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DB439" w14:textId="62CF3886" w:rsidR="00392F96" w:rsidRDefault="00392F96" w:rsidP="00392F96">
      <w:pPr>
        <w:ind w:firstLine="0"/>
        <w:jc w:val="center"/>
        <w:rPr>
          <w:b/>
          <w:sz w:val="28"/>
          <w:lang w:val="en-US"/>
        </w:rPr>
      </w:pPr>
      <w:bookmarkStart w:id="0" w:name="_Hlk62460115"/>
      <w:r>
        <w:rPr>
          <w:b/>
          <w:sz w:val="28"/>
          <w:lang w:val="en-US"/>
        </w:rPr>
        <w:t>IMPLEMENTASI MESIN PENERJEMAH STATISTIK</w:t>
      </w:r>
    </w:p>
    <w:p w14:paraId="1A425EA4" w14:textId="15171A20" w:rsidR="00392F96" w:rsidRDefault="00392F96" w:rsidP="00392F96">
      <w:pPr>
        <w:ind w:firstLine="0"/>
        <w:jc w:val="center"/>
        <w:rPr>
          <w:b/>
          <w:sz w:val="28"/>
          <w:lang w:val="en-US"/>
        </w:rPr>
      </w:pPr>
      <w:r>
        <w:rPr>
          <w:b/>
          <w:sz w:val="28"/>
          <w:lang w:val="en-US"/>
        </w:rPr>
        <w:t xml:space="preserve">PADA APLIKASI </w:t>
      </w:r>
      <w:r>
        <w:rPr>
          <w:b/>
          <w:i/>
          <w:iCs/>
          <w:sz w:val="28"/>
          <w:lang w:val="en-US"/>
        </w:rPr>
        <w:t xml:space="preserve">CHATTING </w:t>
      </w:r>
      <w:r>
        <w:rPr>
          <w:b/>
          <w:sz w:val="28"/>
          <w:lang w:val="en-US"/>
        </w:rPr>
        <w:t>BERBASI</w:t>
      </w:r>
      <w:r w:rsidR="008E016E">
        <w:rPr>
          <w:b/>
          <w:sz w:val="28"/>
          <w:lang w:val="en-US"/>
        </w:rPr>
        <w:t>S</w:t>
      </w:r>
      <w:r>
        <w:rPr>
          <w:b/>
          <w:sz w:val="28"/>
          <w:lang w:val="en-US"/>
        </w:rPr>
        <w:t xml:space="preserve"> ANDROID</w:t>
      </w:r>
    </w:p>
    <w:p w14:paraId="1A0DE828" w14:textId="3F64735B" w:rsidR="00392F96" w:rsidRPr="00392F96" w:rsidRDefault="00392F96" w:rsidP="00392F96">
      <w:pPr>
        <w:ind w:firstLine="0"/>
        <w:jc w:val="center"/>
        <w:rPr>
          <w:b/>
          <w:sz w:val="28"/>
          <w:lang w:val="en-US"/>
        </w:rPr>
      </w:pPr>
      <w:r>
        <w:rPr>
          <w:b/>
          <w:sz w:val="28"/>
          <w:lang w:val="en-US"/>
        </w:rPr>
        <w:t>DENGAN</w:t>
      </w:r>
      <w:r w:rsidR="008E016E">
        <w:rPr>
          <w:b/>
          <w:sz w:val="28"/>
          <w:lang w:val="en-US"/>
        </w:rPr>
        <w:t xml:space="preserve"> MOSES DECODER</w:t>
      </w:r>
      <w:bookmarkEnd w:id="0"/>
    </w:p>
    <w:p w14:paraId="3B6C1A05" w14:textId="77777777" w:rsidR="00624A11" w:rsidRPr="00AE56A7" w:rsidRDefault="00624A11" w:rsidP="008E016E">
      <w:pPr>
        <w:ind w:firstLine="0"/>
      </w:pPr>
    </w:p>
    <w:p w14:paraId="3D2F10C0" w14:textId="77777777" w:rsidR="00624A11" w:rsidRPr="00AE56A7" w:rsidRDefault="00624A11" w:rsidP="00624A11">
      <w:pPr>
        <w:tabs>
          <w:tab w:val="left" w:pos="2127"/>
        </w:tabs>
        <w:ind w:firstLine="0"/>
        <w:jc w:val="center"/>
      </w:pPr>
      <w:r w:rsidRPr="001D5293">
        <w:rPr>
          <w:b/>
          <w:sz w:val="28"/>
          <w:szCs w:val="28"/>
          <w:lang w:val="sv-SE"/>
        </w:rPr>
        <w:t>SKRIPSI</w:t>
      </w:r>
    </w:p>
    <w:p w14:paraId="51A274E8" w14:textId="77777777" w:rsidR="00624A11" w:rsidRPr="00AE56A7" w:rsidRDefault="00624A11" w:rsidP="00624A11">
      <w:pPr>
        <w:ind w:firstLine="0"/>
        <w:jc w:val="center"/>
      </w:pPr>
    </w:p>
    <w:p w14:paraId="606BDC58" w14:textId="3B27E3DE" w:rsidR="00624A11" w:rsidRPr="00AE56A7" w:rsidRDefault="000B2315" w:rsidP="00624A11">
      <w:pPr>
        <w:ind w:firstLine="0"/>
        <w:jc w:val="center"/>
      </w:pPr>
      <w:r>
        <w:t xml:space="preserve"> </w:t>
      </w:r>
    </w:p>
    <w:p w14:paraId="24F103AC" w14:textId="77777777" w:rsidR="00624A11" w:rsidRPr="00AE56A7" w:rsidRDefault="00624A11" w:rsidP="00624A11">
      <w:pPr>
        <w:ind w:firstLine="0"/>
        <w:jc w:val="center"/>
      </w:pPr>
      <w:r w:rsidRPr="00AE56A7">
        <w:t>Program Studi</w:t>
      </w:r>
      <w:r>
        <w:t xml:space="preserve"> Sarjana</w:t>
      </w:r>
      <w:r w:rsidRPr="00AE56A7">
        <w:t xml:space="preserve"> </w:t>
      </w:r>
      <w:r>
        <w:t>Informatika</w:t>
      </w:r>
    </w:p>
    <w:p w14:paraId="4D269FF2" w14:textId="77777777" w:rsidR="00624A11" w:rsidRPr="001D5293" w:rsidRDefault="00624A11" w:rsidP="00624A11">
      <w:pPr>
        <w:ind w:firstLine="0"/>
        <w:jc w:val="center"/>
        <w:rPr>
          <w:lang w:val="fi-FI"/>
        </w:rPr>
      </w:pPr>
      <w:r w:rsidRPr="001D5293">
        <w:rPr>
          <w:lang w:val="fi-FI"/>
        </w:rPr>
        <w:t xml:space="preserve">Jurusan </w:t>
      </w:r>
      <w:r>
        <w:rPr>
          <w:lang w:val="fi-FI"/>
        </w:rPr>
        <w:t>Informatika</w:t>
      </w:r>
    </w:p>
    <w:p w14:paraId="5DD2E52C" w14:textId="77777777" w:rsidR="00624A11" w:rsidRPr="001D5293" w:rsidRDefault="00624A11" w:rsidP="00624A11">
      <w:pPr>
        <w:ind w:firstLine="0"/>
        <w:jc w:val="center"/>
        <w:rPr>
          <w:lang w:val="fi-FI"/>
        </w:rPr>
      </w:pPr>
    </w:p>
    <w:p w14:paraId="788BE354" w14:textId="77777777" w:rsidR="00624A11" w:rsidRPr="001D5293" w:rsidRDefault="00624A11" w:rsidP="008E016E">
      <w:pPr>
        <w:ind w:firstLine="0"/>
        <w:rPr>
          <w:lang w:val="fi-FI"/>
        </w:rPr>
      </w:pPr>
    </w:p>
    <w:p w14:paraId="299D1609" w14:textId="77777777" w:rsidR="00624A11" w:rsidRPr="001D5293" w:rsidRDefault="00624A11" w:rsidP="00624A11">
      <w:pPr>
        <w:ind w:firstLine="0"/>
        <w:jc w:val="center"/>
        <w:rPr>
          <w:lang w:val="fi-FI"/>
        </w:rPr>
      </w:pPr>
    </w:p>
    <w:p w14:paraId="0A632F50" w14:textId="77777777" w:rsidR="00624A11" w:rsidRPr="001D5293" w:rsidRDefault="00624A11" w:rsidP="00624A11">
      <w:pPr>
        <w:ind w:firstLine="0"/>
        <w:jc w:val="center"/>
        <w:rPr>
          <w:sz w:val="28"/>
          <w:szCs w:val="28"/>
          <w:lang w:val="fi-FI"/>
        </w:rPr>
      </w:pPr>
      <w:r w:rsidRPr="001D5293">
        <w:rPr>
          <w:rFonts w:hint="eastAsia"/>
          <w:sz w:val="28"/>
          <w:szCs w:val="28"/>
          <w:lang w:val="fi-FI"/>
        </w:rPr>
        <w:t>Oleh:</w:t>
      </w:r>
    </w:p>
    <w:p w14:paraId="1A1AD3F3" w14:textId="79709753" w:rsidR="00624A11" w:rsidRPr="008E016E" w:rsidRDefault="008E016E" w:rsidP="00624A11">
      <w:pPr>
        <w:ind w:firstLine="0"/>
        <w:jc w:val="center"/>
        <w:rPr>
          <w:b/>
          <w:sz w:val="28"/>
          <w:szCs w:val="28"/>
          <w:u w:val="single"/>
          <w:lang w:val="en-US"/>
        </w:rPr>
      </w:pPr>
      <w:r>
        <w:rPr>
          <w:b/>
          <w:noProof/>
          <w:sz w:val="28"/>
          <w:szCs w:val="28"/>
          <w:u w:val="single"/>
          <w:lang w:val="en-US"/>
        </w:rPr>
        <w:t>MUHAMMAD NUR AMIN</w:t>
      </w:r>
    </w:p>
    <w:p w14:paraId="1241DA7C" w14:textId="5A6DE632" w:rsidR="00624A11" w:rsidRPr="008E016E" w:rsidRDefault="00624A11" w:rsidP="00624A11">
      <w:pPr>
        <w:ind w:firstLine="0"/>
        <w:jc w:val="center"/>
        <w:rPr>
          <w:sz w:val="28"/>
          <w:szCs w:val="28"/>
          <w:lang w:val="en-US"/>
        </w:rPr>
      </w:pPr>
      <w:r w:rsidRPr="001D5293">
        <w:rPr>
          <w:rFonts w:hint="eastAsia"/>
          <w:sz w:val="28"/>
          <w:szCs w:val="28"/>
          <w:lang w:val="fi-FI"/>
        </w:rPr>
        <w:t>NIM D</w:t>
      </w:r>
      <w:r w:rsidRPr="001D5293">
        <w:rPr>
          <w:sz w:val="28"/>
          <w:szCs w:val="28"/>
          <w:lang w:val="fi-FI"/>
        </w:rPr>
        <w:t>1</w:t>
      </w:r>
      <w:r>
        <w:rPr>
          <w:sz w:val="28"/>
          <w:szCs w:val="28"/>
          <w:lang w:val="fi-FI"/>
        </w:rPr>
        <w:t>0411510</w:t>
      </w:r>
      <w:r>
        <w:rPr>
          <w:sz w:val="28"/>
          <w:szCs w:val="28"/>
        </w:rPr>
        <w:t>1</w:t>
      </w:r>
      <w:r w:rsidR="008E016E">
        <w:rPr>
          <w:sz w:val="28"/>
          <w:szCs w:val="28"/>
          <w:lang w:val="en-US"/>
        </w:rPr>
        <w:t>1</w:t>
      </w:r>
    </w:p>
    <w:p w14:paraId="11039047" w14:textId="77777777" w:rsidR="00624A11" w:rsidRPr="00AE56A7" w:rsidRDefault="00624A11" w:rsidP="008E016E">
      <w:pPr>
        <w:ind w:firstLine="0"/>
        <w:rPr>
          <w:lang w:val="fi-FI"/>
        </w:rPr>
      </w:pPr>
    </w:p>
    <w:p w14:paraId="50C2A28C" w14:textId="77777777" w:rsidR="00624A11" w:rsidRPr="00AE56A7" w:rsidRDefault="00624A11" w:rsidP="00624A11">
      <w:pPr>
        <w:ind w:firstLine="0"/>
        <w:jc w:val="center"/>
        <w:rPr>
          <w:lang w:val="fi-FI"/>
        </w:rPr>
      </w:pPr>
    </w:p>
    <w:p w14:paraId="764EC3EF" w14:textId="2AA9D4F0" w:rsidR="00624A11" w:rsidRPr="001D5293" w:rsidRDefault="00624A11" w:rsidP="008E016E">
      <w:pPr>
        <w:ind w:firstLine="0"/>
        <w:jc w:val="center"/>
      </w:pPr>
      <w:r>
        <w:rPr>
          <w:noProof/>
          <w:lang w:eastAsia="id-ID"/>
        </w:rPr>
        <w:drawing>
          <wp:inline distT="0" distB="0" distL="0" distR="0" wp14:anchorId="238F51CD" wp14:editId="4C41E5FD">
            <wp:extent cx="1438275" cy="1352550"/>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352550"/>
                    </a:xfrm>
                    <a:prstGeom prst="rect">
                      <a:avLst/>
                    </a:prstGeom>
                    <a:noFill/>
                    <a:ln>
                      <a:noFill/>
                    </a:ln>
                  </pic:spPr>
                </pic:pic>
              </a:graphicData>
            </a:graphic>
          </wp:inline>
        </w:drawing>
      </w:r>
    </w:p>
    <w:p w14:paraId="46BFAB2C" w14:textId="77777777" w:rsidR="00624A11" w:rsidRPr="001D5293" w:rsidRDefault="00624A11" w:rsidP="00624A11">
      <w:pPr>
        <w:ind w:firstLine="0"/>
        <w:jc w:val="center"/>
      </w:pPr>
    </w:p>
    <w:p w14:paraId="4576F330" w14:textId="505AC0DF" w:rsidR="00624A11" w:rsidRDefault="00624A11" w:rsidP="008E016E">
      <w:pPr>
        <w:ind w:firstLine="0"/>
      </w:pPr>
    </w:p>
    <w:p w14:paraId="44A60201" w14:textId="77777777" w:rsidR="008E016E" w:rsidRPr="008E016E" w:rsidRDefault="008E016E" w:rsidP="00EC7E1F">
      <w:pPr>
        <w:pStyle w:val="ParagrifIsi"/>
      </w:pPr>
    </w:p>
    <w:p w14:paraId="7F5C58CB" w14:textId="77777777" w:rsidR="00624A11" w:rsidRPr="00507CD5" w:rsidRDefault="00624A11" w:rsidP="00624A11">
      <w:pPr>
        <w:ind w:firstLine="0"/>
        <w:jc w:val="center"/>
        <w:rPr>
          <w:b/>
          <w:bCs/>
          <w:sz w:val="28"/>
          <w:szCs w:val="28"/>
          <w:lang w:val="sv-SE"/>
        </w:rPr>
      </w:pPr>
      <w:r w:rsidRPr="00507CD5">
        <w:rPr>
          <w:b/>
          <w:bCs/>
          <w:sz w:val="28"/>
          <w:szCs w:val="28"/>
          <w:lang w:val="sv-SE"/>
        </w:rPr>
        <w:t>FAKULTAS TEKNIK</w:t>
      </w:r>
    </w:p>
    <w:p w14:paraId="14C75437" w14:textId="77777777" w:rsidR="00624A11" w:rsidRPr="00507CD5" w:rsidRDefault="00624A11" w:rsidP="00624A11">
      <w:pPr>
        <w:ind w:firstLine="0"/>
        <w:jc w:val="center"/>
        <w:rPr>
          <w:b/>
          <w:bCs/>
          <w:sz w:val="28"/>
          <w:szCs w:val="28"/>
          <w:lang w:val="sv-SE"/>
        </w:rPr>
      </w:pPr>
      <w:r w:rsidRPr="00507CD5">
        <w:rPr>
          <w:b/>
          <w:bCs/>
          <w:sz w:val="28"/>
          <w:szCs w:val="28"/>
          <w:lang w:val="sv-SE"/>
        </w:rPr>
        <w:t>UNIVERSITAS TANJUNGPURA</w:t>
      </w:r>
    </w:p>
    <w:p w14:paraId="3DF68E2F" w14:textId="77777777" w:rsidR="00624A11" w:rsidRPr="00507CD5" w:rsidRDefault="00624A11" w:rsidP="00624A11">
      <w:pPr>
        <w:ind w:firstLine="0"/>
        <w:jc w:val="center"/>
        <w:rPr>
          <w:b/>
          <w:bCs/>
          <w:sz w:val="28"/>
          <w:szCs w:val="28"/>
          <w:lang w:val="sv-SE"/>
        </w:rPr>
      </w:pPr>
      <w:r w:rsidRPr="00507CD5">
        <w:rPr>
          <w:b/>
          <w:bCs/>
          <w:sz w:val="28"/>
          <w:szCs w:val="28"/>
          <w:lang w:val="sv-SE"/>
        </w:rPr>
        <w:t>PONTIANAK</w:t>
      </w:r>
    </w:p>
    <w:p w14:paraId="45E58347" w14:textId="455E02E3" w:rsidR="008E016E" w:rsidRPr="00F25309" w:rsidRDefault="00624A11" w:rsidP="00F25309">
      <w:pPr>
        <w:ind w:firstLine="0"/>
        <w:jc w:val="center"/>
        <w:rPr>
          <w:b/>
          <w:bCs/>
          <w:sz w:val="28"/>
          <w:szCs w:val="28"/>
          <w:lang w:val="en-US"/>
        </w:rPr>
        <w:sectPr w:rsidR="008E016E" w:rsidRPr="00F25309" w:rsidSect="00D54318">
          <w:headerReference w:type="even" r:id="rId9"/>
          <w:headerReference w:type="default" r:id="rId10"/>
          <w:footerReference w:type="even" r:id="rId11"/>
          <w:footerReference w:type="default" r:id="rId12"/>
          <w:footerReference w:type="first" r:id="rId13"/>
          <w:pgSz w:w="11909" w:h="16834" w:code="9"/>
          <w:pgMar w:top="1701" w:right="1701" w:bottom="1701" w:left="2268" w:header="1134" w:footer="1134" w:gutter="0"/>
          <w:pgNumType w:start="1"/>
          <w:cols w:space="720"/>
          <w:titlePg/>
          <w:docGrid w:linePitch="272"/>
        </w:sectPr>
      </w:pPr>
      <w:r>
        <w:rPr>
          <w:b/>
          <w:bCs/>
          <w:sz w:val="28"/>
          <w:szCs w:val="28"/>
          <w:lang w:val="sv-SE"/>
        </w:rPr>
        <w:t>20</w:t>
      </w:r>
      <w:r>
        <w:rPr>
          <w:b/>
          <w:bCs/>
          <w:sz w:val="28"/>
          <w:szCs w:val="28"/>
        </w:rPr>
        <w:t>2</w:t>
      </w:r>
      <w:r w:rsidR="008E016E">
        <w:rPr>
          <w:b/>
          <w:bCs/>
          <w:sz w:val="28"/>
          <w:szCs w:val="28"/>
          <w:lang w:val="en-US"/>
        </w:rPr>
        <w:t>1</w:t>
      </w:r>
    </w:p>
    <w:p w14:paraId="54152D50" w14:textId="5BE6CD31" w:rsidR="00F25309" w:rsidRPr="00CB1F32" w:rsidRDefault="00F25309" w:rsidP="00CB1F32">
      <w:pPr>
        <w:pStyle w:val="tmpH1"/>
        <w:rPr>
          <w:rStyle w:val="BookTitle"/>
        </w:rPr>
      </w:pPr>
      <w:bookmarkStart w:id="1" w:name="_Toc62737550"/>
      <w:bookmarkStart w:id="2" w:name="_Toc66975498"/>
      <w:r w:rsidRPr="00CB1F32">
        <w:rPr>
          <w:rStyle w:val="BookTitle"/>
        </w:rPr>
        <w:lastRenderedPageBreak/>
        <w:t>HALAMAN PERNYATAAN</w:t>
      </w:r>
      <w:bookmarkEnd w:id="1"/>
      <w:bookmarkEnd w:id="2"/>
    </w:p>
    <w:p w14:paraId="75E5F27B" w14:textId="77777777" w:rsidR="00F25309" w:rsidRPr="00AE56A7" w:rsidRDefault="00F25309" w:rsidP="00F04CAE">
      <w:pPr>
        <w:rPr>
          <w:lang w:val="sv-SE"/>
        </w:rPr>
      </w:pPr>
      <w:r w:rsidRPr="00AE56A7">
        <w:rPr>
          <w:lang w:val="sv-SE"/>
        </w:rPr>
        <w:t>Yang bertanda tangan di</w:t>
      </w:r>
      <w:r w:rsidRPr="00AE56A7">
        <w:rPr>
          <w:rFonts w:hint="eastAsia"/>
          <w:lang w:val="sv-SE"/>
        </w:rPr>
        <w:t xml:space="preserve"> </w:t>
      </w:r>
      <w:r w:rsidRPr="00AE56A7">
        <w:rPr>
          <w:lang w:val="sv-SE"/>
        </w:rPr>
        <w:t>bawah ini:</w:t>
      </w:r>
    </w:p>
    <w:p w14:paraId="11945F08" w14:textId="421BC651" w:rsidR="00F25309" w:rsidRPr="00F25309" w:rsidRDefault="00F25309" w:rsidP="00F04CAE">
      <w:pPr>
        <w:ind w:firstLine="0"/>
        <w:rPr>
          <w:lang w:val="en-US"/>
        </w:rPr>
      </w:pPr>
      <w:r>
        <w:rPr>
          <w:lang w:val="fi-FI"/>
        </w:rPr>
        <w:t xml:space="preserve">Nama </w:t>
      </w:r>
      <w:r>
        <w:rPr>
          <w:lang w:val="fi-FI"/>
        </w:rPr>
        <w:tab/>
      </w:r>
      <w:r>
        <w:tab/>
      </w:r>
      <w:r w:rsidRPr="00AE56A7">
        <w:rPr>
          <w:lang w:val="fi-FI"/>
        </w:rPr>
        <w:t xml:space="preserve">: </w:t>
      </w:r>
      <w:r>
        <w:rPr>
          <w:lang w:val="en-US"/>
        </w:rPr>
        <w:t>Muhammad Nur Amin</w:t>
      </w:r>
    </w:p>
    <w:p w14:paraId="040E839C" w14:textId="49EC55F0" w:rsidR="00F25309" w:rsidRPr="00F25309" w:rsidRDefault="00F25309" w:rsidP="00F04CAE">
      <w:pPr>
        <w:ind w:firstLine="0"/>
        <w:rPr>
          <w:lang w:val="en-US"/>
        </w:rPr>
      </w:pPr>
      <w:r>
        <w:rPr>
          <w:lang w:val="fi-FI"/>
        </w:rPr>
        <w:t>NIM</w:t>
      </w:r>
      <w:r>
        <w:rPr>
          <w:lang w:val="fi-FI"/>
        </w:rPr>
        <w:tab/>
      </w:r>
      <w:r>
        <w:tab/>
      </w:r>
      <w:r>
        <w:rPr>
          <w:lang w:val="fi-FI"/>
        </w:rPr>
        <w:t>:</w:t>
      </w:r>
      <w:r>
        <w:t xml:space="preserve"> </w:t>
      </w:r>
      <w:r w:rsidRPr="00AE56A7">
        <w:rPr>
          <w:lang w:val="fi-FI"/>
        </w:rPr>
        <w:t>D1</w:t>
      </w:r>
      <w:r>
        <w:rPr>
          <w:lang w:val="fi-FI"/>
        </w:rPr>
        <w:t>0411510</w:t>
      </w:r>
      <w:r>
        <w:t>1</w:t>
      </w:r>
      <w:r>
        <w:rPr>
          <w:lang w:val="en-US"/>
        </w:rPr>
        <w:t>1</w:t>
      </w:r>
    </w:p>
    <w:p w14:paraId="3BDBB903" w14:textId="0E39317F" w:rsidR="00F25309" w:rsidRPr="00AE56A7" w:rsidRDefault="00F25309" w:rsidP="00F04CAE">
      <w:pPr>
        <w:spacing w:after="120"/>
        <w:ind w:firstLine="0"/>
        <w:rPr>
          <w:lang w:val="fi-FI"/>
        </w:rPr>
      </w:pPr>
      <w:r w:rsidRPr="00AE56A7">
        <w:rPr>
          <w:lang w:val="fi-FI"/>
        </w:rPr>
        <w:t>menyatakan bahwa dalam skripsi yang berjudul</w:t>
      </w:r>
      <w:r>
        <w:rPr>
          <w:lang w:val="fi-FI"/>
        </w:rPr>
        <w:t xml:space="preserve"> </w:t>
      </w:r>
      <w:r w:rsidR="00B1678A" w:rsidRPr="00B1678A">
        <w:t>“</w:t>
      </w:r>
      <w:r w:rsidRPr="00F25309">
        <w:rPr>
          <w:lang w:val="fi-FI"/>
        </w:rPr>
        <w:t>Implementasi Mesin Penerjemah Statistik</w:t>
      </w:r>
      <w:r>
        <w:rPr>
          <w:lang w:val="fi-FI"/>
        </w:rPr>
        <w:t xml:space="preserve"> </w:t>
      </w:r>
      <w:r w:rsidRPr="00F25309">
        <w:rPr>
          <w:lang w:val="fi-FI"/>
        </w:rPr>
        <w:t>Pada Aplikasi Chatting Berbasis Android</w:t>
      </w:r>
      <w:r>
        <w:rPr>
          <w:lang w:val="fi-FI"/>
        </w:rPr>
        <w:t xml:space="preserve"> </w:t>
      </w:r>
      <w:r w:rsidRPr="00F25309">
        <w:rPr>
          <w:lang w:val="fi-FI"/>
        </w:rPr>
        <w:t>Dengan Moses Decoder</w:t>
      </w:r>
      <w:r w:rsidRPr="00AE56A7">
        <w:rPr>
          <w:lang w:val="fi-FI"/>
        </w:rPr>
        <w:t>” tidak terdapat karya yang pernah diajukan untuk memperoleh gelar sarjana di suatu perguruan tinggi manapun</w:t>
      </w:r>
      <w:r w:rsidRPr="00AE56A7">
        <w:rPr>
          <w:rFonts w:hint="eastAsia"/>
          <w:lang w:val="fi-FI"/>
        </w:rPr>
        <w:t>.</w:t>
      </w:r>
      <w:r w:rsidRPr="00AE56A7">
        <w:rPr>
          <w:lang w:val="fi-FI"/>
        </w:rPr>
        <w:t xml:space="preserve"> </w:t>
      </w:r>
      <w:r w:rsidRPr="00AE56A7">
        <w:rPr>
          <w:rFonts w:hint="eastAsia"/>
          <w:lang w:val="fi-FI"/>
        </w:rPr>
        <w:t>S</w:t>
      </w:r>
      <w:r w:rsidRPr="00AE56A7">
        <w:rPr>
          <w:lang w:val="fi-FI"/>
        </w:rPr>
        <w:t>epanjang pengetahuan Saya</w:t>
      </w:r>
      <w:r w:rsidRPr="00AE56A7">
        <w:rPr>
          <w:rFonts w:hint="eastAsia"/>
          <w:lang w:val="fi-FI"/>
        </w:rPr>
        <w:t>,</w:t>
      </w:r>
      <w:r w:rsidRPr="00AE56A7">
        <w:rPr>
          <w:lang w:val="fi-FI"/>
        </w:rPr>
        <w:t xml:space="preserve"> tidak terdapat karya atau pendapat yang pernah ditulis atau diterbitkan oleh orang lain, kecuali yang secara tertulis diacu dalam naskah ini dan disebutkan dalam Daftar Pustaka.</w:t>
      </w:r>
    </w:p>
    <w:p w14:paraId="77556A8C" w14:textId="77777777" w:rsidR="00F25309" w:rsidRPr="00AE56A7" w:rsidRDefault="00F25309" w:rsidP="00F04CAE">
      <w:pPr>
        <w:spacing w:before="120"/>
        <w:rPr>
          <w:lang w:val="sv-SE"/>
        </w:rPr>
      </w:pPr>
      <w:r w:rsidRPr="00AE56A7">
        <w:rPr>
          <w:lang w:val="sv-SE"/>
        </w:rPr>
        <w:t>Demikian pernyataan ini dibuat dengan sebenar-benarnya</w:t>
      </w:r>
      <w:r w:rsidRPr="00AE56A7">
        <w:rPr>
          <w:rFonts w:hint="eastAsia"/>
          <w:lang w:val="sv-SE"/>
        </w:rPr>
        <w:t>.</w:t>
      </w:r>
      <w:r w:rsidRPr="00AE56A7">
        <w:rPr>
          <w:lang w:val="sv-SE"/>
        </w:rPr>
        <w:t xml:space="preserve"> Saya sanggup menerima konsekuensi akademis dan hukum di kemudian hari apabila pernyataan yang dibuat ini tidak benar.</w:t>
      </w:r>
    </w:p>
    <w:p w14:paraId="22E5817C" w14:textId="77777777" w:rsidR="00F25309" w:rsidRPr="00AE56A7" w:rsidRDefault="00F25309" w:rsidP="00F25309">
      <w:pPr>
        <w:rPr>
          <w:lang w:val="sv-SE"/>
        </w:rPr>
      </w:pPr>
    </w:p>
    <w:p w14:paraId="59A53901" w14:textId="77777777" w:rsidR="00F25309" w:rsidRPr="00AE56A7" w:rsidRDefault="00F25309" w:rsidP="00F25309">
      <w:pPr>
        <w:rPr>
          <w:lang w:val="sv-SE"/>
        </w:rPr>
      </w:pPr>
    </w:p>
    <w:p w14:paraId="11637894" w14:textId="1369A225" w:rsidR="00CB1F32" w:rsidRDefault="00F25309" w:rsidP="00CB1F32">
      <w:pPr>
        <w:tabs>
          <w:tab w:val="left" w:pos="4820"/>
        </w:tabs>
        <w:rPr>
          <w:lang w:val="en-US"/>
        </w:rPr>
      </w:pPr>
      <w:r>
        <w:tab/>
      </w:r>
      <w:bookmarkStart w:id="3" w:name="_Hlk62737335"/>
      <w:r>
        <w:t xml:space="preserve">Pontianak, </w:t>
      </w:r>
      <w:r w:rsidR="00615804">
        <w:t>31</w:t>
      </w:r>
      <w:r w:rsidR="00CB1F32">
        <w:rPr>
          <w:lang w:val="en-US"/>
        </w:rPr>
        <w:t xml:space="preserve"> </w:t>
      </w:r>
      <w:r w:rsidR="00615804">
        <w:t>Mei</w:t>
      </w:r>
      <w:r>
        <w:t xml:space="preserve"> 202</w:t>
      </w:r>
      <w:r>
        <w:rPr>
          <w:lang w:val="en-US"/>
        </w:rPr>
        <w:t>1</w:t>
      </w:r>
    </w:p>
    <w:p w14:paraId="41B6BE42" w14:textId="77777777" w:rsidR="00CB1F32" w:rsidRDefault="00CB1F32" w:rsidP="00CB1F32">
      <w:pPr>
        <w:tabs>
          <w:tab w:val="left" w:pos="4820"/>
        </w:tabs>
        <w:rPr>
          <w:lang w:val="en-US"/>
        </w:rPr>
      </w:pPr>
    </w:p>
    <w:p w14:paraId="164F6556" w14:textId="77777777" w:rsidR="00CB1F32" w:rsidRDefault="00CB1F32" w:rsidP="00CB1F32">
      <w:pPr>
        <w:tabs>
          <w:tab w:val="left" w:pos="4820"/>
        </w:tabs>
        <w:rPr>
          <w:lang w:val="en-US"/>
        </w:rPr>
      </w:pPr>
    </w:p>
    <w:p w14:paraId="3C1255DA" w14:textId="77777777" w:rsidR="00CB1F32" w:rsidRDefault="00CB1F32" w:rsidP="00CB1F32">
      <w:pPr>
        <w:tabs>
          <w:tab w:val="left" w:pos="4820"/>
        </w:tabs>
        <w:rPr>
          <w:lang w:val="en-US"/>
        </w:rPr>
      </w:pPr>
    </w:p>
    <w:p w14:paraId="55B69904" w14:textId="2F4EE335" w:rsidR="00CB1F32" w:rsidRDefault="00CB1F32" w:rsidP="00CB1F32">
      <w:pPr>
        <w:tabs>
          <w:tab w:val="left" w:pos="4820"/>
          <w:tab w:val="right" w:pos="7940"/>
        </w:tabs>
        <w:spacing w:line="276" w:lineRule="auto"/>
        <w:rPr>
          <w:lang w:val="en-US"/>
        </w:rPr>
      </w:pPr>
      <w:r>
        <w:rPr>
          <w:lang w:val="en-US"/>
        </w:rPr>
        <w:tab/>
        <w:t>Muhammad Nur Amin</w:t>
      </w:r>
      <w:r>
        <w:rPr>
          <w:lang w:val="en-US"/>
        </w:rPr>
        <w:tab/>
      </w:r>
    </w:p>
    <w:p w14:paraId="405AC936" w14:textId="5919012C" w:rsidR="00F25309" w:rsidRPr="00CB1F32" w:rsidRDefault="00CB1F32" w:rsidP="00CB1F32">
      <w:pPr>
        <w:tabs>
          <w:tab w:val="left" w:pos="4820"/>
        </w:tabs>
        <w:rPr>
          <w:lang w:val="en-US"/>
        </w:rPr>
      </w:pPr>
      <w:r>
        <w:rPr>
          <w:lang w:val="en-US"/>
        </w:rPr>
        <w:tab/>
      </w:r>
      <w:r w:rsidR="00F25309">
        <w:t>NIM. D1041151017</w:t>
      </w:r>
      <w:bookmarkEnd w:id="3"/>
    </w:p>
    <w:p w14:paraId="52DE5BD2" w14:textId="77777777" w:rsidR="004B0C46" w:rsidRDefault="004B0C46" w:rsidP="004B0C46">
      <w:pPr>
        <w:ind w:left="567" w:firstLine="0"/>
        <w:rPr>
          <w:lang w:val="en-US"/>
        </w:rPr>
      </w:pPr>
    </w:p>
    <w:p w14:paraId="6E6E3A0C" w14:textId="77777777" w:rsidR="00624A11" w:rsidRDefault="00624A11" w:rsidP="00EC7E1F">
      <w:pPr>
        <w:pStyle w:val="ParagrifIsi"/>
      </w:pPr>
    </w:p>
    <w:p w14:paraId="7DAF260D" w14:textId="77777777" w:rsidR="00624A11" w:rsidRDefault="00624A11" w:rsidP="00EC7E1F">
      <w:pPr>
        <w:pStyle w:val="ParagrifIsi"/>
      </w:pPr>
    </w:p>
    <w:p w14:paraId="00DAA1E1" w14:textId="77777777" w:rsidR="00624A11" w:rsidRDefault="00624A11" w:rsidP="00EC7E1F">
      <w:pPr>
        <w:pStyle w:val="ParagrifIsi"/>
      </w:pPr>
    </w:p>
    <w:p w14:paraId="44701E30" w14:textId="7AFDEBD2" w:rsidR="00CB1F32" w:rsidRDefault="00CB1F32" w:rsidP="00EC7E1F">
      <w:pPr>
        <w:pStyle w:val="ParagrifIsi"/>
      </w:pPr>
    </w:p>
    <w:p w14:paraId="55DB5743" w14:textId="77777777" w:rsidR="00846AE5" w:rsidRDefault="00CB1F32" w:rsidP="00EC7E1F">
      <w:pPr>
        <w:pStyle w:val="ParagrifIsi"/>
        <w:sectPr w:rsidR="00846AE5" w:rsidSect="007F3A68">
          <w:headerReference w:type="default" r:id="rId14"/>
          <w:footerReference w:type="default" r:id="rId15"/>
          <w:headerReference w:type="first" r:id="rId16"/>
          <w:footerReference w:type="first" r:id="rId17"/>
          <w:pgSz w:w="11909" w:h="16834" w:code="9"/>
          <w:pgMar w:top="1701" w:right="1701" w:bottom="1701" w:left="2268" w:header="1134" w:footer="1134" w:gutter="0"/>
          <w:pgNumType w:fmt="lowerRoman"/>
          <w:cols w:space="720"/>
          <w:titlePg/>
        </w:sectPr>
      </w:pPr>
      <w:r>
        <w:br w:type="page"/>
      </w:r>
    </w:p>
    <w:p w14:paraId="3FB4DA48" w14:textId="772CA1B1" w:rsidR="007F3A68" w:rsidRPr="00EA0057" w:rsidRDefault="001F0C71" w:rsidP="007F3A68">
      <w:pPr>
        <w:pStyle w:val="tmpH1"/>
        <w:rPr>
          <w:caps w:val="0"/>
          <w:lang w:val="id-ID"/>
        </w:rPr>
      </w:pPr>
      <w:bookmarkStart w:id="5" w:name="_Toc62737551"/>
      <w:bookmarkStart w:id="6" w:name="_Toc66975499"/>
      <w:r>
        <w:rPr>
          <w:rStyle w:val="BookTitle"/>
          <w:caps w:val="0"/>
        </w:rPr>
        <w:lastRenderedPageBreak/>
        <w:t xml:space="preserve">HALAMAN </w:t>
      </w:r>
      <w:bookmarkEnd w:id="5"/>
      <w:bookmarkEnd w:id="6"/>
      <w:r w:rsidR="00615804">
        <w:rPr>
          <w:rStyle w:val="BookTitle"/>
          <w:caps w:val="0"/>
          <w:lang w:val="id-ID"/>
        </w:rPr>
        <w:t>PENGESAHAN</w:t>
      </w:r>
    </w:p>
    <w:p w14:paraId="2553E4A8" w14:textId="3251FBE4" w:rsidR="007F3A68" w:rsidRPr="007F3A68" w:rsidRDefault="007F3A68" w:rsidP="007F3A68">
      <w:pPr>
        <w:spacing w:line="276" w:lineRule="auto"/>
        <w:ind w:firstLine="0"/>
        <w:jc w:val="center"/>
        <w:rPr>
          <w:rFonts w:eastAsia="Calibri"/>
          <w:b/>
          <w:sz w:val="20"/>
          <w:szCs w:val="20"/>
          <w:lang w:val="en-US"/>
        </w:rPr>
      </w:pPr>
      <w:r w:rsidRPr="007F3A68">
        <w:rPr>
          <w:b/>
          <w:bCs/>
          <w:lang w:val="en-US"/>
        </w:rPr>
        <w:t>IMPLEMENTASI MESIN PENERJEMAH STATISTIK</w:t>
      </w:r>
      <w:r>
        <w:rPr>
          <w:b/>
          <w:bCs/>
          <w:lang w:val="en-US"/>
        </w:rPr>
        <w:t xml:space="preserve"> </w:t>
      </w:r>
      <w:r w:rsidRPr="007F3A68">
        <w:rPr>
          <w:b/>
          <w:bCs/>
          <w:lang w:val="en-US"/>
        </w:rPr>
        <w:t>PADA APLIKASI</w:t>
      </w:r>
      <w:r>
        <w:rPr>
          <w:b/>
          <w:bCs/>
          <w:lang w:val="en-US"/>
        </w:rPr>
        <w:t xml:space="preserve"> </w:t>
      </w:r>
      <w:r w:rsidRPr="007F3A68">
        <w:rPr>
          <w:b/>
          <w:bCs/>
          <w:lang w:val="en-US"/>
        </w:rPr>
        <w:t>CHATTING BERBASIS ANDROID</w:t>
      </w:r>
      <w:r>
        <w:rPr>
          <w:b/>
          <w:bCs/>
          <w:lang w:val="en-US"/>
        </w:rPr>
        <w:t xml:space="preserve"> </w:t>
      </w:r>
      <w:r w:rsidRPr="007F3A68">
        <w:rPr>
          <w:b/>
          <w:bCs/>
          <w:lang w:val="en-US"/>
        </w:rPr>
        <w:t>DENGAN MOSES DECODER</w:t>
      </w:r>
    </w:p>
    <w:p w14:paraId="1E77B928" w14:textId="77777777" w:rsidR="007F3A68" w:rsidRPr="007F3A68" w:rsidRDefault="007F3A68" w:rsidP="007F3A68">
      <w:pPr>
        <w:spacing w:line="240" w:lineRule="auto"/>
        <w:ind w:firstLine="0"/>
        <w:jc w:val="center"/>
        <w:rPr>
          <w:rFonts w:eastAsia="Calibri"/>
          <w:b/>
          <w:sz w:val="20"/>
          <w:szCs w:val="20"/>
        </w:rPr>
      </w:pPr>
    </w:p>
    <w:p w14:paraId="025996B1" w14:textId="79A91641" w:rsidR="00575866" w:rsidRPr="00615804" w:rsidRDefault="00615804" w:rsidP="00575866">
      <w:pPr>
        <w:spacing w:line="276" w:lineRule="auto"/>
        <w:ind w:firstLine="0"/>
        <w:jc w:val="center"/>
      </w:pPr>
      <w:r>
        <w:t>Jurusan Informatika</w:t>
      </w:r>
    </w:p>
    <w:p w14:paraId="1A81AF3A" w14:textId="1FFA4DFD" w:rsidR="00575866" w:rsidRDefault="00575866" w:rsidP="00575866">
      <w:pPr>
        <w:spacing w:line="276" w:lineRule="auto"/>
        <w:ind w:firstLine="0"/>
        <w:jc w:val="center"/>
      </w:pPr>
      <w:r>
        <w:t>Program Studi</w:t>
      </w:r>
      <w:r w:rsidR="00615804">
        <w:t xml:space="preserve"> Sarjana</w:t>
      </w:r>
      <w:r>
        <w:t xml:space="preserve"> Informatika</w:t>
      </w:r>
    </w:p>
    <w:p w14:paraId="1F2ABECA" w14:textId="77777777" w:rsidR="007F3A68" w:rsidRPr="007F3A68" w:rsidRDefault="007F3A68" w:rsidP="007F3A68">
      <w:pPr>
        <w:spacing w:line="240" w:lineRule="auto"/>
        <w:ind w:firstLine="0"/>
        <w:jc w:val="center"/>
        <w:rPr>
          <w:rFonts w:eastAsia="Calibri"/>
          <w:lang w:val="en-US"/>
        </w:rPr>
      </w:pPr>
    </w:p>
    <w:p w14:paraId="45E60394" w14:textId="77777777" w:rsidR="007F3A68" w:rsidRPr="007F3A68" w:rsidRDefault="007F3A68" w:rsidP="007F3A68">
      <w:pPr>
        <w:spacing w:before="240" w:after="200"/>
        <w:ind w:firstLine="0"/>
        <w:jc w:val="center"/>
        <w:rPr>
          <w:rFonts w:eastAsia="Calibri"/>
          <w:lang w:val="en-US"/>
        </w:rPr>
      </w:pPr>
      <w:r w:rsidRPr="007F3A68">
        <w:rPr>
          <w:rFonts w:eastAsia="Calibri"/>
          <w:lang w:val="en-US"/>
        </w:rPr>
        <w:t>Oleh:</w:t>
      </w:r>
    </w:p>
    <w:p w14:paraId="24242773" w14:textId="6DCA4A43" w:rsidR="007F3A68" w:rsidRPr="007F3A68" w:rsidRDefault="007F3A68" w:rsidP="007F3A68">
      <w:pPr>
        <w:spacing w:line="240" w:lineRule="auto"/>
        <w:ind w:firstLine="0"/>
        <w:jc w:val="center"/>
        <w:rPr>
          <w:rFonts w:eastAsia="Calibri"/>
        </w:rPr>
      </w:pPr>
      <w:r>
        <w:rPr>
          <w:rFonts w:eastAsia="Calibri"/>
          <w:lang w:val="en-US"/>
        </w:rPr>
        <w:t>Muhammad Nur Amin</w:t>
      </w:r>
    </w:p>
    <w:p w14:paraId="1A0A22B9" w14:textId="1D8FA38F" w:rsidR="007F3A68" w:rsidRPr="007F3A68" w:rsidRDefault="007F3A68" w:rsidP="007F3A68">
      <w:pPr>
        <w:spacing w:after="240" w:line="240" w:lineRule="auto"/>
        <w:ind w:firstLine="0"/>
        <w:jc w:val="center"/>
        <w:rPr>
          <w:rFonts w:eastAsia="Calibri"/>
          <w:lang w:val="en-US"/>
        </w:rPr>
      </w:pPr>
      <w:r w:rsidRPr="007F3A68">
        <w:rPr>
          <w:rFonts w:eastAsia="Calibri"/>
          <w:lang w:val="en-US"/>
        </w:rPr>
        <w:t>NIM. D10411510</w:t>
      </w:r>
      <w:r w:rsidRPr="007F3A68">
        <w:rPr>
          <w:rFonts w:eastAsia="Calibri"/>
        </w:rPr>
        <w:t>1</w:t>
      </w:r>
      <w:r>
        <w:rPr>
          <w:rFonts w:eastAsia="Calibri"/>
          <w:lang w:val="en-US"/>
        </w:rPr>
        <w:t>1</w:t>
      </w:r>
    </w:p>
    <w:p w14:paraId="11E2D2AD" w14:textId="77777777" w:rsidR="007F3A68" w:rsidRPr="007F3A68" w:rsidRDefault="007F3A68" w:rsidP="007F3A68">
      <w:pPr>
        <w:spacing w:after="240" w:line="240" w:lineRule="auto"/>
        <w:ind w:firstLine="0"/>
        <w:jc w:val="center"/>
        <w:rPr>
          <w:rFonts w:eastAsia="Calibri"/>
        </w:rPr>
      </w:pPr>
    </w:p>
    <w:p w14:paraId="221256EB" w14:textId="765A5B0B" w:rsidR="00615804" w:rsidRPr="00F654E5" w:rsidRDefault="00615804" w:rsidP="00615804">
      <w:pPr>
        <w:spacing w:line="276" w:lineRule="auto"/>
        <w:ind w:firstLine="0"/>
        <w:jc w:val="center"/>
        <w:rPr>
          <w:rFonts w:eastAsia="Calibri"/>
        </w:rPr>
      </w:pPr>
      <w:r w:rsidRPr="00F654E5">
        <w:rPr>
          <w:rFonts w:eastAsia="Calibri"/>
        </w:rPr>
        <w:t xml:space="preserve">Telah dipertahankan di depan Penguji Skripsi pada tanggal </w:t>
      </w:r>
      <w:r w:rsidR="00700588">
        <w:rPr>
          <w:rFonts w:eastAsia="Calibri"/>
        </w:rPr>
        <w:t>13</w:t>
      </w:r>
      <w:r w:rsidRPr="00F654E5">
        <w:rPr>
          <w:rFonts w:eastAsia="Calibri"/>
        </w:rPr>
        <w:t xml:space="preserve"> </w:t>
      </w:r>
      <w:r w:rsidR="00700588">
        <w:rPr>
          <w:rFonts w:eastAsia="Calibri"/>
        </w:rPr>
        <w:t>April</w:t>
      </w:r>
      <w:r>
        <w:rPr>
          <w:rFonts w:eastAsia="Calibri"/>
        </w:rPr>
        <w:t xml:space="preserve"> </w:t>
      </w:r>
      <w:r w:rsidRPr="00F654E5">
        <w:rPr>
          <w:rFonts w:eastAsia="Calibri"/>
        </w:rPr>
        <w:t>202</w:t>
      </w:r>
      <w:r w:rsidR="00700588">
        <w:rPr>
          <w:rFonts w:eastAsia="Calibri"/>
        </w:rPr>
        <w:t>1</w:t>
      </w:r>
      <w:r w:rsidRPr="00F654E5">
        <w:rPr>
          <w:rFonts w:eastAsia="Calibri"/>
        </w:rPr>
        <w:t xml:space="preserve"> </w:t>
      </w:r>
    </w:p>
    <w:p w14:paraId="6124EDC8" w14:textId="349D2E18" w:rsidR="007F3A68" w:rsidRPr="00EA0057" w:rsidRDefault="00615804" w:rsidP="00615804">
      <w:pPr>
        <w:spacing w:line="276" w:lineRule="auto"/>
        <w:ind w:firstLine="0"/>
        <w:jc w:val="center"/>
      </w:pPr>
      <w:r w:rsidRPr="00F654E5">
        <w:rPr>
          <w:rFonts w:eastAsia="Calibri"/>
        </w:rPr>
        <w:t>dan diterima sebagai salah satu persyaratan untuk memperoleh gelar sarjana.</w:t>
      </w:r>
    </w:p>
    <w:p w14:paraId="4649B80C" w14:textId="7A967755" w:rsidR="007F3A68" w:rsidRDefault="007F3A68" w:rsidP="007F3A68">
      <w:pPr>
        <w:spacing w:line="276" w:lineRule="auto"/>
        <w:ind w:firstLine="0"/>
        <w:jc w:val="left"/>
      </w:pPr>
    </w:p>
    <w:p w14:paraId="0F53F66B" w14:textId="77777777" w:rsidR="00615804" w:rsidRPr="00F654E5" w:rsidRDefault="00615804" w:rsidP="00615804">
      <w:pPr>
        <w:spacing w:line="276" w:lineRule="auto"/>
        <w:jc w:val="center"/>
      </w:pPr>
      <w:r w:rsidRPr="00F654E5">
        <w:t>Susunan Penguji Skripsi :</w:t>
      </w:r>
    </w:p>
    <w:p w14:paraId="23212FDA" w14:textId="77777777" w:rsidR="00615804" w:rsidRPr="00F654E5" w:rsidRDefault="00615804" w:rsidP="00615804">
      <w:pPr>
        <w:spacing w:line="276" w:lineRule="auto"/>
      </w:pPr>
    </w:p>
    <w:p w14:paraId="4B3594E3" w14:textId="770D6A7A" w:rsidR="00615804" w:rsidRPr="00F654E5" w:rsidRDefault="00615804" w:rsidP="00615804">
      <w:pPr>
        <w:tabs>
          <w:tab w:val="left" w:pos="2694"/>
        </w:tabs>
        <w:spacing w:line="276" w:lineRule="auto"/>
        <w:ind w:left="1701" w:right="-142" w:hanging="2694"/>
      </w:pPr>
      <w:r>
        <w:t>Dosen Pembimbing Utama</w:t>
      </w:r>
      <w:r w:rsidR="00700588">
        <w:tab/>
      </w:r>
      <w:r w:rsidRPr="00F654E5">
        <w:t xml:space="preserve">: </w:t>
      </w:r>
      <w:r w:rsidR="00700588" w:rsidRPr="00F654E5">
        <w:t>Dr Arif Bijaksana PN</w:t>
      </w:r>
      <w:r w:rsidR="00700588" w:rsidRPr="00F654E5">
        <w:rPr>
          <w:lang w:val="fi-FI"/>
        </w:rPr>
        <w:t>, S.T., M.T</w:t>
      </w:r>
      <w:r w:rsidR="00700588" w:rsidRPr="00F654E5">
        <w:t>. (NIP. 197208081998021002)</w:t>
      </w:r>
    </w:p>
    <w:p w14:paraId="619DA85F" w14:textId="00E178AF" w:rsidR="00615804" w:rsidRDefault="00615804" w:rsidP="00615804">
      <w:pPr>
        <w:tabs>
          <w:tab w:val="left" w:pos="2694"/>
        </w:tabs>
        <w:spacing w:line="276" w:lineRule="auto"/>
        <w:ind w:left="1701" w:right="-142" w:hanging="2694"/>
      </w:pPr>
      <w:r>
        <w:t>Dosen Pembimbing Kedua</w:t>
      </w:r>
      <w:r w:rsidR="00700588">
        <w:tab/>
      </w:r>
      <w:r w:rsidRPr="00F654E5">
        <w:t xml:space="preserve">: </w:t>
      </w:r>
      <w:r w:rsidR="00700588" w:rsidRPr="00700588">
        <w:rPr>
          <w:lang w:val="nl-NL"/>
        </w:rPr>
        <w:t>Anggi Perwitasari, S.T., M.T.</w:t>
      </w:r>
      <w:r w:rsidRPr="00F654E5">
        <w:rPr>
          <w:lang w:val="en-ID"/>
        </w:rPr>
        <w:t xml:space="preserve"> </w:t>
      </w:r>
      <w:r w:rsidRPr="00F654E5">
        <w:t>(</w:t>
      </w:r>
      <w:r w:rsidRPr="00F654E5">
        <w:rPr>
          <w:lang w:val="fi-FI"/>
        </w:rPr>
        <w:t xml:space="preserve">NIP </w:t>
      </w:r>
      <w:r w:rsidR="00700588" w:rsidRPr="00700588">
        <w:rPr>
          <w:lang w:val="fi-FI"/>
        </w:rPr>
        <w:t>198908192019032012</w:t>
      </w:r>
      <w:r w:rsidRPr="00F654E5">
        <w:t>)</w:t>
      </w:r>
    </w:p>
    <w:p w14:paraId="78513187" w14:textId="58BABD1C" w:rsidR="00615804" w:rsidRPr="00F654E5" w:rsidRDefault="00615804" w:rsidP="00615804">
      <w:pPr>
        <w:tabs>
          <w:tab w:val="left" w:pos="2694"/>
        </w:tabs>
        <w:spacing w:line="276" w:lineRule="auto"/>
        <w:ind w:left="1701" w:right="-142" w:hanging="2694"/>
      </w:pPr>
      <w:r w:rsidRPr="00F654E5">
        <w:t>Dosen Penguji Utama</w:t>
      </w:r>
      <w:r w:rsidR="00700588">
        <w:tab/>
      </w:r>
      <w:r w:rsidRPr="00F654E5">
        <w:t xml:space="preserve">: </w:t>
      </w:r>
      <w:r w:rsidR="00700588" w:rsidRPr="00F654E5">
        <w:rPr>
          <w:lang w:val="nl-NL"/>
        </w:rPr>
        <w:t>Dr. Herry Sujaini, S.T., M.T.</w:t>
      </w:r>
      <w:r w:rsidR="00700588" w:rsidRPr="00F654E5">
        <w:t xml:space="preserve"> (</w:t>
      </w:r>
      <w:r w:rsidR="00700588" w:rsidRPr="00F654E5">
        <w:rPr>
          <w:lang w:val="fi-FI"/>
        </w:rPr>
        <w:t>NIP 196806291997021001</w:t>
      </w:r>
      <w:r w:rsidR="00700588" w:rsidRPr="00F654E5">
        <w:t>)</w:t>
      </w:r>
    </w:p>
    <w:p w14:paraId="5DE61342" w14:textId="7AA2DC3A" w:rsidR="00615804" w:rsidRDefault="00615804" w:rsidP="00615804">
      <w:pPr>
        <w:ind w:left="1701" w:hanging="2694"/>
      </w:pPr>
      <w:r w:rsidRPr="00F654E5">
        <w:t>Dosen Penguji Kedua</w:t>
      </w:r>
      <w:r w:rsidR="00700588">
        <w:tab/>
      </w:r>
      <w:r w:rsidRPr="00F654E5">
        <w:t xml:space="preserve">: </w:t>
      </w:r>
      <w:r w:rsidR="00700588" w:rsidRPr="00700588">
        <w:rPr>
          <w:lang w:val="fi-FI"/>
        </w:rPr>
        <w:t>Helen Sasty Pratiwi, S.T., M.Eng.</w:t>
      </w:r>
      <w:r w:rsidRPr="00F654E5">
        <w:t xml:space="preserve"> (</w:t>
      </w:r>
      <w:r w:rsidR="00700588" w:rsidRPr="00F654E5">
        <w:rPr>
          <w:lang w:val="fi-FI"/>
        </w:rPr>
        <w:t xml:space="preserve">NIP </w:t>
      </w:r>
      <w:r w:rsidR="00700588" w:rsidRPr="00700588">
        <w:rPr>
          <w:lang w:val="en-US"/>
        </w:rPr>
        <w:t>198601172012122004</w:t>
      </w:r>
      <w:r w:rsidRPr="00F654E5">
        <w:t>)</w:t>
      </w:r>
    </w:p>
    <w:p w14:paraId="01D028B6" w14:textId="77777777" w:rsidR="00700588" w:rsidRPr="00700588" w:rsidRDefault="00700588" w:rsidP="00700588">
      <w:pPr>
        <w:spacing w:line="240" w:lineRule="auto"/>
        <w:ind w:left="-709" w:firstLine="0"/>
      </w:pPr>
    </w:p>
    <w:p w14:paraId="29B6803F" w14:textId="77777777" w:rsidR="00700588" w:rsidRPr="00700588" w:rsidRDefault="00700588" w:rsidP="00700588">
      <w:pPr>
        <w:spacing w:line="240" w:lineRule="auto"/>
        <w:ind w:left="-709" w:firstLine="0"/>
      </w:pPr>
    </w:p>
    <w:tbl>
      <w:tblPr>
        <w:tblStyle w:val="TableGrid"/>
        <w:tblW w:w="9606" w:type="dxa"/>
        <w:tblInd w:w="-1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969"/>
      </w:tblGrid>
      <w:tr w:rsidR="00700588" w:rsidRPr="00700588" w14:paraId="3CF313BB" w14:textId="77777777" w:rsidTr="008D599E">
        <w:tc>
          <w:tcPr>
            <w:tcW w:w="5637" w:type="dxa"/>
          </w:tcPr>
          <w:p w14:paraId="5962B838" w14:textId="1D90C047" w:rsidR="00700588" w:rsidRPr="00700588" w:rsidRDefault="00700588" w:rsidP="00700588">
            <w:pPr>
              <w:spacing w:line="276" w:lineRule="auto"/>
              <w:ind w:firstLine="0"/>
              <w:jc w:val="left"/>
            </w:pPr>
            <w:r w:rsidRPr="00700588">
              <w:t xml:space="preserve">Pontianak, </w:t>
            </w:r>
            <w:r>
              <w:t>20</w:t>
            </w:r>
            <w:r w:rsidRPr="00700588">
              <w:rPr>
                <w:lang w:val="en-ID"/>
              </w:rPr>
              <w:t xml:space="preserve"> </w:t>
            </w:r>
            <w:r>
              <w:t>Juni</w:t>
            </w:r>
            <w:r w:rsidRPr="00700588">
              <w:rPr>
                <w:lang w:val="en-ID"/>
              </w:rPr>
              <w:t xml:space="preserve"> 202</w:t>
            </w:r>
            <w:r>
              <w:t>1</w:t>
            </w:r>
          </w:p>
          <w:p w14:paraId="3B422A30" w14:textId="77777777" w:rsidR="00700588" w:rsidRPr="00700588" w:rsidRDefault="00700588" w:rsidP="00700588">
            <w:pPr>
              <w:spacing w:line="276" w:lineRule="auto"/>
              <w:ind w:firstLine="0"/>
              <w:jc w:val="left"/>
            </w:pPr>
            <w:r w:rsidRPr="00700588">
              <w:t>Dekan</w:t>
            </w:r>
          </w:p>
          <w:p w14:paraId="74595837" w14:textId="77777777" w:rsidR="00700588" w:rsidRPr="00700588" w:rsidRDefault="00700588" w:rsidP="00700588">
            <w:pPr>
              <w:spacing w:line="276" w:lineRule="auto"/>
              <w:ind w:firstLine="0"/>
              <w:jc w:val="left"/>
            </w:pPr>
          </w:p>
          <w:p w14:paraId="229A1B96" w14:textId="77777777" w:rsidR="00700588" w:rsidRPr="00700588" w:rsidRDefault="00700588" w:rsidP="00700588">
            <w:pPr>
              <w:spacing w:line="276" w:lineRule="auto"/>
              <w:ind w:firstLine="0"/>
              <w:jc w:val="left"/>
            </w:pPr>
          </w:p>
          <w:p w14:paraId="0D2108A9" w14:textId="77777777" w:rsidR="00700588" w:rsidRPr="00700588" w:rsidRDefault="00700588" w:rsidP="00700588">
            <w:pPr>
              <w:spacing w:line="276" w:lineRule="auto"/>
              <w:ind w:firstLine="0"/>
              <w:jc w:val="left"/>
            </w:pPr>
          </w:p>
          <w:p w14:paraId="4755F397" w14:textId="77777777" w:rsidR="00700588" w:rsidRPr="00700588" w:rsidRDefault="00700588" w:rsidP="00700588">
            <w:pPr>
              <w:spacing w:line="276" w:lineRule="auto"/>
              <w:ind w:firstLine="0"/>
              <w:jc w:val="left"/>
            </w:pPr>
          </w:p>
          <w:p w14:paraId="476ECA89" w14:textId="77777777" w:rsidR="00700588" w:rsidRPr="00700588" w:rsidRDefault="00700588" w:rsidP="00700588">
            <w:pPr>
              <w:spacing w:line="276" w:lineRule="auto"/>
              <w:ind w:firstLine="0"/>
              <w:jc w:val="left"/>
            </w:pPr>
            <w:r w:rsidRPr="00700588">
              <w:t>Dr.rer.nat. Ir. R. M. Rustamaji, M.T.,IPU</w:t>
            </w:r>
          </w:p>
          <w:p w14:paraId="005CCC14" w14:textId="77777777" w:rsidR="00700588" w:rsidRPr="00700588" w:rsidRDefault="00700588" w:rsidP="00700588">
            <w:pPr>
              <w:spacing w:line="276" w:lineRule="auto"/>
              <w:ind w:firstLine="0"/>
              <w:jc w:val="left"/>
            </w:pPr>
            <w:r w:rsidRPr="00700588">
              <w:t>NIP. 196801161994031003</w:t>
            </w:r>
          </w:p>
        </w:tc>
        <w:tc>
          <w:tcPr>
            <w:tcW w:w="3969" w:type="dxa"/>
          </w:tcPr>
          <w:p w14:paraId="030DDABC" w14:textId="77777777" w:rsidR="00700588" w:rsidRPr="00700588" w:rsidRDefault="00700588" w:rsidP="00700588">
            <w:pPr>
              <w:spacing w:line="276" w:lineRule="auto"/>
              <w:ind w:firstLine="0"/>
              <w:jc w:val="left"/>
            </w:pPr>
          </w:p>
          <w:p w14:paraId="458D0C01" w14:textId="77777777" w:rsidR="00700588" w:rsidRPr="00700588" w:rsidRDefault="00700588" w:rsidP="00700588">
            <w:pPr>
              <w:spacing w:line="276" w:lineRule="auto"/>
              <w:ind w:firstLine="0"/>
              <w:jc w:val="left"/>
            </w:pPr>
            <w:r w:rsidRPr="00700588">
              <w:t>Wakil Dekan Bidang Akademik</w:t>
            </w:r>
          </w:p>
          <w:p w14:paraId="4F1262EF" w14:textId="77777777" w:rsidR="00700588" w:rsidRPr="00700588" w:rsidRDefault="00700588" w:rsidP="00700588">
            <w:pPr>
              <w:spacing w:line="276" w:lineRule="auto"/>
              <w:ind w:firstLine="0"/>
              <w:jc w:val="left"/>
            </w:pPr>
          </w:p>
          <w:p w14:paraId="0F6A49E9" w14:textId="77777777" w:rsidR="00700588" w:rsidRPr="00700588" w:rsidRDefault="00700588" w:rsidP="00700588">
            <w:pPr>
              <w:spacing w:line="276" w:lineRule="auto"/>
              <w:ind w:firstLine="0"/>
              <w:jc w:val="left"/>
            </w:pPr>
          </w:p>
          <w:p w14:paraId="7BA23660" w14:textId="77777777" w:rsidR="00700588" w:rsidRPr="00700588" w:rsidRDefault="00700588" w:rsidP="00700588">
            <w:pPr>
              <w:spacing w:line="276" w:lineRule="auto"/>
              <w:ind w:left="-364" w:firstLine="364"/>
              <w:jc w:val="left"/>
            </w:pPr>
          </w:p>
          <w:p w14:paraId="190CECB3" w14:textId="77777777" w:rsidR="00700588" w:rsidRPr="00700588" w:rsidRDefault="00700588" w:rsidP="00700588">
            <w:pPr>
              <w:spacing w:line="276" w:lineRule="auto"/>
              <w:ind w:firstLine="0"/>
              <w:jc w:val="left"/>
            </w:pPr>
          </w:p>
          <w:p w14:paraId="1FE15131" w14:textId="77777777" w:rsidR="00700588" w:rsidRPr="00700588" w:rsidRDefault="00700588" w:rsidP="00700588">
            <w:pPr>
              <w:spacing w:line="276" w:lineRule="auto"/>
              <w:ind w:firstLine="0"/>
              <w:jc w:val="left"/>
            </w:pPr>
            <w:r w:rsidRPr="00700588">
              <w:t>Dr.</w:t>
            </w:r>
            <w:r w:rsidRPr="00700588">
              <w:rPr>
                <w:lang w:val="en-US"/>
              </w:rPr>
              <w:t>-Ing</w:t>
            </w:r>
            <w:r w:rsidRPr="00700588">
              <w:t>.</w:t>
            </w:r>
            <w:r w:rsidRPr="00700588">
              <w:rPr>
                <w:lang w:val="en-US"/>
              </w:rPr>
              <w:t xml:space="preserve"> Ir.</w:t>
            </w:r>
            <w:r w:rsidRPr="00700588">
              <w:t xml:space="preserve"> </w:t>
            </w:r>
            <w:r w:rsidRPr="00700588">
              <w:rPr>
                <w:lang w:val="en-US"/>
              </w:rPr>
              <w:t xml:space="preserve">Slamet Widodo, </w:t>
            </w:r>
            <w:r w:rsidRPr="00700588">
              <w:t>M.T.,IPM</w:t>
            </w:r>
          </w:p>
          <w:p w14:paraId="21F48730" w14:textId="77777777" w:rsidR="00700588" w:rsidRPr="00700588" w:rsidRDefault="00700588" w:rsidP="00700588">
            <w:pPr>
              <w:spacing w:line="276" w:lineRule="auto"/>
              <w:ind w:firstLine="0"/>
              <w:jc w:val="left"/>
            </w:pPr>
            <w:r w:rsidRPr="00700588">
              <w:rPr>
                <w:lang w:val="en-US"/>
              </w:rPr>
              <w:t>NIP. 196</w:t>
            </w:r>
            <w:r w:rsidRPr="00700588">
              <w:t>7</w:t>
            </w:r>
            <w:r w:rsidRPr="00700588">
              <w:rPr>
                <w:lang w:val="en-US"/>
              </w:rPr>
              <w:t>12231992031002</w:t>
            </w:r>
          </w:p>
        </w:tc>
      </w:tr>
    </w:tbl>
    <w:p w14:paraId="796CEC3D" w14:textId="77777777" w:rsidR="00575866" w:rsidRPr="00575866" w:rsidRDefault="00575866" w:rsidP="00EC7E1F">
      <w:pPr>
        <w:pStyle w:val="ParagrifIsi"/>
      </w:pPr>
    </w:p>
    <w:p w14:paraId="4271D01B" w14:textId="21888DB8" w:rsidR="00846AE5" w:rsidRDefault="00846AE5" w:rsidP="00575866">
      <w:pPr>
        <w:tabs>
          <w:tab w:val="left" w:pos="2694"/>
        </w:tabs>
        <w:spacing w:line="276" w:lineRule="auto"/>
        <w:ind w:right="-142" w:firstLine="0"/>
        <w:jc w:val="left"/>
        <w:sectPr w:rsidR="00846AE5" w:rsidSect="00575866">
          <w:headerReference w:type="first" r:id="rId18"/>
          <w:type w:val="continuous"/>
          <w:pgSz w:w="11909" w:h="16834" w:code="9"/>
          <w:pgMar w:top="1701" w:right="1701" w:bottom="1701" w:left="2268" w:header="1134" w:footer="1134" w:gutter="0"/>
          <w:pgNumType w:fmt="lowerRoman"/>
          <w:cols w:space="720"/>
          <w:titlePg/>
        </w:sectPr>
      </w:pPr>
    </w:p>
    <w:p w14:paraId="6651664E" w14:textId="5675D9A5" w:rsidR="00F44D3E" w:rsidRDefault="00F44D3E" w:rsidP="00F44D3E">
      <w:pPr>
        <w:widowControl/>
        <w:jc w:val="center"/>
        <w:rPr>
          <w:i/>
          <w:iCs/>
          <w:color w:val="000000"/>
          <w:lang w:eastAsia="zh-CN"/>
        </w:rPr>
      </w:pPr>
      <w:r w:rsidRPr="001805F7">
        <w:rPr>
          <w:i/>
          <w:iCs/>
          <w:color w:val="000000"/>
          <w:lang w:eastAsia="zh-CN"/>
        </w:rPr>
        <w:lastRenderedPageBreak/>
        <w:t>Bismillahirrahmanirrahim</w:t>
      </w:r>
    </w:p>
    <w:p w14:paraId="022B5FDE" w14:textId="550981B8" w:rsidR="009B49E2" w:rsidRDefault="009B49E2" w:rsidP="00EC7E1F">
      <w:pPr>
        <w:pStyle w:val="ParagrifIsi"/>
        <w:rPr>
          <w:lang w:eastAsia="zh-CN"/>
        </w:rPr>
      </w:pPr>
    </w:p>
    <w:p w14:paraId="68C240EB" w14:textId="7F415660" w:rsidR="009B49E2" w:rsidRDefault="009B49E2" w:rsidP="00EC7E1F">
      <w:pPr>
        <w:pStyle w:val="ParagrifIsi"/>
        <w:rPr>
          <w:lang w:eastAsia="zh-CN"/>
        </w:rPr>
      </w:pPr>
    </w:p>
    <w:p w14:paraId="089BAD5F" w14:textId="5756B8CD" w:rsidR="009B49E2" w:rsidRDefault="009B49E2" w:rsidP="00EC7E1F">
      <w:pPr>
        <w:pStyle w:val="ParagrifIsi"/>
        <w:rPr>
          <w:lang w:eastAsia="zh-CN"/>
        </w:rPr>
      </w:pPr>
    </w:p>
    <w:p w14:paraId="34FC7F84" w14:textId="55B4CC22" w:rsidR="009B49E2" w:rsidRDefault="009B49E2" w:rsidP="00EC7E1F">
      <w:pPr>
        <w:pStyle w:val="ParagrifIsi"/>
        <w:rPr>
          <w:lang w:eastAsia="zh-CN"/>
        </w:rPr>
      </w:pPr>
    </w:p>
    <w:p w14:paraId="140824BF" w14:textId="77777777" w:rsidR="009B49E2" w:rsidRPr="009B49E2" w:rsidRDefault="009B49E2" w:rsidP="00EC7E1F">
      <w:pPr>
        <w:pStyle w:val="ParagrifIsi"/>
        <w:rPr>
          <w:lang w:eastAsia="zh-CN"/>
        </w:rPr>
      </w:pPr>
    </w:p>
    <w:p w14:paraId="07F8D694" w14:textId="27DF7F09" w:rsidR="00F44D3E" w:rsidRDefault="00F44D3E" w:rsidP="00F44D3E">
      <w:pPr>
        <w:jc w:val="center"/>
        <w:rPr>
          <w:i/>
          <w:iCs/>
          <w:color w:val="000000"/>
          <w:lang w:eastAsia="zh-CN"/>
        </w:rPr>
      </w:pPr>
      <w:r w:rsidRPr="00B815CF">
        <w:rPr>
          <w:i/>
          <w:iCs/>
          <w:color w:val="000000"/>
          <w:lang w:eastAsia="zh-CN"/>
        </w:rPr>
        <w:t xml:space="preserve">Skripsi ini didedikasikan kepada kedua orang tua saya yaitu bapak saya </w:t>
      </w:r>
      <w:r w:rsidR="00FA17AA">
        <w:rPr>
          <w:i/>
          <w:iCs/>
          <w:color w:val="000000"/>
          <w:lang w:eastAsia="zh-CN"/>
        </w:rPr>
        <w:t>Muhammad Syamsuddin</w:t>
      </w:r>
      <w:r w:rsidRPr="00B815CF">
        <w:rPr>
          <w:i/>
          <w:iCs/>
          <w:color w:val="000000"/>
          <w:lang w:eastAsia="zh-CN"/>
        </w:rPr>
        <w:t xml:space="preserve"> dan ibu saya </w:t>
      </w:r>
      <w:r w:rsidR="00FA17AA">
        <w:rPr>
          <w:i/>
          <w:iCs/>
          <w:color w:val="000000"/>
          <w:lang w:eastAsia="zh-CN"/>
        </w:rPr>
        <w:t>Kartina Suud</w:t>
      </w:r>
      <w:r w:rsidRPr="00B815CF">
        <w:rPr>
          <w:i/>
          <w:iCs/>
          <w:color w:val="000000"/>
          <w:lang w:eastAsia="zh-CN"/>
        </w:rPr>
        <w:t xml:space="preserve">, serta adik saya yang tercinta </w:t>
      </w:r>
      <w:r w:rsidR="00FA17AA">
        <w:rPr>
          <w:i/>
          <w:iCs/>
          <w:color w:val="000000"/>
          <w:lang w:eastAsia="zh-CN"/>
        </w:rPr>
        <w:t>Nurdiana</w:t>
      </w:r>
      <w:r w:rsidRPr="00B815CF">
        <w:rPr>
          <w:i/>
          <w:iCs/>
          <w:color w:val="000000"/>
          <w:lang w:eastAsia="zh-CN"/>
        </w:rPr>
        <w:t>. Apa yang mereka telah berikan kepada saya melebihi daripad</w:t>
      </w:r>
      <w:r>
        <w:rPr>
          <w:i/>
          <w:iCs/>
          <w:color w:val="000000"/>
          <w:lang w:eastAsia="zh-CN"/>
        </w:rPr>
        <w:t>a apa yang pernah saya inginkan,</w:t>
      </w:r>
      <w:r w:rsidRPr="00B815CF">
        <w:rPr>
          <w:i/>
          <w:iCs/>
          <w:color w:val="000000"/>
          <w:lang w:eastAsia="zh-CN"/>
        </w:rPr>
        <w:t xml:space="preserve"> Serta saya mengucapkan syukur sebesar-besarnya kepada </w:t>
      </w:r>
      <w:r w:rsidRPr="00B815CF">
        <w:rPr>
          <w:rFonts w:eastAsia="Times New Roman"/>
          <w:i/>
          <w:iCs/>
          <w:color w:val="000000"/>
          <w:lang w:eastAsia="en-US"/>
        </w:rPr>
        <w:t>Allah Subhanahu Wa Ta’ala”</w:t>
      </w:r>
      <w:r w:rsidRPr="00B815CF">
        <w:rPr>
          <w:i/>
          <w:iCs/>
          <w:color w:val="000000"/>
          <w:lang w:eastAsia="zh-CN"/>
        </w:rPr>
        <w:t xml:space="preserve"> karena telah memberi saya kekuatan dan kesehatan dala</w:t>
      </w:r>
      <w:r>
        <w:rPr>
          <w:i/>
          <w:iCs/>
          <w:color w:val="000000"/>
          <w:lang w:eastAsia="zh-CN"/>
        </w:rPr>
        <w:t>m menyelesaikan skripsi ini. Ucapan</w:t>
      </w:r>
      <w:r w:rsidRPr="00B815CF">
        <w:rPr>
          <w:i/>
          <w:iCs/>
          <w:color w:val="000000"/>
          <w:lang w:eastAsia="zh-CN"/>
        </w:rPr>
        <w:t xml:space="preserve"> terimakasih</w:t>
      </w:r>
      <w:r w:rsidR="00FA17AA">
        <w:rPr>
          <w:i/>
          <w:iCs/>
          <w:color w:val="000000"/>
          <w:lang w:eastAsia="zh-CN"/>
        </w:rPr>
        <w:t xml:space="preserve"> juga</w:t>
      </w:r>
      <w:r>
        <w:rPr>
          <w:i/>
          <w:iCs/>
          <w:color w:val="000000"/>
          <w:lang w:eastAsia="zh-CN"/>
        </w:rPr>
        <w:t xml:space="preserve"> kepada </w:t>
      </w:r>
      <w:r w:rsidRPr="00B815CF">
        <w:rPr>
          <w:i/>
          <w:iCs/>
          <w:color w:val="000000"/>
          <w:lang w:eastAsia="zh-CN"/>
        </w:rPr>
        <w:t>teman-teman di prodi Informatika baik senior maup</w:t>
      </w:r>
      <w:r>
        <w:rPr>
          <w:i/>
          <w:iCs/>
          <w:color w:val="000000"/>
          <w:lang w:eastAsia="zh-CN"/>
        </w:rPr>
        <w:t>un junior saya yang sudah membantu dan memberikan dukungan dalam penyusunan tugas akhir ini.</w:t>
      </w:r>
    </w:p>
    <w:p w14:paraId="47A83222" w14:textId="77777777" w:rsidR="00F44D3E" w:rsidRDefault="00F44D3E" w:rsidP="00EC7E1F">
      <w:pPr>
        <w:pStyle w:val="ParagrifIsi"/>
        <w:rPr>
          <w:lang w:eastAsia="zh-CN"/>
        </w:rPr>
      </w:pPr>
    </w:p>
    <w:p w14:paraId="594D4C29" w14:textId="77777777" w:rsidR="00F44D3E" w:rsidRDefault="00F44D3E" w:rsidP="00EC7E1F">
      <w:pPr>
        <w:pStyle w:val="ParagrifIsi"/>
        <w:rPr>
          <w:lang w:eastAsia="zh-CN"/>
        </w:rPr>
      </w:pPr>
    </w:p>
    <w:p w14:paraId="27059F28" w14:textId="77777777" w:rsidR="00F44D3E" w:rsidRDefault="00F44D3E" w:rsidP="00EC7E1F">
      <w:pPr>
        <w:pStyle w:val="ParagrifIsi"/>
        <w:rPr>
          <w:lang w:eastAsia="zh-CN"/>
        </w:rPr>
      </w:pPr>
    </w:p>
    <w:p w14:paraId="5BCE9DF1" w14:textId="056FA47A" w:rsidR="00F44D3E" w:rsidRPr="00F44D3E" w:rsidRDefault="00F44D3E" w:rsidP="00EC7E1F">
      <w:pPr>
        <w:pStyle w:val="ParagrifIsi"/>
        <w:rPr>
          <w:lang w:eastAsia="zh-CN"/>
        </w:rPr>
        <w:sectPr w:rsidR="00F44D3E" w:rsidRPr="00F44D3E" w:rsidSect="007F3A68">
          <w:headerReference w:type="first" r:id="rId19"/>
          <w:pgSz w:w="11909" w:h="16834" w:code="9"/>
          <w:pgMar w:top="1701" w:right="1701" w:bottom="1701" w:left="2268" w:header="1134" w:footer="1134" w:gutter="0"/>
          <w:pgNumType w:fmt="lowerRoman"/>
          <w:cols w:space="720"/>
          <w:titlePg/>
        </w:sectPr>
      </w:pPr>
    </w:p>
    <w:p w14:paraId="57750652" w14:textId="101BBC55" w:rsidR="00F44D3E" w:rsidRPr="00F44D3E" w:rsidRDefault="00F44D3E" w:rsidP="00F44D3E">
      <w:pPr>
        <w:pStyle w:val="tmpH1"/>
      </w:pPr>
      <w:bookmarkStart w:id="7" w:name="_Toc62737553"/>
      <w:bookmarkStart w:id="8" w:name="_Toc66975500"/>
      <w:r>
        <w:lastRenderedPageBreak/>
        <w:t>KATA PENGANTAR</w:t>
      </w:r>
      <w:bookmarkEnd w:id="7"/>
      <w:bookmarkEnd w:id="8"/>
    </w:p>
    <w:p w14:paraId="752E1D05" w14:textId="432C9C8B" w:rsidR="00B1678A" w:rsidRPr="00B1678A" w:rsidRDefault="00B1678A" w:rsidP="00B1678A">
      <w:r w:rsidRPr="00B1678A">
        <w:t>Puji dan syukur penulis panjatkan kehadirat Allah Subhanahu Wa Ta’ala yang senantiasa memberikan limpahan rahmat dan hidayah-Nya sehingga penulis dapat menyelesaikan penelitian ini yang berjudul “</w:t>
      </w:r>
      <w:r w:rsidRPr="00B1678A">
        <w:rPr>
          <w:bCs/>
          <w:lang w:val="fi-FI"/>
        </w:rPr>
        <w:t xml:space="preserve">Implementasi Mesin Penerjemah Statistik Pada Aplikasi </w:t>
      </w:r>
      <w:r w:rsidRPr="009E65CC">
        <w:rPr>
          <w:bCs/>
          <w:i/>
          <w:iCs/>
          <w:lang w:val="fi-FI"/>
        </w:rPr>
        <w:t>Chatting</w:t>
      </w:r>
      <w:r w:rsidRPr="00B1678A">
        <w:rPr>
          <w:bCs/>
          <w:lang w:val="fi-FI"/>
        </w:rPr>
        <w:t xml:space="preserve"> Berbasis Android Dengan Moses Decoder</w:t>
      </w:r>
      <w:r w:rsidRPr="00B1678A">
        <w:t>”.</w:t>
      </w:r>
    </w:p>
    <w:p w14:paraId="0ED2C960" w14:textId="74CF15B8" w:rsidR="00B1678A" w:rsidRPr="00B1678A" w:rsidRDefault="00B1678A" w:rsidP="005346C1">
      <w:r w:rsidRPr="00B1678A">
        <w:rPr>
          <w:lang w:val="en-US"/>
        </w:rPr>
        <w:t xml:space="preserve">Dalam penyelesaian penelitian ini penulis secara langsung maupun tidak langsung telah mendapatkan bimbingan, pengarahan dan bantuan dari beberapa pihak. </w:t>
      </w:r>
      <w:r w:rsidR="009E65CC">
        <w:t>Melalui laporan ini,</w:t>
      </w:r>
      <w:r w:rsidRPr="00B1678A">
        <w:rPr>
          <w:lang w:val="en-US"/>
        </w:rPr>
        <w:t xml:space="preserve"> penulis ingin mengucapkan terima kasih </w:t>
      </w:r>
      <w:r w:rsidR="005346C1">
        <w:t xml:space="preserve">yang sebesar-besarnya </w:t>
      </w:r>
      <w:r w:rsidRPr="00B1678A">
        <w:rPr>
          <w:lang w:val="en-US"/>
        </w:rPr>
        <w:t>kepada</w:t>
      </w:r>
      <w:r w:rsidR="005346C1">
        <w:t xml:space="preserve"> B</w:t>
      </w:r>
      <w:r w:rsidRPr="00B1678A">
        <w:rPr>
          <w:lang w:val="en-US"/>
        </w:rPr>
        <w:t xml:space="preserve">apak </w:t>
      </w:r>
      <w:r w:rsidR="00D550EA" w:rsidRPr="00B1678A">
        <w:t>Dr.</w:t>
      </w:r>
      <w:r w:rsidR="00D550EA">
        <w:t xml:space="preserve"> </w:t>
      </w:r>
      <w:r w:rsidR="00D550EA" w:rsidRPr="00B1678A">
        <w:t>Arif Bijaksana Putra Negara, S.T., M.T.</w:t>
      </w:r>
      <w:r w:rsidR="00D550EA">
        <w:t xml:space="preserve"> </w:t>
      </w:r>
      <w:r w:rsidRPr="00B1678A">
        <w:rPr>
          <w:lang w:val="en-US"/>
        </w:rPr>
        <w:t>selaku dosen pembimbing utama</w:t>
      </w:r>
      <w:r w:rsidR="005346C1">
        <w:t xml:space="preserve"> dan </w:t>
      </w:r>
      <w:r w:rsidR="00D550EA">
        <w:t>Ibu</w:t>
      </w:r>
      <w:r w:rsidRPr="00B1678A">
        <w:rPr>
          <w:lang w:val="en-US"/>
        </w:rPr>
        <w:t xml:space="preserve"> </w:t>
      </w:r>
      <w:r w:rsidR="00D550EA">
        <w:rPr>
          <w:color w:val="000000"/>
        </w:rPr>
        <w:t>Anggi Perwitasari, S.T., M.T.</w:t>
      </w:r>
      <w:r w:rsidRPr="00B1678A">
        <w:rPr>
          <w:lang w:val="en-US"/>
        </w:rPr>
        <w:t xml:space="preserve"> selaku dosen pembimbing pendamping.</w:t>
      </w:r>
      <w:r w:rsidR="003C55F5">
        <w:t xml:space="preserve"> Bapak </w:t>
      </w:r>
      <w:r w:rsidR="003C55F5" w:rsidRPr="00F654E5">
        <w:rPr>
          <w:lang w:val="nl-NL"/>
        </w:rPr>
        <w:t>Dr. Herry Sujaini, S.T., M.T.</w:t>
      </w:r>
      <w:r w:rsidR="003C55F5" w:rsidRPr="00F654E5">
        <w:t xml:space="preserve"> </w:t>
      </w:r>
      <w:r w:rsidR="003C55F5">
        <w:t xml:space="preserve">selaku dosen penguji utama dan Ibu </w:t>
      </w:r>
      <w:r w:rsidR="003C55F5" w:rsidRPr="00700588">
        <w:rPr>
          <w:lang w:val="fi-FI"/>
        </w:rPr>
        <w:t>Helen Sasty Pratiwi, S.T., M.Eng.</w:t>
      </w:r>
      <w:r w:rsidR="003C55F5">
        <w:t xml:space="preserve"> selaku dosen penguji pendamping.</w:t>
      </w:r>
      <w:r w:rsidRPr="00B1678A">
        <w:rPr>
          <w:lang w:val="en-US"/>
        </w:rPr>
        <w:t xml:space="preserve"> </w:t>
      </w:r>
      <w:r w:rsidR="005346C1">
        <w:t xml:space="preserve">Bapak </w:t>
      </w:r>
      <w:r w:rsidR="005346C1" w:rsidRPr="005346C1">
        <w:t>Helfi Nasution, S</w:t>
      </w:r>
      <w:r w:rsidR="009E65CC">
        <w:t>.</w:t>
      </w:r>
      <w:r w:rsidR="005346C1" w:rsidRPr="005346C1">
        <w:t>Kom.</w:t>
      </w:r>
      <w:r w:rsidR="009E65CC">
        <w:t>,</w:t>
      </w:r>
      <w:r w:rsidR="005346C1" w:rsidRPr="005346C1">
        <w:t xml:space="preserve"> M</w:t>
      </w:r>
      <w:r w:rsidR="009E65CC">
        <w:t>.</w:t>
      </w:r>
      <w:r w:rsidR="005346C1" w:rsidRPr="005346C1">
        <w:t>Cs</w:t>
      </w:r>
      <w:r w:rsidR="009E65CC">
        <w:t>.</w:t>
      </w:r>
      <w:r w:rsidR="005346C1">
        <w:t xml:space="preserve"> selaku dosen pembimbing akademik dan </w:t>
      </w:r>
      <w:r w:rsidRPr="00B1678A">
        <w:rPr>
          <w:lang w:val="en-US"/>
        </w:rPr>
        <w:t>Bapak Dr. Yus Sholva, S.T., M.T. selaku ketua jurusan Informatika</w:t>
      </w:r>
      <w:r w:rsidR="005346C1">
        <w:t>.</w:t>
      </w:r>
      <w:r w:rsidRPr="00B1678A">
        <w:t xml:space="preserve"> </w:t>
      </w:r>
      <w:r w:rsidR="005346C1">
        <w:t>Terima kasih juga kepada s</w:t>
      </w:r>
      <w:r w:rsidRPr="00B1678A">
        <w:rPr>
          <w:lang w:val="en-US"/>
        </w:rPr>
        <w:t xml:space="preserve">eluruh dosen pengajar dan staf administrasi, serta rekan-rekan di program studi Informatika Universitas Tanjungpura. </w:t>
      </w:r>
    </w:p>
    <w:p w14:paraId="5A918E45" w14:textId="0EEE2F19" w:rsidR="00F44D3E" w:rsidRDefault="009E65CC" w:rsidP="00B1678A">
      <w:r w:rsidRPr="009E65CC">
        <w:rPr>
          <w:lang w:val="en-US"/>
        </w:rPr>
        <w:t>Tentunya penulis sadari terdapat banyak kekurangan dalam penyusunan skripsi ini, oleh karena itu kritik dan saran sangat dibutuhkan demi kesempurnaan dalam penyusunan skripsi. Semoga skripsi ini bermanfaat bagi perkembangan ilmu pengetahuan.</w:t>
      </w:r>
    </w:p>
    <w:p w14:paraId="27F2DBA2" w14:textId="11EDA1F5" w:rsidR="00F44D3E" w:rsidRDefault="00F44D3E" w:rsidP="00EC7E1F">
      <w:pPr>
        <w:pStyle w:val="ParagrifIsi"/>
      </w:pPr>
    </w:p>
    <w:p w14:paraId="760B16A9" w14:textId="6E223BBF" w:rsidR="00D550EA" w:rsidRDefault="00D550EA" w:rsidP="00D550EA">
      <w:pPr>
        <w:tabs>
          <w:tab w:val="left" w:pos="4820"/>
        </w:tabs>
        <w:spacing w:line="276" w:lineRule="auto"/>
        <w:rPr>
          <w:lang w:val="en-US"/>
        </w:rPr>
      </w:pPr>
      <w:r>
        <w:tab/>
        <w:t xml:space="preserve">Pontianak, </w:t>
      </w:r>
      <w:r w:rsidR="00615804">
        <w:t>31</w:t>
      </w:r>
      <w:r>
        <w:rPr>
          <w:lang w:val="en-US"/>
        </w:rPr>
        <w:t xml:space="preserve"> </w:t>
      </w:r>
      <w:r w:rsidR="00615804">
        <w:t>Mei</w:t>
      </w:r>
      <w:r>
        <w:t xml:space="preserve"> 202</w:t>
      </w:r>
      <w:r>
        <w:rPr>
          <w:lang w:val="en-US"/>
        </w:rPr>
        <w:t>1</w:t>
      </w:r>
    </w:p>
    <w:p w14:paraId="227149F5" w14:textId="3B3831D0" w:rsidR="00D550EA" w:rsidRPr="00D550EA" w:rsidRDefault="00D550EA" w:rsidP="00D550EA">
      <w:pPr>
        <w:tabs>
          <w:tab w:val="left" w:pos="4820"/>
        </w:tabs>
      </w:pPr>
      <w:r>
        <w:rPr>
          <w:lang w:val="en-US"/>
        </w:rPr>
        <w:tab/>
      </w:r>
      <w:r>
        <w:t>Penulis</w:t>
      </w:r>
    </w:p>
    <w:p w14:paraId="6F2EF984" w14:textId="77777777" w:rsidR="00D550EA" w:rsidRDefault="00D550EA" w:rsidP="00D550EA">
      <w:pPr>
        <w:tabs>
          <w:tab w:val="left" w:pos="4820"/>
        </w:tabs>
        <w:rPr>
          <w:lang w:val="en-US"/>
        </w:rPr>
      </w:pPr>
    </w:p>
    <w:p w14:paraId="78274206" w14:textId="77777777" w:rsidR="00D550EA" w:rsidRDefault="00D550EA" w:rsidP="00D550EA">
      <w:pPr>
        <w:tabs>
          <w:tab w:val="left" w:pos="4820"/>
        </w:tabs>
        <w:rPr>
          <w:lang w:val="en-US"/>
        </w:rPr>
      </w:pPr>
    </w:p>
    <w:p w14:paraId="646AF377" w14:textId="1407B2FB" w:rsidR="00D550EA" w:rsidRPr="00D550EA" w:rsidRDefault="00D550EA" w:rsidP="00D550EA">
      <w:pPr>
        <w:tabs>
          <w:tab w:val="left" w:pos="4820"/>
          <w:tab w:val="right" w:pos="7940"/>
        </w:tabs>
        <w:spacing w:line="276" w:lineRule="auto"/>
        <w:rPr>
          <w:lang w:val="en-US"/>
        </w:rPr>
      </w:pPr>
      <w:r>
        <w:rPr>
          <w:lang w:val="en-US"/>
        </w:rPr>
        <w:tab/>
        <w:t>Muhammad Nur Amin</w:t>
      </w:r>
    </w:p>
    <w:p w14:paraId="07063EE5" w14:textId="4284C0D6" w:rsidR="003765DB" w:rsidRDefault="003765DB">
      <w:pPr>
        <w:widowControl/>
        <w:autoSpaceDE/>
        <w:autoSpaceDN/>
        <w:adjustRightInd/>
        <w:spacing w:line="240" w:lineRule="auto"/>
        <w:ind w:firstLine="0"/>
        <w:jc w:val="left"/>
      </w:pPr>
      <w:r>
        <w:br w:type="page"/>
      </w:r>
    </w:p>
    <w:p w14:paraId="2C634BAB" w14:textId="71E2186E" w:rsidR="00F44D3E" w:rsidRDefault="00F44D3E" w:rsidP="00F44D3E">
      <w:pPr>
        <w:pStyle w:val="tmpH1"/>
      </w:pPr>
      <w:bookmarkStart w:id="9" w:name="_Toc62737554"/>
      <w:bookmarkStart w:id="10" w:name="_Toc66975501"/>
      <w:r>
        <w:lastRenderedPageBreak/>
        <w:t>ABSTRAK</w:t>
      </w:r>
      <w:bookmarkEnd w:id="9"/>
      <w:bookmarkEnd w:id="10"/>
    </w:p>
    <w:p w14:paraId="333F549D" w14:textId="76960034" w:rsidR="006E1ED2" w:rsidRDefault="00F949EA" w:rsidP="006E1ED2">
      <w:pPr>
        <w:pStyle w:val="zAbstrak"/>
      </w:pPr>
      <w:bookmarkStart w:id="11" w:name="_Hlk62794543"/>
      <w:r w:rsidRPr="00BF52DF">
        <w:rPr>
          <w:i/>
          <w:iCs/>
        </w:rPr>
        <w:t xml:space="preserve">Chatting </w:t>
      </w:r>
      <w:r>
        <w:t>adalah salah satu bentuk</w:t>
      </w:r>
      <w:r w:rsidRPr="00BF52DF">
        <w:t xml:space="preserve"> komunikasi yang </w:t>
      </w:r>
      <w:r>
        <w:t>umumnya</w:t>
      </w:r>
      <w:r w:rsidRPr="00BF52DF">
        <w:t xml:space="preserve"> dilakukan antara dua orang atau lebih secara langsung </w:t>
      </w:r>
      <w:r>
        <w:t>(</w:t>
      </w:r>
      <w:r w:rsidRPr="00BF52DF">
        <w:rPr>
          <w:i/>
          <w:iCs/>
        </w:rPr>
        <w:t>realtime</w:t>
      </w:r>
      <w:r>
        <w:t>)</w:t>
      </w:r>
      <w:r w:rsidRPr="00BF52DF">
        <w:t xml:space="preserve"> </w:t>
      </w:r>
      <w:r>
        <w:t xml:space="preserve">yang </w:t>
      </w:r>
      <w:r w:rsidRPr="00BF52DF">
        <w:t>memanfaatkan fasilitas jaringa</w:t>
      </w:r>
      <w:r>
        <w:t>n (LAN atau internet).</w:t>
      </w:r>
      <w:r w:rsidR="000A45AF" w:rsidRPr="00BA4791">
        <w:rPr>
          <w:sz w:val="24"/>
          <w:szCs w:val="24"/>
        </w:rPr>
        <w:t xml:space="preserve"> </w:t>
      </w:r>
      <w:r w:rsidR="000A45AF" w:rsidRPr="00BA4791">
        <w:t xml:space="preserve">Keberagaman bahasa yang luar biasa dan keterbatasan manusia dalam menguasai berbagai macam bahasa </w:t>
      </w:r>
      <w:r w:rsidR="00275D28" w:rsidRPr="00BA4791">
        <w:t xml:space="preserve">dapat </w:t>
      </w:r>
      <w:r w:rsidR="000A45AF" w:rsidRPr="00BA4791">
        <w:t>menghambat tersampainya pesan atau informasi</w:t>
      </w:r>
      <w:r w:rsidR="00275D28" w:rsidRPr="00BA4791">
        <w:t xml:space="preserve"> pada aktivitas </w:t>
      </w:r>
      <w:r w:rsidR="00275D28" w:rsidRPr="00BA4791">
        <w:rPr>
          <w:i/>
          <w:iCs/>
        </w:rPr>
        <w:t>chatting</w:t>
      </w:r>
      <w:r w:rsidR="000A45AF" w:rsidRPr="00BA4791">
        <w:t>.</w:t>
      </w:r>
      <w:r w:rsidR="00AF18B1" w:rsidRPr="00BA4791">
        <w:t xml:space="preserve"> Karakteristik bahasa </w:t>
      </w:r>
      <w:r w:rsidR="00AF18B1" w:rsidRPr="00BA4791">
        <w:rPr>
          <w:i/>
          <w:iCs/>
        </w:rPr>
        <w:t>chatting</w:t>
      </w:r>
      <w:r w:rsidR="00AF18B1" w:rsidRPr="00BA4791">
        <w:t xml:space="preserve"> adalah menggunakan bahasa yang tidak baku sehingga muncul banyak sekali variasi dalam penuturan satu bahasa bergantung pada kondisi orang yang menuturkan.</w:t>
      </w:r>
      <w:r w:rsidR="000A45AF" w:rsidRPr="00BA4791">
        <w:t xml:space="preserve"> Tujuan dari penelitian ini adalah untuk </w:t>
      </w:r>
      <w:r w:rsidR="003D7E48" w:rsidRPr="00BA4791">
        <w:rPr>
          <w:rFonts w:eastAsiaTheme="minorEastAsia" w:hint="eastAsia"/>
          <w:lang w:val="zh-CN" w:eastAsia="zh-CN"/>
        </w:rPr>
        <w:t>m</w:t>
      </w:r>
      <w:r w:rsidR="003D7E48" w:rsidRPr="00BA4791">
        <w:rPr>
          <w:rFonts w:eastAsiaTheme="minorEastAsia"/>
          <w:lang w:eastAsia="zh-CN"/>
        </w:rPr>
        <w:t xml:space="preserve">embuat sebuah aplikasi </w:t>
      </w:r>
      <w:r w:rsidR="003D7E48" w:rsidRPr="00BA4791">
        <w:rPr>
          <w:rFonts w:eastAsiaTheme="minorEastAsia"/>
          <w:i/>
          <w:iCs/>
          <w:lang w:eastAsia="zh-CN"/>
        </w:rPr>
        <w:t xml:space="preserve">chatting </w:t>
      </w:r>
      <w:r w:rsidR="003D7E48" w:rsidRPr="00BA4791">
        <w:rPr>
          <w:rFonts w:eastAsiaTheme="minorEastAsia"/>
          <w:lang w:eastAsia="zh-CN"/>
        </w:rPr>
        <w:t xml:space="preserve">berbasis android yang mampu memperbaiki bahasa </w:t>
      </w:r>
      <w:r w:rsidR="003D7E48" w:rsidRPr="00BA4791">
        <w:rPr>
          <w:rFonts w:eastAsiaTheme="minorEastAsia"/>
          <w:i/>
          <w:iCs/>
          <w:lang w:eastAsia="zh-CN"/>
        </w:rPr>
        <w:t>chatting</w:t>
      </w:r>
      <w:r w:rsidR="003D7E48" w:rsidRPr="00BA4791">
        <w:rPr>
          <w:rFonts w:eastAsiaTheme="minorEastAsia"/>
          <w:lang w:eastAsia="zh-CN"/>
        </w:rPr>
        <w:t xml:space="preserve"> ke bahasa baku dan menerjemahkan bahasa tersebut</w:t>
      </w:r>
      <w:r w:rsidR="003D7E48" w:rsidRPr="00BA4791">
        <w:rPr>
          <w:rFonts w:eastAsiaTheme="minorEastAsia"/>
          <w:i/>
          <w:iCs/>
          <w:lang w:eastAsia="zh-CN"/>
        </w:rPr>
        <w:t xml:space="preserve"> </w:t>
      </w:r>
      <w:r w:rsidR="003D7E48" w:rsidRPr="00BA4791">
        <w:t>menggunakan mesin penerjemah statistik Moses Decoder, sehingga dapat digunakan pada komunikasi teks antar pengguna bahasa yang berbeda</w:t>
      </w:r>
      <w:r w:rsidR="000A45AF" w:rsidRPr="00BA4791">
        <w:t>. Metodologi penelitian yang dilakukan meliputi analisis permasalahan, perancangan sistem, implementasi, dan pengujian sistem.</w:t>
      </w:r>
      <w:r w:rsidR="003D7E48" w:rsidRPr="00BA4791">
        <w:t xml:space="preserve"> Pada penelitian ini dilakukan pra proses pesan bahasa Melayu Sambas </w:t>
      </w:r>
      <w:r w:rsidR="003D7E48" w:rsidRPr="00BA4791">
        <w:rPr>
          <w:i/>
          <w:iCs/>
        </w:rPr>
        <w:t>chatting</w:t>
      </w:r>
      <w:r w:rsidR="003D7E48" w:rsidRPr="00BA4791">
        <w:t xml:space="preserve"> dan penerjemahan bahasa Melayu Sambas ke bahasa Indonesia.</w:t>
      </w:r>
      <w:r w:rsidR="000A45AF" w:rsidRPr="00BA4791">
        <w:t xml:space="preserve"> </w:t>
      </w:r>
      <w:r w:rsidR="00FF2B36" w:rsidRPr="00BA4791">
        <w:t>P</w:t>
      </w:r>
      <w:r w:rsidR="000A45AF" w:rsidRPr="00BA4791">
        <w:t>engujian</w:t>
      </w:r>
      <w:r w:rsidR="00FF2B36" w:rsidRPr="00BA4791">
        <w:t xml:space="preserve"> pada penelitian ini berupa pengujian </w:t>
      </w:r>
      <w:r w:rsidR="003D7E48" w:rsidRPr="00BA4791">
        <w:t>akurasi</w:t>
      </w:r>
      <w:r w:rsidR="000A45AF" w:rsidRPr="00BA4791">
        <w:t xml:space="preserve"> </w:t>
      </w:r>
      <w:r w:rsidR="00275D28" w:rsidRPr="00BA4791">
        <w:t>hasil pra proses</w:t>
      </w:r>
      <w:r w:rsidR="003513D5">
        <w:t xml:space="preserve"> HMM</w:t>
      </w:r>
      <w:r w:rsidR="003D7E48" w:rsidRPr="00BA4791">
        <w:t>,</w:t>
      </w:r>
      <w:r w:rsidR="00275D28" w:rsidRPr="00BA4791">
        <w:t xml:space="preserve"> </w:t>
      </w:r>
      <w:r w:rsidR="000A45AF" w:rsidRPr="00BA4791">
        <w:t>akurasi hasil terjemahan mesin penerjemah</w:t>
      </w:r>
      <w:r w:rsidR="00FF2B36" w:rsidRPr="00BA4791">
        <w:t xml:space="preserve"> Moses Decoder, </w:t>
      </w:r>
      <w:r w:rsidR="000A45AF" w:rsidRPr="00BA4791">
        <w:t xml:space="preserve">dan pengujian fungsionalitas aplikasi. </w:t>
      </w:r>
      <w:r w:rsidR="00FF2B36" w:rsidRPr="00BA4791">
        <w:t xml:space="preserve">Hasil pengujian pra proses </w:t>
      </w:r>
      <w:r w:rsidR="003513D5">
        <w:t>HMM</w:t>
      </w:r>
      <w:r w:rsidR="00FF2B36" w:rsidRPr="00BA4791">
        <w:t xml:space="preserve"> memperoleh nilai</w:t>
      </w:r>
      <w:r w:rsidR="003513D5">
        <w:t xml:space="preserve"> tertingg</w:t>
      </w:r>
      <w:r w:rsidR="00711B8E">
        <w:t>i</w:t>
      </w:r>
      <w:r w:rsidR="00FF2B36" w:rsidRPr="00BA4791">
        <w:t xml:space="preserve"> 0,9 (</w:t>
      </w:r>
      <w:r w:rsidR="00FF2B36" w:rsidRPr="00BA4791">
        <w:rPr>
          <w:i/>
          <w:iCs/>
        </w:rPr>
        <w:t>accuracy</w:t>
      </w:r>
      <w:r w:rsidR="00FF2B36" w:rsidRPr="00BA4791">
        <w:t>), 0,</w:t>
      </w:r>
      <w:r w:rsidR="00CD7A50">
        <w:t>834</w:t>
      </w:r>
      <w:r w:rsidR="00FF2B36" w:rsidRPr="00BA4791">
        <w:t xml:space="preserve"> (</w:t>
      </w:r>
      <w:r w:rsidR="00FF2B36" w:rsidRPr="00BA4791">
        <w:rPr>
          <w:i/>
          <w:iCs/>
        </w:rPr>
        <w:t>precision</w:t>
      </w:r>
      <w:r w:rsidR="00FF2B36" w:rsidRPr="00BA4791">
        <w:t>), 0,</w:t>
      </w:r>
      <w:r w:rsidR="00CD7A50">
        <w:t>829</w:t>
      </w:r>
      <w:r w:rsidR="00FF2B36" w:rsidRPr="00BA4791">
        <w:t xml:space="preserve"> (</w:t>
      </w:r>
      <w:r w:rsidR="00FF2B36" w:rsidRPr="00BA4791">
        <w:rPr>
          <w:i/>
          <w:iCs/>
        </w:rPr>
        <w:t>recall</w:t>
      </w:r>
      <w:r w:rsidR="00FF2B36" w:rsidRPr="00BA4791">
        <w:t>), dan 0,</w:t>
      </w:r>
      <w:r w:rsidR="00CD7A50">
        <w:t>832</w:t>
      </w:r>
      <w:r w:rsidR="00FF2B36" w:rsidRPr="00BA4791">
        <w:t xml:space="preserve"> (</w:t>
      </w:r>
      <w:r w:rsidR="00FF2B36" w:rsidRPr="00BA4791">
        <w:rPr>
          <w:i/>
          <w:iCs/>
        </w:rPr>
        <w:t>f-measure</w:t>
      </w:r>
      <w:r w:rsidR="00FF2B36" w:rsidRPr="00BA4791">
        <w:t xml:space="preserve">). </w:t>
      </w:r>
      <w:r w:rsidR="000A45AF" w:rsidRPr="00BA4791">
        <w:t>Hasil pengujian</w:t>
      </w:r>
      <w:r w:rsidR="00FF2B36" w:rsidRPr="00BA4791">
        <w:t xml:space="preserve"> akurasi</w:t>
      </w:r>
      <w:r w:rsidR="000A45AF" w:rsidRPr="00BA4791">
        <w:t xml:space="preserve"> terjemahan mesin translasi dengan BLEU memperoleh nilai</w:t>
      </w:r>
      <w:r w:rsidR="003513D5">
        <w:t xml:space="preserve"> tertinggi</w:t>
      </w:r>
      <w:r w:rsidR="000A45AF" w:rsidRPr="00BA4791">
        <w:t xml:space="preserve"> 53,14% sedangkan oleh ahli bahasa memperoleh nilai 86,86% dan </w:t>
      </w:r>
      <w:r w:rsidR="000A45AF" w:rsidRPr="00BA4791">
        <w:rPr>
          <w:rFonts w:ascii="Liberation Sans" w:hAnsi="Liberation Sans"/>
          <w:lang w:val="en-US"/>
        </w:rPr>
        <w:t>87,71</w:t>
      </w:r>
      <w:r w:rsidR="000A45AF" w:rsidRPr="00BA4791">
        <w:rPr>
          <w:rFonts w:ascii="Liberation Sans" w:hAnsi="Liberation Sans"/>
        </w:rPr>
        <w:t xml:space="preserve">%. Hasil pengujian </w:t>
      </w:r>
      <w:r w:rsidR="000A45AF" w:rsidRPr="00BA4791">
        <w:rPr>
          <w:rFonts w:ascii="Liberation Sans" w:hAnsi="Liberation Sans"/>
          <w:i/>
          <w:iCs/>
        </w:rPr>
        <w:t>black box</w:t>
      </w:r>
      <w:r w:rsidR="000A45AF" w:rsidRPr="00BA4791">
        <w:rPr>
          <w:rFonts w:ascii="Liberation Sans" w:hAnsi="Liberation Sans"/>
        </w:rPr>
        <w:t xml:space="preserve"> </w:t>
      </w:r>
      <w:r w:rsidR="000A45AF" w:rsidRPr="00BA4791">
        <w:t>menunjukkan aplikasi dapat mengirim, menerima,</w:t>
      </w:r>
      <w:r w:rsidR="00FF2B36" w:rsidRPr="00BA4791">
        <w:t xml:space="preserve"> memperbaiki dan</w:t>
      </w:r>
      <w:r w:rsidR="000A45AF" w:rsidRPr="00BA4791">
        <w:t xml:space="preserve"> menerjemahkan pesan. Secara keseluruhan penelitian dinilai berhasil dalam membuat sebuah aplikasi </w:t>
      </w:r>
      <w:r w:rsidR="000A45AF" w:rsidRPr="00BA4791">
        <w:rPr>
          <w:i/>
          <w:iCs/>
        </w:rPr>
        <w:t>chatting</w:t>
      </w:r>
      <w:r w:rsidR="000A45AF" w:rsidRPr="00BA4791">
        <w:t xml:space="preserve"> </w:t>
      </w:r>
      <w:r w:rsidR="00BA4791" w:rsidRPr="00BA4791">
        <w:t xml:space="preserve">berbasis android </w:t>
      </w:r>
      <w:r w:rsidR="000A45AF" w:rsidRPr="00BA4791">
        <w:t>yang</w:t>
      </w:r>
      <w:r w:rsidR="00BA4791" w:rsidRPr="00BA4791">
        <w:t xml:space="preserve"> dapat memperbaiki bahasa </w:t>
      </w:r>
      <w:r w:rsidR="00BA4791" w:rsidRPr="00BA4791">
        <w:rPr>
          <w:i/>
          <w:iCs/>
        </w:rPr>
        <w:t>chatting</w:t>
      </w:r>
      <w:r w:rsidR="00BA4791" w:rsidRPr="00BA4791">
        <w:t>,</w:t>
      </w:r>
      <w:r w:rsidR="000A45AF" w:rsidRPr="00BA4791">
        <w:t xml:space="preserve"> mengimplementasikan mesin penerjemah statistik Moses Decoder dan dapat digunakan sebagai media komunikasi teks</w:t>
      </w:r>
      <w:r w:rsidR="00BA4791">
        <w:t>.</w:t>
      </w:r>
      <w:r w:rsidR="006E1ED2">
        <w:t xml:space="preserve"> </w:t>
      </w:r>
    </w:p>
    <w:p w14:paraId="02C5C3EE" w14:textId="5EA50376" w:rsidR="006E4FFB" w:rsidRDefault="006E4FFB" w:rsidP="006E4FFB">
      <w:pPr>
        <w:pStyle w:val="zAbstrak"/>
        <w:ind w:firstLine="0"/>
      </w:pPr>
    </w:p>
    <w:p w14:paraId="7B82C039" w14:textId="62153C4C" w:rsidR="006E4FFB" w:rsidRDefault="006E4FFB" w:rsidP="006E4FFB">
      <w:pPr>
        <w:pStyle w:val="zAbstrak"/>
        <w:ind w:firstLine="0"/>
      </w:pPr>
    </w:p>
    <w:p w14:paraId="63B71788" w14:textId="746C3177" w:rsidR="006E4FFB" w:rsidRDefault="006E4FFB" w:rsidP="006E4FFB">
      <w:pPr>
        <w:pStyle w:val="zAbstrak"/>
        <w:ind w:firstLine="0"/>
      </w:pPr>
    </w:p>
    <w:p w14:paraId="5045FE95" w14:textId="6258D0D9" w:rsidR="006E4FFB" w:rsidRDefault="00AF15E9" w:rsidP="00AF15E9">
      <w:pPr>
        <w:pStyle w:val="zAbstrak"/>
        <w:ind w:firstLine="0"/>
      </w:pPr>
      <w:r w:rsidRPr="00AF15E9">
        <w:rPr>
          <w:b/>
          <w:bCs/>
          <w:lang w:val="en-US"/>
        </w:rPr>
        <w:t>K</w:t>
      </w:r>
      <w:r w:rsidRPr="00AF15E9">
        <w:rPr>
          <w:rFonts w:hint="eastAsia"/>
          <w:b/>
          <w:bCs/>
          <w:lang w:val="en-US"/>
        </w:rPr>
        <w:t xml:space="preserve">ata </w:t>
      </w:r>
      <w:r w:rsidRPr="00AF15E9">
        <w:rPr>
          <w:b/>
          <w:bCs/>
        </w:rPr>
        <w:t>K</w:t>
      </w:r>
      <w:r w:rsidRPr="00AF15E9">
        <w:rPr>
          <w:rFonts w:hint="eastAsia"/>
          <w:b/>
          <w:bCs/>
          <w:lang w:val="en-US"/>
        </w:rPr>
        <w:t>unci</w:t>
      </w:r>
      <w:r w:rsidRPr="00AF15E9">
        <w:rPr>
          <w:b/>
          <w:bCs/>
          <w:lang w:val="en-US"/>
        </w:rPr>
        <w:t>:</w:t>
      </w:r>
      <w:r w:rsidRPr="00093EE4">
        <w:rPr>
          <w:lang w:val="en-US"/>
        </w:rPr>
        <w:t xml:space="preserve"> </w:t>
      </w:r>
      <w:r>
        <w:t xml:space="preserve">Aplikasi </w:t>
      </w:r>
      <w:r w:rsidRPr="00093EE4">
        <w:rPr>
          <w:i/>
          <w:iCs/>
        </w:rPr>
        <w:t>Chatting</w:t>
      </w:r>
      <w:r>
        <w:t>, Android,</w:t>
      </w:r>
      <w:r w:rsidR="00BA4791">
        <w:t xml:space="preserve"> </w:t>
      </w:r>
      <w:r w:rsidR="003513D5">
        <w:t>HMM</w:t>
      </w:r>
      <w:r w:rsidR="00BA4791">
        <w:t xml:space="preserve">, Moses Decoder, </w:t>
      </w:r>
      <w:r w:rsidR="00BA4791" w:rsidRPr="00093EE4">
        <w:t>Mesin Penerjemah</w:t>
      </w:r>
      <w:r w:rsidR="00BA4791">
        <w:t xml:space="preserve"> </w:t>
      </w:r>
      <w:r w:rsidR="00BA4791" w:rsidRPr="00093EE4">
        <w:t>Statistik</w:t>
      </w:r>
      <w:r w:rsidR="00BA4791">
        <w:t>,</w:t>
      </w:r>
      <w:r>
        <w:t xml:space="preserve"> </w:t>
      </w:r>
      <w:r w:rsidRPr="00093EE4">
        <w:t>Bahasa Indonesia, Bahasa Melayu Sambas</w:t>
      </w:r>
      <w:r w:rsidR="00BA4791">
        <w:t>.</w:t>
      </w:r>
      <w:r w:rsidRPr="00093EE4">
        <w:t xml:space="preserve"> </w:t>
      </w:r>
    </w:p>
    <w:p w14:paraId="25BA63F6" w14:textId="77777777" w:rsidR="006E4FFB" w:rsidRPr="000063F0" w:rsidRDefault="006E4FFB" w:rsidP="006E1ED2">
      <w:pPr>
        <w:pStyle w:val="zAbstrak"/>
      </w:pPr>
    </w:p>
    <w:bookmarkEnd w:id="11"/>
    <w:p w14:paraId="5BBC8E16" w14:textId="1EDE830B" w:rsidR="003765DB" w:rsidRDefault="003765DB" w:rsidP="00EC7E1F">
      <w:pPr>
        <w:pStyle w:val="ParagrifIsi"/>
      </w:pPr>
    </w:p>
    <w:p w14:paraId="59560527" w14:textId="77777777" w:rsidR="00AF15E9" w:rsidRDefault="00AF15E9" w:rsidP="00EC7E1F">
      <w:pPr>
        <w:pStyle w:val="ParagrifIsi"/>
      </w:pPr>
    </w:p>
    <w:p w14:paraId="043E627C" w14:textId="6854E405" w:rsidR="003765DB" w:rsidRDefault="003765DB">
      <w:pPr>
        <w:widowControl/>
        <w:autoSpaceDE/>
        <w:autoSpaceDN/>
        <w:adjustRightInd/>
        <w:spacing w:line="240" w:lineRule="auto"/>
        <w:ind w:firstLine="0"/>
        <w:jc w:val="left"/>
      </w:pPr>
      <w:r>
        <w:br w:type="page"/>
      </w:r>
    </w:p>
    <w:p w14:paraId="634830D1" w14:textId="776974D2" w:rsidR="00F44D3E" w:rsidRDefault="00F44D3E" w:rsidP="00F44D3E">
      <w:pPr>
        <w:pStyle w:val="tmpH1"/>
      </w:pPr>
      <w:bookmarkStart w:id="12" w:name="_Toc62737555"/>
      <w:bookmarkStart w:id="13" w:name="_Toc66975502"/>
      <w:r>
        <w:lastRenderedPageBreak/>
        <w:t>ABSTRACT</w:t>
      </w:r>
      <w:bookmarkEnd w:id="12"/>
      <w:bookmarkEnd w:id="13"/>
    </w:p>
    <w:p w14:paraId="49B9F806" w14:textId="392D031A" w:rsidR="00093EE4" w:rsidRDefault="003513D5" w:rsidP="00093EE4">
      <w:pPr>
        <w:widowControl/>
        <w:autoSpaceDE/>
        <w:autoSpaceDN/>
        <w:adjustRightInd/>
        <w:spacing w:line="240" w:lineRule="auto"/>
        <w:ind w:firstLine="0"/>
        <w:rPr>
          <w:rFonts w:eastAsia="Times New Roman"/>
          <w:color w:val="000000"/>
          <w:sz w:val="20"/>
          <w:szCs w:val="20"/>
          <w:lang w:eastAsia="id-ID"/>
        </w:rPr>
      </w:pPr>
      <w:r w:rsidRPr="003513D5">
        <w:rPr>
          <w:rFonts w:eastAsia="Times New Roman"/>
          <w:color w:val="000000"/>
          <w:sz w:val="20"/>
          <w:szCs w:val="20"/>
          <w:lang w:eastAsia="id-ID"/>
        </w:rPr>
        <w:t xml:space="preserve">Chatting is a form of communication that is generally carried out between two or more people directly (realtime) using network facilities (LAN or internet). The extraordinary diversity of languages ​​and human limitations in mastering various languages ​​can hinder the delivery of messages or information in chat activities. The characteristic of chat language is that it uses non-standard language, so that there are many variations in the speech of one language depending on the condition of the person speaking. The purpose of this research is to create an android-based chat application that is able to improve chat language to standard language and translate the language using the Moses Decoder statistical translator engine, so that it can be used in text communication between users of different languages . The research methodology includes problem analysis, system design, implementation, and system testing. In this study, pre-processing of messages in Malay Sambas chat and translation of Malay Sambas into Indonesian was carried out. The tests in this study were in the form of testing the accuracy of the pre-processed HMM results, the accuracy of the translation results of the Moses Decoder machine translator, and testing the application functionality. The results of the pre-process HMM test obtained the highest values ​​of 0.9 (accuracy), 0.834 (precision), 0.829 (recall), and 0.832 (f-measure). The results of testing the accuracy of translation machine translation with BLEU obtained the highest score of 53.14%, while by linguists the score was 86.86% and 87.71%, respectively. The black box test results show that the application can send, receive, correct and translate messages. Overall the research is considered successful in making an android-based chat application that can improve chat language, implement the Moses Decoder statistical translation engine and </w:t>
      </w:r>
      <w:r w:rsidR="00BA4791" w:rsidRPr="00BA4791">
        <w:rPr>
          <w:rFonts w:eastAsia="Times New Roman"/>
          <w:color w:val="000000"/>
          <w:sz w:val="20"/>
          <w:szCs w:val="20"/>
          <w:lang w:eastAsia="id-ID"/>
        </w:rPr>
        <w:t>can be used as a medium of text communication.</w:t>
      </w:r>
    </w:p>
    <w:p w14:paraId="2967DFCE" w14:textId="77777777" w:rsidR="00AF15E9" w:rsidRDefault="00AF15E9" w:rsidP="00AF15E9">
      <w:pPr>
        <w:pStyle w:val="zAbstrak"/>
        <w:ind w:firstLine="0"/>
      </w:pPr>
    </w:p>
    <w:p w14:paraId="1101ACEB" w14:textId="77777777" w:rsidR="00AF15E9" w:rsidRDefault="00AF15E9" w:rsidP="00AF15E9">
      <w:pPr>
        <w:pStyle w:val="zAbstrak"/>
        <w:ind w:firstLine="0"/>
      </w:pPr>
    </w:p>
    <w:p w14:paraId="08536700" w14:textId="77777777" w:rsidR="00AF15E9" w:rsidRDefault="00AF15E9" w:rsidP="00AF15E9">
      <w:pPr>
        <w:pStyle w:val="zAbstrak"/>
        <w:ind w:firstLine="0"/>
      </w:pPr>
    </w:p>
    <w:p w14:paraId="73DAF442" w14:textId="2221104C" w:rsidR="000C6BE3" w:rsidRPr="000C6BE3" w:rsidRDefault="00AF15E9" w:rsidP="00AF15E9">
      <w:pPr>
        <w:pStyle w:val="zAbstrak"/>
        <w:ind w:firstLine="0"/>
        <w:rPr>
          <w:lang w:eastAsia="id-ID"/>
        </w:rPr>
      </w:pPr>
      <w:r w:rsidRPr="00AF15E9">
        <w:rPr>
          <w:b/>
          <w:bCs/>
        </w:rPr>
        <w:t>Keywords:</w:t>
      </w:r>
      <w:r w:rsidRPr="00AF15E9">
        <w:t xml:space="preserve"> Chat Application, Android,</w:t>
      </w:r>
      <w:r w:rsidR="00BA4791">
        <w:t xml:space="preserve"> </w:t>
      </w:r>
      <w:r w:rsidR="003513D5">
        <w:t>HMM</w:t>
      </w:r>
      <w:r w:rsidR="00BA4791">
        <w:t>, Moses Decoder,</w:t>
      </w:r>
      <w:r w:rsidRPr="00AF15E9">
        <w:t xml:space="preserve"> </w:t>
      </w:r>
      <w:r w:rsidR="00BA4791" w:rsidRPr="00AF15E9">
        <w:t>Statistical Translation Machine</w:t>
      </w:r>
      <w:r w:rsidR="00BA4791">
        <w:t xml:space="preserve">, </w:t>
      </w:r>
      <w:r w:rsidRPr="00AF15E9">
        <w:t xml:space="preserve">Indonesian, </w:t>
      </w:r>
      <w:r>
        <w:t>Melayu</w:t>
      </w:r>
      <w:r w:rsidRPr="00AF15E9">
        <w:t xml:space="preserve"> </w:t>
      </w:r>
      <w:r>
        <w:t>S</w:t>
      </w:r>
      <w:r w:rsidRPr="00AF15E9">
        <w:t>ambas</w:t>
      </w:r>
      <w:r w:rsidR="00BA4791">
        <w:t>.</w:t>
      </w:r>
    </w:p>
    <w:p w14:paraId="61580B8E" w14:textId="77777777" w:rsidR="00093EE4" w:rsidRPr="00093EE4" w:rsidRDefault="00093EE4" w:rsidP="00EC7E1F">
      <w:pPr>
        <w:pStyle w:val="ParagrifIsi"/>
        <w:rPr>
          <w:lang w:eastAsia="id-ID"/>
        </w:rPr>
      </w:pPr>
    </w:p>
    <w:p w14:paraId="7E6CE74D" w14:textId="77777777" w:rsidR="00093EE4" w:rsidRPr="00093EE4" w:rsidRDefault="00093EE4" w:rsidP="00093EE4">
      <w:pPr>
        <w:spacing w:line="240" w:lineRule="auto"/>
        <w:ind w:firstLine="0"/>
        <w:rPr>
          <w:rFonts w:asciiTheme="majorBidi" w:hAnsiTheme="majorBidi" w:cstheme="majorBidi"/>
          <w:sz w:val="20"/>
          <w:szCs w:val="20"/>
        </w:rPr>
      </w:pPr>
    </w:p>
    <w:p w14:paraId="32F26F1B" w14:textId="77777777" w:rsidR="00093EE4" w:rsidRPr="00093EE4" w:rsidRDefault="00093EE4" w:rsidP="00093EE4">
      <w:pPr>
        <w:spacing w:line="240" w:lineRule="auto"/>
        <w:ind w:firstLine="0"/>
        <w:rPr>
          <w:sz w:val="20"/>
          <w:szCs w:val="20"/>
        </w:rPr>
      </w:pPr>
    </w:p>
    <w:p w14:paraId="199D3BA6" w14:textId="77777777" w:rsidR="00093EE4" w:rsidRPr="00093EE4" w:rsidRDefault="00093EE4" w:rsidP="00093EE4">
      <w:pPr>
        <w:spacing w:line="240" w:lineRule="auto"/>
        <w:ind w:firstLine="0"/>
        <w:rPr>
          <w:sz w:val="20"/>
          <w:szCs w:val="20"/>
        </w:rPr>
      </w:pPr>
    </w:p>
    <w:p w14:paraId="400604CE" w14:textId="2C23CC95" w:rsidR="00093EE4" w:rsidRPr="00093EE4" w:rsidRDefault="00093EE4" w:rsidP="00093EE4">
      <w:pPr>
        <w:spacing w:line="240" w:lineRule="auto"/>
        <w:ind w:firstLine="0"/>
        <w:rPr>
          <w:sz w:val="20"/>
          <w:szCs w:val="20"/>
        </w:rPr>
      </w:pPr>
    </w:p>
    <w:p w14:paraId="5721DD3F" w14:textId="49319B38" w:rsidR="00D550EA" w:rsidRPr="00D550EA" w:rsidRDefault="00D550EA" w:rsidP="00D550EA">
      <w:pPr>
        <w:ind w:left="567" w:firstLine="0"/>
      </w:pPr>
    </w:p>
    <w:p w14:paraId="0F1C8B50" w14:textId="551938FA" w:rsidR="00D550EA" w:rsidRPr="00D550EA" w:rsidRDefault="00D550EA" w:rsidP="00D550EA">
      <w:pPr>
        <w:ind w:left="567" w:firstLine="0"/>
      </w:pPr>
    </w:p>
    <w:p w14:paraId="43ABC282" w14:textId="2F51E073" w:rsidR="00D550EA" w:rsidRPr="00D550EA" w:rsidRDefault="00D550EA" w:rsidP="00D550EA">
      <w:pPr>
        <w:ind w:left="567" w:firstLine="0"/>
      </w:pPr>
    </w:p>
    <w:p w14:paraId="20B73E0D" w14:textId="77777777" w:rsidR="00D550EA" w:rsidRDefault="00D550EA" w:rsidP="00D550EA">
      <w:pPr>
        <w:ind w:left="567" w:firstLine="0"/>
        <w:sectPr w:rsidR="00D550EA" w:rsidSect="00F44D3E">
          <w:headerReference w:type="default" r:id="rId20"/>
          <w:pgSz w:w="11909" w:h="16834" w:code="9"/>
          <w:pgMar w:top="1701" w:right="1701" w:bottom="1701" w:left="2268" w:header="1134" w:footer="1134" w:gutter="0"/>
          <w:pgNumType w:fmt="lowerRoman"/>
          <w:cols w:space="720"/>
          <w:titlePg/>
          <w:docGrid w:linePitch="272"/>
        </w:sectPr>
      </w:pPr>
    </w:p>
    <w:p w14:paraId="045D2C06" w14:textId="3C1F7E59" w:rsidR="00F44D3E" w:rsidRDefault="00F44D3E" w:rsidP="00F44D3E">
      <w:pPr>
        <w:pStyle w:val="tmpH1"/>
      </w:pPr>
      <w:bookmarkStart w:id="14" w:name="_Toc62737556"/>
      <w:bookmarkStart w:id="15" w:name="_Toc66975503"/>
      <w:r>
        <w:lastRenderedPageBreak/>
        <w:t>DAFTAR ISI</w:t>
      </w:r>
      <w:bookmarkEnd w:id="14"/>
      <w:bookmarkEnd w:id="15"/>
    </w:p>
    <w:sdt>
      <w:sdtPr>
        <w:rPr>
          <w:b w:val="0"/>
          <w:lang w:val="id-ID"/>
        </w:rPr>
        <w:id w:val="1060984175"/>
        <w:docPartObj>
          <w:docPartGallery w:val="Table of Contents"/>
          <w:docPartUnique/>
        </w:docPartObj>
      </w:sdtPr>
      <w:sdtEndPr>
        <w:rPr>
          <w:bCs/>
          <w:noProof/>
        </w:rPr>
      </w:sdtEndPr>
      <w:sdtContent>
        <w:p w14:paraId="0BEB9B59" w14:textId="0A1C477C" w:rsidR="001C65B1" w:rsidRDefault="00FD0A4E">
          <w:pPr>
            <w:pStyle w:val="TOC1"/>
            <w:rPr>
              <w:rFonts w:asciiTheme="minorHAnsi" w:eastAsiaTheme="minorEastAsia" w:hAnsiTheme="minorHAnsi" w:cstheme="minorBidi"/>
              <w:b w:val="0"/>
              <w:noProof/>
              <w:sz w:val="22"/>
              <w:szCs w:val="22"/>
              <w:lang w:val="id-ID" w:eastAsia="id-ID"/>
            </w:rPr>
          </w:pPr>
          <w:r w:rsidRPr="00D919A6">
            <w:rPr>
              <w:b w:val="0"/>
              <w:bCs/>
            </w:rPr>
            <w:fldChar w:fldCharType="begin"/>
          </w:r>
          <w:r w:rsidRPr="00DF3E13">
            <w:rPr>
              <w:b w:val="0"/>
              <w:bCs/>
            </w:rPr>
            <w:instrText xml:space="preserve"> TOC \o "1-3" \h \z \u </w:instrText>
          </w:r>
          <w:r w:rsidRPr="00D919A6">
            <w:rPr>
              <w:b w:val="0"/>
              <w:bCs/>
            </w:rPr>
            <w:fldChar w:fldCharType="separate"/>
          </w:r>
          <w:hyperlink w:anchor="_Toc66975498" w:history="1">
            <w:r w:rsidR="001C65B1" w:rsidRPr="005D750B">
              <w:rPr>
                <w:rStyle w:val="Hyperlink"/>
                <w:noProof/>
              </w:rPr>
              <w:t>HALAMAN PERNYATAAN</w:t>
            </w:r>
            <w:r w:rsidR="001C65B1">
              <w:rPr>
                <w:noProof/>
                <w:webHidden/>
              </w:rPr>
              <w:tab/>
            </w:r>
            <w:r w:rsidR="001C65B1">
              <w:rPr>
                <w:noProof/>
                <w:webHidden/>
              </w:rPr>
              <w:fldChar w:fldCharType="begin"/>
            </w:r>
            <w:r w:rsidR="001C65B1">
              <w:rPr>
                <w:noProof/>
                <w:webHidden/>
              </w:rPr>
              <w:instrText xml:space="preserve"> PAGEREF _Toc66975498 \h </w:instrText>
            </w:r>
            <w:r w:rsidR="001C65B1">
              <w:rPr>
                <w:noProof/>
                <w:webHidden/>
              </w:rPr>
            </w:r>
            <w:r w:rsidR="001C65B1">
              <w:rPr>
                <w:noProof/>
                <w:webHidden/>
              </w:rPr>
              <w:fldChar w:fldCharType="separate"/>
            </w:r>
            <w:r w:rsidR="007317C7">
              <w:rPr>
                <w:noProof/>
                <w:webHidden/>
              </w:rPr>
              <w:t>ii</w:t>
            </w:r>
            <w:r w:rsidR="001C65B1">
              <w:rPr>
                <w:noProof/>
                <w:webHidden/>
              </w:rPr>
              <w:fldChar w:fldCharType="end"/>
            </w:r>
          </w:hyperlink>
        </w:p>
        <w:p w14:paraId="68B362B2" w14:textId="30D7E1CE" w:rsidR="001C65B1" w:rsidRDefault="00FA79F7">
          <w:pPr>
            <w:pStyle w:val="TOC1"/>
            <w:rPr>
              <w:rFonts w:asciiTheme="minorHAnsi" w:eastAsiaTheme="minorEastAsia" w:hAnsiTheme="minorHAnsi" w:cstheme="minorBidi"/>
              <w:b w:val="0"/>
              <w:noProof/>
              <w:sz w:val="22"/>
              <w:szCs w:val="22"/>
              <w:lang w:val="id-ID" w:eastAsia="id-ID"/>
            </w:rPr>
          </w:pPr>
          <w:hyperlink w:anchor="_Toc66975499" w:history="1">
            <w:r w:rsidR="001C65B1" w:rsidRPr="005D750B">
              <w:rPr>
                <w:rStyle w:val="Hyperlink"/>
                <w:noProof/>
              </w:rPr>
              <w:t xml:space="preserve">HALAMAN </w:t>
            </w:r>
            <w:r w:rsidR="001C65B1" w:rsidRPr="005D750B">
              <w:rPr>
                <w:rStyle w:val="Hyperlink"/>
                <w:noProof/>
                <w:lang w:val="id-ID"/>
              </w:rPr>
              <w:t>PERSETUJUAN</w:t>
            </w:r>
            <w:r w:rsidR="001C65B1">
              <w:rPr>
                <w:noProof/>
                <w:webHidden/>
              </w:rPr>
              <w:tab/>
            </w:r>
            <w:r w:rsidR="001C65B1">
              <w:rPr>
                <w:noProof/>
                <w:webHidden/>
              </w:rPr>
              <w:fldChar w:fldCharType="begin"/>
            </w:r>
            <w:r w:rsidR="001C65B1">
              <w:rPr>
                <w:noProof/>
                <w:webHidden/>
              </w:rPr>
              <w:instrText xml:space="preserve"> PAGEREF _Toc66975499 \h </w:instrText>
            </w:r>
            <w:r w:rsidR="001C65B1">
              <w:rPr>
                <w:noProof/>
                <w:webHidden/>
              </w:rPr>
            </w:r>
            <w:r w:rsidR="001C65B1">
              <w:rPr>
                <w:noProof/>
                <w:webHidden/>
              </w:rPr>
              <w:fldChar w:fldCharType="separate"/>
            </w:r>
            <w:r w:rsidR="007317C7">
              <w:rPr>
                <w:noProof/>
                <w:webHidden/>
              </w:rPr>
              <w:t>iii</w:t>
            </w:r>
            <w:r w:rsidR="001C65B1">
              <w:rPr>
                <w:noProof/>
                <w:webHidden/>
              </w:rPr>
              <w:fldChar w:fldCharType="end"/>
            </w:r>
          </w:hyperlink>
        </w:p>
        <w:p w14:paraId="44DE3DCD" w14:textId="11FF4A21" w:rsidR="001C65B1" w:rsidRDefault="00FA79F7">
          <w:pPr>
            <w:pStyle w:val="TOC1"/>
            <w:rPr>
              <w:rFonts w:asciiTheme="minorHAnsi" w:eastAsiaTheme="minorEastAsia" w:hAnsiTheme="minorHAnsi" w:cstheme="minorBidi"/>
              <w:b w:val="0"/>
              <w:noProof/>
              <w:sz w:val="22"/>
              <w:szCs w:val="22"/>
              <w:lang w:val="id-ID" w:eastAsia="id-ID"/>
            </w:rPr>
          </w:pPr>
          <w:hyperlink w:anchor="_Toc66975500" w:history="1">
            <w:r w:rsidR="001C65B1" w:rsidRPr="005D750B">
              <w:rPr>
                <w:rStyle w:val="Hyperlink"/>
                <w:noProof/>
              </w:rPr>
              <w:t>KATA PENGANTAR</w:t>
            </w:r>
            <w:r w:rsidR="001C65B1">
              <w:rPr>
                <w:noProof/>
                <w:webHidden/>
              </w:rPr>
              <w:tab/>
            </w:r>
            <w:r w:rsidR="001C65B1">
              <w:rPr>
                <w:noProof/>
                <w:webHidden/>
              </w:rPr>
              <w:fldChar w:fldCharType="begin"/>
            </w:r>
            <w:r w:rsidR="001C65B1">
              <w:rPr>
                <w:noProof/>
                <w:webHidden/>
              </w:rPr>
              <w:instrText xml:space="preserve"> PAGEREF _Toc66975500 \h </w:instrText>
            </w:r>
            <w:r w:rsidR="001C65B1">
              <w:rPr>
                <w:noProof/>
                <w:webHidden/>
              </w:rPr>
            </w:r>
            <w:r w:rsidR="001C65B1">
              <w:rPr>
                <w:noProof/>
                <w:webHidden/>
              </w:rPr>
              <w:fldChar w:fldCharType="separate"/>
            </w:r>
            <w:r w:rsidR="007317C7">
              <w:rPr>
                <w:noProof/>
                <w:webHidden/>
              </w:rPr>
              <w:t>v</w:t>
            </w:r>
            <w:r w:rsidR="001C65B1">
              <w:rPr>
                <w:noProof/>
                <w:webHidden/>
              </w:rPr>
              <w:fldChar w:fldCharType="end"/>
            </w:r>
          </w:hyperlink>
        </w:p>
        <w:p w14:paraId="1CF5B3F9" w14:textId="76BE8C61" w:rsidR="001C65B1" w:rsidRDefault="00FA79F7">
          <w:pPr>
            <w:pStyle w:val="TOC1"/>
            <w:rPr>
              <w:rFonts w:asciiTheme="minorHAnsi" w:eastAsiaTheme="minorEastAsia" w:hAnsiTheme="minorHAnsi" w:cstheme="minorBidi"/>
              <w:b w:val="0"/>
              <w:noProof/>
              <w:sz w:val="22"/>
              <w:szCs w:val="22"/>
              <w:lang w:val="id-ID" w:eastAsia="id-ID"/>
            </w:rPr>
          </w:pPr>
          <w:hyperlink w:anchor="_Toc66975501" w:history="1">
            <w:r w:rsidR="001C65B1" w:rsidRPr="005D750B">
              <w:rPr>
                <w:rStyle w:val="Hyperlink"/>
                <w:noProof/>
              </w:rPr>
              <w:t>ABSTRAK</w:t>
            </w:r>
            <w:r w:rsidR="001C65B1">
              <w:rPr>
                <w:noProof/>
                <w:webHidden/>
              </w:rPr>
              <w:tab/>
            </w:r>
            <w:r w:rsidR="001C65B1">
              <w:rPr>
                <w:noProof/>
                <w:webHidden/>
              </w:rPr>
              <w:fldChar w:fldCharType="begin"/>
            </w:r>
            <w:r w:rsidR="001C65B1">
              <w:rPr>
                <w:noProof/>
                <w:webHidden/>
              </w:rPr>
              <w:instrText xml:space="preserve"> PAGEREF _Toc66975501 \h </w:instrText>
            </w:r>
            <w:r w:rsidR="001C65B1">
              <w:rPr>
                <w:noProof/>
                <w:webHidden/>
              </w:rPr>
            </w:r>
            <w:r w:rsidR="001C65B1">
              <w:rPr>
                <w:noProof/>
                <w:webHidden/>
              </w:rPr>
              <w:fldChar w:fldCharType="separate"/>
            </w:r>
            <w:r w:rsidR="007317C7">
              <w:rPr>
                <w:noProof/>
                <w:webHidden/>
              </w:rPr>
              <w:t>vi</w:t>
            </w:r>
            <w:r w:rsidR="001C65B1">
              <w:rPr>
                <w:noProof/>
                <w:webHidden/>
              </w:rPr>
              <w:fldChar w:fldCharType="end"/>
            </w:r>
          </w:hyperlink>
        </w:p>
        <w:p w14:paraId="19060A69" w14:textId="44CA12DA" w:rsidR="001C65B1" w:rsidRDefault="00FA79F7">
          <w:pPr>
            <w:pStyle w:val="TOC1"/>
            <w:rPr>
              <w:rFonts w:asciiTheme="minorHAnsi" w:eastAsiaTheme="minorEastAsia" w:hAnsiTheme="minorHAnsi" w:cstheme="minorBidi"/>
              <w:b w:val="0"/>
              <w:noProof/>
              <w:sz w:val="22"/>
              <w:szCs w:val="22"/>
              <w:lang w:val="id-ID" w:eastAsia="id-ID"/>
            </w:rPr>
          </w:pPr>
          <w:hyperlink w:anchor="_Toc66975502" w:history="1">
            <w:r w:rsidR="001C65B1" w:rsidRPr="005D750B">
              <w:rPr>
                <w:rStyle w:val="Hyperlink"/>
                <w:noProof/>
              </w:rPr>
              <w:t>ABSTRACT</w:t>
            </w:r>
            <w:r w:rsidR="001C65B1">
              <w:rPr>
                <w:noProof/>
                <w:webHidden/>
              </w:rPr>
              <w:tab/>
            </w:r>
            <w:r w:rsidR="001C65B1">
              <w:rPr>
                <w:noProof/>
                <w:webHidden/>
              </w:rPr>
              <w:fldChar w:fldCharType="begin"/>
            </w:r>
            <w:r w:rsidR="001C65B1">
              <w:rPr>
                <w:noProof/>
                <w:webHidden/>
              </w:rPr>
              <w:instrText xml:space="preserve"> PAGEREF _Toc66975502 \h </w:instrText>
            </w:r>
            <w:r w:rsidR="001C65B1">
              <w:rPr>
                <w:noProof/>
                <w:webHidden/>
              </w:rPr>
            </w:r>
            <w:r w:rsidR="001C65B1">
              <w:rPr>
                <w:noProof/>
                <w:webHidden/>
              </w:rPr>
              <w:fldChar w:fldCharType="separate"/>
            </w:r>
            <w:r w:rsidR="007317C7">
              <w:rPr>
                <w:noProof/>
                <w:webHidden/>
              </w:rPr>
              <w:t>vii</w:t>
            </w:r>
            <w:r w:rsidR="001C65B1">
              <w:rPr>
                <w:noProof/>
                <w:webHidden/>
              </w:rPr>
              <w:fldChar w:fldCharType="end"/>
            </w:r>
          </w:hyperlink>
        </w:p>
        <w:p w14:paraId="17CA2567" w14:textId="1CAC7B3C" w:rsidR="001C65B1" w:rsidRDefault="00FA79F7">
          <w:pPr>
            <w:pStyle w:val="TOC1"/>
            <w:rPr>
              <w:rFonts w:asciiTheme="minorHAnsi" w:eastAsiaTheme="minorEastAsia" w:hAnsiTheme="minorHAnsi" w:cstheme="minorBidi"/>
              <w:b w:val="0"/>
              <w:noProof/>
              <w:sz w:val="22"/>
              <w:szCs w:val="22"/>
              <w:lang w:val="id-ID" w:eastAsia="id-ID"/>
            </w:rPr>
          </w:pPr>
          <w:hyperlink w:anchor="_Toc66975503" w:history="1">
            <w:r w:rsidR="001C65B1" w:rsidRPr="005D750B">
              <w:rPr>
                <w:rStyle w:val="Hyperlink"/>
                <w:noProof/>
              </w:rPr>
              <w:t>DAFTAR ISI</w:t>
            </w:r>
            <w:r w:rsidR="001C65B1">
              <w:rPr>
                <w:noProof/>
                <w:webHidden/>
              </w:rPr>
              <w:tab/>
            </w:r>
            <w:r w:rsidR="001C65B1">
              <w:rPr>
                <w:noProof/>
                <w:webHidden/>
              </w:rPr>
              <w:fldChar w:fldCharType="begin"/>
            </w:r>
            <w:r w:rsidR="001C65B1">
              <w:rPr>
                <w:noProof/>
                <w:webHidden/>
              </w:rPr>
              <w:instrText xml:space="preserve"> PAGEREF _Toc66975503 \h </w:instrText>
            </w:r>
            <w:r w:rsidR="001C65B1">
              <w:rPr>
                <w:noProof/>
                <w:webHidden/>
              </w:rPr>
            </w:r>
            <w:r w:rsidR="001C65B1">
              <w:rPr>
                <w:noProof/>
                <w:webHidden/>
              </w:rPr>
              <w:fldChar w:fldCharType="separate"/>
            </w:r>
            <w:r w:rsidR="007317C7">
              <w:rPr>
                <w:noProof/>
                <w:webHidden/>
              </w:rPr>
              <w:t>viii</w:t>
            </w:r>
            <w:r w:rsidR="001C65B1">
              <w:rPr>
                <w:noProof/>
                <w:webHidden/>
              </w:rPr>
              <w:fldChar w:fldCharType="end"/>
            </w:r>
          </w:hyperlink>
        </w:p>
        <w:p w14:paraId="4109B04B" w14:textId="53F38D31" w:rsidR="001C65B1" w:rsidRDefault="00FA79F7">
          <w:pPr>
            <w:pStyle w:val="TOC1"/>
            <w:rPr>
              <w:rFonts w:asciiTheme="minorHAnsi" w:eastAsiaTheme="minorEastAsia" w:hAnsiTheme="minorHAnsi" w:cstheme="minorBidi"/>
              <w:b w:val="0"/>
              <w:noProof/>
              <w:sz w:val="22"/>
              <w:szCs w:val="22"/>
              <w:lang w:val="id-ID" w:eastAsia="id-ID"/>
            </w:rPr>
          </w:pPr>
          <w:hyperlink w:anchor="_Toc66975504" w:history="1">
            <w:r w:rsidR="001C65B1" w:rsidRPr="005D750B">
              <w:rPr>
                <w:rStyle w:val="Hyperlink"/>
                <w:noProof/>
              </w:rPr>
              <w:t>DAFTAR TABEL</w:t>
            </w:r>
            <w:r w:rsidR="001C65B1">
              <w:rPr>
                <w:noProof/>
                <w:webHidden/>
              </w:rPr>
              <w:tab/>
            </w:r>
            <w:r w:rsidR="001C65B1">
              <w:rPr>
                <w:noProof/>
                <w:webHidden/>
              </w:rPr>
              <w:fldChar w:fldCharType="begin"/>
            </w:r>
            <w:r w:rsidR="001C65B1">
              <w:rPr>
                <w:noProof/>
                <w:webHidden/>
              </w:rPr>
              <w:instrText xml:space="preserve"> PAGEREF _Toc66975504 \h </w:instrText>
            </w:r>
            <w:r w:rsidR="001C65B1">
              <w:rPr>
                <w:noProof/>
                <w:webHidden/>
              </w:rPr>
            </w:r>
            <w:r w:rsidR="001C65B1">
              <w:rPr>
                <w:noProof/>
                <w:webHidden/>
              </w:rPr>
              <w:fldChar w:fldCharType="separate"/>
            </w:r>
            <w:r w:rsidR="007317C7">
              <w:rPr>
                <w:noProof/>
                <w:webHidden/>
              </w:rPr>
              <w:t>xi</w:t>
            </w:r>
            <w:r w:rsidR="001C65B1">
              <w:rPr>
                <w:noProof/>
                <w:webHidden/>
              </w:rPr>
              <w:fldChar w:fldCharType="end"/>
            </w:r>
          </w:hyperlink>
        </w:p>
        <w:p w14:paraId="2BBCF8DA" w14:textId="1E69AF65" w:rsidR="001C65B1" w:rsidRDefault="00FA79F7">
          <w:pPr>
            <w:pStyle w:val="TOC1"/>
            <w:rPr>
              <w:rFonts w:asciiTheme="minorHAnsi" w:eastAsiaTheme="minorEastAsia" w:hAnsiTheme="minorHAnsi" w:cstheme="minorBidi"/>
              <w:b w:val="0"/>
              <w:noProof/>
              <w:sz w:val="22"/>
              <w:szCs w:val="22"/>
              <w:lang w:val="id-ID" w:eastAsia="id-ID"/>
            </w:rPr>
          </w:pPr>
          <w:hyperlink w:anchor="_Toc66975505" w:history="1">
            <w:r w:rsidR="001C65B1" w:rsidRPr="005D750B">
              <w:rPr>
                <w:rStyle w:val="Hyperlink"/>
                <w:noProof/>
              </w:rPr>
              <w:t>DAFTAR GAMBAR</w:t>
            </w:r>
            <w:r w:rsidR="001C65B1">
              <w:rPr>
                <w:noProof/>
                <w:webHidden/>
              </w:rPr>
              <w:tab/>
            </w:r>
            <w:r w:rsidR="001C65B1">
              <w:rPr>
                <w:noProof/>
                <w:webHidden/>
              </w:rPr>
              <w:fldChar w:fldCharType="begin"/>
            </w:r>
            <w:r w:rsidR="001C65B1">
              <w:rPr>
                <w:noProof/>
                <w:webHidden/>
              </w:rPr>
              <w:instrText xml:space="preserve"> PAGEREF _Toc66975505 \h </w:instrText>
            </w:r>
            <w:r w:rsidR="001C65B1">
              <w:rPr>
                <w:noProof/>
                <w:webHidden/>
              </w:rPr>
            </w:r>
            <w:r w:rsidR="001C65B1">
              <w:rPr>
                <w:noProof/>
                <w:webHidden/>
              </w:rPr>
              <w:fldChar w:fldCharType="separate"/>
            </w:r>
            <w:r w:rsidR="007317C7">
              <w:rPr>
                <w:noProof/>
                <w:webHidden/>
              </w:rPr>
              <w:t>xii</w:t>
            </w:r>
            <w:r w:rsidR="001C65B1">
              <w:rPr>
                <w:noProof/>
                <w:webHidden/>
              </w:rPr>
              <w:fldChar w:fldCharType="end"/>
            </w:r>
          </w:hyperlink>
        </w:p>
        <w:p w14:paraId="0BA3813D" w14:textId="2810645B" w:rsidR="001C65B1" w:rsidRDefault="00FA79F7">
          <w:pPr>
            <w:pStyle w:val="TOC1"/>
            <w:rPr>
              <w:rFonts w:asciiTheme="minorHAnsi" w:eastAsiaTheme="minorEastAsia" w:hAnsiTheme="minorHAnsi" w:cstheme="minorBidi"/>
              <w:b w:val="0"/>
              <w:noProof/>
              <w:sz w:val="22"/>
              <w:szCs w:val="22"/>
              <w:lang w:val="id-ID" w:eastAsia="id-ID"/>
            </w:rPr>
          </w:pPr>
          <w:hyperlink w:anchor="_Toc66975506" w:history="1">
            <w:r w:rsidR="001C65B1" w:rsidRPr="005D750B">
              <w:rPr>
                <w:rStyle w:val="Hyperlink"/>
                <w:noProof/>
                <w:lang w:val="id-ID"/>
              </w:rPr>
              <w:t>DAFTAR KODE PROGRAM</w:t>
            </w:r>
            <w:r w:rsidR="001C65B1">
              <w:rPr>
                <w:noProof/>
                <w:webHidden/>
              </w:rPr>
              <w:tab/>
            </w:r>
            <w:r w:rsidR="001C65B1">
              <w:rPr>
                <w:noProof/>
                <w:webHidden/>
              </w:rPr>
              <w:fldChar w:fldCharType="begin"/>
            </w:r>
            <w:r w:rsidR="001C65B1">
              <w:rPr>
                <w:noProof/>
                <w:webHidden/>
              </w:rPr>
              <w:instrText xml:space="preserve"> PAGEREF _Toc66975506 \h </w:instrText>
            </w:r>
            <w:r w:rsidR="001C65B1">
              <w:rPr>
                <w:noProof/>
                <w:webHidden/>
              </w:rPr>
            </w:r>
            <w:r w:rsidR="001C65B1">
              <w:rPr>
                <w:noProof/>
                <w:webHidden/>
              </w:rPr>
              <w:fldChar w:fldCharType="separate"/>
            </w:r>
            <w:r w:rsidR="007317C7">
              <w:rPr>
                <w:noProof/>
                <w:webHidden/>
              </w:rPr>
              <w:t>xiv</w:t>
            </w:r>
            <w:r w:rsidR="001C65B1">
              <w:rPr>
                <w:noProof/>
                <w:webHidden/>
              </w:rPr>
              <w:fldChar w:fldCharType="end"/>
            </w:r>
          </w:hyperlink>
        </w:p>
        <w:p w14:paraId="1AA1C3ED" w14:textId="2EECBEEC" w:rsidR="001C65B1" w:rsidRDefault="00FA79F7">
          <w:pPr>
            <w:pStyle w:val="TOC1"/>
            <w:rPr>
              <w:rFonts w:asciiTheme="minorHAnsi" w:eastAsiaTheme="minorEastAsia" w:hAnsiTheme="minorHAnsi" w:cstheme="minorBidi"/>
              <w:b w:val="0"/>
              <w:noProof/>
              <w:sz w:val="22"/>
              <w:szCs w:val="22"/>
              <w:lang w:val="id-ID" w:eastAsia="id-ID"/>
            </w:rPr>
          </w:pPr>
          <w:hyperlink w:anchor="_Toc66975507" w:history="1">
            <w:r w:rsidR="001C65B1" w:rsidRPr="005D750B">
              <w:rPr>
                <w:rStyle w:val="Hyperlink"/>
                <w:noProof/>
              </w:rPr>
              <w:t>DAFTAR LAMPIRAN</w:t>
            </w:r>
            <w:r w:rsidR="001C65B1">
              <w:rPr>
                <w:noProof/>
                <w:webHidden/>
              </w:rPr>
              <w:tab/>
            </w:r>
            <w:r w:rsidR="001C65B1">
              <w:rPr>
                <w:noProof/>
                <w:webHidden/>
              </w:rPr>
              <w:fldChar w:fldCharType="begin"/>
            </w:r>
            <w:r w:rsidR="001C65B1">
              <w:rPr>
                <w:noProof/>
                <w:webHidden/>
              </w:rPr>
              <w:instrText xml:space="preserve"> PAGEREF _Toc66975507 \h </w:instrText>
            </w:r>
            <w:r w:rsidR="001C65B1">
              <w:rPr>
                <w:noProof/>
                <w:webHidden/>
              </w:rPr>
            </w:r>
            <w:r w:rsidR="001C65B1">
              <w:rPr>
                <w:noProof/>
                <w:webHidden/>
              </w:rPr>
              <w:fldChar w:fldCharType="separate"/>
            </w:r>
            <w:r w:rsidR="007317C7">
              <w:rPr>
                <w:noProof/>
                <w:webHidden/>
              </w:rPr>
              <w:t>xv</w:t>
            </w:r>
            <w:r w:rsidR="001C65B1">
              <w:rPr>
                <w:noProof/>
                <w:webHidden/>
              </w:rPr>
              <w:fldChar w:fldCharType="end"/>
            </w:r>
          </w:hyperlink>
        </w:p>
        <w:p w14:paraId="4AE60881" w14:textId="0AADBC97" w:rsidR="001C65B1" w:rsidRDefault="00FA79F7">
          <w:pPr>
            <w:pStyle w:val="TOC1"/>
            <w:rPr>
              <w:rFonts w:asciiTheme="minorHAnsi" w:eastAsiaTheme="minorEastAsia" w:hAnsiTheme="minorHAnsi" w:cstheme="minorBidi"/>
              <w:b w:val="0"/>
              <w:noProof/>
              <w:sz w:val="22"/>
              <w:szCs w:val="22"/>
              <w:lang w:val="id-ID" w:eastAsia="id-ID"/>
            </w:rPr>
          </w:pPr>
          <w:hyperlink w:anchor="_Toc66975508" w:history="1">
            <w:r w:rsidR="001C65B1" w:rsidRPr="005D750B">
              <w:rPr>
                <w:rStyle w:val="Hyperlink"/>
                <w:noProof/>
              </w:rPr>
              <w:t xml:space="preserve">BAB </w:t>
            </w:r>
            <w:r w:rsidR="001C65B1" w:rsidRPr="005D750B">
              <w:rPr>
                <w:rStyle w:val="Hyperlink"/>
                <w:noProof/>
                <w:lang w:val="id-ID"/>
              </w:rPr>
              <w:t>I</w:t>
            </w:r>
            <w:r w:rsidR="001C65B1" w:rsidRPr="005D750B">
              <w:rPr>
                <w:rStyle w:val="Hyperlink"/>
                <w:noProof/>
              </w:rPr>
              <w:t xml:space="preserve"> PENDAHULUAN</w:t>
            </w:r>
            <w:r w:rsidR="001C65B1">
              <w:rPr>
                <w:noProof/>
                <w:webHidden/>
              </w:rPr>
              <w:tab/>
            </w:r>
            <w:r w:rsidR="001C65B1">
              <w:rPr>
                <w:noProof/>
                <w:webHidden/>
              </w:rPr>
              <w:fldChar w:fldCharType="begin"/>
            </w:r>
            <w:r w:rsidR="001C65B1">
              <w:rPr>
                <w:noProof/>
                <w:webHidden/>
              </w:rPr>
              <w:instrText xml:space="preserve"> PAGEREF _Toc66975508 \h </w:instrText>
            </w:r>
            <w:r w:rsidR="001C65B1">
              <w:rPr>
                <w:noProof/>
                <w:webHidden/>
              </w:rPr>
            </w:r>
            <w:r w:rsidR="001C65B1">
              <w:rPr>
                <w:noProof/>
                <w:webHidden/>
              </w:rPr>
              <w:fldChar w:fldCharType="separate"/>
            </w:r>
            <w:r w:rsidR="007317C7">
              <w:rPr>
                <w:noProof/>
                <w:webHidden/>
              </w:rPr>
              <w:t>1</w:t>
            </w:r>
            <w:r w:rsidR="001C65B1">
              <w:rPr>
                <w:noProof/>
                <w:webHidden/>
              </w:rPr>
              <w:fldChar w:fldCharType="end"/>
            </w:r>
          </w:hyperlink>
        </w:p>
        <w:p w14:paraId="75E1198C" w14:textId="3FD46D0F" w:rsidR="001C65B1" w:rsidRDefault="00FA79F7">
          <w:pPr>
            <w:pStyle w:val="TOC2"/>
            <w:rPr>
              <w:rFonts w:asciiTheme="minorHAnsi" w:eastAsiaTheme="minorEastAsia" w:hAnsiTheme="minorHAnsi" w:cstheme="minorBidi"/>
              <w:noProof/>
              <w:sz w:val="22"/>
              <w:szCs w:val="22"/>
              <w:lang w:val="id-ID" w:eastAsia="id-ID"/>
            </w:rPr>
          </w:pPr>
          <w:hyperlink w:anchor="_Toc66975509" w:history="1">
            <w:r w:rsidR="001C65B1" w:rsidRPr="005D750B">
              <w:rPr>
                <w:rStyle w:val="Hyperlink"/>
                <w:noProof/>
              </w:rPr>
              <w:t>1.1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Latar Belakang</w:t>
            </w:r>
            <w:r w:rsidR="001C65B1">
              <w:rPr>
                <w:noProof/>
                <w:webHidden/>
              </w:rPr>
              <w:tab/>
            </w:r>
            <w:r w:rsidR="001C65B1">
              <w:rPr>
                <w:noProof/>
                <w:webHidden/>
              </w:rPr>
              <w:fldChar w:fldCharType="begin"/>
            </w:r>
            <w:r w:rsidR="001C65B1">
              <w:rPr>
                <w:noProof/>
                <w:webHidden/>
              </w:rPr>
              <w:instrText xml:space="preserve"> PAGEREF _Toc66975509 \h </w:instrText>
            </w:r>
            <w:r w:rsidR="001C65B1">
              <w:rPr>
                <w:noProof/>
                <w:webHidden/>
              </w:rPr>
            </w:r>
            <w:r w:rsidR="001C65B1">
              <w:rPr>
                <w:noProof/>
                <w:webHidden/>
              </w:rPr>
              <w:fldChar w:fldCharType="separate"/>
            </w:r>
            <w:r w:rsidR="007317C7">
              <w:rPr>
                <w:noProof/>
                <w:webHidden/>
              </w:rPr>
              <w:t>1</w:t>
            </w:r>
            <w:r w:rsidR="001C65B1">
              <w:rPr>
                <w:noProof/>
                <w:webHidden/>
              </w:rPr>
              <w:fldChar w:fldCharType="end"/>
            </w:r>
          </w:hyperlink>
        </w:p>
        <w:p w14:paraId="579E0426" w14:textId="7A26AC1E" w:rsidR="001C65B1" w:rsidRDefault="00FA79F7">
          <w:pPr>
            <w:pStyle w:val="TOC2"/>
            <w:rPr>
              <w:rFonts w:asciiTheme="minorHAnsi" w:eastAsiaTheme="minorEastAsia" w:hAnsiTheme="minorHAnsi" w:cstheme="minorBidi"/>
              <w:noProof/>
              <w:sz w:val="22"/>
              <w:szCs w:val="22"/>
              <w:lang w:val="id-ID" w:eastAsia="id-ID"/>
            </w:rPr>
          </w:pPr>
          <w:hyperlink w:anchor="_Toc66975510" w:history="1">
            <w:r w:rsidR="001C65B1" w:rsidRPr="005D750B">
              <w:rPr>
                <w:rStyle w:val="Hyperlink"/>
                <w:noProof/>
              </w:rPr>
              <w:t>1.2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Perumusan Masalah</w:t>
            </w:r>
            <w:r w:rsidR="001C65B1">
              <w:rPr>
                <w:noProof/>
                <w:webHidden/>
              </w:rPr>
              <w:tab/>
            </w:r>
            <w:r w:rsidR="001C65B1">
              <w:rPr>
                <w:noProof/>
                <w:webHidden/>
              </w:rPr>
              <w:fldChar w:fldCharType="begin"/>
            </w:r>
            <w:r w:rsidR="001C65B1">
              <w:rPr>
                <w:noProof/>
                <w:webHidden/>
              </w:rPr>
              <w:instrText xml:space="preserve"> PAGEREF _Toc66975510 \h </w:instrText>
            </w:r>
            <w:r w:rsidR="001C65B1">
              <w:rPr>
                <w:noProof/>
                <w:webHidden/>
              </w:rPr>
            </w:r>
            <w:r w:rsidR="001C65B1">
              <w:rPr>
                <w:noProof/>
                <w:webHidden/>
              </w:rPr>
              <w:fldChar w:fldCharType="separate"/>
            </w:r>
            <w:r w:rsidR="007317C7">
              <w:rPr>
                <w:noProof/>
                <w:webHidden/>
              </w:rPr>
              <w:t>3</w:t>
            </w:r>
            <w:r w:rsidR="001C65B1">
              <w:rPr>
                <w:noProof/>
                <w:webHidden/>
              </w:rPr>
              <w:fldChar w:fldCharType="end"/>
            </w:r>
          </w:hyperlink>
        </w:p>
        <w:p w14:paraId="6411FC0C" w14:textId="356E3A96" w:rsidR="001C65B1" w:rsidRDefault="00FA79F7">
          <w:pPr>
            <w:pStyle w:val="TOC2"/>
            <w:rPr>
              <w:rFonts w:asciiTheme="minorHAnsi" w:eastAsiaTheme="minorEastAsia" w:hAnsiTheme="minorHAnsi" w:cstheme="minorBidi"/>
              <w:noProof/>
              <w:sz w:val="22"/>
              <w:szCs w:val="22"/>
              <w:lang w:val="id-ID" w:eastAsia="id-ID"/>
            </w:rPr>
          </w:pPr>
          <w:hyperlink w:anchor="_Toc66975511" w:history="1">
            <w:r w:rsidR="001C65B1" w:rsidRPr="005D750B">
              <w:rPr>
                <w:rStyle w:val="Hyperlink"/>
                <w:noProof/>
              </w:rPr>
              <w:t>1.3</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Tujuan Penelitian</w:t>
            </w:r>
            <w:r w:rsidR="001C65B1">
              <w:rPr>
                <w:noProof/>
                <w:webHidden/>
              </w:rPr>
              <w:tab/>
            </w:r>
            <w:r w:rsidR="001C65B1">
              <w:rPr>
                <w:noProof/>
                <w:webHidden/>
              </w:rPr>
              <w:fldChar w:fldCharType="begin"/>
            </w:r>
            <w:r w:rsidR="001C65B1">
              <w:rPr>
                <w:noProof/>
                <w:webHidden/>
              </w:rPr>
              <w:instrText xml:space="preserve"> PAGEREF _Toc66975511 \h </w:instrText>
            </w:r>
            <w:r w:rsidR="001C65B1">
              <w:rPr>
                <w:noProof/>
                <w:webHidden/>
              </w:rPr>
            </w:r>
            <w:r w:rsidR="001C65B1">
              <w:rPr>
                <w:noProof/>
                <w:webHidden/>
              </w:rPr>
              <w:fldChar w:fldCharType="separate"/>
            </w:r>
            <w:r w:rsidR="007317C7">
              <w:rPr>
                <w:noProof/>
                <w:webHidden/>
              </w:rPr>
              <w:t>3</w:t>
            </w:r>
            <w:r w:rsidR="001C65B1">
              <w:rPr>
                <w:noProof/>
                <w:webHidden/>
              </w:rPr>
              <w:fldChar w:fldCharType="end"/>
            </w:r>
          </w:hyperlink>
        </w:p>
        <w:p w14:paraId="20FF34D3" w14:textId="77DD67C4" w:rsidR="001C65B1" w:rsidRDefault="00FA79F7">
          <w:pPr>
            <w:pStyle w:val="TOC2"/>
            <w:rPr>
              <w:rFonts w:asciiTheme="minorHAnsi" w:eastAsiaTheme="minorEastAsia" w:hAnsiTheme="minorHAnsi" w:cstheme="minorBidi"/>
              <w:noProof/>
              <w:sz w:val="22"/>
              <w:szCs w:val="22"/>
              <w:lang w:val="id-ID" w:eastAsia="id-ID"/>
            </w:rPr>
          </w:pPr>
          <w:hyperlink w:anchor="_Toc66975512" w:history="1">
            <w:r w:rsidR="001C65B1" w:rsidRPr="005D750B">
              <w:rPr>
                <w:rStyle w:val="Hyperlink"/>
                <w:noProof/>
              </w:rPr>
              <w:t>1.4</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Pembatasan Masalah</w:t>
            </w:r>
            <w:r w:rsidR="001C65B1">
              <w:rPr>
                <w:noProof/>
                <w:webHidden/>
              </w:rPr>
              <w:tab/>
            </w:r>
            <w:r w:rsidR="001C65B1">
              <w:rPr>
                <w:noProof/>
                <w:webHidden/>
              </w:rPr>
              <w:fldChar w:fldCharType="begin"/>
            </w:r>
            <w:r w:rsidR="001C65B1">
              <w:rPr>
                <w:noProof/>
                <w:webHidden/>
              </w:rPr>
              <w:instrText xml:space="preserve"> PAGEREF _Toc66975512 \h </w:instrText>
            </w:r>
            <w:r w:rsidR="001C65B1">
              <w:rPr>
                <w:noProof/>
                <w:webHidden/>
              </w:rPr>
            </w:r>
            <w:r w:rsidR="001C65B1">
              <w:rPr>
                <w:noProof/>
                <w:webHidden/>
              </w:rPr>
              <w:fldChar w:fldCharType="separate"/>
            </w:r>
            <w:r w:rsidR="007317C7">
              <w:rPr>
                <w:noProof/>
                <w:webHidden/>
              </w:rPr>
              <w:t>3</w:t>
            </w:r>
            <w:r w:rsidR="001C65B1">
              <w:rPr>
                <w:noProof/>
                <w:webHidden/>
              </w:rPr>
              <w:fldChar w:fldCharType="end"/>
            </w:r>
          </w:hyperlink>
        </w:p>
        <w:p w14:paraId="799A3BAB" w14:textId="1911A902" w:rsidR="001C65B1" w:rsidRDefault="00FA79F7">
          <w:pPr>
            <w:pStyle w:val="TOC2"/>
            <w:rPr>
              <w:rFonts w:asciiTheme="minorHAnsi" w:eastAsiaTheme="minorEastAsia" w:hAnsiTheme="minorHAnsi" w:cstheme="minorBidi"/>
              <w:noProof/>
              <w:sz w:val="22"/>
              <w:szCs w:val="22"/>
              <w:lang w:val="id-ID" w:eastAsia="id-ID"/>
            </w:rPr>
          </w:pPr>
          <w:hyperlink w:anchor="_Toc66975513" w:history="1">
            <w:r w:rsidR="001C65B1" w:rsidRPr="005D750B">
              <w:rPr>
                <w:rStyle w:val="Hyperlink"/>
                <w:noProof/>
              </w:rPr>
              <w:t>1.5</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Sistematika Penulisan</w:t>
            </w:r>
            <w:r w:rsidR="001C65B1">
              <w:rPr>
                <w:noProof/>
                <w:webHidden/>
              </w:rPr>
              <w:tab/>
            </w:r>
            <w:r w:rsidR="001C65B1">
              <w:rPr>
                <w:noProof/>
                <w:webHidden/>
              </w:rPr>
              <w:fldChar w:fldCharType="begin"/>
            </w:r>
            <w:r w:rsidR="001C65B1">
              <w:rPr>
                <w:noProof/>
                <w:webHidden/>
              </w:rPr>
              <w:instrText xml:space="preserve"> PAGEREF _Toc66975513 \h </w:instrText>
            </w:r>
            <w:r w:rsidR="001C65B1">
              <w:rPr>
                <w:noProof/>
                <w:webHidden/>
              </w:rPr>
            </w:r>
            <w:r w:rsidR="001C65B1">
              <w:rPr>
                <w:noProof/>
                <w:webHidden/>
              </w:rPr>
              <w:fldChar w:fldCharType="separate"/>
            </w:r>
            <w:r w:rsidR="007317C7">
              <w:rPr>
                <w:noProof/>
                <w:webHidden/>
              </w:rPr>
              <w:t>3</w:t>
            </w:r>
            <w:r w:rsidR="001C65B1">
              <w:rPr>
                <w:noProof/>
                <w:webHidden/>
              </w:rPr>
              <w:fldChar w:fldCharType="end"/>
            </w:r>
          </w:hyperlink>
        </w:p>
        <w:p w14:paraId="2CF01817" w14:textId="78EADD5C" w:rsidR="001C65B1" w:rsidRDefault="00FA79F7">
          <w:pPr>
            <w:pStyle w:val="TOC1"/>
            <w:rPr>
              <w:rFonts w:asciiTheme="minorHAnsi" w:eastAsiaTheme="minorEastAsia" w:hAnsiTheme="minorHAnsi" w:cstheme="minorBidi"/>
              <w:b w:val="0"/>
              <w:noProof/>
              <w:sz w:val="22"/>
              <w:szCs w:val="22"/>
              <w:lang w:val="id-ID" w:eastAsia="id-ID"/>
            </w:rPr>
          </w:pPr>
          <w:hyperlink w:anchor="_Toc66975514" w:history="1">
            <w:r w:rsidR="001C65B1" w:rsidRPr="005D750B">
              <w:rPr>
                <w:rStyle w:val="Hyperlink"/>
                <w:noProof/>
              </w:rPr>
              <w:t>Bab II</w:t>
            </w:r>
            <w:r w:rsidR="001C65B1">
              <w:rPr>
                <w:rFonts w:asciiTheme="minorHAnsi" w:eastAsiaTheme="minorEastAsia" w:hAnsiTheme="minorHAnsi" w:cstheme="minorBidi"/>
                <w:b w:val="0"/>
                <w:noProof/>
                <w:sz w:val="22"/>
                <w:szCs w:val="22"/>
                <w:lang w:val="id-ID" w:eastAsia="id-ID"/>
              </w:rPr>
              <w:tab/>
            </w:r>
            <w:r w:rsidR="001C65B1" w:rsidRPr="005D750B">
              <w:rPr>
                <w:rStyle w:val="Hyperlink"/>
                <w:noProof/>
              </w:rPr>
              <w:t>TINJAUAN PUSTAKA</w:t>
            </w:r>
            <w:r w:rsidR="001C65B1">
              <w:rPr>
                <w:noProof/>
                <w:webHidden/>
              </w:rPr>
              <w:tab/>
            </w:r>
            <w:r w:rsidR="001C65B1">
              <w:rPr>
                <w:noProof/>
                <w:webHidden/>
              </w:rPr>
              <w:fldChar w:fldCharType="begin"/>
            </w:r>
            <w:r w:rsidR="001C65B1">
              <w:rPr>
                <w:noProof/>
                <w:webHidden/>
              </w:rPr>
              <w:instrText xml:space="preserve"> PAGEREF _Toc66975514 \h </w:instrText>
            </w:r>
            <w:r w:rsidR="001C65B1">
              <w:rPr>
                <w:noProof/>
                <w:webHidden/>
              </w:rPr>
            </w:r>
            <w:r w:rsidR="001C65B1">
              <w:rPr>
                <w:noProof/>
                <w:webHidden/>
              </w:rPr>
              <w:fldChar w:fldCharType="separate"/>
            </w:r>
            <w:r w:rsidR="007317C7">
              <w:rPr>
                <w:noProof/>
                <w:webHidden/>
              </w:rPr>
              <w:t>5</w:t>
            </w:r>
            <w:r w:rsidR="001C65B1">
              <w:rPr>
                <w:noProof/>
                <w:webHidden/>
              </w:rPr>
              <w:fldChar w:fldCharType="end"/>
            </w:r>
          </w:hyperlink>
        </w:p>
        <w:p w14:paraId="11D905B2" w14:textId="65AE7878" w:rsidR="001C65B1" w:rsidRDefault="00FA79F7">
          <w:pPr>
            <w:pStyle w:val="TOC2"/>
            <w:rPr>
              <w:rFonts w:asciiTheme="minorHAnsi" w:eastAsiaTheme="minorEastAsia" w:hAnsiTheme="minorHAnsi" w:cstheme="minorBidi"/>
              <w:noProof/>
              <w:sz w:val="22"/>
              <w:szCs w:val="22"/>
              <w:lang w:val="id-ID" w:eastAsia="id-ID"/>
            </w:rPr>
          </w:pPr>
          <w:hyperlink w:anchor="_Toc66975515" w:history="1">
            <w:r w:rsidR="001C65B1" w:rsidRPr="005D750B">
              <w:rPr>
                <w:rStyle w:val="Hyperlink"/>
                <w:noProof/>
              </w:rPr>
              <w:t>2.1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Kajian Terkait</w:t>
            </w:r>
            <w:r w:rsidR="001C65B1">
              <w:rPr>
                <w:noProof/>
                <w:webHidden/>
              </w:rPr>
              <w:tab/>
            </w:r>
            <w:r w:rsidR="001C65B1">
              <w:rPr>
                <w:noProof/>
                <w:webHidden/>
              </w:rPr>
              <w:fldChar w:fldCharType="begin"/>
            </w:r>
            <w:r w:rsidR="001C65B1">
              <w:rPr>
                <w:noProof/>
                <w:webHidden/>
              </w:rPr>
              <w:instrText xml:space="preserve"> PAGEREF _Toc66975515 \h </w:instrText>
            </w:r>
            <w:r w:rsidR="001C65B1">
              <w:rPr>
                <w:noProof/>
                <w:webHidden/>
              </w:rPr>
            </w:r>
            <w:r w:rsidR="001C65B1">
              <w:rPr>
                <w:noProof/>
                <w:webHidden/>
              </w:rPr>
              <w:fldChar w:fldCharType="separate"/>
            </w:r>
            <w:r w:rsidR="007317C7">
              <w:rPr>
                <w:noProof/>
                <w:webHidden/>
              </w:rPr>
              <w:t>5</w:t>
            </w:r>
            <w:r w:rsidR="001C65B1">
              <w:rPr>
                <w:noProof/>
                <w:webHidden/>
              </w:rPr>
              <w:fldChar w:fldCharType="end"/>
            </w:r>
          </w:hyperlink>
        </w:p>
        <w:p w14:paraId="4DBC4140" w14:textId="2DF67C34" w:rsidR="001C65B1" w:rsidRDefault="00FA79F7">
          <w:pPr>
            <w:pStyle w:val="TOC2"/>
            <w:rPr>
              <w:rFonts w:asciiTheme="minorHAnsi" w:eastAsiaTheme="minorEastAsia" w:hAnsiTheme="minorHAnsi" w:cstheme="minorBidi"/>
              <w:noProof/>
              <w:sz w:val="22"/>
              <w:szCs w:val="22"/>
              <w:lang w:val="id-ID" w:eastAsia="id-ID"/>
            </w:rPr>
          </w:pPr>
          <w:hyperlink w:anchor="_Toc66975516" w:history="1">
            <w:r w:rsidR="001C65B1" w:rsidRPr="005D750B">
              <w:rPr>
                <w:rStyle w:val="Hyperlink"/>
                <w:noProof/>
              </w:rPr>
              <w:t>2.2</w:t>
            </w:r>
            <w:r w:rsidR="001C65B1">
              <w:rPr>
                <w:rFonts w:asciiTheme="minorHAnsi" w:eastAsiaTheme="minorEastAsia" w:hAnsiTheme="minorHAnsi" w:cstheme="minorBidi"/>
                <w:noProof/>
                <w:sz w:val="22"/>
                <w:szCs w:val="22"/>
                <w:lang w:val="id-ID" w:eastAsia="id-ID"/>
              </w:rPr>
              <w:tab/>
            </w:r>
            <w:r w:rsidR="001C65B1" w:rsidRPr="005D750B">
              <w:rPr>
                <w:rStyle w:val="Hyperlink"/>
                <w:i/>
                <w:noProof/>
              </w:rPr>
              <w:t>Chatting</w:t>
            </w:r>
            <w:r w:rsidR="001C65B1">
              <w:rPr>
                <w:noProof/>
                <w:webHidden/>
              </w:rPr>
              <w:tab/>
            </w:r>
            <w:r w:rsidR="001C65B1">
              <w:rPr>
                <w:noProof/>
                <w:webHidden/>
              </w:rPr>
              <w:fldChar w:fldCharType="begin"/>
            </w:r>
            <w:r w:rsidR="001C65B1">
              <w:rPr>
                <w:noProof/>
                <w:webHidden/>
              </w:rPr>
              <w:instrText xml:space="preserve"> PAGEREF _Toc66975516 \h </w:instrText>
            </w:r>
            <w:r w:rsidR="001C65B1">
              <w:rPr>
                <w:noProof/>
                <w:webHidden/>
              </w:rPr>
            </w:r>
            <w:r w:rsidR="001C65B1">
              <w:rPr>
                <w:noProof/>
                <w:webHidden/>
              </w:rPr>
              <w:fldChar w:fldCharType="separate"/>
            </w:r>
            <w:r w:rsidR="007317C7">
              <w:rPr>
                <w:noProof/>
                <w:webHidden/>
              </w:rPr>
              <w:t>8</w:t>
            </w:r>
            <w:r w:rsidR="001C65B1">
              <w:rPr>
                <w:noProof/>
                <w:webHidden/>
              </w:rPr>
              <w:fldChar w:fldCharType="end"/>
            </w:r>
          </w:hyperlink>
        </w:p>
        <w:p w14:paraId="4A2007F2" w14:textId="72F8AA6B" w:rsidR="001C65B1" w:rsidRDefault="00FA79F7">
          <w:pPr>
            <w:pStyle w:val="TOC2"/>
            <w:rPr>
              <w:rFonts w:asciiTheme="minorHAnsi" w:eastAsiaTheme="minorEastAsia" w:hAnsiTheme="minorHAnsi" w:cstheme="minorBidi"/>
              <w:noProof/>
              <w:sz w:val="22"/>
              <w:szCs w:val="22"/>
              <w:lang w:val="id-ID" w:eastAsia="id-ID"/>
            </w:rPr>
          </w:pPr>
          <w:hyperlink w:anchor="_Toc66975517" w:history="1">
            <w:r w:rsidR="001C65B1" w:rsidRPr="005D750B">
              <w:rPr>
                <w:rStyle w:val="Hyperlink"/>
                <w:noProof/>
              </w:rPr>
              <w:t>2.3</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Normalisasi Teks</w:t>
            </w:r>
            <w:r w:rsidR="001C65B1">
              <w:rPr>
                <w:noProof/>
                <w:webHidden/>
              </w:rPr>
              <w:tab/>
            </w:r>
            <w:r w:rsidR="001C65B1">
              <w:rPr>
                <w:noProof/>
                <w:webHidden/>
              </w:rPr>
              <w:fldChar w:fldCharType="begin"/>
            </w:r>
            <w:r w:rsidR="001C65B1">
              <w:rPr>
                <w:noProof/>
                <w:webHidden/>
              </w:rPr>
              <w:instrText xml:space="preserve"> PAGEREF _Toc66975517 \h </w:instrText>
            </w:r>
            <w:r w:rsidR="001C65B1">
              <w:rPr>
                <w:noProof/>
                <w:webHidden/>
              </w:rPr>
            </w:r>
            <w:r w:rsidR="001C65B1">
              <w:rPr>
                <w:noProof/>
                <w:webHidden/>
              </w:rPr>
              <w:fldChar w:fldCharType="separate"/>
            </w:r>
            <w:r w:rsidR="007317C7">
              <w:rPr>
                <w:noProof/>
                <w:webHidden/>
              </w:rPr>
              <w:t>9</w:t>
            </w:r>
            <w:r w:rsidR="001C65B1">
              <w:rPr>
                <w:noProof/>
                <w:webHidden/>
              </w:rPr>
              <w:fldChar w:fldCharType="end"/>
            </w:r>
          </w:hyperlink>
        </w:p>
        <w:p w14:paraId="49DDA4A2" w14:textId="26909B47" w:rsidR="001C65B1" w:rsidRDefault="00FA79F7">
          <w:pPr>
            <w:pStyle w:val="TOC2"/>
            <w:rPr>
              <w:rFonts w:asciiTheme="minorHAnsi" w:eastAsiaTheme="minorEastAsia" w:hAnsiTheme="minorHAnsi" w:cstheme="minorBidi"/>
              <w:noProof/>
              <w:sz w:val="22"/>
              <w:szCs w:val="22"/>
              <w:lang w:val="id-ID" w:eastAsia="id-ID"/>
            </w:rPr>
          </w:pPr>
          <w:hyperlink w:anchor="_Toc66975518" w:history="1">
            <w:r w:rsidR="001C65B1" w:rsidRPr="005D750B">
              <w:rPr>
                <w:rStyle w:val="Hyperlink"/>
                <w:noProof/>
              </w:rPr>
              <w:t>2.4</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Part of Speech (POS) Tagging</w:t>
            </w:r>
            <w:r w:rsidR="001C65B1">
              <w:rPr>
                <w:noProof/>
                <w:webHidden/>
              </w:rPr>
              <w:tab/>
            </w:r>
            <w:r w:rsidR="001C65B1">
              <w:rPr>
                <w:noProof/>
                <w:webHidden/>
              </w:rPr>
              <w:fldChar w:fldCharType="begin"/>
            </w:r>
            <w:r w:rsidR="001C65B1">
              <w:rPr>
                <w:noProof/>
                <w:webHidden/>
              </w:rPr>
              <w:instrText xml:space="preserve"> PAGEREF _Toc66975518 \h </w:instrText>
            </w:r>
            <w:r w:rsidR="001C65B1">
              <w:rPr>
                <w:noProof/>
                <w:webHidden/>
              </w:rPr>
            </w:r>
            <w:r w:rsidR="001C65B1">
              <w:rPr>
                <w:noProof/>
                <w:webHidden/>
              </w:rPr>
              <w:fldChar w:fldCharType="separate"/>
            </w:r>
            <w:r w:rsidR="007317C7">
              <w:rPr>
                <w:noProof/>
                <w:webHidden/>
              </w:rPr>
              <w:t>10</w:t>
            </w:r>
            <w:r w:rsidR="001C65B1">
              <w:rPr>
                <w:noProof/>
                <w:webHidden/>
              </w:rPr>
              <w:fldChar w:fldCharType="end"/>
            </w:r>
          </w:hyperlink>
        </w:p>
        <w:p w14:paraId="5701ACE6" w14:textId="77FDACED" w:rsidR="001C65B1" w:rsidRDefault="00FA79F7">
          <w:pPr>
            <w:pStyle w:val="TOC2"/>
            <w:rPr>
              <w:rFonts w:asciiTheme="minorHAnsi" w:eastAsiaTheme="minorEastAsia" w:hAnsiTheme="minorHAnsi" w:cstheme="minorBidi"/>
              <w:noProof/>
              <w:sz w:val="22"/>
              <w:szCs w:val="22"/>
              <w:lang w:val="id-ID" w:eastAsia="id-ID"/>
            </w:rPr>
          </w:pPr>
          <w:hyperlink w:anchor="_Toc66975519" w:history="1">
            <w:r w:rsidR="001C65B1" w:rsidRPr="005D750B">
              <w:rPr>
                <w:rStyle w:val="Hyperlink"/>
                <w:noProof/>
              </w:rPr>
              <w:t>2.5</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Natural Language Toolkit (NLTK)</w:t>
            </w:r>
            <w:r w:rsidR="001C65B1">
              <w:rPr>
                <w:noProof/>
                <w:webHidden/>
              </w:rPr>
              <w:tab/>
            </w:r>
            <w:r w:rsidR="001C65B1">
              <w:rPr>
                <w:noProof/>
                <w:webHidden/>
              </w:rPr>
              <w:fldChar w:fldCharType="begin"/>
            </w:r>
            <w:r w:rsidR="001C65B1">
              <w:rPr>
                <w:noProof/>
                <w:webHidden/>
              </w:rPr>
              <w:instrText xml:space="preserve"> PAGEREF _Toc66975519 \h </w:instrText>
            </w:r>
            <w:r w:rsidR="001C65B1">
              <w:rPr>
                <w:noProof/>
                <w:webHidden/>
              </w:rPr>
            </w:r>
            <w:r w:rsidR="001C65B1">
              <w:rPr>
                <w:noProof/>
                <w:webHidden/>
              </w:rPr>
              <w:fldChar w:fldCharType="separate"/>
            </w:r>
            <w:r w:rsidR="007317C7">
              <w:rPr>
                <w:noProof/>
                <w:webHidden/>
              </w:rPr>
              <w:t>11</w:t>
            </w:r>
            <w:r w:rsidR="001C65B1">
              <w:rPr>
                <w:noProof/>
                <w:webHidden/>
              </w:rPr>
              <w:fldChar w:fldCharType="end"/>
            </w:r>
          </w:hyperlink>
        </w:p>
        <w:p w14:paraId="7652C96B" w14:textId="24F2EBA9" w:rsidR="001C65B1" w:rsidRDefault="00FA79F7">
          <w:pPr>
            <w:pStyle w:val="TOC2"/>
            <w:rPr>
              <w:rFonts w:asciiTheme="minorHAnsi" w:eastAsiaTheme="minorEastAsia" w:hAnsiTheme="minorHAnsi" w:cstheme="minorBidi"/>
              <w:noProof/>
              <w:sz w:val="22"/>
              <w:szCs w:val="22"/>
              <w:lang w:val="id-ID" w:eastAsia="id-ID"/>
            </w:rPr>
          </w:pPr>
          <w:hyperlink w:anchor="_Toc66975520" w:history="1">
            <w:r w:rsidR="001C65B1" w:rsidRPr="005D750B">
              <w:rPr>
                <w:rStyle w:val="Hyperlink"/>
                <w:noProof/>
              </w:rPr>
              <w:t>2.6</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Mesin Penerjemah Statistik</w:t>
            </w:r>
            <w:r w:rsidR="001C65B1">
              <w:rPr>
                <w:noProof/>
                <w:webHidden/>
              </w:rPr>
              <w:tab/>
            </w:r>
            <w:r w:rsidR="001C65B1">
              <w:rPr>
                <w:noProof/>
                <w:webHidden/>
              </w:rPr>
              <w:fldChar w:fldCharType="begin"/>
            </w:r>
            <w:r w:rsidR="001C65B1">
              <w:rPr>
                <w:noProof/>
                <w:webHidden/>
              </w:rPr>
              <w:instrText xml:space="preserve"> PAGEREF _Toc66975520 \h </w:instrText>
            </w:r>
            <w:r w:rsidR="001C65B1">
              <w:rPr>
                <w:noProof/>
                <w:webHidden/>
              </w:rPr>
            </w:r>
            <w:r w:rsidR="001C65B1">
              <w:rPr>
                <w:noProof/>
                <w:webHidden/>
              </w:rPr>
              <w:fldChar w:fldCharType="separate"/>
            </w:r>
            <w:r w:rsidR="007317C7">
              <w:rPr>
                <w:noProof/>
                <w:webHidden/>
              </w:rPr>
              <w:t>11</w:t>
            </w:r>
            <w:r w:rsidR="001C65B1">
              <w:rPr>
                <w:noProof/>
                <w:webHidden/>
              </w:rPr>
              <w:fldChar w:fldCharType="end"/>
            </w:r>
          </w:hyperlink>
        </w:p>
        <w:p w14:paraId="61061437" w14:textId="624081B4" w:rsidR="001C65B1" w:rsidRDefault="00FA79F7">
          <w:pPr>
            <w:pStyle w:val="TOC2"/>
            <w:rPr>
              <w:rFonts w:asciiTheme="minorHAnsi" w:eastAsiaTheme="minorEastAsia" w:hAnsiTheme="minorHAnsi" w:cstheme="minorBidi"/>
              <w:noProof/>
              <w:sz w:val="22"/>
              <w:szCs w:val="22"/>
              <w:lang w:val="id-ID" w:eastAsia="id-ID"/>
            </w:rPr>
          </w:pPr>
          <w:hyperlink w:anchor="_Toc66975521" w:history="1">
            <w:r w:rsidR="001C65B1" w:rsidRPr="005D750B">
              <w:rPr>
                <w:rStyle w:val="Hyperlink"/>
                <w:noProof/>
              </w:rPr>
              <w:t>2.7</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Moses Decoder</w:t>
            </w:r>
            <w:r w:rsidR="001C65B1">
              <w:rPr>
                <w:noProof/>
                <w:webHidden/>
              </w:rPr>
              <w:tab/>
            </w:r>
            <w:r w:rsidR="001C65B1">
              <w:rPr>
                <w:noProof/>
                <w:webHidden/>
              </w:rPr>
              <w:fldChar w:fldCharType="begin"/>
            </w:r>
            <w:r w:rsidR="001C65B1">
              <w:rPr>
                <w:noProof/>
                <w:webHidden/>
              </w:rPr>
              <w:instrText xml:space="preserve"> PAGEREF _Toc66975521 \h </w:instrText>
            </w:r>
            <w:r w:rsidR="001C65B1">
              <w:rPr>
                <w:noProof/>
                <w:webHidden/>
              </w:rPr>
            </w:r>
            <w:r w:rsidR="001C65B1">
              <w:rPr>
                <w:noProof/>
                <w:webHidden/>
              </w:rPr>
              <w:fldChar w:fldCharType="separate"/>
            </w:r>
            <w:r w:rsidR="007317C7">
              <w:rPr>
                <w:noProof/>
                <w:webHidden/>
              </w:rPr>
              <w:t>12</w:t>
            </w:r>
            <w:r w:rsidR="001C65B1">
              <w:rPr>
                <w:noProof/>
                <w:webHidden/>
              </w:rPr>
              <w:fldChar w:fldCharType="end"/>
            </w:r>
          </w:hyperlink>
        </w:p>
        <w:p w14:paraId="4142760B" w14:textId="3235207C" w:rsidR="001C65B1" w:rsidRDefault="00FA79F7">
          <w:pPr>
            <w:pStyle w:val="TOC2"/>
            <w:rPr>
              <w:rFonts w:asciiTheme="minorHAnsi" w:eastAsiaTheme="minorEastAsia" w:hAnsiTheme="minorHAnsi" w:cstheme="minorBidi"/>
              <w:noProof/>
              <w:sz w:val="22"/>
              <w:szCs w:val="22"/>
              <w:lang w:val="id-ID" w:eastAsia="id-ID"/>
            </w:rPr>
          </w:pPr>
          <w:hyperlink w:anchor="_Toc66975522" w:history="1">
            <w:r w:rsidR="001C65B1" w:rsidRPr="005D750B">
              <w:rPr>
                <w:rStyle w:val="Hyperlink"/>
                <w:noProof/>
              </w:rPr>
              <w:t>2.8</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Korpus</w:t>
            </w:r>
            <w:r w:rsidR="001C65B1">
              <w:rPr>
                <w:noProof/>
                <w:webHidden/>
              </w:rPr>
              <w:tab/>
            </w:r>
            <w:r w:rsidR="001C65B1">
              <w:rPr>
                <w:noProof/>
                <w:webHidden/>
              </w:rPr>
              <w:fldChar w:fldCharType="begin"/>
            </w:r>
            <w:r w:rsidR="001C65B1">
              <w:rPr>
                <w:noProof/>
                <w:webHidden/>
              </w:rPr>
              <w:instrText xml:space="preserve"> PAGEREF _Toc66975522 \h </w:instrText>
            </w:r>
            <w:r w:rsidR="001C65B1">
              <w:rPr>
                <w:noProof/>
                <w:webHidden/>
              </w:rPr>
            </w:r>
            <w:r w:rsidR="001C65B1">
              <w:rPr>
                <w:noProof/>
                <w:webHidden/>
              </w:rPr>
              <w:fldChar w:fldCharType="separate"/>
            </w:r>
            <w:r w:rsidR="007317C7">
              <w:rPr>
                <w:noProof/>
                <w:webHidden/>
              </w:rPr>
              <w:t>13</w:t>
            </w:r>
            <w:r w:rsidR="001C65B1">
              <w:rPr>
                <w:noProof/>
                <w:webHidden/>
              </w:rPr>
              <w:fldChar w:fldCharType="end"/>
            </w:r>
          </w:hyperlink>
        </w:p>
        <w:p w14:paraId="2DB76BB3" w14:textId="18820E60" w:rsidR="001C65B1" w:rsidRDefault="00FA79F7">
          <w:pPr>
            <w:pStyle w:val="TOC2"/>
            <w:rPr>
              <w:rFonts w:asciiTheme="minorHAnsi" w:eastAsiaTheme="minorEastAsia" w:hAnsiTheme="minorHAnsi" w:cstheme="minorBidi"/>
              <w:noProof/>
              <w:sz w:val="22"/>
              <w:szCs w:val="22"/>
              <w:lang w:val="id-ID" w:eastAsia="id-ID"/>
            </w:rPr>
          </w:pPr>
          <w:hyperlink w:anchor="_Toc66975523" w:history="1">
            <w:r w:rsidR="001C65B1" w:rsidRPr="005D750B">
              <w:rPr>
                <w:rStyle w:val="Hyperlink"/>
                <w:noProof/>
              </w:rPr>
              <w:t>2.9</w:t>
            </w:r>
            <w:r w:rsidR="001C65B1">
              <w:rPr>
                <w:rFonts w:asciiTheme="minorHAnsi" w:eastAsiaTheme="minorEastAsia" w:hAnsiTheme="minorHAnsi" w:cstheme="minorBidi"/>
                <w:noProof/>
                <w:sz w:val="22"/>
                <w:szCs w:val="22"/>
                <w:lang w:val="id-ID" w:eastAsia="id-ID"/>
              </w:rPr>
              <w:tab/>
            </w:r>
            <w:r w:rsidR="001C65B1" w:rsidRPr="005D750B">
              <w:rPr>
                <w:rStyle w:val="Hyperlink"/>
                <w:i/>
                <w:noProof/>
              </w:rPr>
              <w:t>Unified Modelling Language</w:t>
            </w:r>
            <w:r w:rsidR="001C65B1" w:rsidRPr="005D750B">
              <w:rPr>
                <w:rStyle w:val="Hyperlink"/>
                <w:noProof/>
              </w:rPr>
              <w:t xml:space="preserve"> (UML)</w:t>
            </w:r>
            <w:r w:rsidR="001C65B1">
              <w:rPr>
                <w:noProof/>
                <w:webHidden/>
              </w:rPr>
              <w:tab/>
            </w:r>
            <w:r w:rsidR="001C65B1">
              <w:rPr>
                <w:noProof/>
                <w:webHidden/>
              </w:rPr>
              <w:fldChar w:fldCharType="begin"/>
            </w:r>
            <w:r w:rsidR="001C65B1">
              <w:rPr>
                <w:noProof/>
                <w:webHidden/>
              </w:rPr>
              <w:instrText xml:space="preserve"> PAGEREF _Toc66975523 \h </w:instrText>
            </w:r>
            <w:r w:rsidR="001C65B1">
              <w:rPr>
                <w:noProof/>
                <w:webHidden/>
              </w:rPr>
            </w:r>
            <w:r w:rsidR="001C65B1">
              <w:rPr>
                <w:noProof/>
                <w:webHidden/>
              </w:rPr>
              <w:fldChar w:fldCharType="separate"/>
            </w:r>
            <w:r w:rsidR="007317C7">
              <w:rPr>
                <w:noProof/>
                <w:webHidden/>
              </w:rPr>
              <w:t>13</w:t>
            </w:r>
            <w:r w:rsidR="001C65B1">
              <w:rPr>
                <w:noProof/>
                <w:webHidden/>
              </w:rPr>
              <w:fldChar w:fldCharType="end"/>
            </w:r>
          </w:hyperlink>
        </w:p>
        <w:p w14:paraId="70AB747C" w14:textId="458EF7E7" w:rsidR="001C65B1" w:rsidRDefault="00FA79F7">
          <w:pPr>
            <w:pStyle w:val="TOC2"/>
            <w:rPr>
              <w:rFonts w:asciiTheme="minorHAnsi" w:eastAsiaTheme="minorEastAsia" w:hAnsiTheme="minorHAnsi" w:cstheme="minorBidi"/>
              <w:noProof/>
              <w:sz w:val="22"/>
              <w:szCs w:val="22"/>
              <w:lang w:val="id-ID" w:eastAsia="id-ID"/>
            </w:rPr>
          </w:pPr>
          <w:hyperlink w:anchor="_Toc66975524" w:history="1">
            <w:r w:rsidR="001C65B1" w:rsidRPr="005D750B">
              <w:rPr>
                <w:rStyle w:val="Hyperlink"/>
                <w:noProof/>
              </w:rPr>
              <w:t>2.10</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Android</w:t>
            </w:r>
            <w:r w:rsidR="001C65B1">
              <w:rPr>
                <w:noProof/>
                <w:webHidden/>
              </w:rPr>
              <w:tab/>
            </w:r>
            <w:r w:rsidR="001C65B1">
              <w:rPr>
                <w:noProof/>
                <w:webHidden/>
              </w:rPr>
              <w:fldChar w:fldCharType="begin"/>
            </w:r>
            <w:r w:rsidR="001C65B1">
              <w:rPr>
                <w:noProof/>
                <w:webHidden/>
              </w:rPr>
              <w:instrText xml:space="preserve"> PAGEREF _Toc66975524 \h </w:instrText>
            </w:r>
            <w:r w:rsidR="001C65B1">
              <w:rPr>
                <w:noProof/>
                <w:webHidden/>
              </w:rPr>
            </w:r>
            <w:r w:rsidR="001C65B1">
              <w:rPr>
                <w:noProof/>
                <w:webHidden/>
              </w:rPr>
              <w:fldChar w:fldCharType="separate"/>
            </w:r>
            <w:r w:rsidR="007317C7">
              <w:rPr>
                <w:noProof/>
                <w:webHidden/>
              </w:rPr>
              <w:t>14</w:t>
            </w:r>
            <w:r w:rsidR="001C65B1">
              <w:rPr>
                <w:noProof/>
                <w:webHidden/>
              </w:rPr>
              <w:fldChar w:fldCharType="end"/>
            </w:r>
          </w:hyperlink>
        </w:p>
        <w:p w14:paraId="7CA0BDAB" w14:textId="2C387BF3" w:rsidR="001C65B1" w:rsidRDefault="00FA79F7" w:rsidP="001C65B1">
          <w:pPr>
            <w:pStyle w:val="TOC3"/>
            <w:rPr>
              <w:rFonts w:asciiTheme="minorHAnsi" w:eastAsiaTheme="minorEastAsia" w:hAnsiTheme="minorHAnsi" w:cstheme="minorBidi"/>
              <w:noProof/>
              <w:sz w:val="22"/>
              <w:szCs w:val="22"/>
              <w:lang w:val="id-ID" w:eastAsia="id-ID"/>
            </w:rPr>
          </w:pPr>
          <w:hyperlink w:anchor="_Toc66975525" w:history="1">
            <w:r w:rsidR="001C65B1" w:rsidRPr="005D750B">
              <w:rPr>
                <w:rStyle w:val="Hyperlink"/>
                <w:noProof/>
              </w:rPr>
              <w:t>2.10.1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Sistem Operasi Android</w:t>
            </w:r>
            <w:r w:rsidR="001C65B1">
              <w:rPr>
                <w:noProof/>
                <w:webHidden/>
              </w:rPr>
              <w:tab/>
            </w:r>
            <w:r w:rsidR="001C65B1">
              <w:rPr>
                <w:noProof/>
                <w:webHidden/>
              </w:rPr>
              <w:fldChar w:fldCharType="begin"/>
            </w:r>
            <w:r w:rsidR="001C65B1">
              <w:rPr>
                <w:noProof/>
                <w:webHidden/>
              </w:rPr>
              <w:instrText xml:space="preserve"> PAGEREF _Toc66975525 \h </w:instrText>
            </w:r>
            <w:r w:rsidR="001C65B1">
              <w:rPr>
                <w:noProof/>
                <w:webHidden/>
              </w:rPr>
            </w:r>
            <w:r w:rsidR="001C65B1">
              <w:rPr>
                <w:noProof/>
                <w:webHidden/>
              </w:rPr>
              <w:fldChar w:fldCharType="separate"/>
            </w:r>
            <w:r w:rsidR="007317C7">
              <w:rPr>
                <w:noProof/>
                <w:webHidden/>
              </w:rPr>
              <w:t>14</w:t>
            </w:r>
            <w:r w:rsidR="001C65B1">
              <w:rPr>
                <w:noProof/>
                <w:webHidden/>
              </w:rPr>
              <w:fldChar w:fldCharType="end"/>
            </w:r>
          </w:hyperlink>
        </w:p>
        <w:p w14:paraId="3D993671" w14:textId="54356001" w:rsidR="001C65B1" w:rsidRDefault="00FA79F7" w:rsidP="001C65B1">
          <w:pPr>
            <w:pStyle w:val="TOC3"/>
            <w:rPr>
              <w:rFonts w:asciiTheme="minorHAnsi" w:eastAsiaTheme="minorEastAsia" w:hAnsiTheme="minorHAnsi" w:cstheme="minorBidi"/>
              <w:noProof/>
              <w:sz w:val="22"/>
              <w:szCs w:val="22"/>
              <w:lang w:val="id-ID" w:eastAsia="id-ID"/>
            </w:rPr>
          </w:pPr>
          <w:hyperlink w:anchor="_Toc66975526" w:history="1">
            <w:r w:rsidR="001C65B1" w:rsidRPr="005D750B">
              <w:rPr>
                <w:rStyle w:val="Hyperlink"/>
                <w:noProof/>
              </w:rPr>
              <w:t>2.10.2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Android Studio</w:t>
            </w:r>
            <w:r w:rsidR="001C65B1">
              <w:rPr>
                <w:noProof/>
                <w:webHidden/>
              </w:rPr>
              <w:tab/>
            </w:r>
            <w:r w:rsidR="001C65B1">
              <w:rPr>
                <w:noProof/>
                <w:webHidden/>
              </w:rPr>
              <w:fldChar w:fldCharType="begin"/>
            </w:r>
            <w:r w:rsidR="001C65B1">
              <w:rPr>
                <w:noProof/>
                <w:webHidden/>
              </w:rPr>
              <w:instrText xml:space="preserve"> PAGEREF _Toc66975526 \h </w:instrText>
            </w:r>
            <w:r w:rsidR="001C65B1">
              <w:rPr>
                <w:noProof/>
                <w:webHidden/>
              </w:rPr>
            </w:r>
            <w:r w:rsidR="001C65B1">
              <w:rPr>
                <w:noProof/>
                <w:webHidden/>
              </w:rPr>
              <w:fldChar w:fldCharType="separate"/>
            </w:r>
            <w:r w:rsidR="007317C7">
              <w:rPr>
                <w:noProof/>
                <w:webHidden/>
              </w:rPr>
              <w:t>14</w:t>
            </w:r>
            <w:r w:rsidR="001C65B1">
              <w:rPr>
                <w:noProof/>
                <w:webHidden/>
              </w:rPr>
              <w:fldChar w:fldCharType="end"/>
            </w:r>
          </w:hyperlink>
        </w:p>
        <w:p w14:paraId="39CA677D" w14:textId="32F12387" w:rsidR="001C65B1" w:rsidRDefault="00FA79F7">
          <w:pPr>
            <w:pStyle w:val="TOC2"/>
            <w:rPr>
              <w:rFonts w:asciiTheme="minorHAnsi" w:eastAsiaTheme="minorEastAsia" w:hAnsiTheme="minorHAnsi" w:cstheme="minorBidi"/>
              <w:noProof/>
              <w:sz w:val="22"/>
              <w:szCs w:val="22"/>
              <w:lang w:val="id-ID" w:eastAsia="id-ID"/>
            </w:rPr>
          </w:pPr>
          <w:hyperlink w:anchor="_Toc66975527" w:history="1">
            <w:r w:rsidR="001C65B1" w:rsidRPr="005D750B">
              <w:rPr>
                <w:rStyle w:val="Hyperlink"/>
                <w:noProof/>
              </w:rPr>
              <w:t>2.11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Java</w:t>
            </w:r>
            <w:r w:rsidR="001C65B1">
              <w:rPr>
                <w:noProof/>
                <w:webHidden/>
              </w:rPr>
              <w:tab/>
            </w:r>
            <w:r w:rsidR="001C65B1">
              <w:rPr>
                <w:noProof/>
                <w:webHidden/>
              </w:rPr>
              <w:fldChar w:fldCharType="begin"/>
            </w:r>
            <w:r w:rsidR="001C65B1">
              <w:rPr>
                <w:noProof/>
                <w:webHidden/>
              </w:rPr>
              <w:instrText xml:space="preserve"> PAGEREF _Toc66975527 \h </w:instrText>
            </w:r>
            <w:r w:rsidR="001C65B1">
              <w:rPr>
                <w:noProof/>
                <w:webHidden/>
              </w:rPr>
            </w:r>
            <w:r w:rsidR="001C65B1">
              <w:rPr>
                <w:noProof/>
                <w:webHidden/>
              </w:rPr>
              <w:fldChar w:fldCharType="separate"/>
            </w:r>
            <w:r w:rsidR="007317C7">
              <w:rPr>
                <w:noProof/>
                <w:webHidden/>
              </w:rPr>
              <w:t>16</w:t>
            </w:r>
            <w:r w:rsidR="001C65B1">
              <w:rPr>
                <w:noProof/>
                <w:webHidden/>
              </w:rPr>
              <w:fldChar w:fldCharType="end"/>
            </w:r>
          </w:hyperlink>
        </w:p>
        <w:p w14:paraId="24F10978" w14:textId="5159D752" w:rsidR="001C65B1" w:rsidRDefault="00FA79F7">
          <w:pPr>
            <w:pStyle w:val="TOC2"/>
            <w:rPr>
              <w:rFonts w:asciiTheme="minorHAnsi" w:eastAsiaTheme="minorEastAsia" w:hAnsiTheme="minorHAnsi" w:cstheme="minorBidi"/>
              <w:noProof/>
              <w:sz w:val="22"/>
              <w:szCs w:val="22"/>
              <w:lang w:val="id-ID" w:eastAsia="id-ID"/>
            </w:rPr>
          </w:pPr>
          <w:hyperlink w:anchor="_Toc66975528" w:history="1">
            <w:r w:rsidR="001C65B1" w:rsidRPr="005D750B">
              <w:rPr>
                <w:rStyle w:val="Hyperlink"/>
                <w:noProof/>
              </w:rPr>
              <w:t>2.12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HyperText Preprocessor (PHP)</w:t>
            </w:r>
            <w:r w:rsidR="001C65B1">
              <w:rPr>
                <w:noProof/>
                <w:webHidden/>
              </w:rPr>
              <w:tab/>
            </w:r>
            <w:r w:rsidR="001C65B1">
              <w:rPr>
                <w:noProof/>
                <w:webHidden/>
              </w:rPr>
              <w:fldChar w:fldCharType="begin"/>
            </w:r>
            <w:r w:rsidR="001C65B1">
              <w:rPr>
                <w:noProof/>
                <w:webHidden/>
              </w:rPr>
              <w:instrText xml:space="preserve"> PAGEREF _Toc66975528 \h </w:instrText>
            </w:r>
            <w:r w:rsidR="001C65B1">
              <w:rPr>
                <w:noProof/>
                <w:webHidden/>
              </w:rPr>
            </w:r>
            <w:r w:rsidR="001C65B1">
              <w:rPr>
                <w:noProof/>
                <w:webHidden/>
              </w:rPr>
              <w:fldChar w:fldCharType="separate"/>
            </w:r>
            <w:r w:rsidR="007317C7">
              <w:rPr>
                <w:noProof/>
                <w:webHidden/>
              </w:rPr>
              <w:t>16</w:t>
            </w:r>
            <w:r w:rsidR="001C65B1">
              <w:rPr>
                <w:noProof/>
                <w:webHidden/>
              </w:rPr>
              <w:fldChar w:fldCharType="end"/>
            </w:r>
          </w:hyperlink>
        </w:p>
        <w:p w14:paraId="4E04F904" w14:textId="573C3942" w:rsidR="001C65B1" w:rsidRDefault="00FA79F7">
          <w:pPr>
            <w:pStyle w:val="TOC2"/>
            <w:rPr>
              <w:rFonts w:asciiTheme="minorHAnsi" w:eastAsiaTheme="minorEastAsia" w:hAnsiTheme="minorHAnsi" w:cstheme="minorBidi"/>
              <w:noProof/>
              <w:sz w:val="22"/>
              <w:szCs w:val="22"/>
              <w:lang w:val="id-ID" w:eastAsia="id-ID"/>
            </w:rPr>
          </w:pPr>
          <w:hyperlink w:anchor="_Toc66975529" w:history="1">
            <w:r w:rsidR="001C65B1" w:rsidRPr="005D750B">
              <w:rPr>
                <w:rStyle w:val="Hyperlink"/>
                <w:noProof/>
              </w:rPr>
              <w:t>2.13</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Firebase</w:t>
            </w:r>
            <w:r w:rsidR="001C65B1">
              <w:rPr>
                <w:noProof/>
                <w:webHidden/>
              </w:rPr>
              <w:tab/>
            </w:r>
            <w:r w:rsidR="001C65B1">
              <w:rPr>
                <w:noProof/>
                <w:webHidden/>
              </w:rPr>
              <w:fldChar w:fldCharType="begin"/>
            </w:r>
            <w:r w:rsidR="001C65B1">
              <w:rPr>
                <w:noProof/>
                <w:webHidden/>
              </w:rPr>
              <w:instrText xml:space="preserve"> PAGEREF _Toc66975529 \h </w:instrText>
            </w:r>
            <w:r w:rsidR="001C65B1">
              <w:rPr>
                <w:noProof/>
                <w:webHidden/>
              </w:rPr>
            </w:r>
            <w:r w:rsidR="001C65B1">
              <w:rPr>
                <w:noProof/>
                <w:webHidden/>
              </w:rPr>
              <w:fldChar w:fldCharType="separate"/>
            </w:r>
            <w:r w:rsidR="007317C7">
              <w:rPr>
                <w:noProof/>
                <w:webHidden/>
              </w:rPr>
              <w:t>17</w:t>
            </w:r>
            <w:r w:rsidR="001C65B1">
              <w:rPr>
                <w:noProof/>
                <w:webHidden/>
              </w:rPr>
              <w:fldChar w:fldCharType="end"/>
            </w:r>
          </w:hyperlink>
        </w:p>
        <w:p w14:paraId="2FD1DFAD" w14:textId="5419A8A6" w:rsidR="001C65B1" w:rsidRDefault="00FA79F7">
          <w:pPr>
            <w:pStyle w:val="TOC2"/>
            <w:rPr>
              <w:rFonts w:asciiTheme="minorHAnsi" w:eastAsiaTheme="minorEastAsia" w:hAnsiTheme="minorHAnsi" w:cstheme="minorBidi"/>
              <w:noProof/>
              <w:sz w:val="22"/>
              <w:szCs w:val="22"/>
              <w:lang w:val="id-ID" w:eastAsia="id-ID"/>
            </w:rPr>
          </w:pPr>
          <w:hyperlink w:anchor="_Toc66975530" w:history="1">
            <w:r w:rsidR="001C65B1" w:rsidRPr="005D750B">
              <w:rPr>
                <w:rStyle w:val="Hyperlink"/>
                <w:noProof/>
              </w:rPr>
              <w:t>2.14</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K-Fold Cross Validation</w:t>
            </w:r>
            <w:r w:rsidR="001C65B1">
              <w:rPr>
                <w:noProof/>
                <w:webHidden/>
              </w:rPr>
              <w:tab/>
            </w:r>
            <w:r w:rsidR="001C65B1">
              <w:rPr>
                <w:noProof/>
                <w:webHidden/>
              </w:rPr>
              <w:fldChar w:fldCharType="begin"/>
            </w:r>
            <w:r w:rsidR="001C65B1">
              <w:rPr>
                <w:noProof/>
                <w:webHidden/>
              </w:rPr>
              <w:instrText xml:space="preserve"> PAGEREF _Toc66975530 \h </w:instrText>
            </w:r>
            <w:r w:rsidR="001C65B1">
              <w:rPr>
                <w:noProof/>
                <w:webHidden/>
              </w:rPr>
            </w:r>
            <w:r w:rsidR="001C65B1">
              <w:rPr>
                <w:noProof/>
                <w:webHidden/>
              </w:rPr>
              <w:fldChar w:fldCharType="separate"/>
            </w:r>
            <w:r w:rsidR="007317C7">
              <w:rPr>
                <w:noProof/>
                <w:webHidden/>
              </w:rPr>
              <w:t>17</w:t>
            </w:r>
            <w:r w:rsidR="001C65B1">
              <w:rPr>
                <w:noProof/>
                <w:webHidden/>
              </w:rPr>
              <w:fldChar w:fldCharType="end"/>
            </w:r>
          </w:hyperlink>
        </w:p>
        <w:p w14:paraId="217EC5CB" w14:textId="6FF3B365" w:rsidR="001C65B1" w:rsidRDefault="00FA79F7">
          <w:pPr>
            <w:pStyle w:val="TOC2"/>
            <w:rPr>
              <w:rFonts w:asciiTheme="minorHAnsi" w:eastAsiaTheme="minorEastAsia" w:hAnsiTheme="minorHAnsi" w:cstheme="minorBidi"/>
              <w:noProof/>
              <w:sz w:val="22"/>
              <w:szCs w:val="22"/>
              <w:lang w:val="id-ID" w:eastAsia="id-ID"/>
            </w:rPr>
          </w:pPr>
          <w:hyperlink w:anchor="_Toc66975531" w:history="1">
            <w:r w:rsidR="001C65B1" w:rsidRPr="005D750B">
              <w:rPr>
                <w:rStyle w:val="Hyperlink"/>
                <w:noProof/>
              </w:rPr>
              <w:t>2.15</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Pengujian</w:t>
            </w:r>
            <w:r w:rsidR="001C65B1">
              <w:rPr>
                <w:noProof/>
                <w:webHidden/>
              </w:rPr>
              <w:tab/>
            </w:r>
            <w:r w:rsidR="001C65B1">
              <w:rPr>
                <w:noProof/>
                <w:webHidden/>
              </w:rPr>
              <w:fldChar w:fldCharType="begin"/>
            </w:r>
            <w:r w:rsidR="001C65B1">
              <w:rPr>
                <w:noProof/>
                <w:webHidden/>
              </w:rPr>
              <w:instrText xml:space="preserve"> PAGEREF _Toc66975531 \h </w:instrText>
            </w:r>
            <w:r w:rsidR="001C65B1">
              <w:rPr>
                <w:noProof/>
                <w:webHidden/>
              </w:rPr>
            </w:r>
            <w:r w:rsidR="001C65B1">
              <w:rPr>
                <w:noProof/>
                <w:webHidden/>
              </w:rPr>
              <w:fldChar w:fldCharType="separate"/>
            </w:r>
            <w:r w:rsidR="007317C7">
              <w:rPr>
                <w:noProof/>
                <w:webHidden/>
              </w:rPr>
              <w:t>18</w:t>
            </w:r>
            <w:r w:rsidR="001C65B1">
              <w:rPr>
                <w:noProof/>
                <w:webHidden/>
              </w:rPr>
              <w:fldChar w:fldCharType="end"/>
            </w:r>
          </w:hyperlink>
        </w:p>
        <w:p w14:paraId="1776BD56" w14:textId="16CABCAB" w:rsidR="001C65B1" w:rsidRDefault="00FA79F7" w:rsidP="001C65B1">
          <w:pPr>
            <w:pStyle w:val="TOC3"/>
            <w:rPr>
              <w:rFonts w:asciiTheme="minorHAnsi" w:eastAsiaTheme="minorEastAsia" w:hAnsiTheme="minorHAnsi" w:cstheme="minorBidi"/>
              <w:noProof/>
              <w:sz w:val="22"/>
              <w:szCs w:val="22"/>
              <w:lang w:val="id-ID" w:eastAsia="id-ID"/>
            </w:rPr>
          </w:pPr>
          <w:hyperlink w:anchor="_Toc66975532" w:history="1">
            <w:r w:rsidR="001C65B1" w:rsidRPr="005D750B">
              <w:rPr>
                <w:rStyle w:val="Hyperlink"/>
                <w:noProof/>
              </w:rPr>
              <w:t>2.15.1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Pengujian Hasil Pra Proses </w:t>
            </w:r>
            <w:r w:rsidR="00FE4721">
              <w:rPr>
                <w:rStyle w:val="Hyperlink"/>
                <w:noProof/>
                <w:lang w:val="id-ID"/>
              </w:rPr>
              <w:t>HMM</w:t>
            </w:r>
            <w:r w:rsidR="001C65B1">
              <w:rPr>
                <w:noProof/>
                <w:webHidden/>
              </w:rPr>
              <w:tab/>
            </w:r>
            <w:r w:rsidR="001C65B1">
              <w:rPr>
                <w:noProof/>
                <w:webHidden/>
              </w:rPr>
              <w:fldChar w:fldCharType="begin"/>
            </w:r>
            <w:r w:rsidR="001C65B1">
              <w:rPr>
                <w:noProof/>
                <w:webHidden/>
              </w:rPr>
              <w:instrText xml:space="preserve"> PAGEREF _Toc66975532 \h </w:instrText>
            </w:r>
            <w:r w:rsidR="001C65B1">
              <w:rPr>
                <w:noProof/>
                <w:webHidden/>
              </w:rPr>
            </w:r>
            <w:r w:rsidR="001C65B1">
              <w:rPr>
                <w:noProof/>
                <w:webHidden/>
              </w:rPr>
              <w:fldChar w:fldCharType="separate"/>
            </w:r>
            <w:r w:rsidR="007317C7">
              <w:rPr>
                <w:noProof/>
                <w:webHidden/>
              </w:rPr>
              <w:t>19</w:t>
            </w:r>
            <w:r w:rsidR="001C65B1">
              <w:rPr>
                <w:noProof/>
                <w:webHidden/>
              </w:rPr>
              <w:fldChar w:fldCharType="end"/>
            </w:r>
          </w:hyperlink>
        </w:p>
        <w:p w14:paraId="414A55BF" w14:textId="649B3DE5" w:rsidR="001C65B1" w:rsidRDefault="00FA79F7" w:rsidP="001C65B1">
          <w:pPr>
            <w:pStyle w:val="TOC3"/>
            <w:rPr>
              <w:rFonts w:asciiTheme="minorHAnsi" w:eastAsiaTheme="minorEastAsia" w:hAnsiTheme="minorHAnsi" w:cstheme="minorBidi"/>
              <w:noProof/>
              <w:sz w:val="22"/>
              <w:szCs w:val="22"/>
              <w:lang w:val="id-ID" w:eastAsia="id-ID"/>
            </w:rPr>
          </w:pPr>
          <w:hyperlink w:anchor="_Toc66975533" w:history="1">
            <w:r w:rsidR="001C65B1" w:rsidRPr="005D750B">
              <w:rPr>
                <w:rStyle w:val="Hyperlink"/>
                <w:noProof/>
              </w:rPr>
              <w:t>2.15.2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Pengujian Hasil Penerjemahan Pesan</w:t>
            </w:r>
            <w:r w:rsidR="001C65B1">
              <w:rPr>
                <w:noProof/>
                <w:webHidden/>
              </w:rPr>
              <w:tab/>
            </w:r>
            <w:r w:rsidR="001C65B1">
              <w:rPr>
                <w:noProof/>
                <w:webHidden/>
              </w:rPr>
              <w:fldChar w:fldCharType="begin"/>
            </w:r>
            <w:r w:rsidR="001C65B1">
              <w:rPr>
                <w:noProof/>
                <w:webHidden/>
              </w:rPr>
              <w:instrText xml:space="preserve"> PAGEREF _Toc66975533 \h </w:instrText>
            </w:r>
            <w:r w:rsidR="001C65B1">
              <w:rPr>
                <w:noProof/>
                <w:webHidden/>
              </w:rPr>
            </w:r>
            <w:r w:rsidR="001C65B1">
              <w:rPr>
                <w:noProof/>
                <w:webHidden/>
              </w:rPr>
              <w:fldChar w:fldCharType="separate"/>
            </w:r>
            <w:r w:rsidR="007317C7">
              <w:rPr>
                <w:noProof/>
                <w:webHidden/>
              </w:rPr>
              <w:t>19</w:t>
            </w:r>
            <w:r w:rsidR="001C65B1">
              <w:rPr>
                <w:noProof/>
                <w:webHidden/>
              </w:rPr>
              <w:fldChar w:fldCharType="end"/>
            </w:r>
          </w:hyperlink>
        </w:p>
        <w:p w14:paraId="5BC8617E" w14:textId="0E0BA951" w:rsidR="001C65B1" w:rsidRDefault="00FA79F7" w:rsidP="001C65B1">
          <w:pPr>
            <w:pStyle w:val="TOC3"/>
            <w:rPr>
              <w:rFonts w:asciiTheme="minorHAnsi" w:eastAsiaTheme="minorEastAsia" w:hAnsiTheme="minorHAnsi" w:cstheme="minorBidi"/>
              <w:noProof/>
              <w:sz w:val="22"/>
              <w:szCs w:val="22"/>
              <w:lang w:val="id-ID" w:eastAsia="id-ID"/>
            </w:rPr>
          </w:pPr>
          <w:hyperlink w:anchor="_Toc66975534" w:history="1">
            <w:r w:rsidR="001C65B1" w:rsidRPr="005D750B">
              <w:rPr>
                <w:rStyle w:val="Hyperlink"/>
                <w:noProof/>
              </w:rPr>
              <w:t>2.15.3</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Pengujian Fungsionalitas Aplikasi</w:t>
            </w:r>
            <w:r w:rsidR="001C65B1">
              <w:rPr>
                <w:noProof/>
                <w:webHidden/>
              </w:rPr>
              <w:tab/>
            </w:r>
            <w:r w:rsidR="001C65B1">
              <w:rPr>
                <w:noProof/>
                <w:webHidden/>
              </w:rPr>
              <w:fldChar w:fldCharType="begin"/>
            </w:r>
            <w:r w:rsidR="001C65B1">
              <w:rPr>
                <w:noProof/>
                <w:webHidden/>
              </w:rPr>
              <w:instrText xml:space="preserve"> PAGEREF _Toc66975534 \h </w:instrText>
            </w:r>
            <w:r w:rsidR="001C65B1">
              <w:rPr>
                <w:noProof/>
                <w:webHidden/>
              </w:rPr>
            </w:r>
            <w:r w:rsidR="001C65B1">
              <w:rPr>
                <w:noProof/>
                <w:webHidden/>
              </w:rPr>
              <w:fldChar w:fldCharType="separate"/>
            </w:r>
            <w:r w:rsidR="007317C7">
              <w:rPr>
                <w:noProof/>
                <w:webHidden/>
              </w:rPr>
              <w:t>20</w:t>
            </w:r>
            <w:r w:rsidR="001C65B1">
              <w:rPr>
                <w:noProof/>
                <w:webHidden/>
              </w:rPr>
              <w:fldChar w:fldCharType="end"/>
            </w:r>
          </w:hyperlink>
        </w:p>
        <w:p w14:paraId="31510833" w14:textId="0CBD2612" w:rsidR="001C65B1" w:rsidRDefault="00FA79F7">
          <w:pPr>
            <w:pStyle w:val="TOC1"/>
            <w:rPr>
              <w:rFonts w:asciiTheme="minorHAnsi" w:eastAsiaTheme="minorEastAsia" w:hAnsiTheme="minorHAnsi" w:cstheme="minorBidi"/>
              <w:b w:val="0"/>
              <w:noProof/>
              <w:sz w:val="22"/>
              <w:szCs w:val="22"/>
              <w:lang w:val="id-ID" w:eastAsia="id-ID"/>
            </w:rPr>
          </w:pPr>
          <w:hyperlink w:anchor="_Toc66975535" w:history="1">
            <w:r w:rsidR="001C65B1" w:rsidRPr="005D750B">
              <w:rPr>
                <w:rStyle w:val="Hyperlink"/>
                <w:noProof/>
              </w:rPr>
              <w:t>Bab III</w:t>
            </w:r>
            <w:r w:rsidR="001C65B1">
              <w:rPr>
                <w:rFonts w:asciiTheme="minorHAnsi" w:eastAsiaTheme="minorEastAsia" w:hAnsiTheme="minorHAnsi" w:cstheme="minorBidi"/>
                <w:b w:val="0"/>
                <w:noProof/>
                <w:sz w:val="22"/>
                <w:szCs w:val="22"/>
                <w:lang w:val="id-ID" w:eastAsia="id-ID"/>
              </w:rPr>
              <w:tab/>
            </w:r>
            <w:r w:rsidR="001C65B1" w:rsidRPr="005D750B">
              <w:rPr>
                <w:rStyle w:val="Hyperlink"/>
                <w:noProof/>
              </w:rPr>
              <w:t>METODOLOGI PENELITIAN</w:t>
            </w:r>
            <w:r w:rsidR="001C65B1">
              <w:rPr>
                <w:noProof/>
                <w:webHidden/>
              </w:rPr>
              <w:tab/>
            </w:r>
            <w:r w:rsidR="001C65B1">
              <w:rPr>
                <w:noProof/>
                <w:webHidden/>
              </w:rPr>
              <w:fldChar w:fldCharType="begin"/>
            </w:r>
            <w:r w:rsidR="001C65B1">
              <w:rPr>
                <w:noProof/>
                <w:webHidden/>
              </w:rPr>
              <w:instrText xml:space="preserve"> PAGEREF _Toc66975535 \h </w:instrText>
            </w:r>
            <w:r w:rsidR="001C65B1">
              <w:rPr>
                <w:noProof/>
                <w:webHidden/>
              </w:rPr>
            </w:r>
            <w:r w:rsidR="001C65B1">
              <w:rPr>
                <w:noProof/>
                <w:webHidden/>
              </w:rPr>
              <w:fldChar w:fldCharType="separate"/>
            </w:r>
            <w:r w:rsidR="007317C7">
              <w:rPr>
                <w:noProof/>
                <w:webHidden/>
              </w:rPr>
              <w:t>21</w:t>
            </w:r>
            <w:r w:rsidR="001C65B1">
              <w:rPr>
                <w:noProof/>
                <w:webHidden/>
              </w:rPr>
              <w:fldChar w:fldCharType="end"/>
            </w:r>
          </w:hyperlink>
        </w:p>
        <w:p w14:paraId="0CB455D0" w14:textId="7FC57776" w:rsidR="001C65B1" w:rsidRDefault="00FA79F7">
          <w:pPr>
            <w:pStyle w:val="TOC2"/>
            <w:rPr>
              <w:rFonts w:asciiTheme="minorHAnsi" w:eastAsiaTheme="minorEastAsia" w:hAnsiTheme="minorHAnsi" w:cstheme="minorBidi"/>
              <w:noProof/>
              <w:sz w:val="22"/>
              <w:szCs w:val="22"/>
              <w:lang w:val="id-ID" w:eastAsia="id-ID"/>
            </w:rPr>
          </w:pPr>
          <w:hyperlink w:anchor="_Toc66975536" w:history="1">
            <w:r w:rsidR="001C65B1" w:rsidRPr="005D750B">
              <w:rPr>
                <w:rStyle w:val="Hyperlink"/>
                <w:noProof/>
              </w:rPr>
              <w:t>3.1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Data dan Alat Bantu Penelitian</w:t>
            </w:r>
            <w:r w:rsidR="001C65B1">
              <w:rPr>
                <w:noProof/>
                <w:webHidden/>
              </w:rPr>
              <w:tab/>
            </w:r>
            <w:r w:rsidR="001C65B1">
              <w:rPr>
                <w:noProof/>
                <w:webHidden/>
              </w:rPr>
              <w:fldChar w:fldCharType="begin"/>
            </w:r>
            <w:r w:rsidR="001C65B1">
              <w:rPr>
                <w:noProof/>
                <w:webHidden/>
              </w:rPr>
              <w:instrText xml:space="preserve"> PAGEREF _Toc66975536 \h </w:instrText>
            </w:r>
            <w:r w:rsidR="001C65B1">
              <w:rPr>
                <w:noProof/>
                <w:webHidden/>
              </w:rPr>
            </w:r>
            <w:r w:rsidR="001C65B1">
              <w:rPr>
                <w:noProof/>
                <w:webHidden/>
              </w:rPr>
              <w:fldChar w:fldCharType="separate"/>
            </w:r>
            <w:r w:rsidR="007317C7">
              <w:rPr>
                <w:noProof/>
                <w:webHidden/>
              </w:rPr>
              <w:t>21</w:t>
            </w:r>
            <w:r w:rsidR="001C65B1">
              <w:rPr>
                <w:noProof/>
                <w:webHidden/>
              </w:rPr>
              <w:fldChar w:fldCharType="end"/>
            </w:r>
          </w:hyperlink>
        </w:p>
        <w:p w14:paraId="7D4CB266" w14:textId="7679C715" w:rsidR="001C65B1" w:rsidRDefault="00FA79F7" w:rsidP="001C65B1">
          <w:pPr>
            <w:pStyle w:val="TOC3"/>
            <w:rPr>
              <w:rFonts w:asciiTheme="minorHAnsi" w:eastAsiaTheme="minorEastAsia" w:hAnsiTheme="minorHAnsi" w:cstheme="minorBidi"/>
              <w:noProof/>
              <w:sz w:val="22"/>
              <w:szCs w:val="22"/>
              <w:lang w:val="id-ID" w:eastAsia="id-ID"/>
            </w:rPr>
          </w:pPr>
          <w:hyperlink w:anchor="_Toc66975537" w:history="1">
            <w:r w:rsidR="001C65B1" w:rsidRPr="005D750B">
              <w:rPr>
                <w:rStyle w:val="Hyperlink"/>
                <w:noProof/>
              </w:rPr>
              <w:t>3.1.1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Data Penelitian</w:t>
            </w:r>
            <w:r w:rsidR="001C65B1">
              <w:rPr>
                <w:noProof/>
                <w:webHidden/>
              </w:rPr>
              <w:tab/>
            </w:r>
            <w:r w:rsidR="001C65B1">
              <w:rPr>
                <w:noProof/>
                <w:webHidden/>
              </w:rPr>
              <w:fldChar w:fldCharType="begin"/>
            </w:r>
            <w:r w:rsidR="001C65B1">
              <w:rPr>
                <w:noProof/>
                <w:webHidden/>
              </w:rPr>
              <w:instrText xml:space="preserve"> PAGEREF _Toc66975537 \h </w:instrText>
            </w:r>
            <w:r w:rsidR="001C65B1">
              <w:rPr>
                <w:noProof/>
                <w:webHidden/>
              </w:rPr>
            </w:r>
            <w:r w:rsidR="001C65B1">
              <w:rPr>
                <w:noProof/>
                <w:webHidden/>
              </w:rPr>
              <w:fldChar w:fldCharType="separate"/>
            </w:r>
            <w:r w:rsidR="007317C7">
              <w:rPr>
                <w:noProof/>
                <w:webHidden/>
              </w:rPr>
              <w:t>21</w:t>
            </w:r>
            <w:r w:rsidR="001C65B1">
              <w:rPr>
                <w:noProof/>
                <w:webHidden/>
              </w:rPr>
              <w:fldChar w:fldCharType="end"/>
            </w:r>
          </w:hyperlink>
        </w:p>
        <w:p w14:paraId="0264E8D9" w14:textId="5F1E290C" w:rsidR="001C65B1" w:rsidRDefault="00FA79F7" w:rsidP="001C65B1">
          <w:pPr>
            <w:pStyle w:val="TOC3"/>
            <w:rPr>
              <w:rFonts w:asciiTheme="minorHAnsi" w:eastAsiaTheme="minorEastAsia" w:hAnsiTheme="minorHAnsi" w:cstheme="minorBidi"/>
              <w:noProof/>
              <w:sz w:val="22"/>
              <w:szCs w:val="22"/>
              <w:lang w:val="id-ID" w:eastAsia="id-ID"/>
            </w:rPr>
          </w:pPr>
          <w:hyperlink w:anchor="_Toc66975538" w:history="1">
            <w:r w:rsidR="001C65B1" w:rsidRPr="005D750B">
              <w:rPr>
                <w:rStyle w:val="Hyperlink"/>
                <w:noProof/>
              </w:rPr>
              <w:t>3.1.2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Alat Bantu Penelitian</w:t>
            </w:r>
            <w:r w:rsidR="001C65B1">
              <w:rPr>
                <w:noProof/>
                <w:webHidden/>
              </w:rPr>
              <w:tab/>
            </w:r>
            <w:r w:rsidR="001C65B1">
              <w:rPr>
                <w:noProof/>
                <w:webHidden/>
              </w:rPr>
              <w:fldChar w:fldCharType="begin"/>
            </w:r>
            <w:r w:rsidR="001C65B1">
              <w:rPr>
                <w:noProof/>
                <w:webHidden/>
              </w:rPr>
              <w:instrText xml:space="preserve"> PAGEREF _Toc66975538 \h </w:instrText>
            </w:r>
            <w:r w:rsidR="001C65B1">
              <w:rPr>
                <w:noProof/>
                <w:webHidden/>
              </w:rPr>
            </w:r>
            <w:r w:rsidR="001C65B1">
              <w:rPr>
                <w:noProof/>
                <w:webHidden/>
              </w:rPr>
              <w:fldChar w:fldCharType="separate"/>
            </w:r>
            <w:r w:rsidR="007317C7">
              <w:rPr>
                <w:noProof/>
                <w:webHidden/>
              </w:rPr>
              <w:t>21</w:t>
            </w:r>
            <w:r w:rsidR="001C65B1">
              <w:rPr>
                <w:noProof/>
                <w:webHidden/>
              </w:rPr>
              <w:fldChar w:fldCharType="end"/>
            </w:r>
          </w:hyperlink>
        </w:p>
        <w:p w14:paraId="74456E9F" w14:textId="2E741633" w:rsidR="001C65B1" w:rsidRDefault="00FA79F7">
          <w:pPr>
            <w:pStyle w:val="TOC2"/>
            <w:rPr>
              <w:rFonts w:asciiTheme="minorHAnsi" w:eastAsiaTheme="minorEastAsia" w:hAnsiTheme="minorHAnsi" w:cstheme="minorBidi"/>
              <w:noProof/>
              <w:sz w:val="22"/>
              <w:szCs w:val="22"/>
              <w:lang w:val="id-ID" w:eastAsia="id-ID"/>
            </w:rPr>
          </w:pPr>
          <w:hyperlink w:anchor="_Toc66975539" w:history="1">
            <w:r w:rsidR="001C65B1" w:rsidRPr="005D750B">
              <w:rPr>
                <w:rStyle w:val="Hyperlink"/>
                <w:noProof/>
              </w:rPr>
              <w:t>3.2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Metodologi Penelitian</w:t>
            </w:r>
            <w:r w:rsidR="001C65B1">
              <w:rPr>
                <w:noProof/>
                <w:webHidden/>
              </w:rPr>
              <w:tab/>
            </w:r>
            <w:r w:rsidR="001C65B1">
              <w:rPr>
                <w:noProof/>
                <w:webHidden/>
              </w:rPr>
              <w:fldChar w:fldCharType="begin"/>
            </w:r>
            <w:r w:rsidR="001C65B1">
              <w:rPr>
                <w:noProof/>
                <w:webHidden/>
              </w:rPr>
              <w:instrText xml:space="preserve"> PAGEREF _Toc66975539 \h </w:instrText>
            </w:r>
            <w:r w:rsidR="001C65B1">
              <w:rPr>
                <w:noProof/>
                <w:webHidden/>
              </w:rPr>
            </w:r>
            <w:r w:rsidR="001C65B1">
              <w:rPr>
                <w:noProof/>
                <w:webHidden/>
              </w:rPr>
              <w:fldChar w:fldCharType="separate"/>
            </w:r>
            <w:r w:rsidR="007317C7">
              <w:rPr>
                <w:noProof/>
                <w:webHidden/>
              </w:rPr>
              <w:t>24</w:t>
            </w:r>
            <w:r w:rsidR="001C65B1">
              <w:rPr>
                <w:noProof/>
                <w:webHidden/>
              </w:rPr>
              <w:fldChar w:fldCharType="end"/>
            </w:r>
          </w:hyperlink>
        </w:p>
        <w:p w14:paraId="26B1C6E5" w14:textId="31E97007" w:rsidR="001C65B1" w:rsidRDefault="00FA79F7">
          <w:pPr>
            <w:pStyle w:val="TOC2"/>
            <w:rPr>
              <w:rFonts w:asciiTheme="minorHAnsi" w:eastAsiaTheme="minorEastAsia" w:hAnsiTheme="minorHAnsi" w:cstheme="minorBidi"/>
              <w:noProof/>
              <w:sz w:val="22"/>
              <w:szCs w:val="22"/>
              <w:lang w:val="id-ID" w:eastAsia="id-ID"/>
            </w:rPr>
          </w:pPr>
          <w:hyperlink w:anchor="_Toc66975540" w:history="1">
            <w:r w:rsidR="001C65B1" w:rsidRPr="005D750B">
              <w:rPr>
                <w:rStyle w:val="Hyperlink"/>
                <w:noProof/>
              </w:rPr>
              <w:t>3.3</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Analisis Permasalahan</w:t>
            </w:r>
            <w:r w:rsidR="001C65B1">
              <w:rPr>
                <w:noProof/>
                <w:webHidden/>
              </w:rPr>
              <w:tab/>
            </w:r>
            <w:r w:rsidR="001C65B1">
              <w:rPr>
                <w:noProof/>
                <w:webHidden/>
              </w:rPr>
              <w:fldChar w:fldCharType="begin"/>
            </w:r>
            <w:r w:rsidR="001C65B1">
              <w:rPr>
                <w:noProof/>
                <w:webHidden/>
              </w:rPr>
              <w:instrText xml:space="preserve"> PAGEREF _Toc66975540 \h </w:instrText>
            </w:r>
            <w:r w:rsidR="001C65B1">
              <w:rPr>
                <w:noProof/>
                <w:webHidden/>
              </w:rPr>
            </w:r>
            <w:r w:rsidR="001C65B1">
              <w:rPr>
                <w:noProof/>
                <w:webHidden/>
              </w:rPr>
              <w:fldChar w:fldCharType="separate"/>
            </w:r>
            <w:r w:rsidR="007317C7">
              <w:rPr>
                <w:noProof/>
                <w:webHidden/>
              </w:rPr>
              <w:t>25</w:t>
            </w:r>
            <w:r w:rsidR="001C65B1">
              <w:rPr>
                <w:noProof/>
                <w:webHidden/>
              </w:rPr>
              <w:fldChar w:fldCharType="end"/>
            </w:r>
          </w:hyperlink>
        </w:p>
        <w:p w14:paraId="0D2816C9" w14:textId="45666990" w:rsidR="001C65B1" w:rsidRDefault="00FA79F7" w:rsidP="001C65B1">
          <w:pPr>
            <w:pStyle w:val="TOC3"/>
            <w:rPr>
              <w:rFonts w:asciiTheme="minorHAnsi" w:eastAsiaTheme="minorEastAsia" w:hAnsiTheme="minorHAnsi" w:cstheme="minorBidi"/>
              <w:noProof/>
              <w:sz w:val="22"/>
              <w:szCs w:val="22"/>
              <w:lang w:val="id-ID" w:eastAsia="id-ID"/>
            </w:rPr>
          </w:pPr>
          <w:hyperlink w:anchor="_Toc66975541" w:history="1">
            <w:r w:rsidR="001C65B1" w:rsidRPr="005D750B">
              <w:rPr>
                <w:rStyle w:val="Hyperlink"/>
                <w:noProof/>
              </w:rPr>
              <w:t>3.3.1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Analisis Data dan Fitur WhatsApp</w:t>
            </w:r>
            <w:r w:rsidR="001C65B1">
              <w:rPr>
                <w:noProof/>
                <w:webHidden/>
              </w:rPr>
              <w:tab/>
            </w:r>
            <w:r w:rsidR="001C65B1">
              <w:rPr>
                <w:noProof/>
                <w:webHidden/>
              </w:rPr>
              <w:fldChar w:fldCharType="begin"/>
            </w:r>
            <w:r w:rsidR="001C65B1">
              <w:rPr>
                <w:noProof/>
                <w:webHidden/>
              </w:rPr>
              <w:instrText xml:space="preserve"> PAGEREF _Toc66975541 \h </w:instrText>
            </w:r>
            <w:r w:rsidR="001C65B1">
              <w:rPr>
                <w:noProof/>
                <w:webHidden/>
              </w:rPr>
            </w:r>
            <w:r w:rsidR="001C65B1">
              <w:rPr>
                <w:noProof/>
                <w:webHidden/>
              </w:rPr>
              <w:fldChar w:fldCharType="separate"/>
            </w:r>
            <w:r w:rsidR="007317C7">
              <w:rPr>
                <w:noProof/>
                <w:webHidden/>
              </w:rPr>
              <w:t>26</w:t>
            </w:r>
            <w:r w:rsidR="001C65B1">
              <w:rPr>
                <w:noProof/>
                <w:webHidden/>
              </w:rPr>
              <w:fldChar w:fldCharType="end"/>
            </w:r>
          </w:hyperlink>
        </w:p>
        <w:p w14:paraId="55FEDD75" w14:textId="184C8335" w:rsidR="001C65B1" w:rsidRDefault="00FA79F7" w:rsidP="001C65B1">
          <w:pPr>
            <w:pStyle w:val="TOC3"/>
            <w:rPr>
              <w:rFonts w:asciiTheme="minorHAnsi" w:eastAsiaTheme="minorEastAsia" w:hAnsiTheme="minorHAnsi" w:cstheme="minorBidi"/>
              <w:noProof/>
              <w:sz w:val="22"/>
              <w:szCs w:val="22"/>
              <w:lang w:val="id-ID" w:eastAsia="id-ID"/>
            </w:rPr>
          </w:pPr>
          <w:hyperlink w:anchor="_Toc66975542" w:history="1">
            <w:r w:rsidR="001C65B1" w:rsidRPr="005D750B">
              <w:rPr>
                <w:rStyle w:val="Hyperlink"/>
                <w:noProof/>
              </w:rPr>
              <w:t>3.3.2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Analisis Bahasa Melayu Sambas pada </w:t>
            </w:r>
            <w:r w:rsidR="001C65B1">
              <w:rPr>
                <w:rStyle w:val="Hyperlink"/>
                <w:noProof/>
              </w:rPr>
              <w:br/>
            </w:r>
            <w:r w:rsidR="001C65B1" w:rsidRPr="005D750B">
              <w:rPr>
                <w:rStyle w:val="Hyperlink"/>
                <w:noProof/>
              </w:rPr>
              <w:t xml:space="preserve">Aktivitas </w:t>
            </w:r>
            <w:r w:rsidR="001C65B1" w:rsidRPr="005D750B">
              <w:rPr>
                <w:rStyle w:val="Hyperlink"/>
                <w:i/>
                <w:iCs/>
                <w:noProof/>
              </w:rPr>
              <w:t>Chatting</w:t>
            </w:r>
            <w:r w:rsidR="001C65B1">
              <w:rPr>
                <w:noProof/>
                <w:webHidden/>
              </w:rPr>
              <w:tab/>
            </w:r>
            <w:r w:rsidR="001C65B1">
              <w:rPr>
                <w:noProof/>
                <w:webHidden/>
              </w:rPr>
              <w:fldChar w:fldCharType="begin"/>
            </w:r>
            <w:r w:rsidR="001C65B1">
              <w:rPr>
                <w:noProof/>
                <w:webHidden/>
              </w:rPr>
              <w:instrText xml:space="preserve"> PAGEREF _Toc66975542 \h </w:instrText>
            </w:r>
            <w:r w:rsidR="001C65B1">
              <w:rPr>
                <w:noProof/>
                <w:webHidden/>
              </w:rPr>
            </w:r>
            <w:r w:rsidR="001C65B1">
              <w:rPr>
                <w:noProof/>
                <w:webHidden/>
              </w:rPr>
              <w:fldChar w:fldCharType="separate"/>
            </w:r>
            <w:r w:rsidR="007317C7">
              <w:rPr>
                <w:noProof/>
                <w:webHidden/>
              </w:rPr>
              <w:t>33</w:t>
            </w:r>
            <w:r w:rsidR="001C65B1">
              <w:rPr>
                <w:noProof/>
                <w:webHidden/>
              </w:rPr>
              <w:fldChar w:fldCharType="end"/>
            </w:r>
          </w:hyperlink>
        </w:p>
        <w:p w14:paraId="2D82B370" w14:textId="3777C52C" w:rsidR="001C65B1" w:rsidRDefault="00FA79F7">
          <w:pPr>
            <w:pStyle w:val="TOC2"/>
            <w:rPr>
              <w:rFonts w:asciiTheme="minorHAnsi" w:eastAsiaTheme="minorEastAsia" w:hAnsiTheme="minorHAnsi" w:cstheme="minorBidi"/>
              <w:noProof/>
              <w:sz w:val="22"/>
              <w:szCs w:val="22"/>
              <w:lang w:val="id-ID" w:eastAsia="id-ID"/>
            </w:rPr>
          </w:pPr>
          <w:hyperlink w:anchor="_Toc66975543" w:history="1">
            <w:r w:rsidR="001C65B1" w:rsidRPr="005D750B">
              <w:rPr>
                <w:rStyle w:val="Hyperlink"/>
                <w:noProof/>
              </w:rPr>
              <w:t>3.4</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Perancangan Sistem</w:t>
            </w:r>
            <w:r w:rsidR="001C65B1">
              <w:rPr>
                <w:noProof/>
                <w:webHidden/>
              </w:rPr>
              <w:tab/>
            </w:r>
            <w:r w:rsidR="001C65B1">
              <w:rPr>
                <w:noProof/>
                <w:webHidden/>
              </w:rPr>
              <w:fldChar w:fldCharType="begin"/>
            </w:r>
            <w:r w:rsidR="001C65B1">
              <w:rPr>
                <w:noProof/>
                <w:webHidden/>
              </w:rPr>
              <w:instrText xml:space="preserve"> PAGEREF _Toc66975543 \h </w:instrText>
            </w:r>
            <w:r w:rsidR="001C65B1">
              <w:rPr>
                <w:noProof/>
                <w:webHidden/>
              </w:rPr>
            </w:r>
            <w:r w:rsidR="001C65B1">
              <w:rPr>
                <w:noProof/>
                <w:webHidden/>
              </w:rPr>
              <w:fldChar w:fldCharType="separate"/>
            </w:r>
            <w:r w:rsidR="007317C7">
              <w:rPr>
                <w:noProof/>
                <w:webHidden/>
              </w:rPr>
              <w:t>37</w:t>
            </w:r>
            <w:r w:rsidR="001C65B1">
              <w:rPr>
                <w:noProof/>
                <w:webHidden/>
              </w:rPr>
              <w:fldChar w:fldCharType="end"/>
            </w:r>
          </w:hyperlink>
        </w:p>
        <w:p w14:paraId="0A2A92AD" w14:textId="329CF7D4" w:rsidR="001C65B1" w:rsidRDefault="00FA79F7" w:rsidP="001C65B1">
          <w:pPr>
            <w:pStyle w:val="TOC3"/>
            <w:rPr>
              <w:rFonts w:asciiTheme="minorHAnsi" w:eastAsiaTheme="minorEastAsia" w:hAnsiTheme="minorHAnsi" w:cstheme="minorBidi"/>
              <w:noProof/>
              <w:sz w:val="22"/>
              <w:szCs w:val="22"/>
              <w:lang w:val="id-ID" w:eastAsia="id-ID"/>
            </w:rPr>
          </w:pPr>
          <w:hyperlink w:anchor="_Toc66975544" w:history="1">
            <w:r w:rsidR="001C65B1" w:rsidRPr="005D750B">
              <w:rPr>
                <w:rStyle w:val="Hyperlink"/>
                <w:noProof/>
              </w:rPr>
              <w:t>3.4.1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Perancangan Arsitektur Sistem</w:t>
            </w:r>
            <w:r w:rsidR="001C65B1">
              <w:rPr>
                <w:noProof/>
                <w:webHidden/>
              </w:rPr>
              <w:tab/>
            </w:r>
            <w:r w:rsidR="001C65B1">
              <w:rPr>
                <w:noProof/>
                <w:webHidden/>
              </w:rPr>
              <w:fldChar w:fldCharType="begin"/>
            </w:r>
            <w:r w:rsidR="001C65B1">
              <w:rPr>
                <w:noProof/>
                <w:webHidden/>
              </w:rPr>
              <w:instrText xml:space="preserve"> PAGEREF _Toc66975544 \h </w:instrText>
            </w:r>
            <w:r w:rsidR="001C65B1">
              <w:rPr>
                <w:noProof/>
                <w:webHidden/>
              </w:rPr>
            </w:r>
            <w:r w:rsidR="001C65B1">
              <w:rPr>
                <w:noProof/>
                <w:webHidden/>
              </w:rPr>
              <w:fldChar w:fldCharType="separate"/>
            </w:r>
            <w:r w:rsidR="007317C7">
              <w:rPr>
                <w:noProof/>
                <w:webHidden/>
              </w:rPr>
              <w:t>38</w:t>
            </w:r>
            <w:r w:rsidR="001C65B1">
              <w:rPr>
                <w:noProof/>
                <w:webHidden/>
              </w:rPr>
              <w:fldChar w:fldCharType="end"/>
            </w:r>
          </w:hyperlink>
        </w:p>
        <w:p w14:paraId="1E49B929" w14:textId="63792142" w:rsidR="001C65B1" w:rsidRDefault="00FA79F7" w:rsidP="001C65B1">
          <w:pPr>
            <w:pStyle w:val="TOC3"/>
            <w:rPr>
              <w:rFonts w:asciiTheme="minorHAnsi" w:eastAsiaTheme="minorEastAsia" w:hAnsiTheme="minorHAnsi" w:cstheme="minorBidi"/>
              <w:noProof/>
              <w:sz w:val="22"/>
              <w:szCs w:val="22"/>
              <w:lang w:val="id-ID" w:eastAsia="id-ID"/>
            </w:rPr>
          </w:pPr>
          <w:hyperlink w:anchor="_Toc66975545" w:history="1">
            <w:r w:rsidR="001C65B1" w:rsidRPr="005D750B">
              <w:rPr>
                <w:rStyle w:val="Hyperlink"/>
                <w:noProof/>
              </w:rPr>
              <w:t>3.4.2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Unified Modelling Language (UML)</w:t>
            </w:r>
            <w:r w:rsidR="001C65B1">
              <w:rPr>
                <w:noProof/>
                <w:webHidden/>
              </w:rPr>
              <w:tab/>
            </w:r>
            <w:r w:rsidR="001C65B1">
              <w:rPr>
                <w:noProof/>
                <w:webHidden/>
              </w:rPr>
              <w:fldChar w:fldCharType="begin"/>
            </w:r>
            <w:r w:rsidR="001C65B1">
              <w:rPr>
                <w:noProof/>
                <w:webHidden/>
              </w:rPr>
              <w:instrText xml:space="preserve"> PAGEREF _Toc66975545 \h </w:instrText>
            </w:r>
            <w:r w:rsidR="001C65B1">
              <w:rPr>
                <w:noProof/>
                <w:webHidden/>
              </w:rPr>
            </w:r>
            <w:r w:rsidR="001C65B1">
              <w:rPr>
                <w:noProof/>
                <w:webHidden/>
              </w:rPr>
              <w:fldChar w:fldCharType="separate"/>
            </w:r>
            <w:r w:rsidR="007317C7">
              <w:rPr>
                <w:noProof/>
                <w:webHidden/>
              </w:rPr>
              <w:t>49</w:t>
            </w:r>
            <w:r w:rsidR="001C65B1">
              <w:rPr>
                <w:noProof/>
                <w:webHidden/>
              </w:rPr>
              <w:fldChar w:fldCharType="end"/>
            </w:r>
          </w:hyperlink>
        </w:p>
        <w:p w14:paraId="0D512A39" w14:textId="0D0B656D" w:rsidR="001C65B1" w:rsidRDefault="00FA79F7" w:rsidP="001C65B1">
          <w:pPr>
            <w:pStyle w:val="TOC3"/>
            <w:rPr>
              <w:rFonts w:asciiTheme="minorHAnsi" w:eastAsiaTheme="minorEastAsia" w:hAnsiTheme="minorHAnsi" w:cstheme="minorBidi"/>
              <w:noProof/>
              <w:sz w:val="22"/>
              <w:szCs w:val="22"/>
              <w:lang w:val="id-ID" w:eastAsia="id-ID"/>
            </w:rPr>
          </w:pPr>
          <w:hyperlink w:anchor="_Toc66975546" w:history="1">
            <w:r w:rsidR="001C65B1" w:rsidRPr="005D750B">
              <w:rPr>
                <w:rStyle w:val="Hyperlink"/>
                <w:noProof/>
              </w:rPr>
              <w:t>3.4.3</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Perancangan </w:t>
            </w:r>
            <w:r w:rsidR="001C65B1" w:rsidRPr="005D750B">
              <w:rPr>
                <w:rStyle w:val="Hyperlink"/>
                <w:i/>
                <w:iCs/>
                <w:noProof/>
              </w:rPr>
              <w:t>Layout</w:t>
            </w:r>
            <w:r w:rsidR="001C65B1" w:rsidRPr="005D750B">
              <w:rPr>
                <w:rStyle w:val="Hyperlink"/>
                <w:noProof/>
              </w:rPr>
              <w:t xml:space="preserve"> Antarmuka Aplikasi</w:t>
            </w:r>
            <w:r w:rsidR="001C65B1">
              <w:rPr>
                <w:noProof/>
                <w:webHidden/>
              </w:rPr>
              <w:tab/>
            </w:r>
            <w:r w:rsidR="001C65B1">
              <w:rPr>
                <w:noProof/>
                <w:webHidden/>
              </w:rPr>
              <w:fldChar w:fldCharType="begin"/>
            </w:r>
            <w:r w:rsidR="001C65B1">
              <w:rPr>
                <w:noProof/>
                <w:webHidden/>
              </w:rPr>
              <w:instrText xml:space="preserve"> PAGEREF _Toc66975546 \h </w:instrText>
            </w:r>
            <w:r w:rsidR="001C65B1">
              <w:rPr>
                <w:noProof/>
                <w:webHidden/>
              </w:rPr>
            </w:r>
            <w:r w:rsidR="001C65B1">
              <w:rPr>
                <w:noProof/>
                <w:webHidden/>
              </w:rPr>
              <w:fldChar w:fldCharType="separate"/>
            </w:r>
            <w:r w:rsidR="007317C7">
              <w:rPr>
                <w:noProof/>
                <w:webHidden/>
              </w:rPr>
              <w:t>58</w:t>
            </w:r>
            <w:r w:rsidR="001C65B1">
              <w:rPr>
                <w:noProof/>
                <w:webHidden/>
              </w:rPr>
              <w:fldChar w:fldCharType="end"/>
            </w:r>
          </w:hyperlink>
        </w:p>
        <w:p w14:paraId="7DCD7564" w14:textId="30482823" w:rsidR="001C65B1" w:rsidRDefault="00FA79F7">
          <w:pPr>
            <w:pStyle w:val="TOC2"/>
            <w:rPr>
              <w:rFonts w:asciiTheme="minorHAnsi" w:eastAsiaTheme="minorEastAsia" w:hAnsiTheme="minorHAnsi" w:cstheme="minorBidi"/>
              <w:noProof/>
              <w:sz w:val="22"/>
              <w:szCs w:val="22"/>
              <w:lang w:val="id-ID" w:eastAsia="id-ID"/>
            </w:rPr>
          </w:pPr>
          <w:hyperlink w:anchor="_Toc66975547" w:history="1">
            <w:r w:rsidR="001C65B1" w:rsidRPr="005D750B">
              <w:rPr>
                <w:rStyle w:val="Hyperlink"/>
                <w:noProof/>
              </w:rPr>
              <w:t>3.5</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Implementasi</w:t>
            </w:r>
            <w:r w:rsidR="001C65B1">
              <w:rPr>
                <w:noProof/>
                <w:webHidden/>
              </w:rPr>
              <w:tab/>
            </w:r>
            <w:r w:rsidR="001C65B1">
              <w:rPr>
                <w:noProof/>
                <w:webHidden/>
              </w:rPr>
              <w:fldChar w:fldCharType="begin"/>
            </w:r>
            <w:r w:rsidR="001C65B1">
              <w:rPr>
                <w:noProof/>
                <w:webHidden/>
              </w:rPr>
              <w:instrText xml:space="preserve"> PAGEREF _Toc66975547 \h </w:instrText>
            </w:r>
            <w:r w:rsidR="001C65B1">
              <w:rPr>
                <w:noProof/>
                <w:webHidden/>
              </w:rPr>
            </w:r>
            <w:r w:rsidR="001C65B1">
              <w:rPr>
                <w:noProof/>
                <w:webHidden/>
              </w:rPr>
              <w:fldChar w:fldCharType="separate"/>
            </w:r>
            <w:r w:rsidR="007317C7">
              <w:rPr>
                <w:noProof/>
                <w:webHidden/>
              </w:rPr>
              <w:t>64</w:t>
            </w:r>
            <w:r w:rsidR="001C65B1">
              <w:rPr>
                <w:noProof/>
                <w:webHidden/>
              </w:rPr>
              <w:fldChar w:fldCharType="end"/>
            </w:r>
          </w:hyperlink>
        </w:p>
        <w:p w14:paraId="4E1D6F5E" w14:textId="7B63BE08" w:rsidR="001C65B1" w:rsidRDefault="00FA79F7" w:rsidP="001C65B1">
          <w:pPr>
            <w:pStyle w:val="TOC3"/>
            <w:rPr>
              <w:rFonts w:asciiTheme="minorHAnsi" w:eastAsiaTheme="minorEastAsia" w:hAnsiTheme="minorHAnsi" w:cstheme="minorBidi"/>
              <w:noProof/>
              <w:sz w:val="22"/>
              <w:szCs w:val="22"/>
              <w:lang w:val="id-ID" w:eastAsia="id-ID"/>
            </w:rPr>
          </w:pPr>
          <w:hyperlink w:anchor="_Toc66975548" w:history="1">
            <w:r w:rsidR="001C65B1" w:rsidRPr="005D750B">
              <w:rPr>
                <w:rStyle w:val="Hyperlink"/>
                <w:noProof/>
              </w:rPr>
              <w:t>3.5.1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Pembuatan Server Penerjemah</w:t>
            </w:r>
            <w:r w:rsidR="001C65B1">
              <w:rPr>
                <w:noProof/>
                <w:webHidden/>
              </w:rPr>
              <w:tab/>
            </w:r>
            <w:r w:rsidR="001C65B1">
              <w:rPr>
                <w:noProof/>
                <w:webHidden/>
              </w:rPr>
              <w:fldChar w:fldCharType="begin"/>
            </w:r>
            <w:r w:rsidR="001C65B1">
              <w:rPr>
                <w:noProof/>
                <w:webHidden/>
              </w:rPr>
              <w:instrText xml:space="preserve"> PAGEREF _Toc66975548 \h </w:instrText>
            </w:r>
            <w:r w:rsidR="001C65B1">
              <w:rPr>
                <w:noProof/>
                <w:webHidden/>
              </w:rPr>
            </w:r>
            <w:r w:rsidR="001C65B1">
              <w:rPr>
                <w:noProof/>
                <w:webHidden/>
              </w:rPr>
              <w:fldChar w:fldCharType="separate"/>
            </w:r>
            <w:r w:rsidR="007317C7">
              <w:rPr>
                <w:noProof/>
                <w:webHidden/>
              </w:rPr>
              <w:t>64</w:t>
            </w:r>
            <w:r w:rsidR="001C65B1">
              <w:rPr>
                <w:noProof/>
                <w:webHidden/>
              </w:rPr>
              <w:fldChar w:fldCharType="end"/>
            </w:r>
          </w:hyperlink>
        </w:p>
        <w:p w14:paraId="5A4654AB" w14:textId="3B491508" w:rsidR="001C65B1" w:rsidRDefault="00FA79F7">
          <w:pPr>
            <w:pStyle w:val="TOC2"/>
            <w:rPr>
              <w:rFonts w:asciiTheme="minorHAnsi" w:eastAsiaTheme="minorEastAsia" w:hAnsiTheme="minorHAnsi" w:cstheme="minorBidi"/>
              <w:noProof/>
              <w:sz w:val="22"/>
              <w:szCs w:val="22"/>
              <w:lang w:val="id-ID" w:eastAsia="id-ID"/>
            </w:rPr>
          </w:pPr>
          <w:hyperlink w:anchor="_Toc66975549" w:history="1">
            <w:r w:rsidR="001C65B1" w:rsidRPr="005D750B">
              <w:rPr>
                <w:rStyle w:val="Hyperlink"/>
                <w:noProof/>
              </w:rPr>
              <w:t>3.6</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Pengujian Sistem</w:t>
            </w:r>
            <w:r w:rsidR="001C65B1">
              <w:rPr>
                <w:noProof/>
                <w:webHidden/>
              </w:rPr>
              <w:tab/>
            </w:r>
            <w:r w:rsidR="001C65B1">
              <w:rPr>
                <w:noProof/>
                <w:webHidden/>
              </w:rPr>
              <w:fldChar w:fldCharType="begin"/>
            </w:r>
            <w:r w:rsidR="001C65B1">
              <w:rPr>
                <w:noProof/>
                <w:webHidden/>
              </w:rPr>
              <w:instrText xml:space="preserve"> PAGEREF _Toc66975549 \h </w:instrText>
            </w:r>
            <w:r w:rsidR="001C65B1">
              <w:rPr>
                <w:noProof/>
                <w:webHidden/>
              </w:rPr>
            </w:r>
            <w:r w:rsidR="001C65B1">
              <w:rPr>
                <w:noProof/>
                <w:webHidden/>
              </w:rPr>
              <w:fldChar w:fldCharType="separate"/>
            </w:r>
            <w:r w:rsidR="007317C7">
              <w:rPr>
                <w:noProof/>
                <w:webHidden/>
              </w:rPr>
              <w:t>69</w:t>
            </w:r>
            <w:r w:rsidR="001C65B1">
              <w:rPr>
                <w:noProof/>
                <w:webHidden/>
              </w:rPr>
              <w:fldChar w:fldCharType="end"/>
            </w:r>
          </w:hyperlink>
        </w:p>
        <w:p w14:paraId="572B170F" w14:textId="38C2305F" w:rsidR="001C65B1" w:rsidRDefault="00FA79F7" w:rsidP="001C65B1">
          <w:pPr>
            <w:pStyle w:val="TOC3"/>
            <w:rPr>
              <w:rFonts w:asciiTheme="minorHAnsi" w:eastAsiaTheme="minorEastAsia" w:hAnsiTheme="minorHAnsi" w:cstheme="minorBidi"/>
              <w:noProof/>
              <w:sz w:val="22"/>
              <w:szCs w:val="22"/>
              <w:lang w:val="id-ID" w:eastAsia="id-ID"/>
            </w:rPr>
          </w:pPr>
          <w:hyperlink w:anchor="_Toc66975550" w:history="1">
            <w:r w:rsidR="001C65B1" w:rsidRPr="005D750B">
              <w:rPr>
                <w:rStyle w:val="Hyperlink"/>
                <w:noProof/>
              </w:rPr>
              <w:t>3.6.1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Pengujian </w:t>
            </w:r>
            <w:r w:rsidR="001C65B1" w:rsidRPr="005D750B">
              <w:rPr>
                <w:rStyle w:val="Hyperlink"/>
                <w:i/>
                <w:iCs/>
                <w:noProof/>
              </w:rPr>
              <w:t>Accuracy</w:t>
            </w:r>
            <w:r w:rsidR="001C65B1" w:rsidRPr="005D750B">
              <w:rPr>
                <w:rStyle w:val="Hyperlink"/>
                <w:noProof/>
              </w:rPr>
              <w:t xml:space="preserve">, </w:t>
            </w:r>
            <w:r w:rsidR="001C65B1" w:rsidRPr="005D750B">
              <w:rPr>
                <w:rStyle w:val="Hyperlink"/>
                <w:i/>
                <w:iCs/>
                <w:noProof/>
              </w:rPr>
              <w:t>Precision</w:t>
            </w:r>
            <w:r w:rsidR="001C65B1" w:rsidRPr="005D750B">
              <w:rPr>
                <w:rStyle w:val="Hyperlink"/>
                <w:noProof/>
              </w:rPr>
              <w:t xml:space="preserve">, </w:t>
            </w:r>
            <w:r w:rsidR="001C65B1" w:rsidRPr="005D750B">
              <w:rPr>
                <w:rStyle w:val="Hyperlink"/>
                <w:i/>
                <w:iCs/>
                <w:noProof/>
              </w:rPr>
              <w:t>Recall</w:t>
            </w:r>
            <w:r w:rsidR="001C65B1" w:rsidRPr="005D750B">
              <w:rPr>
                <w:rStyle w:val="Hyperlink"/>
                <w:noProof/>
              </w:rPr>
              <w:t xml:space="preserve"> dan </w:t>
            </w:r>
            <w:r w:rsidR="001C65B1">
              <w:rPr>
                <w:rStyle w:val="Hyperlink"/>
                <w:noProof/>
              </w:rPr>
              <w:br/>
            </w:r>
            <w:r w:rsidR="001C65B1" w:rsidRPr="005D750B">
              <w:rPr>
                <w:rStyle w:val="Hyperlink"/>
                <w:i/>
                <w:iCs/>
                <w:noProof/>
              </w:rPr>
              <w:t>F-Measure</w:t>
            </w:r>
            <w:r w:rsidR="001C65B1" w:rsidRPr="005D750B">
              <w:rPr>
                <w:rStyle w:val="Hyperlink"/>
                <w:noProof/>
              </w:rPr>
              <w:t xml:space="preserve"> </w:t>
            </w:r>
            <w:r w:rsidR="00FE4721">
              <w:rPr>
                <w:rStyle w:val="Hyperlink"/>
                <w:noProof/>
                <w:lang w:val="id-ID"/>
              </w:rPr>
              <w:t>Hasil Pra Proses</w:t>
            </w:r>
            <w:r w:rsidR="001C65B1" w:rsidRPr="005D750B">
              <w:rPr>
                <w:rStyle w:val="Hyperlink"/>
                <w:noProof/>
              </w:rPr>
              <w:t xml:space="preserve"> </w:t>
            </w:r>
            <w:r w:rsidR="00FE4721">
              <w:rPr>
                <w:rStyle w:val="Hyperlink"/>
                <w:noProof/>
                <w:lang w:val="id-ID"/>
              </w:rPr>
              <w:t>HMM</w:t>
            </w:r>
            <w:r w:rsidR="001C65B1" w:rsidRPr="005D750B">
              <w:rPr>
                <w:rStyle w:val="Hyperlink"/>
                <w:noProof/>
              </w:rPr>
              <w:t xml:space="preserve"> dengan Metode </w:t>
            </w:r>
            <w:r w:rsidR="001C65B1">
              <w:rPr>
                <w:rStyle w:val="Hyperlink"/>
                <w:noProof/>
              </w:rPr>
              <w:br/>
            </w:r>
            <w:r w:rsidR="001C65B1" w:rsidRPr="005D750B">
              <w:rPr>
                <w:rStyle w:val="Hyperlink"/>
                <w:i/>
                <w:iCs/>
                <w:noProof/>
              </w:rPr>
              <w:t>K-Fold Cross Validation</w:t>
            </w:r>
            <w:r w:rsidR="001C65B1">
              <w:rPr>
                <w:noProof/>
                <w:webHidden/>
              </w:rPr>
              <w:tab/>
            </w:r>
            <w:r w:rsidR="001C65B1">
              <w:rPr>
                <w:noProof/>
                <w:webHidden/>
              </w:rPr>
              <w:fldChar w:fldCharType="begin"/>
            </w:r>
            <w:r w:rsidR="001C65B1">
              <w:rPr>
                <w:noProof/>
                <w:webHidden/>
              </w:rPr>
              <w:instrText xml:space="preserve"> PAGEREF _Toc66975550 \h </w:instrText>
            </w:r>
            <w:r w:rsidR="001C65B1">
              <w:rPr>
                <w:noProof/>
                <w:webHidden/>
              </w:rPr>
            </w:r>
            <w:r w:rsidR="001C65B1">
              <w:rPr>
                <w:noProof/>
                <w:webHidden/>
              </w:rPr>
              <w:fldChar w:fldCharType="separate"/>
            </w:r>
            <w:r w:rsidR="007317C7">
              <w:rPr>
                <w:noProof/>
                <w:webHidden/>
              </w:rPr>
              <w:t>69</w:t>
            </w:r>
            <w:r w:rsidR="001C65B1">
              <w:rPr>
                <w:noProof/>
                <w:webHidden/>
              </w:rPr>
              <w:fldChar w:fldCharType="end"/>
            </w:r>
          </w:hyperlink>
        </w:p>
        <w:p w14:paraId="2B208CB7" w14:textId="02276A25" w:rsidR="001C65B1" w:rsidRDefault="00FA79F7" w:rsidP="001C65B1">
          <w:pPr>
            <w:pStyle w:val="TOC3"/>
            <w:rPr>
              <w:rFonts w:asciiTheme="minorHAnsi" w:eastAsiaTheme="minorEastAsia" w:hAnsiTheme="minorHAnsi" w:cstheme="minorBidi"/>
              <w:noProof/>
              <w:sz w:val="22"/>
              <w:szCs w:val="22"/>
              <w:lang w:val="id-ID" w:eastAsia="id-ID"/>
            </w:rPr>
          </w:pPr>
          <w:hyperlink w:anchor="_Toc66975551" w:history="1">
            <w:r w:rsidR="001C65B1" w:rsidRPr="005D750B">
              <w:rPr>
                <w:rStyle w:val="Hyperlink"/>
                <w:noProof/>
              </w:rPr>
              <w:t>3.6.2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Pengujian Hasil Penerjemahan Mesin Translasi </w:t>
            </w:r>
            <w:r w:rsidR="001C65B1">
              <w:rPr>
                <w:rStyle w:val="Hyperlink"/>
                <w:noProof/>
              </w:rPr>
              <w:br/>
            </w:r>
            <w:r w:rsidR="001C65B1" w:rsidRPr="005D750B">
              <w:rPr>
                <w:rStyle w:val="Hyperlink"/>
                <w:noProof/>
              </w:rPr>
              <w:t xml:space="preserve">oleh BLEU dengan Metode </w:t>
            </w:r>
            <w:r w:rsidR="001C65B1" w:rsidRPr="005D750B">
              <w:rPr>
                <w:rStyle w:val="Hyperlink"/>
                <w:i/>
                <w:iCs/>
                <w:noProof/>
              </w:rPr>
              <w:t>K-Fold Cross Validation</w:t>
            </w:r>
            <w:r w:rsidR="001C65B1">
              <w:rPr>
                <w:noProof/>
                <w:webHidden/>
              </w:rPr>
              <w:tab/>
            </w:r>
            <w:r w:rsidR="001C65B1">
              <w:rPr>
                <w:noProof/>
                <w:webHidden/>
              </w:rPr>
              <w:fldChar w:fldCharType="begin"/>
            </w:r>
            <w:r w:rsidR="001C65B1">
              <w:rPr>
                <w:noProof/>
                <w:webHidden/>
              </w:rPr>
              <w:instrText xml:space="preserve"> PAGEREF _Toc66975551 \h </w:instrText>
            </w:r>
            <w:r w:rsidR="001C65B1">
              <w:rPr>
                <w:noProof/>
                <w:webHidden/>
              </w:rPr>
            </w:r>
            <w:r w:rsidR="001C65B1">
              <w:rPr>
                <w:noProof/>
                <w:webHidden/>
              </w:rPr>
              <w:fldChar w:fldCharType="separate"/>
            </w:r>
            <w:r w:rsidR="007317C7">
              <w:rPr>
                <w:noProof/>
                <w:webHidden/>
              </w:rPr>
              <w:t>70</w:t>
            </w:r>
            <w:r w:rsidR="001C65B1">
              <w:rPr>
                <w:noProof/>
                <w:webHidden/>
              </w:rPr>
              <w:fldChar w:fldCharType="end"/>
            </w:r>
          </w:hyperlink>
        </w:p>
        <w:p w14:paraId="1AC32266" w14:textId="051BB762" w:rsidR="001C65B1" w:rsidRDefault="00FA79F7" w:rsidP="001C65B1">
          <w:pPr>
            <w:pStyle w:val="TOC3"/>
            <w:rPr>
              <w:rFonts w:asciiTheme="minorHAnsi" w:eastAsiaTheme="minorEastAsia" w:hAnsiTheme="minorHAnsi" w:cstheme="minorBidi"/>
              <w:noProof/>
              <w:sz w:val="22"/>
              <w:szCs w:val="22"/>
              <w:lang w:val="id-ID" w:eastAsia="id-ID"/>
            </w:rPr>
          </w:pPr>
          <w:hyperlink w:anchor="_Toc66975552" w:history="1">
            <w:r w:rsidR="001C65B1" w:rsidRPr="005D750B">
              <w:rPr>
                <w:rStyle w:val="Hyperlink"/>
                <w:noProof/>
              </w:rPr>
              <w:t>3.6.3</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Pengujian Hasil Penerjemahan Mesin Translasi </w:t>
            </w:r>
            <w:r w:rsidR="001C65B1">
              <w:rPr>
                <w:rStyle w:val="Hyperlink"/>
                <w:noProof/>
              </w:rPr>
              <w:br/>
            </w:r>
            <w:r w:rsidR="001C65B1" w:rsidRPr="005D750B">
              <w:rPr>
                <w:rStyle w:val="Hyperlink"/>
                <w:noProof/>
              </w:rPr>
              <w:t>oleh</w:t>
            </w:r>
            <w:r w:rsidR="001C65B1">
              <w:rPr>
                <w:rStyle w:val="Hyperlink"/>
                <w:noProof/>
                <w:lang w:val="id-ID"/>
              </w:rPr>
              <w:t xml:space="preserve"> </w:t>
            </w:r>
            <w:r w:rsidR="001C65B1" w:rsidRPr="005D750B">
              <w:rPr>
                <w:rStyle w:val="Hyperlink"/>
                <w:noProof/>
              </w:rPr>
              <w:t>Ahli Bahasa</w:t>
            </w:r>
            <w:r w:rsidR="001C65B1">
              <w:rPr>
                <w:noProof/>
                <w:webHidden/>
              </w:rPr>
              <w:tab/>
            </w:r>
            <w:r w:rsidR="001C65B1">
              <w:rPr>
                <w:noProof/>
                <w:webHidden/>
              </w:rPr>
              <w:fldChar w:fldCharType="begin"/>
            </w:r>
            <w:r w:rsidR="001C65B1">
              <w:rPr>
                <w:noProof/>
                <w:webHidden/>
              </w:rPr>
              <w:instrText xml:space="preserve"> PAGEREF _Toc66975552 \h </w:instrText>
            </w:r>
            <w:r w:rsidR="001C65B1">
              <w:rPr>
                <w:noProof/>
                <w:webHidden/>
              </w:rPr>
            </w:r>
            <w:r w:rsidR="001C65B1">
              <w:rPr>
                <w:noProof/>
                <w:webHidden/>
              </w:rPr>
              <w:fldChar w:fldCharType="separate"/>
            </w:r>
            <w:r w:rsidR="007317C7">
              <w:rPr>
                <w:noProof/>
                <w:webHidden/>
              </w:rPr>
              <w:t>70</w:t>
            </w:r>
            <w:r w:rsidR="001C65B1">
              <w:rPr>
                <w:noProof/>
                <w:webHidden/>
              </w:rPr>
              <w:fldChar w:fldCharType="end"/>
            </w:r>
          </w:hyperlink>
        </w:p>
        <w:p w14:paraId="4B0B5555" w14:textId="1E6968C4" w:rsidR="001C65B1" w:rsidRDefault="00FA79F7" w:rsidP="001C65B1">
          <w:pPr>
            <w:pStyle w:val="TOC3"/>
            <w:rPr>
              <w:rFonts w:asciiTheme="minorHAnsi" w:eastAsiaTheme="minorEastAsia" w:hAnsiTheme="minorHAnsi" w:cstheme="minorBidi"/>
              <w:noProof/>
              <w:sz w:val="22"/>
              <w:szCs w:val="22"/>
              <w:lang w:val="id-ID" w:eastAsia="id-ID"/>
            </w:rPr>
          </w:pPr>
          <w:hyperlink w:anchor="_Toc66975553" w:history="1">
            <w:r w:rsidR="001C65B1" w:rsidRPr="005D750B">
              <w:rPr>
                <w:rStyle w:val="Hyperlink"/>
                <w:noProof/>
              </w:rPr>
              <w:t>3.6.4</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Pengujian </w:t>
            </w:r>
            <w:r w:rsidR="001C65B1" w:rsidRPr="005D750B">
              <w:rPr>
                <w:rStyle w:val="Hyperlink"/>
                <w:i/>
                <w:iCs/>
                <w:noProof/>
              </w:rPr>
              <w:t>Black Box</w:t>
            </w:r>
            <w:r w:rsidR="001C65B1">
              <w:rPr>
                <w:noProof/>
                <w:webHidden/>
              </w:rPr>
              <w:tab/>
            </w:r>
            <w:r w:rsidR="001C65B1">
              <w:rPr>
                <w:noProof/>
                <w:webHidden/>
              </w:rPr>
              <w:fldChar w:fldCharType="begin"/>
            </w:r>
            <w:r w:rsidR="001C65B1">
              <w:rPr>
                <w:noProof/>
                <w:webHidden/>
              </w:rPr>
              <w:instrText xml:space="preserve"> PAGEREF _Toc66975553 \h </w:instrText>
            </w:r>
            <w:r w:rsidR="001C65B1">
              <w:rPr>
                <w:noProof/>
                <w:webHidden/>
              </w:rPr>
            </w:r>
            <w:r w:rsidR="001C65B1">
              <w:rPr>
                <w:noProof/>
                <w:webHidden/>
              </w:rPr>
              <w:fldChar w:fldCharType="separate"/>
            </w:r>
            <w:r w:rsidR="007317C7">
              <w:rPr>
                <w:noProof/>
                <w:webHidden/>
              </w:rPr>
              <w:t>71</w:t>
            </w:r>
            <w:r w:rsidR="001C65B1">
              <w:rPr>
                <w:noProof/>
                <w:webHidden/>
              </w:rPr>
              <w:fldChar w:fldCharType="end"/>
            </w:r>
          </w:hyperlink>
        </w:p>
        <w:p w14:paraId="0CD57327" w14:textId="6D790364" w:rsidR="001C65B1" w:rsidRDefault="00FA79F7">
          <w:pPr>
            <w:pStyle w:val="TOC1"/>
            <w:rPr>
              <w:rFonts w:asciiTheme="minorHAnsi" w:eastAsiaTheme="minorEastAsia" w:hAnsiTheme="minorHAnsi" w:cstheme="minorBidi"/>
              <w:b w:val="0"/>
              <w:noProof/>
              <w:sz w:val="22"/>
              <w:szCs w:val="22"/>
              <w:lang w:val="id-ID" w:eastAsia="id-ID"/>
            </w:rPr>
          </w:pPr>
          <w:hyperlink w:anchor="_Toc66975554" w:history="1">
            <w:r w:rsidR="001C65B1" w:rsidRPr="005D750B">
              <w:rPr>
                <w:rStyle w:val="Hyperlink"/>
                <w:noProof/>
              </w:rPr>
              <w:t>Bab IV</w:t>
            </w:r>
            <w:r w:rsidR="001C65B1">
              <w:rPr>
                <w:rFonts w:asciiTheme="minorHAnsi" w:eastAsiaTheme="minorEastAsia" w:hAnsiTheme="minorHAnsi" w:cstheme="minorBidi"/>
                <w:b w:val="0"/>
                <w:noProof/>
                <w:sz w:val="22"/>
                <w:szCs w:val="22"/>
                <w:lang w:val="id-ID" w:eastAsia="id-ID"/>
              </w:rPr>
              <w:tab/>
            </w:r>
            <w:r w:rsidR="001C65B1" w:rsidRPr="005D750B">
              <w:rPr>
                <w:rStyle w:val="Hyperlink"/>
                <w:noProof/>
              </w:rPr>
              <w:t xml:space="preserve">HASIL </w:t>
            </w:r>
            <w:r w:rsidR="001C65B1" w:rsidRPr="005D750B">
              <w:rPr>
                <w:rStyle w:val="Hyperlink"/>
                <w:noProof/>
                <w:lang w:val="id-ID"/>
              </w:rPr>
              <w:t xml:space="preserve">IMPLEMENTASI </w:t>
            </w:r>
            <w:r w:rsidR="001C65B1" w:rsidRPr="005D750B">
              <w:rPr>
                <w:rStyle w:val="Hyperlink"/>
                <w:noProof/>
              </w:rPr>
              <w:t xml:space="preserve">DAN </w:t>
            </w:r>
            <w:r w:rsidR="001C65B1" w:rsidRPr="005D750B">
              <w:rPr>
                <w:rStyle w:val="Hyperlink"/>
                <w:noProof/>
                <w:lang w:val="id-ID"/>
              </w:rPr>
              <w:t>PENGUJIAN</w:t>
            </w:r>
            <w:r w:rsidR="001C65B1">
              <w:rPr>
                <w:noProof/>
                <w:webHidden/>
              </w:rPr>
              <w:tab/>
            </w:r>
            <w:r w:rsidR="001C65B1">
              <w:rPr>
                <w:noProof/>
                <w:webHidden/>
              </w:rPr>
              <w:fldChar w:fldCharType="begin"/>
            </w:r>
            <w:r w:rsidR="001C65B1">
              <w:rPr>
                <w:noProof/>
                <w:webHidden/>
              </w:rPr>
              <w:instrText xml:space="preserve"> PAGEREF _Toc66975554 \h </w:instrText>
            </w:r>
            <w:r w:rsidR="001C65B1">
              <w:rPr>
                <w:noProof/>
                <w:webHidden/>
              </w:rPr>
            </w:r>
            <w:r w:rsidR="001C65B1">
              <w:rPr>
                <w:noProof/>
                <w:webHidden/>
              </w:rPr>
              <w:fldChar w:fldCharType="separate"/>
            </w:r>
            <w:r w:rsidR="007317C7">
              <w:rPr>
                <w:noProof/>
                <w:webHidden/>
              </w:rPr>
              <w:t>73</w:t>
            </w:r>
            <w:r w:rsidR="001C65B1">
              <w:rPr>
                <w:noProof/>
                <w:webHidden/>
              </w:rPr>
              <w:fldChar w:fldCharType="end"/>
            </w:r>
          </w:hyperlink>
        </w:p>
        <w:p w14:paraId="73AF4767" w14:textId="1CC23AEB" w:rsidR="001C65B1" w:rsidRDefault="00FA79F7">
          <w:pPr>
            <w:pStyle w:val="TOC2"/>
            <w:rPr>
              <w:rFonts w:asciiTheme="minorHAnsi" w:eastAsiaTheme="minorEastAsia" w:hAnsiTheme="minorHAnsi" w:cstheme="minorBidi"/>
              <w:noProof/>
              <w:sz w:val="22"/>
              <w:szCs w:val="22"/>
              <w:lang w:val="id-ID" w:eastAsia="id-ID"/>
            </w:rPr>
          </w:pPr>
          <w:hyperlink w:anchor="_Toc66975555" w:history="1">
            <w:r w:rsidR="001C65B1" w:rsidRPr="005D750B">
              <w:rPr>
                <w:rStyle w:val="Hyperlink"/>
                <w:noProof/>
              </w:rPr>
              <w:t>4.1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Hasil Implementasi Aplikasi</w:t>
            </w:r>
            <w:r w:rsidR="001C65B1">
              <w:rPr>
                <w:noProof/>
                <w:webHidden/>
              </w:rPr>
              <w:tab/>
            </w:r>
            <w:r w:rsidR="001C65B1">
              <w:rPr>
                <w:noProof/>
                <w:webHidden/>
              </w:rPr>
              <w:fldChar w:fldCharType="begin"/>
            </w:r>
            <w:r w:rsidR="001C65B1">
              <w:rPr>
                <w:noProof/>
                <w:webHidden/>
              </w:rPr>
              <w:instrText xml:space="preserve"> PAGEREF _Toc66975555 \h </w:instrText>
            </w:r>
            <w:r w:rsidR="001C65B1">
              <w:rPr>
                <w:noProof/>
                <w:webHidden/>
              </w:rPr>
            </w:r>
            <w:r w:rsidR="001C65B1">
              <w:rPr>
                <w:noProof/>
                <w:webHidden/>
              </w:rPr>
              <w:fldChar w:fldCharType="separate"/>
            </w:r>
            <w:r w:rsidR="007317C7">
              <w:rPr>
                <w:noProof/>
                <w:webHidden/>
              </w:rPr>
              <w:t>73</w:t>
            </w:r>
            <w:r w:rsidR="001C65B1">
              <w:rPr>
                <w:noProof/>
                <w:webHidden/>
              </w:rPr>
              <w:fldChar w:fldCharType="end"/>
            </w:r>
          </w:hyperlink>
        </w:p>
        <w:p w14:paraId="26532904" w14:textId="76DCA543" w:rsidR="001C65B1" w:rsidRDefault="00FA79F7" w:rsidP="001C65B1">
          <w:pPr>
            <w:pStyle w:val="TOC3"/>
            <w:rPr>
              <w:rFonts w:asciiTheme="minorHAnsi" w:eastAsiaTheme="minorEastAsia" w:hAnsiTheme="minorHAnsi" w:cstheme="minorBidi"/>
              <w:noProof/>
              <w:sz w:val="22"/>
              <w:szCs w:val="22"/>
              <w:lang w:val="id-ID" w:eastAsia="id-ID"/>
            </w:rPr>
          </w:pPr>
          <w:hyperlink w:anchor="_Toc66975556" w:history="1">
            <w:r w:rsidR="001C65B1" w:rsidRPr="005D750B">
              <w:rPr>
                <w:rStyle w:val="Hyperlink"/>
                <w:noProof/>
              </w:rPr>
              <w:t>4.1.1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Halaman Verifikasi Nomor Telepon</w:t>
            </w:r>
            <w:r w:rsidR="001C65B1">
              <w:rPr>
                <w:noProof/>
                <w:webHidden/>
              </w:rPr>
              <w:tab/>
            </w:r>
            <w:r w:rsidR="001C65B1">
              <w:rPr>
                <w:noProof/>
                <w:webHidden/>
              </w:rPr>
              <w:fldChar w:fldCharType="begin"/>
            </w:r>
            <w:r w:rsidR="001C65B1">
              <w:rPr>
                <w:noProof/>
                <w:webHidden/>
              </w:rPr>
              <w:instrText xml:space="preserve"> PAGEREF _Toc66975556 \h </w:instrText>
            </w:r>
            <w:r w:rsidR="001C65B1">
              <w:rPr>
                <w:noProof/>
                <w:webHidden/>
              </w:rPr>
            </w:r>
            <w:r w:rsidR="001C65B1">
              <w:rPr>
                <w:noProof/>
                <w:webHidden/>
              </w:rPr>
              <w:fldChar w:fldCharType="separate"/>
            </w:r>
            <w:r w:rsidR="007317C7">
              <w:rPr>
                <w:noProof/>
                <w:webHidden/>
              </w:rPr>
              <w:t>75</w:t>
            </w:r>
            <w:r w:rsidR="001C65B1">
              <w:rPr>
                <w:noProof/>
                <w:webHidden/>
              </w:rPr>
              <w:fldChar w:fldCharType="end"/>
            </w:r>
          </w:hyperlink>
        </w:p>
        <w:p w14:paraId="5F5935D3" w14:textId="319907F6" w:rsidR="001C65B1" w:rsidRDefault="00FA79F7" w:rsidP="001C65B1">
          <w:pPr>
            <w:pStyle w:val="TOC3"/>
            <w:rPr>
              <w:rFonts w:asciiTheme="minorHAnsi" w:eastAsiaTheme="minorEastAsia" w:hAnsiTheme="minorHAnsi" w:cstheme="minorBidi"/>
              <w:noProof/>
              <w:sz w:val="22"/>
              <w:szCs w:val="22"/>
              <w:lang w:val="id-ID" w:eastAsia="id-ID"/>
            </w:rPr>
          </w:pPr>
          <w:hyperlink w:anchor="_Toc66975557" w:history="1">
            <w:r w:rsidR="001C65B1" w:rsidRPr="005D750B">
              <w:rPr>
                <w:rStyle w:val="Hyperlink"/>
                <w:noProof/>
              </w:rPr>
              <w:t>4.1.2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Halaman Verifikasi OTP</w:t>
            </w:r>
            <w:r w:rsidR="001C65B1">
              <w:rPr>
                <w:noProof/>
                <w:webHidden/>
              </w:rPr>
              <w:tab/>
            </w:r>
            <w:r w:rsidR="001C65B1">
              <w:rPr>
                <w:noProof/>
                <w:webHidden/>
              </w:rPr>
              <w:fldChar w:fldCharType="begin"/>
            </w:r>
            <w:r w:rsidR="001C65B1">
              <w:rPr>
                <w:noProof/>
                <w:webHidden/>
              </w:rPr>
              <w:instrText xml:space="preserve"> PAGEREF _Toc66975557 \h </w:instrText>
            </w:r>
            <w:r w:rsidR="001C65B1">
              <w:rPr>
                <w:noProof/>
                <w:webHidden/>
              </w:rPr>
            </w:r>
            <w:r w:rsidR="001C65B1">
              <w:rPr>
                <w:noProof/>
                <w:webHidden/>
              </w:rPr>
              <w:fldChar w:fldCharType="separate"/>
            </w:r>
            <w:r w:rsidR="007317C7">
              <w:rPr>
                <w:noProof/>
                <w:webHidden/>
              </w:rPr>
              <w:t>76</w:t>
            </w:r>
            <w:r w:rsidR="001C65B1">
              <w:rPr>
                <w:noProof/>
                <w:webHidden/>
              </w:rPr>
              <w:fldChar w:fldCharType="end"/>
            </w:r>
          </w:hyperlink>
        </w:p>
        <w:p w14:paraId="7C72C268" w14:textId="312B2034" w:rsidR="001C65B1" w:rsidRDefault="00FA79F7" w:rsidP="001C65B1">
          <w:pPr>
            <w:pStyle w:val="TOC3"/>
            <w:rPr>
              <w:rFonts w:asciiTheme="minorHAnsi" w:eastAsiaTheme="minorEastAsia" w:hAnsiTheme="minorHAnsi" w:cstheme="minorBidi"/>
              <w:noProof/>
              <w:sz w:val="22"/>
              <w:szCs w:val="22"/>
              <w:lang w:val="id-ID" w:eastAsia="id-ID"/>
            </w:rPr>
          </w:pPr>
          <w:hyperlink w:anchor="_Toc66975558" w:history="1">
            <w:r w:rsidR="001C65B1" w:rsidRPr="005D750B">
              <w:rPr>
                <w:rStyle w:val="Hyperlink"/>
                <w:noProof/>
              </w:rPr>
              <w:t>4.1.3</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Halaman </w:t>
            </w:r>
            <w:r w:rsidR="001C65B1" w:rsidRPr="005D750B">
              <w:rPr>
                <w:rStyle w:val="Hyperlink"/>
                <w:i/>
                <w:iCs/>
                <w:noProof/>
              </w:rPr>
              <w:t>Update</w:t>
            </w:r>
            <w:r w:rsidR="001C65B1" w:rsidRPr="005D750B">
              <w:rPr>
                <w:rStyle w:val="Hyperlink"/>
                <w:noProof/>
              </w:rPr>
              <w:t xml:space="preserve"> Profil</w:t>
            </w:r>
            <w:r w:rsidR="001C65B1">
              <w:rPr>
                <w:noProof/>
                <w:webHidden/>
              </w:rPr>
              <w:tab/>
            </w:r>
            <w:r w:rsidR="001C65B1">
              <w:rPr>
                <w:noProof/>
                <w:webHidden/>
              </w:rPr>
              <w:fldChar w:fldCharType="begin"/>
            </w:r>
            <w:r w:rsidR="001C65B1">
              <w:rPr>
                <w:noProof/>
                <w:webHidden/>
              </w:rPr>
              <w:instrText xml:space="preserve"> PAGEREF _Toc66975558 \h </w:instrText>
            </w:r>
            <w:r w:rsidR="001C65B1">
              <w:rPr>
                <w:noProof/>
                <w:webHidden/>
              </w:rPr>
            </w:r>
            <w:r w:rsidR="001C65B1">
              <w:rPr>
                <w:noProof/>
                <w:webHidden/>
              </w:rPr>
              <w:fldChar w:fldCharType="separate"/>
            </w:r>
            <w:r w:rsidR="007317C7">
              <w:rPr>
                <w:noProof/>
                <w:webHidden/>
              </w:rPr>
              <w:t>76</w:t>
            </w:r>
            <w:r w:rsidR="001C65B1">
              <w:rPr>
                <w:noProof/>
                <w:webHidden/>
              </w:rPr>
              <w:fldChar w:fldCharType="end"/>
            </w:r>
          </w:hyperlink>
        </w:p>
        <w:p w14:paraId="5998F90E" w14:textId="2328CB6E" w:rsidR="001C65B1" w:rsidRDefault="00FA79F7" w:rsidP="001C65B1">
          <w:pPr>
            <w:pStyle w:val="TOC3"/>
            <w:rPr>
              <w:rFonts w:asciiTheme="minorHAnsi" w:eastAsiaTheme="minorEastAsia" w:hAnsiTheme="minorHAnsi" w:cstheme="minorBidi"/>
              <w:noProof/>
              <w:sz w:val="22"/>
              <w:szCs w:val="22"/>
              <w:lang w:val="id-ID" w:eastAsia="id-ID"/>
            </w:rPr>
          </w:pPr>
          <w:hyperlink w:anchor="_Toc66975559" w:history="1">
            <w:r w:rsidR="001C65B1" w:rsidRPr="005D750B">
              <w:rPr>
                <w:rStyle w:val="Hyperlink"/>
                <w:noProof/>
              </w:rPr>
              <w:t>4.1.4</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Halaman Daftar Obrolan</w:t>
            </w:r>
            <w:r w:rsidR="001C65B1">
              <w:rPr>
                <w:noProof/>
                <w:webHidden/>
              </w:rPr>
              <w:tab/>
            </w:r>
            <w:r w:rsidR="001C65B1">
              <w:rPr>
                <w:noProof/>
                <w:webHidden/>
              </w:rPr>
              <w:fldChar w:fldCharType="begin"/>
            </w:r>
            <w:r w:rsidR="001C65B1">
              <w:rPr>
                <w:noProof/>
                <w:webHidden/>
              </w:rPr>
              <w:instrText xml:space="preserve"> PAGEREF _Toc66975559 \h </w:instrText>
            </w:r>
            <w:r w:rsidR="001C65B1">
              <w:rPr>
                <w:noProof/>
                <w:webHidden/>
              </w:rPr>
            </w:r>
            <w:r w:rsidR="001C65B1">
              <w:rPr>
                <w:noProof/>
                <w:webHidden/>
              </w:rPr>
              <w:fldChar w:fldCharType="separate"/>
            </w:r>
            <w:r w:rsidR="007317C7">
              <w:rPr>
                <w:noProof/>
                <w:webHidden/>
              </w:rPr>
              <w:t>77</w:t>
            </w:r>
            <w:r w:rsidR="001C65B1">
              <w:rPr>
                <w:noProof/>
                <w:webHidden/>
              </w:rPr>
              <w:fldChar w:fldCharType="end"/>
            </w:r>
          </w:hyperlink>
        </w:p>
        <w:p w14:paraId="5C976FDE" w14:textId="1FB872F7" w:rsidR="001C65B1" w:rsidRDefault="00FA79F7" w:rsidP="001C65B1">
          <w:pPr>
            <w:pStyle w:val="TOC3"/>
            <w:rPr>
              <w:rFonts w:asciiTheme="minorHAnsi" w:eastAsiaTheme="minorEastAsia" w:hAnsiTheme="minorHAnsi" w:cstheme="minorBidi"/>
              <w:noProof/>
              <w:sz w:val="22"/>
              <w:szCs w:val="22"/>
              <w:lang w:val="id-ID" w:eastAsia="id-ID"/>
            </w:rPr>
          </w:pPr>
          <w:hyperlink w:anchor="_Toc66975560" w:history="1">
            <w:r w:rsidR="001C65B1" w:rsidRPr="005D750B">
              <w:rPr>
                <w:rStyle w:val="Hyperlink"/>
                <w:noProof/>
              </w:rPr>
              <w:t>4.1.5</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Halaman Daftar Kontak</w:t>
            </w:r>
            <w:r w:rsidR="001C65B1">
              <w:rPr>
                <w:noProof/>
                <w:webHidden/>
              </w:rPr>
              <w:tab/>
            </w:r>
            <w:r w:rsidR="001C65B1">
              <w:rPr>
                <w:noProof/>
                <w:webHidden/>
              </w:rPr>
              <w:fldChar w:fldCharType="begin"/>
            </w:r>
            <w:r w:rsidR="001C65B1">
              <w:rPr>
                <w:noProof/>
                <w:webHidden/>
              </w:rPr>
              <w:instrText xml:space="preserve"> PAGEREF _Toc66975560 \h </w:instrText>
            </w:r>
            <w:r w:rsidR="001C65B1">
              <w:rPr>
                <w:noProof/>
                <w:webHidden/>
              </w:rPr>
            </w:r>
            <w:r w:rsidR="001C65B1">
              <w:rPr>
                <w:noProof/>
                <w:webHidden/>
              </w:rPr>
              <w:fldChar w:fldCharType="separate"/>
            </w:r>
            <w:r w:rsidR="007317C7">
              <w:rPr>
                <w:noProof/>
                <w:webHidden/>
              </w:rPr>
              <w:t>78</w:t>
            </w:r>
            <w:r w:rsidR="001C65B1">
              <w:rPr>
                <w:noProof/>
                <w:webHidden/>
              </w:rPr>
              <w:fldChar w:fldCharType="end"/>
            </w:r>
          </w:hyperlink>
        </w:p>
        <w:p w14:paraId="38AB7310" w14:textId="1421FCFE" w:rsidR="001C65B1" w:rsidRDefault="00FA79F7" w:rsidP="001C65B1">
          <w:pPr>
            <w:pStyle w:val="TOC3"/>
            <w:rPr>
              <w:rFonts w:asciiTheme="minorHAnsi" w:eastAsiaTheme="minorEastAsia" w:hAnsiTheme="minorHAnsi" w:cstheme="minorBidi"/>
              <w:noProof/>
              <w:sz w:val="22"/>
              <w:szCs w:val="22"/>
              <w:lang w:val="id-ID" w:eastAsia="id-ID"/>
            </w:rPr>
          </w:pPr>
          <w:hyperlink w:anchor="_Toc66975561" w:history="1">
            <w:r w:rsidR="001C65B1" w:rsidRPr="005D750B">
              <w:rPr>
                <w:rStyle w:val="Hyperlink"/>
                <w:noProof/>
              </w:rPr>
              <w:t>4.1.6</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Halaman Ruang Obrolan</w:t>
            </w:r>
            <w:r w:rsidR="001C65B1">
              <w:rPr>
                <w:noProof/>
                <w:webHidden/>
              </w:rPr>
              <w:tab/>
            </w:r>
            <w:r w:rsidR="001C65B1">
              <w:rPr>
                <w:noProof/>
                <w:webHidden/>
              </w:rPr>
              <w:fldChar w:fldCharType="begin"/>
            </w:r>
            <w:r w:rsidR="001C65B1">
              <w:rPr>
                <w:noProof/>
                <w:webHidden/>
              </w:rPr>
              <w:instrText xml:space="preserve"> PAGEREF _Toc66975561 \h </w:instrText>
            </w:r>
            <w:r w:rsidR="001C65B1">
              <w:rPr>
                <w:noProof/>
                <w:webHidden/>
              </w:rPr>
            </w:r>
            <w:r w:rsidR="001C65B1">
              <w:rPr>
                <w:noProof/>
                <w:webHidden/>
              </w:rPr>
              <w:fldChar w:fldCharType="separate"/>
            </w:r>
            <w:r w:rsidR="007317C7">
              <w:rPr>
                <w:noProof/>
                <w:webHidden/>
              </w:rPr>
              <w:t>79</w:t>
            </w:r>
            <w:r w:rsidR="001C65B1">
              <w:rPr>
                <w:noProof/>
                <w:webHidden/>
              </w:rPr>
              <w:fldChar w:fldCharType="end"/>
            </w:r>
          </w:hyperlink>
        </w:p>
        <w:p w14:paraId="2469F75E" w14:textId="02CFF8AA" w:rsidR="001C65B1" w:rsidRDefault="00FA79F7" w:rsidP="001C65B1">
          <w:pPr>
            <w:pStyle w:val="TOC3"/>
            <w:rPr>
              <w:rFonts w:asciiTheme="minorHAnsi" w:eastAsiaTheme="minorEastAsia" w:hAnsiTheme="minorHAnsi" w:cstheme="minorBidi"/>
              <w:noProof/>
              <w:sz w:val="22"/>
              <w:szCs w:val="22"/>
              <w:lang w:val="id-ID" w:eastAsia="id-ID"/>
            </w:rPr>
          </w:pPr>
          <w:hyperlink w:anchor="_Toc66975562" w:history="1">
            <w:r w:rsidR="001C65B1" w:rsidRPr="005D750B">
              <w:rPr>
                <w:rStyle w:val="Hyperlink"/>
                <w:noProof/>
              </w:rPr>
              <w:t>4.1.7</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Halaman Profil Saya</w:t>
            </w:r>
            <w:r w:rsidR="001C65B1">
              <w:rPr>
                <w:noProof/>
                <w:webHidden/>
              </w:rPr>
              <w:tab/>
            </w:r>
            <w:r w:rsidR="001C65B1">
              <w:rPr>
                <w:noProof/>
                <w:webHidden/>
              </w:rPr>
              <w:fldChar w:fldCharType="begin"/>
            </w:r>
            <w:r w:rsidR="001C65B1">
              <w:rPr>
                <w:noProof/>
                <w:webHidden/>
              </w:rPr>
              <w:instrText xml:space="preserve"> PAGEREF _Toc66975562 \h </w:instrText>
            </w:r>
            <w:r w:rsidR="001C65B1">
              <w:rPr>
                <w:noProof/>
                <w:webHidden/>
              </w:rPr>
            </w:r>
            <w:r w:rsidR="001C65B1">
              <w:rPr>
                <w:noProof/>
                <w:webHidden/>
              </w:rPr>
              <w:fldChar w:fldCharType="separate"/>
            </w:r>
            <w:r w:rsidR="007317C7">
              <w:rPr>
                <w:noProof/>
                <w:webHidden/>
              </w:rPr>
              <w:t>80</w:t>
            </w:r>
            <w:r w:rsidR="001C65B1">
              <w:rPr>
                <w:noProof/>
                <w:webHidden/>
              </w:rPr>
              <w:fldChar w:fldCharType="end"/>
            </w:r>
          </w:hyperlink>
        </w:p>
        <w:p w14:paraId="1043A0BA" w14:textId="512E75F0" w:rsidR="001C65B1" w:rsidRDefault="00FA79F7" w:rsidP="001C65B1">
          <w:pPr>
            <w:pStyle w:val="TOC3"/>
            <w:rPr>
              <w:rFonts w:asciiTheme="minorHAnsi" w:eastAsiaTheme="minorEastAsia" w:hAnsiTheme="minorHAnsi" w:cstheme="minorBidi"/>
              <w:noProof/>
              <w:sz w:val="22"/>
              <w:szCs w:val="22"/>
              <w:lang w:val="id-ID" w:eastAsia="id-ID"/>
            </w:rPr>
          </w:pPr>
          <w:hyperlink w:anchor="_Toc66975563" w:history="1">
            <w:r w:rsidR="001C65B1" w:rsidRPr="005D750B">
              <w:rPr>
                <w:rStyle w:val="Hyperlink"/>
                <w:noProof/>
              </w:rPr>
              <w:t>4.1.8</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Halaman Profil Teman</w:t>
            </w:r>
            <w:r w:rsidR="001C65B1">
              <w:rPr>
                <w:noProof/>
                <w:webHidden/>
              </w:rPr>
              <w:tab/>
            </w:r>
            <w:r w:rsidR="001C65B1">
              <w:rPr>
                <w:noProof/>
                <w:webHidden/>
              </w:rPr>
              <w:fldChar w:fldCharType="begin"/>
            </w:r>
            <w:r w:rsidR="001C65B1">
              <w:rPr>
                <w:noProof/>
                <w:webHidden/>
              </w:rPr>
              <w:instrText xml:space="preserve"> PAGEREF _Toc66975563 \h </w:instrText>
            </w:r>
            <w:r w:rsidR="001C65B1">
              <w:rPr>
                <w:noProof/>
                <w:webHidden/>
              </w:rPr>
            </w:r>
            <w:r w:rsidR="001C65B1">
              <w:rPr>
                <w:noProof/>
                <w:webHidden/>
              </w:rPr>
              <w:fldChar w:fldCharType="separate"/>
            </w:r>
            <w:r w:rsidR="007317C7">
              <w:rPr>
                <w:noProof/>
                <w:webHidden/>
              </w:rPr>
              <w:t>81</w:t>
            </w:r>
            <w:r w:rsidR="001C65B1">
              <w:rPr>
                <w:noProof/>
                <w:webHidden/>
              </w:rPr>
              <w:fldChar w:fldCharType="end"/>
            </w:r>
          </w:hyperlink>
        </w:p>
        <w:p w14:paraId="0D79AF4E" w14:textId="69B23ED6" w:rsidR="001C65B1" w:rsidRDefault="00FA79F7">
          <w:pPr>
            <w:pStyle w:val="TOC2"/>
            <w:rPr>
              <w:rFonts w:asciiTheme="minorHAnsi" w:eastAsiaTheme="minorEastAsia" w:hAnsiTheme="minorHAnsi" w:cstheme="minorBidi"/>
              <w:noProof/>
              <w:sz w:val="22"/>
              <w:szCs w:val="22"/>
              <w:lang w:val="id-ID" w:eastAsia="id-ID"/>
            </w:rPr>
          </w:pPr>
          <w:hyperlink w:anchor="_Toc66975564" w:history="1">
            <w:r w:rsidR="001C65B1" w:rsidRPr="005D750B">
              <w:rPr>
                <w:rStyle w:val="Hyperlink"/>
                <w:noProof/>
              </w:rPr>
              <w:t>4.2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Hasil Pengujian</w:t>
            </w:r>
            <w:r w:rsidR="001C65B1">
              <w:rPr>
                <w:noProof/>
                <w:webHidden/>
              </w:rPr>
              <w:tab/>
            </w:r>
            <w:r w:rsidR="001C65B1">
              <w:rPr>
                <w:noProof/>
                <w:webHidden/>
              </w:rPr>
              <w:fldChar w:fldCharType="begin"/>
            </w:r>
            <w:r w:rsidR="001C65B1">
              <w:rPr>
                <w:noProof/>
                <w:webHidden/>
              </w:rPr>
              <w:instrText xml:space="preserve"> PAGEREF _Toc66975564 \h </w:instrText>
            </w:r>
            <w:r w:rsidR="001C65B1">
              <w:rPr>
                <w:noProof/>
                <w:webHidden/>
              </w:rPr>
            </w:r>
            <w:r w:rsidR="001C65B1">
              <w:rPr>
                <w:noProof/>
                <w:webHidden/>
              </w:rPr>
              <w:fldChar w:fldCharType="separate"/>
            </w:r>
            <w:r w:rsidR="007317C7">
              <w:rPr>
                <w:noProof/>
                <w:webHidden/>
              </w:rPr>
              <w:t>82</w:t>
            </w:r>
            <w:r w:rsidR="001C65B1">
              <w:rPr>
                <w:noProof/>
                <w:webHidden/>
              </w:rPr>
              <w:fldChar w:fldCharType="end"/>
            </w:r>
          </w:hyperlink>
        </w:p>
        <w:p w14:paraId="1046EB80" w14:textId="2475B3B1" w:rsidR="001C65B1" w:rsidRDefault="00FA79F7" w:rsidP="001C65B1">
          <w:pPr>
            <w:pStyle w:val="TOC3"/>
            <w:rPr>
              <w:rFonts w:asciiTheme="minorHAnsi" w:eastAsiaTheme="minorEastAsia" w:hAnsiTheme="minorHAnsi" w:cstheme="minorBidi"/>
              <w:noProof/>
              <w:sz w:val="22"/>
              <w:szCs w:val="22"/>
              <w:lang w:val="id-ID" w:eastAsia="id-ID"/>
            </w:rPr>
          </w:pPr>
          <w:hyperlink w:anchor="_Toc66975565" w:history="1">
            <w:r w:rsidR="001C65B1" w:rsidRPr="005D750B">
              <w:rPr>
                <w:rStyle w:val="Hyperlink"/>
                <w:noProof/>
              </w:rPr>
              <w:t>4.2.1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Pengujian </w:t>
            </w:r>
            <w:r w:rsidR="001C65B1" w:rsidRPr="005D750B">
              <w:rPr>
                <w:rStyle w:val="Hyperlink"/>
                <w:i/>
                <w:iCs/>
                <w:noProof/>
              </w:rPr>
              <w:t>Accuracy</w:t>
            </w:r>
            <w:r w:rsidR="001C65B1" w:rsidRPr="005D750B">
              <w:rPr>
                <w:rStyle w:val="Hyperlink"/>
                <w:noProof/>
              </w:rPr>
              <w:t xml:space="preserve">, </w:t>
            </w:r>
            <w:r w:rsidR="001C65B1" w:rsidRPr="005D750B">
              <w:rPr>
                <w:rStyle w:val="Hyperlink"/>
                <w:i/>
                <w:iCs/>
                <w:noProof/>
              </w:rPr>
              <w:t>Precision</w:t>
            </w:r>
            <w:r w:rsidR="001C65B1" w:rsidRPr="005D750B">
              <w:rPr>
                <w:rStyle w:val="Hyperlink"/>
                <w:noProof/>
              </w:rPr>
              <w:t xml:space="preserve">, </w:t>
            </w:r>
            <w:r w:rsidR="001C65B1" w:rsidRPr="005D750B">
              <w:rPr>
                <w:rStyle w:val="Hyperlink"/>
                <w:i/>
                <w:iCs/>
                <w:noProof/>
              </w:rPr>
              <w:t>Recall</w:t>
            </w:r>
            <w:r w:rsidR="001C65B1" w:rsidRPr="005D750B">
              <w:rPr>
                <w:rStyle w:val="Hyperlink"/>
                <w:noProof/>
              </w:rPr>
              <w:t xml:space="preserve"> dan </w:t>
            </w:r>
            <w:r w:rsidR="001C65B1">
              <w:rPr>
                <w:rStyle w:val="Hyperlink"/>
                <w:noProof/>
              </w:rPr>
              <w:br/>
            </w:r>
            <w:r w:rsidR="001C65B1" w:rsidRPr="005D750B">
              <w:rPr>
                <w:rStyle w:val="Hyperlink"/>
                <w:i/>
                <w:iCs/>
                <w:noProof/>
              </w:rPr>
              <w:t>F-measure</w:t>
            </w:r>
            <w:r w:rsidR="001C65B1" w:rsidRPr="005D750B">
              <w:rPr>
                <w:rStyle w:val="Hyperlink"/>
                <w:noProof/>
              </w:rPr>
              <w:t xml:space="preserve"> </w:t>
            </w:r>
            <w:r w:rsidR="00FE4721">
              <w:rPr>
                <w:rStyle w:val="Hyperlink"/>
                <w:noProof/>
                <w:lang w:val="id-ID"/>
              </w:rPr>
              <w:t>Pra Proses HMM</w:t>
            </w:r>
            <w:r w:rsidR="001C65B1">
              <w:rPr>
                <w:noProof/>
                <w:webHidden/>
              </w:rPr>
              <w:tab/>
            </w:r>
            <w:r w:rsidR="001C65B1">
              <w:rPr>
                <w:noProof/>
                <w:webHidden/>
              </w:rPr>
              <w:fldChar w:fldCharType="begin"/>
            </w:r>
            <w:r w:rsidR="001C65B1">
              <w:rPr>
                <w:noProof/>
                <w:webHidden/>
              </w:rPr>
              <w:instrText xml:space="preserve"> PAGEREF _Toc66975565 \h </w:instrText>
            </w:r>
            <w:r w:rsidR="001C65B1">
              <w:rPr>
                <w:noProof/>
                <w:webHidden/>
              </w:rPr>
            </w:r>
            <w:r w:rsidR="001C65B1">
              <w:rPr>
                <w:noProof/>
                <w:webHidden/>
              </w:rPr>
              <w:fldChar w:fldCharType="separate"/>
            </w:r>
            <w:r w:rsidR="007317C7">
              <w:rPr>
                <w:noProof/>
                <w:webHidden/>
              </w:rPr>
              <w:t>83</w:t>
            </w:r>
            <w:r w:rsidR="001C65B1">
              <w:rPr>
                <w:noProof/>
                <w:webHidden/>
              </w:rPr>
              <w:fldChar w:fldCharType="end"/>
            </w:r>
          </w:hyperlink>
        </w:p>
        <w:p w14:paraId="0BC54EC4" w14:textId="77FFA1C2" w:rsidR="001C65B1" w:rsidRDefault="00FA79F7" w:rsidP="001C65B1">
          <w:pPr>
            <w:pStyle w:val="TOC3"/>
            <w:rPr>
              <w:rFonts w:asciiTheme="minorHAnsi" w:eastAsiaTheme="minorEastAsia" w:hAnsiTheme="minorHAnsi" w:cstheme="minorBidi"/>
              <w:noProof/>
              <w:sz w:val="22"/>
              <w:szCs w:val="22"/>
              <w:lang w:val="id-ID" w:eastAsia="id-ID"/>
            </w:rPr>
          </w:pPr>
          <w:hyperlink w:anchor="_Toc66975566" w:history="1">
            <w:r w:rsidR="001C65B1" w:rsidRPr="005D750B">
              <w:rPr>
                <w:rStyle w:val="Hyperlink"/>
                <w:noProof/>
              </w:rPr>
              <w:t>4.2.2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Pengujian Hasil Penerjemahan Mesin Translasi </w:t>
            </w:r>
            <w:r w:rsidR="001C65B1">
              <w:rPr>
                <w:rStyle w:val="Hyperlink"/>
                <w:noProof/>
              </w:rPr>
              <w:br/>
            </w:r>
            <w:r w:rsidR="001C65B1" w:rsidRPr="005D750B">
              <w:rPr>
                <w:rStyle w:val="Hyperlink"/>
                <w:noProof/>
              </w:rPr>
              <w:t>oleh BLEU</w:t>
            </w:r>
            <w:r w:rsidR="001C65B1">
              <w:rPr>
                <w:noProof/>
                <w:webHidden/>
              </w:rPr>
              <w:tab/>
            </w:r>
            <w:r w:rsidR="001C65B1">
              <w:rPr>
                <w:noProof/>
                <w:webHidden/>
              </w:rPr>
              <w:fldChar w:fldCharType="begin"/>
            </w:r>
            <w:r w:rsidR="001C65B1">
              <w:rPr>
                <w:noProof/>
                <w:webHidden/>
              </w:rPr>
              <w:instrText xml:space="preserve"> PAGEREF _Toc66975566 \h </w:instrText>
            </w:r>
            <w:r w:rsidR="001C65B1">
              <w:rPr>
                <w:noProof/>
                <w:webHidden/>
              </w:rPr>
            </w:r>
            <w:r w:rsidR="001C65B1">
              <w:rPr>
                <w:noProof/>
                <w:webHidden/>
              </w:rPr>
              <w:fldChar w:fldCharType="separate"/>
            </w:r>
            <w:r w:rsidR="007317C7">
              <w:rPr>
                <w:noProof/>
                <w:webHidden/>
              </w:rPr>
              <w:t>84</w:t>
            </w:r>
            <w:r w:rsidR="001C65B1">
              <w:rPr>
                <w:noProof/>
                <w:webHidden/>
              </w:rPr>
              <w:fldChar w:fldCharType="end"/>
            </w:r>
          </w:hyperlink>
        </w:p>
        <w:p w14:paraId="2B6B70B3" w14:textId="70648AE1" w:rsidR="001C65B1" w:rsidRDefault="00FA79F7" w:rsidP="001C65B1">
          <w:pPr>
            <w:pStyle w:val="TOC3"/>
            <w:rPr>
              <w:rFonts w:asciiTheme="minorHAnsi" w:eastAsiaTheme="minorEastAsia" w:hAnsiTheme="minorHAnsi" w:cstheme="minorBidi"/>
              <w:noProof/>
              <w:sz w:val="22"/>
              <w:szCs w:val="22"/>
              <w:lang w:val="id-ID" w:eastAsia="id-ID"/>
            </w:rPr>
          </w:pPr>
          <w:hyperlink w:anchor="_Toc66975567" w:history="1">
            <w:r w:rsidR="001C65B1" w:rsidRPr="005D750B">
              <w:rPr>
                <w:rStyle w:val="Hyperlink"/>
                <w:noProof/>
              </w:rPr>
              <w:t>4.2.3</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Pengujian Hasil Penerjemahan Mesin Translasi </w:t>
            </w:r>
            <w:r w:rsidR="001C65B1">
              <w:rPr>
                <w:rStyle w:val="Hyperlink"/>
                <w:noProof/>
              </w:rPr>
              <w:br/>
            </w:r>
            <w:r w:rsidR="001C65B1" w:rsidRPr="005D750B">
              <w:rPr>
                <w:rStyle w:val="Hyperlink"/>
                <w:noProof/>
              </w:rPr>
              <w:t>oleh Ahli Bahasa</w:t>
            </w:r>
            <w:r w:rsidR="001C65B1">
              <w:rPr>
                <w:noProof/>
                <w:webHidden/>
              </w:rPr>
              <w:tab/>
            </w:r>
            <w:r w:rsidR="001C65B1">
              <w:rPr>
                <w:noProof/>
                <w:webHidden/>
              </w:rPr>
              <w:fldChar w:fldCharType="begin"/>
            </w:r>
            <w:r w:rsidR="001C65B1">
              <w:rPr>
                <w:noProof/>
                <w:webHidden/>
              </w:rPr>
              <w:instrText xml:space="preserve"> PAGEREF _Toc66975567 \h </w:instrText>
            </w:r>
            <w:r w:rsidR="001C65B1">
              <w:rPr>
                <w:noProof/>
                <w:webHidden/>
              </w:rPr>
            </w:r>
            <w:r w:rsidR="001C65B1">
              <w:rPr>
                <w:noProof/>
                <w:webHidden/>
              </w:rPr>
              <w:fldChar w:fldCharType="separate"/>
            </w:r>
            <w:r w:rsidR="007317C7">
              <w:rPr>
                <w:noProof/>
                <w:webHidden/>
              </w:rPr>
              <w:t>88</w:t>
            </w:r>
            <w:r w:rsidR="001C65B1">
              <w:rPr>
                <w:noProof/>
                <w:webHidden/>
              </w:rPr>
              <w:fldChar w:fldCharType="end"/>
            </w:r>
          </w:hyperlink>
        </w:p>
        <w:p w14:paraId="53CF3F0B" w14:textId="6A4A2D94" w:rsidR="001C65B1" w:rsidRDefault="00FA79F7" w:rsidP="001C65B1">
          <w:pPr>
            <w:pStyle w:val="TOC3"/>
            <w:rPr>
              <w:rFonts w:asciiTheme="minorHAnsi" w:eastAsiaTheme="minorEastAsia" w:hAnsiTheme="minorHAnsi" w:cstheme="minorBidi"/>
              <w:noProof/>
              <w:sz w:val="22"/>
              <w:szCs w:val="22"/>
              <w:lang w:val="id-ID" w:eastAsia="id-ID"/>
            </w:rPr>
          </w:pPr>
          <w:hyperlink w:anchor="_Toc66975568" w:history="1">
            <w:r w:rsidR="001C65B1" w:rsidRPr="005D750B">
              <w:rPr>
                <w:rStyle w:val="Hyperlink"/>
                <w:noProof/>
              </w:rPr>
              <w:t>4.2.4</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 xml:space="preserve">Pengujian </w:t>
            </w:r>
            <w:r w:rsidR="001C65B1" w:rsidRPr="005D750B">
              <w:rPr>
                <w:rStyle w:val="Hyperlink"/>
                <w:i/>
                <w:iCs/>
                <w:noProof/>
              </w:rPr>
              <w:t>Black Box</w:t>
            </w:r>
            <w:r w:rsidR="001C65B1">
              <w:rPr>
                <w:noProof/>
                <w:webHidden/>
              </w:rPr>
              <w:tab/>
            </w:r>
            <w:r w:rsidR="001C65B1">
              <w:rPr>
                <w:noProof/>
                <w:webHidden/>
              </w:rPr>
              <w:fldChar w:fldCharType="begin"/>
            </w:r>
            <w:r w:rsidR="001C65B1">
              <w:rPr>
                <w:noProof/>
                <w:webHidden/>
              </w:rPr>
              <w:instrText xml:space="preserve"> PAGEREF _Toc66975568 \h </w:instrText>
            </w:r>
            <w:r w:rsidR="001C65B1">
              <w:rPr>
                <w:noProof/>
                <w:webHidden/>
              </w:rPr>
            </w:r>
            <w:r w:rsidR="001C65B1">
              <w:rPr>
                <w:noProof/>
                <w:webHidden/>
              </w:rPr>
              <w:fldChar w:fldCharType="separate"/>
            </w:r>
            <w:r w:rsidR="007317C7">
              <w:rPr>
                <w:noProof/>
                <w:webHidden/>
              </w:rPr>
              <w:t>90</w:t>
            </w:r>
            <w:r w:rsidR="001C65B1">
              <w:rPr>
                <w:noProof/>
                <w:webHidden/>
              </w:rPr>
              <w:fldChar w:fldCharType="end"/>
            </w:r>
          </w:hyperlink>
        </w:p>
        <w:p w14:paraId="50B275CB" w14:textId="26A7A4AC" w:rsidR="001C65B1" w:rsidRDefault="00FA79F7">
          <w:pPr>
            <w:pStyle w:val="TOC2"/>
            <w:rPr>
              <w:rFonts w:asciiTheme="minorHAnsi" w:eastAsiaTheme="minorEastAsia" w:hAnsiTheme="minorHAnsi" w:cstheme="minorBidi"/>
              <w:noProof/>
              <w:sz w:val="22"/>
              <w:szCs w:val="22"/>
              <w:lang w:val="id-ID" w:eastAsia="id-ID"/>
            </w:rPr>
          </w:pPr>
          <w:hyperlink w:anchor="_Toc66975569" w:history="1">
            <w:r w:rsidR="001C65B1" w:rsidRPr="005D750B">
              <w:rPr>
                <w:rStyle w:val="Hyperlink"/>
                <w:noProof/>
              </w:rPr>
              <w:t>4.3</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Analisis Hasil Perancangan dan Pengujian</w:t>
            </w:r>
            <w:r w:rsidR="001C65B1">
              <w:rPr>
                <w:noProof/>
                <w:webHidden/>
              </w:rPr>
              <w:tab/>
            </w:r>
            <w:r w:rsidR="001C65B1">
              <w:rPr>
                <w:noProof/>
                <w:webHidden/>
              </w:rPr>
              <w:fldChar w:fldCharType="begin"/>
            </w:r>
            <w:r w:rsidR="001C65B1">
              <w:rPr>
                <w:noProof/>
                <w:webHidden/>
              </w:rPr>
              <w:instrText xml:space="preserve"> PAGEREF _Toc66975569 \h </w:instrText>
            </w:r>
            <w:r w:rsidR="001C65B1">
              <w:rPr>
                <w:noProof/>
                <w:webHidden/>
              </w:rPr>
            </w:r>
            <w:r w:rsidR="001C65B1">
              <w:rPr>
                <w:noProof/>
                <w:webHidden/>
              </w:rPr>
              <w:fldChar w:fldCharType="separate"/>
            </w:r>
            <w:r w:rsidR="007317C7">
              <w:rPr>
                <w:noProof/>
                <w:webHidden/>
              </w:rPr>
              <w:t>93</w:t>
            </w:r>
            <w:r w:rsidR="001C65B1">
              <w:rPr>
                <w:noProof/>
                <w:webHidden/>
              </w:rPr>
              <w:fldChar w:fldCharType="end"/>
            </w:r>
          </w:hyperlink>
        </w:p>
        <w:p w14:paraId="695DBCB1" w14:textId="10F1795B" w:rsidR="001C65B1" w:rsidRDefault="00FA79F7">
          <w:pPr>
            <w:pStyle w:val="TOC1"/>
            <w:rPr>
              <w:rFonts w:asciiTheme="minorHAnsi" w:eastAsiaTheme="minorEastAsia" w:hAnsiTheme="minorHAnsi" w:cstheme="minorBidi"/>
              <w:b w:val="0"/>
              <w:noProof/>
              <w:sz w:val="22"/>
              <w:szCs w:val="22"/>
              <w:lang w:val="id-ID" w:eastAsia="id-ID"/>
            </w:rPr>
          </w:pPr>
          <w:hyperlink w:anchor="_Toc66975570" w:history="1">
            <w:r w:rsidR="001C65B1" w:rsidRPr="005D750B">
              <w:rPr>
                <w:rStyle w:val="Hyperlink"/>
                <w:noProof/>
              </w:rPr>
              <w:t>Bab V</w:t>
            </w:r>
            <w:r w:rsidR="001C65B1">
              <w:rPr>
                <w:rFonts w:asciiTheme="minorHAnsi" w:eastAsiaTheme="minorEastAsia" w:hAnsiTheme="minorHAnsi" w:cstheme="minorBidi"/>
                <w:b w:val="0"/>
                <w:noProof/>
                <w:sz w:val="22"/>
                <w:szCs w:val="22"/>
                <w:lang w:val="id-ID" w:eastAsia="id-ID"/>
              </w:rPr>
              <w:tab/>
            </w:r>
            <w:r w:rsidR="001C65B1" w:rsidRPr="005D750B">
              <w:rPr>
                <w:rStyle w:val="Hyperlink"/>
                <w:noProof/>
                <w:lang w:val="id-ID"/>
              </w:rPr>
              <w:t>PENUTUP</w:t>
            </w:r>
            <w:r w:rsidR="001C65B1">
              <w:rPr>
                <w:noProof/>
                <w:webHidden/>
              </w:rPr>
              <w:tab/>
            </w:r>
            <w:r w:rsidR="001C65B1">
              <w:rPr>
                <w:noProof/>
                <w:webHidden/>
              </w:rPr>
              <w:fldChar w:fldCharType="begin"/>
            </w:r>
            <w:r w:rsidR="001C65B1">
              <w:rPr>
                <w:noProof/>
                <w:webHidden/>
              </w:rPr>
              <w:instrText xml:space="preserve"> PAGEREF _Toc66975570 \h </w:instrText>
            </w:r>
            <w:r w:rsidR="001C65B1">
              <w:rPr>
                <w:noProof/>
                <w:webHidden/>
              </w:rPr>
            </w:r>
            <w:r w:rsidR="001C65B1">
              <w:rPr>
                <w:noProof/>
                <w:webHidden/>
              </w:rPr>
              <w:fldChar w:fldCharType="separate"/>
            </w:r>
            <w:r w:rsidR="007317C7">
              <w:rPr>
                <w:noProof/>
                <w:webHidden/>
              </w:rPr>
              <w:t>95</w:t>
            </w:r>
            <w:r w:rsidR="001C65B1">
              <w:rPr>
                <w:noProof/>
                <w:webHidden/>
              </w:rPr>
              <w:fldChar w:fldCharType="end"/>
            </w:r>
          </w:hyperlink>
        </w:p>
        <w:p w14:paraId="4C1CCB3C" w14:textId="1A887CF5" w:rsidR="001C65B1" w:rsidRDefault="00FA79F7">
          <w:pPr>
            <w:pStyle w:val="TOC2"/>
            <w:rPr>
              <w:rFonts w:asciiTheme="minorHAnsi" w:eastAsiaTheme="minorEastAsia" w:hAnsiTheme="minorHAnsi" w:cstheme="minorBidi"/>
              <w:noProof/>
              <w:sz w:val="22"/>
              <w:szCs w:val="22"/>
              <w:lang w:val="id-ID" w:eastAsia="id-ID"/>
            </w:rPr>
          </w:pPr>
          <w:hyperlink w:anchor="_Toc66975571" w:history="1">
            <w:r w:rsidR="001C65B1" w:rsidRPr="005D750B">
              <w:rPr>
                <w:rStyle w:val="Hyperlink"/>
                <w:noProof/>
              </w:rPr>
              <w:t>5.1</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Kesimpulan</w:t>
            </w:r>
            <w:r w:rsidR="001C65B1">
              <w:rPr>
                <w:noProof/>
                <w:webHidden/>
              </w:rPr>
              <w:tab/>
            </w:r>
            <w:r w:rsidR="001C65B1">
              <w:rPr>
                <w:noProof/>
                <w:webHidden/>
              </w:rPr>
              <w:fldChar w:fldCharType="begin"/>
            </w:r>
            <w:r w:rsidR="001C65B1">
              <w:rPr>
                <w:noProof/>
                <w:webHidden/>
              </w:rPr>
              <w:instrText xml:space="preserve"> PAGEREF _Toc66975571 \h </w:instrText>
            </w:r>
            <w:r w:rsidR="001C65B1">
              <w:rPr>
                <w:noProof/>
                <w:webHidden/>
              </w:rPr>
            </w:r>
            <w:r w:rsidR="001C65B1">
              <w:rPr>
                <w:noProof/>
                <w:webHidden/>
              </w:rPr>
              <w:fldChar w:fldCharType="separate"/>
            </w:r>
            <w:r w:rsidR="007317C7">
              <w:rPr>
                <w:noProof/>
                <w:webHidden/>
              </w:rPr>
              <w:t>95</w:t>
            </w:r>
            <w:r w:rsidR="001C65B1">
              <w:rPr>
                <w:noProof/>
                <w:webHidden/>
              </w:rPr>
              <w:fldChar w:fldCharType="end"/>
            </w:r>
          </w:hyperlink>
        </w:p>
        <w:p w14:paraId="07AD9D15" w14:textId="1C1D7BFE" w:rsidR="001C65B1" w:rsidRDefault="00FA79F7">
          <w:pPr>
            <w:pStyle w:val="TOC2"/>
            <w:rPr>
              <w:rFonts w:asciiTheme="minorHAnsi" w:eastAsiaTheme="minorEastAsia" w:hAnsiTheme="minorHAnsi" w:cstheme="minorBidi"/>
              <w:noProof/>
              <w:sz w:val="22"/>
              <w:szCs w:val="22"/>
              <w:lang w:val="id-ID" w:eastAsia="id-ID"/>
            </w:rPr>
          </w:pPr>
          <w:hyperlink w:anchor="_Toc66975572" w:history="1">
            <w:r w:rsidR="001C65B1" w:rsidRPr="005D750B">
              <w:rPr>
                <w:rStyle w:val="Hyperlink"/>
                <w:noProof/>
              </w:rPr>
              <w:t>5.2</w:t>
            </w:r>
            <w:r w:rsidR="001C65B1">
              <w:rPr>
                <w:rFonts w:asciiTheme="minorHAnsi" w:eastAsiaTheme="minorEastAsia" w:hAnsiTheme="minorHAnsi" w:cstheme="minorBidi"/>
                <w:noProof/>
                <w:sz w:val="22"/>
                <w:szCs w:val="22"/>
                <w:lang w:val="id-ID" w:eastAsia="id-ID"/>
              </w:rPr>
              <w:tab/>
            </w:r>
            <w:r w:rsidR="001C65B1" w:rsidRPr="005D750B">
              <w:rPr>
                <w:rStyle w:val="Hyperlink"/>
                <w:noProof/>
              </w:rPr>
              <w:t>Saran</w:t>
            </w:r>
            <w:r w:rsidR="001C65B1">
              <w:rPr>
                <w:noProof/>
                <w:webHidden/>
              </w:rPr>
              <w:tab/>
            </w:r>
            <w:r w:rsidR="001C65B1">
              <w:rPr>
                <w:noProof/>
                <w:webHidden/>
              </w:rPr>
              <w:fldChar w:fldCharType="begin"/>
            </w:r>
            <w:r w:rsidR="001C65B1">
              <w:rPr>
                <w:noProof/>
                <w:webHidden/>
              </w:rPr>
              <w:instrText xml:space="preserve"> PAGEREF _Toc66975572 \h </w:instrText>
            </w:r>
            <w:r w:rsidR="001C65B1">
              <w:rPr>
                <w:noProof/>
                <w:webHidden/>
              </w:rPr>
            </w:r>
            <w:r w:rsidR="001C65B1">
              <w:rPr>
                <w:noProof/>
                <w:webHidden/>
              </w:rPr>
              <w:fldChar w:fldCharType="separate"/>
            </w:r>
            <w:r w:rsidR="007317C7">
              <w:rPr>
                <w:noProof/>
                <w:webHidden/>
              </w:rPr>
              <w:t>95</w:t>
            </w:r>
            <w:r w:rsidR="001C65B1">
              <w:rPr>
                <w:noProof/>
                <w:webHidden/>
              </w:rPr>
              <w:fldChar w:fldCharType="end"/>
            </w:r>
          </w:hyperlink>
        </w:p>
        <w:p w14:paraId="2A6FF1C4" w14:textId="0C49554A" w:rsidR="001C65B1" w:rsidRDefault="00FA79F7">
          <w:pPr>
            <w:pStyle w:val="TOC1"/>
            <w:rPr>
              <w:rFonts w:asciiTheme="minorHAnsi" w:eastAsiaTheme="minorEastAsia" w:hAnsiTheme="minorHAnsi" w:cstheme="minorBidi"/>
              <w:b w:val="0"/>
              <w:noProof/>
              <w:sz w:val="22"/>
              <w:szCs w:val="22"/>
              <w:lang w:val="id-ID" w:eastAsia="id-ID"/>
            </w:rPr>
          </w:pPr>
          <w:hyperlink w:anchor="_Toc66975573" w:history="1">
            <w:r w:rsidR="001C65B1" w:rsidRPr="005D750B">
              <w:rPr>
                <w:rStyle w:val="Hyperlink"/>
                <w:noProof/>
              </w:rPr>
              <w:t>DAFTAR PUSTAKA</w:t>
            </w:r>
            <w:r w:rsidR="001C65B1">
              <w:rPr>
                <w:noProof/>
                <w:webHidden/>
              </w:rPr>
              <w:tab/>
            </w:r>
            <w:r w:rsidR="001C65B1">
              <w:rPr>
                <w:noProof/>
                <w:webHidden/>
              </w:rPr>
              <w:fldChar w:fldCharType="begin"/>
            </w:r>
            <w:r w:rsidR="001C65B1">
              <w:rPr>
                <w:noProof/>
                <w:webHidden/>
              </w:rPr>
              <w:instrText xml:space="preserve"> PAGEREF _Toc66975573 \h </w:instrText>
            </w:r>
            <w:r w:rsidR="001C65B1">
              <w:rPr>
                <w:noProof/>
                <w:webHidden/>
              </w:rPr>
            </w:r>
            <w:r w:rsidR="001C65B1">
              <w:rPr>
                <w:noProof/>
                <w:webHidden/>
              </w:rPr>
              <w:fldChar w:fldCharType="separate"/>
            </w:r>
            <w:r w:rsidR="007317C7">
              <w:rPr>
                <w:noProof/>
                <w:webHidden/>
              </w:rPr>
              <w:t>97</w:t>
            </w:r>
            <w:r w:rsidR="001C65B1">
              <w:rPr>
                <w:noProof/>
                <w:webHidden/>
              </w:rPr>
              <w:fldChar w:fldCharType="end"/>
            </w:r>
          </w:hyperlink>
        </w:p>
        <w:p w14:paraId="1DB01662" w14:textId="239ABC74" w:rsidR="00FD0A4E" w:rsidRDefault="00FD0A4E" w:rsidP="00DF3E13">
          <w:pPr>
            <w:ind w:firstLine="0"/>
          </w:pPr>
          <w:r w:rsidRPr="00D919A6">
            <w:rPr>
              <w:b/>
              <w:bCs/>
              <w:noProof/>
            </w:rPr>
            <w:fldChar w:fldCharType="end"/>
          </w:r>
        </w:p>
      </w:sdtContent>
    </w:sdt>
    <w:p w14:paraId="070C511B" w14:textId="77777777" w:rsidR="00BA4791" w:rsidRDefault="00BA4791" w:rsidP="00F44D3E">
      <w:pPr>
        <w:pStyle w:val="tmpH1"/>
        <w:sectPr w:rsidR="00BA4791" w:rsidSect="00F44D3E">
          <w:pgSz w:w="11909" w:h="16834" w:code="9"/>
          <w:pgMar w:top="1701" w:right="1701" w:bottom="1701" w:left="2268" w:header="1134" w:footer="1134" w:gutter="0"/>
          <w:pgNumType w:fmt="lowerRoman"/>
          <w:cols w:space="720"/>
          <w:titlePg/>
          <w:docGrid w:linePitch="272"/>
        </w:sectPr>
      </w:pPr>
      <w:bookmarkStart w:id="16" w:name="_Toc62737557"/>
    </w:p>
    <w:p w14:paraId="57A24BAB" w14:textId="1E57601D" w:rsidR="00F44D3E" w:rsidRDefault="00F44D3E" w:rsidP="00F44D3E">
      <w:pPr>
        <w:pStyle w:val="tmpH1"/>
      </w:pPr>
      <w:bookmarkStart w:id="17" w:name="_Toc66975504"/>
      <w:r>
        <w:lastRenderedPageBreak/>
        <w:t>DAFTAR TABEL</w:t>
      </w:r>
      <w:bookmarkEnd w:id="16"/>
      <w:bookmarkEnd w:id="17"/>
    </w:p>
    <w:p w14:paraId="21E86CB1" w14:textId="60D71AC6" w:rsidR="00F932BD" w:rsidRDefault="00F932BD" w:rsidP="00F932BD">
      <w:pPr>
        <w:pStyle w:val="TableofFigures"/>
        <w:tabs>
          <w:tab w:val="right" w:leader="dot" w:pos="7930"/>
        </w:tabs>
        <w:ind w:left="993" w:hanging="993"/>
        <w:rPr>
          <w:rFonts w:asciiTheme="minorHAnsi" w:eastAsiaTheme="minorEastAsia" w:hAnsiTheme="minorHAnsi" w:cstheme="minorBidi"/>
          <w:noProof/>
          <w:sz w:val="22"/>
          <w:szCs w:val="22"/>
          <w:lang w:eastAsia="id-ID"/>
        </w:rPr>
      </w:pPr>
      <w:r>
        <w:fldChar w:fldCharType="begin"/>
      </w:r>
      <w:r>
        <w:instrText xml:space="preserve"> TOC \h \z \c "Tabel 2." </w:instrText>
      </w:r>
      <w:r>
        <w:fldChar w:fldCharType="separate"/>
      </w:r>
      <w:hyperlink w:anchor="_Toc62757235" w:history="1">
        <w:r w:rsidRPr="003E7438">
          <w:rPr>
            <w:rStyle w:val="Hyperlink"/>
            <w:noProof/>
          </w:rPr>
          <w:t>Tabel 2.1 Tabel Perbandingan Penelitian</w:t>
        </w:r>
        <w:r>
          <w:rPr>
            <w:noProof/>
            <w:webHidden/>
          </w:rPr>
          <w:tab/>
        </w:r>
        <w:r>
          <w:rPr>
            <w:noProof/>
            <w:webHidden/>
          </w:rPr>
          <w:fldChar w:fldCharType="begin"/>
        </w:r>
        <w:r>
          <w:rPr>
            <w:noProof/>
            <w:webHidden/>
          </w:rPr>
          <w:instrText xml:space="preserve"> PAGEREF _Toc62757235 \h </w:instrText>
        </w:r>
        <w:r>
          <w:rPr>
            <w:noProof/>
            <w:webHidden/>
          </w:rPr>
        </w:r>
        <w:r>
          <w:rPr>
            <w:noProof/>
            <w:webHidden/>
          </w:rPr>
          <w:fldChar w:fldCharType="separate"/>
        </w:r>
        <w:r w:rsidR="007317C7">
          <w:rPr>
            <w:noProof/>
            <w:webHidden/>
          </w:rPr>
          <w:t>6</w:t>
        </w:r>
        <w:r>
          <w:rPr>
            <w:noProof/>
            <w:webHidden/>
          </w:rPr>
          <w:fldChar w:fldCharType="end"/>
        </w:r>
      </w:hyperlink>
    </w:p>
    <w:p w14:paraId="15179528" w14:textId="22FBC431" w:rsidR="00BA4791" w:rsidRDefault="00F932BD" w:rsidP="00BA4791">
      <w:pPr>
        <w:tabs>
          <w:tab w:val="right" w:leader="dot" w:pos="7938"/>
        </w:tabs>
        <w:ind w:left="993" w:hanging="993"/>
        <w:rPr>
          <w:rFonts w:asciiTheme="minorHAnsi" w:eastAsiaTheme="minorEastAsia" w:hAnsiTheme="minorHAnsi" w:cstheme="minorBidi"/>
          <w:noProof/>
          <w:sz w:val="22"/>
          <w:szCs w:val="22"/>
          <w:lang w:eastAsia="id-ID"/>
        </w:rPr>
      </w:pPr>
      <w:r>
        <w:fldChar w:fldCharType="end"/>
      </w:r>
      <w:r>
        <w:fldChar w:fldCharType="begin"/>
      </w:r>
      <w:r>
        <w:instrText xml:space="preserve"> TOC \h \z \c "Tabel 3." </w:instrText>
      </w:r>
      <w:r>
        <w:fldChar w:fldCharType="separate"/>
      </w:r>
      <w:hyperlink w:anchor="_Toc66092270" w:history="1">
        <w:r w:rsidR="00BA4791" w:rsidRPr="000F1882">
          <w:rPr>
            <w:rStyle w:val="Hyperlink"/>
            <w:noProof/>
          </w:rPr>
          <w:t>Tabel 3.1 Jenis Pesan pada Aplikasi WhatsApp</w:t>
        </w:r>
        <w:r w:rsidR="00BA4791">
          <w:rPr>
            <w:noProof/>
            <w:webHidden/>
          </w:rPr>
          <w:tab/>
        </w:r>
        <w:r w:rsidR="00BA4791">
          <w:rPr>
            <w:noProof/>
            <w:webHidden/>
          </w:rPr>
          <w:fldChar w:fldCharType="begin"/>
        </w:r>
        <w:r w:rsidR="00BA4791">
          <w:rPr>
            <w:noProof/>
            <w:webHidden/>
          </w:rPr>
          <w:instrText xml:space="preserve"> PAGEREF _Toc66092270 \h </w:instrText>
        </w:r>
        <w:r w:rsidR="00BA4791">
          <w:rPr>
            <w:noProof/>
            <w:webHidden/>
          </w:rPr>
        </w:r>
        <w:r w:rsidR="00BA4791">
          <w:rPr>
            <w:noProof/>
            <w:webHidden/>
          </w:rPr>
          <w:fldChar w:fldCharType="separate"/>
        </w:r>
        <w:r w:rsidR="007317C7">
          <w:rPr>
            <w:noProof/>
            <w:webHidden/>
          </w:rPr>
          <w:t>28</w:t>
        </w:r>
        <w:r w:rsidR="00BA4791">
          <w:rPr>
            <w:noProof/>
            <w:webHidden/>
          </w:rPr>
          <w:fldChar w:fldCharType="end"/>
        </w:r>
      </w:hyperlink>
    </w:p>
    <w:p w14:paraId="44C1D315" w14:textId="7FCF6809" w:rsidR="00BA4791" w:rsidRDefault="00FA79F7" w:rsidP="00BA4791">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66092271" w:history="1">
        <w:r w:rsidR="00BA4791" w:rsidRPr="000F1882">
          <w:rPr>
            <w:rStyle w:val="Hyperlink"/>
            <w:noProof/>
          </w:rPr>
          <w:t>Tabel 3.2 Tabel Penggunaan Abreviasi</w:t>
        </w:r>
        <w:r w:rsidR="00BA4791">
          <w:rPr>
            <w:noProof/>
            <w:webHidden/>
          </w:rPr>
          <w:tab/>
        </w:r>
        <w:r w:rsidR="00BA4791">
          <w:rPr>
            <w:noProof/>
            <w:webHidden/>
          </w:rPr>
          <w:fldChar w:fldCharType="begin"/>
        </w:r>
        <w:r w:rsidR="00BA4791">
          <w:rPr>
            <w:noProof/>
            <w:webHidden/>
          </w:rPr>
          <w:instrText xml:space="preserve"> PAGEREF _Toc66092271 \h </w:instrText>
        </w:r>
        <w:r w:rsidR="00BA4791">
          <w:rPr>
            <w:noProof/>
            <w:webHidden/>
          </w:rPr>
        </w:r>
        <w:r w:rsidR="00BA4791">
          <w:rPr>
            <w:noProof/>
            <w:webHidden/>
          </w:rPr>
          <w:fldChar w:fldCharType="separate"/>
        </w:r>
        <w:r w:rsidR="007317C7">
          <w:rPr>
            <w:noProof/>
            <w:webHidden/>
          </w:rPr>
          <w:t>34</w:t>
        </w:r>
        <w:r w:rsidR="00BA4791">
          <w:rPr>
            <w:noProof/>
            <w:webHidden/>
          </w:rPr>
          <w:fldChar w:fldCharType="end"/>
        </w:r>
      </w:hyperlink>
    </w:p>
    <w:p w14:paraId="5ACBA545" w14:textId="2428B9BD" w:rsidR="00BA4791" w:rsidRDefault="00FA79F7" w:rsidP="00BA4791">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66092272" w:history="1">
        <w:r w:rsidR="00BA4791" w:rsidRPr="000F1882">
          <w:rPr>
            <w:rStyle w:val="Hyperlink"/>
            <w:noProof/>
          </w:rPr>
          <w:t>Tabel 3.3 Tabel Penggunaan Slang</w:t>
        </w:r>
        <w:r w:rsidR="00BA4791">
          <w:rPr>
            <w:noProof/>
            <w:webHidden/>
          </w:rPr>
          <w:tab/>
        </w:r>
        <w:r w:rsidR="00BA4791">
          <w:rPr>
            <w:noProof/>
            <w:webHidden/>
          </w:rPr>
          <w:fldChar w:fldCharType="begin"/>
        </w:r>
        <w:r w:rsidR="00BA4791">
          <w:rPr>
            <w:noProof/>
            <w:webHidden/>
          </w:rPr>
          <w:instrText xml:space="preserve"> PAGEREF _Toc66092272 \h </w:instrText>
        </w:r>
        <w:r w:rsidR="00BA4791">
          <w:rPr>
            <w:noProof/>
            <w:webHidden/>
          </w:rPr>
        </w:r>
        <w:r w:rsidR="00BA4791">
          <w:rPr>
            <w:noProof/>
            <w:webHidden/>
          </w:rPr>
          <w:fldChar w:fldCharType="separate"/>
        </w:r>
        <w:r w:rsidR="007317C7">
          <w:rPr>
            <w:noProof/>
            <w:webHidden/>
          </w:rPr>
          <w:t>35</w:t>
        </w:r>
        <w:r w:rsidR="00BA4791">
          <w:rPr>
            <w:noProof/>
            <w:webHidden/>
          </w:rPr>
          <w:fldChar w:fldCharType="end"/>
        </w:r>
      </w:hyperlink>
    </w:p>
    <w:p w14:paraId="51901D56" w14:textId="1105DEDB" w:rsidR="00BA4791" w:rsidRDefault="00FA79F7" w:rsidP="00BA4791">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66092273" w:history="1">
        <w:r w:rsidR="00BA4791" w:rsidRPr="000F1882">
          <w:rPr>
            <w:rStyle w:val="Hyperlink"/>
            <w:noProof/>
          </w:rPr>
          <w:t>Tabel 3.4 Tabel Penggunaan Pemanjangan Kata</w:t>
        </w:r>
        <w:r w:rsidR="00BA4791">
          <w:rPr>
            <w:noProof/>
            <w:webHidden/>
          </w:rPr>
          <w:tab/>
        </w:r>
        <w:r w:rsidR="00BA4791">
          <w:rPr>
            <w:noProof/>
            <w:webHidden/>
          </w:rPr>
          <w:fldChar w:fldCharType="begin"/>
        </w:r>
        <w:r w:rsidR="00BA4791">
          <w:rPr>
            <w:noProof/>
            <w:webHidden/>
          </w:rPr>
          <w:instrText xml:space="preserve"> PAGEREF _Toc66092273 \h </w:instrText>
        </w:r>
        <w:r w:rsidR="00BA4791">
          <w:rPr>
            <w:noProof/>
            <w:webHidden/>
          </w:rPr>
        </w:r>
        <w:r w:rsidR="00BA4791">
          <w:rPr>
            <w:noProof/>
            <w:webHidden/>
          </w:rPr>
          <w:fldChar w:fldCharType="separate"/>
        </w:r>
        <w:r w:rsidR="007317C7">
          <w:rPr>
            <w:noProof/>
            <w:webHidden/>
          </w:rPr>
          <w:t>37</w:t>
        </w:r>
        <w:r w:rsidR="00BA4791">
          <w:rPr>
            <w:noProof/>
            <w:webHidden/>
          </w:rPr>
          <w:fldChar w:fldCharType="end"/>
        </w:r>
      </w:hyperlink>
    </w:p>
    <w:p w14:paraId="20C23AD8" w14:textId="130D1078" w:rsidR="00BA4791" w:rsidRDefault="00FA79F7" w:rsidP="00BA4791">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66092274" w:history="1">
        <w:r w:rsidR="00BA4791" w:rsidRPr="000F1882">
          <w:rPr>
            <w:rStyle w:val="Hyperlink"/>
            <w:noProof/>
          </w:rPr>
          <w:t>Tabel 3.5 Definisi Aktor</w:t>
        </w:r>
        <w:r w:rsidR="00BA4791">
          <w:rPr>
            <w:noProof/>
            <w:webHidden/>
          </w:rPr>
          <w:tab/>
        </w:r>
        <w:r w:rsidR="00BA4791">
          <w:rPr>
            <w:noProof/>
            <w:webHidden/>
          </w:rPr>
          <w:fldChar w:fldCharType="begin"/>
        </w:r>
        <w:r w:rsidR="00BA4791">
          <w:rPr>
            <w:noProof/>
            <w:webHidden/>
          </w:rPr>
          <w:instrText xml:space="preserve"> PAGEREF _Toc66092274 \h </w:instrText>
        </w:r>
        <w:r w:rsidR="00BA4791">
          <w:rPr>
            <w:noProof/>
            <w:webHidden/>
          </w:rPr>
        </w:r>
        <w:r w:rsidR="00BA4791">
          <w:rPr>
            <w:noProof/>
            <w:webHidden/>
          </w:rPr>
          <w:fldChar w:fldCharType="separate"/>
        </w:r>
        <w:r w:rsidR="007317C7">
          <w:rPr>
            <w:noProof/>
            <w:webHidden/>
          </w:rPr>
          <w:t>50</w:t>
        </w:r>
        <w:r w:rsidR="00BA4791">
          <w:rPr>
            <w:noProof/>
            <w:webHidden/>
          </w:rPr>
          <w:fldChar w:fldCharType="end"/>
        </w:r>
      </w:hyperlink>
    </w:p>
    <w:p w14:paraId="565838B3" w14:textId="0C40D2B9" w:rsidR="00BA4791" w:rsidRDefault="00FA79F7" w:rsidP="00BA4791">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66092275" w:history="1">
        <w:r w:rsidR="00BA4791" w:rsidRPr="000F1882">
          <w:rPr>
            <w:rStyle w:val="Hyperlink"/>
            <w:noProof/>
          </w:rPr>
          <w:t xml:space="preserve">Tabel 3.6 Definisi </w:t>
        </w:r>
        <w:r w:rsidR="00BA4791" w:rsidRPr="000F1882">
          <w:rPr>
            <w:rStyle w:val="Hyperlink"/>
            <w:i/>
            <w:iCs/>
            <w:noProof/>
          </w:rPr>
          <w:t>Use Case</w:t>
        </w:r>
        <w:r w:rsidR="00BA4791">
          <w:rPr>
            <w:noProof/>
            <w:webHidden/>
          </w:rPr>
          <w:tab/>
        </w:r>
        <w:r w:rsidR="00BA4791">
          <w:rPr>
            <w:noProof/>
            <w:webHidden/>
          </w:rPr>
          <w:fldChar w:fldCharType="begin"/>
        </w:r>
        <w:r w:rsidR="00BA4791">
          <w:rPr>
            <w:noProof/>
            <w:webHidden/>
          </w:rPr>
          <w:instrText xml:space="preserve"> PAGEREF _Toc66092275 \h </w:instrText>
        </w:r>
        <w:r w:rsidR="00BA4791">
          <w:rPr>
            <w:noProof/>
            <w:webHidden/>
          </w:rPr>
        </w:r>
        <w:r w:rsidR="00BA4791">
          <w:rPr>
            <w:noProof/>
            <w:webHidden/>
          </w:rPr>
          <w:fldChar w:fldCharType="separate"/>
        </w:r>
        <w:r w:rsidR="007317C7">
          <w:rPr>
            <w:noProof/>
            <w:webHidden/>
          </w:rPr>
          <w:t>50</w:t>
        </w:r>
        <w:r w:rsidR="00BA4791">
          <w:rPr>
            <w:noProof/>
            <w:webHidden/>
          </w:rPr>
          <w:fldChar w:fldCharType="end"/>
        </w:r>
      </w:hyperlink>
    </w:p>
    <w:p w14:paraId="118408C4" w14:textId="23F7C4C7" w:rsidR="00BA4791" w:rsidRDefault="00FA79F7" w:rsidP="00BA4791">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66092276" w:history="1">
        <w:r w:rsidR="00BA4791" w:rsidRPr="000F1882">
          <w:rPr>
            <w:rStyle w:val="Hyperlink"/>
            <w:noProof/>
          </w:rPr>
          <w:t xml:space="preserve">Tabel 3.7 Hasil Pengujian </w:t>
        </w:r>
        <w:r w:rsidR="00BA4791" w:rsidRPr="000F1882">
          <w:rPr>
            <w:rStyle w:val="Hyperlink"/>
            <w:iCs/>
            <w:noProof/>
          </w:rPr>
          <w:t>Black Box</w:t>
        </w:r>
        <w:r w:rsidR="00BA4791">
          <w:rPr>
            <w:noProof/>
            <w:webHidden/>
          </w:rPr>
          <w:tab/>
        </w:r>
        <w:r w:rsidR="00BA4791">
          <w:rPr>
            <w:noProof/>
            <w:webHidden/>
          </w:rPr>
          <w:fldChar w:fldCharType="begin"/>
        </w:r>
        <w:r w:rsidR="00BA4791">
          <w:rPr>
            <w:noProof/>
            <w:webHidden/>
          </w:rPr>
          <w:instrText xml:space="preserve"> PAGEREF _Toc66092276 \h </w:instrText>
        </w:r>
        <w:r w:rsidR="00BA4791">
          <w:rPr>
            <w:noProof/>
            <w:webHidden/>
          </w:rPr>
        </w:r>
        <w:r w:rsidR="00BA4791">
          <w:rPr>
            <w:noProof/>
            <w:webHidden/>
          </w:rPr>
          <w:fldChar w:fldCharType="separate"/>
        </w:r>
        <w:r w:rsidR="007317C7">
          <w:rPr>
            <w:noProof/>
            <w:webHidden/>
          </w:rPr>
          <w:t>71</w:t>
        </w:r>
        <w:r w:rsidR="00BA4791">
          <w:rPr>
            <w:noProof/>
            <w:webHidden/>
          </w:rPr>
          <w:fldChar w:fldCharType="end"/>
        </w:r>
      </w:hyperlink>
    </w:p>
    <w:p w14:paraId="5FD0FBCC" w14:textId="55148DD0" w:rsidR="00013554" w:rsidRPr="00013554" w:rsidRDefault="00F932BD" w:rsidP="00013554">
      <w:pPr>
        <w:tabs>
          <w:tab w:val="right" w:leader="dot" w:pos="7938"/>
        </w:tabs>
        <w:ind w:left="993" w:hanging="993"/>
        <w:rPr>
          <w:noProof/>
        </w:rPr>
      </w:pPr>
      <w:r>
        <w:fldChar w:fldCharType="end"/>
      </w:r>
      <w:r>
        <w:fldChar w:fldCharType="begin"/>
      </w:r>
      <w:r>
        <w:instrText xml:space="preserve"> TOC \h \z \c "Tabel 4." </w:instrText>
      </w:r>
      <w:r>
        <w:fldChar w:fldCharType="separate"/>
      </w:r>
      <w:hyperlink w:anchor="_Toc75524555" w:history="1">
        <w:r w:rsidR="00013554" w:rsidRPr="00916AE9">
          <w:rPr>
            <w:rStyle w:val="Hyperlink"/>
            <w:noProof/>
          </w:rPr>
          <w:t xml:space="preserve">Tabel 4.1 Hasil Implementasi Rancangan </w:t>
        </w:r>
        <w:r w:rsidR="00013554" w:rsidRPr="00916AE9">
          <w:rPr>
            <w:rStyle w:val="Hyperlink"/>
            <w:i/>
            <w:iCs/>
            <w:noProof/>
          </w:rPr>
          <w:t>Class Diagram</w:t>
        </w:r>
        <w:r w:rsidR="00013554">
          <w:rPr>
            <w:noProof/>
            <w:webHidden/>
          </w:rPr>
          <w:tab/>
        </w:r>
        <w:r w:rsidR="00013554">
          <w:rPr>
            <w:noProof/>
            <w:webHidden/>
          </w:rPr>
          <w:fldChar w:fldCharType="begin"/>
        </w:r>
        <w:r w:rsidR="00013554">
          <w:rPr>
            <w:noProof/>
            <w:webHidden/>
          </w:rPr>
          <w:instrText xml:space="preserve"> PAGEREF _Toc75524555 \h </w:instrText>
        </w:r>
        <w:r w:rsidR="00013554">
          <w:rPr>
            <w:noProof/>
            <w:webHidden/>
          </w:rPr>
        </w:r>
        <w:r w:rsidR="00013554">
          <w:rPr>
            <w:noProof/>
            <w:webHidden/>
          </w:rPr>
          <w:fldChar w:fldCharType="separate"/>
        </w:r>
        <w:r w:rsidR="007317C7">
          <w:rPr>
            <w:noProof/>
            <w:webHidden/>
          </w:rPr>
          <w:t>73</w:t>
        </w:r>
        <w:r w:rsidR="00013554">
          <w:rPr>
            <w:noProof/>
            <w:webHidden/>
          </w:rPr>
          <w:fldChar w:fldCharType="end"/>
        </w:r>
      </w:hyperlink>
    </w:p>
    <w:p w14:paraId="6F58AA15" w14:textId="54228FC6" w:rsidR="00013554" w:rsidRDefault="00FA79F7" w:rsidP="00013554">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75524556" w:history="1">
        <w:r w:rsidR="00013554" w:rsidRPr="00916AE9">
          <w:rPr>
            <w:rStyle w:val="Hyperlink"/>
            <w:noProof/>
          </w:rPr>
          <w:t>Tabel 4.2 Hasil Pengujian</w:t>
        </w:r>
        <w:r w:rsidR="00013554" w:rsidRPr="00916AE9">
          <w:rPr>
            <w:rStyle w:val="Hyperlink"/>
            <w:i/>
            <w:noProof/>
          </w:rPr>
          <w:t xml:space="preserve"> </w:t>
        </w:r>
        <w:r w:rsidR="00013554" w:rsidRPr="00916AE9">
          <w:rPr>
            <w:rStyle w:val="Hyperlink"/>
            <w:iCs/>
            <w:noProof/>
          </w:rPr>
          <w:t xml:space="preserve">Pra Proses </w:t>
        </w:r>
        <w:r w:rsidR="00FE4721">
          <w:rPr>
            <w:rStyle w:val="Hyperlink"/>
            <w:iCs/>
            <w:noProof/>
          </w:rPr>
          <w:t>HMM</w:t>
        </w:r>
        <w:r w:rsidR="00013554" w:rsidRPr="00916AE9">
          <w:rPr>
            <w:rStyle w:val="Hyperlink"/>
            <w:iCs/>
            <w:noProof/>
          </w:rPr>
          <w:t xml:space="preserve"> Skenario Pertama</w:t>
        </w:r>
        <w:r w:rsidR="00013554">
          <w:rPr>
            <w:noProof/>
            <w:webHidden/>
          </w:rPr>
          <w:tab/>
        </w:r>
        <w:r w:rsidR="00013554">
          <w:rPr>
            <w:noProof/>
            <w:webHidden/>
          </w:rPr>
          <w:fldChar w:fldCharType="begin"/>
        </w:r>
        <w:r w:rsidR="00013554">
          <w:rPr>
            <w:noProof/>
            <w:webHidden/>
          </w:rPr>
          <w:instrText xml:space="preserve"> PAGEREF _Toc75524556 \h </w:instrText>
        </w:r>
        <w:r w:rsidR="00013554">
          <w:rPr>
            <w:noProof/>
            <w:webHidden/>
          </w:rPr>
        </w:r>
        <w:r w:rsidR="00013554">
          <w:rPr>
            <w:noProof/>
            <w:webHidden/>
          </w:rPr>
          <w:fldChar w:fldCharType="separate"/>
        </w:r>
        <w:r w:rsidR="007317C7">
          <w:rPr>
            <w:noProof/>
            <w:webHidden/>
          </w:rPr>
          <w:t>84</w:t>
        </w:r>
        <w:r w:rsidR="00013554">
          <w:rPr>
            <w:noProof/>
            <w:webHidden/>
          </w:rPr>
          <w:fldChar w:fldCharType="end"/>
        </w:r>
      </w:hyperlink>
    </w:p>
    <w:p w14:paraId="3781D3D4" w14:textId="6C4858A9" w:rsidR="00013554" w:rsidRDefault="00FA79F7" w:rsidP="00013554">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75524557" w:history="1">
        <w:r w:rsidR="00013554" w:rsidRPr="00916AE9">
          <w:rPr>
            <w:rStyle w:val="Hyperlink"/>
            <w:noProof/>
          </w:rPr>
          <w:t>Tabel 4.3 Hasil Pengujian</w:t>
        </w:r>
        <w:r w:rsidR="00013554" w:rsidRPr="00916AE9">
          <w:rPr>
            <w:rStyle w:val="Hyperlink"/>
            <w:i/>
            <w:noProof/>
          </w:rPr>
          <w:t xml:space="preserve"> </w:t>
        </w:r>
        <w:r w:rsidR="00013554" w:rsidRPr="00916AE9">
          <w:rPr>
            <w:rStyle w:val="Hyperlink"/>
            <w:iCs/>
            <w:noProof/>
          </w:rPr>
          <w:t xml:space="preserve">Pra Proses </w:t>
        </w:r>
        <w:r w:rsidR="00FE4721">
          <w:rPr>
            <w:rStyle w:val="Hyperlink"/>
            <w:iCs/>
            <w:noProof/>
          </w:rPr>
          <w:t>HMM</w:t>
        </w:r>
        <w:r w:rsidR="00013554" w:rsidRPr="00916AE9">
          <w:rPr>
            <w:rStyle w:val="Hyperlink"/>
            <w:iCs/>
            <w:noProof/>
          </w:rPr>
          <w:t xml:space="preserve"> Skenario Kedua</w:t>
        </w:r>
        <w:r w:rsidR="00013554">
          <w:rPr>
            <w:noProof/>
            <w:webHidden/>
          </w:rPr>
          <w:tab/>
        </w:r>
        <w:r w:rsidR="00013554">
          <w:rPr>
            <w:noProof/>
            <w:webHidden/>
          </w:rPr>
          <w:fldChar w:fldCharType="begin"/>
        </w:r>
        <w:r w:rsidR="00013554">
          <w:rPr>
            <w:noProof/>
            <w:webHidden/>
          </w:rPr>
          <w:instrText xml:space="preserve"> PAGEREF _Toc75524557 \h </w:instrText>
        </w:r>
        <w:r w:rsidR="00013554">
          <w:rPr>
            <w:noProof/>
            <w:webHidden/>
          </w:rPr>
        </w:r>
        <w:r w:rsidR="00013554">
          <w:rPr>
            <w:noProof/>
            <w:webHidden/>
          </w:rPr>
          <w:fldChar w:fldCharType="separate"/>
        </w:r>
        <w:r w:rsidR="007317C7">
          <w:rPr>
            <w:noProof/>
            <w:webHidden/>
          </w:rPr>
          <w:t>85</w:t>
        </w:r>
        <w:r w:rsidR="00013554">
          <w:rPr>
            <w:noProof/>
            <w:webHidden/>
          </w:rPr>
          <w:fldChar w:fldCharType="end"/>
        </w:r>
      </w:hyperlink>
    </w:p>
    <w:p w14:paraId="0AA82A96" w14:textId="302A8060" w:rsidR="00013554" w:rsidRDefault="00FA79F7" w:rsidP="00013554">
      <w:pPr>
        <w:pStyle w:val="TableofFigures"/>
        <w:tabs>
          <w:tab w:val="left" w:pos="2268"/>
          <w:tab w:val="right" w:leader="dot" w:pos="7930"/>
        </w:tabs>
        <w:ind w:left="993" w:hanging="993"/>
        <w:rPr>
          <w:rFonts w:asciiTheme="minorHAnsi" w:eastAsiaTheme="minorEastAsia" w:hAnsiTheme="minorHAnsi" w:cstheme="minorBidi"/>
          <w:noProof/>
          <w:sz w:val="22"/>
          <w:szCs w:val="22"/>
          <w:lang w:eastAsia="id-ID"/>
        </w:rPr>
      </w:pPr>
      <w:hyperlink w:anchor="_Toc75524558" w:history="1">
        <w:r w:rsidR="00013554" w:rsidRPr="00916AE9">
          <w:rPr>
            <w:rStyle w:val="Hyperlink"/>
            <w:noProof/>
          </w:rPr>
          <w:t>Tabel 4.4</w:t>
        </w:r>
        <w:r w:rsidR="00013554">
          <w:rPr>
            <w:rFonts w:asciiTheme="minorHAnsi" w:eastAsiaTheme="minorEastAsia" w:hAnsiTheme="minorHAnsi" w:cstheme="minorBidi"/>
            <w:noProof/>
            <w:sz w:val="22"/>
            <w:szCs w:val="22"/>
            <w:lang w:eastAsia="id-ID"/>
          </w:rPr>
          <w:tab/>
        </w:r>
        <w:r w:rsidR="00013554" w:rsidRPr="00916AE9">
          <w:rPr>
            <w:rStyle w:val="Hyperlink"/>
            <w:noProof/>
          </w:rPr>
          <w:t xml:space="preserve">Hasil Pengujian BLEU Penerjemahan Bahasa Melayu Sambas </w:t>
        </w:r>
        <w:r w:rsidR="00013554">
          <w:rPr>
            <w:rStyle w:val="Hyperlink"/>
            <w:noProof/>
          </w:rPr>
          <w:br/>
        </w:r>
        <w:r w:rsidR="00013554" w:rsidRPr="00916AE9">
          <w:rPr>
            <w:rStyle w:val="Hyperlink"/>
            <w:noProof/>
          </w:rPr>
          <w:t>(</w:t>
        </w:r>
        <w:r w:rsidR="00013554" w:rsidRPr="00916AE9">
          <w:rPr>
            <w:rStyle w:val="Hyperlink"/>
            <w:i/>
            <w:iCs/>
            <w:noProof/>
          </w:rPr>
          <w:t>chatting</w:t>
        </w:r>
        <w:r w:rsidR="00013554" w:rsidRPr="00916AE9">
          <w:rPr>
            <w:rStyle w:val="Hyperlink"/>
            <w:noProof/>
          </w:rPr>
          <w:t>) ke Bahasa Indonesia</w:t>
        </w:r>
        <w:r w:rsidR="00013554">
          <w:rPr>
            <w:noProof/>
            <w:webHidden/>
          </w:rPr>
          <w:tab/>
        </w:r>
        <w:r w:rsidR="00013554">
          <w:rPr>
            <w:noProof/>
            <w:webHidden/>
          </w:rPr>
          <w:fldChar w:fldCharType="begin"/>
        </w:r>
        <w:r w:rsidR="00013554">
          <w:rPr>
            <w:noProof/>
            <w:webHidden/>
          </w:rPr>
          <w:instrText xml:space="preserve"> PAGEREF _Toc75524558 \h </w:instrText>
        </w:r>
        <w:r w:rsidR="00013554">
          <w:rPr>
            <w:noProof/>
            <w:webHidden/>
          </w:rPr>
        </w:r>
        <w:r w:rsidR="00013554">
          <w:rPr>
            <w:noProof/>
            <w:webHidden/>
          </w:rPr>
          <w:fldChar w:fldCharType="separate"/>
        </w:r>
        <w:r w:rsidR="007317C7">
          <w:rPr>
            <w:noProof/>
            <w:webHidden/>
          </w:rPr>
          <w:t>87</w:t>
        </w:r>
        <w:r w:rsidR="00013554">
          <w:rPr>
            <w:noProof/>
            <w:webHidden/>
          </w:rPr>
          <w:fldChar w:fldCharType="end"/>
        </w:r>
      </w:hyperlink>
    </w:p>
    <w:p w14:paraId="7076634D" w14:textId="5CA2C803" w:rsidR="00013554" w:rsidRDefault="00FA79F7" w:rsidP="00013554">
      <w:pPr>
        <w:pStyle w:val="TableofFigures"/>
        <w:tabs>
          <w:tab w:val="left" w:pos="2268"/>
          <w:tab w:val="right" w:leader="dot" w:pos="7930"/>
        </w:tabs>
        <w:ind w:left="993" w:hanging="993"/>
        <w:rPr>
          <w:rFonts w:asciiTheme="minorHAnsi" w:eastAsiaTheme="minorEastAsia" w:hAnsiTheme="minorHAnsi" w:cstheme="minorBidi"/>
          <w:noProof/>
          <w:sz w:val="22"/>
          <w:szCs w:val="22"/>
          <w:lang w:eastAsia="id-ID"/>
        </w:rPr>
      </w:pPr>
      <w:hyperlink w:anchor="_Toc75524559" w:history="1">
        <w:r w:rsidR="00013554" w:rsidRPr="00916AE9">
          <w:rPr>
            <w:rStyle w:val="Hyperlink"/>
            <w:noProof/>
          </w:rPr>
          <w:t>Tabel 4.5</w:t>
        </w:r>
        <w:r w:rsidR="00013554">
          <w:rPr>
            <w:rFonts w:asciiTheme="minorHAnsi" w:eastAsiaTheme="minorEastAsia" w:hAnsiTheme="minorHAnsi" w:cstheme="minorBidi"/>
            <w:noProof/>
            <w:sz w:val="22"/>
            <w:szCs w:val="22"/>
            <w:lang w:eastAsia="id-ID"/>
          </w:rPr>
          <w:tab/>
        </w:r>
        <w:r w:rsidR="00013554" w:rsidRPr="00916AE9">
          <w:rPr>
            <w:rStyle w:val="Hyperlink"/>
            <w:noProof/>
          </w:rPr>
          <w:t xml:space="preserve">Hasil Pengujian BLEU Penerjemahan Bahasa Melayu Sambas </w:t>
        </w:r>
        <w:r w:rsidR="00013554">
          <w:rPr>
            <w:rStyle w:val="Hyperlink"/>
            <w:noProof/>
          </w:rPr>
          <w:br/>
        </w:r>
        <w:r w:rsidR="00013554" w:rsidRPr="00916AE9">
          <w:rPr>
            <w:rStyle w:val="Hyperlink"/>
            <w:noProof/>
          </w:rPr>
          <w:t>(Sudah Diperbaiki) ke Bahasa Indonesia</w:t>
        </w:r>
        <w:r w:rsidR="00013554">
          <w:rPr>
            <w:noProof/>
            <w:webHidden/>
          </w:rPr>
          <w:tab/>
        </w:r>
        <w:r w:rsidR="00013554">
          <w:rPr>
            <w:noProof/>
            <w:webHidden/>
          </w:rPr>
          <w:fldChar w:fldCharType="begin"/>
        </w:r>
        <w:r w:rsidR="00013554">
          <w:rPr>
            <w:noProof/>
            <w:webHidden/>
          </w:rPr>
          <w:instrText xml:space="preserve"> PAGEREF _Toc75524559 \h </w:instrText>
        </w:r>
        <w:r w:rsidR="00013554">
          <w:rPr>
            <w:noProof/>
            <w:webHidden/>
          </w:rPr>
        </w:r>
        <w:r w:rsidR="00013554">
          <w:rPr>
            <w:noProof/>
            <w:webHidden/>
          </w:rPr>
          <w:fldChar w:fldCharType="separate"/>
        </w:r>
        <w:r w:rsidR="007317C7">
          <w:rPr>
            <w:noProof/>
            <w:webHidden/>
          </w:rPr>
          <w:t>87</w:t>
        </w:r>
        <w:r w:rsidR="00013554">
          <w:rPr>
            <w:noProof/>
            <w:webHidden/>
          </w:rPr>
          <w:fldChar w:fldCharType="end"/>
        </w:r>
      </w:hyperlink>
    </w:p>
    <w:p w14:paraId="08CC84A0" w14:textId="49E55B1D" w:rsidR="00013554" w:rsidRDefault="00FA79F7" w:rsidP="00013554">
      <w:pPr>
        <w:pStyle w:val="TableofFigures"/>
        <w:tabs>
          <w:tab w:val="left" w:pos="2268"/>
          <w:tab w:val="right" w:leader="dot" w:pos="7930"/>
        </w:tabs>
        <w:ind w:left="993" w:hanging="993"/>
        <w:rPr>
          <w:rFonts w:asciiTheme="minorHAnsi" w:eastAsiaTheme="minorEastAsia" w:hAnsiTheme="minorHAnsi" w:cstheme="minorBidi"/>
          <w:noProof/>
          <w:sz w:val="22"/>
          <w:szCs w:val="22"/>
          <w:lang w:eastAsia="id-ID"/>
        </w:rPr>
      </w:pPr>
      <w:hyperlink w:anchor="_Toc75524560" w:history="1">
        <w:r w:rsidR="00013554" w:rsidRPr="00916AE9">
          <w:rPr>
            <w:rStyle w:val="Hyperlink"/>
            <w:noProof/>
          </w:rPr>
          <w:t>Tabel 4.7</w:t>
        </w:r>
        <w:r w:rsidR="00013554">
          <w:rPr>
            <w:rFonts w:asciiTheme="minorHAnsi" w:eastAsiaTheme="minorEastAsia" w:hAnsiTheme="minorHAnsi" w:cstheme="minorBidi"/>
            <w:noProof/>
            <w:sz w:val="22"/>
            <w:szCs w:val="22"/>
            <w:lang w:eastAsia="id-ID"/>
          </w:rPr>
          <w:tab/>
        </w:r>
        <w:r w:rsidR="00013554" w:rsidRPr="00916AE9">
          <w:rPr>
            <w:rStyle w:val="Hyperlink"/>
            <w:noProof/>
          </w:rPr>
          <w:t xml:space="preserve">Hasil Pengujian BLEU Dengan Metode </w:t>
        </w:r>
        <w:r w:rsidR="00013554" w:rsidRPr="00916AE9">
          <w:rPr>
            <w:rStyle w:val="Hyperlink"/>
            <w:iCs/>
            <w:noProof/>
          </w:rPr>
          <w:t>K-Fold Cross Validation</w:t>
        </w:r>
        <w:r w:rsidR="00013554" w:rsidRPr="00916AE9">
          <w:rPr>
            <w:rStyle w:val="Hyperlink"/>
            <w:iCs/>
            <w:noProof/>
            <w:lang w:val="en-US"/>
          </w:rPr>
          <w:t xml:space="preserve"> </w:t>
        </w:r>
        <w:r w:rsidR="00013554">
          <w:rPr>
            <w:rStyle w:val="Hyperlink"/>
            <w:iCs/>
            <w:noProof/>
            <w:lang w:val="en-US"/>
          </w:rPr>
          <w:br/>
        </w:r>
        <w:r w:rsidR="00013554" w:rsidRPr="00916AE9">
          <w:rPr>
            <w:rStyle w:val="Hyperlink"/>
            <w:noProof/>
            <w:lang w:val="en-US"/>
          </w:rPr>
          <w:t xml:space="preserve">Pada </w:t>
        </w:r>
        <w:r w:rsidR="00013554" w:rsidRPr="00916AE9">
          <w:rPr>
            <w:rStyle w:val="Hyperlink"/>
            <w:iCs/>
            <w:noProof/>
            <w:lang w:val="en-US"/>
          </w:rPr>
          <w:t xml:space="preserve">Fold </w:t>
        </w:r>
        <w:r w:rsidR="00013554" w:rsidRPr="00916AE9">
          <w:rPr>
            <w:rStyle w:val="Hyperlink"/>
            <w:noProof/>
            <w:lang w:val="en-US"/>
          </w:rPr>
          <w:t>3 (450 Kalimat)</w:t>
        </w:r>
        <w:r w:rsidR="00013554">
          <w:rPr>
            <w:noProof/>
            <w:webHidden/>
          </w:rPr>
          <w:tab/>
        </w:r>
        <w:r w:rsidR="00013554">
          <w:rPr>
            <w:noProof/>
            <w:webHidden/>
          </w:rPr>
          <w:fldChar w:fldCharType="begin"/>
        </w:r>
        <w:r w:rsidR="00013554">
          <w:rPr>
            <w:noProof/>
            <w:webHidden/>
          </w:rPr>
          <w:instrText xml:space="preserve"> PAGEREF _Toc75524560 \h </w:instrText>
        </w:r>
        <w:r w:rsidR="00013554">
          <w:rPr>
            <w:noProof/>
            <w:webHidden/>
          </w:rPr>
        </w:r>
        <w:r w:rsidR="00013554">
          <w:rPr>
            <w:noProof/>
            <w:webHidden/>
          </w:rPr>
          <w:fldChar w:fldCharType="separate"/>
        </w:r>
        <w:r w:rsidR="007317C7">
          <w:rPr>
            <w:noProof/>
            <w:webHidden/>
          </w:rPr>
          <w:t>89</w:t>
        </w:r>
        <w:r w:rsidR="00013554">
          <w:rPr>
            <w:noProof/>
            <w:webHidden/>
          </w:rPr>
          <w:fldChar w:fldCharType="end"/>
        </w:r>
      </w:hyperlink>
    </w:p>
    <w:p w14:paraId="2908A726" w14:textId="47CE0A98" w:rsidR="00013554" w:rsidRDefault="00FA79F7" w:rsidP="00013554">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75524561" w:history="1">
        <w:r w:rsidR="00013554" w:rsidRPr="00916AE9">
          <w:rPr>
            <w:rStyle w:val="Hyperlink"/>
            <w:noProof/>
          </w:rPr>
          <w:t>Tabel 4.8 Hasil Pengujian Terjemahan Mesin Penerjemah Oleh Ahli Bahasa</w:t>
        </w:r>
        <w:r w:rsidR="00013554">
          <w:rPr>
            <w:noProof/>
            <w:webHidden/>
          </w:rPr>
          <w:tab/>
        </w:r>
        <w:r w:rsidR="00013554">
          <w:rPr>
            <w:noProof/>
            <w:webHidden/>
          </w:rPr>
          <w:fldChar w:fldCharType="begin"/>
        </w:r>
        <w:r w:rsidR="00013554">
          <w:rPr>
            <w:noProof/>
            <w:webHidden/>
          </w:rPr>
          <w:instrText xml:space="preserve"> PAGEREF _Toc75524561 \h </w:instrText>
        </w:r>
        <w:r w:rsidR="00013554">
          <w:rPr>
            <w:noProof/>
            <w:webHidden/>
          </w:rPr>
        </w:r>
        <w:r w:rsidR="00013554">
          <w:rPr>
            <w:noProof/>
            <w:webHidden/>
          </w:rPr>
          <w:fldChar w:fldCharType="separate"/>
        </w:r>
        <w:r w:rsidR="007317C7">
          <w:rPr>
            <w:noProof/>
            <w:webHidden/>
          </w:rPr>
          <w:t>89</w:t>
        </w:r>
        <w:r w:rsidR="00013554">
          <w:rPr>
            <w:noProof/>
            <w:webHidden/>
          </w:rPr>
          <w:fldChar w:fldCharType="end"/>
        </w:r>
      </w:hyperlink>
    </w:p>
    <w:p w14:paraId="4C01190C" w14:textId="4B4647C4" w:rsidR="00013554" w:rsidRDefault="00FA79F7" w:rsidP="00013554">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75524562" w:history="1">
        <w:r w:rsidR="00013554" w:rsidRPr="00916AE9">
          <w:rPr>
            <w:rStyle w:val="Hyperlink"/>
            <w:noProof/>
          </w:rPr>
          <w:t xml:space="preserve">Tabel 4.9 Hasil Pengujian Proses </w:t>
        </w:r>
        <w:r w:rsidR="00013554" w:rsidRPr="00916AE9">
          <w:rPr>
            <w:rStyle w:val="Hyperlink"/>
            <w:i/>
            <w:noProof/>
          </w:rPr>
          <w:t>Login</w:t>
        </w:r>
        <w:r w:rsidR="00013554">
          <w:rPr>
            <w:noProof/>
            <w:webHidden/>
          </w:rPr>
          <w:tab/>
        </w:r>
        <w:r w:rsidR="00013554">
          <w:rPr>
            <w:noProof/>
            <w:webHidden/>
          </w:rPr>
          <w:fldChar w:fldCharType="begin"/>
        </w:r>
        <w:r w:rsidR="00013554">
          <w:rPr>
            <w:noProof/>
            <w:webHidden/>
          </w:rPr>
          <w:instrText xml:space="preserve"> PAGEREF _Toc75524562 \h </w:instrText>
        </w:r>
        <w:r w:rsidR="00013554">
          <w:rPr>
            <w:noProof/>
            <w:webHidden/>
          </w:rPr>
        </w:r>
        <w:r w:rsidR="00013554">
          <w:rPr>
            <w:noProof/>
            <w:webHidden/>
          </w:rPr>
          <w:fldChar w:fldCharType="separate"/>
        </w:r>
        <w:r w:rsidR="007317C7">
          <w:rPr>
            <w:noProof/>
            <w:webHidden/>
          </w:rPr>
          <w:t>90</w:t>
        </w:r>
        <w:r w:rsidR="00013554">
          <w:rPr>
            <w:noProof/>
            <w:webHidden/>
          </w:rPr>
          <w:fldChar w:fldCharType="end"/>
        </w:r>
      </w:hyperlink>
    </w:p>
    <w:p w14:paraId="612ABCB2" w14:textId="105BF906" w:rsidR="00013554" w:rsidRDefault="00FA79F7" w:rsidP="00013554">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75524563" w:history="1">
        <w:r w:rsidR="00013554" w:rsidRPr="00916AE9">
          <w:rPr>
            <w:rStyle w:val="Hyperlink"/>
            <w:noProof/>
          </w:rPr>
          <w:t>Tabel 4.10 Hasil Pengujian Proses Memperbarui</w:t>
        </w:r>
        <w:r w:rsidR="00013554" w:rsidRPr="00916AE9">
          <w:rPr>
            <w:rStyle w:val="Hyperlink"/>
            <w:iCs/>
            <w:noProof/>
          </w:rPr>
          <w:t xml:space="preserve"> </w:t>
        </w:r>
        <w:r w:rsidR="00013554" w:rsidRPr="00916AE9">
          <w:rPr>
            <w:rStyle w:val="Hyperlink"/>
            <w:noProof/>
          </w:rPr>
          <w:t>Profil</w:t>
        </w:r>
        <w:r w:rsidR="00013554">
          <w:rPr>
            <w:noProof/>
            <w:webHidden/>
          </w:rPr>
          <w:tab/>
        </w:r>
        <w:r w:rsidR="00013554">
          <w:rPr>
            <w:noProof/>
            <w:webHidden/>
          </w:rPr>
          <w:fldChar w:fldCharType="begin"/>
        </w:r>
        <w:r w:rsidR="00013554">
          <w:rPr>
            <w:noProof/>
            <w:webHidden/>
          </w:rPr>
          <w:instrText xml:space="preserve"> PAGEREF _Toc75524563 \h </w:instrText>
        </w:r>
        <w:r w:rsidR="00013554">
          <w:rPr>
            <w:noProof/>
            <w:webHidden/>
          </w:rPr>
        </w:r>
        <w:r w:rsidR="00013554">
          <w:rPr>
            <w:noProof/>
            <w:webHidden/>
          </w:rPr>
          <w:fldChar w:fldCharType="separate"/>
        </w:r>
        <w:r w:rsidR="007317C7">
          <w:rPr>
            <w:noProof/>
            <w:webHidden/>
          </w:rPr>
          <w:t>91</w:t>
        </w:r>
        <w:r w:rsidR="00013554">
          <w:rPr>
            <w:noProof/>
            <w:webHidden/>
          </w:rPr>
          <w:fldChar w:fldCharType="end"/>
        </w:r>
      </w:hyperlink>
    </w:p>
    <w:p w14:paraId="3F95E29D" w14:textId="5F690C3E" w:rsidR="00013554" w:rsidRDefault="00FA79F7" w:rsidP="00013554">
      <w:pPr>
        <w:pStyle w:val="TableofFigures"/>
        <w:tabs>
          <w:tab w:val="right" w:leader="dot" w:pos="7930"/>
        </w:tabs>
        <w:ind w:left="993" w:hanging="993"/>
        <w:rPr>
          <w:rFonts w:asciiTheme="minorHAnsi" w:eastAsiaTheme="minorEastAsia" w:hAnsiTheme="minorHAnsi" w:cstheme="minorBidi"/>
          <w:noProof/>
          <w:sz w:val="22"/>
          <w:szCs w:val="22"/>
          <w:lang w:eastAsia="id-ID"/>
        </w:rPr>
      </w:pPr>
      <w:hyperlink w:anchor="_Toc75524564" w:history="1">
        <w:r w:rsidR="00013554" w:rsidRPr="00916AE9">
          <w:rPr>
            <w:rStyle w:val="Hyperlink"/>
            <w:noProof/>
          </w:rPr>
          <w:t>Tabel 4.11 Hasil Pengujian Pengiriman Pesan</w:t>
        </w:r>
        <w:r w:rsidR="00013554">
          <w:rPr>
            <w:noProof/>
            <w:webHidden/>
          </w:rPr>
          <w:tab/>
        </w:r>
        <w:r w:rsidR="00013554">
          <w:rPr>
            <w:noProof/>
            <w:webHidden/>
          </w:rPr>
          <w:fldChar w:fldCharType="begin"/>
        </w:r>
        <w:r w:rsidR="00013554">
          <w:rPr>
            <w:noProof/>
            <w:webHidden/>
          </w:rPr>
          <w:instrText xml:space="preserve"> PAGEREF _Toc75524564 \h </w:instrText>
        </w:r>
        <w:r w:rsidR="00013554">
          <w:rPr>
            <w:noProof/>
            <w:webHidden/>
          </w:rPr>
        </w:r>
        <w:r w:rsidR="00013554">
          <w:rPr>
            <w:noProof/>
            <w:webHidden/>
          </w:rPr>
          <w:fldChar w:fldCharType="separate"/>
        </w:r>
        <w:r w:rsidR="007317C7">
          <w:rPr>
            <w:noProof/>
            <w:webHidden/>
          </w:rPr>
          <w:t>92</w:t>
        </w:r>
        <w:r w:rsidR="00013554">
          <w:rPr>
            <w:noProof/>
            <w:webHidden/>
          </w:rPr>
          <w:fldChar w:fldCharType="end"/>
        </w:r>
      </w:hyperlink>
    </w:p>
    <w:p w14:paraId="4E43F179" w14:textId="5A700201" w:rsidR="00F932BD" w:rsidRDefault="00F932BD" w:rsidP="00013554">
      <w:pPr>
        <w:ind w:left="993" w:hanging="993"/>
      </w:pPr>
      <w:r>
        <w:fldChar w:fldCharType="end"/>
      </w:r>
    </w:p>
    <w:p w14:paraId="2DF3830C" w14:textId="25D3ED51" w:rsidR="009D00BE" w:rsidRPr="00F932BD" w:rsidRDefault="00D16DC6" w:rsidP="00F932BD">
      <w:pPr>
        <w:ind w:left="567" w:firstLine="0"/>
      </w:pPr>
      <w:r w:rsidRPr="00F932BD">
        <w:fldChar w:fldCharType="begin"/>
      </w:r>
      <w:r w:rsidRPr="00F932BD">
        <w:instrText xml:space="preserve"> TOC \h \z \c "Tabel" </w:instrText>
      </w:r>
      <w:r w:rsidRPr="00F932BD">
        <w:fldChar w:fldCharType="separate"/>
      </w:r>
    </w:p>
    <w:p w14:paraId="4B8ED0FF" w14:textId="668599B0" w:rsidR="00F932BD" w:rsidRPr="00F932BD" w:rsidRDefault="00F932BD" w:rsidP="00F932BD">
      <w:pPr>
        <w:ind w:left="567" w:firstLine="0"/>
      </w:pPr>
    </w:p>
    <w:p w14:paraId="2E65E841" w14:textId="168BCDFF" w:rsidR="00F932BD" w:rsidRPr="00F932BD" w:rsidRDefault="00F932BD" w:rsidP="00F932BD">
      <w:pPr>
        <w:ind w:left="567" w:firstLine="0"/>
      </w:pPr>
    </w:p>
    <w:p w14:paraId="0C6A74F3" w14:textId="77777777" w:rsidR="00F932BD" w:rsidRPr="00F932BD" w:rsidRDefault="00F932BD" w:rsidP="00F932BD">
      <w:pPr>
        <w:ind w:left="567" w:firstLine="0"/>
      </w:pPr>
    </w:p>
    <w:p w14:paraId="78CF3B84" w14:textId="71F71DA7" w:rsidR="00D550EA" w:rsidRPr="00F932BD" w:rsidRDefault="00D16DC6" w:rsidP="00F932BD">
      <w:pPr>
        <w:ind w:left="567" w:firstLine="0"/>
      </w:pPr>
      <w:r w:rsidRPr="00F932BD">
        <w:fldChar w:fldCharType="end"/>
      </w:r>
    </w:p>
    <w:p w14:paraId="2F6068C4" w14:textId="209FF415" w:rsidR="00D550EA" w:rsidRPr="00F932BD" w:rsidRDefault="00D550EA" w:rsidP="00F932BD">
      <w:pPr>
        <w:ind w:left="567" w:firstLine="0"/>
      </w:pPr>
    </w:p>
    <w:p w14:paraId="33638B0B" w14:textId="77777777" w:rsidR="00D550EA" w:rsidRPr="00F932BD" w:rsidRDefault="00D550EA" w:rsidP="00F932BD">
      <w:pPr>
        <w:ind w:left="567" w:firstLine="0"/>
      </w:pPr>
    </w:p>
    <w:p w14:paraId="1F9CA5BD" w14:textId="77777777" w:rsidR="00D550EA" w:rsidRDefault="00D550EA" w:rsidP="00F44D3E">
      <w:pPr>
        <w:pStyle w:val="tmpH1"/>
        <w:sectPr w:rsidR="00D550EA" w:rsidSect="00F44D3E">
          <w:pgSz w:w="11909" w:h="16834" w:code="9"/>
          <w:pgMar w:top="1701" w:right="1701" w:bottom="1701" w:left="2268" w:header="1134" w:footer="1134" w:gutter="0"/>
          <w:pgNumType w:fmt="lowerRoman"/>
          <w:cols w:space="720"/>
          <w:titlePg/>
          <w:docGrid w:linePitch="272"/>
        </w:sectPr>
      </w:pPr>
    </w:p>
    <w:p w14:paraId="7FD65225" w14:textId="7607E5E3" w:rsidR="00F44D3E" w:rsidRDefault="00F44D3E" w:rsidP="00F44D3E">
      <w:pPr>
        <w:pStyle w:val="tmpH1"/>
      </w:pPr>
      <w:bookmarkStart w:id="18" w:name="_Toc62737558"/>
      <w:bookmarkStart w:id="19" w:name="_Toc66975505"/>
      <w:r>
        <w:lastRenderedPageBreak/>
        <w:t>DAFTAR GAMBAR</w:t>
      </w:r>
      <w:bookmarkEnd w:id="18"/>
      <w:bookmarkEnd w:id="19"/>
    </w:p>
    <w:p w14:paraId="740560C9" w14:textId="71089AAB" w:rsidR="00BA4791" w:rsidRDefault="001F3540" w:rsidP="00BA4791">
      <w:pPr>
        <w:pStyle w:val="TableofFigures"/>
        <w:tabs>
          <w:tab w:val="right" w:leader="dot" w:pos="7930"/>
        </w:tabs>
        <w:ind w:left="567" w:hanging="567"/>
        <w:rPr>
          <w:rFonts w:asciiTheme="minorHAnsi" w:eastAsiaTheme="minorEastAsia" w:hAnsiTheme="minorHAnsi" w:cstheme="minorBidi"/>
          <w:noProof/>
          <w:sz w:val="22"/>
          <w:szCs w:val="22"/>
          <w:lang w:eastAsia="id-ID"/>
        </w:rPr>
      </w:pPr>
      <w:r>
        <w:fldChar w:fldCharType="begin"/>
      </w:r>
      <w:r>
        <w:instrText xml:space="preserve"> TOC \h \z \c "Gambar 2." </w:instrText>
      </w:r>
      <w:r>
        <w:fldChar w:fldCharType="separate"/>
      </w:r>
      <w:hyperlink w:anchor="_Toc66092341" w:history="1">
        <w:r w:rsidR="00BA4791" w:rsidRPr="00C226DB">
          <w:rPr>
            <w:rStyle w:val="Hyperlink"/>
            <w:noProof/>
          </w:rPr>
          <w:t>Gambar 2.1 Komponen Mesin Penerjemah Statistik</w:t>
        </w:r>
        <w:r w:rsidR="00BA4791">
          <w:rPr>
            <w:noProof/>
            <w:webHidden/>
          </w:rPr>
          <w:tab/>
        </w:r>
        <w:r w:rsidR="00BA4791">
          <w:rPr>
            <w:noProof/>
            <w:webHidden/>
          </w:rPr>
          <w:fldChar w:fldCharType="begin"/>
        </w:r>
        <w:r w:rsidR="00BA4791">
          <w:rPr>
            <w:noProof/>
            <w:webHidden/>
          </w:rPr>
          <w:instrText xml:space="preserve"> PAGEREF _Toc66092341 \h </w:instrText>
        </w:r>
        <w:r w:rsidR="00BA4791">
          <w:rPr>
            <w:noProof/>
            <w:webHidden/>
          </w:rPr>
        </w:r>
        <w:r w:rsidR="00BA4791">
          <w:rPr>
            <w:noProof/>
            <w:webHidden/>
          </w:rPr>
          <w:fldChar w:fldCharType="separate"/>
        </w:r>
        <w:r w:rsidR="007317C7">
          <w:rPr>
            <w:noProof/>
            <w:webHidden/>
          </w:rPr>
          <w:t>12</w:t>
        </w:r>
        <w:r w:rsidR="00BA4791">
          <w:rPr>
            <w:noProof/>
            <w:webHidden/>
          </w:rPr>
          <w:fldChar w:fldCharType="end"/>
        </w:r>
      </w:hyperlink>
    </w:p>
    <w:p w14:paraId="0D5EE526" w14:textId="5BFA6AD2" w:rsidR="00BA4791" w:rsidRDefault="00FA79F7" w:rsidP="00BA4791">
      <w:pPr>
        <w:pStyle w:val="TableofFigures"/>
        <w:tabs>
          <w:tab w:val="right" w:leader="dot" w:pos="7930"/>
        </w:tabs>
        <w:ind w:left="567" w:hanging="567"/>
        <w:rPr>
          <w:rFonts w:asciiTheme="minorHAnsi" w:eastAsiaTheme="minorEastAsia" w:hAnsiTheme="minorHAnsi" w:cstheme="minorBidi"/>
          <w:noProof/>
          <w:sz w:val="22"/>
          <w:szCs w:val="22"/>
          <w:lang w:eastAsia="id-ID"/>
        </w:rPr>
      </w:pPr>
      <w:hyperlink w:anchor="_Toc66092342" w:history="1">
        <w:r w:rsidR="00BA4791" w:rsidRPr="00C226DB">
          <w:rPr>
            <w:rStyle w:val="Hyperlink"/>
            <w:noProof/>
          </w:rPr>
          <w:t xml:space="preserve">Gambar 2.2 </w:t>
        </w:r>
        <w:r w:rsidR="00BA4791" w:rsidRPr="00C226DB">
          <w:rPr>
            <w:rStyle w:val="Hyperlink"/>
            <w:noProof/>
            <w:shd w:val="clear" w:color="auto" w:fill="FFFFFF" w:themeFill="background1"/>
          </w:rPr>
          <w:t>Contoh Skema 10-</w:t>
        </w:r>
        <w:r w:rsidR="00BA4791" w:rsidRPr="00C226DB">
          <w:rPr>
            <w:rStyle w:val="Hyperlink"/>
            <w:i/>
            <w:noProof/>
            <w:shd w:val="clear" w:color="auto" w:fill="FFFFFF" w:themeFill="background1"/>
          </w:rPr>
          <w:t>Fold Cross Validation</w:t>
        </w:r>
        <w:r w:rsidR="00BA4791">
          <w:rPr>
            <w:noProof/>
            <w:webHidden/>
          </w:rPr>
          <w:tab/>
        </w:r>
        <w:r w:rsidR="00BA4791">
          <w:rPr>
            <w:noProof/>
            <w:webHidden/>
          </w:rPr>
          <w:fldChar w:fldCharType="begin"/>
        </w:r>
        <w:r w:rsidR="00BA4791">
          <w:rPr>
            <w:noProof/>
            <w:webHidden/>
          </w:rPr>
          <w:instrText xml:space="preserve"> PAGEREF _Toc66092342 \h </w:instrText>
        </w:r>
        <w:r w:rsidR="00BA4791">
          <w:rPr>
            <w:noProof/>
            <w:webHidden/>
          </w:rPr>
        </w:r>
        <w:r w:rsidR="00BA4791">
          <w:rPr>
            <w:noProof/>
            <w:webHidden/>
          </w:rPr>
          <w:fldChar w:fldCharType="separate"/>
        </w:r>
        <w:r w:rsidR="007317C7">
          <w:rPr>
            <w:noProof/>
            <w:webHidden/>
          </w:rPr>
          <w:t>18</w:t>
        </w:r>
        <w:r w:rsidR="00BA4791">
          <w:rPr>
            <w:noProof/>
            <w:webHidden/>
          </w:rPr>
          <w:fldChar w:fldCharType="end"/>
        </w:r>
      </w:hyperlink>
    </w:p>
    <w:p w14:paraId="26D54107" w14:textId="1AC9D3B6" w:rsidR="00013554" w:rsidRPr="00013554" w:rsidRDefault="001F3540" w:rsidP="00013554">
      <w:pPr>
        <w:tabs>
          <w:tab w:val="right" w:leader="dot" w:pos="7938"/>
        </w:tabs>
        <w:ind w:left="1276" w:hanging="1276"/>
        <w:rPr>
          <w:noProof/>
        </w:rPr>
      </w:pPr>
      <w:r>
        <w:fldChar w:fldCharType="end"/>
      </w:r>
      <w:r w:rsidR="00392F08">
        <w:fldChar w:fldCharType="begin"/>
      </w:r>
      <w:r w:rsidR="00392F08">
        <w:instrText xml:space="preserve"> TOC \h \z \c "Gambar 3." </w:instrText>
      </w:r>
      <w:r w:rsidR="00392F08">
        <w:fldChar w:fldCharType="separate"/>
      </w:r>
      <w:hyperlink w:anchor="_Toc75524627" w:history="1">
        <w:r w:rsidR="00013554" w:rsidRPr="00E139B0">
          <w:rPr>
            <w:rStyle w:val="Hyperlink"/>
            <w:noProof/>
          </w:rPr>
          <w:t>Gambar 3.1 Metodologi Penelitian</w:t>
        </w:r>
        <w:r w:rsidR="00013554">
          <w:rPr>
            <w:noProof/>
            <w:webHidden/>
          </w:rPr>
          <w:tab/>
        </w:r>
        <w:r w:rsidR="00013554">
          <w:rPr>
            <w:noProof/>
            <w:webHidden/>
          </w:rPr>
          <w:fldChar w:fldCharType="begin"/>
        </w:r>
        <w:r w:rsidR="00013554">
          <w:rPr>
            <w:noProof/>
            <w:webHidden/>
          </w:rPr>
          <w:instrText xml:space="preserve"> PAGEREF _Toc75524627 \h </w:instrText>
        </w:r>
        <w:r w:rsidR="00013554">
          <w:rPr>
            <w:noProof/>
            <w:webHidden/>
          </w:rPr>
        </w:r>
        <w:r w:rsidR="00013554">
          <w:rPr>
            <w:noProof/>
            <w:webHidden/>
          </w:rPr>
          <w:fldChar w:fldCharType="separate"/>
        </w:r>
        <w:r w:rsidR="007317C7">
          <w:rPr>
            <w:noProof/>
            <w:webHidden/>
          </w:rPr>
          <w:t>24</w:t>
        </w:r>
        <w:r w:rsidR="00013554">
          <w:rPr>
            <w:noProof/>
            <w:webHidden/>
          </w:rPr>
          <w:fldChar w:fldCharType="end"/>
        </w:r>
      </w:hyperlink>
    </w:p>
    <w:p w14:paraId="5E2C7EA9" w14:textId="5F04CB92"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28" w:history="1">
        <w:r w:rsidR="00013554" w:rsidRPr="00E139B0">
          <w:rPr>
            <w:rStyle w:val="Hyperlink"/>
            <w:noProof/>
          </w:rPr>
          <w:t>Gambar 3.2 Contoh Data Hasil Ekspor Percakapan Aplikasi Whatsapp</w:t>
        </w:r>
        <w:r w:rsidR="00013554">
          <w:rPr>
            <w:noProof/>
            <w:webHidden/>
          </w:rPr>
          <w:tab/>
        </w:r>
        <w:r w:rsidR="00013554">
          <w:rPr>
            <w:noProof/>
            <w:webHidden/>
          </w:rPr>
          <w:fldChar w:fldCharType="begin"/>
        </w:r>
        <w:r w:rsidR="00013554">
          <w:rPr>
            <w:noProof/>
            <w:webHidden/>
          </w:rPr>
          <w:instrText xml:space="preserve"> PAGEREF _Toc75524628 \h </w:instrText>
        </w:r>
        <w:r w:rsidR="00013554">
          <w:rPr>
            <w:noProof/>
            <w:webHidden/>
          </w:rPr>
        </w:r>
        <w:r w:rsidR="00013554">
          <w:rPr>
            <w:noProof/>
            <w:webHidden/>
          </w:rPr>
          <w:fldChar w:fldCharType="separate"/>
        </w:r>
        <w:r w:rsidR="007317C7">
          <w:rPr>
            <w:noProof/>
            <w:webHidden/>
          </w:rPr>
          <w:t>32</w:t>
        </w:r>
        <w:r w:rsidR="00013554">
          <w:rPr>
            <w:noProof/>
            <w:webHidden/>
          </w:rPr>
          <w:fldChar w:fldCharType="end"/>
        </w:r>
      </w:hyperlink>
    </w:p>
    <w:p w14:paraId="6C04006B" w14:textId="379A6374"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29" w:history="1">
        <w:r w:rsidR="00013554" w:rsidRPr="00E139B0">
          <w:rPr>
            <w:rStyle w:val="Hyperlink"/>
            <w:noProof/>
          </w:rPr>
          <w:t>Gambar 3.3 Arsitektur Sistem</w:t>
        </w:r>
        <w:r w:rsidR="00013554">
          <w:rPr>
            <w:noProof/>
            <w:webHidden/>
          </w:rPr>
          <w:tab/>
        </w:r>
        <w:r w:rsidR="00013554">
          <w:rPr>
            <w:noProof/>
            <w:webHidden/>
          </w:rPr>
          <w:fldChar w:fldCharType="begin"/>
        </w:r>
        <w:r w:rsidR="00013554">
          <w:rPr>
            <w:noProof/>
            <w:webHidden/>
          </w:rPr>
          <w:instrText xml:space="preserve"> PAGEREF _Toc75524629 \h </w:instrText>
        </w:r>
        <w:r w:rsidR="00013554">
          <w:rPr>
            <w:noProof/>
            <w:webHidden/>
          </w:rPr>
        </w:r>
        <w:r w:rsidR="00013554">
          <w:rPr>
            <w:noProof/>
            <w:webHidden/>
          </w:rPr>
          <w:fldChar w:fldCharType="separate"/>
        </w:r>
        <w:r w:rsidR="007317C7">
          <w:rPr>
            <w:noProof/>
            <w:webHidden/>
          </w:rPr>
          <w:t>38</w:t>
        </w:r>
        <w:r w:rsidR="00013554">
          <w:rPr>
            <w:noProof/>
            <w:webHidden/>
          </w:rPr>
          <w:fldChar w:fldCharType="end"/>
        </w:r>
      </w:hyperlink>
    </w:p>
    <w:p w14:paraId="7090FFB4" w14:textId="73442D15"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30" w:history="1">
        <w:r w:rsidR="00013554" w:rsidRPr="00E139B0">
          <w:rPr>
            <w:rStyle w:val="Hyperlink"/>
            <w:noProof/>
          </w:rPr>
          <w:t xml:space="preserve">Gambar 3.4 Dokumen Teks </w:t>
        </w:r>
        <w:r w:rsidR="00013554" w:rsidRPr="00E139B0">
          <w:rPr>
            <w:rStyle w:val="Hyperlink"/>
            <w:i/>
            <w:noProof/>
          </w:rPr>
          <w:t>Chatting</w:t>
        </w:r>
        <w:r w:rsidR="00013554" w:rsidRPr="00E139B0">
          <w:rPr>
            <w:rStyle w:val="Hyperlink"/>
            <w:noProof/>
          </w:rPr>
          <w:t xml:space="preserve"> WhatsApp</w:t>
        </w:r>
        <w:r w:rsidR="00013554">
          <w:rPr>
            <w:noProof/>
            <w:webHidden/>
          </w:rPr>
          <w:tab/>
        </w:r>
        <w:r w:rsidR="00013554">
          <w:rPr>
            <w:noProof/>
            <w:webHidden/>
          </w:rPr>
          <w:fldChar w:fldCharType="begin"/>
        </w:r>
        <w:r w:rsidR="00013554">
          <w:rPr>
            <w:noProof/>
            <w:webHidden/>
          </w:rPr>
          <w:instrText xml:space="preserve"> PAGEREF _Toc75524630 \h </w:instrText>
        </w:r>
        <w:r w:rsidR="00013554">
          <w:rPr>
            <w:noProof/>
            <w:webHidden/>
          </w:rPr>
        </w:r>
        <w:r w:rsidR="00013554">
          <w:rPr>
            <w:noProof/>
            <w:webHidden/>
          </w:rPr>
          <w:fldChar w:fldCharType="separate"/>
        </w:r>
        <w:r w:rsidR="007317C7">
          <w:rPr>
            <w:noProof/>
            <w:webHidden/>
          </w:rPr>
          <w:t>39</w:t>
        </w:r>
        <w:r w:rsidR="00013554">
          <w:rPr>
            <w:noProof/>
            <w:webHidden/>
          </w:rPr>
          <w:fldChar w:fldCharType="end"/>
        </w:r>
      </w:hyperlink>
    </w:p>
    <w:p w14:paraId="05AE9FE5" w14:textId="3F81D4F4"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31" w:history="1">
        <w:r w:rsidR="00013554" w:rsidRPr="00E139B0">
          <w:rPr>
            <w:rStyle w:val="Hyperlink"/>
            <w:noProof/>
          </w:rPr>
          <w:t xml:space="preserve">Gambar 3.5 Korpus Teks </w:t>
        </w:r>
        <w:r w:rsidR="00013554" w:rsidRPr="00E139B0">
          <w:rPr>
            <w:rStyle w:val="Hyperlink"/>
            <w:i/>
            <w:noProof/>
          </w:rPr>
          <w:t>Chatting</w:t>
        </w:r>
        <w:r w:rsidR="00013554">
          <w:rPr>
            <w:noProof/>
            <w:webHidden/>
          </w:rPr>
          <w:tab/>
        </w:r>
        <w:r w:rsidR="00013554">
          <w:rPr>
            <w:noProof/>
            <w:webHidden/>
          </w:rPr>
          <w:fldChar w:fldCharType="begin"/>
        </w:r>
        <w:r w:rsidR="00013554">
          <w:rPr>
            <w:noProof/>
            <w:webHidden/>
          </w:rPr>
          <w:instrText xml:space="preserve"> PAGEREF _Toc75524631 \h </w:instrText>
        </w:r>
        <w:r w:rsidR="00013554">
          <w:rPr>
            <w:noProof/>
            <w:webHidden/>
          </w:rPr>
        </w:r>
        <w:r w:rsidR="00013554">
          <w:rPr>
            <w:noProof/>
            <w:webHidden/>
          </w:rPr>
          <w:fldChar w:fldCharType="separate"/>
        </w:r>
        <w:r w:rsidR="007317C7">
          <w:rPr>
            <w:noProof/>
            <w:webHidden/>
          </w:rPr>
          <w:t>40</w:t>
        </w:r>
        <w:r w:rsidR="00013554">
          <w:rPr>
            <w:noProof/>
            <w:webHidden/>
          </w:rPr>
          <w:fldChar w:fldCharType="end"/>
        </w:r>
      </w:hyperlink>
    </w:p>
    <w:p w14:paraId="1738BF47" w14:textId="35DD43DD"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32" w:history="1">
        <w:r w:rsidR="00013554" w:rsidRPr="00E139B0">
          <w:rPr>
            <w:rStyle w:val="Hyperlink"/>
            <w:noProof/>
          </w:rPr>
          <w:t>Gambar 3.6 Korpus Bahasa Melayu Sambas</w:t>
        </w:r>
        <w:r w:rsidR="00013554">
          <w:rPr>
            <w:noProof/>
            <w:webHidden/>
          </w:rPr>
          <w:tab/>
        </w:r>
        <w:r w:rsidR="00013554">
          <w:rPr>
            <w:noProof/>
            <w:webHidden/>
          </w:rPr>
          <w:fldChar w:fldCharType="begin"/>
        </w:r>
        <w:r w:rsidR="00013554">
          <w:rPr>
            <w:noProof/>
            <w:webHidden/>
          </w:rPr>
          <w:instrText xml:space="preserve"> PAGEREF _Toc75524632 \h </w:instrText>
        </w:r>
        <w:r w:rsidR="00013554">
          <w:rPr>
            <w:noProof/>
            <w:webHidden/>
          </w:rPr>
        </w:r>
        <w:r w:rsidR="00013554">
          <w:rPr>
            <w:noProof/>
            <w:webHidden/>
          </w:rPr>
          <w:fldChar w:fldCharType="separate"/>
        </w:r>
        <w:r w:rsidR="007317C7">
          <w:rPr>
            <w:noProof/>
            <w:webHidden/>
          </w:rPr>
          <w:t>40</w:t>
        </w:r>
        <w:r w:rsidR="00013554">
          <w:rPr>
            <w:noProof/>
            <w:webHidden/>
          </w:rPr>
          <w:fldChar w:fldCharType="end"/>
        </w:r>
      </w:hyperlink>
    </w:p>
    <w:p w14:paraId="770ECB46" w14:textId="6DA328DE"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33" w:history="1">
        <w:r w:rsidR="00013554" w:rsidRPr="00E139B0">
          <w:rPr>
            <w:rStyle w:val="Hyperlink"/>
            <w:noProof/>
          </w:rPr>
          <w:t xml:space="preserve">Gambar 3.7 Korpus </w:t>
        </w:r>
        <w:r w:rsidR="00013554" w:rsidRPr="00E139B0">
          <w:rPr>
            <w:rStyle w:val="Hyperlink"/>
            <w:i/>
            <w:noProof/>
          </w:rPr>
          <w:t>Tagging</w:t>
        </w:r>
        <w:r w:rsidR="00013554">
          <w:rPr>
            <w:noProof/>
            <w:webHidden/>
          </w:rPr>
          <w:tab/>
        </w:r>
        <w:r w:rsidR="00013554">
          <w:rPr>
            <w:noProof/>
            <w:webHidden/>
          </w:rPr>
          <w:fldChar w:fldCharType="begin"/>
        </w:r>
        <w:r w:rsidR="00013554">
          <w:rPr>
            <w:noProof/>
            <w:webHidden/>
          </w:rPr>
          <w:instrText xml:space="preserve"> PAGEREF _Toc75524633 \h </w:instrText>
        </w:r>
        <w:r w:rsidR="00013554">
          <w:rPr>
            <w:noProof/>
            <w:webHidden/>
          </w:rPr>
        </w:r>
        <w:r w:rsidR="00013554">
          <w:rPr>
            <w:noProof/>
            <w:webHidden/>
          </w:rPr>
          <w:fldChar w:fldCharType="separate"/>
        </w:r>
        <w:r w:rsidR="007317C7">
          <w:rPr>
            <w:noProof/>
            <w:webHidden/>
          </w:rPr>
          <w:t>41</w:t>
        </w:r>
        <w:r w:rsidR="00013554">
          <w:rPr>
            <w:noProof/>
            <w:webHidden/>
          </w:rPr>
          <w:fldChar w:fldCharType="end"/>
        </w:r>
      </w:hyperlink>
    </w:p>
    <w:p w14:paraId="0D993D62" w14:textId="374140C6"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34" w:history="1">
        <w:r w:rsidR="00013554" w:rsidRPr="00E139B0">
          <w:rPr>
            <w:rStyle w:val="Hyperlink"/>
            <w:noProof/>
          </w:rPr>
          <w:t>Gambar 3.8 Korpus Bahasa Indonesia</w:t>
        </w:r>
        <w:r w:rsidR="00013554">
          <w:rPr>
            <w:noProof/>
            <w:webHidden/>
          </w:rPr>
          <w:tab/>
        </w:r>
        <w:r w:rsidR="00013554">
          <w:rPr>
            <w:noProof/>
            <w:webHidden/>
          </w:rPr>
          <w:fldChar w:fldCharType="begin"/>
        </w:r>
        <w:r w:rsidR="00013554">
          <w:rPr>
            <w:noProof/>
            <w:webHidden/>
          </w:rPr>
          <w:instrText xml:space="preserve"> PAGEREF _Toc75524634 \h </w:instrText>
        </w:r>
        <w:r w:rsidR="00013554">
          <w:rPr>
            <w:noProof/>
            <w:webHidden/>
          </w:rPr>
        </w:r>
        <w:r w:rsidR="00013554">
          <w:rPr>
            <w:noProof/>
            <w:webHidden/>
          </w:rPr>
          <w:fldChar w:fldCharType="separate"/>
        </w:r>
        <w:r w:rsidR="007317C7">
          <w:rPr>
            <w:noProof/>
            <w:webHidden/>
          </w:rPr>
          <w:t>41</w:t>
        </w:r>
        <w:r w:rsidR="00013554">
          <w:rPr>
            <w:noProof/>
            <w:webHidden/>
          </w:rPr>
          <w:fldChar w:fldCharType="end"/>
        </w:r>
      </w:hyperlink>
    </w:p>
    <w:p w14:paraId="4AD4A34E" w14:textId="194E774D"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35" w:history="1">
        <w:r w:rsidR="00013554" w:rsidRPr="00E139B0">
          <w:rPr>
            <w:rStyle w:val="Hyperlink"/>
            <w:noProof/>
          </w:rPr>
          <w:t xml:space="preserve">Gambar 3.9 Alur Pembuatan Mesin </w:t>
        </w:r>
        <w:r w:rsidR="00FE4721">
          <w:rPr>
            <w:rStyle w:val="Hyperlink"/>
            <w:noProof/>
          </w:rPr>
          <w:t>HMM</w:t>
        </w:r>
        <w:r w:rsidR="00013554">
          <w:rPr>
            <w:noProof/>
            <w:webHidden/>
          </w:rPr>
          <w:tab/>
        </w:r>
        <w:r w:rsidR="00013554">
          <w:rPr>
            <w:noProof/>
            <w:webHidden/>
          </w:rPr>
          <w:fldChar w:fldCharType="begin"/>
        </w:r>
        <w:r w:rsidR="00013554">
          <w:rPr>
            <w:noProof/>
            <w:webHidden/>
          </w:rPr>
          <w:instrText xml:space="preserve"> PAGEREF _Toc75524635 \h </w:instrText>
        </w:r>
        <w:r w:rsidR="00013554">
          <w:rPr>
            <w:noProof/>
            <w:webHidden/>
          </w:rPr>
        </w:r>
        <w:r w:rsidR="00013554">
          <w:rPr>
            <w:noProof/>
            <w:webHidden/>
          </w:rPr>
          <w:fldChar w:fldCharType="separate"/>
        </w:r>
        <w:r w:rsidR="007317C7">
          <w:rPr>
            <w:noProof/>
            <w:webHidden/>
          </w:rPr>
          <w:t>43</w:t>
        </w:r>
        <w:r w:rsidR="00013554">
          <w:rPr>
            <w:noProof/>
            <w:webHidden/>
          </w:rPr>
          <w:fldChar w:fldCharType="end"/>
        </w:r>
      </w:hyperlink>
    </w:p>
    <w:p w14:paraId="5A89C4D8" w14:textId="20F50B03"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36" w:history="1">
        <w:r w:rsidR="00013554" w:rsidRPr="00E139B0">
          <w:rPr>
            <w:rStyle w:val="Hyperlink"/>
            <w:noProof/>
          </w:rPr>
          <w:t>Gambar 3.10 Perbandingan Korpus</w:t>
        </w:r>
        <w:r w:rsidR="00013554">
          <w:rPr>
            <w:noProof/>
            <w:webHidden/>
          </w:rPr>
          <w:tab/>
        </w:r>
        <w:r w:rsidR="00013554">
          <w:rPr>
            <w:noProof/>
            <w:webHidden/>
          </w:rPr>
          <w:fldChar w:fldCharType="begin"/>
        </w:r>
        <w:r w:rsidR="00013554">
          <w:rPr>
            <w:noProof/>
            <w:webHidden/>
          </w:rPr>
          <w:instrText xml:space="preserve"> PAGEREF _Toc75524636 \h </w:instrText>
        </w:r>
        <w:r w:rsidR="00013554">
          <w:rPr>
            <w:noProof/>
            <w:webHidden/>
          </w:rPr>
        </w:r>
        <w:r w:rsidR="00013554">
          <w:rPr>
            <w:noProof/>
            <w:webHidden/>
          </w:rPr>
          <w:fldChar w:fldCharType="separate"/>
        </w:r>
        <w:r w:rsidR="007317C7">
          <w:rPr>
            <w:noProof/>
            <w:webHidden/>
          </w:rPr>
          <w:t>44</w:t>
        </w:r>
        <w:r w:rsidR="00013554">
          <w:rPr>
            <w:noProof/>
            <w:webHidden/>
          </w:rPr>
          <w:fldChar w:fldCharType="end"/>
        </w:r>
      </w:hyperlink>
    </w:p>
    <w:p w14:paraId="725186AE" w14:textId="6492D4FF"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37" w:history="1">
        <w:r w:rsidR="00013554" w:rsidRPr="00E139B0">
          <w:rPr>
            <w:rStyle w:val="Hyperlink"/>
            <w:noProof/>
          </w:rPr>
          <w:t xml:space="preserve">Gambar 3.11 Isi Korpus </w:t>
        </w:r>
        <w:r w:rsidR="00013554" w:rsidRPr="00E139B0">
          <w:rPr>
            <w:rStyle w:val="Hyperlink"/>
            <w:i/>
            <w:iCs/>
            <w:noProof/>
          </w:rPr>
          <w:t>Tagging</w:t>
        </w:r>
        <w:r w:rsidR="00013554" w:rsidRPr="00E139B0">
          <w:rPr>
            <w:rStyle w:val="Hyperlink"/>
            <w:noProof/>
          </w:rPr>
          <w:t xml:space="preserve"> Pra Proses Skenario Pertama</w:t>
        </w:r>
        <w:r w:rsidR="00013554">
          <w:rPr>
            <w:noProof/>
            <w:webHidden/>
          </w:rPr>
          <w:tab/>
        </w:r>
        <w:r w:rsidR="00013554">
          <w:rPr>
            <w:noProof/>
            <w:webHidden/>
          </w:rPr>
          <w:fldChar w:fldCharType="begin"/>
        </w:r>
        <w:r w:rsidR="00013554">
          <w:rPr>
            <w:noProof/>
            <w:webHidden/>
          </w:rPr>
          <w:instrText xml:space="preserve"> PAGEREF _Toc75524637 \h </w:instrText>
        </w:r>
        <w:r w:rsidR="00013554">
          <w:rPr>
            <w:noProof/>
            <w:webHidden/>
          </w:rPr>
        </w:r>
        <w:r w:rsidR="00013554">
          <w:rPr>
            <w:noProof/>
            <w:webHidden/>
          </w:rPr>
          <w:fldChar w:fldCharType="separate"/>
        </w:r>
        <w:r w:rsidR="007317C7">
          <w:rPr>
            <w:noProof/>
            <w:webHidden/>
          </w:rPr>
          <w:t>45</w:t>
        </w:r>
        <w:r w:rsidR="00013554">
          <w:rPr>
            <w:noProof/>
            <w:webHidden/>
          </w:rPr>
          <w:fldChar w:fldCharType="end"/>
        </w:r>
      </w:hyperlink>
    </w:p>
    <w:p w14:paraId="3CA8B6D9" w14:textId="1D95BE70"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38" w:history="1">
        <w:r w:rsidR="00013554" w:rsidRPr="00E139B0">
          <w:rPr>
            <w:rStyle w:val="Hyperlink"/>
            <w:noProof/>
          </w:rPr>
          <w:t xml:space="preserve">Gambar 3.12 Isi Korpus </w:t>
        </w:r>
        <w:r w:rsidR="00013554" w:rsidRPr="00E139B0">
          <w:rPr>
            <w:rStyle w:val="Hyperlink"/>
            <w:i/>
            <w:iCs/>
            <w:noProof/>
          </w:rPr>
          <w:t>Tagging</w:t>
        </w:r>
        <w:r w:rsidR="00013554" w:rsidRPr="00E139B0">
          <w:rPr>
            <w:rStyle w:val="Hyperlink"/>
            <w:noProof/>
          </w:rPr>
          <w:t xml:space="preserve"> Pra Proses Skenario Kedua</w:t>
        </w:r>
        <w:r w:rsidR="00013554">
          <w:rPr>
            <w:noProof/>
            <w:webHidden/>
          </w:rPr>
          <w:tab/>
        </w:r>
        <w:r w:rsidR="00013554">
          <w:rPr>
            <w:noProof/>
            <w:webHidden/>
          </w:rPr>
          <w:fldChar w:fldCharType="begin"/>
        </w:r>
        <w:r w:rsidR="00013554">
          <w:rPr>
            <w:noProof/>
            <w:webHidden/>
          </w:rPr>
          <w:instrText xml:space="preserve"> PAGEREF _Toc75524638 \h </w:instrText>
        </w:r>
        <w:r w:rsidR="00013554">
          <w:rPr>
            <w:noProof/>
            <w:webHidden/>
          </w:rPr>
        </w:r>
        <w:r w:rsidR="00013554">
          <w:rPr>
            <w:noProof/>
            <w:webHidden/>
          </w:rPr>
          <w:fldChar w:fldCharType="separate"/>
        </w:r>
        <w:r w:rsidR="007317C7">
          <w:rPr>
            <w:noProof/>
            <w:webHidden/>
          </w:rPr>
          <w:t>45</w:t>
        </w:r>
        <w:r w:rsidR="00013554">
          <w:rPr>
            <w:noProof/>
            <w:webHidden/>
          </w:rPr>
          <w:fldChar w:fldCharType="end"/>
        </w:r>
      </w:hyperlink>
    </w:p>
    <w:p w14:paraId="2F7B8391" w14:textId="63872333"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39" w:history="1">
        <w:r w:rsidR="00013554" w:rsidRPr="00E139B0">
          <w:rPr>
            <w:rStyle w:val="Hyperlink"/>
            <w:noProof/>
          </w:rPr>
          <w:t>Gambar 3.13 Proses Penerjemahan Pesan</w:t>
        </w:r>
        <w:r w:rsidR="00013554">
          <w:rPr>
            <w:noProof/>
            <w:webHidden/>
          </w:rPr>
          <w:tab/>
        </w:r>
        <w:r w:rsidR="00013554">
          <w:rPr>
            <w:noProof/>
            <w:webHidden/>
          </w:rPr>
          <w:fldChar w:fldCharType="begin"/>
        </w:r>
        <w:r w:rsidR="00013554">
          <w:rPr>
            <w:noProof/>
            <w:webHidden/>
          </w:rPr>
          <w:instrText xml:space="preserve"> PAGEREF _Toc75524639 \h </w:instrText>
        </w:r>
        <w:r w:rsidR="00013554">
          <w:rPr>
            <w:noProof/>
            <w:webHidden/>
          </w:rPr>
        </w:r>
        <w:r w:rsidR="00013554">
          <w:rPr>
            <w:noProof/>
            <w:webHidden/>
          </w:rPr>
          <w:fldChar w:fldCharType="separate"/>
        </w:r>
        <w:r w:rsidR="007317C7">
          <w:rPr>
            <w:noProof/>
            <w:webHidden/>
          </w:rPr>
          <w:t>46</w:t>
        </w:r>
        <w:r w:rsidR="00013554">
          <w:rPr>
            <w:noProof/>
            <w:webHidden/>
          </w:rPr>
          <w:fldChar w:fldCharType="end"/>
        </w:r>
      </w:hyperlink>
    </w:p>
    <w:p w14:paraId="30731842" w14:textId="034EE788"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40" w:history="1">
        <w:r w:rsidR="00013554" w:rsidRPr="00E139B0">
          <w:rPr>
            <w:rStyle w:val="Hyperlink"/>
            <w:noProof/>
          </w:rPr>
          <w:t>Gambar 3.14 Arsitektur Mesin Penerjemah Statistik</w:t>
        </w:r>
        <w:r w:rsidR="00013554">
          <w:rPr>
            <w:noProof/>
            <w:webHidden/>
          </w:rPr>
          <w:tab/>
        </w:r>
        <w:r w:rsidR="00013554">
          <w:rPr>
            <w:noProof/>
            <w:webHidden/>
          </w:rPr>
          <w:fldChar w:fldCharType="begin"/>
        </w:r>
        <w:r w:rsidR="00013554">
          <w:rPr>
            <w:noProof/>
            <w:webHidden/>
          </w:rPr>
          <w:instrText xml:space="preserve"> PAGEREF _Toc75524640 \h </w:instrText>
        </w:r>
        <w:r w:rsidR="00013554">
          <w:rPr>
            <w:noProof/>
            <w:webHidden/>
          </w:rPr>
        </w:r>
        <w:r w:rsidR="00013554">
          <w:rPr>
            <w:noProof/>
            <w:webHidden/>
          </w:rPr>
          <w:fldChar w:fldCharType="separate"/>
        </w:r>
        <w:r w:rsidR="007317C7">
          <w:rPr>
            <w:noProof/>
            <w:webHidden/>
          </w:rPr>
          <w:t>47</w:t>
        </w:r>
        <w:r w:rsidR="00013554">
          <w:rPr>
            <w:noProof/>
            <w:webHidden/>
          </w:rPr>
          <w:fldChar w:fldCharType="end"/>
        </w:r>
      </w:hyperlink>
    </w:p>
    <w:p w14:paraId="4A7679DD" w14:textId="112AD878"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41" w:history="1">
        <w:r w:rsidR="00013554" w:rsidRPr="00E139B0">
          <w:rPr>
            <w:rStyle w:val="Hyperlink"/>
            <w:noProof/>
          </w:rPr>
          <w:t xml:space="preserve">Gambar 3.15 </w:t>
        </w:r>
        <w:r w:rsidR="00013554" w:rsidRPr="00E139B0">
          <w:rPr>
            <w:rStyle w:val="Hyperlink"/>
            <w:noProof/>
            <w:lang w:val="sv-SE"/>
          </w:rPr>
          <w:t>Proses Penerjemahan oleh Moses</w:t>
        </w:r>
        <w:r w:rsidR="00013554">
          <w:rPr>
            <w:noProof/>
            <w:webHidden/>
          </w:rPr>
          <w:tab/>
        </w:r>
        <w:r w:rsidR="00013554">
          <w:rPr>
            <w:noProof/>
            <w:webHidden/>
          </w:rPr>
          <w:fldChar w:fldCharType="begin"/>
        </w:r>
        <w:r w:rsidR="00013554">
          <w:rPr>
            <w:noProof/>
            <w:webHidden/>
          </w:rPr>
          <w:instrText xml:space="preserve"> PAGEREF _Toc75524641 \h </w:instrText>
        </w:r>
        <w:r w:rsidR="00013554">
          <w:rPr>
            <w:noProof/>
            <w:webHidden/>
          </w:rPr>
        </w:r>
        <w:r w:rsidR="00013554">
          <w:rPr>
            <w:noProof/>
            <w:webHidden/>
          </w:rPr>
          <w:fldChar w:fldCharType="separate"/>
        </w:r>
        <w:r w:rsidR="007317C7">
          <w:rPr>
            <w:noProof/>
            <w:webHidden/>
          </w:rPr>
          <w:t>48</w:t>
        </w:r>
        <w:r w:rsidR="00013554">
          <w:rPr>
            <w:noProof/>
            <w:webHidden/>
          </w:rPr>
          <w:fldChar w:fldCharType="end"/>
        </w:r>
      </w:hyperlink>
    </w:p>
    <w:p w14:paraId="3E2DDD9D" w14:textId="49191E6A"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42" w:history="1">
        <w:r w:rsidR="00013554" w:rsidRPr="00E139B0">
          <w:rPr>
            <w:rStyle w:val="Hyperlink"/>
            <w:noProof/>
          </w:rPr>
          <w:t xml:space="preserve">Gambar 3.16 </w:t>
        </w:r>
        <w:r w:rsidR="00013554" w:rsidRPr="00E139B0">
          <w:rPr>
            <w:rStyle w:val="Hyperlink"/>
            <w:i/>
            <w:iCs/>
            <w:noProof/>
          </w:rPr>
          <w:t>Use Case</w:t>
        </w:r>
        <w:r w:rsidR="00013554" w:rsidRPr="00E139B0">
          <w:rPr>
            <w:rStyle w:val="Hyperlink"/>
            <w:noProof/>
          </w:rPr>
          <w:t xml:space="preserve"> Diagram Aplikasi </w:t>
        </w:r>
        <w:r w:rsidR="00013554" w:rsidRPr="00E139B0">
          <w:rPr>
            <w:rStyle w:val="Hyperlink"/>
            <w:i/>
            <w:iCs/>
            <w:noProof/>
          </w:rPr>
          <w:t>Chatting</w:t>
        </w:r>
        <w:r w:rsidR="00013554">
          <w:rPr>
            <w:noProof/>
            <w:webHidden/>
          </w:rPr>
          <w:tab/>
        </w:r>
        <w:r w:rsidR="00013554">
          <w:rPr>
            <w:noProof/>
            <w:webHidden/>
          </w:rPr>
          <w:fldChar w:fldCharType="begin"/>
        </w:r>
        <w:r w:rsidR="00013554">
          <w:rPr>
            <w:noProof/>
            <w:webHidden/>
          </w:rPr>
          <w:instrText xml:space="preserve"> PAGEREF _Toc75524642 \h </w:instrText>
        </w:r>
        <w:r w:rsidR="00013554">
          <w:rPr>
            <w:noProof/>
            <w:webHidden/>
          </w:rPr>
        </w:r>
        <w:r w:rsidR="00013554">
          <w:rPr>
            <w:noProof/>
            <w:webHidden/>
          </w:rPr>
          <w:fldChar w:fldCharType="separate"/>
        </w:r>
        <w:r w:rsidR="007317C7">
          <w:rPr>
            <w:noProof/>
            <w:webHidden/>
          </w:rPr>
          <w:t>49</w:t>
        </w:r>
        <w:r w:rsidR="00013554">
          <w:rPr>
            <w:noProof/>
            <w:webHidden/>
          </w:rPr>
          <w:fldChar w:fldCharType="end"/>
        </w:r>
      </w:hyperlink>
    </w:p>
    <w:p w14:paraId="009BB112" w14:textId="0BA2C2D9"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43" w:history="1">
        <w:r w:rsidR="00013554" w:rsidRPr="00E139B0">
          <w:rPr>
            <w:rStyle w:val="Hyperlink"/>
            <w:noProof/>
          </w:rPr>
          <w:t xml:space="preserve">Gambar 3.17 </w:t>
        </w:r>
        <w:r w:rsidR="00013554" w:rsidRPr="00E139B0">
          <w:rPr>
            <w:rStyle w:val="Hyperlink"/>
            <w:i/>
            <w:noProof/>
          </w:rPr>
          <w:t>Class Diagram</w:t>
        </w:r>
        <w:r w:rsidR="00013554" w:rsidRPr="00E139B0">
          <w:rPr>
            <w:rStyle w:val="Hyperlink"/>
            <w:noProof/>
          </w:rPr>
          <w:t xml:space="preserve"> Aplikasi </w:t>
        </w:r>
        <w:r w:rsidR="00013554" w:rsidRPr="00E139B0">
          <w:rPr>
            <w:rStyle w:val="Hyperlink"/>
            <w:i/>
            <w:noProof/>
          </w:rPr>
          <w:t>Chatting</w:t>
        </w:r>
        <w:r w:rsidR="00013554">
          <w:rPr>
            <w:noProof/>
            <w:webHidden/>
          </w:rPr>
          <w:tab/>
        </w:r>
        <w:r w:rsidR="00013554">
          <w:rPr>
            <w:noProof/>
            <w:webHidden/>
          </w:rPr>
          <w:fldChar w:fldCharType="begin"/>
        </w:r>
        <w:r w:rsidR="00013554">
          <w:rPr>
            <w:noProof/>
            <w:webHidden/>
          </w:rPr>
          <w:instrText xml:space="preserve"> PAGEREF _Toc75524643 \h </w:instrText>
        </w:r>
        <w:r w:rsidR="00013554">
          <w:rPr>
            <w:noProof/>
            <w:webHidden/>
          </w:rPr>
        </w:r>
        <w:r w:rsidR="00013554">
          <w:rPr>
            <w:noProof/>
            <w:webHidden/>
          </w:rPr>
          <w:fldChar w:fldCharType="separate"/>
        </w:r>
        <w:r w:rsidR="007317C7">
          <w:rPr>
            <w:noProof/>
            <w:webHidden/>
          </w:rPr>
          <w:t>52</w:t>
        </w:r>
        <w:r w:rsidR="00013554">
          <w:rPr>
            <w:noProof/>
            <w:webHidden/>
          </w:rPr>
          <w:fldChar w:fldCharType="end"/>
        </w:r>
      </w:hyperlink>
    </w:p>
    <w:p w14:paraId="6FE4BBA1" w14:textId="3D7AF41C"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44" w:history="1">
        <w:r w:rsidR="00013554" w:rsidRPr="00E139B0">
          <w:rPr>
            <w:rStyle w:val="Hyperlink"/>
            <w:noProof/>
          </w:rPr>
          <w:t xml:space="preserve">Gambar 3.18 </w:t>
        </w:r>
        <w:r w:rsidR="00013554" w:rsidRPr="00E139B0">
          <w:rPr>
            <w:rStyle w:val="Hyperlink"/>
            <w:i/>
            <w:noProof/>
          </w:rPr>
          <w:t>State Diagram User</w:t>
        </w:r>
        <w:r w:rsidR="00013554">
          <w:rPr>
            <w:noProof/>
            <w:webHidden/>
          </w:rPr>
          <w:tab/>
        </w:r>
        <w:r w:rsidR="00013554">
          <w:rPr>
            <w:noProof/>
            <w:webHidden/>
          </w:rPr>
          <w:fldChar w:fldCharType="begin"/>
        </w:r>
        <w:r w:rsidR="00013554">
          <w:rPr>
            <w:noProof/>
            <w:webHidden/>
          </w:rPr>
          <w:instrText xml:space="preserve"> PAGEREF _Toc75524644 \h </w:instrText>
        </w:r>
        <w:r w:rsidR="00013554">
          <w:rPr>
            <w:noProof/>
            <w:webHidden/>
          </w:rPr>
        </w:r>
        <w:r w:rsidR="00013554">
          <w:rPr>
            <w:noProof/>
            <w:webHidden/>
          </w:rPr>
          <w:fldChar w:fldCharType="separate"/>
        </w:r>
        <w:r w:rsidR="007317C7">
          <w:rPr>
            <w:noProof/>
            <w:webHidden/>
          </w:rPr>
          <w:t>53</w:t>
        </w:r>
        <w:r w:rsidR="00013554">
          <w:rPr>
            <w:noProof/>
            <w:webHidden/>
          </w:rPr>
          <w:fldChar w:fldCharType="end"/>
        </w:r>
      </w:hyperlink>
    </w:p>
    <w:p w14:paraId="34FF0341" w14:textId="0ED9BE98"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45" w:history="1">
        <w:r w:rsidR="00013554" w:rsidRPr="00E139B0">
          <w:rPr>
            <w:rStyle w:val="Hyperlink"/>
            <w:noProof/>
          </w:rPr>
          <w:t xml:space="preserve">Gambar 3.19 </w:t>
        </w:r>
        <w:r w:rsidR="00013554" w:rsidRPr="00E139B0">
          <w:rPr>
            <w:rStyle w:val="Hyperlink"/>
            <w:i/>
            <w:iCs/>
            <w:noProof/>
          </w:rPr>
          <w:t>State Diagram Chat</w:t>
        </w:r>
        <w:r w:rsidR="00013554">
          <w:rPr>
            <w:noProof/>
            <w:webHidden/>
          </w:rPr>
          <w:tab/>
        </w:r>
        <w:r w:rsidR="00013554">
          <w:rPr>
            <w:noProof/>
            <w:webHidden/>
          </w:rPr>
          <w:fldChar w:fldCharType="begin"/>
        </w:r>
        <w:r w:rsidR="00013554">
          <w:rPr>
            <w:noProof/>
            <w:webHidden/>
          </w:rPr>
          <w:instrText xml:space="preserve"> PAGEREF _Toc75524645 \h </w:instrText>
        </w:r>
        <w:r w:rsidR="00013554">
          <w:rPr>
            <w:noProof/>
            <w:webHidden/>
          </w:rPr>
        </w:r>
        <w:r w:rsidR="00013554">
          <w:rPr>
            <w:noProof/>
            <w:webHidden/>
          </w:rPr>
          <w:fldChar w:fldCharType="separate"/>
        </w:r>
        <w:r w:rsidR="007317C7">
          <w:rPr>
            <w:noProof/>
            <w:webHidden/>
          </w:rPr>
          <w:t>54</w:t>
        </w:r>
        <w:r w:rsidR="00013554">
          <w:rPr>
            <w:noProof/>
            <w:webHidden/>
          </w:rPr>
          <w:fldChar w:fldCharType="end"/>
        </w:r>
      </w:hyperlink>
    </w:p>
    <w:p w14:paraId="362CAC0E" w14:textId="6843343F"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46" w:history="1">
        <w:r w:rsidR="00013554" w:rsidRPr="00E139B0">
          <w:rPr>
            <w:rStyle w:val="Hyperlink"/>
            <w:noProof/>
          </w:rPr>
          <w:t xml:space="preserve">Gambar 3.20 </w:t>
        </w:r>
        <w:r w:rsidR="00013554" w:rsidRPr="00E139B0">
          <w:rPr>
            <w:rStyle w:val="Hyperlink"/>
            <w:i/>
            <w:noProof/>
          </w:rPr>
          <w:t>State Diagram Contact</w:t>
        </w:r>
        <w:r w:rsidR="00013554">
          <w:rPr>
            <w:noProof/>
            <w:webHidden/>
          </w:rPr>
          <w:tab/>
        </w:r>
        <w:r w:rsidR="00013554">
          <w:rPr>
            <w:noProof/>
            <w:webHidden/>
          </w:rPr>
          <w:fldChar w:fldCharType="begin"/>
        </w:r>
        <w:r w:rsidR="00013554">
          <w:rPr>
            <w:noProof/>
            <w:webHidden/>
          </w:rPr>
          <w:instrText xml:space="preserve"> PAGEREF _Toc75524646 \h </w:instrText>
        </w:r>
        <w:r w:rsidR="00013554">
          <w:rPr>
            <w:noProof/>
            <w:webHidden/>
          </w:rPr>
        </w:r>
        <w:r w:rsidR="00013554">
          <w:rPr>
            <w:noProof/>
            <w:webHidden/>
          </w:rPr>
          <w:fldChar w:fldCharType="separate"/>
        </w:r>
        <w:r w:rsidR="007317C7">
          <w:rPr>
            <w:noProof/>
            <w:webHidden/>
          </w:rPr>
          <w:t>55</w:t>
        </w:r>
        <w:r w:rsidR="00013554">
          <w:rPr>
            <w:noProof/>
            <w:webHidden/>
          </w:rPr>
          <w:fldChar w:fldCharType="end"/>
        </w:r>
      </w:hyperlink>
    </w:p>
    <w:p w14:paraId="6AD16DF3" w14:textId="0AE63EE5"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47" w:history="1">
        <w:r w:rsidR="00013554" w:rsidRPr="00E139B0">
          <w:rPr>
            <w:rStyle w:val="Hyperlink"/>
            <w:noProof/>
          </w:rPr>
          <w:t xml:space="preserve">Gambar 3.21 </w:t>
        </w:r>
        <w:r w:rsidR="00013554" w:rsidRPr="00E139B0">
          <w:rPr>
            <w:rStyle w:val="Hyperlink"/>
            <w:i/>
            <w:iCs/>
            <w:noProof/>
          </w:rPr>
          <w:t>Sequence Diagram Login</w:t>
        </w:r>
        <w:r w:rsidR="00013554">
          <w:rPr>
            <w:noProof/>
            <w:webHidden/>
          </w:rPr>
          <w:tab/>
        </w:r>
        <w:r w:rsidR="00013554">
          <w:rPr>
            <w:noProof/>
            <w:webHidden/>
          </w:rPr>
          <w:fldChar w:fldCharType="begin"/>
        </w:r>
        <w:r w:rsidR="00013554">
          <w:rPr>
            <w:noProof/>
            <w:webHidden/>
          </w:rPr>
          <w:instrText xml:space="preserve"> PAGEREF _Toc75524647 \h </w:instrText>
        </w:r>
        <w:r w:rsidR="00013554">
          <w:rPr>
            <w:noProof/>
            <w:webHidden/>
          </w:rPr>
        </w:r>
        <w:r w:rsidR="00013554">
          <w:rPr>
            <w:noProof/>
            <w:webHidden/>
          </w:rPr>
          <w:fldChar w:fldCharType="separate"/>
        </w:r>
        <w:r w:rsidR="007317C7">
          <w:rPr>
            <w:noProof/>
            <w:webHidden/>
          </w:rPr>
          <w:t>56</w:t>
        </w:r>
        <w:r w:rsidR="00013554">
          <w:rPr>
            <w:noProof/>
            <w:webHidden/>
          </w:rPr>
          <w:fldChar w:fldCharType="end"/>
        </w:r>
      </w:hyperlink>
    </w:p>
    <w:p w14:paraId="7F73ED72" w14:textId="451CF43D"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48" w:history="1">
        <w:r w:rsidR="00013554" w:rsidRPr="00E139B0">
          <w:rPr>
            <w:rStyle w:val="Hyperlink"/>
            <w:noProof/>
          </w:rPr>
          <w:t xml:space="preserve">Gambar 3.22 </w:t>
        </w:r>
        <w:r w:rsidR="00013554" w:rsidRPr="00E139B0">
          <w:rPr>
            <w:rStyle w:val="Hyperlink"/>
            <w:i/>
            <w:iCs/>
            <w:noProof/>
          </w:rPr>
          <w:t>Sequence Diagram</w:t>
        </w:r>
        <w:r w:rsidR="00013554" w:rsidRPr="00E139B0">
          <w:rPr>
            <w:rStyle w:val="Hyperlink"/>
            <w:noProof/>
          </w:rPr>
          <w:t xml:space="preserve"> Memuat </w:t>
        </w:r>
        <w:r w:rsidR="00013554" w:rsidRPr="00E139B0">
          <w:rPr>
            <w:rStyle w:val="Hyperlink"/>
            <w:i/>
            <w:iCs/>
            <w:noProof/>
          </w:rPr>
          <w:t>Chat</w:t>
        </w:r>
        <w:r w:rsidR="00013554">
          <w:rPr>
            <w:noProof/>
            <w:webHidden/>
          </w:rPr>
          <w:tab/>
        </w:r>
        <w:r w:rsidR="00013554">
          <w:rPr>
            <w:noProof/>
            <w:webHidden/>
          </w:rPr>
          <w:fldChar w:fldCharType="begin"/>
        </w:r>
        <w:r w:rsidR="00013554">
          <w:rPr>
            <w:noProof/>
            <w:webHidden/>
          </w:rPr>
          <w:instrText xml:space="preserve"> PAGEREF _Toc75524648 \h </w:instrText>
        </w:r>
        <w:r w:rsidR="00013554">
          <w:rPr>
            <w:noProof/>
            <w:webHidden/>
          </w:rPr>
        </w:r>
        <w:r w:rsidR="00013554">
          <w:rPr>
            <w:noProof/>
            <w:webHidden/>
          </w:rPr>
          <w:fldChar w:fldCharType="separate"/>
        </w:r>
        <w:r w:rsidR="007317C7">
          <w:rPr>
            <w:noProof/>
            <w:webHidden/>
          </w:rPr>
          <w:t>56</w:t>
        </w:r>
        <w:r w:rsidR="00013554">
          <w:rPr>
            <w:noProof/>
            <w:webHidden/>
          </w:rPr>
          <w:fldChar w:fldCharType="end"/>
        </w:r>
      </w:hyperlink>
    </w:p>
    <w:p w14:paraId="1D693D74" w14:textId="6455FA6A"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49" w:history="1">
        <w:r w:rsidR="00013554" w:rsidRPr="00E139B0">
          <w:rPr>
            <w:rStyle w:val="Hyperlink"/>
            <w:noProof/>
          </w:rPr>
          <w:t xml:space="preserve">Gambar 3.23 </w:t>
        </w:r>
        <w:r w:rsidR="00013554" w:rsidRPr="00E139B0">
          <w:rPr>
            <w:rStyle w:val="Hyperlink"/>
            <w:i/>
            <w:iCs/>
            <w:noProof/>
          </w:rPr>
          <w:t>Sequence Diagram</w:t>
        </w:r>
        <w:r w:rsidR="00013554" w:rsidRPr="00E139B0">
          <w:rPr>
            <w:rStyle w:val="Hyperlink"/>
            <w:noProof/>
          </w:rPr>
          <w:t xml:space="preserve"> Mengirim </w:t>
        </w:r>
        <w:r w:rsidR="00013554" w:rsidRPr="00E139B0">
          <w:rPr>
            <w:rStyle w:val="Hyperlink"/>
            <w:i/>
            <w:iCs/>
            <w:noProof/>
          </w:rPr>
          <w:t>Chat</w:t>
        </w:r>
        <w:r w:rsidR="00013554">
          <w:rPr>
            <w:noProof/>
            <w:webHidden/>
          </w:rPr>
          <w:tab/>
        </w:r>
        <w:r w:rsidR="00013554">
          <w:rPr>
            <w:noProof/>
            <w:webHidden/>
          </w:rPr>
          <w:fldChar w:fldCharType="begin"/>
        </w:r>
        <w:r w:rsidR="00013554">
          <w:rPr>
            <w:noProof/>
            <w:webHidden/>
          </w:rPr>
          <w:instrText xml:space="preserve"> PAGEREF _Toc75524649 \h </w:instrText>
        </w:r>
        <w:r w:rsidR="00013554">
          <w:rPr>
            <w:noProof/>
            <w:webHidden/>
          </w:rPr>
        </w:r>
        <w:r w:rsidR="00013554">
          <w:rPr>
            <w:noProof/>
            <w:webHidden/>
          </w:rPr>
          <w:fldChar w:fldCharType="separate"/>
        </w:r>
        <w:r w:rsidR="007317C7">
          <w:rPr>
            <w:noProof/>
            <w:webHidden/>
          </w:rPr>
          <w:t>57</w:t>
        </w:r>
        <w:r w:rsidR="00013554">
          <w:rPr>
            <w:noProof/>
            <w:webHidden/>
          </w:rPr>
          <w:fldChar w:fldCharType="end"/>
        </w:r>
      </w:hyperlink>
    </w:p>
    <w:p w14:paraId="69675B89" w14:textId="00DEC57E"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50" w:history="1">
        <w:r w:rsidR="00013554" w:rsidRPr="00E139B0">
          <w:rPr>
            <w:rStyle w:val="Hyperlink"/>
            <w:noProof/>
          </w:rPr>
          <w:t xml:space="preserve">Gambar 3.24 </w:t>
        </w:r>
        <w:r w:rsidR="00013554" w:rsidRPr="00E139B0">
          <w:rPr>
            <w:rStyle w:val="Hyperlink"/>
            <w:i/>
            <w:iCs/>
            <w:noProof/>
          </w:rPr>
          <w:t>Sequence Diagram</w:t>
        </w:r>
        <w:r w:rsidR="00013554" w:rsidRPr="00E139B0">
          <w:rPr>
            <w:rStyle w:val="Hyperlink"/>
            <w:noProof/>
          </w:rPr>
          <w:t xml:space="preserve"> Memuat Kontak</w:t>
        </w:r>
        <w:r w:rsidR="00013554">
          <w:rPr>
            <w:noProof/>
            <w:webHidden/>
          </w:rPr>
          <w:tab/>
        </w:r>
        <w:r w:rsidR="00013554">
          <w:rPr>
            <w:noProof/>
            <w:webHidden/>
          </w:rPr>
          <w:fldChar w:fldCharType="begin"/>
        </w:r>
        <w:r w:rsidR="00013554">
          <w:rPr>
            <w:noProof/>
            <w:webHidden/>
          </w:rPr>
          <w:instrText xml:space="preserve"> PAGEREF _Toc75524650 \h </w:instrText>
        </w:r>
        <w:r w:rsidR="00013554">
          <w:rPr>
            <w:noProof/>
            <w:webHidden/>
          </w:rPr>
        </w:r>
        <w:r w:rsidR="00013554">
          <w:rPr>
            <w:noProof/>
            <w:webHidden/>
          </w:rPr>
          <w:fldChar w:fldCharType="separate"/>
        </w:r>
        <w:r w:rsidR="007317C7">
          <w:rPr>
            <w:noProof/>
            <w:webHidden/>
          </w:rPr>
          <w:t>57</w:t>
        </w:r>
        <w:r w:rsidR="00013554">
          <w:rPr>
            <w:noProof/>
            <w:webHidden/>
          </w:rPr>
          <w:fldChar w:fldCharType="end"/>
        </w:r>
      </w:hyperlink>
    </w:p>
    <w:p w14:paraId="3D2F9327" w14:textId="463B201B"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51" w:history="1">
        <w:r w:rsidR="00013554" w:rsidRPr="00E139B0">
          <w:rPr>
            <w:rStyle w:val="Hyperlink"/>
            <w:noProof/>
          </w:rPr>
          <w:t xml:space="preserve">Gambar 3.25 </w:t>
        </w:r>
        <w:r w:rsidR="00013554" w:rsidRPr="00E139B0">
          <w:rPr>
            <w:rStyle w:val="Hyperlink"/>
            <w:i/>
            <w:iCs/>
            <w:noProof/>
          </w:rPr>
          <w:t>Sequence Diagram</w:t>
        </w:r>
        <w:r w:rsidR="00013554" w:rsidRPr="00E139B0">
          <w:rPr>
            <w:rStyle w:val="Hyperlink"/>
            <w:noProof/>
          </w:rPr>
          <w:t xml:space="preserve"> Profil Teman</w:t>
        </w:r>
        <w:r w:rsidR="00013554">
          <w:rPr>
            <w:noProof/>
            <w:webHidden/>
          </w:rPr>
          <w:tab/>
        </w:r>
        <w:r w:rsidR="00013554">
          <w:rPr>
            <w:noProof/>
            <w:webHidden/>
          </w:rPr>
          <w:fldChar w:fldCharType="begin"/>
        </w:r>
        <w:r w:rsidR="00013554">
          <w:rPr>
            <w:noProof/>
            <w:webHidden/>
          </w:rPr>
          <w:instrText xml:space="preserve"> PAGEREF _Toc75524651 \h </w:instrText>
        </w:r>
        <w:r w:rsidR="00013554">
          <w:rPr>
            <w:noProof/>
            <w:webHidden/>
          </w:rPr>
        </w:r>
        <w:r w:rsidR="00013554">
          <w:rPr>
            <w:noProof/>
            <w:webHidden/>
          </w:rPr>
          <w:fldChar w:fldCharType="separate"/>
        </w:r>
        <w:r w:rsidR="007317C7">
          <w:rPr>
            <w:noProof/>
            <w:webHidden/>
          </w:rPr>
          <w:t>58</w:t>
        </w:r>
        <w:r w:rsidR="00013554">
          <w:rPr>
            <w:noProof/>
            <w:webHidden/>
          </w:rPr>
          <w:fldChar w:fldCharType="end"/>
        </w:r>
      </w:hyperlink>
    </w:p>
    <w:p w14:paraId="652D06B9" w14:textId="1CDA4869"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52" w:history="1">
        <w:r w:rsidR="00013554" w:rsidRPr="00E139B0">
          <w:rPr>
            <w:rStyle w:val="Hyperlink"/>
            <w:noProof/>
          </w:rPr>
          <w:t xml:space="preserve">Gambar 3.26 </w:t>
        </w:r>
        <w:r w:rsidR="00013554" w:rsidRPr="00E139B0">
          <w:rPr>
            <w:rStyle w:val="Hyperlink"/>
            <w:i/>
            <w:noProof/>
          </w:rPr>
          <w:t>Sequence Diagram</w:t>
        </w:r>
        <w:r w:rsidR="00013554" w:rsidRPr="00E139B0">
          <w:rPr>
            <w:rStyle w:val="Hyperlink"/>
            <w:noProof/>
          </w:rPr>
          <w:t xml:space="preserve"> Profil</w:t>
        </w:r>
        <w:r w:rsidR="00013554">
          <w:rPr>
            <w:noProof/>
            <w:webHidden/>
          </w:rPr>
          <w:tab/>
        </w:r>
        <w:r w:rsidR="00013554">
          <w:rPr>
            <w:noProof/>
            <w:webHidden/>
          </w:rPr>
          <w:fldChar w:fldCharType="begin"/>
        </w:r>
        <w:r w:rsidR="00013554">
          <w:rPr>
            <w:noProof/>
            <w:webHidden/>
          </w:rPr>
          <w:instrText xml:space="preserve"> PAGEREF _Toc75524652 \h </w:instrText>
        </w:r>
        <w:r w:rsidR="00013554">
          <w:rPr>
            <w:noProof/>
            <w:webHidden/>
          </w:rPr>
        </w:r>
        <w:r w:rsidR="00013554">
          <w:rPr>
            <w:noProof/>
            <w:webHidden/>
          </w:rPr>
          <w:fldChar w:fldCharType="separate"/>
        </w:r>
        <w:r w:rsidR="007317C7">
          <w:rPr>
            <w:noProof/>
            <w:webHidden/>
          </w:rPr>
          <w:t>58</w:t>
        </w:r>
        <w:r w:rsidR="00013554">
          <w:rPr>
            <w:noProof/>
            <w:webHidden/>
          </w:rPr>
          <w:fldChar w:fldCharType="end"/>
        </w:r>
      </w:hyperlink>
    </w:p>
    <w:p w14:paraId="0B67D2F5" w14:textId="365D5F54"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53" w:history="1">
        <w:r w:rsidR="00013554" w:rsidRPr="00E139B0">
          <w:rPr>
            <w:rStyle w:val="Hyperlink"/>
            <w:noProof/>
          </w:rPr>
          <w:t>Gambar 3.27 Perancangan Halaman Verifikasi Nomor Telepon</w:t>
        </w:r>
        <w:r w:rsidR="00013554">
          <w:rPr>
            <w:noProof/>
            <w:webHidden/>
          </w:rPr>
          <w:tab/>
        </w:r>
        <w:r w:rsidR="00013554">
          <w:rPr>
            <w:noProof/>
            <w:webHidden/>
          </w:rPr>
          <w:fldChar w:fldCharType="begin"/>
        </w:r>
        <w:r w:rsidR="00013554">
          <w:rPr>
            <w:noProof/>
            <w:webHidden/>
          </w:rPr>
          <w:instrText xml:space="preserve"> PAGEREF _Toc75524653 \h </w:instrText>
        </w:r>
        <w:r w:rsidR="00013554">
          <w:rPr>
            <w:noProof/>
            <w:webHidden/>
          </w:rPr>
        </w:r>
        <w:r w:rsidR="00013554">
          <w:rPr>
            <w:noProof/>
            <w:webHidden/>
          </w:rPr>
          <w:fldChar w:fldCharType="separate"/>
        </w:r>
        <w:r w:rsidR="007317C7">
          <w:rPr>
            <w:noProof/>
            <w:webHidden/>
          </w:rPr>
          <w:t>59</w:t>
        </w:r>
        <w:r w:rsidR="00013554">
          <w:rPr>
            <w:noProof/>
            <w:webHidden/>
          </w:rPr>
          <w:fldChar w:fldCharType="end"/>
        </w:r>
      </w:hyperlink>
    </w:p>
    <w:p w14:paraId="2914BC20" w14:textId="367F5D5B"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54" w:history="1">
        <w:r w:rsidR="00013554" w:rsidRPr="00E139B0">
          <w:rPr>
            <w:rStyle w:val="Hyperlink"/>
            <w:noProof/>
          </w:rPr>
          <w:t>Gambar 3.28 Perancangan Halaman Verifikasi OTP</w:t>
        </w:r>
        <w:r w:rsidR="00013554">
          <w:rPr>
            <w:noProof/>
            <w:webHidden/>
          </w:rPr>
          <w:tab/>
        </w:r>
        <w:r w:rsidR="00013554">
          <w:rPr>
            <w:noProof/>
            <w:webHidden/>
          </w:rPr>
          <w:fldChar w:fldCharType="begin"/>
        </w:r>
        <w:r w:rsidR="00013554">
          <w:rPr>
            <w:noProof/>
            <w:webHidden/>
          </w:rPr>
          <w:instrText xml:space="preserve"> PAGEREF _Toc75524654 \h </w:instrText>
        </w:r>
        <w:r w:rsidR="00013554">
          <w:rPr>
            <w:noProof/>
            <w:webHidden/>
          </w:rPr>
        </w:r>
        <w:r w:rsidR="00013554">
          <w:rPr>
            <w:noProof/>
            <w:webHidden/>
          </w:rPr>
          <w:fldChar w:fldCharType="separate"/>
        </w:r>
        <w:r w:rsidR="007317C7">
          <w:rPr>
            <w:noProof/>
            <w:webHidden/>
          </w:rPr>
          <w:t>60</w:t>
        </w:r>
        <w:r w:rsidR="00013554">
          <w:rPr>
            <w:noProof/>
            <w:webHidden/>
          </w:rPr>
          <w:fldChar w:fldCharType="end"/>
        </w:r>
      </w:hyperlink>
    </w:p>
    <w:p w14:paraId="1B81D72B" w14:textId="16669FA9"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55" w:history="1">
        <w:r w:rsidR="00013554" w:rsidRPr="00E139B0">
          <w:rPr>
            <w:rStyle w:val="Hyperlink"/>
            <w:noProof/>
          </w:rPr>
          <w:t xml:space="preserve">Gambar 3.29 Perancangan Halaman </w:t>
        </w:r>
        <w:r w:rsidR="00013554" w:rsidRPr="00E139B0">
          <w:rPr>
            <w:rStyle w:val="Hyperlink"/>
            <w:i/>
            <w:noProof/>
          </w:rPr>
          <w:t>Update</w:t>
        </w:r>
        <w:r w:rsidR="00013554" w:rsidRPr="00E139B0">
          <w:rPr>
            <w:rStyle w:val="Hyperlink"/>
            <w:noProof/>
          </w:rPr>
          <w:t xml:space="preserve"> Profil</w:t>
        </w:r>
        <w:r w:rsidR="00013554">
          <w:rPr>
            <w:noProof/>
            <w:webHidden/>
          </w:rPr>
          <w:tab/>
        </w:r>
        <w:r w:rsidR="00013554">
          <w:rPr>
            <w:noProof/>
            <w:webHidden/>
          </w:rPr>
          <w:fldChar w:fldCharType="begin"/>
        </w:r>
        <w:r w:rsidR="00013554">
          <w:rPr>
            <w:noProof/>
            <w:webHidden/>
          </w:rPr>
          <w:instrText xml:space="preserve"> PAGEREF _Toc75524655 \h </w:instrText>
        </w:r>
        <w:r w:rsidR="00013554">
          <w:rPr>
            <w:noProof/>
            <w:webHidden/>
          </w:rPr>
        </w:r>
        <w:r w:rsidR="00013554">
          <w:rPr>
            <w:noProof/>
            <w:webHidden/>
          </w:rPr>
          <w:fldChar w:fldCharType="separate"/>
        </w:r>
        <w:r w:rsidR="007317C7">
          <w:rPr>
            <w:noProof/>
            <w:webHidden/>
          </w:rPr>
          <w:t>60</w:t>
        </w:r>
        <w:r w:rsidR="00013554">
          <w:rPr>
            <w:noProof/>
            <w:webHidden/>
          </w:rPr>
          <w:fldChar w:fldCharType="end"/>
        </w:r>
      </w:hyperlink>
    </w:p>
    <w:p w14:paraId="5F28414B" w14:textId="1AB82094"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56" w:history="1">
        <w:r w:rsidR="00013554" w:rsidRPr="00E139B0">
          <w:rPr>
            <w:rStyle w:val="Hyperlink"/>
            <w:noProof/>
          </w:rPr>
          <w:t>Gambar 3.30 Perancangan Halaman Daftar Obrolan</w:t>
        </w:r>
        <w:r w:rsidR="00013554">
          <w:rPr>
            <w:noProof/>
            <w:webHidden/>
          </w:rPr>
          <w:tab/>
        </w:r>
        <w:r w:rsidR="00013554">
          <w:rPr>
            <w:noProof/>
            <w:webHidden/>
          </w:rPr>
          <w:fldChar w:fldCharType="begin"/>
        </w:r>
        <w:r w:rsidR="00013554">
          <w:rPr>
            <w:noProof/>
            <w:webHidden/>
          </w:rPr>
          <w:instrText xml:space="preserve"> PAGEREF _Toc75524656 \h </w:instrText>
        </w:r>
        <w:r w:rsidR="00013554">
          <w:rPr>
            <w:noProof/>
            <w:webHidden/>
          </w:rPr>
        </w:r>
        <w:r w:rsidR="00013554">
          <w:rPr>
            <w:noProof/>
            <w:webHidden/>
          </w:rPr>
          <w:fldChar w:fldCharType="separate"/>
        </w:r>
        <w:r w:rsidR="007317C7">
          <w:rPr>
            <w:noProof/>
            <w:webHidden/>
          </w:rPr>
          <w:t>61</w:t>
        </w:r>
        <w:r w:rsidR="00013554">
          <w:rPr>
            <w:noProof/>
            <w:webHidden/>
          </w:rPr>
          <w:fldChar w:fldCharType="end"/>
        </w:r>
      </w:hyperlink>
    </w:p>
    <w:p w14:paraId="265DCEB0" w14:textId="712D589A"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57" w:history="1">
        <w:r w:rsidR="00013554" w:rsidRPr="00E139B0">
          <w:rPr>
            <w:rStyle w:val="Hyperlink"/>
            <w:noProof/>
          </w:rPr>
          <w:t>Gambar 3.31 Perancangan Halaman Daftar Kontak</w:t>
        </w:r>
        <w:r w:rsidR="00013554">
          <w:rPr>
            <w:noProof/>
            <w:webHidden/>
          </w:rPr>
          <w:tab/>
        </w:r>
        <w:r w:rsidR="00013554">
          <w:rPr>
            <w:noProof/>
            <w:webHidden/>
          </w:rPr>
          <w:fldChar w:fldCharType="begin"/>
        </w:r>
        <w:r w:rsidR="00013554">
          <w:rPr>
            <w:noProof/>
            <w:webHidden/>
          </w:rPr>
          <w:instrText xml:space="preserve"> PAGEREF _Toc75524657 \h </w:instrText>
        </w:r>
        <w:r w:rsidR="00013554">
          <w:rPr>
            <w:noProof/>
            <w:webHidden/>
          </w:rPr>
        </w:r>
        <w:r w:rsidR="00013554">
          <w:rPr>
            <w:noProof/>
            <w:webHidden/>
          </w:rPr>
          <w:fldChar w:fldCharType="separate"/>
        </w:r>
        <w:r w:rsidR="007317C7">
          <w:rPr>
            <w:noProof/>
            <w:webHidden/>
          </w:rPr>
          <w:t>62</w:t>
        </w:r>
        <w:r w:rsidR="00013554">
          <w:rPr>
            <w:noProof/>
            <w:webHidden/>
          </w:rPr>
          <w:fldChar w:fldCharType="end"/>
        </w:r>
      </w:hyperlink>
    </w:p>
    <w:p w14:paraId="77CEF3C0" w14:textId="503F24FC"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58" w:history="1">
        <w:r w:rsidR="00013554" w:rsidRPr="00E139B0">
          <w:rPr>
            <w:rStyle w:val="Hyperlink"/>
            <w:noProof/>
          </w:rPr>
          <w:t>Gambar 3.32 Perancangan Halaman Ruang Obrolan</w:t>
        </w:r>
        <w:r w:rsidR="00013554">
          <w:rPr>
            <w:noProof/>
            <w:webHidden/>
          </w:rPr>
          <w:tab/>
        </w:r>
        <w:r w:rsidR="00013554">
          <w:rPr>
            <w:noProof/>
            <w:webHidden/>
          </w:rPr>
          <w:fldChar w:fldCharType="begin"/>
        </w:r>
        <w:r w:rsidR="00013554">
          <w:rPr>
            <w:noProof/>
            <w:webHidden/>
          </w:rPr>
          <w:instrText xml:space="preserve"> PAGEREF _Toc75524658 \h </w:instrText>
        </w:r>
        <w:r w:rsidR="00013554">
          <w:rPr>
            <w:noProof/>
            <w:webHidden/>
          </w:rPr>
        </w:r>
        <w:r w:rsidR="00013554">
          <w:rPr>
            <w:noProof/>
            <w:webHidden/>
          </w:rPr>
          <w:fldChar w:fldCharType="separate"/>
        </w:r>
        <w:r w:rsidR="007317C7">
          <w:rPr>
            <w:noProof/>
            <w:webHidden/>
          </w:rPr>
          <w:t>62</w:t>
        </w:r>
        <w:r w:rsidR="00013554">
          <w:rPr>
            <w:noProof/>
            <w:webHidden/>
          </w:rPr>
          <w:fldChar w:fldCharType="end"/>
        </w:r>
      </w:hyperlink>
    </w:p>
    <w:p w14:paraId="596A0755" w14:textId="79224996"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59" w:history="1">
        <w:r w:rsidR="00013554" w:rsidRPr="00E139B0">
          <w:rPr>
            <w:rStyle w:val="Hyperlink"/>
            <w:noProof/>
          </w:rPr>
          <w:t>Gambar 3.33 Perancangan Halaman Profil Saya</w:t>
        </w:r>
        <w:r w:rsidR="00013554">
          <w:rPr>
            <w:noProof/>
            <w:webHidden/>
          </w:rPr>
          <w:tab/>
        </w:r>
        <w:r w:rsidR="00013554">
          <w:rPr>
            <w:noProof/>
            <w:webHidden/>
          </w:rPr>
          <w:fldChar w:fldCharType="begin"/>
        </w:r>
        <w:r w:rsidR="00013554">
          <w:rPr>
            <w:noProof/>
            <w:webHidden/>
          </w:rPr>
          <w:instrText xml:space="preserve"> PAGEREF _Toc75524659 \h </w:instrText>
        </w:r>
        <w:r w:rsidR="00013554">
          <w:rPr>
            <w:noProof/>
            <w:webHidden/>
          </w:rPr>
        </w:r>
        <w:r w:rsidR="00013554">
          <w:rPr>
            <w:noProof/>
            <w:webHidden/>
          </w:rPr>
          <w:fldChar w:fldCharType="separate"/>
        </w:r>
        <w:r w:rsidR="007317C7">
          <w:rPr>
            <w:noProof/>
            <w:webHidden/>
          </w:rPr>
          <w:t>63</w:t>
        </w:r>
        <w:r w:rsidR="00013554">
          <w:rPr>
            <w:noProof/>
            <w:webHidden/>
          </w:rPr>
          <w:fldChar w:fldCharType="end"/>
        </w:r>
      </w:hyperlink>
    </w:p>
    <w:p w14:paraId="53A82803" w14:textId="1A7649C3"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60" w:history="1">
        <w:r w:rsidR="00013554" w:rsidRPr="00E139B0">
          <w:rPr>
            <w:rStyle w:val="Hyperlink"/>
            <w:noProof/>
          </w:rPr>
          <w:t>Gambar 3.34 Perancangan Halaman Profil Teman</w:t>
        </w:r>
        <w:r w:rsidR="00013554">
          <w:rPr>
            <w:noProof/>
            <w:webHidden/>
          </w:rPr>
          <w:tab/>
        </w:r>
        <w:r w:rsidR="00013554">
          <w:rPr>
            <w:noProof/>
            <w:webHidden/>
          </w:rPr>
          <w:fldChar w:fldCharType="begin"/>
        </w:r>
        <w:r w:rsidR="00013554">
          <w:rPr>
            <w:noProof/>
            <w:webHidden/>
          </w:rPr>
          <w:instrText xml:space="preserve"> PAGEREF _Toc75524660 \h </w:instrText>
        </w:r>
        <w:r w:rsidR="00013554">
          <w:rPr>
            <w:noProof/>
            <w:webHidden/>
          </w:rPr>
        </w:r>
        <w:r w:rsidR="00013554">
          <w:rPr>
            <w:noProof/>
            <w:webHidden/>
          </w:rPr>
          <w:fldChar w:fldCharType="separate"/>
        </w:r>
        <w:r w:rsidR="007317C7">
          <w:rPr>
            <w:noProof/>
            <w:webHidden/>
          </w:rPr>
          <w:t>64</w:t>
        </w:r>
        <w:r w:rsidR="00013554">
          <w:rPr>
            <w:noProof/>
            <w:webHidden/>
          </w:rPr>
          <w:fldChar w:fldCharType="end"/>
        </w:r>
      </w:hyperlink>
    </w:p>
    <w:p w14:paraId="7513D6A6" w14:textId="4810F4B4"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61" w:history="1">
        <w:r w:rsidR="00013554" w:rsidRPr="00E139B0">
          <w:rPr>
            <w:rStyle w:val="Hyperlink"/>
            <w:noProof/>
          </w:rPr>
          <w:t xml:space="preserve">Gambar 3.35 Perintah </w:t>
        </w:r>
        <w:r w:rsidR="00013554" w:rsidRPr="00E139B0">
          <w:rPr>
            <w:rStyle w:val="Hyperlink"/>
            <w:i/>
            <w:noProof/>
          </w:rPr>
          <w:t>Training</w:t>
        </w:r>
        <w:r w:rsidR="00013554" w:rsidRPr="00E139B0">
          <w:rPr>
            <w:rStyle w:val="Hyperlink"/>
            <w:iCs/>
            <w:noProof/>
          </w:rPr>
          <w:t xml:space="preserve"> </w:t>
        </w:r>
        <w:r w:rsidR="00013554" w:rsidRPr="00E139B0">
          <w:rPr>
            <w:rStyle w:val="Hyperlink"/>
            <w:noProof/>
          </w:rPr>
          <w:t xml:space="preserve">Korpus </w:t>
        </w:r>
        <w:r w:rsidR="00FE4721">
          <w:rPr>
            <w:rStyle w:val="Hyperlink"/>
            <w:noProof/>
          </w:rPr>
          <w:t>HMM</w:t>
        </w:r>
        <w:r w:rsidR="00013554">
          <w:rPr>
            <w:noProof/>
            <w:webHidden/>
          </w:rPr>
          <w:tab/>
        </w:r>
        <w:r w:rsidR="00013554">
          <w:rPr>
            <w:noProof/>
            <w:webHidden/>
          </w:rPr>
          <w:fldChar w:fldCharType="begin"/>
        </w:r>
        <w:r w:rsidR="00013554">
          <w:rPr>
            <w:noProof/>
            <w:webHidden/>
          </w:rPr>
          <w:instrText xml:space="preserve"> PAGEREF _Toc75524661 \h </w:instrText>
        </w:r>
        <w:r w:rsidR="00013554">
          <w:rPr>
            <w:noProof/>
            <w:webHidden/>
          </w:rPr>
        </w:r>
        <w:r w:rsidR="00013554">
          <w:rPr>
            <w:noProof/>
            <w:webHidden/>
          </w:rPr>
          <w:fldChar w:fldCharType="separate"/>
        </w:r>
        <w:r w:rsidR="007317C7">
          <w:rPr>
            <w:noProof/>
            <w:webHidden/>
          </w:rPr>
          <w:t>65</w:t>
        </w:r>
        <w:r w:rsidR="00013554">
          <w:rPr>
            <w:noProof/>
            <w:webHidden/>
          </w:rPr>
          <w:fldChar w:fldCharType="end"/>
        </w:r>
      </w:hyperlink>
    </w:p>
    <w:p w14:paraId="151E9D29" w14:textId="08F3B15B"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62" w:history="1">
        <w:r w:rsidR="00013554" w:rsidRPr="00E139B0">
          <w:rPr>
            <w:rStyle w:val="Hyperlink"/>
            <w:noProof/>
          </w:rPr>
          <w:t xml:space="preserve">Gambar 3.36 Perintah Menjalankan </w:t>
        </w:r>
        <w:r w:rsidR="00013554" w:rsidRPr="00E139B0">
          <w:rPr>
            <w:rStyle w:val="Hyperlink"/>
            <w:i/>
            <w:iCs/>
            <w:noProof/>
          </w:rPr>
          <w:t>Tagging</w:t>
        </w:r>
        <w:r w:rsidR="00013554" w:rsidRPr="00E139B0">
          <w:rPr>
            <w:rStyle w:val="Hyperlink"/>
            <w:noProof/>
          </w:rPr>
          <w:t xml:space="preserve"> </w:t>
        </w:r>
        <w:r w:rsidR="00FE4721">
          <w:rPr>
            <w:rStyle w:val="Hyperlink"/>
            <w:noProof/>
          </w:rPr>
          <w:t>HMM</w:t>
        </w:r>
        <w:r w:rsidR="00013554">
          <w:rPr>
            <w:noProof/>
            <w:webHidden/>
          </w:rPr>
          <w:tab/>
        </w:r>
        <w:r w:rsidR="00013554">
          <w:rPr>
            <w:noProof/>
            <w:webHidden/>
          </w:rPr>
          <w:fldChar w:fldCharType="begin"/>
        </w:r>
        <w:r w:rsidR="00013554">
          <w:rPr>
            <w:noProof/>
            <w:webHidden/>
          </w:rPr>
          <w:instrText xml:space="preserve"> PAGEREF _Toc75524662 \h </w:instrText>
        </w:r>
        <w:r w:rsidR="00013554">
          <w:rPr>
            <w:noProof/>
            <w:webHidden/>
          </w:rPr>
        </w:r>
        <w:r w:rsidR="00013554">
          <w:rPr>
            <w:noProof/>
            <w:webHidden/>
          </w:rPr>
          <w:fldChar w:fldCharType="separate"/>
        </w:r>
        <w:r w:rsidR="007317C7">
          <w:rPr>
            <w:noProof/>
            <w:webHidden/>
          </w:rPr>
          <w:t>66</w:t>
        </w:r>
        <w:r w:rsidR="00013554">
          <w:rPr>
            <w:noProof/>
            <w:webHidden/>
          </w:rPr>
          <w:fldChar w:fldCharType="end"/>
        </w:r>
      </w:hyperlink>
    </w:p>
    <w:p w14:paraId="527FF54D" w14:textId="5ED81527"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63" w:history="1">
        <w:r w:rsidR="00013554" w:rsidRPr="00E139B0">
          <w:rPr>
            <w:rStyle w:val="Hyperlink"/>
            <w:noProof/>
          </w:rPr>
          <w:t>Gambar 3.37 Perintah Instalasi Moses Decoder</w:t>
        </w:r>
        <w:r w:rsidR="00013554">
          <w:rPr>
            <w:noProof/>
            <w:webHidden/>
          </w:rPr>
          <w:tab/>
        </w:r>
        <w:r w:rsidR="00013554">
          <w:rPr>
            <w:noProof/>
            <w:webHidden/>
          </w:rPr>
          <w:fldChar w:fldCharType="begin"/>
        </w:r>
        <w:r w:rsidR="00013554">
          <w:rPr>
            <w:noProof/>
            <w:webHidden/>
          </w:rPr>
          <w:instrText xml:space="preserve"> PAGEREF _Toc75524663 \h </w:instrText>
        </w:r>
        <w:r w:rsidR="00013554">
          <w:rPr>
            <w:noProof/>
            <w:webHidden/>
          </w:rPr>
        </w:r>
        <w:r w:rsidR="00013554">
          <w:rPr>
            <w:noProof/>
            <w:webHidden/>
          </w:rPr>
          <w:fldChar w:fldCharType="separate"/>
        </w:r>
        <w:r w:rsidR="007317C7">
          <w:rPr>
            <w:noProof/>
            <w:webHidden/>
          </w:rPr>
          <w:t>66</w:t>
        </w:r>
        <w:r w:rsidR="00013554">
          <w:rPr>
            <w:noProof/>
            <w:webHidden/>
          </w:rPr>
          <w:fldChar w:fldCharType="end"/>
        </w:r>
      </w:hyperlink>
    </w:p>
    <w:p w14:paraId="11F268C9" w14:textId="6347900F"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64" w:history="1">
        <w:r w:rsidR="00013554" w:rsidRPr="00E139B0">
          <w:rPr>
            <w:rStyle w:val="Hyperlink"/>
            <w:noProof/>
          </w:rPr>
          <w:t xml:space="preserve">Gambar 3.38 Perintah </w:t>
        </w:r>
        <w:r w:rsidR="00013554" w:rsidRPr="00E139B0">
          <w:rPr>
            <w:rStyle w:val="Hyperlink"/>
            <w:i/>
            <w:noProof/>
          </w:rPr>
          <w:t>Preprocessing</w:t>
        </w:r>
        <w:r w:rsidR="00013554" w:rsidRPr="00E139B0">
          <w:rPr>
            <w:rStyle w:val="Hyperlink"/>
            <w:iCs/>
            <w:noProof/>
          </w:rPr>
          <w:t xml:space="preserve"> </w:t>
        </w:r>
        <w:r w:rsidR="00013554" w:rsidRPr="00E139B0">
          <w:rPr>
            <w:rStyle w:val="Hyperlink"/>
            <w:noProof/>
          </w:rPr>
          <w:t>Korpus Paralel</w:t>
        </w:r>
        <w:r w:rsidR="00013554">
          <w:rPr>
            <w:noProof/>
            <w:webHidden/>
          </w:rPr>
          <w:tab/>
        </w:r>
        <w:r w:rsidR="00013554">
          <w:rPr>
            <w:noProof/>
            <w:webHidden/>
          </w:rPr>
          <w:fldChar w:fldCharType="begin"/>
        </w:r>
        <w:r w:rsidR="00013554">
          <w:rPr>
            <w:noProof/>
            <w:webHidden/>
          </w:rPr>
          <w:instrText xml:space="preserve"> PAGEREF _Toc75524664 \h </w:instrText>
        </w:r>
        <w:r w:rsidR="00013554">
          <w:rPr>
            <w:noProof/>
            <w:webHidden/>
          </w:rPr>
        </w:r>
        <w:r w:rsidR="00013554">
          <w:rPr>
            <w:noProof/>
            <w:webHidden/>
          </w:rPr>
          <w:fldChar w:fldCharType="separate"/>
        </w:r>
        <w:r w:rsidR="007317C7">
          <w:rPr>
            <w:noProof/>
            <w:webHidden/>
          </w:rPr>
          <w:t>67</w:t>
        </w:r>
        <w:r w:rsidR="00013554">
          <w:rPr>
            <w:noProof/>
            <w:webHidden/>
          </w:rPr>
          <w:fldChar w:fldCharType="end"/>
        </w:r>
      </w:hyperlink>
    </w:p>
    <w:p w14:paraId="1BAAAA62" w14:textId="674E1C18"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65" w:history="1">
        <w:r w:rsidR="00013554" w:rsidRPr="00E139B0">
          <w:rPr>
            <w:rStyle w:val="Hyperlink"/>
            <w:noProof/>
          </w:rPr>
          <w:t xml:space="preserve">Gambar 3.39 Perintah </w:t>
        </w:r>
        <w:r w:rsidR="00013554" w:rsidRPr="00E139B0">
          <w:rPr>
            <w:rStyle w:val="Hyperlink"/>
            <w:i/>
            <w:noProof/>
          </w:rPr>
          <w:t>Training</w:t>
        </w:r>
        <w:r w:rsidR="00013554" w:rsidRPr="00E139B0">
          <w:rPr>
            <w:rStyle w:val="Hyperlink"/>
            <w:iCs/>
            <w:noProof/>
          </w:rPr>
          <w:t xml:space="preserve"> </w:t>
        </w:r>
        <w:r w:rsidR="00013554" w:rsidRPr="00E139B0">
          <w:rPr>
            <w:rStyle w:val="Hyperlink"/>
            <w:noProof/>
          </w:rPr>
          <w:t xml:space="preserve">Korpus Paralel Bahasa Melayu Sambas </w:t>
        </w:r>
        <w:r w:rsidR="00013554">
          <w:rPr>
            <w:rStyle w:val="Hyperlink"/>
            <w:noProof/>
          </w:rPr>
          <w:br/>
        </w:r>
        <w:r w:rsidR="00013554" w:rsidRPr="00E139B0">
          <w:rPr>
            <w:rStyle w:val="Hyperlink"/>
            <w:noProof/>
          </w:rPr>
          <w:t>ke Bahasa Indonesia</w:t>
        </w:r>
        <w:r w:rsidR="00013554">
          <w:rPr>
            <w:noProof/>
            <w:webHidden/>
          </w:rPr>
          <w:tab/>
        </w:r>
        <w:r w:rsidR="00013554">
          <w:rPr>
            <w:noProof/>
            <w:webHidden/>
          </w:rPr>
          <w:fldChar w:fldCharType="begin"/>
        </w:r>
        <w:r w:rsidR="00013554">
          <w:rPr>
            <w:noProof/>
            <w:webHidden/>
          </w:rPr>
          <w:instrText xml:space="preserve"> PAGEREF _Toc75524665 \h </w:instrText>
        </w:r>
        <w:r w:rsidR="00013554">
          <w:rPr>
            <w:noProof/>
            <w:webHidden/>
          </w:rPr>
        </w:r>
        <w:r w:rsidR="00013554">
          <w:rPr>
            <w:noProof/>
            <w:webHidden/>
          </w:rPr>
          <w:fldChar w:fldCharType="separate"/>
        </w:r>
        <w:r w:rsidR="007317C7">
          <w:rPr>
            <w:noProof/>
            <w:webHidden/>
          </w:rPr>
          <w:t>68</w:t>
        </w:r>
        <w:r w:rsidR="00013554">
          <w:rPr>
            <w:noProof/>
            <w:webHidden/>
          </w:rPr>
          <w:fldChar w:fldCharType="end"/>
        </w:r>
      </w:hyperlink>
    </w:p>
    <w:p w14:paraId="7D573063" w14:textId="0ED3656C"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66" w:history="1">
        <w:r w:rsidR="00013554" w:rsidRPr="00E139B0">
          <w:rPr>
            <w:rStyle w:val="Hyperlink"/>
            <w:noProof/>
          </w:rPr>
          <w:t xml:space="preserve">Gambar 3.40 Perintah </w:t>
        </w:r>
        <w:r w:rsidR="00013554" w:rsidRPr="00E139B0">
          <w:rPr>
            <w:rStyle w:val="Hyperlink"/>
            <w:iCs/>
            <w:noProof/>
          </w:rPr>
          <w:t>Menjalankan</w:t>
        </w:r>
        <w:r w:rsidR="00013554" w:rsidRPr="00E139B0">
          <w:rPr>
            <w:rStyle w:val="Hyperlink"/>
            <w:noProof/>
          </w:rPr>
          <w:t xml:space="preserve"> Moses Decoder pada Server</w:t>
        </w:r>
        <w:r w:rsidR="00013554">
          <w:rPr>
            <w:noProof/>
            <w:webHidden/>
          </w:rPr>
          <w:tab/>
        </w:r>
        <w:r w:rsidR="00013554">
          <w:rPr>
            <w:noProof/>
            <w:webHidden/>
          </w:rPr>
          <w:fldChar w:fldCharType="begin"/>
        </w:r>
        <w:r w:rsidR="00013554">
          <w:rPr>
            <w:noProof/>
            <w:webHidden/>
          </w:rPr>
          <w:instrText xml:space="preserve"> PAGEREF _Toc75524666 \h </w:instrText>
        </w:r>
        <w:r w:rsidR="00013554">
          <w:rPr>
            <w:noProof/>
            <w:webHidden/>
          </w:rPr>
        </w:r>
        <w:r w:rsidR="00013554">
          <w:rPr>
            <w:noProof/>
            <w:webHidden/>
          </w:rPr>
          <w:fldChar w:fldCharType="separate"/>
        </w:r>
        <w:r w:rsidR="007317C7">
          <w:rPr>
            <w:noProof/>
            <w:webHidden/>
          </w:rPr>
          <w:t>68</w:t>
        </w:r>
        <w:r w:rsidR="00013554">
          <w:rPr>
            <w:noProof/>
            <w:webHidden/>
          </w:rPr>
          <w:fldChar w:fldCharType="end"/>
        </w:r>
      </w:hyperlink>
    </w:p>
    <w:p w14:paraId="14E84E6A" w14:textId="501F0EE2" w:rsidR="00013554" w:rsidRDefault="00FA79F7" w:rsidP="00013554">
      <w:pPr>
        <w:pStyle w:val="TableofFigures"/>
        <w:tabs>
          <w:tab w:val="right" w:leader="dot" w:pos="7930"/>
        </w:tabs>
        <w:ind w:left="1276" w:hanging="1276"/>
        <w:rPr>
          <w:rFonts w:asciiTheme="minorHAnsi" w:eastAsiaTheme="minorEastAsia" w:hAnsiTheme="minorHAnsi" w:cstheme="minorBidi"/>
          <w:noProof/>
          <w:sz w:val="22"/>
          <w:szCs w:val="22"/>
          <w:lang w:eastAsia="id-ID"/>
        </w:rPr>
      </w:pPr>
      <w:hyperlink w:anchor="_Toc75524667" w:history="1">
        <w:r w:rsidR="00013554" w:rsidRPr="00E139B0">
          <w:rPr>
            <w:rStyle w:val="Hyperlink"/>
            <w:noProof/>
          </w:rPr>
          <w:t>Gambar 3.41 Proses Evaluasi Secara Manual oleh Ahli Bahasa</w:t>
        </w:r>
        <w:r w:rsidR="00013554">
          <w:rPr>
            <w:noProof/>
            <w:webHidden/>
          </w:rPr>
          <w:tab/>
        </w:r>
        <w:r w:rsidR="00013554">
          <w:rPr>
            <w:noProof/>
            <w:webHidden/>
          </w:rPr>
          <w:fldChar w:fldCharType="begin"/>
        </w:r>
        <w:r w:rsidR="00013554">
          <w:rPr>
            <w:noProof/>
            <w:webHidden/>
          </w:rPr>
          <w:instrText xml:space="preserve"> PAGEREF _Toc75524667 \h </w:instrText>
        </w:r>
        <w:r w:rsidR="00013554">
          <w:rPr>
            <w:noProof/>
            <w:webHidden/>
          </w:rPr>
        </w:r>
        <w:r w:rsidR="00013554">
          <w:rPr>
            <w:noProof/>
            <w:webHidden/>
          </w:rPr>
          <w:fldChar w:fldCharType="separate"/>
        </w:r>
        <w:r w:rsidR="007317C7">
          <w:rPr>
            <w:noProof/>
            <w:webHidden/>
          </w:rPr>
          <w:t>70</w:t>
        </w:r>
        <w:r w:rsidR="00013554">
          <w:rPr>
            <w:noProof/>
            <w:webHidden/>
          </w:rPr>
          <w:fldChar w:fldCharType="end"/>
        </w:r>
      </w:hyperlink>
    </w:p>
    <w:p w14:paraId="3A342F6A" w14:textId="0ABC272A" w:rsidR="00F61CB2" w:rsidRDefault="00392F08" w:rsidP="00BA4791">
      <w:pPr>
        <w:tabs>
          <w:tab w:val="right" w:leader="dot" w:pos="7938"/>
        </w:tabs>
        <w:ind w:left="567" w:hanging="567"/>
        <w:rPr>
          <w:rFonts w:asciiTheme="minorHAnsi" w:eastAsiaTheme="minorEastAsia" w:hAnsiTheme="minorHAnsi" w:cstheme="minorBidi"/>
          <w:noProof/>
          <w:sz w:val="22"/>
          <w:szCs w:val="22"/>
          <w:lang w:eastAsia="id-ID"/>
        </w:rPr>
      </w:pPr>
      <w:r>
        <w:fldChar w:fldCharType="end"/>
      </w:r>
      <w:r>
        <w:fldChar w:fldCharType="begin"/>
      </w:r>
      <w:r>
        <w:instrText xml:space="preserve"> TOC \h \z \c "Gambar 4." </w:instrText>
      </w:r>
      <w:r>
        <w:fldChar w:fldCharType="separate"/>
      </w:r>
      <w:hyperlink w:anchor="_Toc63430082" w:history="1">
        <w:r w:rsidR="00F61CB2" w:rsidRPr="00DB6F4D">
          <w:rPr>
            <w:rStyle w:val="Hyperlink"/>
            <w:noProof/>
          </w:rPr>
          <w:t>Gambar 4.1 Halaman Verifikasi Nomor Telepon</w:t>
        </w:r>
        <w:r w:rsidR="00F61CB2">
          <w:rPr>
            <w:noProof/>
            <w:webHidden/>
          </w:rPr>
          <w:tab/>
        </w:r>
        <w:r w:rsidR="00F61CB2">
          <w:rPr>
            <w:noProof/>
            <w:webHidden/>
          </w:rPr>
          <w:fldChar w:fldCharType="begin"/>
        </w:r>
        <w:r w:rsidR="00F61CB2">
          <w:rPr>
            <w:noProof/>
            <w:webHidden/>
          </w:rPr>
          <w:instrText xml:space="preserve"> PAGEREF _Toc63430082 \h </w:instrText>
        </w:r>
        <w:r w:rsidR="00F61CB2">
          <w:rPr>
            <w:noProof/>
            <w:webHidden/>
          </w:rPr>
        </w:r>
        <w:r w:rsidR="00F61CB2">
          <w:rPr>
            <w:noProof/>
            <w:webHidden/>
          </w:rPr>
          <w:fldChar w:fldCharType="separate"/>
        </w:r>
        <w:r w:rsidR="007317C7">
          <w:rPr>
            <w:noProof/>
            <w:webHidden/>
          </w:rPr>
          <w:t>75</w:t>
        </w:r>
        <w:r w:rsidR="00F61CB2">
          <w:rPr>
            <w:noProof/>
            <w:webHidden/>
          </w:rPr>
          <w:fldChar w:fldCharType="end"/>
        </w:r>
      </w:hyperlink>
    </w:p>
    <w:p w14:paraId="7F0BC17B" w14:textId="54CA66E2" w:rsidR="00F61CB2" w:rsidRDefault="00FA79F7" w:rsidP="00BA4791">
      <w:pPr>
        <w:pStyle w:val="TableofFigures"/>
        <w:tabs>
          <w:tab w:val="right" w:leader="dot" w:pos="7930"/>
        </w:tabs>
        <w:ind w:left="567" w:hanging="567"/>
        <w:rPr>
          <w:rFonts w:asciiTheme="minorHAnsi" w:eastAsiaTheme="minorEastAsia" w:hAnsiTheme="minorHAnsi" w:cstheme="minorBidi"/>
          <w:noProof/>
          <w:sz w:val="22"/>
          <w:szCs w:val="22"/>
          <w:lang w:eastAsia="id-ID"/>
        </w:rPr>
      </w:pPr>
      <w:hyperlink w:anchor="_Toc63430083" w:history="1">
        <w:r w:rsidR="00F61CB2" w:rsidRPr="00DB6F4D">
          <w:rPr>
            <w:rStyle w:val="Hyperlink"/>
            <w:noProof/>
          </w:rPr>
          <w:t>Gambar 4.2 Halaman Verifikasi OTP</w:t>
        </w:r>
        <w:r w:rsidR="00F61CB2">
          <w:rPr>
            <w:noProof/>
            <w:webHidden/>
          </w:rPr>
          <w:tab/>
        </w:r>
        <w:r w:rsidR="00F61CB2">
          <w:rPr>
            <w:noProof/>
            <w:webHidden/>
          </w:rPr>
          <w:fldChar w:fldCharType="begin"/>
        </w:r>
        <w:r w:rsidR="00F61CB2">
          <w:rPr>
            <w:noProof/>
            <w:webHidden/>
          </w:rPr>
          <w:instrText xml:space="preserve"> PAGEREF _Toc63430083 \h </w:instrText>
        </w:r>
        <w:r w:rsidR="00F61CB2">
          <w:rPr>
            <w:noProof/>
            <w:webHidden/>
          </w:rPr>
        </w:r>
        <w:r w:rsidR="00F61CB2">
          <w:rPr>
            <w:noProof/>
            <w:webHidden/>
          </w:rPr>
          <w:fldChar w:fldCharType="separate"/>
        </w:r>
        <w:r w:rsidR="007317C7">
          <w:rPr>
            <w:noProof/>
            <w:webHidden/>
          </w:rPr>
          <w:t>76</w:t>
        </w:r>
        <w:r w:rsidR="00F61CB2">
          <w:rPr>
            <w:noProof/>
            <w:webHidden/>
          </w:rPr>
          <w:fldChar w:fldCharType="end"/>
        </w:r>
      </w:hyperlink>
    </w:p>
    <w:p w14:paraId="010A92EF" w14:textId="0064759A" w:rsidR="00F61CB2" w:rsidRDefault="00FA79F7" w:rsidP="00BA4791">
      <w:pPr>
        <w:pStyle w:val="TableofFigures"/>
        <w:tabs>
          <w:tab w:val="right" w:leader="dot" w:pos="7930"/>
        </w:tabs>
        <w:ind w:left="567" w:hanging="567"/>
        <w:rPr>
          <w:rFonts w:asciiTheme="minorHAnsi" w:eastAsiaTheme="minorEastAsia" w:hAnsiTheme="minorHAnsi" w:cstheme="minorBidi"/>
          <w:noProof/>
          <w:sz w:val="22"/>
          <w:szCs w:val="22"/>
          <w:lang w:eastAsia="id-ID"/>
        </w:rPr>
      </w:pPr>
      <w:hyperlink w:anchor="_Toc63430084" w:history="1">
        <w:r w:rsidR="00F61CB2" w:rsidRPr="00DB6F4D">
          <w:rPr>
            <w:rStyle w:val="Hyperlink"/>
            <w:noProof/>
          </w:rPr>
          <w:t xml:space="preserve">Gambar 4.3 Halaman </w:t>
        </w:r>
        <w:r w:rsidR="00F61CB2" w:rsidRPr="00DB6F4D">
          <w:rPr>
            <w:rStyle w:val="Hyperlink"/>
            <w:i/>
            <w:iCs/>
            <w:noProof/>
          </w:rPr>
          <w:t>Update</w:t>
        </w:r>
        <w:r w:rsidR="00F61CB2" w:rsidRPr="00DB6F4D">
          <w:rPr>
            <w:rStyle w:val="Hyperlink"/>
            <w:noProof/>
          </w:rPr>
          <w:t xml:space="preserve"> Profil</w:t>
        </w:r>
        <w:r w:rsidR="00F61CB2">
          <w:rPr>
            <w:noProof/>
            <w:webHidden/>
          </w:rPr>
          <w:tab/>
        </w:r>
        <w:r w:rsidR="00F61CB2">
          <w:rPr>
            <w:noProof/>
            <w:webHidden/>
          </w:rPr>
          <w:fldChar w:fldCharType="begin"/>
        </w:r>
        <w:r w:rsidR="00F61CB2">
          <w:rPr>
            <w:noProof/>
            <w:webHidden/>
          </w:rPr>
          <w:instrText xml:space="preserve"> PAGEREF _Toc63430084 \h </w:instrText>
        </w:r>
        <w:r w:rsidR="00F61CB2">
          <w:rPr>
            <w:noProof/>
            <w:webHidden/>
          </w:rPr>
        </w:r>
        <w:r w:rsidR="00F61CB2">
          <w:rPr>
            <w:noProof/>
            <w:webHidden/>
          </w:rPr>
          <w:fldChar w:fldCharType="separate"/>
        </w:r>
        <w:r w:rsidR="007317C7">
          <w:rPr>
            <w:noProof/>
            <w:webHidden/>
          </w:rPr>
          <w:t>77</w:t>
        </w:r>
        <w:r w:rsidR="00F61CB2">
          <w:rPr>
            <w:noProof/>
            <w:webHidden/>
          </w:rPr>
          <w:fldChar w:fldCharType="end"/>
        </w:r>
      </w:hyperlink>
    </w:p>
    <w:p w14:paraId="0DB3890F" w14:textId="4F5F9DF2" w:rsidR="00F61CB2" w:rsidRDefault="00FA79F7" w:rsidP="00BA4791">
      <w:pPr>
        <w:pStyle w:val="TableofFigures"/>
        <w:tabs>
          <w:tab w:val="right" w:leader="dot" w:pos="7930"/>
        </w:tabs>
        <w:ind w:left="567" w:hanging="567"/>
        <w:rPr>
          <w:rFonts w:asciiTheme="minorHAnsi" w:eastAsiaTheme="minorEastAsia" w:hAnsiTheme="minorHAnsi" w:cstheme="minorBidi"/>
          <w:noProof/>
          <w:sz w:val="22"/>
          <w:szCs w:val="22"/>
          <w:lang w:eastAsia="id-ID"/>
        </w:rPr>
      </w:pPr>
      <w:hyperlink w:anchor="_Toc63430085" w:history="1">
        <w:r w:rsidR="00F61CB2" w:rsidRPr="00DB6F4D">
          <w:rPr>
            <w:rStyle w:val="Hyperlink"/>
            <w:noProof/>
          </w:rPr>
          <w:t>Gambar 4.4 Halaman Daftar Obrolan</w:t>
        </w:r>
        <w:r w:rsidR="00F61CB2">
          <w:rPr>
            <w:noProof/>
            <w:webHidden/>
          </w:rPr>
          <w:tab/>
        </w:r>
        <w:r w:rsidR="00F61CB2">
          <w:rPr>
            <w:noProof/>
            <w:webHidden/>
          </w:rPr>
          <w:fldChar w:fldCharType="begin"/>
        </w:r>
        <w:r w:rsidR="00F61CB2">
          <w:rPr>
            <w:noProof/>
            <w:webHidden/>
          </w:rPr>
          <w:instrText xml:space="preserve"> PAGEREF _Toc63430085 \h </w:instrText>
        </w:r>
        <w:r w:rsidR="00F61CB2">
          <w:rPr>
            <w:noProof/>
            <w:webHidden/>
          </w:rPr>
        </w:r>
        <w:r w:rsidR="00F61CB2">
          <w:rPr>
            <w:noProof/>
            <w:webHidden/>
          </w:rPr>
          <w:fldChar w:fldCharType="separate"/>
        </w:r>
        <w:r w:rsidR="007317C7">
          <w:rPr>
            <w:noProof/>
            <w:webHidden/>
          </w:rPr>
          <w:t>78</w:t>
        </w:r>
        <w:r w:rsidR="00F61CB2">
          <w:rPr>
            <w:noProof/>
            <w:webHidden/>
          </w:rPr>
          <w:fldChar w:fldCharType="end"/>
        </w:r>
      </w:hyperlink>
    </w:p>
    <w:p w14:paraId="3B9DBAB3" w14:textId="6ED8BAD3" w:rsidR="00F61CB2" w:rsidRDefault="00FA79F7" w:rsidP="00BA4791">
      <w:pPr>
        <w:pStyle w:val="TableofFigures"/>
        <w:tabs>
          <w:tab w:val="right" w:leader="dot" w:pos="7930"/>
        </w:tabs>
        <w:ind w:left="567" w:hanging="567"/>
        <w:rPr>
          <w:rFonts w:asciiTheme="minorHAnsi" w:eastAsiaTheme="minorEastAsia" w:hAnsiTheme="minorHAnsi" w:cstheme="minorBidi"/>
          <w:noProof/>
          <w:sz w:val="22"/>
          <w:szCs w:val="22"/>
          <w:lang w:eastAsia="id-ID"/>
        </w:rPr>
      </w:pPr>
      <w:hyperlink w:anchor="_Toc63430086" w:history="1">
        <w:r w:rsidR="00F61CB2" w:rsidRPr="00DB6F4D">
          <w:rPr>
            <w:rStyle w:val="Hyperlink"/>
            <w:noProof/>
          </w:rPr>
          <w:t>Gambar 4.5 Halaman Daftar Kontak</w:t>
        </w:r>
        <w:r w:rsidR="00F61CB2">
          <w:rPr>
            <w:noProof/>
            <w:webHidden/>
          </w:rPr>
          <w:tab/>
        </w:r>
        <w:r w:rsidR="00F61CB2">
          <w:rPr>
            <w:noProof/>
            <w:webHidden/>
          </w:rPr>
          <w:fldChar w:fldCharType="begin"/>
        </w:r>
        <w:r w:rsidR="00F61CB2">
          <w:rPr>
            <w:noProof/>
            <w:webHidden/>
          </w:rPr>
          <w:instrText xml:space="preserve"> PAGEREF _Toc63430086 \h </w:instrText>
        </w:r>
        <w:r w:rsidR="00F61CB2">
          <w:rPr>
            <w:noProof/>
            <w:webHidden/>
          </w:rPr>
        </w:r>
        <w:r w:rsidR="00F61CB2">
          <w:rPr>
            <w:noProof/>
            <w:webHidden/>
          </w:rPr>
          <w:fldChar w:fldCharType="separate"/>
        </w:r>
        <w:r w:rsidR="007317C7">
          <w:rPr>
            <w:noProof/>
            <w:webHidden/>
          </w:rPr>
          <w:t>79</w:t>
        </w:r>
        <w:r w:rsidR="00F61CB2">
          <w:rPr>
            <w:noProof/>
            <w:webHidden/>
          </w:rPr>
          <w:fldChar w:fldCharType="end"/>
        </w:r>
      </w:hyperlink>
    </w:p>
    <w:p w14:paraId="2D10377D" w14:textId="1DD2338B" w:rsidR="00F61CB2" w:rsidRDefault="00FA79F7" w:rsidP="00BA4791">
      <w:pPr>
        <w:pStyle w:val="TableofFigures"/>
        <w:tabs>
          <w:tab w:val="right" w:leader="dot" w:pos="7930"/>
        </w:tabs>
        <w:ind w:left="567" w:hanging="567"/>
        <w:rPr>
          <w:rFonts w:asciiTheme="minorHAnsi" w:eastAsiaTheme="minorEastAsia" w:hAnsiTheme="minorHAnsi" w:cstheme="minorBidi"/>
          <w:noProof/>
          <w:sz w:val="22"/>
          <w:szCs w:val="22"/>
          <w:lang w:eastAsia="id-ID"/>
        </w:rPr>
      </w:pPr>
      <w:hyperlink w:anchor="_Toc63430087" w:history="1">
        <w:r w:rsidR="00F61CB2" w:rsidRPr="00DB6F4D">
          <w:rPr>
            <w:rStyle w:val="Hyperlink"/>
            <w:noProof/>
          </w:rPr>
          <w:t>Gambar 4.6 Halaman Ruang Obrolan</w:t>
        </w:r>
        <w:r w:rsidR="00F61CB2">
          <w:rPr>
            <w:noProof/>
            <w:webHidden/>
          </w:rPr>
          <w:tab/>
        </w:r>
        <w:r w:rsidR="00F61CB2">
          <w:rPr>
            <w:noProof/>
            <w:webHidden/>
          </w:rPr>
          <w:fldChar w:fldCharType="begin"/>
        </w:r>
        <w:r w:rsidR="00F61CB2">
          <w:rPr>
            <w:noProof/>
            <w:webHidden/>
          </w:rPr>
          <w:instrText xml:space="preserve"> PAGEREF _Toc63430087 \h </w:instrText>
        </w:r>
        <w:r w:rsidR="00F61CB2">
          <w:rPr>
            <w:noProof/>
            <w:webHidden/>
          </w:rPr>
        </w:r>
        <w:r w:rsidR="00F61CB2">
          <w:rPr>
            <w:noProof/>
            <w:webHidden/>
          </w:rPr>
          <w:fldChar w:fldCharType="separate"/>
        </w:r>
        <w:r w:rsidR="007317C7">
          <w:rPr>
            <w:noProof/>
            <w:webHidden/>
          </w:rPr>
          <w:t>80</w:t>
        </w:r>
        <w:r w:rsidR="00F61CB2">
          <w:rPr>
            <w:noProof/>
            <w:webHidden/>
          </w:rPr>
          <w:fldChar w:fldCharType="end"/>
        </w:r>
      </w:hyperlink>
    </w:p>
    <w:p w14:paraId="622D7918" w14:textId="1F6F2A4C" w:rsidR="00F61CB2" w:rsidRDefault="00FA79F7" w:rsidP="00BA4791">
      <w:pPr>
        <w:pStyle w:val="TableofFigures"/>
        <w:tabs>
          <w:tab w:val="right" w:leader="dot" w:pos="7930"/>
        </w:tabs>
        <w:ind w:left="567" w:hanging="567"/>
        <w:rPr>
          <w:rFonts w:asciiTheme="minorHAnsi" w:eastAsiaTheme="minorEastAsia" w:hAnsiTheme="minorHAnsi" w:cstheme="minorBidi"/>
          <w:noProof/>
          <w:sz w:val="22"/>
          <w:szCs w:val="22"/>
          <w:lang w:eastAsia="id-ID"/>
        </w:rPr>
      </w:pPr>
      <w:hyperlink w:anchor="_Toc63430088" w:history="1">
        <w:r w:rsidR="00F61CB2" w:rsidRPr="00DB6F4D">
          <w:rPr>
            <w:rStyle w:val="Hyperlink"/>
            <w:noProof/>
          </w:rPr>
          <w:t>Gambar 4.7 Halaman Profil Saya</w:t>
        </w:r>
        <w:r w:rsidR="00F61CB2">
          <w:rPr>
            <w:noProof/>
            <w:webHidden/>
          </w:rPr>
          <w:tab/>
        </w:r>
        <w:r w:rsidR="00F61CB2">
          <w:rPr>
            <w:noProof/>
            <w:webHidden/>
          </w:rPr>
          <w:fldChar w:fldCharType="begin"/>
        </w:r>
        <w:r w:rsidR="00F61CB2">
          <w:rPr>
            <w:noProof/>
            <w:webHidden/>
          </w:rPr>
          <w:instrText xml:space="preserve"> PAGEREF _Toc63430088 \h </w:instrText>
        </w:r>
        <w:r w:rsidR="00F61CB2">
          <w:rPr>
            <w:noProof/>
            <w:webHidden/>
          </w:rPr>
        </w:r>
        <w:r w:rsidR="00F61CB2">
          <w:rPr>
            <w:noProof/>
            <w:webHidden/>
          </w:rPr>
          <w:fldChar w:fldCharType="separate"/>
        </w:r>
        <w:r w:rsidR="007317C7">
          <w:rPr>
            <w:noProof/>
            <w:webHidden/>
          </w:rPr>
          <w:t>81</w:t>
        </w:r>
        <w:r w:rsidR="00F61CB2">
          <w:rPr>
            <w:noProof/>
            <w:webHidden/>
          </w:rPr>
          <w:fldChar w:fldCharType="end"/>
        </w:r>
      </w:hyperlink>
    </w:p>
    <w:p w14:paraId="058B80E3" w14:textId="2BB832A4" w:rsidR="00F61CB2" w:rsidRDefault="00FA79F7" w:rsidP="00BA4791">
      <w:pPr>
        <w:pStyle w:val="TableofFigures"/>
        <w:tabs>
          <w:tab w:val="right" w:leader="dot" w:pos="7930"/>
        </w:tabs>
        <w:ind w:left="567" w:hanging="567"/>
        <w:rPr>
          <w:rFonts w:asciiTheme="minorHAnsi" w:eastAsiaTheme="minorEastAsia" w:hAnsiTheme="minorHAnsi" w:cstheme="minorBidi"/>
          <w:noProof/>
          <w:sz w:val="22"/>
          <w:szCs w:val="22"/>
          <w:lang w:eastAsia="id-ID"/>
        </w:rPr>
      </w:pPr>
      <w:hyperlink w:anchor="_Toc63430089" w:history="1">
        <w:r w:rsidR="00F61CB2" w:rsidRPr="00DB6F4D">
          <w:rPr>
            <w:rStyle w:val="Hyperlink"/>
            <w:noProof/>
          </w:rPr>
          <w:t>Gambar 4.8 Halaman Profil Teman</w:t>
        </w:r>
        <w:r w:rsidR="00F61CB2">
          <w:rPr>
            <w:noProof/>
            <w:webHidden/>
          </w:rPr>
          <w:tab/>
        </w:r>
        <w:r w:rsidR="00F61CB2">
          <w:rPr>
            <w:noProof/>
            <w:webHidden/>
          </w:rPr>
          <w:fldChar w:fldCharType="begin"/>
        </w:r>
        <w:r w:rsidR="00F61CB2">
          <w:rPr>
            <w:noProof/>
            <w:webHidden/>
          </w:rPr>
          <w:instrText xml:space="preserve"> PAGEREF _Toc63430089 \h </w:instrText>
        </w:r>
        <w:r w:rsidR="00F61CB2">
          <w:rPr>
            <w:noProof/>
            <w:webHidden/>
          </w:rPr>
        </w:r>
        <w:r w:rsidR="00F61CB2">
          <w:rPr>
            <w:noProof/>
            <w:webHidden/>
          </w:rPr>
          <w:fldChar w:fldCharType="separate"/>
        </w:r>
        <w:r w:rsidR="007317C7">
          <w:rPr>
            <w:noProof/>
            <w:webHidden/>
          </w:rPr>
          <w:t>82</w:t>
        </w:r>
        <w:r w:rsidR="00F61CB2">
          <w:rPr>
            <w:noProof/>
            <w:webHidden/>
          </w:rPr>
          <w:fldChar w:fldCharType="end"/>
        </w:r>
      </w:hyperlink>
    </w:p>
    <w:p w14:paraId="53DC3EE8" w14:textId="54DE0D3E" w:rsidR="00F61CB2" w:rsidRDefault="00FA79F7" w:rsidP="00BA4791">
      <w:pPr>
        <w:pStyle w:val="TableofFigures"/>
        <w:tabs>
          <w:tab w:val="right" w:leader="dot" w:pos="7930"/>
        </w:tabs>
        <w:ind w:left="567" w:hanging="567"/>
        <w:rPr>
          <w:rFonts w:asciiTheme="minorHAnsi" w:eastAsiaTheme="minorEastAsia" w:hAnsiTheme="minorHAnsi" w:cstheme="minorBidi"/>
          <w:noProof/>
          <w:sz w:val="22"/>
          <w:szCs w:val="22"/>
          <w:lang w:eastAsia="id-ID"/>
        </w:rPr>
      </w:pPr>
      <w:hyperlink w:anchor="_Toc63430090" w:history="1">
        <w:r w:rsidR="00F61CB2" w:rsidRPr="00DB6F4D">
          <w:rPr>
            <w:rStyle w:val="Hyperlink"/>
            <w:noProof/>
          </w:rPr>
          <w:t>Gambar 4.9 Contoh Perintah Membuat Hasil Terjemahan</w:t>
        </w:r>
        <w:r w:rsidR="00F61CB2">
          <w:rPr>
            <w:noProof/>
            <w:webHidden/>
          </w:rPr>
          <w:tab/>
        </w:r>
        <w:r w:rsidR="00F61CB2">
          <w:rPr>
            <w:noProof/>
            <w:webHidden/>
          </w:rPr>
          <w:fldChar w:fldCharType="begin"/>
        </w:r>
        <w:r w:rsidR="00F61CB2">
          <w:rPr>
            <w:noProof/>
            <w:webHidden/>
          </w:rPr>
          <w:instrText xml:space="preserve"> PAGEREF _Toc63430090 \h </w:instrText>
        </w:r>
        <w:r w:rsidR="00F61CB2">
          <w:rPr>
            <w:noProof/>
            <w:webHidden/>
          </w:rPr>
        </w:r>
        <w:r w:rsidR="00F61CB2">
          <w:rPr>
            <w:noProof/>
            <w:webHidden/>
          </w:rPr>
          <w:fldChar w:fldCharType="separate"/>
        </w:r>
        <w:r w:rsidR="007317C7">
          <w:rPr>
            <w:noProof/>
            <w:webHidden/>
          </w:rPr>
          <w:t>86</w:t>
        </w:r>
        <w:r w:rsidR="00F61CB2">
          <w:rPr>
            <w:noProof/>
            <w:webHidden/>
          </w:rPr>
          <w:fldChar w:fldCharType="end"/>
        </w:r>
      </w:hyperlink>
    </w:p>
    <w:p w14:paraId="43663E32" w14:textId="0354E6BD" w:rsidR="00F61CB2" w:rsidRDefault="00FA79F7" w:rsidP="00BA4791">
      <w:pPr>
        <w:pStyle w:val="TableofFigures"/>
        <w:tabs>
          <w:tab w:val="right" w:leader="dot" w:pos="7930"/>
        </w:tabs>
        <w:ind w:left="567" w:hanging="567"/>
        <w:rPr>
          <w:rFonts w:asciiTheme="minorHAnsi" w:eastAsiaTheme="minorEastAsia" w:hAnsiTheme="minorHAnsi" w:cstheme="minorBidi"/>
          <w:noProof/>
          <w:sz w:val="22"/>
          <w:szCs w:val="22"/>
          <w:lang w:eastAsia="id-ID"/>
        </w:rPr>
      </w:pPr>
      <w:hyperlink w:anchor="_Toc63430091" w:history="1">
        <w:r w:rsidR="00F61CB2" w:rsidRPr="00DB6F4D">
          <w:rPr>
            <w:rStyle w:val="Hyperlink"/>
            <w:noProof/>
          </w:rPr>
          <w:t>Gambar 4.10 Contoh Perintah Menggunakan BLEU</w:t>
        </w:r>
        <w:r w:rsidR="00F61CB2">
          <w:rPr>
            <w:noProof/>
            <w:webHidden/>
          </w:rPr>
          <w:tab/>
        </w:r>
        <w:r w:rsidR="00F61CB2">
          <w:rPr>
            <w:noProof/>
            <w:webHidden/>
          </w:rPr>
          <w:fldChar w:fldCharType="begin"/>
        </w:r>
        <w:r w:rsidR="00F61CB2">
          <w:rPr>
            <w:noProof/>
            <w:webHidden/>
          </w:rPr>
          <w:instrText xml:space="preserve"> PAGEREF _Toc63430091 \h </w:instrText>
        </w:r>
        <w:r w:rsidR="00F61CB2">
          <w:rPr>
            <w:noProof/>
            <w:webHidden/>
          </w:rPr>
        </w:r>
        <w:r w:rsidR="00F61CB2">
          <w:rPr>
            <w:noProof/>
            <w:webHidden/>
          </w:rPr>
          <w:fldChar w:fldCharType="separate"/>
        </w:r>
        <w:r w:rsidR="007317C7">
          <w:rPr>
            <w:noProof/>
            <w:webHidden/>
          </w:rPr>
          <w:t>86</w:t>
        </w:r>
        <w:r w:rsidR="00F61CB2">
          <w:rPr>
            <w:noProof/>
            <w:webHidden/>
          </w:rPr>
          <w:fldChar w:fldCharType="end"/>
        </w:r>
      </w:hyperlink>
    </w:p>
    <w:p w14:paraId="259FC960" w14:textId="067C2BC5" w:rsidR="00392F08" w:rsidRPr="00392F08" w:rsidRDefault="00392F08" w:rsidP="00BA4791">
      <w:pPr>
        <w:tabs>
          <w:tab w:val="center" w:pos="4253"/>
        </w:tabs>
        <w:ind w:left="567" w:hanging="567"/>
        <w:sectPr w:rsidR="00392F08" w:rsidRPr="00392F08" w:rsidSect="00F44D3E">
          <w:pgSz w:w="11909" w:h="16834" w:code="9"/>
          <w:pgMar w:top="1701" w:right="1701" w:bottom="1701" w:left="2268" w:header="1134" w:footer="1134" w:gutter="0"/>
          <w:pgNumType w:fmt="lowerRoman"/>
          <w:cols w:space="720"/>
          <w:titlePg/>
          <w:docGrid w:linePitch="272"/>
        </w:sectPr>
      </w:pPr>
      <w:r>
        <w:fldChar w:fldCharType="end"/>
      </w:r>
      <w:r>
        <w:tab/>
      </w:r>
    </w:p>
    <w:p w14:paraId="3EDA76F5" w14:textId="0A5E5F3D" w:rsidR="00F932BD" w:rsidRPr="00F932BD" w:rsidRDefault="00F932BD" w:rsidP="00F44D3E">
      <w:pPr>
        <w:pStyle w:val="tmpH1"/>
        <w:rPr>
          <w:lang w:val="id-ID"/>
        </w:rPr>
      </w:pPr>
      <w:bookmarkStart w:id="20" w:name="_Toc66975506"/>
      <w:bookmarkStart w:id="21" w:name="_Toc62737559"/>
      <w:r>
        <w:rPr>
          <w:lang w:val="id-ID"/>
        </w:rPr>
        <w:lastRenderedPageBreak/>
        <w:t>DAFTAR KODE PROGRAM</w:t>
      </w:r>
      <w:bookmarkEnd w:id="20"/>
    </w:p>
    <w:p w14:paraId="05A5DB42" w14:textId="658872CD" w:rsidR="00EE18EF" w:rsidRPr="00EE18EF" w:rsidRDefault="00943C80" w:rsidP="00EE18EF">
      <w:pPr>
        <w:pStyle w:val="TableofFigures"/>
        <w:tabs>
          <w:tab w:val="right" w:leader="dot" w:pos="7930"/>
        </w:tabs>
        <w:ind w:firstLine="0"/>
        <w:rPr>
          <w:noProof/>
        </w:rPr>
      </w:pPr>
      <w:r>
        <w:fldChar w:fldCharType="begin"/>
      </w:r>
      <w:r>
        <w:instrText xml:space="preserve"> TOC \h \z \c "Kode Program 3." </w:instrText>
      </w:r>
      <w:r>
        <w:fldChar w:fldCharType="separate"/>
      </w:r>
      <w:hyperlink w:anchor="_Toc63429954" w:history="1">
        <w:r w:rsidR="00F61CB2" w:rsidRPr="0037248F">
          <w:rPr>
            <w:rStyle w:val="Hyperlink"/>
            <w:noProof/>
          </w:rPr>
          <w:t xml:space="preserve">Kode Program 3.1. </w:t>
        </w:r>
        <w:r w:rsidR="00F61CB2" w:rsidRPr="0037248F">
          <w:rPr>
            <w:rStyle w:val="Hyperlink"/>
            <w:i/>
            <w:noProof/>
          </w:rPr>
          <w:t>Source Code</w:t>
        </w:r>
        <w:r w:rsidR="00F61CB2" w:rsidRPr="0037248F">
          <w:rPr>
            <w:rStyle w:val="Hyperlink"/>
            <w:noProof/>
          </w:rPr>
          <w:t xml:space="preserve"> Program Java </w:t>
        </w:r>
        <w:r w:rsidR="00F61CB2" w:rsidRPr="0037248F">
          <w:rPr>
            <w:rStyle w:val="Hyperlink"/>
            <w:i/>
            <w:noProof/>
          </w:rPr>
          <w:t>Tagging</w:t>
        </w:r>
        <w:r w:rsidR="00F61CB2">
          <w:rPr>
            <w:noProof/>
            <w:webHidden/>
          </w:rPr>
          <w:tab/>
        </w:r>
        <w:r w:rsidR="00F61CB2">
          <w:rPr>
            <w:noProof/>
            <w:webHidden/>
          </w:rPr>
          <w:fldChar w:fldCharType="begin"/>
        </w:r>
        <w:r w:rsidR="00F61CB2">
          <w:rPr>
            <w:noProof/>
            <w:webHidden/>
          </w:rPr>
          <w:instrText xml:space="preserve"> PAGEREF _Toc63429954 \h </w:instrText>
        </w:r>
        <w:r w:rsidR="00F61CB2">
          <w:rPr>
            <w:noProof/>
            <w:webHidden/>
          </w:rPr>
        </w:r>
        <w:r w:rsidR="00F61CB2">
          <w:rPr>
            <w:noProof/>
            <w:webHidden/>
          </w:rPr>
          <w:fldChar w:fldCharType="separate"/>
        </w:r>
        <w:r w:rsidR="007317C7">
          <w:rPr>
            <w:noProof/>
            <w:webHidden/>
          </w:rPr>
          <w:t>65</w:t>
        </w:r>
        <w:r w:rsidR="00F61CB2">
          <w:rPr>
            <w:noProof/>
            <w:webHidden/>
          </w:rPr>
          <w:fldChar w:fldCharType="end"/>
        </w:r>
      </w:hyperlink>
    </w:p>
    <w:p w14:paraId="151E7B82" w14:textId="4C6A1484" w:rsidR="00EE18EF" w:rsidRDefault="00943C80" w:rsidP="00EE18EF">
      <w:pPr>
        <w:tabs>
          <w:tab w:val="right" w:leader="dot" w:pos="7938"/>
        </w:tabs>
        <w:ind w:left="1985" w:hanging="1985"/>
        <w:rPr>
          <w:rFonts w:asciiTheme="minorHAnsi" w:eastAsiaTheme="minorEastAsia" w:hAnsiTheme="minorHAnsi" w:cstheme="minorBidi"/>
          <w:noProof/>
          <w:sz w:val="22"/>
          <w:szCs w:val="22"/>
          <w:lang w:eastAsia="id-ID"/>
        </w:rPr>
      </w:pPr>
      <w:r>
        <w:fldChar w:fldCharType="end"/>
      </w:r>
      <w:r w:rsidR="00EE18EF">
        <w:fldChar w:fldCharType="begin"/>
      </w:r>
      <w:r w:rsidR="00EE18EF">
        <w:instrText xml:space="preserve"> TOC \h \z \c "Kode Program 4." </w:instrText>
      </w:r>
      <w:r w:rsidR="00EE18EF">
        <w:fldChar w:fldCharType="separate"/>
      </w:r>
      <w:hyperlink w:anchor="_Toc66046662" w:history="1">
        <w:r w:rsidR="00EE18EF" w:rsidRPr="00522239">
          <w:rPr>
            <w:rStyle w:val="Hyperlink"/>
            <w:noProof/>
          </w:rPr>
          <w:t>Kode Program 4.1</w:t>
        </w:r>
        <w:r w:rsidR="00EE18EF">
          <w:rPr>
            <w:rStyle w:val="Hyperlink"/>
            <w:noProof/>
          </w:rPr>
          <w:t>.</w:t>
        </w:r>
        <w:r w:rsidR="00EE18EF" w:rsidRPr="00522239">
          <w:rPr>
            <w:rStyle w:val="Hyperlink"/>
            <w:noProof/>
          </w:rPr>
          <w:t xml:space="preserve"> Kode Pengujian </w:t>
        </w:r>
        <w:r w:rsidR="00EE18EF" w:rsidRPr="00522239">
          <w:rPr>
            <w:rStyle w:val="Hyperlink"/>
            <w:i/>
            <w:iCs/>
            <w:noProof/>
          </w:rPr>
          <w:t>Accuracy</w:t>
        </w:r>
        <w:r w:rsidR="00EE18EF" w:rsidRPr="00522239">
          <w:rPr>
            <w:rStyle w:val="Hyperlink"/>
            <w:noProof/>
          </w:rPr>
          <w:t xml:space="preserve">, </w:t>
        </w:r>
        <w:r w:rsidR="00EE18EF" w:rsidRPr="00522239">
          <w:rPr>
            <w:rStyle w:val="Hyperlink"/>
            <w:i/>
            <w:iCs/>
            <w:noProof/>
          </w:rPr>
          <w:t>Precision</w:t>
        </w:r>
        <w:r w:rsidR="00EE18EF" w:rsidRPr="00522239">
          <w:rPr>
            <w:rStyle w:val="Hyperlink"/>
            <w:noProof/>
          </w:rPr>
          <w:t xml:space="preserve">, </w:t>
        </w:r>
        <w:r w:rsidR="00EE18EF" w:rsidRPr="00522239">
          <w:rPr>
            <w:rStyle w:val="Hyperlink"/>
            <w:i/>
            <w:iCs/>
            <w:noProof/>
          </w:rPr>
          <w:t>Recall</w:t>
        </w:r>
        <w:r w:rsidR="00EE18EF" w:rsidRPr="00522239">
          <w:rPr>
            <w:rStyle w:val="Hyperlink"/>
            <w:noProof/>
          </w:rPr>
          <w:t xml:space="preserve">, </w:t>
        </w:r>
        <w:r w:rsidR="00EE18EF">
          <w:rPr>
            <w:rStyle w:val="Hyperlink"/>
            <w:noProof/>
          </w:rPr>
          <w:br/>
        </w:r>
        <w:r w:rsidR="00EE18EF" w:rsidRPr="00522239">
          <w:rPr>
            <w:rStyle w:val="Hyperlink"/>
            <w:noProof/>
          </w:rPr>
          <w:t xml:space="preserve">dan </w:t>
        </w:r>
        <w:r w:rsidR="00EE18EF" w:rsidRPr="00522239">
          <w:rPr>
            <w:rStyle w:val="Hyperlink"/>
            <w:i/>
            <w:iCs/>
            <w:noProof/>
          </w:rPr>
          <w:t>F-Measure</w:t>
        </w:r>
        <w:r w:rsidR="00EE18EF">
          <w:rPr>
            <w:noProof/>
            <w:webHidden/>
          </w:rPr>
          <w:tab/>
        </w:r>
        <w:r w:rsidR="00EE18EF">
          <w:rPr>
            <w:noProof/>
            <w:webHidden/>
          </w:rPr>
          <w:fldChar w:fldCharType="begin"/>
        </w:r>
        <w:r w:rsidR="00EE18EF">
          <w:rPr>
            <w:noProof/>
            <w:webHidden/>
          </w:rPr>
          <w:instrText xml:space="preserve"> PAGEREF _Toc66046662 \h </w:instrText>
        </w:r>
        <w:r w:rsidR="00EE18EF">
          <w:rPr>
            <w:noProof/>
            <w:webHidden/>
          </w:rPr>
        </w:r>
        <w:r w:rsidR="00EE18EF">
          <w:rPr>
            <w:noProof/>
            <w:webHidden/>
          </w:rPr>
          <w:fldChar w:fldCharType="separate"/>
        </w:r>
        <w:r w:rsidR="00AD4823">
          <w:rPr>
            <w:noProof/>
            <w:webHidden/>
          </w:rPr>
          <w:t>83</w:t>
        </w:r>
        <w:r w:rsidR="00EE18EF">
          <w:rPr>
            <w:noProof/>
            <w:webHidden/>
          </w:rPr>
          <w:fldChar w:fldCharType="end"/>
        </w:r>
      </w:hyperlink>
    </w:p>
    <w:p w14:paraId="130D6A81" w14:textId="4D74DCF4" w:rsidR="00F932BD" w:rsidRDefault="00EE18EF" w:rsidP="00943C80">
      <w:pPr>
        <w:ind w:left="1985" w:hanging="1985"/>
      </w:pPr>
      <w:r>
        <w:fldChar w:fldCharType="end"/>
      </w:r>
    </w:p>
    <w:p w14:paraId="2D297593" w14:textId="2A90629E" w:rsidR="00943C80" w:rsidRDefault="00943C80" w:rsidP="00EC7E1F">
      <w:pPr>
        <w:pStyle w:val="ParagrifIsi"/>
      </w:pPr>
    </w:p>
    <w:p w14:paraId="0024158E" w14:textId="77777777" w:rsidR="00943C80" w:rsidRPr="00943C80" w:rsidRDefault="00943C80" w:rsidP="00EC7E1F">
      <w:pPr>
        <w:pStyle w:val="ParagrifIsi"/>
      </w:pPr>
    </w:p>
    <w:p w14:paraId="6281A224" w14:textId="691CDB14" w:rsidR="00943C80" w:rsidRPr="00943C80" w:rsidRDefault="00943C80" w:rsidP="00943C80">
      <w:pPr>
        <w:ind w:left="567" w:firstLine="0"/>
        <w:sectPr w:rsidR="00943C80" w:rsidRPr="00943C80" w:rsidSect="00F44D3E">
          <w:pgSz w:w="11909" w:h="16834" w:code="9"/>
          <w:pgMar w:top="1701" w:right="1701" w:bottom="1701" w:left="2268" w:header="1134" w:footer="1134" w:gutter="0"/>
          <w:pgNumType w:fmt="lowerRoman"/>
          <w:cols w:space="720"/>
          <w:titlePg/>
          <w:docGrid w:linePitch="272"/>
        </w:sectPr>
      </w:pPr>
    </w:p>
    <w:p w14:paraId="30F34A4A" w14:textId="152B5B9D" w:rsidR="00F44D3E" w:rsidRDefault="00F44D3E" w:rsidP="00F44D3E">
      <w:pPr>
        <w:pStyle w:val="tmpH1"/>
      </w:pPr>
      <w:bookmarkStart w:id="22" w:name="_Toc66975507"/>
      <w:r>
        <w:lastRenderedPageBreak/>
        <w:t>DAFTAR LAMPIRAN</w:t>
      </w:r>
      <w:bookmarkEnd w:id="21"/>
      <w:bookmarkEnd w:id="22"/>
    </w:p>
    <w:p w14:paraId="4607931D" w14:textId="15CA68A0" w:rsidR="006056C6" w:rsidRDefault="006056C6" w:rsidP="006056C6">
      <w:pPr>
        <w:pStyle w:val="TableofFigures"/>
        <w:tabs>
          <w:tab w:val="right" w:leader="dot" w:pos="7930"/>
        </w:tabs>
        <w:ind w:firstLine="0"/>
        <w:rPr>
          <w:noProof/>
        </w:rPr>
      </w:pPr>
      <w:r>
        <w:fldChar w:fldCharType="begin"/>
      </w:r>
      <w:r>
        <w:instrText xml:space="preserve"> TOC \h \z \c "lampiran a" </w:instrText>
      </w:r>
      <w:r>
        <w:fldChar w:fldCharType="separate"/>
      </w:r>
      <w:hyperlink w:anchor="_Toc62811915" w:history="1">
        <w:r w:rsidRPr="00704B69">
          <w:rPr>
            <w:rStyle w:val="Hyperlink"/>
            <w:noProof/>
          </w:rPr>
          <w:t>LAMPIRAN A</w:t>
        </w:r>
        <w:r>
          <w:rPr>
            <w:rStyle w:val="Hyperlink"/>
            <w:noProof/>
          </w:rPr>
          <w:t>-1</w:t>
        </w:r>
        <w:r w:rsidRPr="00704B69">
          <w:rPr>
            <w:rStyle w:val="Hyperlink"/>
            <w:noProof/>
          </w:rPr>
          <w:t xml:space="preserve"> Contoh Korpus </w:t>
        </w:r>
        <w:r w:rsidRPr="00704B69">
          <w:rPr>
            <w:rStyle w:val="Hyperlink"/>
            <w:i/>
            <w:iCs/>
            <w:noProof/>
          </w:rPr>
          <w:t>Tagging</w:t>
        </w:r>
        <w:r w:rsidRPr="00704B69">
          <w:rPr>
            <w:rStyle w:val="Hyperlink"/>
            <w:noProof/>
          </w:rPr>
          <w:t xml:space="preserve"> </w:t>
        </w:r>
        <w:r w:rsidR="007C0E0B">
          <w:rPr>
            <w:rStyle w:val="Hyperlink"/>
            <w:noProof/>
          </w:rPr>
          <w:t>HMM Skenario 1</w:t>
        </w:r>
        <w:r>
          <w:rPr>
            <w:noProof/>
            <w:webHidden/>
          </w:rPr>
          <w:tab/>
          <w:t>A-</w:t>
        </w:r>
        <w:r>
          <w:rPr>
            <w:noProof/>
            <w:webHidden/>
          </w:rPr>
          <w:fldChar w:fldCharType="begin"/>
        </w:r>
        <w:r>
          <w:rPr>
            <w:noProof/>
            <w:webHidden/>
          </w:rPr>
          <w:instrText xml:space="preserve"> PAGEREF _Toc62811915 \h </w:instrText>
        </w:r>
        <w:r>
          <w:rPr>
            <w:noProof/>
            <w:webHidden/>
          </w:rPr>
        </w:r>
        <w:r>
          <w:rPr>
            <w:noProof/>
            <w:webHidden/>
          </w:rPr>
          <w:fldChar w:fldCharType="separate"/>
        </w:r>
        <w:r w:rsidR="002A1381">
          <w:rPr>
            <w:noProof/>
            <w:webHidden/>
          </w:rPr>
          <w:t>1</w:t>
        </w:r>
        <w:r>
          <w:rPr>
            <w:noProof/>
            <w:webHidden/>
          </w:rPr>
          <w:fldChar w:fldCharType="end"/>
        </w:r>
      </w:hyperlink>
    </w:p>
    <w:p w14:paraId="111C82CB" w14:textId="03B06BFB" w:rsidR="009B6C8D" w:rsidRPr="009B6C8D" w:rsidRDefault="009B6C8D" w:rsidP="009B6C8D">
      <w:pPr>
        <w:pStyle w:val="TableofFigures"/>
        <w:tabs>
          <w:tab w:val="right" w:leader="dot" w:pos="7930"/>
        </w:tabs>
        <w:ind w:firstLine="0"/>
        <w:rPr>
          <w:noProof/>
        </w:rPr>
      </w:pPr>
      <w:r>
        <w:rPr>
          <w:noProof/>
        </w:rPr>
        <w:fldChar w:fldCharType="begin"/>
      </w:r>
      <w:r>
        <w:rPr>
          <w:noProof/>
        </w:rPr>
        <w:instrText xml:space="preserve"> TOC \h \z \c "lampiran a" </w:instrText>
      </w:r>
      <w:r>
        <w:rPr>
          <w:noProof/>
        </w:rPr>
        <w:fldChar w:fldCharType="separate"/>
      </w:r>
      <w:hyperlink w:anchor="_Toc62811915" w:history="1">
        <w:r w:rsidRPr="00704B69">
          <w:rPr>
            <w:rStyle w:val="Hyperlink"/>
            <w:noProof/>
          </w:rPr>
          <w:t xml:space="preserve">LAMPIRAN </w:t>
        </w:r>
        <w:r>
          <w:rPr>
            <w:rStyle w:val="Hyperlink"/>
            <w:noProof/>
          </w:rPr>
          <w:t>B</w:t>
        </w:r>
        <w:r>
          <w:rPr>
            <w:rStyle w:val="Hyperlink"/>
            <w:noProof/>
          </w:rPr>
          <w:t>-1</w:t>
        </w:r>
        <w:r w:rsidRPr="00704B69">
          <w:rPr>
            <w:rStyle w:val="Hyperlink"/>
            <w:noProof/>
          </w:rPr>
          <w:t xml:space="preserve"> Contoh </w:t>
        </w:r>
        <w:r w:rsidRPr="00704B69">
          <w:rPr>
            <w:rStyle w:val="Hyperlink"/>
            <w:noProof/>
          </w:rPr>
          <w:t>K</w:t>
        </w:r>
        <w:r w:rsidRPr="00704B69">
          <w:rPr>
            <w:rStyle w:val="Hyperlink"/>
            <w:noProof/>
          </w:rPr>
          <w:t xml:space="preserve">orpus </w:t>
        </w:r>
        <w:r w:rsidRPr="00704B69">
          <w:rPr>
            <w:rStyle w:val="Hyperlink"/>
            <w:i/>
            <w:iCs/>
            <w:noProof/>
          </w:rPr>
          <w:t>Tagging</w:t>
        </w:r>
        <w:r w:rsidRPr="00704B69">
          <w:rPr>
            <w:rStyle w:val="Hyperlink"/>
            <w:noProof/>
          </w:rPr>
          <w:t xml:space="preserve"> </w:t>
        </w:r>
        <w:r>
          <w:rPr>
            <w:rStyle w:val="Hyperlink"/>
            <w:noProof/>
          </w:rPr>
          <w:t xml:space="preserve">HMM Skenario </w:t>
        </w:r>
        <w:r>
          <w:rPr>
            <w:rStyle w:val="Hyperlink"/>
            <w:noProof/>
          </w:rPr>
          <w:t>2</w:t>
        </w:r>
        <w:r>
          <w:rPr>
            <w:noProof/>
            <w:webHidden/>
          </w:rPr>
          <w:tab/>
        </w:r>
        <w:r>
          <w:rPr>
            <w:noProof/>
            <w:webHidden/>
          </w:rPr>
          <w:t>B</w:t>
        </w:r>
        <w:r>
          <w:rPr>
            <w:noProof/>
            <w:webHidden/>
          </w:rPr>
          <w:t>-</w:t>
        </w:r>
        <w:r>
          <w:rPr>
            <w:noProof/>
            <w:webHidden/>
          </w:rPr>
          <w:fldChar w:fldCharType="begin"/>
        </w:r>
        <w:r>
          <w:rPr>
            <w:noProof/>
            <w:webHidden/>
          </w:rPr>
          <w:instrText xml:space="preserve"> PAGEREF _Toc62811915 \h </w:instrText>
        </w:r>
        <w:r>
          <w:rPr>
            <w:noProof/>
            <w:webHidden/>
          </w:rPr>
        </w:r>
        <w:r>
          <w:rPr>
            <w:noProof/>
            <w:webHidden/>
          </w:rPr>
          <w:fldChar w:fldCharType="separate"/>
        </w:r>
        <w:r>
          <w:rPr>
            <w:noProof/>
            <w:webHidden/>
          </w:rPr>
          <w:t>1</w:t>
        </w:r>
        <w:r>
          <w:rPr>
            <w:noProof/>
            <w:webHidden/>
          </w:rPr>
          <w:fldChar w:fldCharType="end"/>
        </w:r>
      </w:hyperlink>
      <w:r>
        <w:rPr>
          <w:noProof/>
        </w:rPr>
        <w:fldChar w:fldCharType="end"/>
      </w:r>
    </w:p>
    <w:p w14:paraId="7137051C" w14:textId="14C978EC" w:rsidR="006056C6" w:rsidRDefault="006056C6" w:rsidP="006056C6">
      <w:pPr>
        <w:pStyle w:val="TableofFigures"/>
        <w:tabs>
          <w:tab w:val="right" w:leader="dot" w:pos="7930"/>
        </w:tabs>
        <w:ind w:left="1843" w:hanging="1843"/>
        <w:rPr>
          <w:rFonts w:asciiTheme="minorHAnsi" w:eastAsiaTheme="minorEastAsia" w:hAnsiTheme="minorHAnsi" w:cstheme="minorBidi"/>
          <w:noProof/>
          <w:sz w:val="22"/>
          <w:szCs w:val="22"/>
          <w:lang w:eastAsia="id-ID"/>
        </w:rPr>
      </w:pPr>
      <w:r>
        <w:fldChar w:fldCharType="end"/>
      </w:r>
      <w:r>
        <w:fldChar w:fldCharType="begin"/>
      </w:r>
      <w:r>
        <w:instrText xml:space="preserve"> TOC \h \z \c "LAMPIRAN B" </w:instrText>
      </w:r>
      <w:r>
        <w:fldChar w:fldCharType="separate"/>
      </w:r>
      <w:hyperlink w:anchor="_Toc62811858" w:history="1">
        <w:r w:rsidRPr="004D4943">
          <w:rPr>
            <w:rStyle w:val="Hyperlink"/>
            <w:noProof/>
          </w:rPr>
          <w:t xml:space="preserve">LAMPIRAN </w:t>
        </w:r>
        <w:r w:rsidR="009B6C8D">
          <w:rPr>
            <w:rStyle w:val="Hyperlink"/>
            <w:noProof/>
          </w:rPr>
          <w:t>C</w:t>
        </w:r>
        <w:r>
          <w:rPr>
            <w:rStyle w:val="Hyperlink"/>
            <w:noProof/>
          </w:rPr>
          <w:t>-</w:t>
        </w:r>
        <w:r w:rsidRPr="004D4943">
          <w:rPr>
            <w:rStyle w:val="Hyperlink"/>
            <w:noProof/>
          </w:rPr>
          <w:t xml:space="preserve">1 Contoh Korpus Paralel Bahasa Indonesia </w:t>
        </w:r>
        <w:r w:rsidRPr="004D4943">
          <w:rPr>
            <w:rStyle w:val="Hyperlink"/>
            <w:caps/>
            <w:noProof/>
            <w:sz w:val="16"/>
            <w:szCs w:val="16"/>
          </w:rPr>
          <w:sym w:font="Symbol" w:char="F02D"/>
        </w:r>
        <w:r w:rsidRPr="004D4943">
          <w:rPr>
            <w:rStyle w:val="Hyperlink"/>
            <w:noProof/>
          </w:rPr>
          <w:t xml:space="preserve"> </w:t>
        </w:r>
        <w:r>
          <w:rPr>
            <w:rStyle w:val="Hyperlink"/>
            <w:noProof/>
          </w:rPr>
          <w:br/>
        </w:r>
        <w:r w:rsidRPr="004D4943">
          <w:rPr>
            <w:rStyle w:val="Hyperlink"/>
            <w:noProof/>
          </w:rPr>
          <w:t>Bahasa Melayu Sambas</w:t>
        </w:r>
        <w:r>
          <w:rPr>
            <w:noProof/>
            <w:webHidden/>
          </w:rPr>
          <w:tab/>
        </w:r>
        <w:r w:rsidR="009B6C8D">
          <w:rPr>
            <w:noProof/>
            <w:webHidden/>
          </w:rPr>
          <w:t>C</w:t>
        </w:r>
        <w:r>
          <w:rPr>
            <w:noProof/>
            <w:webHidden/>
          </w:rPr>
          <w:t>-</w:t>
        </w:r>
        <w:r>
          <w:rPr>
            <w:noProof/>
            <w:webHidden/>
          </w:rPr>
          <w:fldChar w:fldCharType="begin"/>
        </w:r>
        <w:r>
          <w:rPr>
            <w:noProof/>
            <w:webHidden/>
          </w:rPr>
          <w:instrText xml:space="preserve"> PAGEREF _Toc62811858 \h </w:instrText>
        </w:r>
        <w:r>
          <w:rPr>
            <w:noProof/>
            <w:webHidden/>
          </w:rPr>
        </w:r>
        <w:r>
          <w:rPr>
            <w:noProof/>
            <w:webHidden/>
          </w:rPr>
          <w:fldChar w:fldCharType="separate"/>
        </w:r>
        <w:r w:rsidR="002A1381">
          <w:rPr>
            <w:noProof/>
            <w:webHidden/>
          </w:rPr>
          <w:t>1</w:t>
        </w:r>
        <w:r>
          <w:rPr>
            <w:noProof/>
            <w:webHidden/>
          </w:rPr>
          <w:fldChar w:fldCharType="end"/>
        </w:r>
      </w:hyperlink>
    </w:p>
    <w:p w14:paraId="56DCBFA2" w14:textId="77777777" w:rsidR="00770814" w:rsidRDefault="006056C6" w:rsidP="00770814">
      <w:pPr>
        <w:tabs>
          <w:tab w:val="right" w:leader="dot" w:pos="7938"/>
        </w:tabs>
        <w:ind w:firstLine="0"/>
        <w:rPr>
          <w:noProof/>
        </w:rPr>
      </w:pPr>
      <w:r>
        <w:fldChar w:fldCharType="end"/>
      </w:r>
      <w:r>
        <w:fldChar w:fldCharType="begin"/>
      </w:r>
      <w:r>
        <w:instrText xml:space="preserve"> TOC \h \z \c "LAMPIRAN C" </w:instrText>
      </w:r>
      <w:r>
        <w:fldChar w:fldCharType="separate"/>
      </w:r>
      <w:hyperlink w:anchor="_Toc62811955" w:history="1">
        <w:r w:rsidR="009B6C8D" w:rsidRPr="00345494">
          <w:rPr>
            <w:rStyle w:val="Hyperlink"/>
            <w:noProof/>
          </w:rPr>
          <w:t xml:space="preserve">LAMPIRAN </w:t>
        </w:r>
        <w:r w:rsidR="009B6C8D">
          <w:rPr>
            <w:rStyle w:val="Hyperlink"/>
            <w:noProof/>
          </w:rPr>
          <w:t>D</w:t>
        </w:r>
        <w:r w:rsidR="009B6C8D">
          <w:rPr>
            <w:rStyle w:val="Hyperlink"/>
            <w:noProof/>
          </w:rPr>
          <w:t>-</w:t>
        </w:r>
        <w:r w:rsidR="009B6C8D" w:rsidRPr="00345494">
          <w:rPr>
            <w:rStyle w:val="Hyperlink"/>
            <w:noProof/>
          </w:rPr>
          <w:t xml:space="preserve">1 </w:t>
        </w:r>
        <w:r w:rsidR="009B6C8D" w:rsidRPr="00345494">
          <w:rPr>
            <w:rStyle w:val="Hyperlink"/>
            <w:i/>
            <w:iCs/>
            <w:noProof/>
          </w:rPr>
          <w:t>Service</w:t>
        </w:r>
        <w:r w:rsidR="009B6C8D" w:rsidRPr="00345494">
          <w:rPr>
            <w:rStyle w:val="Hyperlink"/>
            <w:noProof/>
          </w:rPr>
          <w:t xml:space="preserve"> Penerjemah </w:t>
        </w:r>
        <w:r w:rsidR="009B6C8D">
          <w:rPr>
            <w:rStyle w:val="Hyperlink"/>
            <w:noProof/>
          </w:rPr>
          <w:t>P</w:t>
        </w:r>
        <w:r w:rsidR="009B6C8D">
          <w:rPr>
            <w:rStyle w:val="Hyperlink"/>
            <w:noProof/>
          </w:rPr>
          <w:t>H</w:t>
        </w:r>
        <w:r w:rsidR="009B6C8D">
          <w:rPr>
            <w:rStyle w:val="Hyperlink"/>
            <w:noProof/>
          </w:rPr>
          <w:t>P</w:t>
        </w:r>
        <w:r w:rsidR="009B6C8D">
          <w:rPr>
            <w:noProof/>
            <w:webHidden/>
          </w:rPr>
          <w:tab/>
        </w:r>
        <w:r w:rsidR="009B6C8D">
          <w:rPr>
            <w:noProof/>
            <w:webHidden/>
          </w:rPr>
          <w:t>D</w:t>
        </w:r>
        <w:r w:rsidR="009B6C8D">
          <w:rPr>
            <w:noProof/>
            <w:webHidden/>
          </w:rPr>
          <w:t>-</w:t>
        </w:r>
        <w:r w:rsidR="009B6C8D">
          <w:rPr>
            <w:noProof/>
            <w:webHidden/>
          </w:rPr>
          <w:fldChar w:fldCharType="begin"/>
        </w:r>
        <w:r w:rsidR="009B6C8D">
          <w:rPr>
            <w:noProof/>
            <w:webHidden/>
          </w:rPr>
          <w:instrText xml:space="preserve"> PAGEREF _Toc62811955 \h </w:instrText>
        </w:r>
        <w:r w:rsidR="009B6C8D">
          <w:rPr>
            <w:noProof/>
            <w:webHidden/>
          </w:rPr>
        </w:r>
        <w:r w:rsidR="009B6C8D">
          <w:rPr>
            <w:noProof/>
            <w:webHidden/>
          </w:rPr>
          <w:fldChar w:fldCharType="separate"/>
        </w:r>
        <w:r w:rsidR="009B6C8D">
          <w:rPr>
            <w:noProof/>
            <w:webHidden/>
          </w:rPr>
          <w:t>1</w:t>
        </w:r>
        <w:r w:rsidR="009B6C8D">
          <w:rPr>
            <w:noProof/>
            <w:webHidden/>
          </w:rPr>
          <w:fldChar w:fldCharType="end"/>
        </w:r>
      </w:hyperlink>
    </w:p>
    <w:p w14:paraId="5814ED10" w14:textId="68541A7F" w:rsidR="00770814" w:rsidRDefault="00770814" w:rsidP="00770814">
      <w:pPr>
        <w:pStyle w:val="TableofFigures"/>
        <w:tabs>
          <w:tab w:val="right" w:leader="dot" w:pos="7930"/>
        </w:tabs>
        <w:ind w:left="1843" w:hanging="1843"/>
        <w:rPr>
          <w:rFonts w:asciiTheme="minorHAnsi" w:eastAsiaTheme="minorEastAsia" w:hAnsiTheme="minorHAnsi" w:cstheme="minorBidi"/>
          <w:noProof/>
          <w:sz w:val="22"/>
          <w:szCs w:val="22"/>
          <w:lang w:eastAsia="id-ID"/>
        </w:rPr>
      </w:pPr>
      <w:r>
        <w:fldChar w:fldCharType="begin"/>
      </w:r>
      <w:r>
        <w:instrText xml:space="preserve"> TOC \h \z \c "LAMPIRAN B" </w:instrText>
      </w:r>
      <w:r>
        <w:fldChar w:fldCharType="separate"/>
      </w:r>
      <w:hyperlink w:anchor="_Toc62811858" w:history="1">
        <w:r w:rsidRPr="004D4943">
          <w:rPr>
            <w:rStyle w:val="Hyperlink"/>
            <w:noProof/>
          </w:rPr>
          <w:t xml:space="preserve">LAMPIRAN </w:t>
        </w:r>
        <w:r>
          <w:rPr>
            <w:rStyle w:val="Hyperlink"/>
            <w:noProof/>
          </w:rPr>
          <w:t>E</w:t>
        </w:r>
        <w:r>
          <w:rPr>
            <w:rStyle w:val="Hyperlink"/>
            <w:noProof/>
          </w:rPr>
          <w:t>-</w:t>
        </w:r>
        <w:r w:rsidRPr="004D4943">
          <w:rPr>
            <w:rStyle w:val="Hyperlink"/>
            <w:noProof/>
          </w:rPr>
          <w:t>1 C</w:t>
        </w:r>
        <w:r>
          <w:t xml:space="preserve">ontoh Hasil Terjemahan Langsung Moses Decoder </w:t>
        </w:r>
        <w:r>
          <w:br/>
          <w:t xml:space="preserve">(Bahasa Sambas </w:t>
        </w:r>
        <w:r w:rsidRPr="00094338">
          <w:rPr>
            <w:i/>
            <w:iCs/>
          </w:rPr>
          <w:t>Chatting</w:t>
        </w:r>
        <w:r>
          <w:t xml:space="preserve"> ke Bahasa Indonesia)</w:t>
        </w:r>
        <w:r>
          <w:rPr>
            <w:noProof/>
            <w:webHidden/>
          </w:rPr>
          <w:tab/>
        </w:r>
        <w:r>
          <w:rPr>
            <w:noProof/>
            <w:webHidden/>
          </w:rPr>
          <w:t>E</w:t>
        </w:r>
        <w:r>
          <w:rPr>
            <w:noProof/>
            <w:webHidden/>
          </w:rPr>
          <w:t>-</w:t>
        </w:r>
        <w:r>
          <w:rPr>
            <w:noProof/>
            <w:webHidden/>
          </w:rPr>
          <w:fldChar w:fldCharType="begin"/>
        </w:r>
        <w:r>
          <w:rPr>
            <w:noProof/>
            <w:webHidden/>
          </w:rPr>
          <w:instrText xml:space="preserve"> PAGEREF _Toc62811858 \h </w:instrText>
        </w:r>
        <w:r>
          <w:rPr>
            <w:noProof/>
            <w:webHidden/>
          </w:rPr>
        </w:r>
        <w:r>
          <w:rPr>
            <w:noProof/>
            <w:webHidden/>
          </w:rPr>
          <w:fldChar w:fldCharType="separate"/>
        </w:r>
        <w:r>
          <w:rPr>
            <w:noProof/>
            <w:webHidden/>
          </w:rPr>
          <w:t>1</w:t>
        </w:r>
        <w:r>
          <w:rPr>
            <w:noProof/>
            <w:webHidden/>
          </w:rPr>
          <w:fldChar w:fldCharType="end"/>
        </w:r>
      </w:hyperlink>
    </w:p>
    <w:p w14:paraId="51A60294" w14:textId="3129A097" w:rsidR="00770814" w:rsidRDefault="00770814" w:rsidP="00770814">
      <w:pPr>
        <w:pStyle w:val="TableofFigures"/>
        <w:tabs>
          <w:tab w:val="right" w:leader="dot" w:pos="7930"/>
        </w:tabs>
        <w:ind w:left="1843" w:hanging="1843"/>
        <w:rPr>
          <w:rFonts w:asciiTheme="minorHAnsi" w:eastAsiaTheme="minorEastAsia" w:hAnsiTheme="minorHAnsi" w:cstheme="minorBidi"/>
          <w:noProof/>
          <w:sz w:val="22"/>
          <w:szCs w:val="22"/>
          <w:lang w:eastAsia="id-ID"/>
        </w:rPr>
      </w:pPr>
      <w:r>
        <w:fldChar w:fldCharType="end"/>
      </w:r>
      <w:r>
        <w:fldChar w:fldCharType="begin"/>
      </w:r>
      <w:r>
        <w:instrText xml:space="preserve"> TOC \h \z \c "LAMPIRAN B" </w:instrText>
      </w:r>
      <w:r>
        <w:fldChar w:fldCharType="separate"/>
      </w:r>
      <w:hyperlink w:anchor="_Toc62811858" w:history="1">
        <w:r w:rsidRPr="004D4943">
          <w:rPr>
            <w:rStyle w:val="Hyperlink"/>
            <w:noProof/>
          </w:rPr>
          <w:t xml:space="preserve">LAMPIRAN </w:t>
        </w:r>
        <w:r>
          <w:rPr>
            <w:rStyle w:val="Hyperlink"/>
            <w:noProof/>
          </w:rPr>
          <w:t>F</w:t>
        </w:r>
        <w:r>
          <w:rPr>
            <w:rStyle w:val="Hyperlink"/>
            <w:noProof/>
          </w:rPr>
          <w:t>-</w:t>
        </w:r>
        <w:r w:rsidRPr="004D4943">
          <w:rPr>
            <w:rStyle w:val="Hyperlink"/>
            <w:noProof/>
          </w:rPr>
          <w:t xml:space="preserve">1 </w:t>
        </w:r>
        <w:r>
          <w:t>Contoh Hasil Terjemahan Moses Decoder Dengan Pra Proses HMM</w:t>
        </w:r>
        <w:r>
          <w:t xml:space="preserve"> </w:t>
        </w:r>
        <w:r>
          <w:t>(Bahasa Sambas ke Bahasa Indonesia)</w:t>
        </w:r>
        <w:r>
          <w:rPr>
            <w:noProof/>
            <w:webHidden/>
          </w:rPr>
          <w:tab/>
        </w:r>
        <w:r>
          <w:rPr>
            <w:noProof/>
            <w:webHidden/>
          </w:rPr>
          <w:t>F</w:t>
        </w:r>
        <w:r>
          <w:rPr>
            <w:noProof/>
            <w:webHidden/>
          </w:rPr>
          <w:t>-</w:t>
        </w:r>
        <w:r>
          <w:rPr>
            <w:noProof/>
            <w:webHidden/>
          </w:rPr>
          <w:fldChar w:fldCharType="begin"/>
        </w:r>
        <w:r>
          <w:rPr>
            <w:noProof/>
            <w:webHidden/>
          </w:rPr>
          <w:instrText xml:space="preserve"> PAGEREF _Toc62811858 \h </w:instrText>
        </w:r>
        <w:r>
          <w:rPr>
            <w:noProof/>
            <w:webHidden/>
          </w:rPr>
        </w:r>
        <w:r>
          <w:rPr>
            <w:noProof/>
            <w:webHidden/>
          </w:rPr>
          <w:fldChar w:fldCharType="separate"/>
        </w:r>
        <w:r>
          <w:rPr>
            <w:noProof/>
            <w:webHidden/>
          </w:rPr>
          <w:t>1</w:t>
        </w:r>
        <w:r>
          <w:rPr>
            <w:noProof/>
            <w:webHidden/>
          </w:rPr>
          <w:fldChar w:fldCharType="end"/>
        </w:r>
      </w:hyperlink>
    </w:p>
    <w:p w14:paraId="7FCDA076" w14:textId="68BDC712" w:rsidR="009B6C8D" w:rsidRPr="009B6C8D" w:rsidRDefault="00770814" w:rsidP="00770814">
      <w:pPr>
        <w:tabs>
          <w:tab w:val="right" w:leader="dot" w:pos="7938"/>
        </w:tabs>
        <w:ind w:firstLine="0"/>
      </w:pPr>
      <w:r>
        <w:fldChar w:fldCharType="end"/>
      </w:r>
    </w:p>
    <w:p w14:paraId="1E2236C3" w14:textId="1F02F9D2" w:rsidR="0086193F" w:rsidRDefault="006056C6" w:rsidP="006056C6">
      <w:pPr>
        <w:ind w:firstLine="0"/>
      </w:pPr>
      <w:r>
        <w:fldChar w:fldCharType="end"/>
      </w:r>
    </w:p>
    <w:p w14:paraId="777B8B0B" w14:textId="0374425A" w:rsidR="00CB1F32" w:rsidRPr="00F44D3E" w:rsidRDefault="00F44D3E" w:rsidP="0086193F">
      <w:pPr>
        <w:sectPr w:rsidR="00CB1F32" w:rsidRPr="00F44D3E" w:rsidSect="00F44D3E">
          <w:pgSz w:w="11909" w:h="16834" w:code="9"/>
          <w:pgMar w:top="1701" w:right="1701" w:bottom="1701" w:left="2268" w:header="1134" w:footer="1134" w:gutter="0"/>
          <w:pgNumType w:fmt="lowerRoman"/>
          <w:cols w:space="720"/>
          <w:titlePg/>
          <w:docGrid w:linePitch="272"/>
        </w:sectPr>
      </w:pPr>
      <w:r>
        <w:br w:type="page"/>
      </w:r>
    </w:p>
    <w:p w14:paraId="6EC6DA3F" w14:textId="1A69D671" w:rsidR="00972D5A" w:rsidRPr="00002058" w:rsidRDefault="00F44D3E" w:rsidP="004B0C46">
      <w:pPr>
        <w:pStyle w:val="Heading1"/>
        <w:numPr>
          <w:ilvl w:val="0"/>
          <w:numId w:val="0"/>
        </w:numPr>
      </w:pPr>
      <w:bookmarkStart w:id="23" w:name="_Toc62737560"/>
      <w:bookmarkStart w:id="24" w:name="_Toc66975508"/>
      <w:r>
        <w:rPr>
          <w:caps w:val="0"/>
        </w:rPr>
        <w:lastRenderedPageBreak/>
        <w:t xml:space="preserve">BAB </w:t>
      </w:r>
      <w:r w:rsidR="0009466B">
        <w:rPr>
          <w:caps w:val="0"/>
          <w:lang w:val="id-ID"/>
        </w:rPr>
        <w:t>I</w:t>
      </w:r>
      <w:r w:rsidRPr="00002058">
        <w:rPr>
          <w:caps w:val="0"/>
        </w:rPr>
        <w:br/>
      </w:r>
      <w:bookmarkStart w:id="25" w:name="_Toc354687543"/>
      <w:bookmarkStart w:id="26" w:name="_Toc354688514"/>
      <w:bookmarkStart w:id="27" w:name="_Toc34601108"/>
      <w:r w:rsidRPr="00002058">
        <w:rPr>
          <w:caps w:val="0"/>
        </w:rPr>
        <w:t>PENDAHULUAN</w:t>
      </w:r>
      <w:bookmarkEnd w:id="23"/>
      <w:bookmarkEnd w:id="24"/>
      <w:bookmarkEnd w:id="25"/>
      <w:bookmarkEnd w:id="26"/>
      <w:bookmarkEnd w:id="27"/>
    </w:p>
    <w:p w14:paraId="5DAFA33D" w14:textId="16B536E2" w:rsidR="003C2D20" w:rsidRPr="00002058" w:rsidRDefault="00C44888" w:rsidP="006705AE">
      <w:pPr>
        <w:pStyle w:val="Heading2"/>
      </w:pPr>
      <w:bookmarkStart w:id="28" w:name="_Toc354687544"/>
      <w:bookmarkStart w:id="29" w:name="_Toc354688515"/>
      <w:bookmarkStart w:id="30" w:name="_Toc34601109"/>
      <w:bookmarkStart w:id="31" w:name="_Toc62737561"/>
      <w:bookmarkStart w:id="32" w:name="_Toc66975509"/>
      <w:r w:rsidRPr="00002058">
        <w:t>Latar Belakang</w:t>
      </w:r>
      <w:bookmarkEnd w:id="28"/>
      <w:bookmarkEnd w:id="29"/>
      <w:bookmarkEnd w:id="30"/>
      <w:bookmarkEnd w:id="31"/>
      <w:bookmarkEnd w:id="32"/>
    </w:p>
    <w:p w14:paraId="029F9DED" w14:textId="2902FD08" w:rsidR="00523E4E" w:rsidRPr="00DC709C" w:rsidRDefault="00523E4E" w:rsidP="00523E4E">
      <w:bookmarkStart w:id="33" w:name="_Toc354687548"/>
      <w:bookmarkStart w:id="34" w:name="_Toc354688516"/>
      <w:r w:rsidRPr="00DC709C">
        <w:t>K</w:t>
      </w:r>
      <w:r w:rsidRPr="00DC709C">
        <w:rPr>
          <w:lang w:val="zh-CN"/>
        </w:rPr>
        <w:t>omunikasi adalah pengiriman dan penerimaan pesan atau berita antara dua orang atau lebih sehingga pesan yang dimaksud dapat dipahami.</w:t>
      </w:r>
      <w:r w:rsidRPr="00DC709C">
        <w:t xml:space="preserve"> </w:t>
      </w:r>
      <w:r w:rsidRPr="00DC709C">
        <w:rPr>
          <w:lang w:val="zh-CN"/>
        </w:rPr>
        <w:t>Bahasa merupakan alat komunikasi yang digunakan oleh manusia</w:t>
      </w:r>
      <w:r w:rsidRPr="00DC709C">
        <w:t>, d</w:t>
      </w:r>
      <w:r w:rsidRPr="00DC709C">
        <w:rPr>
          <w:lang w:val="zh-CN"/>
        </w:rPr>
        <w:t>engan bahasa seseorang dapat menyampaikan ide, mengenalkan diri, dan menceritakan pengalamannya kepada orang lain.</w:t>
      </w:r>
      <w:r w:rsidRPr="00DC709C">
        <w:t xml:space="preserve"> Dalam pemakaiannya, keragaman bahasa dapat berupa bahas</w:t>
      </w:r>
      <w:r>
        <w:t>a</w:t>
      </w:r>
      <w:r w:rsidRPr="00DC709C">
        <w:t xml:space="preserve"> lisan atau bahasa tulis bergantung pada kebutuhan dan tujuan komunikasi </w:t>
      </w:r>
      <w:r>
        <w:rPr>
          <w:rStyle w:val="FootnoteReference"/>
        </w:rPr>
        <w:fldChar w:fldCharType="begin" w:fldLock="1"/>
      </w:r>
      <w:r>
        <w:instrText>ADDIN CSL_CITATION {"citationItems":[{"id":"ITEM-1","itemData":{"DOI":"10.24198/mh.v8i2.20699","ISSN":"2085-4838","abstract":"AbstrakPenelitian ini berjudul “Abreviasi dalam Percakapan Sehari-hari di MediaSosial: Suatu Kajian Morfologi”. Metode yang digunakan dalam penelitian iniadalah metode kualitatif. Data yang digunakan diambil dari percakapan sehari-haridi media sosial, yaitu line, whatsapp, dan instagram. Teori yang digunakan adalahproses abreviasi dan bahasa slang. Tujuan penelitian ini adalah mendeskripsikanfitur-fitur umum dari proses abreviasi yang digunakan oleh kalangan muda orangIndonesia. Dari hasil penelitian ditunjukkan bahwa masyarakat menggunakantiga proses abreviasi, yaitu akronim, singkatan, dan penggalan dalam percakapansehari-hari di media sosial. Akronim dan singkatan ditemukan paling banyak diantara ketiga proses tersebut. Adapun alasan fenomena bahasa ini terjadi adalahmasyarakat berniat untuk menghemat waktu, mengisi kesenjangan komunikasi ataupenghalang di antara pengguna, dan menunjukkan kelompok sosial.Kata kunci: abreviasi, morfologi, media sosialAbstractThis research is entitled “Abbreviation in Daily Converstion on Social Media: AMorphological Study”. The method used in this study is a qualitative method. The data aretaken from daily conversation on social media: line, whatsapp, and instagram. The theoriesused are of abbreviation process and slang language. The aim of this study is to describe thecommon features of abbreviation process used by young people in Indonesia. Based on theresearch, it is indicated that they use three most common abbreviation processes: acronym,blending, and clipping in their daily conversation on social media. Acronym and blendingidentified as the most common abbreviation process among the three features. As for thereasons of this language phenomenon applied are to save time, to fill the communication gapor barrier among the users, and to identify their social group.Keywords: abbreviation, morphology, social media","author":[{"dropping-particle":"","family":"Cenderamata","given":"Rengganis Citra","non-dropping-particle":"","parse-names":false,"suffix":""},{"dropping-particle":"","family":"Sofyan","given":"Agus Nero","non-dropping-particle":"","parse-names":false,"suffix":""}],"container-title":"Metahumaniora","id":"ITEM-1","issue":"1","issued":{"date-parts":[["2019"]]},"title":"Abreviasi dalam Percakapan Sehari-Hari di Media Sosial: Suatu Kajian Morfologi","type":"article-journal","volume":"4"},"uris":["http://www.mendeley.com/documents/?uuid=4cba8498-a7f1-4407-8709-ba17a6fa1688"]}],"mendeley":{"formattedCitation":"(Cenderamata and Sofyan, 2019)","plainTextFormattedCitation":"(Cenderamata and Sofyan, 2019)","previouslyFormattedCitation":"(Cenderamata and Sofyan, 2019)"},"properties":{"noteIndex":0},"schema":"https://github.com/citation-style-language/schema/raw/master/csl-citation.json"}</w:instrText>
      </w:r>
      <w:r>
        <w:rPr>
          <w:rStyle w:val="FootnoteReference"/>
        </w:rPr>
        <w:fldChar w:fldCharType="separate"/>
      </w:r>
      <w:r w:rsidRPr="00EC360A">
        <w:rPr>
          <w:bCs/>
          <w:noProof/>
        </w:rPr>
        <w:t>(Cenderamata and Sofyan, 2019)</w:t>
      </w:r>
      <w:r>
        <w:rPr>
          <w:rStyle w:val="FootnoteReference"/>
        </w:rPr>
        <w:fldChar w:fldCharType="end"/>
      </w:r>
      <w:r w:rsidRPr="00DC709C">
        <w:t>.</w:t>
      </w:r>
      <w:r w:rsidRPr="00DC709C">
        <w:rPr>
          <w:lang w:val="zh-CN"/>
        </w:rPr>
        <w:t xml:space="preserve"> Indonesia</w:t>
      </w:r>
      <w:r w:rsidRPr="00DC709C">
        <w:t xml:space="preserve"> sendiri</w:t>
      </w:r>
      <w:r w:rsidRPr="00DC709C">
        <w:rPr>
          <w:lang w:val="zh-CN"/>
        </w:rPr>
        <w:t xml:space="preserve"> memiliki keragaman bahasa dan budaya yang luar biasa, sebanyak 726 bahasa daerah dengan 719 bahasa daerah diantaranya masih aktif digunakan sehari-hari di</w:t>
      </w:r>
      <w:r w:rsidRPr="00DC709C">
        <w:t xml:space="preserve"> </w:t>
      </w:r>
      <w:r w:rsidRPr="00DC709C">
        <w:rPr>
          <w:lang w:val="zh-CN"/>
        </w:rPr>
        <w:t>seluruh pelosok Indonesia</w:t>
      </w:r>
      <w:r w:rsidRPr="00DC709C">
        <w:t xml:space="preserve"> </w:t>
      </w:r>
      <w:r>
        <w:rPr>
          <w:rStyle w:val="FootnoteReference"/>
        </w:rPr>
        <w:fldChar w:fldCharType="begin" w:fldLock="1"/>
      </w:r>
      <w:r>
        <w:instrText>ADDIN CSL_CITATION {"citationItems":[{"id":"ITEM-1","itemData":{"author":[{"dropping-particle":"","family":"Ginting","given":"Adres","non-dropping-particle":"","parse-names":false,"suffix":""},{"dropping-particle":"","family":"AZ","given":"Nazori","non-dropping-particle":"","parse-names":false,"suffix":""}],"container-title":"TELEMATIKA MKOM Universitas Budi Luhur","id":"ITEM-1","issue":"1","issued":{"date-parts":[["2012"]]},"title":"PENERJEMAH DUA ARAH BAHASA INDONESIA KE BAHASA DAERAH ( KARO ) MENGGUNAKAN TEKNIK STATISTICAL MACHINE TRANSLATION ( SMT ) SEBAGAI FITUR PADA SITUS WEB UNTUK MENINGKATKAN WEB TRAFFIC","type":"article-journal","volume":"4"},"uris":["http://www.mendeley.com/documents/?uuid=99c04b7e-b7cc-4b83-aaa6-85b17c0cbf59"]}],"mendeley":{"formattedCitation":"(Ginting and AZ, 2012)","plainTextFormattedCitation":"(Ginting and AZ, 2012)","previouslyFormattedCitation":"(Ginting and AZ, 2012)"},"properties":{"noteIndex":0},"schema":"https://github.com/citation-style-language/schema/raw/master/csl-citation.json"}</w:instrText>
      </w:r>
      <w:r>
        <w:rPr>
          <w:rStyle w:val="FootnoteReference"/>
        </w:rPr>
        <w:fldChar w:fldCharType="separate"/>
      </w:r>
      <w:r w:rsidRPr="00EC360A">
        <w:rPr>
          <w:bCs/>
          <w:noProof/>
        </w:rPr>
        <w:t>(Ginting and AZ, 2012)</w:t>
      </w:r>
      <w:r>
        <w:rPr>
          <w:rStyle w:val="FootnoteReference"/>
        </w:rPr>
        <w:fldChar w:fldCharType="end"/>
      </w:r>
      <w:r w:rsidRPr="00DC709C">
        <w:t xml:space="preserve">. </w:t>
      </w:r>
    </w:p>
    <w:p w14:paraId="407A31F6" w14:textId="02E17E73" w:rsidR="00523E4E" w:rsidRPr="00DC709C" w:rsidRDefault="00523E4E" w:rsidP="00523E4E">
      <w:bookmarkStart w:id="35" w:name="_Hlk62768578"/>
      <w:r w:rsidRPr="00DC709C">
        <w:rPr>
          <w:lang w:val="zh-CN"/>
        </w:rPr>
        <w:t>Berkembangnya teknologi informasi berdampak pada akses komunikasi yang menjadi lebih lua</w:t>
      </w:r>
      <w:r w:rsidRPr="00DC709C">
        <w:t>s</w:t>
      </w:r>
      <w:bookmarkEnd w:id="35"/>
      <w:r w:rsidR="00A1130F">
        <w:t>.</w:t>
      </w:r>
      <w:r w:rsidRPr="00DC709C">
        <w:t xml:space="preserve"> </w:t>
      </w:r>
      <w:bookmarkStart w:id="36" w:name="_Hlk62768807"/>
      <w:r w:rsidR="00BF52DF" w:rsidRPr="00BF52DF">
        <w:rPr>
          <w:i/>
          <w:iCs/>
        </w:rPr>
        <w:t xml:space="preserve">Chatting </w:t>
      </w:r>
      <w:r w:rsidR="00BF52DF" w:rsidRPr="00BF52DF">
        <w:t xml:space="preserve">merupakan bentuk komunikasi yang biasanya dilakukan antara dua orang atau lebih secara langsung atau </w:t>
      </w:r>
      <w:r w:rsidR="00BF52DF" w:rsidRPr="00BF52DF">
        <w:rPr>
          <w:i/>
          <w:iCs/>
        </w:rPr>
        <w:t>realtime</w:t>
      </w:r>
      <w:r w:rsidR="00BF52DF" w:rsidRPr="00BF52DF">
        <w:t xml:space="preserve"> dengan memanfaatkan fasilitas jaringa</w:t>
      </w:r>
      <w:r w:rsidR="00BF52DF">
        <w:t>n</w:t>
      </w:r>
      <w:r w:rsidR="00F949EA">
        <w:t xml:space="preserve"> </w:t>
      </w:r>
      <w:r w:rsidR="00F949EA">
        <w:fldChar w:fldCharType="begin" w:fldLock="1"/>
      </w:r>
      <w:r w:rsidR="00CB71CF">
        <w:instrText>ADDIN CSL_CITATION {"citationItems":[{"id":"ITEM-1","itemData":{"author":[{"dropping-particle":"","family":"Sahara","given":"Helmi","non-dropping-particle":"","parse-names":false,"suffix":""}],"id":"ITEM-1","issue":"2","issued":{"date-parts":[["2018"]]},"title":"Implementasi Pengamanan Pesan Chatting menggunakan Metode Vigenere Cipher dan Cipher Block Chainning","type":"article-journal","volume":"3"},"uris":["http://www.mendeley.com/documents/?uuid=6b9aa43a-f2c8-46b1-9603-dec58c9bbfeb"]}],"mendeley":{"formattedCitation":"(Sahara, 2018)","plainTextFormattedCitation":"(Sahara, 2018)","previouslyFormattedCitation":"(Sahara, 2018)"},"properties":{"noteIndex":0},"schema":"https://github.com/citation-style-language/schema/raw/master/csl-citation.json"}</w:instrText>
      </w:r>
      <w:r w:rsidR="00F949EA">
        <w:fldChar w:fldCharType="separate"/>
      </w:r>
      <w:r w:rsidR="00F949EA" w:rsidRPr="00F949EA">
        <w:rPr>
          <w:noProof/>
        </w:rPr>
        <w:t>(Sahara, 2018)</w:t>
      </w:r>
      <w:r w:rsidR="00F949EA">
        <w:fldChar w:fldCharType="end"/>
      </w:r>
      <w:r w:rsidRPr="00DC709C">
        <w:t xml:space="preserve">. </w:t>
      </w:r>
      <w:bookmarkEnd w:id="36"/>
      <w:r w:rsidR="004F2113" w:rsidRPr="004F2113">
        <w:rPr>
          <w:i/>
          <w:iCs/>
        </w:rPr>
        <w:t>C</w:t>
      </w:r>
      <w:r w:rsidRPr="00DC709C">
        <w:rPr>
          <w:i/>
          <w:iCs/>
        </w:rPr>
        <w:t>hatting</w:t>
      </w:r>
      <w:r w:rsidRPr="00DC709C">
        <w:t xml:space="preserve"> bukan lagi hal yang diminati, melainkan bagian dari kebutuhan sosial manusia untuk memudahkan komunikasi baik jauh maupun dekat </w:t>
      </w:r>
      <w:r>
        <w:rPr>
          <w:rStyle w:val="FootnoteReference"/>
        </w:rPr>
        <w:fldChar w:fldCharType="begin" w:fldLock="1"/>
      </w:r>
      <w:r>
        <w:instrText>ADDIN CSL_CITATION {"citationItems":[{"id":"ITEM-1","itemData":{"abstract":"Chatting adalah teknologi dalam sebuah jaringan untuk mengirim dan menerima pesan kepengguna lain yang tersambung dalam suatu jaringan LAN atau internet. Dan sekarang banyak aplikasi chatting yang bermunculan dari berbasis web, desktop maupun mobile. Ada banyak protocol yang digunakan dalam membangun aplikasi chatting seperti IRC, MTProto, YMSG dan yang terbaru websocket. Websocket adalah protocol yang menyediakan saluran komunikasi full-duplex melalui TCP tunggal, websocket dirancang untuk diterapkan dalam web browser, web server dan aplikasi client server, websocket juga support untuk mobile android dan IOS. Websocket sanggat cocok untuk sebuah aplikasi grup chatting, karena dengan fitur dan kelebihan yang dimiliki cocok dengan karakteristik chatting, seperti real time, komunikasi dua arah yang memungkinkan server mendorong data dari client ke client, traffic nya juga tidak berat. Aplikasi grupchat menggunakan websocket di android dibuat dengan menggunakan Eclipse yang terinstal Tomcat 7, Eclipse Java EE Developer Tools, JST Server Adapters, dan JST Server Adapters Extensions, Android SDK.","author":[{"dropping-particle":"","family":"Hardianto","given":"Fitri","non-dropping-particle":"","parse-names":false,"suffix":""},{"dropping-particle":"","family":"Handaga","given":"Bana","non-dropping-particle":"","parse-names":false,"suffix":""}],"id":"ITEM-1","issued":{"date-parts":[["2015"]]},"title":"APLIKASI GRUPCHAT DI ANDROID MENGGUNAKAN WEBSOCKET","type":"thesis"},"uris":["http://www.mendeley.com/documents/?uuid=d3918231-fe42-498f-a75a-255c69e5bbf1"]}],"mendeley":{"formattedCitation":"(Hardianto and Handaga, 2015)","plainTextFormattedCitation":"(Hardianto and Handaga, 2015)","previouslyFormattedCitation":"(Hardianto and Handaga, 2015)"},"properties":{"noteIndex":0},"schema":"https://github.com/citation-style-language/schema/raw/master/csl-citation.json"}</w:instrText>
      </w:r>
      <w:r>
        <w:rPr>
          <w:rStyle w:val="FootnoteReference"/>
        </w:rPr>
        <w:fldChar w:fldCharType="separate"/>
      </w:r>
      <w:r w:rsidRPr="00EC360A">
        <w:rPr>
          <w:noProof/>
        </w:rPr>
        <w:t>(Hardianto and Handaga, 2015)</w:t>
      </w:r>
      <w:r>
        <w:rPr>
          <w:rStyle w:val="FootnoteReference"/>
        </w:rPr>
        <w:fldChar w:fldCharType="end"/>
      </w:r>
      <w:r w:rsidRPr="00DC709C">
        <w:t xml:space="preserve">. </w:t>
      </w:r>
      <w:bookmarkStart w:id="37" w:name="_Hlk62769407"/>
      <w:r w:rsidRPr="00DC709C">
        <w:t xml:space="preserve">Dalam melakukan komunikasi selama ini di kalangan masyarakat umum </w:t>
      </w:r>
      <w:r w:rsidR="004E1A33">
        <w:t>ketika</w:t>
      </w:r>
      <w:r w:rsidRPr="00DC709C">
        <w:t xml:space="preserve"> berkomunikasi lewat </w:t>
      </w:r>
      <w:r w:rsidRPr="00DC709C">
        <w:rPr>
          <w:i/>
          <w:iCs/>
        </w:rPr>
        <w:t>chatting</w:t>
      </w:r>
      <w:r w:rsidRPr="00DC709C">
        <w:t xml:space="preserve"> mengalami kendala jika akan berkomunikasi dengan orang yang berbeda bahasanya</w:t>
      </w:r>
      <w:bookmarkEnd w:id="37"/>
      <w:r w:rsidRPr="00DC709C">
        <w:t xml:space="preserve"> </w:t>
      </w:r>
      <w:r>
        <w:rPr>
          <w:rStyle w:val="FootnoteReference"/>
        </w:rPr>
        <w:fldChar w:fldCharType="begin" w:fldLock="1"/>
      </w:r>
      <w:r>
        <w:instrText>ADDIN CSL_CITATION {"citationItems":[{"id":"ITEM-1","itemData":{"DOI":"10.12928/telkomnika.v8i2.616","ISSN":"1693-6930","author":[{"dropping-particle":"","family":"Syaukani","given":"Muhammad","non-dropping-particle":"","parse-names":false,"suffix":""}],"container-title":"TELKOMNIKA (Telecommunication Computing Electronics and Control)","id":"ITEM-1","issue":"2","issued":{"date-parts":[["2010"]]},"title":"Sistem Penerjemah Inggris-Indonesia Pada Aplikasi Chatting Berbasis Web Menggunakan Pendekatan Aturan","type":"article-journal","volume":"8"},"uris":["http://www.mendeley.com/documents/?uuid=4ff47c4c-0a98-4c04-b4e7-5c86d81f091c"]}],"mendeley":{"formattedCitation":"(Syaukani, 2010)","plainTextFormattedCitation":"(Syaukani, 2010)","previouslyFormattedCitation":"(Syaukani, 2010)"},"properties":{"noteIndex":0},"schema":"https://github.com/citation-style-language/schema/raw/master/csl-citation.json"}</w:instrText>
      </w:r>
      <w:r>
        <w:rPr>
          <w:rStyle w:val="FootnoteReference"/>
        </w:rPr>
        <w:fldChar w:fldCharType="separate"/>
      </w:r>
      <w:r w:rsidRPr="00544354">
        <w:rPr>
          <w:bCs/>
          <w:noProof/>
        </w:rPr>
        <w:t>(Syaukani, 2010)</w:t>
      </w:r>
      <w:r>
        <w:rPr>
          <w:rStyle w:val="FootnoteReference"/>
        </w:rPr>
        <w:fldChar w:fldCharType="end"/>
      </w:r>
      <w:r w:rsidRPr="00DC709C">
        <w:t xml:space="preserve">. </w:t>
      </w:r>
    </w:p>
    <w:p w14:paraId="660F8049" w14:textId="08708873" w:rsidR="009639BF" w:rsidRDefault="00523E4E" w:rsidP="006F55EA">
      <w:r w:rsidRPr="00DC709C">
        <w:t xml:space="preserve">Mesin penerjemah statistik adalah mesin yang dapat melakukan proses penerjemahan dari satu bahasa ke bahasa lainnya secara otomatis dengan hasil terjemahan diperoleh atas dasar model statistik yang parameter-parameternya diambil dari hasil analisis korpus teks bilingual (korpus paralel), dan </w:t>
      </w:r>
      <w:r w:rsidRPr="00CA3587">
        <w:t>Moses Decoder</w:t>
      </w:r>
      <w:r w:rsidRPr="00DC709C">
        <w:rPr>
          <w:i/>
          <w:iCs/>
        </w:rPr>
        <w:t xml:space="preserve"> </w:t>
      </w:r>
      <w:r w:rsidRPr="00DC709C">
        <w:t>adalah</w:t>
      </w:r>
      <w:r w:rsidRPr="00DC709C">
        <w:rPr>
          <w:i/>
          <w:iCs/>
        </w:rPr>
        <w:t xml:space="preserve"> </w:t>
      </w:r>
      <w:r w:rsidRPr="00DC709C">
        <w:t xml:space="preserve">salah satu sistem mesin penerjemah statistik yang sering digunakan </w:t>
      </w:r>
      <w:r>
        <w:rPr>
          <w:rStyle w:val="FootnoteReference"/>
        </w:rPr>
        <w:fldChar w:fldCharType="begin" w:fldLock="1"/>
      </w:r>
      <w:r>
        <w:instrText>ADDIN CSL_CITATION {"citationItems":[{"id":"ITEM-1","itemData":{"author":[{"dropping-particle":"","family":"Pratiwi","given":"Ninda Fitria","non-dropping-particle":"","parse-names":false,"suffix":""},{"dropping-particle":"","family":"Sujaini","given":"Herry","non-dropping-particle":"","parse-names":false,"suffix":""},{"dropping-particle":"","family":"Nyoto","given":"Rudy Dwi","non-dropping-particle":"","parse-names":false,"suffix":""}],"container-title":"Jurnal Sistem dan Teknologi Informasi (JUSTIN)","id":"ITEM-1","issue":"1","issued":{"date-parts":[["2017"]]},"title":"Pengembangan Antarmuka Mesin Penerjemah Statistik Multibahasa Berbasis Web","type":"article-journal","volume":"5"},"uris":["http://www.mendeley.com/documents/?uuid=c381d7d4-80c5-4fa7-ad92-9c02ee4c239a"]}],"mendeley":{"formattedCitation":"(Pratiwi, Sujaini and Nyoto, 2017)","plainTextFormattedCitation":"(Pratiwi, Sujaini and Nyoto, 2017)","previouslyFormattedCitation":"(Pratiwi, Sujaini and Nyoto, 2017)"},"properties":{"noteIndex":0},"schema":"https://github.com/citation-style-language/schema/raw/master/csl-citation.json"}</w:instrText>
      </w:r>
      <w:r>
        <w:rPr>
          <w:rStyle w:val="FootnoteReference"/>
        </w:rPr>
        <w:fldChar w:fldCharType="separate"/>
      </w:r>
      <w:r w:rsidRPr="00EC360A">
        <w:rPr>
          <w:bCs/>
          <w:noProof/>
        </w:rPr>
        <w:t>(Pratiwi, Sujaini and Nyoto, 2017)</w:t>
      </w:r>
      <w:r>
        <w:rPr>
          <w:rStyle w:val="FootnoteReference"/>
        </w:rPr>
        <w:fldChar w:fldCharType="end"/>
      </w:r>
      <w:r w:rsidRPr="00DC709C">
        <w:t>.</w:t>
      </w:r>
      <w:r w:rsidR="000B0BE8">
        <w:t xml:space="preserve"> </w:t>
      </w:r>
      <w:r w:rsidR="004E1A33">
        <w:t>B</w:t>
      </w:r>
      <w:r w:rsidRPr="00DC709C">
        <w:t>eberapa penelitian</w:t>
      </w:r>
      <w:r w:rsidR="0084436F">
        <w:t xml:space="preserve"> </w:t>
      </w:r>
      <w:r w:rsidRPr="00DC709C">
        <w:t>seperti “Aplikasi Penerjemah Dua Arah Bahasa Indonesia – Bahasa Melayu Sambas Berbasis Web Dengan Menggunakan Decoder Moses” oleh Andri</w:t>
      </w:r>
      <w:r>
        <w:t xml:space="preserve"> </w:t>
      </w:r>
      <w:r w:rsidRPr="00DC709C">
        <w:t xml:space="preserve">Hidayat, “Implementasi Mesin Penerjemah Statistik Berbasis Android Dengan </w:t>
      </w:r>
      <w:r>
        <w:t>Moses Decoder</w:t>
      </w:r>
      <w:r w:rsidRPr="00DC709C">
        <w:t xml:space="preserve">” oleh Try Wahyudinata, dan “Pengembangan Antarmuka Mesin Penerjemah Statistik </w:t>
      </w:r>
      <w:r w:rsidRPr="00DC709C">
        <w:lastRenderedPageBreak/>
        <w:t>Multibahasa Berbasis Web” oleh Ninda Fitria Pratiwi</w:t>
      </w:r>
      <w:r w:rsidR="000B0BE8">
        <w:t xml:space="preserve"> membuktikan bahw</w:t>
      </w:r>
      <w:r w:rsidR="0084436F">
        <w:t xml:space="preserve">a mesin penerjemah statistik </w:t>
      </w:r>
      <w:r w:rsidR="006F55EA">
        <w:t>berhasil</w:t>
      </w:r>
      <w:r w:rsidR="0084436F">
        <w:t xml:space="preserve"> untuk diterapkan dalam bentuk aplikasi penerjemah</w:t>
      </w:r>
      <w:r w:rsidR="006F55EA">
        <w:t xml:space="preserve">, namun </w:t>
      </w:r>
      <w:r w:rsidR="00C00828">
        <w:t>belum digunakan</w:t>
      </w:r>
      <w:r w:rsidR="006F55EA">
        <w:t xml:space="preserve"> sebagai media komunikasi</w:t>
      </w:r>
      <w:r w:rsidRPr="00DC709C">
        <w:t>.</w:t>
      </w:r>
      <w:r w:rsidR="0084436F">
        <w:t xml:space="preserve"> </w:t>
      </w:r>
    </w:p>
    <w:p w14:paraId="5EA8A941" w14:textId="6E4F1845" w:rsidR="006F55EA" w:rsidRDefault="006F55EA" w:rsidP="006F55EA">
      <w:r w:rsidRPr="00F8252A">
        <w:t>Sebagai model komunikasi verbal yang berwujud teks atau tulis</w:t>
      </w:r>
      <w:r>
        <w:t xml:space="preserve"> dan digunakan oleh berbagai lapisan masyarakat</w:t>
      </w:r>
      <w:r w:rsidRPr="00F8252A">
        <w:t>,</w:t>
      </w:r>
      <w:r>
        <w:t xml:space="preserve"> umumnya bahasa dalam aktivitas </w:t>
      </w:r>
      <w:r>
        <w:rPr>
          <w:i/>
          <w:iCs/>
        </w:rPr>
        <w:t xml:space="preserve">chatting </w:t>
      </w:r>
      <w:r>
        <w:t xml:space="preserve">menggunakan kata tidak baku sehingga muncul variasi dalam penuturan bahasa oleh pelaku aktivitas </w:t>
      </w:r>
      <w:r>
        <w:rPr>
          <w:i/>
          <w:iCs/>
        </w:rPr>
        <w:t>chatting</w:t>
      </w:r>
      <w:r>
        <w:t xml:space="preserve">. </w:t>
      </w:r>
      <w:r w:rsidR="00112172">
        <w:t>Perubahan bentuk atau variasi bahasa pada komunikasi teks dapat berupa abreviasi atau penyingkatan kata, penggunaan slang</w:t>
      </w:r>
      <w:r w:rsidR="00B02482">
        <w:t>,</w:t>
      </w:r>
      <w:r w:rsidR="00112172">
        <w:t xml:space="preserve"> maupun lain sebagainya.</w:t>
      </w:r>
      <w:r w:rsidR="00ED3B1F">
        <w:t xml:space="preserve"> Mesin penerjemah</w:t>
      </w:r>
      <w:r w:rsidR="0088550E">
        <w:t xml:space="preserve"> statistik</w:t>
      </w:r>
      <w:r w:rsidR="00ED3B1F">
        <w:t xml:space="preserve"> tidak dapat langsung diterapkan pada komunikasi teks (</w:t>
      </w:r>
      <w:r w:rsidR="00ED3B1F">
        <w:rPr>
          <w:i/>
          <w:iCs/>
        </w:rPr>
        <w:t>chatting</w:t>
      </w:r>
      <w:r w:rsidR="00ED3B1F">
        <w:t xml:space="preserve">) karena </w:t>
      </w:r>
      <w:r w:rsidR="001563BC">
        <w:t>kata</w:t>
      </w:r>
      <w:r w:rsidR="00ED3B1F">
        <w:t xml:space="preserve"> yang digunakan umumnya tidak baku dan memiliki variasi yang sangat banyak serta berubah-ubah bergantung kondisi orang yang menuturkan suatu bahasa, sehingga diperlukan perbaikan </w:t>
      </w:r>
      <w:r w:rsidR="001563BC">
        <w:t>kata pada kalimat atau bahasa</w:t>
      </w:r>
      <w:r w:rsidR="00ED3B1F">
        <w:t xml:space="preserve"> </w:t>
      </w:r>
      <w:r w:rsidR="0088550E">
        <w:rPr>
          <w:i/>
          <w:iCs/>
        </w:rPr>
        <w:t>chatting</w:t>
      </w:r>
      <w:r w:rsidR="0088550E">
        <w:t xml:space="preserve"> menjadi bentuk baku pada suatu bahasa</w:t>
      </w:r>
      <w:r w:rsidR="00AF18B1">
        <w:t>,</w:t>
      </w:r>
      <w:r w:rsidR="0088550E">
        <w:t xml:space="preserve"> baru kemudian dilakukan penerjemahan.</w:t>
      </w:r>
    </w:p>
    <w:p w14:paraId="22A1F019" w14:textId="5CC7B967" w:rsidR="00F837C7" w:rsidRDefault="0075449D" w:rsidP="00EB7B25">
      <w:r w:rsidRPr="000524A6">
        <w:t xml:space="preserve">Beberapa penelitian normalisasi teks atau perbaikan kata tidak baku yang pernah dilakukan seperti penelitian </w:t>
      </w:r>
      <w:r w:rsidR="000524A6">
        <w:t>p</w:t>
      </w:r>
      <w:r w:rsidR="00F837C7" w:rsidRPr="000524A6">
        <w:t xml:space="preserve">enelitian Andri, Sunda Ariana, dan Margareta Andriani dengan judul “Aplikasi Koreksi Kesalahan Berbasis Pada Tulisan Berbahasa Indonesia Untuk Meningkatkan Kualitas Penulisan Karya Ilmiah” yang menggunakan metode </w:t>
      </w:r>
      <w:r w:rsidR="00F837C7" w:rsidRPr="000524A6">
        <w:rPr>
          <w:i/>
          <w:iCs/>
        </w:rPr>
        <w:t>N-gram</w:t>
      </w:r>
      <w:r w:rsidR="00F837C7" w:rsidRPr="000524A6">
        <w:t xml:space="preserve"> untuk melakukan pengoreksian kesalahan-kesalahan terhadap kata dan kalimat yang tidak sesuai dengan EyD.</w:t>
      </w:r>
      <w:r w:rsidR="000524A6">
        <w:t xml:space="preserve"> Penelitian Jinhua dkk. dengan judul “</w:t>
      </w:r>
      <w:r w:rsidR="000524A6" w:rsidRPr="000524A6">
        <w:t>Extended HMM and Ranking models for Chinese Spelling Correction</w:t>
      </w:r>
      <w:r w:rsidR="000524A6">
        <w:t>”</w:t>
      </w:r>
      <w:r w:rsidR="009202CA">
        <w:t xml:space="preserve"> yang </w:t>
      </w:r>
      <w:r w:rsidR="001012D4">
        <w:t xml:space="preserve">membuat suatu </w:t>
      </w:r>
      <w:r w:rsidR="001012D4">
        <w:rPr>
          <w:i/>
          <w:iCs/>
        </w:rPr>
        <w:t>framework</w:t>
      </w:r>
      <w:r w:rsidR="001012D4">
        <w:t xml:space="preserve"> untuk melakukan perbaikan kata dengan metode HMM dan </w:t>
      </w:r>
      <w:r w:rsidR="001012D4">
        <w:rPr>
          <w:i/>
          <w:iCs/>
        </w:rPr>
        <w:t>rangking models</w:t>
      </w:r>
      <w:r w:rsidR="001012D4">
        <w:t>.</w:t>
      </w:r>
    </w:p>
    <w:p w14:paraId="0C54D93D" w14:textId="7576D676" w:rsidR="00560BE3" w:rsidRPr="00DB7B98" w:rsidRDefault="00523E4E" w:rsidP="00523E4E">
      <w:r w:rsidRPr="00DC709C">
        <w:rPr>
          <w:lang w:val="zh-CN"/>
        </w:rPr>
        <w:t>Berdasarkan masalah yang telah dipaparkan, penulis akan melakukan</w:t>
      </w:r>
      <w:r w:rsidRPr="00DC709C">
        <w:t xml:space="preserve"> </w:t>
      </w:r>
      <w:r w:rsidRPr="00DC709C">
        <w:rPr>
          <w:lang w:val="zh-CN"/>
        </w:rPr>
        <w:t xml:space="preserve">penelitian untuk membuat implementasi dari mesin penerjemah statistik </w:t>
      </w:r>
      <w:r w:rsidRPr="00DC709C">
        <w:t xml:space="preserve">berupa aplikasi </w:t>
      </w:r>
      <w:r w:rsidRPr="00DC709C">
        <w:rPr>
          <w:i/>
          <w:iCs/>
        </w:rPr>
        <w:t>chatting</w:t>
      </w:r>
      <w:r w:rsidRPr="00DC709C">
        <w:t xml:space="preserve"> </w:t>
      </w:r>
      <w:r w:rsidRPr="00DC709C">
        <w:rPr>
          <w:lang w:val="zh-CN"/>
        </w:rPr>
        <w:t>berbasis</w:t>
      </w:r>
      <w:r w:rsidRPr="00DC709C">
        <w:t xml:space="preserve"> </w:t>
      </w:r>
      <w:r w:rsidRPr="00DC709C">
        <w:rPr>
          <w:lang w:val="zh-CN"/>
        </w:rPr>
        <w:t>android</w:t>
      </w:r>
      <w:r w:rsidRPr="00DC709C">
        <w:t xml:space="preserve"> </w:t>
      </w:r>
      <w:r w:rsidRPr="00DC709C">
        <w:rPr>
          <w:lang w:val="zh-CN"/>
        </w:rPr>
        <w:t xml:space="preserve">dengan memanfaatkan </w:t>
      </w:r>
      <w:r w:rsidRPr="00CA3587">
        <w:t>Moses Decoder</w:t>
      </w:r>
      <w:r w:rsidRPr="00DC709C">
        <w:rPr>
          <w:lang w:val="zh-CN"/>
        </w:rPr>
        <w:t xml:space="preserve"> sebagai mesin penerjemah</w:t>
      </w:r>
      <w:r w:rsidR="006F55EA">
        <w:t xml:space="preserve"> dan </w:t>
      </w:r>
      <w:r w:rsidR="00AB60F1">
        <w:t xml:space="preserve">HMM dengan </w:t>
      </w:r>
      <w:r w:rsidR="00D354CE">
        <w:rPr>
          <w:i/>
          <w:iCs/>
        </w:rPr>
        <w:t>t</w:t>
      </w:r>
      <w:r w:rsidR="00AB60F1">
        <w:rPr>
          <w:i/>
          <w:iCs/>
        </w:rPr>
        <w:t>rigram</w:t>
      </w:r>
      <w:r w:rsidR="00FD4DA6" w:rsidRPr="00A46076">
        <w:t xml:space="preserve"> untuk perbaikan bahasa </w:t>
      </w:r>
      <w:r w:rsidR="00FD4DA6" w:rsidRPr="00A46076">
        <w:rPr>
          <w:i/>
          <w:iCs/>
        </w:rPr>
        <w:t>chatting</w:t>
      </w:r>
      <w:r w:rsidR="00FD4DA6" w:rsidRPr="00A46076">
        <w:t xml:space="preserve"> ke bahasa baku,</w:t>
      </w:r>
      <w:r w:rsidRPr="00A46076">
        <w:rPr>
          <w:lang w:val="zh-CN"/>
        </w:rPr>
        <w:t xml:space="preserve"> </w:t>
      </w:r>
      <w:r w:rsidRPr="00A46076">
        <w:t>sehingga</w:t>
      </w:r>
      <w:r w:rsidRPr="00A46076">
        <w:rPr>
          <w:lang w:val="zh-CN"/>
        </w:rPr>
        <w:t xml:space="preserve"> dapat </w:t>
      </w:r>
      <w:r w:rsidRPr="00A46076">
        <w:t xml:space="preserve">digunakan sebagai media komunikasi </w:t>
      </w:r>
      <w:r w:rsidR="00FD4DA6" w:rsidRPr="00A46076">
        <w:t>tulis</w:t>
      </w:r>
      <w:r w:rsidRPr="00A46076">
        <w:t xml:space="preserve"> antar pengguna yang berbeda bahasa</w:t>
      </w:r>
      <w:r w:rsidRPr="00DC709C">
        <w:t>.</w:t>
      </w:r>
      <w:r w:rsidR="00DB7B98">
        <w:t xml:space="preserve"> Pada penelitian ini akan dilakukan perbaikan pada bentuk kalimat </w:t>
      </w:r>
      <w:r w:rsidR="00DB7B98">
        <w:rPr>
          <w:i/>
          <w:iCs/>
        </w:rPr>
        <w:t>chatting</w:t>
      </w:r>
      <w:r w:rsidR="00DB7B98">
        <w:t xml:space="preserve"> bahasa Melayu Sambas menjadi bentuk baku bahasa Melayu Sambas dan kemudian penerjemahan bahasa Melayu Sambas </w:t>
      </w:r>
      <w:r w:rsidR="001D378D">
        <w:t>menjadi</w:t>
      </w:r>
      <w:r w:rsidR="00AC72CF">
        <w:t xml:space="preserve"> bahasa Indonesia.</w:t>
      </w:r>
    </w:p>
    <w:p w14:paraId="0DDC4896" w14:textId="4D891F55" w:rsidR="00972D5A" w:rsidRPr="00002058" w:rsidRDefault="00EB42C3" w:rsidP="006705AE">
      <w:pPr>
        <w:pStyle w:val="Heading2"/>
      </w:pPr>
      <w:bookmarkStart w:id="38" w:name="_Toc34601110"/>
      <w:bookmarkStart w:id="39" w:name="_Toc62737562"/>
      <w:bookmarkStart w:id="40" w:name="_Toc66975510"/>
      <w:r w:rsidRPr="00002058">
        <w:lastRenderedPageBreak/>
        <w:t>Perumusan Masalah</w:t>
      </w:r>
      <w:bookmarkEnd w:id="33"/>
      <w:bookmarkEnd w:id="34"/>
      <w:bookmarkEnd w:id="38"/>
      <w:bookmarkEnd w:id="39"/>
      <w:bookmarkEnd w:id="40"/>
    </w:p>
    <w:p w14:paraId="279D7678" w14:textId="7B917F47" w:rsidR="00AC72CF" w:rsidRPr="00AC72CF" w:rsidRDefault="00560BE3" w:rsidP="00A02E8E">
      <w:r w:rsidRPr="00DC709C">
        <w:t xml:space="preserve">Berdasarkan latar belakang yang sudah diuraikan, maka rumusan masalah dalam penelitian tugas akhir ini yaitu </w:t>
      </w:r>
      <w:r>
        <w:t>bagaimana</w:t>
      </w:r>
      <w:r w:rsidR="00AC72CF">
        <w:t xml:space="preserve"> </w:t>
      </w:r>
      <w:r w:rsidR="002B1EFB" w:rsidRPr="00F22C40">
        <w:t xml:space="preserve">menggunakan memperbaiki teks pada </w:t>
      </w:r>
      <w:r w:rsidR="009F60DB" w:rsidRPr="00F22C40">
        <w:t>bahasa</w:t>
      </w:r>
      <w:r w:rsidR="00AC72CF" w:rsidRPr="00F22C40">
        <w:t xml:space="preserve"> </w:t>
      </w:r>
      <w:r w:rsidR="00AC72CF" w:rsidRPr="00F22C40">
        <w:rPr>
          <w:i/>
          <w:iCs/>
        </w:rPr>
        <w:t>chatting</w:t>
      </w:r>
      <w:r w:rsidR="00F22C40">
        <w:rPr>
          <w:i/>
          <w:iCs/>
        </w:rPr>
        <w:t xml:space="preserve"> </w:t>
      </w:r>
      <w:r w:rsidR="00AB60F1">
        <w:t>dengan HMM</w:t>
      </w:r>
      <w:r w:rsidR="00AC72CF">
        <w:t xml:space="preserve"> dan </w:t>
      </w:r>
      <w:r w:rsidR="00AC72CF" w:rsidRPr="00DC709C">
        <w:t xml:space="preserve">mengimplementasikan mesin penerjemah statistik </w:t>
      </w:r>
      <w:r w:rsidR="00AC72CF" w:rsidRPr="00CA3587">
        <w:t>Moses Decoder</w:t>
      </w:r>
      <w:r>
        <w:t xml:space="preserve"> </w:t>
      </w:r>
      <w:r w:rsidR="00AC72CF">
        <w:t>pada aplikasi</w:t>
      </w:r>
      <w:r>
        <w:t xml:space="preserve"> </w:t>
      </w:r>
      <w:r>
        <w:rPr>
          <w:i/>
          <w:iCs/>
        </w:rPr>
        <w:t>chatting</w:t>
      </w:r>
      <w:r>
        <w:t xml:space="preserve"> berbasis android.</w:t>
      </w:r>
    </w:p>
    <w:p w14:paraId="6E44B46A" w14:textId="09B26179" w:rsidR="00EB42C3" w:rsidRPr="00002058" w:rsidRDefault="00EB42C3" w:rsidP="006705AE">
      <w:pPr>
        <w:pStyle w:val="Heading2"/>
      </w:pPr>
      <w:bookmarkStart w:id="41" w:name="_Toc354687549"/>
      <w:bookmarkStart w:id="42" w:name="_Toc354688517"/>
      <w:bookmarkStart w:id="43" w:name="_Toc34601111"/>
      <w:bookmarkStart w:id="44" w:name="_Toc62737563"/>
      <w:bookmarkStart w:id="45" w:name="_Toc66975511"/>
      <w:r w:rsidRPr="00002058">
        <w:t>Tujuan Penelitian</w:t>
      </w:r>
      <w:bookmarkEnd w:id="41"/>
      <w:bookmarkEnd w:id="42"/>
      <w:bookmarkEnd w:id="43"/>
      <w:bookmarkEnd w:id="44"/>
      <w:bookmarkEnd w:id="45"/>
    </w:p>
    <w:p w14:paraId="499DF6EA" w14:textId="6770BD79" w:rsidR="00567E05" w:rsidRPr="00002058" w:rsidRDefault="00560BE3" w:rsidP="00585BD7">
      <w:pPr>
        <w:rPr>
          <w:lang w:val="en-ID" w:eastAsia="en-US"/>
        </w:rPr>
      </w:pPr>
      <w:r w:rsidRPr="00DC709C">
        <w:rPr>
          <w:lang w:val="zh-CN"/>
        </w:rPr>
        <w:t xml:space="preserve">Adapun tujuan dari penelitian yang dilakukan adalah </w:t>
      </w:r>
      <w:r>
        <w:rPr>
          <w:rFonts w:eastAsiaTheme="minorEastAsia" w:hint="eastAsia"/>
          <w:lang w:val="zh-CN" w:eastAsia="zh-CN"/>
        </w:rPr>
        <w:t>m</w:t>
      </w:r>
      <w:r>
        <w:rPr>
          <w:rFonts w:eastAsiaTheme="minorEastAsia"/>
          <w:lang w:eastAsia="zh-CN"/>
        </w:rPr>
        <w:t xml:space="preserve">embuat sebuah aplikasi </w:t>
      </w:r>
      <w:r>
        <w:rPr>
          <w:rFonts w:eastAsiaTheme="minorEastAsia"/>
          <w:i/>
          <w:iCs/>
          <w:lang w:eastAsia="zh-CN"/>
        </w:rPr>
        <w:t xml:space="preserve">chatting </w:t>
      </w:r>
      <w:r>
        <w:rPr>
          <w:rFonts w:eastAsiaTheme="minorEastAsia"/>
          <w:lang w:eastAsia="zh-CN"/>
        </w:rPr>
        <w:t>berbasis android yang</w:t>
      </w:r>
      <w:r w:rsidR="00AC72CF">
        <w:rPr>
          <w:rFonts w:eastAsiaTheme="minorEastAsia"/>
          <w:lang w:eastAsia="zh-CN"/>
        </w:rPr>
        <w:t xml:space="preserve"> mampu </w:t>
      </w:r>
      <w:r w:rsidR="00AC72CF" w:rsidRPr="00A46076">
        <w:rPr>
          <w:rFonts w:eastAsiaTheme="minorEastAsia"/>
          <w:lang w:eastAsia="zh-CN"/>
        </w:rPr>
        <w:t xml:space="preserve">memperbaiki bahasa </w:t>
      </w:r>
      <w:r w:rsidR="00AC72CF" w:rsidRPr="00A46076">
        <w:rPr>
          <w:rFonts w:eastAsiaTheme="minorEastAsia"/>
          <w:i/>
          <w:iCs/>
          <w:lang w:eastAsia="zh-CN"/>
        </w:rPr>
        <w:t>chatting</w:t>
      </w:r>
      <w:r w:rsidR="00AC72CF" w:rsidRPr="00A46076">
        <w:rPr>
          <w:rFonts w:eastAsiaTheme="minorEastAsia"/>
          <w:lang w:eastAsia="zh-CN"/>
        </w:rPr>
        <w:t xml:space="preserve"> ke bahasa baku </w:t>
      </w:r>
      <w:r w:rsidR="002B1EFB" w:rsidRPr="00A46076">
        <w:rPr>
          <w:rFonts w:eastAsiaTheme="minorEastAsia"/>
          <w:lang w:eastAsia="zh-CN"/>
        </w:rPr>
        <w:t>menggunakan</w:t>
      </w:r>
      <w:r w:rsidR="00A46076">
        <w:rPr>
          <w:rFonts w:eastAsiaTheme="minorEastAsia"/>
          <w:lang w:eastAsia="zh-CN"/>
        </w:rPr>
        <w:t xml:space="preserve"> </w:t>
      </w:r>
      <w:r w:rsidR="00AB60F1" w:rsidRPr="00AB60F1">
        <w:rPr>
          <w:rFonts w:eastAsiaTheme="minorEastAsia"/>
          <w:lang w:eastAsia="zh-CN"/>
        </w:rPr>
        <w:t>HMM</w:t>
      </w:r>
      <w:r w:rsidR="002B1EFB">
        <w:rPr>
          <w:rFonts w:eastAsiaTheme="minorEastAsia"/>
          <w:lang w:eastAsia="zh-CN"/>
        </w:rPr>
        <w:t xml:space="preserve"> </w:t>
      </w:r>
      <w:r w:rsidR="00AC72CF">
        <w:rPr>
          <w:rFonts w:eastAsiaTheme="minorEastAsia"/>
          <w:lang w:eastAsia="zh-CN"/>
        </w:rPr>
        <w:t>dan menerjemahkan bahasa</w:t>
      </w:r>
      <w:r>
        <w:rPr>
          <w:rFonts w:eastAsiaTheme="minorEastAsia"/>
          <w:i/>
          <w:iCs/>
          <w:lang w:eastAsia="zh-CN"/>
        </w:rPr>
        <w:t xml:space="preserve"> </w:t>
      </w:r>
      <w:r w:rsidR="00AC72CF">
        <w:t xml:space="preserve">menggunakan </w:t>
      </w:r>
      <w:r w:rsidRPr="00DC709C">
        <w:t xml:space="preserve">mesin penerjemah statistik </w:t>
      </w:r>
      <w:r w:rsidR="00250E2D" w:rsidRPr="00CA3587">
        <w:t>Moses Decoder</w:t>
      </w:r>
      <w:r w:rsidR="00AC72CF">
        <w:t xml:space="preserve">, </w:t>
      </w:r>
      <w:r w:rsidRPr="00DC709C">
        <w:t>sehingga dapat digunakan pada komunikasi teks antar pengguna bahasa yang berbeda.</w:t>
      </w:r>
    </w:p>
    <w:p w14:paraId="53FF68C8" w14:textId="4FEB406E" w:rsidR="00C44888" w:rsidRPr="006705AE" w:rsidRDefault="00EB42C3" w:rsidP="006705AE">
      <w:pPr>
        <w:pStyle w:val="Heading2"/>
      </w:pPr>
      <w:bookmarkStart w:id="46" w:name="_Toc354687550"/>
      <w:bookmarkStart w:id="47" w:name="_Toc354688518"/>
      <w:bookmarkStart w:id="48" w:name="_Toc34601112"/>
      <w:bookmarkStart w:id="49" w:name="_Toc62737564"/>
      <w:bookmarkStart w:id="50" w:name="_Toc66975512"/>
      <w:r w:rsidRPr="006705AE">
        <w:t>Pembatasan Masalah</w:t>
      </w:r>
      <w:bookmarkEnd w:id="46"/>
      <w:bookmarkEnd w:id="47"/>
      <w:bookmarkEnd w:id="48"/>
      <w:bookmarkEnd w:id="49"/>
      <w:bookmarkEnd w:id="50"/>
    </w:p>
    <w:p w14:paraId="01B8C22E" w14:textId="77777777" w:rsidR="00585BD7" w:rsidRDefault="00560BE3" w:rsidP="00594867">
      <w:pPr>
        <w:pStyle w:val="list1"/>
      </w:pPr>
      <w:r w:rsidRPr="00DC709C">
        <w:t xml:space="preserve">Untuk menghindari meluasnya permasalahan yang ada, serta keterbatasan ilmu dan </w:t>
      </w:r>
      <w:r w:rsidRPr="00594867">
        <w:t>kemampuan</w:t>
      </w:r>
      <w:r w:rsidRPr="00DC709C">
        <w:t xml:space="preserve"> yang dimiliki, maka batasan penelitian ini antara lain:</w:t>
      </w:r>
    </w:p>
    <w:p w14:paraId="5EDAB1CE" w14:textId="67AB08EB" w:rsidR="007153E6" w:rsidRDefault="00560BE3" w:rsidP="00594867">
      <w:pPr>
        <w:pStyle w:val="Subtitle"/>
      </w:pPr>
      <w:r w:rsidRPr="00585BD7">
        <w:t xml:space="preserve">Penerjemahan dilakukan dengan menggunakan </w:t>
      </w:r>
      <w:r w:rsidR="009A4782" w:rsidRPr="00585BD7">
        <w:t>45</w:t>
      </w:r>
      <w:r w:rsidRPr="00585BD7">
        <w:t xml:space="preserve">00 baris korpus teks paralel yaitu dokumen teks </w:t>
      </w:r>
      <w:r w:rsidRPr="00585BD7">
        <w:rPr>
          <w:i/>
          <w:iCs/>
        </w:rPr>
        <w:t>chatting</w:t>
      </w:r>
      <w:r w:rsidRPr="00585BD7">
        <w:t xml:space="preserve"> bahasa Melayu Sambas dan dokumen bahasa Indonesia.</w:t>
      </w:r>
    </w:p>
    <w:p w14:paraId="10614F99" w14:textId="5BEA576D" w:rsidR="00585BD7" w:rsidRPr="00A46076" w:rsidRDefault="00AC72CF" w:rsidP="00BE1C9C">
      <w:pPr>
        <w:pStyle w:val="Subtitle"/>
      </w:pPr>
      <w:r w:rsidRPr="00A46076">
        <w:rPr>
          <w:lang w:val="id-ID"/>
        </w:rPr>
        <w:t>Penelitian ini berfokus</w:t>
      </w:r>
      <w:r w:rsidR="00BE1C9C" w:rsidRPr="00A46076">
        <w:rPr>
          <w:lang w:val="id-ID"/>
        </w:rPr>
        <w:t xml:space="preserve"> untuk</w:t>
      </w:r>
      <w:r w:rsidRPr="00A46076">
        <w:rPr>
          <w:lang w:val="id-ID"/>
        </w:rPr>
        <w:t xml:space="preserve"> </w:t>
      </w:r>
      <w:r w:rsidR="00BE1C9C" w:rsidRPr="00A46076">
        <w:rPr>
          <w:lang w:val="id-ID"/>
        </w:rPr>
        <w:t>mengimplementasikan</w:t>
      </w:r>
      <w:r w:rsidRPr="00A46076">
        <w:rPr>
          <w:lang w:val="id-ID"/>
        </w:rPr>
        <w:t xml:space="preserve"> </w:t>
      </w:r>
      <w:r w:rsidR="00A46076" w:rsidRPr="00A46076">
        <w:rPr>
          <w:lang w:val="id-ID"/>
        </w:rPr>
        <w:t>mesin penerjemah statistik Moses Decoder sebagai alat penerjemahan bahasa</w:t>
      </w:r>
      <w:r w:rsidR="00A46076">
        <w:rPr>
          <w:lang w:val="id-ID"/>
        </w:rPr>
        <w:t xml:space="preserve"> </w:t>
      </w:r>
      <w:r w:rsidR="00AB60F1">
        <w:rPr>
          <w:lang w:val="id-ID"/>
        </w:rPr>
        <w:t>dan HMM</w:t>
      </w:r>
      <w:r w:rsidRPr="00A46076">
        <w:rPr>
          <w:lang w:val="id-ID"/>
        </w:rPr>
        <w:t xml:space="preserve"> </w:t>
      </w:r>
      <w:r w:rsidR="00A46076">
        <w:rPr>
          <w:lang w:val="id-ID"/>
        </w:rPr>
        <w:t xml:space="preserve">untuk </w:t>
      </w:r>
      <w:r w:rsidRPr="00A46076">
        <w:rPr>
          <w:lang w:val="id-ID"/>
        </w:rPr>
        <w:t xml:space="preserve">perbaikan bahasa </w:t>
      </w:r>
      <w:r w:rsidRPr="00A46076">
        <w:rPr>
          <w:i/>
          <w:iCs/>
          <w:lang w:val="id-ID"/>
        </w:rPr>
        <w:t>chatting</w:t>
      </w:r>
      <w:r w:rsidR="00BE1C9C" w:rsidRPr="00A46076">
        <w:rPr>
          <w:lang w:val="id-ID"/>
        </w:rPr>
        <w:t>.</w:t>
      </w:r>
      <w:r w:rsidR="00560BE3" w:rsidRPr="00A46076">
        <w:t xml:space="preserve"> </w:t>
      </w:r>
    </w:p>
    <w:p w14:paraId="278216A9" w14:textId="6E82D715" w:rsidR="007153E6" w:rsidRDefault="00BE1C9C" w:rsidP="00594867">
      <w:pPr>
        <w:pStyle w:val="Subtitle"/>
      </w:pPr>
      <w:r>
        <w:rPr>
          <w:lang w:val="id-ID"/>
        </w:rPr>
        <w:t>A</w:t>
      </w:r>
      <w:r w:rsidR="00560BE3" w:rsidRPr="00DC709C">
        <w:t xml:space="preserve">plikasi </w:t>
      </w:r>
      <w:r w:rsidR="00560BE3" w:rsidRPr="00585BD7">
        <w:rPr>
          <w:i/>
          <w:iCs/>
        </w:rPr>
        <w:t xml:space="preserve">chatting </w:t>
      </w:r>
      <w:r>
        <w:rPr>
          <w:lang w:val="id-ID"/>
        </w:rPr>
        <w:t xml:space="preserve">dibangun </w:t>
      </w:r>
      <w:r w:rsidR="00560BE3" w:rsidRPr="00DC709C">
        <w:t xml:space="preserve">berbasis android dengan </w:t>
      </w:r>
      <w:r w:rsidR="00560BE3" w:rsidRPr="00585BD7">
        <w:rPr>
          <w:i/>
          <w:iCs/>
        </w:rPr>
        <w:t xml:space="preserve">input </w:t>
      </w:r>
      <w:r w:rsidR="00560BE3" w:rsidRPr="00DC709C">
        <w:t>berupa pesan teks.</w:t>
      </w:r>
    </w:p>
    <w:p w14:paraId="694F5DB3" w14:textId="3F09577F" w:rsidR="007153E6" w:rsidRPr="00585BD7" w:rsidRDefault="007153E6" w:rsidP="00594867">
      <w:pPr>
        <w:pStyle w:val="Subtitle"/>
      </w:pPr>
      <w:r>
        <w:t>Pembahasan untuk penerjemahan hanya dilakukan satu arah yaitu dari bahasa Melayu Sambas ke bahasa Indonesia.</w:t>
      </w:r>
    </w:p>
    <w:p w14:paraId="712AA04C" w14:textId="2F3279BB" w:rsidR="00EB42C3" w:rsidRPr="00002058" w:rsidRDefault="00EB42C3" w:rsidP="006705AE">
      <w:pPr>
        <w:pStyle w:val="Heading2"/>
      </w:pPr>
      <w:bookmarkStart w:id="51" w:name="_Toc354687551"/>
      <w:bookmarkStart w:id="52" w:name="_Toc354688519"/>
      <w:bookmarkStart w:id="53" w:name="_Toc34601113"/>
      <w:bookmarkStart w:id="54" w:name="_Toc62737565"/>
      <w:bookmarkStart w:id="55" w:name="_Toc66975513"/>
      <w:r w:rsidRPr="00002058">
        <w:t>Sistematika Penulisan</w:t>
      </w:r>
      <w:bookmarkEnd w:id="51"/>
      <w:bookmarkEnd w:id="52"/>
      <w:bookmarkEnd w:id="53"/>
      <w:bookmarkEnd w:id="54"/>
      <w:bookmarkEnd w:id="55"/>
    </w:p>
    <w:p w14:paraId="768C05FA" w14:textId="59152A45" w:rsidR="00560BE3" w:rsidRDefault="00560BE3" w:rsidP="00585BD7">
      <w:pPr>
        <w:rPr>
          <w:lang w:eastAsia="zh-CN"/>
        </w:rPr>
      </w:pPr>
      <w:r w:rsidRPr="00A46212">
        <w:rPr>
          <w:lang w:eastAsia="zh-CN"/>
        </w:rPr>
        <w:t xml:space="preserve">Sistematika dari penulisan tugas akhir ini disusun dalam 5 (lima) bab yang terdiri dari Bab I Pendahuluan, Bab II Tinjauan Pustaka, Bab III Metodologi Penelitian, Bab IV </w:t>
      </w:r>
      <w:r>
        <w:rPr>
          <w:lang w:eastAsia="zh-CN"/>
        </w:rPr>
        <w:t xml:space="preserve">Hasil </w:t>
      </w:r>
      <w:r w:rsidR="00FD3818">
        <w:rPr>
          <w:lang w:eastAsia="zh-CN"/>
        </w:rPr>
        <w:t xml:space="preserve">Implementasi </w:t>
      </w:r>
      <w:r>
        <w:rPr>
          <w:lang w:eastAsia="zh-CN"/>
        </w:rPr>
        <w:t xml:space="preserve">dan </w:t>
      </w:r>
      <w:r w:rsidR="00FD3818">
        <w:rPr>
          <w:lang w:eastAsia="zh-CN"/>
        </w:rPr>
        <w:t>Pengujian</w:t>
      </w:r>
      <w:r>
        <w:rPr>
          <w:lang w:eastAsia="zh-CN"/>
        </w:rPr>
        <w:t>,</w:t>
      </w:r>
      <w:r w:rsidRPr="00A46212">
        <w:rPr>
          <w:lang w:eastAsia="zh-CN"/>
        </w:rPr>
        <w:t xml:space="preserve"> serta Bab </w:t>
      </w:r>
      <w:r>
        <w:rPr>
          <w:lang w:eastAsia="zh-CN"/>
        </w:rPr>
        <w:t xml:space="preserve">V Penutup. </w:t>
      </w:r>
    </w:p>
    <w:p w14:paraId="1C037DC6" w14:textId="77777777" w:rsidR="00A02E8E" w:rsidRPr="00A02E8E" w:rsidRDefault="00A02E8E" w:rsidP="00EC7E1F">
      <w:pPr>
        <w:pStyle w:val="ParagrifIsi"/>
        <w:rPr>
          <w:lang w:eastAsia="zh-CN"/>
        </w:rPr>
      </w:pPr>
    </w:p>
    <w:p w14:paraId="74CE34EA" w14:textId="33920B4E" w:rsidR="00560BE3" w:rsidRPr="00DC709C" w:rsidRDefault="00560BE3" w:rsidP="00585BD7">
      <w:r w:rsidRPr="00560BE3">
        <w:rPr>
          <w:b/>
          <w:bCs/>
        </w:rPr>
        <w:lastRenderedPageBreak/>
        <w:t>Bab I Pendahuluan</w:t>
      </w:r>
      <w:r>
        <w:t xml:space="preserve"> adalah bab yang</w:t>
      </w:r>
      <w:r w:rsidRPr="00DC709C">
        <w:t xml:space="preserve"> berisi latar belakang, perumusan masalah, tujuan penelitian, pembatasan masalah, dan sistematika penulisan.</w:t>
      </w:r>
    </w:p>
    <w:p w14:paraId="25D0E0D5" w14:textId="333AAE54" w:rsidR="00560BE3" w:rsidRPr="00DC709C" w:rsidRDefault="00560BE3" w:rsidP="00585BD7">
      <w:r w:rsidRPr="00560BE3">
        <w:rPr>
          <w:b/>
          <w:bCs/>
        </w:rPr>
        <w:t xml:space="preserve">Bab II </w:t>
      </w:r>
      <w:r w:rsidRPr="00560BE3">
        <w:rPr>
          <w:b/>
          <w:bCs/>
          <w:lang w:eastAsia="zh-CN"/>
        </w:rPr>
        <w:t>Tinjauan Pustaka</w:t>
      </w:r>
      <w:r>
        <w:t xml:space="preserve"> adalah bab yang</w:t>
      </w:r>
      <w:r w:rsidRPr="00DC709C">
        <w:t xml:space="preserve"> berisi </w:t>
      </w:r>
      <w:r w:rsidRPr="00A46212">
        <w:rPr>
          <w:lang w:eastAsia="zh-CN"/>
        </w:rPr>
        <w:t>berisi uraian sistematis</w:t>
      </w:r>
      <w:r w:rsidRPr="00DC709C">
        <w:t xml:space="preserve"> yang berhubungan dengan penelitian yang akan dilakukan. Beberapa teori-teori yang terkait adalah pengertian mesin penerjemah statistik, </w:t>
      </w:r>
      <w:r w:rsidRPr="00DC709C">
        <w:rPr>
          <w:i/>
          <w:iCs/>
        </w:rPr>
        <w:t>Unified Modelling Language</w:t>
      </w:r>
      <w:r w:rsidRPr="00DC709C">
        <w:t xml:space="preserve"> (UML), Java, PHP, </w:t>
      </w:r>
      <w:r w:rsidRPr="00FA618F">
        <w:t>Penelitian Terkait,</w:t>
      </w:r>
      <w:r>
        <w:t xml:space="preserve"> </w:t>
      </w:r>
      <w:r w:rsidRPr="00DC709C">
        <w:t>dan</w:t>
      </w:r>
      <w:r w:rsidRPr="00FA618F">
        <w:t xml:space="preserve"> Pengujian Perangkat Lunak</w:t>
      </w:r>
      <w:r w:rsidRPr="00DC709C">
        <w:t xml:space="preserve">. </w:t>
      </w:r>
    </w:p>
    <w:p w14:paraId="594E0D8A" w14:textId="47EC7F07" w:rsidR="00560BE3" w:rsidRPr="00DC709C" w:rsidRDefault="00560BE3" w:rsidP="00585BD7">
      <w:r w:rsidRPr="00560BE3">
        <w:rPr>
          <w:b/>
          <w:bCs/>
        </w:rPr>
        <w:t xml:space="preserve">Bab III Metodologi Penelitian </w:t>
      </w:r>
      <w:r>
        <w:rPr>
          <w:bCs/>
        </w:rPr>
        <w:t>adalah bab yang berisi</w:t>
      </w:r>
      <w:r w:rsidRPr="00DC709C">
        <w:t xml:space="preserve"> Metodologi Penelitian, </w:t>
      </w:r>
      <w:r>
        <w:t xml:space="preserve">Alat dan </w:t>
      </w:r>
      <w:r w:rsidRPr="00DC709C">
        <w:t>Data</w:t>
      </w:r>
      <w:r>
        <w:t xml:space="preserve"> Penelitian</w:t>
      </w:r>
      <w:r w:rsidRPr="00DC709C">
        <w:t>, Diagram Alir Penelitian, Perancangan Aplikasi, Perancangan UML, Perancangan Basis Data, Perancangan Antarmuka serta Rencana Pengujian.</w:t>
      </w:r>
    </w:p>
    <w:p w14:paraId="226A4FE2" w14:textId="7D8F44BF" w:rsidR="00560BE3" w:rsidRPr="00DC709C" w:rsidRDefault="00560BE3" w:rsidP="00585BD7">
      <w:r w:rsidRPr="00560BE3">
        <w:rPr>
          <w:b/>
        </w:rPr>
        <w:t xml:space="preserve">Bab IV </w:t>
      </w:r>
      <w:r w:rsidRPr="00560BE3">
        <w:rPr>
          <w:b/>
          <w:lang w:eastAsia="zh-CN"/>
        </w:rPr>
        <w:t xml:space="preserve">Hasil </w:t>
      </w:r>
      <w:r w:rsidR="00FD3818">
        <w:rPr>
          <w:b/>
          <w:lang w:eastAsia="zh-CN"/>
        </w:rPr>
        <w:t xml:space="preserve">Implementasi </w:t>
      </w:r>
      <w:r w:rsidRPr="00560BE3">
        <w:rPr>
          <w:b/>
          <w:lang w:eastAsia="zh-CN"/>
        </w:rPr>
        <w:t xml:space="preserve">dan </w:t>
      </w:r>
      <w:r w:rsidR="00FD3818">
        <w:rPr>
          <w:b/>
          <w:lang w:eastAsia="zh-CN"/>
        </w:rPr>
        <w:t>Pengujian</w:t>
      </w:r>
      <w:r>
        <w:t xml:space="preserve"> adalah bab yang</w:t>
      </w:r>
      <w:r w:rsidRPr="00DC709C">
        <w:t xml:space="preserve"> berisi</w:t>
      </w:r>
      <w:r w:rsidR="00FD3818">
        <w:t xml:space="preserve"> implementasi atau</w:t>
      </w:r>
      <w:r w:rsidRPr="00DC709C">
        <w:t xml:space="preserve"> hasil perancangan yang telah </w:t>
      </w:r>
      <w:r>
        <w:t>dilakukan</w:t>
      </w:r>
      <w:r w:rsidRPr="00DC709C">
        <w:t xml:space="preserve"> pada Bab III</w:t>
      </w:r>
      <w:r w:rsidR="00FD3818">
        <w:t xml:space="preserve"> dalam bentuk tampilan aplikasi</w:t>
      </w:r>
      <w:r w:rsidRPr="00DC709C">
        <w:t>.</w:t>
      </w:r>
      <w:r w:rsidR="00FD3818">
        <w:t xml:space="preserve"> Pada bab ini juga dilakukan pengujian, pada </w:t>
      </w:r>
      <w:r>
        <w:t>h</w:t>
      </w:r>
      <w:r w:rsidRPr="00DC709C">
        <w:t>asil</w:t>
      </w:r>
      <w:r w:rsidR="00FD3818">
        <w:t xml:space="preserve"> dari pengujian</w:t>
      </w:r>
      <w:r w:rsidRPr="00DC709C">
        <w:t xml:space="preserve"> dilakukan analisis untuk mengarah kepada suatu kesimpulan.</w:t>
      </w:r>
    </w:p>
    <w:p w14:paraId="1C3EEB47" w14:textId="2C24C2EC" w:rsidR="00567E05" w:rsidRPr="00002058" w:rsidRDefault="00560BE3" w:rsidP="00C933A2">
      <w:r w:rsidRPr="00002058">
        <w:rPr>
          <w:b/>
        </w:rPr>
        <w:t>Bab V Penutup</w:t>
      </w:r>
      <w:r w:rsidRPr="00002058">
        <w:t xml:space="preserve"> adalah bab yang berisi kesimpulan dari penelitian yang telah dilakukan dan saran/rekomendasi untuk perbaikan</w:t>
      </w:r>
      <w:r w:rsidR="007E75D2">
        <w:t xml:space="preserve"> atau</w:t>
      </w:r>
      <w:r w:rsidRPr="00002058">
        <w:t xml:space="preserve"> pengembangan </w:t>
      </w:r>
      <w:r w:rsidR="007E75D2">
        <w:t xml:space="preserve">dari </w:t>
      </w:r>
      <w:r w:rsidRPr="00002058">
        <w:t>penelitian yang telah dilakukan.</w:t>
      </w:r>
    </w:p>
    <w:p w14:paraId="33DEBCCD" w14:textId="77777777" w:rsidR="00972D5A" w:rsidRPr="00002058" w:rsidRDefault="00972D5A" w:rsidP="002B2A2B">
      <w:pPr>
        <w:pStyle w:val="Heading1"/>
        <w:numPr>
          <w:ilvl w:val="0"/>
          <w:numId w:val="0"/>
        </w:numPr>
        <w:sectPr w:rsidR="00972D5A" w:rsidRPr="00002058" w:rsidSect="00D54318">
          <w:headerReference w:type="even" r:id="rId21"/>
          <w:headerReference w:type="default" r:id="rId22"/>
          <w:footerReference w:type="even" r:id="rId23"/>
          <w:footerReference w:type="default" r:id="rId24"/>
          <w:headerReference w:type="first" r:id="rId25"/>
          <w:footerReference w:type="first" r:id="rId26"/>
          <w:pgSz w:w="11909" w:h="16834" w:code="9"/>
          <w:pgMar w:top="1701" w:right="1701" w:bottom="1701" w:left="2268" w:header="1134" w:footer="1134" w:gutter="0"/>
          <w:pgNumType w:start="1"/>
          <w:cols w:space="720"/>
          <w:titlePg/>
          <w:docGrid w:linePitch="272"/>
        </w:sectPr>
      </w:pPr>
    </w:p>
    <w:p w14:paraId="02FDD7B9" w14:textId="550D452F" w:rsidR="00F8446F" w:rsidRPr="00002058" w:rsidRDefault="00F44D3E" w:rsidP="002B2A2B">
      <w:pPr>
        <w:pStyle w:val="Heading1"/>
      </w:pPr>
      <w:bookmarkStart w:id="56" w:name="_Hlk31912313"/>
      <w:r w:rsidRPr="00002058">
        <w:rPr>
          <w:caps w:val="0"/>
        </w:rPr>
        <w:lastRenderedPageBreak/>
        <w:br/>
      </w:r>
      <w:bookmarkStart w:id="57" w:name="_Toc354687552"/>
      <w:bookmarkStart w:id="58" w:name="_Toc354688520"/>
      <w:bookmarkStart w:id="59" w:name="_Toc34601114"/>
      <w:bookmarkStart w:id="60" w:name="_Toc62737566"/>
      <w:bookmarkStart w:id="61" w:name="_Toc66975514"/>
      <w:r w:rsidRPr="00002058">
        <w:rPr>
          <w:caps w:val="0"/>
        </w:rPr>
        <w:t>TINJAUAN PUSTAKA</w:t>
      </w:r>
      <w:bookmarkEnd w:id="57"/>
      <w:bookmarkEnd w:id="58"/>
      <w:bookmarkEnd w:id="59"/>
      <w:bookmarkEnd w:id="60"/>
      <w:bookmarkEnd w:id="61"/>
    </w:p>
    <w:p w14:paraId="2684417C" w14:textId="37212397" w:rsidR="00C66995" w:rsidRPr="00936245" w:rsidRDefault="00C66995" w:rsidP="006705AE">
      <w:pPr>
        <w:pStyle w:val="Heading2"/>
      </w:pPr>
      <w:bookmarkStart w:id="62" w:name="_Toc34601115"/>
      <w:bookmarkStart w:id="63" w:name="_Toc62737567"/>
      <w:bookmarkStart w:id="64" w:name="_Toc66975515"/>
      <w:r w:rsidRPr="00936245">
        <w:t>Kajian Terkait</w:t>
      </w:r>
      <w:bookmarkEnd w:id="62"/>
      <w:bookmarkEnd w:id="63"/>
      <w:bookmarkEnd w:id="64"/>
    </w:p>
    <w:p w14:paraId="25C3E0B8" w14:textId="7807EA71" w:rsidR="00D63A68" w:rsidRDefault="00E373C6" w:rsidP="00585BD7">
      <w:r>
        <w:t xml:space="preserve">Dalam penelitian ini akan digunakan tiga tinjauan studi terkait implementasi mesin penerjemah statistik yang nantinya mendukung penelitian yang akan dilakukan. </w:t>
      </w:r>
      <w:r w:rsidR="00D63A68" w:rsidRPr="00D22DE0">
        <w:t xml:space="preserve">Berikut </w:t>
      </w:r>
      <w:r w:rsidR="00647E1F">
        <w:t>merupakan</w:t>
      </w:r>
      <w:r w:rsidR="00D63A68" w:rsidRPr="00D22DE0">
        <w:t xml:space="preserve"> kajian terkait dari penelitian yang telah </w:t>
      </w:r>
      <w:r>
        <w:t>dilakukan</w:t>
      </w:r>
      <w:r w:rsidR="00D63A68" w:rsidRPr="00D22DE0">
        <w:t>:</w:t>
      </w:r>
    </w:p>
    <w:p w14:paraId="62B9F899" w14:textId="59335AE8" w:rsidR="00F43EDB" w:rsidRPr="00936245" w:rsidRDefault="00F43EDB" w:rsidP="00936245">
      <w:r>
        <w:t>Jinhua dkk.</w:t>
      </w:r>
      <w:r w:rsidR="00067E84">
        <w:t xml:space="preserve"> (2014) melakukan penelitian perbaikan kata bahasa </w:t>
      </w:r>
      <w:r w:rsidR="009F2DBE">
        <w:t>Cina (</w:t>
      </w:r>
      <w:r w:rsidR="00067E84">
        <w:t>Mandarin</w:t>
      </w:r>
      <w:r w:rsidR="009F2DBE">
        <w:t>)</w:t>
      </w:r>
      <w:r w:rsidR="00067E84">
        <w:t xml:space="preserve"> dengan menerapkan HMM dan </w:t>
      </w:r>
      <w:r w:rsidR="00067E84">
        <w:rPr>
          <w:i/>
          <w:iCs/>
        </w:rPr>
        <w:t>ranking models</w:t>
      </w:r>
      <w:r w:rsidR="00067E84">
        <w:t xml:space="preserve">. Data penelitian diambil </w:t>
      </w:r>
      <w:r w:rsidR="00F32E0A">
        <w:t xml:space="preserve">halaman </w:t>
      </w:r>
      <w:r w:rsidR="00F32E0A" w:rsidRPr="00F32E0A">
        <w:rPr>
          <w:i/>
          <w:iCs/>
        </w:rPr>
        <w:t>web</w:t>
      </w:r>
      <w:r w:rsidR="00F32E0A">
        <w:t xml:space="preserve"> Taiwan yang mengandung teks tradisional Cina berkualitas tinggi, kamus </w:t>
      </w:r>
      <w:r w:rsidR="00F32E0A" w:rsidRPr="00F32E0A">
        <w:t>SogouW</w:t>
      </w:r>
      <w:r w:rsidR="00F32E0A">
        <w:t xml:space="preserve">, kamus kata dan idiom Cina, </w:t>
      </w:r>
      <w:r w:rsidR="005B3A4C">
        <w:t xml:space="preserve">tabel kode </w:t>
      </w:r>
      <w:r w:rsidR="005B3A4C">
        <w:rPr>
          <w:i/>
          <w:iCs/>
        </w:rPr>
        <w:t xml:space="preserve">Pinyin </w:t>
      </w:r>
      <w:r w:rsidR="005B3A4C" w:rsidRPr="005B3A4C">
        <w:t>dan</w:t>
      </w:r>
      <w:r w:rsidR="005B3A4C">
        <w:rPr>
          <w:i/>
          <w:iCs/>
        </w:rPr>
        <w:t xml:space="preserve"> Canjie</w:t>
      </w:r>
      <w:r w:rsidR="00936245">
        <w:t>. Pada penelitian ini Jinhua dkk. memperkenalkan suatu kerangka kerja “</w:t>
      </w:r>
      <w:r w:rsidR="00936245">
        <w:rPr>
          <w:sz w:val="22"/>
          <w:szCs w:val="22"/>
          <w:lang w:eastAsia="zh-CN"/>
        </w:rPr>
        <w:t xml:space="preserve">HANSpeller” yang menerapkan konsep HMM dan </w:t>
      </w:r>
      <w:r w:rsidR="00936245">
        <w:rPr>
          <w:i/>
          <w:iCs/>
          <w:sz w:val="22"/>
          <w:szCs w:val="22"/>
          <w:lang w:eastAsia="zh-CN"/>
        </w:rPr>
        <w:t xml:space="preserve">ranking models </w:t>
      </w:r>
      <w:r w:rsidR="00936245">
        <w:rPr>
          <w:sz w:val="22"/>
          <w:szCs w:val="22"/>
          <w:lang w:eastAsia="zh-CN"/>
        </w:rPr>
        <w:t xml:space="preserve">dalam koreksi ejaan bahasa Mandarin. Hasil dari penelitian ini </w:t>
      </w:r>
      <w:r w:rsidR="00D865A4">
        <w:rPr>
          <w:sz w:val="22"/>
          <w:szCs w:val="22"/>
          <w:lang w:eastAsia="zh-CN"/>
        </w:rPr>
        <w:t>telah mereka evaluasi pada CLP-2014</w:t>
      </w:r>
      <w:r w:rsidR="009F2DBE">
        <w:rPr>
          <w:sz w:val="22"/>
          <w:szCs w:val="22"/>
          <w:lang w:eastAsia="zh-CN"/>
        </w:rPr>
        <w:t xml:space="preserve"> Bake-Off</w:t>
      </w:r>
      <w:r w:rsidR="00D865A4">
        <w:rPr>
          <w:sz w:val="22"/>
          <w:szCs w:val="22"/>
          <w:lang w:eastAsia="zh-CN"/>
        </w:rPr>
        <w:t xml:space="preserve"> dan meng</w:t>
      </w:r>
      <w:r w:rsidR="009F2DBE">
        <w:rPr>
          <w:sz w:val="22"/>
          <w:szCs w:val="22"/>
          <w:lang w:eastAsia="zh-CN"/>
        </w:rPr>
        <w:t>hasilkan performa atau kinerja yang baik dalam perbaikan ejaan bahasa Cina.</w:t>
      </w:r>
      <w:r w:rsidR="009F2DBE" w:rsidRPr="009F2DBE">
        <w:rPr>
          <w:color w:val="FFFFFF" w:themeColor="background1"/>
          <w:sz w:val="22"/>
          <w:szCs w:val="22"/>
          <w:lang w:eastAsia="zh-CN"/>
        </w:rPr>
        <w:fldChar w:fldCharType="begin" w:fldLock="1"/>
      </w:r>
      <w:r w:rsidR="00466E56">
        <w:rPr>
          <w:color w:val="FFFFFF" w:themeColor="background1"/>
          <w:sz w:val="22"/>
          <w:szCs w:val="22"/>
          <w:lang w:eastAsia="zh-CN"/>
        </w:rPr>
        <w:instrText>ADDIN CSL_CITATION {"citationItems":[{"id":"ITEM-1","itemData":{"DOI":"10.3115/v1/w14-6821","author":[{"dropping-particle":"","family":"Xiong","given":"Jinhua","non-dropping-particle":"","parse-names":false,"suffix":""},{"dropping-particle":"","family":"Zhang","given":"Qiao","non-dropping-particle":"","parse-names":false,"suffix":""},{"dropping-particle":"","family":"Hou","given":"Jianpeng","non-dropping-particle":"","parse-names":false,"suffix":""},{"dropping-particle":"","family":"Wang","given":"Qianbo","non-dropping-particle":"","parse-names":false,"suffix":""},{"dropping-particle":"","family":"Wang","given":"Yuanzhuo","non-dropping-particle":"","parse-names":false,"suffix":""},{"dropping-particle":"","family":"Cheng","given":"Xueqi","non-dropping-particle":"","parse-names":false,"suffix":""}],"id":"ITEM-1","issue":"October","issued":{"date-parts":[["2015"]]},"page":"133-138","title":"Extended HMM and Ranking Models for Chinese Spelling Correction","type":"article-journal"},"uris":["http://www.mendeley.com/documents/?uuid=5f51baec-95c2-4412-bc0b-8ceb0dd09904"]}],"mendeley":{"formattedCitation":"(Xiong &lt;i&gt;et al.&lt;/i&gt;, 2015)","plainTextFormattedCitation":"(Xiong et al., 2015)","previouslyFormattedCitation":"(Xiong &lt;i&gt;et al.&lt;/i&gt;, 2015)"},"properties":{"noteIndex":0},"schema":"https://github.com/citation-style-language/schema/raw/master/csl-citation.json"}</w:instrText>
      </w:r>
      <w:r w:rsidR="009F2DBE" w:rsidRPr="009F2DBE">
        <w:rPr>
          <w:color w:val="FFFFFF" w:themeColor="background1"/>
          <w:sz w:val="22"/>
          <w:szCs w:val="22"/>
          <w:lang w:eastAsia="zh-CN"/>
        </w:rPr>
        <w:fldChar w:fldCharType="separate"/>
      </w:r>
      <w:r w:rsidR="009F2DBE" w:rsidRPr="009F2DBE">
        <w:rPr>
          <w:noProof/>
          <w:color w:val="FFFFFF" w:themeColor="background1"/>
          <w:sz w:val="22"/>
          <w:szCs w:val="22"/>
          <w:lang w:eastAsia="zh-CN"/>
        </w:rPr>
        <w:t xml:space="preserve">(Xiong </w:t>
      </w:r>
      <w:r w:rsidR="009F2DBE" w:rsidRPr="009F2DBE">
        <w:rPr>
          <w:i/>
          <w:noProof/>
          <w:color w:val="FFFFFF" w:themeColor="background1"/>
          <w:sz w:val="22"/>
          <w:szCs w:val="22"/>
          <w:lang w:eastAsia="zh-CN"/>
        </w:rPr>
        <w:t>et al.</w:t>
      </w:r>
      <w:r w:rsidR="009F2DBE" w:rsidRPr="009F2DBE">
        <w:rPr>
          <w:noProof/>
          <w:color w:val="FFFFFF" w:themeColor="background1"/>
          <w:sz w:val="22"/>
          <w:szCs w:val="22"/>
          <w:lang w:eastAsia="zh-CN"/>
        </w:rPr>
        <w:t>, 2015)</w:t>
      </w:r>
      <w:r w:rsidR="009F2DBE" w:rsidRPr="009F2DBE">
        <w:rPr>
          <w:color w:val="FFFFFF" w:themeColor="background1"/>
          <w:sz w:val="22"/>
          <w:szCs w:val="22"/>
          <w:lang w:eastAsia="zh-CN"/>
        </w:rPr>
        <w:fldChar w:fldCharType="end"/>
      </w:r>
    </w:p>
    <w:p w14:paraId="6690A8A4" w14:textId="266F67EC" w:rsidR="00D63A68" w:rsidRPr="00DC709C" w:rsidRDefault="00D63A68" w:rsidP="00C933A2">
      <w:r w:rsidRPr="00DC709C">
        <w:t xml:space="preserve">Andri Hidayat (2015) melakukan penelitian tentang implementasi aplikasi penerjemah berbasis web. Penelitian ini dilakukan dengan menggunakan korpus paralel bahasa Melayu Sambas dan bahasa Indonesia yang bersumber dari cerita rakyat daerah Kabupaten Sambas. Dengan pengujian secara otomatis menggunakan BLEU, didapat nilai BLEU </w:t>
      </w:r>
      <w:r w:rsidRPr="00DC709C">
        <w:rPr>
          <w:i/>
        </w:rPr>
        <w:t>score</w:t>
      </w:r>
      <w:r w:rsidRPr="00DC709C">
        <w:t xml:space="preserve"> sebesar 58,50% untuk penerjemahan bahasa Indonesia ke bahasa Melayu Sambas dan 63,76% untuk penerjemahan bahasa Melayu Sambas ke bahasa Indonesia. Penerjemahan dengan mesin penerjemah statisti</w:t>
      </w:r>
      <w:r w:rsidR="00250E2D">
        <w:t>k</w:t>
      </w:r>
      <w:r w:rsidRPr="00DC709C">
        <w:t xml:space="preserve"> (</w:t>
      </w:r>
      <w:r w:rsidR="00250E2D" w:rsidRPr="00CA3587">
        <w:t>Moses Decoder</w:t>
      </w:r>
      <w:r w:rsidRPr="00DC709C">
        <w:t>) ini berhasil diintegrasikan ke dalam sebuah aplikasi berbasis web. Sehingga berdasarkan hasil UAT (</w:t>
      </w:r>
      <w:r w:rsidRPr="00DC709C">
        <w:rPr>
          <w:i/>
        </w:rPr>
        <w:t>User Acceptance Test</w:t>
      </w:r>
      <w:r w:rsidRPr="00DC709C">
        <w:t>) didapat penilaian dengan rata-rata 89,16%.</w:t>
      </w:r>
    </w:p>
    <w:p w14:paraId="56A28573" w14:textId="3045FF52" w:rsidR="00D63A68" w:rsidRPr="00DC709C" w:rsidRDefault="00D63A68" w:rsidP="00C933A2">
      <w:r w:rsidRPr="00DC709C">
        <w:t xml:space="preserve"> Try Wahyudinata (2016) melakukan penelitian tentang implementasi mesin penerjemah statistik berbasis android dengan </w:t>
      </w:r>
      <w:r w:rsidR="00250E2D" w:rsidRPr="00CA3587">
        <w:t>Moses Decoder</w:t>
      </w:r>
      <w:r w:rsidRPr="00DC709C">
        <w:t>. Penelitian ini menghasilkan sebuah aplikasi berbasis android yang mampu memberikan keluaran (</w:t>
      </w:r>
      <w:r w:rsidRPr="00DC709C">
        <w:rPr>
          <w:i/>
          <w:iCs/>
        </w:rPr>
        <w:t>output</w:t>
      </w:r>
      <w:r w:rsidRPr="00DC709C">
        <w:t>) berupa kata/kalimat yang merupakan hasil terjemahan dari masukan (</w:t>
      </w:r>
      <w:r w:rsidRPr="00DC709C">
        <w:rPr>
          <w:i/>
          <w:iCs/>
        </w:rPr>
        <w:t>input</w:t>
      </w:r>
      <w:r w:rsidRPr="00DC709C">
        <w:t xml:space="preserve">) sebelumnya. Aplikasi ini diuji dengan metode </w:t>
      </w:r>
      <w:r w:rsidRPr="00DC709C">
        <w:rPr>
          <w:i/>
          <w:iCs/>
        </w:rPr>
        <w:t xml:space="preserve">robustness testing </w:t>
      </w:r>
      <w:r w:rsidRPr="00DC709C">
        <w:t>(</w:t>
      </w:r>
      <w:r w:rsidRPr="00DC709C">
        <w:rPr>
          <w:i/>
          <w:iCs/>
        </w:rPr>
        <w:t>Black Box</w:t>
      </w:r>
      <w:r w:rsidRPr="00DC709C">
        <w:t xml:space="preserve">), kompabilitas aplikasi, dan kuesioner terhadap 25 responden yang terdiri dari mahasiswa. Hasil dari </w:t>
      </w:r>
      <w:r w:rsidRPr="00DC709C">
        <w:rPr>
          <w:i/>
          <w:iCs/>
        </w:rPr>
        <w:t>robustness testing</w:t>
      </w:r>
      <w:r w:rsidRPr="00DC709C">
        <w:t xml:space="preserve"> menyatakan aplikasi dapat meng</w:t>
      </w:r>
      <w:r w:rsidRPr="0034060B">
        <w:rPr>
          <w:i/>
          <w:iCs/>
        </w:rPr>
        <w:t>handle</w:t>
      </w:r>
      <w:r w:rsidR="0034060B">
        <w:t xml:space="preserve"> </w:t>
      </w:r>
      <w:r w:rsidR="0034060B">
        <w:lastRenderedPageBreak/>
        <w:t>(mengatasi)</w:t>
      </w:r>
      <w:r w:rsidRPr="00DC709C">
        <w:t xml:space="preserve"> proses </w:t>
      </w:r>
      <w:r w:rsidRPr="00DC709C">
        <w:rPr>
          <w:i/>
          <w:iCs/>
        </w:rPr>
        <w:t>input</w:t>
      </w:r>
      <w:r w:rsidRPr="00DC709C">
        <w:t xml:space="preserve"> dengan baik, terutama pada proses </w:t>
      </w:r>
      <w:r w:rsidRPr="00DC709C">
        <w:rPr>
          <w:i/>
          <w:iCs/>
        </w:rPr>
        <w:t xml:space="preserve">input </w:t>
      </w:r>
      <w:r w:rsidRPr="00DC709C">
        <w:t xml:space="preserve">data yang tidak sesuai dan kosong. Sedangkan hasil kuesioner menggunakan skala </w:t>
      </w:r>
      <w:r w:rsidRPr="00DC709C">
        <w:rPr>
          <w:i/>
          <w:iCs/>
        </w:rPr>
        <w:t>Likert’s Summated Rating</w:t>
      </w:r>
      <w:r w:rsidRPr="00DC709C">
        <w:t xml:space="preserve"> (LSR) diperoleh nilai total 1477 yang berarti aplikasi diimplementasikan dengan sangat baik.</w:t>
      </w:r>
    </w:p>
    <w:p w14:paraId="34643636" w14:textId="1B872513" w:rsidR="00320656" w:rsidRDefault="00D63A68" w:rsidP="00585BD7">
      <w:pPr>
        <w:rPr>
          <w:lang w:val="en-ID"/>
        </w:rPr>
      </w:pPr>
      <w:r w:rsidRPr="00DC709C">
        <w:t>Ninda Fitria Pratiwi (2017) melakukan penelitian pengembangan antarmuka mesin penerjemah statistik multi</w:t>
      </w:r>
      <w:r w:rsidR="0034060B">
        <w:t xml:space="preserve"> </w:t>
      </w:r>
      <w:r w:rsidRPr="00DC709C">
        <w:t xml:space="preserve">bahasa berbasis </w:t>
      </w:r>
      <w:r w:rsidRPr="00DC709C">
        <w:rPr>
          <w:i/>
          <w:iCs/>
        </w:rPr>
        <w:t>web</w:t>
      </w:r>
      <w:r w:rsidRPr="00DC709C">
        <w:t>. Tujuan penelitian ini adalah mengembangkan antarmuka mesin penerjemah statistik multi</w:t>
      </w:r>
      <w:r w:rsidR="00344788">
        <w:t xml:space="preserve"> </w:t>
      </w:r>
      <w:r w:rsidRPr="00DC709C">
        <w:t xml:space="preserve">bahasa dengan fitur komunitas terjemahan dimana pengguna dapat berkontribusi dalam aplikasi translator bahasa daerah sehingga dapat diakses secara luas melalui internet oleh publik. Pada penelitian ini peneliti melakukan pengujian menggunakan metode </w:t>
      </w:r>
      <w:r w:rsidRPr="00DC709C">
        <w:rPr>
          <w:i/>
          <w:iCs/>
        </w:rPr>
        <w:t>Black Box</w:t>
      </w:r>
      <w:r w:rsidRPr="00DC709C">
        <w:t xml:space="preserve"> dengan teknik </w:t>
      </w:r>
      <w:r w:rsidRPr="00DC709C">
        <w:rPr>
          <w:i/>
          <w:iCs/>
        </w:rPr>
        <w:t>robustness testing</w:t>
      </w:r>
      <w:r w:rsidRPr="00DC709C">
        <w:t xml:space="preserve"> dan kuesioner. Hasil </w:t>
      </w:r>
      <w:r w:rsidRPr="00DC709C">
        <w:rPr>
          <w:i/>
          <w:iCs/>
        </w:rPr>
        <w:t>robustness testing</w:t>
      </w:r>
      <w:r w:rsidRPr="00DC709C">
        <w:t xml:space="preserve"> menyatakan aplikasi dapat meng</w:t>
      </w:r>
      <w:r w:rsidRPr="00DC709C">
        <w:rPr>
          <w:i/>
          <w:iCs/>
        </w:rPr>
        <w:t>handle</w:t>
      </w:r>
      <w:r w:rsidR="000A4890">
        <w:t xml:space="preserve"> (mengatasi)</w:t>
      </w:r>
      <w:r w:rsidRPr="00DC709C">
        <w:rPr>
          <w:i/>
          <w:iCs/>
        </w:rPr>
        <w:t xml:space="preserve"> </w:t>
      </w:r>
      <w:r w:rsidRPr="00DC709C">
        <w:t xml:space="preserve">proses </w:t>
      </w:r>
      <w:r w:rsidRPr="00DC709C">
        <w:rPr>
          <w:i/>
          <w:iCs/>
        </w:rPr>
        <w:t xml:space="preserve">input </w:t>
      </w:r>
      <w:r w:rsidRPr="00DC709C">
        <w:t>dengan baik pada masing</w:t>
      </w:r>
      <w:r w:rsidR="000A4890">
        <w:t>-</w:t>
      </w:r>
      <w:r w:rsidRPr="00DC709C">
        <w:t>masing bahasa</w:t>
      </w:r>
      <w:r w:rsidR="00AF76D5">
        <w:t>. Sedangkan</w:t>
      </w:r>
      <w:r w:rsidRPr="00DC709C">
        <w:t xml:space="preserve"> hasil kuesioner menggunakan skala </w:t>
      </w:r>
      <w:r w:rsidRPr="00DC709C">
        <w:rPr>
          <w:i/>
          <w:iCs/>
        </w:rPr>
        <w:t>Likert’s Summated Rating</w:t>
      </w:r>
      <w:r w:rsidRPr="00DC709C">
        <w:t xml:space="preserve"> (LSR) diperoleh nilai total 1219 yang berarti aplikasi sangat positif dan dinilai berhasil.</w:t>
      </w:r>
      <w:r w:rsidR="00320656" w:rsidRPr="00002058">
        <w:rPr>
          <w:lang w:val="en-ID"/>
        </w:rPr>
        <w:t xml:space="preserve"> </w:t>
      </w:r>
    </w:p>
    <w:p w14:paraId="5B9A8CE2" w14:textId="41C4CE94" w:rsidR="001C2668" w:rsidRPr="003151FF" w:rsidRDefault="001C2668" w:rsidP="001C2668">
      <w:r w:rsidRPr="0091191B">
        <w:t>Dari penelitian-penelitian sebelumnya dapat dilihat bahwa</w:t>
      </w:r>
      <w:r w:rsidR="00BA124B" w:rsidRPr="0091191B">
        <w:t xml:space="preserve"> normalisasi</w:t>
      </w:r>
      <w:r w:rsidR="00AF76D5" w:rsidRPr="0091191B">
        <w:t xml:space="preserve"> teks</w:t>
      </w:r>
      <w:r w:rsidR="00BA124B" w:rsidRPr="0091191B">
        <w:t xml:space="preserve"> pada kalimat tidak baku dan</w:t>
      </w:r>
      <w:r w:rsidRPr="0091191B">
        <w:t xml:space="preserve"> implementasi mesin penerjemah statistik Moses Decoder dapat dilakukan</w:t>
      </w:r>
      <w:r w:rsidR="00BA124B" w:rsidRPr="0091191B">
        <w:t>.</w:t>
      </w:r>
      <w:r w:rsidR="00AF76D5" w:rsidRPr="0091191B">
        <w:t xml:space="preserve"> </w:t>
      </w:r>
      <w:r w:rsidR="003151FF" w:rsidRPr="0091191B">
        <w:t xml:space="preserve">Pada penelitian ini dilakukan pengembangan untuk membuat aplikasi </w:t>
      </w:r>
      <w:r w:rsidR="003151FF" w:rsidRPr="0091191B">
        <w:rPr>
          <w:i/>
          <w:iCs/>
        </w:rPr>
        <w:t xml:space="preserve">chatting </w:t>
      </w:r>
      <w:r w:rsidR="003151FF" w:rsidRPr="0091191B">
        <w:t xml:space="preserve">yang </w:t>
      </w:r>
      <w:r w:rsidR="00493097" w:rsidRPr="0091191B">
        <w:t>menggunakan</w:t>
      </w:r>
      <w:r w:rsidR="003151FF" w:rsidRPr="0091191B">
        <w:t xml:space="preserve"> mesin penerjemah statistik Moses Decoder untuk menerjemahkan bahasa dan menggunakan </w:t>
      </w:r>
      <w:r w:rsidR="00C44715" w:rsidRPr="00C44715">
        <w:t>HMM</w:t>
      </w:r>
      <w:r w:rsidR="003151FF" w:rsidRPr="0091191B">
        <w:t xml:space="preserve"> untuk pra</w:t>
      </w:r>
      <w:r w:rsidR="00EB5DD0" w:rsidRPr="0091191B">
        <w:t xml:space="preserve"> </w:t>
      </w:r>
      <w:r w:rsidR="003151FF" w:rsidRPr="0091191B">
        <w:t xml:space="preserve">proses </w:t>
      </w:r>
      <w:r w:rsidR="00196058">
        <w:t xml:space="preserve">atau perbaikan </w:t>
      </w:r>
      <w:r w:rsidR="003151FF" w:rsidRPr="0091191B">
        <w:t>bahasa</w:t>
      </w:r>
      <w:r w:rsidR="001D378D" w:rsidRPr="0091191B">
        <w:t xml:space="preserve"> </w:t>
      </w:r>
      <w:r w:rsidR="001D378D" w:rsidRPr="0091191B">
        <w:rPr>
          <w:i/>
          <w:iCs/>
        </w:rPr>
        <w:t>chatting</w:t>
      </w:r>
      <w:r w:rsidR="003151FF" w:rsidRPr="0091191B">
        <w:t xml:space="preserve"> sebelum diterjemahkan.</w:t>
      </w:r>
    </w:p>
    <w:p w14:paraId="482FDDDE" w14:textId="31DB1BEA" w:rsidR="00D63A68" w:rsidRDefault="00D63A68" w:rsidP="00585BD7">
      <w:pPr>
        <w:rPr>
          <w:lang w:val="en-ID"/>
        </w:rPr>
      </w:pPr>
      <w:r w:rsidRPr="00D63A68">
        <w:t>Perbandingan penelitian-penelitian yang terdapat pada kajian terkait diperlihatkan pada Tabel 2.1.</w:t>
      </w:r>
    </w:p>
    <w:p w14:paraId="24BEC099" w14:textId="4A739A0F" w:rsidR="00392F08" w:rsidRDefault="00392F08" w:rsidP="00392F08">
      <w:pPr>
        <w:pStyle w:val="Caption"/>
      </w:pPr>
      <w:bookmarkStart w:id="65" w:name="_Toc62757235"/>
      <w:r>
        <w:t>Tabel 2.</w:t>
      </w:r>
      <w:r>
        <w:fldChar w:fldCharType="begin"/>
      </w:r>
      <w:r>
        <w:instrText xml:space="preserve"> SEQ Tabel_2. \* ARABIC </w:instrText>
      </w:r>
      <w:r>
        <w:fldChar w:fldCharType="separate"/>
      </w:r>
      <w:r w:rsidR="002A1381">
        <w:rPr>
          <w:noProof/>
        </w:rPr>
        <w:t>1</w:t>
      </w:r>
      <w:r>
        <w:fldChar w:fldCharType="end"/>
      </w:r>
      <w:r>
        <w:t xml:space="preserve"> </w:t>
      </w:r>
      <w:r w:rsidRPr="00D16DC6">
        <w:rPr>
          <w:b w:val="0"/>
          <w:bCs w:val="0"/>
        </w:rPr>
        <w:t>Tabel Perbandingan Penelitian</w:t>
      </w:r>
      <w:bookmarkEnd w:id="65"/>
    </w:p>
    <w:tbl>
      <w:tblPr>
        <w:tblW w:w="80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126"/>
        <w:gridCol w:w="2410"/>
        <w:gridCol w:w="2976"/>
      </w:tblGrid>
      <w:tr w:rsidR="00106647" w:rsidRPr="002736CC" w14:paraId="4316C777" w14:textId="77777777" w:rsidTr="00493097">
        <w:trPr>
          <w:tblHeader/>
        </w:trPr>
        <w:tc>
          <w:tcPr>
            <w:tcW w:w="534" w:type="dxa"/>
          </w:tcPr>
          <w:p w14:paraId="5BE9BA1A" w14:textId="77777777" w:rsidR="00106647" w:rsidRPr="00493097" w:rsidRDefault="00106647" w:rsidP="0072618E">
            <w:pPr>
              <w:pStyle w:val="isitabel1"/>
              <w:rPr>
                <w:b/>
                <w:bCs/>
              </w:rPr>
            </w:pPr>
            <w:r w:rsidRPr="00493097">
              <w:rPr>
                <w:b/>
                <w:bCs/>
              </w:rPr>
              <w:t>No</w:t>
            </w:r>
          </w:p>
        </w:tc>
        <w:tc>
          <w:tcPr>
            <w:tcW w:w="2126" w:type="dxa"/>
          </w:tcPr>
          <w:p w14:paraId="309567FD" w14:textId="77777777" w:rsidR="00106647" w:rsidRPr="00493097" w:rsidRDefault="00106647" w:rsidP="0072618E">
            <w:pPr>
              <w:pStyle w:val="isitabel1"/>
              <w:jc w:val="center"/>
              <w:rPr>
                <w:b/>
                <w:bCs/>
              </w:rPr>
            </w:pPr>
            <w:r w:rsidRPr="00493097">
              <w:rPr>
                <w:b/>
                <w:bCs/>
              </w:rPr>
              <w:t>Penulis</w:t>
            </w:r>
          </w:p>
        </w:tc>
        <w:tc>
          <w:tcPr>
            <w:tcW w:w="2410" w:type="dxa"/>
          </w:tcPr>
          <w:p w14:paraId="6EC32801" w14:textId="77777777" w:rsidR="00106647" w:rsidRPr="00493097" w:rsidRDefault="00106647" w:rsidP="0072618E">
            <w:pPr>
              <w:pStyle w:val="isitabel1"/>
              <w:jc w:val="center"/>
              <w:rPr>
                <w:b/>
                <w:bCs/>
              </w:rPr>
            </w:pPr>
            <w:r w:rsidRPr="00493097">
              <w:rPr>
                <w:b/>
                <w:bCs/>
              </w:rPr>
              <w:t>Judul</w:t>
            </w:r>
          </w:p>
        </w:tc>
        <w:tc>
          <w:tcPr>
            <w:tcW w:w="2976" w:type="dxa"/>
          </w:tcPr>
          <w:p w14:paraId="4FE2990F" w14:textId="77777777" w:rsidR="00106647" w:rsidRPr="00493097" w:rsidRDefault="00106647" w:rsidP="0072618E">
            <w:pPr>
              <w:pStyle w:val="isitabel1"/>
              <w:jc w:val="center"/>
              <w:rPr>
                <w:b/>
                <w:bCs/>
              </w:rPr>
            </w:pPr>
            <w:r w:rsidRPr="00493097">
              <w:rPr>
                <w:b/>
                <w:bCs/>
              </w:rPr>
              <w:t>Keterangan</w:t>
            </w:r>
          </w:p>
        </w:tc>
      </w:tr>
      <w:tr w:rsidR="00AF76D5" w:rsidRPr="002736CC" w14:paraId="7F2C9399" w14:textId="77777777" w:rsidTr="00AF76D5">
        <w:tc>
          <w:tcPr>
            <w:tcW w:w="534" w:type="dxa"/>
          </w:tcPr>
          <w:p w14:paraId="0E63DF3A" w14:textId="440BE7C4" w:rsidR="00AF76D5" w:rsidRPr="00500166" w:rsidRDefault="00AF76D5" w:rsidP="00AF76D5">
            <w:pPr>
              <w:pStyle w:val="isitabel1"/>
              <w:jc w:val="center"/>
            </w:pPr>
            <w:r w:rsidRPr="00500166">
              <w:t>1</w:t>
            </w:r>
          </w:p>
        </w:tc>
        <w:tc>
          <w:tcPr>
            <w:tcW w:w="2126" w:type="dxa"/>
          </w:tcPr>
          <w:p w14:paraId="28777436" w14:textId="62222933" w:rsidR="00AF76D5" w:rsidRPr="00500166" w:rsidRDefault="00500166" w:rsidP="00AF76D5">
            <w:pPr>
              <w:pStyle w:val="isitabel1"/>
              <w:rPr>
                <w:b/>
                <w:bCs/>
              </w:rPr>
            </w:pPr>
            <w:r>
              <w:t>Jinhua dkk.</w:t>
            </w:r>
          </w:p>
        </w:tc>
        <w:tc>
          <w:tcPr>
            <w:tcW w:w="2410" w:type="dxa"/>
          </w:tcPr>
          <w:p w14:paraId="09B201AE" w14:textId="791FA0F7" w:rsidR="00AF76D5" w:rsidRPr="00500166" w:rsidRDefault="00500166" w:rsidP="00AF76D5">
            <w:pPr>
              <w:pStyle w:val="isitabel1"/>
              <w:rPr>
                <w:b/>
                <w:bCs/>
              </w:rPr>
            </w:pPr>
            <w:r w:rsidRPr="00500166">
              <w:rPr>
                <w:i/>
                <w:iCs/>
              </w:rPr>
              <w:t>Extended HMM and Ranking models for Chinese Spelling Correction</w:t>
            </w:r>
          </w:p>
        </w:tc>
        <w:tc>
          <w:tcPr>
            <w:tcW w:w="2976" w:type="dxa"/>
          </w:tcPr>
          <w:p w14:paraId="0CF71D52" w14:textId="1CE38043" w:rsidR="00AF76D5" w:rsidRPr="00625F64" w:rsidRDefault="00500166" w:rsidP="00AF76D5">
            <w:pPr>
              <w:pStyle w:val="isitabel1"/>
              <w:jc w:val="both"/>
            </w:pPr>
            <w:r>
              <w:t>Melakukan penelitan untuk perbaikan ejaan bahasa Cina</w:t>
            </w:r>
            <w:r w:rsidR="00625F64">
              <w:t xml:space="preserve"> dengan menerapkan HMM dan </w:t>
            </w:r>
            <w:r w:rsidR="00625F64">
              <w:rPr>
                <w:i/>
                <w:iCs/>
              </w:rPr>
              <w:t>ranking models</w:t>
            </w:r>
            <w:r w:rsidR="00625F64">
              <w:t>.</w:t>
            </w:r>
          </w:p>
        </w:tc>
      </w:tr>
      <w:tr w:rsidR="002736CC" w:rsidRPr="002736CC" w14:paraId="4A046D09" w14:textId="77777777" w:rsidTr="00AF76D5">
        <w:tc>
          <w:tcPr>
            <w:tcW w:w="534" w:type="dxa"/>
          </w:tcPr>
          <w:p w14:paraId="5BEEF31A" w14:textId="4D515095" w:rsidR="002736CC" w:rsidRPr="002736CC" w:rsidRDefault="00AF76D5" w:rsidP="0072618E">
            <w:pPr>
              <w:pStyle w:val="isitabel1"/>
              <w:jc w:val="center"/>
            </w:pPr>
            <w:r>
              <w:t>2</w:t>
            </w:r>
          </w:p>
        </w:tc>
        <w:tc>
          <w:tcPr>
            <w:tcW w:w="2126" w:type="dxa"/>
          </w:tcPr>
          <w:p w14:paraId="78F1023C" w14:textId="77777777" w:rsidR="002736CC" w:rsidRPr="002736CC" w:rsidRDefault="002736CC" w:rsidP="0072618E">
            <w:pPr>
              <w:pStyle w:val="isitabel1"/>
            </w:pPr>
            <w:r w:rsidRPr="002736CC">
              <w:t>Andri Hidayat</w:t>
            </w:r>
          </w:p>
        </w:tc>
        <w:tc>
          <w:tcPr>
            <w:tcW w:w="2410" w:type="dxa"/>
          </w:tcPr>
          <w:p w14:paraId="50EFB72D" w14:textId="77777777" w:rsidR="002736CC" w:rsidRPr="002736CC" w:rsidRDefault="002736CC" w:rsidP="0072618E">
            <w:pPr>
              <w:pStyle w:val="isitabel1"/>
            </w:pPr>
            <w:r w:rsidRPr="002736CC">
              <w:t xml:space="preserve">Aplikasi Penerjemah Dua Arah Bahasa Indonesia – Bahasa </w:t>
            </w:r>
            <w:r w:rsidRPr="002736CC">
              <w:lastRenderedPageBreak/>
              <w:t>Melayu Sambas Berbasis WEB Dengan Menggunakan Decoder Moses</w:t>
            </w:r>
          </w:p>
        </w:tc>
        <w:tc>
          <w:tcPr>
            <w:tcW w:w="2976" w:type="dxa"/>
          </w:tcPr>
          <w:p w14:paraId="57D4A690" w14:textId="77777777" w:rsidR="002736CC" w:rsidRDefault="002736CC" w:rsidP="0072618E">
            <w:pPr>
              <w:pStyle w:val="isitabel1"/>
              <w:jc w:val="both"/>
            </w:pPr>
            <w:r>
              <w:lastRenderedPageBreak/>
              <w:t>Menggunakan korpus paralel bahasa Indonesia dan bahasa Melayu Sambas.</w:t>
            </w:r>
          </w:p>
          <w:p w14:paraId="1406BEDA" w14:textId="77777777" w:rsidR="002736CC" w:rsidRDefault="002736CC" w:rsidP="0072618E">
            <w:pPr>
              <w:pStyle w:val="isitabel1"/>
              <w:jc w:val="both"/>
            </w:pPr>
            <w:r>
              <w:lastRenderedPageBreak/>
              <w:t xml:space="preserve">Melakukan pengujian pada </w:t>
            </w:r>
            <w:r>
              <w:rPr>
                <w:i/>
                <w:iCs/>
              </w:rPr>
              <w:t>decoder moses</w:t>
            </w:r>
            <w:r>
              <w:t xml:space="preserve"> dengan BLEU dan pengujian WEB dengan metode </w:t>
            </w:r>
            <w:r w:rsidRPr="00012AA4">
              <w:rPr>
                <w:i/>
                <w:iCs/>
              </w:rPr>
              <w:t>B</w:t>
            </w:r>
            <w:r>
              <w:rPr>
                <w:i/>
              </w:rPr>
              <w:t>lack-Box</w:t>
            </w:r>
            <w:r>
              <w:t>.</w:t>
            </w:r>
          </w:p>
          <w:p w14:paraId="5E2845A3" w14:textId="0FA2A0A2" w:rsidR="002736CC" w:rsidRPr="002736CC" w:rsidRDefault="002736CC" w:rsidP="0072618E">
            <w:pPr>
              <w:pStyle w:val="isitabel1"/>
              <w:jc w:val="both"/>
            </w:pPr>
            <w:r>
              <w:t>Membangun antarmuka (</w:t>
            </w:r>
            <w:r>
              <w:rPr>
                <w:i/>
              </w:rPr>
              <w:t>interface</w:t>
            </w:r>
            <w:r>
              <w:t>) berbasis WEB.</w:t>
            </w:r>
          </w:p>
        </w:tc>
      </w:tr>
      <w:tr w:rsidR="002736CC" w:rsidRPr="002736CC" w14:paraId="198B4CA0" w14:textId="77777777" w:rsidTr="00AF76D5">
        <w:tc>
          <w:tcPr>
            <w:tcW w:w="534" w:type="dxa"/>
          </w:tcPr>
          <w:p w14:paraId="26D7BE8C" w14:textId="6591DC3A" w:rsidR="002736CC" w:rsidRPr="002736CC" w:rsidRDefault="00AF76D5" w:rsidP="0072618E">
            <w:pPr>
              <w:pStyle w:val="isitabel1"/>
              <w:jc w:val="center"/>
            </w:pPr>
            <w:r>
              <w:lastRenderedPageBreak/>
              <w:t>3</w:t>
            </w:r>
          </w:p>
        </w:tc>
        <w:tc>
          <w:tcPr>
            <w:tcW w:w="2126" w:type="dxa"/>
          </w:tcPr>
          <w:p w14:paraId="3DB5D741" w14:textId="77777777" w:rsidR="002736CC" w:rsidRPr="002736CC" w:rsidRDefault="002736CC" w:rsidP="0072618E">
            <w:pPr>
              <w:pStyle w:val="isitabel1"/>
            </w:pPr>
            <w:r w:rsidRPr="002736CC">
              <w:t>Try Wahyudinata</w:t>
            </w:r>
          </w:p>
        </w:tc>
        <w:tc>
          <w:tcPr>
            <w:tcW w:w="2410" w:type="dxa"/>
          </w:tcPr>
          <w:p w14:paraId="040F9CA7" w14:textId="69A9ADFD" w:rsidR="002736CC" w:rsidRPr="002736CC" w:rsidRDefault="002736CC" w:rsidP="0072618E">
            <w:pPr>
              <w:pStyle w:val="isitabel1"/>
            </w:pPr>
            <w:r w:rsidRPr="002736CC">
              <w:t>Imp</w:t>
            </w:r>
            <w:r w:rsidR="00344788">
              <w:t>l</w:t>
            </w:r>
            <w:r w:rsidRPr="002736CC">
              <w:t xml:space="preserve">ementasi Mesin Penerjemah Statistik Berbasis Android Dengan </w:t>
            </w:r>
            <w:r w:rsidR="00250E2D">
              <w:t>Moses Decoder</w:t>
            </w:r>
          </w:p>
        </w:tc>
        <w:tc>
          <w:tcPr>
            <w:tcW w:w="2976" w:type="dxa"/>
          </w:tcPr>
          <w:p w14:paraId="5C2DA7A9" w14:textId="198BB8A3" w:rsidR="002736CC" w:rsidRDefault="002736CC" w:rsidP="0072618E">
            <w:pPr>
              <w:pStyle w:val="isitabel1"/>
              <w:jc w:val="both"/>
            </w:pPr>
            <w:r>
              <w:t>Menggunakan korpus paralel bahasa Indonesia dan bahasa Melayu Pontianak.</w:t>
            </w:r>
          </w:p>
          <w:p w14:paraId="5E85E4D2" w14:textId="77777777" w:rsidR="002736CC" w:rsidRDefault="002736CC" w:rsidP="0072618E">
            <w:pPr>
              <w:pStyle w:val="isitabel1"/>
              <w:jc w:val="both"/>
            </w:pPr>
            <w:r>
              <w:t xml:space="preserve">Melakukan pengujian sistem dengan metode </w:t>
            </w:r>
            <w:r>
              <w:rPr>
                <w:i/>
                <w:iCs/>
              </w:rPr>
              <w:t>B</w:t>
            </w:r>
            <w:r>
              <w:rPr>
                <w:i/>
              </w:rPr>
              <w:t>lack Box.</w:t>
            </w:r>
          </w:p>
          <w:p w14:paraId="162C8CE5" w14:textId="77777777" w:rsidR="002736CC" w:rsidRDefault="002736CC" w:rsidP="0072618E">
            <w:pPr>
              <w:pStyle w:val="isitabel1"/>
              <w:jc w:val="both"/>
            </w:pPr>
            <w:r>
              <w:t>Mengimplementasikan mesin penerjemah statistik berbasis Android.</w:t>
            </w:r>
          </w:p>
          <w:p w14:paraId="219CDB06" w14:textId="33C128EC" w:rsidR="002736CC" w:rsidRPr="002736CC" w:rsidRDefault="002736CC" w:rsidP="0072618E">
            <w:pPr>
              <w:pStyle w:val="isitabel1"/>
              <w:jc w:val="both"/>
            </w:pPr>
            <w:r w:rsidRPr="002736CC">
              <w:t>Menggunakan konfigurasi pada aplikasi agar dapat diimplementasikan untuk multi bahasa.</w:t>
            </w:r>
          </w:p>
        </w:tc>
      </w:tr>
      <w:tr w:rsidR="002736CC" w:rsidRPr="002736CC" w14:paraId="05F8234B" w14:textId="77777777" w:rsidTr="00AF76D5">
        <w:tc>
          <w:tcPr>
            <w:tcW w:w="534" w:type="dxa"/>
          </w:tcPr>
          <w:p w14:paraId="100748A1" w14:textId="3CDA1BFB" w:rsidR="002736CC" w:rsidRPr="002736CC" w:rsidRDefault="00AF76D5" w:rsidP="0072618E">
            <w:pPr>
              <w:pStyle w:val="isitabel1"/>
              <w:jc w:val="center"/>
            </w:pPr>
            <w:r>
              <w:t>4</w:t>
            </w:r>
          </w:p>
        </w:tc>
        <w:tc>
          <w:tcPr>
            <w:tcW w:w="2126" w:type="dxa"/>
          </w:tcPr>
          <w:p w14:paraId="027A0C4D" w14:textId="77777777" w:rsidR="002736CC" w:rsidRPr="002736CC" w:rsidRDefault="002736CC" w:rsidP="0072618E">
            <w:pPr>
              <w:pStyle w:val="isitabel1"/>
            </w:pPr>
            <w:r w:rsidRPr="002736CC">
              <w:t>Ninda Fitria Pratiwi</w:t>
            </w:r>
          </w:p>
        </w:tc>
        <w:tc>
          <w:tcPr>
            <w:tcW w:w="2410" w:type="dxa"/>
          </w:tcPr>
          <w:p w14:paraId="1F36A836" w14:textId="77777777" w:rsidR="002736CC" w:rsidRPr="002736CC" w:rsidRDefault="002736CC" w:rsidP="0072618E">
            <w:pPr>
              <w:pStyle w:val="isitabel1"/>
            </w:pPr>
            <w:r w:rsidRPr="002736CC">
              <w:t>Pengembangan Antarmuka Mesin Penerjemah</w:t>
            </w:r>
          </w:p>
          <w:p w14:paraId="0EDFE8FA" w14:textId="795E9DA2" w:rsidR="002736CC" w:rsidRPr="002736CC" w:rsidRDefault="002736CC" w:rsidP="0072618E">
            <w:pPr>
              <w:pStyle w:val="isitabel1"/>
            </w:pPr>
            <w:r w:rsidRPr="002736CC">
              <w:t>Statistik Multi</w:t>
            </w:r>
            <w:r w:rsidR="00344788">
              <w:t xml:space="preserve"> B</w:t>
            </w:r>
            <w:r w:rsidRPr="002736CC">
              <w:t>ahasa Berbasis Web</w:t>
            </w:r>
          </w:p>
        </w:tc>
        <w:tc>
          <w:tcPr>
            <w:tcW w:w="2976" w:type="dxa"/>
          </w:tcPr>
          <w:p w14:paraId="44A751AC" w14:textId="77777777" w:rsidR="002736CC" w:rsidRDefault="002736CC" w:rsidP="0072618E">
            <w:pPr>
              <w:pStyle w:val="isitabel1"/>
              <w:jc w:val="both"/>
            </w:pPr>
            <w:r>
              <w:t>Menggunakan korpus paralel 5 bahasa daerah, yaitu bahasa Melayu Ketapang, bahasa Melayu Pontianak, bahasa Melayu Sambas, bahasa Dayak Kanayant dan bahasa Jawa Kromo.</w:t>
            </w:r>
          </w:p>
          <w:p w14:paraId="1F5CAAFB" w14:textId="3DD254DA" w:rsidR="002736CC" w:rsidRPr="002736CC" w:rsidRDefault="002736CC" w:rsidP="0072618E">
            <w:pPr>
              <w:pStyle w:val="isitabel1"/>
              <w:jc w:val="both"/>
            </w:pPr>
            <w:r>
              <w:t>Melakukan pengembangan antarmuka mesin penerjemah statistik multi</w:t>
            </w:r>
            <w:r w:rsidR="00344788">
              <w:t xml:space="preserve"> </w:t>
            </w:r>
            <w:r>
              <w:t>bahasa berbasis web.</w:t>
            </w:r>
          </w:p>
          <w:p w14:paraId="1BBB92B6" w14:textId="46BEC371" w:rsidR="002736CC" w:rsidRPr="002736CC" w:rsidRDefault="002736CC" w:rsidP="0072618E">
            <w:pPr>
              <w:pStyle w:val="isitabel1"/>
              <w:jc w:val="both"/>
            </w:pPr>
            <w:r w:rsidRPr="002736CC">
              <w:lastRenderedPageBreak/>
              <w:t xml:space="preserve">Melakukan pengujian sistem dengan metode </w:t>
            </w:r>
            <w:r w:rsidRPr="002736CC">
              <w:rPr>
                <w:i/>
                <w:iCs/>
              </w:rPr>
              <w:t xml:space="preserve">Black </w:t>
            </w:r>
            <w:r w:rsidRPr="002736CC">
              <w:rPr>
                <w:i/>
              </w:rPr>
              <w:t>Box.</w:t>
            </w:r>
          </w:p>
        </w:tc>
      </w:tr>
      <w:tr w:rsidR="00493097" w:rsidRPr="002736CC" w14:paraId="68F5001C" w14:textId="77777777" w:rsidTr="00AF76D5">
        <w:tc>
          <w:tcPr>
            <w:tcW w:w="534" w:type="dxa"/>
          </w:tcPr>
          <w:p w14:paraId="274FF0F1" w14:textId="6261F328" w:rsidR="00493097" w:rsidRPr="00326859" w:rsidRDefault="00326859" w:rsidP="0072618E">
            <w:pPr>
              <w:pStyle w:val="isitabel1"/>
              <w:jc w:val="center"/>
            </w:pPr>
            <w:r>
              <w:lastRenderedPageBreak/>
              <w:t>5</w:t>
            </w:r>
          </w:p>
        </w:tc>
        <w:tc>
          <w:tcPr>
            <w:tcW w:w="2126" w:type="dxa"/>
          </w:tcPr>
          <w:p w14:paraId="40DB1B67" w14:textId="2BA26AF5" w:rsidR="00493097" w:rsidRPr="002736CC" w:rsidRDefault="00493097" w:rsidP="0072618E">
            <w:pPr>
              <w:pStyle w:val="isitabel1"/>
            </w:pPr>
            <w:r>
              <w:t>Muhammad Nur Amin</w:t>
            </w:r>
          </w:p>
        </w:tc>
        <w:tc>
          <w:tcPr>
            <w:tcW w:w="2410" w:type="dxa"/>
          </w:tcPr>
          <w:p w14:paraId="30B70DB2" w14:textId="5BA83DEC" w:rsidR="00493097" w:rsidRPr="002736CC" w:rsidRDefault="00493097" w:rsidP="0072618E">
            <w:pPr>
              <w:pStyle w:val="isitabel1"/>
            </w:pPr>
            <w:r w:rsidRPr="00F25309">
              <w:rPr>
                <w:lang w:val="fi-FI"/>
              </w:rPr>
              <w:t>Implementasi Mesin Penerjemah Statistik</w:t>
            </w:r>
            <w:r>
              <w:rPr>
                <w:lang w:val="fi-FI"/>
              </w:rPr>
              <w:t xml:space="preserve"> </w:t>
            </w:r>
            <w:r w:rsidRPr="00F25309">
              <w:rPr>
                <w:lang w:val="fi-FI"/>
              </w:rPr>
              <w:t xml:space="preserve">Pada Aplikasi </w:t>
            </w:r>
            <w:r w:rsidRPr="00493097">
              <w:rPr>
                <w:i/>
                <w:iCs/>
                <w:lang w:val="fi-FI"/>
              </w:rPr>
              <w:t>Chatting</w:t>
            </w:r>
            <w:r w:rsidRPr="00F25309">
              <w:rPr>
                <w:lang w:val="fi-FI"/>
              </w:rPr>
              <w:t xml:space="preserve"> Berbasis Android</w:t>
            </w:r>
            <w:r>
              <w:rPr>
                <w:lang w:val="fi-FI"/>
              </w:rPr>
              <w:t xml:space="preserve"> </w:t>
            </w:r>
            <w:r w:rsidRPr="00F25309">
              <w:rPr>
                <w:lang w:val="fi-FI"/>
              </w:rPr>
              <w:t>Dengan Moses Decoder</w:t>
            </w:r>
          </w:p>
        </w:tc>
        <w:tc>
          <w:tcPr>
            <w:tcW w:w="2976" w:type="dxa"/>
          </w:tcPr>
          <w:p w14:paraId="385FBB17" w14:textId="77777777" w:rsidR="00493097" w:rsidRDefault="00493097" w:rsidP="0072618E">
            <w:pPr>
              <w:pStyle w:val="isitabel1"/>
              <w:jc w:val="both"/>
            </w:pPr>
            <w:r>
              <w:t>Menggunakan korpus paralel bahasa Indonesia dan bahasa Melayu Sambas.</w:t>
            </w:r>
          </w:p>
          <w:p w14:paraId="7D76F2D0" w14:textId="475DFD7E" w:rsidR="00493097" w:rsidRDefault="00493097" w:rsidP="0072618E">
            <w:pPr>
              <w:pStyle w:val="isitabel1"/>
              <w:jc w:val="both"/>
            </w:pPr>
            <w:r>
              <w:t xml:space="preserve">Dokumen korpus dibuat berdasarkan hasil ekspor percakapan pada aplikasi </w:t>
            </w:r>
            <w:r w:rsidR="00402394">
              <w:t>WhatsApp.</w:t>
            </w:r>
          </w:p>
          <w:p w14:paraId="7BD2B2FF" w14:textId="48FD21B6" w:rsidR="00402394" w:rsidRPr="00402394" w:rsidRDefault="00402394" w:rsidP="0072618E">
            <w:pPr>
              <w:pStyle w:val="isitabel1"/>
              <w:jc w:val="both"/>
            </w:pPr>
            <w:r>
              <w:t xml:space="preserve">Membuat aplikasi </w:t>
            </w:r>
            <w:r>
              <w:rPr>
                <w:i/>
                <w:iCs/>
              </w:rPr>
              <w:t>chatting</w:t>
            </w:r>
            <w:r>
              <w:t xml:space="preserve"> yang mengimplementasikan mesin penerjemah statistik.</w:t>
            </w:r>
          </w:p>
          <w:p w14:paraId="79951FE1" w14:textId="41B9D68C" w:rsidR="00402394" w:rsidRDefault="00402394" w:rsidP="0072618E">
            <w:pPr>
              <w:pStyle w:val="isitabel1"/>
              <w:jc w:val="both"/>
            </w:pPr>
            <w:r>
              <w:t xml:space="preserve">Menggunakan </w:t>
            </w:r>
            <w:r w:rsidR="00AB60F1" w:rsidRPr="00AB60F1">
              <w:t>HMM</w:t>
            </w:r>
            <w:r w:rsidR="00AB60F1">
              <w:t xml:space="preserve"> dengan </w:t>
            </w:r>
            <w:r w:rsidR="00D354CE">
              <w:rPr>
                <w:i/>
                <w:iCs/>
              </w:rPr>
              <w:t>t</w:t>
            </w:r>
            <w:r w:rsidR="00AB60F1">
              <w:rPr>
                <w:i/>
                <w:iCs/>
              </w:rPr>
              <w:t>rigram</w:t>
            </w:r>
            <w:r>
              <w:t xml:space="preserve"> untuk </w:t>
            </w:r>
            <w:r w:rsidR="00F14D06">
              <w:t>perbaikan kata pada</w:t>
            </w:r>
            <w:r>
              <w:t xml:space="preserve"> bahasa </w:t>
            </w:r>
            <w:r w:rsidR="00F14D06">
              <w:rPr>
                <w:i/>
                <w:iCs/>
              </w:rPr>
              <w:t xml:space="preserve">chatting </w:t>
            </w:r>
            <w:r>
              <w:t>sebelum diterjemahkan.</w:t>
            </w:r>
          </w:p>
        </w:tc>
      </w:tr>
    </w:tbl>
    <w:p w14:paraId="0C2EA24C" w14:textId="7B05DE31" w:rsidR="00D97E1E" w:rsidRPr="00D919A6" w:rsidRDefault="00B12D30" w:rsidP="006705AE">
      <w:pPr>
        <w:pStyle w:val="Heading2"/>
        <w:rPr>
          <w:i/>
          <w:iCs w:val="0"/>
        </w:rPr>
      </w:pPr>
      <w:bookmarkStart w:id="66" w:name="_Toc34601116"/>
      <w:bookmarkStart w:id="67" w:name="_Toc62737568"/>
      <w:bookmarkStart w:id="68" w:name="_Toc66975516"/>
      <w:bookmarkStart w:id="69" w:name="_Toc354688522"/>
      <w:r w:rsidRPr="00D919A6">
        <w:rPr>
          <w:i/>
          <w:iCs w:val="0"/>
        </w:rPr>
        <w:t>Chatting</w:t>
      </w:r>
      <w:bookmarkEnd w:id="66"/>
      <w:bookmarkEnd w:id="67"/>
      <w:bookmarkEnd w:id="68"/>
    </w:p>
    <w:p w14:paraId="34A46F6A" w14:textId="14867BAC" w:rsidR="00D97E1E" w:rsidRDefault="00A04881" w:rsidP="00B37022">
      <w:r w:rsidRPr="00DC709C">
        <w:t>K</w:t>
      </w:r>
      <w:r w:rsidRPr="00DC709C">
        <w:rPr>
          <w:lang w:val="zh-CN"/>
        </w:rPr>
        <w:t xml:space="preserve">omunikasi </w:t>
      </w:r>
      <w:r w:rsidR="004F1C81">
        <w:t>merupakan aktivitas</w:t>
      </w:r>
      <w:r w:rsidRPr="00DC709C">
        <w:rPr>
          <w:lang w:val="zh-CN"/>
        </w:rPr>
        <w:t> pengiriman dan penerimaan pesan atau berita antara dua orang atau lebih sehingga pesan yang dimaksud dapat dipahami.</w:t>
      </w:r>
      <w:r>
        <w:t xml:space="preserve"> </w:t>
      </w:r>
      <w:r w:rsidRPr="00A04881">
        <w:t>Hadirnya layanan komunikasi dan informasi yang canggih</w:t>
      </w:r>
      <w:r>
        <w:t xml:space="preserve"> </w:t>
      </w:r>
      <w:r w:rsidRPr="00A04881">
        <w:t>tadi telah memanjakan kehidupan manusia era sekarang dalam</w:t>
      </w:r>
      <w:r>
        <w:t xml:space="preserve"> </w:t>
      </w:r>
      <w:r w:rsidRPr="00A04881">
        <w:t>berbagai aspek, terutama dalam hal hidup bersosial dengan</w:t>
      </w:r>
      <w:r>
        <w:t xml:space="preserve"> </w:t>
      </w:r>
      <w:r w:rsidRPr="00A04881">
        <w:t xml:space="preserve">sesamanya. </w:t>
      </w:r>
      <w:r w:rsidRPr="00202E06">
        <w:rPr>
          <w:i/>
          <w:iCs/>
        </w:rPr>
        <w:t>Chatting</w:t>
      </w:r>
      <w:r w:rsidRPr="00A04881">
        <w:t xml:space="preserve"> sebagai bagian dari media komunikasi di</w:t>
      </w:r>
      <w:r>
        <w:t xml:space="preserve"> </w:t>
      </w:r>
      <w:r w:rsidRPr="00A04881">
        <w:t>bidang teknologi informasi menjadi salah satu layanan yang</w:t>
      </w:r>
      <w:r>
        <w:t xml:space="preserve"> </w:t>
      </w:r>
      <w:r w:rsidRPr="00A04881">
        <w:t>paling disukai anak-anak muda, bahkan orang dewasa saat ini,</w:t>
      </w:r>
      <w:r>
        <w:t xml:space="preserve"> </w:t>
      </w:r>
      <w:r w:rsidRPr="00A04881">
        <w:t>dalam rangka menjalin hubungan sosial dan bermasyarakat di</w:t>
      </w:r>
      <w:r>
        <w:t xml:space="preserve"> </w:t>
      </w:r>
      <w:r w:rsidRPr="00A04881">
        <w:t xml:space="preserve">dunia maya. Aktivitas </w:t>
      </w:r>
      <w:r w:rsidRPr="00202E06">
        <w:rPr>
          <w:i/>
          <w:iCs/>
        </w:rPr>
        <w:t>chatting</w:t>
      </w:r>
      <w:r w:rsidRPr="00A04881">
        <w:t xml:space="preserve"> </w:t>
      </w:r>
      <w:r w:rsidR="004153D0">
        <w:t xml:space="preserve">sendiri </w:t>
      </w:r>
      <w:r w:rsidRPr="00A04881">
        <w:t>merupakan bentuk komunikasi</w:t>
      </w:r>
      <w:r>
        <w:t xml:space="preserve"> </w:t>
      </w:r>
      <w:r w:rsidRPr="00A04881">
        <w:t>yang berwujud tuturan verbal teks (bahasa tulis) yang disertai</w:t>
      </w:r>
      <w:r>
        <w:t xml:space="preserve"> </w:t>
      </w:r>
      <w:r w:rsidRPr="00A04881">
        <w:t xml:space="preserve">dengan pemakaian simbol-simbol (bentuk </w:t>
      </w:r>
      <w:r w:rsidR="00B73B7E">
        <w:rPr>
          <w:i/>
          <w:iCs/>
        </w:rPr>
        <w:t>emoticon</w:t>
      </w:r>
      <w:r w:rsidRPr="00A04881">
        <w:t>) atau kode</w:t>
      </w:r>
      <w:r>
        <w:t>-</w:t>
      </w:r>
      <w:r w:rsidRPr="00A04881">
        <w:t>kode</w:t>
      </w:r>
      <w:r>
        <w:t xml:space="preserve"> </w:t>
      </w:r>
      <w:r w:rsidRPr="00A04881">
        <w:t>bahasa sebagai ganti ujaran lisan yang tidak dapat</w:t>
      </w:r>
      <w:r>
        <w:t xml:space="preserve"> </w:t>
      </w:r>
      <w:r w:rsidRPr="00A04881">
        <w:t>diekspresikan ke dalam ungkapan verbal karena keterbatasan</w:t>
      </w:r>
      <w:r>
        <w:t xml:space="preserve"> </w:t>
      </w:r>
      <w:r w:rsidRPr="00A04881">
        <w:t>media yang digunakannya</w:t>
      </w:r>
      <w:r w:rsidR="00EC360A">
        <w:t xml:space="preserve"> </w:t>
      </w:r>
      <w:r w:rsidR="00EC360A">
        <w:fldChar w:fldCharType="begin" w:fldLock="1"/>
      </w:r>
      <w:r w:rsidR="00640596">
        <w:instrText>ADDIN CSL_CITATION {"citationItems":[{"id":"ITEM-1","itemData":{"author":[{"dropping-particle":"","family":"Hariyanto","given":"Bambang","non-dropping-particle":"","parse-names":false,"suffix":""}],"container-title":"Adabiyyāt: Jurnal Bahasa dan Sastra","id":"ITEM-1","issue":"3","issued":{"date-parts":[["2010"]]},"title":"ISTILAH-ISTILAH KHUSUS DALAM CHATTING ( Sebuah Analisis Sosiopragmatik )","type":"article-journal","volume":"9"},"uris":["http://www.mendeley.com/documents/?uuid=89b25abb-e7e0-46ac-814e-483da96bc5ce"]}],"mendeley":{"formattedCitation":"(Hariyanto, 2010)","plainTextFormattedCitation":"(Hariyanto, 2010)","previouslyFormattedCitation":"(Hariyanto, 2010)"},"properties":{"noteIndex":0},"schema":"https://github.com/citation-style-language/schema/raw/master/csl-citation.json"}</w:instrText>
      </w:r>
      <w:r w:rsidR="00EC360A">
        <w:fldChar w:fldCharType="separate"/>
      </w:r>
      <w:r w:rsidR="00EC360A" w:rsidRPr="00EC360A">
        <w:rPr>
          <w:noProof/>
        </w:rPr>
        <w:t>(Hariyanto, 2010)</w:t>
      </w:r>
      <w:r w:rsidR="00EC360A">
        <w:fldChar w:fldCharType="end"/>
      </w:r>
      <w:r w:rsidR="00EC360A" w:rsidRPr="00EC360A">
        <w:t>.</w:t>
      </w:r>
    </w:p>
    <w:p w14:paraId="76F56896" w14:textId="77777777" w:rsidR="00625F64" w:rsidRDefault="00625F64" w:rsidP="00B37022"/>
    <w:p w14:paraId="7736AFCA" w14:textId="5EBC4023" w:rsidR="00202E06" w:rsidRDefault="00202E06" w:rsidP="00B37022">
      <w:r w:rsidRPr="00202E06">
        <w:lastRenderedPageBreak/>
        <w:t xml:space="preserve">Aplikasi </w:t>
      </w:r>
      <w:r w:rsidRPr="00B12E8F">
        <w:rPr>
          <w:i/>
          <w:iCs/>
        </w:rPr>
        <w:t>chatting</w:t>
      </w:r>
      <w:r w:rsidRPr="00202E06">
        <w:t xml:space="preserve"> sendiri merupakan alat komunikasi dua arah antara satu orang atau beberapa orang baik teks, suara, maupun video. Pemanfaatan aplikasi </w:t>
      </w:r>
      <w:r w:rsidRPr="00E46249">
        <w:rPr>
          <w:i/>
          <w:iCs/>
        </w:rPr>
        <w:t>chatting</w:t>
      </w:r>
      <w:r w:rsidRPr="00202E06">
        <w:t xml:space="preserve"> ini akan menghemat waktu, tenaga, dan biaya karena tidak perlu melakukan perjalanan jauh dan melelahkan untuk menjalin komunikasi</w:t>
      </w:r>
      <w:r>
        <w:t xml:space="preserve"> </w:t>
      </w:r>
      <w:r>
        <w:fldChar w:fldCharType="begin" w:fldLock="1"/>
      </w:r>
      <w:r w:rsidR="00EA59B5">
        <w:instrText>ADDIN CSL_CITATION {"citationItems":[{"id":"ITEM-1","itemData":{"author":[{"dropping-particle":"","family":"Putri","given":"Lu’lu’un Nisa’ Ku rnia","non-dropping-particle":"","parse-names":false,"suffix":""}],"id":"ITEM-1","issued":{"date-parts":[["2011"]]},"publisher":"Uin Sunan Kalijaga","title":"Analisis Perancangan dan Implementasi Aplikasi Chatting Berbasis Objek","type":"thesis"},"uris":["http://www.mendeley.com/documents/?uuid=c8c92462-db1c-4313-b644-edf793b82ce6"]}],"mendeley":{"formattedCitation":"(Putri, 2011)","plainTextFormattedCitation":"(Putri, 2011)","previouslyFormattedCitation":"(Putri, 2011)"},"properties":{"noteIndex":0},"schema":"https://github.com/citation-style-language/schema/raw/master/csl-citation.json"}</w:instrText>
      </w:r>
      <w:r>
        <w:fldChar w:fldCharType="separate"/>
      </w:r>
      <w:r w:rsidRPr="00202E06">
        <w:rPr>
          <w:noProof/>
        </w:rPr>
        <w:t>(Putri, 2011)</w:t>
      </w:r>
      <w:r>
        <w:fldChar w:fldCharType="end"/>
      </w:r>
      <w:r>
        <w:t>.</w:t>
      </w:r>
    </w:p>
    <w:p w14:paraId="4F81A88C" w14:textId="70C52A12" w:rsidR="00A04881" w:rsidRDefault="0004542B" w:rsidP="00B37022">
      <w:r w:rsidRPr="00F8252A">
        <w:t>Sebagai model komunikasi verbal yang berwujud teks atau tulis</w:t>
      </w:r>
      <w:r>
        <w:t xml:space="preserve"> </w:t>
      </w:r>
      <w:r w:rsidR="00792F8C">
        <w:t>dan digunakan</w:t>
      </w:r>
      <w:r>
        <w:t xml:space="preserve"> oleh berbagai lapisan masyarakat dalam berbagai situasi dan konteks sosial</w:t>
      </w:r>
      <w:r w:rsidRPr="00F8252A">
        <w:t>,</w:t>
      </w:r>
      <w:r>
        <w:t xml:space="preserve"> </w:t>
      </w:r>
      <w:r w:rsidR="00792F8C">
        <w:t xml:space="preserve">umumnya bahasa dalam aktivitas </w:t>
      </w:r>
      <w:r w:rsidR="00792F8C">
        <w:rPr>
          <w:i/>
          <w:iCs/>
        </w:rPr>
        <w:t xml:space="preserve">chatting </w:t>
      </w:r>
      <w:r w:rsidR="00681EF9">
        <w:t>menggunakan</w:t>
      </w:r>
      <w:r w:rsidR="00792F8C">
        <w:t xml:space="preserve"> </w:t>
      </w:r>
      <w:r w:rsidR="00681EF9">
        <w:t>kata</w:t>
      </w:r>
      <w:r w:rsidR="00792F8C">
        <w:t xml:space="preserve"> tidak baku yaitu </w:t>
      </w:r>
      <w:r w:rsidR="00681EF9">
        <w:t>kata yang digunakan pada situasi tidak resmi atau informal</w:t>
      </w:r>
      <w:r>
        <w:t>.</w:t>
      </w:r>
      <w:r w:rsidR="00681EF9">
        <w:t xml:space="preserve"> </w:t>
      </w:r>
      <w:r w:rsidR="00712151">
        <w:t xml:space="preserve">Karena bahasa yang digunakan bersifat tidak baku maka muncul variasi dalam penuturan bahasa oleh pelaku aktivitas </w:t>
      </w:r>
      <w:r w:rsidR="00712151">
        <w:rPr>
          <w:i/>
          <w:iCs/>
        </w:rPr>
        <w:t>chatting</w:t>
      </w:r>
      <w:r w:rsidR="00712151">
        <w:t xml:space="preserve">. </w:t>
      </w:r>
      <w:r w:rsidR="00712151" w:rsidRPr="00712151">
        <w:t xml:space="preserve">Faktor-faktor sosial </w:t>
      </w:r>
      <w:r w:rsidR="00712151">
        <w:t>yang</w:t>
      </w:r>
      <w:r w:rsidR="00712151" w:rsidRPr="00712151">
        <w:t xml:space="preserve"> memengaruhi variasi bahasa</w:t>
      </w:r>
      <w:r w:rsidR="00712151">
        <w:t xml:space="preserve"> </w:t>
      </w:r>
      <w:r w:rsidR="00712151" w:rsidRPr="00712151">
        <w:t>dapat diketahui berdasarkan latar belakang</w:t>
      </w:r>
      <w:r w:rsidR="00712151">
        <w:t xml:space="preserve"> penutur bahasa, beberapa faktor tersebut seperti </w:t>
      </w:r>
      <w:r w:rsidR="00712151" w:rsidRPr="00712151">
        <w:t>latar</w:t>
      </w:r>
      <w:r w:rsidR="00712151">
        <w:t xml:space="preserve"> </w:t>
      </w:r>
      <w:r w:rsidR="00712151" w:rsidRPr="00712151">
        <w:t>belakang pekerjaan, usia, pendidikan, gender, tingkat kebangsawanan, keadaan sosial</w:t>
      </w:r>
      <w:r w:rsidR="00712151">
        <w:t xml:space="preserve"> </w:t>
      </w:r>
      <w:r w:rsidR="00712151" w:rsidRPr="00712151">
        <w:t>ekonomi, dan sebagainya</w:t>
      </w:r>
      <w:r w:rsidR="005614F9">
        <w:t xml:space="preserve"> </w:t>
      </w:r>
      <w:r w:rsidR="005614F9">
        <w:fldChar w:fldCharType="begin" w:fldLock="1"/>
      </w:r>
      <w:r w:rsidR="00DA259B">
        <w:instrText>ADDIN CSL_CITATION {"citationItems":[{"id":"ITEM-1","itemData":{"author":[{"dropping-particle":"","family":"Utami","given":"Djuwita","non-dropping-particle":"","parse-names":false,"suffix":""}],"id":"ITEM-1","issued":{"date-parts":[["2010"]]},"title":"Karakteristik penggunaan bahasa pada status Facebook","type":"article-journal"},"uris":["http://www.mendeley.com/documents/?uuid=f1f0550e-0ef3-481d-87f3-642b4baf1119"]}],"mendeley":{"formattedCitation":"(Utami, 2010)","plainTextFormattedCitation":"(Utami, 2010)","previouslyFormattedCitation":"(Utami, 2010)"},"properties":{"noteIndex":0},"schema":"https://github.com/citation-style-language/schema/raw/master/csl-citation.json"}</w:instrText>
      </w:r>
      <w:r w:rsidR="005614F9">
        <w:fldChar w:fldCharType="separate"/>
      </w:r>
      <w:r w:rsidR="005614F9" w:rsidRPr="005614F9">
        <w:rPr>
          <w:noProof/>
        </w:rPr>
        <w:t>(Utami, 2010)</w:t>
      </w:r>
      <w:r w:rsidR="005614F9">
        <w:fldChar w:fldCharType="end"/>
      </w:r>
      <w:r w:rsidR="008D2F48" w:rsidRPr="008D2F48">
        <w:t>.</w:t>
      </w:r>
    </w:p>
    <w:p w14:paraId="624A81DC" w14:textId="388E99F3" w:rsidR="002067CC" w:rsidRDefault="00F75C3E" w:rsidP="002067CC">
      <w:pPr>
        <w:pStyle w:val="Heading2"/>
      </w:pPr>
      <w:bookmarkStart w:id="70" w:name="_Toc66975517"/>
      <w:bookmarkStart w:id="71" w:name="_Toc34601119"/>
      <w:bookmarkStart w:id="72" w:name="_Toc62737571"/>
      <w:r>
        <w:t>Normalisasi Teks</w:t>
      </w:r>
      <w:bookmarkEnd w:id="70"/>
    </w:p>
    <w:p w14:paraId="7DC0A272" w14:textId="07BC7FC8" w:rsidR="003C6634" w:rsidRPr="001C081D" w:rsidRDefault="00241FD9" w:rsidP="003C6634">
      <w:r w:rsidRPr="001C081D">
        <w:t xml:space="preserve">Dalam aktivitas </w:t>
      </w:r>
      <w:r w:rsidRPr="001C081D">
        <w:rPr>
          <w:i/>
          <w:iCs/>
        </w:rPr>
        <w:t>chatting</w:t>
      </w:r>
      <w:r w:rsidRPr="001C081D">
        <w:t xml:space="preserve"> atau komunikasi teks penggunaan kata tidak baku </w:t>
      </w:r>
      <w:r w:rsidR="00F75C3E" w:rsidRPr="001C081D">
        <w:t>menyebabkan perubahan</w:t>
      </w:r>
      <w:r w:rsidR="001E2F8A" w:rsidRPr="001C081D">
        <w:t xml:space="preserve"> bentuk pada suatu bahasa seperti terjadinya abreviasi atau penyingkatan kata, penggunaan slang, maupun lain sebagainya </w:t>
      </w:r>
      <w:r w:rsidR="00F75C3E" w:rsidRPr="001C081D">
        <w:t>sehingga</w:t>
      </w:r>
      <w:r w:rsidR="001E2F8A" w:rsidRPr="001C081D">
        <w:t xml:space="preserve"> </w:t>
      </w:r>
      <w:r w:rsidR="00F75C3E" w:rsidRPr="001C081D">
        <w:t xml:space="preserve">muncul banyak variasi </w:t>
      </w:r>
      <w:r w:rsidR="00EA3353" w:rsidRPr="001C081D">
        <w:t>dalam</w:t>
      </w:r>
      <w:r w:rsidR="00F75C3E" w:rsidRPr="001C081D">
        <w:t xml:space="preserve"> </w:t>
      </w:r>
      <w:r w:rsidR="00EA3353" w:rsidRPr="001C081D">
        <w:t>suatu</w:t>
      </w:r>
      <w:r w:rsidR="00F75C3E" w:rsidRPr="001C081D">
        <w:t xml:space="preserve"> bahasa.</w:t>
      </w:r>
      <w:r w:rsidR="00EA3353" w:rsidRPr="001C081D">
        <w:t xml:space="preserve"> Tantangan terbesar dalam model komputasi bahasa diantaranya </w:t>
      </w:r>
      <w:r w:rsidR="00EA3353" w:rsidRPr="001C081D">
        <w:rPr>
          <w:sz w:val="22"/>
          <w:szCs w:val="22"/>
        </w:rPr>
        <w:t>ambiguitas makna kata</w:t>
      </w:r>
      <w:r w:rsidR="00B808E2" w:rsidRPr="001C081D">
        <w:rPr>
          <w:sz w:val="22"/>
          <w:szCs w:val="22"/>
        </w:rPr>
        <w:t xml:space="preserve"> dan</w:t>
      </w:r>
      <w:r w:rsidR="00EA3353" w:rsidRPr="001C081D">
        <w:rPr>
          <w:sz w:val="22"/>
          <w:szCs w:val="22"/>
        </w:rPr>
        <w:t xml:space="preserve"> ambiguitas sintaksis</w:t>
      </w:r>
      <w:r w:rsidR="00B808E2" w:rsidRPr="001C081D">
        <w:rPr>
          <w:sz w:val="22"/>
          <w:szCs w:val="22"/>
        </w:rPr>
        <w:t xml:space="preserve">, sementara penulisan atau ejaan yang tidak baku/sempurna merupakan salah satu penyebabnya </w:t>
      </w:r>
      <w:r w:rsidR="003C6634" w:rsidRPr="001C081D">
        <w:rPr>
          <w:sz w:val="22"/>
          <w:szCs w:val="22"/>
        </w:rPr>
        <w:fldChar w:fldCharType="begin" w:fldLock="1"/>
      </w:r>
      <w:r w:rsidR="0077253E" w:rsidRPr="001C081D">
        <w:rPr>
          <w:sz w:val="22"/>
          <w:szCs w:val="22"/>
        </w:rPr>
        <w:instrText>ADDIN CSL_CITATION {"citationItems":[{"id":"ITEM-1","itemData":{"abstract":"… Namun, frekuensi penggunaan media sosial yang tinggi, tidak sebanding dengan ejaan kalimat tidak baku (informal) yang digunakan dalam mengisi konten media sosial dengan maksud untuk memudahkan komunikasi. Ejaan …","author":[{"dropping-particle":"","family":"Priansya","given":"Stezar","non-dropping-particle":"","parse-names":false,"suffix":""}],"container-title":"Institut Teknologi Sepuluh Nopember","id":"ITEM-1","issued":{"date-parts":[["2017"]]},"page":"Tugas Akhir - KS141501","title":"Normalisasi Teks Media Sosial Menggunakan Word2vec, Levenshtein Distance, dan Jaro-Winkler Distance","type":"article-journal"},"uris":["http://www.mendeley.com/documents/?uuid=176ee6e4-ed62-48a7-b2f3-cee7ba49d972"]}],"mendeley":{"formattedCitation":"(Priansya, 2017)","plainTextFormattedCitation":"(Priansya, 2017)","previouslyFormattedCitation":"(Priansya, 2017)"},"properties":{"noteIndex":0},"schema":"https://github.com/citation-style-language/schema/raw/master/csl-citation.json"}</w:instrText>
      </w:r>
      <w:r w:rsidR="003C6634" w:rsidRPr="001C081D">
        <w:rPr>
          <w:sz w:val="22"/>
          <w:szCs w:val="22"/>
        </w:rPr>
        <w:fldChar w:fldCharType="separate"/>
      </w:r>
      <w:r w:rsidR="003C6634" w:rsidRPr="001C081D">
        <w:rPr>
          <w:noProof/>
          <w:sz w:val="22"/>
          <w:szCs w:val="22"/>
        </w:rPr>
        <w:t>(Priansya, 2017)</w:t>
      </w:r>
      <w:r w:rsidR="003C6634" w:rsidRPr="001C081D">
        <w:rPr>
          <w:sz w:val="22"/>
          <w:szCs w:val="22"/>
        </w:rPr>
        <w:fldChar w:fldCharType="end"/>
      </w:r>
      <w:r w:rsidR="00B808E2" w:rsidRPr="001C081D">
        <w:rPr>
          <w:sz w:val="22"/>
          <w:szCs w:val="22"/>
        </w:rPr>
        <w:t>.</w:t>
      </w:r>
      <w:r w:rsidR="00F75C3E" w:rsidRPr="001C081D">
        <w:t xml:space="preserve"> </w:t>
      </w:r>
      <w:r w:rsidR="00EA3353" w:rsidRPr="001C081D">
        <w:t>Karena setiap orang dapat memiliki bentuk atau variasi yang berbeda-beda (yang tidak baku) dalam menuturkan satu bahasa pada komunikasi teks, maka diperlukan normalisasi teks.</w:t>
      </w:r>
    </w:p>
    <w:p w14:paraId="2DC15459" w14:textId="717229FC" w:rsidR="00F75C3E" w:rsidRDefault="003C6634" w:rsidP="0077253E">
      <w:r w:rsidRPr="001C081D">
        <w:t>Normalisasi teks</w:t>
      </w:r>
      <w:r w:rsidR="00125AB5" w:rsidRPr="001C081D">
        <w:t xml:space="preserve"> atau normalisasi kata adalah mengubah kata yang tidak baku menjadi kata baku dalam suatu</w:t>
      </w:r>
      <w:r w:rsidR="0077253E" w:rsidRPr="001C081D">
        <w:t xml:space="preserve"> </w:t>
      </w:r>
      <w:r w:rsidR="00125AB5" w:rsidRPr="001C081D">
        <w:t>bahasa</w:t>
      </w:r>
      <w:r w:rsidR="0077253E" w:rsidRPr="001C081D">
        <w:t xml:space="preserve"> </w:t>
      </w:r>
      <w:r w:rsidR="0077253E" w:rsidRPr="001C081D">
        <w:fldChar w:fldCharType="begin" w:fldLock="1"/>
      </w:r>
      <w:r w:rsidR="00B66FCB" w:rsidRPr="001C081D">
        <w:instrText>ADDIN CSL_CITATION {"citationItems":[{"id":"ITEM-1","itemData":{"DOI":"10.22146/jnteti.v8i3.516","ISSN":"2301-4156","author":[{"dropping-particle":"","family":"Nugraha","given":"I Gusti Bagus Baskara","non-dropping-particle":"","parse-names":false,"suffix":""},{"dropping-particle":"","family":"Rizqullah","given":"Rafi Dwi","non-dropping-particle":"","parse-names":false,"suffix":""}],"container-title":"Jurnal Nasional Teknik Elektro dan Teknologi Informasi (JNTETI)","id":"ITEM-1","issue":"3","issued":{"date-parts":[["2019"]]},"page":"218","title":"Normalisasi Kata Tidak Baku yang Tidak Disingkat dengan Jarak Perubahan","type":"article-journal","volume":"8"},"uris":["http://www.mendeley.com/documents/?uuid=f23a5626-231a-49cf-8439-64ff45084b1a"]}],"mendeley":{"formattedCitation":"(Nugraha and Rizqullah, 2019)","plainTextFormattedCitation":"(Nugraha and Rizqullah, 2019)","previouslyFormattedCitation":"(Nugraha and Rizqullah, 2019)"},"properties":{"noteIndex":0},"schema":"https://github.com/citation-style-language/schema/raw/master/csl-citation.json"}</w:instrText>
      </w:r>
      <w:r w:rsidR="0077253E" w:rsidRPr="001C081D">
        <w:fldChar w:fldCharType="separate"/>
      </w:r>
      <w:r w:rsidR="0077253E" w:rsidRPr="001C081D">
        <w:rPr>
          <w:noProof/>
        </w:rPr>
        <w:t>(Nugraha and Rizqullah, 2019)</w:t>
      </w:r>
      <w:r w:rsidR="0077253E" w:rsidRPr="001C081D">
        <w:fldChar w:fldCharType="end"/>
      </w:r>
      <w:r w:rsidR="0077253E" w:rsidRPr="001C081D">
        <w:t xml:space="preserve">. </w:t>
      </w:r>
      <w:r w:rsidR="00351A9F" w:rsidRPr="001C081D">
        <w:t xml:space="preserve">Normalisasi teks pada penelitian ini </w:t>
      </w:r>
      <w:r w:rsidR="00125AB5" w:rsidRPr="001C081D">
        <w:t xml:space="preserve">akan dilakukan dengan metode </w:t>
      </w:r>
      <w:r w:rsidR="00AB60F1">
        <w:rPr>
          <w:i/>
          <w:iCs/>
        </w:rPr>
        <w:t xml:space="preserve">Hidden Markov Model </w:t>
      </w:r>
      <w:r w:rsidR="00AB60F1">
        <w:t xml:space="preserve">(HMM) dengan rangkaian </w:t>
      </w:r>
      <w:r w:rsidR="00D354CE">
        <w:rPr>
          <w:i/>
          <w:iCs/>
        </w:rPr>
        <w:t>trigram</w:t>
      </w:r>
      <w:r w:rsidR="00D354CE">
        <w:t xml:space="preserve"> (</w:t>
      </w:r>
      <w:r w:rsidR="00AB60F1">
        <w:t>3 gram)</w:t>
      </w:r>
      <w:r w:rsidR="001C081D" w:rsidRPr="001C081D">
        <w:t>.</w:t>
      </w:r>
    </w:p>
    <w:p w14:paraId="37F61B70" w14:textId="77777777" w:rsidR="0051753A" w:rsidRPr="0051753A" w:rsidRDefault="0051753A" w:rsidP="00EC7E1F">
      <w:pPr>
        <w:pStyle w:val="ParagrifIsi"/>
      </w:pPr>
    </w:p>
    <w:p w14:paraId="53392A71" w14:textId="7F70C5F2" w:rsidR="00C44715" w:rsidRPr="00FD56ED" w:rsidRDefault="00C44715" w:rsidP="002067CC">
      <w:pPr>
        <w:pStyle w:val="Heading2"/>
      </w:pPr>
      <w:bookmarkStart w:id="73" w:name="_Toc66975518"/>
      <w:r w:rsidRPr="00FD56ED">
        <w:rPr>
          <w:i/>
          <w:iCs w:val="0"/>
        </w:rPr>
        <w:lastRenderedPageBreak/>
        <w:t xml:space="preserve">Hidden Markov Model </w:t>
      </w:r>
      <w:r w:rsidRPr="00FD56ED">
        <w:t>(HMM)</w:t>
      </w:r>
    </w:p>
    <w:p w14:paraId="345692E0" w14:textId="207A1DAB" w:rsidR="00FD56ED" w:rsidRDefault="00EF3BD6" w:rsidP="00FD56ED">
      <w:r>
        <w:rPr>
          <w:i/>
          <w:iCs/>
        </w:rPr>
        <w:t xml:space="preserve">Hidden Markov Model </w:t>
      </w:r>
      <w:r w:rsidR="00795D12">
        <w:t xml:space="preserve">atau </w:t>
      </w:r>
      <w:r>
        <w:t xml:space="preserve">HMM merupakan model statistik dimana suatu sistem yang dimodelkan diasumsikan sebagai </w:t>
      </w:r>
      <w:r w:rsidRPr="00EF3BD6">
        <w:rPr>
          <w:i/>
          <w:iCs/>
        </w:rPr>
        <w:t>markov</w:t>
      </w:r>
      <w:r>
        <w:t xml:space="preserve"> proses</w:t>
      </w:r>
      <w:r w:rsidRPr="00EF3BD6">
        <w:t xml:space="preserve"> dengan dengan kondisi yang tidak terobservasi</w:t>
      </w:r>
      <w:r w:rsidR="00795D12">
        <w:t xml:space="preserve"> (tidak dapat diamati)</w:t>
      </w:r>
      <w:r w:rsidRPr="00EF3BD6">
        <w:t>. Suatu HMM dapat dianggap sebagai jaringan Bayesian dinamis yang sederhana (</w:t>
      </w:r>
      <w:r w:rsidRPr="00795D12">
        <w:rPr>
          <w:i/>
          <w:iCs/>
        </w:rPr>
        <w:t>simplest dynamic Bayesian network</w:t>
      </w:r>
      <w:r w:rsidRPr="00EF3BD6">
        <w:t>)</w:t>
      </w:r>
      <w:r w:rsidR="00795D12">
        <w:fldChar w:fldCharType="begin" w:fldLock="1"/>
      </w:r>
      <w:r w:rsidR="009F2DBE">
        <w:instrText>ADDIN CSL_CITATION {"citationItems":[{"id":"ITEM-1","itemData":{"author":[{"dropping-particle":"","family":"Prasetyo","given":"Muhammad Eko Budi","non-dropping-particle":"","parse-names":false,"suffix":""}],"container-title":"Makalah Sekolah Teknik Elektro dan Informatika ITB","id":"ITEM-1","issued":{"date-parts":[["2010"]]},"title":"Teori Dasar Hidden Markov Model","type":"article-journal"},"uris":["http://www.mendeley.com/documents/?uuid=5f0690d3-6a97-4e30-8c1c-b5fc2cfbc14e"]}],"mendeley":{"formattedCitation":"(Prasetyo, 2010)","plainTextFormattedCitation":"(Prasetyo, 2010)","previouslyFormattedCitation":"(Prasetyo, 2010)"},"properties":{"noteIndex":0},"schema":"https://github.com/citation-style-language/schema/raw/master/csl-citation.json"}</w:instrText>
      </w:r>
      <w:r w:rsidR="00795D12">
        <w:fldChar w:fldCharType="separate"/>
      </w:r>
      <w:r w:rsidR="00795D12" w:rsidRPr="00795D12">
        <w:rPr>
          <w:noProof/>
        </w:rPr>
        <w:t>(Prasetyo, 2010)</w:t>
      </w:r>
      <w:r w:rsidR="00795D12">
        <w:fldChar w:fldCharType="end"/>
      </w:r>
      <w:r w:rsidR="00795D12">
        <w:t>.</w:t>
      </w:r>
    </w:p>
    <w:p w14:paraId="6AC272CE" w14:textId="77777777" w:rsidR="00BF137F" w:rsidRDefault="00FD56ED" w:rsidP="00BF137F">
      <w:r w:rsidRPr="00FD56ED">
        <w:t xml:space="preserve">Dalam model </w:t>
      </w:r>
      <w:r w:rsidRPr="00FD56ED">
        <w:rPr>
          <w:i/>
          <w:iCs/>
        </w:rPr>
        <w:t>Markov</w:t>
      </w:r>
      <w:r w:rsidRPr="00FD56ED">
        <w:t xml:space="preserve"> normal, pengamat dapat melihat semua keadaan secara langsung. Oleh karena itu, probabilitas kondisi </w:t>
      </w:r>
      <w:r w:rsidR="005A49DE">
        <w:t>transisi</w:t>
      </w:r>
      <w:r w:rsidRPr="00FD56ED">
        <w:t xml:space="preserve"> adalah satu-satunya parameter yang </w:t>
      </w:r>
      <w:r w:rsidR="005A49DE">
        <w:t>teramati</w:t>
      </w:r>
      <w:r w:rsidRPr="00FD56ED">
        <w:t xml:space="preserve">. </w:t>
      </w:r>
      <w:r w:rsidR="005A49DE" w:rsidRPr="005A49DE">
        <w:t>Dalam HMM, keadaan tidak terlihat secara langsung</w:t>
      </w:r>
      <w:r w:rsidR="005A49DE">
        <w:t>, namun keluaran</w:t>
      </w:r>
      <w:r w:rsidR="005A49DE" w:rsidRPr="005A49DE">
        <w:t xml:space="preserve"> yang bergantung terhadap keadaan tersebut terlihat.</w:t>
      </w:r>
      <w:r w:rsidRPr="00FD56ED">
        <w:t xml:space="preserve"> </w:t>
      </w:r>
    </w:p>
    <w:p w14:paraId="49B14AC6" w14:textId="5127F497" w:rsidR="00BF137F" w:rsidRDefault="00FD56ED" w:rsidP="00BF137F">
      <w:r w:rsidRPr="00FD56ED">
        <w:t xml:space="preserve">Setiap kondisi memiliki distribusi probabilitas pada semua kemungkinan keluar. Oleh karena itu, urutan langkah yang dihasilkan oleh HMM memberikan informasi tentang urutan keadaan. Harus dipahami bahwa sifat </w:t>
      </w:r>
      <w:r w:rsidR="00BF137F">
        <w:rPr>
          <w:i/>
          <w:iCs/>
        </w:rPr>
        <w:t xml:space="preserve">hidden </w:t>
      </w:r>
      <w:r w:rsidR="00BF137F">
        <w:t>(</w:t>
      </w:r>
      <w:r w:rsidRPr="00FD56ED">
        <w:t>tersembunyi</w:t>
      </w:r>
      <w:r w:rsidR="00BF137F">
        <w:t>)</w:t>
      </w:r>
      <w:r w:rsidRPr="00FD56ED">
        <w:t xml:space="preserve"> mengacu pada keadaan bagian yang dilalui model, bukan parameter model. Model tetap tersembunyi bahkan jika parameter model diketahui.</w:t>
      </w:r>
    </w:p>
    <w:p w14:paraId="04DF236B" w14:textId="219DC255" w:rsidR="00BF137F" w:rsidRPr="00BF137F" w:rsidRDefault="00BF137F" w:rsidP="00BF137F">
      <w:r w:rsidRPr="00BF137F">
        <w:rPr>
          <w:i/>
          <w:iCs/>
        </w:rPr>
        <w:t>Hidden Markov Model</w:t>
      </w:r>
      <w:r w:rsidRPr="00BF137F">
        <w:t xml:space="preserve"> dapat digunakan untuk aplikasi dibidang </w:t>
      </w:r>
      <w:r w:rsidRPr="00BF137F">
        <w:rPr>
          <w:i/>
          <w:iCs/>
        </w:rPr>
        <w:t>temporal pattern recognition</w:t>
      </w:r>
      <w:r w:rsidRPr="00BF137F">
        <w:t xml:space="preserve"> </w:t>
      </w:r>
      <w:r>
        <w:t>“</w:t>
      </w:r>
      <w:r w:rsidRPr="00BF137F">
        <w:t>pengenalan pola temporal</w:t>
      </w:r>
      <w:r>
        <w:t>”</w:t>
      </w:r>
      <w:r w:rsidRPr="00BF137F">
        <w:t xml:space="preserve"> seperti pengenalan suara, tulisan, gestur, bioinformatika, kompresi kalimat, </w:t>
      </w:r>
      <w:r w:rsidRPr="00BF137F">
        <w:rPr>
          <w:i/>
          <w:iCs/>
        </w:rPr>
        <w:t>computer vision</w:t>
      </w:r>
      <w:r w:rsidRPr="00BF137F">
        <w:t>, ekonomi, finansial, dan pengenalan not balok.</w:t>
      </w:r>
    </w:p>
    <w:p w14:paraId="2466BE6A" w14:textId="2C4A2EE3" w:rsidR="00C44715" w:rsidRPr="00C44715" w:rsidRDefault="00BF137F" w:rsidP="00C44715">
      <w:r>
        <w:t>P</w:t>
      </w:r>
      <w:r w:rsidR="008F16DA" w:rsidRPr="00BF137F">
        <w:t>ada penelitian ini</w:t>
      </w:r>
      <w:r>
        <w:t xml:space="preserve"> </w:t>
      </w:r>
      <w:r w:rsidR="00F76949">
        <w:t>model</w:t>
      </w:r>
      <w:r>
        <w:t xml:space="preserve"> HMM</w:t>
      </w:r>
      <w:r w:rsidR="008F16DA" w:rsidRPr="00BF137F">
        <w:t xml:space="preserve"> digunakan untuk </w:t>
      </w:r>
      <w:r w:rsidR="00F76949">
        <w:t xml:space="preserve">pra proses atau </w:t>
      </w:r>
      <w:r w:rsidR="008F16DA" w:rsidRPr="00BF137F">
        <w:t xml:space="preserve">perbaikan kalimat </w:t>
      </w:r>
      <w:r w:rsidR="008F16DA" w:rsidRPr="00BF137F">
        <w:rPr>
          <w:i/>
          <w:iCs/>
        </w:rPr>
        <w:t>chatting</w:t>
      </w:r>
      <w:r w:rsidR="008F16DA" w:rsidRPr="00BF137F">
        <w:t xml:space="preserve"> bahasa Melayu Sambas ke kalimat baku bahasa Melayu Sambas</w:t>
      </w:r>
      <w:r w:rsidR="00F76949">
        <w:t>.</w:t>
      </w:r>
    </w:p>
    <w:p w14:paraId="4D9D7CD8" w14:textId="29F91220" w:rsidR="00D52BE4" w:rsidRDefault="00D52BE4" w:rsidP="002067CC">
      <w:pPr>
        <w:pStyle w:val="Heading2"/>
        <w:rPr>
          <w:i/>
          <w:iCs w:val="0"/>
        </w:rPr>
      </w:pPr>
      <w:r>
        <w:rPr>
          <w:i/>
          <w:iCs w:val="0"/>
        </w:rPr>
        <w:t>N-gram</w:t>
      </w:r>
    </w:p>
    <w:p w14:paraId="00B77F4D" w14:textId="43388FA1" w:rsidR="00D52BE4" w:rsidRDefault="00D52BE4" w:rsidP="00D52BE4">
      <w:r w:rsidRPr="00D52BE4">
        <w:t xml:space="preserve">Pada dasarnya model </w:t>
      </w:r>
      <w:r w:rsidRPr="00D52BE4">
        <w:rPr>
          <w:i/>
          <w:iCs/>
        </w:rPr>
        <w:t>N-gram</w:t>
      </w:r>
      <w:r w:rsidRPr="00D52BE4">
        <w:t xml:space="preserve"> merupakan model probabilistik, yang kemudian dikembangkan untuk memprediksi item berikutnya dalam urutan item. Tergantung pada aplikasinya, item dapat berupa huruf/karakter, kata, atau lainnya. Salah satunya, model </w:t>
      </w:r>
      <w:r w:rsidRPr="00D52BE4">
        <w:rPr>
          <w:i/>
          <w:iCs/>
        </w:rPr>
        <w:t>N-gram</w:t>
      </w:r>
      <w:r w:rsidRPr="00D52BE4">
        <w:t xml:space="preserve"> berbasis kata digunakan untuk memprediksi kata berikutnya menurut urutan kata tertentu. Dalam arti tertentu, </w:t>
      </w:r>
      <w:r w:rsidRPr="00D52BE4">
        <w:rPr>
          <w:i/>
          <w:iCs/>
        </w:rPr>
        <w:t>N-gram</w:t>
      </w:r>
      <w:r w:rsidRPr="00D52BE4">
        <w:t xml:space="preserve"> hanyalah kumpulan kata, dan setiap kata memiliki panjang n kata. Misalnya, </w:t>
      </w:r>
      <w:r w:rsidRPr="00D52BE4">
        <w:rPr>
          <w:i/>
          <w:iCs/>
        </w:rPr>
        <w:t>N-gram</w:t>
      </w:r>
      <w:r w:rsidRPr="00D52BE4">
        <w:t xml:space="preserve"> ukuran 1 disebut </w:t>
      </w:r>
      <w:r>
        <w:t>“</w:t>
      </w:r>
      <w:r w:rsidRPr="00D52BE4">
        <w:rPr>
          <w:i/>
          <w:iCs/>
        </w:rPr>
        <w:t>unigram</w:t>
      </w:r>
      <w:r>
        <w:t>”</w:t>
      </w:r>
      <w:r w:rsidRPr="00D52BE4">
        <w:t xml:space="preserve">; ukuran 2 adalah </w:t>
      </w:r>
      <w:r>
        <w:t>“</w:t>
      </w:r>
      <w:r w:rsidRPr="00D52BE4">
        <w:rPr>
          <w:i/>
          <w:iCs/>
        </w:rPr>
        <w:t>bigram</w:t>
      </w:r>
      <w:r>
        <w:t>”</w:t>
      </w:r>
      <w:r w:rsidRPr="00D52BE4">
        <w:t xml:space="preserve">; ukuran 3 adalah </w:t>
      </w:r>
      <w:r>
        <w:t>“</w:t>
      </w:r>
      <w:r w:rsidRPr="00D52BE4">
        <w:rPr>
          <w:i/>
          <w:iCs/>
        </w:rPr>
        <w:t>trigram</w:t>
      </w:r>
      <w:r>
        <w:t>”</w:t>
      </w:r>
      <w:r w:rsidRPr="00D52BE4">
        <w:t>, dan seterusnya.</w:t>
      </w:r>
    </w:p>
    <w:p w14:paraId="65A66EF7" w14:textId="77777777" w:rsidR="00625F64" w:rsidRDefault="00625F64" w:rsidP="00CB2D0E"/>
    <w:p w14:paraId="134F2FE7" w14:textId="3FBA3595" w:rsidR="00CB2D0E" w:rsidRDefault="00CB2D0E" w:rsidP="00CB2D0E">
      <w:r w:rsidRPr="00CB2D0E">
        <w:lastRenderedPageBreak/>
        <w:t xml:space="preserve">Dalam pembuatan kata, metode </w:t>
      </w:r>
      <w:r w:rsidRPr="00CB2D0E">
        <w:rPr>
          <w:i/>
          <w:iCs/>
        </w:rPr>
        <w:t>N-gram</w:t>
      </w:r>
      <w:r w:rsidRPr="00CB2D0E">
        <w:t xml:space="preserve"> digunakan untuk mengekstrak n fragmen kata dari rangkaian kata (kalimat, paragraf, bacaan), yang dibaca terus menerus dari teks sumber hingga akhir dokumen. Misalnya, kalimat: </w:t>
      </w:r>
      <w:r>
        <w:t>“</w:t>
      </w:r>
      <w:r w:rsidRPr="00CB2D0E">
        <w:t xml:space="preserve">Saya </w:t>
      </w:r>
      <w:r>
        <w:t>dapat</w:t>
      </w:r>
      <w:r w:rsidRPr="00CB2D0E">
        <w:t xml:space="preserve"> melihat cahaya</w:t>
      </w:r>
      <w:r>
        <w:t xml:space="preserve"> itu”</w:t>
      </w:r>
      <w:r w:rsidRPr="00CB2D0E">
        <w:t xml:space="preserve"> dapat dipecah menjadi </w:t>
      </w:r>
      <w:r w:rsidRPr="00CB2D0E">
        <w:rPr>
          <w:i/>
          <w:iCs/>
        </w:rPr>
        <w:t>N-gram</w:t>
      </w:r>
      <w:r w:rsidRPr="00CB2D0E">
        <w:t xml:space="preserve"> berikut:</w:t>
      </w:r>
    </w:p>
    <w:p w14:paraId="75F71E3E" w14:textId="77777777" w:rsidR="00737C19" w:rsidRPr="00737C19" w:rsidRDefault="00737C19" w:rsidP="00EC7E1F">
      <w:pPr>
        <w:pStyle w:val="ParagrifIsi"/>
        <w:numPr>
          <w:ilvl w:val="0"/>
          <w:numId w:val="32"/>
        </w:numPr>
      </w:pPr>
      <w:r w:rsidRPr="00737C19">
        <w:t>uni-gram: saya, dapat, melihat, cahaya, itu</w:t>
      </w:r>
    </w:p>
    <w:p w14:paraId="24501C0C" w14:textId="77777777" w:rsidR="00737C19" w:rsidRPr="00737C19" w:rsidRDefault="00737C19" w:rsidP="00EC7E1F">
      <w:pPr>
        <w:pStyle w:val="ParagrifIsi"/>
        <w:numPr>
          <w:ilvl w:val="0"/>
          <w:numId w:val="32"/>
        </w:numPr>
      </w:pPr>
      <w:r w:rsidRPr="00737C19">
        <w:t xml:space="preserve">bi-gram: saya dapat, dapat melihat, itu ada </w:t>
      </w:r>
    </w:p>
    <w:p w14:paraId="31DDC09B" w14:textId="7AB96560" w:rsidR="00CB2D0E" w:rsidRDefault="00737C19" w:rsidP="00EC7E1F">
      <w:pPr>
        <w:pStyle w:val="ParagrifIsi"/>
        <w:numPr>
          <w:ilvl w:val="0"/>
          <w:numId w:val="32"/>
        </w:numPr>
      </w:pPr>
      <w:r w:rsidRPr="00737C19">
        <w:t>tri-gram: saya dapat melihat, dapat melihat dia dan seterusnya.</w:t>
      </w:r>
    </w:p>
    <w:p w14:paraId="357310B5" w14:textId="30BA9556" w:rsidR="00564EBD" w:rsidRPr="00564EBD" w:rsidRDefault="00D354CE" w:rsidP="00564EBD">
      <w:r>
        <w:t xml:space="preserve">Pada penelitian ini normalisasi atau perbaikan kata dari bahasa </w:t>
      </w:r>
      <w:r>
        <w:rPr>
          <w:i/>
          <w:iCs/>
        </w:rPr>
        <w:t xml:space="preserve">chatting </w:t>
      </w:r>
      <w:r>
        <w:t xml:space="preserve">dilakukan menggunakan HMM dengan rangkaian </w:t>
      </w:r>
      <w:r w:rsidR="00564EBD">
        <w:rPr>
          <w:i/>
          <w:iCs/>
        </w:rPr>
        <w:t>N-gram</w:t>
      </w:r>
      <w:r>
        <w:rPr>
          <w:i/>
          <w:iCs/>
        </w:rPr>
        <w:t xml:space="preserve"> </w:t>
      </w:r>
      <w:r>
        <w:t xml:space="preserve">ialah </w:t>
      </w:r>
      <w:r>
        <w:rPr>
          <w:i/>
          <w:iCs/>
        </w:rPr>
        <w:t xml:space="preserve">trigram </w:t>
      </w:r>
      <w:r w:rsidRPr="00D354CE">
        <w:t>(</w:t>
      </w:r>
      <w:r>
        <w:t>3 gram).</w:t>
      </w:r>
    </w:p>
    <w:p w14:paraId="128B5DBB" w14:textId="77777777" w:rsidR="002067CC" w:rsidRDefault="002067CC" w:rsidP="002067CC">
      <w:pPr>
        <w:pStyle w:val="Heading2"/>
      </w:pPr>
      <w:bookmarkStart w:id="74" w:name="_Toc66975519"/>
      <w:bookmarkEnd w:id="71"/>
      <w:bookmarkEnd w:id="72"/>
      <w:bookmarkEnd w:id="73"/>
      <w:r w:rsidRPr="00E4102A">
        <w:t>Natural Language Toolkit</w:t>
      </w:r>
      <w:r>
        <w:t xml:space="preserve"> (NLTK)</w:t>
      </w:r>
      <w:bookmarkEnd w:id="74"/>
    </w:p>
    <w:p w14:paraId="07977D51" w14:textId="77777777" w:rsidR="002067CC" w:rsidRDefault="002067CC" w:rsidP="002067CC">
      <w:r>
        <w:t xml:space="preserve">Natural Language Toolkit (NLTK) merupakan </w:t>
      </w:r>
      <w:r w:rsidRPr="00C44715">
        <w:rPr>
          <w:i/>
          <w:iCs/>
        </w:rPr>
        <w:t>library</w:t>
      </w:r>
      <w:r>
        <w:t xml:space="preserve">, </w:t>
      </w:r>
      <w:r w:rsidRPr="007C7BEE">
        <w:t>modul</w:t>
      </w:r>
      <w:r>
        <w:t xml:space="preserve"> atau serangkaian program yang dibangun untuk mempermudah dalam pengelolaan dan pemrosesan bahasa alami. </w:t>
      </w:r>
      <w:r w:rsidRPr="002306E4">
        <w:t>NLTK untuk Bahasa Inggris awalnya dikembangkan pada tahun 2001 oleh Steven Bird dan Edward Loper dari Departemen Ilmu Komputer dan Informasi di Universitas Pennsylvania untuk mendukung penelitian dan pengajaran di NLP atau bidang terkait, seperti komputasi bahasa, kecerdasan buatan, pembelajaran mesin, dan lain-lain</w:t>
      </w:r>
      <w:r>
        <w:t xml:space="preserve"> </w:t>
      </w:r>
      <w:r>
        <w:fldChar w:fldCharType="begin" w:fldLock="1"/>
      </w:r>
      <w:r>
        <w:instrText>ADDIN CSL_CITATION {"citationItems":[{"id":"ITEM-1","itemData":{"DOI":"10.3115/1225403.1225421","abstract":"NLTK, the Natural Language Toolkit, is a suite of open source program modules, tutorials and problem sets, providing ready-to-use computational linguistics courseware. NLTK covers symbolic and statistical natural language processing, and is interfaced to annotated corpora. Students augment and replace existing components, learn structured programming by example, and manipulate sophisticated models from the outset.","author":[{"dropping-particle":"","family":"Loper","given":"Edward","non-dropping-particle":"","parse-names":false,"suffix":""},{"dropping-particle":"","family":"Bird","given":"Steven","non-dropping-particle":"","parse-names":false,"suffix":""}],"container-title":"Proceedings of the COLING/ACL on Interactive presentation sessions -","id":"ITEM-1","issued":{"date-parts":[["2002","5","17"]]},"page":"69-72","publisher":"Association for Computational Linguistics","publisher-place":"Morristown, NJ, USA","title":"NLTK: The Natural Language Toolkit","type":"article-journal"},"uris":["http://www.mendeley.com/documents/?uuid=d621b960-1316-4c2d-a517-fa700d21f2b8"]}],"mendeley":{"formattedCitation":"(Loper and Bird, 2002)","plainTextFormattedCitation":"(Loper and Bird, 2002)","previouslyFormattedCitation":"(Loper and Bird, 2002)"},"properties":{"noteIndex":0},"schema":"https://github.com/citation-style-language/schema/raw/master/csl-citation.json"}</w:instrText>
      </w:r>
      <w:r>
        <w:fldChar w:fldCharType="separate"/>
      </w:r>
      <w:r w:rsidRPr="002306E4">
        <w:rPr>
          <w:noProof/>
        </w:rPr>
        <w:t>(Loper and Bird, 2002)</w:t>
      </w:r>
      <w:r>
        <w:fldChar w:fldCharType="end"/>
      </w:r>
      <w:r w:rsidRPr="002306E4">
        <w:t>.</w:t>
      </w:r>
    </w:p>
    <w:p w14:paraId="56EBF6D7" w14:textId="1CB36A13" w:rsidR="002067CC" w:rsidRPr="00E14D24" w:rsidRDefault="002067CC" w:rsidP="00E14D24">
      <w:pPr>
        <w:rPr>
          <w:iCs/>
        </w:rPr>
      </w:pPr>
      <w:r>
        <w:t>NLTK</w:t>
      </w:r>
      <w:r w:rsidR="00E14D24">
        <w:t xml:space="preserve"> dibangun dengan bahasa pemrograman python dan</w:t>
      </w:r>
      <w:r>
        <w:t xml:space="preserve"> pada penelitian ini digunakan untuk analisis teks yaitu p</w:t>
      </w:r>
      <w:r w:rsidRPr="00E4102A">
        <w:rPr>
          <w:bCs/>
        </w:rPr>
        <w:t xml:space="preserve">engujian </w:t>
      </w:r>
      <w:r w:rsidRPr="00E4102A">
        <w:rPr>
          <w:bCs/>
          <w:i/>
        </w:rPr>
        <w:t>accuracy</w:t>
      </w:r>
      <w:r w:rsidRPr="00E4102A">
        <w:rPr>
          <w:bCs/>
        </w:rPr>
        <w:t xml:space="preserve">, </w:t>
      </w:r>
      <w:r w:rsidRPr="00E4102A">
        <w:rPr>
          <w:bCs/>
          <w:i/>
        </w:rPr>
        <w:t>precision</w:t>
      </w:r>
      <w:r w:rsidRPr="00E4102A">
        <w:rPr>
          <w:bCs/>
        </w:rPr>
        <w:t xml:space="preserve">, </w:t>
      </w:r>
      <w:r w:rsidRPr="00E4102A">
        <w:rPr>
          <w:bCs/>
          <w:i/>
        </w:rPr>
        <w:t>recall</w:t>
      </w:r>
      <w:r w:rsidRPr="00E4102A">
        <w:rPr>
          <w:bCs/>
        </w:rPr>
        <w:t xml:space="preserve">, dan </w:t>
      </w:r>
      <w:r w:rsidRPr="00E4102A">
        <w:rPr>
          <w:bCs/>
          <w:i/>
        </w:rPr>
        <w:t>f-measure</w:t>
      </w:r>
      <w:r>
        <w:rPr>
          <w:bCs/>
          <w:i/>
        </w:rPr>
        <w:t xml:space="preserve"> </w:t>
      </w:r>
      <w:r>
        <w:rPr>
          <w:bCs/>
          <w:iCs/>
        </w:rPr>
        <w:t xml:space="preserve">dari </w:t>
      </w:r>
      <w:r w:rsidR="003D1EFF">
        <w:rPr>
          <w:bCs/>
          <w:iCs/>
        </w:rPr>
        <w:t xml:space="preserve">pra proses </w:t>
      </w:r>
      <w:r w:rsidR="00C44715" w:rsidRPr="00C44715">
        <w:rPr>
          <w:bCs/>
          <w:iCs/>
        </w:rPr>
        <w:t>HMM</w:t>
      </w:r>
      <w:r w:rsidR="003D1EFF">
        <w:rPr>
          <w:bCs/>
          <w:i/>
        </w:rPr>
        <w:t xml:space="preserve"> </w:t>
      </w:r>
      <w:r w:rsidR="003D1EFF">
        <w:rPr>
          <w:bCs/>
          <w:iCs/>
        </w:rPr>
        <w:t>yang dilakukan</w:t>
      </w:r>
      <w:r>
        <w:rPr>
          <w:bCs/>
          <w:iCs/>
        </w:rPr>
        <w:t>.</w:t>
      </w:r>
    </w:p>
    <w:p w14:paraId="11865C18" w14:textId="0C409EE4" w:rsidR="0081773E" w:rsidRPr="007B644B" w:rsidRDefault="0081773E" w:rsidP="006705AE">
      <w:pPr>
        <w:pStyle w:val="Heading2"/>
      </w:pPr>
      <w:bookmarkStart w:id="75" w:name="_Toc34601117"/>
      <w:bookmarkStart w:id="76" w:name="_Toc62737569"/>
      <w:bookmarkStart w:id="77" w:name="_Toc66975520"/>
      <w:r w:rsidRPr="007B644B">
        <w:t>Mesin Penerjemah Statistik</w:t>
      </w:r>
      <w:bookmarkEnd w:id="75"/>
      <w:bookmarkEnd w:id="76"/>
      <w:bookmarkEnd w:id="77"/>
    </w:p>
    <w:p w14:paraId="5DDEEE97" w14:textId="64AC66E4" w:rsidR="00CA6600" w:rsidRPr="00DC709C" w:rsidRDefault="00CA6600" w:rsidP="00B37022">
      <w:r w:rsidRPr="00DC709C">
        <w:rPr>
          <w:lang w:val="zh-CN"/>
        </w:rPr>
        <w:t>Mesin penerjemah statistik adalah suatu mesin penerjemah dimana penerjemahan dilakukan berbasis model statistik dengan parameter-parameter yang diambil dari analisis korpus paralel. Pendekatan statistik yang digunakan adalah konsep probabilitas</w:t>
      </w:r>
      <w:r w:rsidRPr="00DC709C">
        <w:t>, dimana s</w:t>
      </w:r>
      <w:r w:rsidRPr="00DC709C">
        <w:rPr>
          <w:lang w:val="zh-CN"/>
        </w:rPr>
        <w:t xml:space="preserve">etiap pasangan kalimat (S,T) akan diberikan sebuah P(T|S) yang diinterpretasikan sebagai distribusi probabilitas yang sebuah penerjemah akan menghasilkan T dalam bahasa tujuan ketika diberikan S dalam bahasa sumber </w:t>
      </w:r>
      <w:r>
        <w:rPr>
          <w:rStyle w:val="FootnoteReference"/>
          <w:lang w:val="zh-CN"/>
        </w:rPr>
        <w:fldChar w:fldCharType="begin" w:fldLock="1"/>
      </w:r>
      <w:r w:rsidR="00DF032A">
        <w:rPr>
          <w:lang w:val="zh-CN"/>
        </w:rPr>
        <w:instrText>ADDIN CSL_CITATION {"citationItems":[{"id":"ITEM-1","itemData":{"author":[{"dropping-particle":"","family":"Tanuwijaya","given":"Hansel","non-dropping-particle":"","parse-names":false,"suffix":""},{"dropping-particle":"","family":"Manurung","given":"Hisar Maruli","non-dropping-particle":"","parse-names":false,"suffix":""}],"container-title":"Jurnal Ilmu Komputer dan Informasi","id":"ITEM-1","issue":"1","issued":{"date-parts":[["2009"]]},"title":"PENERJEMAHAN DOKUMEN INGGRIS-INDONESIA MENGGUNAKAN MESIN PENERJEMAH STATISTIK DENGAN WORD REORDERING DAN PHRASE REORDERING","type":"article-journal","volume":"2"},"uris":["http://www.mendeley.com/documents/?uuid=c9411306-cfb3-48b2-826d-178828bc8051"]}],"mendeley":{"formattedCitation":"(Tanuwijaya and Manurung, 2009)","plainTextFormattedCitation":"(Tanuwijaya and Manurung, 2009)","previouslyFormattedCitation":"(Tanuwijaya and Manurung, 2009)"},"properties":{"noteIndex":0},"schema":"https://github.com/citation-style-language/schema/raw/master/csl-citation.json"}</w:instrText>
      </w:r>
      <w:r>
        <w:rPr>
          <w:rStyle w:val="FootnoteReference"/>
          <w:lang w:val="zh-CN"/>
        </w:rPr>
        <w:fldChar w:fldCharType="separate"/>
      </w:r>
      <w:r w:rsidR="00DA259B" w:rsidRPr="00DA259B">
        <w:rPr>
          <w:bCs/>
          <w:noProof/>
        </w:rPr>
        <w:t>(Tanuwijaya and Manurung, 2009)</w:t>
      </w:r>
      <w:r>
        <w:rPr>
          <w:rStyle w:val="FootnoteReference"/>
          <w:lang w:val="zh-CN"/>
        </w:rPr>
        <w:fldChar w:fldCharType="end"/>
      </w:r>
      <w:r w:rsidRPr="00DC709C">
        <w:t>.</w:t>
      </w:r>
    </w:p>
    <w:p w14:paraId="4C74029A" w14:textId="3B7E649B" w:rsidR="00CA6600" w:rsidRPr="00DC709C" w:rsidRDefault="00CA6600" w:rsidP="00585BD7">
      <w:r w:rsidRPr="00DC709C">
        <w:rPr>
          <w:lang w:val="zh-CN"/>
        </w:rPr>
        <w:t>Pada mesin penerjemah statistik terdapat 3 komponen</w:t>
      </w:r>
      <w:r w:rsidRPr="00DC709C">
        <w:t xml:space="preserve"> yaitu</w:t>
      </w:r>
      <w:r w:rsidRPr="00DC709C">
        <w:rPr>
          <w:lang w:val="zh-CN"/>
        </w:rPr>
        <w:t xml:space="preserve"> </w:t>
      </w:r>
      <w:r w:rsidRPr="00DC709C">
        <w:rPr>
          <w:i/>
          <w:lang w:val="zh-CN"/>
        </w:rPr>
        <w:t>language model</w:t>
      </w:r>
      <w:r w:rsidRPr="00DC709C">
        <w:rPr>
          <w:lang w:val="zh-CN"/>
        </w:rPr>
        <w:t xml:space="preserve">, </w:t>
      </w:r>
      <w:r w:rsidRPr="00DC709C">
        <w:rPr>
          <w:i/>
          <w:lang w:val="zh-CN"/>
        </w:rPr>
        <w:t>translation model</w:t>
      </w:r>
      <w:r w:rsidRPr="00DC709C">
        <w:rPr>
          <w:lang w:val="zh-CN"/>
        </w:rPr>
        <w:t xml:space="preserve">, dan </w:t>
      </w:r>
      <w:r w:rsidRPr="00DC709C">
        <w:rPr>
          <w:i/>
          <w:iCs/>
          <w:lang w:val="zh-CN"/>
        </w:rPr>
        <w:t>decoder</w:t>
      </w:r>
      <w:r w:rsidRPr="00DC709C">
        <w:t>. Ketiga komponen inilah yang</w:t>
      </w:r>
      <w:r w:rsidRPr="00DC709C">
        <w:rPr>
          <w:lang w:val="zh-CN"/>
        </w:rPr>
        <w:t xml:space="preserve"> terlibat dalam proses </w:t>
      </w:r>
      <w:r w:rsidRPr="00DC709C">
        <w:rPr>
          <w:lang w:val="zh-CN"/>
        </w:rPr>
        <w:lastRenderedPageBreak/>
        <w:t>penerjemahan</w:t>
      </w:r>
      <w:r w:rsidRPr="00DC709C">
        <w:t xml:space="preserve"> bahasa</w:t>
      </w:r>
      <w:r w:rsidRPr="00DC709C">
        <w:rPr>
          <w:lang w:val="zh-CN"/>
        </w:rPr>
        <w:t xml:space="preserve"> dari bahasa asal ke bahasa target atau dari satu bahasa ke bahasa lainnya </w:t>
      </w:r>
      <w:r>
        <w:rPr>
          <w:rStyle w:val="FootnoteReference"/>
          <w:i/>
          <w:iCs/>
          <w:lang w:val="zh-CN"/>
        </w:rPr>
        <w:fldChar w:fldCharType="begin" w:fldLock="1"/>
      </w:r>
      <w:r w:rsidR="00DA259B">
        <w:rPr>
          <w:iCs/>
          <w:lang w:val="zh-CN"/>
        </w:rPr>
        <w:instrText>ADDIN CSL_CITATION {"citationItems":[{"id":"ITEM-1","itemData":{"author":[{"dropping-particle":"","family":"Hadi","given":"Ibnu","non-dropping-particle":"","parse-names":false,"suffix":""}],"container-title":"Jurnal Sistem dan Teknologi Informasi (JUSTIN)","id":"ITEM-1","issue":"3","issued":{"date-parts":[["2014"]]},"title":"UJI AKURASI MESIN PENERJEMAH STATISTIK (MPS) BAHASA INDONESIA KE BAHASA MELAYU SAMBAS DAN MESIN PENERJEMAH STATISTIK (MPS) BAHASA MELAYU SAMBAS KE BAHASA INDONESIA Ibnu Hadi","type":"article-journal","volume":"2"},"uris":["http://www.mendeley.com/documents/?uuid=648f0fb2-221c-4f43-81f4-1a69a9473030"]}],"mendeley":{"formattedCitation":"(Hadi, 2014)","plainTextFormattedCitation":"(Hadi, 2014)","previouslyFormattedCitation":"(Hadi, 2014)"},"properties":{"noteIndex":0},"schema":"https://github.com/citation-style-language/schema/raw/master/csl-citation.json"}</w:instrText>
      </w:r>
      <w:r>
        <w:rPr>
          <w:rStyle w:val="FootnoteReference"/>
          <w:i/>
          <w:iCs/>
          <w:lang w:val="zh-CN"/>
        </w:rPr>
        <w:fldChar w:fldCharType="separate"/>
      </w:r>
      <w:r w:rsidRPr="00544354">
        <w:rPr>
          <w:bCs/>
          <w:iCs/>
          <w:noProof/>
        </w:rPr>
        <w:t>(Hadi, 2014)</w:t>
      </w:r>
      <w:r>
        <w:rPr>
          <w:rStyle w:val="FootnoteReference"/>
          <w:i/>
          <w:iCs/>
          <w:lang w:val="zh-CN"/>
        </w:rPr>
        <w:fldChar w:fldCharType="end"/>
      </w:r>
      <w:r w:rsidRPr="00DC709C">
        <w:t>.</w:t>
      </w:r>
      <w:r w:rsidR="000F7A7B">
        <w:t xml:space="preserve"> Ketiga komponen pada mesin penerjemah statistik</w:t>
      </w:r>
      <w:r w:rsidR="003F79B8">
        <w:t xml:space="preserve"> diperlihatkan pada</w:t>
      </w:r>
      <w:r w:rsidR="000F7A7B">
        <w:t xml:space="preserve"> gambar 2.1 berikut.</w:t>
      </w:r>
    </w:p>
    <w:p w14:paraId="1BFF32AA" w14:textId="77777777" w:rsidR="00CC19A1" w:rsidRDefault="00CA6600" w:rsidP="00CC19A1">
      <w:pPr>
        <w:pStyle w:val="Gambar"/>
        <w:keepNext/>
      </w:pPr>
      <w:r w:rsidRPr="00DC709C">
        <w:drawing>
          <wp:inline distT="0" distB="0" distL="0" distR="0" wp14:anchorId="003C7F4A" wp14:editId="4057CFCB">
            <wp:extent cx="5040630" cy="842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040630" cy="842010"/>
                    </a:xfrm>
                    <a:prstGeom prst="rect">
                      <a:avLst/>
                    </a:prstGeom>
                    <a:noFill/>
                    <a:ln>
                      <a:noFill/>
                    </a:ln>
                  </pic:spPr>
                </pic:pic>
              </a:graphicData>
            </a:graphic>
          </wp:inline>
        </w:drawing>
      </w:r>
    </w:p>
    <w:p w14:paraId="571F9120" w14:textId="22DE5959" w:rsidR="00507910" w:rsidRDefault="00CC19A1" w:rsidP="00CC19A1">
      <w:pPr>
        <w:pStyle w:val="Caption"/>
        <w:jc w:val="center"/>
      </w:pPr>
      <w:bookmarkStart w:id="78" w:name="_Toc66092341"/>
      <w:r>
        <w:t>Gambar 2.</w:t>
      </w:r>
      <w:r>
        <w:fldChar w:fldCharType="begin"/>
      </w:r>
      <w:r>
        <w:instrText xml:space="preserve"> SEQ Gambar_2. \* ARABIC </w:instrText>
      </w:r>
      <w:r>
        <w:fldChar w:fldCharType="separate"/>
      </w:r>
      <w:r w:rsidR="006F6B31">
        <w:rPr>
          <w:noProof/>
        </w:rPr>
        <w:t>1</w:t>
      </w:r>
      <w:r>
        <w:fldChar w:fldCharType="end"/>
      </w:r>
      <w:r>
        <w:t xml:space="preserve"> </w:t>
      </w:r>
      <w:r w:rsidRPr="008572CB">
        <w:rPr>
          <w:b w:val="0"/>
        </w:rPr>
        <w:t>Komponen Mesin Penerjemah Statistik</w:t>
      </w:r>
      <w:bookmarkEnd w:id="78"/>
    </w:p>
    <w:p w14:paraId="4E51501C" w14:textId="3B42C95D" w:rsidR="00187959" w:rsidRPr="00CA6600" w:rsidRDefault="00CA6600" w:rsidP="00585BD7">
      <w:r w:rsidRPr="00DC709C">
        <w:t>Pada peneli</w:t>
      </w:r>
      <w:r w:rsidR="00B73B7E">
        <w:t>ti</w:t>
      </w:r>
      <w:r w:rsidRPr="00DC709C">
        <w:t xml:space="preserve">an ini mesin penerjemah yang menggunakan pendekatan statistik atau mesin penerjemah statistik dipilih sebagai </w:t>
      </w:r>
      <w:r w:rsidR="00402394">
        <w:t>alat</w:t>
      </w:r>
      <w:r w:rsidRPr="00DC709C">
        <w:t xml:space="preserve"> penerjemahan bahasa. Penerjemahan dengan mesin penerjemah statistik menghasilkan terjemahan yang lebih baik dibandingkan dengan hanya terjemahan kata demi kata (</w:t>
      </w:r>
      <w:r w:rsidRPr="00DC709C">
        <w:rPr>
          <w:i/>
          <w:iCs/>
        </w:rPr>
        <w:t>interlinear translation</w:t>
      </w:r>
      <w:r w:rsidRPr="00DC709C">
        <w:t xml:space="preserve">), dengan syarat kualitas korpus paralel (padanan kalimat-kalimat bahasa sumber dan bahasa tujuan) yang dimasukkan ke dalam sistem mempunyai kualitas baik dan cukup banyak jumlahnya </w:t>
      </w:r>
      <w:r>
        <w:rPr>
          <w:rStyle w:val="FootnoteReference"/>
        </w:rPr>
        <w:fldChar w:fldCharType="begin" w:fldLock="1"/>
      </w:r>
      <w:r w:rsidR="00DF032A">
        <w:instrText>ADDIN CSL_CITATION {"citationItems":[{"id":"ITEM-1","itemData":{"author":[{"dropping-particle":"","family":"Ginting","given":"Adres","non-dropping-particle":"","parse-names":false,"suffix":""},{"dropping-particle":"","family":"AZ","given":"Nazori","non-dropping-particle":"","parse-names":false,"suffix":""}],"container-title":"TELEMATIKA MKOM Universitas Budi Luhur","id":"ITEM-1","issue":"1","issued":{"date-parts":[["2012"]]},"title":"PENERJEMAH DUA ARAH BAHASA INDONESIA KE BAHASA DAERAH ( KARO ) MENGGUNAKAN TEKNIK STATISTICAL MACHINE TRANSLATION ( SMT ) SEBAGAI FITUR PADA SITUS WEB UNTUK MENINGKATKAN WEB TRAFFIC","type":"article-journal","volume":"4"},"uris":["http://www.mendeley.com/documents/?uuid=99c04b7e-b7cc-4b83-aaa6-85b17c0cbf59"]}],"mendeley":{"formattedCitation":"(Ginting and AZ, 2012)","plainTextFormattedCitation":"(Ginting and AZ, 2012)","previouslyFormattedCitation":"(Ginting and AZ, 2012)"},"properties":{"noteIndex":0},"schema":"https://github.com/citation-style-language/schema/raw/master/csl-citation.json"}</w:instrText>
      </w:r>
      <w:r>
        <w:rPr>
          <w:rStyle w:val="FootnoteReference"/>
        </w:rPr>
        <w:fldChar w:fldCharType="separate"/>
      </w:r>
      <w:r w:rsidR="00DA259B" w:rsidRPr="00DA259B">
        <w:rPr>
          <w:noProof/>
        </w:rPr>
        <w:t>(Ginting and AZ, 2012)</w:t>
      </w:r>
      <w:r>
        <w:rPr>
          <w:rStyle w:val="FootnoteReference"/>
        </w:rPr>
        <w:fldChar w:fldCharType="end"/>
      </w:r>
      <w:r w:rsidRPr="00DC709C">
        <w:t>.</w:t>
      </w:r>
    </w:p>
    <w:p w14:paraId="43A5A007" w14:textId="2B56BD47" w:rsidR="00CA6600" w:rsidRPr="007B644B" w:rsidRDefault="00250E2D" w:rsidP="006705AE">
      <w:pPr>
        <w:pStyle w:val="Heading2"/>
      </w:pPr>
      <w:bookmarkStart w:id="79" w:name="_Toc62737570"/>
      <w:bookmarkStart w:id="80" w:name="_Toc66975521"/>
      <w:r>
        <w:t>Moses Decoder</w:t>
      </w:r>
      <w:bookmarkEnd w:id="79"/>
      <w:bookmarkEnd w:id="80"/>
    </w:p>
    <w:p w14:paraId="74A3E133" w14:textId="43F8F8CA" w:rsidR="00CA6600" w:rsidRPr="00DC709C" w:rsidRDefault="00CA6600" w:rsidP="00585BD7">
      <w:r w:rsidRPr="00CA3587">
        <w:t xml:space="preserve">Moses </w:t>
      </w:r>
      <w:r w:rsidR="00396C58" w:rsidRPr="00CA3587">
        <w:t>Decoder</w:t>
      </w:r>
      <w:r w:rsidRPr="00DC709C">
        <w:t xml:space="preserve"> merupakan implementasi mesin penerjemah dengan pendekatan statistik (</w:t>
      </w:r>
      <w:r w:rsidRPr="00DC709C">
        <w:rPr>
          <w:i/>
        </w:rPr>
        <w:t>statistical machine translation</w:t>
      </w:r>
      <w:r w:rsidRPr="00DC709C">
        <w:t xml:space="preserve">) yang menggunakan konsep probabilitas dalam melakukan penerjemahan bahasa berdasarkan hasil analisis dari korpus paralel. Korpus paralel adalah kumpulan dari kalimat-kalimat dalam dua bahasa yang berbeda, yang merupakan kalimat-kalimat selaras, setiap kalimat dalam satu bahasa cocok dengan kalimat yang diterjemahkan dalam bahasa lain </w:t>
      </w:r>
      <w:r>
        <w:rPr>
          <w:rStyle w:val="FootnoteReference"/>
        </w:rPr>
        <w:fldChar w:fldCharType="begin" w:fldLock="1"/>
      </w:r>
      <w:r w:rsidR="00DF032A">
        <w:instrText>ADDIN CSL_CITATION {"citationItems":[{"id":"ITEM-1","itemData":{"author":[{"dropping-particle":"","family":"Wahyudinata","given":"Try","non-dropping-particle":"","parse-names":false,"suffix":""},{"dropping-particle":"","family":"Sujaini","given":"Herry","non-dropping-particle":"","parse-names":false,"suffix":""},{"dropping-particle":"","family":"Nyoto","given":"Rudy Dwi","non-dropping-particle":"","parse-names":false,"suffix":""}],"container-title":"Jurnal Sistem dan Teknologi Informasi (JUSTIN)","id":"ITEM-1","issue":"1","issued":{"date-parts":[["2016"]]},"title":"IMPLEMENTASI MESIN PENERJEMAH STATISTIK BERBASIS ANDROID DENGAN MOSES DECODER","type":"article-journal","volume":"3"},"uris":["http://www.mendeley.com/documents/?uuid=a327f028-316b-48d3-a75a-8f764573ffa2"]}],"mendeley":{"formattedCitation":"(Wahyudinata, Sujaini and Nyoto, 2016)","plainTextFormattedCitation":"(Wahyudinata, Sujaini and Nyoto, 2016)","previouslyFormattedCitation":"(Wahyudinata, Sujaini and Nyoto, 2016)"},"properties":{"noteIndex":0},"schema":"https://github.com/citation-style-language/schema/raw/master/csl-citation.json"}</w:instrText>
      </w:r>
      <w:r>
        <w:rPr>
          <w:rStyle w:val="FootnoteReference"/>
        </w:rPr>
        <w:fldChar w:fldCharType="separate"/>
      </w:r>
      <w:r w:rsidR="00DA259B" w:rsidRPr="00DA259B">
        <w:rPr>
          <w:bCs/>
          <w:noProof/>
        </w:rPr>
        <w:t>(Wahyudinata, Sujaini and Nyoto, 2016)</w:t>
      </w:r>
      <w:r>
        <w:rPr>
          <w:rStyle w:val="FootnoteReference"/>
        </w:rPr>
        <w:fldChar w:fldCharType="end"/>
      </w:r>
      <w:r w:rsidRPr="00DC709C">
        <w:t xml:space="preserve">. </w:t>
      </w:r>
    </w:p>
    <w:p w14:paraId="4E034E40" w14:textId="214A3DE8" w:rsidR="00CA6600" w:rsidRPr="00DC709C" w:rsidRDefault="00CA6600" w:rsidP="00585BD7">
      <w:r w:rsidRPr="00DC709C">
        <w:t xml:space="preserve">Korpus paralel dapat digunakan oleh </w:t>
      </w:r>
      <w:r w:rsidR="00396C58" w:rsidRPr="00CA3587">
        <w:t>Moses Decoder</w:t>
      </w:r>
      <w:r w:rsidRPr="00DC709C">
        <w:t xml:space="preserve"> setelah melakukan beberapa proses, dimulai dari </w:t>
      </w:r>
      <w:r w:rsidRPr="00DC709C">
        <w:rPr>
          <w:i/>
          <w:iCs/>
        </w:rPr>
        <w:t xml:space="preserve">pre-processing </w:t>
      </w:r>
      <w:r w:rsidRPr="00DC709C">
        <w:t xml:space="preserve">(pra-proses) berupa </w:t>
      </w:r>
      <w:r w:rsidRPr="00DC709C">
        <w:rPr>
          <w:i/>
          <w:iCs/>
        </w:rPr>
        <w:t>Tokenize training data</w:t>
      </w:r>
      <w:r w:rsidRPr="00DC709C">
        <w:t xml:space="preserve">, </w:t>
      </w:r>
      <w:r w:rsidRPr="00DC709C">
        <w:rPr>
          <w:i/>
          <w:iCs/>
        </w:rPr>
        <w:t>Filter out long</w:t>
      </w:r>
      <w:r w:rsidRPr="00DC709C">
        <w:t xml:space="preserve"> </w:t>
      </w:r>
      <w:r w:rsidRPr="00DC709C">
        <w:rPr>
          <w:i/>
          <w:iCs/>
        </w:rPr>
        <w:t>sentences</w:t>
      </w:r>
      <w:r w:rsidRPr="00DC709C">
        <w:t xml:space="preserve"> dan </w:t>
      </w:r>
      <w:r w:rsidRPr="00DC709C">
        <w:rPr>
          <w:i/>
          <w:iCs/>
        </w:rPr>
        <w:t xml:space="preserve">Lowercase training data </w:t>
      </w:r>
      <w:r w:rsidRPr="00DC709C">
        <w:t>hingga membangun model bahasa (</w:t>
      </w:r>
      <w:r w:rsidRPr="00DC709C">
        <w:rPr>
          <w:i/>
          <w:iCs/>
        </w:rPr>
        <w:t>language modelling</w:t>
      </w:r>
      <w:r w:rsidRPr="00DC709C">
        <w:t xml:space="preserve">) dan </w:t>
      </w:r>
      <w:r w:rsidRPr="00DC709C">
        <w:rPr>
          <w:i/>
          <w:iCs/>
        </w:rPr>
        <w:t xml:space="preserve">training </w:t>
      </w:r>
      <w:r w:rsidRPr="00DC709C">
        <w:t xml:space="preserve">pada sistem </w:t>
      </w:r>
      <w:r>
        <w:rPr>
          <w:rStyle w:val="FootnoteReference"/>
        </w:rPr>
        <w:fldChar w:fldCharType="begin" w:fldLock="1"/>
      </w:r>
      <w:r w:rsidR="00DF032A">
        <w:instrText>ADDIN CSL_CITATION {"citationItems":[{"id":"ITEM-1","itemData":{"author":[{"dropping-particle":"","family":"Ginting","given":"Adres","non-dropping-particle":"","parse-names":false,"suffix":""},{"dropping-particle":"","family":"AZ","given":"Nazori","non-dropping-particle":"","parse-names":false,"suffix":""}],"container-title":"TELEMATIKA MKOM Universitas Budi Luhur","id":"ITEM-1","issue":"1","issued":{"date-parts":[["2012"]]},"title":"PENERJEMAH DUA ARAH BAHASA INDONESIA KE BAHASA DAERAH ( KARO ) MENGGUNAKAN TEKNIK STATISTICAL MACHINE TRANSLATION ( SMT ) SEBAGAI FITUR PADA SITUS WEB UNTUK MENINGKATKAN WEB TRAFFIC","type":"article-journal","volume":"4"},"uris":["http://www.mendeley.com/documents/?uuid=99c04b7e-b7cc-4b83-aaa6-85b17c0cbf59"]}],"mendeley":{"formattedCitation":"(Ginting and AZ, 2012)","plainTextFormattedCitation":"(Ginting and AZ, 2012)","previouslyFormattedCitation":"(Ginting and AZ, 2012)"},"properties":{"noteIndex":0},"schema":"https://github.com/citation-style-language/schema/raw/master/csl-citation.json"}</w:instrText>
      </w:r>
      <w:r>
        <w:rPr>
          <w:rStyle w:val="FootnoteReference"/>
        </w:rPr>
        <w:fldChar w:fldCharType="separate"/>
      </w:r>
      <w:r w:rsidR="00DA259B" w:rsidRPr="00DA259B">
        <w:rPr>
          <w:noProof/>
        </w:rPr>
        <w:t>(Ginting and AZ, 2012)</w:t>
      </w:r>
      <w:r>
        <w:rPr>
          <w:rStyle w:val="FootnoteReference"/>
        </w:rPr>
        <w:fldChar w:fldCharType="end"/>
      </w:r>
      <w:r w:rsidRPr="00DC709C">
        <w:t>.</w:t>
      </w:r>
    </w:p>
    <w:p w14:paraId="3F72DF4C" w14:textId="779AA576" w:rsidR="00CA6600" w:rsidRPr="00CA6600" w:rsidRDefault="00CA6600" w:rsidP="0072618E">
      <w:r w:rsidRPr="00DC709C">
        <w:t xml:space="preserve">Penelitian ini menggunakan </w:t>
      </w:r>
      <w:r w:rsidR="00396C58" w:rsidRPr="00CA3587">
        <w:t>Moses Decoder</w:t>
      </w:r>
      <w:r w:rsidRPr="00DC709C">
        <w:t xml:space="preserve"> untuk menghasilkan bahasa target yang memiliki nilai probabilitas tertinggi sebagai hasil dari penerjemahan bahasa sumber dengan menggunakan korpus paralel yang sudah diproses sebelumnya. Selain itu juga akan dibangun model bahasa dengan korpus </w:t>
      </w:r>
      <w:r w:rsidRPr="00DC709C">
        <w:lastRenderedPageBreak/>
        <w:t>monolingual bahasa terget menggunakan KenLM, lalu model translasi dan susunan kata untuk penerjemahan dibangun dengan GIZA++.</w:t>
      </w:r>
    </w:p>
    <w:p w14:paraId="2A30792D" w14:textId="22C65FE5" w:rsidR="0081773E" w:rsidRPr="007B644B" w:rsidRDefault="0018329B" w:rsidP="006705AE">
      <w:pPr>
        <w:pStyle w:val="Heading2"/>
      </w:pPr>
      <w:bookmarkStart w:id="81" w:name="_Toc34601120"/>
      <w:bookmarkStart w:id="82" w:name="_Toc62737572"/>
      <w:bookmarkStart w:id="83" w:name="_Toc66975522"/>
      <w:r w:rsidRPr="007B644B">
        <w:t>Korpus</w:t>
      </w:r>
      <w:bookmarkEnd w:id="81"/>
      <w:bookmarkEnd w:id="82"/>
      <w:bookmarkEnd w:id="83"/>
    </w:p>
    <w:p w14:paraId="2079898F" w14:textId="0DACDB1E" w:rsidR="0030679E" w:rsidRPr="00C46EF4" w:rsidRDefault="0030679E" w:rsidP="00585BD7">
      <w:r w:rsidRPr="005B2F2F">
        <w:t>Saat ini konsepsi korpus telah berkembang dan berma</w:t>
      </w:r>
      <w:r>
        <w:t xml:space="preserve">kna luas. Sekarang, korpus juga </w:t>
      </w:r>
      <w:r w:rsidRPr="005B2F2F">
        <w:t>dapat dikumpulkan secara elektronik. Ada tiga aspek yang menjadi pertimbangan dalam memahami konsep</w:t>
      </w:r>
      <w:r>
        <w:t xml:space="preserve">. </w:t>
      </w:r>
      <w:r w:rsidRPr="005B2F2F">
        <w:t xml:space="preserve">Pertama, korpus utamanya merupakan kumpulan teks yang dihasilkan secara elektronik dan dapat dianalisis secara otomatis atau semi otomatis. Kedua, korpus tidak hanya berisi kumpulan teks bentuk tulis, tetapi juga mencakup ujaran. Ketiga, korpus mungkin juga mencakup sejumlah besar teks yang berasal dari beragam sumber, misalnya dari beragam penulis dan penutur dan dalam berbagai </w:t>
      </w:r>
      <w:r>
        <w:t xml:space="preserve">topik </w:t>
      </w:r>
      <w:r w:rsidR="00C46EF4">
        <w:fldChar w:fldCharType="begin" w:fldLock="1"/>
      </w:r>
      <w:r w:rsidR="006119C7">
        <w:instrText>ADDIN CSL_CITATION {"citationItems":[{"id":"ITEM-1","itemData":{"DOI":"10.1075/target.7.2.03bak","ISSN":"0924-1884","abstract":"Corpus-based research has become widely accepted as a factor in improving the performance of machine translation systems, and corpus-based terminology compilation is now the norm rather than the exception. Within translation studies proper, Lindquist (1984) has advocated the use of corpora for training translators, and Baker (1993a) has argued that theoretical research into the nature of translation will receive a powerful impetus from corpus-based studies. It is becoming increasingly important to take stock of what is happening on this front and to start working towards the development of an explicit and coherent methodology for corpus-based research in the discipline. This paper discusses the current and potential use of corpora in translation studies, with particular reference to theoretical issues.","author":[{"dropping-particle":"","family":"Baker","given":"Mona","non-dropping-particle":"","parse-names":false,"suffix":""}],"container-title":"Target. International Journal of Translation Studies","id":"ITEM-1","issue":"2","issued":{"date-parts":[["1995","1","1"]]},"page":"223-243","title":"Corpora in Translation Studies","type":"article-journal","volume":"7"},"uris":["http://www.mendeley.com/documents/?uuid=eda798f7-70cb-47c3-bf01-046333797764"]}],"mendeley":{"formattedCitation":"(Baker, 1995)","plainTextFormattedCitation":"(Baker, 1995)","previouslyFormattedCitation":"(Baker, 1995)"},"properties":{"noteIndex":0},"schema":"https://github.com/citation-style-language/schema/raw/master/csl-citation.json"}</w:instrText>
      </w:r>
      <w:r w:rsidR="00C46EF4">
        <w:fldChar w:fldCharType="separate"/>
      </w:r>
      <w:r w:rsidR="00C46EF4" w:rsidRPr="00C46EF4">
        <w:rPr>
          <w:noProof/>
        </w:rPr>
        <w:t>(Baker, 1995)</w:t>
      </w:r>
      <w:r w:rsidR="00C46EF4">
        <w:fldChar w:fldCharType="end"/>
      </w:r>
      <w:r w:rsidR="00C46EF4">
        <w:t>.</w:t>
      </w:r>
    </w:p>
    <w:p w14:paraId="4C136E41" w14:textId="3F25479A" w:rsidR="0030679E" w:rsidRDefault="0030679E" w:rsidP="00B37022">
      <w:r>
        <w:t xml:space="preserve">Korpus didefinisikan sebagai koleksi atau sekumpulan contoh teks tulis atau lisan dalam bentuk yang dapat dibaca dengan menggunakan seperangkat mesin dan dapat diberi catatan berupa berbagai bentuk informasi linguistik </w:t>
      </w:r>
      <w:r w:rsidR="00156F7C">
        <w:fldChar w:fldCharType="begin" w:fldLock="1"/>
      </w:r>
      <w:r w:rsidR="00437604">
        <w:instrText>ADDIN CSL_CITATION {"citationItems":[{"id":"ITEM-1","itemData":{"ISBN":"9780415286237","author":[{"dropping-particle":"","family":"McEnery","given":"Tony","non-dropping-particle":"","parse-names":false,"suffix":""},{"dropping-particle":"","family":"Xiao","given":"Richard","non-dropping-particle":"","parse-names":false,"suffix":""},{"dropping-particle":"","family":"Tono","given":"Yukio","non-dropping-particle":"","parse-names":false,"suffix":""}],"container-title":"Language and Literature: International Journal of Stylistics","id":"ITEM-1","issued":{"date-parts":[["2006"]]},"publisher":"Routledge","title":"Corpus-based language studies: An advanced resource book","type":"book"},"uris":["http://www.mendeley.com/documents/?uuid=da2f0bed-3013-4485-8415-4f8495de9091"]}],"mendeley":{"formattedCitation":"(McEnery, Xiao and Tono, 2006)","plainTextFormattedCitation":"(McEnery, Xiao and Tono, 2006)","previouslyFormattedCitation":"(McEnery, Xiao and Tono, 2006)"},"properties":{"noteIndex":0},"schema":"https://github.com/citation-style-language/schema/raw/master/csl-citation.json"}</w:instrText>
      </w:r>
      <w:r w:rsidR="00156F7C">
        <w:fldChar w:fldCharType="separate"/>
      </w:r>
      <w:r w:rsidR="00156F7C" w:rsidRPr="00156F7C">
        <w:rPr>
          <w:noProof/>
        </w:rPr>
        <w:t>(McEnery, Xiao and Tono, 2006)</w:t>
      </w:r>
      <w:r w:rsidR="00156F7C">
        <w:fldChar w:fldCharType="end"/>
      </w:r>
      <w:r w:rsidR="00156F7C">
        <w:t>.</w:t>
      </w:r>
    </w:p>
    <w:p w14:paraId="616DA4F0" w14:textId="280B9C7F" w:rsidR="00156F7C" w:rsidRPr="008F16DA" w:rsidRDefault="00331F8B" w:rsidP="00B37022">
      <w:r>
        <w:t xml:space="preserve">Korpus yang digunakan pada penelitian ini adalah korpus teks </w:t>
      </w:r>
      <w:r>
        <w:rPr>
          <w:i/>
          <w:iCs/>
        </w:rPr>
        <w:t>chatting</w:t>
      </w:r>
      <w:r>
        <w:t xml:space="preserve"> bahasa sambas yang sudah dilakukan </w:t>
      </w:r>
      <w:r w:rsidR="00C44715">
        <w:rPr>
          <w:i/>
          <w:iCs/>
        </w:rPr>
        <w:t xml:space="preserve">tagging </w:t>
      </w:r>
      <w:r w:rsidR="00C44715">
        <w:t>perbaikan kata</w:t>
      </w:r>
      <w:r>
        <w:t xml:space="preserve"> dan korpus paralel bahasa Melayu Sambas dan bahasa Indonesia.</w:t>
      </w:r>
      <w:r w:rsidRPr="00331F8B">
        <w:t xml:space="preserve"> Korpus paralel (</w:t>
      </w:r>
      <w:r w:rsidRPr="00331F8B">
        <w:rPr>
          <w:i/>
          <w:iCs/>
        </w:rPr>
        <w:t>parallel corpus</w:t>
      </w:r>
      <w:r w:rsidRPr="00331F8B">
        <w:t xml:space="preserve">) </w:t>
      </w:r>
      <w:r>
        <w:t xml:space="preserve">sendiri </w:t>
      </w:r>
      <w:r w:rsidRPr="00331F8B">
        <w:t>adalah pasangan korpus yang berisi kalimat-kalimat dalam suatu bahasa dan terjemahannya</w:t>
      </w:r>
      <w:r>
        <w:t>.</w:t>
      </w:r>
      <w:r w:rsidR="008F16DA">
        <w:t xml:space="preserve"> Korpus paralel akan digunakan untuk membangun mesin penerjemah statistik Moses Decoder, sedangkan korpus </w:t>
      </w:r>
      <w:r w:rsidR="008F16DA">
        <w:rPr>
          <w:i/>
          <w:iCs/>
        </w:rPr>
        <w:t>tagging</w:t>
      </w:r>
      <w:r w:rsidR="008F16DA">
        <w:t xml:space="preserve"> digunakan untuk membangun mesin pra proses HMM.</w:t>
      </w:r>
    </w:p>
    <w:p w14:paraId="12566BAE" w14:textId="316560AA" w:rsidR="00A14806" w:rsidRDefault="00437604" w:rsidP="006705AE">
      <w:pPr>
        <w:pStyle w:val="Heading2"/>
      </w:pPr>
      <w:bookmarkStart w:id="84" w:name="_Toc441178431"/>
      <w:bookmarkStart w:id="85" w:name="_Toc29917"/>
      <w:bookmarkStart w:id="86" w:name="_Toc441335223"/>
      <w:bookmarkStart w:id="87" w:name="_Toc22621916"/>
      <w:bookmarkStart w:id="88" w:name="_Toc34601121"/>
      <w:bookmarkStart w:id="89" w:name="_Toc62737573"/>
      <w:bookmarkStart w:id="90" w:name="_Toc66975523"/>
      <w:bookmarkEnd w:id="69"/>
      <w:r w:rsidRPr="00044DBC">
        <w:rPr>
          <w:i/>
          <w:iCs w:val="0"/>
        </w:rPr>
        <w:t>Unified Modelling Language</w:t>
      </w:r>
      <w:r w:rsidRPr="00437604">
        <w:t xml:space="preserve"> (UML)</w:t>
      </w:r>
      <w:bookmarkEnd w:id="84"/>
      <w:bookmarkEnd w:id="85"/>
      <w:bookmarkEnd w:id="86"/>
      <w:bookmarkEnd w:id="87"/>
      <w:bookmarkEnd w:id="88"/>
      <w:bookmarkEnd w:id="89"/>
      <w:bookmarkEnd w:id="90"/>
    </w:p>
    <w:p w14:paraId="411867DE" w14:textId="32CACD9E" w:rsidR="00437604" w:rsidRPr="00DC709C" w:rsidRDefault="00437604" w:rsidP="00585BD7">
      <w:r w:rsidRPr="00DC709C">
        <w:rPr>
          <w:i/>
        </w:rPr>
        <w:t>Unified Modelling Language</w:t>
      </w:r>
      <w:r w:rsidRPr="00DC709C">
        <w:t xml:space="preserve"> (UML) adalah suatu alat untuk memvisualisasikan dan mendokumentasikan hasil analisa dan desain yang berisi sintak dalam memodelkan sistem secara visual, dan juga merupakan satu kumpulan konvensi pemodelan yang digunakan untuk menentukan atau menggambarkan sebuah sistem </w:t>
      </w:r>
      <w:r w:rsidRPr="00DC709C">
        <w:rPr>
          <w:i/>
        </w:rPr>
        <w:t>software</w:t>
      </w:r>
      <w:r w:rsidRPr="00DC709C">
        <w:t xml:space="preserve"> yang terkait dengan objek </w:t>
      </w:r>
      <w:r>
        <w:rPr>
          <w:rStyle w:val="FootnoteReference"/>
          <w:rFonts w:eastAsia="SimSun"/>
          <w:bCs/>
          <w:iCs/>
        </w:rPr>
        <w:fldChar w:fldCharType="begin" w:fldLock="1"/>
      </w:r>
      <w:r>
        <w:instrText>ADDIN CSL_CITATION {"citationItems":[{"id":"ITEM-1","itemData":{"ISSN":"2541-2647","abstract":"Unified Modelling Languange merupakan alat perancangan sistem yang berorientasi pada objek. Secara filosofi kemunculan Unified Modelling Languange diilhami oleh konsep yang telah ada yaitu konsep permodelan Object Oriented, karena konsep ini menganalogikan sistem seperti kehidupan nyata yang didominasi oleh obyek dan digambarkan atau dinotasikan dalam simbol-simbol yang cukup spesifik maka Object Oriented memiliki proses standard dan bersifat independen. Unified Modelling Languange diagram memiliki tujuan utama untuk membantu tim pengembangan proyek berkomunikasi, mengeksplorasi potensi desain, dan memvalidasi desain arsitektur perangkat lunak atau pembuat program. Komponen atau notasi Unified Modelling Languange diturunkan dari 3 (tiga) notasi yang telah ada sebelumnya yaitu Grady Booch, Object-Oriented Design, Jim Rumbaugh, Object Modelling Technique, dan Ivar Jacobson Object-Oriented Software Engineering. Unified Modelling Languange mempunyai tiga kategori utama yaitu struktur diagram, behaviour diagram dan interaction diagram. Dimana masing-masing kategori tersebut memiliki diagram yang menjelaskan arsitektur sistem dan saling terintegrasi.","author":[{"dropping-particle":"","family":"Ropianto","given":"Muhammad","non-dropping-particle":"","parse-names":false,"suffix":""}],"container-title":"Jt-Ibsi","id":"ITEM-1","issue":"1","issued":{"date-parts":[["2016"]]},"title":"Pemahaman Penggunaan Unified Modelling Language","type":"article-journal","volume":"1"},"uris":["http://www.mendeley.com/documents/?uuid=9e9b797e-39ce-4be9-a887-049b68f69242"]}],"mendeley":{"formattedCitation":"(Ropianto, 2016)","plainTextFormattedCitation":"(Ropianto, 2016)","previouslyFormattedCitation":"(Ropianto, 2016)"},"properties":{"noteIndex":0},"schema":"https://github.com/citation-style-language/schema/raw/master/csl-citation.json"}</w:instrText>
      </w:r>
      <w:r>
        <w:rPr>
          <w:rStyle w:val="FootnoteReference"/>
          <w:rFonts w:eastAsia="SimSun"/>
          <w:bCs/>
          <w:iCs/>
        </w:rPr>
        <w:fldChar w:fldCharType="separate"/>
      </w:r>
      <w:r w:rsidRPr="00544354">
        <w:rPr>
          <w:noProof/>
        </w:rPr>
        <w:t>(Ropianto, 2016)</w:t>
      </w:r>
      <w:r>
        <w:rPr>
          <w:rStyle w:val="FootnoteReference"/>
          <w:rFonts w:eastAsia="SimSun"/>
          <w:bCs/>
          <w:iCs/>
        </w:rPr>
        <w:fldChar w:fldCharType="end"/>
      </w:r>
      <w:r w:rsidRPr="00DC709C">
        <w:t xml:space="preserve">. UML adalah sebuah bahasa standar untuk pengembangan sebuah </w:t>
      </w:r>
      <w:r w:rsidRPr="00E94B59">
        <w:rPr>
          <w:i/>
          <w:iCs/>
        </w:rPr>
        <w:t>software</w:t>
      </w:r>
      <w:r w:rsidRPr="00DC709C">
        <w:t xml:space="preserve"> yang dapat menyampaikan bagaimana membuat dan membentuk model-model, tetapi tidak </w:t>
      </w:r>
      <w:r w:rsidRPr="00DC709C">
        <w:lastRenderedPageBreak/>
        <w:t xml:space="preserve">menyampaikan apa dan kapan model yang seharusnya dibuat sehingga merupakan salah satu proses implementasi pengembangan </w:t>
      </w:r>
      <w:r w:rsidRPr="00DC709C">
        <w:rPr>
          <w:i/>
        </w:rPr>
        <w:t>software</w:t>
      </w:r>
      <w:r w:rsidRPr="00DC709C">
        <w:t xml:space="preserve"> </w:t>
      </w:r>
      <w:r>
        <w:rPr>
          <w:rStyle w:val="FootnoteReference"/>
          <w:rFonts w:eastAsia="SimSun"/>
          <w:bCs/>
          <w:iCs/>
        </w:rPr>
        <w:fldChar w:fldCharType="begin" w:fldLock="1"/>
      </w:r>
      <w:r>
        <w:instrText>ADDIN CSL_CITATION {"citationItems":[{"id":"ITEM-1","itemData":{"abstract":"Indonesia memiliki keragaman bahasa yang luar biasa. Akan tetapi, keterbatasan dalam menguasai berbagai macam bahasa daerah di Indonesia merupakan kendala utama bagi masyarakat umum untuk bisa menguasai bahasa daerah yang bukan berasal dari daerah asalnya. Dengan pesatnya perkembangan teknologi disegala bidang, saat ini sedang dikembangkan mesin penerjemah untuk mengatasi masalah penerjemahan bahasa. Mesin penerjemah statistik merupakan sebuah pendekatan mesin penerjemah dengan hasil terjemahan dihasilkan atas dasar model statistik yang parameter-parameternya diambil dari hasil analisis korpus teks bilingual (korpus paralel). Tujuan yang ingin dicapai dalam penelitian ini adalah memanfaatkan mesin penerjemah statistik (decoder moses) untuk menerjemahkan bahasa secara dua arah, khususnya bahasa Indonesia - bahasa Melayu Sambas yang dihubungkan dengan aplikasi berbasis web sehingga dapat diakses secara luas melalui internet dengan web browser. Pada penelitian ini dilakukan tiga pengujian, pertama dilakukan pengujian terhadap terjemahan mesin penerjemah statistik (decoder moses) dihasilkan rata-rata nilai BLEU yang merepresentasikan akurasi dari sistem penerjemah bahasa Indonesia ke bahasa Melayu Sambas yaitu sebesar 58.50 % dan sistem penerjemahan bahasa Melayu Sambas ke bahasa Indonesia yaitu sebesar 63.76 %. Walau belum memuaskan, nilai ini bisa dikatakan cukup besar untuk penggunaan korpus yang relatif kecil, ketiga pengujian dengan UAT (User Acceptance Test) yang dilakukan oleh 10 user dengan tujuan menguji efektifitas aplikasi web penerjemah yang dirancang. Tanggapan beberapa user terhadap aplikasi web penerjemah sebesar 89,16% dari skor ideal. Dapat disimpulkan dari penelitian ini bahwa aplikasi web penerjemah yang dirancang dinilai berhasil, sangat mudah untuk dipahami user, sangat praktis dan siap dipublikasikan untuk diakses oleh publik. Kata","author":[{"dropping-particle":"","family":"Hidayat","given":"Andri","non-dropping-particle":"","parse-names":false,"suffix":""},{"dropping-particle":"","family":"Sujaini","given":"Herry","non-dropping-particle":"","parse-names":false,"suffix":""},{"dropping-particle":"","family":"Dwinyoto","given":"Rudy","non-dropping-particle":"","parse-names":false,"suffix":""}],"container-title":"Jurnal Sistem dan Teknologi Informasi (JUSTIN)","id":"ITEM-1","issue":"3","issued":{"date-parts":[["2015"]]},"title":"APLIKASI PENERJEMAH DUA ARAH BAHASA INDONESIA – BAHASA MELAYU SAMBAS BERBASIS WEB DENGAN MENGGUNAKAN DECODER MOSES","type":"article-journal","volume":"3"},"uris":["http://www.mendeley.com/documents/?uuid=ff5ffb4e-ba33-46b4-b294-eebbfa48e8a3"]}],"mendeley":{"formattedCitation":"(Hidayat, Sujaini and Dwinyoto, 2015)","plainTextFormattedCitation":"(Hidayat, Sujaini and Dwinyoto, 2015)","previouslyFormattedCitation":"(Hidayat, Sujaini and Dwinyoto, 2015)"},"properties":{"noteIndex":0},"schema":"https://github.com/citation-style-language/schema/raw/master/csl-citation.json"}</w:instrText>
      </w:r>
      <w:r>
        <w:rPr>
          <w:rStyle w:val="FootnoteReference"/>
          <w:rFonts w:eastAsia="SimSun"/>
          <w:bCs/>
          <w:iCs/>
        </w:rPr>
        <w:fldChar w:fldCharType="separate"/>
      </w:r>
      <w:r w:rsidRPr="00437604">
        <w:rPr>
          <w:noProof/>
        </w:rPr>
        <w:t>(Hidayat, Sujaini and Dwinyoto, 2015)</w:t>
      </w:r>
      <w:r>
        <w:rPr>
          <w:rStyle w:val="FootnoteReference"/>
          <w:rFonts w:eastAsia="SimSun"/>
          <w:bCs/>
          <w:iCs/>
        </w:rPr>
        <w:fldChar w:fldCharType="end"/>
      </w:r>
      <w:r w:rsidRPr="00DC709C">
        <w:t xml:space="preserve">. UML mendefinisikan beberapa diagram diantaranya </w:t>
      </w:r>
      <w:r w:rsidRPr="00DC709C">
        <w:rPr>
          <w:i/>
        </w:rPr>
        <w:t>use case diagram</w:t>
      </w:r>
      <w:r w:rsidRPr="00DC709C">
        <w:t xml:space="preserve">, </w:t>
      </w:r>
      <w:r w:rsidRPr="00DC709C">
        <w:rPr>
          <w:i/>
        </w:rPr>
        <w:t>class diagram</w:t>
      </w:r>
      <w:r w:rsidRPr="00DC709C">
        <w:t xml:space="preserve">, </w:t>
      </w:r>
      <w:r w:rsidRPr="00DC709C">
        <w:rPr>
          <w:i/>
        </w:rPr>
        <w:t>activity diagram</w:t>
      </w:r>
      <w:r w:rsidRPr="00DC709C">
        <w:t xml:space="preserve">, </w:t>
      </w:r>
      <w:r w:rsidRPr="00DC709C">
        <w:rPr>
          <w:i/>
        </w:rPr>
        <w:t>sequence diagram</w:t>
      </w:r>
      <w:r w:rsidRPr="00DC709C">
        <w:t xml:space="preserve">, dan diagram lainnya </w:t>
      </w:r>
      <w:r>
        <w:rPr>
          <w:rStyle w:val="FootnoteReference"/>
          <w:rFonts w:eastAsia="SimSun"/>
          <w:bCs/>
          <w:iCs/>
        </w:rPr>
        <w:fldChar w:fldCharType="begin" w:fldLock="1"/>
      </w:r>
      <w:r>
        <w:instrText>ADDIN CSL_CITATION {"citationItems":[{"id":"ITEM-1","itemData":{"abstract":"Saat ini piranti lunak semakin luas dan besar lingkupnya, sehingga tidak bisa lagi dibuat asal-asalan. Piranti lunak saat ini seharusnya dirancang dengan memperhatikan hal-hal seperti scalability, security, dan eksekusi yang robust walaupun dalam kondisi yang sulit. Selain itu arsitekturnya harus didefinisikan dengan jelas, agar bug mudah ditemukan dan diperbaiki, bahkan oleh orang lain selain programmer aslinya. Keuntungan lain dari perencanaan arsitektur yang matang adalah dimungkinkannya penggunaan kembali modul atau komponen untuk aplikasi piranti lunak lain yang membutuhkan fungsionalitas yang sama. Pemodelan (modeling) adalah proses merancang piranti lunak sebelum melakukan pengkodean (coding). Model piranti lunak dapat dianalogikan seperti pembuatan blueprint pada pembangunan gedung. Membuat model dari sebuah sistem yang kompleks sangatlah penting karena kita tidak dapat memahami sistem semacam itu secara menyeluruh. Semakin komplek sebuah sistem, semakin penting pula penggunaan teknik pemodelan yang baik. Dengan menggunakan model, diharapkan pengembangan piranti lunak dapat memenuhi semua kebutuhan pengguna dengan lengkap dan tepat, termasuk faktor-faktor seperti scalability, robustness, security, dan sebagainya. Kesuksesan suatu pemodelan piranti lunak ditentukan oleh tiga unsur, yang kemudian terkenal dengan sebuan segitiga sukses (the triangle for success). Ketiga unsur tersebut adalah metode pemodelan (notation), proses (process) dan tool yang digunakan.","author":[{"dropping-particle":"","family":"Dharwiyanti","given":"Sri","non-dropping-particle":"","parse-names":false,"suffix":""},{"dropping-particle":"","family":"Wahono","given":"Romi Satria","non-dropping-particle":"","parse-names":false,"suffix":""}],"container-title":"IlmuKomputer.com","id":"ITEM-1","issued":{"date-parts":[["2003"]]},"title":"Pengantar Unified Modeling Language (UML)","type":"article"},"uris":["http://www.mendeley.com/documents/?uuid=be669fff-1af2-4eb6-9b09-02232d5269c1"]}],"mendeley":{"formattedCitation":"(Dharwiyanti and Wahono, 2003)","plainTextFormattedCitation":"(Dharwiyanti and Wahono, 2003)","previouslyFormattedCitation":"(Dharwiyanti and Wahono, 2003)"},"properties":{"noteIndex":0},"schema":"https://github.com/citation-style-language/schema/raw/master/csl-citation.json"}</w:instrText>
      </w:r>
      <w:r>
        <w:rPr>
          <w:rStyle w:val="FootnoteReference"/>
          <w:rFonts w:eastAsia="SimSun"/>
          <w:bCs/>
          <w:iCs/>
        </w:rPr>
        <w:fldChar w:fldCharType="separate"/>
      </w:r>
      <w:r w:rsidRPr="00437604">
        <w:rPr>
          <w:noProof/>
        </w:rPr>
        <w:t>(Dharwiyanti and Wahono, 2003)</w:t>
      </w:r>
      <w:r>
        <w:rPr>
          <w:rStyle w:val="FootnoteReference"/>
          <w:rFonts w:eastAsia="SimSun"/>
          <w:bCs/>
          <w:iCs/>
        </w:rPr>
        <w:fldChar w:fldCharType="end"/>
      </w:r>
      <w:r w:rsidRPr="00DC709C">
        <w:t>.</w:t>
      </w:r>
    </w:p>
    <w:p w14:paraId="0AFB5BA6" w14:textId="328CE586" w:rsidR="00437604" w:rsidRPr="00437604" w:rsidRDefault="00437604" w:rsidP="00B37022">
      <w:r w:rsidRPr="00DC709C">
        <w:rPr>
          <w:i/>
        </w:rPr>
        <w:t>Unified Modelling Language</w:t>
      </w:r>
      <w:r w:rsidRPr="00DC709C">
        <w:t xml:space="preserve"> (UML) sendiri akan digunakan untuk merancang atau menggambarkan model dari aplikasi </w:t>
      </w:r>
      <w:r w:rsidRPr="00DC709C">
        <w:rPr>
          <w:i/>
        </w:rPr>
        <w:t>chatting</w:t>
      </w:r>
      <w:r w:rsidRPr="00DC709C">
        <w:t xml:space="preserve"> yang akan dibangun. Beberapa diagram yang akan digunakan seperti </w:t>
      </w:r>
      <w:r w:rsidRPr="00DC709C">
        <w:rPr>
          <w:i/>
        </w:rPr>
        <w:t>use case diagram</w:t>
      </w:r>
      <w:r w:rsidRPr="00DC709C">
        <w:t xml:space="preserve"> adalah untuk menggambarkan interaksi antara pengguna dengan sistem yang akan dibuat. </w:t>
      </w:r>
      <w:r w:rsidRPr="00DC709C">
        <w:rPr>
          <w:i/>
        </w:rPr>
        <w:t xml:space="preserve">Class diagram </w:t>
      </w:r>
      <w:r w:rsidRPr="00DC709C">
        <w:t>digunakan untuk membantu menggambarkan atribut, operasi dan relasi antara kelas-kelas dari sistem yang akan dibangun.</w:t>
      </w:r>
      <w:r w:rsidR="006878F8">
        <w:t xml:space="preserve"> </w:t>
      </w:r>
      <w:r w:rsidR="0067557E">
        <w:rPr>
          <w:i/>
          <w:iCs/>
        </w:rPr>
        <w:t>Statechart</w:t>
      </w:r>
      <w:r w:rsidR="006878F8">
        <w:rPr>
          <w:i/>
          <w:iCs/>
        </w:rPr>
        <w:t xml:space="preserve"> diagram</w:t>
      </w:r>
      <w:r w:rsidR="006878F8">
        <w:t xml:space="preserve"> digunakan untuk menggambarkan </w:t>
      </w:r>
      <w:r w:rsidR="0067557E">
        <w:t>perilaku (</w:t>
      </w:r>
      <w:r w:rsidR="0067557E">
        <w:rPr>
          <w:i/>
          <w:iCs/>
        </w:rPr>
        <w:t>behavior</w:t>
      </w:r>
      <w:r w:rsidR="0067557E">
        <w:t>) dinamis sistem, transisi atau perubahan keadaan sistem dalam merespon suatu aksi yang diterima</w:t>
      </w:r>
      <w:r w:rsidR="006878F8">
        <w:t xml:space="preserve">. </w:t>
      </w:r>
      <w:r w:rsidRPr="00DC709C">
        <w:t xml:space="preserve">Sedangkan </w:t>
      </w:r>
      <w:r w:rsidRPr="00DC709C">
        <w:rPr>
          <w:i/>
        </w:rPr>
        <w:t>sequ</w:t>
      </w:r>
      <w:r w:rsidR="00525649">
        <w:rPr>
          <w:i/>
        </w:rPr>
        <w:t>e</w:t>
      </w:r>
      <w:r w:rsidRPr="00DC709C">
        <w:rPr>
          <w:i/>
        </w:rPr>
        <w:t xml:space="preserve">nce diagram </w:t>
      </w:r>
      <w:r w:rsidRPr="00DC709C">
        <w:t xml:space="preserve">akan digunakan untuk menggambarkan tahapan kejadian pada sistem berdasarkan interaksi pengguna pada </w:t>
      </w:r>
      <w:r w:rsidRPr="00DC709C">
        <w:rPr>
          <w:i/>
        </w:rPr>
        <w:t>use case diagram</w:t>
      </w:r>
      <w:r w:rsidRPr="00DC709C">
        <w:t>.</w:t>
      </w:r>
    </w:p>
    <w:p w14:paraId="77011CE7" w14:textId="74180B7E" w:rsidR="00CD290B" w:rsidRDefault="00437604" w:rsidP="006705AE">
      <w:pPr>
        <w:pStyle w:val="Heading2"/>
      </w:pPr>
      <w:bookmarkStart w:id="91" w:name="_Toc22621920"/>
      <w:bookmarkStart w:id="92" w:name="_Toc34601122"/>
      <w:bookmarkStart w:id="93" w:name="_Toc62737574"/>
      <w:bookmarkStart w:id="94" w:name="_Toc66975524"/>
      <w:r w:rsidRPr="00437604">
        <w:t>Android</w:t>
      </w:r>
      <w:bookmarkEnd w:id="91"/>
      <w:bookmarkEnd w:id="92"/>
      <w:bookmarkEnd w:id="93"/>
      <w:bookmarkEnd w:id="94"/>
    </w:p>
    <w:p w14:paraId="11A5DD67" w14:textId="651CE1E1" w:rsidR="00437604" w:rsidRPr="00437604" w:rsidRDefault="00437604" w:rsidP="00BF344E">
      <w:pPr>
        <w:pStyle w:val="Heading3"/>
      </w:pPr>
      <w:bookmarkStart w:id="95" w:name="_Toc34601123"/>
      <w:bookmarkStart w:id="96" w:name="_Toc66975525"/>
      <w:r>
        <w:t>Sistem Operasi Android</w:t>
      </w:r>
      <w:bookmarkEnd w:id="95"/>
      <w:bookmarkEnd w:id="96"/>
    </w:p>
    <w:p w14:paraId="4DC8CDEA" w14:textId="2EAEFA8B" w:rsidR="00437604" w:rsidRPr="00DC709C" w:rsidRDefault="00437604" w:rsidP="00585BD7">
      <w:pPr>
        <w:rPr>
          <w:rFonts w:eastAsia="Times New Roman"/>
        </w:rPr>
      </w:pPr>
      <w:r w:rsidRPr="00DC709C">
        <w:t xml:space="preserve">Android adalah sistem operasi berbasis </w:t>
      </w:r>
      <w:r w:rsidRPr="00DC709C">
        <w:rPr>
          <w:i/>
          <w:iCs/>
        </w:rPr>
        <w:t>linux</w:t>
      </w:r>
      <w:r w:rsidRPr="00DC709C">
        <w:t xml:space="preserve"> untuk </w:t>
      </w:r>
      <w:r w:rsidRPr="00DC709C">
        <w:rPr>
          <w:i/>
          <w:iCs/>
        </w:rPr>
        <w:t>mobile</w:t>
      </w:r>
      <w:r w:rsidRPr="00DC709C">
        <w:t xml:space="preserve"> seperti </w:t>
      </w:r>
      <w:r w:rsidRPr="00DC709C">
        <w:rPr>
          <w:i/>
          <w:iCs/>
        </w:rPr>
        <w:t>smartphone</w:t>
      </w:r>
      <w:r w:rsidRPr="00DC709C">
        <w:t xml:space="preserve"> dan </w:t>
      </w:r>
      <w:r w:rsidRPr="00DC709C">
        <w:rPr>
          <w:i/>
          <w:iCs/>
        </w:rPr>
        <w:t>tablet</w:t>
      </w:r>
      <w:r w:rsidRPr="00DC709C">
        <w:t xml:space="preserve"> PC. Android termasuk sistem operasi </w:t>
      </w:r>
      <w:r w:rsidRPr="00DC709C">
        <w:rPr>
          <w:i/>
          <w:iCs/>
        </w:rPr>
        <w:t>open source</w:t>
      </w:r>
      <w:r w:rsidRPr="00DC709C">
        <w:t xml:space="preserve"> sehingga semua pengguna dapat mengembangkan dan membuat aplikasi sendiri </w:t>
      </w:r>
      <w:r>
        <w:rPr>
          <w:rStyle w:val="FootnoteReference"/>
        </w:rPr>
        <w:fldChar w:fldCharType="begin" w:fldLock="1"/>
      </w:r>
      <w:r>
        <w:instrText>ADDIN CSL_CITATION {"citationItems":[{"id":"ITEM-1","itemData":{"abstract":"Chatting adalah teknologi dalam sebuah jaringan untuk mengirim dan menerima pesan kepengguna lain yang tersambung dalam suatu jaringan LAN atau internet. Dan sekarang banyak aplikasi chatting yang bermunculan dari berbasis web, desktop maupun mobile. Ada banyak protocol yang digunakan dalam membangun aplikasi chatting seperti IRC, MTProto, YMSG dan yang terbaru websocket. Websocket adalah protocol yang menyediakan saluran komunikasi full-duplex melalui TCP tunggal, websocket dirancang untuk diterapkan dalam web browser, web server dan aplikasi client server, websocket juga support untuk mobile android dan IOS. Websocket sanggat cocok untuk sebuah aplikasi grup chatting, karena dengan fitur dan kelebihan yang dimiliki cocok dengan karakteristik chatting, seperti real time, komunikasi dua arah yang memungkinkan server mendorong data dari client ke client, traffic nya juga tidak berat. Aplikasi grupchat menggunakan websocket di android dibuat dengan menggunakan Eclipse yang terinstal Tomcat 7, Eclipse Java EE Developer Tools, JST Server Adapters, dan JST Server Adapters Extensions, Android SDK.","author":[{"dropping-particle":"","family":"Hardianto","given":"Fitri","non-dropping-particle":"","parse-names":false,"suffix":""},{"dropping-particle":"","family":"Handaga","given":"Bana","non-dropping-particle":"","parse-names":false,"suffix":""}],"id":"ITEM-1","issued":{"date-parts":[["2015"]]},"title":"APLIKASI GRUPCHAT DI ANDROID MENGGUNAKAN WEBSOCKET","type":"thesis"},"uris":["http://www.mendeley.com/documents/?uuid=d3918231-fe42-498f-a75a-255c69e5bbf1"]}],"mendeley":{"formattedCitation":"(Hardianto and Handaga, 2015)","plainTextFormattedCitation":"(Hardianto and Handaga, 2015)","previouslyFormattedCitation":"(Hardianto and Handaga, 2015)"},"properties":{"noteIndex":0},"schema":"https://github.com/citation-style-language/schema/raw/master/csl-citation.json"}</w:instrText>
      </w:r>
      <w:r>
        <w:rPr>
          <w:rStyle w:val="FootnoteReference"/>
        </w:rPr>
        <w:fldChar w:fldCharType="separate"/>
      </w:r>
      <w:r w:rsidRPr="00437604">
        <w:rPr>
          <w:noProof/>
        </w:rPr>
        <w:t>(Hardianto and Handaga, 2015)</w:t>
      </w:r>
      <w:r>
        <w:rPr>
          <w:rStyle w:val="FootnoteReference"/>
        </w:rPr>
        <w:fldChar w:fldCharType="end"/>
      </w:r>
      <w:r w:rsidRPr="00DC709C">
        <w:t>.</w:t>
      </w:r>
      <w:r w:rsidRPr="00DC709C">
        <w:rPr>
          <w:rFonts w:eastAsia="Times New Roman"/>
        </w:rPr>
        <w:t xml:space="preserve"> </w:t>
      </w:r>
    </w:p>
    <w:p w14:paraId="7E2070F3" w14:textId="2F5E088E" w:rsidR="00A33201" w:rsidRDefault="00437604" w:rsidP="00585BD7">
      <w:pPr>
        <w:rPr>
          <w:lang w:val="sv-SE"/>
        </w:rPr>
      </w:pPr>
      <w:r w:rsidRPr="00DC709C">
        <w:t>Sistem oper</w:t>
      </w:r>
      <w:r w:rsidR="003A6E09">
        <w:t>a</w:t>
      </w:r>
      <w:r w:rsidRPr="00DC709C">
        <w:t xml:space="preserve">si android dipilih dalam membuat aplikasi </w:t>
      </w:r>
      <w:r w:rsidRPr="00DC709C">
        <w:rPr>
          <w:i/>
          <w:iCs/>
        </w:rPr>
        <w:t>chatting</w:t>
      </w:r>
      <w:r w:rsidRPr="00DC709C">
        <w:t xml:space="preserve"> karena p</w:t>
      </w:r>
      <w:r w:rsidRPr="00DC709C">
        <w:rPr>
          <w:lang w:val="sv-SE"/>
        </w:rPr>
        <w:t>ertukaran data dan komunikasi antar proses</w:t>
      </w:r>
      <w:r w:rsidRPr="00DC709C">
        <w:t xml:space="preserve"> yang mudah dengan adanya </w:t>
      </w:r>
      <w:r w:rsidRPr="00DC709C">
        <w:rPr>
          <w:i/>
          <w:lang w:val="sv-SE"/>
        </w:rPr>
        <w:t>Intent</w:t>
      </w:r>
      <w:r w:rsidRPr="00DC709C">
        <w:rPr>
          <w:lang w:val="sv-SE"/>
        </w:rPr>
        <w:t xml:space="preserve"> dan </w:t>
      </w:r>
      <w:r w:rsidRPr="00DC709C">
        <w:rPr>
          <w:i/>
          <w:lang w:val="sv-SE"/>
        </w:rPr>
        <w:t>Content Provider</w:t>
      </w:r>
      <w:r w:rsidRPr="00DC709C">
        <w:t>, t</w:t>
      </w:r>
      <w:r w:rsidRPr="00DC709C">
        <w:rPr>
          <w:lang w:val="sv-SE"/>
        </w:rPr>
        <w:t>idak ada</w:t>
      </w:r>
      <w:r w:rsidRPr="00DC709C">
        <w:t>nya</w:t>
      </w:r>
      <w:r w:rsidRPr="00DC709C">
        <w:rPr>
          <w:lang w:val="sv-SE"/>
        </w:rPr>
        <w:t xml:space="preserve"> perbedaan antara aplikasi yang dikembangkan oleh pihak ketiga dengan aplikasi inti bawaan android</w:t>
      </w:r>
      <w:r w:rsidRPr="00DC709C">
        <w:t xml:space="preserve">, serta </w:t>
      </w:r>
      <w:r w:rsidRPr="00DC709C">
        <w:rPr>
          <w:lang w:val="sv-SE"/>
        </w:rPr>
        <w:t>memungkinkan sebuah aplikasi</w:t>
      </w:r>
      <w:r w:rsidRPr="00DC709C">
        <w:t xml:space="preserve"> untuk</w:t>
      </w:r>
      <w:r w:rsidRPr="00DC709C">
        <w:rPr>
          <w:lang w:val="sv-SE"/>
        </w:rPr>
        <w:t xml:space="preserve"> berjalan di </w:t>
      </w:r>
      <w:r w:rsidRPr="00DC709C">
        <w:rPr>
          <w:i/>
          <w:lang w:val="sv-SE"/>
        </w:rPr>
        <w:t>background</w:t>
      </w:r>
      <w:r w:rsidRPr="00DC709C">
        <w:t xml:space="preserve"> d</w:t>
      </w:r>
      <w:r w:rsidRPr="00DC709C">
        <w:rPr>
          <w:lang w:val="sv-SE"/>
        </w:rPr>
        <w:t>engan aplikasi lainnya.</w:t>
      </w:r>
    </w:p>
    <w:p w14:paraId="3FB5A5C4" w14:textId="57231A9B" w:rsidR="00437604" w:rsidRDefault="00437604" w:rsidP="00BF344E">
      <w:pPr>
        <w:pStyle w:val="Heading3"/>
      </w:pPr>
      <w:bookmarkStart w:id="97" w:name="_Toc34601124"/>
      <w:bookmarkStart w:id="98" w:name="_Toc66975526"/>
      <w:r>
        <w:t>Android Studio</w:t>
      </w:r>
      <w:bookmarkEnd w:id="97"/>
      <w:bookmarkEnd w:id="98"/>
    </w:p>
    <w:p w14:paraId="70B29F71" w14:textId="77777777" w:rsidR="00437604" w:rsidRPr="00DC709C" w:rsidRDefault="00437604" w:rsidP="00585BD7">
      <w:r w:rsidRPr="00DC709C">
        <w:t>Android Studio adalah </w:t>
      </w:r>
      <w:hyperlink r:id="rId28" w:tooltip="Lingkungan pengembangan terpadu" w:history="1">
        <w:r w:rsidRPr="00DC709C">
          <w:t>Integrated Development Enviroment</w:t>
        </w:r>
      </w:hyperlink>
      <w:r w:rsidRPr="00DC709C">
        <w:t> (IDE) untuk sistem operasi </w:t>
      </w:r>
      <w:hyperlink r:id="rId29" w:tooltip="Android (sistem operasi)" w:history="1">
        <w:r w:rsidRPr="00DC709C">
          <w:t>Android</w:t>
        </w:r>
      </w:hyperlink>
      <w:r w:rsidRPr="00DC709C">
        <w:t xml:space="preserve">, yang dibangung diatas perangkat lunak IntelliJ IDEA dan </w:t>
      </w:r>
      <w:r w:rsidRPr="00DC709C">
        <w:lastRenderedPageBreak/>
        <w:t>didesain khusus untuk pengembangan Android. IDE ini merupakan pengganti dari Eclipse Android Development Tools (ADT) yang sebelumnya merupakan IDE utama untuk pengembangan aplikasi android. Android studio sendiri pertama kali diumumkan di Google I/O Conference pada tanggal 16 Mei 2013.</w:t>
      </w:r>
    </w:p>
    <w:p w14:paraId="0F9B9AE1" w14:textId="14072A47" w:rsidR="00437604" w:rsidRPr="00DC709C" w:rsidRDefault="00437604" w:rsidP="00585BD7">
      <w:r w:rsidRPr="00DC709C">
        <w:t xml:space="preserve">Android Studio menawarkan banyak fitur yang meningkatkan produktivitas penggunanya dalam membuat aplikasi Android, seperti </w:t>
      </w:r>
      <w:r>
        <w:rPr>
          <w:rStyle w:val="FootnoteReference"/>
        </w:rPr>
        <w:fldChar w:fldCharType="begin" w:fldLock="1"/>
      </w:r>
      <w:r>
        <w:instrText>ADDIN CSL_CITATION {"citationItems":[{"id":"ITEM-1","itemData":{"URL":"https://developer.android.com/studio/intro/?hl=id","accessed":{"date-parts":[["2019","10","1"]]},"author":[{"dropping-particle":"","family":"Android Developer","given":"","non-dropping-particle":"","parse-names":false,"suffix":""}],"container-title":"Android Developer","id":"ITEM-1","issued":{"date-parts":[["0"]]},"title":"Mengenal Android Studio","type":"webpage"},"uris":["http://www.mendeley.com/documents/?uuid=c46428a6-686b-403d-a416-462108f299dd"]}],"mendeley":{"formattedCitation":"(Android Developer, no date)","plainTextFormattedCitation":"(Android Developer, no date)","previouslyFormattedCitation":"(Android Developer, no date)"},"properties":{"noteIndex":0},"schema":"https://github.com/citation-style-language/schema/raw/master/csl-citation.json"}</w:instrText>
      </w:r>
      <w:r>
        <w:rPr>
          <w:rStyle w:val="FootnoteReference"/>
        </w:rPr>
        <w:fldChar w:fldCharType="separate"/>
      </w:r>
      <w:r w:rsidRPr="00437604">
        <w:rPr>
          <w:noProof/>
        </w:rPr>
        <w:t>(Android Developer, no date)</w:t>
      </w:r>
      <w:r>
        <w:rPr>
          <w:rStyle w:val="FootnoteReference"/>
        </w:rPr>
        <w:fldChar w:fldCharType="end"/>
      </w:r>
      <w:r w:rsidRPr="00DC709C">
        <w:t>:</w:t>
      </w:r>
    </w:p>
    <w:p w14:paraId="5F9161B5" w14:textId="77777777" w:rsidR="00437604" w:rsidRPr="00DC709C" w:rsidRDefault="00437604" w:rsidP="000A45AF">
      <w:pPr>
        <w:pStyle w:val="ListParagraph"/>
        <w:numPr>
          <w:ilvl w:val="0"/>
          <w:numId w:val="5"/>
        </w:numPr>
      </w:pPr>
      <w:r w:rsidRPr="00DC709C">
        <w:t>Sistem build berbasis Gradle yang fleksibel.</w:t>
      </w:r>
    </w:p>
    <w:p w14:paraId="675E50E4" w14:textId="77777777" w:rsidR="00437604" w:rsidRPr="00DC709C" w:rsidRDefault="00437604" w:rsidP="000A45AF">
      <w:pPr>
        <w:pStyle w:val="ListParagraph"/>
        <w:numPr>
          <w:ilvl w:val="0"/>
          <w:numId w:val="5"/>
        </w:numPr>
      </w:pPr>
      <w:r w:rsidRPr="00DC709C">
        <w:t>Emulator yang cepat dan kaya fitur.</w:t>
      </w:r>
    </w:p>
    <w:p w14:paraId="28522980" w14:textId="77777777" w:rsidR="00437604" w:rsidRPr="00DC709C" w:rsidRDefault="00437604" w:rsidP="000A45AF">
      <w:pPr>
        <w:pStyle w:val="ListParagraph"/>
        <w:numPr>
          <w:ilvl w:val="0"/>
          <w:numId w:val="5"/>
        </w:numPr>
      </w:pPr>
      <w:r w:rsidRPr="00DC709C">
        <w:t>Lingkungan terpadu tempat Anda dapat mengembangkan aplikasi untuk semua perangkat Android.</w:t>
      </w:r>
    </w:p>
    <w:p w14:paraId="730ED1D6" w14:textId="77777777" w:rsidR="00437604" w:rsidRPr="00DC709C" w:rsidRDefault="00437604" w:rsidP="000A45AF">
      <w:pPr>
        <w:pStyle w:val="ListParagraph"/>
        <w:numPr>
          <w:ilvl w:val="0"/>
          <w:numId w:val="5"/>
        </w:numPr>
      </w:pPr>
      <w:r w:rsidRPr="00DC709C">
        <w:t>Instant Run untuk mengirim perubahan ke aplikasi Anda yang sedang berjalan tanpa membuat APK baru.</w:t>
      </w:r>
    </w:p>
    <w:p w14:paraId="1A9503BE" w14:textId="77777777" w:rsidR="00437604" w:rsidRPr="00DC709C" w:rsidRDefault="00437604" w:rsidP="000A45AF">
      <w:pPr>
        <w:pStyle w:val="ListParagraph"/>
        <w:numPr>
          <w:ilvl w:val="0"/>
          <w:numId w:val="5"/>
        </w:numPr>
      </w:pPr>
      <w:r w:rsidRPr="00585BD7">
        <w:rPr>
          <w:i/>
          <w:iCs/>
        </w:rPr>
        <w:t xml:space="preserve">Template </w:t>
      </w:r>
      <w:r w:rsidRPr="00DC709C">
        <w:t>kode dan integrasi GitHub untuk membantu Anda membuat fitur aplikasi umum dan mengimpor kode sampel.</w:t>
      </w:r>
    </w:p>
    <w:p w14:paraId="61BD5362" w14:textId="77777777" w:rsidR="00437604" w:rsidRPr="00DC709C" w:rsidRDefault="00437604" w:rsidP="000A45AF">
      <w:pPr>
        <w:pStyle w:val="ListParagraph"/>
        <w:numPr>
          <w:ilvl w:val="0"/>
          <w:numId w:val="5"/>
        </w:numPr>
      </w:pPr>
      <w:r w:rsidRPr="00585BD7">
        <w:rPr>
          <w:i/>
          <w:iCs/>
        </w:rPr>
        <w:t xml:space="preserve">Framework </w:t>
      </w:r>
      <w:r w:rsidRPr="00DC709C">
        <w:t>dan fitur pengujian yang lengkap.</w:t>
      </w:r>
    </w:p>
    <w:p w14:paraId="3734BBC1" w14:textId="77777777" w:rsidR="00437604" w:rsidRPr="00DC709C" w:rsidRDefault="00437604" w:rsidP="000A45AF">
      <w:pPr>
        <w:pStyle w:val="ListParagraph"/>
        <w:numPr>
          <w:ilvl w:val="0"/>
          <w:numId w:val="5"/>
        </w:numPr>
      </w:pPr>
      <w:r w:rsidRPr="00DC709C">
        <w:t xml:space="preserve">Fitur </w:t>
      </w:r>
      <w:r w:rsidRPr="00585BD7">
        <w:rPr>
          <w:i/>
          <w:iCs/>
        </w:rPr>
        <w:t xml:space="preserve">lint </w:t>
      </w:r>
      <w:r w:rsidRPr="00DC709C">
        <w:t>untuk merekam performa, kegunaan, kompatibilitas versi, dan masalah lainnya.</w:t>
      </w:r>
    </w:p>
    <w:p w14:paraId="7D13BD31" w14:textId="77777777" w:rsidR="00437604" w:rsidRPr="00DC709C" w:rsidRDefault="00437604" w:rsidP="000A45AF">
      <w:pPr>
        <w:pStyle w:val="ListParagraph"/>
        <w:numPr>
          <w:ilvl w:val="0"/>
          <w:numId w:val="5"/>
        </w:numPr>
      </w:pPr>
      <w:r w:rsidRPr="00DC709C">
        <w:t>Dukungan C++ dan NDK.</w:t>
      </w:r>
    </w:p>
    <w:p w14:paraId="794DF815" w14:textId="77777777" w:rsidR="00437604" w:rsidRPr="00DC709C" w:rsidRDefault="00437604" w:rsidP="000A45AF">
      <w:pPr>
        <w:pStyle w:val="ListParagraph"/>
        <w:numPr>
          <w:ilvl w:val="0"/>
          <w:numId w:val="5"/>
        </w:numPr>
      </w:pPr>
      <w:r w:rsidRPr="00DC709C">
        <w:t>Dukungan bawaan untuk </w:t>
      </w:r>
      <w:hyperlink r:id="rId30" w:history="1">
        <w:r w:rsidRPr="00DC709C">
          <w:t>Google Cloud Platform</w:t>
        </w:r>
      </w:hyperlink>
      <w:r w:rsidRPr="00DC709C">
        <w:t xml:space="preserve">, yang memudahkan integrasi </w:t>
      </w:r>
      <w:r w:rsidRPr="00585BD7">
        <w:rPr>
          <w:i/>
          <w:iCs/>
        </w:rPr>
        <w:t>Google Cloud Messaging</w:t>
      </w:r>
      <w:r w:rsidRPr="00DC709C">
        <w:t xml:space="preserve"> dan </w:t>
      </w:r>
      <w:r w:rsidRPr="00585BD7">
        <w:rPr>
          <w:i/>
          <w:iCs/>
        </w:rPr>
        <w:t>App Engine</w:t>
      </w:r>
      <w:r w:rsidRPr="00DC709C">
        <w:t>.</w:t>
      </w:r>
    </w:p>
    <w:p w14:paraId="5FDB6650" w14:textId="6C824B7B" w:rsidR="00437604" w:rsidRPr="00437604" w:rsidRDefault="00437604" w:rsidP="00585BD7">
      <w:r w:rsidRPr="00DC709C">
        <w:t xml:space="preserve">Android Studio akan digunakan untuk membangun aplikasi </w:t>
      </w:r>
      <w:r w:rsidRPr="00DC709C">
        <w:rPr>
          <w:i/>
          <w:iCs/>
        </w:rPr>
        <w:t xml:space="preserve">chatting </w:t>
      </w:r>
      <w:r w:rsidRPr="00DC709C">
        <w:t xml:space="preserve">berbasis android dan dalam penelitian ini Android Studio akan digunakan bersama dengan bahasa pemrograman java. Ada dua jenis </w:t>
      </w:r>
      <w:r w:rsidRPr="00DC709C">
        <w:rPr>
          <w:i/>
          <w:iCs/>
        </w:rPr>
        <w:t xml:space="preserve">file </w:t>
      </w:r>
      <w:r w:rsidRPr="00DC709C">
        <w:t xml:space="preserve">yang nantinya akan banyak digunakan dalam membangun sebuah aplikasi android, yaitu </w:t>
      </w:r>
      <w:r w:rsidRPr="00DC709C">
        <w:rPr>
          <w:i/>
          <w:iCs/>
        </w:rPr>
        <w:t>file</w:t>
      </w:r>
      <w:r w:rsidRPr="00DC709C">
        <w:t xml:space="preserve"> java dan </w:t>
      </w:r>
      <w:r w:rsidRPr="00DC709C">
        <w:rPr>
          <w:i/>
          <w:iCs/>
        </w:rPr>
        <w:t>file</w:t>
      </w:r>
      <w:r w:rsidRPr="00DC709C">
        <w:t xml:space="preserve"> XML. </w:t>
      </w:r>
      <w:r w:rsidRPr="00DC709C">
        <w:rPr>
          <w:i/>
          <w:iCs/>
        </w:rPr>
        <w:t xml:space="preserve">File </w:t>
      </w:r>
      <w:r w:rsidRPr="00DC709C">
        <w:t xml:space="preserve">java berisi perintah-perintah dan logika-logika yang akan dieksekusi oleh aplikasi android. Sedangkan </w:t>
      </w:r>
      <w:r w:rsidRPr="00DC709C">
        <w:rPr>
          <w:i/>
          <w:iCs/>
        </w:rPr>
        <w:t xml:space="preserve">file </w:t>
      </w:r>
      <w:r w:rsidRPr="00DC709C">
        <w:t>XML digunakan untuk membangun tampilan dari aplikasi android seperti mengatur tata letak, menambahkan tombol, dan sebagainya. XML (</w:t>
      </w:r>
      <w:r w:rsidRPr="00DC709C">
        <w:rPr>
          <w:i/>
          <w:iCs/>
        </w:rPr>
        <w:t>eXtensible Markup Language</w:t>
      </w:r>
      <w:r w:rsidRPr="00DC709C">
        <w:t xml:space="preserve">) sendiri merupakan bahasa </w:t>
      </w:r>
      <w:r w:rsidRPr="00DC709C">
        <w:rPr>
          <w:i/>
          <w:iCs/>
        </w:rPr>
        <w:t>web</w:t>
      </w:r>
      <w:r w:rsidRPr="00DC709C">
        <w:t xml:space="preserve"> turunan dari SGML (</w:t>
      </w:r>
      <w:r w:rsidRPr="00DC709C">
        <w:rPr>
          <w:i/>
          <w:iCs/>
        </w:rPr>
        <w:t>Standar</w:t>
      </w:r>
      <w:r w:rsidR="00C7272F">
        <w:rPr>
          <w:i/>
          <w:iCs/>
        </w:rPr>
        <w:t>d</w:t>
      </w:r>
      <w:r w:rsidRPr="00DC709C">
        <w:rPr>
          <w:i/>
          <w:iCs/>
        </w:rPr>
        <w:t xml:space="preserve"> Generalized Markup Language</w:t>
      </w:r>
      <w:r w:rsidRPr="00DC709C">
        <w:t>) yang ada sebelumnya, dan hampir sama dengan HTML (</w:t>
      </w:r>
      <w:r w:rsidRPr="00DC709C">
        <w:rPr>
          <w:i/>
          <w:iCs/>
        </w:rPr>
        <w:t>Hypertext Markup Language</w:t>
      </w:r>
      <w:r w:rsidRPr="00DC709C">
        <w:t xml:space="preserve">) dimana keduanya sama-sama turunan dari SGML </w:t>
      </w:r>
      <w:r>
        <w:rPr>
          <w:rStyle w:val="FootnoteReference"/>
        </w:rPr>
        <w:fldChar w:fldCharType="begin" w:fldLock="1"/>
      </w:r>
      <w:r>
        <w:instrText>ADDIN CSL_CITATION {"citationItems":[{"id":"ITEM-1","itemData":{"abstract":"Chatting adalah teknologi dalam sebuah jaringan untuk mengirim dan menerima pesan kepengguna lain yang tersambung dalam suatu jaringan LAN atau internet. Dan sekarang banyak aplikasi chatting yang bermunculan dari berbasis web, desktop maupun mobile. Ada banyak protocol yang digunakan dalam membangun aplikasi chatting seperti IRC, MTProto, YMSG dan yang terbaru websocket. Websocket adalah protocol yang menyediakan saluran komunikasi full-duplex melalui TCP tunggal, websocket dirancang untuk diterapkan dalam web browser, web server dan aplikasi client server, websocket juga support untuk mobile android dan IOS. Websocket sanggat cocok untuk sebuah aplikasi grup chatting, karena dengan fitur dan kelebihan yang dimiliki cocok dengan karakteristik chatting, seperti real time, komunikasi dua arah yang memungkinkan server mendorong data dari client ke client, traffic nya juga tidak berat. Aplikasi grupchat menggunakan websocket di android dibuat dengan menggunakan Eclipse yang terinstal Tomcat 7, Eclipse Java EE Developer Tools, JST Server Adapters, dan JST Server Adapters Extensions, Android SDK.","author":[{"dropping-particle":"","family":"Hardianto","given":"Fitri","non-dropping-particle":"","parse-names":false,"suffix":""},{"dropping-particle":"","family":"Handaga","given":"Bana","non-dropping-particle":"","parse-names":false,"suffix":""}],"id":"ITEM-1","issued":{"date-parts":[["2015"]]},"title":"APLIKASI GRUPCHAT DI ANDROID MENGGUNAKAN WEBSOCKET","type":"thesis"},"uris":["http://www.mendeley.com/documents/?uuid=d3918231-fe42-498f-a75a-255c69e5bbf1"]}],"mendeley":{"formattedCitation":"(Hardianto and Handaga, 2015)","plainTextFormattedCitation":"(Hardianto and Handaga, 2015)","previouslyFormattedCitation":"(Hardianto and Handaga, 2015)"},"properties":{"noteIndex":0},"schema":"https://github.com/citation-style-language/schema/raw/master/csl-citation.json"}</w:instrText>
      </w:r>
      <w:r>
        <w:rPr>
          <w:rStyle w:val="FootnoteReference"/>
        </w:rPr>
        <w:fldChar w:fldCharType="separate"/>
      </w:r>
      <w:r w:rsidRPr="00437604">
        <w:rPr>
          <w:noProof/>
        </w:rPr>
        <w:t>(Hardianto and Handaga, 2015)</w:t>
      </w:r>
      <w:r>
        <w:rPr>
          <w:rStyle w:val="FootnoteReference"/>
        </w:rPr>
        <w:fldChar w:fldCharType="end"/>
      </w:r>
      <w:r w:rsidRPr="00DC709C">
        <w:t>.</w:t>
      </w:r>
    </w:p>
    <w:p w14:paraId="75D72A12" w14:textId="6E4B4471" w:rsidR="00CD290B" w:rsidRPr="00002058" w:rsidRDefault="00437604" w:rsidP="006705AE">
      <w:pPr>
        <w:pStyle w:val="Heading2"/>
      </w:pPr>
      <w:bookmarkStart w:id="99" w:name="_Toc22621919"/>
      <w:bookmarkStart w:id="100" w:name="_Toc34601125"/>
      <w:bookmarkStart w:id="101" w:name="_Toc62737575"/>
      <w:bookmarkStart w:id="102" w:name="_Toc66975527"/>
      <w:r w:rsidRPr="00437604">
        <w:lastRenderedPageBreak/>
        <w:t>Java</w:t>
      </w:r>
      <w:bookmarkEnd w:id="99"/>
      <w:bookmarkEnd w:id="100"/>
      <w:bookmarkEnd w:id="101"/>
      <w:bookmarkEnd w:id="102"/>
    </w:p>
    <w:p w14:paraId="0EDD0ABD" w14:textId="77835CF9" w:rsidR="00437604" w:rsidRPr="00DC709C" w:rsidRDefault="00437604" w:rsidP="00585BD7">
      <w:r w:rsidRPr="00DC709C">
        <w:t xml:space="preserve">Java merupakan bahasa pemrograman </w:t>
      </w:r>
      <w:r w:rsidRPr="00DC709C">
        <w:rPr>
          <w:i/>
          <w:iCs/>
        </w:rPr>
        <w:t>multi platform</w:t>
      </w:r>
      <w:r w:rsidRPr="00DC709C">
        <w:t xml:space="preserve"> dan </w:t>
      </w:r>
      <w:r w:rsidRPr="00DC709C">
        <w:rPr>
          <w:i/>
          <w:iCs/>
        </w:rPr>
        <w:t>multi device</w:t>
      </w:r>
      <w:r w:rsidRPr="00DC709C">
        <w:t xml:space="preserve"> sehingga ketika suatu program ditulis dengan bahasa java maka program tersebut dapat berjalan pada </w:t>
      </w:r>
      <w:r w:rsidRPr="00DC709C">
        <w:rPr>
          <w:i/>
          <w:iCs/>
        </w:rPr>
        <w:t>platform</w:t>
      </w:r>
      <w:r w:rsidRPr="00DC709C">
        <w:t xml:space="preserve"> dengan sistem operasi yang berbeda karena sifatnya yang umum dan non-spesifik. Aplikasi berbasis Java ini dikompilasikan ke dalam </w:t>
      </w:r>
      <w:r w:rsidRPr="00DC709C">
        <w:rPr>
          <w:i/>
          <w:iCs/>
        </w:rPr>
        <w:t>p-code</w:t>
      </w:r>
      <w:r w:rsidRPr="00DC709C">
        <w:t xml:space="preserve"> dan bisa dijalankan dengan </w:t>
      </w:r>
      <w:r w:rsidRPr="00DC709C">
        <w:rPr>
          <w:i/>
          <w:iCs/>
        </w:rPr>
        <w:t xml:space="preserve">Java Virtual Machine </w:t>
      </w:r>
      <w:r>
        <w:rPr>
          <w:rStyle w:val="FootnoteReference"/>
          <w:i/>
          <w:iCs/>
        </w:rPr>
        <w:fldChar w:fldCharType="begin" w:fldLock="1"/>
      </w:r>
      <w:r w:rsidR="001C49D8">
        <w:rPr>
          <w:iCs/>
        </w:rPr>
        <w:instrText>ADDIN CSL_CITATION {"citationItems":[{"id":"ITEM-1","itemData":{"abstract":"Chatting adalah teknologi dalam sebuah jaringan untuk mengirim dan menerima pesan kepengguna lain yang tersambung dalam suatu jaringan LAN atau internet. Dan sekarang banyak aplikasi chatting yang bermunculan dari berbasis web, desktop maupun mobile. Ada banyak protocol yang digunakan dalam membangun aplikasi chatting seperti IRC, MTProto, YMSG dan yang terbaru websocket. Websocket adalah protocol yang menyediakan saluran komunikasi full-duplex melalui TCP tunggal, websocket dirancang untuk diterapkan dalam web browser, web server dan aplikasi client server, websocket juga support untuk mobile android dan IOS. Websocket sanggat cocok untuk sebuah aplikasi grup chatting, karena dengan fitur dan kelebihan yang dimiliki cocok dengan karakteristik chatting, seperti real time, komunikasi dua arah yang memungkinkan server mendorong data dari client ke client, traffic nya juga tidak berat. Aplikasi grupchat menggunakan websocket di android dibuat dengan menggunakan Eclipse yang terinstal Tomcat 7, Eclipse Java EE Developer Tools, JST Server Adapters, dan JST Server Adapters Extensions, Android SDK.","author":[{"dropping-particle":"","family":"Hardianto","given":"Fitri","non-dropping-particle":"","parse-names":false,"suffix":""},{"dropping-particle":"","family":"Handaga","given":"Bana","non-dropping-particle":"","parse-names":false,"suffix":""}],"id":"ITEM-1","issued":{"date-parts":[["2015"]]},"title":"APLIKASI GRUPCHAT DI ANDROID MENGGUNAKAN WEBSOCKET","type":"thesis"},"uris":["http://www.mendeley.com/documents/?uuid=d3918231-fe42-498f-a75a-255c69e5bbf1"]}],"mendeley":{"formattedCitation":"(Hardianto and Handaga, 2015)","plainTextFormattedCitation":"(Hardianto and Handaga, 2015)","previouslyFormattedCitation":"(Hardianto and Handaga, 2015)"},"properties":{"noteIndex":0},"schema":"https://github.com/citation-style-language/schema/raw/master/csl-citation.json"}</w:instrText>
      </w:r>
      <w:r>
        <w:rPr>
          <w:rStyle w:val="FootnoteReference"/>
          <w:i/>
          <w:iCs/>
        </w:rPr>
        <w:fldChar w:fldCharType="separate"/>
      </w:r>
      <w:r w:rsidR="001C49D8" w:rsidRPr="001C49D8">
        <w:rPr>
          <w:iCs/>
          <w:noProof/>
        </w:rPr>
        <w:t>(Hardianto and Handaga, 2015)</w:t>
      </w:r>
      <w:r>
        <w:rPr>
          <w:rStyle w:val="FootnoteReference"/>
          <w:i/>
          <w:iCs/>
        </w:rPr>
        <w:fldChar w:fldCharType="end"/>
      </w:r>
      <w:r w:rsidRPr="00DC709C">
        <w:t xml:space="preserve">. </w:t>
      </w:r>
    </w:p>
    <w:p w14:paraId="5B80D7CE" w14:textId="50F1BC97" w:rsidR="00A33201" w:rsidRPr="00002058" w:rsidRDefault="00437604" w:rsidP="00585BD7">
      <w:pPr>
        <w:rPr>
          <w:bCs/>
          <w:lang w:val="en-ID"/>
        </w:rPr>
      </w:pPr>
      <w:r w:rsidRPr="00DC709C">
        <w:t xml:space="preserve">Pada penelitian ini bahasa java akan digunakan sebagai bahasa pemrograman untuk membuat aplikasi </w:t>
      </w:r>
      <w:r w:rsidRPr="00DC709C">
        <w:rPr>
          <w:i/>
          <w:iCs/>
        </w:rPr>
        <w:t>chatting</w:t>
      </w:r>
      <w:r w:rsidRPr="00DC709C">
        <w:t xml:space="preserve"> berbasis android. Bahasa java akan digunakan untuk membuat perintah-perintah yang akan dieksekusi oleh aplikasi android. Bahasa java juga merupakan salah satu jenis bahasa pemrograman yang berorientasi pada objek (</w:t>
      </w:r>
      <w:r w:rsidRPr="00DC709C">
        <w:rPr>
          <w:i/>
          <w:iCs/>
        </w:rPr>
        <w:t>Object Oriented Programming</w:t>
      </w:r>
      <w:r w:rsidRPr="00DC709C">
        <w:t>), artinya fungsi dan variabel dibungkus dalam sebuah objek atau kelas yang dapat saling berinteraksi sehingga membentuk sebuah program.</w:t>
      </w:r>
    </w:p>
    <w:p w14:paraId="0EAB2678" w14:textId="3B70F3F8" w:rsidR="002712BD" w:rsidRDefault="001C49D8" w:rsidP="006705AE">
      <w:pPr>
        <w:pStyle w:val="Heading2"/>
      </w:pPr>
      <w:bookmarkStart w:id="103" w:name="_Toc34601126"/>
      <w:bookmarkStart w:id="104" w:name="_Toc62737576"/>
      <w:bookmarkStart w:id="105" w:name="_Toc66975528"/>
      <w:r w:rsidRPr="007B644B">
        <w:t>HyperText Preprocessor</w:t>
      </w:r>
      <w:r>
        <w:t xml:space="preserve"> (PHP)</w:t>
      </w:r>
      <w:bookmarkEnd w:id="103"/>
      <w:bookmarkEnd w:id="104"/>
      <w:bookmarkEnd w:id="105"/>
    </w:p>
    <w:p w14:paraId="4550BF95" w14:textId="7FA0B0A8" w:rsidR="001C49D8" w:rsidRPr="00DC709C" w:rsidRDefault="001C49D8" w:rsidP="00585BD7">
      <w:r w:rsidRPr="00DC709C">
        <w:rPr>
          <w:i/>
          <w:iCs/>
        </w:rPr>
        <w:t>HyperText Preprocessor</w:t>
      </w:r>
      <w:r w:rsidRPr="00DC709C">
        <w:t xml:space="preserve"> yang dikenal sebagai </w:t>
      </w:r>
      <w:r>
        <w:t xml:space="preserve">PHP </w:t>
      </w:r>
      <w:r w:rsidRPr="00DC709C">
        <w:t xml:space="preserve">adalah bahasa pemrograman </w:t>
      </w:r>
      <w:r w:rsidRPr="00DC709C">
        <w:rPr>
          <w:i/>
          <w:iCs/>
        </w:rPr>
        <w:t>web</w:t>
      </w:r>
      <w:r w:rsidRPr="00DC709C">
        <w:t xml:space="preserve"> yang dapat ditanamkan ke dalam bahasa HTML yang diciptakan oleh Rasmus Lerdorf, seorang programer bahasa C yang sangat handal. Awalnya PHP merupakan kependekan dari </w:t>
      </w:r>
      <w:r w:rsidRPr="00DC709C">
        <w:rPr>
          <w:i/>
          <w:iCs/>
        </w:rPr>
        <w:t>Personal Home Page</w:t>
      </w:r>
      <w:r w:rsidRPr="00DC709C">
        <w:t xml:space="preserve"> dan pada awalnya PHP digunakan untuk mengelola data formulir dari </w:t>
      </w:r>
      <w:r w:rsidRPr="00DC709C">
        <w:rPr>
          <w:i/>
          <w:iCs/>
        </w:rPr>
        <w:t>web</w:t>
      </w:r>
      <w:r w:rsidRPr="00DC709C">
        <w:t xml:space="preserve">. PHP merupakan bahasa pemrograman yang diciptakan secara gratis dan </w:t>
      </w:r>
      <w:r w:rsidRPr="00DC709C">
        <w:rPr>
          <w:i/>
          <w:iCs/>
        </w:rPr>
        <w:t>open</w:t>
      </w:r>
      <w:r w:rsidR="001E09E4">
        <w:rPr>
          <w:i/>
          <w:iCs/>
        </w:rPr>
        <w:t xml:space="preserve"> </w:t>
      </w:r>
      <w:r w:rsidRPr="00DC709C">
        <w:rPr>
          <w:i/>
          <w:iCs/>
        </w:rPr>
        <w:t>source</w:t>
      </w:r>
      <w:r w:rsidRPr="00DC709C">
        <w:t xml:space="preserve"> yang bersifat bebas </w:t>
      </w:r>
      <w:r>
        <w:rPr>
          <w:rStyle w:val="FootnoteReference"/>
        </w:rPr>
        <w:fldChar w:fldCharType="begin" w:fldLock="1"/>
      </w:r>
      <w:r w:rsidR="00DB194F">
        <w:instrText>ADDIN CSL_CITATION {"citationItems":[{"id":"ITEM-1","itemData":{"ISSN":"0014-4827","PMID":"14729059","abstract":"Membrane type-1 matrix metalloproteinase (MT1-MMP) is a key enzyme in cell locomotion and tissue remodeling. Trafficking to the plasma membrane and internalization into the transient storage compartment both regulate the cell surface presentation of MT1-MMP. Our data indicate that mutant MT1-MMP lacking the cytoplasmic tail is recruited to the caveolae-enriched lipid raft membrane microdomains in breast carcinoma MCF7 cells. In contrast, the wild-type protease is not permanently associated with lipid rafts. Trafficking to lipid rafts correlated with poor internalization and the persistent presentation of MT1-MMP at the cell surface. The tail mutant efficiently functioned in inducing the activation of the latent proMMP-2 zymogen, matrix remodeling, and contraction of three-dimensional collagen lattices. Recruitment of the tail mutant to lipid raft antagonized, however, the cleavage of the plasma membrane-associated E-cadherin. These events limited the contribution of the tail mutant to cell locomotion and malignant growth. It is conceivable that the tail peptide sequence plays a crucial role in the translocations of MT1-MMP across the cell and contributes to coordinated cellular functions. It is tempting to hypothesize that the mechanisms involved in trafficking of MT1-MMP to caveolin-enriched lipid rafts may be targeted in a clinically advantageous manner.","author":[{"dropping-particle":"","family":"Wijayanto","given":"Bakhtiar","non-dropping-particle":"","parse-names":false,"suffix":""}],"container-title":"Jurusan Teknik Informatika STMIK AMIKOM YOGYAKARTA","id":"ITEM-1","issued":{"date-parts":[["2012"]]},"number-of-pages":"19","title":"Merancang dan Membangun Aplikasi Chat Messenger Untuk Android","type":"thesis"},"uris":["http://www.mendeley.com/documents/?uuid=1dee6476-e098-4dcf-a329-8d7750bfa993"]}],"mendeley":{"formattedCitation":"(Wijayanto, 2012)","plainTextFormattedCitation":"(Wijayanto, 2012)","previouslyFormattedCitation":"(Wijayanto, 2012)"},"properties":{"noteIndex":0},"schema":"https://github.com/citation-style-language/schema/raw/master/csl-citation.json"}</w:instrText>
      </w:r>
      <w:r>
        <w:rPr>
          <w:rStyle w:val="FootnoteReference"/>
        </w:rPr>
        <w:fldChar w:fldCharType="separate"/>
      </w:r>
      <w:r w:rsidRPr="001C49D8">
        <w:rPr>
          <w:noProof/>
        </w:rPr>
        <w:t>(Wijayanto, 2012)</w:t>
      </w:r>
      <w:r>
        <w:rPr>
          <w:rStyle w:val="FootnoteReference"/>
        </w:rPr>
        <w:fldChar w:fldCharType="end"/>
      </w:r>
      <w:r w:rsidRPr="00DC709C">
        <w:t xml:space="preserve">.  PHP merupakan </w:t>
      </w:r>
      <w:r w:rsidRPr="00DC709C">
        <w:rPr>
          <w:i/>
          <w:iCs/>
        </w:rPr>
        <w:t>Server Side Scripting</w:t>
      </w:r>
      <w:r w:rsidRPr="00DC709C">
        <w:t xml:space="preserve">, dimana PHP selalu membutuhkan </w:t>
      </w:r>
      <w:r w:rsidRPr="00DC709C">
        <w:rPr>
          <w:i/>
          <w:iCs/>
        </w:rPr>
        <w:t>web server</w:t>
      </w:r>
      <w:r w:rsidRPr="00DC709C">
        <w:t xml:space="preserve"> dalam menjalankan aksinya. Ketika sebuah halaman PHP diakses, kode PHP yang dibaca oleh </w:t>
      </w:r>
      <w:r w:rsidRPr="00DC709C">
        <w:rPr>
          <w:i/>
          <w:iCs/>
        </w:rPr>
        <w:t>server</w:t>
      </w:r>
      <w:r w:rsidRPr="00DC709C">
        <w:t xml:space="preserve"> halaman tersebut. </w:t>
      </w:r>
      <w:r w:rsidRPr="00DC709C">
        <w:rPr>
          <w:i/>
          <w:iCs/>
        </w:rPr>
        <w:t>Output</w:t>
      </w:r>
      <w:r w:rsidRPr="00DC709C">
        <w:t xml:space="preserve"> dari fungsi PHP pada halaman biasanya dikembalikan sebagai kode HTML yang dapat dibaca oleh browser. </w:t>
      </w:r>
    </w:p>
    <w:p w14:paraId="774C4DC7" w14:textId="222BB92A" w:rsidR="001C49D8" w:rsidRPr="00B83667" w:rsidRDefault="001C49D8" w:rsidP="00585BD7">
      <w:r w:rsidRPr="00DC709C">
        <w:t xml:space="preserve">Dalam membangun aplikasi </w:t>
      </w:r>
      <w:r w:rsidRPr="00DC709C">
        <w:rPr>
          <w:i/>
          <w:iCs/>
        </w:rPr>
        <w:t>chatting</w:t>
      </w:r>
      <w:r w:rsidRPr="00DC709C">
        <w:t xml:space="preserve"> nantinya, aplikasi akan berhubungan dengan </w:t>
      </w:r>
      <w:r w:rsidRPr="00DC709C">
        <w:rPr>
          <w:i/>
          <w:iCs/>
        </w:rPr>
        <w:t>server</w:t>
      </w:r>
      <w:r w:rsidRPr="00DC709C">
        <w:t xml:space="preserve"> penerjemah melalui </w:t>
      </w:r>
      <w:r w:rsidRPr="00DC709C">
        <w:rPr>
          <w:i/>
          <w:iCs/>
        </w:rPr>
        <w:t>web service</w:t>
      </w:r>
      <w:r w:rsidR="00B83667">
        <w:t>.</w:t>
      </w:r>
      <w:r w:rsidRPr="00DC709C">
        <w:rPr>
          <w:i/>
          <w:iCs/>
        </w:rPr>
        <w:t xml:space="preserve"> </w:t>
      </w:r>
      <w:r w:rsidR="00B83667" w:rsidRPr="00DC709C">
        <w:rPr>
          <w:i/>
          <w:iCs/>
        </w:rPr>
        <w:t>Web service</w:t>
      </w:r>
      <w:r w:rsidR="00B83667" w:rsidRPr="00DC709C">
        <w:t xml:space="preserve"> sendiri adalah sekumpulan </w:t>
      </w:r>
      <w:r w:rsidR="00B83667" w:rsidRPr="00DC709C">
        <w:rPr>
          <w:i/>
          <w:iCs/>
        </w:rPr>
        <w:t>application logic</w:t>
      </w:r>
      <w:r w:rsidR="00B83667" w:rsidRPr="00DC709C">
        <w:t xml:space="preserve"> beserta objek-objek dan metode-metode yang dimilikinya, yang terletak di suatu </w:t>
      </w:r>
      <w:r w:rsidR="00B83667" w:rsidRPr="00DC709C">
        <w:rPr>
          <w:i/>
          <w:iCs/>
        </w:rPr>
        <w:t>server</w:t>
      </w:r>
      <w:r w:rsidR="00B83667" w:rsidRPr="00DC709C">
        <w:t xml:space="preserve"> yang terhubung ke internet sehingga dapat diakses menggunakan </w:t>
      </w:r>
      <w:r w:rsidR="00B83667" w:rsidRPr="00DC709C">
        <w:rPr>
          <w:i/>
          <w:iCs/>
        </w:rPr>
        <w:t>protocol</w:t>
      </w:r>
      <w:r w:rsidR="00B83667" w:rsidRPr="00DC709C">
        <w:t xml:space="preserve"> HTTP dan SOAP (</w:t>
      </w:r>
      <w:r w:rsidR="00B83667" w:rsidRPr="00DC709C">
        <w:rPr>
          <w:i/>
          <w:iCs/>
        </w:rPr>
        <w:t>Simple Object Access Protocol</w:t>
      </w:r>
      <w:r w:rsidR="00B83667" w:rsidRPr="00DC709C">
        <w:t xml:space="preserve">) </w:t>
      </w:r>
      <w:r w:rsidR="00B83667">
        <w:rPr>
          <w:rStyle w:val="FootnoteReference"/>
        </w:rPr>
        <w:lastRenderedPageBreak/>
        <w:fldChar w:fldCharType="begin" w:fldLock="1"/>
      </w:r>
      <w:r w:rsidR="00B83667">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 Juansyah","given":"","non-dropping-particle":"","parse-names":false,"suffix":""}],"container-title":"Jurnal Ilmiah Komputer dan Informatika (KOMPUTA)","id":"ITEM-1","issue":"1","issued":{"date-parts":[["2015"]]},"title":"Pembangunan Aplikasi Child Tracker Berbasis Assisted – Global Positioning System ( A-GPS ) Dengan Platform Android","type":"article-journal","volume":"1"},"uris":["http://www.mendeley.com/documents/?uuid=2faad52f-d1f5-400c-973f-34e4c38bb8c6"]}],"mendeley":{"formattedCitation":"(Andi Juansyah, 2015)","plainTextFormattedCitation":"(Andi Juansyah, 2015)","previouslyFormattedCitation":"(Andi Juansyah, 2015)"},"properties":{"noteIndex":0},"schema":"https://github.com/citation-style-language/schema/raw/master/csl-citation.json"}</w:instrText>
      </w:r>
      <w:r w:rsidR="00B83667">
        <w:rPr>
          <w:rStyle w:val="FootnoteReference"/>
        </w:rPr>
        <w:fldChar w:fldCharType="separate"/>
      </w:r>
      <w:r w:rsidR="00B83667" w:rsidRPr="00544354">
        <w:rPr>
          <w:bCs/>
          <w:noProof/>
        </w:rPr>
        <w:t>(Andi Juansyah, 2015)</w:t>
      </w:r>
      <w:r w:rsidR="00B83667">
        <w:rPr>
          <w:rStyle w:val="FootnoteReference"/>
        </w:rPr>
        <w:fldChar w:fldCharType="end"/>
      </w:r>
      <w:r w:rsidR="00B83667" w:rsidRPr="00DC709C">
        <w:t xml:space="preserve">. </w:t>
      </w:r>
      <w:r w:rsidR="00B83667">
        <w:t xml:space="preserve"> </w:t>
      </w:r>
      <w:r w:rsidR="00B83667">
        <w:rPr>
          <w:i/>
          <w:iCs/>
        </w:rPr>
        <w:t xml:space="preserve">Web service </w:t>
      </w:r>
      <w:r w:rsidR="00B83667">
        <w:t xml:space="preserve"> disini akan </w:t>
      </w:r>
      <w:r w:rsidRPr="00DC709C">
        <w:t xml:space="preserve">dibuat menggunakan bahasa pemrograman PHP. Pada </w:t>
      </w:r>
      <w:r w:rsidRPr="00DC709C">
        <w:rPr>
          <w:i/>
          <w:iCs/>
        </w:rPr>
        <w:t xml:space="preserve">file </w:t>
      </w:r>
      <w:r w:rsidRPr="00DC709C">
        <w:t xml:space="preserve">PHP berisi perintah-perintah </w:t>
      </w:r>
      <w:r w:rsidR="00B83667">
        <w:t>untuk menjalankan</w:t>
      </w:r>
      <w:r w:rsidR="00EA3B9C">
        <w:t xml:space="preserve"> mesin</w:t>
      </w:r>
      <w:r w:rsidR="00B83667">
        <w:t xml:space="preserve"> </w:t>
      </w:r>
      <w:r w:rsidR="0089734F">
        <w:t xml:space="preserve">pra proses </w:t>
      </w:r>
      <w:r w:rsidR="00EA3B9C">
        <w:t>HMM</w:t>
      </w:r>
      <w:r w:rsidR="00B83667">
        <w:t xml:space="preserve"> dan</w:t>
      </w:r>
      <w:r w:rsidR="0089734F">
        <w:t xml:space="preserve"> mesin penerjemah</w:t>
      </w:r>
      <w:r w:rsidR="00B83667">
        <w:t xml:space="preserve"> </w:t>
      </w:r>
      <w:r w:rsidR="00396C58" w:rsidRPr="00CA3587">
        <w:t>Moses Decoder</w:t>
      </w:r>
      <w:r w:rsidR="00B83667">
        <w:t>.</w:t>
      </w:r>
    </w:p>
    <w:p w14:paraId="066DC9B6" w14:textId="244FFD97" w:rsidR="00542DA3" w:rsidRPr="002766F5" w:rsidRDefault="00542DA3" w:rsidP="006705AE">
      <w:pPr>
        <w:pStyle w:val="Heading2"/>
      </w:pPr>
      <w:bookmarkStart w:id="106" w:name="_Toc34601127"/>
      <w:bookmarkStart w:id="107" w:name="_Toc62737577"/>
      <w:bookmarkStart w:id="108" w:name="_Toc66975529"/>
      <w:r w:rsidRPr="002766F5">
        <w:t>Firebase</w:t>
      </w:r>
      <w:bookmarkEnd w:id="106"/>
      <w:bookmarkEnd w:id="107"/>
      <w:bookmarkEnd w:id="108"/>
    </w:p>
    <w:p w14:paraId="38C1E965" w14:textId="52A60987" w:rsidR="00C40CED" w:rsidRPr="002766F5" w:rsidRDefault="002766F5" w:rsidP="00585BD7">
      <w:r w:rsidRPr="00333D3C">
        <w:t>Firebase</w:t>
      </w:r>
      <w:r>
        <w:t xml:space="preserve"> adalah sebuah penyedia layanan berupa </w:t>
      </w:r>
      <w:r>
        <w:rPr>
          <w:i/>
          <w:iCs/>
        </w:rPr>
        <w:t>database realtime</w:t>
      </w:r>
      <w:r>
        <w:t xml:space="preserve"> dan </w:t>
      </w:r>
      <w:r>
        <w:rPr>
          <w:i/>
          <w:iCs/>
        </w:rPr>
        <w:t>backend</w:t>
      </w:r>
      <w:r>
        <w:t xml:space="preserve"> yang dapat digunakan pada berbagai </w:t>
      </w:r>
      <w:r>
        <w:rPr>
          <w:i/>
          <w:iCs/>
        </w:rPr>
        <w:t>platform</w:t>
      </w:r>
      <w:r>
        <w:t xml:space="preserve">. </w:t>
      </w:r>
      <w:r>
        <w:rPr>
          <w:i/>
          <w:iCs/>
        </w:rPr>
        <w:t xml:space="preserve">Backend </w:t>
      </w:r>
      <w:r>
        <w:t xml:space="preserve">sendiri adalah sebuah bagian dalam kode aplikasi yang berhubungan langsung dengan isi </w:t>
      </w:r>
      <w:r>
        <w:rPr>
          <w:i/>
          <w:iCs/>
        </w:rPr>
        <w:t>database</w:t>
      </w:r>
      <w:r>
        <w:t xml:space="preserve">. Dengan </w:t>
      </w:r>
      <w:r w:rsidR="00333D3C">
        <w:t>F</w:t>
      </w:r>
      <w:r w:rsidRPr="00333D3C">
        <w:t>irebase</w:t>
      </w:r>
      <w:r>
        <w:t xml:space="preserve">, pengembang aplikasi tidak perlu membuat </w:t>
      </w:r>
      <w:r>
        <w:rPr>
          <w:i/>
          <w:iCs/>
        </w:rPr>
        <w:t>backend</w:t>
      </w:r>
      <w:r>
        <w:t xml:space="preserve"> sendiri melainkan memakai API yang telah disediakan oleh </w:t>
      </w:r>
      <w:r w:rsidR="00333D3C">
        <w:t>F</w:t>
      </w:r>
      <w:r w:rsidRPr="00333D3C">
        <w:t>irebase</w:t>
      </w:r>
      <w:r>
        <w:t xml:space="preserve"> sehingga pengembangan aplikasi dapat dipersingkat. </w:t>
      </w:r>
      <w:r w:rsidRPr="00333D3C">
        <w:t>Firebase Cloud Messaging</w:t>
      </w:r>
      <w:r>
        <w:t xml:space="preserve"> (FCM) adalah solusi</w:t>
      </w:r>
      <w:r w:rsidR="00507978">
        <w:t xml:space="preserve"> perpesanan lintas platform yang memungkinkan anda mengirimkan pesan tanpa biaya dengan andal. Dengan menggunakan FCM, anda dapat memberi</w:t>
      </w:r>
      <w:r w:rsidR="00EA59B5">
        <w:t xml:space="preserve">tahu aplikasi klien bahwa </w:t>
      </w:r>
      <w:r w:rsidR="00EA59B5" w:rsidRPr="00EA59B5">
        <w:rPr>
          <w:i/>
          <w:iCs/>
        </w:rPr>
        <w:t>email</w:t>
      </w:r>
      <w:r w:rsidR="00EA59B5">
        <w:t xml:space="preserve"> baru atau data lain tersedia untuk disinkronkan. Anda dapat mengirim pesan pemberitahuan untuk mendorong keterlibatan dan retensi pengguna. Untuk kasus penggunaan seperti pesan instan, pesan dapat mentransfer muatan hingga 4KB ke aplikasi klien </w:t>
      </w:r>
      <w:r w:rsidR="00EA59B5">
        <w:fldChar w:fldCharType="begin" w:fldLock="1"/>
      </w:r>
      <w:r w:rsidR="00CB3EFA">
        <w:instrText>ADDIN CSL_CITATION {"citationItems":[{"id":"ITEM-1","itemData":{"author":[{"dropping-particle":"","family":"Aditya","given":"Sabda Tegar","non-dropping-particle":"","parse-names":false,"suffix":""}],"id":"ITEM-1","issued":{"date-parts":[["2018"]]},"publisher":"Universitas Tanjungpura","title":"Rancang Bangun Aplikasi Kampanye Berbasis Crowdsourcing","type":"thesis"},"uris":["http://www.mendeley.com/documents/?uuid=8fb1a178-88e5-406a-9d21-765c9c20d1e4"]}],"mendeley":{"formattedCitation":"(Aditya, 2018)","plainTextFormattedCitation":"(Aditya, 2018)","previouslyFormattedCitation":"(Aditya, 2018)"},"properties":{"noteIndex":0},"schema":"https://github.com/citation-style-language/schema/raw/master/csl-citation.json"}</w:instrText>
      </w:r>
      <w:r w:rsidR="00EA59B5">
        <w:fldChar w:fldCharType="separate"/>
      </w:r>
      <w:r w:rsidR="00EA59B5" w:rsidRPr="00EA59B5">
        <w:rPr>
          <w:noProof/>
        </w:rPr>
        <w:t>(Aditya, 2018)</w:t>
      </w:r>
      <w:r w:rsidR="00EA59B5">
        <w:fldChar w:fldCharType="end"/>
      </w:r>
      <w:r w:rsidR="00EA59B5">
        <w:t>.</w:t>
      </w:r>
    </w:p>
    <w:p w14:paraId="5029EDCC" w14:textId="05F80EA4" w:rsidR="00DB194F" w:rsidRPr="00DB194F" w:rsidRDefault="00550F28" w:rsidP="00585BD7">
      <w:r w:rsidRPr="00333D3C">
        <w:t>Firebase</w:t>
      </w:r>
      <w:r>
        <w:t xml:space="preserve"> sendiri merupakan </w:t>
      </w:r>
      <w:r w:rsidRPr="00550F28">
        <w:t>suatu layanan dari Google yang digunakan untuk mempermudah para pengembang aplikasi dalam mengembangkan aplikasi.</w:t>
      </w:r>
      <w:r>
        <w:t xml:space="preserve"> Pada penelitian ini </w:t>
      </w:r>
      <w:r w:rsidR="00333D3C">
        <w:t>F</w:t>
      </w:r>
      <w:r w:rsidRPr="00333D3C">
        <w:t>irebase</w:t>
      </w:r>
      <w:r>
        <w:t xml:space="preserve"> akan digunakan untuk mengirim pesan yang sudah diterjemahkan, digunakan sebagai </w:t>
      </w:r>
      <w:r>
        <w:rPr>
          <w:i/>
          <w:iCs/>
        </w:rPr>
        <w:t>realtime database</w:t>
      </w:r>
      <w:r>
        <w:t>, digunakan sebagai otent</w:t>
      </w:r>
      <w:r w:rsidR="001E09E4">
        <w:t>ika</w:t>
      </w:r>
      <w:r>
        <w:t>si pengguna, dan digunakan untuk membuat notifikasi pesan.</w:t>
      </w:r>
    </w:p>
    <w:p w14:paraId="55C185FF" w14:textId="3186F504" w:rsidR="0028201B" w:rsidRDefault="0028201B" w:rsidP="006705AE">
      <w:pPr>
        <w:pStyle w:val="Heading2"/>
      </w:pPr>
      <w:bookmarkStart w:id="109" w:name="_Toc57453993"/>
      <w:bookmarkStart w:id="110" w:name="_Toc66975530"/>
      <w:bookmarkStart w:id="111" w:name="_Toc34601128"/>
      <w:bookmarkStart w:id="112" w:name="_Toc62737578"/>
      <w:r>
        <w:t>K-Fold Cross Validation</w:t>
      </w:r>
      <w:bookmarkEnd w:id="109"/>
      <w:bookmarkEnd w:id="110"/>
    </w:p>
    <w:p w14:paraId="7CE84416" w14:textId="7F87B669" w:rsidR="0028201B" w:rsidRPr="0028201B" w:rsidRDefault="0028201B" w:rsidP="0028201B">
      <w:r w:rsidRPr="009702F7">
        <w:rPr>
          <w:i/>
          <w:iCs/>
          <w:shd w:val="clear" w:color="auto" w:fill="FFFFFF"/>
        </w:rPr>
        <w:t xml:space="preserve">Cross </w:t>
      </w:r>
      <w:r w:rsidR="00A63D94">
        <w:rPr>
          <w:i/>
          <w:iCs/>
          <w:shd w:val="clear" w:color="auto" w:fill="FFFFFF"/>
        </w:rPr>
        <w:t>v</w:t>
      </w:r>
      <w:r w:rsidRPr="009702F7">
        <w:rPr>
          <w:i/>
          <w:iCs/>
          <w:shd w:val="clear" w:color="auto" w:fill="FFFFFF"/>
        </w:rPr>
        <w:t>alidation</w:t>
      </w:r>
      <w:r w:rsidRPr="00002058">
        <w:rPr>
          <w:shd w:val="clear" w:color="auto" w:fill="FFFFFF"/>
        </w:rPr>
        <w:t xml:space="preserve"> (CV) </w:t>
      </w:r>
      <w:r>
        <w:rPr>
          <w:shd w:val="clear" w:color="auto" w:fill="FFFFFF"/>
        </w:rPr>
        <w:t>merupakan</w:t>
      </w:r>
      <w:r w:rsidRPr="00002058">
        <w:rPr>
          <w:shd w:val="clear" w:color="auto" w:fill="FFFFFF"/>
        </w:rPr>
        <w:t xml:space="preserve"> metode statistik yang dapat digunakan untuk mengevaluasi kinerja</w:t>
      </w:r>
      <w:r>
        <w:rPr>
          <w:shd w:val="clear" w:color="auto" w:fill="FFFFFF"/>
        </w:rPr>
        <w:t xml:space="preserve"> suatu</w:t>
      </w:r>
      <w:r w:rsidRPr="00002058">
        <w:rPr>
          <w:shd w:val="clear" w:color="auto" w:fill="FFFFFF"/>
        </w:rPr>
        <w:t xml:space="preserve"> model atau </w:t>
      </w:r>
      <w:r w:rsidRPr="002F7C78">
        <w:t>algoritma yang membagi data menjadi dua subset</w:t>
      </w:r>
      <w:r>
        <w:rPr>
          <w:shd w:val="clear" w:color="auto" w:fill="F8F6F7"/>
        </w:rPr>
        <w:t xml:space="preserve"> (</w:t>
      </w:r>
      <w:r w:rsidRPr="00002058">
        <w:rPr>
          <w:shd w:val="clear" w:color="auto" w:fill="FFFFFF"/>
        </w:rPr>
        <w:t xml:space="preserve">yaitu data </w:t>
      </w:r>
      <w:r w:rsidRPr="0028201B">
        <w:rPr>
          <w:i/>
          <w:iCs/>
          <w:shd w:val="clear" w:color="auto" w:fill="FFFFFF"/>
        </w:rPr>
        <w:t>training</w:t>
      </w:r>
      <w:r>
        <w:rPr>
          <w:shd w:val="clear" w:color="auto" w:fill="FFFFFF"/>
        </w:rPr>
        <w:t>/</w:t>
      </w:r>
      <w:r w:rsidRPr="0028201B">
        <w:rPr>
          <w:shd w:val="clear" w:color="auto" w:fill="FFFFFF"/>
        </w:rPr>
        <w:t>pembelajaran</w:t>
      </w:r>
      <w:r w:rsidRPr="00002058">
        <w:rPr>
          <w:shd w:val="clear" w:color="auto" w:fill="FFFFFF"/>
        </w:rPr>
        <w:t xml:space="preserve"> dan data </w:t>
      </w:r>
      <w:r>
        <w:rPr>
          <w:shd w:val="clear" w:color="auto" w:fill="FFFFFF"/>
        </w:rPr>
        <w:t>uji/</w:t>
      </w:r>
      <w:r w:rsidRPr="00002058">
        <w:rPr>
          <w:shd w:val="clear" w:color="auto" w:fill="FFFFFF"/>
        </w:rPr>
        <w:t>validasi/evaluasi</w:t>
      </w:r>
      <w:r>
        <w:rPr>
          <w:shd w:val="clear" w:color="auto" w:fill="FFFFFF"/>
        </w:rPr>
        <w:t>)</w:t>
      </w:r>
      <w:r w:rsidRPr="00002058">
        <w:rPr>
          <w:shd w:val="clear" w:color="auto" w:fill="FFFFFF"/>
        </w:rPr>
        <w:t>. Model atau algoritma dilatih oleh subset pembelajaran dan divalidasi oleh subset validasi.</w:t>
      </w:r>
      <w:r>
        <w:rPr>
          <w:shd w:val="clear" w:color="auto" w:fill="FFFFFF"/>
        </w:rPr>
        <w:t xml:space="preserve"> P</w:t>
      </w:r>
      <w:r w:rsidRPr="002F7C78">
        <w:t>emilihan tipe CV dapat didasarkan pada ukuran</w:t>
      </w:r>
      <w:r>
        <w:t xml:space="preserve"> dataset atau</w:t>
      </w:r>
      <w:r w:rsidRPr="002F7C78">
        <w:t xml:space="preserve"> kumpulan data. CV </w:t>
      </w:r>
      <w:r w:rsidRPr="002F7C78">
        <w:rPr>
          <w:i/>
          <w:iCs/>
        </w:rPr>
        <w:t>k-fold</w:t>
      </w:r>
      <w:r w:rsidRPr="002F7C78">
        <w:t xml:space="preserve"> biasanya digunakan karena dapat mengurangi waktu perhitungan</w:t>
      </w:r>
      <w:r>
        <w:t>/komputasi</w:t>
      </w:r>
      <w:r w:rsidRPr="002F7C78">
        <w:t xml:space="preserve"> dengan tetap menjaga keakuratan estimasi</w:t>
      </w:r>
      <w:r>
        <w:t xml:space="preserve">. </w:t>
      </w:r>
      <w:r>
        <w:rPr>
          <w:shd w:val="clear" w:color="auto" w:fill="FFFFFF" w:themeFill="background1"/>
        </w:rPr>
        <w:t>C</w:t>
      </w:r>
      <w:r w:rsidRPr="00002058">
        <w:rPr>
          <w:shd w:val="clear" w:color="auto" w:fill="FFFFFF"/>
        </w:rPr>
        <w:t xml:space="preserve">ontoh skema 10 </w:t>
      </w:r>
      <w:r w:rsidRPr="00002058">
        <w:rPr>
          <w:i/>
          <w:iCs/>
          <w:shd w:val="clear" w:color="auto" w:fill="FFFFFF"/>
        </w:rPr>
        <w:t xml:space="preserve">fold cross validation </w:t>
      </w:r>
      <w:r>
        <w:rPr>
          <w:shd w:val="clear" w:color="auto" w:fill="FFFFFF"/>
        </w:rPr>
        <w:t>diperlihatkan</w:t>
      </w:r>
      <w:r w:rsidRPr="00002058">
        <w:rPr>
          <w:shd w:val="clear" w:color="auto" w:fill="FFFFFF"/>
        </w:rPr>
        <w:t xml:space="preserve"> pada gambar </w:t>
      </w:r>
      <w:r w:rsidR="00E456FF">
        <w:rPr>
          <w:shd w:val="clear" w:color="auto" w:fill="FFFFFF"/>
        </w:rPr>
        <w:t>2</w:t>
      </w:r>
      <w:r>
        <w:rPr>
          <w:shd w:val="clear" w:color="auto" w:fill="FFFFFF"/>
        </w:rPr>
        <w:t>.</w:t>
      </w:r>
      <w:r w:rsidR="00A63D94">
        <w:rPr>
          <w:shd w:val="clear" w:color="auto" w:fill="FFFFFF"/>
        </w:rPr>
        <w:t>2</w:t>
      </w:r>
      <w:r>
        <w:rPr>
          <w:shd w:val="clear" w:color="auto" w:fill="FFFFFF"/>
        </w:rPr>
        <w:t xml:space="preserve"> berikut.</w:t>
      </w:r>
    </w:p>
    <w:p w14:paraId="5474E3DC" w14:textId="77777777" w:rsidR="006F6B31" w:rsidRDefault="0028201B" w:rsidP="006F6B31">
      <w:pPr>
        <w:pStyle w:val="Gambar"/>
        <w:keepNext/>
      </w:pPr>
      <w:r w:rsidRPr="00002058">
        <w:rPr>
          <w:shd w:val="clear" w:color="auto" w:fill="FFFFFF" w:themeFill="background1"/>
        </w:rPr>
        <w:lastRenderedPageBreak/>
        <w:drawing>
          <wp:inline distT="0" distB="0" distL="0" distR="0" wp14:anchorId="2FCCBF0F" wp14:editId="3030A666">
            <wp:extent cx="3420000" cy="3600000"/>
            <wp:effectExtent l="0" t="0" r="9525" b="635"/>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0000" cy="3600000"/>
                    </a:xfrm>
                    <a:prstGeom prst="rect">
                      <a:avLst/>
                    </a:prstGeom>
                    <a:noFill/>
                    <a:ln>
                      <a:noFill/>
                    </a:ln>
                  </pic:spPr>
                </pic:pic>
              </a:graphicData>
            </a:graphic>
          </wp:inline>
        </w:drawing>
      </w:r>
    </w:p>
    <w:p w14:paraId="75890B0E" w14:textId="417D1F02" w:rsidR="0028201B" w:rsidRDefault="006F6B31" w:rsidP="006F6B31">
      <w:pPr>
        <w:pStyle w:val="Caption"/>
        <w:jc w:val="center"/>
      </w:pPr>
      <w:bookmarkStart w:id="113" w:name="_Toc66092342"/>
      <w:r>
        <w:t>Gambar 2.</w:t>
      </w:r>
      <w:r>
        <w:fldChar w:fldCharType="begin"/>
      </w:r>
      <w:r>
        <w:instrText xml:space="preserve"> SEQ Gambar_2. \* ARABIC </w:instrText>
      </w:r>
      <w:r>
        <w:fldChar w:fldCharType="separate"/>
      </w:r>
      <w:r>
        <w:rPr>
          <w:noProof/>
        </w:rPr>
        <w:t>2</w:t>
      </w:r>
      <w:r>
        <w:fldChar w:fldCharType="end"/>
      </w:r>
      <w:r>
        <w:t xml:space="preserve"> </w:t>
      </w:r>
      <w:r w:rsidRPr="00626127">
        <w:rPr>
          <w:b w:val="0"/>
          <w:bCs w:val="0"/>
          <w:shd w:val="clear" w:color="auto" w:fill="FFFFFF" w:themeFill="background1"/>
        </w:rPr>
        <w:t>Contoh Skema 10</w:t>
      </w:r>
      <w:r w:rsidR="007D0EA4">
        <w:rPr>
          <w:b w:val="0"/>
          <w:bCs w:val="0"/>
          <w:shd w:val="clear" w:color="auto" w:fill="FFFFFF" w:themeFill="background1"/>
        </w:rPr>
        <w:t>-</w:t>
      </w:r>
      <w:r w:rsidRPr="00626127">
        <w:rPr>
          <w:b w:val="0"/>
          <w:bCs w:val="0"/>
          <w:i/>
          <w:shd w:val="clear" w:color="auto" w:fill="FFFFFF" w:themeFill="background1"/>
        </w:rPr>
        <w:t>Fold Cross Validation</w:t>
      </w:r>
      <w:bookmarkEnd w:id="113"/>
    </w:p>
    <w:p w14:paraId="58BA985A" w14:textId="26918CBD" w:rsidR="0028201B" w:rsidRPr="00E456FF" w:rsidRDefault="00E456FF" w:rsidP="0028201B">
      <w:r>
        <w:t>Dalam penelitian ini skema 10</w:t>
      </w:r>
      <w:r w:rsidR="007D0EA4">
        <w:t>-</w:t>
      </w:r>
      <w:r>
        <w:rPr>
          <w:i/>
          <w:iCs/>
        </w:rPr>
        <w:t xml:space="preserve">fold cross validation </w:t>
      </w:r>
      <w:r>
        <w:t>diterapkan pada data atau korpus dengan jumlah sebanyak 4.500 kalimat, sehingga diperoleh pembagian data uji sebagai berikut :</w:t>
      </w:r>
    </w:p>
    <w:tbl>
      <w:tblPr>
        <w:tblStyle w:val="TableGrid"/>
        <w:tblW w:w="7938"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BF08D5" w14:paraId="7135FAA0" w14:textId="77777777" w:rsidTr="00BF08D5">
        <w:trPr>
          <w:jc w:val="center"/>
        </w:trPr>
        <w:tc>
          <w:tcPr>
            <w:tcW w:w="3969" w:type="dxa"/>
          </w:tcPr>
          <w:p w14:paraId="45F093AE" w14:textId="2478CA75" w:rsidR="00BF08D5" w:rsidRDefault="00BF08D5" w:rsidP="00EC7E1F">
            <w:pPr>
              <w:pStyle w:val="tabel0"/>
              <w:numPr>
                <w:ilvl w:val="0"/>
                <w:numId w:val="28"/>
              </w:numPr>
            </w:pPr>
            <w:r w:rsidRPr="00140763">
              <w:t xml:space="preserve">Data Uji = Kalimat 1 – 450 </w:t>
            </w:r>
          </w:p>
        </w:tc>
        <w:tc>
          <w:tcPr>
            <w:tcW w:w="3969" w:type="dxa"/>
          </w:tcPr>
          <w:p w14:paraId="395E497C" w14:textId="6E687BC9" w:rsidR="00BF08D5" w:rsidRDefault="00BF08D5" w:rsidP="00EC7E1F">
            <w:pPr>
              <w:pStyle w:val="tabel0"/>
              <w:numPr>
                <w:ilvl w:val="0"/>
                <w:numId w:val="30"/>
              </w:numPr>
            </w:pPr>
            <w:r w:rsidRPr="00D71E4F">
              <w:t>Data Uji = Kalimat 2.251 – 2.700</w:t>
            </w:r>
          </w:p>
        </w:tc>
      </w:tr>
      <w:tr w:rsidR="00BF08D5" w14:paraId="03B18949" w14:textId="77777777" w:rsidTr="00BF08D5">
        <w:trPr>
          <w:jc w:val="center"/>
        </w:trPr>
        <w:tc>
          <w:tcPr>
            <w:tcW w:w="3969" w:type="dxa"/>
          </w:tcPr>
          <w:p w14:paraId="3EDCD17F" w14:textId="48FBBA9A" w:rsidR="00BF08D5" w:rsidRDefault="00BF08D5" w:rsidP="00EC7E1F">
            <w:pPr>
              <w:pStyle w:val="tabel0"/>
              <w:numPr>
                <w:ilvl w:val="0"/>
                <w:numId w:val="28"/>
              </w:numPr>
            </w:pPr>
            <w:r w:rsidRPr="00140763">
              <w:t>Data Uji = Kalimat 451 – 900</w:t>
            </w:r>
          </w:p>
        </w:tc>
        <w:tc>
          <w:tcPr>
            <w:tcW w:w="3969" w:type="dxa"/>
          </w:tcPr>
          <w:p w14:paraId="385DDB44" w14:textId="3961B280" w:rsidR="00BF08D5" w:rsidRDefault="00BF08D5" w:rsidP="00EC7E1F">
            <w:pPr>
              <w:pStyle w:val="tabel0"/>
              <w:numPr>
                <w:ilvl w:val="0"/>
                <w:numId w:val="30"/>
              </w:numPr>
            </w:pPr>
            <w:r w:rsidRPr="00D71E4F">
              <w:t>Data Uji = Kalimat 2.701 – 3.150</w:t>
            </w:r>
          </w:p>
        </w:tc>
      </w:tr>
      <w:tr w:rsidR="00BF08D5" w14:paraId="6E7AD750" w14:textId="77777777" w:rsidTr="00BF08D5">
        <w:trPr>
          <w:jc w:val="center"/>
        </w:trPr>
        <w:tc>
          <w:tcPr>
            <w:tcW w:w="3969" w:type="dxa"/>
          </w:tcPr>
          <w:p w14:paraId="4CEC773B" w14:textId="7C328673" w:rsidR="00BF08D5" w:rsidRDefault="00BF08D5" w:rsidP="00EC7E1F">
            <w:pPr>
              <w:pStyle w:val="tabel0"/>
              <w:numPr>
                <w:ilvl w:val="0"/>
                <w:numId w:val="28"/>
              </w:numPr>
            </w:pPr>
            <w:r w:rsidRPr="00140763">
              <w:t>Data Uji = Kalimat 901 – 1.350</w:t>
            </w:r>
          </w:p>
        </w:tc>
        <w:tc>
          <w:tcPr>
            <w:tcW w:w="3969" w:type="dxa"/>
          </w:tcPr>
          <w:p w14:paraId="26A6F7BD" w14:textId="7409A24D" w:rsidR="00BF08D5" w:rsidRDefault="00BF08D5" w:rsidP="00EC7E1F">
            <w:pPr>
              <w:pStyle w:val="tabel0"/>
              <w:numPr>
                <w:ilvl w:val="0"/>
                <w:numId w:val="30"/>
              </w:numPr>
            </w:pPr>
            <w:r w:rsidRPr="00D71E4F">
              <w:t>Data Uji = Kalimat 3.151 – 3.600</w:t>
            </w:r>
          </w:p>
        </w:tc>
      </w:tr>
      <w:tr w:rsidR="00BF08D5" w14:paraId="0991D51F" w14:textId="77777777" w:rsidTr="00BF08D5">
        <w:trPr>
          <w:jc w:val="center"/>
        </w:trPr>
        <w:tc>
          <w:tcPr>
            <w:tcW w:w="3969" w:type="dxa"/>
          </w:tcPr>
          <w:p w14:paraId="79A3071A" w14:textId="395CE82F" w:rsidR="00BF08D5" w:rsidRDefault="00BF08D5" w:rsidP="00EC7E1F">
            <w:pPr>
              <w:pStyle w:val="tabel0"/>
              <w:numPr>
                <w:ilvl w:val="0"/>
                <w:numId w:val="28"/>
              </w:numPr>
            </w:pPr>
            <w:r w:rsidRPr="00140763">
              <w:t>Data Uji = Kalimat 1.351 – 1.800</w:t>
            </w:r>
          </w:p>
        </w:tc>
        <w:tc>
          <w:tcPr>
            <w:tcW w:w="3969" w:type="dxa"/>
          </w:tcPr>
          <w:p w14:paraId="7E547823" w14:textId="30A460F4" w:rsidR="00BF08D5" w:rsidRDefault="00BF08D5" w:rsidP="00EC7E1F">
            <w:pPr>
              <w:pStyle w:val="tabel0"/>
              <w:numPr>
                <w:ilvl w:val="0"/>
                <w:numId w:val="30"/>
              </w:numPr>
            </w:pPr>
            <w:r w:rsidRPr="00D71E4F">
              <w:t>Data Uji = Kalimat 3.601 – 4.050</w:t>
            </w:r>
          </w:p>
        </w:tc>
      </w:tr>
      <w:tr w:rsidR="00BF08D5" w14:paraId="3CBDEB37" w14:textId="77777777" w:rsidTr="00BF08D5">
        <w:trPr>
          <w:jc w:val="center"/>
        </w:trPr>
        <w:tc>
          <w:tcPr>
            <w:tcW w:w="3969" w:type="dxa"/>
          </w:tcPr>
          <w:p w14:paraId="3AA9CA39" w14:textId="3C441709" w:rsidR="00BF08D5" w:rsidRDefault="00BF08D5" w:rsidP="00EC7E1F">
            <w:pPr>
              <w:pStyle w:val="tabel0"/>
              <w:numPr>
                <w:ilvl w:val="0"/>
                <w:numId w:val="28"/>
              </w:numPr>
            </w:pPr>
            <w:r w:rsidRPr="00140763">
              <w:t>Data Uji = Kalimat 1.801 – 2.250</w:t>
            </w:r>
          </w:p>
        </w:tc>
        <w:tc>
          <w:tcPr>
            <w:tcW w:w="3969" w:type="dxa"/>
          </w:tcPr>
          <w:p w14:paraId="1EBFBCE2" w14:textId="2D284995" w:rsidR="00BF08D5" w:rsidRDefault="00BF08D5" w:rsidP="00EC7E1F">
            <w:pPr>
              <w:pStyle w:val="tabel0"/>
              <w:numPr>
                <w:ilvl w:val="0"/>
                <w:numId w:val="30"/>
              </w:numPr>
            </w:pPr>
            <w:r w:rsidRPr="00D71E4F">
              <w:t>Data Uji = Kalimat 4.051 – 4.500</w:t>
            </w:r>
          </w:p>
        </w:tc>
      </w:tr>
    </w:tbl>
    <w:p w14:paraId="381DEF20" w14:textId="00337850" w:rsidR="00954B5F" w:rsidRDefault="00954B5F" w:rsidP="00954B5F">
      <w:pPr>
        <w:rPr>
          <w:shd w:val="clear" w:color="auto" w:fill="FFFFFF" w:themeFill="background1"/>
        </w:rPr>
      </w:pPr>
      <w:r>
        <w:rPr>
          <w:shd w:val="clear" w:color="auto" w:fill="FFFFFF" w:themeFill="background1"/>
        </w:rPr>
        <w:t>P</w:t>
      </w:r>
      <w:r w:rsidRPr="00002058">
        <w:rPr>
          <w:shd w:val="clear" w:color="auto" w:fill="FFFFFF" w:themeFill="background1"/>
        </w:rPr>
        <w:t xml:space="preserve">erhitungan nilai rata-rata </w:t>
      </w:r>
      <w:r>
        <w:rPr>
          <w:shd w:val="clear" w:color="auto" w:fill="FFFFFF" w:themeFill="background1"/>
        </w:rPr>
        <w:t xml:space="preserve">atau nilai akhir pada pengujian dengan metode </w:t>
      </w:r>
      <w:r>
        <w:rPr>
          <w:i/>
          <w:iCs/>
          <w:shd w:val="clear" w:color="auto" w:fill="FFFFFF" w:themeFill="background1"/>
        </w:rPr>
        <w:t>k-fold cross validation</w:t>
      </w:r>
      <w:r>
        <w:rPr>
          <w:shd w:val="clear" w:color="auto" w:fill="FFFFFF" w:themeFill="background1"/>
        </w:rPr>
        <w:t xml:space="preserve"> diperoleh dengan</w:t>
      </w:r>
      <w:r w:rsidRPr="00002058">
        <w:rPr>
          <w:shd w:val="clear" w:color="auto" w:fill="FFFFFF" w:themeFill="background1"/>
        </w:rPr>
        <w:t xml:space="preserve"> persamaan</w:t>
      </w:r>
      <w:r>
        <w:rPr>
          <w:shd w:val="clear" w:color="auto" w:fill="FFFFFF" w:themeFill="background1"/>
        </w:rPr>
        <w:t xml:space="preserve"> 2.1</w:t>
      </w:r>
      <w:r w:rsidRPr="00002058">
        <w:rPr>
          <w:shd w:val="clear" w:color="auto" w:fill="FFFFFF" w:themeFill="background1"/>
        </w:rPr>
        <w:t xml:space="preserve"> sebagai berikut:</w:t>
      </w:r>
    </w:p>
    <w:p w14:paraId="6F6B680D" w14:textId="0CE98E03" w:rsidR="00954B5F" w:rsidRDefault="00954B5F" w:rsidP="00954B5F">
      <w:pPr>
        <w:tabs>
          <w:tab w:val="right" w:pos="7938"/>
        </w:tabs>
        <w:ind w:firstLine="0"/>
        <w:rPr>
          <w:sz w:val="22"/>
          <w:szCs w:val="22"/>
          <w:shd w:val="clear" w:color="auto" w:fill="FFFFFF" w:themeFill="background1"/>
        </w:rPr>
      </w:pPr>
      <m:oMath>
        <m:r>
          <w:rPr>
            <w:rFonts w:ascii="Cambria Math" w:hAnsi="Cambria Math"/>
            <w:shd w:val="clear" w:color="auto" w:fill="FFFFFF" w:themeFill="background1"/>
          </w:rPr>
          <m:t>rata</m:t>
        </m:r>
        <m:r>
          <m:rPr>
            <m:sty m:val="p"/>
          </m:rPr>
          <w:rPr>
            <w:rFonts w:ascii="Cambria Math" w:hAnsi="Cambria Math"/>
            <w:shd w:val="clear" w:color="auto" w:fill="FFFFFF" w:themeFill="background1"/>
          </w:rPr>
          <m:t>-</m:t>
        </m:r>
        <m:r>
          <w:rPr>
            <w:rFonts w:ascii="Cambria Math" w:hAnsi="Cambria Math"/>
            <w:shd w:val="clear" w:color="auto" w:fill="FFFFFF" w:themeFill="background1"/>
          </w:rPr>
          <m:t>rata</m:t>
        </m:r>
        <m:r>
          <m:rPr>
            <m:sty m:val="p"/>
          </m:rPr>
          <w:rPr>
            <w:rFonts w:ascii="Cambria Math" w:hAnsi="Cambria Math"/>
            <w:shd w:val="clear" w:color="auto" w:fill="FFFFFF" w:themeFill="background1"/>
          </w:rPr>
          <m:t xml:space="preserve"> </m:t>
        </m:r>
        <m:r>
          <w:rPr>
            <w:rFonts w:ascii="Cambria Math" w:hAnsi="Cambria Math"/>
            <w:shd w:val="clear" w:color="auto" w:fill="FFFFFF" w:themeFill="background1"/>
          </w:rPr>
          <m:t>akurasi</m:t>
        </m:r>
        <m:r>
          <m:rPr>
            <m:sty m:val="p"/>
          </m:rPr>
          <w:rPr>
            <w:rFonts w:ascii="Cambria Math" w:hAnsi="Cambria Math"/>
            <w:shd w:val="clear" w:color="auto" w:fill="FFFFFF" w:themeFill="background1"/>
          </w:rPr>
          <m:t xml:space="preserve">= </m:t>
        </m:r>
        <m:f>
          <m:fPr>
            <m:ctrlPr>
              <w:rPr>
                <w:rFonts w:ascii="Cambria Math" w:hAnsi="Cambria Math"/>
                <w:shd w:val="clear" w:color="auto" w:fill="FFFFFF" w:themeFill="background1"/>
              </w:rPr>
            </m:ctrlPr>
          </m:fPr>
          <m:num>
            <m:sSub>
              <m:sSubPr>
                <m:ctrlPr>
                  <w:rPr>
                    <w:rFonts w:ascii="Cambria Math" w:hAnsi="Cambria Math"/>
                    <w:shd w:val="clear" w:color="auto" w:fill="FFFFFF" w:themeFill="background1"/>
                  </w:rPr>
                </m:ctrlPr>
              </m:sSubPr>
              <m:e>
                <m:r>
                  <w:rPr>
                    <w:rFonts w:ascii="Cambria Math" w:hAnsi="Cambria Math"/>
                    <w:shd w:val="clear" w:color="auto" w:fill="FFFFFF" w:themeFill="background1"/>
                  </w:rPr>
                  <m:t>Nilai</m:t>
                </m:r>
                <m:r>
                  <m:rPr>
                    <m:sty m:val="p"/>
                  </m:rPr>
                  <w:rPr>
                    <w:rFonts w:ascii="Cambria Math" w:hAnsi="Cambria Math"/>
                    <w:shd w:val="clear" w:color="auto" w:fill="FFFFFF" w:themeFill="background1"/>
                  </w:rPr>
                  <m:t xml:space="preserve"> </m:t>
                </m:r>
                <m:r>
                  <w:rPr>
                    <w:rFonts w:ascii="Cambria Math" w:hAnsi="Cambria Math"/>
                    <w:shd w:val="clear" w:color="auto" w:fill="FFFFFF" w:themeFill="background1"/>
                  </w:rPr>
                  <m:t>akurasi</m:t>
                </m:r>
              </m:e>
              <m:sub>
                <m:r>
                  <m:rPr>
                    <m:sty m:val="p"/>
                  </m:rPr>
                  <w:rPr>
                    <w:rFonts w:ascii="Cambria Math" w:hAnsi="Cambria Math"/>
                    <w:shd w:val="clear" w:color="auto" w:fill="FFFFFF" w:themeFill="background1"/>
                  </w:rPr>
                  <m:t>1</m:t>
                </m:r>
              </m:sub>
            </m:sSub>
            <m:r>
              <m:rPr>
                <m:sty m:val="p"/>
              </m:rPr>
              <w:rPr>
                <w:rFonts w:ascii="Cambria Math" w:hAnsi="Cambria Math"/>
                <w:shd w:val="clear" w:color="auto" w:fill="FFFFFF" w:themeFill="background1"/>
              </w:rPr>
              <m:t>+</m:t>
            </m:r>
            <m:sSub>
              <m:sSubPr>
                <m:ctrlPr>
                  <w:rPr>
                    <w:rFonts w:ascii="Cambria Math" w:hAnsi="Cambria Math"/>
                    <w:shd w:val="clear" w:color="auto" w:fill="FFFFFF" w:themeFill="background1"/>
                  </w:rPr>
                </m:ctrlPr>
              </m:sSubPr>
              <m:e>
                <m:r>
                  <w:rPr>
                    <w:rFonts w:ascii="Cambria Math" w:hAnsi="Cambria Math"/>
                    <w:shd w:val="clear" w:color="auto" w:fill="FFFFFF" w:themeFill="background1"/>
                  </w:rPr>
                  <m:t>Nilai</m:t>
                </m:r>
                <m:r>
                  <m:rPr>
                    <m:sty m:val="p"/>
                  </m:rPr>
                  <w:rPr>
                    <w:rFonts w:ascii="Cambria Math" w:hAnsi="Cambria Math"/>
                    <w:shd w:val="clear" w:color="auto" w:fill="FFFFFF" w:themeFill="background1"/>
                  </w:rPr>
                  <m:t xml:space="preserve"> </m:t>
                </m:r>
                <m:r>
                  <w:rPr>
                    <w:rFonts w:ascii="Cambria Math" w:hAnsi="Cambria Math"/>
                    <w:shd w:val="clear" w:color="auto" w:fill="FFFFFF" w:themeFill="background1"/>
                  </w:rPr>
                  <m:t>akurasi</m:t>
                </m:r>
              </m:e>
              <m:sub>
                <m:r>
                  <m:rPr>
                    <m:sty m:val="p"/>
                  </m:rPr>
                  <w:rPr>
                    <w:rFonts w:ascii="Cambria Math" w:hAnsi="Cambria Math"/>
                    <w:shd w:val="clear" w:color="auto" w:fill="FFFFFF" w:themeFill="background1"/>
                  </w:rPr>
                  <m:t>2</m:t>
                </m:r>
              </m:sub>
            </m:sSub>
            <m:r>
              <m:rPr>
                <m:sty m:val="p"/>
              </m:rPr>
              <w:rPr>
                <w:rFonts w:ascii="Cambria Math" w:hAnsi="Cambria Math"/>
                <w:shd w:val="clear" w:color="auto" w:fill="FFFFFF" w:themeFill="background1"/>
              </w:rPr>
              <m:t xml:space="preserve"> + .. </m:t>
            </m:r>
            <m:sSub>
              <m:sSubPr>
                <m:ctrlPr>
                  <w:rPr>
                    <w:rFonts w:ascii="Cambria Math" w:hAnsi="Cambria Math"/>
                    <w:shd w:val="clear" w:color="auto" w:fill="FFFFFF" w:themeFill="background1"/>
                  </w:rPr>
                </m:ctrlPr>
              </m:sSubPr>
              <m:e>
                <m:r>
                  <m:rPr>
                    <m:sty m:val="p"/>
                  </m:rPr>
                  <w:rPr>
                    <w:rFonts w:ascii="Cambria Math" w:hAnsi="Cambria Math"/>
                    <w:shd w:val="clear" w:color="auto" w:fill="FFFFFF" w:themeFill="background1"/>
                  </w:rPr>
                  <m:t xml:space="preserve">+ </m:t>
                </m:r>
                <m:r>
                  <w:rPr>
                    <w:rFonts w:ascii="Cambria Math" w:hAnsi="Cambria Math"/>
                    <w:shd w:val="clear" w:color="auto" w:fill="FFFFFF" w:themeFill="background1"/>
                  </w:rPr>
                  <m:t>Nilai</m:t>
                </m:r>
                <m:r>
                  <m:rPr>
                    <m:sty m:val="p"/>
                  </m:rPr>
                  <w:rPr>
                    <w:rFonts w:ascii="Cambria Math" w:hAnsi="Cambria Math"/>
                    <w:shd w:val="clear" w:color="auto" w:fill="FFFFFF" w:themeFill="background1"/>
                  </w:rPr>
                  <m:t xml:space="preserve"> </m:t>
                </m:r>
                <m:r>
                  <w:rPr>
                    <w:rFonts w:ascii="Cambria Math" w:hAnsi="Cambria Math"/>
                    <w:shd w:val="clear" w:color="auto" w:fill="FFFFFF" w:themeFill="background1"/>
                  </w:rPr>
                  <m:t>akurasi</m:t>
                </m:r>
              </m:e>
              <m:sub>
                <m:r>
                  <w:rPr>
                    <w:rFonts w:ascii="Cambria Math" w:hAnsi="Cambria Math"/>
                    <w:shd w:val="clear" w:color="auto" w:fill="FFFFFF" w:themeFill="background1"/>
                  </w:rPr>
                  <m:t>n</m:t>
                </m:r>
              </m:sub>
            </m:sSub>
          </m:num>
          <m:den>
            <m:r>
              <w:rPr>
                <w:rFonts w:ascii="Cambria Math" w:hAnsi="Cambria Math"/>
                <w:shd w:val="clear" w:color="auto" w:fill="FFFFFF" w:themeFill="background1"/>
              </w:rPr>
              <m:t>Jumlah</m:t>
            </m:r>
            <m:r>
              <m:rPr>
                <m:sty m:val="p"/>
              </m:rPr>
              <w:rPr>
                <w:rFonts w:ascii="Cambria Math" w:hAnsi="Cambria Math"/>
                <w:shd w:val="clear" w:color="auto" w:fill="FFFFFF" w:themeFill="background1"/>
              </w:rPr>
              <m:t xml:space="preserve"> </m:t>
            </m:r>
            <m:r>
              <w:rPr>
                <w:rFonts w:ascii="Cambria Math" w:hAnsi="Cambria Math"/>
                <w:shd w:val="clear" w:color="auto" w:fill="FFFFFF" w:themeFill="background1"/>
              </w:rPr>
              <m:t>Percobaan</m:t>
            </m:r>
          </m:den>
        </m:f>
      </m:oMath>
      <w:r>
        <w:rPr>
          <w:sz w:val="22"/>
          <w:szCs w:val="22"/>
          <w:shd w:val="clear" w:color="auto" w:fill="FFFFFF" w:themeFill="background1"/>
        </w:rPr>
        <w:tab/>
        <w:t>(2.1)</w:t>
      </w:r>
    </w:p>
    <w:p w14:paraId="47747ADF" w14:textId="01E325D9" w:rsidR="00740E72" w:rsidRPr="00002058" w:rsidRDefault="00542DA3" w:rsidP="006705AE">
      <w:pPr>
        <w:pStyle w:val="Heading2"/>
      </w:pPr>
      <w:bookmarkStart w:id="114" w:name="_Toc66975531"/>
      <w:r>
        <w:t>Pengujian</w:t>
      </w:r>
      <w:bookmarkEnd w:id="111"/>
      <w:bookmarkEnd w:id="112"/>
      <w:bookmarkEnd w:id="114"/>
    </w:p>
    <w:bookmarkEnd w:id="56"/>
    <w:p w14:paraId="7D25171D" w14:textId="41FC1F8E" w:rsidR="008267EE" w:rsidRDefault="00DB194F" w:rsidP="008267EE">
      <w:r w:rsidRPr="00DC709C">
        <w:t xml:space="preserve">Secara umum dalam penelitian ini akan dilakukan </w:t>
      </w:r>
      <w:r w:rsidR="008267EE">
        <w:t>tiga</w:t>
      </w:r>
      <w:r w:rsidRPr="00DC709C">
        <w:t xml:space="preserve"> jenis pengujian yaitu</w:t>
      </w:r>
      <w:r w:rsidR="008267EE">
        <w:t xml:space="preserve"> </w:t>
      </w:r>
      <w:r w:rsidRPr="00DC709C">
        <w:t>pengujian hasil</w:t>
      </w:r>
      <w:r w:rsidR="008267EE">
        <w:t xml:space="preserve"> pra proses pesan, pengujian hasil penerjemahan pesan, dan </w:t>
      </w:r>
      <w:r w:rsidR="008267EE" w:rsidRPr="00DC709C">
        <w:t xml:space="preserve">pengujian </w:t>
      </w:r>
      <w:r w:rsidR="008267EE">
        <w:t>fungsional</w:t>
      </w:r>
      <w:r w:rsidR="008267EE" w:rsidRPr="00DC709C">
        <w:t xml:space="preserve"> aplikasi</w:t>
      </w:r>
      <w:r w:rsidRPr="00DC709C">
        <w:t>.</w:t>
      </w:r>
    </w:p>
    <w:p w14:paraId="00536AF3" w14:textId="760A0A35" w:rsidR="008267EE" w:rsidRPr="0051753A" w:rsidRDefault="008267EE" w:rsidP="00BF344E">
      <w:pPr>
        <w:pStyle w:val="Heading3"/>
      </w:pPr>
      <w:bookmarkStart w:id="115" w:name="_Toc66975532"/>
      <w:r w:rsidRPr="0051753A">
        <w:lastRenderedPageBreak/>
        <w:t xml:space="preserve">Pengujian Hasil Pra Proses </w:t>
      </w:r>
      <w:bookmarkEnd w:id="115"/>
      <w:r w:rsidR="009054FB">
        <w:t>HMM</w:t>
      </w:r>
    </w:p>
    <w:p w14:paraId="0DC3576A" w14:textId="11497BD0" w:rsidR="006877BD" w:rsidRDefault="00A8718C" w:rsidP="006877BD">
      <w:r>
        <w:t xml:space="preserve">Pengujian pada hasil </w:t>
      </w:r>
      <w:r w:rsidR="00BB2A00">
        <w:t xml:space="preserve">pra proses atau </w:t>
      </w:r>
      <w:r>
        <w:t>perbaikan kata</w:t>
      </w:r>
      <w:r w:rsidR="00BB2A00">
        <w:t xml:space="preserve"> dengan</w:t>
      </w:r>
      <w:r>
        <w:t xml:space="preserve"> </w:t>
      </w:r>
      <w:r w:rsidR="009054FB" w:rsidRPr="009054FB">
        <w:t>HMM</w:t>
      </w:r>
      <w:r>
        <w:t xml:space="preserve"> meliputi pengujian</w:t>
      </w:r>
      <w:r w:rsidRPr="00E4102A">
        <w:t xml:space="preserve"> </w:t>
      </w:r>
      <w:r w:rsidRPr="00A8718C">
        <w:rPr>
          <w:i/>
          <w:iCs/>
        </w:rPr>
        <w:t>accuracy</w:t>
      </w:r>
      <w:r w:rsidRPr="00E4102A">
        <w:t xml:space="preserve">, </w:t>
      </w:r>
      <w:r w:rsidRPr="00A8718C">
        <w:rPr>
          <w:i/>
          <w:iCs/>
        </w:rPr>
        <w:t>precision</w:t>
      </w:r>
      <w:r w:rsidRPr="00E4102A">
        <w:t xml:space="preserve">, </w:t>
      </w:r>
      <w:r w:rsidRPr="00A8718C">
        <w:rPr>
          <w:i/>
          <w:iCs/>
        </w:rPr>
        <w:t>recall</w:t>
      </w:r>
      <w:r w:rsidRPr="00E4102A">
        <w:t xml:space="preserve">, dan </w:t>
      </w:r>
      <w:r w:rsidRPr="00A8718C">
        <w:rPr>
          <w:i/>
          <w:iCs/>
        </w:rPr>
        <w:t>f-measure</w:t>
      </w:r>
      <w:r>
        <w:t xml:space="preserve">. </w:t>
      </w:r>
      <w:r w:rsidR="00BB2A00">
        <w:t>Nilai</w:t>
      </w:r>
      <w:r w:rsidR="00BB2A00" w:rsidRPr="00BB2A00">
        <w:t xml:space="preserve"> </w:t>
      </w:r>
      <w:r w:rsidR="00BB2A00" w:rsidRPr="00BB2A00">
        <w:rPr>
          <w:i/>
          <w:iCs/>
        </w:rPr>
        <w:t>accuracy</w:t>
      </w:r>
      <w:r w:rsidR="00BB2A00" w:rsidRPr="00BB2A00">
        <w:t xml:space="preserve"> </w:t>
      </w:r>
      <w:r w:rsidR="00BB2A00">
        <w:t>menunjukkan</w:t>
      </w:r>
      <w:r w:rsidR="00BB2A00" w:rsidRPr="00BB2A00">
        <w:t xml:space="preserve"> tingkat kedekatan antara nilai prediksi dengan nilai aktual.</w:t>
      </w:r>
      <w:r w:rsidR="00BB2A00">
        <w:t xml:space="preserve"> </w:t>
      </w:r>
      <w:r w:rsidR="00835CD5" w:rsidRPr="00835CD5">
        <w:t xml:space="preserve">Nilai </w:t>
      </w:r>
      <w:r w:rsidR="00835CD5" w:rsidRPr="00835CD5">
        <w:rPr>
          <w:i/>
          <w:iCs/>
        </w:rPr>
        <w:t>precision</w:t>
      </w:r>
      <w:r w:rsidR="00835CD5" w:rsidRPr="00835CD5">
        <w:t xml:space="preserve"> </w:t>
      </w:r>
      <w:r w:rsidR="00835CD5">
        <w:t>menunjukkan</w:t>
      </w:r>
      <w:r w:rsidR="00835CD5" w:rsidRPr="00835CD5">
        <w:t xml:space="preserve"> tingkat ketepatan prediksi sistem dengan menghitung prediksi benar dari total data yang diprediksi sistem termasuk prediksi salah.</w:t>
      </w:r>
      <w:r w:rsidR="00835CD5">
        <w:t xml:space="preserve"> Nilai </w:t>
      </w:r>
      <w:r w:rsidR="00835CD5" w:rsidRPr="00835CD5">
        <w:rPr>
          <w:i/>
          <w:iCs/>
        </w:rPr>
        <w:t>recall</w:t>
      </w:r>
      <w:r w:rsidR="00835CD5" w:rsidRPr="00835CD5">
        <w:t xml:space="preserve"> </w:t>
      </w:r>
      <w:r w:rsidR="00835CD5">
        <w:t>menunjukkan</w:t>
      </w:r>
      <w:r w:rsidR="00835CD5" w:rsidRPr="00835CD5">
        <w:t xml:space="preserve"> tingkat keberhasilan</w:t>
      </w:r>
      <w:r w:rsidR="00835CD5">
        <w:t xml:space="preserve"> sistem dalam</w:t>
      </w:r>
      <w:r w:rsidR="00835CD5" w:rsidRPr="00835CD5">
        <w:t xml:space="preserve"> mengenali suatu kelas yang harus dikenali</w:t>
      </w:r>
      <w:r w:rsidR="00835CD5">
        <w:t xml:space="preserve">. </w:t>
      </w:r>
      <w:r w:rsidR="00805E77">
        <w:t>Sedangkan</w:t>
      </w:r>
      <w:r w:rsidR="00835CD5">
        <w:t xml:space="preserve"> nilai </w:t>
      </w:r>
      <w:r w:rsidR="00805E77" w:rsidRPr="00805E77">
        <w:rPr>
          <w:i/>
          <w:iCs/>
        </w:rPr>
        <w:t>f–measure</w:t>
      </w:r>
      <w:r w:rsidR="00805E77" w:rsidRPr="00805E77">
        <w:t xml:space="preserve"> </w:t>
      </w:r>
      <w:r w:rsidR="00805E77">
        <w:t>adalah</w:t>
      </w:r>
      <w:r w:rsidR="00805E77" w:rsidRPr="00805E77">
        <w:t xml:space="preserve"> penggabungan </w:t>
      </w:r>
      <w:r w:rsidR="00805E77" w:rsidRPr="00805E77">
        <w:rPr>
          <w:i/>
          <w:iCs/>
        </w:rPr>
        <w:t>precision</w:t>
      </w:r>
      <w:r w:rsidR="00805E77" w:rsidRPr="00805E77">
        <w:t xml:space="preserve"> dan </w:t>
      </w:r>
      <w:r w:rsidR="00805E77" w:rsidRPr="00805E77">
        <w:rPr>
          <w:i/>
          <w:iCs/>
        </w:rPr>
        <w:t>recall</w:t>
      </w:r>
      <w:r w:rsidR="00805E77">
        <w:t xml:space="preserve">, dan merupakan </w:t>
      </w:r>
      <w:r w:rsidR="00805E77" w:rsidRPr="00805E77">
        <w:t>nilai yang mewakili</w:t>
      </w:r>
      <w:r w:rsidR="006877BD">
        <w:t xml:space="preserve"> secara</w:t>
      </w:r>
      <w:r w:rsidR="00805E77" w:rsidRPr="00805E77">
        <w:t xml:space="preserve"> keseluruhan</w:t>
      </w:r>
      <w:r w:rsidR="00805E77">
        <w:t xml:space="preserve"> tingkat</w:t>
      </w:r>
      <w:r w:rsidR="00805E77" w:rsidRPr="00805E77">
        <w:t xml:space="preserve"> kinerja sistem</w:t>
      </w:r>
      <w:r w:rsidR="00805E77">
        <w:t xml:space="preserve"> </w:t>
      </w:r>
      <w:r w:rsidR="006877BD">
        <w:fldChar w:fldCharType="begin" w:fldLock="1"/>
      </w:r>
      <w:r w:rsidR="00890BD5">
        <w:instrText>ADDIN CSL_CITATION {"citationItems":[{"id":"ITEM-1","itemData":{"abstract":"Abstrak Analisis sentimen merupakan cabang dari text mining, fokus utamanya adalah menganalisa dokumen teks. Dokumen teks terkadang mengandung unsur non-tekstual, salah satunya emoji. Emoji merupakan simbol grafis Unicode berupa gambar untuk mengekspresikan perasaan seseorang. Algoritme yang digunakan dalam penelitian ini adalah Naïve Bayes dengan pembaharuan berupa penambahan pembobotan non-tekstual (emoji). Hasil dari pembobotan tekstual dan non tekstual yang dinormalisasi dengan metode Min-max digabungkan disertai nilai konstanta tertentu sehingga menghasilkan sentimen positif maupun negatif. Data diambil dari Twitter tentang Pilkada DKI 2017 sebanyak 900 data tweet. Dari hasil pengujian akurasi, diperoleh 68,52% untuk kondisi pembobotan tekstual, 75,93% untuk pembobotan non-tesktual, dan 74,81% untuk kondisi penggabungan dengan nilai konstanta 0,5 untuk tekstual dan 0,5 untuk non-tekstual. Dari hasil pengujian pengaruh pembobotan non-tesktual disimpulkan bahwa pembobotan non-tekstual berpengaruh terhadap akurasi dan pengklasifikasian, dengan komposisi konstanta pengali terbaik ketika α=0,4 dan β=0,6 sampai dengan α=0,1 dan β=0,9. Abstract Sentiment analysis is a part of text mining, the main focus is to analysis text documents. Sometimes text documents contain non-textual elements, e.g. emojis. Emoji is an Unicode graphic Symbol representation using pictures to express a person's feelings. The algorithm used in this research is Naïve Bayes with renewal in addition of non-textual weighting (emoticon). The results of normalised textual and non-textual weightings with Min-Max method will be combined with certain constant values that resulting in both positive and negative sentiments. Data taken from Twitter about 2017 DKI Jakarta elections as much as 900 data tweet. From the accuracy test results, 68,52% were obtained for textual weighting conditions, 74,81% for non-actual weighting, and 73,57% for merging conditions 0,5 for textual and 0,5 for non-textual. From the result of the examination non-textual weighting effect, can be conclude that the non-textual weighting had an effect on the accuracy and classification, with the best multiplier constants when α = 0,4 and β = 0,6 to α = 0,1 and β = 0,9.","author":[{"dropping-particle":"","family":"Antinasari","given":"Prananda","non-dropping-particle":"","parse-names":false,"suffix":""},{"dropping-particle":"","family":"Perdana","given":"Rizal Setya","non-dropping-particle":"","parse-names":false,"suffix":""},{"dropping-particle":"","family":"Fauzi","given":"M. Ali","non-dropping-particle":"","parse-names":false,"suffix":""}],"container-title":"Jurnal Pengembangan Teknologi Informasi dan Ilmu Komputer","id":"ITEM-1","issue":"12","issued":{"date-parts":[["2017"]]},"page":"1718-1724","title":"Analisis Sentimen Tentang Opini Film Pada Dokumen Berbahasa Indonesia Menggunakan Naive Bayes Dengan Perbaikan Kata Tidak Baku","type":"article-journal","volume":"1"},"uris":["http://www.mendeley.com/documents/?uuid=61b8f00f-ba5c-4860-a9eb-88500ae50035"]}],"mendeley":{"formattedCitation":"(Antinasari, Perdana and Fauzi, 2017)","plainTextFormattedCitation":"(Antinasari, Perdana and Fauzi, 2017)","previouslyFormattedCitation":"(Antinasari, Perdana and Fauzi, 2017)"},"properties":{"noteIndex":0},"schema":"https://github.com/citation-style-language/schema/raw/master/csl-citation.json"}</w:instrText>
      </w:r>
      <w:r w:rsidR="006877BD">
        <w:fldChar w:fldCharType="separate"/>
      </w:r>
      <w:r w:rsidR="006877BD" w:rsidRPr="006877BD">
        <w:rPr>
          <w:noProof/>
        </w:rPr>
        <w:t>(Antinasari, Perdana and Fauzi, 2017)</w:t>
      </w:r>
      <w:r w:rsidR="006877BD">
        <w:fldChar w:fldCharType="end"/>
      </w:r>
      <w:r w:rsidR="00805E77" w:rsidRPr="00805E77">
        <w:t>.</w:t>
      </w:r>
    </w:p>
    <w:p w14:paraId="7688BB89" w14:textId="3CED05C8" w:rsidR="006877BD" w:rsidRPr="00465C5C" w:rsidRDefault="00465C5C" w:rsidP="006877BD">
      <w:r>
        <w:t>Sehingga dapat dikatakan bahwa</w:t>
      </w:r>
      <w:r w:rsidR="006877BD">
        <w:t xml:space="preserve"> </w:t>
      </w:r>
      <w:r w:rsidRPr="00465C5C">
        <w:rPr>
          <w:i/>
          <w:iCs/>
        </w:rPr>
        <w:t>a</w:t>
      </w:r>
      <w:r w:rsidRPr="00687B02">
        <w:rPr>
          <w:bCs/>
          <w:i/>
          <w:lang w:val="sv-SE"/>
        </w:rPr>
        <w:t>ccuracy</w:t>
      </w:r>
      <w:r w:rsidRPr="00687B02">
        <w:rPr>
          <w:bCs/>
          <w:lang w:val="sv-SE"/>
        </w:rPr>
        <w:t xml:space="preserve"> </w:t>
      </w:r>
      <w:r>
        <w:rPr>
          <w:bCs/>
        </w:rPr>
        <w:t>adalah</w:t>
      </w:r>
      <w:r w:rsidRPr="00687B02">
        <w:rPr>
          <w:bCs/>
          <w:lang w:val="sv-SE"/>
        </w:rPr>
        <w:t xml:space="preserve"> tingkat kedekatan antara nilai prediksi dengan nilai </w:t>
      </w:r>
      <w:r w:rsidRPr="00465C5C">
        <w:rPr>
          <w:bCs/>
          <w:iCs/>
          <w:lang w:val="sv-SE"/>
        </w:rPr>
        <w:t>aktual</w:t>
      </w:r>
      <w:r>
        <w:rPr>
          <w:bCs/>
          <w:iCs/>
        </w:rPr>
        <w:t xml:space="preserve">. </w:t>
      </w:r>
      <w:r w:rsidRPr="00465C5C">
        <w:rPr>
          <w:bCs/>
          <w:i/>
        </w:rPr>
        <w:t>P</w:t>
      </w:r>
      <w:r w:rsidR="006877BD" w:rsidRPr="00465C5C">
        <w:rPr>
          <w:bCs/>
          <w:i/>
          <w:iCs/>
          <w:lang w:val="sv-SE"/>
        </w:rPr>
        <w:t>recision</w:t>
      </w:r>
      <w:r w:rsidR="006877BD" w:rsidRPr="00687B02">
        <w:rPr>
          <w:bCs/>
          <w:i/>
          <w:lang w:val="sv-SE"/>
        </w:rPr>
        <w:t xml:space="preserve"> </w:t>
      </w:r>
      <w:r w:rsidR="006877BD" w:rsidRPr="00687B02">
        <w:rPr>
          <w:bCs/>
          <w:lang w:val="sv-SE"/>
        </w:rPr>
        <w:t>adalah tingkat ketepatan antara informasi yang diminta oleh pengguna de</w:t>
      </w:r>
      <w:r>
        <w:rPr>
          <w:bCs/>
        </w:rPr>
        <w:t>n</w:t>
      </w:r>
      <w:r w:rsidR="006877BD" w:rsidRPr="00687B02">
        <w:rPr>
          <w:bCs/>
          <w:lang w:val="sv-SE"/>
        </w:rPr>
        <w:t>gan jawaban yang diberikan oleh sistem</w:t>
      </w:r>
      <w:r w:rsidR="006877BD">
        <w:rPr>
          <w:bCs/>
        </w:rPr>
        <w:t>.</w:t>
      </w:r>
      <w:r>
        <w:rPr>
          <w:bCs/>
        </w:rPr>
        <w:t xml:space="preserve"> </w:t>
      </w:r>
      <w:r w:rsidRPr="00465C5C">
        <w:rPr>
          <w:bCs/>
          <w:i/>
          <w:iCs/>
          <w:lang w:val="sv-SE"/>
        </w:rPr>
        <w:t>Recall</w:t>
      </w:r>
      <w:r w:rsidRPr="00687B02">
        <w:rPr>
          <w:bCs/>
          <w:lang w:val="sv-SE"/>
        </w:rPr>
        <w:t xml:space="preserve"> </w:t>
      </w:r>
      <w:r>
        <w:rPr>
          <w:bCs/>
        </w:rPr>
        <w:t>merupakan</w:t>
      </w:r>
      <w:r w:rsidRPr="00687B02">
        <w:rPr>
          <w:bCs/>
          <w:lang w:val="sv-SE"/>
        </w:rPr>
        <w:t xml:space="preserve"> tingkat keberhasilan sistem dalam menemukan kembali sebuah informasi</w:t>
      </w:r>
      <w:r>
        <w:rPr>
          <w:bCs/>
        </w:rPr>
        <w:t xml:space="preserve">. Dan </w:t>
      </w:r>
      <w:r>
        <w:rPr>
          <w:bCs/>
          <w:i/>
          <w:iCs/>
        </w:rPr>
        <w:t xml:space="preserve">f-measure </w:t>
      </w:r>
      <w:r w:rsidR="00DA70AF">
        <w:rPr>
          <w:bCs/>
        </w:rPr>
        <w:t xml:space="preserve">sebagai gabungan dari </w:t>
      </w:r>
      <w:r w:rsidR="00DA70AF">
        <w:rPr>
          <w:bCs/>
          <w:i/>
          <w:iCs/>
        </w:rPr>
        <w:t>precision</w:t>
      </w:r>
      <w:r w:rsidR="00DA70AF">
        <w:rPr>
          <w:bCs/>
        </w:rPr>
        <w:t xml:space="preserve"> dan </w:t>
      </w:r>
      <w:r w:rsidR="00DA70AF">
        <w:rPr>
          <w:bCs/>
          <w:i/>
          <w:iCs/>
        </w:rPr>
        <w:t>recall</w:t>
      </w:r>
      <w:r w:rsidR="00DA70AF">
        <w:rPr>
          <w:bCs/>
        </w:rPr>
        <w:t xml:space="preserve"> adalah tingkat keakuratan sistem dalam pengujian. </w:t>
      </w:r>
      <w:r w:rsidR="00DA70AF" w:rsidRPr="00687B02">
        <w:rPr>
          <w:bCs/>
          <w:lang w:val="sv-SE"/>
        </w:rPr>
        <w:t xml:space="preserve">Pengujian </w:t>
      </w:r>
      <w:r w:rsidR="00DA70AF" w:rsidRPr="00687B02">
        <w:rPr>
          <w:bCs/>
          <w:i/>
          <w:lang w:val="sv-SE"/>
        </w:rPr>
        <w:t>accuracy, precision, recall</w:t>
      </w:r>
      <w:r w:rsidR="00DA70AF" w:rsidRPr="00687B02">
        <w:rPr>
          <w:bCs/>
          <w:lang w:val="sv-SE"/>
        </w:rPr>
        <w:t xml:space="preserve">, dan </w:t>
      </w:r>
      <w:r w:rsidR="00DA70AF" w:rsidRPr="00E502AE">
        <w:rPr>
          <w:bCs/>
          <w:i/>
          <w:lang w:val="sv-SE"/>
        </w:rPr>
        <w:t>f-measure</w:t>
      </w:r>
      <w:r w:rsidR="00DA70AF" w:rsidRPr="00687B02">
        <w:rPr>
          <w:bCs/>
          <w:lang w:val="sv-SE"/>
        </w:rPr>
        <w:t xml:space="preserve"> </w:t>
      </w:r>
      <w:r w:rsidR="009054FB">
        <w:rPr>
          <w:bCs/>
        </w:rPr>
        <w:t>dilakukan</w:t>
      </w:r>
      <w:r w:rsidR="00DA70AF" w:rsidRPr="00687B02">
        <w:rPr>
          <w:bCs/>
          <w:lang w:val="sv-SE"/>
        </w:rPr>
        <w:t xml:space="preserve"> untuk mengetahui nilai akurasi</w:t>
      </w:r>
      <w:r w:rsidR="00DA70AF">
        <w:rPr>
          <w:bCs/>
        </w:rPr>
        <w:t xml:space="preserve"> </w:t>
      </w:r>
      <w:r w:rsidR="009054FB">
        <w:rPr>
          <w:bCs/>
        </w:rPr>
        <w:t xml:space="preserve">dari </w:t>
      </w:r>
      <w:r w:rsidR="00E13B96">
        <w:rPr>
          <w:bCs/>
        </w:rPr>
        <w:t>hasil pra proses</w:t>
      </w:r>
      <w:r w:rsidR="00E13B96" w:rsidRPr="009054FB">
        <w:rPr>
          <w:bCs/>
        </w:rPr>
        <w:t xml:space="preserve"> </w:t>
      </w:r>
      <w:r w:rsidR="009054FB" w:rsidRPr="009054FB">
        <w:rPr>
          <w:bCs/>
        </w:rPr>
        <w:t>HMM</w:t>
      </w:r>
      <w:r w:rsidR="00DA70AF">
        <w:rPr>
          <w:bCs/>
        </w:rPr>
        <w:t>.</w:t>
      </w:r>
    </w:p>
    <w:p w14:paraId="162E6A53" w14:textId="71597205" w:rsidR="008267EE" w:rsidRDefault="008267EE" w:rsidP="00BF344E">
      <w:pPr>
        <w:pStyle w:val="Heading3"/>
      </w:pPr>
      <w:bookmarkStart w:id="116" w:name="_Toc66975533"/>
      <w:r>
        <w:t>Pengujian Hasil Penerjemahan Pesan</w:t>
      </w:r>
      <w:bookmarkEnd w:id="116"/>
    </w:p>
    <w:p w14:paraId="461DE7D8" w14:textId="038C4A43" w:rsidR="008267EE" w:rsidRDefault="008267EE" w:rsidP="008267EE">
      <w:pPr>
        <w:rPr>
          <w:lang w:val="en-US"/>
        </w:rPr>
      </w:pPr>
      <w:r>
        <w:t>P</w:t>
      </w:r>
      <w:r w:rsidRPr="00DC709C">
        <w:t xml:space="preserve">engujian hasil penerjemahan </w:t>
      </w:r>
      <w:r>
        <w:t>tanpa</w:t>
      </w:r>
      <w:r w:rsidRPr="00DC709C">
        <w:t xml:space="preserve"> melibatkan responden </w:t>
      </w:r>
      <w:r>
        <w:t>atau</w:t>
      </w:r>
      <w:r w:rsidRPr="00DC709C">
        <w:t xml:space="preserve"> si</w:t>
      </w:r>
      <w:r>
        <w:t>s</w:t>
      </w:r>
      <w:r w:rsidRPr="00DC709C">
        <w:t>tem evaluasi otomatis disebut BLEU (</w:t>
      </w:r>
      <w:r w:rsidRPr="00DC709C">
        <w:rPr>
          <w:i/>
          <w:iCs/>
        </w:rPr>
        <w:t>Bilingual Evaluation Understudy</w:t>
      </w:r>
      <w:r w:rsidRPr="00DC709C">
        <w:t xml:space="preserve">). BLEU adalah sebuah algoritma yang berfungsi untuk mengevaluasi kualitas dari sebuah hasil terjemahan yang telah diterjemahkan oleh mesin dari satu bahasa alami ke bahasa lain. BLEU mengukur </w:t>
      </w:r>
      <w:r w:rsidRPr="00DC709C">
        <w:rPr>
          <w:i/>
          <w:iCs/>
        </w:rPr>
        <w:t>modified n-gram precision score</w:t>
      </w:r>
      <w:r w:rsidRPr="00DC709C">
        <w:t xml:space="preserve"> antara hasil terjemahan otomatis dengan te</w:t>
      </w:r>
      <w:r>
        <w:t>r</w:t>
      </w:r>
      <w:r w:rsidRPr="00DC709C">
        <w:t>jemahan rujukan da</w:t>
      </w:r>
      <w:r w:rsidR="001B229C">
        <w:t>s</w:t>
      </w:r>
      <w:r w:rsidRPr="00DC709C">
        <w:t xml:space="preserve">n menggunakan konstanta yang dinamakan </w:t>
      </w:r>
      <w:r w:rsidRPr="00DC709C">
        <w:rPr>
          <w:i/>
          <w:iCs/>
        </w:rPr>
        <w:t>brevity penalty</w:t>
      </w:r>
      <w:r w:rsidRPr="00DC709C">
        <w:t xml:space="preserve"> </w:t>
      </w:r>
      <w:r>
        <w:rPr>
          <w:rStyle w:val="FootnoteReference"/>
          <w:rFonts w:eastAsia="SimSun"/>
          <w:color w:val="000000"/>
        </w:rPr>
        <w:fldChar w:fldCharType="begin" w:fldLock="1"/>
      </w:r>
      <w:r>
        <w:instrText>ADDIN CSL_CITATION {"citationItems":[{"id":"ITEM-1","itemData":{"author":[{"dropping-particle":"","family":"Hadi","given":"Ibnu","non-dropping-particle":"","parse-names":false,"suffix":""}],"container-title":"Jurnal Sistem dan Teknologi Informasi (JUSTIN)","id":"ITEM-1","issue":"3","issued":{"date-parts":[["2014"]]},"title":"UJI AKURASI MESIN PENERJEMAH STATISTIK (MPS) BAHASA INDONESIA KE BAHASA MELAYU SAMBAS DAN MESIN PENERJEMAH STATISTIK (MPS) BAHASA MELAYU SAMBAS KE BAHASA INDONESIA Ibnu Hadi","type":"article-journal","volume":"2"},"uris":["http://www.mendeley.com/documents/?uuid=648f0fb2-221c-4f43-81f4-1a69a9473030"]}],"mendeley":{"formattedCitation":"(Hadi, 2014)","plainTextFormattedCitation":"(Hadi, 2014)","previouslyFormattedCitation":"(Hadi, 2014)"},"properties":{"noteIndex":0},"schema":"https://github.com/citation-style-language/schema/raw/master/csl-citation.json"}</w:instrText>
      </w:r>
      <w:r>
        <w:rPr>
          <w:rStyle w:val="FootnoteReference"/>
          <w:rFonts w:eastAsia="SimSun"/>
          <w:color w:val="000000"/>
        </w:rPr>
        <w:fldChar w:fldCharType="separate"/>
      </w:r>
      <w:r w:rsidRPr="00544354">
        <w:rPr>
          <w:noProof/>
        </w:rPr>
        <w:t>(Hadi, 2014)</w:t>
      </w:r>
      <w:r>
        <w:rPr>
          <w:rStyle w:val="FootnoteReference"/>
          <w:rFonts w:eastAsia="SimSun"/>
          <w:color w:val="000000"/>
        </w:rPr>
        <w:fldChar w:fldCharType="end"/>
      </w:r>
      <w:r w:rsidRPr="00DC709C">
        <w:t>.</w:t>
      </w:r>
      <w:bookmarkStart w:id="117" w:name="_Toc34601129"/>
    </w:p>
    <w:p w14:paraId="2AEADE98" w14:textId="46930A25" w:rsidR="008267EE" w:rsidRPr="008267EE" w:rsidRDefault="008267EE" w:rsidP="008267EE">
      <w:pPr>
        <w:rPr>
          <w:lang w:val="en-US"/>
        </w:rPr>
      </w:pPr>
      <w:r>
        <w:t xml:space="preserve">Skor BLEU didapat dari hasil perkalian antara </w:t>
      </w:r>
      <w:r w:rsidRPr="00AF27BE">
        <w:rPr>
          <w:i/>
          <w:iCs/>
        </w:rPr>
        <w:t>brevity penalty</w:t>
      </w:r>
      <w:r>
        <w:t xml:space="preserve"> dengan rata-rata geometri dari </w:t>
      </w:r>
      <w:r w:rsidRPr="00AF27BE">
        <w:rPr>
          <w:i/>
          <w:iCs/>
        </w:rPr>
        <w:t>modified precision score</w:t>
      </w:r>
      <w:r>
        <w:t xml:space="preserve">. </w:t>
      </w:r>
      <w:r w:rsidRPr="002418A8">
        <w:rPr>
          <w:i/>
          <w:iCs/>
        </w:rPr>
        <w:t>Brevity penalty</w:t>
      </w:r>
      <w:r>
        <w:t xml:space="preserve"> digunakan untuk mencegah kalimat pendek memperoleh nilai yang tinggi. Semakin tinggi skor BLEU, maka semakin akurat dengan rujukan. Skor dari BLEU berada pada rentang 0 sampai 1. Suatu terjemahan dikatakan identik dengan terjemahan rujukan jika nilai BLEU sama dengan 1. </w:t>
      </w:r>
      <w:r w:rsidRPr="00D81787">
        <w:t xml:space="preserve">Rumus </w:t>
      </w:r>
      <w:r>
        <w:t>diperlihatkan pada persamaan 2.</w:t>
      </w:r>
      <w:r w:rsidR="00954B5F">
        <w:t>2</w:t>
      </w:r>
      <w:r>
        <w:t>, 2.</w:t>
      </w:r>
      <w:r w:rsidR="00954B5F">
        <w:t>3</w:t>
      </w:r>
      <w:r>
        <w:t xml:space="preserve"> dan 2.</w:t>
      </w:r>
      <w:r w:rsidR="00954B5F">
        <w:t>4</w:t>
      </w:r>
      <w:r>
        <w:t xml:space="preserve"> </w:t>
      </w:r>
      <w:r>
        <w:lastRenderedPageBreak/>
        <w:t xml:space="preserve">berikut </w:t>
      </w:r>
      <w:r>
        <w:fldChar w:fldCharType="begin" w:fldLock="1"/>
      </w:r>
      <w:r>
        <w:instrText>ADDIN CSL_CITATION {"citationItems":[{"id":"ITEM-1","itemData":{"author":[{"dropping-particle":"","family":"Tanuwijaya","given":"Hansel","non-dropping-particle":"","parse-names":false,"suffix":""},{"dropping-particle":"","family":"Manurung","given":"Hisar Maruli","non-dropping-particle":"","parse-names":false,"suffix":""}],"container-title":"Jurnal Ilmu Komputer dan Informasi","id":"ITEM-1","issue":"1","issued":{"date-parts":[["2009"]]},"title":"PENERJEMAHAN DOKUMEN INGGRIS-INDONESIA MENGGUNAKAN MESIN PENERJEMAH STATISTIK DENGAN WORD REORDERING DAN PHRASE REORDERING","type":"article-journal","volume":"2"},"uris":["http://www.mendeley.com/documents/?uuid=c9411306-cfb3-48b2-826d-178828bc8051"]}],"mendeley":{"formattedCitation":"(Tanuwijaya and Manurung, 2009)","plainTextFormattedCitation":"(Tanuwijaya and Manurung, 2009)","previouslyFormattedCitation":"(Tanuwijaya and Manurung, 2009)"},"properties":{"noteIndex":0},"schema":"https://github.com/citation-style-language/schema/raw/master/csl-citation.json"}</w:instrText>
      </w:r>
      <w:r>
        <w:fldChar w:fldCharType="separate"/>
      </w:r>
      <w:r w:rsidRPr="00441AD3">
        <w:rPr>
          <w:noProof/>
        </w:rPr>
        <w:t>(Tanuwijaya and Manurung, 2009)</w:t>
      </w:r>
      <w:r>
        <w:fldChar w:fldCharType="end"/>
      </w:r>
      <w:r>
        <w:t>.</w:t>
      </w:r>
    </w:p>
    <w:p w14:paraId="0F6A2E8F" w14:textId="6D77F0C0" w:rsidR="008267EE" w:rsidRDefault="00FA79F7" w:rsidP="008267EE">
      <w:pPr>
        <w:tabs>
          <w:tab w:val="right" w:pos="7938"/>
        </w:tabs>
        <w:ind w:firstLine="0"/>
      </w:pPr>
      <m:oMath>
        <m:sSub>
          <m:sSubPr>
            <m:ctrlPr>
              <w:rPr>
                <w:rFonts w:ascii="Cambria Math" w:hAnsi="Cambria Math"/>
                <w:i/>
              </w:rPr>
            </m:ctrlPr>
          </m:sSubPr>
          <m:e>
            <m:r>
              <w:rPr>
                <w:rFonts w:ascii="Cambria Math" w:hAnsi="Cambria Math"/>
              </w:rPr>
              <m:t>BP</m:t>
            </m:r>
          </m:e>
          <m:sub>
            <m:r>
              <w:rPr>
                <w:rFonts w:ascii="Cambria Math" w:hAnsi="Cambria Math"/>
              </w:rPr>
              <m:t>BLEU</m:t>
            </m:r>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c&gt;r</m:t>
                </m:r>
              </m:e>
              <m:e>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1-r/c</m:t>
                        </m:r>
                      </m:e>
                    </m:d>
                  </m:sup>
                </m:sSup>
                <m:r>
                  <w:rPr>
                    <w:rFonts w:ascii="Cambria Math" w:hAnsi="Cambria Math"/>
                  </w:rPr>
                  <m:t>, &amp;   if c≤r</m:t>
                </m:r>
              </m:e>
            </m:eqArr>
          </m:e>
        </m:d>
      </m:oMath>
      <w:r w:rsidR="008267EE" w:rsidRPr="00D81787">
        <w:tab/>
        <w:t>(</w:t>
      </w:r>
      <w:r w:rsidR="008267EE">
        <w:t>2.</w:t>
      </w:r>
      <w:r w:rsidR="00954B5F">
        <w:t>2</w:t>
      </w:r>
      <w:r w:rsidR="008267EE" w:rsidRPr="00D81787">
        <w:t>)</w:t>
      </w:r>
    </w:p>
    <w:p w14:paraId="7788E668" w14:textId="69B52D45" w:rsidR="008267EE" w:rsidRDefault="00FA79F7" w:rsidP="008267EE">
      <w:pPr>
        <w:tabs>
          <w:tab w:val="right" w:pos="7938"/>
        </w:tabs>
        <w:ind w:firstLine="0"/>
      </w:pPr>
      <m:oMath>
        <m:sSub>
          <m:sSubPr>
            <m:ctrlPr>
              <w:rPr>
                <w:rFonts w:ascii="Cambria Math" w:hAnsi="Cambria Math"/>
                <w:i/>
              </w:rPr>
            </m:ctrlPr>
          </m:sSubPr>
          <m:e>
            <m:r>
              <w:rPr>
                <w:rFonts w:ascii="Cambria Math" w:hAnsi="Cambria Math"/>
              </w:rPr>
              <m:t>P</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m:rPr>
                    <m:sty m:val="p"/>
                  </m:rPr>
                  <w:rPr>
                    <w:rFonts w:ascii="Cambria Math" w:hAnsi="Cambria Math"/>
                  </w:rPr>
                  <m:t>Cϵ corpus n-gramϵC</m:t>
                </m:r>
              </m:sub>
            </m:sSub>
            <m:r>
              <m:rPr>
                <m:sty m:val="p"/>
              </m:rPr>
              <w:rPr>
                <w:rFonts w:ascii="Cambria Math" w:hAnsi="Cambria Math"/>
              </w:rPr>
              <m:t xml:space="preserve"> </m:t>
            </m:r>
            <m:nary>
              <m:naryPr>
                <m:chr m:val="∑"/>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count</m:t>
                    </m:r>
                  </m:e>
                  <m:sub>
                    <m:r>
                      <w:rPr>
                        <w:rFonts w:ascii="Cambria Math" w:hAnsi="Cambria Math"/>
                      </w:rPr>
                      <m:t>clip</m:t>
                    </m:r>
                  </m:sub>
                </m:sSub>
              </m:e>
            </m:nary>
            <m:r>
              <m:rPr>
                <m:sty m:val="p"/>
              </m:rPr>
              <w:rPr>
                <w:rFonts w:ascii="Cambria Math" w:hAnsi="Cambria Math"/>
              </w:rPr>
              <m:t>(n-gram)</m:t>
            </m:r>
          </m:num>
          <m:den>
            <m:sSub>
              <m:sSubPr>
                <m:ctrlPr>
                  <w:rPr>
                    <w:rFonts w:ascii="Cambria Math" w:hAnsi="Cambria Math"/>
                  </w:rPr>
                </m:ctrlPr>
              </m:sSubPr>
              <m:e>
                <m:r>
                  <m:rPr>
                    <m:sty m:val="p"/>
                  </m:rPr>
                  <w:rPr>
                    <w:rFonts w:ascii="Cambria Math" w:hAnsi="Cambria Math"/>
                  </w:rPr>
                  <m:t>∑</m:t>
                </m:r>
              </m:e>
              <m:sub>
                <m:r>
                  <m:rPr>
                    <m:sty m:val="p"/>
                  </m:rPr>
                  <w:rPr>
                    <w:rFonts w:ascii="Cambria Math" w:hAnsi="Cambria Math"/>
                  </w:rPr>
                  <m:t>Cϵ corpus n-gramϵC</m:t>
                </m:r>
              </m:sub>
            </m:sSub>
            <m:r>
              <m:rPr>
                <m:sty m:val="p"/>
              </m:rPr>
              <w:rPr>
                <w:rFonts w:ascii="Cambria Math" w:hAnsi="Cambria Math"/>
              </w:rPr>
              <m:t xml:space="preserve"> </m:t>
            </m:r>
            <m:nary>
              <m:naryPr>
                <m:chr m:val="∑"/>
                <m:subHide m:val="1"/>
                <m:supHide m:val="1"/>
                <m:ctrlPr>
                  <w:rPr>
                    <w:rFonts w:ascii="Cambria Math" w:hAnsi="Cambria Math"/>
                  </w:rPr>
                </m:ctrlPr>
              </m:naryPr>
              <m:sub/>
              <m:sup/>
              <m:e>
                <m:r>
                  <w:rPr>
                    <w:rFonts w:ascii="Cambria Math" w:hAnsi="Cambria Math"/>
                  </w:rPr>
                  <m:t>count</m:t>
                </m:r>
              </m:e>
            </m:nary>
            <m:r>
              <m:rPr>
                <m:sty m:val="p"/>
              </m:rPr>
              <w:rPr>
                <w:rFonts w:ascii="Cambria Math" w:hAnsi="Cambria Math"/>
              </w:rPr>
              <m:t>(n-gram)</m:t>
            </m:r>
          </m:den>
        </m:f>
      </m:oMath>
      <w:r w:rsidR="008267EE">
        <w:tab/>
      </w:r>
      <w:r w:rsidR="008267EE" w:rsidRPr="00D81787">
        <w:t>(</w:t>
      </w:r>
      <w:r w:rsidR="008267EE">
        <w:t>2.</w:t>
      </w:r>
      <w:r w:rsidR="00954B5F">
        <w:t>3</w:t>
      </w:r>
      <w:r w:rsidR="008267EE" w:rsidRPr="00D81787">
        <w:t>)</w:t>
      </w:r>
    </w:p>
    <w:p w14:paraId="59FC2867" w14:textId="413DEB63" w:rsidR="008267EE" w:rsidRPr="00D81787" w:rsidRDefault="008267EE" w:rsidP="008267EE">
      <w:pPr>
        <w:tabs>
          <w:tab w:val="right" w:pos="7938"/>
        </w:tabs>
        <w:ind w:firstLine="0"/>
      </w:pPr>
      <m:oMath>
        <m:r>
          <w:rPr>
            <w:rFonts w:ascii="Cambria Math" w:hAnsi="Cambria Math"/>
          </w:rPr>
          <m:t>BLEU=</m:t>
        </m:r>
        <m:sSub>
          <m:sSubPr>
            <m:ctrlPr>
              <w:rPr>
                <w:rFonts w:ascii="Cambria Math" w:hAnsi="Cambria Math"/>
                <w:i/>
              </w:rPr>
            </m:ctrlPr>
          </m:sSubPr>
          <m:e>
            <m:r>
              <w:rPr>
                <w:rFonts w:ascii="Cambria Math" w:hAnsi="Cambria Math"/>
              </w:rPr>
              <m:t>BP</m:t>
            </m:r>
          </m:e>
          <m:sub>
            <m:r>
              <w:rPr>
                <w:rFonts w:ascii="Cambria Math" w:hAnsi="Cambria Math"/>
              </w:rPr>
              <m:t>BLEU</m:t>
            </m:r>
          </m:sub>
        </m:sSub>
        <m:sSup>
          <m:sSupPr>
            <m:ctrlPr>
              <w:rPr>
                <w:rFonts w:ascii="Cambria Math" w:hAnsi="Cambria Math"/>
                <w:i/>
              </w:rPr>
            </m:ctrlPr>
          </m:sSupPr>
          <m:e>
            <m:r>
              <w:rPr>
                <w:rFonts w:ascii="Cambria Math" w:hAnsi="Cambria Math"/>
              </w:rPr>
              <m:t>.e</m:t>
            </m:r>
          </m:e>
          <m:sup>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 xml:space="preserve">n </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n</m:t>
                        </m:r>
                      </m:sub>
                    </m:sSub>
                  </m:e>
                </m:func>
              </m:e>
            </m:nary>
          </m:sup>
        </m:sSup>
      </m:oMath>
      <w:r>
        <w:tab/>
      </w:r>
      <w:r w:rsidRPr="00D81787">
        <w:t>(</w:t>
      </w:r>
      <w:r>
        <w:t>2.</w:t>
      </w:r>
      <w:r w:rsidR="00954B5F">
        <w:t>4</w:t>
      </w:r>
      <w:r w:rsidRPr="00D81787">
        <w:t>)</w:t>
      </w:r>
    </w:p>
    <w:p w14:paraId="39A6E4BD" w14:textId="77777777" w:rsidR="008267EE" w:rsidRPr="00D81787" w:rsidRDefault="008267EE" w:rsidP="008267EE">
      <w:pPr>
        <w:ind w:firstLine="0"/>
      </w:pPr>
      <w:r w:rsidRPr="00D81787">
        <w:t>Keterangan:</w:t>
      </w:r>
    </w:p>
    <w:p w14:paraId="52A20106" w14:textId="77777777" w:rsidR="008267EE" w:rsidRDefault="008267EE" w:rsidP="008267EE">
      <w:pPr>
        <w:ind w:firstLine="0"/>
      </w:pPr>
      <w:r w:rsidRPr="00D81787">
        <w:t xml:space="preserve">BP = </w:t>
      </w:r>
      <w:r w:rsidRPr="00D81787">
        <w:rPr>
          <w:i/>
          <w:iCs/>
        </w:rPr>
        <w:t>brevity penalty</w:t>
      </w:r>
      <w:r w:rsidRPr="00D81787">
        <w:t xml:space="preserve"> </w:t>
      </w:r>
    </w:p>
    <w:p w14:paraId="2C0E1F45" w14:textId="77777777" w:rsidR="008267EE" w:rsidRPr="00D81787" w:rsidRDefault="008267EE" w:rsidP="008267EE">
      <w:pPr>
        <w:ind w:firstLine="0"/>
      </w:pPr>
      <w:r w:rsidRPr="00D81787">
        <w:t>c = jumlah kata dari hasil terjemahan otomatis</w:t>
      </w:r>
    </w:p>
    <w:p w14:paraId="34D2569C" w14:textId="77777777" w:rsidR="008267EE" w:rsidRPr="00D81787" w:rsidRDefault="008267EE" w:rsidP="008267EE">
      <w:pPr>
        <w:ind w:firstLine="0"/>
      </w:pPr>
      <w:r w:rsidRPr="00D81787">
        <w:t>r = jumlah kata rujukan</w:t>
      </w:r>
    </w:p>
    <w:p w14:paraId="04516F86" w14:textId="77777777" w:rsidR="008267EE" w:rsidRPr="00D81787" w:rsidRDefault="008267EE" w:rsidP="008267EE">
      <w:pPr>
        <w:ind w:firstLine="0"/>
      </w:pPr>
      <w:r w:rsidRPr="00D81787">
        <w:rPr>
          <w:rFonts w:ascii="Cambria Math" w:hAnsi="Cambria Math" w:cs="Cambria Math"/>
        </w:rPr>
        <w:t>𝑃𝑛</w:t>
      </w:r>
      <w:r w:rsidRPr="00D81787">
        <w:t xml:space="preserve"> = </w:t>
      </w:r>
      <w:r w:rsidRPr="00D81787">
        <w:rPr>
          <w:i/>
          <w:iCs/>
        </w:rPr>
        <w:t>modified precission score</w:t>
      </w:r>
    </w:p>
    <w:p w14:paraId="43301AC8" w14:textId="77777777" w:rsidR="008267EE" w:rsidRPr="00D81787" w:rsidRDefault="008267EE" w:rsidP="008267EE">
      <w:pPr>
        <w:ind w:firstLine="0"/>
      </w:pPr>
      <w:r w:rsidRPr="00D81787">
        <w:rPr>
          <w:rFonts w:ascii="Cambria Math" w:hAnsi="Cambria Math" w:cs="Cambria Math"/>
        </w:rPr>
        <w:t>𝑤𝑛</w:t>
      </w:r>
      <w:r w:rsidRPr="00D81787">
        <w:t xml:space="preserve"> = 1/N (standar nilai N untuk BLEU adalah 4)</w:t>
      </w:r>
    </w:p>
    <w:p w14:paraId="27803FDA" w14:textId="77777777" w:rsidR="008267EE" w:rsidRPr="00441AD3" w:rsidRDefault="008267EE" w:rsidP="008267EE">
      <w:pPr>
        <w:ind w:firstLine="0"/>
      </w:pPr>
      <w:r w:rsidRPr="00D81787">
        <w:rPr>
          <w:rFonts w:ascii="Cambria Math" w:hAnsi="Cambria Math" w:cs="Cambria Math"/>
        </w:rPr>
        <w:t>𝑝𝑛</w:t>
      </w:r>
      <w:r w:rsidRPr="00D81787">
        <w:t xml:space="preserve"> = jumlah </w:t>
      </w:r>
      <w:r w:rsidRPr="00D81787">
        <w:rPr>
          <w:i/>
          <w:iCs/>
        </w:rPr>
        <w:t xml:space="preserve">n-gram </w:t>
      </w:r>
      <w:r w:rsidRPr="00D81787">
        <w:t>hasil terjemahan yang sesuai dengan rujukan dibagi jumlah n-gram hasil terjemahan</w:t>
      </w:r>
    </w:p>
    <w:p w14:paraId="3CAF3487" w14:textId="36CC8AFD" w:rsidR="008267EE" w:rsidRPr="008267EE" w:rsidRDefault="008267EE" w:rsidP="008267EE">
      <w:r w:rsidRPr="00DC709C">
        <w:t xml:space="preserve">Pengujian yang dilakukan </w:t>
      </w:r>
      <w:r w:rsidR="0027395B">
        <w:t>dengan</w:t>
      </w:r>
      <w:r w:rsidRPr="00DC709C">
        <w:t xml:space="preserve"> melibatkan responden yaitu </w:t>
      </w:r>
      <w:r w:rsidR="0027395B">
        <w:rPr>
          <w:iCs/>
        </w:rPr>
        <w:t>p</w:t>
      </w:r>
      <w:r>
        <w:rPr>
          <w:iCs/>
        </w:rPr>
        <w:t xml:space="preserve">engujian hasil penerjemahan mesin translasi oleh ahli bahasa. </w:t>
      </w:r>
      <w:r>
        <w:t>P</w:t>
      </w:r>
      <w:r>
        <w:rPr>
          <w:iCs/>
        </w:rPr>
        <w:t>engujian hasil penerjemahan mesin translasi oleh ahli bahasa</w:t>
      </w:r>
      <w:r w:rsidRPr="00002058">
        <w:t xml:space="preserve"> digunakan untuk mengetahui apakah hasil terjemahan dari mesin penerjemah statistik mendekati atau bahkan sudah sesuai dengan terjemahan dari ahli bahasa.</w:t>
      </w:r>
      <w:bookmarkEnd w:id="117"/>
      <w:r>
        <w:t xml:space="preserve"> Pengujian secara manual merupakan metode pengujian yang memiliki tingkat akurasi paling baik, meskipun akan memakan waktu yang lama karena dilakukan secara manual oleh ahli bahasa. </w:t>
      </w:r>
      <w:r>
        <w:fldChar w:fldCharType="begin" w:fldLock="1"/>
      </w:r>
      <w:r>
        <w:instrText>ADDIN CSL_CITATION {"citationItems":[{"id":"ITEM-1","itemData":{"DOI":"10.26418/justin.v8i3.39810","author":[{"dropping-particle":"","family":"Dharmawan","given":"Eric","non-dropping-particle":"","parse-names":false,"suffix":""},{"dropping-particle":"","family":"Sujaini","given":"Herry","non-dropping-particle":"","parse-names":false,"suffix":""},{"dropping-particle":"","family":"Muhardi","given":"Hafiz","non-dropping-particle":"","parse-names":false,"suffix":""}],"id":"ITEM-1","issue":"3","issued":{"date-parts":[["2020"]]},"page":"250-256","title":"Perbandingan Nilai Akurasi Terhadap Penggunaan Part of Speech Set pada Mesin Penerjemah Statistik Comparison of The Accuracy Value Toward Using Part of Speech Sets on Statistical Machine Translation","type":"article-journal","volume":"08"},"uris":["http://www.mendeley.com/documents/?uuid=8f9b0219-c256-4cec-ae06-d90573a46f78"]}],"mendeley":{"formattedCitation":"(Dharmawan, Sujaini and Muhardi, 2020)","plainTextFormattedCitation":"(Dharmawan, Sujaini and Muhardi, 2020)","previouslyFormattedCitation":"(Dharmawan, Sujaini and Muhardi, 2020)"},"properties":{"noteIndex":0},"schema":"https://github.com/citation-style-language/schema/raw/master/csl-citation.json"}</w:instrText>
      </w:r>
      <w:r>
        <w:fldChar w:fldCharType="separate"/>
      </w:r>
      <w:r w:rsidRPr="00DF6045">
        <w:rPr>
          <w:noProof/>
        </w:rPr>
        <w:t>(Dharmawan, Sujaini and Muhardi, 2020)</w:t>
      </w:r>
      <w:r>
        <w:fldChar w:fldCharType="end"/>
      </w:r>
    </w:p>
    <w:p w14:paraId="76BDCCE9" w14:textId="54A2FB7B" w:rsidR="008267EE" w:rsidRPr="008267EE" w:rsidRDefault="008267EE" w:rsidP="00BF344E">
      <w:pPr>
        <w:pStyle w:val="Heading3"/>
      </w:pPr>
      <w:bookmarkStart w:id="118" w:name="_Toc66975534"/>
      <w:r>
        <w:t>Pengujian Fungsionalitas Aplikasi</w:t>
      </w:r>
      <w:bookmarkEnd w:id="118"/>
    </w:p>
    <w:p w14:paraId="32ED25A2" w14:textId="5F06D55B" w:rsidR="00DF6045" w:rsidRDefault="008267EE" w:rsidP="001D0B67">
      <w:r>
        <w:rPr>
          <w:color w:val="000000"/>
        </w:rPr>
        <w:t>P</w:t>
      </w:r>
      <w:r w:rsidR="00A30DF6">
        <w:rPr>
          <w:color w:val="000000"/>
        </w:rPr>
        <w:t xml:space="preserve">engujian fungsional aplikasi dilakukan dengan metode </w:t>
      </w:r>
      <w:r w:rsidR="00A30DF6">
        <w:rPr>
          <w:i/>
          <w:iCs/>
          <w:color w:val="000000"/>
        </w:rPr>
        <w:t xml:space="preserve">black box </w:t>
      </w:r>
      <w:r w:rsidR="00A30DF6">
        <w:rPr>
          <w:color w:val="000000"/>
        </w:rPr>
        <w:t xml:space="preserve">menggunakan teknik </w:t>
      </w:r>
      <w:r w:rsidR="00A30DF6">
        <w:rPr>
          <w:i/>
          <w:iCs/>
          <w:color w:val="000000"/>
        </w:rPr>
        <w:t>robust testing</w:t>
      </w:r>
      <w:r w:rsidR="00C62CBE">
        <w:t>.</w:t>
      </w:r>
      <w:r w:rsidR="00DB194F" w:rsidRPr="00DC709C">
        <w:rPr>
          <w:i/>
          <w:iCs/>
        </w:rPr>
        <w:t xml:space="preserve"> Black box</w:t>
      </w:r>
      <w:r w:rsidR="00DB194F" w:rsidRPr="00DC709C">
        <w:t xml:space="preserve"> merupakan salah satu metode pengujian perangkat lunak yang digunakan untuk menemukan kesalahan dan mendemonstrasikan fungsional aplikasi saat dioperasikan, apakah </w:t>
      </w:r>
      <w:r w:rsidR="00DB194F" w:rsidRPr="00DC709C">
        <w:rPr>
          <w:i/>
          <w:iCs/>
        </w:rPr>
        <w:t>input</w:t>
      </w:r>
      <w:r w:rsidR="00DB194F" w:rsidRPr="00DC709C">
        <w:t xml:space="preserve"> diterima dengan benar dan </w:t>
      </w:r>
      <w:r w:rsidR="00DB194F" w:rsidRPr="00DC709C">
        <w:rPr>
          <w:i/>
          <w:iCs/>
        </w:rPr>
        <w:t>output</w:t>
      </w:r>
      <w:r w:rsidR="00DB194F" w:rsidRPr="00DC709C">
        <w:t xml:space="preserve"> yang dihasilkan telah sesuai dengan yang diharapkan </w:t>
      </w:r>
      <w:r w:rsidR="00DB194F">
        <w:rPr>
          <w:rStyle w:val="FootnoteReference"/>
          <w:rFonts w:eastAsia="SimSun"/>
          <w:color w:val="000000"/>
        </w:rPr>
        <w:fldChar w:fldCharType="begin" w:fldLock="1"/>
      </w:r>
      <w:r w:rsidR="00DB194F">
        <w:instrText>ADDIN CSL_CITATION {"citationItems":[{"id":"ITEM-1","itemData":{"abstract":"Indonesia memiliki keragaman bahasa yang luar biasa. Akan tetapi, keterbatasan dalam menguasai berbagai macam bahasa daerah di Indonesia merupakan kendala utama bagi masyarakat umum untuk bisa menguasai bahasa daerah yang bukan berasal dari daerah asalnya. Dengan pesatnya perkembangan teknologi disegala bidang, saat ini sedang dikembangkan mesin penerjemah untuk mengatasi masalah penerjemahan bahasa. Mesin penerjemah statistik merupakan sebuah pendekatan mesin penerjemah dengan hasil terjemahan dihasilkan atas dasar model statistik yang parameter-parameternya diambil dari hasil analisis korpus teks bilingual (korpus paralel). Tujuan yang ingin dicapai dalam penelitian ini adalah memanfaatkan mesin penerjemah statistik (decoder moses) untuk menerjemahkan bahasa secara dua arah, khususnya bahasa Indonesia - bahasa Melayu Sambas yang dihubungkan dengan aplikasi berbasis web sehingga dapat diakses secara luas melalui internet dengan web browser. Pada penelitian ini dilakukan tiga pengujian, pertama dilakukan pengujian terhadap terjemahan mesin penerjemah statistik (decoder moses) dihasilkan rata-rata nilai BLEU yang merepresentasikan akurasi dari sistem penerjemah bahasa Indonesia ke bahasa Melayu Sambas yaitu sebesar 58.50 % dan sistem penerjemahan bahasa Melayu Sambas ke bahasa Indonesia yaitu sebesar 63.76 %. Walau belum memuaskan, nilai ini bisa dikatakan cukup besar untuk penggunaan korpus yang relatif kecil, ketiga pengujian dengan UAT (User Acceptance Test) yang dilakukan oleh 10 user dengan tujuan menguji efektifitas aplikasi web penerjemah yang dirancang. Tanggapan beberapa user terhadap aplikasi web penerjemah sebesar 89,16% dari skor ideal. Dapat disimpulkan dari penelitian ini bahwa aplikasi web penerjemah yang dirancang dinilai berhasil, sangat mudah untuk dipahami user, sangat praktis dan siap dipublikasikan untuk diakses oleh publik. Kata","author":[{"dropping-particle":"","family":"Hidayat","given":"Andri","non-dropping-particle":"","parse-names":false,"suffix":""},{"dropping-particle":"","family":"Sujaini","given":"Herry","non-dropping-particle":"","parse-names":false,"suffix":""},{"dropping-particle":"","family":"Dwinyoto","given":"Rudy","non-dropping-particle":"","parse-names":false,"suffix":""}],"container-title":"Jurnal Sistem dan Teknologi Informasi (JUSTIN)","id":"ITEM-1","issue":"3","issued":{"date-parts":[["2015"]]},"title":"APLIKASI PENERJEMAH DUA ARAH BAHASA INDONESIA – BAHASA MELAYU SAMBAS BERBASIS WEB DENGAN MENGGUNAKAN DECODER MOSES","type":"article-journal","volume":"3"},"uris":["http://www.mendeley.com/documents/?uuid=ff5ffb4e-ba33-46b4-b294-eebbfa48e8a3"]}],"mendeley":{"formattedCitation":"(Hidayat, Sujaini and Dwinyoto, 2015)","plainTextFormattedCitation":"(Hidayat, Sujaini and Dwinyoto, 2015)","previouslyFormattedCitation":"(Hidayat, Sujaini and Dwinyoto, 2015)"},"properties":{"noteIndex":0},"schema":"https://github.com/citation-style-language/schema/raw/master/csl-citation.json"}</w:instrText>
      </w:r>
      <w:r w:rsidR="00DB194F">
        <w:rPr>
          <w:rStyle w:val="FootnoteReference"/>
          <w:rFonts w:eastAsia="SimSun"/>
          <w:color w:val="000000"/>
        </w:rPr>
        <w:fldChar w:fldCharType="separate"/>
      </w:r>
      <w:r w:rsidR="00DB194F" w:rsidRPr="00DB194F">
        <w:rPr>
          <w:noProof/>
        </w:rPr>
        <w:t>(Hidayat, Sujaini and Dwinyoto, 2015)</w:t>
      </w:r>
      <w:r w:rsidR="00DB194F">
        <w:rPr>
          <w:rStyle w:val="FootnoteReference"/>
          <w:rFonts w:eastAsia="SimSun"/>
          <w:color w:val="000000"/>
        </w:rPr>
        <w:fldChar w:fldCharType="end"/>
      </w:r>
      <w:r w:rsidR="00DB194F" w:rsidRPr="00DC709C">
        <w:t xml:space="preserve">. </w:t>
      </w:r>
      <w:r w:rsidR="00A30DF6">
        <w:rPr>
          <w:i/>
          <w:iCs/>
          <w:color w:val="000000"/>
        </w:rPr>
        <w:t>Robustness Testing</w:t>
      </w:r>
      <w:r w:rsidR="00A30DF6">
        <w:rPr>
          <w:color w:val="000000"/>
        </w:rPr>
        <w:t xml:space="preserve"> adalah pengujian dengan data </w:t>
      </w:r>
      <w:r w:rsidR="00A30DF6">
        <w:rPr>
          <w:i/>
          <w:iCs/>
          <w:color w:val="000000"/>
        </w:rPr>
        <w:t xml:space="preserve">input </w:t>
      </w:r>
      <w:r w:rsidR="00A30DF6">
        <w:rPr>
          <w:color w:val="000000"/>
        </w:rPr>
        <w:t>dipilih di luar spesifikasi yang telah didefinisikan dan tujuan dari pengujian ini adalah membuktikan bahwa tidak ada kesalahan jika masukan tidak valid.</w:t>
      </w:r>
    </w:p>
    <w:p w14:paraId="160E70DE" w14:textId="59F54F39" w:rsidR="00DF6045" w:rsidRPr="00DF6045" w:rsidRDefault="00DF6045" w:rsidP="00EC7E1F">
      <w:pPr>
        <w:pStyle w:val="ParagrifIsi"/>
        <w:sectPr w:rsidR="00DF6045" w:rsidRPr="00DF6045" w:rsidSect="00736A37">
          <w:headerReference w:type="default" r:id="rId32"/>
          <w:footerReference w:type="default" r:id="rId33"/>
          <w:headerReference w:type="first" r:id="rId34"/>
          <w:footerReference w:type="first" r:id="rId35"/>
          <w:pgSz w:w="11909" w:h="16834" w:code="9"/>
          <w:pgMar w:top="1701" w:right="1701" w:bottom="1701" w:left="2268" w:header="1134" w:footer="1134" w:gutter="0"/>
          <w:cols w:space="720"/>
          <w:titlePg/>
          <w:docGrid w:linePitch="272"/>
        </w:sectPr>
      </w:pPr>
    </w:p>
    <w:p w14:paraId="430CABDF" w14:textId="073E4F3F" w:rsidR="00D06AE5" w:rsidRPr="00002058" w:rsidRDefault="00F44D3E" w:rsidP="002B2A2B">
      <w:pPr>
        <w:pStyle w:val="Heading1"/>
      </w:pPr>
      <w:bookmarkStart w:id="119" w:name="_Hlk31912692"/>
      <w:r w:rsidRPr="00002058">
        <w:rPr>
          <w:caps w:val="0"/>
        </w:rPr>
        <w:lastRenderedPageBreak/>
        <w:br/>
      </w:r>
      <w:bookmarkStart w:id="120" w:name="_Toc354687555"/>
      <w:bookmarkStart w:id="121" w:name="_Toc354688526"/>
      <w:bookmarkStart w:id="122" w:name="_Toc34601130"/>
      <w:bookmarkStart w:id="123" w:name="_Toc62737579"/>
      <w:bookmarkStart w:id="124" w:name="_Toc66975535"/>
      <w:r w:rsidRPr="00002058">
        <w:rPr>
          <w:caps w:val="0"/>
        </w:rPr>
        <w:t>METODOLOGI PENELITIAN</w:t>
      </w:r>
      <w:bookmarkEnd w:id="120"/>
      <w:bookmarkEnd w:id="121"/>
      <w:bookmarkEnd w:id="122"/>
      <w:bookmarkEnd w:id="123"/>
      <w:bookmarkEnd w:id="124"/>
    </w:p>
    <w:p w14:paraId="1F03367F" w14:textId="7D264EDA" w:rsidR="00E37494" w:rsidRPr="007B644B" w:rsidRDefault="00581DD4" w:rsidP="006705AE">
      <w:pPr>
        <w:pStyle w:val="Heading2"/>
      </w:pPr>
      <w:bookmarkStart w:id="125" w:name="_Toc34601131"/>
      <w:bookmarkStart w:id="126" w:name="_Toc62737580"/>
      <w:bookmarkStart w:id="127" w:name="_Toc66975536"/>
      <w:r w:rsidRPr="007B644B">
        <w:t xml:space="preserve">Data dan </w:t>
      </w:r>
      <w:r w:rsidR="00BD37F2">
        <w:t>Alat Bantu</w:t>
      </w:r>
      <w:r w:rsidRPr="007B644B">
        <w:t xml:space="preserve"> Penelitian</w:t>
      </w:r>
      <w:bookmarkEnd w:id="125"/>
      <w:bookmarkEnd w:id="126"/>
      <w:bookmarkEnd w:id="127"/>
    </w:p>
    <w:p w14:paraId="400D2E5D" w14:textId="40BB42EF" w:rsidR="00DA3EEC" w:rsidRPr="00002058" w:rsidRDefault="00581DD4" w:rsidP="00BF344E">
      <w:pPr>
        <w:pStyle w:val="Heading3"/>
      </w:pPr>
      <w:bookmarkStart w:id="128" w:name="_Toc34601132"/>
      <w:bookmarkStart w:id="129" w:name="_Toc66975537"/>
      <w:r w:rsidRPr="00002058">
        <w:t>Data Penelitian</w:t>
      </w:r>
      <w:bookmarkEnd w:id="128"/>
      <w:bookmarkEnd w:id="129"/>
    </w:p>
    <w:p w14:paraId="7A649087" w14:textId="24920E98" w:rsidR="00237D8F" w:rsidRDefault="00237D8F" w:rsidP="00585BD7">
      <w:r>
        <w:t xml:space="preserve">Data penelitian yang digunakan berupa dokumen teks </w:t>
      </w:r>
      <w:r>
        <w:rPr>
          <w:i/>
          <w:iCs/>
        </w:rPr>
        <w:t>chatting</w:t>
      </w:r>
      <w:r>
        <w:t xml:space="preserve"> berbahasa Melayu Sambas yang diambil aplikasi </w:t>
      </w:r>
      <w:r w:rsidR="003F2F22">
        <w:t>WhatsApp</w:t>
      </w:r>
      <w:r>
        <w:t xml:space="preserve"> dan berisi percakapan bahasa Melayu Sambas. Dokumen teks </w:t>
      </w:r>
      <w:r>
        <w:rPr>
          <w:i/>
          <w:iCs/>
        </w:rPr>
        <w:t xml:space="preserve">chatting </w:t>
      </w:r>
      <w:r>
        <w:t xml:space="preserve">ini kemudian dilakukan </w:t>
      </w:r>
      <w:r w:rsidR="00044076">
        <w:t>pelabelan, yaitu m</w:t>
      </w:r>
      <w:r w:rsidR="00F25D78">
        <w:t xml:space="preserve">enandai setiap kata dengan kata benar </w:t>
      </w:r>
      <w:r>
        <w:t xml:space="preserve">dan perbaikan pada </w:t>
      </w:r>
      <w:r w:rsidR="00B5423A">
        <w:t xml:space="preserve">kalimat teks </w:t>
      </w:r>
      <w:r w:rsidR="00B5423A">
        <w:rPr>
          <w:i/>
          <w:iCs/>
        </w:rPr>
        <w:t xml:space="preserve">chatting </w:t>
      </w:r>
      <w:r w:rsidR="00B5423A">
        <w:t xml:space="preserve">yang tidak </w:t>
      </w:r>
      <w:r w:rsidR="00044076">
        <w:t>benar (tidak baku)</w:t>
      </w:r>
      <w:r w:rsidR="00B5423A">
        <w:t xml:space="preserve">, sehingga menghasilkan </w:t>
      </w:r>
      <w:r w:rsidR="00F25D78">
        <w:t xml:space="preserve">korpus </w:t>
      </w:r>
      <w:r w:rsidR="00044076">
        <w:rPr>
          <w:i/>
          <w:iCs/>
        </w:rPr>
        <w:t>t</w:t>
      </w:r>
      <w:r w:rsidR="00F25D78">
        <w:rPr>
          <w:i/>
          <w:iCs/>
        </w:rPr>
        <w:t>agging</w:t>
      </w:r>
      <w:r w:rsidR="00F25D78">
        <w:t xml:space="preserve"> </w:t>
      </w:r>
      <w:r w:rsidR="00F25D78" w:rsidRPr="0051753A">
        <w:t xml:space="preserve">untuk </w:t>
      </w:r>
      <w:r w:rsidR="009F3737" w:rsidRPr="0051753A">
        <w:t>pra proses</w:t>
      </w:r>
      <w:r w:rsidR="0051753A">
        <w:t xml:space="preserve"> </w:t>
      </w:r>
      <w:r w:rsidR="00C44715" w:rsidRPr="00C44715">
        <w:t>HMM</w:t>
      </w:r>
      <w:r w:rsidR="0051753A">
        <w:t xml:space="preserve"> </w:t>
      </w:r>
      <w:r w:rsidR="00F25D78" w:rsidRPr="0051753A">
        <w:t>dan</w:t>
      </w:r>
      <w:r w:rsidR="00F25D78">
        <w:t xml:space="preserve"> korpus bahasa Melayu Sambas.</w:t>
      </w:r>
    </w:p>
    <w:p w14:paraId="00741727" w14:textId="742E823E" w:rsidR="00F25D78" w:rsidRPr="00F25D78" w:rsidRDefault="00F25D78" w:rsidP="00585BD7">
      <w:r>
        <w:t>Korpus bahasa Melayu Sambas diterjemahkan ke bahasa Indonesia sehingga menghasilkan Korpus bahasa Indonesia</w:t>
      </w:r>
      <w:r w:rsidR="00B944CF">
        <w:t>. Korpus bahasa Melayu Sambas dan korpus bahasa Indonesia ini dijadikan sebagai korpus paralel</w:t>
      </w:r>
      <w:r w:rsidR="004A2AA9">
        <w:t xml:space="preserve"> untuk mesin translasi Moses Decoder</w:t>
      </w:r>
      <w:r w:rsidR="00B944CF">
        <w:t>. Jumlah korpus paralel yang dibuat sebanyak 4500 pasang kalimat.</w:t>
      </w:r>
    </w:p>
    <w:p w14:paraId="7EC9990A" w14:textId="1235B0D0" w:rsidR="00581DD4" w:rsidRDefault="00BD37F2" w:rsidP="00BF344E">
      <w:pPr>
        <w:pStyle w:val="Heading3"/>
      </w:pPr>
      <w:bookmarkStart w:id="130" w:name="_Toc34601133"/>
      <w:bookmarkStart w:id="131" w:name="_Toc66975538"/>
      <w:r>
        <w:t>Alat Bantu</w:t>
      </w:r>
      <w:r w:rsidR="00E37494" w:rsidRPr="00002058">
        <w:t xml:space="preserve"> Penelitian</w:t>
      </w:r>
      <w:bookmarkEnd w:id="130"/>
      <w:bookmarkEnd w:id="131"/>
    </w:p>
    <w:p w14:paraId="3399C0E7" w14:textId="12A112C7" w:rsidR="00E37494" w:rsidRPr="00B944CF" w:rsidRDefault="00B944CF" w:rsidP="00CC19A1">
      <w:r w:rsidRPr="00B944CF">
        <w:t>Alat yang digunakan pada penelitian ini terdiri dari</w:t>
      </w:r>
      <w:r w:rsidR="00BD37F2">
        <w:t xml:space="preserve"> alat perancangan penelitian,</w:t>
      </w:r>
      <w:r w:rsidRPr="00B944CF">
        <w:t xml:space="preserve"> perangkat </w:t>
      </w:r>
      <w:r w:rsidRPr="00CC19A1">
        <w:t>keras</w:t>
      </w:r>
      <w:r w:rsidR="00BD37F2">
        <w:t>,</w:t>
      </w:r>
      <w:r w:rsidRPr="00B944CF">
        <w:t xml:space="preserve"> dan perangkat lunak. Berikut akan dipaparkan apa saja </w:t>
      </w:r>
      <w:r w:rsidR="00BD37F2">
        <w:t xml:space="preserve">alat perancangan penelitian, </w:t>
      </w:r>
      <w:r w:rsidRPr="00B944CF">
        <w:t>perangkat keras</w:t>
      </w:r>
      <w:r w:rsidR="00BD37F2">
        <w:t>,</w:t>
      </w:r>
      <w:r w:rsidRPr="00B944CF">
        <w:t xml:space="preserve"> dan perangkat lunak yang digunakan</w:t>
      </w:r>
      <w:r>
        <w:t>:</w:t>
      </w:r>
    </w:p>
    <w:p w14:paraId="42E50130" w14:textId="273B421D" w:rsidR="00BD37F2" w:rsidRPr="003D3E1E" w:rsidRDefault="00BD37F2" w:rsidP="000A45AF">
      <w:pPr>
        <w:pStyle w:val="Subtitle"/>
        <w:numPr>
          <w:ilvl w:val="0"/>
          <w:numId w:val="13"/>
        </w:numPr>
        <w:ind w:left="567" w:hanging="567"/>
        <w:rPr>
          <w:lang w:val="en-ID"/>
        </w:rPr>
      </w:pPr>
      <w:r>
        <w:t xml:space="preserve">Alat </w:t>
      </w:r>
      <w:r w:rsidRPr="00B37022">
        <w:t>Perancangan</w:t>
      </w:r>
      <w:r>
        <w:t xml:space="preserve"> Penelitian</w:t>
      </w:r>
    </w:p>
    <w:p w14:paraId="27642BDA" w14:textId="1FD362B5" w:rsidR="00BD37F2" w:rsidRDefault="00BD37F2" w:rsidP="00B37022">
      <w:pPr>
        <w:rPr>
          <w:lang w:val="en-ID"/>
        </w:rPr>
      </w:pPr>
      <w:r w:rsidRPr="00BD37F2">
        <w:t xml:space="preserve">Alat penelitian yang digunakan dalam penelitian ini adalah </w:t>
      </w:r>
      <w:r w:rsidRPr="00BD37F2">
        <w:rPr>
          <w:i/>
          <w:iCs/>
        </w:rPr>
        <w:t>Unified Modelling Language</w:t>
      </w:r>
      <w:r w:rsidRPr="00BD37F2">
        <w:t xml:space="preserve"> (UML). UML digunakan untuk menggambarkan batasan sistem dan fungsi-fungsi sistem secara umum, menggambarkan kegiatan atau proses yang dilaksanakan secara umum, menggambarkan representasi struktur sistem. Diagram yang akan digunakan dalam pengembangan sistem ini adalah </w:t>
      </w:r>
      <w:r w:rsidRPr="00BD37F2">
        <w:rPr>
          <w:i/>
          <w:iCs/>
        </w:rPr>
        <w:t>use case diagram</w:t>
      </w:r>
      <w:r w:rsidRPr="00BD37F2">
        <w:t xml:space="preserve">, </w:t>
      </w:r>
      <w:r w:rsidRPr="00BD37F2">
        <w:rPr>
          <w:i/>
          <w:iCs/>
        </w:rPr>
        <w:t>class diagram</w:t>
      </w:r>
      <w:r w:rsidR="00E1358A">
        <w:t>,</w:t>
      </w:r>
      <w:r w:rsidR="006019D4">
        <w:t xml:space="preserve"> </w:t>
      </w:r>
      <w:r w:rsidR="006019D4">
        <w:rPr>
          <w:i/>
          <w:iCs/>
        </w:rPr>
        <w:t>statechart diagram</w:t>
      </w:r>
      <w:r w:rsidR="006019D4">
        <w:t>,</w:t>
      </w:r>
      <w:r w:rsidRPr="00BD37F2">
        <w:t xml:space="preserve"> dan </w:t>
      </w:r>
      <w:r w:rsidRPr="00BD37F2">
        <w:rPr>
          <w:i/>
          <w:iCs/>
        </w:rPr>
        <w:t>sequence diagram</w:t>
      </w:r>
      <w:r w:rsidRPr="00BD37F2">
        <w:t>.</w:t>
      </w:r>
    </w:p>
    <w:p w14:paraId="2C8A1E22" w14:textId="485A1503" w:rsidR="00E37494" w:rsidRPr="00CC19A1" w:rsidRDefault="00E37494" w:rsidP="00594867">
      <w:pPr>
        <w:pStyle w:val="Subtitle"/>
      </w:pPr>
      <w:r w:rsidRPr="00CC19A1">
        <w:t>P</w:t>
      </w:r>
      <w:r w:rsidR="007B644B">
        <w:t>e</w:t>
      </w:r>
      <w:r w:rsidRPr="00CC19A1">
        <w:t>rangkat Keras</w:t>
      </w:r>
    </w:p>
    <w:p w14:paraId="49B2CB61" w14:textId="6BB51488" w:rsidR="00E37494" w:rsidRPr="00002058" w:rsidRDefault="00BD37F2" w:rsidP="00B37022">
      <w:pPr>
        <w:rPr>
          <w:lang w:val="en-ID"/>
        </w:rPr>
      </w:pPr>
      <w:r w:rsidRPr="00BD37F2">
        <w:t>Adapun perangkat keras yang digunakan untuk merancang aplikasi yang akan dibangun adalah sebagai berikut:</w:t>
      </w:r>
    </w:p>
    <w:p w14:paraId="6264D27D" w14:textId="77777777" w:rsidR="00BD37F2" w:rsidRPr="00B37022" w:rsidRDefault="00BD37F2" w:rsidP="000A45AF">
      <w:pPr>
        <w:pStyle w:val="ListParagraph3"/>
        <w:numPr>
          <w:ilvl w:val="0"/>
          <w:numId w:val="3"/>
        </w:numPr>
        <w:spacing w:after="0" w:afterAutospacing="0" w:line="360" w:lineRule="auto"/>
        <w:ind w:left="1134" w:hanging="567"/>
        <w:rPr>
          <w:rFonts w:ascii="Times New Roman" w:eastAsia="Calibri" w:hAnsi="Times New Roman"/>
        </w:rPr>
      </w:pPr>
      <w:r w:rsidRPr="00B37022">
        <w:rPr>
          <w:rFonts w:ascii="Times New Roman" w:eastAsia="Calibri" w:hAnsi="Times New Roman"/>
        </w:rPr>
        <w:lastRenderedPageBreak/>
        <w:t>Satu unit laptop Dell Latitude 3580 dengan spesifikasi, Intel Core i5-7200 2.50GHz, 8.00GB RAM DDR4, Intel HD Graphic 620, Harddisk 1TB.</w:t>
      </w:r>
    </w:p>
    <w:p w14:paraId="0E028EC9" w14:textId="77777777" w:rsidR="00BD37F2" w:rsidRPr="00B37022" w:rsidRDefault="00BD37F2" w:rsidP="000A45AF">
      <w:pPr>
        <w:pStyle w:val="ListParagraph3"/>
        <w:numPr>
          <w:ilvl w:val="0"/>
          <w:numId w:val="3"/>
        </w:numPr>
        <w:spacing w:after="0" w:afterAutospacing="0" w:line="360" w:lineRule="auto"/>
        <w:ind w:left="1134" w:hanging="567"/>
        <w:rPr>
          <w:rFonts w:ascii="Times New Roman" w:eastAsia="Calibri" w:hAnsi="Times New Roman"/>
        </w:rPr>
      </w:pPr>
      <w:r w:rsidRPr="00B37022">
        <w:rPr>
          <w:rFonts w:ascii="Times New Roman" w:eastAsia="Calibri" w:hAnsi="Times New Roman"/>
        </w:rPr>
        <w:t xml:space="preserve">Smartphone Samsung A5 2017 dengan spesifikasi, </w:t>
      </w:r>
      <w:r w:rsidRPr="00B37022">
        <w:rPr>
          <w:rFonts w:ascii="Times New Roman" w:eastAsia="Calibri" w:hAnsi="Times New Roman"/>
          <w:lang w:val="en-US"/>
        </w:rPr>
        <w:t>Octa-core 1.9 GHz Cortex-A53</w:t>
      </w:r>
      <w:r w:rsidRPr="00B37022">
        <w:rPr>
          <w:rFonts w:ascii="Times New Roman" w:eastAsia="Calibri" w:hAnsi="Times New Roman"/>
        </w:rPr>
        <w:t xml:space="preserve">, </w:t>
      </w:r>
      <w:r w:rsidRPr="00B37022">
        <w:rPr>
          <w:rFonts w:ascii="Times New Roman" w:eastAsia="Calibri" w:hAnsi="Times New Roman"/>
          <w:lang w:val="en-US"/>
        </w:rPr>
        <w:t>Mali-T830MP3</w:t>
      </w:r>
      <w:r w:rsidRPr="00B37022">
        <w:rPr>
          <w:rFonts w:ascii="Times New Roman" w:eastAsia="Calibri" w:hAnsi="Times New Roman"/>
        </w:rPr>
        <w:t>, 3GB RAM + 32GB ROM, Android versi 8.0.0, LTE Support.</w:t>
      </w:r>
    </w:p>
    <w:p w14:paraId="5BB6C590" w14:textId="5A457D6E" w:rsidR="00C80C30" w:rsidRDefault="00C80C30" w:rsidP="00594867">
      <w:pPr>
        <w:pStyle w:val="Subtitle"/>
        <w:rPr>
          <w:lang w:val="id-ID"/>
        </w:rPr>
      </w:pPr>
      <w:r>
        <w:rPr>
          <w:lang w:val="id-ID"/>
        </w:rPr>
        <w:t>Perangkat Lunak</w:t>
      </w:r>
    </w:p>
    <w:p w14:paraId="7B3121CA" w14:textId="77777777" w:rsidR="00C80C30" w:rsidRPr="00002058" w:rsidRDefault="00C80C30" w:rsidP="00C80C30">
      <w:pPr>
        <w:rPr>
          <w:lang w:val="en-ID"/>
        </w:rPr>
      </w:pPr>
      <w:r w:rsidRPr="00EC11D5">
        <w:t>Adapun perangkat lunak yang digunakan untuk merancang aplikasi yang akan dibangun adalah sebagai berikut:</w:t>
      </w:r>
    </w:p>
    <w:p w14:paraId="4C0F6AD3" w14:textId="67FCC244" w:rsidR="00134D99" w:rsidRDefault="00CC60D2" w:rsidP="000A45AF">
      <w:pPr>
        <w:pStyle w:val="ListParagraph3"/>
        <w:numPr>
          <w:ilvl w:val="0"/>
          <w:numId w:val="6"/>
        </w:numPr>
        <w:spacing w:before="0" w:beforeAutospacing="0" w:line="360" w:lineRule="auto"/>
        <w:ind w:left="1134" w:hanging="567"/>
        <w:rPr>
          <w:rFonts w:ascii="Times New Roman" w:eastAsia="Calibri" w:hAnsi="Times New Roman"/>
        </w:rPr>
      </w:pPr>
      <w:r w:rsidRPr="00CC60D2">
        <w:rPr>
          <w:rFonts w:ascii="Times New Roman" w:eastAsia="Calibri" w:hAnsi="Times New Roman"/>
        </w:rPr>
        <w:t>Alibaba ECS (Elastic Cloud Server)</w:t>
      </w:r>
    </w:p>
    <w:p w14:paraId="1585E0D8" w14:textId="796C0BB1" w:rsidR="00134D99" w:rsidRDefault="00CC60D2" w:rsidP="00134D99">
      <w:pPr>
        <w:pStyle w:val="ListParagraph3"/>
        <w:spacing w:before="0" w:beforeAutospacing="0" w:line="360" w:lineRule="auto"/>
        <w:ind w:left="567"/>
        <w:rPr>
          <w:rFonts w:ascii="Times New Roman" w:eastAsia="Calibri" w:hAnsi="Times New Roman"/>
        </w:rPr>
      </w:pPr>
      <w:r w:rsidRPr="00CC60D2">
        <w:rPr>
          <w:rFonts w:ascii="Times New Roman" w:eastAsia="Calibri" w:hAnsi="Times New Roman"/>
        </w:rPr>
        <w:t>Alibaba ECS (Elastic Cloud Server)</w:t>
      </w:r>
      <w:r w:rsidR="00134D99">
        <w:rPr>
          <w:rFonts w:ascii="Times New Roman" w:eastAsia="Calibri" w:hAnsi="Times New Roman"/>
        </w:rPr>
        <w:t xml:space="preserve"> digunakan sebagai </w:t>
      </w:r>
      <w:r w:rsidR="00134D99">
        <w:rPr>
          <w:rFonts w:ascii="Times New Roman" w:eastAsia="Calibri" w:hAnsi="Times New Roman"/>
          <w:i/>
          <w:iCs/>
        </w:rPr>
        <w:t>cloud server</w:t>
      </w:r>
      <w:r w:rsidR="00134D99">
        <w:rPr>
          <w:rFonts w:ascii="Times New Roman" w:eastAsia="Calibri" w:hAnsi="Times New Roman"/>
        </w:rPr>
        <w:t xml:space="preserve"> pada penelitian ini</w:t>
      </w:r>
      <w:r w:rsidR="00011699">
        <w:rPr>
          <w:rFonts w:ascii="Times New Roman" w:eastAsia="Calibri" w:hAnsi="Times New Roman"/>
        </w:rPr>
        <w:t xml:space="preserve">, </w:t>
      </w:r>
      <w:r w:rsidR="00011699" w:rsidRPr="00011699">
        <w:rPr>
          <w:rFonts w:ascii="Times New Roman" w:eastAsia="Calibri" w:hAnsi="Times New Roman"/>
        </w:rPr>
        <w:t>dengan</w:t>
      </w:r>
      <w:r w:rsidR="00011699">
        <w:rPr>
          <w:rFonts w:ascii="Times New Roman" w:eastAsia="Calibri" w:hAnsi="Times New Roman"/>
        </w:rPr>
        <w:t xml:space="preserve"> spesifikasi </w:t>
      </w:r>
      <w:r w:rsidR="00011699" w:rsidRPr="00011699">
        <w:rPr>
          <w:rFonts w:ascii="Times New Roman" w:eastAsia="Calibri" w:hAnsi="Times New Roman"/>
        </w:rPr>
        <w:t xml:space="preserve">RAM 1 GiB dan penyimpanan </w:t>
      </w:r>
      <w:r>
        <w:rPr>
          <w:rFonts w:ascii="Times New Roman" w:eastAsia="Calibri" w:hAnsi="Times New Roman"/>
        </w:rPr>
        <w:t>40</w:t>
      </w:r>
      <w:r w:rsidR="00011699" w:rsidRPr="00011699">
        <w:rPr>
          <w:rFonts w:ascii="Times New Roman" w:eastAsia="Calibri" w:hAnsi="Times New Roman"/>
        </w:rPr>
        <w:t xml:space="preserve"> Gi</w:t>
      </w:r>
      <w:r w:rsidR="00E071CA">
        <w:rPr>
          <w:rFonts w:ascii="Times New Roman" w:eastAsia="Calibri" w:hAnsi="Times New Roman"/>
        </w:rPr>
        <w:t>B</w:t>
      </w:r>
      <w:r w:rsidR="00011699" w:rsidRPr="00011699">
        <w:rPr>
          <w:rFonts w:ascii="Times New Roman" w:eastAsia="Calibri" w:hAnsi="Times New Roman"/>
        </w:rPr>
        <w:t>.</w:t>
      </w:r>
    </w:p>
    <w:p w14:paraId="26EA4296" w14:textId="4429E012" w:rsidR="00C80C30" w:rsidRPr="00F047B4" w:rsidRDefault="00C80C30" w:rsidP="000A45AF">
      <w:pPr>
        <w:pStyle w:val="ListParagraph3"/>
        <w:numPr>
          <w:ilvl w:val="0"/>
          <w:numId w:val="6"/>
        </w:numPr>
        <w:spacing w:before="0" w:beforeAutospacing="0" w:line="360" w:lineRule="auto"/>
        <w:ind w:left="1134" w:hanging="567"/>
        <w:rPr>
          <w:rFonts w:ascii="Times New Roman" w:eastAsia="Calibri" w:hAnsi="Times New Roman"/>
        </w:rPr>
      </w:pPr>
      <w:r w:rsidRPr="00F047B4">
        <w:rPr>
          <w:rFonts w:ascii="Times New Roman" w:eastAsia="Calibri" w:hAnsi="Times New Roman"/>
        </w:rPr>
        <w:t xml:space="preserve">Sistem Operasi Linux Ubuntu </w:t>
      </w:r>
      <w:r w:rsidR="00462A44">
        <w:rPr>
          <w:rFonts w:ascii="Times New Roman" w:eastAsia="Calibri" w:hAnsi="Times New Roman"/>
        </w:rPr>
        <w:t xml:space="preserve">Server </w:t>
      </w:r>
      <w:r w:rsidRPr="00F047B4">
        <w:rPr>
          <w:rFonts w:ascii="Times New Roman" w:eastAsia="Calibri" w:hAnsi="Times New Roman"/>
        </w:rPr>
        <w:t>16.04 LTS</w:t>
      </w:r>
    </w:p>
    <w:p w14:paraId="0409463E" w14:textId="7333A0EF" w:rsidR="00C80C30" w:rsidRPr="00F047B4" w:rsidRDefault="00C80C30" w:rsidP="00C80C30">
      <w:pPr>
        <w:pStyle w:val="ListParagraph3"/>
        <w:spacing w:line="360" w:lineRule="auto"/>
        <w:ind w:left="567"/>
        <w:rPr>
          <w:rFonts w:ascii="Times New Roman" w:eastAsia="Calibri" w:hAnsi="Times New Roman"/>
        </w:rPr>
      </w:pPr>
      <w:r w:rsidRPr="00F047B4">
        <w:rPr>
          <w:rFonts w:ascii="Times New Roman" w:eastAsia="Calibri" w:hAnsi="Times New Roman"/>
          <w:lang w:val="en-US"/>
        </w:rPr>
        <w:t>Sistem operasi Linux Ubuntu</w:t>
      </w:r>
      <w:r w:rsidR="00462A44">
        <w:rPr>
          <w:rFonts w:ascii="Times New Roman" w:eastAsia="Calibri" w:hAnsi="Times New Roman"/>
        </w:rPr>
        <w:t xml:space="preserve"> Server</w:t>
      </w:r>
      <w:r w:rsidRPr="00F047B4">
        <w:rPr>
          <w:rFonts w:ascii="Times New Roman" w:eastAsia="Calibri" w:hAnsi="Times New Roman"/>
          <w:lang w:val="en-US"/>
        </w:rPr>
        <w:t xml:space="preserve"> 1</w:t>
      </w:r>
      <w:r w:rsidRPr="00F047B4">
        <w:rPr>
          <w:rFonts w:ascii="Times New Roman" w:eastAsia="Calibri" w:hAnsi="Times New Roman"/>
        </w:rPr>
        <w:t>6</w:t>
      </w:r>
      <w:r w:rsidRPr="00F047B4">
        <w:rPr>
          <w:rFonts w:ascii="Times New Roman" w:eastAsia="Calibri" w:hAnsi="Times New Roman"/>
          <w:lang w:val="en-US"/>
        </w:rPr>
        <w:t xml:space="preserve">.04 LTS </w:t>
      </w:r>
      <w:r w:rsidR="00134D99">
        <w:rPr>
          <w:rFonts w:ascii="Times New Roman" w:eastAsia="Calibri" w:hAnsi="Times New Roman"/>
        </w:rPr>
        <w:t>digunakan sebagai sistem operasi pada serve</w:t>
      </w:r>
      <w:r w:rsidR="00011699">
        <w:rPr>
          <w:rFonts w:ascii="Times New Roman" w:eastAsia="Calibri" w:hAnsi="Times New Roman"/>
        </w:rPr>
        <w:t>r dan untuk</w:t>
      </w:r>
      <w:r w:rsidRPr="00F047B4">
        <w:rPr>
          <w:rFonts w:ascii="Times New Roman" w:eastAsia="Calibri" w:hAnsi="Times New Roman"/>
          <w:lang w:val="en-US"/>
        </w:rPr>
        <w:t xml:space="preserve"> instalasi </w:t>
      </w:r>
      <w:r w:rsidR="00011699">
        <w:rPr>
          <w:rFonts w:ascii="Times New Roman" w:eastAsia="Calibri" w:hAnsi="Times New Roman"/>
        </w:rPr>
        <w:t>serta</w:t>
      </w:r>
      <w:r w:rsidRPr="00F047B4">
        <w:rPr>
          <w:rFonts w:ascii="Times New Roman" w:eastAsia="Calibri" w:hAnsi="Times New Roman"/>
          <w:lang w:val="en-US"/>
        </w:rPr>
        <w:t xml:space="preserve"> konfigurasi</w:t>
      </w:r>
      <w:r w:rsidR="00011699">
        <w:rPr>
          <w:rFonts w:ascii="Times New Roman" w:eastAsia="Calibri" w:hAnsi="Times New Roman"/>
        </w:rPr>
        <w:t xml:space="preserve"> mesin penerjemah pada server</w:t>
      </w:r>
      <w:r w:rsidRPr="00F047B4">
        <w:rPr>
          <w:rFonts w:ascii="Times New Roman" w:eastAsia="Calibri" w:hAnsi="Times New Roman"/>
        </w:rPr>
        <w:t>.</w:t>
      </w:r>
    </w:p>
    <w:p w14:paraId="72D87284" w14:textId="77777777" w:rsidR="00C80C30" w:rsidRPr="00F047B4" w:rsidRDefault="00C80C30" w:rsidP="000A45AF">
      <w:pPr>
        <w:pStyle w:val="ListParagraph3"/>
        <w:numPr>
          <w:ilvl w:val="0"/>
          <w:numId w:val="6"/>
        </w:numPr>
        <w:spacing w:line="360" w:lineRule="auto"/>
        <w:ind w:left="1134" w:hanging="567"/>
        <w:rPr>
          <w:rFonts w:ascii="Times New Roman" w:eastAsia="Calibri" w:hAnsi="Times New Roman"/>
        </w:rPr>
      </w:pPr>
      <w:r w:rsidRPr="00F047B4">
        <w:rPr>
          <w:rFonts w:ascii="Times New Roman" w:eastAsia="Calibri" w:hAnsi="Times New Roman"/>
        </w:rPr>
        <w:t>Windows 10 Pro 64-bit</w:t>
      </w:r>
    </w:p>
    <w:p w14:paraId="74AE226B" w14:textId="77777777" w:rsidR="00C80C30" w:rsidRPr="00F047B4" w:rsidRDefault="00C80C30" w:rsidP="00C80C30">
      <w:pPr>
        <w:pStyle w:val="ListParagraph3"/>
        <w:spacing w:line="360" w:lineRule="auto"/>
        <w:ind w:left="567"/>
        <w:rPr>
          <w:rFonts w:ascii="Times New Roman" w:eastAsia="Calibri" w:hAnsi="Times New Roman"/>
        </w:rPr>
      </w:pPr>
      <w:r w:rsidRPr="00F047B4">
        <w:rPr>
          <w:rFonts w:ascii="Times New Roman" w:eastAsia="Calibri" w:hAnsi="Times New Roman"/>
        </w:rPr>
        <w:t xml:space="preserve">Sistem operasi Windows 10 Pro 64-bit digunakan untuk pengerjaan aplikasi android, pengerjaan penulisan, dan perancangan </w:t>
      </w:r>
      <w:r w:rsidRPr="00F047B4">
        <w:rPr>
          <w:rFonts w:ascii="Times New Roman" w:eastAsia="Calibri" w:hAnsi="Times New Roman"/>
          <w:i/>
          <w:iCs/>
        </w:rPr>
        <w:t>Unified Modelling Language</w:t>
      </w:r>
      <w:r w:rsidRPr="00F047B4">
        <w:rPr>
          <w:rFonts w:ascii="Times New Roman" w:eastAsia="Calibri" w:hAnsi="Times New Roman"/>
        </w:rPr>
        <w:t xml:space="preserve"> (UML).</w:t>
      </w:r>
    </w:p>
    <w:p w14:paraId="576B556F" w14:textId="77777777" w:rsidR="00C80C30" w:rsidRPr="00F047B4" w:rsidRDefault="00C80C30" w:rsidP="000A45AF">
      <w:pPr>
        <w:pStyle w:val="ListParagraph3"/>
        <w:numPr>
          <w:ilvl w:val="0"/>
          <w:numId w:val="6"/>
        </w:numPr>
        <w:spacing w:line="360" w:lineRule="auto"/>
        <w:ind w:left="1134" w:hanging="567"/>
        <w:rPr>
          <w:rFonts w:ascii="Times New Roman" w:eastAsia="Calibri" w:hAnsi="Times New Roman"/>
        </w:rPr>
      </w:pPr>
      <w:r w:rsidRPr="00F047B4">
        <w:rPr>
          <w:rFonts w:ascii="Times New Roman" w:eastAsia="Calibri" w:hAnsi="Times New Roman"/>
        </w:rPr>
        <w:t>Apache 2.4.41</w:t>
      </w:r>
    </w:p>
    <w:p w14:paraId="4BB97930" w14:textId="77777777" w:rsidR="00C80C30" w:rsidRPr="00F047B4" w:rsidRDefault="00C80C30" w:rsidP="00C80C30">
      <w:pPr>
        <w:pStyle w:val="ListParagraph3"/>
        <w:spacing w:line="360" w:lineRule="auto"/>
        <w:ind w:left="567"/>
        <w:rPr>
          <w:rFonts w:ascii="Times New Roman" w:eastAsia="Calibri" w:hAnsi="Times New Roman"/>
        </w:rPr>
      </w:pPr>
      <w:r w:rsidRPr="00F047B4">
        <w:rPr>
          <w:rFonts w:ascii="Times New Roman" w:eastAsia="Calibri" w:hAnsi="Times New Roman"/>
        </w:rPr>
        <w:t xml:space="preserve">Apache 2.4.41 digunakan sebagai </w:t>
      </w:r>
      <w:r w:rsidRPr="00F047B4">
        <w:rPr>
          <w:rFonts w:ascii="Times New Roman" w:eastAsia="Calibri" w:hAnsi="Times New Roman"/>
          <w:i/>
          <w:iCs/>
        </w:rPr>
        <w:t>web server</w:t>
      </w:r>
      <w:r w:rsidRPr="00F047B4">
        <w:rPr>
          <w:rFonts w:ascii="Times New Roman" w:eastAsia="Calibri" w:hAnsi="Times New Roman"/>
        </w:rPr>
        <w:t xml:space="preserve"> dan digunakan pada sisi </w:t>
      </w:r>
      <w:r w:rsidRPr="00F047B4">
        <w:rPr>
          <w:rFonts w:ascii="Times New Roman" w:eastAsia="Calibri" w:hAnsi="Times New Roman"/>
          <w:i/>
          <w:iCs/>
        </w:rPr>
        <w:t>server</w:t>
      </w:r>
      <w:r w:rsidRPr="00F047B4">
        <w:rPr>
          <w:rFonts w:ascii="Times New Roman" w:eastAsia="Calibri" w:hAnsi="Times New Roman"/>
        </w:rPr>
        <w:t>.</w:t>
      </w:r>
    </w:p>
    <w:p w14:paraId="256AF590" w14:textId="77777777" w:rsidR="00C80C30" w:rsidRPr="00F047B4" w:rsidRDefault="00C80C30" w:rsidP="000A45AF">
      <w:pPr>
        <w:pStyle w:val="ListParagraph3"/>
        <w:numPr>
          <w:ilvl w:val="0"/>
          <w:numId w:val="6"/>
        </w:numPr>
        <w:spacing w:line="360" w:lineRule="auto"/>
        <w:ind w:left="1134" w:hanging="567"/>
        <w:rPr>
          <w:rFonts w:ascii="Times New Roman" w:eastAsia="Calibri" w:hAnsi="Times New Roman"/>
        </w:rPr>
      </w:pPr>
      <w:r w:rsidRPr="00F047B4">
        <w:rPr>
          <w:rFonts w:ascii="Times New Roman" w:eastAsia="Calibri" w:hAnsi="Times New Roman"/>
        </w:rPr>
        <w:t>PHP 7.4</w:t>
      </w:r>
    </w:p>
    <w:p w14:paraId="135B67F6" w14:textId="77777777" w:rsidR="00C80C30" w:rsidRPr="00F047B4" w:rsidRDefault="00C80C30" w:rsidP="00C80C30">
      <w:pPr>
        <w:pStyle w:val="ListParagraph3"/>
        <w:spacing w:line="360" w:lineRule="auto"/>
        <w:ind w:left="567"/>
        <w:rPr>
          <w:rFonts w:ascii="Times New Roman" w:eastAsia="Calibri" w:hAnsi="Times New Roman"/>
        </w:rPr>
      </w:pPr>
      <w:r w:rsidRPr="00F047B4">
        <w:rPr>
          <w:rFonts w:ascii="Times New Roman" w:eastAsia="Calibri" w:hAnsi="Times New Roman"/>
        </w:rPr>
        <w:t xml:space="preserve">PHP 7.4 digunakan sebagai </w:t>
      </w:r>
      <w:r w:rsidRPr="00F047B4">
        <w:rPr>
          <w:rFonts w:ascii="Times New Roman" w:eastAsia="Calibri" w:hAnsi="Times New Roman"/>
          <w:i/>
          <w:iCs/>
        </w:rPr>
        <w:t xml:space="preserve">web service </w:t>
      </w:r>
      <w:r w:rsidRPr="00F047B4">
        <w:rPr>
          <w:rFonts w:ascii="Times New Roman" w:eastAsia="Calibri" w:hAnsi="Times New Roman"/>
        </w:rPr>
        <w:t xml:space="preserve">yang menghubungkan antara aplikasi android dengan </w:t>
      </w:r>
      <w:r w:rsidRPr="00F047B4">
        <w:rPr>
          <w:rFonts w:ascii="Times New Roman" w:eastAsia="Calibri" w:hAnsi="Times New Roman"/>
          <w:i/>
          <w:iCs/>
        </w:rPr>
        <w:t>server</w:t>
      </w:r>
      <w:r w:rsidRPr="00F047B4">
        <w:rPr>
          <w:rFonts w:ascii="Times New Roman" w:eastAsia="Calibri" w:hAnsi="Times New Roman"/>
        </w:rPr>
        <w:t xml:space="preserve">. </w:t>
      </w:r>
      <w:r w:rsidRPr="00F047B4">
        <w:rPr>
          <w:rFonts w:ascii="Times New Roman" w:eastAsia="Calibri" w:hAnsi="Times New Roman"/>
          <w:i/>
          <w:iCs/>
        </w:rPr>
        <w:t>Web service</w:t>
      </w:r>
      <w:r w:rsidRPr="00F047B4">
        <w:rPr>
          <w:rFonts w:ascii="Times New Roman" w:eastAsia="Calibri" w:hAnsi="Times New Roman"/>
        </w:rPr>
        <w:t xml:space="preserve"> digunakan agar pesan teks dapat dilakukan </w:t>
      </w:r>
      <w:r>
        <w:rPr>
          <w:rFonts w:ascii="Times New Roman" w:eastAsia="Calibri" w:hAnsi="Times New Roman"/>
        </w:rPr>
        <w:t>pra proses</w:t>
      </w:r>
      <w:r w:rsidRPr="00F047B4">
        <w:rPr>
          <w:rFonts w:ascii="Times New Roman" w:eastAsia="Calibri" w:hAnsi="Times New Roman"/>
        </w:rPr>
        <w:t xml:space="preserve"> dan penerjemahan pesan oleh </w:t>
      </w:r>
      <w:r w:rsidRPr="00F047B4">
        <w:rPr>
          <w:rFonts w:ascii="Times New Roman" w:eastAsia="Calibri" w:hAnsi="Times New Roman"/>
          <w:i/>
          <w:iCs/>
        </w:rPr>
        <w:t>server</w:t>
      </w:r>
      <w:r w:rsidRPr="00F047B4">
        <w:rPr>
          <w:rFonts w:ascii="Times New Roman" w:eastAsia="Calibri" w:hAnsi="Times New Roman"/>
        </w:rPr>
        <w:t>.</w:t>
      </w:r>
    </w:p>
    <w:p w14:paraId="34B00942" w14:textId="77777777" w:rsidR="00C80C30" w:rsidRPr="00F047B4" w:rsidRDefault="00C80C30" w:rsidP="000A45AF">
      <w:pPr>
        <w:pStyle w:val="ListParagraph3"/>
        <w:numPr>
          <w:ilvl w:val="0"/>
          <w:numId w:val="6"/>
        </w:numPr>
        <w:spacing w:line="360" w:lineRule="auto"/>
        <w:ind w:left="1134" w:hanging="567"/>
        <w:rPr>
          <w:rFonts w:ascii="Times New Roman" w:eastAsia="Calibri" w:hAnsi="Times New Roman"/>
        </w:rPr>
      </w:pPr>
      <w:r w:rsidRPr="00F047B4">
        <w:rPr>
          <w:rFonts w:ascii="Times New Roman" w:eastAsia="Calibri" w:hAnsi="Times New Roman"/>
        </w:rPr>
        <w:t>MobaXterm v12.1</w:t>
      </w:r>
    </w:p>
    <w:p w14:paraId="3EB030FD" w14:textId="01ADA615" w:rsidR="00462A44" w:rsidRPr="00F047B4" w:rsidRDefault="00C80C30" w:rsidP="00C80C30">
      <w:pPr>
        <w:pStyle w:val="ListParagraph3"/>
        <w:spacing w:line="360" w:lineRule="auto"/>
        <w:ind w:left="567"/>
        <w:rPr>
          <w:rFonts w:ascii="Times New Roman" w:eastAsia="Calibri" w:hAnsi="Times New Roman"/>
        </w:rPr>
      </w:pPr>
      <w:r w:rsidRPr="00F047B4">
        <w:rPr>
          <w:rFonts w:ascii="Times New Roman" w:eastAsia="Calibri" w:hAnsi="Times New Roman"/>
        </w:rPr>
        <w:t xml:space="preserve">MobaXterm digunakan untuk akses ssh dan ftp pada </w:t>
      </w:r>
      <w:r w:rsidRPr="00F047B4">
        <w:rPr>
          <w:rFonts w:ascii="Times New Roman" w:eastAsia="Calibri" w:hAnsi="Times New Roman"/>
          <w:i/>
          <w:iCs/>
        </w:rPr>
        <w:t>server</w:t>
      </w:r>
      <w:r w:rsidRPr="00F047B4">
        <w:rPr>
          <w:rFonts w:ascii="Times New Roman" w:eastAsia="Calibri" w:hAnsi="Times New Roman"/>
        </w:rPr>
        <w:t xml:space="preserve"> yang kemudian digunakan untuk mengunggah file korpus dan file PHP ke server. MobaXterm juga digunakan untuk melakukan instalasi dan konfigurasi pada </w:t>
      </w:r>
      <w:r w:rsidRPr="00F047B4">
        <w:rPr>
          <w:rFonts w:ascii="Times New Roman" w:eastAsia="Calibri" w:hAnsi="Times New Roman"/>
          <w:i/>
          <w:iCs/>
        </w:rPr>
        <w:t>server</w:t>
      </w:r>
      <w:r w:rsidRPr="00F047B4">
        <w:rPr>
          <w:rFonts w:ascii="Times New Roman" w:eastAsia="Calibri" w:hAnsi="Times New Roman"/>
        </w:rPr>
        <w:t>.</w:t>
      </w:r>
    </w:p>
    <w:p w14:paraId="3BCB6918" w14:textId="77777777" w:rsidR="00C80C30" w:rsidRPr="00F047B4" w:rsidRDefault="00C80C30" w:rsidP="000A45AF">
      <w:pPr>
        <w:pStyle w:val="ListParagraph3"/>
        <w:numPr>
          <w:ilvl w:val="0"/>
          <w:numId w:val="6"/>
        </w:numPr>
        <w:spacing w:line="360" w:lineRule="auto"/>
        <w:ind w:left="1134" w:hanging="567"/>
        <w:rPr>
          <w:rFonts w:ascii="Times New Roman" w:eastAsia="Calibri" w:hAnsi="Times New Roman"/>
        </w:rPr>
      </w:pPr>
      <w:r w:rsidRPr="00F047B4">
        <w:rPr>
          <w:rFonts w:ascii="Times New Roman" w:eastAsia="Calibri" w:hAnsi="Times New Roman"/>
        </w:rPr>
        <w:lastRenderedPageBreak/>
        <w:t>Firebase</w:t>
      </w:r>
    </w:p>
    <w:p w14:paraId="058B843B" w14:textId="77777777" w:rsidR="00C80C30" w:rsidRPr="00F047B4" w:rsidRDefault="00C80C30" w:rsidP="00C80C30">
      <w:pPr>
        <w:pStyle w:val="ListParagraph3"/>
        <w:spacing w:line="360" w:lineRule="auto"/>
        <w:ind w:left="567"/>
        <w:rPr>
          <w:rFonts w:ascii="Times New Roman" w:eastAsia="Calibri" w:hAnsi="Times New Roman"/>
        </w:rPr>
      </w:pPr>
      <w:r w:rsidRPr="00F047B4">
        <w:rPr>
          <w:rFonts w:ascii="Times New Roman" w:eastAsia="Calibri" w:hAnsi="Times New Roman"/>
        </w:rPr>
        <w:t xml:space="preserve">Firebase digunakan sebagai </w:t>
      </w:r>
      <w:r w:rsidRPr="00F047B4">
        <w:rPr>
          <w:rFonts w:ascii="Times New Roman" w:eastAsia="Calibri" w:hAnsi="Times New Roman"/>
          <w:i/>
          <w:iCs/>
        </w:rPr>
        <w:t xml:space="preserve">socket realtime </w:t>
      </w:r>
      <w:r w:rsidRPr="00F047B4">
        <w:rPr>
          <w:rFonts w:ascii="Times New Roman" w:eastAsia="Calibri" w:hAnsi="Times New Roman"/>
        </w:rPr>
        <w:t xml:space="preserve">pada sisi aplikasi android, </w:t>
      </w:r>
      <w:r w:rsidRPr="00F047B4">
        <w:rPr>
          <w:rFonts w:ascii="Times New Roman" w:eastAsia="Calibri" w:hAnsi="Times New Roman"/>
          <w:i/>
          <w:iCs/>
        </w:rPr>
        <w:t>realtime database</w:t>
      </w:r>
      <w:r w:rsidRPr="00F047B4">
        <w:rPr>
          <w:rFonts w:ascii="Times New Roman" w:eastAsia="Calibri" w:hAnsi="Times New Roman"/>
        </w:rPr>
        <w:t>, otentikasi pengguna, dan digunakan untuk membuat notifikasi pesan masuk. Firebase ini yang mengirimkan pesan yang sudah diterjemahkan oleh mesin ke penerima pesan.</w:t>
      </w:r>
    </w:p>
    <w:p w14:paraId="545C7BFC" w14:textId="77777777" w:rsidR="00C80C30" w:rsidRPr="0051753A" w:rsidRDefault="00C80C30" w:rsidP="000A45AF">
      <w:pPr>
        <w:pStyle w:val="ListParagraph3"/>
        <w:numPr>
          <w:ilvl w:val="0"/>
          <w:numId w:val="6"/>
        </w:numPr>
        <w:spacing w:line="360" w:lineRule="auto"/>
        <w:ind w:left="1134" w:hanging="567"/>
        <w:rPr>
          <w:rFonts w:ascii="Times New Roman" w:eastAsia="Calibri" w:hAnsi="Times New Roman"/>
        </w:rPr>
      </w:pPr>
      <w:r w:rsidRPr="0051753A">
        <w:rPr>
          <w:rFonts w:ascii="Times New Roman" w:eastAsia="Calibri" w:hAnsi="Times New Roman"/>
        </w:rPr>
        <w:t>IPostagger</w:t>
      </w:r>
    </w:p>
    <w:p w14:paraId="7B0D675B" w14:textId="3149B9FD" w:rsidR="00C80C30" w:rsidRPr="00F047B4" w:rsidRDefault="00C80C30" w:rsidP="00C80C30">
      <w:pPr>
        <w:pStyle w:val="ListParagraph3"/>
        <w:spacing w:line="360" w:lineRule="auto"/>
        <w:ind w:left="567"/>
        <w:rPr>
          <w:rFonts w:ascii="Times New Roman" w:eastAsia="Calibri" w:hAnsi="Times New Roman"/>
        </w:rPr>
      </w:pPr>
      <w:r w:rsidRPr="0051753A">
        <w:rPr>
          <w:rFonts w:ascii="Times New Roman" w:eastAsia="Calibri" w:hAnsi="Times New Roman"/>
        </w:rPr>
        <w:t>IPostagger digunakan untuk melakukan pra proses</w:t>
      </w:r>
      <w:r w:rsidR="0051753A">
        <w:rPr>
          <w:rFonts w:ascii="Times New Roman" w:eastAsia="Calibri" w:hAnsi="Times New Roman"/>
        </w:rPr>
        <w:t xml:space="preserve"> </w:t>
      </w:r>
      <w:r w:rsidR="00C44715" w:rsidRPr="00C44715">
        <w:rPr>
          <w:rFonts w:ascii="Times New Roman" w:eastAsia="Calibri" w:hAnsi="Times New Roman"/>
        </w:rPr>
        <w:t xml:space="preserve">HMM dengan </w:t>
      </w:r>
      <w:r w:rsidR="00D354CE">
        <w:rPr>
          <w:rFonts w:ascii="Times New Roman" w:eastAsia="Calibri" w:hAnsi="Times New Roman"/>
          <w:i/>
          <w:iCs/>
        </w:rPr>
        <w:t>t</w:t>
      </w:r>
      <w:r w:rsidR="00C44715">
        <w:rPr>
          <w:rFonts w:ascii="Times New Roman" w:eastAsia="Calibri" w:hAnsi="Times New Roman"/>
          <w:i/>
          <w:iCs/>
        </w:rPr>
        <w:t>rigram</w:t>
      </w:r>
      <w:r w:rsidRPr="0051753A">
        <w:rPr>
          <w:rFonts w:ascii="Times New Roman" w:eastAsia="Calibri" w:hAnsi="Times New Roman"/>
        </w:rPr>
        <w:t xml:space="preserve"> terhadap pesan teks yang ditulis oleh pengirim pesan. Pesan yang sudah dilakukan pra proses kemudian akan dikirimkan ke </w:t>
      </w:r>
      <w:r w:rsidRPr="0051753A">
        <w:rPr>
          <w:rFonts w:ascii="Times New Roman" w:eastAsia="Calibri" w:hAnsi="Times New Roman"/>
          <w:i/>
          <w:iCs/>
        </w:rPr>
        <w:t xml:space="preserve">server </w:t>
      </w:r>
      <w:r w:rsidRPr="0051753A">
        <w:rPr>
          <w:rFonts w:ascii="Times New Roman" w:eastAsia="Calibri" w:hAnsi="Times New Roman"/>
        </w:rPr>
        <w:t>Moses Decoder.</w:t>
      </w:r>
    </w:p>
    <w:p w14:paraId="396D2B95" w14:textId="65915923" w:rsidR="00153883" w:rsidRDefault="00153883" w:rsidP="000A45AF">
      <w:pPr>
        <w:pStyle w:val="ListParagraph3"/>
        <w:numPr>
          <w:ilvl w:val="0"/>
          <w:numId w:val="6"/>
        </w:numPr>
        <w:spacing w:line="360" w:lineRule="auto"/>
        <w:ind w:left="1134" w:hanging="567"/>
        <w:rPr>
          <w:rFonts w:ascii="Times New Roman" w:eastAsia="Calibri" w:hAnsi="Times New Roman"/>
        </w:rPr>
      </w:pPr>
      <w:r>
        <w:rPr>
          <w:rFonts w:ascii="Times New Roman" w:eastAsia="Calibri" w:hAnsi="Times New Roman"/>
        </w:rPr>
        <w:t>NLTK (Natural Language Toolkit)</w:t>
      </w:r>
    </w:p>
    <w:p w14:paraId="1415932C" w14:textId="14A152F0" w:rsidR="00153883" w:rsidRPr="00F00380" w:rsidRDefault="00153883" w:rsidP="00153883">
      <w:pPr>
        <w:pStyle w:val="ListParagraph3"/>
        <w:spacing w:line="360" w:lineRule="auto"/>
        <w:ind w:left="567"/>
        <w:rPr>
          <w:rFonts w:ascii="Times New Roman" w:eastAsia="Calibri" w:hAnsi="Times New Roman"/>
          <w:iCs/>
        </w:rPr>
      </w:pPr>
      <w:r>
        <w:rPr>
          <w:rFonts w:ascii="Times New Roman" w:eastAsia="Calibri" w:hAnsi="Times New Roman"/>
        </w:rPr>
        <w:t xml:space="preserve">NLTK merupakan </w:t>
      </w:r>
      <w:r w:rsidRPr="00153883">
        <w:rPr>
          <w:rFonts w:ascii="Times New Roman" w:eastAsia="Calibri" w:hAnsi="Times New Roman"/>
          <w:i/>
          <w:iCs/>
        </w:rPr>
        <w:t>tools</w:t>
      </w:r>
      <w:r>
        <w:rPr>
          <w:rFonts w:ascii="Times New Roman" w:eastAsia="Calibri" w:hAnsi="Times New Roman"/>
          <w:i/>
          <w:iCs/>
        </w:rPr>
        <w:t xml:space="preserve"> </w:t>
      </w:r>
      <w:r>
        <w:rPr>
          <w:rFonts w:ascii="Times New Roman" w:eastAsia="Calibri" w:hAnsi="Times New Roman"/>
        </w:rPr>
        <w:t xml:space="preserve">yang akan digunakan untuk mencari nilai </w:t>
      </w:r>
      <w:r w:rsidRPr="00153883">
        <w:rPr>
          <w:rFonts w:ascii="Times New Roman" w:hAnsi="Times New Roman"/>
          <w:bCs/>
          <w:i/>
          <w:lang w:val="sv-SE"/>
        </w:rPr>
        <w:t>accuracy, precision, recall</w:t>
      </w:r>
      <w:r w:rsidRPr="00153883">
        <w:rPr>
          <w:rFonts w:ascii="Times New Roman" w:hAnsi="Times New Roman"/>
          <w:bCs/>
          <w:lang w:val="sv-SE"/>
        </w:rPr>
        <w:t xml:space="preserve">, dan </w:t>
      </w:r>
      <w:r w:rsidRPr="00153883">
        <w:rPr>
          <w:rFonts w:ascii="Times New Roman" w:hAnsi="Times New Roman"/>
          <w:bCs/>
          <w:i/>
          <w:lang w:val="sv-SE"/>
        </w:rPr>
        <w:t>f-measure</w:t>
      </w:r>
      <w:r w:rsidR="00F00380">
        <w:rPr>
          <w:rFonts w:ascii="Times New Roman" w:hAnsi="Times New Roman"/>
          <w:bCs/>
          <w:i/>
        </w:rPr>
        <w:t xml:space="preserve"> </w:t>
      </w:r>
      <w:r w:rsidR="00F00380">
        <w:rPr>
          <w:rFonts w:ascii="Times New Roman" w:hAnsi="Times New Roman"/>
          <w:bCs/>
          <w:iCs/>
        </w:rPr>
        <w:t xml:space="preserve">dari hasil </w:t>
      </w:r>
      <w:r w:rsidR="00E92037">
        <w:rPr>
          <w:rFonts w:ascii="Times New Roman" w:hAnsi="Times New Roman"/>
          <w:bCs/>
          <w:iCs/>
        </w:rPr>
        <w:t xml:space="preserve">pra proses </w:t>
      </w:r>
      <w:r w:rsidR="00E92037">
        <w:rPr>
          <w:rFonts w:ascii="Times New Roman" w:hAnsi="Times New Roman"/>
          <w:bCs/>
          <w:i/>
        </w:rPr>
        <w:t>Ngram</w:t>
      </w:r>
      <w:r w:rsidR="00F00380">
        <w:rPr>
          <w:rFonts w:ascii="Times New Roman" w:hAnsi="Times New Roman"/>
          <w:bCs/>
          <w:iCs/>
        </w:rPr>
        <w:t>.</w:t>
      </w:r>
    </w:p>
    <w:p w14:paraId="504E913C" w14:textId="3678B752" w:rsidR="00F00380" w:rsidRDefault="00F00380" w:rsidP="000A45AF">
      <w:pPr>
        <w:pStyle w:val="ListParagraph3"/>
        <w:numPr>
          <w:ilvl w:val="0"/>
          <w:numId w:val="6"/>
        </w:numPr>
        <w:spacing w:line="360" w:lineRule="auto"/>
        <w:ind w:left="1134" w:hanging="567"/>
        <w:rPr>
          <w:rFonts w:ascii="Times New Roman" w:eastAsia="Calibri" w:hAnsi="Times New Roman"/>
        </w:rPr>
      </w:pPr>
      <w:r>
        <w:rPr>
          <w:rFonts w:ascii="Times New Roman" w:eastAsia="Calibri" w:hAnsi="Times New Roman"/>
        </w:rPr>
        <w:t>PyCharm Community</w:t>
      </w:r>
    </w:p>
    <w:p w14:paraId="501D9C74" w14:textId="4E3D4BD0" w:rsidR="00F00380" w:rsidRDefault="00F00380" w:rsidP="00F00380">
      <w:pPr>
        <w:pStyle w:val="ListParagraph3"/>
        <w:spacing w:line="360" w:lineRule="auto"/>
        <w:ind w:left="567"/>
        <w:rPr>
          <w:rFonts w:ascii="Times New Roman" w:eastAsia="Calibri" w:hAnsi="Times New Roman"/>
        </w:rPr>
      </w:pPr>
      <w:r>
        <w:rPr>
          <w:rFonts w:ascii="Times New Roman" w:eastAsia="Calibri" w:hAnsi="Times New Roman"/>
        </w:rPr>
        <w:t xml:space="preserve">PyCharm Community merupakan IDE khusus bahasa pemrograman python. PyCharm Community digunakan untuk menjalankan atau mengeksekusi perintah NLTK untuk mencari nilai akurasi </w:t>
      </w:r>
      <w:r w:rsidR="00E92037">
        <w:rPr>
          <w:rFonts w:ascii="Times New Roman" w:eastAsia="Calibri" w:hAnsi="Times New Roman"/>
        </w:rPr>
        <w:t xml:space="preserve">pra proses </w:t>
      </w:r>
      <w:r w:rsidR="00C44715">
        <w:rPr>
          <w:rFonts w:ascii="Times New Roman" w:eastAsia="Calibri" w:hAnsi="Times New Roman"/>
        </w:rPr>
        <w:t>HMM</w:t>
      </w:r>
      <w:r>
        <w:rPr>
          <w:rFonts w:ascii="Times New Roman" w:eastAsia="Calibri" w:hAnsi="Times New Roman"/>
        </w:rPr>
        <w:t>.</w:t>
      </w:r>
    </w:p>
    <w:p w14:paraId="4C431514" w14:textId="0A1E87DB" w:rsidR="00C80C30" w:rsidRPr="00F047B4" w:rsidRDefault="00C80C30" w:rsidP="000A45AF">
      <w:pPr>
        <w:pStyle w:val="ListParagraph3"/>
        <w:numPr>
          <w:ilvl w:val="0"/>
          <w:numId w:val="6"/>
        </w:numPr>
        <w:spacing w:line="360" w:lineRule="auto"/>
        <w:ind w:left="1134" w:hanging="567"/>
        <w:rPr>
          <w:rFonts w:ascii="Times New Roman" w:eastAsia="Calibri" w:hAnsi="Times New Roman"/>
        </w:rPr>
      </w:pPr>
      <w:r w:rsidRPr="00F047B4">
        <w:rPr>
          <w:rFonts w:ascii="Times New Roman" w:eastAsia="Calibri" w:hAnsi="Times New Roman"/>
        </w:rPr>
        <w:t>Moses Decoder</w:t>
      </w:r>
    </w:p>
    <w:p w14:paraId="448C8665" w14:textId="77777777" w:rsidR="00C80C30" w:rsidRPr="00F047B4" w:rsidRDefault="00C80C30" w:rsidP="00C80C30">
      <w:pPr>
        <w:pStyle w:val="ListParagraph3"/>
        <w:spacing w:line="360" w:lineRule="auto"/>
        <w:ind w:left="567"/>
        <w:rPr>
          <w:rFonts w:ascii="Times New Roman" w:eastAsia="Calibri" w:hAnsi="Times New Roman"/>
        </w:rPr>
      </w:pPr>
      <w:r w:rsidRPr="00CA3587">
        <w:rPr>
          <w:rFonts w:ascii="Times New Roman" w:eastAsia="Calibri" w:hAnsi="Times New Roman"/>
        </w:rPr>
        <w:t>Moses Decoder</w:t>
      </w:r>
      <w:r w:rsidRPr="00F047B4">
        <w:rPr>
          <w:rFonts w:ascii="Times New Roman" w:eastAsia="Calibri" w:hAnsi="Times New Roman"/>
        </w:rPr>
        <w:t xml:space="preserve"> digunakan sebagai mesin penerjemah yang akan menerjemahkan pesan teks berbahasa Melayu Sambas yang sudah dilakukan praposes sehingga menjadi pesan teks berbahasa Indonesia.</w:t>
      </w:r>
    </w:p>
    <w:p w14:paraId="5E0C9A45" w14:textId="77777777" w:rsidR="00C80C30" w:rsidRPr="00F047B4" w:rsidRDefault="00C80C30" w:rsidP="000A45AF">
      <w:pPr>
        <w:pStyle w:val="ListParagraph3"/>
        <w:numPr>
          <w:ilvl w:val="0"/>
          <w:numId w:val="6"/>
        </w:numPr>
        <w:spacing w:line="360" w:lineRule="auto"/>
        <w:ind w:left="1134" w:hanging="567"/>
        <w:rPr>
          <w:rFonts w:ascii="Times New Roman" w:eastAsia="Calibri" w:hAnsi="Times New Roman"/>
        </w:rPr>
      </w:pPr>
      <w:r w:rsidRPr="00F047B4">
        <w:rPr>
          <w:rFonts w:ascii="Times New Roman" w:eastAsia="Calibri" w:hAnsi="Times New Roman"/>
        </w:rPr>
        <w:t>Kenlm</w:t>
      </w:r>
    </w:p>
    <w:p w14:paraId="24873125" w14:textId="77777777" w:rsidR="00C80C30" w:rsidRPr="00F047B4" w:rsidRDefault="00C80C30" w:rsidP="00C80C30">
      <w:pPr>
        <w:pStyle w:val="ListParagraph3"/>
        <w:spacing w:line="360" w:lineRule="auto"/>
        <w:ind w:left="567"/>
        <w:rPr>
          <w:rFonts w:ascii="Times New Roman" w:eastAsia="Calibri" w:hAnsi="Times New Roman"/>
        </w:rPr>
      </w:pPr>
      <w:r w:rsidRPr="00F047B4">
        <w:rPr>
          <w:rFonts w:ascii="Times New Roman" w:eastAsia="Calibri" w:hAnsi="Times New Roman"/>
        </w:rPr>
        <w:t>Kenlm digunakan sebagai bahasa pemodelan dalam men-</w:t>
      </w:r>
      <w:r w:rsidRPr="00F047B4">
        <w:rPr>
          <w:rFonts w:ascii="Times New Roman" w:eastAsia="Calibri" w:hAnsi="Times New Roman"/>
          <w:i/>
          <w:iCs/>
        </w:rPr>
        <w:t>training</w:t>
      </w:r>
      <w:r w:rsidRPr="00F047B4">
        <w:rPr>
          <w:rFonts w:ascii="Times New Roman" w:eastAsia="Calibri" w:hAnsi="Times New Roman"/>
        </w:rPr>
        <w:t xml:space="preserve"> korpus bahasa Melayu Sambas dan bahasa Indonesia. Hasil dari pemodelan bahasa adalah probabilitas kemunculan kata yang nantinya akan dijadikan sebagai referensi dalam proses penerjemahan.</w:t>
      </w:r>
    </w:p>
    <w:p w14:paraId="329BAA35" w14:textId="2BEFFAA3" w:rsidR="00462A44" w:rsidRDefault="00462A44" w:rsidP="000A45AF">
      <w:pPr>
        <w:pStyle w:val="ListParagraph3"/>
        <w:numPr>
          <w:ilvl w:val="0"/>
          <w:numId w:val="6"/>
        </w:numPr>
        <w:spacing w:line="360" w:lineRule="auto"/>
        <w:ind w:left="1134" w:hanging="567"/>
        <w:rPr>
          <w:rFonts w:ascii="Times New Roman" w:eastAsia="Calibri" w:hAnsi="Times New Roman"/>
        </w:rPr>
      </w:pPr>
      <w:r w:rsidRPr="00F047B4">
        <w:rPr>
          <w:rFonts w:ascii="Times New Roman" w:eastAsia="Calibri" w:hAnsi="Times New Roman"/>
        </w:rPr>
        <w:t>Giza++</w:t>
      </w:r>
    </w:p>
    <w:p w14:paraId="306F0EDD" w14:textId="278E18E6" w:rsidR="00462A44" w:rsidRDefault="00462A44" w:rsidP="00462A44">
      <w:pPr>
        <w:pStyle w:val="ListParagraph3"/>
        <w:spacing w:line="360" w:lineRule="auto"/>
        <w:ind w:left="567"/>
        <w:rPr>
          <w:rFonts w:ascii="Times New Roman" w:eastAsia="Calibri" w:hAnsi="Times New Roman"/>
        </w:rPr>
      </w:pPr>
      <w:r w:rsidRPr="00462A44">
        <w:rPr>
          <w:rFonts w:ascii="Times New Roman" w:eastAsia="Calibri" w:hAnsi="Times New Roman"/>
        </w:rPr>
        <w:t>Giza++ digunakan untuk men-</w:t>
      </w:r>
      <w:r w:rsidRPr="00153883">
        <w:rPr>
          <w:rFonts w:ascii="Times New Roman" w:eastAsia="Calibri" w:hAnsi="Times New Roman"/>
          <w:i/>
          <w:iCs/>
        </w:rPr>
        <w:t>training</w:t>
      </w:r>
      <w:r w:rsidRPr="00462A44">
        <w:rPr>
          <w:rFonts w:ascii="Times New Roman" w:eastAsia="Calibri" w:hAnsi="Times New Roman"/>
        </w:rPr>
        <w:t xml:space="preserve"> korpus paralel sehingga menghasilkan vocabulary corpus, word alignment, dan tabel model translasi. Vocabulary corpus berisi pasangan kata-kata sumber dan target masing-masing beserta jumlah kemunculan kata dalam korpus. Word alignment berisi susunan kalimat sumber terhadap kalimat target. Sedangkan model translasi </w:t>
      </w:r>
      <w:r w:rsidRPr="00462A44">
        <w:rPr>
          <w:rFonts w:ascii="Times New Roman" w:eastAsia="Calibri" w:hAnsi="Times New Roman"/>
        </w:rPr>
        <w:lastRenderedPageBreak/>
        <w:t>berisi padanan kata antara bahasa sumber  dengan bahasa target yang memiliki nilai probabilitas.</w:t>
      </w:r>
    </w:p>
    <w:p w14:paraId="71751761" w14:textId="3C820E86" w:rsidR="00C80C30" w:rsidRPr="00F047B4" w:rsidRDefault="00462A44" w:rsidP="000A45AF">
      <w:pPr>
        <w:pStyle w:val="ListParagraph3"/>
        <w:numPr>
          <w:ilvl w:val="0"/>
          <w:numId w:val="6"/>
        </w:numPr>
        <w:spacing w:line="360" w:lineRule="auto"/>
        <w:ind w:left="1134" w:hanging="567"/>
        <w:rPr>
          <w:rFonts w:ascii="Times New Roman" w:eastAsia="Calibri" w:hAnsi="Times New Roman"/>
        </w:rPr>
      </w:pPr>
      <w:r w:rsidRPr="00F047B4">
        <w:rPr>
          <w:rFonts w:ascii="Times New Roman" w:eastAsia="Calibri" w:hAnsi="Times New Roman"/>
        </w:rPr>
        <w:t>Android Studio 3.5.1</w:t>
      </w:r>
    </w:p>
    <w:p w14:paraId="1F35B6BD" w14:textId="0DF3F228" w:rsidR="00462A44" w:rsidRDefault="00462A44" w:rsidP="00462A44">
      <w:pPr>
        <w:pStyle w:val="ListParagraph3"/>
        <w:spacing w:after="0" w:afterAutospacing="0" w:line="360" w:lineRule="auto"/>
        <w:ind w:left="567"/>
        <w:rPr>
          <w:rFonts w:ascii="Times New Roman" w:eastAsia="Calibri" w:hAnsi="Times New Roman"/>
        </w:rPr>
      </w:pPr>
      <w:bookmarkStart w:id="132" w:name="_Hlk63199555"/>
      <w:r w:rsidRPr="00F047B4">
        <w:rPr>
          <w:rFonts w:ascii="Times New Roman" w:eastAsia="Calibri" w:hAnsi="Times New Roman"/>
        </w:rPr>
        <w:t xml:space="preserve">Android Studio 3.5.1 digunakan untuk membangun aplikasi </w:t>
      </w:r>
      <w:r w:rsidRPr="00F047B4">
        <w:rPr>
          <w:rFonts w:ascii="Times New Roman" w:eastAsia="Calibri" w:hAnsi="Times New Roman"/>
          <w:i/>
          <w:iCs/>
        </w:rPr>
        <w:t>chatting</w:t>
      </w:r>
      <w:r w:rsidRPr="00F047B4">
        <w:rPr>
          <w:rFonts w:ascii="Times New Roman" w:eastAsia="Calibri" w:hAnsi="Times New Roman"/>
        </w:rPr>
        <w:t xml:space="preserve"> berbasis Android yang mengimplementasikan mesin penerjemah statistik dengan </w:t>
      </w:r>
      <w:r w:rsidRPr="00CA3587">
        <w:rPr>
          <w:rFonts w:ascii="Times New Roman" w:eastAsia="Calibri" w:hAnsi="Times New Roman"/>
        </w:rPr>
        <w:t>Moses Decoder</w:t>
      </w:r>
      <w:r w:rsidRPr="00F047B4">
        <w:rPr>
          <w:rFonts w:ascii="Times New Roman" w:eastAsia="Calibri" w:hAnsi="Times New Roman"/>
        </w:rPr>
        <w:t>.</w:t>
      </w:r>
    </w:p>
    <w:p w14:paraId="0729B5F2" w14:textId="71971B2C" w:rsidR="00E37494" w:rsidRPr="00002058" w:rsidRDefault="00ED0AB0" w:rsidP="006705AE">
      <w:pPr>
        <w:pStyle w:val="Heading2"/>
      </w:pPr>
      <w:bookmarkStart w:id="133" w:name="_Toc34601134"/>
      <w:bookmarkStart w:id="134" w:name="_Toc62737581"/>
      <w:bookmarkStart w:id="135" w:name="_Toc66975539"/>
      <w:bookmarkEnd w:id="132"/>
      <w:r w:rsidRPr="00002058">
        <w:t>Metodologi Penelitian</w:t>
      </w:r>
      <w:bookmarkEnd w:id="133"/>
      <w:bookmarkEnd w:id="134"/>
      <w:bookmarkEnd w:id="135"/>
    </w:p>
    <w:p w14:paraId="7EED7984" w14:textId="775BAB9F" w:rsidR="00BC41C8" w:rsidRPr="00BC41C8" w:rsidRDefault="00BC41C8" w:rsidP="00585BD7">
      <w:r>
        <w:t>Metodologi penelitian dilakukan dengan tujuan untuk memberi gambaran terkait aktivitas penelitian yang dilakukan. Penelitian ini juga dilakukan dalam tiga proses yaitu tahapan, metode, dan hasil. Gambar 3.1 berikut menggambarkan metodologi penelitian yang akan dilakukan.</w:t>
      </w:r>
    </w:p>
    <w:p w14:paraId="46275D33" w14:textId="77777777" w:rsidR="001F3540" w:rsidRDefault="00BC41C8" w:rsidP="001F3540">
      <w:pPr>
        <w:pStyle w:val="Gambar"/>
        <w:keepNext/>
      </w:pPr>
      <w:r>
        <w:drawing>
          <wp:inline distT="0" distB="0" distL="0" distR="0" wp14:anchorId="03A95116" wp14:editId="0D2A9D99">
            <wp:extent cx="5040000" cy="4428000"/>
            <wp:effectExtent l="0" t="0" r="825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040000" cy="4428000"/>
                    </a:xfrm>
                    <a:prstGeom prst="rect">
                      <a:avLst/>
                    </a:prstGeom>
                    <a:noFill/>
                    <a:ln>
                      <a:noFill/>
                    </a:ln>
                  </pic:spPr>
                </pic:pic>
              </a:graphicData>
            </a:graphic>
          </wp:inline>
        </w:drawing>
      </w:r>
    </w:p>
    <w:p w14:paraId="635BFB4C" w14:textId="359962C0" w:rsidR="00507910" w:rsidRDefault="001F3540" w:rsidP="001F3540">
      <w:pPr>
        <w:pStyle w:val="Caption"/>
        <w:jc w:val="center"/>
      </w:pPr>
      <w:bookmarkStart w:id="136" w:name="_Toc62752502"/>
      <w:bookmarkStart w:id="137" w:name="_Toc75524627"/>
      <w:r>
        <w:t>Gambar 3.</w:t>
      </w:r>
      <w:r>
        <w:fldChar w:fldCharType="begin"/>
      </w:r>
      <w:r>
        <w:instrText xml:space="preserve"> SEQ Gambar_3. \* ARABIC </w:instrText>
      </w:r>
      <w:r>
        <w:fldChar w:fldCharType="separate"/>
      </w:r>
      <w:r w:rsidR="00554840">
        <w:rPr>
          <w:noProof/>
        </w:rPr>
        <w:t>1</w:t>
      </w:r>
      <w:r>
        <w:fldChar w:fldCharType="end"/>
      </w:r>
      <w:r>
        <w:t xml:space="preserve"> </w:t>
      </w:r>
      <w:r>
        <w:rPr>
          <w:b w:val="0"/>
          <w:bCs w:val="0"/>
        </w:rPr>
        <w:t>Metodologi Penelitian</w:t>
      </w:r>
      <w:bookmarkEnd w:id="136"/>
      <w:bookmarkEnd w:id="137"/>
    </w:p>
    <w:p w14:paraId="01100BD4" w14:textId="03FB34CB" w:rsidR="00BC41C8" w:rsidRPr="00380166" w:rsidRDefault="00BC41C8" w:rsidP="00B16708">
      <w:r w:rsidRPr="00BC41C8">
        <w:t xml:space="preserve">Berdasarkan metodologi penelitian pada Gambar </w:t>
      </w:r>
      <w:r>
        <w:t>3.1</w:t>
      </w:r>
      <w:r w:rsidRPr="00BC41C8">
        <w:t xml:space="preserve"> maka dapat dilihat beberapa tahapan dalam peneli</w:t>
      </w:r>
      <w:r w:rsidR="00722971">
        <w:t>ti</w:t>
      </w:r>
      <w:r w:rsidRPr="00BC41C8">
        <w:t>an ini. Tahapan-tahapan tersebut terdiri dari:</w:t>
      </w:r>
    </w:p>
    <w:p w14:paraId="0F455E39" w14:textId="5BF734AA" w:rsidR="00631B36" w:rsidRDefault="00631B36" w:rsidP="000A45AF">
      <w:pPr>
        <w:pStyle w:val="Subtitle"/>
        <w:numPr>
          <w:ilvl w:val="0"/>
          <w:numId w:val="11"/>
        </w:numPr>
        <w:ind w:left="567" w:hanging="567"/>
      </w:pPr>
      <w:r>
        <w:lastRenderedPageBreak/>
        <w:t>Analisis Permasalahan</w:t>
      </w:r>
    </w:p>
    <w:p w14:paraId="35AC32CD" w14:textId="59AEB534" w:rsidR="00631B36" w:rsidRPr="00EE7B91" w:rsidRDefault="006F7528" w:rsidP="00F047B4">
      <w:r>
        <w:t xml:space="preserve">Analisis permasalahan merupakan tahapan untuk </w:t>
      </w:r>
      <w:r w:rsidR="00730B52">
        <w:t>mengenal atau</w:t>
      </w:r>
      <w:r>
        <w:t xml:space="preserve"> merinci</w:t>
      </w:r>
      <w:r w:rsidR="00724163">
        <w:t xml:space="preserve"> </w:t>
      </w:r>
      <w:r w:rsidR="00EE7B91">
        <w:t>elemen-elemen</w:t>
      </w:r>
      <w:r w:rsidR="00730B52">
        <w:t xml:space="preserve"> dalam penelitian guna dapat memperoleh informas</w:t>
      </w:r>
      <w:r w:rsidR="00EE7B91">
        <w:t xml:space="preserve">i dan menentukan dasar-dasar dalam penelitian dalam hal ini dasar-dasar dalam penerjemahan bahasa. Analisis permasalahan ini akan dilakukan dengan mengidentifikasi karakteristik aplikasi </w:t>
      </w:r>
      <w:r w:rsidR="00EE7B91">
        <w:rPr>
          <w:i/>
          <w:iCs/>
        </w:rPr>
        <w:t>chatting</w:t>
      </w:r>
      <w:r w:rsidR="00EE7B91">
        <w:t xml:space="preserve">, dan kemudian </w:t>
      </w:r>
      <w:r w:rsidR="001B1854">
        <w:t xml:space="preserve">mengidentifikasi </w:t>
      </w:r>
      <w:r w:rsidR="00EE7B91">
        <w:t>karakteristik bahasa Melayu Sambas</w:t>
      </w:r>
      <w:r w:rsidR="001B1854">
        <w:t>.</w:t>
      </w:r>
    </w:p>
    <w:p w14:paraId="48FEE9D6" w14:textId="77777777" w:rsidR="007B6E92" w:rsidRDefault="007B6E92" w:rsidP="00594867">
      <w:pPr>
        <w:pStyle w:val="Subtitle"/>
      </w:pPr>
      <w:r>
        <w:t xml:space="preserve">Perancangan Sistem </w:t>
      </w:r>
    </w:p>
    <w:p w14:paraId="7D1C05D5" w14:textId="090C0EF2" w:rsidR="007B6E92" w:rsidRPr="007B6E92" w:rsidRDefault="007B6E92" w:rsidP="000C45B5">
      <w:r>
        <w:t xml:space="preserve">Perancangan sistem merupakan tahapan dalam menggambarkan kebutuhan sistem dan aktivitas yang terjadi dalam sistem, yang dalam penelitian ini menggunakan diagram </w:t>
      </w:r>
      <w:r>
        <w:rPr>
          <w:i/>
          <w:iCs/>
        </w:rPr>
        <w:t xml:space="preserve">Unified Modelling Language </w:t>
      </w:r>
      <w:r>
        <w:t xml:space="preserve">(UML). Pada tahap ini juga melakukan desain antarmuka dari aplikasi </w:t>
      </w:r>
      <w:r>
        <w:rPr>
          <w:i/>
          <w:iCs/>
        </w:rPr>
        <w:t>chatting</w:t>
      </w:r>
      <w:r>
        <w:t>.</w:t>
      </w:r>
    </w:p>
    <w:p w14:paraId="3718C892" w14:textId="77777777" w:rsidR="007B6E92" w:rsidRDefault="007B6E92" w:rsidP="00594867">
      <w:pPr>
        <w:pStyle w:val="Subtitle"/>
      </w:pPr>
      <w:r>
        <w:t xml:space="preserve">Implementasi </w:t>
      </w:r>
    </w:p>
    <w:p w14:paraId="63AAAD3D" w14:textId="5D70A22A" w:rsidR="007B6E92" w:rsidRDefault="007B6E92" w:rsidP="000C45B5">
      <w:r>
        <w:t>Tahapan selanjutnya setelah perancangan sistem adalah proses implementasi. Pada proses implementasi dilakukan pembuatan server penerjemah dan proses pemrograman (</w:t>
      </w:r>
      <w:r>
        <w:rPr>
          <w:i/>
          <w:iCs/>
        </w:rPr>
        <w:t>coding</w:t>
      </w:r>
      <w:r>
        <w:t xml:space="preserve">). Instalasi dan konfigurasi </w:t>
      </w:r>
      <w:r w:rsidR="00B26EC2">
        <w:t>mesin HMM</w:t>
      </w:r>
      <w:r w:rsidR="00CA3587">
        <w:t xml:space="preserve"> dan </w:t>
      </w:r>
      <w:r w:rsidR="00396C58" w:rsidRPr="00CA3587">
        <w:t>Moses Decoder</w:t>
      </w:r>
      <w:r>
        <w:t xml:space="preserve"> dilakukan di server penerjemah</w:t>
      </w:r>
      <w:r w:rsidR="00600310">
        <w:t xml:space="preserve">, sedangkan proses </w:t>
      </w:r>
      <w:r>
        <w:t xml:space="preserve">pemrograman dilakukan </w:t>
      </w:r>
      <w:r w:rsidR="00600310">
        <w:t>dengan</w:t>
      </w:r>
      <w:r>
        <w:t xml:space="preserve"> membuat perangkat lunak berbasis android yang </w:t>
      </w:r>
      <w:r w:rsidR="00600310">
        <w:t>akan</w:t>
      </w:r>
      <w:r>
        <w:t xml:space="preserve"> digunakan </w:t>
      </w:r>
      <w:r w:rsidR="00600310">
        <w:t xml:space="preserve">sebagai aplikasi </w:t>
      </w:r>
      <w:r>
        <w:rPr>
          <w:i/>
          <w:iCs/>
        </w:rPr>
        <w:t>chatting</w:t>
      </w:r>
      <w:r w:rsidR="00600310">
        <w:rPr>
          <w:i/>
          <w:iCs/>
        </w:rPr>
        <w:t xml:space="preserve"> </w:t>
      </w:r>
      <w:r w:rsidR="00600310">
        <w:t xml:space="preserve">serta membuat </w:t>
      </w:r>
      <w:r w:rsidR="00600310">
        <w:rPr>
          <w:i/>
          <w:iCs/>
        </w:rPr>
        <w:t xml:space="preserve">web service </w:t>
      </w:r>
      <w:r w:rsidR="00600310">
        <w:t>untuk mengakses server penerjemah.</w:t>
      </w:r>
    </w:p>
    <w:p w14:paraId="25C4DCD8" w14:textId="04E632A1" w:rsidR="007B6E92" w:rsidRDefault="007B6E92" w:rsidP="00594867">
      <w:pPr>
        <w:pStyle w:val="Subtitle"/>
      </w:pPr>
      <w:r>
        <w:t xml:space="preserve">Pengujian </w:t>
      </w:r>
      <w:r w:rsidR="00E938C8">
        <w:rPr>
          <w:lang w:val="id-ID"/>
        </w:rPr>
        <w:t>Sistem</w:t>
      </w:r>
    </w:p>
    <w:p w14:paraId="76FDBA6E" w14:textId="75ABA138" w:rsidR="003D516E" w:rsidRPr="00AF322D" w:rsidRDefault="007B6E92" w:rsidP="00087DEF">
      <w:r>
        <w:t xml:space="preserve">Pengujian dilakukan untuk mengetahui apakah sistem yang telah dibuat dapat mengimplementasikan mesin penerjemah statistik berbasis Android dengan </w:t>
      </w:r>
      <w:r w:rsidRPr="00CA3587">
        <w:t>Moses Decoder</w:t>
      </w:r>
      <w:r>
        <w:t xml:space="preserve">. Pengujian dilakukan </w:t>
      </w:r>
      <w:r w:rsidR="00087DEF">
        <w:t xml:space="preserve">dengan menguji tingkat akurasi </w:t>
      </w:r>
      <w:r w:rsidR="00B26EC2">
        <w:t>hasil perbaikan kata atau pra proses HMM</w:t>
      </w:r>
      <w:r w:rsidR="00153883">
        <w:t xml:space="preserve">, </w:t>
      </w:r>
      <w:r w:rsidR="00087DEF">
        <w:t>hasil terjemahan mesin translasi dan keberhasilan fungsionalitas aplikasi.</w:t>
      </w:r>
    </w:p>
    <w:p w14:paraId="36DF6BAF" w14:textId="4F6DA1EC" w:rsidR="008E6412" w:rsidRPr="008E6412" w:rsidRDefault="00034D7F" w:rsidP="008E6412">
      <w:pPr>
        <w:pStyle w:val="Heading2"/>
      </w:pPr>
      <w:bookmarkStart w:id="138" w:name="_Toc62737582"/>
      <w:bookmarkStart w:id="139" w:name="_Toc66975540"/>
      <w:r>
        <w:t>Analisis Permasalahan</w:t>
      </w:r>
      <w:bookmarkEnd w:id="138"/>
      <w:bookmarkEnd w:id="139"/>
    </w:p>
    <w:p w14:paraId="4BAFB75E" w14:textId="4BB28511" w:rsidR="008E6412" w:rsidRDefault="00B10853" w:rsidP="000C45B5">
      <w:r>
        <w:t xml:space="preserve">Dalam pengembangan aplikasi </w:t>
      </w:r>
      <w:r>
        <w:rPr>
          <w:i/>
          <w:iCs/>
        </w:rPr>
        <w:t>chatting</w:t>
      </w:r>
      <w:r>
        <w:t xml:space="preserve"> yang mengimplementasikan mesin penerjemah bahasa terdapat beberapa unsur atau elemen yang harus </w:t>
      </w:r>
      <w:r w:rsidR="002075B1">
        <w:t xml:space="preserve">dilakukan </w:t>
      </w:r>
      <w:r w:rsidR="008E6412">
        <w:t>pendalaman sebelumnya seperti</w:t>
      </w:r>
      <w:r>
        <w:t xml:space="preserve"> identifikasi</w:t>
      </w:r>
      <w:r w:rsidR="008E6412">
        <w:t xml:space="preserve"> karakteristik aplikasi </w:t>
      </w:r>
      <w:r w:rsidR="008E6412">
        <w:rPr>
          <w:i/>
          <w:iCs/>
        </w:rPr>
        <w:t>chatting</w:t>
      </w:r>
      <w:r w:rsidR="008E6412">
        <w:t xml:space="preserve"> dan karakteristik bahasa yang digunakan. Pada penelitian ini peneliti melakukan </w:t>
      </w:r>
      <w:r w:rsidR="008E6412">
        <w:lastRenderedPageBreak/>
        <w:t>identifikasi karakteristik dari</w:t>
      </w:r>
      <w:r w:rsidR="005949C4">
        <w:t xml:space="preserve"> salah satu</w:t>
      </w:r>
      <w:r w:rsidR="008E6412">
        <w:t xml:space="preserve"> aplikasi </w:t>
      </w:r>
      <w:r w:rsidR="008E6412">
        <w:rPr>
          <w:i/>
          <w:iCs/>
        </w:rPr>
        <w:t>chatting</w:t>
      </w:r>
      <w:r w:rsidR="005949C4">
        <w:t xml:space="preserve"> yaitu aplikasi</w:t>
      </w:r>
      <w:r w:rsidR="008E6412">
        <w:t xml:space="preserve"> WhatsApp, sedangkan bahasa yang digunakan sebagai objek penerjemahan adalah bahasa Melayu Sambas.</w:t>
      </w:r>
    </w:p>
    <w:p w14:paraId="7D2C8E37" w14:textId="153A5A8C" w:rsidR="008E6412" w:rsidRDefault="00F909C5" w:rsidP="00BF344E">
      <w:pPr>
        <w:pStyle w:val="Heading3"/>
      </w:pPr>
      <w:bookmarkStart w:id="140" w:name="_Toc66975541"/>
      <w:r>
        <w:t xml:space="preserve">Analisis Data dan Fitur </w:t>
      </w:r>
      <w:r w:rsidR="00F16385">
        <w:t>WhatsApp</w:t>
      </w:r>
      <w:bookmarkEnd w:id="140"/>
    </w:p>
    <w:p w14:paraId="37B19544" w14:textId="0E731740" w:rsidR="002075B1" w:rsidRDefault="002075B1" w:rsidP="000C45B5">
      <w:r>
        <w:t xml:space="preserve">WhatsApp merupakan sebuah aplikasi </w:t>
      </w:r>
      <w:r w:rsidR="00D12939">
        <w:t>perpesanan</w:t>
      </w:r>
      <w:r>
        <w:t xml:space="preserve"> instan</w:t>
      </w:r>
      <w:r w:rsidR="00D12939">
        <w:t xml:space="preserve"> dan lintas platform</w:t>
      </w:r>
      <w:r>
        <w:t xml:space="preserve"> yang digunakan untuk melakukan obrolan antara dua orang atau lebih dalam aplikasi. Secara umum WhatsApp hampir sama dengan SMS (</w:t>
      </w:r>
      <w:r w:rsidRPr="002075B1">
        <w:rPr>
          <w:i/>
          <w:iCs/>
        </w:rPr>
        <w:t>Short Message Service</w:t>
      </w:r>
      <w:r>
        <w:t xml:space="preserve">) hanya saja aplikasi WhatsApp tidak mengirim pesan menggunakan pulsa melainkan mengirimkan pesan menggunakan </w:t>
      </w:r>
      <w:r w:rsidR="004F7F21">
        <w:t>koneksi</w:t>
      </w:r>
      <w:r>
        <w:t xml:space="preserve"> internet</w:t>
      </w:r>
      <w:r w:rsidR="004F7F21">
        <w:t xml:space="preserve"> pada perangkat</w:t>
      </w:r>
      <w:r>
        <w:t xml:space="preserve">. </w:t>
      </w:r>
      <w:r w:rsidR="00E31523">
        <w:t>Selain itu</w:t>
      </w:r>
      <w:r w:rsidR="00F00241">
        <w:t xml:space="preserve"> pada</w:t>
      </w:r>
      <w:r w:rsidR="00E31523">
        <w:t xml:space="preserve"> aplikasi WhatsApp</w:t>
      </w:r>
      <w:r w:rsidR="00F00241">
        <w:t xml:space="preserve"> sendiri</w:t>
      </w:r>
      <w:r w:rsidR="00E31523">
        <w:t xml:space="preserve"> </w:t>
      </w:r>
      <w:r w:rsidR="00B15278">
        <w:t xml:space="preserve">memiliki </w:t>
      </w:r>
      <w:r w:rsidR="00CB1974">
        <w:t>beberapa</w:t>
      </w:r>
      <w:r w:rsidR="00B15278">
        <w:t xml:space="preserve"> </w:t>
      </w:r>
      <w:r w:rsidR="00F00241">
        <w:t>karakteristik</w:t>
      </w:r>
      <w:r w:rsidR="00B15278">
        <w:t xml:space="preserve"> seperti:</w:t>
      </w:r>
    </w:p>
    <w:p w14:paraId="367B3C7B" w14:textId="5FC60208" w:rsidR="00B15278" w:rsidRDefault="00D11BC3" w:rsidP="000A45AF">
      <w:pPr>
        <w:pStyle w:val="Subtitle"/>
        <w:numPr>
          <w:ilvl w:val="0"/>
          <w:numId w:val="12"/>
        </w:numPr>
        <w:ind w:left="567" w:hanging="567"/>
      </w:pPr>
      <w:r>
        <w:t xml:space="preserve">Dapat </w:t>
      </w:r>
      <w:r w:rsidR="00664B2B">
        <w:t>berjalan</w:t>
      </w:r>
      <w:r>
        <w:t xml:space="preserve"> di berbagai jenis perangkat</w:t>
      </w:r>
    </w:p>
    <w:p w14:paraId="74CC34FA" w14:textId="3E7DC89E" w:rsidR="00AE54C8" w:rsidRPr="00AE54C8" w:rsidRDefault="00D11BC3" w:rsidP="000C45B5">
      <w:r>
        <w:t>A</w:t>
      </w:r>
      <w:r w:rsidR="00010296">
        <w:t xml:space="preserve">plikasi WhatsApp dapat berjalan di beberapa </w:t>
      </w:r>
      <w:r>
        <w:t>jenis perangkat baik pada perangkat android dan iOS</w:t>
      </w:r>
      <w:r w:rsidR="00664B2B">
        <w:t xml:space="preserve"> maupun</w:t>
      </w:r>
      <w:r>
        <w:t xml:space="preserve"> perangkat </w:t>
      </w:r>
      <w:r w:rsidR="006B5D87">
        <w:t>desktop</w:t>
      </w:r>
      <w:r>
        <w:t xml:space="preserve"> seperti Windows dan </w:t>
      </w:r>
      <w:r w:rsidR="00FC3DC9">
        <w:t>m</w:t>
      </w:r>
      <w:r>
        <w:t>acOS</w:t>
      </w:r>
      <w:r w:rsidR="00664B2B">
        <w:t>.</w:t>
      </w:r>
      <w:r w:rsidR="00AE54C8">
        <w:t xml:space="preserve"> Aplikasi WhatsApp memiliki versi yang berjalan di </w:t>
      </w:r>
      <w:r w:rsidR="00AE54C8">
        <w:rPr>
          <w:i/>
          <w:iCs/>
        </w:rPr>
        <w:t>website</w:t>
      </w:r>
      <w:r w:rsidR="00AE54C8">
        <w:t xml:space="preserve"> yang disebut dengan WhatsApp Web yang mana memiliki fungsi yang sama dengan versi aplikasi utama sebagai aplikasi untuk berkirim pesan namun dengan fitur yang lebih terbatas. WhatsApp Web sendiri berjalan beriringan dengan aplikasi WhatsApp yang terinstal pada perangkat utama (</w:t>
      </w:r>
      <w:r w:rsidR="00AE54C8">
        <w:rPr>
          <w:i/>
          <w:iCs/>
        </w:rPr>
        <w:t>smartphone</w:t>
      </w:r>
      <w:r w:rsidR="00AE54C8">
        <w:t xml:space="preserve">), sehingga pengguna harus tetap terhubung dengan aplikasi WhatsApp utama untuk dapat menggunakan WhatsApp Web. Namun kehadiran WhatsApp Web sendiri sangat mempermudah pengguna karena memungkinkan pengguna untuk mengakses akun WhatsApp pada perangkat </w:t>
      </w:r>
      <w:r w:rsidR="00AE54C8">
        <w:rPr>
          <w:i/>
          <w:iCs/>
        </w:rPr>
        <w:t>smartphone</w:t>
      </w:r>
      <w:r w:rsidR="00AE54C8">
        <w:t xml:space="preserve"> melalui </w:t>
      </w:r>
      <w:r w:rsidR="00AE54C8" w:rsidRPr="007C0134">
        <w:rPr>
          <w:i/>
          <w:iCs/>
        </w:rPr>
        <w:t>browser</w:t>
      </w:r>
      <w:r w:rsidR="00AE54C8">
        <w:t xml:space="preserve"> pada perangkat desktop.</w:t>
      </w:r>
    </w:p>
    <w:p w14:paraId="1626BAC7" w14:textId="0CA0967D" w:rsidR="00664B2B" w:rsidRPr="00664B2B" w:rsidRDefault="002F130A" w:rsidP="000C45B5">
      <w:r>
        <w:t>Untuk aplikasi WhatsApp yang dapat di install pada perangkat desktop sendiri sebenarnya merupakan versi</w:t>
      </w:r>
      <w:r w:rsidR="004F7F21">
        <w:t xml:space="preserve"> yang sama dengan</w:t>
      </w:r>
      <w:r>
        <w:t xml:space="preserve"> WhatsApp Web</w:t>
      </w:r>
      <w:r w:rsidR="004F7F21">
        <w:t xml:space="preserve"> baik dari segi tampilan dan juga fitur</w:t>
      </w:r>
      <w:r>
        <w:t>, sehingga harus tetap terhubung dengan aplikasi WhatsApp</w:t>
      </w:r>
      <w:r w:rsidR="004F7F21">
        <w:t xml:space="preserve"> utama untuk dapat digunakan. </w:t>
      </w:r>
    </w:p>
    <w:p w14:paraId="444BDA28" w14:textId="440F0F7B" w:rsidR="00CB1974" w:rsidRDefault="00CB1974" w:rsidP="00594867">
      <w:pPr>
        <w:pStyle w:val="Subtitle"/>
      </w:pPr>
      <w:r>
        <w:t xml:space="preserve">Memiliki </w:t>
      </w:r>
      <w:r w:rsidR="00143BA1">
        <w:t>dua</w:t>
      </w:r>
      <w:r>
        <w:t xml:space="preserve"> jenis ruang obrolan</w:t>
      </w:r>
    </w:p>
    <w:p w14:paraId="581B6CFA" w14:textId="2113B527" w:rsidR="00143BA1" w:rsidRDefault="00143BA1" w:rsidP="000C45B5">
      <w:r>
        <w:t>Pada aplikasi WhatsApp terdapat dua jenis ruang obrolan yang dapat dipilih atau digunakan oleh pengguna yaitu</w:t>
      </w:r>
      <w:r w:rsidR="00F00241">
        <w:t xml:space="preserve"> ruang</w:t>
      </w:r>
      <w:r>
        <w:t xml:space="preserve"> obrolan pribadi (</w:t>
      </w:r>
      <w:r>
        <w:rPr>
          <w:i/>
          <w:iCs/>
        </w:rPr>
        <w:t>private chat</w:t>
      </w:r>
      <w:r>
        <w:t>) dan</w:t>
      </w:r>
      <w:r w:rsidR="00F00241">
        <w:t xml:space="preserve"> ruang</w:t>
      </w:r>
      <w:r>
        <w:t xml:space="preserve"> obrolan grup (</w:t>
      </w:r>
      <w:r>
        <w:rPr>
          <w:i/>
          <w:iCs/>
        </w:rPr>
        <w:t>group chat</w:t>
      </w:r>
      <w:r>
        <w:t>).</w:t>
      </w:r>
      <w:r w:rsidR="00F00241">
        <w:t xml:space="preserve"> Pada ruang obrolan pribadi satu pengguna hanya dapat berinteraksi langsung</w:t>
      </w:r>
      <w:r w:rsidR="00936320">
        <w:t xml:space="preserve"> atau berkirim pesan</w:t>
      </w:r>
      <w:r w:rsidR="00F00241">
        <w:t xml:space="preserve"> dengan satu pengguna lain </w:t>
      </w:r>
      <w:r w:rsidR="00936320">
        <w:t xml:space="preserve">dalam satu </w:t>
      </w:r>
      <w:r w:rsidR="00936320">
        <w:lastRenderedPageBreak/>
        <w:t>waktu</w:t>
      </w:r>
      <w:r w:rsidR="00F00241">
        <w:t>.</w:t>
      </w:r>
      <w:r w:rsidR="007848CB">
        <w:t xml:space="preserve"> </w:t>
      </w:r>
      <w:r w:rsidR="00936320">
        <w:t>Namun ketika melakukan panggilan baik berupa panggilan suara atau panggilan video</w:t>
      </w:r>
      <w:r w:rsidR="00C030B8">
        <w:t>,</w:t>
      </w:r>
      <w:r w:rsidR="00652EE4">
        <w:t xml:space="preserve"> pengguna selain dapat melakukan panggilan pribadi ke satu pengguna</w:t>
      </w:r>
      <w:r w:rsidR="00C030B8">
        <w:t xml:space="preserve"> lain</w:t>
      </w:r>
      <w:r w:rsidR="00652EE4">
        <w:t xml:space="preserve"> juga dapat menambahkan </w:t>
      </w:r>
      <w:r w:rsidR="00C030B8">
        <w:t>beberapa kontak lain untuk bergabung pada panggilan.</w:t>
      </w:r>
    </w:p>
    <w:p w14:paraId="36590A16" w14:textId="6EF6D41E" w:rsidR="00D941F7" w:rsidRDefault="00F00241" w:rsidP="000C45B5">
      <w:r>
        <w:t xml:space="preserve">Sedangkan pada ruang obrolan grup, satu pengguna dapat berinteraksi dengan beberapa pengguna lain sekaligus dalam satu waktu. </w:t>
      </w:r>
      <w:r w:rsidR="00C030B8">
        <w:t>Jumlah maksimal peserta atau pengguna yang dapat bergabung pada satu ruang obrolan grup sendiri adalah sejumlah 256 orang pengguna aplikasi WhatsApp</w:t>
      </w:r>
      <w:r w:rsidR="00D941F7">
        <w:t>, sedangkan untuk ruang obrolan grup sendiri dapat dibuat dengan jumlah peserta minimal 2 orang pengguna aplikasi WhatsApp</w:t>
      </w:r>
      <w:r w:rsidR="00C030B8">
        <w:t xml:space="preserve">. Peserta dalam ruang obrolan </w:t>
      </w:r>
      <w:r w:rsidR="0067672C">
        <w:t>grup</w:t>
      </w:r>
      <w:r w:rsidR="00C030B8">
        <w:t xml:space="preserve"> dapat dipilih langsung oleh pembuat grup, ditambahkan oleh admin grup setelah ruang obrolan grup dibuat, ataupun melalui undangan via tautan yang dapat dibuat oleh admin grup. </w:t>
      </w:r>
    </w:p>
    <w:p w14:paraId="01E3C935" w14:textId="218189F0" w:rsidR="00F00241" w:rsidRDefault="00D941F7" w:rsidP="000C45B5">
      <w:r>
        <w:t>Orang yang membuat ruang obrolan grup secara otomatis akan menjadi admin grup dan memiliki beberapa kewenangan khusus dalam ruang obrolan grup. Beberapa kewenangan khusus tersebut seperti menambahkan peserta ke dalam grup, mengeluarkan peserta dari dalam grup, mengatur</w:t>
      </w:r>
      <w:r w:rsidR="00656E89">
        <w:t xml:space="preserve"> </w:t>
      </w:r>
      <w:r>
        <w:t xml:space="preserve">setelan grup, </w:t>
      </w:r>
      <w:r w:rsidR="00656E89">
        <w:t xml:space="preserve">serta </w:t>
      </w:r>
      <w:r>
        <w:t>menjadikan pesert</w:t>
      </w:r>
      <w:r w:rsidR="00656E89">
        <w:t>a sebagai admin grup</w:t>
      </w:r>
      <w:r w:rsidR="00C70BF5">
        <w:t xml:space="preserve"> dan menjadikan admin grup sebagai peserta biasa</w:t>
      </w:r>
      <w:r w:rsidR="00656E89">
        <w:t>.</w:t>
      </w:r>
      <w:r w:rsidR="00C70BF5">
        <w:t xml:space="preserve"> Pada setelan grup, admin dapat membatasi agar hanya admin yang dapat mengirim pesan di grup dan membatasi agar hanya admin yang dapat </w:t>
      </w:r>
      <w:r w:rsidR="00141888">
        <w:t>mengubah</w:t>
      </w:r>
      <w:r w:rsidR="00C70BF5">
        <w:t xml:space="preserve"> informasi dasar.</w:t>
      </w:r>
      <w:r w:rsidR="00656E89">
        <w:t xml:space="preserve"> Admin grup pertama atau orang yang membuat grup tidak dapat dikeluarkan dari grup oleh admin grup lain dan sebaliknya admin pertama dapat menjadikan admin grup sebagai peserta biasa bahkan mengeluarkannya dari grup.</w:t>
      </w:r>
    </w:p>
    <w:p w14:paraId="4F8B677F" w14:textId="4FC6E57C" w:rsidR="00656E89" w:rsidRDefault="00C70BF5" w:rsidP="000C45B5">
      <w:r>
        <w:t>Secara umum p</w:t>
      </w:r>
      <w:r w:rsidR="00656E89">
        <w:t>eserta yang tergabung dalam sebuah ruang obrolan grup dapat melakukan tindakan seperti</w:t>
      </w:r>
      <w:r w:rsidR="00AE54C8">
        <w:t xml:space="preserve"> </w:t>
      </w:r>
      <w:r w:rsidR="00656E89">
        <w:t>berinteraksi dengan peserta lain di dalam grup</w:t>
      </w:r>
      <w:r w:rsidR="00AE54C8">
        <w:t xml:space="preserve"> ataupun memilih keluar dari dalam grup.</w:t>
      </w:r>
    </w:p>
    <w:p w14:paraId="1C5EADFA" w14:textId="4BD74CCC" w:rsidR="000F79E6" w:rsidRPr="00411E2E" w:rsidRDefault="0092479C" w:rsidP="000C45B5">
      <w:r>
        <w:t>Selain memiliki kedua ruang obrolan yang sudah disebutkan sebelumnya, aplikasi WhatsApp dapat melakukan pesan siaran/</w:t>
      </w:r>
      <w:r>
        <w:rPr>
          <w:i/>
          <w:iCs/>
        </w:rPr>
        <w:t>broadcast</w:t>
      </w:r>
      <w:r>
        <w:t xml:space="preserve"> yang mana pengguna dapat mengirimkan pesan yang sama ke beberapa kontak sekaligus dalam satu waktu. Untuk satu ruang </w:t>
      </w:r>
      <w:r>
        <w:rPr>
          <w:i/>
          <w:iCs/>
        </w:rPr>
        <w:t>broadcast</w:t>
      </w:r>
      <w:r>
        <w:t xml:space="preserve"> atau ruang siaran pengirim dapat menambahkan kontak paling banyak hingga 256 kontak dan yang dapat menerima pesan </w:t>
      </w:r>
      <w:r>
        <w:rPr>
          <w:i/>
          <w:iCs/>
        </w:rPr>
        <w:t>broadcast</w:t>
      </w:r>
      <w:r>
        <w:t xml:space="preserve"> hanyalah kontak/pengguna yang juga menyimpan/memiliki </w:t>
      </w:r>
      <w:r w:rsidR="00411E2E">
        <w:t>nomor pengirim pada kontak mereka</w:t>
      </w:r>
      <w:r>
        <w:t xml:space="preserve">. Pesan yang dikirim melalui ruang </w:t>
      </w:r>
      <w:r>
        <w:rPr>
          <w:i/>
          <w:iCs/>
        </w:rPr>
        <w:t>broadcast</w:t>
      </w:r>
      <w:r>
        <w:t xml:space="preserve"> juga </w:t>
      </w:r>
      <w:r w:rsidR="00411E2E">
        <w:t xml:space="preserve">secara otomatis </w:t>
      </w:r>
      <w:r w:rsidR="00411E2E">
        <w:lastRenderedPageBreak/>
        <w:t xml:space="preserve">akan masuk ke ruang obrolan pribadi sehingga jika penerima </w:t>
      </w:r>
      <w:r w:rsidR="00411E2E" w:rsidRPr="00411E2E">
        <w:rPr>
          <w:i/>
          <w:iCs/>
        </w:rPr>
        <w:t>broadcas</w:t>
      </w:r>
      <w:r w:rsidR="00411E2E">
        <w:rPr>
          <w:i/>
          <w:iCs/>
        </w:rPr>
        <w:t>t</w:t>
      </w:r>
      <w:r w:rsidR="00411E2E">
        <w:t xml:space="preserve"> membalas pesan maka pesan balasan hanya akan dikirim ke ruang obrolan pribadi.</w:t>
      </w:r>
    </w:p>
    <w:p w14:paraId="21710DA7" w14:textId="122E7F1C" w:rsidR="00F90FE6" w:rsidRPr="006A237E" w:rsidRDefault="00CB1974" w:rsidP="00594867">
      <w:pPr>
        <w:pStyle w:val="Subtitle"/>
      </w:pPr>
      <w:r w:rsidRPr="006A237E">
        <w:t>Mengirim berbagai jenis pesan</w:t>
      </w:r>
    </w:p>
    <w:p w14:paraId="42135381" w14:textId="2C675BD3" w:rsidR="00E06A76" w:rsidRDefault="007F3074" w:rsidP="000C45B5">
      <w:r>
        <w:t>Aplikasi WhatsApp mampu melakukan beberapa jenis pengiriman pesan yaitu berupa pengiriman pesan teks dan pengiriman file seperti gambar/foto, video, audio, dokumen, kontak, hingga pengiriman pesan berupa lokasi yang</w:t>
      </w:r>
      <w:r w:rsidR="00E2674B">
        <w:t xml:space="preserve"> dapat</w:t>
      </w:r>
      <w:r>
        <w:t xml:space="preserve"> terhubung dengan </w:t>
      </w:r>
      <w:r w:rsidR="00E2674B">
        <w:t>aplikasi peta pada perangkat</w:t>
      </w:r>
      <w:r>
        <w:t xml:space="preserve">. Selain itu pada percakapan di ruang obrolan pengguna juga dapat menggunakan </w:t>
      </w:r>
      <w:r w:rsidR="00B51DDC">
        <w:t>emoji, animasi (GIF), dan stiker untuk dapat lebih mengekspresikan diri dalam ruang obrolan.</w:t>
      </w:r>
      <w:r w:rsidR="006A237E">
        <w:t xml:space="preserve"> Beberapa jenis pesan yang dapat dikirim dengan aplikasi WhatsApp diperlihatkan pada tabel 3.1 berikut.</w:t>
      </w:r>
    </w:p>
    <w:p w14:paraId="187E0CE9" w14:textId="55CFDD7C" w:rsidR="00392F08" w:rsidRDefault="00392F08" w:rsidP="00392F08">
      <w:pPr>
        <w:pStyle w:val="Caption"/>
      </w:pPr>
      <w:bookmarkStart w:id="141" w:name="_Toc66092270"/>
      <w:r>
        <w:t>Tabel 3.</w:t>
      </w:r>
      <w:r>
        <w:fldChar w:fldCharType="begin"/>
      </w:r>
      <w:r>
        <w:instrText xml:space="preserve"> SEQ Tabel_3. \* ARABIC </w:instrText>
      </w:r>
      <w:r>
        <w:fldChar w:fldCharType="separate"/>
      </w:r>
      <w:r w:rsidR="002A1381">
        <w:rPr>
          <w:noProof/>
        </w:rPr>
        <w:t>1</w:t>
      </w:r>
      <w:r>
        <w:fldChar w:fldCharType="end"/>
      </w:r>
      <w:r>
        <w:t xml:space="preserve"> </w:t>
      </w:r>
      <w:r w:rsidRPr="008D7595">
        <w:rPr>
          <w:b w:val="0"/>
        </w:rPr>
        <w:t>Jenis Pesan pada Aplikasi WhatsApp</w:t>
      </w:r>
      <w:bookmarkEnd w:id="141"/>
    </w:p>
    <w:tbl>
      <w:tblPr>
        <w:tblStyle w:val="TableGrid"/>
        <w:tblW w:w="7937" w:type="dxa"/>
        <w:tblInd w:w="0" w:type="dxa"/>
        <w:tblLook w:val="04A0" w:firstRow="1" w:lastRow="0" w:firstColumn="1" w:lastColumn="0" w:noHBand="0" w:noVBand="1"/>
      </w:tblPr>
      <w:tblGrid>
        <w:gridCol w:w="2211"/>
        <w:gridCol w:w="2324"/>
        <w:gridCol w:w="3402"/>
      </w:tblGrid>
      <w:tr w:rsidR="00E06A76" w14:paraId="07E2460A" w14:textId="77777777" w:rsidTr="00012AA4">
        <w:trPr>
          <w:tblHeader/>
        </w:trPr>
        <w:tc>
          <w:tcPr>
            <w:tcW w:w="2211" w:type="dxa"/>
            <w:vAlign w:val="center"/>
          </w:tcPr>
          <w:p w14:paraId="236C5961" w14:textId="1B9C82D8" w:rsidR="00E06A76" w:rsidRPr="00560CAC" w:rsidRDefault="00E06A76" w:rsidP="00560CAC">
            <w:pPr>
              <w:pStyle w:val="isitabel1"/>
              <w:spacing w:line="276" w:lineRule="auto"/>
              <w:jc w:val="center"/>
              <w:rPr>
                <w:b/>
                <w:bCs/>
              </w:rPr>
            </w:pPr>
            <w:r w:rsidRPr="00560CAC">
              <w:rPr>
                <w:b/>
                <w:bCs/>
              </w:rPr>
              <w:t>Jenis Pesan</w:t>
            </w:r>
          </w:p>
        </w:tc>
        <w:tc>
          <w:tcPr>
            <w:tcW w:w="2324" w:type="dxa"/>
            <w:vAlign w:val="center"/>
          </w:tcPr>
          <w:p w14:paraId="74566874" w14:textId="7ED8EA6B" w:rsidR="006E52F0" w:rsidRPr="00560CAC" w:rsidRDefault="006E52F0" w:rsidP="00560CAC">
            <w:pPr>
              <w:pStyle w:val="isitabel1"/>
              <w:spacing w:line="276" w:lineRule="auto"/>
              <w:jc w:val="center"/>
              <w:rPr>
                <w:b/>
                <w:bCs/>
              </w:rPr>
            </w:pPr>
            <w:r w:rsidRPr="00560CAC">
              <w:rPr>
                <w:b/>
                <w:bCs/>
              </w:rPr>
              <w:t>Ukur</w:t>
            </w:r>
            <w:r w:rsidR="000913CB">
              <w:rPr>
                <w:b/>
                <w:bCs/>
              </w:rPr>
              <w:t>a</w:t>
            </w:r>
            <w:r w:rsidRPr="00560CAC">
              <w:rPr>
                <w:b/>
                <w:bCs/>
              </w:rPr>
              <w:t>n Maksimal</w:t>
            </w:r>
          </w:p>
          <w:p w14:paraId="0EADA127" w14:textId="3770025F" w:rsidR="006E52F0" w:rsidRPr="00560CAC" w:rsidRDefault="006E52F0" w:rsidP="00560CAC">
            <w:pPr>
              <w:pStyle w:val="isitabel1"/>
              <w:spacing w:line="276" w:lineRule="auto"/>
              <w:jc w:val="center"/>
              <w:rPr>
                <w:b/>
                <w:bCs/>
              </w:rPr>
            </w:pPr>
            <w:r w:rsidRPr="00560CAC">
              <w:rPr>
                <w:b/>
                <w:bCs/>
              </w:rPr>
              <w:t>Pesan</w:t>
            </w:r>
            <w:r w:rsidR="008D0CCC" w:rsidRPr="00560CAC">
              <w:rPr>
                <w:b/>
                <w:bCs/>
              </w:rPr>
              <w:t xml:space="preserve"> per Pengiriman</w:t>
            </w:r>
          </w:p>
        </w:tc>
        <w:tc>
          <w:tcPr>
            <w:tcW w:w="3402" w:type="dxa"/>
            <w:vAlign w:val="center"/>
          </w:tcPr>
          <w:p w14:paraId="360C1083" w14:textId="368640A5" w:rsidR="00E06A76" w:rsidRPr="00560CAC" w:rsidRDefault="00E06A76" w:rsidP="00560CAC">
            <w:pPr>
              <w:pStyle w:val="isitabel1"/>
              <w:spacing w:line="276" w:lineRule="auto"/>
              <w:jc w:val="center"/>
              <w:rPr>
                <w:b/>
                <w:bCs/>
              </w:rPr>
            </w:pPr>
            <w:r w:rsidRPr="00560CAC">
              <w:rPr>
                <w:b/>
                <w:bCs/>
              </w:rPr>
              <w:t>Keterangan</w:t>
            </w:r>
          </w:p>
        </w:tc>
      </w:tr>
      <w:tr w:rsidR="00E06A76" w14:paraId="56D4154D" w14:textId="77777777" w:rsidTr="00012AA4">
        <w:tc>
          <w:tcPr>
            <w:tcW w:w="2211" w:type="dxa"/>
          </w:tcPr>
          <w:p w14:paraId="09A5438A" w14:textId="45260663" w:rsidR="00E06A76" w:rsidRDefault="00E06A76" w:rsidP="0072618E">
            <w:pPr>
              <w:pStyle w:val="isitabel1"/>
            </w:pPr>
            <w:r>
              <w:t>Pesan teks</w:t>
            </w:r>
          </w:p>
        </w:tc>
        <w:tc>
          <w:tcPr>
            <w:tcW w:w="2324" w:type="dxa"/>
          </w:tcPr>
          <w:p w14:paraId="241CA834" w14:textId="157E803F" w:rsidR="00E06A76" w:rsidRDefault="00E06A76" w:rsidP="0072618E">
            <w:pPr>
              <w:pStyle w:val="isitabel1"/>
            </w:pPr>
            <w:r>
              <w:t>65.536 karakter</w:t>
            </w:r>
          </w:p>
        </w:tc>
        <w:tc>
          <w:tcPr>
            <w:tcW w:w="3402" w:type="dxa"/>
          </w:tcPr>
          <w:p w14:paraId="5D0CAD7C" w14:textId="77777777" w:rsidR="006E52F0" w:rsidRDefault="00894C94" w:rsidP="009576DB">
            <w:pPr>
              <w:pStyle w:val="isitabel2"/>
              <w:spacing w:line="360" w:lineRule="auto"/>
              <w:jc w:val="both"/>
            </w:pPr>
            <w:r>
              <w:t>Menggunakan</w:t>
            </w:r>
            <w:r w:rsidR="00D93171">
              <w:t xml:space="preserve"> pengkodean karakter Unicode</w:t>
            </w:r>
          </w:p>
          <w:p w14:paraId="47FD0B58" w14:textId="6989F97A" w:rsidR="006E52F0" w:rsidRDefault="00894C94" w:rsidP="009576DB">
            <w:pPr>
              <w:pStyle w:val="isitabel2"/>
              <w:spacing w:line="360" w:lineRule="auto"/>
              <w:jc w:val="both"/>
            </w:pPr>
            <w:r>
              <w:t>Mendukun</w:t>
            </w:r>
            <w:r w:rsidR="007A14E2">
              <w:t>g</w:t>
            </w:r>
            <w:r>
              <w:t xml:space="preserve"> penggunaan </w:t>
            </w:r>
            <w:r w:rsidR="001C0F37">
              <w:t xml:space="preserve">tulisan </w:t>
            </w:r>
            <w:r>
              <w:t xml:space="preserve">bahasa lain seperti </w:t>
            </w:r>
            <w:r w:rsidR="001C0F37">
              <w:t xml:space="preserve">tulisan </w:t>
            </w:r>
            <w:r>
              <w:t xml:space="preserve">bahasa </w:t>
            </w:r>
            <w:r w:rsidR="001C0F37">
              <w:t>A</w:t>
            </w:r>
            <w:r>
              <w:t xml:space="preserve">rab dan </w:t>
            </w:r>
            <w:r w:rsidR="001C0F37">
              <w:t xml:space="preserve">tulisan </w:t>
            </w:r>
            <w:r>
              <w:t xml:space="preserve">bahasa </w:t>
            </w:r>
            <w:r w:rsidR="001C0F37">
              <w:t>Mandarin</w:t>
            </w:r>
            <w:r>
              <w:t xml:space="preserve"> </w:t>
            </w:r>
          </w:p>
          <w:p w14:paraId="26DFEA29" w14:textId="1FEEF592" w:rsidR="00F05C13" w:rsidRDefault="00894C94" w:rsidP="009576DB">
            <w:pPr>
              <w:pStyle w:val="isitabel2"/>
              <w:spacing w:line="360" w:lineRule="auto"/>
              <w:jc w:val="both"/>
            </w:pPr>
            <w:r>
              <w:t xml:space="preserve">Mendukung penggunaan </w:t>
            </w:r>
            <w:r w:rsidRPr="000A45AF">
              <w:rPr>
                <w:i/>
                <w:iCs/>
              </w:rPr>
              <w:t>emoti</w:t>
            </w:r>
            <w:r w:rsidR="000A45AF" w:rsidRPr="000A45AF">
              <w:rPr>
                <w:i/>
                <w:iCs/>
              </w:rPr>
              <w:t>c</w:t>
            </w:r>
            <w:r w:rsidRPr="000A45AF">
              <w:rPr>
                <w:i/>
                <w:iCs/>
              </w:rPr>
              <w:t>on</w:t>
            </w:r>
          </w:p>
          <w:p w14:paraId="7A6D86AA" w14:textId="75DFD449" w:rsidR="007A14E2" w:rsidRDefault="007A14E2" w:rsidP="009576DB">
            <w:pPr>
              <w:pStyle w:val="isitabel2"/>
              <w:spacing w:line="360" w:lineRule="auto"/>
              <w:jc w:val="both"/>
            </w:pPr>
            <w:r>
              <w:t>Teks berupa tautan memiliki aksi untuk</w:t>
            </w:r>
            <w:r w:rsidR="0035654A">
              <w:t xml:space="preserve"> dapat</w:t>
            </w:r>
            <w:r>
              <w:t xml:space="preserve"> diakses</w:t>
            </w:r>
            <w:r w:rsidR="0035654A">
              <w:t xml:space="preserve">  melalui </w:t>
            </w:r>
            <w:r w:rsidR="0035654A" w:rsidRPr="006E52F0">
              <w:rPr>
                <w:i/>
                <w:iCs/>
              </w:rPr>
              <w:t>browser</w:t>
            </w:r>
            <w:r w:rsidR="0035654A">
              <w:t xml:space="preserve"> atau </w:t>
            </w:r>
            <w:r w:rsidR="00B06FC5">
              <w:t>melalui</w:t>
            </w:r>
            <w:r w:rsidR="0035654A">
              <w:t xml:space="preserve"> </w:t>
            </w:r>
            <w:r>
              <w:t xml:space="preserve">aplikasi </w:t>
            </w:r>
            <w:r w:rsidR="00B06FC5">
              <w:t>terkait</w:t>
            </w:r>
          </w:p>
        </w:tc>
      </w:tr>
      <w:tr w:rsidR="007A14E2" w14:paraId="59135F00" w14:textId="77777777" w:rsidTr="00012AA4">
        <w:tc>
          <w:tcPr>
            <w:tcW w:w="2211" w:type="dxa"/>
          </w:tcPr>
          <w:p w14:paraId="2CDFB07D" w14:textId="6B488E51" w:rsidR="007A14E2" w:rsidRDefault="007A14E2" w:rsidP="0072618E">
            <w:pPr>
              <w:pStyle w:val="isitabel1"/>
            </w:pPr>
            <w:r>
              <w:t>Pesan</w:t>
            </w:r>
            <w:r w:rsidR="006E52F0">
              <w:t xml:space="preserve"> </w:t>
            </w:r>
            <w:r w:rsidR="00B06FC5">
              <w:t xml:space="preserve">file </w:t>
            </w:r>
            <w:r>
              <w:t>media</w:t>
            </w:r>
          </w:p>
        </w:tc>
        <w:tc>
          <w:tcPr>
            <w:tcW w:w="2324" w:type="dxa"/>
          </w:tcPr>
          <w:p w14:paraId="1C8279CA" w14:textId="64711429" w:rsidR="007A14E2" w:rsidRDefault="006E52F0" w:rsidP="0072618E">
            <w:pPr>
              <w:pStyle w:val="isitabel1"/>
            </w:pPr>
            <w:r>
              <w:t>16 MB (</w:t>
            </w:r>
            <w:r>
              <w:rPr>
                <w:i/>
                <w:iCs/>
              </w:rPr>
              <w:t>megabyte</w:t>
            </w:r>
            <w:r>
              <w:t>)</w:t>
            </w:r>
          </w:p>
        </w:tc>
        <w:tc>
          <w:tcPr>
            <w:tcW w:w="3402" w:type="dxa"/>
          </w:tcPr>
          <w:p w14:paraId="5486F936" w14:textId="36785F8C" w:rsidR="00F05C13" w:rsidRDefault="00F05C13" w:rsidP="009576DB">
            <w:pPr>
              <w:pStyle w:val="isitabel2"/>
              <w:spacing w:line="360" w:lineRule="auto"/>
              <w:jc w:val="both"/>
            </w:pPr>
            <w:r>
              <w:t>File media berupa audio, video, foto/gambar, stiker dan animasi</w:t>
            </w:r>
          </w:p>
        </w:tc>
      </w:tr>
      <w:tr w:rsidR="00B06FC5" w14:paraId="17F6E0D4" w14:textId="77777777" w:rsidTr="00012AA4">
        <w:tc>
          <w:tcPr>
            <w:tcW w:w="2211" w:type="dxa"/>
          </w:tcPr>
          <w:p w14:paraId="2F83CAB9" w14:textId="3385D346" w:rsidR="00B06FC5" w:rsidRDefault="00F05C13" w:rsidP="0072618E">
            <w:pPr>
              <w:pStyle w:val="isitabel1"/>
            </w:pPr>
            <w:r>
              <w:t>Pesan file dokumen</w:t>
            </w:r>
          </w:p>
        </w:tc>
        <w:tc>
          <w:tcPr>
            <w:tcW w:w="2324" w:type="dxa"/>
          </w:tcPr>
          <w:p w14:paraId="6E04F56B" w14:textId="0ED7E373" w:rsidR="00B06FC5" w:rsidRDefault="00F05C13" w:rsidP="0072618E">
            <w:pPr>
              <w:pStyle w:val="isitabel1"/>
            </w:pPr>
            <w:r>
              <w:t>100 MB (</w:t>
            </w:r>
            <w:r>
              <w:rPr>
                <w:i/>
                <w:iCs/>
              </w:rPr>
              <w:t>megabyte</w:t>
            </w:r>
            <w:r>
              <w:t>)</w:t>
            </w:r>
          </w:p>
        </w:tc>
        <w:tc>
          <w:tcPr>
            <w:tcW w:w="3402" w:type="dxa"/>
          </w:tcPr>
          <w:p w14:paraId="73D8F019" w14:textId="6BB5E856" w:rsidR="006D09EE" w:rsidRPr="006A237E" w:rsidRDefault="006D09EE" w:rsidP="009576DB">
            <w:pPr>
              <w:pStyle w:val="isitabel2"/>
              <w:spacing w:line="360" w:lineRule="auto"/>
              <w:jc w:val="both"/>
            </w:pPr>
            <w:r>
              <w:t xml:space="preserve">Dapat mengirim file berbagai jenis file diantaranya dokumen seperti file </w:t>
            </w:r>
            <w:r>
              <w:rPr>
                <w:i/>
                <w:iCs/>
              </w:rPr>
              <w:t>word</w:t>
            </w:r>
            <w:r>
              <w:t xml:space="preserve">, </w:t>
            </w:r>
            <w:r>
              <w:rPr>
                <w:i/>
                <w:iCs/>
              </w:rPr>
              <w:t>excel</w:t>
            </w:r>
            <w:r>
              <w:t xml:space="preserve">, </w:t>
            </w:r>
            <w:r>
              <w:rPr>
                <w:i/>
                <w:iCs/>
              </w:rPr>
              <w:t>pdf</w:t>
            </w:r>
            <w:r>
              <w:t xml:space="preserve"> dan file dokumen lainnya</w:t>
            </w:r>
          </w:p>
          <w:p w14:paraId="3C9F2B98" w14:textId="6AFB5B67" w:rsidR="006A237E" w:rsidRPr="006D09EE" w:rsidRDefault="006A237E" w:rsidP="009576DB">
            <w:pPr>
              <w:pStyle w:val="isitabel2"/>
              <w:spacing w:line="360" w:lineRule="auto"/>
              <w:jc w:val="both"/>
            </w:pPr>
            <w:r>
              <w:lastRenderedPageBreak/>
              <w:t>Dapat mengirim file media berupa audio, video dan foto/gambar</w:t>
            </w:r>
          </w:p>
          <w:p w14:paraId="4F47FE62" w14:textId="3342E93E" w:rsidR="006D09EE" w:rsidRPr="006A1BDA" w:rsidRDefault="006D09EE" w:rsidP="009576DB">
            <w:pPr>
              <w:pStyle w:val="isitabel2"/>
              <w:spacing w:line="360" w:lineRule="auto"/>
              <w:jc w:val="both"/>
            </w:pPr>
            <w:r>
              <w:t>Dapat mengirim file aplikasi (apk) dan file kompres (</w:t>
            </w:r>
            <w:r>
              <w:rPr>
                <w:i/>
                <w:iCs/>
              </w:rPr>
              <w:t>.rar</w:t>
            </w:r>
            <w:r>
              <w:t xml:space="preserve"> atau </w:t>
            </w:r>
            <w:r>
              <w:rPr>
                <w:i/>
                <w:iCs/>
              </w:rPr>
              <w:t>.zip</w:t>
            </w:r>
            <w:r>
              <w:t>)</w:t>
            </w:r>
          </w:p>
        </w:tc>
      </w:tr>
      <w:tr w:rsidR="00AE05CD" w14:paraId="0B3FD2D7" w14:textId="77777777" w:rsidTr="00012AA4">
        <w:tc>
          <w:tcPr>
            <w:tcW w:w="2211" w:type="dxa"/>
          </w:tcPr>
          <w:p w14:paraId="75A863A0" w14:textId="355699CC" w:rsidR="00AE05CD" w:rsidRDefault="00AE05CD" w:rsidP="0072618E">
            <w:pPr>
              <w:pStyle w:val="isitabel1"/>
            </w:pPr>
            <w:r>
              <w:lastRenderedPageBreak/>
              <w:t>Pesan kontak</w:t>
            </w:r>
          </w:p>
        </w:tc>
        <w:tc>
          <w:tcPr>
            <w:tcW w:w="2324" w:type="dxa"/>
          </w:tcPr>
          <w:p w14:paraId="5802E869" w14:textId="369D1C2C" w:rsidR="00AE05CD" w:rsidRDefault="00AE05CD" w:rsidP="0072618E">
            <w:pPr>
              <w:pStyle w:val="isitabel1"/>
            </w:pPr>
            <w:r>
              <w:t>257 kontak</w:t>
            </w:r>
          </w:p>
        </w:tc>
        <w:tc>
          <w:tcPr>
            <w:tcW w:w="3402" w:type="dxa"/>
          </w:tcPr>
          <w:p w14:paraId="029AE495" w14:textId="1EDE48C5" w:rsidR="008D0CCC" w:rsidRDefault="008D0CCC" w:rsidP="009576DB">
            <w:pPr>
              <w:pStyle w:val="isitabel2"/>
              <w:spacing w:line="360" w:lineRule="auto"/>
              <w:jc w:val="both"/>
            </w:pPr>
            <w:r>
              <w:t>Daftar kontak yang bisa dikirim berdasarkan kontak pada penyimpanan perangkat pengirim</w:t>
            </w:r>
          </w:p>
        </w:tc>
      </w:tr>
      <w:tr w:rsidR="006A1BDA" w14:paraId="5AC7D106" w14:textId="77777777" w:rsidTr="00012AA4">
        <w:tc>
          <w:tcPr>
            <w:tcW w:w="2211" w:type="dxa"/>
          </w:tcPr>
          <w:p w14:paraId="690057E1" w14:textId="6A4EE71B" w:rsidR="006A1BDA" w:rsidRDefault="008D0CCC" w:rsidP="0072618E">
            <w:pPr>
              <w:pStyle w:val="isitabel1"/>
            </w:pPr>
            <w:r>
              <w:t>Pengiriman lokasi</w:t>
            </w:r>
          </w:p>
        </w:tc>
        <w:tc>
          <w:tcPr>
            <w:tcW w:w="2324" w:type="dxa"/>
          </w:tcPr>
          <w:p w14:paraId="4D383D10" w14:textId="63F34375" w:rsidR="006A1BDA" w:rsidRDefault="008D0CCC" w:rsidP="0072618E">
            <w:pPr>
              <w:pStyle w:val="isitabel1"/>
            </w:pPr>
            <w:r>
              <w:t>1 lokasi</w:t>
            </w:r>
          </w:p>
        </w:tc>
        <w:tc>
          <w:tcPr>
            <w:tcW w:w="3402" w:type="dxa"/>
          </w:tcPr>
          <w:p w14:paraId="018B5EFD" w14:textId="75DA1022" w:rsidR="006A1BDA" w:rsidRDefault="006A237E" w:rsidP="009576DB">
            <w:pPr>
              <w:pStyle w:val="isitabel2"/>
              <w:spacing w:line="360" w:lineRule="auto"/>
              <w:jc w:val="both"/>
            </w:pPr>
            <w:r>
              <w:t>Pesan lokasi ditautkan dengan aplikasi peta/</w:t>
            </w:r>
            <w:r>
              <w:rPr>
                <w:i/>
                <w:iCs/>
              </w:rPr>
              <w:t>maps</w:t>
            </w:r>
            <w:r>
              <w:t xml:space="preserve"> dari perangkat</w:t>
            </w:r>
          </w:p>
        </w:tc>
      </w:tr>
    </w:tbl>
    <w:p w14:paraId="70911061" w14:textId="28782258" w:rsidR="00B271A0" w:rsidRPr="00E95591" w:rsidRDefault="00B51DDC" w:rsidP="006A237E">
      <w:pPr>
        <w:spacing w:before="240"/>
      </w:pPr>
      <w:r>
        <w:t xml:space="preserve">Pada pengiriman pesan teks pengguna dapat mengirimkan pesan berupa huruf, angka, simbol, </w:t>
      </w:r>
      <w:r w:rsidR="00560DE4">
        <w:t>dan</w:t>
      </w:r>
      <w:r>
        <w:t xml:space="preserve"> emoji dengan </w:t>
      </w:r>
      <w:r w:rsidRPr="00B51DDC">
        <w:t xml:space="preserve">panjang tulisan </w:t>
      </w:r>
      <w:r>
        <w:t>maksimal hingga</w:t>
      </w:r>
      <w:r w:rsidRPr="00B51DDC">
        <w:t xml:space="preserve"> 65</w:t>
      </w:r>
      <w:r w:rsidR="00BE5231">
        <w:t>.</w:t>
      </w:r>
      <w:r w:rsidRPr="00B51DDC">
        <w:t>536 karakter</w:t>
      </w:r>
      <w:r>
        <w:t xml:space="preserve"> dalam satu pesan.</w:t>
      </w:r>
      <w:r w:rsidR="006A237E">
        <w:t xml:space="preserve"> Aplikasi WhatsApp menggunakan pengkodean karakter Unicode sehingga mendukung penggunaan </w:t>
      </w:r>
      <w:r w:rsidR="001C0F37">
        <w:t>tulisan bahasa asing menggunakan simbol, seperti tulisan bahasa Arab dan tulisan bahasa Mandarin.</w:t>
      </w:r>
      <w:r w:rsidR="00E95591">
        <w:t xml:space="preserve"> Pada pesan teks yang berupa alamat </w:t>
      </w:r>
      <w:r w:rsidR="00E95591">
        <w:rPr>
          <w:i/>
          <w:iCs/>
        </w:rPr>
        <w:t>website</w:t>
      </w:r>
      <w:r w:rsidR="00E95591">
        <w:t xml:space="preserve"> maka aplikasi WhatsApp dapat mengarahkan pengguna ke </w:t>
      </w:r>
      <w:r w:rsidR="00E95591" w:rsidRPr="00E95591">
        <w:rPr>
          <w:i/>
          <w:iCs/>
        </w:rPr>
        <w:t>browser</w:t>
      </w:r>
      <w:r w:rsidR="00E95591">
        <w:t xml:space="preserve"> tertentu pada perangkat untuk mengakses atau membuka situs </w:t>
      </w:r>
      <w:r w:rsidR="00E95591">
        <w:rPr>
          <w:i/>
          <w:iCs/>
        </w:rPr>
        <w:t>website</w:t>
      </w:r>
      <w:r w:rsidR="00E95591">
        <w:t xml:space="preserve"> tersebut.</w:t>
      </w:r>
    </w:p>
    <w:p w14:paraId="56392E0E" w14:textId="1D7FFAC8" w:rsidR="00020124" w:rsidRDefault="00B271A0" w:rsidP="000C45B5">
      <w:r>
        <w:t xml:space="preserve">Untuk pengiriman gambar/foto yang dikirim maka secara otomatis aplikasi WhatsApp akan mengkompres gambar sehingga kualitas gambar akan menurun dari gambar aslinya. Hal ini dilakukan </w:t>
      </w:r>
      <w:r w:rsidR="00020124">
        <w:t xml:space="preserve">agar ukuran gambar yang dikirimkan juga semakin kecil sehingga penggunaan kuota data atau kuota internet yang diperlukan oleh penerima gambar untuk menerima atau mengunduh gambar tersebut juga lebih kecil, di samping juga menghemat memori penyimpanan perangkat. Untuk pengiriman gambar/foto dapat dilakukan dengan memilih gambar yang akan </w:t>
      </w:r>
      <w:r w:rsidR="00020124">
        <w:lastRenderedPageBreak/>
        <w:t xml:space="preserve">dikirim pada </w:t>
      </w:r>
      <w:r w:rsidR="00E95591">
        <w:t xml:space="preserve">galeri </w:t>
      </w:r>
      <w:r w:rsidR="00020124">
        <w:t xml:space="preserve">penyimpanan perangkat atau dengan mengambil gambar/foto secara langsung. Untuk pengiriman gambar/foto dengan ukuran dan kualitas asli/orisinil, pengguna dapat mengirimkan gambar/foto sebagai file dokumen agar gambar/foto tidak dilakukan </w:t>
      </w:r>
      <w:r w:rsidR="002B7576">
        <w:t>penurunan kualitas dan</w:t>
      </w:r>
      <w:r w:rsidR="00020124">
        <w:t xml:space="preserve"> </w:t>
      </w:r>
      <w:r w:rsidR="002B7576">
        <w:t>ukuran</w:t>
      </w:r>
      <w:r w:rsidR="00020124">
        <w:t>.</w:t>
      </w:r>
    </w:p>
    <w:p w14:paraId="51C48254" w14:textId="706E9DE6" w:rsidR="00E95591" w:rsidRDefault="00E95591" w:rsidP="000C45B5">
      <w:r>
        <w:t xml:space="preserve">Pengiriman file berupa </w:t>
      </w:r>
      <w:r w:rsidR="00294864">
        <w:t>audio</w:t>
      </w:r>
      <w:r>
        <w:t xml:space="preserve"> dan </w:t>
      </w:r>
      <w:r w:rsidR="00294864">
        <w:t>video</w:t>
      </w:r>
      <w:r>
        <w:t xml:space="preserve"> ke ruang obrolan pada aplikasi WhatsApp dibatasi dengan ukuran maksimal</w:t>
      </w:r>
      <w:r w:rsidR="00294864">
        <w:t xml:space="preserve"> file sebesar</w:t>
      </w:r>
      <w:r>
        <w:t xml:space="preserve"> </w:t>
      </w:r>
      <w:r w:rsidR="006E52F0">
        <w:t>16</w:t>
      </w:r>
      <w:r>
        <w:t xml:space="preserve"> MB (</w:t>
      </w:r>
      <w:r>
        <w:rPr>
          <w:i/>
          <w:iCs/>
        </w:rPr>
        <w:t>megabyte</w:t>
      </w:r>
      <w:r>
        <w:t>).</w:t>
      </w:r>
      <w:r w:rsidR="00294864">
        <w:t xml:space="preserve"> Seperti hal nya pengiriman gambar/foto, untuk pengiriman audio dan video pengguna dapat mengirimkan file yang tersimpan pada penyimpanan perangkat pengguna ataupun dapat dengan melakukan pengambilan audio dan video secara langsung melalui aplikasi WhatsApp.</w:t>
      </w:r>
    </w:p>
    <w:p w14:paraId="10CDBB66" w14:textId="3151E099" w:rsidR="00294864" w:rsidRDefault="00294864" w:rsidP="000C45B5">
      <w:r>
        <w:t>Pada pengiriman dokumen ke ruang obrolan, ukuran maksimal satu file dokumen yang dikirim melalui aplikasi WhatsApp adalah sebesar 100 MB (</w:t>
      </w:r>
      <w:r>
        <w:rPr>
          <w:i/>
          <w:iCs/>
        </w:rPr>
        <w:t>megabyte</w:t>
      </w:r>
      <w:r>
        <w:t xml:space="preserve">). </w:t>
      </w:r>
      <w:r w:rsidR="00B86939">
        <w:t xml:space="preserve">Selain dapat mengirimkan file dokumen seperti file </w:t>
      </w:r>
      <w:r w:rsidR="00B86939">
        <w:rPr>
          <w:i/>
          <w:iCs/>
        </w:rPr>
        <w:t>word</w:t>
      </w:r>
      <w:r w:rsidR="00B86939">
        <w:t xml:space="preserve">, </w:t>
      </w:r>
      <w:r w:rsidR="00B86939">
        <w:rPr>
          <w:i/>
          <w:iCs/>
        </w:rPr>
        <w:t>excel</w:t>
      </w:r>
      <w:r w:rsidR="00B86939">
        <w:t xml:space="preserve">, </w:t>
      </w:r>
      <w:r w:rsidR="00B86939">
        <w:rPr>
          <w:i/>
          <w:iCs/>
        </w:rPr>
        <w:t>pdf</w:t>
      </w:r>
      <w:r w:rsidR="00B86939">
        <w:t xml:space="preserve"> dan file dokumen lainnya, pengiriman dokumen juga dapat mengirimkan bentuk file aplikasi (apk), file kompres (</w:t>
      </w:r>
      <w:r w:rsidR="00B86939" w:rsidRPr="00B86939">
        <w:rPr>
          <w:i/>
          <w:iCs/>
        </w:rPr>
        <w:t>.rar</w:t>
      </w:r>
      <w:r w:rsidR="00B86939">
        <w:t>/</w:t>
      </w:r>
      <w:r w:rsidR="00B86939" w:rsidRPr="00B86939">
        <w:rPr>
          <w:i/>
          <w:iCs/>
        </w:rPr>
        <w:t>.zip</w:t>
      </w:r>
      <w:r w:rsidR="00B86939">
        <w:t>), bahkan file media seperti gambar/foto, audio</w:t>
      </w:r>
      <w:r w:rsidR="00702A59">
        <w:t>,</w:t>
      </w:r>
      <w:r w:rsidR="00B86939">
        <w:t xml:space="preserve"> dan video</w:t>
      </w:r>
      <w:r w:rsidR="00702A59">
        <w:t>.</w:t>
      </w:r>
    </w:p>
    <w:p w14:paraId="2D2216F0" w14:textId="62ECF445" w:rsidR="00702A59" w:rsidRDefault="00702A59" w:rsidP="000C45B5">
      <w:r>
        <w:t>Jenis pengiriman lain yang dapat dilakukan oleh aplikasi WhatsApp adalah pengiriman kontak dan pengiriman lokasi. Untuk pengiriman kontak pengguna dapat mengirimkan kontak teman yang tersimpan pada perangkat pengguna ke pengguna lain sehingga penerima dapat menghubungi atau menyimpan kontak yang sudah dikirimkan. Sedangkan untuk pengiriman</w:t>
      </w:r>
      <w:r w:rsidR="00E2674B">
        <w:t xml:space="preserve"> pesan</w:t>
      </w:r>
      <w:r>
        <w:t xml:space="preserve"> lokasi, aplikasi dapat mengiri</w:t>
      </w:r>
      <w:r w:rsidR="00E2674B">
        <w:t>mkan lokasi berupa lokasi pengguna pengguna, rekomendasi lokasi di</w:t>
      </w:r>
      <w:r w:rsidR="0067672C">
        <w:t xml:space="preserve"> </w:t>
      </w:r>
      <w:r w:rsidR="00E2674B">
        <w:t xml:space="preserve">sekitar pengguna, dan pengiriman berupa lokasi pengguna secara </w:t>
      </w:r>
      <w:r w:rsidR="00E2674B">
        <w:rPr>
          <w:i/>
          <w:iCs/>
        </w:rPr>
        <w:t>realtime</w:t>
      </w:r>
      <w:r w:rsidR="00E2674B">
        <w:t>. Pesan lokasi tersebut nantinya dapat diakses menggunakan aplikasi peta bawaan dari perangkat pengguna ataupun dapat menggunakan aplikasi lain yang ter</w:t>
      </w:r>
      <w:r w:rsidR="003D3E1E">
        <w:t>pasang</w:t>
      </w:r>
      <w:r w:rsidR="00E2674B">
        <w:t xml:space="preserve"> pada perangkat pengguna.</w:t>
      </w:r>
    </w:p>
    <w:p w14:paraId="0C0111E2" w14:textId="55A394F6" w:rsidR="00E2674B" w:rsidRDefault="00E2674B" w:rsidP="000C45B5">
      <w:r>
        <w:t>Semua jenis pengiriman pesan</w:t>
      </w:r>
      <w:r w:rsidR="008C2434">
        <w:t xml:space="preserve"> baik berupa teks, gambar/foto, audio, video, dokumen, kontak, ataupun lokasi</w:t>
      </w:r>
      <w:r>
        <w:t xml:space="preserve"> pada aplikasi WhatsApp menggunakan pengiriman melalui </w:t>
      </w:r>
      <w:r w:rsidR="008C2434">
        <w:t>koneksi</w:t>
      </w:r>
      <w:r>
        <w:t xml:space="preserve"> internet</w:t>
      </w:r>
      <w:r w:rsidR="008C2434">
        <w:t xml:space="preserve"> pada perangkat pengguna sehingga tidak akan mengurangi kuota pulsa pengguna secara langsung, kecuali pengguna membebankan penggunaan koneksi internetnya pada kuota pulsa.</w:t>
      </w:r>
      <w:r>
        <w:t xml:space="preserve"> </w:t>
      </w:r>
    </w:p>
    <w:p w14:paraId="7F967EE0" w14:textId="77777777" w:rsidR="00DF68EB" w:rsidRPr="00DF68EB" w:rsidRDefault="00DF68EB" w:rsidP="00EC7E1F">
      <w:pPr>
        <w:pStyle w:val="ParagrifIsi"/>
      </w:pPr>
    </w:p>
    <w:p w14:paraId="393442AF" w14:textId="0DE87521" w:rsidR="008955FF" w:rsidRPr="00E80740" w:rsidRDefault="00657014" w:rsidP="00594867">
      <w:pPr>
        <w:pStyle w:val="Subtitle"/>
      </w:pPr>
      <w:r>
        <w:lastRenderedPageBreak/>
        <w:t>Penanganan percakapan</w:t>
      </w:r>
    </w:p>
    <w:p w14:paraId="29881E77" w14:textId="2DFC4559" w:rsidR="008955FF" w:rsidRDefault="00A05A88" w:rsidP="000C45B5">
      <w:r>
        <w:t>Aplikasi WhatsApp mengandalkan koneksi internet pada perangkat untuk</w:t>
      </w:r>
      <w:r w:rsidR="000C45B5">
        <w:t xml:space="preserve"> </w:t>
      </w:r>
      <w:r>
        <w:t xml:space="preserve">dapat terhubung dengan pengguna aplikasi WhatsApp yang lain, meski begitu aplikasi tidak akan keluar ketika </w:t>
      </w:r>
      <w:r w:rsidR="00D46269">
        <w:t>pada perangkat tidak terhubung dengan koneksi internet. Pengguna tetap dapat mengakses aplikasi, melihat kontak, maupun melihat perbincangan dengan pengguna lain walaupun tidak terhubung dengan koneksi internet. Sedangkan ketika perangkat pengguna tidak terkoneksi dengan dengan internet maka pengguna tidak dapat mengirim pesan maupun melakukan panggilan dan tidak dapat menerima pesan maupun panggilan.</w:t>
      </w:r>
    </w:p>
    <w:p w14:paraId="4C861420" w14:textId="32640D5D" w:rsidR="00D46269" w:rsidRDefault="00D46269" w:rsidP="000C45B5">
      <w:r>
        <w:t xml:space="preserve">Aplikasi WhatsApp memungkinkan pengguna untuk mengetahui status pesan apakah pesan </w:t>
      </w:r>
      <w:r w:rsidR="00642F60">
        <w:t>tersebut berhasil dikirim</w:t>
      </w:r>
      <w:r>
        <w:t>, sudah sampai kepada penerima pesan, sudah dibaca oleh penerima</w:t>
      </w:r>
      <w:r w:rsidR="005C5301">
        <w:t xml:space="preserve"> pesan, masih</w:t>
      </w:r>
      <w:r w:rsidR="00642F60">
        <w:t xml:space="preserve"> dalam</w:t>
      </w:r>
      <w:r w:rsidR="005C5301">
        <w:t xml:space="preserve"> proses pengiriman, ataupun pesan gagal dikirimkan. </w:t>
      </w:r>
      <w:r>
        <w:t>Aplikasi WhatsApp juga memungkinkan pengguna untuk melihat kondisi dari teman obrolan</w:t>
      </w:r>
      <w:r w:rsidR="005C5301">
        <w:t xml:space="preserve"> apakah sedang dalam keadaan terhubung/menggunakan aplikasi (</w:t>
      </w:r>
      <w:r w:rsidR="005C5301">
        <w:rPr>
          <w:i/>
          <w:iCs/>
        </w:rPr>
        <w:t>online</w:t>
      </w:r>
      <w:r w:rsidR="005C5301">
        <w:t>) ataupun kapan terakhir teman terhubung/menggunakan aplikasi.</w:t>
      </w:r>
    </w:p>
    <w:p w14:paraId="53A1DCC1" w14:textId="171E7689" w:rsidR="005C5301" w:rsidRDefault="005C5301" w:rsidP="000C45B5">
      <w:r>
        <w:t>Dalam ruang obrolan pe</w:t>
      </w:r>
      <w:r w:rsidR="000E577B">
        <w:t>ngirim pesan dapat</w:t>
      </w:r>
      <w:r>
        <w:t xml:space="preserve"> menghapus pesan yang terlanjur </w:t>
      </w:r>
      <w:r w:rsidR="000E577B">
        <w:t>ter</w:t>
      </w:r>
      <w:r>
        <w:t xml:space="preserve">kirim, baik untuk </w:t>
      </w:r>
      <w:r w:rsidR="000E577B">
        <w:t>pengirim</w:t>
      </w:r>
      <w:r>
        <w:t xml:space="preserve"> sendiri </w:t>
      </w:r>
      <w:r w:rsidR="000913CB">
        <w:t>maupun</w:t>
      </w:r>
      <w:r>
        <w:t xml:space="preserve"> untuk semua </w:t>
      </w:r>
      <w:r w:rsidR="000E577B">
        <w:t>pengguna yang ada</w:t>
      </w:r>
      <w:r>
        <w:t xml:space="preserve"> pada ruang obrolan dengan batas waktu </w:t>
      </w:r>
      <w:r w:rsidR="008A48D5">
        <w:t>paling lama sekitar 1 jam setelah pesan dikirimkan. Selain itu pengguna dapat meneruskan pesan pada ruang obrolan pada kontak ataupun grup dengan batasan paling banyak 5 kontak atau grup yang dipilih. Selain itu juga pengguna dapat mencari kata pada pesan dalam ruang obrolan, menandai pesan tertentu untuk disimpan (pesan berbintang), mengarsipkan obrolan, serta menandai obrolan agar selalu berada di atas pada daftar obrolan (sematkan obrolan).</w:t>
      </w:r>
    </w:p>
    <w:p w14:paraId="46329C40" w14:textId="41CB0C37" w:rsidR="00657014" w:rsidRPr="007D1BB3" w:rsidRDefault="00657014" w:rsidP="00594867">
      <w:pPr>
        <w:pStyle w:val="Subtitle"/>
      </w:pPr>
      <w:r w:rsidRPr="007D1BB3">
        <w:t>Akun dan kontak</w:t>
      </w:r>
    </w:p>
    <w:p w14:paraId="7C8CB043" w14:textId="0F4E5CDE" w:rsidR="00EF6C4D" w:rsidRDefault="005949C4" w:rsidP="000C45B5">
      <w:r>
        <w:t>Untuk membuat akun pada aplikasi WhatsApp maka pengguna hanya perlu melakukan registrasi menggunakan nomor telepon</w:t>
      </w:r>
      <w:r w:rsidR="00EF6C4D">
        <w:t xml:space="preserve"> aktif yang digunakan oleh pengguna. Pada nomor telepon aktif tersebut</w:t>
      </w:r>
      <w:r>
        <w:t xml:space="preserve"> nantinya akan </w:t>
      </w:r>
      <w:r w:rsidR="00EF6C4D">
        <w:t>dikirimi</w:t>
      </w:r>
      <w:r>
        <w:t xml:space="preserve"> kode verifikasi dari sistem WhatsApp. </w:t>
      </w:r>
      <w:r w:rsidR="00EF6C4D">
        <w:t>Setelah melalui proses verifikasi, pengguna diminta untuk mengatur foto profil dan nama pengguna. Foto profil dan nama pengguna yang sudah diatur dapat diatur kembali nantinya pada pengaturan aplikasi WhatsApp.</w:t>
      </w:r>
    </w:p>
    <w:p w14:paraId="150BA27F" w14:textId="0F11C6DA" w:rsidR="00EF0A24" w:rsidRPr="00DD2745" w:rsidRDefault="005949C4" w:rsidP="000C45B5">
      <w:r>
        <w:t>Setelah berhasil</w:t>
      </w:r>
      <w:r w:rsidR="00EF6C4D">
        <w:t xml:space="preserve"> masuk ke halaman utama aplikasi WhatsApp</w:t>
      </w:r>
      <w:r>
        <w:t xml:space="preserve"> maka </w:t>
      </w:r>
      <w:r w:rsidR="00442280">
        <w:t>aplikasi</w:t>
      </w:r>
      <w:r>
        <w:t xml:space="preserve"> </w:t>
      </w:r>
      <w:r>
        <w:lastRenderedPageBreak/>
        <w:t xml:space="preserve">akan </w:t>
      </w:r>
      <w:r w:rsidR="00442280">
        <w:t>membaca daftar kontak telepon pada perangkat pengguna. Nomor telepon pada kontak</w:t>
      </w:r>
      <w:r w:rsidR="00A800B3">
        <w:t xml:space="preserve"> </w:t>
      </w:r>
      <w:r w:rsidR="00442280">
        <w:t xml:space="preserve">yang terdaftar pada WhatsApp akan secara otomatis </w:t>
      </w:r>
      <w:r w:rsidR="00A800B3">
        <w:t>ditambahkan ke kontak</w:t>
      </w:r>
      <w:r w:rsidR="00442280">
        <w:t xml:space="preserve"> aplikasi WhatsApp sehingga pengguna tidak perlu menambahkan</w:t>
      </w:r>
      <w:r w:rsidR="00EF6C4D">
        <w:t xml:space="preserve"> kontak pada aplikasi WhatsApp</w:t>
      </w:r>
      <w:r w:rsidR="00442280">
        <w:t xml:space="preserve"> secara manual.</w:t>
      </w:r>
    </w:p>
    <w:p w14:paraId="0CEC37DF" w14:textId="67223859" w:rsidR="00010296" w:rsidRPr="000F7A7B" w:rsidRDefault="007D1BB3" w:rsidP="00594867">
      <w:pPr>
        <w:pStyle w:val="Subtitle"/>
      </w:pPr>
      <w:r w:rsidRPr="000F7A7B">
        <w:t>E</w:t>
      </w:r>
      <w:r w:rsidR="00657014" w:rsidRPr="000F7A7B">
        <w:t>kspor obrolan</w:t>
      </w:r>
    </w:p>
    <w:p w14:paraId="431116B2" w14:textId="60A8416F" w:rsidR="00BD0F16" w:rsidRDefault="000F7A7B" w:rsidP="000C45B5">
      <w:r>
        <w:t>Salah satu fitur yang terdapat pada</w:t>
      </w:r>
      <w:r w:rsidR="00BD0F16">
        <w:t xml:space="preserve"> aplikasi WhatsApp </w:t>
      </w:r>
      <w:r>
        <w:t xml:space="preserve">adalah </w:t>
      </w:r>
      <w:r w:rsidR="00BD0F16">
        <w:t xml:space="preserve">fitur ekspor pesan, yaitu fitur untuk menyalin </w:t>
      </w:r>
      <w:r w:rsidR="00A536F1">
        <w:t>riwayat percakapan pengguna baik pada ruang obrolan pribadi maupun pada ruang obrolan grup</w:t>
      </w:r>
      <w:r>
        <w:t>.</w:t>
      </w:r>
      <w:r w:rsidR="00A536F1">
        <w:t xml:space="preserve"> </w:t>
      </w:r>
      <w:r>
        <w:t>H</w:t>
      </w:r>
      <w:r w:rsidR="00A536F1">
        <w:t xml:space="preserve">asil </w:t>
      </w:r>
      <w:r>
        <w:t xml:space="preserve">dari </w:t>
      </w:r>
      <w:r w:rsidR="00A536F1">
        <w:t>ekspor percakapan</w:t>
      </w:r>
      <w:r>
        <w:t xml:space="preserve"> pada aplikasi WhatsApp</w:t>
      </w:r>
      <w:r w:rsidR="00A536F1">
        <w:t xml:space="preserve"> berupa dokumen dengan format *.txt</w:t>
      </w:r>
      <w:r>
        <w:t xml:space="preserve"> dan</w:t>
      </w:r>
      <w:r w:rsidR="007C0537">
        <w:t xml:space="preserve"> file</w:t>
      </w:r>
      <w:r>
        <w:t xml:space="preserve"> dengan format</w:t>
      </w:r>
      <w:r w:rsidR="007C0537">
        <w:t xml:space="preserve"> *.vcf untuk pesan berupa kontak</w:t>
      </w:r>
      <w:r w:rsidR="00A536F1">
        <w:t xml:space="preserve">. Untuk satu kali ekspor pesan yang tidak menyertakan media (gambar/foto, </w:t>
      </w:r>
      <w:r w:rsidR="007C0537">
        <w:t>audio, video</w:t>
      </w:r>
      <w:r w:rsidR="003E4605">
        <w:t xml:space="preserve">, dan lainnya) WhatsApp dapat mengekspor pesan hingga </w:t>
      </w:r>
      <w:r w:rsidR="003E4605" w:rsidRPr="003E4605">
        <w:t>40.000 pesan</w:t>
      </w:r>
      <w:r>
        <w:t xml:space="preserve"> dalam satu percakapan</w:t>
      </w:r>
      <w:r w:rsidR="003E4605">
        <w:t>.</w:t>
      </w:r>
    </w:p>
    <w:p w14:paraId="229C640C" w14:textId="792C990A" w:rsidR="00356F61" w:rsidRDefault="003E4605" w:rsidP="000C45B5">
      <w:r>
        <w:t>Pada penelitian ini sendiri penulis akan menggunakan fitur ekspor pesan untuk mengumpulkan data-data</w:t>
      </w:r>
      <w:r w:rsidR="000F7A7B">
        <w:t xml:space="preserve"> percakapan</w:t>
      </w:r>
      <w:r>
        <w:t xml:space="preserve"> yang diperlukan dalam penelitian.</w:t>
      </w:r>
      <w:r w:rsidR="000F7A7B">
        <w:t xml:space="preserve"> Contoh data hasil ekspor percakapan </w:t>
      </w:r>
      <w:r w:rsidR="003F79B8">
        <w:t xml:space="preserve">pada aplikasi WhatsApp </w:t>
      </w:r>
      <w:r w:rsidR="003F41D4">
        <w:t>diperlihatkan</w:t>
      </w:r>
      <w:r w:rsidR="000F7A7B">
        <w:t xml:space="preserve"> pada gambar 3.</w:t>
      </w:r>
      <w:r w:rsidR="008572CB">
        <w:t>2</w:t>
      </w:r>
      <w:r w:rsidR="000F7A7B">
        <w:t xml:space="preserve"> berikut.</w:t>
      </w:r>
    </w:p>
    <w:p w14:paraId="3EC9DFBA" w14:textId="77777777" w:rsidR="001F3540" w:rsidRDefault="0049046B" w:rsidP="001F3540">
      <w:pPr>
        <w:pStyle w:val="Gambar"/>
        <w:keepNext/>
      </w:pPr>
      <w:r>
        <w:drawing>
          <wp:inline distT="0" distB="0" distL="0" distR="0" wp14:anchorId="7B649E8B" wp14:editId="5B76B267">
            <wp:extent cx="4859179" cy="18000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31"/>
                    <pic:cNvPicPr preferRelativeResize="0">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859179"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37AB8630" w14:textId="71A41791" w:rsidR="00B16708" w:rsidRDefault="001F3540" w:rsidP="001F3540">
      <w:pPr>
        <w:pStyle w:val="Caption"/>
        <w:jc w:val="center"/>
      </w:pPr>
      <w:bookmarkStart w:id="142" w:name="_Toc62752503"/>
      <w:bookmarkStart w:id="143" w:name="_Toc75524628"/>
      <w:r>
        <w:t>Gambar 3.</w:t>
      </w:r>
      <w:r>
        <w:fldChar w:fldCharType="begin"/>
      </w:r>
      <w:r>
        <w:instrText xml:space="preserve"> SEQ Gambar_3. \* ARABIC </w:instrText>
      </w:r>
      <w:r>
        <w:fldChar w:fldCharType="separate"/>
      </w:r>
      <w:r w:rsidR="00554840">
        <w:rPr>
          <w:noProof/>
        </w:rPr>
        <w:t>2</w:t>
      </w:r>
      <w:r>
        <w:fldChar w:fldCharType="end"/>
      </w:r>
      <w:r>
        <w:t xml:space="preserve"> </w:t>
      </w:r>
      <w:r w:rsidRPr="008D7595">
        <w:rPr>
          <w:b w:val="0"/>
        </w:rPr>
        <w:t xml:space="preserve">Contoh </w:t>
      </w:r>
      <w:r>
        <w:rPr>
          <w:b w:val="0"/>
        </w:rPr>
        <w:t>D</w:t>
      </w:r>
      <w:r w:rsidRPr="008D7595">
        <w:rPr>
          <w:b w:val="0"/>
        </w:rPr>
        <w:t xml:space="preserve">ata </w:t>
      </w:r>
      <w:r>
        <w:rPr>
          <w:b w:val="0"/>
        </w:rPr>
        <w:t>H</w:t>
      </w:r>
      <w:r w:rsidRPr="008D7595">
        <w:rPr>
          <w:b w:val="0"/>
        </w:rPr>
        <w:t>asil Ekspor Percakapan Aplikasi Whatsapp</w:t>
      </w:r>
      <w:bookmarkEnd w:id="142"/>
      <w:bookmarkEnd w:id="143"/>
    </w:p>
    <w:p w14:paraId="13CBB1A5" w14:textId="269613D1" w:rsidR="00590EDA" w:rsidRPr="000E73E0" w:rsidRDefault="00590EDA" w:rsidP="000C45B5">
      <w:pPr>
        <w:rPr>
          <w:lang w:eastAsia="en-US"/>
        </w:rPr>
      </w:pPr>
      <w:r>
        <w:rPr>
          <w:lang w:eastAsia="en-US"/>
        </w:rPr>
        <w:t>Gambar 3.2 menunjukkan dokumen hasil ekspor percakapan berupa teks yang memuat beberapa informasi yaitu informasi berupa tanggal/waktu pesan dikirim dan diterima, nama pengirim pesan, dan</w:t>
      </w:r>
      <w:r w:rsidR="00677F91">
        <w:rPr>
          <w:lang w:eastAsia="en-US"/>
        </w:rPr>
        <w:t xml:space="preserve"> isi</w:t>
      </w:r>
      <w:r>
        <w:rPr>
          <w:lang w:eastAsia="en-US"/>
        </w:rPr>
        <w:t xml:space="preserve"> pesan yang dikirim dan diterima. </w:t>
      </w:r>
      <w:r w:rsidR="00677F91">
        <w:rPr>
          <w:lang w:eastAsia="en-US"/>
        </w:rPr>
        <w:t>Informasi berupa isi pesan yang dikirim dan diterima merupakan data yang akan digunakan peneliti dalam penelitian ini.</w:t>
      </w:r>
      <w:r w:rsidR="000E73E0">
        <w:rPr>
          <w:lang w:eastAsia="en-US"/>
        </w:rPr>
        <w:t xml:space="preserve"> Analisis informasi isi pesan pada percakapan dalam aplikasi WhatsApp dibahas pada bagian analisis bahasa Melayu Sambas pada aktivitas </w:t>
      </w:r>
      <w:r w:rsidR="000E73E0" w:rsidRPr="000E73E0">
        <w:rPr>
          <w:i/>
          <w:iCs/>
          <w:lang w:eastAsia="en-US"/>
        </w:rPr>
        <w:t>chatting</w:t>
      </w:r>
      <w:r w:rsidR="000E73E0">
        <w:rPr>
          <w:lang w:eastAsia="en-US"/>
        </w:rPr>
        <w:t>.</w:t>
      </w:r>
    </w:p>
    <w:p w14:paraId="68B9305A" w14:textId="392AB009" w:rsidR="00F16385" w:rsidRPr="00F16385" w:rsidRDefault="0011029C" w:rsidP="00BF344E">
      <w:pPr>
        <w:pStyle w:val="Heading3"/>
      </w:pPr>
      <w:bookmarkStart w:id="144" w:name="_Toc66975542"/>
      <w:r>
        <w:lastRenderedPageBreak/>
        <w:t xml:space="preserve">Analisis </w:t>
      </w:r>
      <w:r w:rsidR="00F16385">
        <w:t>Bahasa Melayu Sambas</w:t>
      </w:r>
      <w:r>
        <w:t xml:space="preserve"> pada Akti</w:t>
      </w:r>
      <w:r w:rsidR="000E73E0">
        <w:t>v</w:t>
      </w:r>
      <w:r>
        <w:t xml:space="preserve">itas </w:t>
      </w:r>
      <w:r>
        <w:rPr>
          <w:i/>
          <w:iCs/>
        </w:rPr>
        <w:t>Chatting</w:t>
      </w:r>
      <w:bookmarkEnd w:id="144"/>
    </w:p>
    <w:p w14:paraId="3176E6E2" w14:textId="3A85D4B6" w:rsidR="00E57C3B" w:rsidRPr="00E57C3B" w:rsidRDefault="00E57C3B" w:rsidP="000C45B5">
      <w:r w:rsidRPr="00E57C3B">
        <w:t>Bahasa tidak dapat dipisahkan dalam lingkungan sosial dikarenakan bahasa</w:t>
      </w:r>
      <w:r>
        <w:t xml:space="preserve"> </w:t>
      </w:r>
      <w:r w:rsidRPr="00DC709C">
        <w:rPr>
          <w:lang w:val="zh-CN"/>
        </w:rPr>
        <w:t>merupakan alat komunikasi yang digunakan oleh manusia</w:t>
      </w:r>
      <w:r w:rsidRPr="00DC709C">
        <w:t>, d</w:t>
      </w:r>
      <w:r w:rsidRPr="00DC709C">
        <w:rPr>
          <w:lang w:val="zh-CN"/>
        </w:rPr>
        <w:t>engan bahasa seseorang dapat menyampaikan ide, mengenalkan diri, dan menceritakan pengalamannya kepada orang lain</w:t>
      </w:r>
      <w:r>
        <w:t xml:space="preserve">. </w:t>
      </w:r>
    </w:p>
    <w:p w14:paraId="433FBD18" w14:textId="322158F4" w:rsidR="00CD1613" w:rsidRDefault="007C4680" w:rsidP="000C45B5">
      <w:r w:rsidRPr="007C4680">
        <w:t>Bahasa Melayu Sambas adalah bahasa</w:t>
      </w:r>
      <w:r>
        <w:t xml:space="preserve"> daerah</w:t>
      </w:r>
      <w:r w:rsidRPr="007C4680">
        <w:t xml:space="preserve"> Melayu berdialek Sambas</w:t>
      </w:r>
      <w:r>
        <w:t xml:space="preserve"> yang digunakan oleh masyarakat etnis Melayu Sambas yang berdomisili di pesisir pantai Utara Kalimantan Barat. Bahasa Melayu Sambas digunakan dalam percakapan masyarakat Melayu Sambas sehari-hari baik di pedesaan maupun di perkotaan</w:t>
      </w:r>
      <w:r w:rsidR="00E57C3B">
        <w:t xml:space="preserve"> baik dalam </w:t>
      </w:r>
      <w:r w:rsidR="00954A31">
        <w:t>komunikasi lisan maupun komunikasi tertulis.</w:t>
      </w:r>
    </w:p>
    <w:p w14:paraId="4016A2A1" w14:textId="1440808C" w:rsidR="00186FB5" w:rsidRDefault="00186FB5" w:rsidP="000C45B5">
      <w:r w:rsidRPr="00186FB5">
        <w:t>Dalam penggunaan bahasa tulis khususnya di media sosial, gejala bahasa abreviasi</w:t>
      </w:r>
      <w:r>
        <w:t xml:space="preserve"> </w:t>
      </w:r>
      <w:r w:rsidRPr="00186FB5">
        <w:t>merupakan terobosan baru untuk berkomunikasi. Berkomunikasi yang diwujudkan melalui</w:t>
      </w:r>
      <w:r>
        <w:t xml:space="preserve"> </w:t>
      </w:r>
      <w:r w:rsidRPr="00186FB5">
        <w:t>abreviasi dalam media sosial telah menuntun pada perubahan pemakaian bahasa dalam suatu</w:t>
      </w:r>
      <w:r>
        <w:t xml:space="preserve"> </w:t>
      </w:r>
      <w:r w:rsidRPr="00186FB5">
        <w:t>masyarakat.</w:t>
      </w:r>
      <w:r>
        <w:t xml:space="preserve"> </w:t>
      </w:r>
      <w:r w:rsidRPr="00186FB5">
        <w:t>Sifat bahasa yang berupa</w:t>
      </w:r>
      <w:r>
        <w:t xml:space="preserve"> </w:t>
      </w:r>
      <w:r w:rsidRPr="00186FB5">
        <w:t>arbitrer, konvensional, dan dinamis memungkinkan bahasa mengalami perubahan</w:t>
      </w:r>
      <w:r>
        <w:t xml:space="preserve"> </w:t>
      </w:r>
      <w:r>
        <w:fldChar w:fldCharType="begin" w:fldLock="1"/>
      </w:r>
      <w:r w:rsidR="00EF5F4B">
        <w:instrText>ADDIN CSL_CITATION {"citationItems":[{"id":"ITEM-1","itemData":{"DOI":"10.24198/mh.v8i2.20699","ISSN":"2085-4838","abstract":"AbstrakPenelitian ini berjudul “Abreviasi dalam Percakapan Sehari-hari di MediaSosial: Suatu Kajian Morfologi”. Metode yang digunakan dalam penelitian iniadalah metode kualitatif. Data yang digunakan diambil dari percakapan sehari-haridi media sosial, yaitu line, whatsapp, dan instagram. Teori yang digunakan adalahproses abreviasi dan bahasa slang. Tujuan penelitian ini adalah mendeskripsikanfitur-fitur umum dari proses abreviasi yang digunakan oleh kalangan muda orangIndonesia. Dari hasil penelitian ditunjukkan bahwa masyarakat menggunakantiga proses abreviasi, yaitu akronim, singkatan, dan penggalan dalam percakapansehari-hari di media sosial. Akronim dan singkatan ditemukan paling banyak diantara ketiga proses tersebut. Adapun alasan fenomena bahasa ini terjadi adalahmasyarakat berniat untuk menghemat waktu, mengisi kesenjangan komunikasi ataupenghalang di antara pengguna, dan menunjukkan kelompok sosial.Kata kunci: abreviasi, morfologi, media sosialAbstractThis research is entitled “Abbreviation in Daily Converstion on Social Media: AMorphological Study”. The method used in this study is a qualitative method. The data aretaken from daily conversation on social media: line, whatsapp, and instagram. The theoriesused are of abbreviation process and slang language. The aim of this study is to describe thecommon features of abbreviation process used by young people in Indonesia. Based on theresearch, it is indicated that they use three most common abbreviation processes: acronym,blending, and clipping in their daily conversation on social media. Acronym and blendingidentified as the most common abbreviation process among the three features. As for thereasons of this language phenomenon applied are to save time, to fill the communication gapor barrier among the users, and to identify their social group.Keywords: abbreviation, morphology, social media","author":[{"dropping-particle":"","family":"Cenderamata","given":"Rengganis Citra","non-dropping-particle":"","parse-names":false,"suffix":""},{"dropping-particle":"","family":"Sofyan","given":"Agus Nero","non-dropping-particle":"","parse-names":false,"suffix":""}],"container-title":"Metahumaniora","id":"ITEM-1","issue":"1","issued":{"date-parts":[["2019"]]},"title":"Abreviasi dalam Percakapan Sehari-Hari di Media Sosial: Suatu Kajian Morfologi","type":"article-journal","volume":"4"},"uris":["http://www.mendeley.com/documents/?uuid=4cba8498-a7f1-4407-8709-ba17a6fa1688"]}],"mendeley":{"formattedCitation":"(Cenderamata and Sofyan, 2019)","plainTextFormattedCitation":"(Cenderamata and Sofyan, 2019)","previouslyFormattedCitation":"(Cenderamata and Sofyan, 2019)"},"properties":{"noteIndex":0},"schema":"https://github.com/citation-style-language/schema/raw/master/csl-citation.json"}</w:instrText>
      </w:r>
      <w:r>
        <w:fldChar w:fldCharType="separate"/>
      </w:r>
      <w:r w:rsidRPr="00186FB5">
        <w:rPr>
          <w:noProof/>
        </w:rPr>
        <w:t>(Cenderamata and Sofyan, 2019)</w:t>
      </w:r>
      <w:r>
        <w:fldChar w:fldCharType="end"/>
      </w:r>
      <w:r>
        <w:t xml:space="preserve">. Hal ini juga terjadi pada penggunaan Bahasa Melayu Sambas di masyarakat yang cenderung memendekkan kata saat berkomunikasi </w:t>
      </w:r>
      <w:r w:rsidR="00E80345">
        <w:t xml:space="preserve">melalui media sosial </w:t>
      </w:r>
      <w:r>
        <w:t>dengan tujuan menghemat waktu pengetikan.</w:t>
      </w:r>
    </w:p>
    <w:p w14:paraId="5820DBF0" w14:textId="6A4DB5B6" w:rsidR="00E24CAE" w:rsidRDefault="00186FB5" w:rsidP="000C45B5">
      <w:r w:rsidRPr="00186FB5">
        <w:t>Proses pemendekan</w:t>
      </w:r>
      <w:r w:rsidR="00515B4D">
        <w:t xml:space="preserve"> kata</w:t>
      </w:r>
      <w:r w:rsidRPr="00186FB5">
        <w:t xml:space="preserve"> </w:t>
      </w:r>
      <w:r w:rsidR="00515B4D">
        <w:t>atau</w:t>
      </w:r>
      <w:r w:rsidRPr="00186FB5">
        <w:t xml:space="preserve"> abreviasi dapat berdampak positif dan dapat</w:t>
      </w:r>
      <w:r>
        <w:t xml:space="preserve"> </w:t>
      </w:r>
      <w:r w:rsidRPr="00186FB5">
        <w:t>pula berdampak negatif. Bentukan-bentukan bahasa baru yang dihasilkan dari proses</w:t>
      </w:r>
      <w:r>
        <w:t xml:space="preserve"> </w:t>
      </w:r>
      <w:r w:rsidRPr="00186FB5">
        <w:t>pemendekan</w:t>
      </w:r>
      <w:r w:rsidR="000B3FA7">
        <w:t xml:space="preserve"> dapat memiliki dampak positif pada</w:t>
      </w:r>
      <w:r w:rsidRPr="00186FB5">
        <w:t xml:space="preserve"> satu sisi memperkaya khasanah kekayaan bahasa, seperti kosakata jika</w:t>
      </w:r>
      <w:r>
        <w:t xml:space="preserve"> </w:t>
      </w:r>
      <w:r w:rsidRPr="00186FB5">
        <w:t xml:space="preserve">dalam praktiknya tidak menghambat proses komunikasi. </w:t>
      </w:r>
      <w:r w:rsidR="000B3FA7">
        <w:t>A</w:t>
      </w:r>
      <w:r w:rsidR="000B3FA7" w:rsidRPr="000B3FA7">
        <w:t xml:space="preserve">kan tetapi, tidak menutup kemungkinan dapat menimbulkan dampak negatif jika gejala tersebut </w:t>
      </w:r>
      <w:r w:rsidR="000B3FA7">
        <w:t>malah</w:t>
      </w:r>
      <w:r w:rsidR="000B3FA7" w:rsidRPr="000B3FA7">
        <w:t xml:space="preserve"> menghambat proses komunikasi.</w:t>
      </w:r>
    </w:p>
    <w:p w14:paraId="16835566" w14:textId="5841AEB3" w:rsidR="00625852" w:rsidRDefault="00515B4D" w:rsidP="000C45B5">
      <w:r>
        <w:t>Selain</w:t>
      </w:r>
      <w:r w:rsidR="008038E3">
        <w:t xml:space="preserve"> penggunaan</w:t>
      </w:r>
      <w:r>
        <w:t xml:space="preserve"> abreviasi atau penyingkatan kata pada penggunaan bahasa tulis</w:t>
      </w:r>
      <w:r w:rsidR="00DF4901">
        <w:t xml:space="preserve"> atau aktivitas </w:t>
      </w:r>
      <w:r w:rsidR="00DF4901">
        <w:rPr>
          <w:i/>
          <w:iCs/>
        </w:rPr>
        <w:t>chatting</w:t>
      </w:r>
      <w:r>
        <w:t xml:space="preserve">, juga terdapat bentuk-bentuk </w:t>
      </w:r>
      <w:r w:rsidR="008038E3">
        <w:t>lain yang digunaka</w:t>
      </w:r>
      <w:r w:rsidR="00DF4901">
        <w:t>n</w:t>
      </w:r>
      <w:r w:rsidR="008038E3">
        <w:t xml:space="preserve"> seperti penggunaan slang</w:t>
      </w:r>
      <w:r w:rsidR="002F1320">
        <w:t xml:space="preserve"> dan pemanjangan kata. Contoh dari penggunaan abreviasi atau penyingkatan kata pada aktivitas </w:t>
      </w:r>
      <w:r w:rsidR="002F1320">
        <w:rPr>
          <w:i/>
          <w:iCs/>
        </w:rPr>
        <w:t>chatting</w:t>
      </w:r>
      <w:r w:rsidR="002F1320">
        <w:t xml:space="preserve"> bahasa Melayu Sambas seperti pada tabel 3.</w:t>
      </w:r>
      <w:r w:rsidR="008572CB">
        <w:t>2</w:t>
      </w:r>
      <w:r w:rsidR="002F1320">
        <w:t xml:space="preserve"> berikut.</w:t>
      </w:r>
    </w:p>
    <w:p w14:paraId="363A5DD2" w14:textId="3970F7A4" w:rsidR="00392F08" w:rsidRDefault="00392F08" w:rsidP="00392F08">
      <w:pPr>
        <w:pStyle w:val="Caption"/>
      </w:pPr>
      <w:bookmarkStart w:id="145" w:name="_Toc66092271"/>
      <w:r>
        <w:lastRenderedPageBreak/>
        <w:t>Tabel 3.</w:t>
      </w:r>
      <w:r>
        <w:fldChar w:fldCharType="begin"/>
      </w:r>
      <w:r>
        <w:instrText xml:space="preserve"> SEQ Tabel_3. \* ARABIC </w:instrText>
      </w:r>
      <w:r>
        <w:fldChar w:fldCharType="separate"/>
      </w:r>
      <w:r w:rsidR="002A1381">
        <w:rPr>
          <w:noProof/>
        </w:rPr>
        <w:t>2</w:t>
      </w:r>
      <w:r>
        <w:fldChar w:fldCharType="end"/>
      </w:r>
      <w:r>
        <w:t xml:space="preserve"> </w:t>
      </w:r>
      <w:r w:rsidRPr="00392F08">
        <w:rPr>
          <w:b w:val="0"/>
          <w:bCs w:val="0"/>
        </w:rPr>
        <w:t>Tabel Penggunaan Abreviasi</w:t>
      </w:r>
      <w:bookmarkEnd w:id="145"/>
    </w:p>
    <w:tbl>
      <w:tblPr>
        <w:tblStyle w:val="TableGrid"/>
        <w:tblW w:w="0" w:type="auto"/>
        <w:jc w:val="center"/>
        <w:tblInd w:w="0" w:type="dxa"/>
        <w:tblLook w:val="04A0" w:firstRow="1" w:lastRow="0" w:firstColumn="1" w:lastColumn="0" w:noHBand="0" w:noVBand="1"/>
      </w:tblPr>
      <w:tblGrid>
        <w:gridCol w:w="3965"/>
        <w:gridCol w:w="3965"/>
      </w:tblGrid>
      <w:tr w:rsidR="00491FAF" w:rsidRPr="00DD2DA5" w14:paraId="0085C3BD" w14:textId="77777777" w:rsidTr="00AC46F1">
        <w:trPr>
          <w:tblHeader/>
          <w:jc w:val="center"/>
        </w:trPr>
        <w:tc>
          <w:tcPr>
            <w:tcW w:w="3965" w:type="dxa"/>
          </w:tcPr>
          <w:p w14:paraId="043BF3D6" w14:textId="43E86498" w:rsidR="00491FAF" w:rsidRPr="00AC46F1" w:rsidRDefault="00E80345" w:rsidP="00AC46F1">
            <w:pPr>
              <w:pStyle w:val="isitabel1"/>
              <w:jc w:val="center"/>
              <w:rPr>
                <w:b/>
                <w:bCs/>
              </w:rPr>
            </w:pPr>
            <w:r w:rsidRPr="00AC46F1">
              <w:rPr>
                <w:b/>
                <w:bCs/>
              </w:rPr>
              <w:t>Pesan Teks</w:t>
            </w:r>
          </w:p>
        </w:tc>
        <w:tc>
          <w:tcPr>
            <w:tcW w:w="3965" w:type="dxa"/>
          </w:tcPr>
          <w:p w14:paraId="0B0601F5" w14:textId="60781BA2" w:rsidR="00491FAF" w:rsidRPr="00AC46F1" w:rsidRDefault="00E80345" w:rsidP="00AC46F1">
            <w:pPr>
              <w:pStyle w:val="isitabel1"/>
              <w:jc w:val="center"/>
              <w:rPr>
                <w:b/>
                <w:bCs/>
              </w:rPr>
            </w:pPr>
            <w:r w:rsidRPr="00AC46F1">
              <w:rPr>
                <w:b/>
                <w:bCs/>
              </w:rPr>
              <w:t xml:space="preserve">Pesan </w:t>
            </w:r>
            <w:r w:rsidR="00625852" w:rsidRPr="00AC46F1">
              <w:rPr>
                <w:b/>
                <w:bCs/>
              </w:rPr>
              <w:t>Asli</w:t>
            </w:r>
          </w:p>
        </w:tc>
      </w:tr>
      <w:tr w:rsidR="00280AF6" w:rsidRPr="00DD2DA5" w14:paraId="29C34D3B" w14:textId="77777777" w:rsidTr="00AC46F1">
        <w:trPr>
          <w:jc w:val="center"/>
        </w:trPr>
        <w:tc>
          <w:tcPr>
            <w:tcW w:w="3965" w:type="dxa"/>
          </w:tcPr>
          <w:p w14:paraId="4E32054F" w14:textId="3ABDDD66" w:rsidR="00280AF6" w:rsidRPr="00DD2DA5" w:rsidRDefault="00280AF6" w:rsidP="00AC46F1">
            <w:pPr>
              <w:pStyle w:val="isitabel1"/>
            </w:pPr>
            <w:r w:rsidRPr="00DD2DA5">
              <w:rPr>
                <w:u w:val="single"/>
              </w:rPr>
              <w:t>Bwak</w:t>
            </w:r>
            <w:r w:rsidRPr="00DD2DA5">
              <w:t xml:space="preserve"> lah sigek </w:t>
            </w:r>
            <w:r w:rsidRPr="00DD2DA5">
              <w:rPr>
                <w:u w:val="single"/>
              </w:rPr>
              <w:t>k</w:t>
            </w:r>
            <w:r w:rsidRPr="00DD2DA5">
              <w:t xml:space="preserve"> kantor </w:t>
            </w:r>
            <w:r w:rsidRPr="00DD2DA5">
              <w:rPr>
                <w:u w:val="single"/>
              </w:rPr>
              <w:t>bg</w:t>
            </w:r>
          </w:p>
        </w:tc>
        <w:tc>
          <w:tcPr>
            <w:tcW w:w="3965" w:type="dxa"/>
          </w:tcPr>
          <w:p w14:paraId="70027805" w14:textId="0166DF72" w:rsidR="00280AF6" w:rsidRPr="00DD2DA5" w:rsidRDefault="00280AF6" w:rsidP="00AC46F1">
            <w:pPr>
              <w:pStyle w:val="isitabel1"/>
            </w:pPr>
            <w:r w:rsidRPr="00DD2DA5">
              <w:rPr>
                <w:u w:val="single"/>
              </w:rPr>
              <w:t>Bawak</w:t>
            </w:r>
            <w:r w:rsidRPr="00DD2DA5">
              <w:t xml:space="preserve"> lah sigek </w:t>
            </w:r>
            <w:r w:rsidRPr="00DD2DA5">
              <w:rPr>
                <w:u w:val="single"/>
              </w:rPr>
              <w:t>ke</w:t>
            </w:r>
            <w:r w:rsidRPr="00DD2DA5">
              <w:t xml:space="preserve"> kantor </w:t>
            </w:r>
            <w:r w:rsidRPr="00DD2DA5">
              <w:rPr>
                <w:u w:val="single"/>
              </w:rPr>
              <w:t>bang</w:t>
            </w:r>
          </w:p>
        </w:tc>
      </w:tr>
      <w:tr w:rsidR="00280AF6" w:rsidRPr="00DD2DA5" w14:paraId="5B184926" w14:textId="77777777" w:rsidTr="00AC46F1">
        <w:trPr>
          <w:jc w:val="center"/>
        </w:trPr>
        <w:tc>
          <w:tcPr>
            <w:tcW w:w="3965" w:type="dxa"/>
          </w:tcPr>
          <w:p w14:paraId="2AA17B19" w14:textId="54443CAF" w:rsidR="00280AF6" w:rsidRPr="00DD2DA5" w:rsidRDefault="00280AF6" w:rsidP="00AC46F1">
            <w:pPr>
              <w:pStyle w:val="isitabel1"/>
            </w:pPr>
            <w:r w:rsidRPr="00DD2DA5">
              <w:rPr>
                <w:u w:val="single"/>
              </w:rPr>
              <w:t>Mn</w:t>
            </w:r>
            <w:r w:rsidRPr="00DD2DA5">
              <w:t xml:space="preserve"> makan </w:t>
            </w:r>
            <w:r w:rsidRPr="00DD2DA5">
              <w:rPr>
                <w:u w:val="single"/>
              </w:rPr>
              <w:t>d</w:t>
            </w:r>
            <w:r w:rsidRPr="00DD2DA5">
              <w:t xml:space="preserve"> </w:t>
            </w:r>
            <w:r w:rsidRPr="00DD2DA5">
              <w:rPr>
                <w:u w:val="single"/>
              </w:rPr>
              <w:t>tmptny</w:t>
            </w:r>
            <w:r w:rsidRPr="00DD2DA5">
              <w:t xml:space="preserve"> kalak payah </w:t>
            </w:r>
            <w:r w:rsidRPr="00DD2DA5">
              <w:rPr>
                <w:u w:val="single"/>
              </w:rPr>
              <w:t>nk</w:t>
            </w:r>
            <w:r w:rsidRPr="00DD2DA5">
              <w:t xml:space="preserve"> balik </w:t>
            </w:r>
            <w:r w:rsidRPr="00DD2DA5">
              <w:rPr>
                <w:u w:val="single"/>
              </w:rPr>
              <w:t>bg</w:t>
            </w:r>
          </w:p>
        </w:tc>
        <w:tc>
          <w:tcPr>
            <w:tcW w:w="3965" w:type="dxa"/>
          </w:tcPr>
          <w:p w14:paraId="0FFC3F62" w14:textId="31557CA4" w:rsidR="00280AF6" w:rsidRPr="00DD2DA5" w:rsidRDefault="00280AF6" w:rsidP="00AC46F1">
            <w:pPr>
              <w:pStyle w:val="isitabel1"/>
            </w:pPr>
            <w:r w:rsidRPr="00DD2DA5">
              <w:rPr>
                <w:u w:val="single"/>
              </w:rPr>
              <w:t>Mun</w:t>
            </w:r>
            <w:r w:rsidRPr="00DD2DA5">
              <w:t xml:space="preserve"> makan </w:t>
            </w:r>
            <w:r w:rsidRPr="00DD2DA5">
              <w:rPr>
                <w:u w:val="single"/>
              </w:rPr>
              <w:t>di</w:t>
            </w:r>
            <w:r w:rsidRPr="00DD2DA5">
              <w:t xml:space="preserve"> </w:t>
            </w:r>
            <w:r w:rsidRPr="00DD2DA5">
              <w:rPr>
                <w:u w:val="single"/>
              </w:rPr>
              <w:t>tempatnye</w:t>
            </w:r>
            <w:r w:rsidRPr="00DD2DA5">
              <w:t xml:space="preserve"> kalak payah </w:t>
            </w:r>
            <w:r w:rsidRPr="00DD2DA5">
              <w:rPr>
                <w:u w:val="single"/>
              </w:rPr>
              <w:t>nak</w:t>
            </w:r>
            <w:r w:rsidRPr="00DD2DA5">
              <w:t xml:space="preserve"> balik </w:t>
            </w:r>
            <w:r w:rsidRPr="00DD2DA5">
              <w:rPr>
                <w:u w:val="single"/>
              </w:rPr>
              <w:t>bang</w:t>
            </w:r>
          </w:p>
        </w:tc>
      </w:tr>
      <w:tr w:rsidR="00491FAF" w:rsidRPr="00DD2DA5" w14:paraId="661B9A5D" w14:textId="77777777" w:rsidTr="00AC46F1">
        <w:trPr>
          <w:jc w:val="center"/>
        </w:trPr>
        <w:tc>
          <w:tcPr>
            <w:tcW w:w="3965" w:type="dxa"/>
          </w:tcPr>
          <w:p w14:paraId="26B2D1D3" w14:textId="3FF33F67" w:rsidR="00491FAF" w:rsidRPr="00DD2DA5" w:rsidRDefault="00E26C12" w:rsidP="00AC46F1">
            <w:pPr>
              <w:pStyle w:val="isitabel1"/>
            </w:pPr>
            <w:r w:rsidRPr="00DD2DA5">
              <w:t xml:space="preserve">Jak </w:t>
            </w:r>
            <w:r w:rsidRPr="00DD2DA5">
              <w:rPr>
                <w:u w:val="single"/>
              </w:rPr>
              <w:t>blm</w:t>
            </w:r>
            <w:r w:rsidRPr="00DD2DA5">
              <w:t xml:space="preserve"> buat </w:t>
            </w:r>
            <w:r w:rsidRPr="00DD2DA5">
              <w:rPr>
                <w:u w:val="single"/>
              </w:rPr>
              <w:t>SK</w:t>
            </w:r>
            <w:r w:rsidRPr="00DD2DA5">
              <w:t xml:space="preserve"> juak, jadi </w:t>
            </w:r>
            <w:r w:rsidRPr="00DD2DA5">
              <w:rPr>
                <w:u w:val="single"/>
              </w:rPr>
              <w:t>blm</w:t>
            </w:r>
            <w:r w:rsidRPr="00DD2DA5">
              <w:t xml:space="preserve"> sah</w:t>
            </w:r>
          </w:p>
        </w:tc>
        <w:tc>
          <w:tcPr>
            <w:tcW w:w="3965" w:type="dxa"/>
          </w:tcPr>
          <w:p w14:paraId="35284CEB" w14:textId="1337A544" w:rsidR="00491FAF" w:rsidRPr="00DD2DA5" w:rsidRDefault="00E26C12" w:rsidP="00AC46F1">
            <w:pPr>
              <w:pStyle w:val="isitabel1"/>
            </w:pPr>
            <w:r w:rsidRPr="00DD2DA5">
              <w:t xml:space="preserve">Jak </w:t>
            </w:r>
            <w:r w:rsidRPr="00DD2DA5">
              <w:rPr>
                <w:u w:val="single"/>
              </w:rPr>
              <w:t>balom</w:t>
            </w:r>
            <w:r w:rsidRPr="00DD2DA5">
              <w:t xml:space="preserve"> buat </w:t>
            </w:r>
            <w:r w:rsidRPr="00DD2DA5">
              <w:rPr>
                <w:u w:val="single"/>
              </w:rPr>
              <w:t>Surat Keterangan</w:t>
            </w:r>
            <w:r w:rsidRPr="00DD2DA5">
              <w:t xml:space="preserve"> juak, jadi </w:t>
            </w:r>
            <w:r w:rsidRPr="00DD2DA5">
              <w:rPr>
                <w:u w:val="single"/>
              </w:rPr>
              <w:t>balom</w:t>
            </w:r>
            <w:r w:rsidRPr="00DD2DA5">
              <w:t xml:space="preserve"> sah</w:t>
            </w:r>
          </w:p>
        </w:tc>
      </w:tr>
      <w:tr w:rsidR="00E26C12" w:rsidRPr="00DD2DA5" w14:paraId="3350DB21" w14:textId="77777777" w:rsidTr="00AC46F1">
        <w:trPr>
          <w:jc w:val="center"/>
        </w:trPr>
        <w:tc>
          <w:tcPr>
            <w:tcW w:w="3965" w:type="dxa"/>
          </w:tcPr>
          <w:p w14:paraId="27715045" w14:textId="58382727" w:rsidR="00E26C12" w:rsidRPr="00DD2DA5" w:rsidRDefault="00051857" w:rsidP="00AC46F1">
            <w:pPr>
              <w:pStyle w:val="isitabel1"/>
            </w:pPr>
            <w:r w:rsidRPr="00DD2DA5">
              <w:t xml:space="preserve">Aku </w:t>
            </w:r>
            <w:r w:rsidRPr="00DD2DA5">
              <w:rPr>
                <w:u w:val="single"/>
              </w:rPr>
              <w:t>nk</w:t>
            </w:r>
            <w:r w:rsidRPr="00DD2DA5">
              <w:t xml:space="preserve"> molah </w:t>
            </w:r>
            <w:r w:rsidRPr="00DD2DA5">
              <w:rPr>
                <w:u w:val="single"/>
              </w:rPr>
              <w:t>KTM</w:t>
            </w:r>
            <w:r w:rsidRPr="00DD2DA5">
              <w:t xml:space="preserve"> tok</w:t>
            </w:r>
          </w:p>
        </w:tc>
        <w:tc>
          <w:tcPr>
            <w:tcW w:w="3965" w:type="dxa"/>
          </w:tcPr>
          <w:p w14:paraId="41213DE9" w14:textId="777687C1" w:rsidR="00E26C12" w:rsidRPr="00DD2DA5" w:rsidRDefault="00051857" w:rsidP="00AC46F1">
            <w:pPr>
              <w:pStyle w:val="isitabel1"/>
            </w:pPr>
            <w:r w:rsidRPr="00DD2DA5">
              <w:t xml:space="preserve">Aku </w:t>
            </w:r>
            <w:r w:rsidRPr="00E25ACA">
              <w:t>nak</w:t>
            </w:r>
            <w:r w:rsidRPr="00DD2DA5">
              <w:t xml:space="preserve"> molah </w:t>
            </w:r>
            <w:r w:rsidRPr="00272D45">
              <w:rPr>
                <w:u w:val="single"/>
              </w:rPr>
              <w:t>Kartu Tanda Mahasiswa</w:t>
            </w:r>
            <w:r w:rsidRPr="00DD2DA5">
              <w:t xml:space="preserve"> tok</w:t>
            </w:r>
          </w:p>
        </w:tc>
      </w:tr>
      <w:tr w:rsidR="00051857" w:rsidRPr="00DD2DA5" w14:paraId="3FFF38C4" w14:textId="77777777" w:rsidTr="00AC46F1">
        <w:trPr>
          <w:jc w:val="center"/>
        </w:trPr>
        <w:tc>
          <w:tcPr>
            <w:tcW w:w="3965" w:type="dxa"/>
          </w:tcPr>
          <w:p w14:paraId="2882BA7E" w14:textId="316F0E4B" w:rsidR="00051857" w:rsidRPr="00DD2DA5" w:rsidRDefault="00632C5C" w:rsidP="00AC46F1">
            <w:pPr>
              <w:pStyle w:val="isitabel1"/>
            </w:pPr>
            <w:r w:rsidRPr="00DD2DA5">
              <w:rPr>
                <w:u w:val="single"/>
              </w:rPr>
              <w:t>Tpi</w:t>
            </w:r>
            <w:r w:rsidRPr="00DD2DA5">
              <w:t xml:space="preserve"> aku rase becarek die </w:t>
            </w:r>
            <w:r w:rsidRPr="00DD2DA5">
              <w:rPr>
                <w:u w:val="single"/>
              </w:rPr>
              <w:t>msh</w:t>
            </w:r>
            <w:r w:rsidRPr="00DD2DA5">
              <w:t xml:space="preserve"> sian lalu </w:t>
            </w:r>
            <w:r w:rsidRPr="00DD2DA5">
              <w:rPr>
                <w:u w:val="single"/>
              </w:rPr>
              <w:t>brek</w:t>
            </w:r>
            <w:r w:rsidRPr="00DD2DA5">
              <w:t xml:space="preserve"> </w:t>
            </w:r>
            <w:r w:rsidRPr="00DD2DA5">
              <w:rPr>
                <w:u w:val="single"/>
              </w:rPr>
              <w:t>kabr</w:t>
            </w:r>
          </w:p>
        </w:tc>
        <w:tc>
          <w:tcPr>
            <w:tcW w:w="3965" w:type="dxa"/>
          </w:tcPr>
          <w:p w14:paraId="3A3936FC" w14:textId="513333E4" w:rsidR="00051857" w:rsidRPr="00DD2DA5" w:rsidRDefault="00632C5C" w:rsidP="00AC46F1">
            <w:pPr>
              <w:pStyle w:val="isitabel1"/>
            </w:pPr>
            <w:r w:rsidRPr="00DD2DA5">
              <w:rPr>
                <w:u w:val="single"/>
              </w:rPr>
              <w:t>Tapi</w:t>
            </w:r>
            <w:r w:rsidRPr="00DD2DA5">
              <w:t xml:space="preserve"> aku rase becarek die </w:t>
            </w:r>
            <w:r w:rsidRPr="00DD2DA5">
              <w:rPr>
                <w:u w:val="single"/>
              </w:rPr>
              <w:t>maseh</w:t>
            </w:r>
            <w:r w:rsidRPr="00DD2DA5">
              <w:t xml:space="preserve"> sian lalu </w:t>
            </w:r>
            <w:r w:rsidRPr="00DD2DA5">
              <w:rPr>
                <w:u w:val="single"/>
              </w:rPr>
              <w:t>barek</w:t>
            </w:r>
            <w:r w:rsidRPr="00DD2DA5">
              <w:t xml:space="preserve"> </w:t>
            </w:r>
            <w:r w:rsidRPr="00DD2DA5">
              <w:rPr>
                <w:u w:val="single"/>
              </w:rPr>
              <w:t>kabar</w:t>
            </w:r>
          </w:p>
        </w:tc>
      </w:tr>
      <w:tr w:rsidR="00632C5C" w:rsidRPr="00DD2DA5" w14:paraId="44965F20" w14:textId="77777777" w:rsidTr="00AC46F1">
        <w:trPr>
          <w:jc w:val="center"/>
        </w:trPr>
        <w:tc>
          <w:tcPr>
            <w:tcW w:w="3965" w:type="dxa"/>
          </w:tcPr>
          <w:p w14:paraId="1E8ACEBF" w14:textId="2972F566" w:rsidR="00632C5C" w:rsidRPr="00DD2DA5" w:rsidRDefault="00EF5F4B" w:rsidP="00AC46F1">
            <w:pPr>
              <w:pStyle w:val="isitabel1"/>
            </w:pPr>
            <w:r w:rsidRPr="00DD2DA5">
              <w:t xml:space="preserve">Aku </w:t>
            </w:r>
            <w:r w:rsidRPr="00E25ACA">
              <w:t>tgl</w:t>
            </w:r>
            <w:r w:rsidRPr="00DD2DA5">
              <w:t xml:space="preserve"> </w:t>
            </w:r>
            <w:r w:rsidRPr="00E25ACA">
              <w:t>blsan</w:t>
            </w:r>
            <w:r w:rsidRPr="00DD2DA5">
              <w:t xml:space="preserve"> kali </w:t>
            </w:r>
            <w:r w:rsidRPr="00E25ACA">
              <w:t>brok</w:t>
            </w:r>
            <w:r w:rsidRPr="00DD2DA5">
              <w:t xml:space="preserve"> </w:t>
            </w:r>
            <w:r w:rsidRPr="00E25ACA">
              <w:t>blik</w:t>
            </w:r>
          </w:p>
        </w:tc>
        <w:tc>
          <w:tcPr>
            <w:tcW w:w="3965" w:type="dxa"/>
          </w:tcPr>
          <w:p w14:paraId="4E2A3740" w14:textId="7155B5C2" w:rsidR="00632C5C" w:rsidRPr="00DD2DA5" w:rsidRDefault="00EF5F4B" w:rsidP="00AC46F1">
            <w:pPr>
              <w:pStyle w:val="isitabel1"/>
            </w:pPr>
            <w:r w:rsidRPr="00DD2DA5">
              <w:t xml:space="preserve">Aku </w:t>
            </w:r>
            <w:r w:rsidRPr="00E25ACA">
              <w:t>tanggal</w:t>
            </w:r>
            <w:r w:rsidRPr="00DD2DA5">
              <w:t xml:space="preserve"> </w:t>
            </w:r>
            <w:r w:rsidRPr="00E25ACA">
              <w:t>belasan</w:t>
            </w:r>
            <w:r w:rsidRPr="00DD2DA5">
              <w:t xml:space="preserve"> kali </w:t>
            </w:r>
            <w:r w:rsidRPr="00E25ACA">
              <w:t>barok</w:t>
            </w:r>
            <w:r w:rsidRPr="00DD2DA5">
              <w:t xml:space="preserve"> </w:t>
            </w:r>
            <w:r w:rsidRPr="00E25ACA">
              <w:t>balik</w:t>
            </w:r>
          </w:p>
        </w:tc>
      </w:tr>
      <w:tr w:rsidR="00280AF6" w:rsidRPr="00DD2DA5" w14:paraId="6CAAFE08" w14:textId="77777777" w:rsidTr="00AC46F1">
        <w:trPr>
          <w:jc w:val="center"/>
        </w:trPr>
        <w:tc>
          <w:tcPr>
            <w:tcW w:w="3965" w:type="dxa"/>
          </w:tcPr>
          <w:p w14:paraId="230190F6" w14:textId="6A16D636" w:rsidR="00280AF6" w:rsidRPr="00DD2DA5" w:rsidRDefault="00280AF6" w:rsidP="00AC46F1">
            <w:pPr>
              <w:pStyle w:val="isitabel1"/>
            </w:pPr>
            <w:r w:rsidRPr="00E25ACA">
              <w:t>Kmek</w:t>
            </w:r>
            <w:r w:rsidRPr="00DD2DA5">
              <w:t xml:space="preserve"> </w:t>
            </w:r>
            <w:r w:rsidRPr="00E25ACA">
              <w:t>pndah</w:t>
            </w:r>
            <w:r w:rsidRPr="00DD2DA5">
              <w:t xml:space="preserve"> </w:t>
            </w:r>
            <w:r w:rsidRPr="00E25ACA">
              <w:t>kn</w:t>
            </w:r>
            <w:r w:rsidRPr="00DD2DA5">
              <w:t xml:space="preserve"> </w:t>
            </w:r>
            <w:r w:rsidRPr="00E25ACA">
              <w:t>k</w:t>
            </w:r>
            <w:r w:rsidRPr="00DD2DA5">
              <w:t xml:space="preserve"> </w:t>
            </w:r>
            <w:r w:rsidRPr="00E25ACA">
              <w:t>hp</w:t>
            </w:r>
            <w:r w:rsidRPr="00DD2DA5">
              <w:t xml:space="preserve"> </w:t>
            </w:r>
            <w:r w:rsidRPr="00E25ACA">
              <w:t>Lok</w:t>
            </w:r>
            <w:r w:rsidRPr="00DD2DA5">
              <w:t xml:space="preserve"> </w:t>
            </w:r>
            <w:r w:rsidRPr="00E25ACA">
              <w:t>lh</w:t>
            </w:r>
            <w:r w:rsidRPr="00DD2DA5">
              <w:t xml:space="preserve"> </w:t>
            </w:r>
            <w:r w:rsidRPr="00E25ACA">
              <w:t>pn</w:t>
            </w:r>
            <w:r w:rsidRPr="00DD2DA5">
              <w:t xml:space="preserve"> </w:t>
            </w:r>
            <w:r w:rsidRPr="00E25ACA">
              <w:t>dh</w:t>
            </w:r>
            <w:r w:rsidRPr="00DD2DA5">
              <w:t xml:space="preserve"> </w:t>
            </w:r>
            <w:r w:rsidRPr="00E25ACA">
              <w:t>slsai</w:t>
            </w:r>
            <w:r w:rsidRPr="00DD2DA5">
              <w:t xml:space="preserve"> tok</w:t>
            </w:r>
          </w:p>
        </w:tc>
        <w:tc>
          <w:tcPr>
            <w:tcW w:w="3965" w:type="dxa"/>
          </w:tcPr>
          <w:p w14:paraId="0E22EB56" w14:textId="76BF01DE" w:rsidR="00280AF6" w:rsidRPr="00DD2DA5" w:rsidRDefault="00280AF6" w:rsidP="00AC46F1">
            <w:pPr>
              <w:pStyle w:val="isitabel1"/>
            </w:pPr>
            <w:r w:rsidRPr="00E25ACA">
              <w:t>Kamek</w:t>
            </w:r>
            <w:r w:rsidRPr="00DD2DA5">
              <w:t xml:space="preserve"> </w:t>
            </w:r>
            <w:r w:rsidRPr="00E25ACA">
              <w:t>pindah</w:t>
            </w:r>
            <w:r w:rsidRPr="00DD2DA5">
              <w:t xml:space="preserve"> </w:t>
            </w:r>
            <w:r w:rsidRPr="00E25ACA">
              <w:t>kan</w:t>
            </w:r>
            <w:r w:rsidRPr="00DD2DA5">
              <w:t xml:space="preserve"> </w:t>
            </w:r>
            <w:r w:rsidRPr="00E25ACA">
              <w:t>ke</w:t>
            </w:r>
            <w:r w:rsidRPr="00DD2DA5">
              <w:t xml:space="preserve"> </w:t>
            </w:r>
            <w:r w:rsidRPr="00E25ACA">
              <w:rPr>
                <w:i/>
                <w:iCs/>
              </w:rPr>
              <w:t>handphone</w:t>
            </w:r>
            <w:r w:rsidRPr="00DD2DA5">
              <w:t xml:space="preserve"> </w:t>
            </w:r>
            <w:r w:rsidR="004700C2" w:rsidRPr="00E25ACA">
              <w:t>dol</w:t>
            </w:r>
            <w:r w:rsidRPr="00E25ACA">
              <w:t>ok</w:t>
            </w:r>
            <w:r w:rsidRPr="00DD2DA5">
              <w:t xml:space="preserve"> </w:t>
            </w:r>
            <w:r w:rsidRPr="00E25ACA">
              <w:t>l</w:t>
            </w:r>
            <w:r w:rsidR="004700C2" w:rsidRPr="00E25ACA">
              <w:t>a</w:t>
            </w:r>
            <w:r w:rsidRPr="00E25ACA">
              <w:t>h</w:t>
            </w:r>
            <w:r w:rsidRPr="00DD2DA5">
              <w:t xml:space="preserve"> </w:t>
            </w:r>
            <w:r w:rsidRPr="00E25ACA">
              <w:t>p</w:t>
            </w:r>
            <w:r w:rsidR="004700C2" w:rsidRPr="00E25ACA">
              <w:t>u</w:t>
            </w:r>
            <w:r w:rsidRPr="00E25ACA">
              <w:t>n</w:t>
            </w:r>
            <w:r w:rsidRPr="00DD2DA5">
              <w:t xml:space="preserve"> </w:t>
            </w:r>
            <w:r w:rsidRPr="00E25ACA">
              <w:t>d</w:t>
            </w:r>
            <w:r w:rsidR="004700C2" w:rsidRPr="00E25ACA">
              <w:t>a</w:t>
            </w:r>
            <w:r w:rsidRPr="00E25ACA">
              <w:t>h</w:t>
            </w:r>
            <w:r w:rsidRPr="00DD2DA5">
              <w:t xml:space="preserve"> </w:t>
            </w:r>
            <w:r w:rsidRPr="00E25ACA">
              <w:t>s</w:t>
            </w:r>
            <w:r w:rsidR="004700C2" w:rsidRPr="00E25ACA">
              <w:t>e</w:t>
            </w:r>
            <w:r w:rsidRPr="00E25ACA">
              <w:t>l</w:t>
            </w:r>
            <w:r w:rsidR="004700C2" w:rsidRPr="00E25ACA">
              <w:t>a</w:t>
            </w:r>
            <w:r w:rsidRPr="00E25ACA">
              <w:t>sai</w:t>
            </w:r>
            <w:r w:rsidRPr="00DD2DA5">
              <w:t xml:space="preserve"> tok</w:t>
            </w:r>
          </w:p>
        </w:tc>
      </w:tr>
      <w:tr w:rsidR="004700C2" w:rsidRPr="00DD2DA5" w14:paraId="206118FA" w14:textId="77777777" w:rsidTr="00AC46F1">
        <w:trPr>
          <w:jc w:val="center"/>
        </w:trPr>
        <w:tc>
          <w:tcPr>
            <w:tcW w:w="3965" w:type="dxa"/>
          </w:tcPr>
          <w:p w14:paraId="5648885A" w14:textId="3F0145B1" w:rsidR="004700C2" w:rsidRPr="00DD2DA5" w:rsidRDefault="004700C2" w:rsidP="00AC46F1">
            <w:pPr>
              <w:pStyle w:val="isitabel1"/>
            </w:pPr>
            <w:r w:rsidRPr="001E6305">
              <w:rPr>
                <w:u w:val="single"/>
              </w:rPr>
              <w:t>Tp</w:t>
            </w:r>
            <w:r w:rsidRPr="00DD2DA5">
              <w:t xml:space="preserve"> </w:t>
            </w:r>
            <w:r w:rsidRPr="001E6305">
              <w:rPr>
                <w:u w:val="single"/>
              </w:rPr>
              <w:t>mn</w:t>
            </w:r>
            <w:r w:rsidRPr="00DD2DA5">
              <w:t xml:space="preserve"> </w:t>
            </w:r>
            <w:r w:rsidRPr="001E6305">
              <w:rPr>
                <w:u w:val="single"/>
              </w:rPr>
              <w:t>rmh</w:t>
            </w:r>
            <w:r w:rsidRPr="00DD2DA5">
              <w:t xml:space="preserve"> </w:t>
            </w:r>
            <w:r w:rsidRPr="001E6305">
              <w:rPr>
                <w:u w:val="single"/>
              </w:rPr>
              <w:t>lmak</w:t>
            </w:r>
            <w:r w:rsidRPr="00DD2DA5">
              <w:t xml:space="preserve"> </w:t>
            </w:r>
            <w:r w:rsidRPr="001E6305">
              <w:rPr>
                <w:u w:val="single"/>
              </w:rPr>
              <w:t>kmek</w:t>
            </w:r>
            <w:r w:rsidRPr="00DD2DA5">
              <w:t xml:space="preserve"> pun </w:t>
            </w:r>
            <w:r w:rsidRPr="001E6305">
              <w:rPr>
                <w:u w:val="single"/>
              </w:rPr>
              <w:t>dh</w:t>
            </w:r>
            <w:r w:rsidRPr="00DD2DA5">
              <w:t xml:space="preserve"> </w:t>
            </w:r>
            <w:r w:rsidRPr="001E6305">
              <w:t>masok</w:t>
            </w:r>
            <w:r w:rsidRPr="00DD2DA5">
              <w:t xml:space="preserve"> aek </w:t>
            </w:r>
            <w:r w:rsidRPr="001E6305">
              <w:rPr>
                <w:u w:val="single"/>
              </w:rPr>
              <w:t>k</w:t>
            </w:r>
            <w:r w:rsidRPr="00DD2DA5">
              <w:t xml:space="preserve"> </w:t>
            </w:r>
            <w:r w:rsidRPr="001E6305">
              <w:rPr>
                <w:u w:val="single"/>
              </w:rPr>
              <w:t>rmh</w:t>
            </w:r>
            <w:r w:rsidRPr="00DD2DA5">
              <w:t xml:space="preserve"> </w:t>
            </w:r>
            <w:r w:rsidRPr="001E6305">
              <w:rPr>
                <w:u w:val="single"/>
              </w:rPr>
              <w:t>y</w:t>
            </w:r>
          </w:p>
        </w:tc>
        <w:tc>
          <w:tcPr>
            <w:tcW w:w="3965" w:type="dxa"/>
          </w:tcPr>
          <w:p w14:paraId="37A3C248" w14:textId="3845D6F3" w:rsidR="004700C2" w:rsidRPr="00DD2DA5" w:rsidRDefault="004700C2" w:rsidP="00AC46F1">
            <w:pPr>
              <w:pStyle w:val="isitabel1"/>
            </w:pPr>
            <w:r w:rsidRPr="001E6305">
              <w:t>Tapi</w:t>
            </w:r>
            <w:r w:rsidRPr="00DD2DA5">
              <w:t xml:space="preserve"> </w:t>
            </w:r>
            <w:r w:rsidRPr="001E6305">
              <w:t>mun</w:t>
            </w:r>
            <w:r w:rsidRPr="00DD2DA5">
              <w:t xml:space="preserve"> </w:t>
            </w:r>
            <w:r w:rsidRPr="001E6305">
              <w:t>rumah</w:t>
            </w:r>
            <w:r w:rsidRPr="00DD2DA5">
              <w:t xml:space="preserve"> </w:t>
            </w:r>
            <w:r w:rsidRPr="001E6305">
              <w:t>lamak</w:t>
            </w:r>
            <w:r w:rsidRPr="00DD2DA5">
              <w:t xml:space="preserve"> </w:t>
            </w:r>
            <w:r w:rsidRPr="001E6305">
              <w:t>kamek</w:t>
            </w:r>
            <w:r w:rsidRPr="00DD2DA5">
              <w:t xml:space="preserve"> pun </w:t>
            </w:r>
            <w:r w:rsidRPr="001E6305">
              <w:t>dah</w:t>
            </w:r>
            <w:r w:rsidRPr="00DD2DA5">
              <w:t xml:space="preserve"> masok aek </w:t>
            </w:r>
            <w:r w:rsidRPr="001E6305">
              <w:t>ke</w:t>
            </w:r>
            <w:r w:rsidRPr="00DD2DA5">
              <w:t xml:space="preserve"> </w:t>
            </w:r>
            <w:r w:rsidRPr="001E6305">
              <w:t>rumah</w:t>
            </w:r>
            <w:r w:rsidRPr="00DD2DA5">
              <w:t xml:space="preserve"> </w:t>
            </w:r>
            <w:r w:rsidRPr="001E6305">
              <w:t>ye</w:t>
            </w:r>
          </w:p>
        </w:tc>
      </w:tr>
      <w:tr w:rsidR="004700C2" w:rsidRPr="00DD2DA5" w14:paraId="4E103B85" w14:textId="77777777" w:rsidTr="00AC46F1">
        <w:trPr>
          <w:jc w:val="center"/>
        </w:trPr>
        <w:tc>
          <w:tcPr>
            <w:tcW w:w="3965" w:type="dxa"/>
          </w:tcPr>
          <w:p w14:paraId="49769D1A" w14:textId="2D1F52AE" w:rsidR="004700C2" w:rsidRPr="00DD2DA5" w:rsidRDefault="004700C2" w:rsidP="00AC46F1">
            <w:pPr>
              <w:pStyle w:val="isitabel1"/>
            </w:pPr>
            <w:r w:rsidRPr="001E6305">
              <w:rPr>
                <w:u w:val="single"/>
              </w:rPr>
              <w:t>Tp</w:t>
            </w:r>
            <w:r w:rsidRPr="00DD2DA5">
              <w:t xml:space="preserve"> </w:t>
            </w:r>
            <w:r w:rsidRPr="001E6305">
              <w:rPr>
                <w:u w:val="single"/>
              </w:rPr>
              <w:t>barat2</w:t>
            </w:r>
            <w:r w:rsidRPr="00DD2DA5">
              <w:t xml:space="preserve"> </w:t>
            </w:r>
            <w:r w:rsidRPr="001E6305">
              <w:rPr>
                <w:u w:val="single"/>
              </w:rPr>
              <w:t>ny</w:t>
            </w:r>
            <w:r w:rsidRPr="00DD2DA5">
              <w:t xml:space="preserve"> kuliah iye </w:t>
            </w:r>
            <w:r w:rsidRPr="001E6305">
              <w:rPr>
                <w:u w:val="single"/>
              </w:rPr>
              <w:t>lh</w:t>
            </w:r>
            <w:r w:rsidRPr="00DD2DA5">
              <w:t xml:space="preserve"> perjuangan, mun mudah </w:t>
            </w:r>
            <w:r w:rsidRPr="001E6305">
              <w:rPr>
                <w:u w:val="single"/>
              </w:rPr>
              <w:t>rmai</w:t>
            </w:r>
            <w:r w:rsidRPr="00DD2DA5">
              <w:t xml:space="preserve"> dah </w:t>
            </w:r>
            <w:r w:rsidRPr="001E6305">
              <w:rPr>
                <w:u w:val="single"/>
              </w:rPr>
              <w:t>yg</w:t>
            </w:r>
            <w:r w:rsidRPr="00DD2DA5">
              <w:t xml:space="preserve"> kuliah</w:t>
            </w:r>
          </w:p>
        </w:tc>
        <w:tc>
          <w:tcPr>
            <w:tcW w:w="3965" w:type="dxa"/>
          </w:tcPr>
          <w:p w14:paraId="6675BE3E" w14:textId="57FB55B6" w:rsidR="004700C2" w:rsidRPr="00DD2DA5" w:rsidRDefault="004700C2" w:rsidP="00AC46F1">
            <w:pPr>
              <w:pStyle w:val="isitabel1"/>
            </w:pPr>
            <w:r w:rsidRPr="001E6305">
              <w:rPr>
                <w:u w:val="single"/>
              </w:rPr>
              <w:t>Tapi</w:t>
            </w:r>
            <w:r w:rsidRPr="00DD2DA5">
              <w:t xml:space="preserve"> </w:t>
            </w:r>
            <w:r w:rsidRPr="001E6305">
              <w:rPr>
                <w:u w:val="single"/>
              </w:rPr>
              <w:t>barat-barat</w:t>
            </w:r>
            <w:r w:rsidRPr="00DD2DA5">
              <w:t xml:space="preserve"> </w:t>
            </w:r>
            <w:r w:rsidRPr="001E6305">
              <w:rPr>
                <w:u w:val="single"/>
              </w:rPr>
              <w:t>nye</w:t>
            </w:r>
            <w:r w:rsidRPr="00DD2DA5">
              <w:t xml:space="preserve"> kuliah iye </w:t>
            </w:r>
            <w:r w:rsidRPr="001E6305">
              <w:rPr>
                <w:u w:val="single"/>
              </w:rPr>
              <w:t>lah</w:t>
            </w:r>
            <w:r w:rsidRPr="00DD2DA5">
              <w:t xml:space="preserve"> perjuangan, mun mudah </w:t>
            </w:r>
            <w:r w:rsidRPr="001E6305">
              <w:rPr>
                <w:u w:val="single"/>
              </w:rPr>
              <w:t>ramai</w:t>
            </w:r>
            <w:r w:rsidRPr="00DD2DA5">
              <w:t xml:space="preserve"> dah </w:t>
            </w:r>
            <w:r w:rsidRPr="001E6305">
              <w:rPr>
                <w:u w:val="single"/>
              </w:rPr>
              <w:t>yang</w:t>
            </w:r>
            <w:r w:rsidRPr="00DD2DA5">
              <w:t xml:space="preserve"> kuliah</w:t>
            </w:r>
          </w:p>
        </w:tc>
      </w:tr>
      <w:tr w:rsidR="00024534" w:rsidRPr="00DD2DA5" w14:paraId="52240341" w14:textId="77777777" w:rsidTr="00AC46F1">
        <w:trPr>
          <w:jc w:val="center"/>
        </w:trPr>
        <w:tc>
          <w:tcPr>
            <w:tcW w:w="3965" w:type="dxa"/>
          </w:tcPr>
          <w:p w14:paraId="1D1783F7" w14:textId="178B1E88" w:rsidR="00024534" w:rsidRPr="00DD2DA5" w:rsidRDefault="00024534" w:rsidP="00AC46F1">
            <w:pPr>
              <w:pStyle w:val="isitabel1"/>
            </w:pPr>
            <w:r w:rsidRPr="00E25ACA">
              <w:t>Sblm</w:t>
            </w:r>
            <w:r w:rsidRPr="00DD2DA5">
              <w:t xml:space="preserve"> </w:t>
            </w:r>
            <w:r w:rsidRPr="00E25ACA">
              <w:t>ny</w:t>
            </w:r>
            <w:r w:rsidRPr="00DD2DA5">
              <w:t xml:space="preserve"> sih </w:t>
            </w:r>
            <w:r w:rsidRPr="00E25ACA">
              <w:t>mseh</w:t>
            </w:r>
            <w:r w:rsidRPr="00DD2DA5">
              <w:t xml:space="preserve"> </w:t>
            </w:r>
            <w:r w:rsidRPr="00E25ACA">
              <w:t>jln</w:t>
            </w:r>
            <w:r w:rsidRPr="00DD2DA5">
              <w:t xml:space="preserve"> juak, </w:t>
            </w:r>
            <w:r w:rsidRPr="00E25ACA">
              <w:t>pling</w:t>
            </w:r>
            <w:r w:rsidRPr="00DD2DA5">
              <w:t xml:space="preserve"> </w:t>
            </w:r>
            <w:r w:rsidRPr="00E25ACA">
              <w:t>bnyk</w:t>
            </w:r>
            <w:r w:rsidRPr="00DD2DA5">
              <w:t xml:space="preserve"> </w:t>
            </w:r>
            <w:r w:rsidRPr="00E25ACA">
              <w:t>ny</w:t>
            </w:r>
            <w:r w:rsidRPr="00DD2DA5">
              <w:t xml:space="preserve"> aek </w:t>
            </w:r>
            <w:r w:rsidRPr="00E25ACA">
              <w:t>cmn</w:t>
            </w:r>
            <w:r w:rsidRPr="00DD2DA5">
              <w:t xml:space="preserve"> </w:t>
            </w:r>
            <w:r w:rsidRPr="00E25ACA">
              <w:t>nympai</w:t>
            </w:r>
            <w:r w:rsidRPr="00DD2DA5">
              <w:t xml:space="preserve"> </w:t>
            </w:r>
            <w:r w:rsidRPr="00E25ACA">
              <w:t>stngah</w:t>
            </w:r>
            <w:r w:rsidRPr="00DD2DA5">
              <w:t xml:space="preserve"> bak </w:t>
            </w:r>
            <w:r w:rsidRPr="00E25ACA">
              <w:t>jk</w:t>
            </w:r>
          </w:p>
        </w:tc>
        <w:tc>
          <w:tcPr>
            <w:tcW w:w="3965" w:type="dxa"/>
          </w:tcPr>
          <w:p w14:paraId="2A2E6D4E" w14:textId="6DDC7107" w:rsidR="00024534" w:rsidRPr="00DD2DA5" w:rsidRDefault="00024534" w:rsidP="00AC46F1">
            <w:pPr>
              <w:pStyle w:val="isitabel1"/>
            </w:pPr>
            <w:r w:rsidRPr="00E25ACA">
              <w:t>Sebalom</w:t>
            </w:r>
            <w:r w:rsidRPr="00DD2DA5">
              <w:t xml:space="preserve"> </w:t>
            </w:r>
            <w:r w:rsidRPr="00E25ACA">
              <w:t>nye</w:t>
            </w:r>
            <w:r w:rsidRPr="00DD2DA5">
              <w:t xml:space="preserve"> sih </w:t>
            </w:r>
            <w:r w:rsidRPr="00E25ACA">
              <w:t>maseh</w:t>
            </w:r>
            <w:r w:rsidRPr="00DD2DA5">
              <w:t xml:space="preserve"> </w:t>
            </w:r>
            <w:r w:rsidRPr="00E25ACA">
              <w:t>jaln</w:t>
            </w:r>
            <w:r w:rsidRPr="00DD2DA5">
              <w:t xml:space="preserve"> juak, </w:t>
            </w:r>
            <w:r w:rsidRPr="00E25ACA">
              <w:t>paling</w:t>
            </w:r>
            <w:r w:rsidRPr="00DD2DA5">
              <w:t xml:space="preserve"> </w:t>
            </w:r>
            <w:r w:rsidRPr="00E25ACA">
              <w:t>banyak</w:t>
            </w:r>
            <w:r w:rsidRPr="00DD2DA5">
              <w:t xml:space="preserve"> </w:t>
            </w:r>
            <w:r w:rsidRPr="00E25ACA">
              <w:t>nye</w:t>
            </w:r>
            <w:r w:rsidRPr="00DD2DA5">
              <w:t xml:space="preserve"> aek </w:t>
            </w:r>
            <w:r w:rsidRPr="00E25ACA">
              <w:t>cuman</w:t>
            </w:r>
            <w:r w:rsidRPr="00DD2DA5">
              <w:t xml:space="preserve"> </w:t>
            </w:r>
            <w:r w:rsidRPr="00E25ACA">
              <w:t>nyampai</w:t>
            </w:r>
            <w:r w:rsidRPr="00DD2DA5">
              <w:t xml:space="preserve"> </w:t>
            </w:r>
            <w:r w:rsidRPr="00E25ACA">
              <w:t>setangah</w:t>
            </w:r>
            <w:r w:rsidRPr="00DD2DA5">
              <w:t xml:space="preserve"> bak </w:t>
            </w:r>
            <w:r w:rsidRPr="00E25ACA">
              <w:t>jak</w:t>
            </w:r>
          </w:p>
        </w:tc>
      </w:tr>
    </w:tbl>
    <w:p w14:paraId="7DC567B4" w14:textId="4C4A3E40" w:rsidR="00C776ED" w:rsidRDefault="00024534" w:rsidP="000C45B5">
      <w:pPr>
        <w:spacing w:before="240"/>
      </w:pPr>
      <w:r>
        <w:t xml:space="preserve">Penggunaan abreviasi atau penyingkatan kata merupakan suatu yang paling umum terjadi pada penggunaan bahasa tulis dalam hal ini aktivitas </w:t>
      </w:r>
      <w:r>
        <w:rPr>
          <w:i/>
          <w:iCs/>
        </w:rPr>
        <w:t>chatting</w:t>
      </w:r>
      <w:r>
        <w:t xml:space="preserve"> bahasa Melayu Sambas. </w:t>
      </w:r>
      <w:r w:rsidR="00873C73">
        <w:t>Seperti pada tabel 3.</w:t>
      </w:r>
      <w:r w:rsidR="008572CB">
        <w:t>2</w:t>
      </w:r>
      <w:r w:rsidR="00873C73">
        <w:t xml:space="preserve"> dapat dilihat pola penyingkatan yang</w:t>
      </w:r>
      <w:r w:rsidR="00033205">
        <w:t xml:space="preserve"> umum</w:t>
      </w:r>
      <w:r w:rsidR="00873C73">
        <w:t xml:space="preserve"> terjadi </w:t>
      </w:r>
      <w:r w:rsidR="00033205">
        <w:t xml:space="preserve">pada aktivitas </w:t>
      </w:r>
      <w:r w:rsidR="00033205">
        <w:rPr>
          <w:i/>
          <w:iCs/>
        </w:rPr>
        <w:t xml:space="preserve">chatting </w:t>
      </w:r>
      <w:r w:rsidR="00033205">
        <w:t>bahasa Mela</w:t>
      </w:r>
      <w:r w:rsidR="006B5D83">
        <w:t>y</w:t>
      </w:r>
      <w:r w:rsidR="00033205">
        <w:t xml:space="preserve">u Sambas </w:t>
      </w:r>
      <w:r w:rsidR="00873C73">
        <w:t>adalah</w:t>
      </w:r>
      <w:r w:rsidR="006B5D83">
        <w:t xml:space="preserve"> :</w:t>
      </w:r>
    </w:p>
    <w:p w14:paraId="7A9ECBB0" w14:textId="426EB70C" w:rsidR="00C776ED" w:rsidRDefault="006B5D83" w:rsidP="00EC7E1F">
      <w:pPr>
        <w:pStyle w:val="List21"/>
      </w:pPr>
      <w:r>
        <w:t>M</w:t>
      </w:r>
      <w:r w:rsidR="00873C73">
        <w:t xml:space="preserve">enghilangkan beberapa atau semua huruf-huruf vokal pada kata </w:t>
      </w:r>
      <w:r w:rsidR="00C776ED">
        <w:t xml:space="preserve">seperti pada kata </w:t>
      </w:r>
      <w:r w:rsidR="00873C73">
        <w:t>“bwak”</w:t>
      </w:r>
      <w:r w:rsidR="00C776ED">
        <w:t xml:space="preserve"> yang berarti “bawak”</w:t>
      </w:r>
      <w:r w:rsidR="00873C73">
        <w:t xml:space="preserve"> dan</w:t>
      </w:r>
      <w:r w:rsidR="00C776ED">
        <w:t xml:space="preserve"> kata</w:t>
      </w:r>
      <w:r w:rsidR="00873C73">
        <w:t xml:space="preserve"> “blm”</w:t>
      </w:r>
      <w:r w:rsidR="00C776ED">
        <w:t xml:space="preserve"> yang berarti “balom”</w:t>
      </w:r>
      <w:r>
        <w:t>.</w:t>
      </w:r>
      <w:r w:rsidR="00873C73">
        <w:t xml:space="preserve"> </w:t>
      </w:r>
    </w:p>
    <w:p w14:paraId="4B8D265B" w14:textId="2A6FC693" w:rsidR="00C776ED" w:rsidRDefault="006B5D83" w:rsidP="00EC7E1F">
      <w:pPr>
        <w:pStyle w:val="List21"/>
      </w:pPr>
      <w:r>
        <w:t>M</w:t>
      </w:r>
      <w:r w:rsidR="00873C73">
        <w:t xml:space="preserve">enghilangkan beberapa huruf baik di awal ataupun di akhir kata untuk mewakili satu kata </w:t>
      </w:r>
      <w:r w:rsidR="00C776ED">
        <w:t>seperti pada kata</w:t>
      </w:r>
      <w:r w:rsidR="00873C73">
        <w:t xml:space="preserve"> “lom”</w:t>
      </w:r>
      <w:r w:rsidR="00C776ED">
        <w:t xml:space="preserve"> yang berarti “balom”</w:t>
      </w:r>
      <w:r>
        <w:t>.</w:t>
      </w:r>
    </w:p>
    <w:p w14:paraId="72BCB091" w14:textId="70E1DEAA" w:rsidR="00C776ED" w:rsidRDefault="006B5D83" w:rsidP="00EC7E1F">
      <w:pPr>
        <w:pStyle w:val="List21"/>
      </w:pPr>
      <w:r>
        <w:lastRenderedPageBreak/>
        <w:t>M</w:t>
      </w:r>
      <w:r w:rsidR="00033205">
        <w:t xml:space="preserve">enggabungkan beberapa kata menjadi satu kata </w:t>
      </w:r>
      <w:r w:rsidR="00C776ED">
        <w:t>seperti pada kata</w:t>
      </w:r>
      <w:r w:rsidR="00033205">
        <w:t xml:space="preserve"> “KTM”</w:t>
      </w:r>
      <w:r w:rsidR="00C776ED">
        <w:t xml:space="preserve"> yang berarti “Kartu Tanda Mahasiswa”</w:t>
      </w:r>
      <w:r>
        <w:t>.</w:t>
      </w:r>
    </w:p>
    <w:p w14:paraId="767A18D4" w14:textId="04513095" w:rsidR="00491FAF" w:rsidRDefault="006F7BA1" w:rsidP="00EC7E1F">
      <w:pPr>
        <w:pStyle w:val="List21"/>
      </w:pPr>
      <w:r>
        <w:t>P</w:t>
      </w:r>
      <w:r w:rsidR="00033205">
        <w:t xml:space="preserve">enggunaan angka atau karakter sebagai ganti kata ulang </w:t>
      </w:r>
      <w:r w:rsidR="00C776ED">
        <w:t>seperti pada kata</w:t>
      </w:r>
      <w:r w:rsidR="00D95734">
        <w:t xml:space="preserve"> </w:t>
      </w:r>
      <w:r w:rsidR="00033205">
        <w:t>“barat2”</w:t>
      </w:r>
      <w:r w:rsidR="00C776ED">
        <w:t xml:space="preserve"> yang berarti “barat-barat”</w:t>
      </w:r>
      <w:r w:rsidR="00487E40">
        <w:t>.</w:t>
      </w:r>
    </w:p>
    <w:p w14:paraId="21CA7D90" w14:textId="5B17589E" w:rsidR="00C776ED" w:rsidRPr="00AE60D6" w:rsidRDefault="00487E40" w:rsidP="000C45B5">
      <w:r>
        <w:t xml:space="preserve">Bentuk slang </w:t>
      </w:r>
      <w:r w:rsidR="00AE60D6" w:rsidRPr="00AE60D6">
        <w:t xml:space="preserve">dapat </w:t>
      </w:r>
      <w:r w:rsidR="00AE60D6">
        <w:t>dikatakan</w:t>
      </w:r>
      <w:r w:rsidR="00AE60D6" w:rsidRPr="00AE60D6">
        <w:t xml:space="preserve"> sebagai ragam bahasa nonformal yang biasa dipakai</w:t>
      </w:r>
      <w:r w:rsidR="00AE60D6">
        <w:t xml:space="preserve"> </w:t>
      </w:r>
      <w:r w:rsidR="00AE60D6" w:rsidRPr="00AE60D6">
        <w:t>oleh kelompok sosial tertentu, dicirikan dengan kemunculan kosakata baru dan cepat berubah</w:t>
      </w:r>
      <w:r w:rsidR="00AE60D6">
        <w:t xml:space="preserve"> yang</w:t>
      </w:r>
      <w:r w:rsidR="00AE60D6" w:rsidRPr="00AE60D6">
        <w:t xml:space="preserve"> umumnya berupa satuan ekspresi atau kata-kata yang sudah mengalami berbagai jenis</w:t>
      </w:r>
      <w:r w:rsidR="00AE60D6">
        <w:t xml:space="preserve"> </w:t>
      </w:r>
      <w:r w:rsidR="00AE60D6" w:rsidRPr="00AE60D6">
        <w:t>perubahan bentuk dan makna</w:t>
      </w:r>
      <w:r w:rsidR="00AE60D6">
        <w:t xml:space="preserve"> </w:t>
      </w:r>
      <w:r w:rsidR="00AE60D6">
        <w:fldChar w:fldCharType="begin" w:fldLock="1"/>
      </w:r>
      <w:r w:rsidR="00FB6CC2">
        <w:instrText>ADDIN CSL_CITATION {"citationItems":[{"id":"ITEM-1","itemData":{"DOI":"10.24198/mh.v8i2.20699","ISSN":"2085-4838","abstract":"AbstrakPenelitian ini berjudul “Abreviasi dalam Percakapan Sehari-hari di MediaSosial: Suatu Kajian Morfologi”. Metode yang digunakan dalam penelitian iniadalah metode kualitatif. Data yang digunakan diambil dari percakapan sehari-haridi media sosial, yaitu line, whatsapp, dan instagram. Teori yang digunakan adalahproses abreviasi dan bahasa slang. Tujuan penelitian ini adalah mendeskripsikanfitur-fitur umum dari proses abreviasi yang digunakan oleh kalangan muda orangIndonesia. Dari hasil penelitian ditunjukkan bahwa masyarakat menggunakantiga proses abreviasi, yaitu akronim, singkatan, dan penggalan dalam percakapansehari-hari di media sosial. Akronim dan singkatan ditemukan paling banyak diantara ketiga proses tersebut. Adapun alasan fenomena bahasa ini terjadi adalahmasyarakat berniat untuk menghemat waktu, mengisi kesenjangan komunikasi ataupenghalang di antara pengguna, dan menunjukkan kelompok sosial.Kata kunci: abreviasi, morfologi, media sosialAbstractThis research is entitled “Abbreviation in Daily Converstion on Social Media: AMorphological Study”. The method used in this study is a qualitative method. The data aretaken from daily conversation on social media: line, whatsapp, and instagram. The theoriesused are of abbreviation process and slang language. The aim of this study is to describe thecommon features of abbreviation process used by young people in Indonesia. Based on theresearch, it is indicated that they use three most common abbreviation processes: acronym,blending, and clipping in their daily conversation on social media. Acronym and blendingidentified as the most common abbreviation process among the three features. As for thereasons of this language phenomenon applied are to save time, to fill the communication gapor barrier among the users, and to identify their social group.Keywords: abbreviation, morphology, social media","author":[{"dropping-particle":"","family":"Cenderamata","given":"Rengganis Citra","non-dropping-particle":"","parse-names":false,"suffix":""},{"dropping-particle":"","family":"Sofyan","given":"Agus Nero","non-dropping-particle":"","parse-names":false,"suffix":""}],"container-title":"Metahumaniora","id":"ITEM-1","issue":"1","issued":{"date-parts":[["2019"]]},"title":"Abreviasi dalam Percakapan Sehari-Hari di Media Sosial: Suatu Kajian Morfologi","type":"article-journal","volume":"4"},"uris":["http://www.mendeley.com/documents/?uuid=4cba8498-a7f1-4407-8709-ba17a6fa1688"]}],"mendeley":{"formattedCitation":"(Cenderamata and Sofyan, 2019)","plainTextFormattedCitation":"(Cenderamata and Sofyan, 2019)","previouslyFormattedCitation":"(Cenderamata and Sofyan, 2019)"},"properties":{"noteIndex":0},"schema":"https://github.com/citation-style-language/schema/raw/master/csl-citation.json"}</w:instrText>
      </w:r>
      <w:r w:rsidR="00AE60D6">
        <w:fldChar w:fldCharType="separate"/>
      </w:r>
      <w:r w:rsidR="00AE60D6" w:rsidRPr="00AE60D6">
        <w:rPr>
          <w:noProof/>
        </w:rPr>
        <w:t>(Cenderamata and Sofyan, 2019)</w:t>
      </w:r>
      <w:r w:rsidR="00AE60D6">
        <w:fldChar w:fldCharType="end"/>
      </w:r>
      <w:r w:rsidR="00AE60D6" w:rsidRPr="00AE60D6">
        <w:t xml:space="preserve">. </w:t>
      </w:r>
      <w:r w:rsidR="00AE60D6">
        <w:t xml:space="preserve">Contoh penggunaan slang pada aktivitas </w:t>
      </w:r>
      <w:r w:rsidR="00AE60D6" w:rsidRPr="00AE60D6">
        <w:rPr>
          <w:i/>
          <w:iCs/>
        </w:rPr>
        <w:t>chatting</w:t>
      </w:r>
      <w:r w:rsidR="00AE60D6">
        <w:t xml:space="preserve"> bahasa Melayu Sambas seperti pada tabel 3.</w:t>
      </w:r>
      <w:r w:rsidR="008572CB">
        <w:t>3</w:t>
      </w:r>
      <w:r w:rsidR="00AE60D6">
        <w:t xml:space="preserve"> berikut.</w:t>
      </w:r>
    </w:p>
    <w:p w14:paraId="7571A64D" w14:textId="2D57B7A5" w:rsidR="00392F08" w:rsidRDefault="00392F08" w:rsidP="00392F08">
      <w:pPr>
        <w:pStyle w:val="Caption"/>
      </w:pPr>
      <w:bookmarkStart w:id="146" w:name="_Toc66092272"/>
      <w:r>
        <w:t>Tabel 3.</w:t>
      </w:r>
      <w:r>
        <w:fldChar w:fldCharType="begin"/>
      </w:r>
      <w:r>
        <w:instrText xml:space="preserve"> SEQ Tabel_3. \* ARABIC </w:instrText>
      </w:r>
      <w:r>
        <w:fldChar w:fldCharType="separate"/>
      </w:r>
      <w:r w:rsidR="002A1381">
        <w:rPr>
          <w:noProof/>
        </w:rPr>
        <w:t>3</w:t>
      </w:r>
      <w:r>
        <w:fldChar w:fldCharType="end"/>
      </w:r>
      <w:r>
        <w:t xml:space="preserve"> </w:t>
      </w:r>
      <w:r w:rsidRPr="00392F08">
        <w:rPr>
          <w:b w:val="0"/>
          <w:bCs w:val="0"/>
        </w:rPr>
        <w:t>Tabel Penggunaan Slang</w:t>
      </w:r>
      <w:bookmarkEnd w:id="146"/>
    </w:p>
    <w:tbl>
      <w:tblPr>
        <w:tblStyle w:val="TableGrid"/>
        <w:tblW w:w="0" w:type="auto"/>
        <w:tblInd w:w="0" w:type="dxa"/>
        <w:tblLook w:val="04A0" w:firstRow="1" w:lastRow="0" w:firstColumn="1" w:lastColumn="0" w:noHBand="0" w:noVBand="1"/>
      </w:tblPr>
      <w:tblGrid>
        <w:gridCol w:w="3965"/>
        <w:gridCol w:w="3965"/>
      </w:tblGrid>
      <w:tr w:rsidR="007E7B37" w:rsidRPr="002F1320" w14:paraId="3FC38CC5" w14:textId="77777777" w:rsidTr="00C776ED">
        <w:trPr>
          <w:tblHeader/>
        </w:trPr>
        <w:tc>
          <w:tcPr>
            <w:tcW w:w="3965" w:type="dxa"/>
          </w:tcPr>
          <w:p w14:paraId="183BFFC2" w14:textId="77777777" w:rsidR="007E7B37" w:rsidRPr="00AC46F1" w:rsidRDefault="007E7B37" w:rsidP="00AC46F1">
            <w:pPr>
              <w:pStyle w:val="isitabel1"/>
              <w:jc w:val="center"/>
              <w:rPr>
                <w:b/>
                <w:bCs/>
              </w:rPr>
            </w:pPr>
            <w:r w:rsidRPr="00AC46F1">
              <w:rPr>
                <w:b/>
                <w:bCs/>
              </w:rPr>
              <w:t>Pesan Teks</w:t>
            </w:r>
          </w:p>
        </w:tc>
        <w:tc>
          <w:tcPr>
            <w:tcW w:w="3965" w:type="dxa"/>
          </w:tcPr>
          <w:p w14:paraId="50CF6787" w14:textId="5EBE0C10" w:rsidR="007E7B37" w:rsidRPr="00AC46F1" w:rsidRDefault="007E7B37" w:rsidP="00AC46F1">
            <w:pPr>
              <w:pStyle w:val="isitabel1"/>
              <w:jc w:val="center"/>
              <w:rPr>
                <w:b/>
                <w:bCs/>
              </w:rPr>
            </w:pPr>
            <w:r w:rsidRPr="00AC46F1">
              <w:rPr>
                <w:b/>
                <w:bCs/>
              </w:rPr>
              <w:t>Pesan Asli</w:t>
            </w:r>
          </w:p>
        </w:tc>
      </w:tr>
      <w:tr w:rsidR="007E7B37" w:rsidRPr="002F1320" w14:paraId="07732DE5" w14:textId="77777777" w:rsidTr="00C776ED">
        <w:tc>
          <w:tcPr>
            <w:tcW w:w="3965" w:type="dxa"/>
          </w:tcPr>
          <w:p w14:paraId="4BFC3C87" w14:textId="3BE1AF95" w:rsidR="007E7B37" w:rsidRPr="002F1320" w:rsidRDefault="00FB2398" w:rsidP="00AC46F1">
            <w:pPr>
              <w:pStyle w:val="isitabel1"/>
            </w:pPr>
            <w:r w:rsidRPr="002646CC">
              <w:t xml:space="preserve">Pakai bis </w:t>
            </w:r>
            <w:r w:rsidRPr="00FB2398">
              <w:rPr>
                <w:u w:val="single"/>
              </w:rPr>
              <w:t>x</w:t>
            </w:r>
          </w:p>
        </w:tc>
        <w:tc>
          <w:tcPr>
            <w:tcW w:w="3965" w:type="dxa"/>
          </w:tcPr>
          <w:p w14:paraId="26AAF484" w14:textId="34E7DC78" w:rsidR="007E7B37" w:rsidRPr="00FB2398" w:rsidRDefault="00FB2398" w:rsidP="00AC46F1">
            <w:pPr>
              <w:pStyle w:val="isitabel1"/>
            </w:pPr>
            <w:r w:rsidRPr="002646CC">
              <w:t xml:space="preserve">Pakai bis </w:t>
            </w:r>
            <w:r>
              <w:rPr>
                <w:u w:val="single"/>
              </w:rPr>
              <w:t>kali</w:t>
            </w:r>
          </w:p>
        </w:tc>
      </w:tr>
      <w:tr w:rsidR="007E7B37" w:rsidRPr="002F1320" w14:paraId="782D3FE1" w14:textId="77777777" w:rsidTr="00C776ED">
        <w:tc>
          <w:tcPr>
            <w:tcW w:w="3965" w:type="dxa"/>
          </w:tcPr>
          <w:p w14:paraId="68B457AC" w14:textId="51A29EC2" w:rsidR="007E7B37" w:rsidRPr="00280AF6" w:rsidRDefault="00F61B4E" w:rsidP="00AC46F1">
            <w:pPr>
              <w:pStyle w:val="isitabel1"/>
              <w:rPr>
                <w:u w:val="single"/>
              </w:rPr>
            </w:pPr>
            <w:r w:rsidRPr="00F61B4E">
              <w:rPr>
                <w:u w:val="single"/>
              </w:rPr>
              <w:t>Sx</w:t>
            </w:r>
            <w:r w:rsidRPr="007F2954">
              <w:t xml:space="preserve"> sampi rmh an llu berisek blong</w:t>
            </w:r>
          </w:p>
        </w:tc>
        <w:tc>
          <w:tcPr>
            <w:tcW w:w="3965" w:type="dxa"/>
          </w:tcPr>
          <w:p w14:paraId="69944523" w14:textId="1E1672AF" w:rsidR="007E7B37" w:rsidRPr="00F61B4E" w:rsidRDefault="00F61B4E" w:rsidP="00AC46F1">
            <w:pPr>
              <w:pStyle w:val="isitabel1"/>
              <w:rPr>
                <w:u w:val="single"/>
              </w:rPr>
            </w:pPr>
            <w:r w:rsidRPr="00F61B4E">
              <w:rPr>
                <w:u w:val="single"/>
              </w:rPr>
              <w:t>S</w:t>
            </w:r>
            <w:r>
              <w:rPr>
                <w:u w:val="single"/>
              </w:rPr>
              <w:t>ekali</w:t>
            </w:r>
            <w:r w:rsidRPr="007F2954">
              <w:t xml:space="preserve"> samp</w:t>
            </w:r>
            <w:r>
              <w:t>a</w:t>
            </w:r>
            <w:r w:rsidRPr="007F2954">
              <w:t>i r</w:t>
            </w:r>
            <w:r>
              <w:t>u</w:t>
            </w:r>
            <w:r w:rsidRPr="007F2954">
              <w:t>m</w:t>
            </w:r>
            <w:r>
              <w:t>a</w:t>
            </w:r>
            <w:r w:rsidRPr="007F2954">
              <w:t xml:space="preserve">h </w:t>
            </w:r>
            <w:r>
              <w:t>da</w:t>
            </w:r>
            <w:r w:rsidRPr="007F2954">
              <w:t>an l</w:t>
            </w:r>
            <w:r>
              <w:t>a</w:t>
            </w:r>
            <w:r w:rsidRPr="007F2954">
              <w:t>lu berisek blong</w:t>
            </w:r>
          </w:p>
        </w:tc>
      </w:tr>
      <w:tr w:rsidR="007E7B37" w:rsidRPr="002F1320" w14:paraId="366557E0" w14:textId="77777777" w:rsidTr="00C776ED">
        <w:tc>
          <w:tcPr>
            <w:tcW w:w="3965" w:type="dxa"/>
          </w:tcPr>
          <w:p w14:paraId="7AF897B7" w14:textId="3E7768DE" w:rsidR="007E7B37" w:rsidRPr="002F1320" w:rsidRDefault="004474A3" w:rsidP="00AC46F1">
            <w:pPr>
              <w:pStyle w:val="isitabel1"/>
            </w:pPr>
            <w:r w:rsidRPr="00A435AE">
              <w:t xml:space="preserve">Kite serate agek jk lah </w:t>
            </w:r>
            <w:r w:rsidRPr="004474A3">
              <w:rPr>
                <w:u w:val="single"/>
              </w:rPr>
              <w:t>jem</w:t>
            </w:r>
          </w:p>
        </w:tc>
        <w:tc>
          <w:tcPr>
            <w:tcW w:w="3965" w:type="dxa"/>
          </w:tcPr>
          <w:p w14:paraId="2DE146C9" w14:textId="4021400E" w:rsidR="007E7B37" w:rsidRPr="004474A3" w:rsidRDefault="004474A3" w:rsidP="00AC46F1">
            <w:pPr>
              <w:pStyle w:val="isitabel1"/>
            </w:pPr>
            <w:r w:rsidRPr="00A435AE">
              <w:t>Kite serate agek j</w:t>
            </w:r>
            <w:r>
              <w:t>a</w:t>
            </w:r>
            <w:r w:rsidRPr="00A435AE">
              <w:t xml:space="preserve">k lah </w:t>
            </w:r>
            <w:r w:rsidRPr="004474A3">
              <w:t>jem</w:t>
            </w:r>
            <w:r>
              <w:t xml:space="preserve"> (</w:t>
            </w:r>
            <w:r w:rsidR="00D95734">
              <w:t>nama/</w:t>
            </w:r>
            <w:r>
              <w:t>panggilan untuk lawan bicara)</w:t>
            </w:r>
          </w:p>
        </w:tc>
      </w:tr>
      <w:tr w:rsidR="00D95734" w:rsidRPr="002F1320" w14:paraId="22397559" w14:textId="77777777" w:rsidTr="00C776ED">
        <w:tc>
          <w:tcPr>
            <w:tcW w:w="3965" w:type="dxa"/>
          </w:tcPr>
          <w:p w14:paraId="68E8F175" w14:textId="367AA9ED" w:rsidR="00D95734" w:rsidRPr="002F1320" w:rsidRDefault="00D95734" w:rsidP="00AC46F1">
            <w:pPr>
              <w:pStyle w:val="isitabel1"/>
            </w:pPr>
            <w:r>
              <w:t>M</w:t>
            </w:r>
            <w:r w:rsidRPr="00B01FED">
              <w:t xml:space="preserve">akan </w:t>
            </w:r>
            <w:r w:rsidRPr="002702B4">
              <w:t>d</w:t>
            </w:r>
            <w:r w:rsidRPr="00B01FED">
              <w:t xml:space="preserve"> </w:t>
            </w:r>
            <w:r w:rsidRPr="00D95734">
              <w:rPr>
                <w:u w:val="single"/>
              </w:rPr>
              <w:t>t4</w:t>
            </w:r>
            <w:r w:rsidRPr="00B01FED">
              <w:t xml:space="preserve"> </w:t>
            </w:r>
            <w:r w:rsidRPr="002702B4">
              <w:t>nymn</w:t>
            </w:r>
            <w:r w:rsidRPr="00B01FED">
              <w:t xml:space="preserve"> </w:t>
            </w:r>
            <w:r w:rsidRPr="00F52DDC">
              <w:rPr>
                <w:u w:val="single"/>
              </w:rPr>
              <w:t>wak</w:t>
            </w:r>
          </w:p>
        </w:tc>
        <w:tc>
          <w:tcPr>
            <w:tcW w:w="3965" w:type="dxa"/>
          </w:tcPr>
          <w:p w14:paraId="4B84017A" w14:textId="12B93B92" w:rsidR="00D95734" w:rsidRPr="00F52DDC" w:rsidRDefault="00D95734" w:rsidP="00AC46F1">
            <w:pPr>
              <w:pStyle w:val="isitabel1"/>
            </w:pPr>
            <w:r>
              <w:t>M</w:t>
            </w:r>
            <w:r w:rsidRPr="00B01FED">
              <w:t xml:space="preserve">akan </w:t>
            </w:r>
            <w:r w:rsidRPr="002702B4">
              <w:t>di</w:t>
            </w:r>
            <w:r w:rsidRPr="00B01FED">
              <w:t xml:space="preserve"> </w:t>
            </w:r>
            <w:r w:rsidRPr="00D95734">
              <w:t>t</w:t>
            </w:r>
            <w:r>
              <w:t>empat</w:t>
            </w:r>
            <w:r w:rsidRPr="00B01FED">
              <w:t xml:space="preserve"> </w:t>
            </w:r>
            <w:r w:rsidRPr="002702B4">
              <w:t>nyaman</w:t>
            </w:r>
            <w:r w:rsidRPr="00B01FED">
              <w:t xml:space="preserve"> </w:t>
            </w:r>
            <w:r w:rsidRPr="00F52DDC">
              <w:t>wak</w:t>
            </w:r>
            <w:r w:rsidR="00F52DDC">
              <w:t xml:space="preserve"> (panggilan untuk lawan bicara)</w:t>
            </w:r>
          </w:p>
        </w:tc>
      </w:tr>
      <w:tr w:rsidR="00453CDA" w:rsidRPr="002F1320" w14:paraId="7762B4D6" w14:textId="77777777" w:rsidTr="00C776ED">
        <w:tc>
          <w:tcPr>
            <w:tcW w:w="3965" w:type="dxa"/>
          </w:tcPr>
          <w:p w14:paraId="11578A83" w14:textId="31C4BB32" w:rsidR="00453CDA" w:rsidRPr="002F1320" w:rsidRDefault="00453CDA" w:rsidP="00AC46F1">
            <w:pPr>
              <w:pStyle w:val="isitabel1"/>
            </w:pPr>
            <w:r w:rsidRPr="0089737E">
              <w:t xml:space="preserve">Malah dah nak </w:t>
            </w:r>
            <w:r w:rsidRPr="00453CDA">
              <w:rPr>
                <w:u w:val="single"/>
              </w:rPr>
              <w:t>otw</w:t>
            </w:r>
            <w:r w:rsidRPr="0089737E">
              <w:t xml:space="preserve"> ke rumah drek tok</w:t>
            </w:r>
          </w:p>
        </w:tc>
        <w:tc>
          <w:tcPr>
            <w:tcW w:w="3965" w:type="dxa"/>
          </w:tcPr>
          <w:p w14:paraId="66697963" w14:textId="74894139" w:rsidR="00453CDA" w:rsidRPr="002F1320" w:rsidRDefault="00453CDA" w:rsidP="00AC46F1">
            <w:pPr>
              <w:pStyle w:val="isitabel1"/>
            </w:pPr>
            <w:r w:rsidRPr="0089737E">
              <w:t xml:space="preserve">Malah </w:t>
            </w:r>
            <w:r>
              <w:t>u</w:t>
            </w:r>
            <w:r w:rsidRPr="0089737E">
              <w:t xml:space="preserve">dah nak </w:t>
            </w:r>
            <w:r w:rsidRPr="00453CDA">
              <w:rPr>
                <w:i/>
                <w:iCs/>
                <w:u w:val="single"/>
              </w:rPr>
              <w:t>on the way</w:t>
            </w:r>
            <w:r w:rsidRPr="0089737E">
              <w:t xml:space="preserve"> ke rumah d</w:t>
            </w:r>
            <w:r>
              <w:t>i</w:t>
            </w:r>
            <w:r w:rsidRPr="0089737E">
              <w:t>rek tok</w:t>
            </w:r>
          </w:p>
        </w:tc>
      </w:tr>
      <w:tr w:rsidR="002702B4" w:rsidRPr="002F1320" w14:paraId="7B706F03" w14:textId="77777777" w:rsidTr="00C776ED">
        <w:tc>
          <w:tcPr>
            <w:tcW w:w="3965" w:type="dxa"/>
          </w:tcPr>
          <w:p w14:paraId="20C068D6" w14:textId="09E05205" w:rsidR="002702B4" w:rsidRPr="002F1320" w:rsidRDefault="002702B4" w:rsidP="00AC46F1">
            <w:pPr>
              <w:pStyle w:val="isitabel1"/>
              <w:rPr>
                <w:u w:val="single"/>
              </w:rPr>
            </w:pPr>
            <w:r w:rsidRPr="002702B4">
              <w:rPr>
                <w:u w:val="single"/>
              </w:rPr>
              <w:t>Bloem</w:t>
            </w:r>
            <w:r w:rsidRPr="002F5758">
              <w:t xml:space="preserve"> tau ngpe drek nk maing juak ke</w:t>
            </w:r>
            <w:r>
              <w:t xml:space="preserve">, </w:t>
            </w:r>
            <w:r w:rsidRPr="002F5758">
              <w:t>kite bile futsal tok</w:t>
            </w:r>
          </w:p>
        </w:tc>
        <w:tc>
          <w:tcPr>
            <w:tcW w:w="3965" w:type="dxa"/>
          </w:tcPr>
          <w:p w14:paraId="10828D39" w14:textId="71C8A26E" w:rsidR="002702B4" w:rsidRPr="002F1320" w:rsidRDefault="002702B4" w:rsidP="00AC46F1">
            <w:pPr>
              <w:pStyle w:val="isitabel1"/>
              <w:rPr>
                <w:u w:val="single"/>
              </w:rPr>
            </w:pPr>
            <w:r w:rsidRPr="002702B4">
              <w:rPr>
                <w:u w:val="single"/>
              </w:rPr>
              <w:t>B</w:t>
            </w:r>
            <w:r>
              <w:rPr>
                <w:u w:val="single"/>
              </w:rPr>
              <w:t>a</w:t>
            </w:r>
            <w:r w:rsidRPr="002702B4">
              <w:rPr>
                <w:u w:val="single"/>
              </w:rPr>
              <w:t>lom</w:t>
            </w:r>
            <w:r w:rsidRPr="002F5758">
              <w:t xml:space="preserve"> tau ng</w:t>
            </w:r>
            <w:r>
              <w:t>a</w:t>
            </w:r>
            <w:r w:rsidRPr="002F5758">
              <w:t>pe d</w:t>
            </w:r>
            <w:r>
              <w:t>i</w:t>
            </w:r>
            <w:r w:rsidRPr="002F5758">
              <w:t>rek n</w:t>
            </w:r>
            <w:r>
              <w:t>a</w:t>
            </w:r>
            <w:r w:rsidRPr="002F5758">
              <w:t>k maing juak ke</w:t>
            </w:r>
            <w:r>
              <w:t xml:space="preserve">, </w:t>
            </w:r>
            <w:r w:rsidRPr="002F5758">
              <w:t>kite bile futsal tok</w:t>
            </w:r>
          </w:p>
        </w:tc>
      </w:tr>
      <w:tr w:rsidR="00DD2DA5" w:rsidRPr="002F1320" w14:paraId="24BE014A" w14:textId="77777777" w:rsidTr="00C776ED">
        <w:tc>
          <w:tcPr>
            <w:tcW w:w="3965" w:type="dxa"/>
          </w:tcPr>
          <w:p w14:paraId="235FC5D8" w14:textId="38A2B146" w:rsidR="00DD2DA5" w:rsidRPr="002F1320" w:rsidRDefault="00DD2DA5" w:rsidP="00AC46F1">
            <w:pPr>
              <w:pStyle w:val="isitabel1"/>
              <w:rPr>
                <w:u w:val="single"/>
              </w:rPr>
            </w:pPr>
            <w:r w:rsidRPr="00D41C29">
              <w:t xml:space="preserve">Usah balik dlok Jak </w:t>
            </w:r>
            <w:r w:rsidRPr="00DD2DA5">
              <w:rPr>
                <w:u w:val="single"/>
              </w:rPr>
              <w:t>ndx</w:t>
            </w:r>
            <w:r w:rsidRPr="00D41C29">
              <w:t xml:space="preserve"> an narik ye </w:t>
            </w:r>
            <w:r w:rsidRPr="00DD2DA5">
              <w:rPr>
                <w:u w:val="single"/>
              </w:rPr>
              <w:t>bhe</w:t>
            </w:r>
          </w:p>
        </w:tc>
        <w:tc>
          <w:tcPr>
            <w:tcW w:w="3965" w:type="dxa"/>
          </w:tcPr>
          <w:p w14:paraId="2C35BDC5" w14:textId="63C1BC26" w:rsidR="00DD2DA5" w:rsidRPr="002F1320" w:rsidRDefault="00DD2DA5" w:rsidP="00AC46F1">
            <w:pPr>
              <w:pStyle w:val="isitabel1"/>
              <w:rPr>
                <w:u w:val="single"/>
              </w:rPr>
            </w:pPr>
            <w:r w:rsidRPr="00D41C29">
              <w:t>Usah balik d</w:t>
            </w:r>
            <w:r>
              <w:t>o</w:t>
            </w:r>
            <w:r w:rsidRPr="00D41C29">
              <w:t xml:space="preserve">lok Jak </w:t>
            </w:r>
            <w:r>
              <w:rPr>
                <w:u w:val="single"/>
              </w:rPr>
              <w:t>in</w:t>
            </w:r>
            <w:r w:rsidRPr="00DD2DA5">
              <w:rPr>
                <w:u w:val="single"/>
              </w:rPr>
              <w:t>d</w:t>
            </w:r>
            <w:r>
              <w:rPr>
                <w:u w:val="single"/>
              </w:rPr>
              <w:t>ak</w:t>
            </w:r>
            <w:r w:rsidRPr="00D41C29">
              <w:t xml:space="preserve"> an narik ye </w:t>
            </w:r>
            <w:r w:rsidRPr="00DD2DA5">
              <w:rPr>
                <w:u w:val="single"/>
              </w:rPr>
              <w:t>be</w:t>
            </w:r>
          </w:p>
        </w:tc>
      </w:tr>
      <w:tr w:rsidR="001E6305" w:rsidRPr="002F1320" w14:paraId="18DAE25F" w14:textId="77777777" w:rsidTr="00C776ED">
        <w:tc>
          <w:tcPr>
            <w:tcW w:w="3965" w:type="dxa"/>
          </w:tcPr>
          <w:p w14:paraId="28443BBE" w14:textId="4B382157" w:rsidR="001E6305" w:rsidRPr="00280AF6" w:rsidRDefault="001E6305" w:rsidP="00AC46F1">
            <w:pPr>
              <w:pStyle w:val="isitabel1"/>
              <w:rPr>
                <w:u w:val="single"/>
              </w:rPr>
            </w:pPr>
            <w:r w:rsidRPr="005753B2">
              <w:t xml:space="preserve">Tapi pun direk maok daan ape sitok ajak </w:t>
            </w:r>
            <w:r w:rsidRPr="001E6305">
              <w:rPr>
                <w:u w:val="single"/>
              </w:rPr>
              <w:t>ho</w:t>
            </w:r>
          </w:p>
        </w:tc>
        <w:tc>
          <w:tcPr>
            <w:tcW w:w="3965" w:type="dxa"/>
          </w:tcPr>
          <w:p w14:paraId="5CB4A2EA" w14:textId="39C2F55A" w:rsidR="001E6305" w:rsidRPr="001E6305" w:rsidRDefault="001E6305" w:rsidP="00AC46F1">
            <w:pPr>
              <w:pStyle w:val="isitabel1"/>
              <w:rPr>
                <w:u w:val="single"/>
              </w:rPr>
            </w:pPr>
            <w:r w:rsidRPr="005753B2">
              <w:t xml:space="preserve">Tapi pun direk maok daan ape sitok ajak </w:t>
            </w:r>
            <w:r w:rsidRPr="001E6305">
              <w:rPr>
                <w:u w:val="single"/>
              </w:rPr>
              <w:t>ho</w:t>
            </w:r>
            <w:r>
              <w:rPr>
                <w:u w:val="single"/>
              </w:rPr>
              <w:t xml:space="preserve"> (panggilan untuk lawan bicara)</w:t>
            </w:r>
          </w:p>
        </w:tc>
      </w:tr>
      <w:tr w:rsidR="008449AF" w:rsidRPr="002F1320" w14:paraId="3A8B0BBB" w14:textId="77777777" w:rsidTr="00C776ED">
        <w:tc>
          <w:tcPr>
            <w:tcW w:w="3965" w:type="dxa"/>
          </w:tcPr>
          <w:p w14:paraId="202B178D" w14:textId="22D8F076" w:rsidR="008449AF" w:rsidRPr="004700C2" w:rsidRDefault="008449AF" w:rsidP="00AC46F1">
            <w:pPr>
              <w:pStyle w:val="isitabel1"/>
              <w:rPr>
                <w:u w:val="single"/>
              </w:rPr>
            </w:pPr>
            <w:r w:rsidRPr="002F5758">
              <w:t xml:space="preserve">Tdek </w:t>
            </w:r>
            <w:r w:rsidRPr="008449AF">
              <w:rPr>
                <w:u w:val="single"/>
              </w:rPr>
              <w:t>aq</w:t>
            </w:r>
            <w:r w:rsidRPr="002F5758">
              <w:t xml:space="preserve"> dah nak pagi </w:t>
            </w:r>
            <w:r w:rsidRPr="008449AF">
              <w:rPr>
                <w:u w:val="single"/>
              </w:rPr>
              <w:t>u</w:t>
            </w:r>
            <w:r w:rsidRPr="002F5758">
              <w:t xml:space="preserve"> lamak balasnya </w:t>
            </w:r>
            <w:r w:rsidRPr="008449AF">
              <w:rPr>
                <w:u w:val="single"/>
              </w:rPr>
              <w:t>e</w:t>
            </w:r>
            <w:r w:rsidRPr="002F5758">
              <w:t xml:space="preserve"> asrma agek </w:t>
            </w:r>
            <w:r w:rsidRPr="008449AF">
              <w:rPr>
                <w:u w:val="single"/>
              </w:rPr>
              <w:t>aq</w:t>
            </w:r>
          </w:p>
        </w:tc>
        <w:tc>
          <w:tcPr>
            <w:tcW w:w="3965" w:type="dxa"/>
          </w:tcPr>
          <w:p w14:paraId="3033492D" w14:textId="494B0F99" w:rsidR="008449AF" w:rsidRPr="008449AF" w:rsidRDefault="008449AF" w:rsidP="00AC46F1">
            <w:pPr>
              <w:pStyle w:val="isitabel1"/>
              <w:rPr>
                <w:u w:val="single"/>
              </w:rPr>
            </w:pPr>
            <w:r w:rsidRPr="002F5758">
              <w:t>T</w:t>
            </w:r>
            <w:r>
              <w:t>a</w:t>
            </w:r>
            <w:r w:rsidRPr="002F5758">
              <w:t xml:space="preserve">dek </w:t>
            </w:r>
            <w:r w:rsidRPr="008449AF">
              <w:rPr>
                <w:u w:val="single"/>
              </w:rPr>
              <w:t>a</w:t>
            </w:r>
            <w:r>
              <w:rPr>
                <w:u w:val="single"/>
              </w:rPr>
              <w:t>ku</w:t>
            </w:r>
            <w:r w:rsidRPr="002F5758">
              <w:t xml:space="preserve"> dah nak pagi </w:t>
            </w:r>
            <w:r>
              <w:rPr>
                <w:u w:val="single"/>
              </w:rPr>
              <w:t>ka</w:t>
            </w:r>
            <w:r w:rsidRPr="008449AF">
              <w:rPr>
                <w:u w:val="single"/>
              </w:rPr>
              <w:t>u</w:t>
            </w:r>
            <w:r w:rsidRPr="002F5758">
              <w:t xml:space="preserve"> lamak balasnya </w:t>
            </w:r>
            <w:r>
              <w:rPr>
                <w:u w:val="single"/>
              </w:rPr>
              <w:t>k</w:t>
            </w:r>
            <w:r w:rsidRPr="008449AF">
              <w:rPr>
                <w:u w:val="single"/>
              </w:rPr>
              <w:t>e</w:t>
            </w:r>
            <w:r w:rsidRPr="002F5758">
              <w:t xml:space="preserve"> asr</w:t>
            </w:r>
            <w:r w:rsidR="00272D45">
              <w:t>a</w:t>
            </w:r>
            <w:r w:rsidRPr="002F5758">
              <w:t xml:space="preserve">ma agek </w:t>
            </w:r>
            <w:r w:rsidRPr="008449AF">
              <w:rPr>
                <w:u w:val="single"/>
              </w:rPr>
              <w:t>a</w:t>
            </w:r>
            <w:r>
              <w:rPr>
                <w:u w:val="single"/>
              </w:rPr>
              <w:t>ku</w:t>
            </w:r>
          </w:p>
        </w:tc>
      </w:tr>
      <w:tr w:rsidR="00EB2DE1" w:rsidRPr="002F1320" w14:paraId="77CD4E4B" w14:textId="77777777" w:rsidTr="00C776ED">
        <w:tc>
          <w:tcPr>
            <w:tcW w:w="3965" w:type="dxa"/>
          </w:tcPr>
          <w:p w14:paraId="034DCA3F" w14:textId="7C1AB2EB" w:rsidR="00EB2DE1" w:rsidRPr="004700C2" w:rsidRDefault="00EB2DE1" w:rsidP="00AC46F1">
            <w:pPr>
              <w:pStyle w:val="isitabel1"/>
              <w:rPr>
                <w:u w:val="single"/>
              </w:rPr>
            </w:pPr>
            <w:r w:rsidRPr="005861E1">
              <w:lastRenderedPageBreak/>
              <w:t xml:space="preserve">Mane ku </w:t>
            </w:r>
            <w:r w:rsidRPr="00EB2DE1">
              <w:rPr>
                <w:u w:val="single"/>
              </w:rPr>
              <w:t>wa</w:t>
            </w:r>
            <w:r w:rsidRPr="005861E1">
              <w:t xml:space="preserve"> bpk d </w:t>
            </w:r>
            <w:r w:rsidRPr="002702B4">
              <w:rPr>
                <w:u w:val="single"/>
              </w:rPr>
              <w:t>read</w:t>
            </w:r>
            <w:r w:rsidRPr="005861E1">
              <w:t xml:space="preserve"> ny nk ny</w:t>
            </w:r>
          </w:p>
        </w:tc>
        <w:tc>
          <w:tcPr>
            <w:tcW w:w="3965" w:type="dxa"/>
          </w:tcPr>
          <w:p w14:paraId="5A548709" w14:textId="4D3F26BC" w:rsidR="00EB2DE1" w:rsidRPr="00EB2DE1" w:rsidRDefault="00EB2DE1" w:rsidP="00AC46F1">
            <w:pPr>
              <w:pStyle w:val="isitabel1"/>
              <w:rPr>
                <w:u w:val="single"/>
              </w:rPr>
            </w:pPr>
            <w:r w:rsidRPr="005861E1">
              <w:t xml:space="preserve">Mane </w:t>
            </w:r>
            <w:r>
              <w:t>a</w:t>
            </w:r>
            <w:r w:rsidRPr="005861E1">
              <w:t xml:space="preserve">ku </w:t>
            </w:r>
            <w:r w:rsidRPr="00EB2DE1">
              <w:rPr>
                <w:i/>
                <w:iCs/>
                <w:u w:val="single"/>
              </w:rPr>
              <w:t>w</w:t>
            </w:r>
            <w:r>
              <w:rPr>
                <w:i/>
                <w:iCs/>
                <w:u w:val="single"/>
              </w:rPr>
              <w:t>hats</w:t>
            </w:r>
            <w:r w:rsidRPr="00EB2DE1">
              <w:rPr>
                <w:i/>
                <w:iCs/>
                <w:u w:val="single"/>
              </w:rPr>
              <w:t>a</w:t>
            </w:r>
            <w:r>
              <w:rPr>
                <w:i/>
                <w:iCs/>
                <w:u w:val="single"/>
              </w:rPr>
              <w:t>pp</w:t>
            </w:r>
            <w:r w:rsidRPr="005861E1">
              <w:t xml:space="preserve"> b</w:t>
            </w:r>
            <w:r>
              <w:t>a</w:t>
            </w:r>
            <w:r w:rsidRPr="005861E1">
              <w:t>p</w:t>
            </w:r>
            <w:r>
              <w:t>a</w:t>
            </w:r>
            <w:r w:rsidRPr="005861E1">
              <w:t>k d</w:t>
            </w:r>
            <w:r>
              <w:t>i</w:t>
            </w:r>
            <w:r w:rsidRPr="005861E1">
              <w:t xml:space="preserve"> </w:t>
            </w:r>
            <w:r>
              <w:rPr>
                <w:u w:val="single"/>
              </w:rPr>
              <w:t>bace</w:t>
            </w:r>
            <w:r w:rsidRPr="005861E1">
              <w:t xml:space="preserve"> ny</w:t>
            </w:r>
            <w:r>
              <w:t>e</w:t>
            </w:r>
            <w:r w:rsidRPr="005861E1">
              <w:t xml:space="preserve"> n</w:t>
            </w:r>
            <w:r>
              <w:t>a</w:t>
            </w:r>
            <w:r w:rsidRPr="005861E1">
              <w:t>k ny</w:t>
            </w:r>
            <w:r>
              <w:t>e</w:t>
            </w:r>
          </w:p>
        </w:tc>
      </w:tr>
    </w:tbl>
    <w:p w14:paraId="41D2E8E3" w14:textId="510C66A7" w:rsidR="006F7BA1" w:rsidRPr="006F7BA1" w:rsidRDefault="000C1567" w:rsidP="00AC46F1">
      <w:r>
        <w:t xml:space="preserve">Selain abreviasi, penggunaan slang juga merupakan sesuatu yang umum atau sering terjadi pada suatu aktivitas </w:t>
      </w:r>
      <w:r>
        <w:rPr>
          <w:i/>
          <w:iCs/>
        </w:rPr>
        <w:t>chatting</w:t>
      </w:r>
      <w:r>
        <w:t>, dan setiap variasi bentuk slang dapat berbeda-beda dan berubah-ubah bergantung pada penutur yang menggunakan bahasa</w:t>
      </w:r>
      <w:r w:rsidR="006B5D83">
        <w:t>. Berdasarkan tabel 3.</w:t>
      </w:r>
      <w:r w:rsidR="008572CB">
        <w:t>3</w:t>
      </w:r>
      <w:r w:rsidR="006B5D83">
        <w:t xml:space="preserve"> dapat diketahui beberapa variasi penggunaan slang pada bahasa Melayu Sambas yang biasa digunakan</w:t>
      </w:r>
      <w:r w:rsidR="00B17D86">
        <w:t xml:space="preserve"> dalam aktivitas </w:t>
      </w:r>
      <w:r w:rsidR="00B17D86">
        <w:rPr>
          <w:i/>
          <w:iCs/>
        </w:rPr>
        <w:t>chatting</w:t>
      </w:r>
      <w:r w:rsidR="006B5D83">
        <w:t xml:space="preserve"> seperti :</w:t>
      </w:r>
    </w:p>
    <w:p w14:paraId="71D51E47" w14:textId="77777777" w:rsidR="00881F3C" w:rsidRDefault="002702B4" w:rsidP="002F1CE6">
      <w:pPr>
        <w:pStyle w:val="List21"/>
        <w:numPr>
          <w:ilvl w:val="7"/>
          <w:numId w:val="14"/>
        </w:numPr>
        <w:ind w:left="993" w:hanging="426"/>
      </w:pPr>
      <w:r>
        <w:t xml:space="preserve">Merupakan bentuk abreviasi atau penyingkatan kata yang disertai dengan penggunaan huruf </w:t>
      </w:r>
      <w:r w:rsidR="006F7BA1">
        <w:t>atau angka sebagai pengganti suatu kata atau pengganti beberapa huruf dalam kata, seperti pada kata “kali” yang diganti dengan “x”, kata “Sekali” diganti “Sx”, kata “aku” diganti “aq”, ataupun pada kata “tempat” yang diganti dengan “t4”.</w:t>
      </w:r>
    </w:p>
    <w:p w14:paraId="3D09CC3D" w14:textId="77777777" w:rsidR="00881F3C" w:rsidRDefault="00B17D86" w:rsidP="00EC7E1F">
      <w:pPr>
        <w:pStyle w:val="List21"/>
      </w:pPr>
      <w:r>
        <w:t>Penggunaan nama atau panggilan tertentu terhadap lawan bicara yang mana panggilan tersebut sama-sama dimengerti oleh pelaku komunikasi/</w:t>
      </w:r>
      <w:r w:rsidRPr="00881F3C">
        <w:rPr>
          <w:i/>
          <w:iCs/>
        </w:rPr>
        <w:t>chatting</w:t>
      </w:r>
      <w:r>
        <w:t xml:space="preserve"> seperti penggunaan kata “jem” yang merupakan nama panggilan lawan bicara maupun penggunaan kata panggilan “ho” atau “wak” yang berarti “kawan”.</w:t>
      </w:r>
    </w:p>
    <w:p w14:paraId="24FBE183" w14:textId="77777777" w:rsidR="00881F3C" w:rsidRDefault="00B17D86" w:rsidP="00EC7E1F">
      <w:pPr>
        <w:pStyle w:val="List21"/>
      </w:pPr>
      <w:r>
        <w:t xml:space="preserve">Penggunaan </w:t>
      </w:r>
      <w:r w:rsidR="005E037C">
        <w:t>bahasa/istilah</w:t>
      </w:r>
      <w:r>
        <w:t xml:space="preserve"> </w:t>
      </w:r>
      <w:r w:rsidR="005E037C">
        <w:t>asing baik yang mengalami penyingkatan kata ataupun tidak seperti kata “otw” yang merupakan singkatan dari “</w:t>
      </w:r>
      <w:r w:rsidR="005E037C" w:rsidRPr="00881F3C">
        <w:rPr>
          <w:i/>
          <w:iCs/>
        </w:rPr>
        <w:t>on the way</w:t>
      </w:r>
      <w:r w:rsidR="005E037C">
        <w:t>” yang berarti “sedang dalam perjalanan”, kata “wa” yang berarti “</w:t>
      </w:r>
      <w:r w:rsidR="005E037C" w:rsidRPr="00881F3C">
        <w:rPr>
          <w:i/>
          <w:iCs/>
        </w:rPr>
        <w:t>whatsapp</w:t>
      </w:r>
      <w:r w:rsidR="005E037C">
        <w:t>” (nama aplikasi perangkat lunak)</w:t>
      </w:r>
      <w:r w:rsidR="004D0FFA">
        <w:t>, maupun kata “</w:t>
      </w:r>
      <w:r w:rsidR="004D0FFA" w:rsidRPr="00881F3C">
        <w:rPr>
          <w:i/>
          <w:iCs/>
        </w:rPr>
        <w:t>read</w:t>
      </w:r>
      <w:r w:rsidR="004D0FFA">
        <w:t>” yang berarti “baca”.</w:t>
      </w:r>
    </w:p>
    <w:p w14:paraId="1BAB9265" w14:textId="229E10EC" w:rsidR="004E3620" w:rsidRDefault="004D0FFA" w:rsidP="00EC7E1F">
      <w:pPr>
        <w:pStyle w:val="List21"/>
      </w:pPr>
      <w:r>
        <w:t xml:space="preserve">Penyisipan huruf dalam suatu kata dengan maksud untuk menambahkan bunyi pada kata ketika dibaca, seperti penambahan huruf “h” pada kata “be” sehingga menjadi “bhe” maupun huruf “e” </w:t>
      </w:r>
      <w:r w:rsidR="004E3620">
        <w:t>pada kata “balom” sehingga “baloem”.</w:t>
      </w:r>
    </w:p>
    <w:p w14:paraId="6E8A8166" w14:textId="7CF2EE76" w:rsidR="00F61B4E" w:rsidRDefault="00EB21C2" w:rsidP="000C45B5">
      <w:r>
        <w:t xml:space="preserve">Pemanjangan kata merupakan suatu variasi dalam suatu aktivitas </w:t>
      </w:r>
      <w:r>
        <w:rPr>
          <w:i/>
          <w:iCs/>
        </w:rPr>
        <w:t>chatting</w:t>
      </w:r>
      <w:r>
        <w:t xml:space="preserve"> yang mana bentuk ini biasa digunakan sebagai wujud dalam mengekspresikan suatu ungkapan tertentu. Beberapa contoh penggunaan kata dalam aktivitas </w:t>
      </w:r>
      <w:r>
        <w:rPr>
          <w:i/>
          <w:iCs/>
        </w:rPr>
        <w:t>chatting</w:t>
      </w:r>
      <w:r>
        <w:t xml:space="preserve"> bahasa Melayu Sambas dapat dilihat seperti pada tabel 3.</w:t>
      </w:r>
      <w:r w:rsidR="008572CB">
        <w:t>4</w:t>
      </w:r>
      <w:r>
        <w:t xml:space="preserve"> berikut.</w:t>
      </w:r>
    </w:p>
    <w:p w14:paraId="6EEE4FAF" w14:textId="508FF96A" w:rsidR="00392F08" w:rsidRDefault="00392F08" w:rsidP="00392F08">
      <w:pPr>
        <w:pStyle w:val="Caption"/>
      </w:pPr>
      <w:bookmarkStart w:id="147" w:name="_Toc66092273"/>
      <w:r>
        <w:lastRenderedPageBreak/>
        <w:t>Tabel 3.</w:t>
      </w:r>
      <w:r>
        <w:fldChar w:fldCharType="begin"/>
      </w:r>
      <w:r>
        <w:instrText xml:space="preserve"> SEQ Tabel_3. \* ARABIC </w:instrText>
      </w:r>
      <w:r>
        <w:fldChar w:fldCharType="separate"/>
      </w:r>
      <w:r w:rsidR="002A1381">
        <w:rPr>
          <w:noProof/>
        </w:rPr>
        <w:t>4</w:t>
      </w:r>
      <w:r>
        <w:fldChar w:fldCharType="end"/>
      </w:r>
      <w:r w:rsidR="00F932BD">
        <w:t xml:space="preserve"> </w:t>
      </w:r>
      <w:r w:rsidR="00F932BD" w:rsidRPr="00F932BD">
        <w:rPr>
          <w:b w:val="0"/>
          <w:bCs w:val="0"/>
        </w:rPr>
        <w:t>Tabel Penggunaan Pemanjangan Kata</w:t>
      </w:r>
      <w:bookmarkEnd w:id="147"/>
    </w:p>
    <w:tbl>
      <w:tblPr>
        <w:tblStyle w:val="TableGrid"/>
        <w:tblW w:w="0" w:type="auto"/>
        <w:tblInd w:w="0" w:type="dxa"/>
        <w:tblLook w:val="04A0" w:firstRow="1" w:lastRow="0" w:firstColumn="1" w:lastColumn="0" w:noHBand="0" w:noVBand="1"/>
      </w:tblPr>
      <w:tblGrid>
        <w:gridCol w:w="3965"/>
        <w:gridCol w:w="3965"/>
      </w:tblGrid>
      <w:tr w:rsidR="00F61B4E" w:rsidRPr="002F1320" w14:paraId="56170FA4" w14:textId="77777777" w:rsidTr="00C776ED">
        <w:trPr>
          <w:tblHeader/>
        </w:trPr>
        <w:tc>
          <w:tcPr>
            <w:tcW w:w="3965" w:type="dxa"/>
          </w:tcPr>
          <w:p w14:paraId="29E31ACB" w14:textId="77777777" w:rsidR="00F61B4E" w:rsidRPr="00AC46F1" w:rsidRDefault="00F61B4E" w:rsidP="00AC46F1">
            <w:pPr>
              <w:pStyle w:val="isitabel1"/>
              <w:jc w:val="center"/>
              <w:rPr>
                <w:b/>
                <w:bCs/>
              </w:rPr>
            </w:pPr>
            <w:r w:rsidRPr="00AC46F1">
              <w:rPr>
                <w:b/>
                <w:bCs/>
              </w:rPr>
              <w:t>Pesan Teks</w:t>
            </w:r>
          </w:p>
        </w:tc>
        <w:tc>
          <w:tcPr>
            <w:tcW w:w="3965" w:type="dxa"/>
          </w:tcPr>
          <w:p w14:paraId="0887A023" w14:textId="77777777" w:rsidR="00F61B4E" w:rsidRPr="00AC46F1" w:rsidRDefault="00F61B4E" w:rsidP="00AC46F1">
            <w:pPr>
              <w:pStyle w:val="isitabel1"/>
              <w:jc w:val="center"/>
              <w:rPr>
                <w:b/>
                <w:bCs/>
              </w:rPr>
            </w:pPr>
            <w:r w:rsidRPr="00AC46F1">
              <w:rPr>
                <w:b/>
                <w:bCs/>
              </w:rPr>
              <w:t>Pesan Asli</w:t>
            </w:r>
          </w:p>
        </w:tc>
      </w:tr>
      <w:tr w:rsidR="00F61B4E" w:rsidRPr="002F1320" w14:paraId="651737A9" w14:textId="77777777" w:rsidTr="00C776ED">
        <w:tc>
          <w:tcPr>
            <w:tcW w:w="3965" w:type="dxa"/>
          </w:tcPr>
          <w:p w14:paraId="4DBFF7DF" w14:textId="5F5D8A5D" w:rsidR="00F61B4E" w:rsidRPr="002F1320" w:rsidRDefault="00F61B4E" w:rsidP="00AC46F1">
            <w:pPr>
              <w:pStyle w:val="isitabel1"/>
            </w:pPr>
            <w:r w:rsidRPr="00A72890">
              <w:t xml:space="preserve">Suroh jem bace pesan kamek </w:t>
            </w:r>
            <w:r w:rsidRPr="00F61B4E">
              <w:rPr>
                <w:u w:val="single"/>
              </w:rPr>
              <w:t>itokkkkk</w:t>
            </w:r>
          </w:p>
        </w:tc>
        <w:tc>
          <w:tcPr>
            <w:tcW w:w="3965" w:type="dxa"/>
          </w:tcPr>
          <w:p w14:paraId="5894F210" w14:textId="69338E5C" w:rsidR="00F61B4E" w:rsidRPr="00FB2398" w:rsidRDefault="00F61B4E" w:rsidP="00AC46F1">
            <w:pPr>
              <w:pStyle w:val="isitabel1"/>
            </w:pPr>
            <w:r w:rsidRPr="00A72890">
              <w:t xml:space="preserve">Suroh jem bace pesan kamek </w:t>
            </w:r>
            <w:r w:rsidRPr="00F61B4E">
              <w:rPr>
                <w:u w:val="single"/>
              </w:rPr>
              <w:t>itok</w:t>
            </w:r>
          </w:p>
        </w:tc>
      </w:tr>
      <w:tr w:rsidR="00F61B4E" w:rsidRPr="002F1320" w14:paraId="798F19C7" w14:textId="77777777" w:rsidTr="00C776ED">
        <w:tc>
          <w:tcPr>
            <w:tcW w:w="3965" w:type="dxa"/>
          </w:tcPr>
          <w:p w14:paraId="46BF4528" w14:textId="7A0564A2" w:rsidR="00F61B4E" w:rsidRPr="00280AF6" w:rsidRDefault="00F61B4E" w:rsidP="00AC46F1">
            <w:pPr>
              <w:pStyle w:val="isitabel1"/>
              <w:rPr>
                <w:u w:val="single"/>
              </w:rPr>
            </w:pPr>
            <w:r>
              <w:t>S</w:t>
            </w:r>
            <w:r w:rsidRPr="00A72890">
              <w:t xml:space="preserve">oalnye kapasitasnye kacik inyan di hape </w:t>
            </w:r>
            <w:r w:rsidRPr="00F61B4E">
              <w:rPr>
                <w:u w:val="single"/>
              </w:rPr>
              <w:t>yeeee</w:t>
            </w:r>
          </w:p>
        </w:tc>
        <w:tc>
          <w:tcPr>
            <w:tcW w:w="3965" w:type="dxa"/>
          </w:tcPr>
          <w:p w14:paraId="32CCE58D" w14:textId="7DAE60B7" w:rsidR="00F61B4E" w:rsidRPr="00F61B4E" w:rsidRDefault="00F61B4E" w:rsidP="00AC46F1">
            <w:pPr>
              <w:pStyle w:val="isitabel1"/>
              <w:rPr>
                <w:u w:val="single"/>
              </w:rPr>
            </w:pPr>
            <w:r>
              <w:t>S</w:t>
            </w:r>
            <w:r w:rsidRPr="00A72890">
              <w:t xml:space="preserve">oalnye kapasitasnye kacik inyan di </w:t>
            </w:r>
            <w:r w:rsidRPr="00F61B4E">
              <w:rPr>
                <w:i/>
                <w:iCs/>
              </w:rPr>
              <w:t>handphone</w:t>
            </w:r>
            <w:r w:rsidRPr="004A1E33">
              <w:t xml:space="preserve"> </w:t>
            </w:r>
            <w:r w:rsidRPr="00F61B4E">
              <w:rPr>
                <w:u w:val="single"/>
              </w:rPr>
              <w:t>ye</w:t>
            </w:r>
          </w:p>
        </w:tc>
      </w:tr>
      <w:tr w:rsidR="00F61B4E" w:rsidRPr="002F1320" w14:paraId="7CDEE62E" w14:textId="77777777" w:rsidTr="00C776ED">
        <w:tc>
          <w:tcPr>
            <w:tcW w:w="3965" w:type="dxa"/>
          </w:tcPr>
          <w:p w14:paraId="01DCD30B" w14:textId="5C33336B" w:rsidR="00F61B4E" w:rsidRPr="002F1320" w:rsidRDefault="00F61B4E" w:rsidP="00AC46F1">
            <w:pPr>
              <w:pStyle w:val="isitabel1"/>
            </w:pPr>
            <w:r w:rsidRPr="00F519BB">
              <w:t xml:space="preserve">Soalnye tadek Iis agek jumpe </w:t>
            </w:r>
            <w:r w:rsidRPr="00F61B4E">
              <w:rPr>
                <w:u w:val="single"/>
              </w:rPr>
              <w:t>dosennnn</w:t>
            </w:r>
          </w:p>
        </w:tc>
        <w:tc>
          <w:tcPr>
            <w:tcW w:w="3965" w:type="dxa"/>
          </w:tcPr>
          <w:p w14:paraId="0F990845" w14:textId="31954D7C" w:rsidR="00F61B4E" w:rsidRPr="002F1320" w:rsidRDefault="00F61B4E" w:rsidP="00AC46F1">
            <w:pPr>
              <w:pStyle w:val="isitabel1"/>
            </w:pPr>
            <w:r w:rsidRPr="00F519BB">
              <w:t xml:space="preserve">Soalnye tadek Iis agek jumpe </w:t>
            </w:r>
            <w:r w:rsidRPr="00F61B4E">
              <w:rPr>
                <w:u w:val="single"/>
              </w:rPr>
              <w:t>dosen</w:t>
            </w:r>
          </w:p>
        </w:tc>
      </w:tr>
      <w:tr w:rsidR="00FC4026" w:rsidRPr="002F1320" w14:paraId="7ED6DB4A" w14:textId="77777777" w:rsidTr="00C776ED">
        <w:tc>
          <w:tcPr>
            <w:tcW w:w="3965" w:type="dxa"/>
          </w:tcPr>
          <w:p w14:paraId="0E315C83" w14:textId="11A02937" w:rsidR="00FC4026" w:rsidRPr="002F1320" w:rsidRDefault="00FC4026" w:rsidP="00AC46F1">
            <w:pPr>
              <w:pStyle w:val="isitabel1"/>
            </w:pPr>
            <w:r w:rsidRPr="00FC4026">
              <w:rPr>
                <w:u w:val="single"/>
              </w:rPr>
              <w:t>Oooh</w:t>
            </w:r>
            <w:r w:rsidRPr="009B375A">
              <w:t xml:space="preserve"> hrus pkai gy k die rti y</w:t>
            </w:r>
          </w:p>
        </w:tc>
        <w:tc>
          <w:tcPr>
            <w:tcW w:w="3965" w:type="dxa"/>
          </w:tcPr>
          <w:p w14:paraId="16B6D35A" w14:textId="0BCA3769" w:rsidR="00FC4026" w:rsidRPr="00FC4026" w:rsidRDefault="00FC4026" w:rsidP="00AC46F1">
            <w:pPr>
              <w:pStyle w:val="isitabel1"/>
            </w:pPr>
            <w:r w:rsidRPr="00FC4026">
              <w:rPr>
                <w:u w:val="single"/>
              </w:rPr>
              <w:t>Oh</w:t>
            </w:r>
            <w:r w:rsidRPr="009B375A">
              <w:t xml:space="preserve"> h</w:t>
            </w:r>
            <w:r>
              <w:t>a</w:t>
            </w:r>
            <w:r w:rsidRPr="009B375A">
              <w:t>rus p</w:t>
            </w:r>
            <w:r>
              <w:t>a</w:t>
            </w:r>
            <w:r w:rsidRPr="009B375A">
              <w:t>kai g</w:t>
            </w:r>
            <w:r>
              <w:t>a</w:t>
            </w:r>
            <w:r w:rsidRPr="009B375A">
              <w:t>y</w:t>
            </w:r>
            <w:r>
              <w:t>e</w:t>
            </w:r>
            <w:r w:rsidRPr="009B375A">
              <w:t xml:space="preserve"> k</w:t>
            </w:r>
            <w:r>
              <w:t>e</w:t>
            </w:r>
            <w:r w:rsidRPr="009B375A">
              <w:t xml:space="preserve"> die r</w:t>
            </w:r>
            <w:r>
              <w:t>a</w:t>
            </w:r>
            <w:r w:rsidRPr="009B375A">
              <w:t>ti y</w:t>
            </w:r>
            <w:r>
              <w:t>e</w:t>
            </w:r>
          </w:p>
        </w:tc>
      </w:tr>
      <w:tr w:rsidR="00F61B4E" w:rsidRPr="002F1320" w14:paraId="4725EA7B" w14:textId="77777777" w:rsidTr="00C776ED">
        <w:tc>
          <w:tcPr>
            <w:tcW w:w="3965" w:type="dxa"/>
          </w:tcPr>
          <w:p w14:paraId="13A79D8C" w14:textId="37E7F5FD" w:rsidR="00F61B4E" w:rsidRPr="002F1320" w:rsidRDefault="004474A3" w:rsidP="00AC46F1">
            <w:pPr>
              <w:pStyle w:val="isitabel1"/>
            </w:pPr>
            <w:r w:rsidRPr="00ED078E">
              <w:t xml:space="preserve">Aok </w:t>
            </w:r>
            <w:r w:rsidRPr="004474A3">
              <w:rPr>
                <w:u w:val="single"/>
              </w:rPr>
              <w:t>lahh</w:t>
            </w:r>
            <w:r w:rsidRPr="00ED078E">
              <w:t xml:space="preserve"> wak nak gile lah ny</w:t>
            </w:r>
            <w:r>
              <w:t xml:space="preserve">, </w:t>
            </w:r>
            <w:r w:rsidRPr="00ED078E">
              <w:t xml:space="preserve">langsong </w:t>
            </w:r>
            <w:r w:rsidRPr="004474A3">
              <w:rPr>
                <w:u w:val="single"/>
              </w:rPr>
              <w:t>nyarekkk</w:t>
            </w:r>
          </w:p>
        </w:tc>
        <w:tc>
          <w:tcPr>
            <w:tcW w:w="3965" w:type="dxa"/>
          </w:tcPr>
          <w:p w14:paraId="2053BA7C" w14:textId="1C12B643" w:rsidR="00F61B4E" w:rsidRPr="002F1320" w:rsidRDefault="004474A3" w:rsidP="00AC46F1">
            <w:pPr>
              <w:pStyle w:val="isitabel1"/>
            </w:pPr>
            <w:r w:rsidRPr="00ED078E">
              <w:t xml:space="preserve">Aok </w:t>
            </w:r>
            <w:r w:rsidRPr="004474A3">
              <w:rPr>
                <w:u w:val="single"/>
              </w:rPr>
              <w:t>lah</w:t>
            </w:r>
            <w:r w:rsidRPr="00ED078E">
              <w:t xml:space="preserve"> wak nak gile lah ny</w:t>
            </w:r>
            <w:r>
              <w:t xml:space="preserve">e, </w:t>
            </w:r>
            <w:r w:rsidRPr="00ED078E">
              <w:t xml:space="preserve">langsong </w:t>
            </w:r>
            <w:r w:rsidRPr="004474A3">
              <w:rPr>
                <w:u w:val="single"/>
              </w:rPr>
              <w:t>nyarek</w:t>
            </w:r>
          </w:p>
        </w:tc>
      </w:tr>
    </w:tbl>
    <w:p w14:paraId="10F9266C" w14:textId="5FC0AA8E" w:rsidR="00CD197F" w:rsidRDefault="00FC4026" w:rsidP="000C45B5">
      <w:pPr>
        <w:spacing w:before="240"/>
      </w:pPr>
      <w:r>
        <w:t>Seperti yang dapat dilihat pada tabel 3.</w:t>
      </w:r>
      <w:r w:rsidR="008572CB">
        <w:t>4</w:t>
      </w:r>
      <w:r>
        <w:t xml:space="preserve"> beberapa contoh pemanjangan kata dilakukan dengan menulis suatu huruf dalam kata beberapa kali dan pemanjangan kata digunakan dengan tujuan untuk </w:t>
      </w:r>
      <w:r w:rsidR="009B103D">
        <w:t>menggambarkan</w:t>
      </w:r>
      <w:r>
        <w:t xml:space="preserve"> </w:t>
      </w:r>
      <w:r w:rsidR="009B103D">
        <w:t>ekspresi penulis</w:t>
      </w:r>
      <w:r>
        <w:t xml:space="preserve"> </w:t>
      </w:r>
      <w:r w:rsidR="009B103D">
        <w:t>ketika</w:t>
      </w:r>
      <w:r>
        <w:t xml:space="preserve"> kata yang dituliskan</w:t>
      </w:r>
      <w:r w:rsidR="009B103D">
        <w:t xml:space="preserve"> dibaca oleh penerima pesan. Pemanjangan kata memberikan kesan penegasan terhadap kata yang dituliskan dan variasi pemanjangan kata dapat berupa </w:t>
      </w:r>
      <w:r w:rsidR="00C91688">
        <w:t xml:space="preserve">pemanjangan huruf vokal ataupun huruf konsonan. </w:t>
      </w:r>
    </w:p>
    <w:p w14:paraId="57A007ED" w14:textId="6629BA62" w:rsidR="00503B90" w:rsidRPr="000C11FF" w:rsidRDefault="00CD197F" w:rsidP="000C45B5">
      <w:r>
        <w:t xml:space="preserve">Setiap orang/pelaku aktivitas </w:t>
      </w:r>
      <w:r>
        <w:rPr>
          <w:i/>
          <w:iCs/>
        </w:rPr>
        <w:t>chatting</w:t>
      </w:r>
      <w:r>
        <w:t xml:space="preserve"> umumnya memiliki variasi kebiasaan penulisan bahasa yang berbeda-beda dan dapat berubah-ubah berdasarkan faktor atau kondisi-kondisi tertentu. Hal ini juga ter</w:t>
      </w:r>
      <w:r w:rsidR="00503B90">
        <w:t xml:space="preserve">jadi pada percakapan atau </w:t>
      </w:r>
      <w:r w:rsidR="00503B90">
        <w:rPr>
          <w:i/>
          <w:iCs/>
        </w:rPr>
        <w:t>chatting</w:t>
      </w:r>
      <w:r w:rsidR="00503B90">
        <w:t xml:space="preserve"> dalam bahasa Melayu Sambas</w:t>
      </w:r>
      <w:r w:rsidR="000C11FF">
        <w:t xml:space="preserve">, namun secara umum bentuk variasi yang digunakan oleh penutur atau pelaku </w:t>
      </w:r>
      <w:r w:rsidR="000C11FF">
        <w:rPr>
          <w:i/>
          <w:iCs/>
        </w:rPr>
        <w:t>chatting</w:t>
      </w:r>
      <w:r w:rsidR="000C11FF">
        <w:t xml:space="preserve"> merupakan bentuk abreviasi, penggunaan slang maupun pemanjangan kata seperti yang telah diuraikan di atas.</w:t>
      </w:r>
    </w:p>
    <w:p w14:paraId="3C1130C4" w14:textId="58850A2F" w:rsidR="00136D78" w:rsidRPr="00322576" w:rsidRDefault="00804196" w:rsidP="006705AE">
      <w:pPr>
        <w:pStyle w:val="Heading2"/>
      </w:pPr>
      <w:bookmarkStart w:id="148" w:name="_Toc62737583"/>
      <w:bookmarkStart w:id="149" w:name="_Toc66975543"/>
      <w:r w:rsidRPr="00322576">
        <w:t>Perancangan Sistem</w:t>
      </w:r>
      <w:bookmarkEnd w:id="148"/>
      <w:bookmarkEnd w:id="149"/>
    </w:p>
    <w:p w14:paraId="3F05F556" w14:textId="4B5CCDD9" w:rsidR="00577D64" w:rsidRPr="00577D64" w:rsidRDefault="00A435AB" w:rsidP="00866763">
      <w:r>
        <w:t xml:space="preserve">Perancangan sistem dilakukan dengan tujuan untuk memberikan gambaran tentang sistam yang akan dibuat. </w:t>
      </w:r>
      <w:r w:rsidR="008824B8" w:rsidRPr="008824B8">
        <w:t>Tahapan dalam perancangan</w:t>
      </w:r>
      <w:r>
        <w:t xml:space="preserve"> ini</w:t>
      </w:r>
      <w:r w:rsidR="008824B8" w:rsidRPr="008824B8">
        <w:t xml:space="preserve"> dilakukan dengan</w:t>
      </w:r>
      <w:r w:rsidR="008824B8">
        <w:t xml:space="preserve"> </w:t>
      </w:r>
      <w:r w:rsidR="008824B8" w:rsidRPr="008824B8">
        <w:t xml:space="preserve">menggunakan </w:t>
      </w:r>
      <w:r w:rsidR="008824B8" w:rsidRPr="008824B8">
        <w:rPr>
          <w:i/>
          <w:iCs/>
        </w:rPr>
        <w:t>Unified Modeling Language</w:t>
      </w:r>
      <w:r w:rsidR="008824B8" w:rsidRPr="008824B8">
        <w:t xml:space="preserve"> (UML) yang terdiri dari </w:t>
      </w:r>
      <w:r w:rsidR="008824B8" w:rsidRPr="008824B8">
        <w:rPr>
          <w:i/>
          <w:iCs/>
        </w:rPr>
        <w:t>use case diagram</w:t>
      </w:r>
      <w:r w:rsidR="008824B8" w:rsidRPr="008824B8">
        <w:t xml:space="preserve">, </w:t>
      </w:r>
      <w:r w:rsidR="008824B8" w:rsidRPr="008824B8">
        <w:rPr>
          <w:i/>
          <w:iCs/>
        </w:rPr>
        <w:t>class diagram</w:t>
      </w:r>
      <w:r w:rsidR="006802C2">
        <w:t xml:space="preserve">, </w:t>
      </w:r>
      <w:r w:rsidR="005372AD">
        <w:rPr>
          <w:i/>
          <w:iCs/>
        </w:rPr>
        <w:t>statechart</w:t>
      </w:r>
      <w:r w:rsidR="006802C2">
        <w:rPr>
          <w:i/>
          <w:iCs/>
        </w:rPr>
        <w:t xml:space="preserve"> diagram</w:t>
      </w:r>
      <w:r w:rsidR="006802C2">
        <w:t>, dan</w:t>
      </w:r>
      <w:r w:rsidR="008824B8" w:rsidRPr="008824B8">
        <w:t xml:space="preserve"> </w:t>
      </w:r>
      <w:r w:rsidR="008824B8" w:rsidRPr="008824B8">
        <w:rPr>
          <w:i/>
          <w:iCs/>
        </w:rPr>
        <w:t>sequence diagram</w:t>
      </w:r>
      <w:r w:rsidR="008824B8" w:rsidRPr="008824B8">
        <w:t xml:space="preserve">. Perancangan </w:t>
      </w:r>
      <w:r>
        <w:t xml:space="preserve">tentang bagaimana sistem ini berjalan akan </w:t>
      </w:r>
      <w:r w:rsidR="008824B8" w:rsidRPr="008824B8">
        <w:t>digambarkan</w:t>
      </w:r>
      <w:r w:rsidR="008824B8">
        <w:t xml:space="preserve"> </w:t>
      </w:r>
      <w:r w:rsidR="008824B8" w:rsidRPr="008824B8">
        <w:t>arsitektur sistem</w:t>
      </w:r>
      <w:r>
        <w:t>.</w:t>
      </w:r>
    </w:p>
    <w:p w14:paraId="16CA6C7C" w14:textId="4E62E3E5" w:rsidR="00136D78" w:rsidRDefault="009448D4" w:rsidP="00BF344E">
      <w:pPr>
        <w:pStyle w:val="Heading3"/>
      </w:pPr>
      <w:bookmarkStart w:id="150" w:name="_Toc66975544"/>
      <w:r>
        <w:lastRenderedPageBreak/>
        <w:t>Perancangan Arsitektur Sistem</w:t>
      </w:r>
      <w:bookmarkEnd w:id="150"/>
    </w:p>
    <w:p w14:paraId="224E9A61" w14:textId="1D2FBCD5" w:rsidR="00772744" w:rsidRPr="0054364C" w:rsidRDefault="00757CF2" w:rsidP="000C45B5">
      <w:bookmarkStart w:id="151" w:name="_Hlk76544322"/>
      <w:r w:rsidRPr="00757CF2">
        <w:t xml:space="preserve">Arsitektur sistem merupakan gambaran garis besar cara kerja sistem yang </w:t>
      </w:r>
      <w:r w:rsidR="00772744">
        <w:t>akan dibangun</w:t>
      </w:r>
      <w:r w:rsidRPr="00757CF2">
        <w:t xml:space="preserve"> melalui model-model yang saling berhubungan.</w:t>
      </w:r>
      <w:bookmarkEnd w:id="151"/>
      <w:r w:rsidR="00772744">
        <w:t xml:space="preserve"> </w:t>
      </w:r>
      <w:bookmarkStart w:id="152" w:name="_Hlk76544371"/>
      <w:r w:rsidR="0054364C">
        <w:t xml:space="preserve">Gambaran arsitektur sistem aplikasi </w:t>
      </w:r>
      <w:r w:rsidR="0054364C">
        <w:rPr>
          <w:i/>
          <w:iCs/>
        </w:rPr>
        <w:t>chat</w:t>
      </w:r>
      <w:r w:rsidR="00C7472A">
        <w:rPr>
          <w:i/>
          <w:iCs/>
        </w:rPr>
        <w:t>ting</w:t>
      </w:r>
      <w:r w:rsidR="0054364C">
        <w:rPr>
          <w:i/>
          <w:iCs/>
        </w:rPr>
        <w:t xml:space="preserve"> </w:t>
      </w:r>
      <w:r w:rsidR="0054364C">
        <w:t xml:space="preserve">penerjemah yang akan dibangun </w:t>
      </w:r>
      <w:r w:rsidR="003F79B8">
        <w:t>diperlihatkan</w:t>
      </w:r>
      <w:r w:rsidR="0054364C">
        <w:t xml:space="preserve"> pada gambar 3.</w:t>
      </w:r>
      <w:r w:rsidR="008572CB">
        <w:t>3</w:t>
      </w:r>
      <w:r w:rsidR="0054364C">
        <w:t xml:space="preserve"> berikut</w:t>
      </w:r>
      <w:bookmarkEnd w:id="152"/>
      <w:r w:rsidR="0054364C">
        <w:t>.</w:t>
      </w:r>
    </w:p>
    <w:p w14:paraId="40CBF330" w14:textId="77777777" w:rsidR="001F3540" w:rsidRDefault="00E13DEF" w:rsidP="00866763">
      <w:pPr>
        <w:pStyle w:val="Gambar"/>
        <w:keepNext/>
        <w:spacing w:line="240" w:lineRule="auto"/>
      </w:pPr>
      <w:r>
        <w:drawing>
          <wp:inline distT="0" distB="0" distL="0" distR="0" wp14:anchorId="02940AA6" wp14:editId="3FA06403">
            <wp:extent cx="5040000" cy="2880000"/>
            <wp:effectExtent l="0" t="0" r="8255"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referRelativeResize="0">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40000" cy="2880000"/>
                    </a:xfrm>
                    <a:prstGeom prst="rect">
                      <a:avLst/>
                    </a:prstGeom>
                    <a:noFill/>
                    <a:ln>
                      <a:noFill/>
                    </a:ln>
                  </pic:spPr>
                </pic:pic>
              </a:graphicData>
            </a:graphic>
          </wp:inline>
        </w:drawing>
      </w:r>
    </w:p>
    <w:p w14:paraId="2FC282F7" w14:textId="60E82316" w:rsidR="00B16708" w:rsidRDefault="001F3540" w:rsidP="00866763">
      <w:pPr>
        <w:pStyle w:val="Caption"/>
        <w:spacing w:line="240" w:lineRule="auto"/>
        <w:jc w:val="center"/>
        <w:rPr>
          <w:b w:val="0"/>
        </w:rPr>
      </w:pPr>
      <w:bookmarkStart w:id="153" w:name="_Toc62752504"/>
      <w:bookmarkStart w:id="154" w:name="_Toc75524629"/>
      <w:r>
        <w:t>Gambar 3.</w:t>
      </w:r>
      <w:r>
        <w:fldChar w:fldCharType="begin"/>
      </w:r>
      <w:r>
        <w:instrText xml:space="preserve"> SEQ Gambar_3. \* ARABIC </w:instrText>
      </w:r>
      <w:r>
        <w:fldChar w:fldCharType="separate"/>
      </w:r>
      <w:r w:rsidR="008876D5">
        <w:rPr>
          <w:noProof/>
        </w:rPr>
        <w:t>3</w:t>
      </w:r>
      <w:r>
        <w:fldChar w:fldCharType="end"/>
      </w:r>
      <w:r>
        <w:t xml:space="preserve"> </w:t>
      </w:r>
      <w:r w:rsidRPr="00170E64">
        <w:rPr>
          <w:b w:val="0"/>
        </w:rPr>
        <w:t>Arsitektur Sistem</w:t>
      </w:r>
      <w:bookmarkEnd w:id="153"/>
      <w:bookmarkEnd w:id="154"/>
    </w:p>
    <w:p w14:paraId="2CC5F4DB" w14:textId="77777777" w:rsidR="00866763" w:rsidRPr="00866763" w:rsidRDefault="00866763" w:rsidP="00866763">
      <w:pPr>
        <w:spacing w:line="240" w:lineRule="auto"/>
        <w:rPr>
          <w:sz w:val="16"/>
          <w:szCs w:val="16"/>
          <w:lang w:eastAsia="en-US"/>
        </w:rPr>
      </w:pPr>
    </w:p>
    <w:p w14:paraId="6E273A6D" w14:textId="55F12663" w:rsidR="00E239D3" w:rsidRDefault="00E239D3" w:rsidP="000C45B5">
      <w:bookmarkStart w:id="155" w:name="_Hlk46235641"/>
      <w:r>
        <w:t>Pada gambar 3.</w:t>
      </w:r>
      <w:r w:rsidR="008572CB">
        <w:t>3</w:t>
      </w:r>
      <w:r>
        <w:t xml:space="preserve"> dapat dilihat cara kerja sistem yang memiliki beberapa tahap proses, yaitu sebagai berikut:</w:t>
      </w:r>
    </w:p>
    <w:bookmarkEnd w:id="155"/>
    <w:p w14:paraId="34687860" w14:textId="77777777" w:rsidR="000A45AF" w:rsidRDefault="000A45AF" w:rsidP="008A7BE1">
      <w:pPr>
        <w:pStyle w:val="List21"/>
        <w:numPr>
          <w:ilvl w:val="7"/>
          <w:numId w:val="34"/>
        </w:numPr>
        <w:ind w:left="993" w:hanging="426"/>
      </w:pPr>
      <w:r>
        <w:t xml:space="preserve">Untuk masuk ke aplikasi, pengguna mengirim autentikasi </w:t>
      </w:r>
      <w:r w:rsidRPr="00EC7E1F">
        <w:rPr>
          <w:i/>
          <w:iCs/>
        </w:rPr>
        <w:t>login</w:t>
      </w:r>
      <w:r>
        <w:t xml:space="preserve"> berupa nomor telepon aktif ke Firebase. Sistem Firebase kemudian mengirimkan respons berupa kode verifikasi berupa SMS ke nomor telepon pengguna. Kode verifikasi yang dikirim kemudian digunakan oleh aplikasi sehingga pengguna dapat mengakses aplikasi secara keseluruhan.</w:t>
      </w:r>
    </w:p>
    <w:p w14:paraId="26DED757" w14:textId="115E56C8" w:rsidR="000A45AF" w:rsidRDefault="000A45AF" w:rsidP="00EC7E1F">
      <w:pPr>
        <w:pStyle w:val="List21"/>
      </w:pPr>
      <w:r>
        <w:t xml:space="preserve">Proses penerjemahan pesan dilakukan dengan mengirimkan </w:t>
      </w:r>
      <w:r w:rsidRPr="00881F3C">
        <w:rPr>
          <w:i/>
          <w:iCs/>
        </w:rPr>
        <w:t>request</w:t>
      </w:r>
      <w:r>
        <w:t xml:space="preserve"> terjemahan pesan ke </w:t>
      </w:r>
      <w:r w:rsidRPr="00881F3C">
        <w:rPr>
          <w:i/>
          <w:iCs/>
        </w:rPr>
        <w:t>web service</w:t>
      </w:r>
      <w:r>
        <w:t xml:space="preserve">. Proses penerjemahan pesan dimulai dengan melakukan </w:t>
      </w:r>
      <w:r w:rsidRPr="00881F3C">
        <w:rPr>
          <w:i/>
          <w:iCs/>
        </w:rPr>
        <w:t>request</w:t>
      </w:r>
      <w:r>
        <w:t xml:space="preserve"> pra proses pesan ke </w:t>
      </w:r>
      <w:r w:rsidR="00322576">
        <w:t xml:space="preserve">mesin </w:t>
      </w:r>
      <w:r w:rsidR="00827E5B">
        <w:t>HMM</w:t>
      </w:r>
      <w:r w:rsidR="00DB265F">
        <w:t xml:space="preserve"> yang </w:t>
      </w:r>
      <w:r>
        <w:t xml:space="preserve">kemudian mengirimkan respon berupa pesan yang sudah diperbaiki/dilakukan pra proses. Hasil pra proses pesan kemudian dilakukan penerjemahan pada </w:t>
      </w:r>
      <w:r w:rsidRPr="00CA3587">
        <w:t>Moses Decoder</w:t>
      </w:r>
      <w:r>
        <w:t xml:space="preserve"> sehingga dihasilkan respons berupa pesan yang sudah diterjemahkan. Pesan yang sudah </w:t>
      </w:r>
      <w:r>
        <w:lastRenderedPageBreak/>
        <w:t xml:space="preserve">diterjemahkan dikembalikan ke </w:t>
      </w:r>
      <w:r w:rsidRPr="00881F3C">
        <w:rPr>
          <w:i/>
          <w:iCs/>
        </w:rPr>
        <w:t>web service</w:t>
      </w:r>
      <w:r>
        <w:t xml:space="preserve"> yang kemudian akan dikembalikan ke pengirim pesan.</w:t>
      </w:r>
    </w:p>
    <w:p w14:paraId="0E7EF380" w14:textId="4DF7DDA0" w:rsidR="00401A47" w:rsidRPr="00401A47" w:rsidRDefault="000A45AF" w:rsidP="00EC7E1F">
      <w:pPr>
        <w:pStyle w:val="List21"/>
      </w:pPr>
      <w:r>
        <w:t xml:space="preserve">Proses pengiriman pesan dimulai dengan proses penerjemahan pesan, hasil dari proses penerjemahan pesan berupa pesan yang sudah diterjemahkan. Pesan yang sudah diterjemahkan kemudian dikirimkan ke Firebase untuk disimpan pada </w:t>
      </w:r>
      <w:r w:rsidRPr="00881F3C">
        <w:rPr>
          <w:i/>
          <w:iCs/>
        </w:rPr>
        <w:t>realtime database</w:t>
      </w:r>
      <w:r>
        <w:t xml:space="preserve">. Penerima pesan melakukan </w:t>
      </w:r>
      <w:r>
        <w:rPr>
          <w:i/>
          <w:iCs/>
        </w:rPr>
        <w:t xml:space="preserve">load </w:t>
      </w:r>
      <w:r>
        <w:t xml:space="preserve">pesan atau memuat dari </w:t>
      </w:r>
      <w:r>
        <w:rPr>
          <w:i/>
          <w:iCs/>
        </w:rPr>
        <w:t>realtime</w:t>
      </w:r>
      <w:r>
        <w:t xml:space="preserve"> </w:t>
      </w:r>
      <w:r w:rsidRPr="00A872F1">
        <w:rPr>
          <w:i/>
          <w:iCs/>
        </w:rPr>
        <w:t>database</w:t>
      </w:r>
      <w:r>
        <w:rPr>
          <w:i/>
          <w:iCs/>
        </w:rPr>
        <w:t xml:space="preserve"> </w:t>
      </w:r>
      <w:r>
        <w:t>pesan baru yang diterima.</w:t>
      </w:r>
      <w:r w:rsidR="008C2045">
        <w:t xml:space="preserve"> </w:t>
      </w:r>
    </w:p>
    <w:p w14:paraId="49F738CF" w14:textId="41BCFEE4" w:rsidR="00401A47" w:rsidRPr="002C2B68" w:rsidRDefault="003D14CA" w:rsidP="00401A47">
      <w:pPr>
        <w:pStyle w:val="Heading4"/>
        <w:rPr>
          <w:i w:val="0"/>
          <w:iCs w:val="0"/>
          <w:lang w:val="id-ID"/>
        </w:rPr>
      </w:pPr>
      <w:r w:rsidRPr="002C2B68">
        <w:rPr>
          <w:i w:val="0"/>
          <w:iCs w:val="0"/>
          <w:lang w:val="id-ID"/>
        </w:rPr>
        <w:t>Pembuatan</w:t>
      </w:r>
      <w:r w:rsidR="00401A47" w:rsidRPr="002C2B68">
        <w:rPr>
          <w:i w:val="0"/>
          <w:iCs w:val="0"/>
          <w:lang w:val="id-ID"/>
        </w:rPr>
        <w:t xml:space="preserve"> Korpus</w:t>
      </w:r>
    </w:p>
    <w:p w14:paraId="1E720BF2" w14:textId="5367389D" w:rsidR="00676F92" w:rsidRPr="00AF322D" w:rsidRDefault="00676F92" w:rsidP="000C45B5">
      <w:r>
        <w:t xml:space="preserve">Korpus merupakan data atau dokumen utama yang diperlukan dalam membangun mesin penerjemah statistik. Pada penelitian ini korpus yang digunakan bersumber dari dokumentasi aktivitas </w:t>
      </w:r>
      <w:r>
        <w:rPr>
          <w:i/>
          <w:iCs/>
        </w:rPr>
        <w:t>chatting</w:t>
      </w:r>
      <w:r>
        <w:t xml:space="preserve"> berbahasa Melayu Sambas. Korpus didapat melalui tiga tahapan yaitu pengumpulan</w:t>
      </w:r>
      <w:r w:rsidR="00F94E70">
        <w:t xml:space="preserve"> dan pemilihan</w:t>
      </w:r>
      <w:r>
        <w:t xml:space="preserve"> </w:t>
      </w:r>
      <w:r w:rsidR="00B37E4D">
        <w:t xml:space="preserve">data teks </w:t>
      </w:r>
      <w:r w:rsidR="00B37E4D">
        <w:rPr>
          <w:i/>
          <w:iCs/>
        </w:rPr>
        <w:t>chatting</w:t>
      </w:r>
      <w:r>
        <w:t xml:space="preserve">, </w:t>
      </w:r>
      <w:r w:rsidR="00C22FAE" w:rsidRPr="00C22FAE">
        <w:rPr>
          <w:i/>
          <w:iCs/>
        </w:rPr>
        <w:t>tagging</w:t>
      </w:r>
      <w:r w:rsidR="00B37E4D">
        <w:t xml:space="preserve"> perbaikan teks </w:t>
      </w:r>
      <w:r w:rsidR="00B37E4D">
        <w:rPr>
          <w:i/>
          <w:iCs/>
        </w:rPr>
        <w:t>chatting</w:t>
      </w:r>
      <w:r w:rsidR="00B37E4D">
        <w:t>,</w:t>
      </w:r>
      <w:r w:rsidR="00B37E4D">
        <w:rPr>
          <w:i/>
          <w:iCs/>
        </w:rPr>
        <w:t xml:space="preserve"> </w:t>
      </w:r>
      <w:r w:rsidR="00B37E4D">
        <w:t xml:space="preserve">dan penerjemahan teks </w:t>
      </w:r>
      <w:r w:rsidR="00B37E4D">
        <w:rPr>
          <w:i/>
          <w:iCs/>
        </w:rPr>
        <w:t xml:space="preserve">chatting </w:t>
      </w:r>
      <w:r w:rsidR="00B37E4D">
        <w:t>bahasa Melayu Sambas ke bahasa Indonesia</w:t>
      </w:r>
      <w:r w:rsidR="00C22FAE">
        <w:t xml:space="preserve"> secara manual</w:t>
      </w:r>
      <w:r>
        <w:t>.</w:t>
      </w:r>
    </w:p>
    <w:p w14:paraId="37C5417D" w14:textId="22515233" w:rsidR="00676F92" w:rsidRDefault="00676F92" w:rsidP="000C45B5">
      <w:r>
        <w:t xml:space="preserve">Pengumpulan data pada penelitian ini dilakukan dengan mencari sumber data yaitu percakapan dalam bahasa Melayu Sambas sehari-hari oleh penutur bahasa Melayu Sambas. Penulis meminta dokumentasi percakapan kepada penutur Bahasa Melayu Sambas dalam bentuk dokumen teks yang diekspor dari aplikasi WhatsApp. Data dokumentasi percakapan berbahasa Melayu Sambas didapat dari sembilan orang penutur yang berbeda dengan lawan </w:t>
      </w:r>
      <w:r>
        <w:rPr>
          <w:i/>
          <w:iCs/>
        </w:rPr>
        <w:t>chatting</w:t>
      </w:r>
      <w:r>
        <w:t xml:space="preserve"> yang berbeda-beda. Contoh dokumen teks </w:t>
      </w:r>
      <w:r w:rsidR="00B37E4D">
        <w:rPr>
          <w:i/>
          <w:iCs/>
        </w:rPr>
        <w:t xml:space="preserve">chatting </w:t>
      </w:r>
      <w:r>
        <w:t>yang didapat dari</w:t>
      </w:r>
      <w:r w:rsidR="00B37E4D">
        <w:t xml:space="preserve"> proses ekspor percakapan pada</w:t>
      </w:r>
      <w:r>
        <w:t xml:space="preserve"> aplikasi WhatsApp </w:t>
      </w:r>
      <w:r w:rsidR="00B37E4D">
        <w:t>dapat dilihat pada</w:t>
      </w:r>
      <w:r>
        <w:t xml:space="preserve"> Gambar </w:t>
      </w:r>
      <w:r w:rsidRPr="00D14C2A">
        <w:t>3.</w:t>
      </w:r>
      <w:r w:rsidR="008572CB">
        <w:t>4</w:t>
      </w:r>
      <w:r>
        <w:t xml:space="preserve"> berikut.</w:t>
      </w:r>
    </w:p>
    <w:p w14:paraId="5A4FDB53" w14:textId="77777777" w:rsidR="001F3540" w:rsidRDefault="00676F92" w:rsidP="001F3540">
      <w:pPr>
        <w:pStyle w:val="Gambar"/>
        <w:keepNext/>
      </w:pPr>
      <w:r>
        <w:drawing>
          <wp:inline distT="0" distB="0" distL="0" distR="0" wp14:anchorId="211C52E2" wp14:editId="5B6B7203">
            <wp:extent cx="5040000" cy="1440000"/>
            <wp:effectExtent l="0" t="0" r="0" b="825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9"/>
                    <a:srcRect t="2940"/>
                    <a:stretch/>
                  </pic:blipFill>
                  <pic:spPr bwMode="auto">
                    <a:xfrm>
                      <a:off x="0" y="0"/>
                      <a:ext cx="5040000" cy="1440000"/>
                    </a:xfrm>
                    <a:prstGeom prst="rect">
                      <a:avLst/>
                    </a:prstGeom>
                    <a:ln>
                      <a:noFill/>
                    </a:ln>
                    <a:extLst>
                      <a:ext uri="{53640926-AAD7-44D8-BBD7-CCE9431645EC}">
                        <a14:shadowObscured xmlns:a14="http://schemas.microsoft.com/office/drawing/2010/main"/>
                      </a:ext>
                    </a:extLst>
                  </pic:spPr>
                </pic:pic>
              </a:graphicData>
            </a:graphic>
          </wp:inline>
        </w:drawing>
      </w:r>
    </w:p>
    <w:p w14:paraId="3DC8389C" w14:textId="32B8558C" w:rsidR="00B16708" w:rsidRDefault="001F3540" w:rsidP="001F3540">
      <w:pPr>
        <w:pStyle w:val="Caption"/>
        <w:jc w:val="center"/>
      </w:pPr>
      <w:bookmarkStart w:id="156" w:name="_Toc62752505"/>
      <w:bookmarkStart w:id="157" w:name="_Toc75524630"/>
      <w:r>
        <w:t>Gambar 3.</w:t>
      </w:r>
      <w:r>
        <w:fldChar w:fldCharType="begin"/>
      </w:r>
      <w:r>
        <w:instrText xml:space="preserve"> SEQ Gambar_3. \* ARABIC </w:instrText>
      </w:r>
      <w:r>
        <w:fldChar w:fldCharType="separate"/>
      </w:r>
      <w:r w:rsidR="00554840">
        <w:rPr>
          <w:noProof/>
        </w:rPr>
        <w:t>4</w:t>
      </w:r>
      <w:r>
        <w:fldChar w:fldCharType="end"/>
      </w:r>
      <w:r>
        <w:t xml:space="preserve"> </w:t>
      </w:r>
      <w:r w:rsidRPr="00170E64">
        <w:rPr>
          <w:b w:val="0"/>
        </w:rPr>
        <w:t xml:space="preserve">Dokumen Teks </w:t>
      </w:r>
      <w:r w:rsidRPr="00170E64">
        <w:rPr>
          <w:b w:val="0"/>
          <w:i/>
        </w:rPr>
        <w:t>Chatting</w:t>
      </w:r>
      <w:r w:rsidRPr="00170E64">
        <w:rPr>
          <w:b w:val="0"/>
        </w:rPr>
        <w:t xml:space="preserve"> WhatsApp</w:t>
      </w:r>
      <w:bookmarkEnd w:id="156"/>
      <w:bookmarkEnd w:id="157"/>
    </w:p>
    <w:p w14:paraId="427FAC2F" w14:textId="6CCB745E" w:rsidR="00676F92" w:rsidRDefault="00676F92" w:rsidP="000C45B5">
      <w:r>
        <w:t>Setelah dokumen teks yang diperlukan terkumpul maka akan dipilih baris-</w:t>
      </w:r>
      <w:r>
        <w:lastRenderedPageBreak/>
        <w:t xml:space="preserve">baris teks </w:t>
      </w:r>
      <w:r>
        <w:rPr>
          <w:i/>
          <w:iCs/>
        </w:rPr>
        <w:t xml:space="preserve">chatting </w:t>
      </w:r>
      <w:r>
        <w:t xml:space="preserve">dikumpulkan dalam satu file dokumen teks. Dalam pemilihan baris-baris teks </w:t>
      </w:r>
      <w:r>
        <w:rPr>
          <w:i/>
          <w:iCs/>
        </w:rPr>
        <w:t xml:space="preserve">chatting </w:t>
      </w:r>
      <w:r w:rsidR="007A798F">
        <w:t xml:space="preserve">penulis mengambil teks percakapan yang nantinya akan digunakan untuk </w:t>
      </w:r>
      <w:r w:rsidR="000B6EC2">
        <w:t xml:space="preserve">pembuatan korpus </w:t>
      </w:r>
      <w:r w:rsidR="000B6EC2">
        <w:rPr>
          <w:i/>
          <w:iCs/>
        </w:rPr>
        <w:t>tagging</w:t>
      </w:r>
      <w:r>
        <w:t xml:space="preserve">. Baris-baris teks </w:t>
      </w:r>
      <w:r>
        <w:rPr>
          <w:i/>
          <w:iCs/>
        </w:rPr>
        <w:t>chatting</w:t>
      </w:r>
      <w:r>
        <w:t xml:space="preserve"> yang dipilih dikumpulkan dalam satu file dokumen teks</w:t>
      </w:r>
      <w:r w:rsidR="007A798F">
        <w:t xml:space="preserve"> sehingga menjadi satu korpus teks </w:t>
      </w:r>
      <w:r w:rsidR="007A798F">
        <w:rPr>
          <w:i/>
          <w:iCs/>
        </w:rPr>
        <w:t>chatting</w:t>
      </w:r>
      <w:r>
        <w:t xml:space="preserve"> seperti pada </w:t>
      </w:r>
      <w:r w:rsidR="00BD3357">
        <w:t>g</w:t>
      </w:r>
      <w:r>
        <w:t xml:space="preserve">ambar </w:t>
      </w:r>
      <w:r w:rsidRPr="00D14C2A">
        <w:t>3.</w:t>
      </w:r>
      <w:r w:rsidR="00170E64">
        <w:t>5</w:t>
      </w:r>
      <w:r>
        <w:t xml:space="preserve"> berikut.</w:t>
      </w:r>
    </w:p>
    <w:p w14:paraId="722C58AB" w14:textId="77777777" w:rsidR="001F3540" w:rsidRDefault="00676F92" w:rsidP="001F3540">
      <w:pPr>
        <w:pStyle w:val="Gambar"/>
        <w:keepNext/>
      </w:pPr>
      <w:r>
        <w:drawing>
          <wp:inline distT="0" distB="0" distL="0" distR="0" wp14:anchorId="7B09668C" wp14:editId="61E2B050">
            <wp:extent cx="5040000" cy="1800000"/>
            <wp:effectExtent l="0" t="0" r="8255"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040000" cy="1800000"/>
                    </a:xfrm>
                    <a:prstGeom prst="rect">
                      <a:avLst/>
                    </a:prstGeom>
                  </pic:spPr>
                </pic:pic>
              </a:graphicData>
            </a:graphic>
          </wp:inline>
        </w:drawing>
      </w:r>
    </w:p>
    <w:p w14:paraId="30D00394" w14:textId="4178C14B" w:rsidR="00337A39" w:rsidRDefault="001F3540" w:rsidP="001F3540">
      <w:pPr>
        <w:pStyle w:val="Caption"/>
        <w:jc w:val="center"/>
      </w:pPr>
      <w:bookmarkStart w:id="158" w:name="_Toc62752506"/>
      <w:bookmarkStart w:id="159" w:name="_Toc75524631"/>
      <w:r>
        <w:t>Gambar 3.</w:t>
      </w:r>
      <w:r>
        <w:fldChar w:fldCharType="begin"/>
      </w:r>
      <w:r>
        <w:instrText xml:space="preserve"> SEQ Gambar_3. \* ARABIC </w:instrText>
      </w:r>
      <w:r>
        <w:fldChar w:fldCharType="separate"/>
      </w:r>
      <w:r w:rsidR="00554840">
        <w:rPr>
          <w:noProof/>
        </w:rPr>
        <w:t>5</w:t>
      </w:r>
      <w:r>
        <w:fldChar w:fldCharType="end"/>
      </w:r>
      <w:r>
        <w:t xml:space="preserve"> </w:t>
      </w:r>
      <w:r w:rsidRPr="00170E64">
        <w:rPr>
          <w:b w:val="0"/>
        </w:rPr>
        <w:t xml:space="preserve">Korpus Teks </w:t>
      </w:r>
      <w:r w:rsidRPr="00170E64">
        <w:rPr>
          <w:b w:val="0"/>
          <w:i/>
        </w:rPr>
        <w:t>Chatting</w:t>
      </w:r>
      <w:bookmarkEnd w:id="158"/>
      <w:bookmarkEnd w:id="159"/>
    </w:p>
    <w:p w14:paraId="6D9828DF" w14:textId="48258AF8" w:rsidR="00676F92" w:rsidRDefault="00676F92" w:rsidP="000C45B5">
      <w:r>
        <w:t xml:space="preserve">Selanjutnya penulis mencari ahli bahasa yang mampu mengolah dan menerjemahkan korpus teks </w:t>
      </w:r>
      <w:r>
        <w:rPr>
          <w:i/>
          <w:iCs/>
        </w:rPr>
        <w:t>chatting</w:t>
      </w:r>
      <w:r>
        <w:t xml:space="preserve"> menjadi korpus paralel bahasa Melayu Sambas dan bahasa Indonesia. Korpus bahasa Melayu Sambas disini merupakan perbaikan dari </w:t>
      </w:r>
      <w:r w:rsidR="007A798F">
        <w:t>korpus</w:t>
      </w:r>
      <w:r>
        <w:t xml:space="preserve"> teks </w:t>
      </w:r>
      <w:r>
        <w:rPr>
          <w:i/>
          <w:iCs/>
        </w:rPr>
        <w:t>chatting</w:t>
      </w:r>
      <w:r>
        <w:t xml:space="preserve"> yang sudah didapat sebelumnya sehingga menjadi bahasa Melayu Sambas yang baik menurut ahli bahasa. Ahli bahasa </w:t>
      </w:r>
      <w:r w:rsidR="007A798F">
        <w:t>yang dipilih</w:t>
      </w:r>
      <w:r>
        <w:t xml:space="preserve"> adalah seorang penutur bahasa Melayu Sambas yang berasal dari kabupaten Sambas. Korpus bahasa Melayu Sambas yang dihasilkan dapat dilihat pada Gambar 3.</w:t>
      </w:r>
      <w:r w:rsidR="00170E64">
        <w:t>6</w:t>
      </w:r>
      <w:r>
        <w:t xml:space="preserve"> berikut.</w:t>
      </w:r>
    </w:p>
    <w:p w14:paraId="3F0C4019" w14:textId="77777777" w:rsidR="001F3540" w:rsidRDefault="00676F92" w:rsidP="001F3540">
      <w:pPr>
        <w:pStyle w:val="Gambar"/>
        <w:keepNext/>
      </w:pPr>
      <w:r>
        <w:drawing>
          <wp:inline distT="0" distB="0" distL="0" distR="0" wp14:anchorId="2319C203" wp14:editId="65655D18">
            <wp:extent cx="5038852" cy="18000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pic:cNvPicPr preferRelativeResize="0"/>
                  </pic:nvPicPr>
                  <pic:blipFill rotWithShape="1">
                    <a:blip r:embed="rId41">
                      <a:extLst>
                        <a:ext uri="{28A0092B-C50C-407E-A947-70E740481C1C}">
                          <a14:useLocalDpi xmlns:a14="http://schemas.microsoft.com/office/drawing/2010/main" val="0"/>
                        </a:ext>
                      </a:extLst>
                    </a:blip>
                    <a:srcRect b="8433"/>
                    <a:stretch/>
                  </pic:blipFill>
                  <pic:spPr bwMode="auto">
                    <a:xfrm>
                      <a:off x="0" y="0"/>
                      <a:ext cx="5038852" cy="1800000"/>
                    </a:xfrm>
                    <a:prstGeom prst="rect">
                      <a:avLst/>
                    </a:prstGeom>
                    <a:ln>
                      <a:noFill/>
                    </a:ln>
                    <a:extLst>
                      <a:ext uri="{53640926-AAD7-44D8-BBD7-CCE9431645EC}">
                        <a14:shadowObscured xmlns:a14="http://schemas.microsoft.com/office/drawing/2010/main"/>
                      </a:ext>
                    </a:extLst>
                  </pic:spPr>
                </pic:pic>
              </a:graphicData>
            </a:graphic>
          </wp:inline>
        </w:drawing>
      </w:r>
    </w:p>
    <w:p w14:paraId="65785EB6" w14:textId="1F5352E8" w:rsidR="00337A39" w:rsidRDefault="001F3540" w:rsidP="001F3540">
      <w:pPr>
        <w:pStyle w:val="Caption"/>
        <w:jc w:val="center"/>
      </w:pPr>
      <w:bookmarkStart w:id="160" w:name="_Toc62752507"/>
      <w:bookmarkStart w:id="161" w:name="_Toc75524632"/>
      <w:r>
        <w:t>Gambar 3.</w:t>
      </w:r>
      <w:r>
        <w:fldChar w:fldCharType="begin"/>
      </w:r>
      <w:r>
        <w:instrText xml:space="preserve"> SEQ Gambar_3. \* ARABIC </w:instrText>
      </w:r>
      <w:r>
        <w:fldChar w:fldCharType="separate"/>
      </w:r>
      <w:r w:rsidR="00554840">
        <w:rPr>
          <w:noProof/>
        </w:rPr>
        <w:t>6</w:t>
      </w:r>
      <w:r>
        <w:fldChar w:fldCharType="end"/>
      </w:r>
      <w:r>
        <w:t xml:space="preserve"> </w:t>
      </w:r>
      <w:r w:rsidRPr="00170E64">
        <w:rPr>
          <w:b w:val="0"/>
        </w:rPr>
        <w:t>Korpus Bahasa Melayu Sambas</w:t>
      </w:r>
      <w:bookmarkEnd w:id="160"/>
      <w:bookmarkEnd w:id="161"/>
    </w:p>
    <w:p w14:paraId="59BFB03D" w14:textId="77777777" w:rsidR="00C22FAE" w:rsidRDefault="007A798F" w:rsidP="000C45B5">
      <w:r>
        <w:t xml:space="preserve">Korpus teks </w:t>
      </w:r>
      <w:r>
        <w:rPr>
          <w:i/>
          <w:iCs/>
        </w:rPr>
        <w:t>chatting</w:t>
      </w:r>
      <w:r>
        <w:t xml:space="preserve"> dan </w:t>
      </w:r>
      <w:r w:rsidR="00861629">
        <w:t xml:space="preserve">korpus bahasa Melayu Sambas merupakan korpus yang digunakan untuk membuat korpus </w:t>
      </w:r>
      <w:r w:rsidR="00861629" w:rsidRPr="00861629">
        <w:rPr>
          <w:i/>
          <w:iCs/>
        </w:rPr>
        <w:t>tagging</w:t>
      </w:r>
      <w:r w:rsidR="00861629">
        <w:t xml:space="preserve">, korpus </w:t>
      </w:r>
      <w:r w:rsidR="00861629">
        <w:rPr>
          <w:i/>
          <w:iCs/>
        </w:rPr>
        <w:t>tagging</w:t>
      </w:r>
      <w:r w:rsidR="00861629">
        <w:t xml:space="preserve"> sendiri adalah korpus yang akan digunakan oleh</w:t>
      </w:r>
      <w:r w:rsidR="00FB1AC2">
        <w:t xml:space="preserve"> mesin</w:t>
      </w:r>
      <w:r w:rsidR="00861629">
        <w:t xml:space="preserve"> </w:t>
      </w:r>
      <w:r w:rsidR="00DB265F">
        <w:t>HMM</w:t>
      </w:r>
      <w:r w:rsidR="00861629">
        <w:t xml:space="preserve"> dalam membuat </w:t>
      </w:r>
      <w:r w:rsidR="000B6EC2">
        <w:t>mesin/</w:t>
      </w:r>
      <w:r w:rsidR="00421DF0">
        <w:t xml:space="preserve">layanan </w:t>
      </w:r>
      <w:r w:rsidR="009F3737">
        <w:t xml:space="preserve">pra </w:t>
      </w:r>
      <w:r w:rsidR="009F3737">
        <w:lastRenderedPageBreak/>
        <w:t>proses</w:t>
      </w:r>
      <w:r w:rsidR="00421DF0">
        <w:t xml:space="preserve"> bahasa. Korpus </w:t>
      </w:r>
      <w:r w:rsidR="00421DF0">
        <w:rPr>
          <w:i/>
          <w:iCs/>
        </w:rPr>
        <w:t xml:space="preserve">tagging </w:t>
      </w:r>
      <w:r w:rsidR="00421DF0">
        <w:t xml:space="preserve">didapat dengan cara menandai kata per kata pada korpus teks </w:t>
      </w:r>
      <w:r w:rsidR="00421DF0">
        <w:rPr>
          <w:i/>
          <w:iCs/>
        </w:rPr>
        <w:t>chatting</w:t>
      </w:r>
      <w:r w:rsidR="00421DF0">
        <w:t xml:space="preserve"> terhadap korpus bahasa Melayu Sambas. </w:t>
      </w:r>
    </w:p>
    <w:p w14:paraId="19AE0EC9" w14:textId="29D8FE8F" w:rsidR="00421DF0" w:rsidRDefault="00421DF0" w:rsidP="000C45B5">
      <w:r>
        <w:t xml:space="preserve">Apabila kata pada dokumen teks </w:t>
      </w:r>
      <w:r w:rsidRPr="00592E1A">
        <w:rPr>
          <w:i/>
          <w:iCs/>
        </w:rPr>
        <w:t>chatting</w:t>
      </w:r>
      <w:r>
        <w:rPr>
          <w:i/>
          <w:iCs/>
        </w:rPr>
        <w:t xml:space="preserve"> </w:t>
      </w:r>
      <w:r>
        <w:t>sama dengan kata pada korpus bahasa Melayu Sambas maka penulis menandai dengan huruf</w:t>
      </w:r>
      <w:r w:rsidR="00DB265F">
        <w:t xml:space="preserve"> </w:t>
      </w:r>
      <w:r>
        <w:t xml:space="preserve">“bbb”. Adapun jika padanan kata tidak sama, maka kata pada dokumen teks </w:t>
      </w:r>
      <w:r>
        <w:rPr>
          <w:i/>
          <w:iCs/>
        </w:rPr>
        <w:t>chatting</w:t>
      </w:r>
      <w:r>
        <w:t xml:space="preserve"> akan ditandai dengan kata pada korpus bahasa Melayu Sambas. </w:t>
      </w:r>
      <w:r w:rsidRPr="00592E1A">
        <w:t>Untuk</w:t>
      </w:r>
      <w:r>
        <w:t xml:space="preserve"> lebih jelasnya korpus </w:t>
      </w:r>
      <w:r>
        <w:rPr>
          <w:i/>
          <w:iCs/>
        </w:rPr>
        <w:t xml:space="preserve">tagging </w:t>
      </w:r>
      <w:r>
        <w:t>yang dihasilkan dapat dilihat pada Gambar 3.</w:t>
      </w:r>
      <w:r w:rsidR="00170E64">
        <w:t>7</w:t>
      </w:r>
      <w:r>
        <w:t xml:space="preserve"> berikut.</w:t>
      </w:r>
    </w:p>
    <w:p w14:paraId="1C1EFC0F" w14:textId="77777777" w:rsidR="001F3540" w:rsidRDefault="00421DF0" w:rsidP="001F3540">
      <w:pPr>
        <w:pStyle w:val="Gambar"/>
        <w:keepNext/>
      </w:pPr>
      <w:r>
        <w:drawing>
          <wp:inline distT="0" distB="0" distL="0" distR="0" wp14:anchorId="373858EC" wp14:editId="093EA104">
            <wp:extent cx="5040000" cy="1800000"/>
            <wp:effectExtent l="0" t="0" r="8255"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2">
                      <a:extLst>
                        <a:ext uri="{28A0092B-C50C-407E-A947-70E740481C1C}">
                          <a14:useLocalDpi xmlns:a14="http://schemas.microsoft.com/office/drawing/2010/main" val="0"/>
                        </a:ext>
                      </a:extLst>
                    </a:blip>
                    <a:stretch>
                      <a:fillRect/>
                    </a:stretch>
                  </pic:blipFill>
                  <pic:spPr bwMode="auto">
                    <a:xfrm>
                      <a:off x="0" y="0"/>
                      <a:ext cx="5040000" cy="1800000"/>
                    </a:xfrm>
                    <a:prstGeom prst="rect">
                      <a:avLst/>
                    </a:prstGeom>
                    <a:ln>
                      <a:noFill/>
                    </a:ln>
                    <a:extLst>
                      <a:ext uri="{53640926-AAD7-44D8-BBD7-CCE9431645EC}">
                        <a14:shadowObscured xmlns:a14="http://schemas.microsoft.com/office/drawing/2010/main"/>
                      </a:ext>
                    </a:extLst>
                  </pic:spPr>
                </pic:pic>
              </a:graphicData>
            </a:graphic>
          </wp:inline>
        </w:drawing>
      </w:r>
    </w:p>
    <w:p w14:paraId="06875EF0" w14:textId="2A5B6BFC" w:rsidR="00866763" w:rsidRPr="00973FA9" w:rsidRDefault="001F3540" w:rsidP="00973FA9">
      <w:pPr>
        <w:pStyle w:val="Caption"/>
        <w:jc w:val="center"/>
        <w:rPr>
          <w:b w:val="0"/>
          <w:i/>
        </w:rPr>
      </w:pPr>
      <w:bookmarkStart w:id="162" w:name="_Toc62752508"/>
      <w:bookmarkStart w:id="163" w:name="_Toc75524633"/>
      <w:r>
        <w:t>Gambar 3.</w:t>
      </w:r>
      <w:r>
        <w:fldChar w:fldCharType="begin"/>
      </w:r>
      <w:r>
        <w:instrText xml:space="preserve"> SEQ Gambar_3. \* ARABIC </w:instrText>
      </w:r>
      <w:r>
        <w:fldChar w:fldCharType="separate"/>
      </w:r>
      <w:r w:rsidR="00554840">
        <w:rPr>
          <w:noProof/>
        </w:rPr>
        <w:t>7</w:t>
      </w:r>
      <w:r>
        <w:fldChar w:fldCharType="end"/>
      </w:r>
      <w:r>
        <w:t xml:space="preserve"> </w:t>
      </w:r>
      <w:r w:rsidRPr="00170E64">
        <w:rPr>
          <w:b w:val="0"/>
        </w:rPr>
        <w:t xml:space="preserve">Korpus </w:t>
      </w:r>
      <w:r w:rsidRPr="00170E64">
        <w:rPr>
          <w:b w:val="0"/>
          <w:i/>
        </w:rPr>
        <w:t>Tagging</w:t>
      </w:r>
      <w:bookmarkEnd w:id="162"/>
      <w:bookmarkEnd w:id="163"/>
    </w:p>
    <w:p w14:paraId="00D81C36" w14:textId="607B008E" w:rsidR="00676F92" w:rsidRDefault="00676F92" w:rsidP="000C45B5">
      <w:r>
        <w:t xml:space="preserve">Korpus yang </w:t>
      </w:r>
      <w:r w:rsidR="00421DF0">
        <w:t>terakhir</w:t>
      </w:r>
      <w:r>
        <w:t xml:space="preserve"> akan dibuat adalah korpus bahasa Indonesia. Sumber korpus bahasa Indonesia disini adalah hasil dari penerjemahan korpus bahasa Melayu Sambas ke bahasa Indonesia oleh ahli bahasa. Korpus paralel bahasa Melayu Sambas dan bahasa Indonesia yang didapat nantinya akan digunakan sebagai sumber dalam penerjemahan bahasa. Korpus bahasa Indonesia yang dihasilkan dapat dilihat pada Gambar 3.</w:t>
      </w:r>
      <w:r w:rsidR="00170E64">
        <w:t>8</w:t>
      </w:r>
      <w:r>
        <w:t xml:space="preserve"> berikut.</w:t>
      </w:r>
    </w:p>
    <w:p w14:paraId="003D165E" w14:textId="77777777" w:rsidR="001F3540" w:rsidRDefault="00676F92" w:rsidP="001F3540">
      <w:pPr>
        <w:pStyle w:val="Gambar"/>
        <w:keepNext/>
      </w:pPr>
      <w:r>
        <w:drawing>
          <wp:inline distT="0" distB="0" distL="0" distR="0" wp14:anchorId="36483218" wp14:editId="221E32A6">
            <wp:extent cx="5038852" cy="18000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referRelativeResize="0"/>
                  </pic:nvPicPr>
                  <pic:blipFill rotWithShape="1">
                    <a:blip r:embed="rId43">
                      <a:extLst>
                        <a:ext uri="{28A0092B-C50C-407E-A947-70E740481C1C}">
                          <a14:useLocalDpi xmlns:a14="http://schemas.microsoft.com/office/drawing/2010/main" val="0"/>
                        </a:ext>
                      </a:extLst>
                    </a:blip>
                    <a:srcRect b="10021"/>
                    <a:stretch/>
                  </pic:blipFill>
                  <pic:spPr bwMode="auto">
                    <a:xfrm>
                      <a:off x="0" y="0"/>
                      <a:ext cx="5038852" cy="1800000"/>
                    </a:xfrm>
                    <a:prstGeom prst="rect">
                      <a:avLst/>
                    </a:prstGeom>
                    <a:ln>
                      <a:noFill/>
                    </a:ln>
                    <a:extLst>
                      <a:ext uri="{53640926-AAD7-44D8-BBD7-CCE9431645EC}">
                        <a14:shadowObscured xmlns:a14="http://schemas.microsoft.com/office/drawing/2010/main"/>
                      </a:ext>
                    </a:extLst>
                  </pic:spPr>
                </pic:pic>
              </a:graphicData>
            </a:graphic>
          </wp:inline>
        </w:drawing>
      </w:r>
    </w:p>
    <w:p w14:paraId="7AA90C8B" w14:textId="5AD43F19" w:rsidR="00337A39" w:rsidRDefault="001F3540" w:rsidP="001F3540">
      <w:pPr>
        <w:pStyle w:val="Caption"/>
        <w:jc w:val="center"/>
      </w:pPr>
      <w:bookmarkStart w:id="164" w:name="_Toc62752509"/>
      <w:bookmarkStart w:id="165" w:name="_Toc75524634"/>
      <w:r>
        <w:t>Gambar 3.</w:t>
      </w:r>
      <w:r>
        <w:fldChar w:fldCharType="begin"/>
      </w:r>
      <w:r>
        <w:instrText xml:space="preserve"> SEQ Gambar_3. \* ARABIC </w:instrText>
      </w:r>
      <w:r>
        <w:fldChar w:fldCharType="separate"/>
      </w:r>
      <w:r w:rsidR="00554840">
        <w:rPr>
          <w:noProof/>
        </w:rPr>
        <w:t>8</w:t>
      </w:r>
      <w:r>
        <w:fldChar w:fldCharType="end"/>
      </w:r>
      <w:r>
        <w:t xml:space="preserve"> </w:t>
      </w:r>
      <w:r w:rsidRPr="00170E64">
        <w:rPr>
          <w:b w:val="0"/>
        </w:rPr>
        <w:t>Korpus Bahasa Indonesia</w:t>
      </w:r>
      <w:bookmarkEnd w:id="164"/>
      <w:bookmarkEnd w:id="165"/>
    </w:p>
    <w:p w14:paraId="6FA38509" w14:textId="5B5257A7" w:rsidR="00676F92" w:rsidRPr="00676F92" w:rsidRDefault="00421DF0" w:rsidP="000C45B5">
      <w:r>
        <w:t xml:space="preserve">Hasil akhir korpus yang digunakan dalam penelitian ini ada dua jenis korpus yaitu korpus </w:t>
      </w:r>
      <w:r>
        <w:rPr>
          <w:i/>
          <w:iCs/>
        </w:rPr>
        <w:t>tagging</w:t>
      </w:r>
      <w:r>
        <w:t xml:space="preserve"> dan korpus paralel bahasa Melayu Sambas dan bahasa </w:t>
      </w:r>
      <w:r>
        <w:lastRenderedPageBreak/>
        <w:t xml:space="preserve">Indonesia. Korpus </w:t>
      </w:r>
      <w:r>
        <w:rPr>
          <w:i/>
          <w:iCs/>
        </w:rPr>
        <w:t>t</w:t>
      </w:r>
      <w:r w:rsidRPr="003D516E">
        <w:rPr>
          <w:i/>
          <w:iCs/>
        </w:rPr>
        <w:t>agging</w:t>
      </w:r>
      <w:r>
        <w:t xml:space="preserve"> akan digunakan </w:t>
      </w:r>
      <w:r w:rsidR="00BD7768">
        <w:t>mesin</w:t>
      </w:r>
      <w:r>
        <w:t xml:space="preserve"> </w:t>
      </w:r>
      <w:r w:rsidR="008876D5">
        <w:t>HMM</w:t>
      </w:r>
      <w:r>
        <w:t xml:space="preserve"> dalam melakukan </w:t>
      </w:r>
      <w:r w:rsidR="009F3737">
        <w:t>pra proses</w:t>
      </w:r>
      <w:r>
        <w:t xml:space="preserve"> terhadap pesan yang akan dikirim. Sedangkan korpus paralel akan digunakan oleh </w:t>
      </w:r>
      <w:r w:rsidR="00396C58" w:rsidRPr="00CA3587">
        <w:t>Moses Decoder</w:t>
      </w:r>
      <w:r>
        <w:t xml:space="preserve"> </w:t>
      </w:r>
      <w:r w:rsidRPr="00427B2F">
        <w:t>dalam</w:t>
      </w:r>
      <w:r>
        <w:t xml:space="preserve"> menerjemahkan pesan yang akan dikirim.</w:t>
      </w:r>
    </w:p>
    <w:p w14:paraId="09224C88" w14:textId="4031B24D" w:rsidR="00401A47" w:rsidRDefault="009F3737" w:rsidP="00401A47">
      <w:pPr>
        <w:pStyle w:val="Heading4"/>
        <w:rPr>
          <w:i w:val="0"/>
          <w:iCs w:val="0"/>
          <w:lang w:val="id-ID"/>
        </w:rPr>
      </w:pPr>
      <w:r>
        <w:rPr>
          <w:i w:val="0"/>
          <w:iCs w:val="0"/>
          <w:lang w:val="id-ID"/>
        </w:rPr>
        <w:t xml:space="preserve">Pra </w:t>
      </w:r>
      <w:r w:rsidR="008267EE">
        <w:rPr>
          <w:i w:val="0"/>
          <w:iCs w:val="0"/>
          <w:lang w:val="id-ID"/>
        </w:rPr>
        <w:t>P</w:t>
      </w:r>
      <w:r>
        <w:rPr>
          <w:i w:val="0"/>
          <w:iCs w:val="0"/>
          <w:lang w:val="id-ID"/>
        </w:rPr>
        <w:t>roses</w:t>
      </w:r>
      <w:r w:rsidR="00401A47">
        <w:rPr>
          <w:i w:val="0"/>
          <w:iCs w:val="0"/>
          <w:lang w:val="id-ID"/>
        </w:rPr>
        <w:t xml:space="preserve"> </w:t>
      </w:r>
      <w:r w:rsidR="00947236">
        <w:rPr>
          <w:i w:val="0"/>
          <w:iCs w:val="0"/>
          <w:lang w:val="id-ID"/>
        </w:rPr>
        <w:t>HMM</w:t>
      </w:r>
    </w:p>
    <w:p w14:paraId="0C49CFCC" w14:textId="5DEDB4CD" w:rsidR="00BD7768" w:rsidRPr="000F42C3" w:rsidRDefault="00BD7768" w:rsidP="007F6FD6">
      <w:r>
        <w:t xml:space="preserve">Pra proses </w:t>
      </w:r>
      <w:r w:rsidR="00947236">
        <w:t>HMM</w:t>
      </w:r>
      <w:r>
        <w:rPr>
          <w:i/>
          <w:iCs/>
        </w:rPr>
        <w:t xml:space="preserve"> </w:t>
      </w:r>
      <w:r>
        <w:t xml:space="preserve">dilakukan untuk memperbaiki kalimat </w:t>
      </w:r>
      <w:r>
        <w:rPr>
          <w:i/>
          <w:iCs/>
        </w:rPr>
        <w:t>chatting</w:t>
      </w:r>
      <w:r>
        <w:t xml:space="preserve"> bahasa Melayu Sambas ke bahasa Indonesia. </w:t>
      </w:r>
      <w:r w:rsidR="000F42C3">
        <w:t xml:space="preserve">Pada aplikasi yang dibangun, pra proses </w:t>
      </w:r>
      <w:r w:rsidR="00947236">
        <w:t>HMM</w:t>
      </w:r>
      <w:r w:rsidR="000F42C3">
        <w:rPr>
          <w:i/>
          <w:iCs/>
        </w:rPr>
        <w:t xml:space="preserve"> </w:t>
      </w:r>
      <w:r w:rsidR="000F42C3">
        <w:t xml:space="preserve">bersifat opsional yang artinya pesan dapat dilakukan penerjemahan secara langsung ataupun dilakukan pra proses terlebih dahulu pada pesan baru kemudian dilakukan penerjemahan. Pra proses </w:t>
      </w:r>
      <w:r w:rsidR="00947236">
        <w:t>HMM</w:t>
      </w:r>
      <w:r w:rsidR="000F42C3">
        <w:rPr>
          <w:i/>
          <w:iCs/>
        </w:rPr>
        <w:t xml:space="preserve"> </w:t>
      </w:r>
      <w:r w:rsidR="000F42C3">
        <w:t xml:space="preserve">pada penelitian ini menggunakan </w:t>
      </w:r>
      <w:r w:rsidR="00947236">
        <w:rPr>
          <w:i/>
          <w:iCs/>
        </w:rPr>
        <w:t xml:space="preserve">framework </w:t>
      </w:r>
      <w:r w:rsidR="000F42C3">
        <w:t>IPostagger.</w:t>
      </w:r>
    </w:p>
    <w:p w14:paraId="4F009F70" w14:textId="5A7D411A" w:rsidR="00067E82" w:rsidRDefault="00EB5DD0" w:rsidP="000C45B5">
      <w:bookmarkStart w:id="166" w:name="_Hlk76544892"/>
      <w:r>
        <w:t>Pembuatan mesin</w:t>
      </w:r>
      <w:r w:rsidR="00FC0C8F">
        <w:t xml:space="preserve"> </w:t>
      </w:r>
      <w:r w:rsidR="00947236">
        <w:t>HMM</w:t>
      </w:r>
      <w:r w:rsidR="00FC0C8F">
        <w:t xml:space="preserve"> </w:t>
      </w:r>
      <w:r>
        <w:t>dimulai dari</w:t>
      </w:r>
      <w:r w:rsidR="00776DDF">
        <w:t xml:space="preserve"> pembuatan korpus </w:t>
      </w:r>
      <w:r w:rsidR="00776DDF">
        <w:rPr>
          <w:i/>
          <w:iCs/>
        </w:rPr>
        <w:t>tagging</w:t>
      </w:r>
      <w:r w:rsidR="00776DDF">
        <w:t xml:space="preserve"> hingga dapat dilakukan </w:t>
      </w:r>
      <w:r w:rsidR="00776DDF">
        <w:rPr>
          <w:i/>
          <w:iCs/>
        </w:rPr>
        <w:t>training</w:t>
      </w:r>
      <w:r w:rsidR="00776DDF">
        <w:t xml:space="preserve"> dan dapat digunakan untuk </w:t>
      </w:r>
      <w:r w:rsidR="009F3737">
        <w:t>pra proses</w:t>
      </w:r>
      <w:r w:rsidR="00776DDF">
        <w:t xml:space="preserve"> penerjemahan </w:t>
      </w:r>
      <w:r w:rsidR="006954CB">
        <w:t xml:space="preserve">teks </w:t>
      </w:r>
      <w:r w:rsidR="006954CB">
        <w:rPr>
          <w:i/>
          <w:iCs/>
        </w:rPr>
        <w:t>chatting</w:t>
      </w:r>
      <w:r w:rsidR="006954CB">
        <w:t xml:space="preserve"> bahasa Melayu Sambas</w:t>
      </w:r>
      <w:r w:rsidR="00776DDF">
        <w:t>.</w:t>
      </w:r>
      <w:r w:rsidR="005E6421">
        <w:t xml:space="preserve"> </w:t>
      </w:r>
      <w:r w:rsidR="009F3737">
        <w:t>Pra proses</w:t>
      </w:r>
      <w:r w:rsidR="005E6421">
        <w:t xml:space="preserve"> oleh </w:t>
      </w:r>
      <w:r w:rsidR="00947236">
        <w:t>mesin HMM</w:t>
      </w:r>
      <w:r w:rsidR="005E6421">
        <w:t xml:space="preserve"> diperlukan untuk memperbaiki bahasa teks </w:t>
      </w:r>
      <w:r w:rsidR="005E6421">
        <w:rPr>
          <w:i/>
          <w:iCs/>
        </w:rPr>
        <w:t>chatting</w:t>
      </w:r>
      <w:r w:rsidR="005E6421">
        <w:t xml:space="preserve"> yang memiliki ragam variasi abreviasi, slang ataupun pemanjangan kata sehingga menjadi bahasa Melayu Sambas yang lebih baik sebelum diterjemahkan ke bahasa Indonesia oleh </w:t>
      </w:r>
      <w:r w:rsidR="00396C58" w:rsidRPr="00CA3587">
        <w:t>Moses Decoder</w:t>
      </w:r>
      <w:r w:rsidR="005E6421">
        <w:t>.</w:t>
      </w:r>
      <w:r w:rsidR="00776DDF">
        <w:t xml:space="preserve"> </w:t>
      </w:r>
      <w:r w:rsidR="00422988">
        <w:t xml:space="preserve">Alur pembuatan mesin </w:t>
      </w:r>
      <w:r w:rsidR="00947236">
        <w:t>HMM</w:t>
      </w:r>
      <w:r w:rsidR="00422988">
        <w:t xml:space="preserve"> yang akan digunakan untuk </w:t>
      </w:r>
      <w:r w:rsidR="009F3737">
        <w:t>pra proses</w:t>
      </w:r>
      <w:r w:rsidR="00422988">
        <w:t xml:space="preserve"> penerjemahan bahasa dapat dilihat pada gambar 3.</w:t>
      </w:r>
      <w:r w:rsidR="00170E64">
        <w:t>9</w:t>
      </w:r>
      <w:r w:rsidR="00422988">
        <w:t xml:space="preserve"> berikut.</w:t>
      </w:r>
      <w:bookmarkEnd w:id="166"/>
    </w:p>
    <w:p w14:paraId="242AB48E" w14:textId="77777777" w:rsidR="001F3540" w:rsidRDefault="00067E82" w:rsidP="001F3540">
      <w:pPr>
        <w:pStyle w:val="Gambar"/>
        <w:keepNext/>
      </w:pPr>
      <w:r>
        <w:lastRenderedPageBreak/>
        <w:drawing>
          <wp:inline distT="0" distB="0" distL="0" distR="0" wp14:anchorId="51470158" wp14:editId="4F9AF635">
            <wp:extent cx="2160000" cy="57600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2160000" cy="5760000"/>
                    </a:xfrm>
                    <a:prstGeom prst="rect">
                      <a:avLst/>
                    </a:prstGeom>
                  </pic:spPr>
                </pic:pic>
              </a:graphicData>
            </a:graphic>
          </wp:inline>
        </w:drawing>
      </w:r>
    </w:p>
    <w:p w14:paraId="7826F818" w14:textId="58508767" w:rsidR="00337A39" w:rsidRDefault="001F3540" w:rsidP="001F3540">
      <w:pPr>
        <w:pStyle w:val="Caption"/>
        <w:jc w:val="center"/>
      </w:pPr>
      <w:bookmarkStart w:id="167" w:name="_Toc62752510"/>
      <w:bookmarkStart w:id="168" w:name="_Toc75524635"/>
      <w:r>
        <w:t>Gambar 3.</w:t>
      </w:r>
      <w:r>
        <w:fldChar w:fldCharType="begin"/>
      </w:r>
      <w:r>
        <w:instrText xml:space="preserve"> SEQ Gambar_3. \* ARABIC </w:instrText>
      </w:r>
      <w:r>
        <w:fldChar w:fldCharType="separate"/>
      </w:r>
      <w:r w:rsidR="00554840">
        <w:rPr>
          <w:noProof/>
        </w:rPr>
        <w:t>9</w:t>
      </w:r>
      <w:r>
        <w:fldChar w:fldCharType="end"/>
      </w:r>
      <w:r>
        <w:t xml:space="preserve"> </w:t>
      </w:r>
      <w:bookmarkStart w:id="169" w:name="_Hlk76544996"/>
      <w:r w:rsidRPr="003A6E09">
        <w:rPr>
          <w:b w:val="0"/>
        </w:rPr>
        <w:t xml:space="preserve">Alur Pembuatan Mesin </w:t>
      </w:r>
      <w:bookmarkEnd w:id="167"/>
      <w:bookmarkEnd w:id="168"/>
      <w:r w:rsidR="00947236">
        <w:rPr>
          <w:b w:val="0"/>
        </w:rPr>
        <w:t>HMM</w:t>
      </w:r>
      <w:bookmarkEnd w:id="169"/>
    </w:p>
    <w:p w14:paraId="35E406B0" w14:textId="1FCE5FD2" w:rsidR="00FC0C8F" w:rsidRDefault="00067E82" w:rsidP="000C45B5">
      <w:r>
        <w:t xml:space="preserve">Proses pembuatan mesin </w:t>
      </w:r>
      <w:r w:rsidR="00980FA7">
        <w:t>HMM</w:t>
      </w:r>
      <w:r>
        <w:t xml:space="preserve"> dimulai dengan membuat korpus </w:t>
      </w:r>
      <w:r>
        <w:rPr>
          <w:i/>
          <w:iCs/>
        </w:rPr>
        <w:t>tagging</w:t>
      </w:r>
      <w:r>
        <w:t xml:space="preserve"> yang</w:t>
      </w:r>
      <w:r w:rsidR="00776DDF">
        <w:t xml:space="preserve"> dilakukan dengan membandingkan korpus teks </w:t>
      </w:r>
      <w:r w:rsidR="00776DDF">
        <w:rPr>
          <w:i/>
          <w:iCs/>
        </w:rPr>
        <w:t>chatting</w:t>
      </w:r>
      <w:r w:rsidR="00776DDF">
        <w:t xml:space="preserve"> dengan korpus bahasa Melayu Sambas.</w:t>
      </w:r>
      <w:r>
        <w:t xml:space="preserve"> Korpus teks </w:t>
      </w:r>
      <w:r>
        <w:rPr>
          <w:i/>
          <w:iCs/>
        </w:rPr>
        <w:t>chatting</w:t>
      </w:r>
      <w:r>
        <w:t xml:space="preserve"> dan korpus Bahasa Melayu Sambas akan </w:t>
      </w:r>
      <w:r w:rsidR="00D47B88">
        <w:t xml:space="preserve">dipadankan setiap kata dari kedua korpus dan </w:t>
      </w:r>
      <w:r w:rsidR="00B17CBD">
        <w:t>digabung</w:t>
      </w:r>
      <w:r w:rsidR="00D47B88">
        <w:t xml:space="preserve"> </w:t>
      </w:r>
      <w:r>
        <w:t>ke</w:t>
      </w:r>
      <w:r w:rsidR="005F329B">
        <w:t xml:space="preserve"> dalam satu buah </w:t>
      </w:r>
      <w:r w:rsidR="005F329B" w:rsidRPr="00B17CBD">
        <w:rPr>
          <w:i/>
          <w:iCs/>
        </w:rPr>
        <w:t>file</w:t>
      </w:r>
      <w:r w:rsidR="005F329B">
        <w:t xml:space="preserve"> </w:t>
      </w:r>
      <w:r w:rsidR="00CE1D48" w:rsidRPr="00CE1D48">
        <w:rPr>
          <w:i/>
          <w:iCs/>
        </w:rPr>
        <w:t>excel</w:t>
      </w:r>
      <w:r w:rsidR="00CE1D48">
        <w:t xml:space="preserve"> seperti pada gambar 3.</w:t>
      </w:r>
      <w:r w:rsidR="00170E64">
        <w:t>10</w:t>
      </w:r>
      <w:r w:rsidR="00CE1D48">
        <w:t xml:space="preserve"> berikut.</w:t>
      </w:r>
    </w:p>
    <w:p w14:paraId="175D7B4C" w14:textId="77777777" w:rsidR="001F3540" w:rsidRDefault="00CE1D48" w:rsidP="001F3540">
      <w:pPr>
        <w:pStyle w:val="Gambar"/>
        <w:keepNext/>
      </w:pPr>
      <w:r>
        <w:lastRenderedPageBreak/>
        <w:drawing>
          <wp:inline distT="0" distB="0" distL="0" distR="0" wp14:anchorId="0E2D9AA1" wp14:editId="577A0076">
            <wp:extent cx="5040000" cy="2880000"/>
            <wp:effectExtent l="0" t="0" r="8255"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pic:cNvPicPr preferRelativeResize="0"/>
                  </pic:nvPicPr>
                  <pic:blipFill>
                    <a:blip r:embed="rId45">
                      <a:extLst>
                        <a:ext uri="{28A0092B-C50C-407E-A947-70E740481C1C}">
                          <a14:useLocalDpi xmlns:a14="http://schemas.microsoft.com/office/drawing/2010/main" val="0"/>
                        </a:ext>
                      </a:extLst>
                    </a:blip>
                    <a:stretch>
                      <a:fillRect/>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7A3D67C2" w14:textId="54C7FE38" w:rsidR="00337A39" w:rsidRDefault="001F3540" w:rsidP="001F3540">
      <w:pPr>
        <w:pStyle w:val="Caption"/>
        <w:jc w:val="center"/>
      </w:pPr>
      <w:bookmarkStart w:id="170" w:name="_Toc62752511"/>
      <w:bookmarkStart w:id="171" w:name="_Toc75524636"/>
      <w:r>
        <w:t>Gambar 3.</w:t>
      </w:r>
      <w:r>
        <w:fldChar w:fldCharType="begin"/>
      </w:r>
      <w:r>
        <w:instrText xml:space="preserve"> SEQ Gambar_3. \* ARABIC </w:instrText>
      </w:r>
      <w:r>
        <w:fldChar w:fldCharType="separate"/>
      </w:r>
      <w:r w:rsidR="00554840">
        <w:rPr>
          <w:noProof/>
        </w:rPr>
        <w:t>10</w:t>
      </w:r>
      <w:r>
        <w:fldChar w:fldCharType="end"/>
      </w:r>
      <w:r>
        <w:t xml:space="preserve"> </w:t>
      </w:r>
      <w:r w:rsidRPr="00170E64">
        <w:rPr>
          <w:b w:val="0"/>
        </w:rPr>
        <w:t>Perbandingan Korpus</w:t>
      </w:r>
      <w:bookmarkEnd w:id="170"/>
      <w:bookmarkEnd w:id="171"/>
    </w:p>
    <w:p w14:paraId="3895C38B" w14:textId="647B8243" w:rsidR="00537F40" w:rsidRDefault="00CE1D48" w:rsidP="000C45B5">
      <w:r>
        <w:t>Set</w:t>
      </w:r>
      <w:r w:rsidR="00B17CBD">
        <w:t xml:space="preserve">elah didapat </w:t>
      </w:r>
      <w:r w:rsidR="00B17CBD" w:rsidRPr="00B17CBD">
        <w:rPr>
          <w:i/>
          <w:iCs/>
        </w:rPr>
        <w:t>file</w:t>
      </w:r>
      <w:r w:rsidR="00B17CBD">
        <w:rPr>
          <w:i/>
          <w:iCs/>
        </w:rPr>
        <w:t xml:space="preserve"> excel</w:t>
      </w:r>
      <w:r w:rsidR="00B17CBD">
        <w:t xml:space="preserve"> maka akan dilakukan perbandingan kata antara korpus teks </w:t>
      </w:r>
      <w:r w:rsidR="00B17CBD">
        <w:rPr>
          <w:i/>
          <w:iCs/>
        </w:rPr>
        <w:t>chatting</w:t>
      </w:r>
      <w:r w:rsidR="00B17CBD">
        <w:t xml:space="preserve"> dan korpus bahasa Melayu Sambas</w:t>
      </w:r>
      <w:r w:rsidR="00D47B88">
        <w:t xml:space="preserve"> dan penandaan/</w:t>
      </w:r>
      <w:r w:rsidR="00D47B88">
        <w:rPr>
          <w:i/>
          <w:iCs/>
        </w:rPr>
        <w:t>tagging</w:t>
      </w:r>
      <w:r w:rsidR="00B17CBD">
        <w:t>.</w:t>
      </w:r>
      <w:r w:rsidR="00D47B88">
        <w:t xml:space="preserve"> </w:t>
      </w:r>
      <w:r w:rsidR="00D47B88">
        <w:rPr>
          <w:i/>
          <w:iCs/>
        </w:rPr>
        <w:t>Tagging</w:t>
      </w:r>
      <w:r w:rsidR="00D47B88">
        <w:t xml:space="preserve"> dilakukan dengan membandingkan setiap padanan kata dari</w:t>
      </w:r>
      <w:r w:rsidR="00B17CBD">
        <w:t xml:space="preserve"> </w:t>
      </w:r>
      <w:bookmarkStart w:id="172" w:name="_Hlk50293413"/>
      <w:r w:rsidR="00B17CBD">
        <w:t xml:space="preserve">korpus teks </w:t>
      </w:r>
      <w:r w:rsidR="00B17CBD">
        <w:rPr>
          <w:i/>
          <w:iCs/>
        </w:rPr>
        <w:t>chatting</w:t>
      </w:r>
      <w:r w:rsidR="00B17CBD">
        <w:t xml:space="preserve"> </w:t>
      </w:r>
      <w:bookmarkEnd w:id="172"/>
      <w:r w:rsidR="00B17CBD">
        <w:t>terhadap kata dari korpus bahasa Melayu Sambas</w:t>
      </w:r>
      <w:r w:rsidR="00D47B88">
        <w:t xml:space="preserve">. </w:t>
      </w:r>
    </w:p>
    <w:p w14:paraId="73E4F8B9" w14:textId="5288F235" w:rsidR="00CE1D48" w:rsidRDefault="0043057B" w:rsidP="000C45B5">
      <w:r>
        <w:t xml:space="preserve">Dalam pra proses </w:t>
      </w:r>
      <w:r w:rsidR="004E7C3B" w:rsidRPr="004E7C3B">
        <w:t>HMM</w:t>
      </w:r>
      <w:r>
        <w:t xml:space="preserve"> pada penelitian ini dilakukan dengan 2 skema atau skenario pembuatan korpus </w:t>
      </w:r>
      <w:r>
        <w:rPr>
          <w:i/>
          <w:iCs/>
        </w:rPr>
        <w:t>tagging</w:t>
      </w:r>
      <w:r>
        <w:t xml:space="preserve"> atau korpus </w:t>
      </w:r>
      <w:r>
        <w:rPr>
          <w:i/>
          <w:iCs/>
        </w:rPr>
        <w:t>training</w:t>
      </w:r>
      <w:r>
        <w:t>. Skenario pertama yaitu u</w:t>
      </w:r>
      <w:r w:rsidR="00D47B88">
        <w:t>ntuk setiap kata yang sama dari</w:t>
      </w:r>
      <w:r w:rsidR="00C2582E">
        <w:t xml:space="preserve"> korpus teks </w:t>
      </w:r>
      <w:r w:rsidR="00C2582E">
        <w:rPr>
          <w:i/>
          <w:iCs/>
        </w:rPr>
        <w:t>chatting</w:t>
      </w:r>
      <w:r w:rsidR="00D47B88">
        <w:t xml:space="preserve"> maka padanan kata akan diubah dengan huruf unik “bbb”</w:t>
      </w:r>
      <w:r w:rsidR="002C2B68">
        <w:t xml:space="preserve"> seperti yang diperlihatkan pada bagian pembuatan korpus di atas</w:t>
      </w:r>
      <w:r>
        <w:t xml:space="preserve">. Hasil penandaan atau korpus </w:t>
      </w:r>
      <w:r>
        <w:rPr>
          <w:i/>
          <w:iCs/>
        </w:rPr>
        <w:t>tagging</w:t>
      </w:r>
      <w:r>
        <w:t xml:space="preserve"> untuk pra proses dengan skenario pertama</w:t>
      </w:r>
      <w:r w:rsidR="00D47B88">
        <w:t xml:space="preserve"> </w:t>
      </w:r>
      <w:r>
        <w:t>seperti yang diperlihatkan pada</w:t>
      </w:r>
      <w:r w:rsidR="00D47B88">
        <w:t xml:space="preserve"> gambar 3.</w:t>
      </w:r>
      <w:r w:rsidR="00682315">
        <w:t>1</w:t>
      </w:r>
      <w:r w:rsidR="007070B4">
        <w:t>1</w:t>
      </w:r>
      <w:r w:rsidR="00D47B88">
        <w:t xml:space="preserve"> berikut.</w:t>
      </w:r>
    </w:p>
    <w:p w14:paraId="15ADA406" w14:textId="77777777" w:rsidR="001F3540" w:rsidRDefault="00D47B88" w:rsidP="001F3540">
      <w:pPr>
        <w:pStyle w:val="Gambar"/>
        <w:keepNext/>
      </w:pPr>
      <w:r>
        <w:lastRenderedPageBreak/>
        <w:drawing>
          <wp:inline distT="0" distB="0" distL="0" distR="0" wp14:anchorId="4EAB9CFE" wp14:editId="7E007BAB">
            <wp:extent cx="5036190" cy="28800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referRelativeResize="0"/>
                  </pic:nvPicPr>
                  <pic:blipFill>
                    <a:blip r:embed="rId46">
                      <a:extLst>
                        <a:ext uri="{28A0092B-C50C-407E-A947-70E740481C1C}">
                          <a14:useLocalDpi xmlns:a14="http://schemas.microsoft.com/office/drawing/2010/main" val="0"/>
                        </a:ext>
                      </a:extLst>
                    </a:blip>
                    <a:stretch>
                      <a:fillRect/>
                    </a:stretch>
                  </pic:blipFill>
                  <pic:spPr bwMode="auto">
                    <a:xfrm>
                      <a:off x="0" y="0"/>
                      <a:ext cx="5036190" cy="2880000"/>
                    </a:xfrm>
                    <a:prstGeom prst="rect">
                      <a:avLst/>
                    </a:prstGeom>
                    <a:ln>
                      <a:noFill/>
                    </a:ln>
                    <a:extLst>
                      <a:ext uri="{53640926-AAD7-44D8-BBD7-CCE9431645EC}">
                        <a14:shadowObscured xmlns:a14="http://schemas.microsoft.com/office/drawing/2010/main"/>
                      </a:ext>
                    </a:extLst>
                  </pic:spPr>
                </pic:pic>
              </a:graphicData>
            </a:graphic>
          </wp:inline>
        </w:drawing>
      </w:r>
    </w:p>
    <w:p w14:paraId="6535F7E5" w14:textId="3D36CD48" w:rsidR="0043057B" w:rsidRPr="0043057B" w:rsidRDefault="001F3540" w:rsidP="0043057B">
      <w:pPr>
        <w:pStyle w:val="Caption"/>
        <w:jc w:val="center"/>
      </w:pPr>
      <w:bookmarkStart w:id="173" w:name="_Toc62752512"/>
      <w:bookmarkStart w:id="174" w:name="_Toc75524637"/>
      <w:r>
        <w:t>Gambar 3.</w:t>
      </w:r>
      <w:r>
        <w:fldChar w:fldCharType="begin"/>
      </w:r>
      <w:r>
        <w:instrText xml:space="preserve"> SEQ Gambar_3. \* ARABIC </w:instrText>
      </w:r>
      <w:r>
        <w:fldChar w:fldCharType="separate"/>
      </w:r>
      <w:r w:rsidR="00554840">
        <w:rPr>
          <w:noProof/>
        </w:rPr>
        <w:t>11</w:t>
      </w:r>
      <w:r>
        <w:fldChar w:fldCharType="end"/>
      </w:r>
      <w:r>
        <w:t xml:space="preserve"> </w:t>
      </w:r>
      <w:bookmarkEnd w:id="173"/>
      <w:r w:rsidR="0043057B">
        <w:rPr>
          <w:b w:val="0"/>
        </w:rPr>
        <w:t xml:space="preserve">Isi Korpus </w:t>
      </w:r>
      <w:r w:rsidR="0043057B">
        <w:rPr>
          <w:b w:val="0"/>
          <w:i/>
          <w:iCs/>
        </w:rPr>
        <w:t>Tagging</w:t>
      </w:r>
      <w:r w:rsidR="0043057B">
        <w:rPr>
          <w:b w:val="0"/>
        </w:rPr>
        <w:t xml:space="preserve"> Pra Proses Skenario Pertama</w:t>
      </w:r>
      <w:bookmarkEnd w:id="174"/>
    </w:p>
    <w:p w14:paraId="6A4D577C" w14:textId="57BAB36A" w:rsidR="0043057B" w:rsidRPr="00DE01B9" w:rsidRDefault="0043057B" w:rsidP="000C45B5">
      <w:r>
        <w:t xml:space="preserve">Pada pembuatan korpus </w:t>
      </w:r>
      <w:r>
        <w:rPr>
          <w:i/>
          <w:iCs/>
        </w:rPr>
        <w:t>tagging</w:t>
      </w:r>
      <w:r>
        <w:t xml:space="preserve"> untuk pra proses bahasa teks </w:t>
      </w:r>
      <w:r>
        <w:rPr>
          <w:i/>
          <w:iCs/>
        </w:rPr>
        <w:t>chatting</w:t>
      </w:r>
      <w:r>
        <w:t xml:space="preserve"> ke bahasa baku skenario kedua</w:t>
      </w:r>
      <w:r w:rsidR="00D46503">
        <w:t xml:space="preserve"> hampir sama dengan korpus </w:t>
      </w:r>
      <w:r w:rsidR="00D46503">
        <w:rPr>
          <w:i/>
          <w:iCs/>
        </w:rPr>
        <w:t>tagging</w:t>
      </w:r>
      <w:r w:rsidR="00DE01B9">
        <w:rPr>
          <w:i/>
          <w:iCs/>
        </w:rPr>
        <w:t xml:space="preserve"> </w:t>
      </w:r>
      <w:r w:rsidR="00DE01B9">
        <w:t>skenario pertama namun p</w:t>
      </w:r>
      <w:r w:rsidR="00D46503">
        <w:t>ada kata yang padanan katanya tidak sama maka akan ditandai dengan padanan kata yang benar dan kemudian pada kata sebelum dan kata sesudah</w:t>
      </w:r>
      <w:r w:rsidR="00DE01B9">
        <w:t>nya</w:t>
      </w:r>
      <w:r w:rsidR="00D46503">
        <w:t xml:space="preserve"> akan ditandai dengan padanan kata yang benar. </w:t>
      </w:r>
      <w:r w:rsidR="00DE01B9">
        <w:t xml:space="preserve">Untuk lebih jelas, hasil korpus </w:t>
      </w:r>
      <w:r w:rsidR="00DE01B9">
        <w:rPr>
          <w:i/>
          <w:iCs/>
        </w:rPr>
        <w:t>tagging</w:t>
      </w:r>
      <w:r w:rsidR="00DE01B9">
        <w:t xml:space="preserve"> skenario kedua diperlihatkan pada gambar 3.12 berikut.</w:t>
      </w:r>
    </w:p>
    <w:p w14:paraId="71070679" w14:textId="77777777" w:rsidR="001F3540" w:rsidRDefault="006C28B3" w:rsidP="001F3540">
      <w:pPr>
        <w:pStyle w:val="Gambar"/>
        <w:keepNext/>
      </w:pPr>
      <w:r>
        <w:drawing>
          <wp:inline distT="0" distB="0" distL="0" distR="0" wp14:anchorId="038A49B5" wp14:editId="4F9B218D">
            <wp:extent cx="5040000" cy="2879090"/>
            <wp:effectExtent l="0" t="0" r="8255"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3"/>
                    <pic:cNvPicPr preferRelativeResize="0"/>
                  </pic:nvPicPr>
                  <pic:blipFill rotWithShape="1">
                    <a:blip r:embed="rId47">
                      <a:extLst>
                        <a:ext uri="{28A0092B-C50C-407E-A947-70E740481C1C}">
                          <a14:useLocalDpi xmlns:a14="http://schemas.microsoft.com/office/drawing/2010/main" val="0"/>
                        </a:ext>
                      </a:extLst>
                    </a:blip>
                    <a:srcRect l="701" r="1414"/>
                    <a:stretch/>
                  </pic:blipFill>
                  <pic:spPr bwMode="auto">
                    <a:xfrm>
                      <a:off x="0" y="0"/>
                      <a:ext cx="5040000" cy="2879090"/>
                    </a:xfrm>
                    <a:prstGeom prst="rect">
                      <a:avLst/>
                    </a:prstGeom>
                    <a:ln>
                      <a:noFill/>
                    </a:ln>
                    <a:extLst>
                      <a:ext uri="{53640926-AAD7-44D8-BBD7-CCE9431645EC}">
                        <a14:shadowObscured xmlns:a14="http://schemas.microsoft.com/office/drawing/2010/main"/>
                      </a:ext>
                    </a:extLst>
                  </pic:spPr>
                </pic:pic>
              </a:graphicData>
            </a:graphic>
          </wp:inline>
        </w:drawing>
      </w:r>
    </w:p>
    <w:p w14:paraId="5EA0F17C" w14:textId="67B9DE44" w:rsidR="00337A39" w:rsidRDefault="001F3540" w:rsidP="001F3540">
      <w:pPr>
        <w:pStyle w:val="Caption"/>
        <w:jc w:val="center"/>
      </w:pPr>
      <w:bookmarkStart w:id="175" w:name="_Toc75524638"/>
      <w:r>
        <w:t>Gambar 3.</w:t>
      </w:r>
      <w:r>
        <w:fldChar w:fldCharType="begin"/>
      </w:r>
      <w:r>
        <w:instrText xml:space="preserve"> SEQ Gambar_3. \* ARABIC </w:instrText>
      </w:r>
      <w:r>
        <w:fldChar w:fldCharType="separate"/>
      </w:r>
      <w:r w:rsidR="00554840">
        <w:rPr>
          <w:noProof/>
        </w:rPr>
        <w:t>12</w:t>
      </w:r>
      <w:r>
        <w:fldChar w:fldCharType="end"/>
      </w:r>
      <w:r>
        <w:t xml:space="preserve"> </w:t>
      </w:r>
      <w:r w:rsidR="00E30E6C">
        <w:rPr>
          <w:b w:val="0"/>
        </w:rPr>
        <w:t xml:space="preserve">Isi Korpus </w:t>
      </w:r>
      <w:r w:rsidR="00E30E6C">
        <w:rPr>
          <w:b w:val="0"/>
          <w:i/>
          <w:iCs/>
        </w:rPr>
        <w:t>Tagging</w:t>
      </w:r>
      <w:r w:rsidR="00E30E6C">
        <w:rPr>
          <w:b w:val="0"/>
        </w:rPr>
        <w:t xml:space="preserve"> Pra Proses Skenario Kedua</w:t>
      </w:r>
      <w:bookmarkEnd w:id="175"/>
    </w:p>
    <w:p w14:paraId="2AEE295E" w14:textId="77777777" w:rsidR="00E30E6C" w:rsidRDefault="00E30E6C" w:rsidP="0043057B"/>
    <w:p w14:paraId="413D0FC8" w14:textId="78CAE8EB" w:rsidR="00905272" w:rsidRPr="003646FB" w:rsidRDefault="005B3D46" w:rsidP="000C45B5">
      <w:r>
        <w:lastRenderedPageBreak/>
        <w:t xml:space="preserve">Setelah didapat korpus </w:t>
      </w:r>
      <w:r>
        <w:rPr>
          <w:i/>
          <w:iCs/>
        </w:rPr>
        <w:t>tagging</w:t>
      </w:r>
      <w:r>
        <w:t xml:space="preserve"> </w:t>
      </w:r>
      <w:r w:rsidR="00E30E6C">
        <w:t xml:space="preserve">(dengan format </w:t>
      </w:r>
      <w:r w:rsidR="00E30E6C">
        <w:rPr>
          <w:i/>
          <w:iCs/>
        </w:rPr>
        <w:t xml:space="preserve">file </w:t>
      </w:r>
      <w:r w:rsidR="00E30E6C">
        <w:t xml:space="preserve">*.crp) </w:t>
      </w:r>
      <w:r>
        <w:t xml:space="preserve">maka proses selanjutnya adalah melakukan </w:t>
      </w:r>
      <w:r>
        <w:rPr>
          <w:i/>
          <w:iCs/>
        </w:rPr>
        <w:t>trianing</w:t>
      </w:r>
      <w:r>
        <w:t xml:space="preserve"> pada</w:t>
      </w:r>
      <w:r w:rsidR="00E30E6C">
        <w:t xml:space="preserve"> dua skenario</w:t>
      </w:r>
      <w:r>
        <w:t xml:space="preserve"> korpus</w:t>
      </w:r>
      <w:r w:rsidR="00E30E6C">
        <w:t xml:space="preserve"> </w:t>
      </w:r>
      <w:r w:rsidR="00E30E6C">
        <w:rPr>
          <w:i/>
          <w:iCs/>
        </w:rPr>
        <w:t>tagging</w:t>
      </w:r>
      <w:r>
        <w:t xml:space="preserve"> dengan memasukan perintah </w:t>
      </w:r>
      <w:r>
        <w:rPr>
          <w:i/>
          <w:iCs/>
        </w:rPr>
        <w:t xml:space="preserve">training </w:t>
      </w:r>
      <w:r>
        <w:t>pada</w:t>
      </w:r>
      <w:r w:rsidR="00251631">
        <w:t xml:space="preserve"> </w:t>
      </w:r>
      <w:r w:rsidR="00E30E6C">
        <w:t xml:space="preserve">dua folder </w:t>
      </w:r>
      <w:r>
        <w:t>yang</w:t>
      </w:r>
      <w:r w:rsidR="00E30E6C">
        <w:t xml:space="preserve"> berbeda. Hasil setiap </w:t>
      </w:r>
      <w:r w:rsidR="00E30E6C">
        <w:rPr>
          <w:i/>
          <w:iCs/>
        </w:rPr>
        <w:t xml:space="preserve">training </w:t>
      </w:r>
      <w:r w:rsidR="00251631">
        <w:t>korpus</w:t>
      </w:r>
      <w:r>
        <w:t xml:space="preserve"> kemudian akan menghasilkan dua buah </w:t>
      </w:r>
      <w:r w:rsidRPr="00E211E7">
        <w:rPr>
          <w:i/>
          <w:iCs/>
        </w:rPr>
        <w:t>file</w:t>
      </w:r>
      <w:r>
        <w:t xml:space="preserve"> </w:t>
      </w:r>
      <w:r w:rsidR="00905272">
        <w:t xml:space="preserve">dengan nama Lexicon.trn dan </w:t>
      </w:r>
      <w:r w:rsidR="00061D1D">
        <w:t>Ngram</w:t>
      </w:r>
      <w:r w:rsidR="00905272">
        <w:t xml:space="preserve">.trn. Setelah dilakukan </w:t>
      </w:r>
      <w:r w:rsidR="00905272">
        <w:rPr>
          <w:i/>
          <w:iCs/>
        </w:rPr>
        <w:t>training</w:t>
      </w:r>
      <w:r w:rsidR="00905272">
        <w:t xml:space="preserve"> maka</w:t>
      </w:r>
      <w:r w:rsidR="00251631">
        <w:t xml:space="preserve"> setiap</w:t>
      </w:r>
      <w:r w:rsidR="00905272">
        <w:t xml:space="preserve"> </w:t>
      </w:r>
      <w:r w:rsidR="004E7C3B">
        <w:t>mesin HMM</w:t>
      </w:r>
      <w:r w:rsidR="00905272">
        <w:t xml:space="preserve"> siap digunakan untuk </w:t>
      </w:r>
      <w:r w:rsidR="009F3737">
        <w:t>pra proses</w:t>
      </w:r>
      <w:r w:rsidR="00905272">
        <w:t xml:space="preserve"> bahasa teks </w:t>
      </w:r>
      <w:r w:rsidR="00905272">
        <w:rPr>
          <w:i/>
          <w:iCs/>
        </w:rPr>
        <w:t>chatting</w:t>
      </w:r>
      <w:r w:rsidR="00905272">
        <w:t xml:space="preserve"> menjadi bahasa Melayu Sambas </w:t>
      </w:r>
      <w:r w:rsidR="00251631">
        <w:t>sebelum</w:t>
      </w:r>
      <w:r w:rsidR="00905272">
        <w:t xml:space="preserve"> dilakukan penerjemahan.</w:t>
      </w:r>
    </w:p>
    <w:p w14:paraId="62D5CD9A" w14:textId="116FD742" w:rsidR="00401A47" w:rsidRPr="00401A47" w:rsidRDefault="00401A47" w:rsidP="00401A47">
      <w:pPr>
        <w:pStyle w:val="Heading4"/>
      </w:pPr>
      <w:r>
        <w:rPr>
          <w:i w:val="0"/>
          <w:iCs w:val="0"/>
          <w:lang w:val="id-ID"/>
        </w:rPr>
        <w:t xml:space="preserve">Proses Penerjemahan </w:t>
      </w:r>
      <w:r w:rsidR="00BB7CA5">
        <w:rPr>
          <w:i w:val="0"/>
          <w:iCs w:val="0"/>
          <w:lang w:val="id-ID"/>
        </w:rPr>
        <w:t>Pesan</w:t>
      </w:r>
    </w:p>
    <w:p w14:paraId="1D45A960" w14:textId="188C027A" w:rsidR="00DF688D" w:rsidRDefault="00DF688D" w:rsidP="000C45B5">
      <w:pPr>
        <w:rPr>
          <w:bCs/>
        </w:rPr>
      </w:pPr>
      <w:bookmarkStart w:id="176" w:name="_Hlk76544707"/>
      <w:r>
        <w:t xml:space="preserve">Proses </w:t>
      </w:r>
      <w:r w:rsidR="00BB7CA5">
        <w:t xml:space="preserve">penerjemahan pesan dimulai dengan </w:t>
      </w:r>
      <w:r w:rsidR="009F3737">
        <w:t>pra proses</w:t>
      </w:r>
      <w:r w:rsidR="00BB7CA5">
        <w:t xml:space="preserve"> pesan teks </w:t>
      </w:r>
      <w:r w:rsidR="00BB7CA5">
        <w:rPr>
          <w:i/>
          <w:iCs/>
        </w:rPr>
        <w:t>chatting</w:t>
      </w:r>
      <w:r w:rsidR="00BB7CA5">
        <w:t xml:space="preserve"> </w:t>
      </w:r>
      <w:r w:rsidR="002B394C">
        <w:t>oleh</w:t>
      </w:r>
      <w:r w:rsidR="00BB7CA5">
        <w:t xml:space="preserve"> </w:t>
      </w:r>
      <w:r w:rsidR="002B394C">
        <w:t>mesin HMM</w:t>
      </w:r>
      <w:r w:rsidR="00BB7CA5">
        <w:t xml:space="preserve"> dan kemudian hasil </w:t>
      </w:r>
      <w:r w:rsidR="009F3737">
        <w:t>pra proses</w:t>
      </w:r>
      <w:r w:rsidR="00BB7CA5">
        <w:t xml:space="preserve"> pesan berbahasa Melayu Sambas tersebut akan diterjemahkan ke bahasa Indonesia menggunakan mesin penerjemah </w:t>
      </w:r>
      <w:r w:rsidR="00396C58" w:rsidRPr="00CA3587">
        <w:t>Moses Decoder</w:t>
      </w:r>
      <w:r w:rsidR="00BB7CA5">
        <w:t>.</w:t>
      </w:r>
      <w:bookmarkEnd w:id="176"/>
      <w:r w:rsidR="00BB7CA5">
        <w:t xml:space="preserve"> Alur penerjemahan pesan dapat dilihat pada gambar 3.1</w:t>
      </w:r>
      <w:r w:rsidR="007070B4">
        <w:t>3</w:t>
      </w:r>
      <w:r w:rsidR="00BB7CA5">
        <w:t xml:space="preserve"> berikut.</w:t>
      </w:r>
    </w:p>
    <w:p w14:paraId="194B1D55" w14:textId="77777777" w:rsidR="001F3540" w:rsidRDefault="00DF688D" w:rsidP="001F3540">
      <w:pPr>
        <w:pStyle w:val="Gambar"/>
        <w:keepNext/>
      </w:pPr>
      <w:r>
        <w:drawing>
          <wp:inline distT="0" distB="0" distL="0" distR="0" wp14:anchorId="14648173" wp14:editId="3470053D">
            <wp:extent cx="5040000" cy="2700000"/>
            <wp:effectExtent l="0" t="0" r="825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referRelativeResize="0">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40000" cy="2700000"/>
                    </a:xfrm>
                    <a:prstGeom prst="rect">
                      <a:avLst/>
                    </a:prstGeom>
                    <a:noFill/>
                    <a:ln>
                      <a:noFill/>
                    </a:ln>
                  </pic:spPr>
                </pic:pic>
              </a:graphicData>
            </a:graphic>
          </wp:inline>
        </w:drawing>
      </w:r>
    </w:p>
    <w:p w14:paraId="07F64143" w14:textId="16E32F47" w:rsidR="00337A39" w:rsidRDefault="001F3540" w:rsidP="001F3540">
      <w:pPr>
        <w:pStyle w:val="Caption"/>
        <w:jc w:val="center"/>
      </w:pPr>
      <w:bookmarkStart w:id="177" w:name="_Toc75524639"/>
      <w:r>
        <w:t>Gambar 3.</w:t>
      </w:r>
      <w:r>
        <w:fldChar w:fldCharType="begin"/>
      </w:r>
      <w:r>
        <w:instrText xml:space="preserve"> SEQ Gambar_3. \* ARABIC </w:instrText>
      </w:r>
      <w:r>
        <w:fldChar w:fldCharType="separate"/>
      </w:r>
      <w:r w:rsidR="00554840">
        <w:rPr>
          <w:noProof/>
        </w:rPr>
        <w:t>13</w:t>
      </w:r>
      <w:r>
        <w:fldChar w:fldCharType="end"/>
      </w:r>
      <w:r>
        <w:t xml:space="preserve"> </w:t>
      </w:r>
      <w:r w:rsidRPr="007070B4">
        <w:rPr>
          <w:b w:val="0"/>
        </w:rPr>
        <w:t>Proses Penerjemahan Pesan</w:t>
      </w:r>
      <w:bookmarkEnd w:id="177"/>
    </w:p>
    <w:p w14:paraId="146829EE" w14:textId="412EF3FC" w:rsidR="00C85824" w:rsidRDefault="00BB7CA5" w:rsidP="000C45B5">
      <w:r>
        <w:t xml:space="preserve">Proses penerjemahan </w:t>
      </w:r>
      <w:r w:rsidR="00396C58" w:rsidRPr="00CA3587">
        <w:t>Moses Decoder</w:t>
      </w:r>
      <w:r>
        <w:t xml:space="preserve"> akan menerjemahkan pesan bahasa Melayu Sambas hasil </w:t>
      </w:r>
      <w:r w:rsidR="009F3737">
        <w:t>pra proses</w:t>
      </w:r>
      <w:r>
        <w:t xml:space="preserve"> </w:t>
      </w:r>
      <w:r w:rsidR="00CE4135">
        <w:t>HMM</w:t>
      </w:r>
      <w:r>
        <w:t xml:space="preserve"> ke bahasa Indonesia</w:t>
      </w:r>
      <w:r w:rsidR="00492222">
        <w:t>, namun pesan juga dapat diterjemahkan langsung dengan menghiraukan pra proses pesan.</w:t>
      </w:r>
      <w:r>
        <w:t xml:space="preserve"> </w:t>
      </w:r>
      <w:r w:rsidR="000A30BF">
        <w:t xml:space="preserve">Proses penerjemahan dengan </w:t>
      </w:r>
      <w:r w:rsidR="00396C58" w:rsidRPr="00CA3587">
        <w:t>Moses Decoder</w:t>
      </w:r>
      <w:r w:rsidR="000A30BF">
        <w:t xml:space="preserve"> memerlukan korpus paralel,</w:t>
      </w:r>
      <w:r w:rsidR="00E5508C">
        <w:t xml:space="preserve"> yaitu</w:t>
      </w:r>
      <w:r w:rsidR="00E5508C" w:rsidRPr="00002058">
        <w:t xml:space="preserve"> kumpulan dari kalimat-kalimat dalam dua bahasa yang berbeda, yang merupakan kalimat-kalimat selaras, setiap kalimat dalam satu bahasa cocok dengan kalimat yang diterjemahkan dalam bahasa lain.</w:t>
      </w:r>
      <w:r w:rsidR="00E5508C">
        <w:t xml:space="preserve"> Korpus paralel yang digunakan pada penelitian ini adalah korpus bahasa Melayu Sambas dan korpus bahasa Indonesia.</w:t>
      </w:r>
    </w:p>
    <w:p w14:paraId="5DBC110C" w14:textId="29728BFC" w:rsidR="006D528F" w:rsidRDefault="00E5508C" w:rsidP="000C45B5">
      <w:r>
        <w:lastRenderedPageBreak/>
        <w:t>Proses penerjemahan bahasa</w:t>
      </w:r>
      <w:r w:rsidR="006D528F">
        <w:t xml:space="preserve"> pada </w:t>
      </w:r>
      <w:r w:rsidR="00396C58" w:rsidRPr="00CA3587">
        <w:t>Moses Decoder</w:t>
      </w:r>
      <w:r>
        <w:t xml:space="preserve"> </w:t>
      </w:r>
      <w:r w:rsidR="006A75AC">
        <w:t xml:space="preserve">dimulai dengan </w:t>
      </w:r>
      <w:r w:rsidR="009F3737">
        <w:t>pra proses</w:t>
      </w:r>
      <w:r w:rsidR="00C85824">
        <w:t>/</w:t>
      </w:r>
      <w:r w:rsidR="00C85824">
        <w:rPr>
          <w:i/>
          <w:iCs/>
        </w:rPr>
        <w:t>preprocessing</w:t>
      </w:r>
      <w:r w:rsidR="006A75AC">
        <w:t xml:space="preserve"> terhadap korpus paralel</w:t>
      </w:r>
      <w:r w:rsidR="006D528F">
        <w:t xml:space="preserve"> yaitu </w:t>
      </w:r>
      <w:r w:rsidR="006D528F" w:rsidRPr="00002058">
        <w:t xml:space="preserve">merapikan korpus dengan </w:t>
      </w:r>
      <w:r w:rsidR="006D528F" w:rsidRPr="00002058">
        <w:rPr>
          <w:i/>
          <w:iCs/>
        </w:rPr>
        <w:t xml:space="preserve">script </w:t>
      </w:r>
      <w:r w:rsidR="006D528F" w:rsidRPr="00002058">
        <w:t xml:space="preserve">bantuan yang berfungsi untuk </w:t>
      </w:r>
      <w:r w:rsidR="006D528F" w:rsidRPr="00002058">
        <w:rPr>
          <w:i/>
          <w:iCs/>
        </w:rPr>
        <w:t xml:space="preserve">cleaning, </w:t>
      </w:r>
      <w:r w:rsidR="006D528F" w:rsidRPr="00002058">
        <w:t xml:space="preserve">tokenisasi, dan </w:t>
      </w:r>
      <w:r w:rsidR="006D528F" w:rsidRPr="00002058">
        <w:rPr>
          <w:i/>
          <w:iCs/>
        </w:rPr>
        <w:t>case folding</w:t>
      </w:r>
      <w:r w:rsidR="006D528F" w:rsidRPr="00002058">
        <w:t xml:space="preserve">. </w:t>
      </w:r>
      <w:r w:rsidR="006D528F" w:rsidRPr="00002058">
        <w:rPr>
          <w:i/>
          <w:iCs/>
        </w:rPr>
        <w:t xml:space="preserve">Cleaning </w:t>
      </w:r>
      <w:r w:rsidR="006D528F" w:rsidRPr="00002058">
        <w:t xml:space="preserve">berfungsi untuk menghapus titik diakhir koma dan juga menghapus yang berlebihan. Sedangkan </w:t>
      </w:r>
      <w:r w:rsidR="006D528F" w:rsidRPr="00002058">
        <w:rPr>
          <w:i/>
          <w:iCs/>
        </w:rPr>
        <w:t>case folding</w:t>
      </w:r>
      <w:r w:rsidR="006D528F" w:rsidRPr="00002058">
        <w:t xml:space="preserve"> berfungsi untuk mengganti huruf kapital menjadi huruf kecil disetiap kalimat.</w:t>
      </w:r>
    </w:p>
    <w:p w14:paraId="5B1C8C22" w14:textId="4FDC8518" w:rsidR="00965F96" w:rsidRDefault="00C85824" w:rsidP="000C45B5">
      <w:r>
        <w:t xml:space="preserve">Setelah dilakukan </w:t>
      </w:r>
      <w:r>
        <w:rPr>
          <w:i/>
          <w:iCs/>
        </w:rPr>
        <w:t xml:space="preserve">preprocessing </w:t>
      </w:r>
      <w:r>
        <w:t xml:space="preserve">terhadap korpus paralel maka dilakukan pemodelan translasi dan pemodel bahasa pada korpus paralel. Proses pemodelan translasi dilakukan oleh </w:t>
      </w:r>
      <w:r w:rsidRPr="0059254B">
        <w:t>GIZA++</w:t>
      </w:r>
      <w:r>
        <w:t xml:space="preserve"> dan</w:t>
      </w:r>
      <w:r w:rsidRPr="0059254B">
        <w:t xml:space="preserve"> akan menghasilkan </w:t>
      </w:r>
      <w:r w:rsidRPr="00C01CD0">
        <w:rPr>
          <w:i/>
          <w:iCs/>
        </w:rPr>
        <w:t>translation model</w:t>
      </w:r>
      <w:r>
        <w:t xml:space="preserve">, sedangkan pemodelan bahasa dilakukan </w:t>
      </w:r>
      <w:r w:rsidRPr="00002058">
        <w:t xml:space="preserve">dengan </w:t>
      </w:r>
      <w:r w:rsidRPr="00002058">
        <w:rPr>
          <w:i/>
          <w:iCs/>
        </w:rPr>
        <w:t xml:space="preserve">language model toolkit </w:t>
      </w:r>
      <w:r w:rsidR="00965F96">
        <w:t>KENLM</w:t>
      </w:r>
      <w:r>
        <w:t>.</w:t>
      </w:r>
      <w:r w:rsidR="00965F96">
        <w:t xml:space="preserve"> Untuk lebih jelasnya arsitektur mesin penerjemah statistik </w:t>
      </w:r>
      <w:r w:rsidR="00396C58" w:rsidRPr="00CA3587">
        <w:t>Moses Decoder</w:t>
      </w:r>
      <w:r w:rsidR="00965F96">
        <w:t xml:space="preserve"> </w:t>
      </w:r>
      <w:r w:rsidR="00CA3587">
        <w:t>diperlihatkan</w:t>
      </w:r>
      <w:r w:rsidR="00965F96">
        <w:t xml:space="preserve"> pada gambar 3.1</w:t>
      </w:r>
      <w:r w:rsidR="007070B4">
        <w:t>4</w:t>
      </w:r>
      <w:r w:rsidR="00965F96">
        <w:t xml:space="preserve"> berikut.</w:t>
      </w:r>
    </w:p>
    <w:p w14:paraId="5AA4CCB2" w14:textId="77777777" w:rsidR="001F3540" w:rsidRDefault="0023592B" w:rsidP="001F3540">
      <w:pPr>
        <w:pStyle w:val="Gambar"/>
        <w:keepNext/>
      </w:pPr>
      <w:r>
        <w:drawing>
          <wp:inline distT="0" distB="0" distL="0" distR="0" wp14:anchorId="261DFA4F" wp14:editId="2F42E81A">
            <wp:extent cx="4320000" cy="3600000"/>
            <wp:effectExtent l="0" t="0" r="4445" b="635"/>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pic:cNvPicPr preferRelativeResize="0">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320000" cy="3600000"/>
                    </a:xfrm>
                    <a:prstGeom prst="rect">
                      <a:avLst/>
                    </a:prstGeom>
                    <a:noFill/>
                    <a:ln>
                      <a:noFill/>
                    </a:ln>
                  </pic:spPr>
                </pic:pic>
              </a:graphicData>
            </a:graphic>
          </wp:inline>
        </w:drawing>
      </w:r>
    </w:p>
    <w:p w14:paraId="583E0FED" w14:textId="1A1614EC" w:rsidR="00337A39" w:rsidRDefault="001F3540" w:rsidP="001F3540">
      <w:pPr>
        <w:pStyle w:val="Caption"/>
        <w:jc w:val="center"/>
      </w:pPr>
      <w:bookmarkStart w:id="178" w:name="_Toc75524640"/>
      <w:r>
        <w:t>Gambar 3.</w:t>
      </w:r>
      <w:r>
        <w:fldChar w:fldCharType="begin"/>
      </w:r>
      <w:r>
        <w:instrText xml:space="preserve"> SEQ Gambar_3. \* ARABIC </w:instrText>
      </w:r>
      <w:r>
        <w:fldChar w:fldCharType="separate"/>
      </w:r>
      <w:r w:rsidR="00554840">
        <w:rPr>
          <w:noProof/>
        </w:rPr>
        <w:t>14</w:t>
      </w:r>
      <w:r>
        <w:fldChar w:fldCharType="end"/>
      </w:r>
      <w:r>
        <w:t xml:space="preserve"> </w:t>
      </w:r>
      <w:bookmarkStart w:id="179" w:name="_Hlk76545610"/>
      <w:r w:rsidRPr="007070B4">
        <w:rPr>
          <w:b w:val="0"/>
        </w:rPr>
        <w:t>Arsitektur Mesin Penerjemah Statistik</w:t>
      </w:r>
      <w:bookmarkEnd w:id="178"/>
      <w:bookmarkEnd w:id="179"/>
    </w:p>
    <w:p w14:paraId="1D9404E9" w14:textId="08ACC88D" w:rsidR="00965F96" w:rsidRPr="00E365C7" w:rsidRDefault="00B01E42" w:rsidP="000C45B5">
      <w:r>
        <w:t xml:space="preserve">Pada proses pemodelan </w:t>
      </w:r>
      <w:r w:rsidR="00E365C7">
        <w:t xml:space="preserve">translasi </w:t>
      </w:r>
      <w:r>
        <w:t>dengan</w:t>
      </w:r>
      <w:r w:rsidRPr="0059254B">
        <w:t xml:space="preserve"> menggunakan GIZA++</w:t>
      </w:r>
      <w:r>
        <w:t xml:space="preserve"> akan</w:t>
      </w:r>
      <w:r w:rsidRPr="0059254B">
        <w:t xml:space="preserve"> menghasilkan </w:t>
      </w:r>
      <w:r w:rsidRPr="00632EC7">
        <w:rPr>
          <w:i/>
          <w:iCs/>
        </w:rPr>
        <w:t>vocabulary corpus</w:t>
      </w:r>
      <w:r w:rsidRPr="0059254B">
        <w:t xml:space="preserve">, </w:t>
      </w:r>
      <w:r w:rsidRPr="00632EC7">
        <w:rPr>
          <w:i/>
          <w:iCs/>
        </w:rPr>
        <w:t>word aligment</w:t>
      </w:r>
      <w:r w:rsidRPr="0059254B">
        <w:t xml:space="preserve">, dan </w:t>
      </w:r>
      <w:r w:rsidRPr="00632EC7">
        <w:rPr>
          <w:i/>
          <w:iCs/>
        </w:rPr>
        <w:t>lexical table</w:t>
      </w:r>
      <w:r>
        <w:t xml:space="preserve">. </w:t>
      </w:r>
      <w:r w:rsidRPr="0059254B">
        <w:t xml:space="preserve">Dokumen </w:t>
      </w:r>
      <w:r>
        <w:rPr>
          <w:i/>
          <w:iCs/>
        </w:rPr>
        <w:t>v</w:t>
      </w:r>
      <w:r w:rsidRPr="0059254B">
        <w:rPr>
          <w:i/>
          <w:iCs/>
        </w:rPr>
        <w:t xml:space="preserve">ocabulary </w:t>
      </w:r>
      <w:r>
        <w:rPr>
          <w:i/>
          <w:iCs/>
        </w:rPr>
        <w:t>c</w:t>
      </w:r>
      <w:r w:rsidRPr="0059254B">
        <w:rPr>
          <w:i/>
          <w:iCs/>
        </w:rPr>
        <w:t>orpus</w:t>
      </w:r>
      <w:r w:rsidRPr="0059254B">
        <w:t xml:space="preserve"> berisikikan 3 atribut utama yaitu </w:t>
      </w:r>
      <w:r w:rsidRPr="0025088C">
        <w:rPr>
          <w:i/>
          <w:iCs/>
        </w:rPr>
        <w:t>uniq</w:t>
      </w:r>
      <w:r w:rsidRPr="0059254B">
        <w:t xml:space="preserve"> id</w:t>
      </w:r>
      <w:r>
        <w:t xml:space="preserve">, </w:t>
      </w:r>
      <w:r w:rsidRPr="0059254B">
        <w:t xml:space="preserve">atribut kata (token) dan nilai frekuensi kemunculan kata dalam dokumen korpus. Korpus yang digunakan adalah korpus paralel dengan demikian dokumen </w:t>
      </w:r>
      <w:r>
        <w:rPr>
          <w:i/>
          <w:iCs/>
        </w:rPr>
        <w:t>v</w:t>
      </w:r>
      <w:r w:rsidRPr="00632EC7">
        <w:rPr>
          <w:i/>
          <w:iCs/>
        </w:rPr>
        <w:t xml:space="preserve">ocabulary </w:t>
      </w:r>
      <w:r>
        <w:rPr>
          <w:i/>
          <w:iCs/>
        </w:rPr>
        <w:t>c</w:t>
      </w:r>
      <w:r w:rsidRPr="00632EC7">
        <w:rPr>
          <w:i/>
          <w:iCs/>
        </w:rPr>
        <w:t>orpus</w:t>
      </w:r>
      <w:r w:rsidRPr="0059254B">
        <w:t xml:space="preserve"> yang </w:t>
      </w:r>
      <w:r w:rsidRPr="0059254B">
        <w:lastRenderedPageBreak/>
        <w:t xml:space="preserve">dihasilkan ialah </w:t>
      </w:r>
      <w:r>
        <w:rPr>
          <w:i/>
          <w:iCs/>
        </w:rPr>
        <w:t>v</w:t>
      </w:r>
      <w:r w:rsidRPr="00632EC7">
        <w:rPr>
          <w:i/>
          <w:iCs/>
        </w:rPr>
        <w:t xml:space="preserve">ocabulary </w:t>
      </w:r>
      <w:r>
        <w:rPr>
          <w:i/>
          <w:iCs/>
        </w:rPr>
        <w:t>c</w:t>
      </w:r>
      <w:r w:rsidRPr="00632EC7">
        <w:rPr>
          <w:i/>
          <w:iCs/>
        </w:rPr>
        <w:t>orpus</w:t>
      </w:r>
      <w:r w:rsidRPr="0059254B">
        <w:t xml:space="preserve"> </w:t>
      </w:r>
      <w:r>
        <w:t>b</w:t>
      </w:r>
      <w:r w:rsidRPr="0059254B">
        <w:t xml:space="preserve">ahasa </w:t>
      </w:r>
      <w:r>
        <w:t xml:space="preserve">Melayu Sambas dan bahasa </w:t>
      </w:r>
      <w:r w:rsidRPr="0059254B">
        <w:t>Indonesia</w:t>
      </w:r>
      <w:r>
        <w:t xml:space="preserve">. </w:t>
      </w:r>
      <w:r w:rsidRPr="0059254B">
        <w:t xml:space="preserve">Dokumen </w:t>
      </w:r>
      <w:r>
        <w:rPr>
          <w:i/>
          <w:iCs/>
        </w:rPr>
        <w:t xml:space="preserve">word </w:t>
      </w:r>
      <w:r w:rsidRPr="00550261">
        <w:rPr>
          <w:i/>
          <w:iCs/>
        </w:rPr>
        <w:t>aligment</w:t>
      </w:r>
      <w:r w:rsidRPr="0059254B">
        <w:t xml:space="preserve"> terdiri dari 3 baris kalimat</w:t>
      </w:r>
      <w:r>
        <w:t xml:space="preserve"> yaitu baris</w:t>
      </w:r>
      <w:r w:rsidR="00E365C7">
        <w:t xml:space="preserve"> pertama berisi</w:t>
      </w:r>
      <w:r w:rsidRPr="0059254B">
        <w:t xml:space="preserve"> letak kalimat target dalam korpus, </w:t>
      </w:r>
      <w:r w:rsidR="00E365C7">
        <w:t>p</w:t>
      </w:r>
      <w:r w:rsidRPr="0059254B">
        <w:t xml:space="preserve">anjang kalimat sumber, </w:t>
      </w:r>
      <w:r w:rsidR="00E365C7">
        <w:t>p</w:t>
      </w:r>
      <w:r w:rsidRPr="0059254B">
        <w:t xml:space="preserve">anjang kalimat target dan nilai </w:t>
      </w:r>
      <w:r w:rsidRPr="0025088C">
        <w:rPr>
          <w:i/>
          <w:iCs/>
        </w:rPr>
        <w:t>aligment</w:t>
      </w:r>
      <w:r w:rsidRPr="0059254B">
        <w:t xml:space="preserve">. Baris kedua berisikan kalimat </w:t>
      </w:r>
      <w:r w:rsidR="00E365C7">
        <w:t>b</w:t>
      </w:r>
      <w:r w:rsidRPr="0059254B">
        <w:t>ahasa sumber da</w:t>
      </w:r>
      <w:r w:rsidR="00E365C7">
        <w:t>n</w:t>
      </w:r>
      <w:r w:rsidRPr="0059254B">
        <w:t xml:space="preserve"> baris ketiga merupakan </w:t>
      </w:r>
      <w:r w:rsidRPr="0025088C">
        <w:rPr>
          <w:i/>
          <w:iCs/>
        </w:rPr>
        <w:t>aligment</w:t>
      </w:r>
      <w:r w:rsidRPr="0059254B">
        <w:t xml:space="preserve"> kalimat </w:t>
      </w:r>
      <w:r w:rsidR="00E365C7">
        <w:t>b</w:t>
      </w:r>
      <w:r w:rsidRPr="0059254B">
        <w:t>ahasa target terhadap kalimat sumber.</w:t>
      </w:r>
      <w:r w:rsidR="00E365C7">
        <w:t xml:space="preserve"> </w:t>
      </w:r>
      <w:r w:rsidR="00E365C7" w:rsidRPr="0059254B">
        <w:t xml:space="preserve">Tabel model translasi terdiri dari tabel kata yang berisi kosakata dari </w:t>
      </w:r>
      <w:r w:rsidR="00E365C7">
        <w:t>b</w:t>
      </w:r>
      <w:r w:rsidR="00E365C7" w:rsidRPr="0059254B">
        <w:t>ahasa sumber yang memiliki m</w:t>
      </w:r>
      <w:r w:rsidR="00E365C7">
        <w:t>a</w:t>
      </w:r>
      <w:r w:rsidR="00E365C7" w:rsidRPr="0059254B">
        <w:t xml:space="preserve">kna pada </w:t>
      </w:r>
      <w:r w:rsidR="00E365C7">
        <w:t>b</w:t>
      </w:r>
      <w:r w:rsidR="00E365C7" w:rsidRPr="0059254B">
        <w:t>ahasa sasaran ataupun sebaliknya (leksikal)</w:t>
      </w:r>
      <w:r w:rsidR="00E365C7">
        <w:t>,</w:t>
      </w:r>
      <w:r w:rsidR="00E365C7" w:rsidRPr="0059254B">
        <w:t xml:space="preserve"> </w:t>
      </w:r>
      <w:r w:rsidR="00E365C7">
        <w:t>s</w:t>
      </w:r>
      <w:r w:rsidR="00E365C7" w:rsidRPr="0059254B">
        <w:t>etiap kosakata yang dihasilkan memiliki nilai probabilitas.</w:t>
      </w:r>
    </w:p>
    <w:p w14:paraId="72F2931F" w14:textId="77777777" w:rsidR="00F3702B" w:rsidRDefault="006D528F" w:rsidP="000C45B5">
      <w:r w:rsidRPr="006D528F">
        <w:t>Langkah selanjutnya</w:t>
      </w:r>
      <w:r w:rsidR="00A601D4">
        <w:t xml:space="preserve"> dilakukan pemodelan bahasa atau</w:t>
      </w:r>
      <w:r w:rsidRPr="006D528F">
        <w:t xml:space="preserve"> </w:t>
      </w:r>
      <w:r w:rsidRPr="006D528F">
        <w:rPr>
          <w:i/>
          <w:iCs/>
        </w:rPr>
        <w:t>language model training</w:t>
      </w:r>
      <w:r w:rsidRPr="006D528F">
        <w:t xml:space="preserve"> </w:t>
      </w:r>
      <w:r w:rsidR="00A601D4">
        <w:t>dengan</w:t>
      </w:r>
      <w:r w:rsidRPr="006D528F">
        <w:t xml:space="preserve"> KENLM </w:t>
      </w:r>
      <w:r w:rsidR="00A601D4">
        <w:t xml:space="preserve">yang kemudian menghasilkan </w:t>
      </w:r>
      <w:r w:rsidRPr="006D528F">
        <w:t xml:space="preserve">tabel model bahasa dengan </w:t>
      </w:r>
      <w:r w:rsidRPr="006D528F">
        <w:rPr>
          <w:i/>
        </w:rPr>
        <w:t>n-gram</w:t>
      </w:r>
      <w:r w:rsidRPr="006D528F">
        <w:t xml:space="preserve"> data. Model Bahasa </w:t>
      </w:r>
      <w:r w:rsidRPr="006D528F">
        <w:rPr>
          <w:i/>
        </w:rPr>
        <w:t>n-gram</w:t>
      </w:r>
      <w:r w:rsidRPr="006D528F">
        <w:t xml:space="preserve"> memiliki nilai probabilitas dalam bahasa target. </w:t>
      </w:r>
      <w:r w:rsidR="00A601D4">
        <w:t xml:space="preserve">Dalam proses </w:t>
      </w:r>
      <w:r w:rsidR="00A601D4" w:rsidRPr="00A601D4">
        <w:t xml:space="preserve">pemodelan bahasa diantaranya ada empat proses yang harus dilalui yaitu: </w:t>
      </w:r>
      <w:r w:rsidR="00A601D4" w:rsidRPr="00A601D4">
        <w:rPr>
          <w:i/>
          <w:iCs/>
        </w:rPr>
        <w:t>Text (Input)</w:t>
      </w:r>
      <w:r w:rsidR="00A601D4" w:rsidRPr="00A601D4">
        <w:t xml:space="preserve">, </w:t>
      </w:r>
      <w:r w:rsidR="00A601D4" w:rsidRPr="00A601D4">
        <w:rPr>
          <w:i/>
          <w:iCs/>
        </w:rPr>
        <w:t>N-gram Modelling</w:t>
      </w:r>
      <w:r w:rsidR="00A601D4" w:rsidRPr="00A601D4">
        <w:t xml:space="preserve">, </w:t>
      </w:r>
      <w:r w:rsidR="00A601D4" w:rsidRPr="00A601D4">
        <w:rPr>
          <w:i/>
          <w:iCs/>
        </w:rPr>
        <w:t>N-gram Probabilities</w:t>
      </w:r>
      <w:r w:rsidR="00A601D4" w:rsidRPr="00A601D4">
        <w:t xml:space="preserve">, </w:t>
      </w:r>
      <w:r w:rsidR="00A601D4" w:rsidRPr="00A601D4">
        <w:rPr>
          <w:i/>
          <w:iCs/>
        </w:rPr>
        <w:t>Discont Methods &amp; Frequency Smoothing</w:t>
      </w:r>
      <w:r w:rsidR="00A601D4">
        <w:t xml:space="preserve"> hingga menghasilkan </w:t>
      </w:r>
      <w:r w:rsidR="00A601D4">
        <w:rPr>
          <w:i/>
          <w:iCs/>
        </w:rPr>
        <w:t xml:space="preserve">output </w:t>
      </w:r>
      <w:r w:rsidR="00F3702B">
        <w:rPr>
          <w:i/>
          <w:iCs/>
        </w:rPr>
        <w:t xml:space="preserve">language model </w:t>
      </w:r>
      <w:r w:rsidR="00A601D4">
        <w:t>berupa</w:t>
      </w:r>
      <w:r w:rsidR="00A601D4" w:rsidRPr="00A601D4">
        <w:t xml:space="preserve"> ARPA File.</w:t>
      </w:r>
    </w:p>
    <w:p w14:paraId="216E0BE1" w14:textId="4C49DD59" w:rsidR="006D528F" w:rsidRPr="008F768A" w:rsidRDefault="00A601D4" w:rsidP="00337A39">
      <w:r>
        <w:t xml:space="preserve">Setelah </w:t>
      </w:r>
      <w:r>
        <w:rPr>
          <w:i/>
          <w:iCs/>
        </w:rPr>
        <w:t>l</w:t>
      </w:r>
      <w:r w:rsidR="006D528F" w:rsidRPr="006D528F">
        <w:rPr>
          <w:i/>
          <w:iCs/>
        </w:rPr>
        <w:t>anguange model</w:t>
      </w:r>
      <w:r w:rsidR="006D528F" w:rsidRPr="006D528F">
        <w:t xml:space="preserve"> dan </w:t>
      </w:r>
      <w:r w:rsidR="006D528F" w:rsidRPr="006D528F">
        <w:rPr>
          <w:i/>
          <w:iCs/>
        </w:rPr>
        <w:t>translation model</w:t>
      </w:r>
      <w:r w:rsidR="006D528F" w:rsidRPr="006D528F">
        <w:t xml:space="preserve"> didapatkan dari proses </w:t>
      </w:r>
      <w:r w:rsidR="006D528F" w:rsidRPr="006D528F">
        <w:rPr>
          <w:i/>
          <w:iCs/>
        </w:rPr>
        <w:t>training</w:t>
      </w:r>
      <w:r w:rsidR="006D528F" w:rsidRPr="006D528F">
        <w:t xml:space="preserve"> </w:t>
      </w:r>
      <w:r>
        <w:t xml:space="preserve">maka </w:t>
      </w:r>
      <w:r w:rsidR="006D528F" w:rsidRPr="006D528F">
        <w:t xml:space="preserve">akan digunakan dalam proses penerjemahan oleh moses dengan menggunakan </w:t>
      </w:r>
      <w:r w:rsidR="006D528F" w:rsidRPr="006D528F">
        <w:rPr>
          <w:i/>
        </w:rPr>
        <w:t>input</w:t>
      </w:r>
      <w:r w:rsidR="006D528F" w:rsidRPr="006D528F">
        <w:t xml:space="preserve"> bahasa </w:t>
      </w:r>
      <w:r>
        <w:t>Melayu Sambas</w:t>
      </w:r>
      <w:r w:rsidR="006D528F" w:rsidRPr="006D528F">
        <w:t xml:space="preserve"> dengan terjemahannya dalam bahasa </w:t>
      </w:r>
      <w:r>
        <w:t>Indonesia</w:t>
      </w:r>
      <w:r w:rsidR="006D528F" w:rsidRPr="006D528F">
        <w:t>. Proses penerjemahan moses dapat diperlihatkan pada Gambar 3.1</w:t>
      </w:r>
      <w:r w:rsidR="007070B4">
        <w:t>5</w:t>
      </w:r>
      <w:r w:rsidR="006D528F" w:rsidRPr="006D528F">
        <w:t>.</w:t>
      </w:r>
    </w:p>
    <w:p w14:paraId="4BA7EB18" w14:textId="77777777" w:rsidR="001F3540" w:rsidRDefault="00F3702B" w:rsidP="001F3540">
      <w:pPr>
        <w:pStyle w:val="Gambar"/>
        <w:keepNext/>
      </w:pPr>
      <w:r w:rsidRPr="002B63E6">
        <w:drawing>
          <wp:inline distT="0" distB="0" distL="0" distR="0" wp14:anchorId="39BC56D8" wp14:editId="1FC62965">
            <wp:extent cx="5040000" cy="720000"/>
            <wp:effectExtent l="0" t="0" r="0" b="4445"/>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1"/>
                    <pic:cNvPicPr preferRelativeResize="0">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040000" cy="720000"/>
                    </a:xfrm>
                    <a:prstGeom prst="rect">
                      <a:avLst/>
                    </a:prstGeom>
                    <a:noFill/>
                    <a:ln>
                      <a:noFill/>
                    </a:ln>
                  </pic:spPr>
                </pic:pic>
              </a:graphicData>
            </a:graphic>
          </wp:inline>
        </w:drawing>
      </w:r>
    </w:p>
    <w:p w14:paraId="5E6005EA" w14:textId="3096EA58" w:rsidR="00337A39" w:rsidRPr="00443108" w:rsidRDefault="001F3540" w:rsidP="001F3540">
      <w:pPr>
        <w:pStyle w:val="Caption"/>
        <w:jc w:val="center"/>
      </w:pPr>
      <w:bookmarkStart w:id="180" w:name="_Toc75524641"/>
      <w:r>
        <w:t>Gambar 3.</w:t>
      </w:r>
      <w:r>
        <w:fldChar w:fldCharType="begin"/>
      </w:r>
      <w:r>
        <w:instrText xml:space="preserve"> SEQ Gambar_3. \* ARABIC </w:instrText>
      </w:r>
      <w:r>
        <w:fldChar w:fldCharType="separate"/>
      </w:r>
      <w:r w:rsidR="00554840">
        <w:rPr>
          <w:noProof/>
        </w:rPr>
        <w:t>15</w:t>
      </w:r>
      <w:r>
        <w:fldChar w:fldCharType="end"/>
      </w:r>
      <w:r>
        <w:t xml:space="preserve"> </w:t>
      </w:r>
      <w:r w:rsidRPr="007070B4">
        <w:rPr>
          <w:b w:val="0"/>
          <w:lang w:val="sv-SE"/>
        </w:rPr>
        <w:t>Proses Penerjemahan oleh Moses</w:t>
      </w:r>
      <w:bookmarkEnd w:id="180"/>
      <w:r w:rsidR="00443108">
        <w:rPr>
          <w:b w:val="0"/>
        </w:rPr>
        <w:t xml:space="preserve"> Decoder</w:t>
      </w:r>
    </w:p>
    <w:p w14:paraId="44F151B1" w14:textId="6E27897D" w:rsidR="00401A47" w:rsidRPr="00EF0637" w:rsidRDefault="006D528F" w:rsidP="00337A39">
      <w:r w:rsidRPr="006D528F">
        <w:t xml:space="preserve">Moses akan menerjemahkan kalimat </w:t>
      </w:r>
      <w:r w:rsidRPr="006D528F">
        <w:rPr>
          <w:i/>
        </w:rPr>
        <w:t>input</w:t>
      </w:r>
      <w:r w:rsidRPr="006D528F">
        <w:t xml:space="preserve"> berupa kalimat sumber dari korpus paralel. Kemudian kalimat masukan akan diproses oleh decoder moses dan akan menghasilkan kalimat </w:t>
      </w:r>
      <w:r w:rsidRPr="006D528F">
        <w:rPr>
          <w:i/>
          <w:iCs/>
        </w:rPr>
        <w:t>output</w:t>
      </w:r>
      <w:r w:rsidRPr="006D528F">
        <w:t xml:space="preserve"> berupa kalimat hasil terjemahan ke dalam Bahasa target. </w:t>
      </w:r>
      <w:r w:rsidR="00964B8D" w:rsidRPr="00002058">
        <w:t xml:space="preserve">Proses </w:t>
      </w:r>
      <w:r w:rsidR="00964B8D" w:rsidRPr="00002058">
        <w:rPr>
          <w:i/>
        </w:rPr>
        <w:t>decoding</w:t>
      </w:r>
      <w:r w:rsidR="00964B8D" w:rsidRPr="00002058">
        <w:t xml:space="preserve"> dilakukan </w:t>
      </w:r>
      <w:r w:rsidR="00EF0637">
        <w:t>dengan menc</w:t>
      </w:r>
      <w:r w:rsidR="00EF0637" w:rsidRPr="00002058">
        <w:rPr>
          <w:color w:val="000000" w:themeColor="text1"/>
        </w:rPr>
        <w:t>ari terjemahan frasa bahasa target untuk setiap frasa dari bahasa sumber pada tabel translasi frasa</w:t>
      </w:r>
      <w:r w:rsidR="00EF0637">
        <w:rPr>
          <w:color w:val="000000" w:themeColor="text1"/>
        </w:rPr>
        <w:t>, kemudian dilanjutkan dengan mencari</w:t>
      </w:r>
      <w:r w:rsidR="00EF0637" w:rsidRPr="00002058">
        <w:rPr>
          <w:color w:val="000000" w:themeColor="text1"/>
        </w:rPr>
        <w:t xml:space="preserve"> probabilitas maksimum untuk frasa bahasa target pada tabel model translasi</w:t>
      </w:r>
      <w:r w:rsidR="00EF0637">
        <w:rPr>
          <w:color w:val="000000" w:themeColor="text1"/>
        </w:rPr>
        <w:t xml:space="preserve"> hingga dihasilkan kata atau kalimat terjemahan dari masukan yang diproses oleh </w:t>
      </w:r>
      <w:r w:rsidR="00EF0637">
        <w:rPr>
          <w:i/>
          <w:iCs/>
          <w:color w:val="000000" w:themeColor="text1"/>
        </w:rPr>
        <w:t>decoder</w:t>
      </w:r>
      <w:r w:rsidR="00EF0637">
        <w:rPr>
          <w:color w:val="000000" w:themeColor="text1"/>
        </w:rPr>
        <w:t>.</w:t>
      </w:r>
    </w:p>
    <w:p w14:paraId="2A12594A" w14:textId="0883F914" w:rsidR="009448D4" w:rsidRDefault="009448D4" w:rsidP="00BF344E">
      <w:pPr>
        <w:pStyle w:val="Heading3"/>
      </w:pPr>
      <w:bookmarkStart w:id="181" w:name="_Toc66975545"/>
      <w:r w:rsidRPr="009448D4">
        <w:lastRenderedPageBreak/>
        <w:t>Unified Modelling Language</w:t>
      </w:r>
      <w:r>
        <w:t xml:space="preserve"> (UML)</w:t>
      </w:r>
      <w:bookmarkEnd w:id="181"/>
    </w:p>
    <w:p w14:paraId="1A73484C" w14:textId="6997C8EF" w:rsidR="00C94804" w:rsidRPr="00D12A3A" w:rsidRDefault="00C94804" w:rsidP="000C45B5">
      <w:pPr>
        <w:rPr>
          <w:i/>
          <w:iCs/>
        </w:rPr>
      </w:pPr>
      <w:bookmarkStart w:id="182" w:name="_Hlk76545858"/>
      <w:r>
        <w:t xml:space="preserve">Dalam perancangan aplikasi </w:t>
      </w:r>
      <w:r>
        <w:rPr>
          <w:i/>
          <w:iCs/>
        </w:rPr>
        <w:t xml:space="preserve">chat </w:t>
      </w:r>
      <w:r>
        <w:t>penerjemah</w:t>
      </w:r>
      <w:r w:rsidR="00D12A3A">
        <w:t xml:space="preserve">, jenis diagram UML yang digunakan berupa </w:t>
      </w:r>
      <w:r w:rsidR="00D12A3A">
        <w:rPr>
          <w:i/>
          <w:iCs/>
        </w:rPr>
        <w:t xml:space="preserve">Use Case diagram, </w:t>
      </w:r>
      <w:r w:rsidR="0067557E">
        <w:rPr>
          <w:i/>
          <w:iCs/>
        </w:rPr>
        <w:t>Statechart</w:t>
      </w:r>
      <w:r w:rsidR="00D12A3A">
        <w:rPr>
          <w:i/>
          <w:iCs/>
        </w:rPr>
        <w:t xml:space="preserve"> diagram, </w:t>
      </w:r>
      <w:r w:rsidR="00525649" w:rsidRPr="00525649">
        <w:rPr>
          <w:i/>
          <w:iCs/>
        </w:rPr>
        <w:t xml:space="preserve">Sequence </w:t>
      </w:r>
      <w:r w:rsidR="00D12A3A">
        <w:rPr>
          <w:i/>
          <w:iCs/>
        </w:rPr>
        <w:t>diagram</w:t>
      </w:r>
      <w:r w:rsidR="00D12A3A">
        <w:t xml:space="preserve">, dan </w:t>
      </w:r>
      <w:r w:rsidR="00D12A3A">
        <w:rPr>
          <w:i/>
          <w:iCs/>
        </w:rPr>
        <w:t>Class diagram</w:t>
      </w:r>
      <w:bookmarkEnd w:id="182"/>
      <w:r w:rsidR="00D12A3A">
        <w:rPr>
          <w:i/>
          <w:iCs/>
        </w:rPr>
        <w:t>.</w:t>
      </w:r>
    </w:p>
    <w:p w14:paraId="40A7D9C9" w14:textId="6DB4D071" w:rsidR="003E4A5B" w:rsidRDefault="003E4A5B" w:rsidP="003E4A5B">
      <w:pPr>
        <w:pStyle w:val="Heading4"/>
        <w:rPr>
          <w:lang w:val="id-ID"/>
        </w:rPr>
      </w:pPr>
      <w:r>
        <w:rPr>
          <w:lang w:val="id-ID"/>
        </w:rPr>
        <w:t>Use Case Diagram</w:t>
      </w:r>
    </w:p>
    <w:p w14:paraId="4CAD5E49" w14:textId="683BEDE3" w:rsidR="006802C2" w:rsidRPr="00867C94" w:rsidRDefault="00043E97" w:rsidP="000C45B5">
      <w:pPr>
        <w:rPr>
          <w:sz w:val="28"/>
          <w:szCs w:val="28"/>
        </w:rPr>
      </w:pPr>
      <w:bookmarkStart w:id="183" w:name="_Hlk76545887"/>
      <w:r w:rsidRPr="00867C94">
        <w:rPr>
          <w:i/>
          <w:iCs/>
        </w:rPr>
        <w:t xml:space="preserve">Use Case diagram </w:t>
      </w:r>
      <w:r w:rsidRPr="00867C94">
        <w:t xml:space="preserve">merupakan pemodelan untuk perilaku aktor di dalam sistem aplikasi yang dibuat. </w:t>
      </w:r>
      <w:r w:rsidRPr="00867C94">
        <w:rPr>
          <w:i/>
          <w:iCs/>
        </w:rPr>
        <w:t xml:space="preserve">Use case diagram </w:t>
      </w:r>
      <w:r w:rsidRPr="00867C94">
        <w:t>menggambarkan interaksi antara aktor terhadap sebuah sistem.</w:t>
      </w:r>
      <w:bookmarkEnd w:id="183"/>
      <w:r w:rsidRPr="00867C94">
        <w:t xml:space="preserve"> </w:t>
      </w:r>
      <w:r w:rsidRPr="00867C94">
        <w:rPr>
          <w:i/>
          <w:iCs/>
        </w:rPr>
        <w:t xml:space="preserve">Use case diagram </w:t>
      </w:r>
      <w:r w:rsidRPr="00867C94">
        <w:t xml:space="preserve">dari aplikasi </w:t>
      </w:r>
      <w:r w:rsidRPr="00867C94">
        <w:rPr>
          <w:i/>
          <w:iCs/>
        </w:rPr>
        <w:t>chat</w:t>
      </w:r>
      <w:r w:rsidRPr="00867C94">
        <w:t xml:space="preserve"> penerjemah yang akan dibuat dapat dilihat pada gambar 3.</w:t>
      </w:r>
      <w:r w:rsidR="003F6FB6">
        <w:t>1</w:t>
      </w:r>
      <w:r w:rsidR="007070B4">
        <w:t>6</w:t>
      </w:r>
      <w:r w:rsidRPr="00867C94">
        <w:t xml:space="preserve"> berikut.</w:t>
      </w:r>
    </w:p>
    <w:p w14:paraId="01DFBB6B" w14:textId="77777777" w:rsidR="001F3540" w:rsidRDefault="00520103" w:rsidP="001F3540">
      <w:pPr>
        <w:pStyle w:val="Gambar"/>
        <w:keepNext/>
      </w:pPr>
      <w:r>
        <w:drawing>
          <wp:inline distT="0" distB="0" distL="0" distR="0" wp14:anchorId="7C6AA3F6" wp14:editId="5EF1BDE3">
            <wp:extent cx="5040000" cy="3600000"/>
            <wp:effectExtent l="0" t="0" r="8255" b="63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pic:cNvPicPr preferRelativeResize="0">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040000"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7D32A32E" w14:textId="457EBB0B" w:rsidR="00337A39" w:rsidRDefault="001F3540" w:rsidP="001F3540">
      <w:pPr>
        <w:pStyle w:val="Caption"/>
        <w:jc w:val="center"/>
      </w:pPr>
      <w:bookmarkStart w:id="184" w:name="_Toc75524642"/>
      <w:r>
        <w:t>Gambar 3.</w:t>
      </w:r>
      <w:r>
        <w:fldChar w:fldCharType="begin"/>
      </w:r>
      <w:r>
        <w:instrText xml:space="preserve"> SEQ Gambar_3. \* ARABIC </w:instrText>
      </w:r>
      <w:r>
        <w:fldChar w:fldCharType="separate"/>
      </w:r>
      <w:r w:rsidR="00554840">
        <w:rPr>
          <w:noProof/>
        </w:rPr>
        <w:t>16</w:t>
      </w:r>
      <w:r>
        <w:fldChar w:fldCharType="end"/>
      </w:r>
      <w:r>
        <w:t xml:space="preserve"> </w:t>
      </w:r>
      <w:bookmarkStart w:id="185" w:name="_Hlk76545992"/>
      <w:r w:rsidRPr="007070B4">
        <w:rPr>
          <w:b w:val="0"/>
          <w:i/>
          <w:iCs/>
        </w:rPr>
        <w:t>Use Case</w:t>
      </w:r>
      <w:r w:rsidRPr="007070B4">
        <w:rPr>
          <w:b w:val="0"/>
        </w:rPr>
        <w:t xml:space="preserve"> Diagram Aplikasi </w:t>
      </w:r>
      <w:r w:rsidRPr="001F3540">
        <w:rPr>
          <w:b w:val="0"/>
          <w:i/>
          <w:iCs/>
        </w:rPr>
        <w:t>Chatting</w:t>
      </w:r>
      <w:bookmarkEnd w:id="184"/>
      <w:bookmarkEnd w:id="185"/>
    </w:p>
    <w:p w14:paraId="5819B509" w14:textId="55C6C384" w:rsidR="001D0498" w:rsidRDefault="001D0498" w:rsidP="00044DBC">
      <w:r>
        <w:t>Dari gambar 3.</w:t>
      </w:r>
      <w:r w:rsidR="003F6FB6">
        <w:t>1</w:t>
      </w:r>
      <w:r w:rsidR="007070B4">
        <w:t>6</w:t>
      </w:r>
      <w:r>
        <w:t xml:space="preserve"> dapat dilihat bahwa aktor melakukan interaksi dengan beberapa </w:t>
      </w:r>
      <w:r>
        <w:rPr>
          <w:i/>
          <w:iCs/>
        </w:rPr>
        <w:t>use case</w:t>
      </w:r>
      <w:r>
        <w:t xml:space="preserve">. Definisi dari aktor pada gambar diatas </w:t>
      </w:r>
      <w:r w:rsidR="007070B4">
        <w:t xml:space="preserve">diperlihatkan </w:t>
      </w:r>
      <w:r>
        <w:t>pada tabel 3.</w:t>
      </w:r>
      <w:r w:rsidR="007070B4">
        <w:t>5</w:t>
      </w:r>
      <w:r>
        <w:t xml:space="preserve"> berikut.</w:t>
      </w:r>
    </w:p>
    <w:p w14:paraId="45477AE4" w14:textId="624251CC" w:rsidR="00AC7C24" w:rsidRDefault="00AC7C24" w:rsidP="00EC7E1F">
      <w:pPr>
        <w:pStyle w:val="ParagrifIsi"/>
      </w:pPr>
    </w:p>
    <w:p w14:paraId="2548D833" w14:textId="77777777" w:rsidR="00AC7C24" w:rsidRPr="00AC7C24" w:rsidRDefault="00AC7C24" w:rsidP="00EC7E1F">
      <w:pPr>
        <w:pStyle w:val="ParagrifIsi"/>
      </w:pPr>
    </w:p>
    <w:p w14:paraId="6DEBE7E9" w14:textId="3FEDDF15" w:rsidR="00F932BD" w:rsidRDefault="00F932BD" w:rsidP="00F932BD">
      <w:pPr>
        <w:pStyle w:val="Caption"/>
      </w:pPr>
      <w:bookmarkStart w:id="186" w:name="_Toc66092274"/>
      <w:r>
        <w:lastRenderedPageBreak/>
        <w:t>Tabel 3.</w:t>
      </w:r>
      <w:r>
        <w:fldChar w:fldCharType="begin"/>
      </w:r>
      <w:r>
        <w:instrText xml:space="preserve"> SEQ Tabel_3. \* ARABIC </w:instrText>
      </w:r>
      <w:r>
        <w:fldChar w:fldCharType="separate"/>
      </w:r>
      <w:r w:rsidR="002A1381">
        <w:rPr>
          <w:noProof/>
        </w:rPr>
        <w:t>5</w:t>
      </w:r>
      <w:r>
        <w:fldChar w:fldCharType="end"/>
      </w:r>
      <w:r>
        <w:t xml:space="preserve"> </w:t>
      </w:r>
      <w:r w:rsidRPr="00F932BD">
        <w:rPr>
          <w:b w:val="0"/>
          <w:bCs w:val="0"/>
        </w:rPr>
        <w:t>Definisi Aktor</w:t>
      </w:r>
      <w:bookmarkEnd w:id="186"/>
    </w:p>
    <w:tbl>
      <w:tblPr>
        <w:tblStyle w:val="TableGrid"/>
        <w:tblW w:w="7938" w:type="dxa"/>
        <w:tblInd w:w="-5" w:type="dxa"/>
        <w:tblLook w:val="04A0" w:firstRow="1" w:lastRow="0" w:firstColumn="1" w:lastColumn="0" w:noHBand="0" w:noVBand="1"/>
      </w:tblPr>
      <w:tblGrid>
        <w:gridCol w:w="570"/>
        <w:gridCol w:w="1557"/>
        <w:gridCol w:w="5811"/>
      </w:tblGrid>
      <w:tr w:rsidR="001D0498" w:rsidRPr="0097045B" w14:paraId="2775E99C" w14:textId="77777777" w:rsidTr="00E57A5E">
        <w:tc>
          <w:tcPr>
            <w:tcW w:w="570" w:type="dxa"/>
            <w:vAlign w:val="center"/>
          </w:tcPr>
          <w:p w14:paraId="048ADF35" w14:textId="6EC5E427" w:rsidR="001D0498" w:rsidRPr="00AC46F1" w:rsidRDefault="001D0498" w:rsidP="00AC46F1">
            <w:pPr>
              <w:pStyle w:val="isitabel1"/>
              <w:jc w:val="center"/>
              <w:rPr>
                <w:b/>
                <w:bCs/>
              </w:rPr>
            </w:pPr>
            <w:r w:rsidRPr="00AC46F1">
              <w:rPr>
                <w:b/>
                <w:bCs/>
              </w:rPr>
              <w:t>No</w:t>
            </w:r>
            <w:r w:rsidR="00503729" w:rsidRPr="00AC46F1">
              <w:rPr>
                <w:b/>
                <w:bCs/>
              </w:rPr>
              <w:t>.</w:t>
            </w:r>
          </w:p>
        </w:tc>
        <w:tc>
          <w:tcPr>
            <w:tcW w:w="1557" w:type="dxa"/>
            <w:vAlign w:val="center"/>
          </w:tcPr>
          <w:p w14:paraId="5EA1AD46" w14:textId="30E7D9F5" w:rsidR="001D0498" w:rsidRPr="00AC46F1" w:rsidRDefault="00503729" w:rsidP="00AC46F1">
            <w:pPr>
              <w:pStyle w:val="isitabel1"/>
              <w:jc w:val="center"/>
              <w:rPr>
                <w:b/>
                <w:bCs/>
              </w:rPr>
            </w:pPr>
            <w:r w:rsidRPr="00AC46F1">
              <w:rPr>
                <w:b/>
                <w:bCs/>
              </w:rPr>
              <w:t>Aktor</w:t>
            </w:r>
          </w:p>
        </w:tc>
        <w:tc>
          <w:tcPr>
            <w:tcW w:w="5811" w:type="dxa"/>
            <w:vAlign w:val="center"/>
          </w:tcPr>
          <w:p w14:paraId="7B813908" w14:textId="77777777" w:rsidR="001D0498" w:rsidRPr="00AC46F1" w:rsidRDefault="001D0498" w:rsidP="00AC46F1">
            <w:pPr>
              <w:pStyle w:val="isitabel1"/>
              <w:jc w:val="center"/>
              <w:rPr>
                <w:b/>
                <w:bCs/>
              </w:rPr>
            </w:pPr>
            <w:r w:rsidRPr="00AC46F1">
              <w:rPr>
                <w:b/>
                <w:bCs/>
              </w:rPr>
              <w:t>Deskripsi</w:t>
            </w:r>
          </w:p>
        </w:tc>
      </w:tr>
      <w:tr w:rsidR="001D0498" w:rsidRPr="0097045B" w14:paraId="015CF4E3" w14:textId="77777777" w:rsidTr="00102B7A">
        <w:tc>
          <w:tcPr>
            <w:tcW w:w="570" w:type="dxa"/>
          </w:tcPr>
          <w:p w14:paraId="718FC954" w14:textId="77777777" w:rsidR="001D0498" w:rsidRPr="003A6E09" w:rsidRDefault="001D0498" w:rsidP="00AC46F1">
            <w:pPr>
              <w:pStyle w:val="isitabel1"/>
            </w:pPr>
            <w:r w:rsidRPr="003A6E09">
              <w:t>1</w:t>
            </w:r>
          </w:p>
        </w:tc>
        <w:tc>
          <w:tcPr>
            <w:tcW w:w="1557" w:type="dxa"/>
          </w:tcPr>
          <w:p w14:paraId="342B9C8B" w14:textId="73A59A54" w:rsidR="001D0498" w:rsidRPr="003A6E09" w:rsidRDefault="00102B7A" w:rsidP="00AC46F1">
            <w:pPr>
              <w:pStyle w:val="isitabel1"/>
            </w:pPr>
            <w:r w:rsidRPr="003A6E09">
              <w:t>User</w:t>
            </w:r>
          </w:p>
        </w:tc>
        <w:tc>
          <w:tcPr>
            <w:tcW w:w="5811" w:type="dxa"/>
          </w:tcPr>
          <w:p w14:paraId="0821523F" w14:textId="0FD778A5" w:rsidR="001D0498" w:rsidRPr="003A6E09" w:rsidRDefault="00503729" w:rsidP="00AC46F1">
            <w:pPr>
              <w:pStyle w:val="isitabel1"/>
              <w:jc w:val="both"/>
            </w:pPr>
            <w:r w:rsidRPr="00012AA4">
              <w:rPr>
                <w:i/>
                <w:iCs/>
              </w:rPr>
              <w:t>User</w:t>
            </w:r>
            <w:r w:rsidRPr="003A6E09">
              <w:t xml:space="preserve"> merupakan aktor atau</w:t>
            </w:r>
            <w:r w:rsidR="00652567" w:rsidRPr="003A6E09">
              <w:t xml:space="preserve"> seorang</w:t>
            </w:r>
            <w:r w:rsidR="00D12A3A" w:rsidRPr="003A6E09">
              <w:t xml:space="preserve"> </w:t>
            </w:r>
            <w:r w:rsidRPr="003A6E09">
              <w:t xml:space="preserve">pengguna dari aplikasi </w:t>
            </w:r>
            <w:r w:rsidRPr="00012AA4">
              <w:rPr>
                <w:i/>
                <w:iCs/>
              </w:rPr>
              <w:t>chat</w:t>
            </w:r>
            <w:r w:rsidRPr="003A6E09">
              <w:t xml:space="preserve"> penerjemah. </w:t>
            </w:r>
            <w:r w:rsidRPr="00012AA4">
              <w:rPr>
                <w:i/>
                <w:iCs/>
              </w:rPr>
              <w:t>User</w:t>
            </w:r>
            <w:r w:rsidRPr="003A6E09">
              <w:t xml:space="preserve"> dapat melakukan </w:t>
            </w:r>
            <w:r w:rsidRPr="00012AA4">
              <w:rPr>
                <w:i/>
                <w:iCs/>
              </w:rPr>
              <w:t>login</w:t>
            </w:r>
            <w:r w:rsidR="006B4FCD" w:rsidRPr="003A6E09">
              <w:t xml:space="preserve"> dan </w:t>
            </w:r>
            <w:r w:rsidR="006B4FCD" w:rsidRPr="00012AA4">
              <w:rPr>
                <w:i/>
                <w:iCs/>
              </w:rPr>
              <w:t>logout</w:t>
            </w:r>
            <w:r w:rsidRPr="003A6E09">
              <w:t>,</w:t>
            </w:r>
            <w:r w:rsidR="00652567" w:rsidRPr="003A6E09">
              <w:t xml:space="preserve"> </w:t>
            </w:r>
            <w:r w:rsidRPr="003A6E09">
              <w:t xml:space="preserve">mengirim pesan </w:t>
            </w:r>
            <w:r w:rsidR="00550E75" w:rsidRPr="003A6E09">
              <w:t xml:space="preserve">ke </w:t>
            </w:r>
            <w:r w:rsidR="00550E75" w:rsidRPr="00012AA4">
              <w:rPr>
                <w:i/>
                <w:iCs/>
              </w:rPr>
              <w:t>user</w:t>
            </w:r>
            <w:r w:rsidR="00550E75" w:rsidRPr="003A6E09">
              <w:t xml:space="preserve"> lain dan sebaliknya (menerima pesan dari </w:t>
            </w:r>
            <w:r w:rsidR="00550E75" w:rsidRPr="00012AA4">
              <w:rPr>
                <w:i/>
                <w:iCs/>
              </w:rPr>
              <w:t>user</w:t>
            </w:r>
            <w:r w:rsidR="00550E75" w:rsidRPr="003A6E09">
              <w:t xml:space="preserve"> lain)</w:t>
            </w:r>
            <w:r w:rsidRPr="003A6E09">
              <w:t>,</w:t>
            </w:r>
            <w:r w:rsidR="00550E75" w:rsidRPr="003A6E09">
              <w:t xml:space="preserve"> menerjemahkan pesan yang dikirim,</w:t>
            </w:r>
            <w:r w:rsidRPr="003A6E09">
              <w:t xml:space="preserve"> melihat profil teman (</w:t>
            </w:r>
            <w:r w:rsidRPr="00012AA4">
              <w:rPr>
                <w:i/>
                <w:iCs/>
              </w:rPr>
              <w:t>user</w:t>
            </w:r>
            <w:r w:rsidRPr="003A6E09">
              <w:t xml:space="preserve"> lain), serta melakukan pengaturan bahasa dan profil.</w:t>
            </w:r>
          </w:p>
        </w:tc>
      </w:tr>
    </w:tbl>
    <w:p w14:paraId="0F2093F8" w14:textId="0D652E66" w:rsidR="007070B4" w:rsidRPr="007070B4" w:rsidRDefault="007070B4" w:rsidP="00AC7C24">
      <w:pPr>
        <w:spacing w:before="240"/>
      </w:pPr>
      <w:r w:rsidRPr="007070B4">
        <w:t xml:space="preserve">Definisi dari </w:t>
      </w:r>
      <w:r w:rsidRPr="007070B4">
        <w:rPr>
          <w:i/>
          <w:iCs/>
        </w:rPr>
        <w:t xml:space="preserve">use case </w:t>
      </w:r>
      <w:r w:rsidRPr="007070B4">
        <w:t>diagram dijelaskan berdasarkan setiap fungsinya dan dapat dilihat pada Tabel 3.</w:t>
      </w:r>
      <w:r>
        <w:t>6 berikut.</w:t>
      </w:r>
    </w:p>
    <w:p w14:paraId="6D652D92" w14:textId="7C86AAC3" w:rsidR="00F932BD" w:rsidRDefault="00F932BD" w:rsidP="00F932BD">
      <w:pPr>
        <w:pStyle w:val="Caption"/>
      </w:pPr>
      <w:bookmarkStart w:id="187" w:name="_Toc66092275"/>
      <w:r>
        <w:t>Tabel 3.</w:t>
      </w:r>
      <w:r>
        <w:fldChar w:fldCharType="begin"/>
      </w:r>
      <w:r>
        <w:instrText xml:space="preserve"> SEQ Tabel_3. \* ARABIC </w:instrText>
      </w:r>
      <w:r>
        <w:fldChar w:fldCharType="separate"/>
      </w:r>
      <w:r w:rsidR="002A1381">
        <w:rPr>
          <w:noProof/>
        </w:rPr>
        <w:t>6</w:t>
      </w:r>
      <w:r>
        <w:fldChar w:fldCharType="end"/>
      </w:r>
      <w:r>
        <w:t xml:space="preserve"> </w:t>
      </w:r>
      <w:r w:rsidRPr="00F932BD">
        <w:rPr>
          <w:b w:val="0"/>
          <w:bCs w:val="0"/>
        </w:rPr>
        <w:t xml:space="preserve">Definisi </w:t>
      </w:r>
      <w:r w:rsidRPr="00F932BD">
        <w:rPr>
          <w:b w:val="0"/>
          <w:bCs w:val="0"/>
          <w:i/>
          <w:iCs/>
        </w:rPr>
        <w:t>Use Case</w:t>
      </w:r>
      <w:bookmarkEnd w:id="187"/>
    </w:p>
    <w:tbl>
      <w:tblPr>
        <w:tblStyle w:val="TableGrid"/>
        <w:tblW w:w="7938" w:type="dxa"/>
        <w:tblInd w:w="0" w:type="dxa"/>
        <w:tblLook w:val="04A0" w:firstRow="1" w:lastRow="0" w:firstColumn="1" w:lastColumn="0" w:noHBand="0" w:noVBand="1"/>
      </w:tblPr>
      <w:tblGrid>
        <w:gridCol w:w="570"/>
        <w:gridCol w:w="1552"/>
        <w:gridCol w:w="5816"/>
      </w:tblGrid>
      <w:tr w:rsidR="00503729" w:rsidRPr="0097045B" w14:paraId="0E981DF1" w14:textId="77777777" w:rsidTr="00E57A5E">
        <w:trPr>
          <w:tblHeader/>
        </w:trPr>
        <w:tc>
          <w:tcPr>
            <w:tcW w:w="570" w:type="dxa"/>
            <w:vAlign w:val="center"/>
          </w:tcPr>
          <w:p w14:paraId="67135BF5" w14:textId="77777777" w:rsidR="00503729" w:rsidRPr="00AC46F1" w:rsidRDefault="00503729" w:rsidP="00AC46F1">
            <w:pPr>
              <w:pStyle w:val="isitabel1"/>
              <w:jc w:val="center"/>
              <w:rPr>
                <w:b/>
                <w:bCs/>
              </w:rPr>
            </w:pPr>
            <w:r w:rsidRPr="00AC46F1">
              <w:rPr>
                <w:b/>
                <w:bCs/>
              </w:rPr>
              <w:t>No.</w:t>
            </w:r>
          </w:p>
        </w:tc>
        <w:tc>
          <w:tcPr>
            <w:tcW w:w="1552" w:type="dxa"/>
            <w:vAlign w:val="center"/>
          </w:tcPr>
          <w:p w14:paraId="6CBBABE7" w14:textId="1D6A0660" w:rsidR="00503729" w:rsidRPr="00AC46F1" w:rsidRDefault="000B584E" w:rsidP="00AC46F1">
            <w:pPr>
              <w:pStyle w:val="isitabel1"/>
              <w:jc w:val="center"/>
              <w:rPr>
                <w:b/>
                <w:bCs/>
              </w:rPr>
            </w:pPr>
            <w:r w:rsidRPr="00AC46F1">
              <w:rPr>
                <w:b/>
                <w:bCs/>
              </w:rPr>
              <w:t xml:space="preserve">Nama </w:t>
            </w:r>
            <w:r w:rsidRPr="00AC46F1">
              <w:rPr>
                <w:b/>
                <w:bCs/>
                <w:i/>
                <w:iCs/>
              </w:rPr>
              <w:t>Use</w:t>
            </w:r>
            <w:r w:rsidR="00E57A5E" w:rsidRPr="00AC46F1">
              <w:rPr>
                <w:b/>
                <w:bCs/>
                <w:i/>
                <w:iCs/>
              </w:rPr>
              <w:t xml:space="preserve"> </w:t>
            </w:r>
            <w:r w:rsidRPr="00AC46F1">
              <w:rPr>
                <w:b/>
                <w:bCs/>
                <w:i/>
                <w:iCs/>
              </w:rPr>
              <w:t>Case</w:t>
            </w:r>
          </w:p>
        </w:tc>
        <w:tc>
          <w:tcPr>
            <w:tcW w:w="5816" w:type="dxa"/>
            <w:vAlign w:val="center"/>
          </w:tcPr>
          <w:p w14:paraId="76BEBE51" w14:textId="77777777" w:rsidR="00503729" w:rsidRPr="00AC46F1" w:rsidRDefault="00503729" w:rsidP="00AC46F1">
            <w:pPr>
              <w:pStyle w:val="isitabel1"/>
              <w:jc w:val="center"/>
              <w:rPr>
                <w:b/>
                <w:bCs/>
              </w:rPr>
            </w:pPr>
            <w:r w:rsidRPr="00AC46F1">
              <w:rPr>
                <w:b/>
                <w:bCs/>
              </w:rPr>
              <w:t>Deskripsi</w:t>
            </w:r>
          </w:p>
        </w:tc>
      </w:tr>
      <w:tr w:rsidR="00503729" w:rsidRPr="0097045B" w14:paraId="593CE485" w14:textId="77777777" w:rsidTr="00E57A5E">
        <w:tc>
          <w:tcPr>
            <w:tcW w:w="570" w:type="dxa"/>
          </w:tcPr>
          <w:p w14:paraId="7CC16B68" w14:textId="77777777" w:rsidR="00503729" w:rsidRPr="0097045B" w:rsidRDefault="00503729" w:rsidP="00AC46F1">
            <w:pPr>
              <w:pStyle w:val="isitabel1"/>
            </w:pPr>
            <w:r w:rsidRPr="0097045B">
              <w:t>1</w:t>
            </w:r>
          </w:p>
        </w:tc>
        <w:tc>
          <w:tcPr>
            <w:tcW w:w="1552" w:type="dxa"/>
          </w:tcPr>
          <w:p w14:paraId="23427237" w14:textId="6D9FC3F5" w:rsidR="00503729" w:rsidRPr="000B584E" w:rsidRDefault="00E57A5E" w:rsidP="00AC46F1">
            <w:pPr>
              <w:pStyle w:val="isitabel1"/>
            </w:pPr>
            <w:r>
              <w:t>Mengirim Pesan</w:t>
            </w:r>
          </w:p>
        </w:tc>
        <w:tc>
          <w:tcPr>
            <w:tcW w:w="5816" w:type="dxa"/>
          </w:tcPr>
          <w:p w14:paraId="47245E27" w14:textId="59218794" w:rsidR="00503729" w:rsidRPr="00FC3D72" w:rsidRDefault="00FC3D72" w:rsidP="00AC46F1">
            <w:pPr>
              <w:pStyle w:val="isitabel1"/>
              <w:jc w:val="both"/>
            </w:pPr>
            <w:r>
              <w:rPr>
                <w:i/>
                <w:iCs/>
              </w:rPr>
              <w:t>User</w:t>
            </w:r>
            <w:r>
              <w:t xml:space="preserve"> dapat mengirim pesan kepada </w:t>
            </w:r>
            <w:r>
              <w:rPr>
                <w:i/>
                <w:iCs/>
              </w:rPr>
              <w:t xml:space="preserve">user </w:t>
            </w:r>
            <w:r>
              <w:t xml:space="preserve">lain melalui ruang obrolan. Pesan yang dikirim terlebih dahulu dilakukan penerjemahan, yaitu </w:t>
            </w:r>
            <w:r w:rsidR="00215A62">
              <w:t>menerjemahkan</w:t>
            </w:r>
            <w:r>
              <w:t xml:space="preserve"> pesan berbahasa Melayu Sambas menjadi pesan berbahasa Indonesia.</w:t>
            </w:r>
          </w:p>
        </w:tc>
      </w:tr>
      <w:tr w:rsidR="00503729" w:rsidRPr="0097045B" w14:paraId="7A15F506" w14:textId="77777777" w:rsidTr="00E57A5E">
        <w:tc>
          <w:tcPr>
            <w:tcW w:w="570" w:type="dxa"/>
          </w:tcPr>
          <w:p w14:paraId="1017A0CE" w14:textId="77777777" w:rsidR="00503729" w:rsidRPr="0097045B" w:rsidRDefault="00503729" w:rsidP="00AC46F1">
            <w:pPr>
              <w:pStyle w:val="isitabel1"/>
            </w:pPr>
            <w:r w:rsidRPr="0097045B">
              <w:t>2</w:t>
            </w:r>
          </w:p>
        </w:tc>
        <w:tc>
          <w:tcPr>
            <w:tcW w:w="1552" w:type="dxa"/>
          </w:tcPr>
          <w:p w14:paraId="7580B42F" w14:textId="0EB0664C" w:rsidR="00503729" w:rsidRPr="000B584E" w:rsidRDefault="001041D8" w:rsidP="00AC46F1">
            <w:pPr>
              <w:pStyle w:val="isitabel1"/>
            </w:pPr>
            <w:r>
              <w:t xml:space="preserve">Melihat </w:t>
            </w:r>
            <w:r w:rsidR="000B584E">
              <w:t>Kontak</w:t>
            </w:r>
          </w:p>
        </w:tc>
        <w:tc>
          <w:tcPr>
            <w:tcW w:w="5816" w:type="dxa"/>
          </w:tcPr>
          <w:p w14:paraId="658D5580" w14:textId="55CF158C" w:rsidR="00503729" w:rsidRPr="00215A62" w:rsidRDefault="00215A62" w:rsidP="00AC46F1">
            <w:pPr>
              <w:pStyle w:val="isitabel1"/>
              <w:jc w:val="both"/>
            </w:pPr>
            <w:r>
              <w:rPr>
                <w:i/>
                <w:iCs/>
              </w:rPr>
              <w:t xml:space="preserve">User </w:t>
            </w:r>
            <w:r>
              <w:t xml:space="preserve">dapat melihat daftar </w:t>
            </w:r>
            <w:r>
              <w:rPr>
                <w:i/>
                <w:iCs/>
              </w:rPr>
              <w:t>user</w:t>
            </w:r>
            <w:r>
              <w:t xml:space="preserve">/pengguna lain aplikasi </w:t>
            </w:r>
            <w:r>
              <w:rPr>
                <w:i/>
                <w:iCs/>
              </w:rPr>
              <w:t>chat</w:t>
            </w:r>
            <w:r>
              <w:t xml:space="preserve"> penerjemah,</w:t>
            </w:r>
            <w:r w:rsidR="000B584E">
              <w:t xml:space="preserve"> yang tersimpan pada lokal kontak</w:t>
            </w:r>
            <w:r>
              <w:t xml:space="preserve"> perangkat/</w:t>
            </w:r>
            <w:r w:rsidR="000B584E">
              <w:rPr>
                <w:i/>
                <w:iCs/>
              </w:rPr>
              <w:t>smartphone</w:t>
            </w:r>
            <w:r>
              <w:rPr>
                <w:i/>
                <w:iCs/>
              </w:rPr>
              <w:t xml:space="preserve"> user</w:t>
            </w:r>
            <w:r w:rsidR="000B584E">
              <w:t>.</w:t>
            </w:r>
            <w:r>
              <w:t xml:space="preserve"> Ketika mengakses fitur kontak </w:t>
            </w:r>
            <w:r>
              <w:rPr>
                <w:i/>
                <w:iCs/>
              </w:rPr>
              <w:t>user</w:t>
            </w:r>
            <w:r>
              <w:t xml:space="preserve"> dapat melihat profil </w:t>
            </w:r>
            <w:r>
              <w:rPr>
                <w:i/>
                <w:iCs/>
              </w:rPr>
              <w:t>user</w:t>
            </w:r>
            <w:r>
              <w:t xml:space="preserve"> lain (teman) dan mengirim pesan ke </w:t>
            </w:r>
            <w:r>
              <w:rPr>
                <w:i/>
                <w:iCs/>
              </w:rPr>
              <w:t>user</w:t>
            </w:r>
            <w:r>
              <w:t xml:space="preserve"> lain (teman).</w:t>
            </w:r>
          </w:p>
        </w:tc>
      </w:tr>
      <w:tr w:rsidR="00503729" w:rsidRPr="0097045B" w14:paraId="2D2AED35" w14:textId="77777777" w:rsidTr="00E57A5E">
        <w:tc>
          <w:tcPr>
            <w:tcW w:w="570" w:type="dxa"/>
          </w:tcPr>
          <w:p w14:paraId="500C445B" w14:textId="47795AC1" w:rsidR="00503729" w:rsidRPr="0097045B" w:rsidRDefault="0087020A" w:rsidP="00AC46F1">
            <w:pPr>
              <w:pStyle w:val="isitabel1"/>
            </w:pPr>
            <w:r>
              <w:t>3</w:t>
            </w:r>
          </w:p>
        </w:tc>
        <w:tc>
          <w:tcPr>
            <w:tcW w:w="1552" w:type="dxa"/>
          </w:tcPr>
          <w:p w14:paraId="01A74895" w14:textId="1ACBF639" w:rsidR="00503729" w:rsidRPr="008036F2" w:rsidRDefault="00CB2F9D" w:rsidP="00AC46F1">
            <w:pPr>
              <w:pStyle w:val="isitabel1"/>
            </w:pPr>
            <w:r>
              <w:t xml:space="preserve">Melakukan </w:t>
            </w:r>
            <w:r w:rsidR="008036F2">
              <w:t>Pengaturan</w:t>
            </w:r>
          </w:p>
        </w:tc>
        <w:tc>
          <w:tcPr>
            <w:tcW w:w="5816" w:type="dxa"/>
          </w:tcPr>
          <w:p w14:paraId="0998275E" w14:textId="64BC046B" w:rsidR="00503729" w:rsidRPr="008036F2" w:rsidRDefault="00141888" w:rsidP="00AC46F1">
            <w:pPr>
              <w:pStyle w:val="isitabel1"/>
              <w:jc w:val="both"/>
            </w:pPr>
            <w:r w:rsidRPr="00141888">
              <w:rPr>
                <w:i/>
                <w:iCs/>
              </w:rPr>
              <w:t>User</w:t>
            </w:r>
            <w:r>
              <w:t xml:space="preserve"> dapat melakukan pengaturan, yaitu melakukan perubahan terhadap data profil </w:t>
            </w:r>
            <w:r>
              <w:rPr>
                <w:i/>
                <w:iCs/>
              </w:rPr>
              <w:t xml:space="preserve">user </w:t>
            </w:r>
            <w:r>
              <w:t>dan</w:t>
            </w:r>
            <w:r w:rsidR="008036F2">
              <w:t xml:space="preserve"> </w:t>
            </w:r>
            <w:r>
              <w:t>mengubah</w:t>
            </w:r>
            <w:r w:rsidR="008036F2">
              <w:t xml:space="preserve"> bahasa</w:t>
            </w:r>
            <w:r>
              <w:t xml:space="preserve"> utama yang akan digunakan </w:t>
            </w:r>
            <w:r w:rsidR="008036F2">
              <w:rPr>
                <w:i/>
                <w:iCs/>
              </w:rPr>
              <w:t>user</w:t>
            </w:r>
            <w:r w:rsidR="008036F2">
              <w:t xml:space="preserve"> </w:t>
            </w:r>
            <w:r>
              <w:t>dalam mengirim pesan</w:t>
            </w:r>
            <w:r w:rsidR="008036F2">
              <w:t>.</w:t>
            </w:r>
          </w:p>
        </w:tc>
      </w:tr>
      <w:tr w:rsidR="00215A62" w:rsidRPr="0097045B" w14:paraId="12D213E1" w14:textId="77777777" w:rsidTr="00E57A5E">
        <w:tc>
          <w:tcPr>
            <w:tcW w:w="570" w:type="dxa"/>
          </w:tcPr>
          <w:p w14:paraId="29ED439E" w14:textId="08473DF6" w:rsidR="00215A62" w:rsidRPr="0097045B" w:rsidRDefault="0087020A" w:rsidP="00AC46F1">
            <w:pPr>
              <w:pStyle w:val="isitabel1"/>
            </w:pPr>
            <w:r>
              <w:t>4</w:t>
            </w:r>
          </w:p>
        </w:tc>
        <w:tc>
          <w:tcPr>
            <w:tcW w:w="1552" w:type="dxa"/>
          </w:tcPr>
          <w:p w14:paraId="0E47BD46" w14:textId="7DD8A881" w:rsidR="00215A62" w:rsidRDefault="00215A62" w:rsidP="00AC46F1">
            <w:pPr>
              <w:pStyle w:val="isitabel1"/>
            </w:pPr>
            <w:r>
              <w:t>Menerjemah-kan Pesan</w:t>
            </w:r>
          </w:p>
        </w:tc>
        <w:tc>
          <w:tcPr>
            <w:tcW w:w="5816" w:type="dxa"/>
          </w:tcPr>
          <w:p w14:paraId="7134D4BC" w14:textId="1D6E7ABA" w:rsidR="00215A62" w:rsidRPr="00141888" w:rsidRDefault="00141888" w:rsidP="00AC46F1">
            <w:pPr>
              <w:pStyle w:val="isitabel1"/>
              <w:jc w:val="both"/>
            </w:pPr>
            <w:r>
              <w:t>Menerjemahkan pesan merupakan proses yang dilakukan ketika pengiriman pesan, pesan berbahasa Melayu Sambas yang dikirim terlebih dahulu diterjemahkan menjadi pesan berbahasa Indonesia. Hasil terjemahan pesan kemudian dikirim ke penerima pesan yang dituju.</w:t>
            </w:r>
          </w:p>
        </w:tc>
      </w:tr>
      <w:tr w:rsidR="0087020A" w:rsidRPr="0097045B" w14:paraId="6B552DB9" w14:textId="77777777" w:rsidTr="00E57A5E">
        <w:tc>
          <w:tcPr>
            <w:tcW w:w="570" w:type="dxa"/>
          </w:tcPr>
          <w:p w14:paraId="6E3674C8" w14:textId="2E1C4667" w:rsidR="0087020A" w:rsidRDefault="0087020A" w:rsidP="00AC46F1">
            <w:pPr>
              <w:pStyle w:val="isitabel1"/>
            </w:pPr>
            <w:r>
              <w:lastRenderedPageBreak/>
              <w:t>5</w:t>
            </w:r>
          </w:p>
        </w:tc>
        <w:tc>
          <w:tcPr>
            <w:tcW w:w="1552" w:type="dxa"/>
          </w:tcPr>
          <w:p w14:paraId="3A2B1478" w14:textId="5B00F22D" w:rsidR="0087020A" w:rsidRDefault="0087020A" w:rsidP="00AC46F1">
            <w:pPr>
              <w:pStyle w:val="isitabel1"/>
            </w:pPr>
            <w:r>
              <w:t>Melihat Profil Teman</w:t>
            </w:r>
          </w:p>
        </w:tc>
        <w:tc>
          <w:tcPr>
            <w:tcW w:w="5816" w:type="dxa"/>
          </w:tcPr>
          <w:p w14:paraId="21BD0428" w14:textId="3A24FF8B" w:rsidR="0087020A" w:rsidRDefault="0087020A" w:rsidP="00AC46F1">
            <w:pPr>
              <w:pStyle w:val="isitabel1"/>
            </w:pPr>
            <w:r>
              <w:t xml:space="preserve">Merupakan fitur untuk melihat profil dari teman atau </w:t>
            </w:r>
            <w:r>
              <w:rPr>
                <w:i/>
                <w:iCs/>
              </w:rPr>
              <w:t>user</w:t>
            </w:r>
            <w:r>
              <w:t xml:space="preserve"> lain yang menjadi lawan </w:t>
            </w:r>
            <w:r w:rsidRPr="001D7EBA">
              <w:rPr>
                <w:i/>
                <w:iCs/>
              </w:rPr>
              <w:t>chat</w:t>
            </w:r>
            <w:r>
              <w:rPr>
                <w:i/>
                <w:iCs/>
              </w:rPr>
              <w:t xml:space="preserve"> </w:t>
            </w:r>
            <w:r>
              <w:t>atau yang terdaftar pada kontak.</w:t>
            </w:r>
          </w:p>
        </w:tc>
      </w:tr>
      <w:tr w:rsidR="008036F2" w:rsidRPr="0097045B" w14:paraId="257C05F6" w14:textId="77777777" w:rsidTr="00E57A5E">
        <w:tc>
          <w:tcPr>
            <w:tcW w:w="570" w:type="dxa"/>
          </w:tcPr>
          <w:p w14:paraId="02880F7C" w14:textId="725F6FD0" w:rsidR="008036F2" w:rsidRPr="008036F2" w:rsidRDefault="0087020A" w:rsidP="00AC46F1">
            <w:pPr>
              <w:pStyle w:val="isitabel1"/>
            </w:pPr>
            <w:r>
              <w:t>6</w:t>
            </w:r>
          </w:p>
        </w:tc>
        <w:tc>
          <w:tcPr>
            <w:tcW w:w="1552" w:type="dxa"/>
          </w:tcPr>
          <w:p w14:paraId="38C6B621" w14:textId="0D16E24A" w:rsidR="008036F2" w:rsidRPr="00AC46F1" w:rsidRDefault="008036F2" w:rsidP="00AC46F1">
            <w:pPr>
              <w:pStyle w:val="isitabel1"/>
              <w:rPr>
                <w:i/>
                <w:iCs/>
              </w:rPr>
            </w:pPr>
            <w:r w:rsidRPr="00AC46F1">
              <w:rPr>
                <w:i/>
                <w:iCs/>
              </w:rPr>
              <w:t>Login</w:t>
            </w:r>
          </w:p>
        </w:tc>
        <w:tc>
          <w:tcPr>
            <w:tcW w:w="5816" w:type="dxa"/>
          </w:tcPr>
          <w:p w14:paraId="3A45DEAA" w14:textId="21B69980" w:rsidR="008036F2" w:rsidRPr="00652567" w:rsidRDefault="0087020A" w:rsidP="00AC46F1">
            <w:pPr>
              <w:pStyle w:val="isitabel1"/>
            </w:pPr>
            <w:r w:rsidRPr="00D4541F">
              <w:rPr>
                <w:i/>
                <w:iCs/>
              </w:rPr>
              <w:t>Login</w:t>
            </w:r>
            <w:r>
              <w:t xml:space="preserve"> m</w:t>
            </w:r>
            <w:r w:rsidR="008036F2" w:rsidRPr="0087020A">
              <w:t>erupakan</w:t>
            </w:r>
            <w:r w:rsidR="008036F2">
              <w:t xml:space="preserve"> </w:t>
            </w:r>
            <w:r>
              <w:t>proses</w:t>
            </w:r>
            <w:r w:rsidR="008036F2">
              <w:t xml:space="preserve"> untuk memverifikasi </w:t>
            </w:r>
            <w:r w:rsidR="008036F2">
              <w:rPr>
                <w:i/>
                <w:iCs/>
              </w:rPr>
              <w:t>user</w:t>
            </w:r>
            <w:r w:rsidR="008036F2">
              <w:t xml:space="preserve"> yang akan masuk ke aplikasi</w:t>
            </w:r>
            <w:r>
              <w:t>.</w:t>
            </w:r>
            <w:r w:rsidR="00D4541F">
              <w:t xml:space="preserve"> Aplikasi akan </w:t>
            </w:r>
            <w:r w:rsidR="00652567">
              <w:t>mengingat</w:t>
            </w:r>
            <w:r w:rsidR="00AC46F1">
              <w:t xml:space="preserve"> atau </w:t>
            </w:r>
            <w:r w:rsidR="00D4541F">
              <w:t xml:space="preserve">menyimpan data </w:t>
            </w:r>
            <w:r w:rsidR="00D4541F">
              <w:rPr>
                <w:i/>
                <w:iCs/>
              </w:rPr>
              <w:t xml:space="preserve">user </w:t>
            </w:r>
            <w:r w:rsidR="00D4541F">
              <w:t xml:space="preserve">yang berhasil </w:t>
            </w:r>
            <w:r w:rsidR="00D4541F">
              <w:rPr>
                <w:i/>
                <w:iCs/>
              </w:rPr>
              <w:t>login</w:t>
            </w:r>
            <w:r w:rsidR="00D4541F">
              <w:t xml:space="preserve"> sehingga </w:t>
            </w:r>
            <w:r w:rsidR="00D4541F">
              <w:rPr>
                <w:i/>
                <w:iCs/>
              </w:rPr>
              <w:t>user</w:t>
            </w:r>
            <w:r w:rsidR="00D4541F">
              <w:t xml:space="preserve"> tidak perlu</w:t>
            </w:r>
            <w:r w:rsidR="00652567">
              <w:t xml:space="preserve"> lagi untuk</w:t>
            </w:r>
            <w:r w:rsidR="00D4541F">
              <w:t xml:space="preserve"> melakukan </w:t>
            </w:r>
            <w:r w:rsidR="00D4541F">
              <w:rPr>
                <w:i/>
                <w:iCs/>
              </w:rPr>
              <w:t>login</w:t>
            </w:r>
            <w:r w:rsidR="00652567">
              <w:t>.</w:t>
            </w:r>
          </w:p>
        </w:tc>
      </w:tr>
      <w:tr w:rsidR="00215A62" w:rsidRPr="0097045B" w14:paraId="0655C441" w14:textId="77777777" w:rsidTr="00E57A5E">
        <w:tc>
          <w:tcPr>
            <w:tcW w:w="570" w:type="dxa"/>
          </w:tcPr>
          <w:p w14:paraId="757702DD" w14:textId="1AC3DF06" w:rsidR="00215A62" w:rsidRDefault="0087020A" w:rsidP="00AC46F1">
            <w:pPr>
              <w:pStyle w:val="isitabel1"/>
            </w:pPr>
            <w:r>
              <w:t>7</w:t>
            </w:r>
          </w:p>
        </w:tc>
        <w:tc>
          <w:tcPr>
            <w:tcW w:w="1552" w:type="dxa"/>
          </w:tcPr>
          <w:p w14:paraId="71B5C920" w14:textId="7158FCC5" w:rsidR="00215A62" w:rsidRPr="00AC46F1" w:rsidRDefault="00215A62" w:rsidP="00AC46F1">
            <w:pPr>
              <w:pStyle w:val="isitabel1"/>
              <w:rPr>
                <w:i/>
                <w:iCs/>
              </w:rPr>
            </w:pPr>
            <w:r w:rsidRPr="00AC46F1">
              <w:rPr>
                <w:i/>
                <w:iCs/>
              </w:rPr>
              <w:t>Logout</w:t>
            </w:r>
          </w:p>
        </w:tc>
        <w:tc>
          <w:tcPr>
            <w:tcW w:w="5816" w:type="dxa"/>
          </w:tcPr>
          <w:p w14:paraId="65F1BFBE" w14:textId="56A6AA3E" w:rsidR="00215A62" w:rsidRPr="00985F54" w:rsidRDefault="00652567" w:rsidP="00AC46F1">
            <w:pPr>
              <w:pStyle w:val="isitabel1"/>
            </w:pPr>
            <w:r>
              <w:rPr>
                <w:i/>
                <w:iCs/>
              </w:rPr>
              <w:t>Logout</w:t>
            </w:r>
            <w:r>
              <w:t xml:space="preserve"> </w:t>
            </w:r>
            <w:r w:rsidR="00985F54">
              <w:t xml:space="preserve">adalah proses menghapus data </w:t>
            </w:r>
            <w:r w:rsidR="00985F54">
              <w:rPr>
                <w:i/>
                <w:iCs/>
              </w:rPr>
              <w:t>login user</w:t>
            </w:r>
            <w:r w:rsidR="00985F54">
              <w:t xml:space="preserve"> yang tersimpan. Untuk dapat masuk ke halaman utama aplikasi maka </w:t>
            </w:r>
            <w:r w:rsidR="00985F54">
              <w:rPr>
                <w:i/>
                <w:iCs/>
              </w:rPr>
              <w:t>user</w:t>
            </w:r>
            <w:r w:rsidR="00985F54">
              <w:t xml:space="preserve"> diharuskan untuk melakukan </w:t>
            </w:r>
            <w:r w:rsidR="00985F54">
              <w:rPr>
                <w:i/>
                <w:iCs/>
              </w:rPr>
              <w:t xml:space="preserve">login </w:t>
            </w:r>
            <w:r w:rsidR="00985F54">
              <w:t>kembali.</w:t>
            </w:r>
          </w:p>
        </w:tc>
      </w:tr>
    </w:tbl>
    <w:p w14:paraId="0C49B15E" w14:textId="77777777" w:rsidR="00ED5D2F" w:rsidRDefault="00ED5D2F" w:rsidP="00ED5D2F">
      <w:pPr>
        <w:pStyle w:val="Heading4"/>
        <w:rPr>
          <w:lang w:val="id-ID"/>
        </w:rPr>
      </w:pPr>
      <w:r>
        <w:rPr>
          <w:lang w:val="id-ID"/>
        </w:rPr>
        <w:t>Class Diagram</w:t>
      </w:r>
    </w:p>
    <w:p w14:paraId="02261A73" w14:textId="074DBE41" w:rsidR="00ED5D2F" w:rsidRPr="00FA19CA" w:rsidRDefault="00ED5D2F" w:rsidP="00AC46F1">
      <w:r>
        <w:rPr>
          <w:i/>
          <w:iCs/>
        </w:rPr>
        <w:t>Class diagram</w:t>
      </w:r>
      <w:r>
        <w:t xml:space="preserve"> </w:t>
      </w:r>
      <w:r w:rsidRPr="00FA19CA">
        <w:t>menggambarkan struktur sistem dari pendefinisian kelas-kelas yang akan dibuat untuk membangun sistem. Struktur sistem harus dapat melakukan fungsi-fungsi yang sesuai dengan kebutuhan sistem dan saling berhubungan satu dengan yang lain</w:t>
      </w:r>
      <w:r>
        <w:t xml:space="preserve">, </w:t>
      </w:r>
      <w:r>
        <w:rPr>
          <w:i/>
          <w:iCs/>
        </w:rPr>
        <w:t xml:space="preserve">class diagram </w:t>
      </w:r>
      <w:r>
        <w:t xml:space="preserve">dari aplikasi </w:t>
      </w:r>
      <w:r>
        <w:rPr>
          <w:i/>
          <w:iCs/>
        </w:rPr>
        <w:t>chatting</w:t>
      </w:r>
      <w:r>
        <w:t xml:space="preserve"> yang akan dibangun dapat dilihat pada gambar 3.</w:t>
      </w:r>
      <w:r w:rsidR="00304F01">
        <w:t>1</w:t>
      </w:r>
      <w:r>
        <w:t>7 berikut.</w:t>
      </w:r>
    </w:p>
    <w:p w14:paraId="28BA9240" w14:textId="77777777" w:rsidR="0065649F" w:rsidRDefault="00ED5D2F" w:rsidP="0065649F">
      <w:pPr>
        <w:keepNext/>
        <w:ind w:firstLine="0"/>
        <w:jc w:val="center"/>
      </w:pPr>
      <w:r w:rsidRPr="00337A39">
        <w:rPr>
          <w:noProof/>
        </w:rPr>
        <w:lastRenderedPageBreak/>
        <w:drawing>
          <wp:inline distT="0" distB="0" distL="0" distR="0" wp14:anchorId="1DD788ED" wp14:editId="632FCA08">
            <wp:extent cx="5040000" cy="5400000"/>
            <wp:effectExtent l="0" t="0" r="825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5040000" cy="5400000"/>
                    </a:xfrm>
                    <a:prstGeom prst="rect">
                      <a:avLst/>
                    </a:prstGeom>
                  </pic:spPr>
                </pic:pic>
              </a:graphicData>
            </a:graphic>
          </wp:inline>
        </w:drawing>
      </w:r>
    </w:p>
    <w:p w14:paraId="3820BDB1" w14:textId="64BA99C7" w:rsidR="00337A39" w:rsidRDefault="0065649F" w:rsidP="0065649F">
      <w:pPr>
        <w:pStyle w:val="Caption"/>
        <w:jc w:val="center"/>
      </w:pPr>
      <w:bookmarkStart w:id="188" w:name="_Toc75524643"/>
      <w:r>
        <w:t>Gambar 3.</w:t>
      </w:r>
      <w:r>
        <w:fldChar w:fldCharType="begin"/>
      </w:r>
      <w:r>
        <w:instrText xml:space="preserve"> SEQ Gambar_3. \* ARABIC </w:instrText>
      </w:r>
      <w:r>
        <w:fldChar w:fldCharType="separate"/>
      </w:r>
      <w:r w:rsidR="00554840">
        <w:rPr>
          <w:noProof/>
        </w:rPr>
        <w:t>17</w:t>
      </w:r>
      <w:r>
        <w:fldChar w:fldCharType="end"/>
      </w:r>
      <w:r>
        <w:t xml:space="preserve"> </w:t>
      </w:r>
      <w:r w:rsidRPr="00F0451A">
        <w:rPr>
          <w:b w:val="0"/>
          <w:i/>
        </w:rPr>
        <w:t>Class Diagram</w:t>
      </w:r>
      <w:r w:rsidRPr="00F0451A">
        <w:rPr>
          <w:b w:val="0"/>
        </w:rPr>
        <w:t xml:space="preserve"> Aplikasi </w:t>
      </w:r>
      <w:r w:rsidRPr="00F0451A">
        <w:rPr>
          <w:b w:val="0"/>
          <w:i/>
        </w:rPr>
        <w:t>Chatting</w:t>
      </w:r>
      <w:bookmarkEnd w:id="188"/>
    </w:p>
    <w:p w14:paraId="4D48BB89" w14:textId="26A533F7" w:rsidR="00044DBC" w:rsidRDefault="00044DBC" w:rsidP="00AE33B4">
      <w:pPr>
        <w:pStyle w:val="Heading4"/>
        <w:rPr>
          <w:lang w:val="id-ID"/>
        </w:rPr>
      </w:pPr>
      <w:r>
        <w:rPr>
          <w:lang w:val="id-ID"/>
        </w:rPr>
        <w:t>State</w:t>
      </w:r>
      <w:r w:rsidR="001E5AF8">
        <w:rPr>
          <w:lang w:val="id-ID"/>
        </w:rPr>
        <w:t>chart</w:t>
      </w:r>
      <w:r>
        <w:rPr>
          <w:lang w:val="id-ID"/>
        </w:rPr>
        <w:t xml:space="preserve"> Diagram</w:t>
      </w:r>
    </w:p>
    <w:p w14:paraId="13E6C6D5" w14:textId="0118CB65" w:rsidR="00AC7C24" w:rsidRDefault="00273DFF" w:rsidP="00AC7C24">
      <w:r>
        <w:rPr>
          <w:i/>
          <w:iCs/>
        </w:rPr>
        <w:t>Statechart diagram</w:t>
      </w:r>
      <w:r>
        <w:t xml:space="preserve"> atau </w:t>
      </w:r>
      <w:r>
        <w:rPr>
          <w:i/>
          <w:iCs/>
        </w:rPr>
        <w:t>state diagram</w:t>
      </w:r>
      <w:r>
        <w:t xml:space="preserve"> merupakan diagram uml yang menggambarkan perilaku (</w:t>
      </w:r>
      <w:r>
        <w:rPr>
          <w:i/>
          <w:iCs/>
        </w:rPr>
        <w:t>bahavior</w:t>
      </w:r>
      <w:r>
        <w:t>) dinamis sistem, transisi atau perubahan keadaan sistem dalam merespon suatu aksi yang diterim</w:t>
      </w:r>
      <w:r w:rsidR="00BB5ABE">
        <w:t>a</w:t>
      </w:r>
      <w:r>
        <w:t xml:space="preserve">. </w:t>
      </w:r>
      <w:r w:rsidR="00A61FE9">
        <w:t xml:space="preserve">Suatu </w:t>
      </w:r>
      <w:r w:rsidR="00A61FE9">
        <w:rPr>
          <w:i/>
          <w:iCs/>
        </w:rPr>
        <w:t>state</w:t>
      </w:r>
      <w:r w:rsidR="00A61FE9">
        <w:t xml:space="preserve">/keadaan dalam sebuah </w:t>
      </w:r>
      <w:r w:rsidR="00A61FE9">
        <w:rPr>
          <w:i/>
          <w:iCs/>
        </w:rPr>
        <w:t>class</w:t>
      </w:r>
      <w:r w:rsidR="00A61FE9">
        <w:t xml:space="preserve"> dapat berubah jika terjadi suatu </w:t>
      </w:r>
      <w:r w:rsidR="00A61FE9">
        <w:rPr>
          <w:i/>
          <w:iCs/>
        </w:rPr>
        <w:t>event</w:t>
      </w:r>
      <w:r w:rsidR="00A61FE9">
        <w:t>/aksi yang memengaruhinya.</w:t>
      </w:r>
    </w:p>
    <w:p w14:paraId="2F3F9E29" w14:textId="36A354C7" w:rsidR="00AC7C24" w:rsidRDefault="00AC7C24" w:rsidP="00EC7E1F">
      <w:pPr>
        <w:pStyle w:val="ParagrifIsi"/>
      </w:pPr>
    </w:p>
    <w:p w14:paraId="32F81905" w14:textId="72E491F5" w:rsidR="00AC7C24" w:rsidRDefault="00AC7C24" w:rsidP="00EC7E1F">
      <w:pPr>
        <w:pStyle w:val="ParagrifIsi"/>
      </w:pPr>
    </w:p>
    <w:p w14:paraId="45C0463C" w14:textId="7C534ABA" w:rsidR="00AC7C24" w:rsidRDefault="00AC7C24" w:rsidP="00EC7E1F">
      <w:pPr>
        <w:pStyle w:val="ParagrifIsi"/>
      </w:pPr>
    </w:p>
    <w:p w14:paraId="2266C718" w14:textId="77777777" w:rsidR="00AC7C24" w:rsidRPr="00AC7C24" w:rsidRDefault="00AC7C24" w:rsidP="00EC7E1F">
      <w:pPr>
        <w:pStyle w:val="ParagrifIsi"/>
      </w:pPr>
    </w:p>
    <w:p w14:paraId="521FBF81" w14:textId="40F1A655" w:rsidR="00A61FE9" w:rsidRPr="003D3E1E" w:rsidRDefault="00BB5ABE" w:rsidP="000A45AF">
      <w:pPr>
        <w:pStyle w:val="Subtitle"/>
        <w:numPr>
          <w:ilvl w:val="0"/>
          <w:numId w:val="15"/>
        </w:numPr>
        <w:ind w:left="567" w:hanging="567"/>
        <w:rPr>
          <w:i/>
          <w:iCs/>
        </w:rPr>
      </w:pPr>
      <w:r w:rsidRPr="003D3E1E">
        <w:rPr>
          <w:i/>
          <w:iCs/>
        </w:rPr>
        <w:lastRenderedPageBreak/>
        <w:t>State Diagram User</w:t>
      </w:r>
    </w:p>
    <w:p w14:paraId="75E804AE" w14:textId="522AA131" w:rsidR="00E5463F" w:rsidRPr="001E1AF6" w:rsidRDefault="00D11359" w:rsidP="00AC46F1">
      <w:r>
        <w:rPr>
          <w:i/>
          <w:iCs/>
        </w:rPr>
        <w:t>State diagram user</w:t>
      </w:r>
      <w:r>
        <w:t xml:space="preserve"> pada gambar 3.18 menggambarkan </w:t>
      </w:r>
      <w:r w:rsidR="000D6ED5">
        <w:t xml:space="preserve">perubahan </w:t>
      </w:r>
      <w:r>
        <w:t>perilaku</w:t>
      </w:r>
      <w:r w:rsidR="000D6ED5">
        <w:t xml:space="preserve"> pada</w:t>
      </w:r>
      <w:r>
        <w:t xml:space="preserve"> sistem ketika </w:t>
      </w:r>
      <w:r w:rsidRPr="00D11359">
        <w:rPr>
          <w:i/>
          <w:iCs/>
        </w:rPr>
        <w:t>user</w:t>
      </w:r>
      <w:r>
        <w:t xml:space="preserve"> melakukan </w:t>
      </w:r>
      <w:r w:rsidR="001E1AF6">
        <w:t xml:space="preserve">proses masuk atau </w:t>
      </w:r>
      <w:r w:rsidR="001E1AF6">
        <w:rPr>
          <w:i/>
          <w:iCs/>
        </w:rPr>
        <w:t>login</w:t>
      </w:r>
      <w:r w:rsidR="001E1AF6">
        <w:t xml:space="preserve"> ke aplikasi.</w:t>
      </w:r>
    </w:p>
    <w:p w14:paraId="521DFAD4" w14:textId="77777777" w:rsidR="0065649F" w:rsidRDefault="004668B6" w:rsidP="0065649F">
      <w:pPr>
        <w:pStyle w:val="Gambar"/>
        <w:keepNext/>
      </w:pPr>
      <w:r>
        <w:drawing>
          <wp:inline distT="0" distB="0" distL="0" distR="0" wp14:anchorId="53396FF6" wp14:editId="31490F40">
            <wp:extent cx="5040000" cy="5760000"/>
            <wp:effectExtent l="0" t="0" r="8255"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8"/>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5040000" cy="5760000"/>
                    </a:xfrm>
                    <a:prstGeom prst="rect">
                      <a:avLst/>
                    </a:prstGeom>
                  </pic:spPr>
                </pic:pic>
              </a:graphicData>
            </a:graphic>
          </wp:inline>
        </w:drawing>
      </w:r>
    </w:p>
    <w:p w14:paraId="7D1BED9A" w14:textId="41C5BAA6" w:rsidR="00750057" w:rsidRDefault="0065649F" w:rsidP="00750057">
      <w:pPr>
        <w:pStyle w:val="Caption"/>
        <w:jc w:val="center"/>
        <w:rPr>
          <w:b w:val="0"/>
          <w:i/>
        </w:rPr>
      </w:pPr>
      <w:bookmarkStart w:id="189" w:name="_Toc75524644"/>
      <w:r>
        <w:t>Gambar 3.</w:t>
      </w:r>
      <w:r>
        <w:fldChar w:fldCharType="begin"/>
      </w:r>
      <w:r>
        <w:instrText xml:space="preserve"> SEQ Gambar_3. \* ARABIC </w:instrText>
      </w:r>
      <w:r>
        <w:fldChar w:fldCharType="separate"/>
      </w:r>
      <w:r w:rsidR="00554840">
        <w:rPr>
          <w:noProof/>
        </w:rPr>
        <w:t>18</w:t>
      </w:r>
      <w:r>
        <w:fldChar w:fldCharType="end"/>
      </w:r>
      <w:r>
        <w:t xml:space="preserve"> </w:t>
      </w:r>
      <w:r>
        <w:rPr>
          <w:b w:val="0"/>
          <w:i/>
        </w:rPr>
        <w:t>State Diagram User</w:t>
      </w:r>
      <w:bookmarkEnd w:id="189"/>
    </w:p>
    <w:p w14:paraId="6B920CDA" w14:textId="17669A0B" w:rsidR="00750057" w:rsidRDefault="00750057" w:rsidP="00EC7E1F">
      <w:pPr>
        <w:pStyle w:val="ParagrifIsi"/>
        <w:rPr>
          <w:lang w:eastAsia="en-US"/>
        </w:rPr>
      </w:pPr>
    </w:p>
    <w:p w14:paraId="56306878" w14:textId="1A24A095" w:rsidR="00AC7C24" w:rsidRDefault="00AC7C24" w:rsidP="00EC7E1F">
      <w:pPr>
        <w:pStyle w:val="ParagrifIsi"/>
        <w:rPr>
          <w:lang w:eastAsia="en-US"/>
        </w:rPr>
      </w:pPr>
    </w:p>
    <w:p w14:paraId="0A313791" w14:textId="1D2D7B70" w:rsidR="00AC7C24" w:rsidRDefault="00AC7C24" w:rsidP="00EC7E1F">
      <w:pPr>
        <w:pStyle w:val="ParagrifIsi"/>
        <w:rPr>
          <w:lang w:eastAsia="en-US"/>
        </w:rPr>
      </w:pPr>
    </w:p>
    <w:p w14:paraId="74E52F48" w14:textId="1753D4D2" w:rsidR="00AC7C24" w:rsidRDefault="00AC7C24" w:rsidP="00EC7E1F">
      <w:pPr>
        <w:pStyle w:val="ParagrifIsi"/>
        <w:rPr>
          <w:lang w:eastAsia="en-US"/>
        </w:rPr>
      </w:pPr>
    </w:p>
    <w:p w14:paraId="061832EA" w14:textId="77777777" w:rsidR="00AC7C24" w:rsidRPr="00750057" w:rsidRDefault="00AC7C24" w:rsidP="00EC7E1F">
      <w:pPr>
        <w:pStyle w:val="ParagrifIsi"/>
        <w:rPr>
          <w:lang w:eastAsia="en-US"/>
        </w:rPr>
      </w:pPr>
    </w:p>
    <w:p w14:paraId="3F91FEC3" w14:textId="7D4664CE" w:rsidR="00BB5ABE" w:rsidRPr="003D3E1E" w:rsidRDefault="00BB5ABE" w:rsidP="003D3E1E">
      <w:pPr>
        <w:pStyle w:val="Subtitle"/>
        <w:rPr>
          <w:i/>
          <w:iCs/>
        </w:rPr>
      </w:pPr>
      <w:r w:rsidRPr="003D3E1E">
        <w:rPr>
          <w:i/>
          <w:iCs/>
        </w:rPr>
        <w:lastRenderedPageBreak/>
        <w:t>State Diagram Chat</w:t>
      </w:r>
    </w:p>
    <w:p w14:paraId="25B43A01" w14:textId="312F27D5" w:rsidR="001E1AF6" w:rsidRDefault="001E1AF6" w:rsidP="0081347C">
      <w:r>
        <w:rPr>
          <w:i/>
          <w:iCs/>
        </w:rPr>
        <w:t xml:space="preserve">State diagram chat </w:t>
      </w:r>
      <w:r>
        <w:t>pada gambar 3.1</w:t>
      </w:r>
      <w:r w:rsidR="00F0451A">
        <w:t>9</w:t>
      </w:r>
      <w:r>
        <w:t xml:space="preserve"> menggambarkan</w:t>
      </w:r>
      <w:r w:rsidR="0081347C">
        <w:t xml:space="preserve"> perubahan perilaku pada sistem ketika </w:t>
      </w:r>
      <w:r w:rsidR="0081347C" w:rsidRPr="0081347C">
        <w:rPr>
          <w:i/>
          <w:iCs/>
        </w:rPr>
        <w:t>user</w:t>
      </w:r>
      <w:r w:rsidR="0081347C">
        <w:t xml:space="preserve"> mengirimkan pesan kepada </w:t>
      </w:r>
      <w:r w:rsidR="0081347C">
        <w:rPr>
          <w:i/>
          <w:iCs/>
        </w:rPr>
        <w:t>user</w:t>
      </w:r>
      <w:r w:rsidR="0081347C">
        <w:t xml:space="preserve"> lain.</w:t>
      </w:r>
    </w:p>
    <w:p w14:paraId="59497B53" w14:textId="77777777" w:rsidR="0065649F" w:rsidRDefault="0081347C" w:rsidP="0065649F">
      <w:pPr>
        <w:pStyle w:val="Gambar"/>
        <w:keepNext/>
      </w:pPr>
      <w:r w:rsidRPr="00F0451A">
        <w:drawing>
          <wp:inline distT="0" distB="0" distL="0" distR="0" wp14:anchorId="24AF39F9" wp14:editId="154E55CC">
            <wp:extent cx="5040000" cy="5760000"/>
            <wp:effectExtent l="0" t="0" r="8255"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5040000" cy="5760000"/>
                    </a:xfrm>
                    <a:prstGeom prst="rect">
                      <a:avLst/>
                    </a:prstGeom>
                  </pic:spPr>
                </pic:pic>
              </a:graphicData>
            </a:graphic>
          </wp:inline>
        </w:drawing>
      </w:r>
    </w:p>
    <w:p w14:paraId="740671E1" w14:textId="38552C6F" w:rsidR="003466AE" w:rsidRDefault="0065649F" w:rsidP="00750057">
      <w:pPr>
        <w:pStyle w:val="Caption"/>
        <w:jc w:val="center"/>
        <w:rPr>
          <w:b w:val="0"/>
          <w:bCs w:val="0"/>
          <w:i/>
          <w:iCs/>
        </w:rPr>
      </w:pPr>
      <w:bookmarkStart w:id="190" w:name="_Toc75524645"/>
      <w:r>
        <w:t>Gambar 3.</w:t>
      </w:r>
      <w:r>
        <w:fldChar w:fldCharType="begin"/>
      </w:r>
      <w:r>
        <w:instrText xml:space="preserve"> SEQ Gambar_3. \* ARABIC </w:instrText>
      </w:r>
      <w:r>
        <w:fldChar w:fldCharType="separate"/>
      </w:r>
      <w:r w:rsidR="00554840">
        <w:rPr>
          <w:noProof/>
        </w:rPr>
        <w:t>19</w:t>
      </w:r>
      <w:r>
        <w:fldChar w:fldCharType="end"/>
      </w:r>
      <w:r>
        <w:t xml:space="preserve"> </w:t>
      </w:r>
      <w:r w:rsidRPr="00337A39">
        <w:rPr>
          <w:b w:val="0"/>
          <w:bCs w:val="0"/>
          <w:i/>
          <w:iCs/>
        </w:rPr>
        <w:t>State Diagram Chat</w:t>
      </w:r>
      <w:bookmarkEnd w:id="190"/>
    </w:p>
    <w:p w14:paraId="7AA5F386" w14:textId="4B7C664C" w:rsidR="00750057" w:rsidRDefault="00750057" w:rsidP="00750057">
      <w:pPr>
        <w:rPr>
          <w:lang w:eastAsia="en-US"/>
        </w:rPr>
      </w:pPr>
    </w:p>
    <w:p w14:paraId="7E6D4CF2" w14:textId="422DC9DD" w:rsidR="00750057" w:rsidRDefault="00750057" w:rsidP="00EC7E1F">
      <w:pPr>
        <w:pStyle w:val="ParagrifIsi"/>
        <w:rPr>
          <w:lang w:eastAsia="en-US"/>
        </w:rPr>
      </w:pPr>
    </w:p>
    <w:p w14:paraId="71A5F721" w14:textId="070690A6" w:rsidR="00750057" w:rsidRDefault="00750057" w:rsidP="00EC7E1F">
      <w:pPr>
        <w:pStyle w:val="ParagrifIsi"/>
        <w:rPr>
          <w:lang w:eastAsia="en-US"/>
        </w:rPr>
      </w:pPr>
    </w:p>
    <w:p w14:paraId="21E7D3E6" w14:textId="55B8DCBF" w:rsidR="00750057" w:rsidRDefault="00750057" w:rsidP="00EC7E1F">
      <w:pPr>
        <w:pStyle w:val="ParagrifIsi"/>
        <w:rPr>
          <w:lang w:eastAsia="en-US"/>
        </w:rPr>
      </w:pPr>
    </w:p>
    <w:p w14:paraId="2FF95C16" w14:textId="5BF0B191" w:rsidR="00750057" w:rsidRDefault="00750057" w:rsidP="00EC7E1F">
      <w:pPr>
        <w:pStyle w:val="ParagrifIsi"/>
        <w:rPr>
          <w:lang w:eastAsia="en-US"/>
        </w:rPr>
      </w:pPr>
    </w:p>
    <w:p w14:paraId="3BD8FD50" w14:textId="77777777" w:rsidR="00AC7C24" w:rsidRPr="00750057" w:rsidRDefault="00AC7C24" w:rsidP="00EC7E1F">
      <w:pPr>
        <w:pStyle w:val="ParagrifIsi"/>
        <w:rPr>
          <w:lang w:eastAsia="en-US"/>
        </w:rPr>
      </w:pPr>
    </w:p>
    <w:p w14:paraId="7CD2375B" w14:textId="1AC2070C" w:rsidR="00BB5ABE" w:rsidRPr="003D3E1E" w:rsidRDefault="00BB5ABE" w:rsidP="003D3E1E">
      <w:pPr>
        <w:pStyle w:val="Subtitle"/>
        <w:rPr>
          <w:i/>
          <w:iCs/>
        </w:rPr>
      </w:pPr>
      <w:r w:rsidRPr="003D3E1E">
        <w:rPr>
          <w:i/>
          <w:iCs/>
        </w:rPr>
        <w:lastRenderedPageBreak/>
        <w:t>State Diagram Contact</w:t>
      </w:r>
    </w:p>
    <w:p w14:paraId="20950E65" w14:textId="2F11119C" w:rsidR="003466AE" w:rsidRDefault="00096CFD" w:rsidP="003466AE">
      <w:r>
        <w:rPr>
          <w:i/>
          <w:iCs/>
        </w:rPr>
        <w:t xml:space="preserve">State diagram contact </w:t>
      </w:r>
      <w:r>
        <w:t xml:space="preserve">pada gambar 3.20 menggambarkan perilaku sistem ketika </w:t>
      </w:r>
      <w:r>
        <w:rPr>
          <w:i/>
          <w:iCs/>
        </w:rPr>
        <w:t xml:space="preserve">user </w:t>
      </w:r>
      <w:r>
        <w:t>mengakses fitur kontak.</w:t>
      </w:r>
    </w:p>
    <w:p w14:paraId="472C48F3" w14:textId="77777777" w:rsidR="0065649F" w:rsidRDefault="003466AE" w:rsidP="0065649F">
      <w:pPr>
        <w:pStyle w:val="Gambar"/>
        <w:keepNext/>
      </w:pPr>
      <w:r>
        <w:drawing>
          <wp:inline distT="0" distB="0" distL="0" distR="0" wp14:anchorId="0FA0DB75" wp14:editId="72CD2047">
            <wp:extent cx="3600000" cy="3600000"/>
            <wp:effectExtent l="0" t="0" r="635" b="635"/>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03E693C7" w14:textId="31B99841" w:rsidR="00337A39" w:rsidRDefault="0065649F" w:rsidP="0065649F">
      <w:pPr>
        <w:pStyle w:val="Caption"/>
        <w:jc w:val="center"/>
      </w:pPr>
      <w:bookmarkStart w:id="191" w:name="_Toc75524646"/>
      <w:r>
        <w:t>Gambar 3.</w:t>
      </w:r>
      <w:r>
        <w:fldChar w:fldCharType="begin"/>
      </w:r>
      <w:r>
        <w:instrText xml:space="preserve"> SEQ Gambar_3. \* ARABIC </w:instrText>
      </w:r>
      <w:r>
        <w:fldChar w:fldCharType="separate"/>
      </w:r>
      <w:r w:rsidR="00554840">
        <w:rPr>
          <w:noProof/>
        </w:rPr>
        <w:t>20</w:t>
      </w:r>
      <w:r>
        <w:fldChar w:fldCharType="end"/>
      </w:r>
      <w:r>
        <w:t xml:space="preserve"> </w:t>
      </w:r>
      <w:r>
        <w:rPr>
          <w:b w:val="0"/>
          <w:i/>
        </w:rPr>
        <w:t>State Diagram Contact</w:t>
      </w:r>
      <w:bookmarkEnd w:id="191"/>
    </w:p>
    <w:p w14:paraId="772A463B" w14:textId="693C57DE" w:rsidR="00AE33B4" w:rsidRPr="00466BDD" w:rsidRDefault="00AE33B4" w:rsidP="00AE33B4">
      <w:pPr>
        <w:pStyle w:val="Heading4"/>
        <w:rPr>
          <w:lang w:val="id-ID"/>
        </w:rPr>
      </w:pPr>
      <w:r>
        <w:rPr>
          <w:lang w:val="id-ID"/>
        </w:rPr>
        <w:t>Sequ</w:t>
      </w:r>
      <w:r w:rsidR="00525649">
        <w:rPr>
          <w:lang w:val="id-ID"/>
        </w:rPr>
        <w:t>e</w:t>
      </w:r>
      <w:r>
        <w:rPr>
          <w:lang w:val="id-ID"/>
        </w:rPr>
        <w:t>nce Diagram</w:t>
      </w:r>
    </w:p>
    <w:p w14:paraId="28137F4F" w14:textId="4D87A075" w:rsidR="006A205C" w:rsidRDefault="00C71B97" w:rsidP="00AC46F1">
      <w:r w:rsidRPr="006B7C39">
        <w:rPr>
          <w:i/>
        </w:rPr>
        <w:t>Sequence Diagram</w:t>
      </w:r>
      <w:r w:rsidRPr="0097045B">
        <w:t xml:space="preserve"> merupakan salah satu diagram </w:t>
      </w:r>
      <w:r>
        <w:t>interaksi</w:t>
      </w:r>
      <w:r w:rsidRPr="0097045B">
        <w:t xml:space="preserve"> yang menjelaskan bagaimana suatu operasi itu dilakukan, pesan apa yang dikirim dan kapan pelaksanaannya. Diagram</w:t>
      </w:r>
      <w:r>
        <w:t xml:space="preserve"> </w:t>
      </w:r>
      <w:r w:rsidRPr="0097045B">
        <w:t>ini diatur berdasarkan wakt</w:t>
      </w:r>
      <w:r>
        <w:t>u di</w:t>
      </w:r>
      <w:r w:rsidR="00D11359">
        <w:t xml:space="preserve"> </w:t>
      </w:r>
      <w:r>
        <w:t>mana o</w:t>
      </w:r>
      <w:r w:rsidRPr="0097045B">
        <w:t>b</w:t>
      </w:r>
      <w:r w:rsidR="00D11359">
        <w:t>j</w:t>
      </w:r>
      <w:r w:rsidRPr="0097045B">
        <w:t>ek-ob</w:t>
      </w:r>
      <w:r w:rsidR="00D11359">
        <w:t>j</w:t>
      </w:r>
      <w:r w:rsidRPr="0097045B">
        <w:t>ek yang berkaitan dengan proses berjalannya operasi diurutkan dari kiri ke kanan berdasarkan waktu terjadinya dalam pesanan yang terurut.</w:t>
      </w:r>
    </w:p>
    <w:p w14:paraId="2137BDC9" w14:textId="6DE0892D" w:rsidR="00C71B97" w:rsidRDefault="00525649" w:rsidP="000A45AF">
      <w:pPr>
        <w:pStyle w:val="Subtitle"/>
        <w:numPr>
          <w:ilvl w:val="0"/>
          <w:numId w:val="16"/>
        </w:numPr>
        <w:ind w:left="567" w:hanging="567"/>
      </w:pPr>
      <w:r w:rsidRPr="00525649">
        <w:rPr>
          <w:i/>
          <w:iCs/>
        </w:rPr>
        <w:t xml:space="preserve">Sequence </w:t>
      </w:r>
      <w:r w:rsidR="00C71B97" w:rsidRPr="007D08A6">
        <w:rPr>
          <w:i/>
          <w:iCs/>
        </w:rPr>
        <w:t>Diagram Login</w:t>
      </w:r>
      <w:r w:rsidR="00C71B97">
        <w:t xml:space="preserve"> Aplikasi</w:t>
      </w:r>
    </w:p>
    <w:p w14:paraId="3065BCFF" w14:textId="1F5A5C56" w:rsidR="00C71B97" w:rsidRPr="00D120D5" w:rsidRDefault="00525649" w:rsidP="00AC46F1">
      <w:r w:rsidRPr="00525649">
        <w:rPr>
          <w:i/>
          <w:iCs/>
        </w:rPr>
        <w:t xml:space="preserve">Sequence </w:t>
      </w:r>
      <w:r w:rsidR="00D120D5">
        <w:rPr>
          <w:i/>
          <w:iCs/>
        </w:rPr>
        <w:t xml:space="preserve">diagram login </w:t>
      </w:r>
      <w:r w:rsidR="00D120D5" w:rsidRPr="00D120D5">
        <w:t>aplikasi</w:t>
      </w:r>
      <w:r w:rsidR="00D120D5">
        <w:t xml:space="preserve"> pada gambar 3.</w:t>
      </w:r>
      <w:r w:rsidR="003F6FB6">
        <w:t>21</w:t>
      </w:r>
      <w:r w:rsidR="00D120D5">
        <w:t xml:space="preserve"> menggambarkan proses sistem </w:t>
      </w:r>
      <w:r w:rsidR="00A30540">
        <w:t>ketika melakukan</w:t>
      </w:r>
      <w:r w:rsidR="00D120D5">
        <w:t xml:space="preserve"> autentikasi data </w:t>
      </w:r>
      <w:r w:rsidR="00D120D5">
        <w:rPr>
          <w:i/>
          <w:iCs/>
        </w:rPr>
        <w:t>user</w:t>
      </w:r>
      <w:r w:rsidR="00D120D5">
        <w:t xml:space="preserve"> untuk dapat masuk ke halaman utama aplikasi.</w:t>
      </w:r>
    </w:p>
    <w:p w14:paraId="49A52FF8" w14:textId="77777777" w:rsidR="0065649F" w:rsidRDefault="00D120D5" w:rsidP="0065649F">
      <w:pPr>
        <w:pStyle w:val="Gambar"/>
        <w:keepNext/>
      </w:pPr>
      <w:r>
        <w:lastRenderedPageBreak/>
        <w:drawing>
          <wp:inline distT="0" distB="0" distL="0" distR="0" wp14:anchorId="4D16F4D5" wp14:editId="2D281617">
            <wp:extent cx="5040000" cy="3240000"/>
            <wp:effectExtent l="0" t="0" r="8255"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pic:cNvPicPr preferRelativeResize="0">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040000" cy="3240000"/>
                    </a:xfrm>
                    <a:prstGeom prst="rect">
                      <a:avLst/>
                    </a:prstGeom>
                    <a:noFill/>
                    <a:ln>
                      <a:noFill/>
                    </a:ln>
                  </pic:spPr>
                </pic:pic>
              </a:graphicData>
            </a:graphic>
          </wp:inline>
        </w:drawing>
      </w:r>
    </w:p>
    <w:p w14:paraId="7AA76E93" w14:textId="3A05E274" w:rsidR="00337A39" w:rsidRDefault="0065649F" w:rsidP="0065649F">
      <w:pPr>
        <w:pStyle w:val="Caption"/>
        <w:jc w:val="center"/>
      </w:pPr>
      <w:bookmarkStart w:id="192" w:name="_Toc75524647"/>
      <w:r>
        <w:t>Gambar 3.</w:t>
      </w:r>
      <w:r>
        <w:fldChar w:fldCharType="begin"/>
      </w:r>
      <w:r>
        <w:instrText xml:space="preserve"> SEQ Gambar_3. \* ARABIC </w:instrText>
      </w:r>
      <w:r>
        <w:fldChar w:fldCharType="separate"/>
      </w:r>
      <w:r w:rsidR="00554840">
        <w:rPr>
          <w:noProof/>
        </w:rPr>
        <w:t>21</w:t>
      </w:r>
      <w:r>
        <w:fldChar w:fldCharType="end"/>
      </w:r>
      <w:r>
        <w:t xml:space="preserve"> </w:t>
      </w:r>
      <w:r w:rsidR="00525649" w:rsidRPr="00525649">
        <w:rPr>
          <w:b w:val="0"/>
          <w:i/>
          <w:iCs/>
        </w:rPr>
        <w:t xml:space="preserve">Sequence </w:t>
      </w:r>
      <w:r w:rsidRPr="0009466B">
        <w:rPr>
          <w:b w:val="0"/>
          <w:i/>
          <w:iCs/>
        </w:rPr>
        <w:t>Diagram Login</w:t>
      </w:r>
      <w:bookmarkEnd w:id="192"/>
    </w:p>
    <w:p w14:paraId="126284DF" w14:textId="748E0531" w:rsidR="00C71B97" w:rsidRPr="00D120D5" w:rsidRDefault="00525649" w:rsidP="003D3E1E">
      <w:pPr>
        <w:pStyle w:val="Subtitle"/>
      </w:pPr>
      <w:r w:rsidRPr="00525649">
        <w:rPr>
          <w:i/>
          <w:iCs/>
        </w:rPr>
        <w:t xml:space="preserve">Sequence </w:t>
      </w:r>
      <w:r w:rsidR="00C71B97" w:rsidRPr="003D3E1E">
        <w:rPr>
          <w:i/>
          <w:iCs/>
        </w:rPr>
        <w:t>Diagram</w:t>
      </w:r>
      <w:r w:rsidR="00D120D5">
        <w:t xml:space="preserve"> Memuat</w:t>
      </w:r>
      <w:r w:rsidR="00C71B97">
        <w:t xml:space="preserve"> </w:t>
      </w:r>
      <w:r w:rsidR="00C71B97" w:rsidRPr="003D3E1E">
        <w:rPr>
          <w:i/>
          <w:iCs/>
        </w:rPr>
        <w:t>Chat</w:t>
      </w:r>
    </w:p>
    <w:p w14:paraId="5AC4CA58" w14:textId="0D0D500D" w:rsidR="00D120D5" w:rsidRPr="00D120D5" w:rsidRDefault="00525649" w:rsidP="00AC46F1">
      <w:r w:rsidRPr="00525649">
        <w:rPr>
          <w:i/>
          <w:iCs/>
        </w:rPr>
        <w:t xml:space="preserve">Sequence </w:t>
      </w:r>
      <w:r w:rsidR="00D120D5">
        <w:rPr>
          <w:i/>
          <w:iCs/>
        </w:rPr>
        <w:t xml:space="preserve">diagram chat </w:t>
      </w:r>
      <w:r w:rsidR="00D120D5">
        <w:t>pada gambar 3.</w:t>
      </w:r>
      <w:r w:rsidR="003F6FB6">
        <w:t>22</w:t>
      </w:r>
      <w:r w:rsidR="00D120D5">
        <w:t xml:space="preserve"> menggambarkan proses sistem </w:t>
      </w:r>
      <w:r w:rsidR="00A30540">
        <w:t xml:space="preserve">ketika </w:t>
      </w:r>
      <w:r w:rsidR="00D120D5">
        <w:t xml:space="preserve">memuat daftar </w:t>
      </w:r>
      <w:r w:rsidR="00D120D5">
        <w:rPr>
          <w:i/>
          <w:iCs/>
        </w:rPr>
        <w:t xml:space="preserve">chat </w:t>
      </w:r>
      <w:r w:rsidR="00D120D5">
        <w:t>dan kemudian memuat daftar pesan pada ruang obrolan.</w:t>
      </w:r>
    </w:p>
    <w:p w14:paraId="37A0071B" w14:textId="77777777" w:rsidR="0065649F" w:rsidRDefault="00D120D5" w:rsidP="0065649F">
      <w:pPr>
        <w:pStyle w:val="Gambar"/>
        <w:keepNext/>
      </w:pPr>
      <w:r>
        <w:drawing>
          <wp:inline distT="0" distB="0" distL="0" distR="0" wp14:anchorId="19BC487C" wp14:editId="2B188F7C">
            <wp:extent cx="5040000" cy="2880000"/>
            <wp:effectExtent l="0" t="0" r="8255"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pic:cNvPicPr preferRelativeResize="0">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040000" cy="2880000"/>
                    </a:xfrm>
                    <a:prstGeom prst="rect">
                      <a:avLst/>
                    </a:prstGeom>
                    <a:noFill/>
                    <a:ln>
                      <a:noFill/>
                    </a:ln>
                  </pic:spPr>
                </pic:pic>
              </a:graphicData>
            </a:graphic>
          </wp:inline>
        </w:drawing>
      </w:r>
    </w:p>
    <w:p w14:paraId="184BA8C0" w14:textId="5E49C2D0" w:rsidR="00337A39" w:rsidRDefault="0065649F" w:rsidP="0065649F">
      <w:pPr>
        <w:pStyle w:val="Caption"/>
        <w:jc w:val="center"/>
      </w:pPr>
      <w:bookmarkStart w:id="193" w:name="_Toc75524648"/>
      <w:r>
        <w:t>Gambar 3.</w:t>
      </w:r>
      <w:r>
        <w:fldChar w:fldCharType="begin"/>
      </w:r>
      <w:r>
        <w:instrText xml:space="preserve"> SEQ Gambar_3. \* ARABIC </w:instrText>
      </w:r>
      <w:r>
        <w:fldChar w:fldCharType="separate"/>
      </w:r>
      <w:r w:rsidR="00554840">
        <w:rPr>
          <w:noProof/>
        </w:rPr>
        <w:t>22</w:t>
      </w:r>
      <w:r>
        <w:fldChar w:fldCharType="end"/>
      </w:r>
      <w:r>
        <w:t xml:space="preserve"> </w:t>
      </w:r>
      <w:r w:rsidR="00525649" w:rsidRPr="00525649">
        <w:rPr>
          <w:b w:val="0"/>
          <w:i/>
          <w:iCs/>
        </w:rPr>
        <w:t xml:space="preserve">Sequence </w:t>
      </w:r>
      <w:r w:rsidRPr="0065649F">
        <w:rPr>
          <w:b w:val="0"/>
          <w:i/>
          <w:iCs/>
        </w:rPr>
        <w:t>Diagram</w:t>
      </w:r>
      <w:r w:rsidRPr="00351731">
        <w:rPr>
          <w:b w:val="0"/>
        </w:rPr>
        <w:t xml:space="preserve"> Memuat </w:t>
      </w:r>
      <w:r w:rsidRPr="00351731">
        <w:rPr>
          <w:b w:val="0"/>
          <w:i/>
          <w:iCs/>
        </w:rPr>
        <w:t>Chat</w:t>
      </w:r>
      <w:bookmarkEnd w:id="193"/>
    </w:p>
    <w:p w14:paraId="091B9F5F" w14:textId="3DB63BAF" w:rsidR="00D120D5" w:rsidRDefault="00525649" w:rsidP="003D3E1E">
      <w:pPr>
        <w:pStyle w:val="Subtitle"/>
      </w:pPr>
      <w:r w:rsidRPr="00525649">
        <w:rPr>
          <w:i/>
          <w:iCs/>
        </w:rPr>
        <w:t xml:space="preserve">Sequence </w:t>
      </w:r>
      <w:r w:rsidR="005F1CC9" w:rsidRPr="003D3E1E">
        <w:rPr>
          <w:i/>
          <w:iCs/>
        </w:rPr>
        <w:t>Diagram</w:t>
      </w:r>
      <w:r w:rsidR="005F1CC9">
        <w:t xml:space="preserve"> Mengirim Pesan</w:t>
      </w:r>
    </w:p>
    <w:p w14:paraId="1ABDDD9D" w14:textId="47CC8DCB" w:rsidR="005F1CC9" w:rsidRPr="005F1CC9" w:rsidRDefault="00525649" w:rsidP="00AC46F1">
      <w:r w:rsidRPr="00525649">
        <w:rPr>
          <w:i/>
          <w:iCs/>
        </w:rPr>
        <w:t xml:space="preserve">Sequence </w:t>
      </w:r>
      <w:r w:rsidR="005F1CC9">
        <w:rPr>
          <w:i/>
          <w:iCs/>
        </w:rPr>
        <w:t xml:space="preserve">diagram </w:t>
      </w:r>
      <w:r w:rsidR="005F1CC9">
        <w:t>mengirim pesan pada gambar 3.</w:t>
      </w:r>
      <w:r w:rsidR="003F6FB6">
        <w:t>23</w:t>
      </w:r>
      <w:r w:rsidR="005F1CC9">
        <w:t xml:space="preserve"> menggambarkan proses sistem </w:t>
      </w:r>
      <w:r w:rsidR="00A30540">
        <w:t>ketika</w:t>
      </w:r>
      <w:r w:rsidR="005F1CC9">
        <w:t xml:space="preserve"> menangani pengiriman pesan oleh </w:t>
      </w:r>
      <w:r w:rsidR="005F1CC9">
        <w:rPr>
          <w:i/>
          <w:iCs/>
        </w:rPr>
        <w:t>user</w:t>
      </w:r>
      <w:r w:rsidR="005F1CC9">
        <w:t xml:space="preserve">. </w:t>
      </w:r>
    </w:p>
    <w:p w14:paraId="40D7A2B8" w14:textId="77777777" w:rsidR="0065649F" w:rsidRDefault="005F1CC9" w:rsidP="0065649F">
      <w:pPr>
        <w:pStyle w:val="Gambar"/>
        <w:keepNext/>
      </w:pPr>
      <w:r>
        <w:lastRenderedPageBreak/>
        <w:drawing>
          <wp:inline distT="0" distB="0" distL="0" distR="0" wp14:anchorId="528FE5E5" wp14:editId="471FA647">
            <wp:extent cx="5040000" cy="2880000"/>
            <wp:effectExtent l="0" t="0" r="8255"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040000" cy="2880000"/>
                    </a:xfrm>
                    <a:prstGeom prst="rect">
                      <a:avLst/>
                    </a:prstGeom>
                    <a:noFill/>
                    <a:ln>
                      <a:noFill/>
                    </a:ln>
                  </pic:spPr>
                </pic:pic>
              </a:graphicData>
            </a:graphic>
          </wp:inline>
        </w:drawing>
      </w:r>
    </w:p>
    <w:p w14:paraId="142969E7" w14:textId="6D5C0698" w:rsidR="00337A39" w:rsidRDefault="0065649F" w:rsidP="0065649F">
      <w:pPr>
        <w:pStyle w:val="Caption"/>
        <w:jc w:val="center"/>
      </w:pPr>
      <w:bookmarkStart w:id="194" w:name="_Toc75524649"/>
      <w:r>
        <w:t>Gambar 3.</w:t>
      </w:r>
      <w:r>
        <w:fldChar w:fldCharType="begin"/>
      </w:r>
      <w:r>
        <w:instrText xml:space="preserve"> SEQ Gambar_3. \* ARABIC </w:instrText>
      </w:r>
      <w:r>
        <w:fldChar w:fldCharType="separate"/>
      </w:r>
      <w:r w:rsidR="00554840">
        <w:rPr>
          <w:noProof/>
        </w:rPr>
        <w:t>23</w:t>
      </w:r>
      <w:r>
        <w:fldChar w:fldCharType="end"/>
      </w:r>
      <w:r>
        <w:t xml:space="preserve"> </w:t>
      </w:r>
      <w:r w:rsidR="00525649" w:rsidRPr="00525649">
        <w:rPr>
          <w:b w:val="0"/>
          <w:bCs w:val="0"/>
          <w:i/>
          <w:iCs/>
        </w:rPr>
        <w:t xml:space="preserve">Sequence </w:t>
      </w:r>
      <w:r w:rsidRPr="0009466B">
        <w:rPr>
          <w:b w:val="0"/>
          <w:bCs w:val="0"/>
          <w:i/>
          <w:iCs/>
        </w:rPr>
        <w:t>Diagram</w:t>
      </w:r>
      <w:r w:rsidRPr="0009466B">
        <w:rPr>
          <w:b w:val="0"/>
          <w:bCs w:val="0"/>
        </w:rPr>
        <w:t xml:space="preserve"> Mengirim </w:t>
      </w:r>
      <w:r w:rsidRPr="0009466B">
        <w:rPr>
          <w:b w:val="0"/>
          <w:bCs w:val="0"/>
          <w:i/>
          <w:iCs/>
        </w:rPr>
        <w:t>Chat</w:t>
      </w:r>
      <w:bookmarkEnd w:id="194"/>
    </w:p>
    <w:p w14:paraId="0E60679C" w14:textId="7AE18847" w:rsidR="00C71B97" w:rsidRDefault="00525649" w:rsidP="003D3E1E">
      <w:pPr>
        <w:pStyle w:val="Subtitle"/>
      </w:pPr>
      <w:r w:rsidRPr="00525649">
        <w:rPr>
          <w:i/>
          <w:iCs/>
        </w:rPr>
        <w:t xml:space="preserve">Sequence </w:t>
      </w:r>
      <w:r w:rsidR="00C71B97" w:rsidRPr="003D3E1E">
        <w:rPr>
          <w:i/>
          <w:iCs/>
        </w:rPr>
        <w:t>Diagram</w:t>
      </w:r>
      <w:r w:rsidR="005F1CC9">
        <w:t xml:space="preserve"> </w:t>
      </w:r>
      <w:r w:rsidR="00C71B97">
        <w:t>Kontak</w:t>
      </w:r>
    </w:p>
    <w:p w14:paraId="52402C12" w14:textId="65C55201" w:rsidR="005F1CC9" w:rsidRDefault="00525649" w:rsidP="00AC46F1">
      <w:r w:rsidRPr="00525649">
        <w:rPr>
          <w:i/>
          <w:iCs/>
        </w:rPr>
        <w:t xml:space="preserve">Sequence </w:t>
      </w:r>
      <w:r w:rsidR="005F1CC9">
        <w:rPr>
          <w:i/>
          <w:iCs/>
        </w:rPr>
        <w:t xml:space="preserve">diagram </w:t>
      </w:r>
      <w:r w:rsidR="005F1CC9">
        <w:t>kontak pada gambar 3.</w:t>
      </w:r>
      <w:r w:rsidR="003F6FB6">
        <w:t>24</w:t>
      </w:r>
      <w:r w:rsidR="005F1CC9">
        <w:t xml:space="preserve"> menggambarkan </w:t>
      </w:r>
      <w:r w:rsidR="00A30540">
        <w:t>proses sistem ketika</w:t>
      </w:r>
      <w:r w:rsidR="006A205C">
        <w:t xml:space="preserve"> memuat dan menampilkan daftar kontak</w:t>
      </w:r>
      <w:r w:rsidR="00A30540">
        <w:t xml:space="preserve"> pada</w:t>
      </w:r>
      <w:r w:rsidR="006A205C">
        <w:t>.</w:t>
      </w:r>
    </w:p>
    <w:p w14:paraId="506B09E2" w14:textId="77777777" w:rsidR="0065649F" w:rsidRDefault="005F1CC9" w:rsidP="0065649F">
      <w:pPr>
        <w:pStyle w:val="Gambar"/>
        <w:keepNext/>
      </w:pPr>
      <w:r>
        <w:drawing>
          <wp:inline distT="0" distB="0" distL="0" distR="0" wp14:anchorId="2F3CEF97" wp14:editId="2E7D3F3B">
            <wp:extent cx="5040000" cy="2880000"/>
            <wp:effectExtent l="0" t="0" r="8255"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pic:cNvPicPr preferRelativeResize="0">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040000" cy="2880000"/>
                    </a:xfrm>
                    <a:prstGeom prst="rect">
                      <a:avLst/>
                    </a:prstGeom>
                    <a:noFill/>
                    <a:ln>
                      <a:noFill/>
                    </a:ln>
                  </pic:spPr>
                </pic:pic>
              </a:graphicData>
            </a:graphic>
          </wp:inline>
        </w:drawing>
      </w:r>
    </w:p>
    <w:p w14:paraId="4FE97EC4" w14:textId="244170A7" w:rsidR="0009466B" w:rsidRDefault="0065649F" w:rsidP="0065649F">
      <w:pPr>
        <w:pStyle w:val="Caption"/>
        <w:jc w:val="center"/>
      </w:pPr>
      <w:bookmarkStart w:id="195" w:name="_Toc75524650"/>
      <w:r>
        <w:t>Gambar 3.</w:t>
      </w:r>
      <w:r>
        <w:fldChar w:fldCharType="begin"/>
      </w:r>
      <w:r>
        <w:instrText xml:space="preserve"> SEQ Gambar_3. \* ARABIC </w:instrText>
      </w:r>
      <w:r>
        <w:fldChar w:fldCharType="separate"/>
      </w:r>
      <w:r w:rsidR="00554840">
        <w:rPr>
          <w:noProof/>
        </w:rPr>
        <w:t>24</w:t>
      </w:r>
      <w:r>
        <w:fldChar w:fldCharType="end"/>
      </w:r>
      <w:r>
        <w:t xml:space="preserve"> </w:t>
      </w:r>
      <w:r w:rsidR="00525649" w:rsidRPr="00525649">
        <w:rPr>
          <w:b w:val="0"/>
          <w:bCs w:val="0"/>
          <w:i/>
          <w:iCs/>
        </w:rPr>
        <w:t xml:space="preserve">Sequence </w:t>
      </w:r>
      <w:r w:rsidRPr="0009466B">
        <w:rPr>
          <w:b w:val="0"/>
          <w:bCs w:val="0"/>
          <w:i/>
          <w:iCs/>
        </w:rPr>
        <w:t>Diagram</w:t>
      </w:r>
      <w:r w:rsidRPr="0009466B">
        <w:rPr>
          <w:b w:val="0"/>
          <w:bCs w:val="0"/>
        </w:rPr>
        <w:t xml:space="preserve"> Memuat Kontak</w:t>
      </w:r>
      <w:bookmarkEnd w:id="195"/>
    </w:p>
    <w:p w14:paraId="4F82B511" w14:textId="0E99FEE1" w:rsidR="00C71B97" w:rsidRDefault="00525649" w:rsidP="003D3E1E">
      <w:pPr>
        <w:pStyle w:val="Subtitle"/>
      </w:pPr>
      <w:r w:rsidRPr="00525649">
        <w:rPr>
          <w:i/>
          <w:iCs/>
        </w:rPr>
        <w:t xml:space="preserve">Sequence </w:t>
      </w:r>
      <w:r w:rsidR="00C71B97" w:rsidRPr="003D3E1E">
        <w:rPr>
          <w:i/>
          <w:iCs/>
        </w:rPr>
        <w:t>Diagram</w:t>
      </w:r>
      <w:r w:rsidR="00C71B97">
        <w:t xml:space="preserve"> Profil Teman</w:t>
      </w:r>
    </w:p>
    <w:p w14:paraId="7BDA65C6" w14:textId="0BAC3557" w:rsidR="006A205C" w:rsidRDefault="00525649" w:rsidP="00AC46F1">
      <w:r w:rsidRPr="00525649">
        <w:rPr>
          <w:i/>
          <w:iCs/>
        </w:rPr>
        <w:t xml:space="preserve">Sequence </w:t>
      </w:r>
      <w:r w:rsidR="006A205C">
        <w:rPr>
          <w:i/>
          <w:iCs/>
        </w:rPr>
        <w:t>diagram</w:t>
      </w:r>
      <w:r w:rsidR="006A205C">
        <w:t xml:space="preserve"> profil teman pada gambar 3.</w:t>
      </w:r>
      <w:r w:rsidR="003F6FB6">
        <w:t>25</w:t>
      </w:r>
      <w:r w:rsidR="006A205C">
        <w:t xml:space="preserve"> menggambarkan proses</w:t>
      </w:r>
      <w:r w:rsidR="00A30540">
        <w:t xml:space="preserve"> sistem ketika memuat atau menampilkan profil teman.</w:t>
      </w:r>
    </w:p>
    <w:p w14:paraId="04A8EC31" w14:textId="77777777" w:rsidR="0065649F" w:rsidRDefault="006A205C" w:rsidP="0065649F">
      <w:pPr>
        <w:pStyle w:val="Gambar"/>
        <w:keepNext/>
      </w:pPr>
      <w:r>
        <w:lastRenderedPageBreak/>
        <w:drawing>
          <wp:inline distT="0" distB="0" distL="0" distR="0" wp14:anchorId="01AB1FAE" wp14:editId="72F8DA2E">
            <wp:extent cx="5040000" cy="2160000"/>
            <wp:effectExtent l="0" t="0" r="8255"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040000" cy="2160000"/>
                    </a:xfrm>
                    <a:prstGeom prst="rect">
                      <a:avLst/>
                    </a:prstGeom>
                    <a:noFill/>
                    <a:ln>
                      <a:noFill/>
                    </a:ln>
                  </pic:spPr>
                </pic:pic>
              </a:graphicData>
            </a:graphic>
          </wp:inline>
        </w:drawing>
      </w:r>
    </w:p>
    <w:p w14:paraId="230A0B88" w14:textId="1FB6E751" w:rsidR="0009466B" w:rsidRDefault="0065649F" w:rsidP="0065649F">
      <w:pPr>
        <w:pStyle w:val="Caption"/>
        <w:jc w:val="center"/>
      </w:pPr>
      <w:bookmarkStart w:id="196" w:name="_Toc75524651"/>
      <w:r>
        <w:t>Gambar 3.</w:t>
      </w:r>
      <w:r>
        <w:fldChar w:fldCharType="begin"/>
      </w:r>
      <w:r>
        <w:instrText xml:space="preserve"> SEQ Gambar_3. \* ARABIC </w:instrText>
      </w:r>
      <w:r>
        <w:fldChar w:fldCharType="separate"/>
      </w:r>
      <w:r w:rsidR="00554840">
        <w:rPr>
          <w:noProof/>
        </w:rPr>
        <w:t>25</w:t>
      </w:r>
      <w:r>
        <w:fldChar w:fldCharType="end"/>
      </w:r>
      <w:r>
        <w:t xml:space="preserve"> </w:t>
      </w:r>
      <w:r w:rsidR="00525649" w:rsidRPr="00525649">
        <w:rPr>
          <w:b w:val="0"/>
          <w:bCs w:val="0"/>
          <w:i/>
          <w:iCs/>
        </w:rPr>
        <w:t xml:space="preserve">Sequence </w:t>
      </w:r>
      <w:r w:rsidRPr="0009466B">
        <w:rPr>
          <w:b w:val="0"/>
          <w:bCs w:val="0"/>
          <w:i/>
          <w:iCs/>
        </w:rPr>
        <w:t>Diagram</w:t>
      </w:r>
      <w:r w:rsidRPr="0009466B">
        <w:rPr>
          <w:b w:val="0"/>
          <w:bCs w:val="0"/>
        </w:rPr>
        <w:t xml:space="preserve"> Profil Teman</w:t>
      </w:r>
      <w:bookmarkEnd w:id="196"/>
    </w:p>
    <w:p w14:paraId="2453BC12" w14:textId="6F4CDC7A" w:rsidR="00C71B97" w:rsidRPr="00C71B97" w:rsidRDefault="00525649" w:rsidP="007D08A6">
      <w:pPr>
        <w:pStyle w:val="Subtitle"/>
      </w:pPr>
      <w:r w:rsidRPr="00525649">
        <w:rPr>
          <w:i/>
          <w:iCs/>
        </w:rPr>
        <w:t xml:space="preserve">Sequence </w:t>
      </w:r>
      <w:r w:rsidR="00C71B97" w:rsidRPr="007D08A6">
        <w:rPr>
          <w:i/>
          <w:iCs/>
        </w:rPr>
        <w:t>Diagram</w:t>
      </w:r>
      <w:r w:rsidR="00C71B97">
        <w:t xml:space="preserve"> Pengaturan</w:t>
      </w:r>
    </w:p>
    <w:p w14:paraId="0BA6E607" w14:textId="601B089D" w:rsidR="00AE33B4" w:rsidRPr="00636E92" w:rsidRDefault="00525649" w:rsidP="00AC46F1">
      <w:r w:rsidRPr="00525649">
        <w:rPr>
          <w:i/>
          <w:iCs/>
        </w:rPr>
        <w:t xml:space="preserve">Sequence </w:t>
      </w:r>
      <w:r w:rsidR="00A30540">
        <w:rPr>
          <w:i/>
          <w:iCs/>
        </w:rPr>
        <w:t xml:space="preserve">diagram </w:t>
      </w:r>
      <w:r w:rsidR="00A30540">
        <w:t xml:space="preserve">pengaturan pada </w:t>
      </w:r>
      <w:r w:rsidR="00636E92">
        <w:t>gambar 3.</w:t>
      </w:r>
      <w:r w:rsidR="003F6FB6">
        <w:t>26</w:t>
      </w:r>
      <w:r w:rsidR="00636E92">
        <w:t xml:space="preserve"> menggambarkan proses sistem ketika </w:t>
      </w:r>
      <w:r w:rsidR="00636E92">
        <w:rPr>
          <w:i/>
          <w:iCs/>
        </w:rPr>
        <w:t>user</w:t>
      </w:r>
      <w:r w:rsidR="00636E92">
        <w:t xml:space="preserve"> memperbarui data profil maupun bahasa yang digunakan </w:t>
      </w:r>
      <w:r w:rsidR="00636E92">
        <w:rPr>
          <w:i/>
          <w:iCs/>
        </w:rPr>
        <w:t>user</w:t>
      </w:r>
      <w:r w:rsidR="00636E92">
        <w:t>.</w:t>
      </w:r>
    </w:p>
    <w:p w14:paraId="23ED8EA0" w14:textId="77777777" w:rsidR="0065649F" w:rsidRDefault="00AE33B4" w:rsidP="00AC46F1">
      <w:pPr>
        <w:pStyle w:val="Gambar"/>
      </w:pPr>
      <w:r>
        <w:drawing>
          <wp:inline distT="0" distB="0" distL="0" distR="0" wp14:anchorId="321C2FB5" wp14:editId="4914909A">
            <wp:extent cx="5040000" cy="2880000"/>
            <wp:effectExtent l="0" t="0" r="8255"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040000" cy="2880000"/>
                    </a:xfrm>
                    <a:prstGeom prst="rect">
                      <a:avLst/>
                    </a:prstGeom>
                    <a:noFill/>
                    <a:ln>
                      <a:noFill/>
                    </a:ln>
                  </pic:spPr>
                </pic:pic>
              </a:graphicData>
            </a:graphic>
          </wp:inline>
        </w:drawing>
      </w:r>
    </w:p>
    <w:p w14:paraId="60B82C7D" w14:textId="439D9ED1" w:rsidR="0009466B" w:rsidRDefault="0065649F" w:rsidP="0065649F">
      <w:pPr>
        <w:pStyle w:val="Caption"/>
        <w:jc w:val="center"/>
      </w:pPr>
      <w:bookmarkStart w:id="197" w:name="_Toc75524652"/>
      <w:r>
        <w:t>Gambar 3.</w:t>
      </w:r>
      <w:r>
        <w:fldChar w:fldCharType="begin"/>
      </w:r>
      <w:r>
        <w:instrText xml:space="preserve"> SEQ Gambar_3. \* ARABIC </w:instrText>
      </w:r>
      <w:r>
        <w:fldChar w:fldCharType="separate"/>
      </w:r>
      <w:r w:rsidR="00554840">
        <w:rPr>
          <w:noProof/>
        </w:rPr>
        <w:t>26</w:t>
      </w:r>
      <w:r>
        <w:fldChar w:fldCharType="end"/>
      </w:r>
      <w:r>
        <w:t xml:space="preserve"> </w:t>
      </w:r>
      <w:r w:rsidR="00525649" w:rsidRPr="00525649">
        <w:rPr>
          <w:b w:val="0"/>
          <w:bCs w:val="0"/>
          <w:i/>
        </w:rPr>
        <w:t xml:space="preserve">Sequence </w:t>
      </w:r>
      <w:r w:rsidRPr="0009466B">
        <w:rPr>
          <w:b w:val="0"/>
          <w:bCs w:val="0"/>
          <w:i/>
        </w:rPr>
        <w:t>Diagram</w:t>
      </w:r>
      <w:r w:rsidRPr="0009466B">
        <w:rPr>
          <w:b w:val="0"/>
          <w:bCs w:val="0"/>
        </w:rPr>
        <w:t xml:space="preserve"> Profil</w:t>
      </w:r>
      <w:bookmarkEnd w:id="197"/>
    </w:p>
    <w:p w14:paraId="2504E387" w14:textId="32564099" w:rsidR="002B6B06" w:rsidRDefault="002B6B06" w:rsidP="00BF344E">
      <w:pPr>
        <w:pStyle w:val="Heading3"/>
      </w:pPr>
      <w:bookmarkStart w:id="198" w:name="_Toc66975546"/>
      <w:r>
        <w:t>Perancangan</w:t>
      </w:r>
      <w:r w:rsidR="00351731">
        <w:t xml:space="preserve"> </w:t>
      </w:r>
      <w:r w:rsidR="00351731">
        <w:rPr>
          <w:i/>
          <w:iCs/>
        </w:rPr>
        <w:t>Layout</w:t>
      </w:r>
      <w:r>
        <w:t xml:space="preserve"> Antarmuka Aplikasi</w:t>
      </w:r>
      <w:bookmarkEnd w:id="198"/>
    </w:p>
    <w:p w14:paraId="30D36DC1" w14:textId="46C16FA9" w:rsidR="00351731" w:rsidRDefault="00351731" w:rsidP="00351731">
      <w:r w:rsidRPr="00351731">
        <w:t xml:space="preserve">Perancangan </w:t>
      </w:r>
      <w:r w:rsidRPr="00351731">
        <w:rPr>
          <w:i/>
          <w:iCs/>
        </w:rPr>
        <w:t xml:space="preserve">layout </w:t>
      </w:r>
      <w:r w:rsidRPr="00351731">
        <w:t>dibuat untuk memberikan gambaran</w:t>
      </w:r>
      <w:r>
        <w:t xml:space="preserve"> tata letak atau </w:t>
      </w:r>
      <w:r w:rsidRPr="00351731">
        <w:t xml:space="preserve">penataan </w:t>
      </w:r>
      <w:r>
        <w:t xml:space="preserve">elemen-elemen pada suatu aplikasi yang akan dibuat. Rancangan </w:t>
      </w:r>
      <w:r>
        <w:rPr>
          <w:i/>
          <w:iCs/>
        </w:rPr>
        <w:t>layout</w:t>
      </w:r>
      <w:r>
        <w:t xml:space="preserve"> yang akan dibuat diantaranya adalah sebagai berikut:</w:t>
      </w:r>
    </w:p>
    <w:p w14:paraId="05E57C1E" w14:textId="4FD73695" w:rsidR="007D08A6" w:rsidRDefault="007D08A6" w:rsidP="00EC7E1F">
      <w:pPr>
        <w:pStyle w:val="ParagrifIsi"/>
      </w:pPr>
    </w:p>
    <w:p w14:paraId="0E55C800" w14:textId="77777777" w:rsidR="007D08A6" w:rsidRPr="007D08A6" w:rsidRDefault="007D08A6" w:rsidP="00EC7E1F">
      <w:pPr>
        <w:pStyle w:val="ParagrifIsi"/>
      </w:pPr>
    </w:p>
    <w:p w14:paraId="22B7F31A" w14:textId="670D15B8" w:rsidR="00BD4D9B" w:rsidRPr="003F58FF" w:rsidRDefault="00164C42" w:rsidP="000A45AF">
      <w:pPr>
        <w:pStyle w:val="Subtitle"/>
        <w:numPr>
          <w:ilvl w:val="0"/>
          <w:numId w:val="17"/>
        </w:numPr>
        <w:ind w:left="567" w:hanging="567"/>
      </w:pPr>
      <w:r>
        <w:lastRenderedPageBreak/>
        <w:t xml:space="preserve">Perancangan </w:t>
      </w:r>
      <w:r w:rsidR="00906229">
        <w:t xml:space="preserve">Halaman </w:t>
      </w:r>
      <w:r>
        <w:t>Verifikasi Nomor Telepon</w:t>
      </w:r>
    </w:p>
    <w:p w14:paraId="2C5B5F2E" w14:textId="498493B3" w:rsidR="003F58FF" w:rsidRPr="0023543C" w:rsidRDefault="0023543C" w:rsidP="003F58FF">
      <w:r>
        <w:t xml:space="preserve">Halaman verifikasi nomor telepon merupakan halaman pertama yang ditampilkan ketika </w:t>
      </w:r>
      <w:r>
        <w:rPr>
          <w:i/>
          <w:iCs/>
        </w:rPr>
        <w:t>user</w:t>
      </w:r>
      <w:r>
        <w:t xml:space="preserve"> pertama kali membuka aplikasi setelah aplikasi berhasil terpasang pada perangkat </w:t>
      </w:r>
      <w:r>
        <w:rPr>
          <w:i/>
          <w:iCs/>
        </w:rPr>
        <w:t>user</w:t>
      </w:r>
      <w:r>
        <w:t xml:space="preserve">. Pada halaman ini </w:t>
      </w:r>
      <w:r>
        <w:rPr>
          <w:i/>
          <w:iCs/>
        </w:rPr>
        <w:t>user</w:t>
      </w:r>
      <w:r>
        <w:t xml:space="preserve"> memasukkan nomor telepon aktif yang digunakan oleh </w:t>
      </w:r>
      <w:r>
        <w:rPr>
          <w:i/>
          <w:iCs/>
        </w:rPr>
        <w:t>user</w:t>
      </w:r>
      <w:r>
        <w:t xml:space="preserve"> untuk kemudian diverifikasi oleh </w:t>
      </w:r>
      <w:r w:rsidR="00E21531">
        <w:t>F</w:t>
      </w:r>
      <w:r>
        <w:t>irebase. Rancangan halaman verifikasi nomor telepon diperlihatkan pada gambar 3.27 berikut.</w:t>
      </w:r>
    </w:p>
    <w:p w14:paraId="0C38D9AD" w14:textId="77777777" w:rsidR="0065649F" w:rsidRDefault="00A77739" w:rsidP="0065649F">
      <w:pPr>
        <w:pStyle w:val="Gambar"/>
        <w:keepNext/>
      </w:pPr>
      <w:r>
        <w:drawing>
          <wp:inline distT="0" distB="0" distL="0" distR="0" wp14:anchorId="032B811A" wp14:editId="06D831B9">
            <wp:extent cx="2160000" cy="3600000"/>
            <wp:effectExtent l="0" t="0" r="0" b="635"/>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2160000" cy="3600000"/>
                    </a:xfrm>
                    <a:prstGeom prst="rect">
                      <a:avLst/>
                    </a:prstGeom>
                  </pic:spPr>
                </pic:pic>
              </a:graphicData>
            </a:graphic>
          </wp:inline>
        </w:drawing>
      </w:r>
    </w:p>
    <w:p w14:paraId="6D1E669D" w14:textId="6DFCD861" w:rsidR="0009466B" w:rsidRDefault="0065649F" w:rsidP="0065649F">
      <w:pPr>
        <w:pStyle w:val="Caption"/>
        <w:jc w:val="center"/>
      </w:pPr>
      <w:bookmarkStart w:id="199" w:name="_Toc75524653"/>
      <w:r>
        <w:t>Gambar 3.</w:t>
      </w:r>
      <w:r>
        <w:fldChar w:fldCharType="begin"/>
      </w:r>
      <w:r>
        <w:instrText xml:space="preserve"> SEQ Gambar_3. \* ARABIC </w:instrText>
      </w:r>
      <w:r>
        <w:fldChar w:fldCharType="separate"/>
      </w:r>
      <w:r w:rsidR="00554840">
        <w:rPr>
          <w:noProof/>
        </w:rPr>
        <w:t>27</w:t>
      </w:r>
      <w:r>
        <w:fldChar w:fldCharType="end"/>
      </w:r>
      <w:r>
        <w:t xml:space="preserve"> </w:t>
      </w:r>
      <w:r w:rsidRPr="0009466B">
        <w:rPr>
          <w:b w:val="0"/>
          <w:bCs w:val="0"/>
        </w:rPr>
        <w:t>Perancangan Halaman Verifikasi Nomor Telepon</w:t>
      </w:r>
      <w:bookmarkEnd w:id="199"/>
    </w:p>
    <w:p w14:paraId="72E97F97" w14:textId="50F2B250" w:rsidR="00164C42" w:rsidRPr="003F58FF" w:rsidRDefault="00164C42" w:rsidP="007D08A6">
      <w:pPr>
        <w:pStyle w:val="Subtitle"/>
      </w:pPr>
      <w:r>
        <w:t>Perancangan Halaman Verifikasi OTP</w:t>
      </w:r>
    </w:p>
    <w:p w14:paraId="09AF7657" w14:textId="0A956C57" w:rsidR="003F58FF" w:rsidRPr="00F64F7E" w:rsidRDefault="00C11111" w:rsidP="003F58FF">
      <w:r>
        <w:t xml:space="preserve">Halaman verifikasi OTP merupakan halaman untuk memverifikasi </w:t>
      </w:r>
      <w:r w:rsidR="00F64F7E">
        <w:t xml:space="preserve">kode </w:t>
      </w:r>
      <w:r>
        <w:t>OTP yang dikirimkan ke nomor telepon</w:t>
      </w:r>
      <w:r w:rsidR="00F64F7E">
        <w:t xml:space="preserve"> </w:t>
      </w:r>
      <w:r w:rsidR="00F64F7E">
        <w:rPr>
          <w:i/>
          <w:iCs/>
        </w:rPr>
        <w:t xml:space="preserve">user </w:t>
      </w:r>
      <w:r w:rsidR="00F64F7E">
        <w:t xml:space="preserve">setelah </w:t>
      </w:r>
      <w:r w:rsidR="00F64F7E">
        <w:rPr>
          <w:i/>
          <w:iCs/>
        </w:rPr>
        <w:t>user</w:t>
      </w:r>
      <w:r w:rsidR="00F64F7E">
        <w:t xml:space="preserve"> berhasil melakukan verifikasi nomor telepon. Halaman verifikasi OTP juga dapat disebut halaman </w:t>
      </w:r>
      <w:r w:rsidR="00F64F7E">
        <w:rPr>
          <w:i/>
          <w:iCs/>
        </w:rPr>
        <w:t>login</w:t>
      </w:r>
      <w:r w:rsidR="00F64F7E">
        <w:t xml:space="preserve"> karena setelah berhasil melakukan verifikasi kode OTP maka aplikasi akan menyimpan sesi </w:t>
      </w:r>
      <w:r w:rsidR="00F64F7E">
        <w:rPr>
          <w:i/>
          <w:iCs/>
        </w:rPr>
        <w:t>user</w:t>
      </w:r>
      <w:r w:rsidR="00F64F7E">
        <w:t xml:space="preserve"> sehingga untuk selanjutnya </w:t>
      </w:r>
      <w:r w:rsidR="00F64F7E">
        <w:rPr>
          <w:i/>
          <w:iCs/>
        </w:rPr>
        <w:t xml:space="preserve">user </w:t>
      </w:r>
      <w:r w:rsidR="00F64F7E">
        <w:t>tidak perlu melakukan verifikasi nomor telepon dan kode OTP lagi. Rancangan halaman verifikasi OTP diperlihatkan pada gambar 3.28 berikut.</w:t>
      </w:r>
    </w:p>
    <w:p w14:paraId="3848B68F" w14:textId="77777777" w:rsidR="00921F74" w:rsidRDefault="00A77739" w:rsidP="00921F74">
      <w:pPr>
        <w:pStyle w:val="Gambar"/>
        <w:keepNext/>
      </w:pPr>
      <w:r>
        <w:lastRenderedPageBreak/>
        <w:drawing>
          <wp:inline distT="0" distB="0" distL="0" distR="0" wp14:anchorId="302090B2" wp14:editId="2910FDA7">
            <wp:extent cx="2160000" cy="3132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9"/>
                    <pic:cNvPicPr preferRelativeResize="0"/>
                  </pic:nvPicPr>
                  <pic:blipFill>
                    <a:blip r:embed="rId63" cstate="print">
                      <a:extLst>
                        <a:ext uri="{28A0092B-C50C-407E-A947-70E740481C1C}">
                          <a14:useLocalDpi xmlns:a14="http://schemas.microsoft.com/office/drawing/2010/main" val="0"/>
                        </a:ext>
                      </a:extLst>
                    </a:blip>
                    <a:stretch>
                      <a:fillRect/>
                    </a:stretch>
                  </pic:blipFill>
                  <pic:spPr>
                    <a:xfrm>
                      <a:off x="0" y="0"/>
                      <a:ext cx="2160000" cy="3132000"/>
                    </a:xfrm>
                    <a:prstGeom prst="rect">
                      <a:avLst/>
                    </a:prstGeom>
                  </pic:spPr>
                </pic:pic>
              </a:graphicData>
            </a:graphic>
          </wp:inline>
        </w:drawing>
      </w:r>
    </w:p>
    <w:p w14:paraId="77C8F6D1" w14:textId="0DA767B0" w:rsidR="0009466B" w:rsidRDefault="00921F74" w:rsidP="00921F74">
      <w:pPr>
        <w:pStyle w:val="Caption"/>
        <w:jc w:val="center"/>
      </w:pPr>
      <w:bookmarkStart w:id="200" w:name="_Toc75524654"/>
      <w:r>
        <w:t>Gambar 3.</w:t>
      </w:r>
      <w:r>
        <w:fldChar w:fldCharType="begin"/>
      </w:r>
      <w:r>
        <w:instrText xml:space="preserve"> SEQ Gambar_3. \* ARABIC </w:instrText>
      </w:r>
      <w:r>
        <w:fldChar w:fldCharType="separate"/>
      </w:r>
      <w:r w:rsidR="00554840">
        <w:rPr>
          <w:noProof/>
        </w:rPr>
        <w:t>28</w:t>
      </w:r>
      <w:r>
        <w:fldChar w:fldCharType="end"/>
      </w:r>
      <w:r>
        <w:t xml:space="preserve"> </w:t>
      </w:r>
      <w:r w:rsidRPr="0009466B">
        <w:rPr>
          <w:b w:val="0"/>
          <w:bCs w:val="0"/>
        </w:rPr>
        <w:t>Perancangan Halaman Verifikasi OTP</w:t>
      </w:r>
      <w:bookmarkEnd w:id="200"/>
    </w:p>
    <w:p w14:paraId="30BE2C55" w14:textId="44CE634D" w:rsidR="00164C42" w:rsidRPr="00A77739" w:rsidRDefault="00164C42" w:rsidP="007D08A6">
      <w:pPr>
        <w:pStyle w:val="Subtitle"/>
      </w:pPr>
      <w:r>
        <w:t xml:space="preserve">Perancangan Halaman </w:t>
      </w:r>
      <w:r w:rsidR="00B8169F">
        <w:rPr>
          <w:i/>
          <w:iCs/>
        </w:rPr>
        <w:t>Update</w:t>
      </w:r>
      <w:r>
        <w:t xml:space="preserve"> Profil</w:t>
      </w:r>
    </w:p>
    <w:p w14:paraId="7AF40384" w14:textId="6A75F157" w:rsidR="00A77739" w:rsidRPr="008805AE" w:rsidRDefault="008805AE" w:rsidP="00A77739">
      <w:r>
        <w:t xml:space="preserve">Halaman </w:t>
      </w:r>
      <w:r w:rsidR="00B8169F" w:rsidRPr="00B8169F">
        <w:rPr>
          <w:i/>
          <w:iCs/>
        </w:rPr>
        <w:t>update</w:t>
      </w:r>
      <w:r>
        <w:t xml:space="preserve"> profil merupakan halaman yang ditampilkan setelah </w:t>
      </w:r>
      <w:r>
        <w:rPr>
          <w:i/>
          <w:iCs/>
        </w:rPr>
        <w:t>user</w:t>
      </w:r>
      <w:r>
        <w:t xml:space="preserve"> berhasil melakukan verifikasi kode OTP. Pada halaman ini</w:t>
      </w:r>
      <w:r>
        <w:rPr>
          <w:i/>
          <w:iCs/>
        </w:rPr>
        <w:t xml:space="preserve"> user</w:t>
      </w:r>
      <w:r>
        <w:t xml:space="preserve"> menetapkan ataupun memperbarui foto profil, status, dan bahasa yang digunakan </w:t>
      </w:r>
      <w:r>
        <w:rPr>
          <w:i/>
          <w:iCs/>
        </w:rPr>
        <w:t>user</w:t>
      </w:r>
      <w:r>
        <w:t xml:space="preserve">. Rancangan halaman </w:t>
      </w:r>
      <w:r w:rsidR="00B8169F" w:rsidRPr="00B8169F">
        <w:rPr>
          <w:i/>
          <w:iCs/>
        </w:rPr>
        <w:t>update</w:t>
      </w:r>
      <w:r>
        <w:t xml:space="preserve"> </w:t>
      </w:r>
      <w:r w:rsidR="00E47FB6">
        <w:t>profil diperlihatkan pada gambar 3.29 berikut.</w:t>
      </w:r>
    </w:p>
    <w:p w14:paraId="25EC0A8A" w14:textId="77777777" w:rsidR="00921F74" w:rsidRDefault="00A77739" w:rsidP="00921F74">
      <w:pPr>
        <w:pStyle w:val="Gambar"/>
        <w:keepNext/>
      </w:pPr>
      <w:r>
        <w:drawing>
          <wp:inline distT="0" distB="0" distL="0" distR="0" wp14:anchorId="49CD5569" wp14:editId="4527EB1A">
            <wp:extent cx="2160000" cy="3168000"/>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34"/>
                    <pic:cNvPicPr preferRelativeResize="0"/>
                  </pic:nvPicPr>
                  <pic:blipFill>
                    <a:blip r:embed="rId64" cstate="print">
                      <a:extLst>
                        <a:ext uri="{28A0092B-C50C-407E-A947-70E740481C1C}">
                          <a14:useLocalDpi xmlns:a14="http://schemas.microsoft.com/office/drawing/2010/main" val="0"/>
                        </a:ext>
                      </a:extLst>
                    </a:blip>
                    <a:stretch>
                      <a:fillRect/>
                    </a:stretch>
                  </pic:blipFill>
                  <pic:spPr>
                    <a:xfrm>
                      <a:off x="0" y="0"/>
                      <a:ext cx="2160000" cy="3168000"/>
                    </a:xfrm>
                    <a:prstGeom prst="rect">
                      <a:avLst/>
                    </a:prstGeom>
                  </pic:spPr>
                </pic:pic>
              </a:graphicData>
            </a:graphic>
          </wp:inline>
        </w:drawing>
      </w:r>
    </w:p>
    <w:p w14:paraId="64CADF0E" w14:textId="61DCF5E6" w:rsidR="0009466B" w:rsidRDefault="00921F74" w:rsidP="00921F74">
      <w:pPr>
        <w:pStyle w:val="Caption"/>
        <w:jc w:val="center"/>
      </w:pPr>
      <w:bookmarkStart w:id="201" w:name="_Toc75524655"/>
      <w:r>
        <w:t>Gambar 3.</w:t>
      </w:r>
      <w:r>
        <w:fldChar w:fldCharType="begin"/>
      </w:r>
      <w:r>
        <w:instrText xml:space="preserve"> SEQ Gambar_3. \* ARABIC </w:instrText>
      </w:r>
      <w:r>
        <w:fldChar w:fldCharType="separate"/>
      </w:r>
      <w:r w:rsidR="00554840">
        <w:rPr>
          <w:noProof/>
        </w:rPr>
        <w:t>29</w:t>
      </w:r>
      <w:r>
        <w:fldChar w:fldCharType="end"/>
      </w:r>
      <w:r>
        <w:t xml:space="preserve"> </w:t>
      </w:r>
      <w:r w:rsidRPr="0009466B">
        <w:rPr>
          <w:b w:val="0"/>
          <w:bCs w:val="0"/>
        </w:rPr>
        <w:t xml:space="preserve">Perancangan Halaman </w:t>
      </w:r>
      <w:r w:rsidRPr="0009466B">
        <w:rPr>
          <w:b w:val="0"/>
          <w:bCs w:val="0"/>
          <w:i/>
        </w:rPr>
        <w:t>Update</w:t>
      </w:r>
      <w:r w:rsidRPr="0009466B">
        <w:rPr>
          <w:b w:val="0"/>
          <w:bCs w:val="0"/>
        </w:rPr>
        <w:t xml:space="preserve"> Profil</w:t>
      </w:r>
      <w:bookmarkEnd w:id="201"/>
    </w:p>
    <w:p w14:paraId="52AD3AE8" w14:textId="77777777" w:rsidR="0009466B" w:rsidRPr="0009466B" w:rsidRDefault="0009466B" w:rsidP="0009466B">
      <w:pPr>
        <w:spacing w:line="240" w:lineRule="auto"/>
        <w:ind w:left="567" w:firstLine="0"/>
      </w:pPr>
    </w:p>
    <w:p w14:paraId="3A65AABC" w14:textId="045E72FC" w:rsidR="00164C42" w:rsidRPr="00A77739" w:rsidRDefault="00164C42" w:rsidP="007D08A6">
      <w:pPr>
        <w:pStyle w:val="Subtitle"/>
      </w:pPr>
      <w:bookmarkStart w:id="202" w:name="_Hlk58364482"/>
      <w:r>
        <w:lastRenderedPageBreak/>
        <w:t>Perancangan Halaman Daftar Obrolan</w:t>
      </w:r>
      <w:bookmarkEnd w:id="202"/>
    </w:p>
    <w:p w14:paraId="366DE4EB" w14:textId="35D441B1" w:rsidR="00A77739" w:rsidRPr="00E47FB6" w:rsidRDefault="00E47FB6" w:rsidP="00E47FB6">
      <w:r>
        <w:t xml:space="preserve">Halaman daftar obrolan merupakan halaman utama yang akan ditampilkan setiap kali </w:t>
      </w:r>
      <w:r w:rsidRPr="00E47FB6">
        <w:rPr>
          <w:i/>
          <w:iCs/>
        </w:rPr>
        <w:t>user</w:t>
      </w:r>
      <w:r>
        <w:t xml:space="preserve"> membuka aplikasi (setelah </w:t>
      </w:r>
      <w:r>
        <w:rPr>
          <w:i/>
          <w:iCs/>
        </w:rPr>
        <w:t>user</w:t>
      </w:r>
      <w:r>
        <w:t xml:space="preserve"> melakukan </w:t>
      </w:r>
      <w:r>
        <w:rPr>
          <w:i/>
          <w:iCs/>
        </w:rPr>
        <w:t xml:space="preserve">login </w:t>
      </w:r>
      <w:r>
        <w:t xml:space="preserve">aplikasi). Halaman daftar obrolan berisi obrolan-obrolan yang dilakukan </w:t>
      </w:r>
      <w:r w:rsidRPr="00E47FB6">
        <w:rPr>
          <w:i/>
          <w:iCs/>
        </w:rPr>
        <w:t>user</w:t>
      </w:r>
      <w:r>
        <w:t xml:space="preserve"> dengan </w:t>
      </w:r>
      <w:r>
        <w:rPr>
          <w:i/>
          <w:iCs/>
        </w:rPr>
        <w:t>user</w:t>
      </w:r>
      <w:r>
        <w:t xml:space="preserve"> lain dalam aplikasi. Rancangan halaman daftar obrolan diperlihatkan pada gambara 3.30 berikut.</w:t>
      </w:r>
    </w:p>
    <w:p w14:paraId="72B0164D" w14:textId="77777777" w:rsidR="00921F74" w:rsidRDefault="00A77739" w:rsidP="00921F74">
      <w:pPr>
        <w:pStyle w:val="Gambar"/>
        <w:keepNext/>
      </w:pPr>
      <w:r>
        <w:drawing>
          <wp:inline distT="0" distB="0" distL="0" distR="0" wp14:anchorId="0567BFB1" wp14:editId="5715BA3C">
            <wp:extent cx="2160000" cy="3600000"/>
            <wp:effectExtent l="0" t="0" r="0" b="63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35"/>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2160000" cy="3600000"/>
                    </a:xfrm>
                    <a:prstGeom prst="rect">
                      <a:avLst/>
                    </a:prstGeom>
                  </pic:spPr>
                </pic:pic>
              </a:graphicData>
            </a:graphic>
          </wp:inline>
        </w:drawing>
      </w:r>
    </w:p>
    <w:p w14:paraId="7E336B48" w14:textId="30019021" w:rsidR="0009466B" w:rsidRDefault="00921F74" w:rsidP="00921F74">
      <w:pPr>
        <w:pStyle w:val="Caption"/>
        <w:jc w:val="center"/>
      </w:pPr>
      <w:bookmarkStart w:id="203" w:name="_Toc75524656"/>
      <w:r>
        <w:t>Gambar 3.</w:t>
      </w:r>
      <w:r>
        <w:fldChar w:fldCharType="begin"/>
      </w:r>
      <w:r>
        <w:instrText xml:space="preserve"> SEQ Gambar_3. \* ARABIC </w:instrText>
      </w:r>
      <w:r>
        <w:fldChar w:fldCharType="separate"/>
      </w:r>
      <w:r w:rsidR="00554840">
        <w:rPr>
          <w:noProof/>
        </w:rPr>
        <w:t>30</w:t>
      </w:r>
      <w:r>
        <w:fldChar w:fldCharType="end"/>
      </w:r>
      <w:r>
        <w:t xml:space="preserve"> </w:t>
      </w:r>
      <w:r w:rsidRPr="0009466B">
        <w:rPr>
          <w:b w:val="0"/>
          <w:bCs w:val="0"/>
        </w:rPr>
        <w:t>Perancangan Halaman Daftar Obrolan</w:t>
      </w:r>
      <w:bookmarkEnd w:id="203"/>
    </w:p>
    <w:p w14:paraId="469D6EC3" w14:textId="4A0FA539" w:rsidR="00164C42" w:rsidRPr="00056440" w:rsidRDefault="00164C42" w:rsidP="007D08A6">
      <w:pPr>
        <w:pStyle w:val="Subtitle"/>
      </w:pPr>
      <w:r>
        <w:t>Perancangan Halaman Daftar Kontak</w:t>
      </w:r>
    </w:p>
    <w:p w14:paraId="5542625C" w14:textId="7808D25B" w:rsidR="00056440" w:rsidRPr="00836C5E" w:rsidRDefault="0063637E" w:rsidP="0063637E">
      <w:r>
        <w:t xml:space="preserve">Halaman daftar kontak merupakan halaman yang menampilkan daftar teman yang menggunakan aplikasi </w:t>
      </w:r>
      <w:r>
        <w:rPr>
          <w:i/>
          <w:iCs/>
        </w:rPr>
        <w:t xml:space="preserve">chat </w:t>
      </w:r>
      <w:r>
        <w:t>penerjemah</w:t>
      </w:r>
      <w:r w:rsidR="00D26109">
        <w:t xml:space="preserve">. Daftar </w:t>
      </w:r>
      <w:r w:rsidR="008670E2">
        <w:t>kontak yang ditampilkan merupakan daftar teman pada kontak perangkat</w:t>
      </w:r>
      <w:r w:rsidR="00836C5E">
        <w:t xml:space="preserve"> </w:t>
      </w:r>
      <w:r w:rsidR="00836C5E">
        <w:rPr>
          <w:i/>
          <w:iCs/>
        </w:rPr>
        <w:t>user</w:t>
      </w:r>
      <w:r w:rsidR="00836C5E">
        <w:t xml:space="preserve"> yang juga menggunakan atau terdaftar pada aplikasi </w:t>
      </w:r>
      <w:r w:rsidR="00836C5E">
        <w:rPr>
          <w:i/>
          <w:iCs/>
        </w:rPr>
        <w:t>chat</w:t>
      </w:r>
      <w:r w:rsidR="00836C5E">
        <w:t xml:space="preserve"> penerjemah. Rancangan halaman daftar kontak diperlihatkan pada gambar 3.31 berikut </w:t>
      </w:r>
    </w:p>
    <w:p w14:paraId="748431A2" w14:textId="77777777" w:rsidR="00921F74" w:rsidRDefault="007114AC" w:rsidP="00921F74">
      <w:pPr>
        <w:pStyle w:val="Gambar"/>
        <w:keepNext/>
      </w:pPr>
      <w:r>
        <w:lastRenderedPageBreak/>
        <w:drawing>
          <wp:inline distT="0" distB="0" distL="0" distR="0" wp14:anchorId="3784036A" wp14:editId="487F8F0F">
            <wp:extent cx="2160000" cy="3276000"/>
            <wp:effectExtent l="0" t="0" r="0" b="63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2160000" cy="3276000"/>
                    </a:xfrm>
                    <a:prstGeom prst="rect">
                      <a:avLst/>
                    </a:prstGeom>
                  </pic:spPr>
                </pic:pic>
              </a:graphicData>
            </a:graphic>
          </wp:inline>
        </w:drawing>
      </w:r>
    </w:p>
    <w:p w14:paraId="78D4A8AC" w14:textId="070CD812" w:rsidR="0009466B" w:rsidRDefault="00921F74" w:rsidP="00921F74">
      <w:pPr>
        <w:pStyle w:val="Caption"/>
        <w:jc w:val="center"/>
      </w:pPr>
      <w:bookmarkStart w:id="204" w:name="_Toc75524657"/>
      <w:r>
        <w:t>Gambar 3.</w:t>
      </w:r>
      <w:r>
        <w:fldChar w:fldCharType="begin"/>
      </w:r>
      <w:r>
        <w:instrText xml:space="preserve"> SEQ Gambar_3. \* ARABIC </w:instrText>
      </w:r>
      <w:r>
        <w:fldChar w:fldCharType="separate"/>
      </w:r>
      <w:r w:rsidR="00554840">
        <w:rPr>
          <w:noProof/>
        </w:rPr>
        <w:t>31</w:t>
      </w:r>
      <w:r>
        <w:fldChar w:fldCharType="end"/>
      </w:r>
      <w:r w:rsidR="003211F9">
        <w:t xml:space="preserve"> </w:t>
      </w:r>
      <w:r w:rsidR="003211F9" w:rsidRPr="0009466B">
        <w:rPr>
          <w:b w:val="0"/>
          <w:bCs w:val="0"/>
        </w:rPr>
        <w:t>Perancangan Halaman Daftar Kontak</w:t>
      </w:r>
      <w:bookmarkEnd w:id="204"/>
    </w:p>
    <w:p w14:paraId="1AECA8C7" w14:textId="3F8F5543" w:rsidR="00164C42" w:rsidRPr="007114AC" w:rsidRDefault="00164C42" w:rsidP="007D08A6">
      <w:pPr>
        <w:pStyle w:val="Subtitle"/>
      </w:pPr>
      <w:r>
        <w:t>Perancangan Halaman Ruang Obrolan</w:t>
      </w:r>
    </w:p>
    <w:p w14:paraId="78C6C8FF" w14:textId="70C4D5CF" w:rsidR="007114AC" w:rsidRPr="00641677" w:rsidRDefault="00641677" w:rsidP="00641677">
      <w:r>
        <w:t>Halaman ruang obrolan merupakan halaman di</w:t>
      </w:r>
      <w:r w:rsidR="00255675">
        <w:t xml:space="preserve"> </w:t>
      </w:r>
      <w:r>
        <w:t xml:space="preserve">mana </w:t>
      </w:r>
      <w:r>
        <w:rPr>
          <w:i/>
          <w:iCs/>
        </w:rPr>
        <w:t>user</w:t>
      </w:r>
      <w:r>
        <w:t xml:space="preserve"> mengobrol atau berkirim pesan dengan </w:t>
      </w:r>
      <w:r>
        <w:rPr>
          <w:i/>
          <w:iCs/>
        </w:rPr>
        <w:t xml:space="preserve">user </w:t>
      </w:r>
      <w:r>
        <w:t>lain. Rancangan halaman ruang obrolan diperlihatkan pada gambar 3.32 berikut.</w:t>
      </w:r>
    </w:p>
    <w:p w14:paraId="63983832" w14:textId="77777777" w:rsidR="003211F9" w:rsidRDefault="007114AC" w:rsidP="003211F9">
      <w:pPr>
        <w:pStyle w:val="Gambar"/>
        <w:keepNext/>
      </w:pPr>
      <w:r>
        <w:drawing>
          <wp:inline distT="0" distB="0" distL="0" distR="0" wp14:anchorId="388CD458" wp14:editId="3930BA44">
            <wp:extent cx="2160000" cy="3312000"/>
            <wp:effectExtent l="0" t="0" r="0" b="317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7"/>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2160000" cy="3312000"/>
                    </a:xfrm>
                    <a:prstGeom prst="rect">
                      <a:avLst/>
                    </a:prstGeom>
                  </pic:spPr>
                </pic:pic>
              </a:graphicData>
            </a:graphic>
          </wp:inline>
        </w:drawing>
      </w:r>
    </w:p>
    <w:p w14:paraId="4A4C9276" w14:textId="3D05CBA2" w:rsidR="0009466B" w:rsidRDefault="003211F9" w:rsidP="003211F9">
      <w:pPr>
        <w:pStyle w:val="Caption"/>
        <w:jc w:val="center"/>
      </w:pPr>
      <w:bookmarkStart w:id="205" w:name="_Toc75524658"/>
      <w:r>
        <w:t>Gambar 3.</w:t>
      </w:r>
      <w:r>
        <w:fldChar w:fldCharType="begin"/>
      </w:r>
      <w:r>
        <w:instrText xml:space="preserve"> SEQ Gambar_3. \* ARABIC </w:instrText>
      </w:r>
      <w:r>
        <w:fldChar w:fldCharType="separate"/>
      </w:r>
      <w:r w:rsidR="00554840">
        <w:rPr>
          <w:noProof/>
        </w:rPr>
        <w:t>32</w:t>
      </w:r>
      <w:r>
        <w:fldChar w:fldCharType="end"/>
      </w:r>
      <w:r>
        <w:t xml:space="preserve"> </w:t>
      </w:r>
      <w:r w:rsidRPr="00FB6A49">
        <w:rPr>
          <w:b w:val="0"/>
          <w:bCs w:val="0"/>
        </w:rPr>
        <w:t>Perancangan Halaman Ruang Obrolan</w:t>
      </w:r>
      <w:bookmarkEnd w:id="205"/>
    </w:p>
    <w:p w14:paraId="03BC4748" w14:textId="77777777" w:rsidR="00FB6A49" w:rsidRPr="00FB6A49" w:rsidRDefault="00FB6A49" w:rsidP="00FB6A49">
      <w:pPr>
        <w:spacing w:line="240" w:lineRule="auto"/>
        <w:rPr>
          <w:lang w:eastAsia="en-US"/>
        </w:rPr>
      </w:pPr>
    </w:p>
    <w:p w14:paraId="12F1567B" w14:textId="1EC0CDE7" w:rsidR="00164C42" w:rsidRPr="00641677" w:rsidRDefault="00164C42" w:rsidP="007D08A6">
      <w:pPr>
        <w:pStyle w:val="Subtitle"/>
      </w:pPr>
      <w:r>
        <w:lastRenderedPageBreak/>
        <w:t>Perancangan Halaman Profil Saya</w:t>
      </w:r>
    </w:p>
    <w:p w14:paraId="65A7CA77" w14:textId="42E57960" w:rsidR="00641677" w:rsidRPr="00903209" w:rsidRDefault="00641677" w:rsidP="00903209">
      <w:r>
        <w:t xml:space="preserve">Halaman profil saya merupakan halaman yang menampilkan </w:t>
      </w:r>
      <w:r w:rsidR="001E01EB">
        <w:t>data</w:t>
      </w:r>
      <w:r w:rsidR="007D2D21">
        <w:t xml:space="preserve"> </w:t>
      </w:r>
      <w:r w:rsidR="001E01EB">
        <w:t xml:space="preserve">profil </w:t>
      </w:r>
      <w:r w:rsidR="001E01EB">
        <w:rPr>
          <w:i/>
          <w:iCs/>
        </w:rPr>
        <w:t>user</w:t>
      </w:r>
      <w:r w:rsidR="001E01EB">
        <w:t xml:space="preserve">. Halaman profil saya menampilkan foto profil, nama </w:t>
      </w:r>
      <w:r w:rsidR="001E01EB">
        <w:rPr>
          <w:i/>
          <w:iCs/>
        </w:rPr>
        <w:t>user</w:t>
      </w:r>
      <w:r w:rsidR="001E01EB">
        <w:t xml:space="preserve">, nomor telepon dan status </w:t>
      </w:r>
      <w:r w:rsidR="001E01EB">
        <w:rPr>
          <w:i/>
          <w:iCs/>
        </w:rPr>
        <w:t>user</w:t>
      </w:r>
      <w:r w:rsidR="00903209">
        <w:t xml:space="preserve">. </w:t>
      </w:r>
      <w:r w:rsidR="00903209">
        <w:rPr>
          <w:i/>
          <w:iCs/>
        </w:rPr>
        <w:t xml:space="preserve">User </w:t>
      </w:r>
      <w:r w:rsidR="00903209">
        <w:t xml:space="preserve">dapat memperbarui data melalui tombol </w:t>
      </w:r>
      <w:r w:rsidR="00B8785E">
        <w:rPr>
          <w:i/>
          <w:iCs/>
        </w:rPr>
        <w:t>update profile</w:t>
      </w:r>
      <w:r w:rsidR="00903209">
        <w:t xml:space="preserve"> yang nantinya akan diarahkan ke halaman </w:t>
      </w:r>
      <w:r w:rsidR="00B8169F" w:rsidRPr="00B8169F">
        <w:rPr>
          <w:i/>
          <w:iCs/>
        </w:rPr>
        <w:t>update</w:t>
      </w:r>
      <w:r w:rsidR="00903209">
        <w:t xml:space="preserve"> profil. Rancangan halaman profil saya diperlihatkan pada gambar 3.3</w:t>
      </w:r>
      <w:r w:rsidR="00255675">
        <w:t>3</w:t>
      </w:r>
      <w:r w:rsidR="00903209">
        <w:t xml:space="preserve"> berikut.</w:t>
      </w:r>
    </w:p>
    <w:p w14:paraId="061D7134" w14:textId="77777777" w:rsidR="003211F9" w:rsidRDefault="007114AC" w:rsidP="003211F9">
      <w:pPr>
        <w:pStyle w:val="Gambar"/>
        <w:keepNext/>
      </w:pPr>
      <w:r>
        <w:drawing>
          <wp:inline distT="0" distB="0" distL="0" distR="0" wp14:anchorId="68370AD4" wp14:editId="49DD805E">
            <wp:extent cx="2160000" cy="3600000"/>
            <wp:effectExtent l="0" t="0" r="0" b="63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2160000" cy="3600000"/>
                    </a:xfrm>
                    <a:prstGeom prst="rect">
                      <a:avLst/>
                    </a:prstGeom>
                  </pic:spPr>
                </pic:pic>
              </a:graphicData>
            </a:graphic>
          </wp:inline>
        </w:drawing>
      </w:r>
    </w:p>
    <w:p w14:paraId="2550F833" w14:textId="5DD915E4" w:rsidR="00FB6A49" w:rsidRDefault="003211F9" w:rsidP="003211F9">
      <w:pPr>
        <w:pStyle w:val="Caption"/>
        <w:jc w:val="center"/>
      </w:pPr>
      <w:bookmarkStart w:id="206" w:name="_Toc75524659"/>
      <w:r>
        <w:t>Gambar 3.</w:t>
      </w:r>
      <w:r>
        <w:fldChar w:fldCharType="begin"/>
      </w:r>
      <w:r>
        <w:instrText xml:space="preserve"> SEQ Gambar_3. \* ARABIC </w:instrText>
      </w:r>
      <w:r>
        <w:fldChar w:fldCharType="separate"/>
      </w:r>
      <w:r w:rsidR="00554840">
        <w:rPr>
          <w:noProof/>
        </w:rPr>
        <w:t>33</w:t>
      </w:r>
      <w:r>
        <w:fldChar w:fldCharType="end"/>
      </w:r>
      <w:r>
        <w:t xml:space="preserve"> </w:t>
      </w:r>
      <w:r w:rsidRPr="00FB6A49">
        <w:rPr>
          <w:b w:val="0"/>
          <w:bCs w:val="0"/>
        </w:rPr>
        <w:t>Perancangan Halaman Profil Saya</w:t>
      </w:r>
      <w:bookmarkEnd w:id="206"/>
    </w:p>
    <w:p w14:paraId="5FA54F71" w14:textId="1D63ECAC" w:rsidR="00164C42" w:rsidRPr="00D00621" w:rsidRDefault="00164C42" w:rsidP="007D08A6">
      <w:pPr>
        <w:pStyle w:val="Subtitle"/>
      </w:pPr>
      <w:r>
        <w:t>Perancangan Halaman Profil Teman</w:t>
      </w:r>
    </w:p>
    <w:p w14:paraId="5155C14A" w14:textId="07F95113" w:rsidR="00602B60" w:rsidRPr="00903209" w:rsidRDefault="00602B60" w:rsidP="00602B60">
      <w:r>
        <w:t>Halaman profil teman merupakan halaman yang menampilkan data profil teman (</w:t>
      </w:r>
      <w:r>
        <w:rPr>
          <w:i/>
          <w:iCs/>
        </w:rPr>
        <w:t>user</w:t>
      </w:r>
      <w:r>
        <w:t xml:space="preserve"> lain). Halaman profil teman menampilkan nama teman, foto profil, nomor telepon dan status teman (</w:t>
      </w:r>
      <w:r>
        <w:rPr>
          <w:i/>
          <w:iCs/>
        </w:rPr>
        <w:t>user</w:t>
      </w:r>
      <w:r>
        <w:t xml:space="preserve"> lain). Rancangan halaman profil teman diperlihatkan pada gambar 3.3</w:t>
      </w:r>
      <w:r w:rsidR="00255675">
        <w:t>4</w:t>
      </w:r>
      <w:r>
        <w:t xml:space="preserve"> berikut.</w:t>
      </w:r>
    </w:p>
    <w:p w14:paraId="6945A372" w14:textId="61E50FF8" w:rsidR="00BD4D9B" w:rsidRDefault="00BD4D9B" w:rsidP="00602B60"/>
    <w:p w14:paraId="307EFF20" w14:textId="77777777" w:rsidR="003211F9" w:rsidRDefault="007114AC" w:rsidP="003211F9">
      <w:pPr>
        <w:pStyle w:val="Gambar"/>
        <w:keepNext/>
      </w:pPr>
      <w:r>
        <w:lastRenderedPageBreak/>
        <w:drawing>
          <wp:inline distT="0" distB="0" distL="0" distR="0" wp14:anchorId="7E19AB16" wp14:editId="65F01E53">
            <wp:extent cx="2160000" cy="3600000"/>
            <wp:effectExtent l="0" t="0" r="0" b="63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39"/>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2160000" cy="3600000"/>
                    </a:xfrm>
                    <a:prstGeom prst="rect">
                      <a:avLst/>
                    </a:prstGeom>
                  </pic:spPr>
                </pic:pic>
              </a:graphicData>
            </a:graphic>
          </wp:inline>
        </w:drawing>
      </w:r>
    </w:p>
    <w:p w14:paraId="4906BF3F" w14:textId="79D85E47" w:rsidR="00FB6A49" w:rsidRDefault="003211F9" w:rsidP="003211F9">
      <w:pPr>
        <w:pStyle w:val="Caption"/>
        <w:jc w:val="center"/>
      </w:pPr>
      <w:bookmarkStart w:id="207" w:name="_Toc75524660"/>
      <w:r>
        <w:t>Gambar 3.</w:t>
      </w:r>
      <w:r>
        <w:fldChar w:fldCharType="begin"/>
      </w:r>
      <w:r>
        <w:instrText xml:space="preserve"> SEQ Gambar_3. \* ARABIC </w:instrText>
      </w:r>
      <w:r>
        <w:fldChar w:fldCharType="separate"/>
      </w:r>
      <w:r w:rsidR="00554840">
        <w:rPr>
          <w:noProof/>
        </w:rPr>
        <w:t>34</w:t>
      </w:r>
      <w:r>
        <w:fldChar w:fldCharType="end"/>
      </w:r>
      <w:r>
        <w:t xml:space="preserve"> </w:t>
      </w:r>
      <w:r w:rsidRPr="00FB6A49">
        <w:rPr>
          <w:b w:val="0"/>
          <w:bCs w:val="0"/>
        </w:rPr>
        <w:t>Perancangan Halaman Profil Teman</w:t>
      </w:r>
      <w:bookmarkEnd w:id="207"/>
    </w:p>
    <w:p w14:paraId="1FDAB25D" w14:textId="3C558C5B" w:rsidR="00E92830" w:rsidRDefault="00E5508C" w:rsidP="00E92830">
      <w:pPr>
        <w:pStyle w:val="Heading2"/>
      </w:pPr>
      <w:bookmarkStart w:id="208" w:name="_Toc62737584"/>
      <w:bookmarkStart w:id="209" w:name="_Toc66975547"/>
      <w:r>
        <w:t>Implementasi</w:t>
      </w:r>
      <w:bookmarkEnd w:id="208"/>
      <w:bookmarkEnd w:id="209"/>
    </w:p>
    <w:p w14:paraId="55D4C8F5" w14:textId="0543098E" w:rsidR="00255675" w:rsidRPr="00C469AD" w:rsidRDefault="004A06A2" w:rsidP="00255675">
      <w:r>
        <w:t xml:space="preserve">Setelah melakukan analisis dan perancangan sistem maka selanjutnya peneliti </w:t>
      </w:r>
      <w:r w:rsidR="00396C58">
        <w:t>masuk ke</w:t>
      </w:r>
      <w:r>
        <w:t xml:space="preserve"> </w:t>
      </w:r>
      <w:bookmarkStart w:id="210" w:name="_Hlk76546384"/>
      <w:r>
        <w:t>tahap implementasi</w:t>
      </w:r>
      <w:r w:rsidR="00396C58">
        <w:t xml:space="preserve"> di mana dilakukan proses pembuatan server penerjemah dan proses pemrograman (</w:t>
      </w:r>
      <w:r w:rsidR="00396C58">
        <w:rPr>
          <w:i/>
          <w:iCs/>
        </w:rPr>
        <w:t>coding</w:t>
      </w:r>
      <w:r w:rsidR="00396C58">
        <w:t xml:space="preserve">). Pada pembuatan server penerjemah peneliti melakukan instalasi dan konfigurasi </w:t>
      </w:r>
      <w:r w:rsidR="004C2D49">
        <w:t>mesin HMM</w:t>
      </w:r>
      <w:r w:rsidR="00396C58">
        <w:t xml:space="preserve"> dan </w:t>
      </w:r>
      <w:r w:rsidR="00396C58" w:rsidRPr="00CA3587">
        <w:t>Moses Decoder</w:t>
      </w:r>
      <w:r w:rsidR="00CA3587">
        <w:t xml:space="preserve">. Untuk proses </w:t>
      </w:r>
      <w:r w:rsidR="00CA3587">
        <w:rPr>
          <w:i/>
          <w:iCs/>
        </w:rPr>
        <w:t>coding</w:t>
      </w:r>
      <w:r w:rsidR="00CA3587">
        <w:t xml:space="preserve"> </w:t>
      </w:r>
      <w:r w:rsidR="00D27959">
        <w:t xml:space="preserve">maka </w:t>
      </w:r>
      <w:r w:rsidR="00CA3587">
        <w:t>peneliti menggunakan bahasa pemrograman</w:t>
      </w:r>
      <w:r w:rsidR="00D27959">
        <w:t xml:space="preserve"> PHP untuk membuat </w:t>
      </w:r>
      <w:r w:rsidR="00D27959">
        <w:rPr>
          <w:i/>
          <w:iCs/>
        </w:rPr>
        <w:t>web service</w:t>
      </w:r>
      <w:r w:rsidR="00D27959">
        <w:t xml:space="preserve"> server penerjemah, </w:t>
      </w:r>
      <w:r w:rsidR="004C578B">
        <w:t>bahasa pemrograman</w:t>
      </w:r>
      <w:r w:rsidR="00CA3587">
        <w:t xml:space="preserve"> </w:t>
      </w:r>
      <w:r w:rsidR="00C469AD">
        <w:t>Java</w:t>
      </w:r>
      <w:r w:rsidR="004C578B">
        <w:t xml:space="preserve"> untuk membuat aplikasi andorid,</w:t>
      </w:r>
      <w:r w:rsidR="00C469AD">
        <w:t xml:space="preserve"> dan layanan Firebase untuk melakukan otentikasi </w:t>
      </w:r>
      <w:r w:rsidR="00C469AD">
        <w:rPr>
          <w:i/>
          <w:iCs/>
        </w:rPr>
        <w:t>user</w:t>
      </w:r>
      <w:r w:rsidR="00C469AD">
        <w:t>, penyimpanan data dan notifikasi.</w:t>
      </w:r>
      <w:bookmarkEnd w:id="210"/>
    </w:p>
    <w:p w14:paraId="05520651" w14:textId="43AB4712" w:rsidR="00251951" w:rsidRDefault="00251951" w:rsidP="00BF344E">
      <w:pPr>
        <w:pStyle w:val="Heading3"/>
      </w:pPr>
      <w:bookmarkStart w:id="211" w:name="_Toc66975548"/>
      <w:r>
        <w:t>Pembuatan Server Penerjemah</w:t>
      </w:r>
      <w:bookmarkEnd w:id="211"/>
    </w:p>
    <w:p w14:paraId="259207D5" w14:textId="0948E71D" w:rsidR="00E5508C" w:rsidRPr="00993A50" w:rsidRDefault="004A06A2" w:rsidP="00251951">
      <w:pPr>
        <w:pStyle w:val="Heading4"/>
        <w:rPr>
          <w:i w:val="0"/>
          <w:iCs w:val="0"/>
        </w:rPr>
      </w:pPr>
      <w:r w:rsidRPr="00993A50">
        <w:rPr>
          <w:i w:val="0"/>
          <w:iCs w:val="0"/>
        </w:rPr>
        <w:t>Instalasi</w:t>
      </w:r>
      <w:r w:rsidR="00CB2BA1" w:rsidRPr="00993A50">
        <w:rPr>
          <w:i w:val="0"/>
          <w:iCs w:val="0"/>
        </w:rPr>
        <w:t xml:space="preserve"> dan Konfigurasi</w:t>
      </w:r>
      <w:r w:rsidR="00E92830" w:rsidRPr="00993A50">
        <w:rPr>
          <w:i w:val="0"/>
          <w:iCs w:val="0"/>
        </w:rPr>
        <w:t xml:space="preserve"> </w:t>
      </w:r>
      <w:r w:rsidR="004C2D49" w:rsidRPr="00993A50">
        <w:rPr>
          <w:i w:val="0"/>
          <w:iCs w:val="0"/>
          <w:lang w:val="id-ID"/>
        </w:rPr>
        <w:t>Mesin HMM</w:t>
      </w:r>
    </w:p>
    <w:p w14:paraId="06871844" w14:textId="49A645B0" w:rsidR="00D91F8F" w:rsidRDefault="004850A5" w:rsidP="004850A5">
      <w:r>
        <w:t xml:space="preserve">Mesin HMM yang dibangun pada penelitian ini menggunakan </w:t>
      </w:r>
      <w:r>
        <w:rPr>
          <w:i/>
          <w:iCs/>
        </w:rPr>
        <w:t>framework</w:t>
      </w:r>
      <w:r>
        <w:t xml:space="preserve"> IPostagger yang dibuat oleh Alfan Farizki Wicaksono dangan rangkaian </w:t>
      </w:r>
      <w:r>
        <w:rPr>
          <w:i/>
          <w:iCs/>
        </w:rPr>
        <w:t xml:space="preserve">N-gram </w:t>
      </w:r>
      <w:r>
        <w:t xml:space="preserve">yang digunakan adalah </w:t>
      </w:r>
      <w:r w:rsidRPr="004850A5">
        <w:rPr>
          <w:i/>
          <w:iCs/>
        </w:rPr>
        <w:t>trigram</w:t>
      </w:r>
      <w:r>
        <w:t>.</w:t>
      </w:r>
      <w:r w:rsidR="00D91F8F">
        <w:t xml:space="preserve"> </w:t>
      </w:r>
      <w:r>
        <w:t xml:space="preserve">Mesin HMM </w:t>
      </w:r>
      <w:r w:rsidR="00D91F8F">
        <w:t>digunakan untuk melakukan pra proses pesan yang dikirim</w:t>
      </w:r>
      <w:r w:rsidR="007274CD">
        <w:t xml:space="preserve"> sebelum pesan tersebut diterjemahkan. Langkah-langkah </w:t>
      </w:r>
      <w:r w:rsidR="007274CD">
        <w:lastRenderedPageBreak/>
        <w:t xml:space="preserve">dalam instalasi dan konfigurasi </w:t>
      </w:r>
      <w:r>
        <w:t>mesin HMM</w:t>
      </w:r>
      <w:r w:rsidR="007274CD">
        <w:t xml:space="preserve"> adalah sebagai berikut.</w:t>
      </w:r>
    </w:p>
    <w:p w14:paraId="2580C579" w14:textId="4853DBD0" w:rsidR="00AB0A05" w:rsidRDefault="00E33F58" w:rsidP="000A45AF">
      <w:pPr>
        <w:pStyle w:val="Subtitle"/>
        <w:numPr>
          <w:ilvl w:val="0"/>
          <w:numId w:val="18"/>
        </w:numPr>
        <w:ind w:left="567" w:hanging="567"/>
      </w:pPr>
      <w:r>
        <w:t>Mengunduh IPostagger yang dibuat oleh Alfan Farizki Wicaksono</w:t>
      </w:r>
      <w:r w:rsidR="00CC51A3">
        <w:t xml:space="preserve"> (dapat diunduh dari halaman </w:t>
      </w:r>
      <w:hyperlink r:id="rId70" w:history="1">
        <w:r w:rsidR="00CC51A3" w:rsidRPr="00FF3256">
          <w:rPr>
            <w:rStyle w:val="Hyperlink"/>
            <w:color w:val="000000" w:themeColor="text1"/>
          </w:rPr>
          <w:t>https://ir.cs.ui.ac.id/alfan/old/</w:t>
        </w:r>
      </w:hyperlink>
      <w:r w:rsidR="00CC51A3">
        <w:t>).</w:t>
      </w:r>
      <w:r w:rsidR="00466E56" w:rsidRPr="00466E56">
        <w:rPr>
          <w:color w:val="FFFFFF" w:themeColor="background1"/>
          <w:sz w:val="16"/>
          <w:szCs w:val="16"/>
        </w:rPr>
        <w:fldChar w:fldCharType="begin" w:fldLock="1"/>
      </w:r>
      <w:r w:rsidR="00466E56" w:rsidRPr="00466E56">
        <w:rPr>
          <w:color w:val="FFFFFF" w:themeColor="background1"/>
          <w:sz w:val="16"/>
          <w:szCs w:val="16"/>
        </w:rPr>
        <w:instrText>ADDIN CSL_CITATION {"citationItems":[{"id":"ITEM-1","itemData":{"abstract":"In this paper, several methods are combined to improve the accuracy of HMM based POS tagger for Bahasa Indonesia. The first method is to employ affix tree which covers word suffix and prefix. The second one is to use succeeding POS tag as one of the feature for HMM. The last method is to use the additional lexicon (from KBBI-Kateglo) in order to limit the candidate tags resulted by the affix tree. The HMM model was built on 15000-tokens data corpus. In the experiment, on a 15% OOV test corpus, the best accuracy was 96.50% with 99.4% for the in-vocabulary words and 80.4% for the OOV(out of vocabulary) words. The experiment showed that the affix tree and additional lexicon is effective in increasing the POS tagger accuracy, while the usage of succeeding POS tag does not give much improvement on the OOV handling. Keywords","author":[{"dropping-particle":"","family":"Wicaksono","given":"Alfan Farizki","non-dropping-particle":"","parse-names":false,"suffix":""},{"dropping-particle":"","family":"Ayu","given":"Purwarianti","non-dropping-particle":"","parse-names":false,"suffix":""}],"container-title":"Prooceedings of 4th International MALINDO (Malay and Indonesian Language) Workshop","id":"ITEM-1","issued":{"date-parts":[["2010"]]},"title":"HMM Based Part-of-Speech Tagger for Bahasa Indonesia","type":"paper-conference"},"uris":["http://www.mendeley.com/documents/?uuid=d6950fc3-926a-44a5-8ef5-2021d4812ac1"]}],"mendeley":{"formattedCitation":"(Wicaksono and Ayu, 2010)","plainTextFormattedCitation":"(Wicaksono and Ayu, 2010)"},"properties":{"noteIndex":0},"schema":"https://github.com/citation-style-language/schema/raw/master/csl-citation.json"}</w:instrText>
      </w:r>
      <w:r w:rsidR="00466E56" w:rsidRPr="00466E56">
        <w:rPr>
          <w:color w:val="FFFFFF" w:themeColor="background1"/>
          <w:sz w:val="16"/>
          <w:szCs w:val="16"/>
        </w:rPr>
        <w:fldChar w:fldCharType="separate"/>
      </w:r>
      <w:r w:rsidR="00466E56" w:rsidRPr="00466E56">
        <w:rPr>
          <w:noProof/>
          <w:color w:val="FFFFFF" w:themeColor="background1"/>
          <w:sz w:val="16"/>
          <w:szCs w:val="16"/>
        </w:rPr>
        <w:t>(Wicaksono and Ayu, 2010)</w:t>
      </w:r>
      <w:r w:rsidR="00466E56" w:rsidRPr="00466E56">
        <w:rPr>
          <w:color w:val="FFFFFF" w:themeColor="background1"/>
          <w:sz w:val="16"/>
          <w:szCs w:val="16"/>
        </w:rPr>
        <w:fldChar w:fldCharType="end"/>
      </w:r>
    </w:p>
    <w:p w14:paraId="308EABB1" w14:textId="2E7DA71D" w:rsidR="00CC51A3" w:rsidRDefault="00CC51A3" w:rsidP="00AC3C15">
      <w:pPr>
        <w:pStyle w:val="Subtitle"/>
      </w:pPr>
      <w:r>
        <w:t xml:space="preserve">Membuat korpus </w:t>
      </w:r>
      <w:r w:rsidRPr="00AB0A05">
        <w:rPr>
          <w:i/>
          <w:iCs/>
        </w:rPr>
        <w:t>tagging</w:t>
      </w:r>
      <w:r w:rsidR="00126E20">
        <w:t xml:space="preserve">, yaitu dengan menandai teks </w:t>
      </w:r>
      <w:r w:rsidR="00126E20" w:rsidRPr="00AB0A05">
        <w:rPr>
          <w:i/>
          <w:iCs/>
        </w:rPr>
        <w:t>chatting</w:t>
      </w:r>
      <w:r w:rsidR="00126E20">
        <w:t xml:space="preserve"> (pesan) dengan bahasa Melayu Sambas.</w:t>
      </w:r>
    </w:p>
    <w:p w14:paraId="61781CCA" w14:textId="1BB28E89" w:rsidR="008B7307" w:rsidRDefault="00126E20" w:rsidP="00AC3C15">
      <w:pPr>
        <w:pStyle w:val="Subtitle"/>
      </w:pPr>
      <w:r>
        <w:t xml:space="preserve">Melakukan </w:t>
      </w:r>
      <w:r w:rsidRPr="00126E20">
        <w:rPr>
          <w:i/>
          <w:iCs/>
        </w:rPr>
        <w:t>training</w:t>
      </w:r>
      <w:r>
        <w:t xml:space="preserve"> korpus dengan memasukkan perintah seperti pada </w:t>
      </w:r>
      <w:r w:rsidR="00F8796B">
        <w:rPr>
          <w:lang w:val="id-ID"/>
        </w:rPr>
        <w:t>gambar</w:t>
      </w:r>
      <w:r>
        <w:t xml:space="preserve"> 3.</w:t>
      </w:r>
      <w:r w:rsidR="00F8796B">
        <w:rPr>
          <w:lang w:val="id-ID"/>
        </w:rPr>
        <w:t>35</w:t>
      </w:r>
      <w:r>
        <w:t xml:space="preserve"> berikut.</w:t>
      </w:r>
    </w:p>
    <w:p w14:paraId="11659F9C" w14:textId="77777777" w:rsidR="00F8796B" w:rsidRDefault="00F8796B" w:rsidP="00F8796B">
      <w:pPr>
        <w:pStyle w:val="Gambar"/>
        <w:keepNext/>
      </w:pPr>
      <w:r>
        <w:drawing>
          <wp:inline distT="0" distB="0" distL="0" distR="0" wp14:anchorId="6F6F9E4B" wp14:editId="23AB74AB">
            <wp:extent cx="2340000" cy="324000"/>
            <wp:effectExtent l="19050" t="19050" r="22225" b="1905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2"/>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2340000" cy="324000"/>
                    </a:xfrm>
                    <a:prstGeom prst="rect">
                      <a:avLst/>
                    </a:prstGeom>
                    <a:ln w="12700">
                      <a:solidFill>
                        <a:schemeClr val="tx1"/>
                      </a:solidFill>
                    </a:ln>
                  </pic:spPr>
                </pic:pic>
              </a:graphicData>
            </a:graphic>
          </wp:inline>
        </w:drawing>
      </w:r>
    </w:p>
    <w:p w14:paraId="0D58D072" w14:textId="43C24427" w:rsidR="00F8796B" w:rsidRPr="00174E7E" w:rsidRDefault="00F8796B" w:rsidP="00F8796B">
      <w:pPr>
        <w:pStyle w:val="Caption"/>
        <w:jc w:val="center"/>
      </w:pPr>
      <w:bookmarkStart w:id="212" w:name="_Toc75524661"/>
      <w:r>
        <w:t>Gambar 3.</w:t>
      </w:r>
      <w:r>
        <w:fldChar w:fldCharType="begin"/>
      </w:r>
      <w:r>
        <w:instrText xml:space="preserve"> SEQ Gambar_3. \* ARABIC </w:instrText>
      </w:r>
      <w:r>
        <w:fldChar w:fldCharType="separate"/>
      </w:r>
      <w:r w:rsidR="00554840">
        <w:rPr>
          <w:noProof/>
        </w:rPr>
        <w:t>35</w:t>
      </w:r>
      <w:r>
        <w:fldChar w:fldCharType="end"/>
      </w:r>
      <w:r>
        <w:t xml:space="preserve"> </w:t>
      </w:r>
      <w:r w:rsidRPr="00174E7E">
        <w:rPr>
          <w:b w:val="0"/>
          <w:bCs w:val="0"/>
        </w:rPr>
        <w:t xml:space="preserve">Perintah </w:t>
      </w:r>
      <w:r w:rsidRPr="00174E7E">
        <w:rPr>
          <w:b w:val="0"/>
          <w:bCs w:val="0"/>
          <w:i/>
        </w:rPr>
        <w:t>Training</w:t>
      </w:r>
      <w:r w:rsidRPr="00174E7E">
        <w:rPr>
          <w:b w:val="0"/>
          <w:bCs w:val="0"/>
          <w:iCs/>
        </w:rPr>
        <w:t xml:space="preserve"> </w:t>
      </w:r>
      <w:bookmarkEnd w:id="212"/>
      <w:r w:rsidR="004850A5">
        <w:rPr>
          <w:b w:val="0"/>
          <w:bCs w:val="0"/>
        </w:rPr>
        <w:t>Mesin HMM</w:t>
      </w:r>
    </w:p>
    <w:p w14:paraId="3ADA0F90" w14:textId="5371E1B1" w:rsidR="008B7307" w:rsidRDefault="008B7307" w:rsidP="00AC3C15">
      <w:pPr>
        <w:pStyle w:val="Subtitle"/>
      </w:pPr>
      <w:r>
        <w:t xml:space="preserve">Membuat sebuah program Java sehingga </w:t>
      </w:r>
      <w:r w:rsidR="004850A5">
        <w:rPr>
          <w:lang w:val="id-ID"/>
        </w:rPr>
        <w:t>mesin HMM</w:t>
      </w:r>
      <w:r>
        <w:t xml:space="preserve"> dapat melakukan </w:t>
      </w:r>
      <w:r>
        <w:rPr>
          <w:i/>
          <w:iCs/>
        </w:rPr>
        <w:t>tagging</w:t>
      </w:r>
      <w:r>
        <w:t xml:space="preserve"> melalui terminal. Isi program Java untuk melakukan </w:t>
      </w:r>
      <w:r>
        <w:rPr>
          <w:i/>
          <w:iCs/>
        </w:rPr>
        <w:t>tagging</w:t>
      </w:r>
      <w:r w:rsidR="004850A5">
        <w:rPr>
          <w:i/>
          <w:iCs/>
          <w:lang w:val="id-ID"/>
        </w:rPr>
        <w:t xml:space="preserve"> </w:t>
      </w:r>
      <w:r w:rsidR="004850A5">
        <w:rPr>
          <w:lang w:val="id-ID"/>
        </w:rPr>
        <w:t xml:space="preserve">pra proses HMM </w:t>
      </w:r>
      <w:r>
        <w:t>melalui terminal diperlihatkan pada kode program 3.2 berikut.</w:t>
      </w:r>
    </w:p>
    <w:p w14:paraId="14AB0FE7" w14:textId="5D50B5D9" w:rsidR="00F932BD" w:rsidRPr="00F932BD" w:rsidRDefault="00F932BD" w:rsidP="00174E7E">
      <w:pPr>
        <w:pStyle w:val="Caption"/>
        <w:ind w:left="567"/>
      </w:pPr>
      <w:bookmarkStart w:id="213" w:name="_Toc63429954"/>
      <w:r>
        <w:t>Kode Program 3.</w:t>
      </w:r>
      <w:r>
        <w:fldChar w:fldCharType="begin"/>
      </w:r>
      <w:r>
        <w:instrText xml:space="preserve"> SEQ Kode_Program_3. \* ARABIC </w:instrText>
      </w:r>
      <w:r>
        <w:fldChar w:fldCharType="separate"/>
      </w:r>
      <w:r w:rsidR="007F7D69">
        <w:rPr>
          <w:noProof/>
        </w:rPr>
        <w:t>1</w:t>
      </w:r>
      <w:r>
        <w:fldChar w:fldCharType="end"/>
      </w:r>
      <w:r w:rsidR="00174E7E">
        <w:t>.</w:t>
      </w:r>
      <w:r>
        <w:t xml:space="preserve"> </w:t>
      </w:r>
      <w:r w:rsidRPr="00174E7E">
        <w:rPr>
          <w:b w:val="0"/>
          <w:bCs w:val="0"/>
          <w:i/>
        </w:rPr>
        <w:t>Source Code</w:t>
      </w:r>
      <w:r w:rsidRPr="00174E7E">
        <w:rPr>
          <w:b w:val="0"/>
          <w:bCs w:val="0"/>
        </w:rPr>
        <w:t xml:space="preserve"> Program Java </w:t>
      </w:r>
      <w:r w:rsidRPr="00174E7E">
        <w:rPr>
          <w:b w:val="0"/>
          <w:bCs w:val="0"/>
          <w:i/>
        </w:rPr>
        <w:t>Tagging</w:t>
      </w:r>
      <w:bookmarkEnd w:id="213"/>
    </w:p>
    <w:p w14:paraId="27164F3D" w14:textId="77777777" w:rsidR="008C07C6" w:rsidRPr="008C07C6" w:rsidRDefault="00AB55D6" w:rsidP="00520CFD">
      <w:pPr>
        <w:pStyle w:val="code"/>
      </w:pPr>
      <w:r w:rsidRPr="008C07C6">
        <w:t>import NLP_ITB.POSTagger.HMM.Decoder.MainTagger;</w:t>
      </w:r>
    </w:p>
    <w:p w14:paraId="1C1BCAE9" w14:textId="1A3F6B86" w:rsidR="00AB55D6" w:rsidRPr="008C07C6" w:rsidRDefault="00AB55D6" w:rsidP="00520CFD">
      <w:pPr>
        <w:pStyle w:val="code"/>
      </w:pPr>
      <w:r w:rsidRPr="008C07C6">
        <w:t>import java.util.ArrayList;</w:t>
      </w:r>
    </w:p>
    <w:p w14:paraId="4A32FE3A" w14:textId="77777777" w:rsidR="008C07C6" w:rsidRPr="008C07C6" w:rsidRDefault="008C07C6" w:rsidP="00520CFD">
      <w:pPr>
        <w:pStyle w:val="code"/>
      </w:pPr>
    </w:p>
    <w:p w14:paraId="6C267F30" w14:textId="77777777" w:rsidR="008C07C6" w:rsidRPr="008C07C6" w:rsidRDefault="00AB55D6" w:rsidP="00520CFD">
      <w:pPr>
        <w:pStyle w:val="code"/>
      </w:pPr>
      <w:r w:rsidRPr="008C07C6">
        <w:t>public class IPostaggerCli {</w:t>
      </w:r>
    </w:p>
    <w:p w14:paraId="04522798" w14:textId="77777777" w:rsidR="008C07C6" w:rsidRPr="008C07C6" w:rsidRDefault="00AB55D6" w:rsidP="00520CFD">
      <w:pPr>
        <w:pStyle w:val="code"/>
      </w:pPr>
      <w:r w:rsidRPr="008C07C6">
        <w:t>public static void main(String args[]) {</w:t>
      </w:r>
    </w:p>
    <w:p w14:paraId="75A2F7D0" w14:textId="77777777" w:rsidR="008C07C6" w:rsidRPr="008C07C6" w:rsidRDefault="00AB55D6" w:rsidP="00520CFD">
      <w:pPr>
        <w:pStyle w:val="code"/>
      </w:pPr>
      <w:r w:rsidRPr="008C07C6">
        <w:t>int lm = 1;</w:t>
      </w:r>
    </w:p>
    <w:p w14:paraId="574CD2F8" w14:textId="77777777" w:rsidR="008C07C6" w:rsidRPr="008C07C6" w:rsidRDefault="00AB55D6" w:rsidP="00520CFD">
      <w:pPr>
        <w:pStyle w:val="code"/>
      </w:pPr>
      <w:r w:rsidRPr="008C07C6">
        <w:t>int affix = 1;</w:t>
      </w:r>
    </w:p>
    <w:p w14:paraId="14C6D438" w14:textId="77777777" w:rsidR="008C07C6" w:rsidRPr="008C07C6" w:rsidRDefault="00AB55D6" w:rsidP="00520CFD">
      <w:pPr>
        <w:pStyle w:val="code"/>
      </w:pPr>
      <w:r w:rsidRPr="008C07C6">
        <w:t>int pass2 = 0;</w:t>
      </w:r>
    </w:p>
    <w:p w14:paraId="10B9E86C" w14:textId="52EE6A22" w:rsidR="00AB55D6" w:rsidRPr="008C07C6" w:rsidRDefault="00AB55D6" w:rsidP="00520CFD">
      <w:pPr>
        <w:pStyle w:val="code"/>
      </w:pPr>
      <w:r w:rsidRPr="008C07C6">
        <w:t>int lex = 1;</w:t>
      </w:r>
    </w:p>
    <w:p w14:paraId="7219D919" w14:textId="77777777" w:rsidR="008C07C6" w:rsidRPr="008C07C6" w:rsidRDefault="008C07C6" w:rsidP="00520CFD">
      <w:pPr>
        <w:pStyle w:val="code"/>
      </w:pPr>
    </w:p>
    <w:p w14:paraId="6EC08A1D" w14:textId="77777777" w:rsidR="008C07C6" w:rsidRPr="008C07C6" w:rsidRDefault="00AB55D6" w:rsidP="00520CFD">
      <w:pPr>
        <w:pStyle w:val="code"/>
      </w:pPr>
      <w:r w:rsidRPr="008C07C6">
        <w:t>MainTagger mainTagger = new MainTagger(</w:t>
      </w:r>
    </w:p>
    <w:p w14:paraId="26D66A27" w14:textId="77777777" w:rsidR="008C07C6" w:rsidRPr="008C07C6" w:rsidRDefault="00AB55D6" w:rsidP="00520CFD">
      <w:pPr>
        <w:pStyle w:val="code"/>
      </w:pPr>
      <w:r w:rsidRPr="008C07C6">
        <w:t>"./resource/Lexicon.trn",</w:t>
      </w:r>
    </w:p>
    <w:p w14:paraId="112F5801" w14:textId="23818A66" w:rsidR="008C07C6" w:rsidRPr="008C07C6" w:rsidRDefault="00AB55D6" w:rsidP="00520CFD">
      <w:pPr>
        <w:pStyle w:val="code"/>
      </w:pPr>
      <w:r w:rsidRPr="008C07C6">
        <w:t>"./resource/</w:t>
      </w:r>
      <w:r w:rsidR="00061D1D">
        <w:t>N-gram</w:t>
      </w:r>
      <w:r w:rsidRPr="008C07C6">
        <w:t>.trn",</w:t>
      </w:r>
    </w:p>
    <w:p w14:paraId="33671435" w14:textId="77777777" w:rsidR="008C07C6" w:rsidRPr="008C07C6" w:rsidRDefault="00AB55D6" w:rsidP="00520CFD">
      <w:pPr>
        <w:pStyle w:val="code"/>
      </w:pPr>
      <w:r w:rsidRPr="008C07C6">
        <w:t>lm,</w:t>
      </w:r>
    </w:p>
    <w:p w14:paraId="35C9FB05" w14:textId="77777777" w:rsidR="008C07C6" w:rsidRPr="008C07C6" w:rsidRDefault="00AB55D6" w:rsidP="00520CFD">
      <w:pPr>
        <w:pStyle w:val="code"/>
      </w:pPr>
      <w:r w:rsidRPr="008C07C6">
        <w:t>3,</w:t>
      </w:r>
    </w:p>
    <w:p w14:paraId="795B9214" w14:textId="77777777" w:rsidR="008C07C6" w:rsidRPr="008C07C6" w:rsidRDefault="00AB55D6" w:rsidP="00520CFD">
      <w:pPr>
        <w:pStyle w:val="code"/>
      </w:pPr>
      <w:r w:rsidRPr="008C07C6">
        <w:t>3,</w:t>
      </w:r>
    </w:p>
    <w:p w14:paraId="0385C1B1" w14:textId="77777777" w:rsidR="008C07C6" w:rsidRPr="008C07C6" w:rsidRDefault="00AB55D6" w:rsidP="00520CFD">
      <w:pPr>
        <w:pStyle w:val="code"/>
      </w:pPr>
      <w:r w:rsidRPr="008C07C6">
        <w:t>0,</w:t>
      </w:r>
    </w:p>
    <w:p w14:paraId="08EA6BB7" w14:textId="77777777" w:rsidR="008C07C6" w:rsidRPr="008C07C6" w:rsidRDefault="00AB55D6" w:rsidP="00520CFD">
      <w:pPr>
        <w:pStyle w:val="code"/>
      </w:pPr>
      <w:r w:rsidRPr="008C07C6">
        <w:t>affix,</w:t>
      </w:r>
    </w:p>
    <w:p w14:paraId="66769DF2" w14:textId="77777777" w:rsidR="008C07C6" w:rsidRPr="008C07C6" w:rsidRDefault="00AB55D6" w:rsidP="00520CFD">
      <w:pPr>
        <w:pStyle w:val="code"/>
      </w:pPr>
      <w:r w:rsidRPr="008C07C6">
        <w:t>false,</w:t>
      </w:r>
    </w:p>
    <w:p w14:paraId="0B8916B0" w14:textId="77777777" w:rsidR="008C07C6" w:rsidRPr="008C07C6" w:rsidRDefault="00AB55D6" w:rsidP="00520CFD">
      <w:pPr>
        <w:pStyle w:val="code"/>
      </w:pPr>
      <w:r w:rsidRPr="008C07C6">
        <w:t>0.2,</w:t>
      </w:r>
    </w:p>
    <w:p w14:paraId="1D106496" w14:textId="77777777" w:rsidR="008C07C6" w:rsidRPr="008C07C6" w:rsidRDefault="00AB55D6" w:rsidP="00520CFD">
      <w:pPr>
        <w:pStyle w:val="code"/>
      </w:pPr>
      <w:r w:rsidRPr="008C07C6">
        <w:t>pass2,</w:t>
      </w:r>
    </w:p>
    <w:p w14:paraId="7E2B8D4B" w14:textId="77777777" w:rsidR="008C07C6" w:rsidRPr="008C07C6" w:rsidRDefault="00AB55D6" w:rsidP="00520CFD">
      <w:pPr>
        <w:pStyle w:val="code"/>
      </w:pPr>
      <w:r w:rsidRPr="008C07C6">
        <w:t>500.0,</w:t>
      </w:r>
    </w:p>
    <w:p w14:paraId="2353BF6D" w14:textId="5964BC27" w:rsidR="008C07C6" w:rsidRPr="008C07C6" w:rsidRDefault="008C07C6" w:rsidP="00520CFD">
      <w:pPr>
        <w:pStyle w:val="code"/>
      </w:pPr>
      <w:r w:rsidRPr="008C07C6">
        <w:t>L</w:t>
      </w:r>
      <w:r w:rsidR="00AB55D6" w:rsidRPr="008C07C6">
        <w:t>ex</w:t>
      </w:r>
    </w:p>
    <w:p w14:paraId="140FEA23" w14:textId="2192B1A5" w:rsidR="00AB55D6" w:rsidRPr="008C07C6" w:rsidRDefault="00AB55D6" w:rsidP="00520CFD">
      <w:pPr>
        <w:pStyle w:val="code"/>
      </w:pPr>
      <w:r w:rsidRPr="008C07C6">
        <w:t>);</w:t>
      </w:r>
    </w:p>
    <w:p w14:paraId="14E9BBC3" w14:textId="77777777" w:rsidR="008C07C6" w:rsidRPr="008C07C6" w:rsidRDefault="008C07C6" w:rsidP="00520CFD">
      <w:pPr>
        <w:pStyle w:val="code"/>
      </w:pPr>
    </w:p>
    <w:p w14:paraId="2F3BFF31" w14:textId="4BD7636E" w:rsidR="00AB55D6" w:rsidRPr="008C07C6" w:rsidRDefault="00AB55D6" w:rsidP="00520CFD">
      <w:pPr>
        <w:pStyle w:val="code"/>
      </w:pPr>
      <w:r w:rsidRPr="008C07C6">
        <w:t>ArrayList&lt;String&gt; result =</w:t>
      </w:r>
      <w:r w:rsidR="008C07C6" w:rsidRPr="008C07C6">
        <w:t xml:space="preserve"> </w:t>
      </w:r>
      <w:r w:rsidRPr="008C07C6">
        <w:t>mainTagger.taggingStr(args[0]);</w:t>
      </w:r>
    </w:p>
    <w:p w14:paraId="58E29E3A" w14:textId="77777777" w:rsidR="008C07C6" w:rsidRPr="008C07C6" w:rsidRDefault="008C07C6" w:rsidP="00520CFD">
      <w:pPr>
        <w:pStyle w:val="code"/>
      </w:pPr>
    </w:p>
    <w:p w14:paraId="4087E8F6" w14:textId="77777777" w:rsidR="008C07C6" w:rsidRPr="008C07C6" w:rsidRDefault="00AB55D6" w:rsidP="00520CFD">
      <w:pPr>
        <w:pStyle w:val="code"/>
      </w:pPr>
      <w:r w:rsidRPr="008C07C6">
        <w:t>int i = 0;</w:t>
      </w:r>
    </w:p>
    <w:p w14:paraId="4767C818" w14:textId="295AB982" w:rsidR="008C07C6" w:rsidRPr="008C07C6" w:rsidRDefault="00AB55D6" w:rsidP="00520CFD">
      <w:pPr>
        <w:pStyle w:val="code"/>
      </w:pPr>
      <w:r w:rsidRPr="008C07C6">
        <w:t>for (i = 0; i &lt; result.size(); i++){</w:t>
      </w:r>
    </w:p>
    <w:p w14:paraId="6016499F" w14:textId="77777777" w:rsidR="008C07C6" w:rsidRPr="008C07C6" w:rsidRDefault="00AB55D6" w:rsidP="00520CFD">
      <w:pPr>
        <w:pStyle w:val="code"/>
      </w:pPr>
      <w:r w:rsidRPr="008C07C6">
        <w:lastRenderedPageBreak/>
        <w:t>String[] paths = result.get(i).split("/");</w:t>
      </w:r>
    </w:p>
    <w:p w14:paraId="5534155D" w14:textId="77777777" w:rsidR="008C07C6" w:rsidRPr="008C07C6" w:rsidRDefault="00AB55D6" w:rsidP="00520CFD">
      <w:pPr>
        <w:pStyle w:val="code"/>
      </w:pPr>
      <w:r w:rsidRPr="008C07C6">
        <w:t>if (paths[1].equals("bbb")){</w:t>
      </w:r>
    </w:p>
    <w:p w14:paraId="2DC968E2" w14:textId="77777777" w:rsidR="008C07C6" w:rsidRPr="008C07C6" w:rsidRDefault="00AB55D6" w:rsidP="00520CFD">
      <w:pPr>
        <w:pStyle w:val="code"/>
      </w:pPr>
      <w:r w:rsidRPr="008C07C6">
        <w:t>result.set( i, paths[0]);</w:t>
      </w:r>
    </w:p>
    <w:p w14:paraId="4BD9E9FE" w14:textId="77777777" w:rsidR="008C07C6" w:rsidRPr="008C07C6" w:rsidRDefault="00AB55D6" w:rsidP="00520CFD">
      <w:pPr>
        <w:pStyle w:val="code"/>
      </w:pPr>
      <w:r w:rsidRPr="008C07C6">
        <w:t>} else {</w:t>
      </w:r>
    </w:p>
    <w:p w14:paraId="3EEB2B76" w14:textId="77777777" w:rsidR="008C07C6" w:rsidRPr="008C07C6" w:rsidRDefault="00AB55D6" w:rsidP="00520CFD">
      <w:pPr>
        <w:pStyle w:val="code"/>
      </w:pPr>
      <w:r w:rsidRPr="008C07C6">
        <w:t>result.set( i, paths[1]);</w:t>
      </w:r>
    </w:p>
    <w:p w14:paraId="080C57A5" w14:textId="77777777" w:rsidR="008C07C6" w:rsidRPr="008C07C6" w:rsidRDefault="00AB55D6" w:rsidP="00520CFD">
      <w:pPr>
        <w:pStyle w:val="code"/>
      </w:pPr>
      <w:r w:rsidRPr="008C07C6">
        <w:t>}</w:t>
      </w:r>
    </w:p>
    <w:p w14:paraId="5A509F41" w14:textId="77777777" w:rsidR="008C07C6" w:rsidRPr="008C07C6" w:rsidRDefault="008C07C6" w:rsidP="00520CFD">
      <w:pPr>
        <w:pStyle w:val="code"/>
      </w:pPr>
    </w:p>
    <w:p w14:paraId="74354BE5" w14:textId="77777777" w:rsidR="008C07C6" w:rsidRPr="008C07C6" w:rsidRDefault="00AB55D6" w:rsidP="00520CFD">
      <w:pPr>
        <w:pStyle w:val="code"/>
      </w:pPr>
      <w:r w:rsidRPr="008C07C6">
        <w:t>System.out.print(result.get(i)+" ");</w:t>
      </w:r>
    </w:p>
    <w:p w14:paraId="66B5BE13" w14:textId="77777777" w:rsidR="008C07C6" w:rsidRPr="008C07C6" w:rsidRDefault="00AB55D6" w:rsidP="00520CFD">
      <w:pPr>
        <w:pStyle w:val="code"/>
      </w:pPr>
      <w:r w:rsidRPr="008C07C6">
        <w:t>if (result.get(i).equals("./.")){</w:t>
      </w:r>
    </w:p>
    <w:p w14:paraId="34541E0A" w14:textId="77777777" w:rsidR="008C07C6" w:rsidRPr="008C07C6" w:rsidRDefault="00AB55D6" w:rsidP="00520CFD">
      <w:pPr>
        <w:pStyle w:val="code"/>
      </w:pPr>
      <w:r w:rsidRPr="008C07C6">
        <w:t>System.out.print("\n");</w:t>
      </w:r>
    </w:p>
    <w:p w14:paraId="4811ED39" w14:textId="77777777" w:rsidR="008C07C6" w:rsidRPr="008C07C6" w:rsidRDefault="00AB55D6" w:rsidP="00520CFD">
      <w:pPr>
        <w:pStyle w:val="code"/>
      </w:pPr>
      <w:r w:rsidRPr="008C07C6">
        <w:t>}</w:t>
      </w:r>
    </w:p>
    <w:p w14:paraId="29CF61EA" w14:textId="77777777" w:rsidR="008C07C6" w:rsidRPr="008C07C6" w:rsidRDefault="00AB55D6" w:rsidP="00520CFD">
      <w:pPr>
        <w:pStyle w:val="code"/>
      </w:pPr>
      <w:r w:rsidRPr="008C07C6">
        <w:t>}</w:t>
      </w:r>
    </w:p>
    <w:p w14:paraId="37D002CF" w14:textId="77777777" w:rsidR="008C07C6" w:rsidRPr="008C07C6" w:rsidRDefault="00AB55D6" w:rsidP="00520CFD">
      <w:pPr>
        <w:pStyle w:val="code"/>
      </w:pPr>
      <w:r w:rsidRPr="008C07C6">
        <w:t>}</w:t>
      </w:r>
    </w:p>
    <w:p w14:paraId="231011A9" w14:textId="4AEE6CC8" w:rsidR="008B7307" w:rsidRPr="008C07C6" w:rsidRDefault="00AB55D6" w:rsidP="00520CFD">
      <w:pPr>
        <w:pStyle w:val="code"/>
      </w:pPr>
      <w:r w:rsidRPr="008C07C6">
        <w:t>}</w:t>
      </w:r>
    </w:p>
    <w:p w14:paraId="0F6FD609" w14:textId="798A64BA" w:rsidR="008B7307" w:rsidRDefault="008B7307" w:rsidP="00AC3C15">
      <w:pPr>
        <w:pStyle w:val="Subtitle"/>
      </w:pPr>
      <w:r>
        <w:t xml:space="preserve">Menjalankan kode program Java melakukan </w:t>
      </w:r>
      <w:r>
        <w:rPr>
          <w:i/>
          <w:iCs/>
        </w:rPr>
        <w:t>tagging</w:t>
      </w:r>
      <w:r>
        <w:t xml:space="preserve"> melalui terminal dengan memasukkan perintah seperti pada </w:t>
      </w:r>
      <w:r w:rsidR="00F9154D">
        <w:rPr>
          <w:lang w:val="id-ID"/>
        </w:rPr>
        <w:t>gambar</w:t>
      </w:r>
      <w:r>
        <w:t xml:space="preserve"> 3.3</w:t>
      </w:r>
      <w:r w:rsidR="00F9154D">
        <w:rPr>
          <w:lang w:val="id-ID"/>
        </w:rPr>
        <w:t>6</w:t>
      </w:r>
      <w:r>
        <w:t xml:space="preserve"> berikut.</w:t>
      </w:r>
    </w:p>
    <w:p w14:paraId="1E1E4C7D" w14:textId="77777777" w:rsidR="007F7D69" w:rsidRDefault="007F7D69" w:rsidP="007F7D69">
      <w:pPr>
        <w:pStyle w:val="Gambar"/>
        <w:keepNext/>
      </w:pPr>
      <w:r>
        <w:drawing>
          <wp:inline distT="0" distB="0" distL="0" distR="0" wp14:anchorId="592770C5" wp14:editId="28E40D76">
            <wp:extent cx="2700000" cy="324000"/>
            <wp:effectExtent l="19050" t="19050" r="24765" b="1905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55"/>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2700000" cy="324000"/>
                    </a:xfrm>
                    <a:prstGeom prst="rect">
                      <a:avLst/>
                    </a:prstGeom>
                    <a:ln w="12700">
                      <a:solidFill>
                        <a:schemeClr val="tx1"/>
                      </a:solidFill>
                    </a:ln>
                  </pic:spPr>
                </pic:pic>
              </a:graphicData>
            </a:graphic>
          </wp:inline>
        </w:drawing>
      </w:r>
    </w:p>
    <w:p w14:paraId="1B1940B8" w14:textId="4D6FA6E8" w:rsidR="007F7D69" w:rsidRPr="007F7D69" w:rsidRDefault="007F7D69" w:rsidP="007F7D69">
      <w:pPr>
        <w:pStyle w:val="Caption"/>
        <w:jc w:val="center"/>
        <w:rPr>
          <w:b w:val="0"/>
          <w:bCs w:val="0"/>
        </w:rPr>
      </w:pPr>
      <w:bookmarkStart w:id="214" w:name="_Toc75524662"/>
      <w:r>
        <w:t>Gambar 3.</w:t>
      </w:r>
      <w:r>
        <w:fldChar w:fldCharType="begin"/>
      </w:r>
      <w:r>
        <w:instrText xml:space="preserve"> SEQ Gambar_3. \* ARABIC </w:instrText>
      </w:r>
      <w:r>
        <w:fldChar w:fldCharType="separate"/>
      </w:r>
      <w:r w:rsidR="00554840">
        <w:rPr>
          <w:noProof/>
        </w:rPr>
        <w:t>36</w:t>
      </w:r>
      <w:r>
        <w:fldChar w:fldCharType="end"/>
      </w:r>
      <w:r>
        <w:t xml:space="preserve"> </w:t>
      </w:r>
      <w:r w:rsidRPr="00AC3C15">
        <w:rPr>
          <w:b w:val="0"/>
          <w:bCs w:val="0"/>
        </w:rPr>
        <w:t xml:space="preserve">Perintah Menjalankan </w:t>
      </w:r>
      <w:r w:rsidRPr="007F7D69">
        <w:rPr>
          <w:b w:val="0"/>
          <w:bCs w:val="0"/>
          <w:i/>
          <w:iCs/>
        </w:rPr>
        <w:t>Tagging</w:t>
      </w:r>
      <w:r w:rsidRPr="00AC3C15">
        <w:rPr>
          <w:b w:val="0"/>
          <w:bCs w:val="0"/>
        </w:rPr>
        <w:t xml:space="preserve"> </w:t>
      </w:r>
      <w:bookmarkEnd w:id="214"/>
      <w:r w:rsidR="004850A5">
        <w:rPr>
          <w:b w:val="0"/>
          <w:bCs w:val="0"/>
        </w:rPr>
        <w:t>HMM</w:t>
      </w:r>
    </w:p>
    <w:p w14:paraId="08440066" w14:textId="41A4AD10" w:rsidR="00E92830" w:rsidRPr="00251951" w:rsidRDefault="004A06A2" w:rsidP="00251951">
      <w:pPr>
        <w:pStyle w:val="Heading4"/>
        <w:rPr>
          <w:i w:val="0"/>
          <w:iCs w:val="0"/>
        </w:rPr>
      </w:pPr>
      <w:r w:rsidRPr="00251951">
        <w:rPr>
          <w:i w:val="0"/>
          <w:iCs w:val="0"/>
        </w:rPr>
        <w:t>Instalasi</w:t>
      </w:r>
      <w:r w:rsidR="00BB38E7" w:rsidRPr="00251951">
        <w:rPr>
          <w:i w:val="0"/>
          <w:iCs w:val="0"/>
        </w:rPr>
        <w:t xml:space="preserve"> dan Konfigurasi</w:t>
      </w:r>
      <w:r w:rsidR="00E92830" w:rsidRPr="00251951">
        <w:rPr>
          <w:i w:val="0"/>
          <w:iCs w:val="0"/>
        </w:rPr>
        <w:t xml:space="preserve"> Moses Decoder</w:t>
      </w:r>
    </w:p>
    <w:p w14:paraId="30CC5344" w14:textId="08ECBA4D" w:rsidR="00BB38E7" w:rsidRDefault="00BB38E7" w:rsidP="00F07C4A">
      <w:r w:rsidRPr="00CA3587">
        <w:t>Moses Decoder</w:t>
      </w:r>
      <w:r w:rsidRPr="00DC709C">
        <w:t xml:space="preserve"> merupakan implementasi mesin penerjemah dengan pendekatan statistik (</w:t>
      </w:r>
      <w:r w:rsidRPr="00DC709C">
        <w:rPr>
          <w:i/>
        </w:rPr>
        <w:t>statistical machine translation</w:t>
      </w:r>
      <w:r w:rsidRPr="00DC709C">
        <w:t xml:space="preserve">) yang menggunakan konsep probabilitas dalam melakukan penerjemahan bahasa berdasarkan hasil analisis dari korpus </w:t>
      </w:r>
      <w:r>
        <w:t xml:space="preserve">paralel. Moses Decoder digunakan untuk menerjemahkan pesan bahasa Melayu Sambas (hasil </w:t>
      </w:r>
      <w:r>
        <w:rPr>
          <w:i/>
          <w:iCs/>
        </w:rPr>
        <w:t xml:space="preserve">tagging </w:t>
      </w:r>
      <w:r w:rsidR="00993A50">
        <w:t>mesin HMM</w:t>
      </w:r>
      <w:r>
        <w:t xml:space="preserve">) menjadi pesan bahasa Indonesia. </w:t>
      </w:r>
      <w:r w:rsidR="00F9154D">
        <w:t>Gambar 3.37</w:t>
      </w:r>
      <w:r w:rsidR="00F07C4A">
        <w:t xml:space="preserve"> berikut </w:t>
      </w:r>
      <w:r w:rsidR="00F9154D">
        <w:t>menunjukkan</w:t>
      </w:r>
      <w:r w:rsidR="00F07C4A">
        <w:t xml:space="preserve"> </w:t>
      </w:r>
      <w:r w:rsidR="00F07C4A">
        <w:rPr>
          <w:i/>
          <w:iCs/>
        </w:rPr>
        <w:t>syntax</w:t>
      </w:r>
      <w:r w:rsidR="00F9154D">
        <w:rPr>
          <w:i/>
          <w:iCs/>
        </w:rPr>
        <w:t xml:space="preserve"> </w:t>
      </w:r>
      <w:r w:rsidR="00F9154D">
        <w:t>atau perintah-perintah</w:t>
      </w:r>
      <w:r w:rsidR="00F07C4A">
        <w:t xml:space="preserve"> untuk memasang Moses Decoder pada server.</w:t>
      </w:r>
    </w:p>
    <w:p w14:paraId="2CD2F931" w14:textId="77777777" w:rsidR="00F9154D" w:rsidRDefault="007F7D69" w:rsidP="00F9154D">
      <w:pPr>
        <w:pStyle w:val="Gambar"/>
        <w:keepNext/>
      </w:pPr>
      <w:r>
        <w:drawing>
          <wp:inline distT="0" distB="0" distL="0" distR="0" wp14:anchorId="39D70D04" wp14:editId="22AA7F90">
            <wp:extent cx="5040000" cy="2052000"/>
            <wp:effectExtent l="19050" t="19050" r="27305" b="2476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5040000" cy="2052000"/>
                    </a:xfrm>
                    <a:prstGeom prst="rect">
                      <a:avLst/>
                    </a:prstGeom>
                    <a:ln w="12700">
                      <a:solidFill>
                        <a:schemeClr val="tx1"/>
                      </a:solidFill>
                    </a:ln>
                  </pic:spPr>
                </pic:pic>
              </a:graphicData>
            </a:graphic>
          </wp:inline>
        </w:drawing>
      </w:r>
    </w:p>
    <w:p w14:paraId="0DF841EB" w14:textId="5896FC1B" w:rsidR="007F7D69" w:rsidRPr="007F7D69" w:rsidRDefault="00F9154D" w:rsidP="00F9154D">
      <w:pPr>
        <w:pStyle w:val="Caption"/>
        <w:jc w:val="center"/>
      </w:pPr>
      <w:bookmarkStart w:id="215" w:name="_Toc75524663"/>
      <w:r>
        <w:t>Gambar 3.</w:t>
      </w:r>
      <w:r>
        <w:fldChar w:fldCharType="begin"/>
      </w:r>
      <w:r>
        <w:instrText xml:space="preserve"> SEQ Gambar_3. \* ARABIC </w:instrText>
      </w:r>
      <w:r>
        <w:fldChar w:fldCharType="separate"/>
      </w:r>
      <w:r w:rsidR="00554840">
        <w:rPr>
          <w:noProof/>
        </w:rPr>
        <w:t>37</w:t>
      </w:r>
      <w:r>
        <w:fldChar w:fldCharType="end"/>
      </w:r>
      <w:r>
        <w:t xml:space="preserve"> </w:t>
      </w:r>
      <w:r w:rsidRPr="00174E7E">
        <w:rPr>
          <w:b w:val="0"/>
          <w:bCs w:val="0"/>
        </w:rPr>
        <w:t>Perintah Instalasi Moses Decoder</w:t>
      </w:r>
      <w:bookmarkEnd w:id="215"/>
    </w:p>
    <w:p w14:paraId="6DC07C40" w14:textId="77777777" w:rsidR="00554840" w:rsidRDefault="00554840" w:rsidP="00D20103"/>
    <w:p w14:paraId="6266B472" w14:textId="44362F46" w:rsidR="00F07C4A" w:rsidRDefault="00D20103" w:rsidP="00D20103">
      <w:r>
        <w:lastRenderedPageBreak/>
        <w:t>Setelah Moses Decoder berhasil terpasang pada server maka</w:t>
      </w:r>
      <w:r w:rsidR="007B2645">
        <w:t xml:space="preserve"> diperlukan beberapa persiapan sebelum melakukan </w:t>
      </w:r>
      <w:r w:rsidR="007B2645">
        <w:rPr>
          <w:i/>
          <w:iCs/>
        </w:rPr>
        <w:t xml:space="preserve">training </w:t>
      </w:r>
      <w:r>
        <w:t>korpus paralel</w:t>
      </w:r>
      <w:r w:rsidR="007B2645">
        <w:t>.</w:t>
      </w:r>
      <w:r>
        <w:t xml:space="preserve"> </w:t>
      </w:r>
      <w:r w:rsidR="007B2645">
        <w:t xml:space="preserve">Beberapa persiapan sebelum melakukan </w:t>
      </w:r>
      <w:r w:rsidR="007B2645">
        <w:rPr>
          <w:i/>
          <w:iCs/>
        </w:rPr>
        <w:t>training</w:t>
      </w:r>
      <w:r w:rsidR="007B2645">
        <w:t xml:space="preserve"> korpus paralel adalah sebagai berikut.</w:t>
      </w:r>
    </w:p>
    <w:p w14:paraId="20421448" w14:textId="4BD918AB" w:rsidR="007B2645" w:rsidRPr="007B2645" w:rsidRDefault="007B2645" w:rsidP="000A45AF">
      <w:pPr>
        <w:pStyle w:val="Subtitle"/>
        <w:numPr>
          <w:ilvl w:val="0"/>
          <w:numId w:val="19"/>
        </w:numPr>
        <w:ind w:left="567" w:hanging="567"/>
      </w:pPr>
      <w:r w:rsidRPr="007B2645">
        <w:t>Membuat sebuah folder pada server dengan nama “MachineTranslator”.</w:t>
      </w:r>
    </w:p>
    <w:p w14:paraId="62942CDD" w14:textId="7811D534" w:rsidR="007B2645" w:rsidRDefault="007B2645" w:rsidP="00B47CF6">
      <w:pPr>
        <w:pStyle w:val="Subtitle"/>
      </w:pPr>
      <w:r w:rsidRPr="007B2645">
        <w:t>Membuat sebuah folder</w:t>
      </w:r>
      <w:r>
        <w:rPr>
          <w:sz w:val="23"/>
          <w:szCs w:val="23"/>
        </w:rPr>
        <w:t xml:space="preserve"> dengan nama “corpus” di dalam folder “</w:t>
      </w:r>
      <w:r w:rsidRPr="007B2645">
        <w:t>MachineTranslator</w:t>
      </w:r>
      <w:r>
        <w:t>”.</w:t>
      </w:r>
    </w:p>
    <w:p w14:paraId="5F2D111E" w14:textId="4EA0C214" w:rsidR="007B2645" w:rsidRDefault="007B2645" w:rsidP="00B47CF6">
      <w:pPr>
        <w:pStyle w:val="Subtitle"/>
      </w:pPr>
      <w:r>
        <w:t xml:space="preserve">Membuat </w:t>
      </w:r>
      <w:r w:rsidRPr="007B2645">
        <w:rPr>
          <w:i/>
          <w:iCs/>
        </w:rPr>
        <w:t>file</w:t>
      </w:r>
      <w:r>
        <w:t xml:space="preserve"> dengan nama “raw.sb” yang berisi korpus bahasa Melayu Sambas di dalam folder “corpus”.</w:t>
      </w:r>
    </w:p>
    <w:p w14:paraId="08425462" w14:textId="551E04A4" w:rsidR="007B2645" w:rsidRDefault="007B2645" w:rsidP="00B47CF6">
      <w:pPr>
        <w:pStyle w:val="Subtitle"/>
      </w:pPr>
      <w:r>
        <w:t xml:space="preserve">Membuat </w:t>
      </w:r>
      <w:r w:rsidRPr="007B2645">
        <w:rPr>
          <w:i/>
          <w:iCs/>
        </w:rPr>
        <w:t>file</w:t>
      </w:r>
      <w:r>
        <w:t xml:space="preserve"> dengan nama “raw.id” yang berisi korpus bahasa Indonesia di dalam folder “corpus”.</w:t>
      </w:r>
    </w:p>
    <w:p w14:paraId="7BA4E071" w14:textId="3C8ACEB7" w:rsidR="00412947" w:rsidRDefault="00412947" w:rsidP="00B47CF6">
      <w:pPr>
        <w:pStyle w:val="Subtitle"/>
      </w:pPr>
      <w:r>
        <w:t>Melakukan</w:t>
      </w:r>
      <w:r w:rsidR="007A394F">
        <w:t xml:space="preserve"> </w:t>
      </w:r>
      <w:r w:rsidR="007A394F" w:rsidRPr="007A394F">
        <w:rPr>
          <w:i/>
          <w:iCs/>
        </w:rPr>
        <w:t>pre</w:t>
      </w:r>
      <w:r w:rsidR="007A394F">
        <w:rPr>
          <w:i/>
          <w:iCs/>
        </w:rPr>
        <w:t>processing</w:t>
      </w:r>
      <w:r w:rsidR="007A394F">
        <w:t xml:space="preserve"> korpus paralel, yaitu</w:t>
      </w:r>
      <w:r>
        <w:t xml:space="preserve"> </w:t>
      </w:r>
      <w:r w:rsidR="007A394F">
        <w:rPr>
          <w:i/>
          <w:iCs/>
        </w:rPr>
        <w:t>cleaning</w:t>
      </w:r>
      <w:r w:rsidR="007A394F">
        <w:t xml:space="preserve">, </w:t>
      </w:r>
      <w:r w:rsidR="007A394F">
        <w:rPr>
          <w:i/>
          <w:iCs/>
        </w:rPr>
        <w:t>tokenizing</w:t>
      </w:r>
      <w:r w:rsidR="007A394F">
        <w:t xml:space="preserve"> dan </w:t>
      </w:r>
      <w:r w:rsidR="007A394F">
        <w:rPr>
          <w:i/>
          <w:iCs/>
        </w:rPr>
        <w:t>lowercasing</w:t>
      </w:r>
      <w:r>
        <w:t xml:space="preserve"> </w:t>
      </w:r>
      <w:r w:rsidR="007A394F">
        <w:t xml:space="preserve">pada korpus. </w:t>
      </w:r>
      <w:r w:rsidR="00F9154D">
        <w:rPr>
          <w:lang w:val="id-ID"/>
        </w:rPr>
        <w:t>Gambar</w:t>
      </w:r>
      <w:r w:rsidR="007A394F">
        <w:t xml:space="preserve"> 3.</w:t>
      </w:r>
      <w:r w:rsidR="00F9154D">
        <w:rPr>
          <w:lang w:val="id-ID"/>
        </w:rPr>
        <w:t>38</w:t>
      </w:r>
      <w:r w:rsidR="007A394F">
        <w:t xml:space="preserve"> berikut </w:t>
      </w:r>
      <w:r w:rsidR="00F9154D">
        <w:rPr>
          <w:lang w:val="id-ID"/>
        </w:rPr>
        <w:t>menunjukkan</w:t>
      </w:r>
      <w:r w:rsidR="007A394F">
        <w:t xml:space="preserve"> perintah-perintah untuk </w:t>
      </w:r>
      <w:r w:rsidR="007A394F">
        <w:rPr>
          <w:i/>
          <w:iCs/>
        </w:rPr>
        <w:t xml:space="preserve">preprocessing </w:t>
      </w:r>
      <w:r w:rsidR="007A394F">
        <w:t>korpus.</w:t>
      </w:r>
    </w:p>
    <w:p w14:paraId="77503230" w14:textId="77777777" w:rsidR="00F9154D" w:rsidRDefault="00F9154D" w:rsidP="00F9154D">
      <w:pPr>
        <w:keepNext/>
        <w:ind w:left="567" w:firstLine="0"/>
      </w:pPr>
      <w:r>
        <w:rPr>
          <w:noProof/>
        </w:rPr>
        <w:drawing>
          <wp:inline distT="0" distB="0" distL="0" distR="0" wp14:anchorId="6B7BC22C" wp14:editId="63D8026E">
            <wp:extent cx="4680000" cy="3852000"/>
            <wp:effectExtent l="19050" t="19050" r="25400" b="1524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56"/>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4680000" cy="3852000"/>
                    </a:xfrm>
                    <a:prstGeom prst="rect">
                      <a:avLst/>
                    </a:prstGeom>
                    <a:ln w="12700">
                      <a:solidFill>
                        <a:schemeClr val="tx1"/>
                      </a:solidFill>
                    </a:ln>
                  </pic:spPr>
                </pic:pic>
              </a:graphicData>
            </a:graphic>
          </wp:inline>
        </w:drawing>
      </w:r>
    </w:p>
    <w:p w14:paraId="057EBB5B" w14:textId="74BB3023" w:rsidR="00F9154D" w:rsidRPr="00F9154D" w:rsidRDefault="00F9154D" w:rsidP="00F9154D">
      <w:pPr>
        <w:pStyle w:val="Caption"/>
        <w:jc w:val="center"/>
      </w:pPr>
      <w:bookmarkStart w:id="216" w:name="_Toc75524664"/>
      <w:r>
        <w:t>Gambar 3.</w:t>
      </w:r>
      <w:r>
        <w:fldChar w:fldCharType="begin"/>
      </w:r>
      <w:r>
        <w:instrText xml:space="preserve"> SEQ Gambar_3. \* ARABIC </w:instrText>
      </w:r>
      <w:r>
        <w:fldChar w:fldCharType="separate"/>
      </w:r>
      <w:r w:rsidR="00554840">
        <w:rPr>
          <w:noProof/>
        </w:rPr>
        <w:t>38</w:t>
      </w:r>
      <w:r>
        <w:fldChar w:fldCharType="end"/>
      </w:r>
      <w:r>
        <w:t xml:space="preserve"> </w:t>
      </w:r>
      <w:r w:rsidRPr="00174E7E">
        <w:rPr>
          <w:b w:val="0"/>
          <w:bCs w:val="0"/>
        </w:rPr>
        <w:t xml:space="preserve">Perintah </w:t>
      </w:r>
      <w:r w:rsidRPr="00174E7E">
        <w:rPr>
          <w:b w:val="0"/>
          <w:bCs w:val="0"/>
          <w:i/>
        </w:rPr>
        <w:t>Preprocessing</w:t>
      </w:r>
      <w:r w:rsidRPr="00174E7E">
        <w:rPr>
          <w:b w:val="0"/>
          <w:bCs w:val="0"/>
          <w:iCs/>
        </w:rPr>
        <w:t xml:space="preserve"> </w:t>
      </w:r>
      <w:r w:rsidRPr="00174E7E">
        <w:rPr>
          <w:b w:val="0"/>
          <w:bCs w:val="0"/>
        </w:rPr>
        <w:t>Korpus Paralel</w:t>
      </w:r>
      <w:bookmarkEnd w:id="216"/>
    </w:p>
    <w:p w14:paraId="21C153DA" w14:textId="73E21B17" w:rsidR="0039225F" w:rsidRPr="0039225F" w:rsidRDefault="007B2645" w:rsidP="00554840">
      <w:r>
        <w:t xml:space="preserve">Setelah dilakukan beberapa persiapan untuk </w:t>
      </w:r>
      <w:r>
        <w:rPr>
          <w:i/>
          <w:iCs/>
        </w:rPr>
        <w:t>training</w:t>
      </w:r>
      <w:r>
        <w:t xml:space="preserve"> korpus paralel maka selanjutnya adalah proses </w:t>
      </w:r>
      <w:r>
        <w:rPr>
          <w:i/>
          <w:iCs/>
        </w:rPr>
        <w:t>training</w:t>
      </w:r>
      <w:r>
        <w:t xml:space="preserve"> korpus paralel. </w:t>
      </w:r>
      <w:r w:rsidR="00554840">
        <w:t>Gambar</w:t>
      </w:r>
      <w:r>
        <w:t xml:space="preserve"> 3.</w:t>
      </w:r>
      <w:r w:rsidR="00554840">
        <w:t>39</w:t>
      </w:r>
      <w:r>
        <w:t xml:space="preserve"> </w:t>
      </w:r>
      <w:r w:rsidR="00BA4D66">
        <w:t xml:space="preserve">berikut </w:t>
      </w:r>
      <w:r>
        <w:t>menunjukkan perintah</w:t>
      </w:r>
      <w:r w:rsidR="00554840">
        <w:t>-perintah</w:t>
      </w:r>
      <w:r>
        <w:t xml:space="preserve"> untuk </w:t>
      </w:r>
      <w:r w:rsidR="00BA4D66">
        <w:t xml:space="preserve">melakukan </w:t>
      </w:r>
      <w:r w:rsidR="00BA4D66">
        <w:rPr>
          <w:i/>
          <w:iCs/>
        </w:rPr>
        <w:t>training</w:t>
      </w:r>
      <w:r w:rsidR="00BA4D66">
        <w:t xml:space="preserve"> korpus paralel sehingga </w:t>
      </w:r>
      <w:r w:rsidR="00BA4D66">
        <w:lastRenderedPageBreak/>
        <w:t>Moses Decoder dapat menerjemahkan pesan bahasa Melayu Sambas menjadi bahasa Indonesia.</w:t>
      </w:r>
    </w:p>
    <w:p w14:paraId="698F6FC3" w14:textId="77777777" w:rsidR="00554840" w:rsidRDefault="00554840" w:rsidP="00554840">
      <w:pPr>
        <w:pStyle w:val="Gambar"/>
        <w:keepNext/>
      </w:pPr>
      <w:r>
        <w:drawing>
          <wp:inline distT="0" distB="0" distL="0" distR="0" wp14:anchorId="5BAD3898" wp14:editId="207A51E4">
            <wp:extent cx="5040000" cy="3420000"/>
            <wp:effectExtent l="19050" t="19050" r="27305" b="2857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47"/>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5040000" cy="3420000"/>
                    </a:xfrm>
                    <a:prstGeom prst="rect">
                      <a:avLst/>
                    </a:prstGeom>
                    <a:ln w="12700">
                      <a:solidFill>
                        <a:schemeClr val="tx1"/>
                      </a:solidFill>
                    </a:ln>
                  </pic:spPr>
                </pic:pic>
              </a:graphicData>
            </a:graphic>
          </wp:inline>
        </w:drawing>
      </w:r>
    </w:p>
    <w:p w14:paraId="0451BBE3" w14:textId="416A6701" w:rsidR="00554840" w:rsidRPr="00554840" w:rsidRDefault="00554840" w:rsidP="00554840">
      <w:pPr>
        <w:pStyle w:val="Caption"/>
        <w:jc w:val="center"/>
        <w:rPr>
          <w:b w:val="0"/>
          <w:bCs w:val="0"/>
        </w:rPr>
      </w:pPr>
      <w:bookmarkStart w:id="217" w:name="_Toc75524665"/>
      <w:r>
        <w:t>Gambar 3.</w:t>
      </w:r>
      <w:r>
        <w:fldChar w:fldCharType="begin"/>
      </w:r>
      <w:r>
        <w:instrText xml:space="preserve"> SEQ Gambar_3. \* ARABIC </w:instrText>
      </w:r>
      <w:r>
        <w:fldChar w:fldCharType="separate"/>
      </w:r>
      <w:r>
        <w:rPr>
          <w:noProof/>
        </w:rPr>
        <w:t>39</w:t>
      </w:r>
      <w:r>
        <w:fldChar w:fldCharType="end"/>
      </w:r>
      <w:r>
        <w:t xml:space="preserve"> </w:t>
      </w:r>
      <w:r w:rsidRPr="00174E7E">
        <w:rPr>
          <w:b w:val="0"/>
          <w:bCs w:val="0"/>
        </w:rPr>
        <w:t xml:space="preserve">Perintah </w:t>
      </w:r>
      <w:r w:rsidRPr="00554840">
        <w:rPr>
          <w:b w:val="0"/>
          <w:bCs w:val="0"/>
          <w:i/>
        </w:rPr>
        <w:t>Training</w:t>
      </w:r>
      <w:r w:rsidRPr="00174E7E">
        <w:rPr>
          <w:b w:val="0"/>
          <w:bCs w:val="0"/>
          <w:iCs/>
        </w:rPr>
        <w:t xml:space="preserve"> </w:t>
      </w:r>
      <w:r w:rsidRPr="00174E7E">
        <w:rPr>
          <w:b w:val="0"/>
          <w:bCs w:val="0"/>
        </w:rPr>
        <w:t xml:space="preserve">Korpus </w:t>
      </w:r>
      <w:r>
        <w:rPr>
          <w:b w:val="0"/>
          <w:bCs w:val="0"/>
        </w:rPr>
        <w:t xml:space="preserve">Paralel </w:t>
      </w:r>
      <w:r w:rsidRPr="00174E7E">
        <w:rPr>
          <w:b w:val="0"/>
          <w:bCs w:val="0"/>
        </w:rPr>
        <w:t>Bahasa Melayu Sambas ke Bahasa Indonesia</w:t>
      </w:r>
      <w:bookmarkEnd w:id="217"/>
    </w:p>
    <w:p w14:paraId="594A707A" w14:textId="450A5220" w:rsidR="005F4EC3" w:rsidRDefault="007A394F" w:rsidP="00AC46F1">
      <w:pPr>
        <w:rPr>
          <w:lang w:eastAsia="id-ID"/>
        </w:rPr>
      </w:pPr>
      <w:r>
        <w:rPr>
          <w:lang w:eastAsia="id-ID"/>
        </w:rPr>
        <w:t xml:space="preserve">Setelah melakukan proses </w:t>
      </w:r>
      <w:r>
        <w:rPr>
          <w:i/>
          <w:iCs/>
          <w:lang w:eastAsia="id-ID"/>
        </w:rPr>
        <w:t>training</w:t>
      </w:r>
      <w:r>
        <w:rPr>
          <w:lang w:eastAsia="id-ID"/>
        </w:rPr>
        <w:t xml:space="preserve"> korpus paralel bahasa Melayu Sambas dan bahasa Indonesia hingga Moses Decoder dapat </w:t>
      </w:r>
      <w:r w:rsidR="002E5A66">
        <w:rPr>
          <w:lang w:eastAsia="id-ID"/>
        </w:rPr>
        <w:t xml:space="preserve">menerjemahkan masukan bahasa Melayu Sambas menjadi Bahasa Indonesia maka selanjutnya adalah menjalankan mesin penerjemah statistik (Moses Decoder) pada server. </w:t>
      </w:r>
      <w:r w:rsidR="00C90F20">
        <w:rPr>
          <w:lang w:eastAsia="id-ID"/>
        </w:rPr>
        <w:t>Gambar</w:t>
      </w:r>
      <w:r w:rsidR="002E5A66">
        <w:rPr>
          <w:lang w:eastAsia="id-ID"/>
        </w:rPr>
        <w:t xml:space="preserve"> 3.</w:t>
      </w:r>
      <w:r w:rsidR="00C90F20">
        <w:rPr>
          <w:lang w:eastAsia="id-ID"/>
        </w:rPr>
        <w:t>40</w:t>
      </w:r>
      <w:r w:rsidR="002E5A66">
        <w:rPr>
          <w:lang w:eastAsia="id-ID"/>
        </w:rPr>
        <w:t xml:space="preserve"> berikut </w:t>
      </w:r>
      <w:r w:rsidR="00C90F20">
        <w:rPr>
          <w:lang w:eastAsia="id-ID"/>
        </w:rPr>
        <w:t>menunjukkan</w:t>
      </w:r>
      <w:r w:rsidR="002E5A66">
        <w:rPr>
          <w:lang w:eastAsia="id-ID"/>
        </w:rPr>
        <w:t xml:space="preserve"> perintah</w:t>
      </w:r>
      <w:r w:rsidR="00C90F20">
        <w:rPr>
          <w:lang w:eastAsia="id-ID"/>
        </w:rPr>
        <w:t>-perintah</w:t>
      </w:r>
      <w:r w:rsidR="002E5A66">
        <w:rPr>
          <w:lang w:eastAsia="id-ID"/>
        </w:rPr>
        <w:t xml:space="preserve"> untuk menjalankan atau </w:t>
      </w:r>
      <w:r w:rsidR="002E5A66">
        <w:rPr>
          <w:i/>
          <w:iCs/>
          <w:lang w:eastAsia="id-ID"/>
        </w:rPr>
        <w:t>running</w:t>
      </w:r>
      <w:r w:rsidR="002E5A66">
        <w:rPr>
          <w:lang w:eastAsia="id-ID"/>
        </w:rPr>
        <w:t xml:space="preserve"> Moses Decoder pada server dan perintah penerjemahan setelah Moses Decoder berhasil </w:t>
      </w:r>
      <w:r w:rsidR="002E5A66">
        <w:rPr>
          <w:i/>
          <w:iCs/>
          <w:lang w:eastAsia="id-ID"/>
        </w:rPr>
        <w:t xml:space="preserve">running </w:t>
      </w:r>
      <w:r w:rsidR="002E5A66">
        <w:rPr>
          <w:lang w:eastAsia="id-ID"/>
        </w:rPr>
        <w:t>pada server.</w:t>
      </w:r>
    </w:p>
    <w:p w14:paraId="420935AE" w14:textId="77777777" w:rsidR="00554840" w:rsidRDefault="00554840" w:rsidP="00554840">
      <w:pPr>
        <w:pStyle w:val="Gambar"/>
        <w:keepNext/>
      </w:pPr>
      <w:r>
        <w:drawing>
          <wp:inline distT="0" distB="0" distL="0" distR="0" wp14:anchorId="5EFA05E3" wp14:editId="27838AE5">
            <wp:extent cx="5040000" cy="1440000"/>
            <wp:effectExtent l="19050" t="19050" r="8255" b="27305"/>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49"/>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5040000" cy="1440000"/>
                    </a:xfrm>
                    <a:prstGeom prst="rect">
                      <a:avLst/>
                    </a:prstGeom>
                    <a:ln w="12700">
                      <a:solidFill>
                        <a:schemeClr val="tx1"/>
                      </a:solidFill>
                    </a:ln>
                  </pic:spPr>
                </pic:pic>
              </a:graphicData>
            </a:graphic>
          </wp:inline>
        </w:drawing>
      </w:r>
    </w:p>
    <w:p w14:paraId="5C844CCA" w14:textId="680F99DE" w:rsidR="00554840" w:rsidRDefault="00554840" w:rsidP="00554840">
      <w:pPr>
        <w:pStyle w:val="Caption"/>
        <w:jc w:val="center"/>
        <w:rPr>
          <w:b w:val="0"/>
          <w:bCs w:val="0"/>
        </w:rPr>
      </w:pPr>
      <w:bookmarkStart w:id="218" w:name="_Toc75524666"/>
      <w:r>
        <w:t>Gambar 3.</w:t>
      </w:r>
      <w:r>
        <w:fldChar w:fldCharType="begin"/>
      </w:r>
      <w:r>
        <w:instrText xml:space="preserve"> SEQ Gambar_3. \* ARABIC </w:instrText>
      </w:r>
      <w:r>
        <w:fldChar w:fldCharType="separate"/>
      </w:r>
      <w:r>
        <w:rPr>
          <w:noProof/>
        </w:rPr>
        <w:t>40</w:t>
      </w:r>
      <w:r>
        <w:fldChar w:fldCharType="end"/>
      </w:r>
      <w:r>
        <w:t xml:space="preserve"> </w:t>
      </w:r>
      <w:r w:rsidRPr="00174E7E">
        <w:rPr>
          <w:b w:val="0"/>
          <w:bCs w:val="0"/>
        </w:rPr>
        <w:t xml:space="preserve">Perintah </w:t>
      </w:r>
      <w:r>
        <w:rPr>
          <w:b w:val="0"/>
          <w:bCs w:val="0"/>
          <w:iCs/>
        </w:rPr>
        <w:t>Menjalankan</w:t>
      </w:r>
      <w:r w:rsidRPr="00174E7E">
        <w:rPr>
          <w:b w:val="0"/>
          <w:bCs w:val="0"/>
        </w:rPr>
        <w:t xml:space="preserve"> Moses Decoder pada Server</w:t>
      </w:r>
      <w:bookmarkEnd w:id="218"/>
    </w:p>
    <w:p w14:paraId="398EC6F8" w14:textId="77777777" w:rsidR="00C90F20" w:rsidRPr="00C90F20" w:rsidRDefault="00C90F20" w:rsidP="00C90F20">
      <w:pPr>
        <w:spacing w:line="240" w:lineRule="auto"/>
        <w:rPr>
          <w:sz w:val="16"/>
          <w:szCs w:val="16"/>
          <w:lang w:eastAsia="en-US"/>
        </w:rPr>
      </w:pPr>
    </w:p>
    <w:p w14:paraId="078079BE" w14:textId="75CB1F5E" w:rsidR="00E5508C" w:rsidRPr="00E5508C" w:rsidRDefault="00D41CCB" w:rsidP="00D41CCB">
      <w:pPr>
        <w:pStyle w:val="Heading2"/>
      </w:pPr>
      <w:bookmarkStart w:id="219" w:name="_Toc62737585"/>
      <w:bookmarkStart w:id="220" w:name="_Toc66975549"/>
      <w:r>
        <w:lastRenderedPageBreak/>
        <w:t>Pengujian Sistem</w:t>
      </w:r>
      <w:bookmarkEnd w:id="219"/>
      <w:bookmarkEnd w:id="220"/>
    </w:p>
    <w:p w14:paraId="78D51A8F" w14:textId="40BE22F8" w:rsidR="00FA19CA" w:rsidRPr="006E1260" w:rsidRDefault="00102899" w:rsidP="00102899">
      <w:pPr>
        <w:rPr>
          <w:iCs/>
        </w:rPr>
      </w:pPr>
      <w:bookmarkStart w:id="221" w:name="_Hlk76546560"/>
      <w:r>
        <w:t xml:space="preserve">Dalam penelitian ini dilakukan </w:t>
      </w:r>
      <w:r w:rsidR="00153883">
        <w:t>tiga</w:t>
      </w:r>
      <w:r>
        <w:t xml:space="preserve"> pengujian yaitu untuk menguji</w:t>
      </w:r>
      <w:r w:rsidR="00153883">
        <w:t xml:space="preserve"> nilai akurasi hasil pra proses </w:t>
      </w:r>
      <w:r w:rsidR="00601944">
        <w:t>HMM</w:t>
      </w:r>
      <w:r w:rsidR="00153883">
        <w:t>,</w:t>
      </w:r>
      <w:r>
        <w:t xml:space="preserve"> nilai akurasi</w:t>
      </w:r>
      <w:r w:rsidR="006E1260">
        <w:t xml:space="preserve"> hasil</w:t>
      </w:r>
      <w:r>
        <w:t xml:space="preserve"> penerjemahan</w:t>
      </w:r>
      <w:r w:rsidR="00153883">
        <w:t>,</w:t>
      </w:r>
      <w:r>
        <w:t xml:space="preserve"> dan </w:t>
      </w:r>
      <w:r w:rsidR="006E1260">
        <w:t>keberhasilan pembuatan aplikasi.</w:t>
      </w:r>
      <w:r w:rsidR="00153883">
        <w:t xml:space="preserve"> Pengujian nilai akurasi hasil</w:t>
      </w:r>
      <w:r w:rsidR="00903B8B">
        <w:t xml:space="preserve"> pra proses</w:t>
      </w:r>
      <w:r w:rsidR="00153883">
        <w:t xml:space="preserve"> </w:t>
      </w:r>
      <w:r w:rsidR="00AD6808">
        <w:t>HMM</w:t>
      </w:r>
      <w:r w:rsidR="00153883">
        <w:t xml:space="preserve"> dilakukan dengan mencari nilai </w:t>
      </w:r>
      <w:r w:rsidR="00153883" w:rsidRPr="00687B02">
        <w:rPr>
          <w:bCs/>
          <w:i/>
          <w:lang w:val="sv-SE"/>
        </w:rPr>
        <w:t>accuracy, precision, recall</w:t>
      </w:r>
      <w:r w:rsidR="00153883" w:rsidRPr="00687B02">
        <w:rPr>
          <w:bCs/>
          <w:lang w:val="sv-SE"/>
        </w:rPr>
        <w:t xml:space="preserve">, dan </w:t>
      </w:r>
      <w:r w:rsidR="00153883" w:rsidRPr="00E502AE">
        <w:rPr>
          <w:bCs/>
          <w:i/>
          <w:lang w:val="sv-SE"/>
        </w:rPr>
        <w:t>f-measure</w:t>
      </w:r>
      <w:r w:rsidR="00153883">
        <w:rPr>
          <w:bCs/>
          <w:i/>
        </w:rPr>
        <w:t xml:space="preserve"> </w:t>
      </w:r>
      <w:r w:rsidR="00153883">
        <w:rPr>
          <w:bCs/>
          <w:iCs/>
        </w:rPr>
        <w:t xml:space="preserve">dari hasil </w:t>
      </w:r>
      <w:r w:rsidR="00153883">
        <w:rPr>
          <w:bCs/>
          <w:i/>
        </w:rPr>
        <w:t>tagging</w:t>
      </w:r>
      <w:r w:rsidR="00903B8B">
        <w:rPr>
          <w:bCs/>
          <w:i/>
        </w:rPr>
        <w:t xml:space="preserve"> </w:t>
      </w:r>
      <w:r w:rsidR="00903B8B">
        <w:rPr>
          <w:bCs/>
          <w:iCs/>
        </w:rPr>
        <w:t>mesin</w:t>
      </w:r>
      <w:r w:rsidR="00153883">
        <w:rPr>
          <w:bCs/>
          <w:iCs/>
        </w:rPr>
        <w:t xml:space="preserve"> </w:t>
      </w:r>
      <w:r w:rsidR="00AD6808">
        <w:rPr>
          <w:bCs/>
          <w:iCs/>
        </w:rPr>
        <w:t xml:space="preserve">HMM dengan </w:t>
      </w:r>
      <w:r w:rsidR="00AD6808">
        <w:rPr>
          <w:bCs/>
          <w:i/>
        </w:rPr>
        <w:t>trigram</w:t>
      </w:r>
      <w:r w:rsidR="00903B8B">
        <w:rPr>
          <w:bCs/>
          <w:iCs/>
        </w:rPr>
        <w:t xml:space="preserve"> yang dibangun</w:t>
      </w:r>
      <w:r w:rsidR="00153883">
        <w:rPr>
          <w:bCs/>
          <w:iCs/>
        </w:rPr>
        <w:t xml:space="preserve">. </w:t>
      </w:r>
      <w:r w:rsidR="00153883">
        <w:t>Pengujian</w:t>
      </w:r>
      <w:r w:rsidR="006E1260">
        <w:t xml:space="preserve"> nilai akurasi hasil penerjemahan dilakukan dengan pengujian</w:t>
      </w:r>
      <w:r w:rsidR="00087DEF">
        <w:t xml:space="preserve"> </w:t>
      </w:r>
      <w:r w:rsidR="006E1260">
        <w:t>hasil penerjemahan</w:t>
      </w:r>
      <w:r w:rsidR="00F00260">
        <w:t xml:space="preserve"> mesin translasi </w:t>
      </w:r>
      <w:r w:rsidR="006E1260">
        <w:t xml:space="preserve">oleh BLEU dengan </w:t>
      </w:r>
      <w:r w:rsidR="006E1260" w:rsidRPr="00002058">
        <w:t xml:space="preserve">metode </w:t>
      </w:r>
      <w:r w:rsidR="00BC1B61" w:rsidRPr="00002058">
        <w:rPr>
          <w:i/>
        </w:rPr>
        <w:t>k-fold cross validation</w:t>
      </w:r>
      <w:r w:rsidR="00BC1B61">
        <w:rPr>
          <w:i/>
        </w:rPr>
        <w:t xml:space="preserve"> </w:t>
      </w:r>
      <w:r w:rsidR="00087DEF">
        <w:rPr>
          <w:iCs/>
        </w:rPr>
        <w:t>dan pengujian hasil penerjemahan mesin translasi oleh ahli bahasa</w:t>
      </w:r>
      <w:r w:rsidR="006E1260">
        <w:rPr>
          <w:iCs/>
        </w:rPr>
        <w:t xml:space="preserve">. </w:t>
      </w:r>
      <w:r w:rsidR="008955EB">
        <w:rPr>
          <w:iCs/>
        </w:rPr>
        <w:t>Sedangkan u</w:t>
      </w:r>
      <w:r w:rsidR="006E1260">
        <w:rPr>
          <w:iCs/>
        </w:rPr>
        <w:t xml:space="preserve">ntuk menguji </w:t>
      </w:r>
      <w:r w:rsidR="00760A41">
        <w:rPr>
          <w:iCs/>
        </w:rPr>
        <w:t xml:space="preserve">keberhasilan pembuatan aplikasi dilakukan dengan </w:t>
      </w:r>
      <w:r w:rsidR="001347DC">
        <w:rPr>
          <w:iCs/>
        </w:rPr>
        <w:t xml:space="preserve">pengujian </w:t>
      </w:r>
      <w:r w:rsidR="001347DC">
        <w:rPr>
          <w:i/>
        </w:rPr>
        <w:t>black box</w:t>
      </w:r>
      <w:r w:rsidR="001347DC">
        <w:rPr>
          <w:iCs/>
        </w:rPr>
        <w:t>.</w:t>
      </w:r>
      <w:bookmarkEnd w:id="221"/>
      <w:r w:rsidR="00F00260">
        <w:rPr>
          <w:iCs/>
        </w:rPr>
        <w:t xml:space="preserve"> </w:t>
      </w:r>
    </w:p>
    <w:p w14:paraId="05A6375D" w14:textId="490171F3" w:rsidR="0067674F" w:rsidRDefault="0067674F" w:rsidP="00BF344E">
      <w:pPr>
        <w:pStyle w:val="Heading3"/>
      </w:pPr>
      <w:bookmarkStart w:id="222" w:name="_Toc60606573"/>
      <w:bookmarkStart w:id="223" w:name="_Toc66975550"/>
      <w:r w:rsidRPr="00687B02">
        <w:t xml:space="preserve">Pengujian </w:t>
      </w:r>
      <w:r w:rsidRPr="00BF344E">
        <w:rPr>
          <w:i/>
          <w:iCs/>
        </w:rPr>
        <w:t>Accuracy</w:t>
      </w:r>
      <w:r w:rsidRPr="00687B02">
        <w:t xml:space="preserve">, </w:t>
      </w:r>
      <w:r w:rsidRPr="00BF344E">
        <w:rPr>
          <w:i/>
          <w:iCs/>
        </w:rPr>
        <w:t>Precision</w:t>
      </w:r>
      <w:r w:rsidRPr="00687B02">
        <w:t xml:space="preserve">, </w:t>
      </w:r>
      <w:r w:rsidRPr="00BF344E">
        <w:rPr>
          <w:i/>
          <w:iCs/>
        </w:rPr>
        <w:t>Recall</w:t>
      </w:r>
      <w:r w:rsidRPr="00687B02">
        <w:t xml:space="preserve"> dan </w:t>
      </w:r>
      <w:r w:rsidRPr="00BF344E">
        <w:rPr>
          <w:i/>
          <w:iCs/>
        </w:rPr>
        <w:t>F-</w:t>
      </w:r>
      <w:r w:rsidR="00BF344E" w:rsidRPr="00BF344E">
        <w:rPr>
          <w:i/>
          <w:iCs/>
        </w:rPr>
        <w:t>M</w:t>
      </w:r>
      <w:r w:rsidRPr="00BF344E">
        <w:rPr>
          <w:i/>
          <w:iCs/>
        </w:rPr>
        <w:t>easure</w:t>
      </w:r>
      <w:bookmarkEnd w:id="222"/>
      <w:r w:rsidR="008168D9">
        <w:t xml:space="preserve"> Hasil Pra Proses </w:t>
      </w:r>
      <w:r w:rsidR="00B1766F">
        <w:t>HMM</w:t>
      </w:r>
      <w:r>
        <w:t xml:space="preserve"> dengan Metode </w:t>
      </w:r>
      <w:r w:rsidRPr="007D0EA4">
        <w:rPr>
          <w:i/>
          <w:iCs/>
        </w:rPr>
        <w:t>K-Fold Cross Validation</w:t>
      </w:r>
      <w:bookmarkEnd w:id="223"/>
    </w:p>
    <w:p w14:paraId="1407AC91" w14:textId="74B5920F" w:rsidR="002A094D" w:rsidRDefault="009A703D" w:rsidP="002A094D">
      <w:pPr>
        <w:rPr>
          <w:bCs/>
        </w:rPr>
      </w:pPr>
      <w:r w:rsidRPr="00687B02">
        <w:rPr>
          <w:bCs/>
          <w:lang w:val="sv-SE"/>
        </w:rPr>
        <w:t xml:space="preserve">Pengujian </w:t>
      </w:r>
      <w:r w:rsidRPr="00687B02">
        <w:rPr>
          <w:bCs/>
          <w:i/>
          <w:lang w:val="sv-SE"/>
        </w:rPr>
        <w:t>accuracy, precision, recall</w:t>
      </w:r>
      <w:r w:rsidRPr="00687B02">
        <w:rPr>
          <w:bCs/>
          <w:lang w:val="sv-SE"/>
        </w:rPr>
        <w:t xml:space="preserve">, dan </w:t>
      </w:r>
      <w:r w:rsidRPr="00E502AE">
        <w:rPr>
          <w:bCs/>
          <w:i/>
          <w:lang w:val="sv-SE"/>
        </w:rPr>
        <w:t>f-measure</w:t>
      </w:r>
      <w:r w:rsidRPr="00687B02">
        <w:rPr>
          <w:bCs/>
          <w:lang w:val="sv-SE"/>
        </w:rPr>
        <w:t xml:space="preserve"> </w:t>
      </w:r>
      <w:r>
        <w:rPr>
          <w:bCs/>
        </w:rPr>
        <w:t>dilakukan</w:t>
      </w:r>
      <w:r w:rsidRPr="00687B02">
        <w:rPr>
          <w:bCs/>
          <w:lang w:val="sv-SE"/>
        </w:rPr>
        <w:t xml:space="preserve"> untuk mengetahui nilai akurasi</w:t>
      </w:r>
      <w:r>
        <w:rPr>
          <w:bCs/>
        </w:rPr>
        <w:t xml:space="preserve"> </w:t>
      </w:r>
      <w:r w:rsidR="000C7F30">
        <w:rPr>
          <w:bCs/>
        </w:rPr>
        <w:t>keberhasilan</w:t>
      </w:r>
      <w:r>
        <w:rPr>
          <w:bCs/>
        </w:rPr>
        <w:t xml:space="preserve"> dalam melakukan</w:t>
      </w:r>
      <w:r w:rsidR="000C7F30">
        <w:rPr>
          <w:bCs/>
        </w:rPr>
        <w:t xml:space="preserve"> </w:t>
      </w:r>
      <w:r w:rsidR="000C7F30" w:rsidRPr="000C7F30">
        <w:rPr>
          <w:bCs/>
          <w:i/>
          <w:iCs/>
        </w:rPr>
        <w:t>tagging</w:t>
      </w:r>
      <w:r>
        <w:rPr>
          <w:bCs/>
        </w:rPr>
        <w:t xml:space="preserve"> perbaikan atau pra proses bahasa Melayu Sambas </w:t>
      </w:r>
      <w:r>
        <w:rPr>
          <w:bCs/>
          <w:i/>
          <w:iCs/>
        </w:rPr>
        <w:t xml:space="preserve">chatting </w:t>
      </w:r>
      <w:r>
        <w:rPr>
          <w:bCs/>
        </w:rPr>
        <w:t xml:space="preserve">menjadi bahasa Melayu Sambas baku. </w:t>
      </w:r>
      <w:r w:rsidR="000C7F30">
        <w:rPr>
          <w:bCs/>
        </w:rPr>
        <w:t xml:space="preserve">Pengujian dilakukan dengan membandingkan hasil </w:t>
      </w:r>
      <w:r w:rsidR="000C7F30" w:rsidRPr="000C7F30">
        <w:rPr>
          <w:bCs/>
          <w:i/>
          <w:iCs/>
        </w:rPr>
        <w:t>tagging</w:t>
      </w:r>
      <w:r w:rsidR="000C7F30">
        <w:rPr>
          <w:bCs/>
        </w:rPr>
        <w:t xml:space="preserve"> otomatis</w:t>
      </w:r>
      <w:r w:rsidR="002A094D">
        <w:rPr>
          <w:bCs/>
        </w:rPr>
        <w:t xml:space="preserve"> teks </w:t>
      </w:r>
      <w:r w:rsidR="002A094D">
        <w:rPr>
          <w:bCs/>
          <w:i/>
          <w:iCs/>
        </w:rPr>
        <w:t xml:space="preserve">chatting </w:t>
      </w:r>
      <w:r w:rsidR="00B1766F">
        <w:rPr>
          <w:bCs/>
        </w:rPr>
        <w:t>oleh mesin HMM</w:t>
      </w:r>
      <w:r w:rsidR="008168D9">
        <w:rPr>
          <w:bCs/>
          <w:i/>
          <w:iCs/>
        </w:rPr>
        <w:t xml:space="preserve"> </w:t>
      </w:r>
      <w:r w:rsidR="002A094D">
        <w:rPr>
          <w:bCs/>
        </w:rPr>
        <w:t xml:space="preserve">dengan hasil </w:t>
      </w:r>
      <w:r w:rsidR="002A094D" w:rsidRPr="002A094D">
        <w:rPr>
          <w:bCs/>
          <w:i/>
          <w:iCs/>
        </w:rPr>
        <w:t>tagging</w:t>
      </w:r>
      <w:r w:rsidR="002A094D">
        <w:rPr>
          <w:bCs/>
          <w:i/>
          <w:iCs/>
        </w:rPr>
        <w:t xml:space="preserve"> </w:t>
      </w:r>
      <w:r w:rsidR="002A094D">
        <w:rPr>
          <w:bCs/>
        </w:rPr>
        <w:t xml:space="preserve">manual teks </w:t>
      </w:r>
      <w:r w:rsidR="002A094D">
        <w:rPr>
          <w:bCs/>
          <w:i/>
          <w:iCs/>
        </w:rPr>
        <w:t>chatting</w:t>
      </w:r>
      <w:r w:rsidR="002A094D">
        <w:rPr>
          <w:bCs/>
        </w:rPr>
        <w:t>.</w:t>
      </w:r>
    </w:p>
    <w:p w14:paraId="74760D6C" w14:textId="73A778C0" w:rsidR="009413B3" w:rsidRDefault="002A094D" w:rsidP="002A094D">
      <w:pPr>
        <w:rPr>
          <w:bCs/>
          <w:iCs/>
        </w:rPr>
      </w:pPr>
      <w:r>
        <w:t xml:space="preserve">Pada penelitian ini menggunakan korpus teks </w:t>
      </w:r>
      <w:r>
        <w:rPr>
          <w:i/>
          <w:iCs/>
        </w:rPr>
        <w:t>chatting</w:t>
      </w:r>
      <w:r>
        <w:t xml:space="preserve"> sebanyak 4.500 kalimat. Pada 4.500 kalimat korpus teks </w:t>
      </w:r>
      <w:r>
        <w:rPr>
          <w:i/>
          <w:iCs/>
        </w:rPr>
        <w:t>chatting</w:t>
      </w:r>
      <w:r>
        <w:t xml:space="preserve"> dilakukan </w:t>
      </w:r>
      <w:r w:rsidRPr="002A094D">
        <w:rPr>
          <w:i/>
          <w:iCs/>
        </w:rPr>
        <w:t>tagging</w:t>
      </w:r>
      <w:r>
        <w:t xml:space="preserve"> manual sehingga diperoleh 4.500 baris korpus </w:t>
      </w:r>
      <w:r w:rsidRPr="002A094D">
        <w:rPr>
          <w:i/>
          <w:iCs/>
        </w:rPr>
        <w:t>tagging</w:t>
      </w:r>
      <w:r w:rsidR="00555973">
        <w:rPr>
          <w:i/>
          <w:iCs/>
        </w:rPr>
        <w:t xml:space="preserve"> </w:t>
      </w:r>
      <w:r w:rsidR="00555973">
        <w:t>manual</w:t>
      </w:r>
      <w:r>
        <w:t xml:space="preserve">. Pengujian </w:t>
      </w:r>
      <w:r w:rsidR="00D91843" w:rsidRPr="00687B02">
        <w:rPr>
          <w:bCs/>
          <w:i/>
          <w:lang w:val="sv-SE"/>
        </w:rPr>
        <w:t>accuracy, precision, recall</w:t>
      </w:r>
      <w:r w:rsidR="00D91843" w:rsidRPr="00687B02">
        <w:rPr>
          <w:bCs/>
          <w:lang w:val="sv-SE"/>
        </w:rPr>
        <w:t xml:space="preserve">, dan </w:t>
      </w:r>
      <w:r w:rsidR="00D91843" w:rsidRPr="00E502AE">
        <w:rPr>
          <w:bCs/>
          <w:i/>
          <w:lang w:val="sv-SE"/>
        </w:rPr>
        <w:t>f-measure</w:t>
      </w:r>
      <w:r w:rsidR="00D91843">
        <w:rPr>
          <w:bCs/>
          <w:i/>
        </w:rPr>
        <w:t xml:space="preserve"> </w:t>
      </w:r>
      <w:r w:rsidR="00D91843">
        <w:rPr>
          <w:bCs/>
          <w:iCs/>
        </w:rPr>
        <w:t xml:space="preserve">dilakukan menggunakan metode </w:t>
      </w:r>
      <w:r w:rsidR="00D91843">
        <w:rPr>
          <w:bCs/>
          <w:i/>
        </w:rPr>
        <w:t>k-fold cross validation</w:t>
      </w:r>
      <w:r w:rsidR="00D91843">
        <w:rPr>
          <w:bCs/>
          <w:iCs/>
        </w:rPr>
        <w:t xml:space="preserve"> dengan skema 10</w:t>
      </w:r>
      <w:r w:rsidR="007D0EA4">
        <w:rPr>
          <w:bCs/>
          <w:iCs/>
        </w:rPr>
        <w:t>-</w:t>
      </w:r>
      <w:r w:rsidR="00D91843">
        <w:rPr>
          <w:bCs/>
          <w:i/>
        </w:rPr>
        <w:t>fold cross validation</w:t>
      </w:r>
      <w:r w:rsidR="00D91843">
        <w:rPr>
          <w:bCs/>
          <w:iCs/>
        </w:rPr>
        <w:t>.</w:t>
      </w:r>
      <w:r w:rsidR="009413B3">
        <w:rPr>
          <w:bCs/>
          <w:iCs/>
        </w:rPr>
        <w:t xml:space="preserve"> </w:t>
      </w:r>
    </w:p>
    <w:p w14:paraId="1368748B" w14:textId="5DAAB3CE" w:rsidR="009413B3" w:rsidRPr="005F0814" w:rsidRDefault="00D91843" w:rsidP="002A094D">
      <w:pPr>
        <w:rPr>
          <w:bCs/>
          <w:iCs/>
        </w:rPr>
      </w:pPr>
      <w:r>
        <w:t xml:space="preserve">Pada 4.500 kalimat korpus </w:t>
      </w:r>
      <w:r w:rsidRPr="00D91843">
        <w:t>teks</w:t>
      </w:r>
      <w:r>
        <w:t xml:space="preserve"> </w:t>
      </w:r>
      <w:r>
        <w:rPr>
          <w:i/>
          <w:iCs/>
        </w:rPr>
        <w:t>chatting</w:t>
      </w:r>
      <w:r>
        <w:t xml:space="preserve"> akan dibagi ke dalam 10</w:t>
      </w:r>
      <w:r w:rsidR="007D0EA4">
        <w:t>-</w:t>
      </w:r>
      <w:r w:rsidRPr="00D91843">
        <w:rPr>
          <w:i/>
          <w:iCs/>
        </w:rPr>
        <w:t>fold</w:t>
      </w:r>
      <w:r>
        <w:rPr>
          <w:i/>
          <w:iCs/>
        </w:rPr>
        <w:t xml:space="preserve"> </w:t>
      </w:r>
      <w:r>
        <w:t xml:space="preserve">sehingga setiap satu </w:t>
      </w:r>
      <w:r w:rsidRPr="009413B3">
        <w:rPr>
          <w:i/>
          <w:iCs/>
        </w:rPr>
        <w:t>fold</w:t>
      </w:r>
      <w:r>
        <w:t xml:space="preserve"> </w:t>
      </w:r>
      <w:r w:rsidR="009413B3">
        <w:t xml:space="preserve">berisi 450 kalimat teks </w:t>
      </w:r>
      <w:r w:rsidR="009413B3">
        <w:rPr>
          <w:i/>
          <w:iCs/>
        </w:rPr>
        <w:t xml:space="preserve">chatting </w:t>
      </w:r>
      <w:r w:rsidR="009413B3">
        <w:t xml:space="preserve">(korpus uji). Pada 4.500 baris korpus </w:t>
      </w:r>
      <w:r w:rsidR="009413B3">
        <w:rPr>
          <w:i/>
          <w:iCs/>
        </w:rPr>
        <w:t xml:space="preserve">tagging </w:t>
      </w:r>
      <w:r w:rsidR="009413B3">
        <w:t xml:space="preserve">dilakukan hal yang sama sehingga pada setiap satu </w:t>
      </w:r>
      <w:r w:rsidR="009413B3" w:rsidRPr="009413B3">
        <w:rPr>
          <w:i/>
          <w:iCs/>
        </w:rPr>
        <w:t>fold</w:t>
      </w:r>
      <w:r w:rsidR="009413B3">
        <w:t xml:space="preserve"> berisi 450 baris korpus </w:t>
      </w:r>
      <w:r w:rsidR="009413B3">
        <w:rPr>
          <w:i/>
          <w:iCs/>
        </w:rPr>
        <w:t>tagging</w:t>
      </w:r>
      <w:r w:rsidR="009413B3">
        <w:t xml:space="preserve"> (korpus </w:t>
      </w:r>
      <w:r w:rsidR="009413B3">
        <w:rPr>
          <w:i/>
          <w:iCs/>
        </w:rPr>
        <w:t xml:space="preserve">tagging </w:t>
      </w:r>
      <w:r w:rsidR="009413B3">
        <w:t xml:space="preserve">manual), </w:t>
      </w:r>
      <w:r w:rsidR="00555973">
        <w:t>dan</w:t>
      </w:r>
      <w:r w:rsidR="009413B3">
        <w:t xml:space="preserve"> sisanya sebanyak 4.050 baris korpus </w:t>
      </w:r>
      <w:r w:rsidR="009413B3" w:rsidRPr="009413B3">
        <w:rPr>
          <w:i/>
          <w:iCs/>
        </w:rPr>
        <w:t>tagging</w:t>
      </w:r>
      <w:r w:rsidR="009413B3">
        <w:rPr>
          <w:i/>
          <w:iCs/>
        </w:rPr>
        <w:t xml:space="preserve"> </w:t>
      </w:r>
      <w:r w:rsidR="009413B3">
        <w:t xml:space="preserve">akan digunakan sebagai data pelatihan (korpus </w:t>
      </w:r>
      <w:r w:rsidR="009413B3" w:rsidRPr="009413B3">
        <w:rPr>
          <w:i/>
          <w:iCs/>
        </w:rPr>
        <w:t>training</w:t>
      </w:r>
      <w:r w:rsidR="009413B3">
        <w:t>).</w:t>
      </w:r>
    </w:p>
    <w:p w14:paraId="79788F0D" w14:textId="29EEC50D" w:rsidR="002A094D" w:rsidRPr="002A094D" w:rsidRDefault="00954B5F" w:rsidP="002A094D">
      <w:r>
        <w:rPr>
          <w:bCs/>
        </w:rPr>
        <w:t xml:space="preserve">Pengujian </w:t>
      </w:r>
      <w:r w:rsidR="00F06740" w:rsidRPr="00687B02">
        <w:rPr>
          <w:bCs/>
          <w:i/>
          <w:lang w:val="sv-SE"/>
        </w:rPr>
        <w:t>accuracy, precision, recall</w:t>
      </w:r>
      <w:r w:rsidR="00F06740" w:rsidRPr="00687B02">
        <w:rPr>
          <w:bCs/>
          <w:lang w:val="sv-SE"/>
        </w:rPr>
        <w:t xml:space="preserve">, dan </w:t>
      </w:r>
      <w:r w:rsidR="00F06740" w:rsidRPr="00E502AE">
        <w:rPr>
          <w:bCs/>
          <w:i/>
          <w:lang w:val="sv-SE"/>
        </w:rPr>
        <w:t>f-measure</w:t>
      </w:r>
      <w:r w:rsidR="00F06740" w:rsidRPr="00687B02">
        <w:rPr>
          <w:bCs/>
          <w:lang w:val="sv-SE"/>
        </w:rPr>
        <w:t xml:space="preserve"> </w:t>
      </w:r>
      <w:r>
        <w:rPr>
          <w:bCs/>
        </w:rPr>
        <w:t xml:space="preserve">dilakukan pada 10 </w:t>
      </w:r>
      <w:r>
        <w:rPr>
          <w:bCs/>
          <w:i/>
          <w:iCs/>
        </w:rPr>
        <w:t xml:space="preserve">fold </w:t>
      </w:r>
      <w:r w:rsidRPr="00954B5F">
        <w:rPr>
          <w:bCs/>
        </w:rPr>
        <w:t xml:space="preserve">secara </w:t>
      </w:r>
      <w:r>
        <w:rPr>
          <w:bCs/>
        </w:rPr>
        <w:t xml:space="preserve">bergantian, </w:t>
      </w:r>
      <w:r w:rsidR="00F06740">
        <w:rPr>
          <w:bCs/>
        </w:rPr>
        <w:t>k</w:t>
      </w:r>
      <w:r>
        <w:rPr>
          <w:bCs/>
        </w:rPr>
        <w:t xml:space="preserve">emudian dihitung nilai rata-rata 10 </w:t>
      </w:r>
      <w:r>
        <w:rPr>
          <w:bCs/>
          <w:i/>
          <w:iCs/>
        </w:rPr>
        <w:t xml:space="preserve">fold </w:t>
      </w:r>
      <w:r>
        <w:rPr>
          <w:bCs/>
        </w:rPr>
        <w:t>sebagai nilai akhir.</w:t>
      </w:r>
      <w:r w:rsidR="001808C0">
        <w:rPr>
          <w:bCs/>
        </w:rPr>
        <w:t xml:space="preserve"> Pengujian dilakukan dengan NLTK </w:t>
      </w:r>
      <w:r w:rsidR="001808C0" w:rsidRPr="001808C0">
        <w:rPr>
          <w:bCs/>
          <w:i/>
          <w:iCs/>
        </w:rPr>
        <w:t>tools</w:t>
      </w:r>
      <w:r w:rsidR="001808C0">
        <w:rPr>
          <w:bCs/>
        </w:rPr>
        <w:t>.</w:t>
      </w:r>
    </w:p>
    <w:p w14:paraId="1E3213F3" w14:textId="4AADB930" w:rsidR="00102899" w:rsidRPr="00760A41" w:rsidRDefault="00102899" w:rsidP="00BF344E">
      <w:pPr>
        <w:pStyle w:val="Heading3"/>
      </w:pPr>
      <w:bookmarkStart w:id="224" w:name="_Toc66975551"/>
      <w:r w:rsidRPr="00760A41">
        <w:lastRenderedPageBreak/>
        <w:t xml:space="preserve">Pengujian </w:t>
      </w:r>
      <w:r w:rsidR="00760A41" w:rsidRPr="00760A41">
        <w:t xml:space="preserve">Hasil Penerjemahan Mesin Translasi oleh BLEU dengan </w:t>
      </w:r>
      <w:r w:rsidR="00760A41">
        <w:t>M</w:t>
      </w:r>
      <w:r w:rsidR="00760A41" w:rsidRPr="00760A41">
        <w:t xml:space="preserve">etode </w:t>
      </w:r>
      <w:r w:rsidR="00760A41" w:rsidRPr="00760A41">
        <w:rPr>
          <w:i/>
          <w:iCs/>
        </w:rPr>
        <w:t>K-Fold Cross Validation</w:t>
      </w:r>
      <w:bookmarkEnd w:id="224"/>
    </w:p>
    <w:p w14:paraId="5B5F6722" w14:textId="282C194D" w:rsidR="00FA6597" w:rsidRDefault="001F62FA" w:rsidP="00D27272">
      <w:r>
        <w:t>Evaluasi otomatis adalah metode evaluasi yang dilakukan secara otomatis dalam mengukur tingkar keakuratan hasil terjemahan dari mesin penerjemah. Salah satu metode evaluasi otomatis adalah BLEU (</w:t>
      </w:r>
      <w:r w:rsidRPr="004D06D2">
        <w:rPr>
          <w:i/>
          <w:iCs/>
        </w:rPr>
        <w:t>Bilingual Evaluation Understudy</w:t>
      </w:r>
      <w:r>
        <w:t>), yaitu metode yang mengevaluasi kualitas dari hasil terjemahan yang telah diterjemahkan oleh mesin dari bahasa alami ke bahasa lain.</w:t>
      </w:r>
    </w:p>
    <w:p w14:paraId="4A4894D8" w14:textId="4C019020" w:rsidR="00E84F03" w:rsidRPr="00615122" w:rsidRDefault="00DC0801" w:rsidP="00A63D94">
      <w:r>
        <w:t xml:space="preserve">Pada penelitian ini akan dilakukan pengujian atau evaluasi otomatis menggunakan BLEU dengan </w:t>
      </w:r>
      <w:r w:rsidR="00BC1B61">
        <w:t xml:space="preserve">metode </w:t>
      </w:r>
      <w:r w:rsidR="00BC1B61" w:rsidRPr="00760A41">
        <w:rPr>
          <w:i/>
          <w:iCs/>
        </w:rPr>
        <w:t>k-fold cross validation</w:t>
      </w:r>
      <w:r w:rsidR="009702F7">
        <w:t xml:space="preserve">. </w:t>
      </w:r>
      <w:r w:rsidR="00271BE7">
        <w:rPr>
          <w:shd w:val="clear" w:color="auto" w:fill="FFFFFF" w:themeFill="background1"/>
        </w:rPr>
        <w:t xml:space="preserve">Adapun untuk penelitian ini akan digunakan </w:t>
      </w:r>
      <w:r w:rsidR="00DE449B">
        <w:rPr>
          <w:shd w:val="clear" w:color="auto" w:fill="FFFFFF" w:themeFill="background1"/>
        </w:rPr>
        <w:t xml:space="preserve">skema </w:t>
      </w:r>
      <w:r w:rsidR="00DE449B" w:rsidRPr="00271BE7">
        <w:rPr>
          <w:shd w:val="clear" w:color="auto" w:fill="FFFFFF" w:themeFill="background1"/>
        </w:rPr>
        <w:t>10</w:t>
      </w:r>
      <w:r w:rsidR="007D0EA4">
        <w:rPr>
          <w:i/>
          <w:iCs/>
          <w:shd w:val="clear" w:color="auto" w:fill="FFFFFF" w:themeFill="background1"/>
        </w:rPr>
        <w:t>-</w:t>
      </w:r>
      <w:r w:rsidR="00DE449B" w:rsidRPr="00271BE7">
        <w:rPr>
          <w:i/>
          <w:iCs/>
          <w:shd w:val="clear" w:color="auto" w:fill="FFFFFF" w:themeFill="background1"/>
        </w:rPr>
        <w:t>fold cross validation</w:t>
      </w:r>
      <w:r w:rsidR="00271BE7">
        <w:rPr>
          <w:shd w:val="clear" w:color="auto" w:fill="FFFFFF" w:themeFill="background1"/>
        </w:rPr>
        <w:t xml:space="preserve">, sehingga dilakukan 10 kali percobaan pengujian akurasi pada </w:t>
      </w:r>
      <w:r w:rsidR="00271BE7">
        <w:rPr>
          <w:i/>
          <w:shd w:val="clear" w:color="auto" w:fill="FFFFFF" w:themeFill="background1"/>
        </w:rPr>
        <w:t>Language</w:t>
      </w:r>
      <w:r w:rsidR="00615122">
        <w:rPr>
          <w:i/>
          <w:shd w:val="clear" w:color="auto" w:fill="FFFFFF" w:themeFill="background1"/>
        </w:rPr>
        <w:t xml:space="preserve"> </w:t>
      </w:r>
      <w:r w:rsidR="00271BE7">
        <w:rPr>
          <w:i/>
          <w:shd w:val="clear" w:color="auto" w:fill="FFFFFF" w:themeFill="background1"/>
        </w:rPr>
        <w:t xml:space="preserve">Model Toolkit </w:t>
      </w:r>
      <w:r w:rsidR="00271BE7">
        <w:rPr>
          <w:iCs/>
          <w:shd w:val="clear" w:color="auto" w:fill="FFFFFF" w:themeFill="background1"/>
        </w:rPr>
        <w:t>yang digunakan</w:t>
      </w:r>
      <w:r w:rsidR="00615122">
        <w:rPr>
          <w:iCs/>
          <w:shd w:val="clear" w:color="auto" w:fill="FFFFFF" w:themeFill="background1"/>
        </w:rPr>
        <w:t xml:space="preserve"> (KenLM)</w:t>
      </w:r>
      <w:r w:rsidR="00271BE7">
        <w:rPr>
          <w:shd w:val="clear" w:color="auto" w:fill="FFFFFF" w:themeFill="background1"/>
        </w:rPr>
        <w:t>.</w:t>
      </w:r>
      <w:r w:rsidR="00E84F03">
        <w:rPr>
          <w:shd w:val="clear" w:color="auto" w:fill="FFFFFF" w:themeFill="background1"/>
        </w:rPr>
        <w:t xml:space="preserve"> </w:t>
      </w:r>
      <w:r w:rsidR="00E84F03" w:rsidRPr="00002058">
        <w:rPr>
          <w:shd w:val="clear" w:color="auto" w:fill="FFFFFF" w:themeFill="background1"/>
        </w:rPr>
        <w:t xml:space="preserve">Jadi dalam pemilihan data untuk korpus uji dari jumlah total korpus kalimat sebanyak </w:t>
      </w:r>
      <w:r w:rsidR="00E84F03">
        <w:rPr>
          <w:shd w:val="clear" w:color="auto" w:fill="FFFFFF" w:themeFill="background1"/>
        </w:rPr>
        <w:t>4.500</w:t>
      </w:r>
      <w:r w:rsidR="00E84F03" w:rsidRPr="00002058">
        <w:rPr>
          <w:shd w:val="clear" w:color="auto" w:fill="FFFFFF" w:themeFill="background1"/>
        </w:rPr>
        <w:t xml:space="preserve"> dibagi menjadi </w:t>
      </w:r>
      <w:r w:rsidR="00E84F03">
        <w:rPr>
          <w:shd w:val="clear" w:color="auto" w:fill="FFFFFF" w:themeFill="background1"/>
        </w:rPr>
        <w:t>1</w:t>
      </w:r>
      <w:r w:rsidR="00E84F03" w:rsidRPr="00002058">
        <w:rPr>
          <w:shd w:val="clear" w:color="auto" w:fill="FFFFFF" w:themeFill="background1"/>
        </w:rPr>
        <w:t xml:space="preserve">0 kali percobaan didapatkan </w:t>
      </w:r>
      <w:r w:rsidR="00E84F03">
        <w:rPr>
          <w:shd w:val="clear" w:color="auto" w:fill="FFFFFF" w:themeFill="background1"/>
        </w:rPr>
        <w:t>45</w:t>
      </w:r>
      <w:r w:rsidR="00E84F03" w:rsidRPr="00002058">
        <w:rPr>
          <w:shd w:val="clear" w:color="auto" w:fill="FFFFFF" w:themeFill="background1"/>
        </w:rPr>
        <w:t xml:space="preserve">0 kalimat untuk setiap percobaannya. Misalnya pada percobaan 1 korpus ujinya diambil dari kalimat 1 sampai </w:t>
      </w:r>
      <w:r w:rsidR="00E84F03">
        <w:rPr>
          <w:shd w:val="clear" w:color="auto" w:fill="FFFFFF" w:themeFill="background1"/>
        </w:rPr>
        <w:t>45</w:t>
      </w:r>
      <w:r w:rsidR="00E84F03" w:rsidRPr="00002058">
        <w:rPr>
          <w:shd w:val="clear" w:color="auto" w:fill="FFFFFF" w:themeFill="background1"/>
        </w:rPr>
        <w:t>0 sedangkan untuk korpus yang di</w:t>
      </w:r>
      <w:r w:rsidR="00E84F03" w:rsidRPr="00002058">
        <w:rPr>
          <w:i/>
          <w:shd w:val="clear" w:color="auto" w:fill="FFFFFF" w:themeFill="background1"/>
        </w:rPr>
        <w:t>training</w:t>
      </w:r>
      <w:r w:rsidR="00E84F03" w:rsidRPr="00002058">
        <w:rPr>
          <w:shd w:val="clear" w:color="auto" w:fill="FFFFFF" w:themeFill="background1"/>
        </w:rPr>
        <w:t xml:space="preserve"> diambil dari kalimat </w:t>
      </w:r>
      <w:r w:rsidR="00E84F03">
        <w:rPr>
          <w:shd w:val="clear" w:color="auto" w:fill="FFFFFF" w:themeFill="background1"/>
        </w:rPr>
        <w:t>451</w:t>
      </w:r>
      <w:r w:rsidR="00E84F03" w:rsidRPr="00002058">
        <w:rPr>
          <w:shd w:val="clear" w:color="auto" w:fill="FFFFFF" w:themeFill="background1"/>
        </w:rPr>
        <w:t xml:space="preserve"> sampai </w:t>
      </w:r>
      <w:r w:rsidR="00E84F03">
        <w:rPr>
          <w:shd w:val="clear" w:color="auto" w:fill="FFFFFF" w:themeFill="background1"/>
        </w:rPr>
        <w:t>4.500</w:t>
      </w:r>
      <w:r w:rsidR="00E84F03" w:rsidRPr="00002058">
        <w:rPr>
          <w:shd w:val="clear" w:color="auto" w:fill="FFFFFF" w:themeFill="background1"/>
        </w:rPr>
        <w:t xml:space="preserve">, percobaan 2 korpus ujinya diambil dari kalimat </w:t>
      </w:r>
      <w:r w:rsidR="00E84F03">
        <w:rPr>
          <w:shd w:val="clear" w:color="auto" w:fill="FFFFFF" w:themeFill="background1"/>
        </w:rPr>
        <w:t>450</w:t>
      </w:r>
      <w:r w:rsidR="00E84F03" w:rsidRPr="00002058">
        <w:rPr>
          <w:shd w:val="clear" w:color="auto" w:fill="FFFFFF" w:themeFill="background1"/>
        </w:rPr>
        <w:t xml:space="preserve"> sampai </w:t>
      </w:r>
      <w:r w:rsidR="00E84F03">
        <w:rPr>
          <w:shd w:val="clear" w:color="auto" w:fill="FFFFFF" w:themeFill="background1"/>
        </w:rPr>
        <w:t>900</w:t>
      </w:r>
      <w:r w:rsidR="00E84F03" w:rsidRPr="00002058">
        <w:rPr>
          <w:shd w:val="clear" w:color="auto" w:fill="FFFFFF" w:themeFill="background1"/>
        </w:rPr>
        <w:t xml:space="preserve"> sedangkan korpus yang di</w:t>
      </w:r>
      <w:r w:rsidR="00E84F03" w:rsidRPr="00002058">
        <w:rPr>
          <w:i/>
          <w:shd w:val="clear" w:color="auto" w:fill="FFFFFF" w:themeFill="background1"/>
        </w:rPr>
        <w:t>training</w:t>
      </w:r>
      <w:r w:rsidR="00E84F03" w:rsidRPr="00002058">
        <w:rPr>
          <w:shd w:val="clear" w:color="auto" w:fill="FFFFFF" w:themeFill="background1"/>
        </w:rPr>
        <w:t xml:space="preserve"> diambil dari kalimat 1 sampai </w:t>
      </w:r>
      <w:r w:rsidR="00E84F03">
        <w:rPr>
          <w:shd w:val="clear" w:color="auto" w:fill="FFFFFF" w:themeFill="background1"/>
        </w:rPr>
        <w:t>449</w:t>
      </w:r>
      <w:r w:rsidR="00E84F03" w:rsidRPr="00002058">
        <w:rPr>
          <w:shd w:val="clear" w:color="auto" w:fill="FFFFFF" w:themeFill="background1"/>
        </w:rPr>
        <w:t xml:space="preserve"> dan </w:t>
      </w:r>
      <w:r w:rsidR="00E84F03">
        <w:rPr>
          <w:shd w:val="clear" w:color="auto" w:fill="FFFFFF" w:themeFill="background1"/>
        </w:rPr>
        <w:t>901</w:t>
      </w:r>
      <w:r w:rsidR="00E84F03" w:rsidRPr="00002058">
        <w:rPr>
          <w:shd w:val="clear" w:color="auto" w:fill="FFFFFF" w:themeFill="background1"/>
        </w:rPr>
        <w:t xml:space="preserve"> sampai </w:t>
      </w:r>
      <w:r w:rsidR="00E84F03">
        <w:rPr>
          <w:shd w:val="clear" w:color="auto" w:fill="FFFFFF" w:themeFill="background1"/>
        </w:rPr>
        <w:t>4.500</w:t>
      </w:r>
      <w:r w:rsidR="00E84F03" w:rsidRPr="00002058">
        <w:rPr>
          <w:shd w:val="clear" w:color="auto" w:fill="FFFFFF" w:themeFill="background1"/>
        </w:rPr>
        <w:t xml:space="preserve"> begitu seterusnya sampai percobaan ke </w:t>
      </w:r>
      <w:r w:rsidR="00E84F03">
        <w:rPr>
          <w:shd w:val="clear" w:color="auto" w:fill="FFFFFF" w:themeFill="background1"/>
        </w:rPr>
        <w:t>1</w:t>
      </w:r>
      <w:r w:rsidR="00E84F03" w:rsidRPr="00002058">
        <w:rPr>
          <w:shd w:val="clear" w:color="auto" w:fill="FFFFFF" w:themeFill="background1"/>
        </w:rPr>
        <w:t>0.</w:t>
      </w:r>
    </w:p>
    <w:p w14:paraId="79F78899" w14:textId="534EE2F0" w:rsidR="00AF455D" w:rsidRDefault="00AF455D" w:rsidP="00BF344E">
      <w:pPr>
        <w:pStyle w:val="Heading3"/>
      </w:pPr>
      <w:bookmarkStart w:id="225" w:name="_Toc66975552"/>
      <w:r>
        <w:t>Pengujian</w:t>
      </w:r>
      <w:r w:rsidR="00153883">
        <w:t xml:space="preserve"> </w:t>
      </w:r>
      <w:r w:rsidR="00153883" w:rsidRPr="00760A41">
        <w:t>Hasil Penerjemahan Mesin Translasi oleh</w:t>
      </w:r>
      <w:r>
        <w:t xml:space="preserve"> Ahli Bahasa</w:t>
      </w:r>
      <w:bookmarkEnd w:id="225"/>
    </w:p>
    <w:p w14:paraId="28405A5B" w14:textId="58766FD7" w:rsidR="00AF455D" w:rsidRDefault="00AF455D" w:rsidP="00AF455D">
      <w:r>
        <w:t xml:space="preserve">Pengujian ahli bahasa dilakukan apabila telah dilakukan pengujian hasil evaluasi mesin penerjemah statistik dengan BLEU menggunakan metode </w:t>
      </w:r>
      <w:r w:rsidR="00DE449B">
        <w:rPr>
          <w:i/>
          <w:iCs/>
        </w:rPr>
        <w:t>k-fold cross validation</w:t>
      </w:r>
      <w:r>
        <w:t xml:space="preserve">. Pengujian ahli bahasa digunakan untuk mengetahui apakah hasil terjemahan dari mesin penerjemah statistik mendekati atau bahkan sudah sesuai dengan terjemahan dari ahli bahasa. </w:t>
      </w:r>
      <w:r w:rsidRPr="00002058">
        <w:t xml:space="preserve">Proses evaluasi ahli bahasa </w:t>
      </w:r>
      <w:r>
        <w:t>diperlihatkan</w:t>
      </w:r>
      <w:r w:rsidRPr="00002058">
        <w:t xml:space="preserve"> pada gambar 3.</w:t>
      </w:r>
      <w:r w:rsidR="00C90F20">
        <w:t>4</w:t>
      </w:r>
      <w:r w:rsidR="00A63D94">
        <w:t>1</w:t>
      </w:r>
      <w:r>
        <w:t xml:space="preserve"> berikut.</w:t>
      </w:r>
    </w:p>
    <w:p w14:paraId="076EAFD5" w14:textId="77777777" w:rsidR="003211F9" w:rsidRDefault="00AF455D" w:rsidP="003211F9">
      <w:pPr>
        <w:pStyle w:val="Caption"/>
      </w:pPr>
      <w:r>
        <w:rPr>
          <w:noProof/>
        </w:rPr>
        <w:drawing>
          <wp:inline distT="0" distB="0" distL="0" distR="0" wp14:anchorId="37C9FC8C" wp14:editId="5AEA64E5">
            <wp:extent cx="5040000" cy="900000"/>
            <wp:effectExtent l="0" t="0" r="825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78"/>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040000" cy="900000"/>
                    </a:xfrm>
                    <a:prstGeom prst="rect">
                      <a:avLst/>
                    </a:prstGeom>
                    <a:noFill/>
                    <a:ln>
                      <a:noFill/>
                    </a:ln>
                  </pic:spPr>
                </pic:pic>
              </a:graphicData>
            </a:graphic>
          </wp:inline>
        </w:drawing>
      </w:r>
    </w:p>
    <w:p w14:paraId="6CAF9102" w14:textId="169CDEED" w:rsidR="000C1B72" w:rsidRDefault="003211F9" w:rsidP="003211F9">
      <w:pPr>
        <w:pStyle w:val="Caption"/>
        <w:jc w:val="center"/>
      </w:pPr>
      <w:bookmarkStart w:id="226" w:name="_Toc75524667"/>
      <w:r>
        <w:t>Gambar 3.</w:t>
      </w:r>
      <w:r>
        <w:fldChar w:fldCharType="begin"/>
      </w:r>
      <w:r>
        <w:instrText xml:space="preserve"> SEQ Gambar_3. \* ARABIC </w:instrText>
      </w:r>
      <w:r>
        <w:fldChar w:fldCharType="separate"/>
      </w:r>
      <w:r w:rsidR="00A63D94">
        <w:rPr>
          <w:noProof/>
        </w:rPr>
        <w:t>41</w:t>
      </w:r>
      <w:r>
        <w:fldChar w:fldCharType="end"/>
      </w:r>
      <w:r>
        <w:t xml:space="preserve"> </w:t>
      </w:r>
      <w:r w:rsidRPr="000C1B72">
        <w:rPr>
          <w:b w:val="0"/>
          <w:bCs w:val="0"/>
        </w:rPr>
        <w:t>Proses Evaluasi Secara Manual oleh Ahli Bahasa</w:t>
      </w:r>
      <w:bookmarkEnd w:id="226"/>
    </w:p>
    <w:p w14:paraId="4C4E0CE5" w14:textId="0294785D" w:rsidR="00AF455D" w:rsidRDefault="00AF455D" w:rsidP="00AF455D">
      <w:pPr>
        <w:rPr>
          <w:iCs/>
        </w:rPr>
      </w:pPr>
      <w:r>
        <w:t xml:space="preserve">Nilai skor atau </w:t>
      </w:r>
      <w:r w:rsidRPr="009F47B7">
        <w:t>persentase</w:t>
      </w:r>
      <w:r>
        <w:t xml:space="preserve"> akurasi hasil penerjemahan dari pengujian </w:t>
      </w:r>
      <w:r>
        <w:rPr>
          <w:iCs/>
        </w:rPr>
        <w:t xml:space="preserve">hasil </w:t>
      </w:r>
      <w:r>
        <w:rPr>
          <w:iCs/>
        </w:rPr>
        <w:lastRenderedPageBreak/>
        <w:t>penerjemahan mesin translasi oleh ahli bahasa didapat melalui persamaan 3.</w:t>
      </w:r>
      <w:r w:rsidR="00D26126">
        <w:rPr>
          <w:iCs/>
        </w:rPr>
        <w:t>1</w:t>
      </w:r>
      <w:r>
        <w:rPr>
          <w:iCs/>
        </w:rPr>
        <w:t xml:space="preserve"> berikut.</w:t>
      </w:r>
    </w:p>
    <w:p w14:paraId="6951884D" w14:textId="1068AA50" w:rsidR="00AF455D" w:rsidRPr="009F47B7" w:rsidRDefault="00AF455D" w:rsidP="00AF455D">
      <w:pPr>
        <w:tabs>
          <w:tab w:val="right" w:pos="7938"/>
        </w:tabs>
        <w:ind w:firstLine="0"/>
      </w:pPr>
      <m:oMath>
        <m:r>
          <w:rPr>
            <w:rFonts w:ascii="Cambria Math" w:hAnsi="Cambria Math"/>
            <w:sz w:val="28"/>
            <w:szCs w:val="28"/>
          </w:rPr>
          <m:t>P</m:t>
        </m:r>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R</m:t>
            </m:r>
          </m:den>
        </m:f>
        <m:r>
          <w:rPr>
            <w:rFonts w:ascii="Cambria Math" w:hAnsi="Cambria Math"/>
            <w:sz w:val="28"/>
            <w:szCs w:val="28"/>
          </w:rPr>
          <m:t>x</m:t>
        </m:r>
        <m:r>
          <m:rPr>
            <m:sty m:val="p"/>
          </m:rPr>
          <w:rPr>
            <w:rFonts w:ascii="Cambria Math" w:hAnsi="Cambria Math"/>
            <w:sz w:val="28"/>
            <w:szCs w:val="28"/>
          </w:rPr>
          <m:t xml:space="preserve"> 100%</m:t>
        </m:r>
      </m:oMath>
      <w:r>
        <w:tab/>
        <w:t>(3.</w:t>
      </w:r>
      <w:r w:rsidR="00D26126">
        <w:t>1</w:t>
      </w:r>
      <w:r>
        <w:t>)</w:t>
      </w:r>
    </w:p>
    <w:p w14:paraId="77E6ED60" w14:textId="77777777" w:rsidR="00AF455D" w:rsidRDefault="00AF455D" w:rsidP="00AF455D">
      <w:pPr>
        <w:ind w:firstLine="0"/>
      </w:pPr>
      <w:r>
        <w:t>Keterangan:</w:t>
      </w:r>
    </w:p>
    <w:p w14:paraId="712D824B" w14:textId="77777777" w:rsidR="00AF455D" w:rsidRDefault="00AF455D" w:rsidP="00AF455D">
      <w:pPr>
        <w:tabs>
          <w:tab w:val="left" w:pos="284"/>
        </w:tabs>
        <w:ind w:firstLine="0"/>
      </w:pPr>
      <w:r>
        <w:t>P</w:t>
      </w:r>
      <w:r>
        <w:tab/>
        <w:t xml:space="preserve">= </w:t>
      </w:r>
      <w:r w:rsidRPr="009F47B7">
        <w:t>Persentase</w:t>
      </w:r>
      <w:r>
        <w:t xml:space="preserve"> akurasi</w:t>
      </w:r>
    </w:p>
    <w:p w14:paraId="79EC725A" w14:textId="77777777" w:rsidR="00AF455D" w:rsidRDefault="00AF455D" w:rsidP="00AF455D">
      <w:pPr>
        <w:tabs>
          <w:tab w:val="left" w:pos="284"/>
        </w:tabs>
        <w:ind w:left="567" w:hanging="567"/>
      </w:pPr>
      <w:r>
        <w:t>C</w:t>
      </w:r>
      <w:r>
        <w:tab/>
        <w:t>= Jumlah kata yang diterjemahkan dengan tepat menurut penilaian dari ahli bahasa</w:t>
      </w:r>
    </w:p>
    <w:p w14:paraId="2128837A" w14:textId="0192DDCA" w:rsidR="00AF455D" w:rsidRPr="00AF455D" w:rsidRDefault="00AF455D" w:rsidP="00AF455D">
      <w:pPr>
        <w:tabs>
          <w:tab w:val="left" w:pos="284"/>
        </w:tabs>
        <w:ind w:left="567" w:hanging="567"/>
      </w:pPr>
      <w:r>
        <w:t>R</w:t>
      </w:r>
      <w:r>
        <w:tab/>
        <w:t>= Jumlah kata hasil terjemahan</w:t>
      </w:r>
    </w:p>
    <w:p w14:paraId="6C194634" w14:textId="4A18D10D" w:rsidR="00102899" w:rsidRPr="007D472D" w:rsidRDefault="00290976" w:rsidP="00BF344E">
      <w:pPr>
        <w:pStyle w:val="Heading3"/>
      </w:pPr>
      <w:bookmarkStart w:id="227" w:name="_Toc66975553"/>
      <w:r>
        <w:t xml:space="preserve">Pengujian </w:t>
      </w:r>
      <w:r w:rsidRPr="00290976">
        <w:rPr>
          <w:i/>
          <w:iCs/>
        </w:rPr>
        <w:t>Black</w:t>
      </w:r>
      <w:r>
        <w:rPr>
          <w:i/>
          <w:iCs/>
        </w:rPr>
        <w:t xml:space="preserve"> Box</w:t>
      </w:r>
      <w:bookmarkEnd w:id="227"/>
    </w:p>
    <w:p w14:paraId="5EA4772D" w14:textId="72F9B9D1" w:rsidR="008955EB" w:rsidRPr="006F1F33" w:rsidRDefault="007D472D" w:rsidP="006F1F33">
      <w:r w:rsidRPr="007D472D">
        <w:t xml:space="preserve">Pengujian </w:t>
      </w:r>
      <w:r w:rsidRPr="007D472D">
        <w:rPr>
          <w:i/>
          <w:iCs/>
        </w:rPr>
        <w:t>black</w:t>
      </w:r>
      <w:r w:rsidRPr="007D472D">
        <w:t xml:space="preserve"> </w:t>
      </w:r>
      <w:r w:rsidRPr="007D472D">
        <w:rPr>
          <w:i/>
          <w:iCs/>
        </w:rPr>
        <w:t>box</w:t>
      </w:r>
      <w:r w:rsidRPr="007D472D">
        <w:t xml:space="preserve"> merupakan pengujian yang dapat dilakukan dengan mengamati hasil eksekusi beberapa data pengujian dan memeriksa fungsi-fungsi yang terdapat pada perangkat lunak.</w:t>
      </w:r>
      <w:r>
        <w:t xml:space="preserve"> </w:t>
      </w:r>
      <w:r w:rsidR="000A5837">
        <w:t xml:space="preserve">Pengujian </w:t>
      </w:r>
      <w:r w:rsidR="000A5837">
        <w:rPr>
          <w:i/>
          <w:iCs/>
        </w:rPr>
        <w:t xml:space="preserve">black box </w:t>
      </w:r>
      <w:r w:rsidR="000A5837">
        <w:t>dipilih karena</w:t>
      </w:r>
      <w:r w:rsidR="005247DC">
        <w:t xml:space="preserve"> tidak memerlukan akses ke kode program atau aplikasi dan dapat dilakukan ketika pengembangan telah selesai.</w:t>
      </w:r>
      <w:r w:rsidR="00A30DF6">
        <w:t xml:space="preserve"> Pada penelitian ini dilakukan pengujian </w:t>
      </w:r>
      <w:r w:rsidR="006F1F33">
        <w:rPr>
          <w:i/>
          <w:iCs/>
        </w:rPr>
        <w:t xml:space="preserve">black box </w:t>
      </w:r>
      <w:r w:rsidR="006F1F33">
        <w:t xml:space="preserve">dengan teknik pengujian </w:t>
      </w:r>
      <w:r w:rsidR="006F1F33">
        <w:rPr>
          <w:i/>
          <w:iCs/>
        </w:rPr>
        <w:t>robustness testing</w:t>
      </w:r>
      <w:r w:rsidR="006F1F33">
        <w:t>. Pada teknik ini data dipilih dari luar range yang didefinisikan dan bertujuan untuk membuktikan tidak terjadinya kesalahan jika masukan yang tidak valid.</w:t>
      </w:r>
    </w:p>
    <w:p w14:paraId="1382B35E" w14:textId="1D12DDBD" w:rsidR="0039225F" w:rsidRDefault="005247DC" w:rsidP="00C90F20">
      <w:r>
        <w:t xml:space="preserve">Hasil pengujian </w:t>
      </w:r>
      <w:r>
        <w:rPr>
          <w:i/>
          <w:iCs/>
        </w:rPr>
        <w:t>black box</w:t>
      </w:r>
      <w:r>
        <w:t xml:space="preserve"> akan dirangkum</w:t>
      </w:r>
      <w:r w:rsidR="006F1F33">
        <w:t xml:space="preserve"> dalam sebuah tabel seperti</w:t>
      </w:r>
      <w:r>
        <w:t xml:space="preserve"> pada tabel 3.7 berikut.</w:t>
      </w:r>
    </w:p>
    <w:p w14:paraId="6504D648" w14:textId="065D90B2" w:rsidR="00F932BD" w:rsidRDefault="00F932BD" w:rsidP="00F932BD">
      <w:pPr>
        <w:pStyle w:val="Caption"/>
      </w:pPr>
      <w:bookmarkStart w:id="228" w:name="_Toc66092276"/>
      <w:r>
        <w:t>Tabel 3.</w:t>
      </w:r>
      <w:r>
        <w:fldChar w:fldCharType="begin"/>
      </w:r>
      <w:r>
        <w:instrText xml:space="preserve"> SEQ Tabel_3. \* ARABIC </w:instrText>
      </w:r>
      <w:r>
        <w:fldChar w:fldCharType="separate"/>
      </w:r>
      <w:r w:rsidR="002A1381">
        <w:rPr>
          <w:noProof/>
        </w:rPr>
        <w:t>7</w:t>
      </w:r>
      <w:r>
        <w:fldChar w:fldCharType="end"/>
      </w:r>
      <w:r>
        <w:t xml:space="preserve"> </w:t>
      </w:r>
      <w:r w:rsidRPr="00F932BD">
        <w:rPr>
          <w:b w:val="0"/>
          <w:bCs w:val="0"/>
        </w:rPr>
        <w:t xml:space="preserve">Hasil Pengujian </w:t>
      </w:r>
      <w:r w:rsidRPr="00F932BD">
        <w:rPr>
          <w:b w:val="0"/>
          <w:bCs w:val="0"/>
          <w:iCs/>
        </w:rPr>
        <w:t>Black Box</w:t>
      </w:r>
      <w:bookmarkEnd w:id="228"/>
    </w:p>
    <w:tbl>
      <w:tblPr>
        <w:tblStyle w:val="TableGrid"/>
        <w:tblW w:w="7938" w:type="dxa"/>
        <w:tblInd w:w="-5" w:type="dxa"/>
        <w:tblLook w:val="04A0" w:firstRow="1" w:lastRow="0" w:firstColumn="1" w:lastColumn="0" w:noHBand="0" w:noVBand="1"/>
      </w:tblPr>
      <w:tblGrid>
        <w:gridCol w:w="1984"/>
        <w:gridCol w:w="1985"/>
        <w:gridCol w:w="1984"/>
        <w:gridCol w:w="1985"/>
      </w:tblGrid>
      <w:tr w:rsidR="006F1F33" w:rsidRPr="0097045B" w14:paraId="453241C7" w14:textId="68DE3875" w:rsidTr="006F1F33">
        <w:tc>
          <w:tcPr>
            <w:tcW w:w="1984" w:type="dxa"/>
            <w:vAlign w:val="center"/>
          </w:tcPr>
          <w:p w14:paraId="07F472E3" w14:textId="5B7B2EA5" w:rsidR="006F1F33" w:rsidRPr="006F1F33" w:rsidRDefault="00864F60" w:rsidP="00EC7E1F">
            <w:pPr>
              <w:pStyle w:val="tabel0"/>
            </w:pPr>
            <w:r>
              <w:t>Fungsi</w:t>
            </w:r>
          </w:p>
        </w:tc>
        <w:tc>
          <w:tcPr>
            <w:tcW w:w="1985" w:type="dxa"/>
            <w:vAlign w:val="center"/>
          </w:tcPr>
          <w:p w14:paraId="32536ABA" w14:textId="58017CF1" w:rsidR="006F1F33" w:rsidRPr="006F1F33" w:rsidRDefault="00864F60" w:rsidP="00EC7E1F">
            <w:pPr>
              <w:pStyle w:val="tabel0"/>
            </w:pPr>
            <w:r>
              <w:t>Kasus Uji</w:t>
            </w:r>
          </w:p>
        </w:tc>
        <w:tc>
          <w:tcPr>
            <w:tcW w:w="1984" w:type="dxa"/>
            <w:vAlign w:val="center"/>
          </w:tcPr>
          <w:p w14:paraId="3C818A08" w14:textId="1CD198B2" w:rsidR="006F1F33" w:rsidRPr="006F1F33" w:rsidRDefault="006F1F33" w:rsidP="00EC7E1F">
            <w:pPr>
              <w:pStyle w:val="tabel0"/>
            </w:pPr>
            <w:r w:rsidRPr="006F1F33">
              <w:t>Hasil Eksekusi</w:t>
            </w:r>
          </w:p>
        </w:tc>
        <w:tc>
          <w:tcPr>
            <w:tcW w:w="1985" w:type="dxa"/>
            <w:vAlign w:val="center"/>
          </w:tcPr>
          <w:p w14:paraId="3028CF79" w14:textId="7A25764A" w:rsidR="006F1F33" w:rsidRPr="006F1F33" w:rsidRDefault="006F1F33" w:rsidP="00EC7E1F">
            <w:pPr>
              <w:pStyle w:val="tabel0"/>
            </w:pPr>
            <w:r w:rsidRPr="006F1F33">
              <w:t>Keterangan</w:t>
            </w:r>
          </w:p>
        </w:tc>
      </w:tr>
      <w:tr w:rsidR="006F1F33" w:rsidRPr="0097045B" w14:paraId="014590CA" w14:textId="7125F87F" w:rsidTr="006F1F33">
        <w:tc>
          <w:tcPr>
            <w:tcW w:w="1984" w:type="dxa"/>
          </w:tcPr>
          <w:p w14:paraId="341251D3" w14:textId="55213216" w:rsidR="006F1F33" w:rsidRPr="0097045B" w:rsidRDefault="006F1F33" w:rsidP="00EC7E1F">
            <w:pPr>
              <w:pStyle w:val="tabel0"/>
            </w:pPr>
          </w:p>
        </w:tc>
        <w:tc>
          <w:tcPr>
            <w:tcW w:w="1985" w:type="dxa"/>
          </w:tcPr>
          <w:p w14:paraId="6A740DE2" w14:textId="224A92CD" w:rsidR="006F1F33" w:rsidRPr="00503729" w:rsidRDefault="006F1F33" w:rsidP="00EC7E1F">
            <w:pPr>
              <w:pStyle w:val="tabel0"/>
            </w:pPr>
          </w:p>
        </w:tc>
        <w:tc>
          <w:tcPr>
            <w:tcW w:w="1984" w:type="dxa"/>
          </w:tcPr>
          <w:p w14:paraId="793BBB56" w14:textId="77777777" w:rsidR="006F1F33" w:rsidRPr="00503729" w:rsidRDefault="006F1F33" w:rsidP="00EC7E1F">
            <w:pPr>
              <w:pStyle w:val="tabel0"/>
            </w:pPr>
          </w:p>
        </w:tc>
        <w:tc>
          <w:tcPr>
            <w:tcW w:w="1985" w:type="dxa"/>
          </w:tcPr>
          <w:p w14:paraId="58BB16BF" w14:textId="77777777" w:rsidR="006F1F33" w:rsidRPr="00503729" w:rsidRDefault="006F1F33" w:rsidP="00EC7E1F">
            <w:pPr>
              <w:pStyle w:val="tabel0"/>
            </w:pPr>
          </w:p>
        </w:tc>
      </w:tr>
    </w:tbl>
    <w:p w14:paraId="76857503" w14:textId="069BD9AF" w:rsidR="005247DC" w:rsidRDefault="006F1F33" w:rsidP="006F1F33">
      <w:pPr>
        <w:spacing w:before="240"/>
      </w:pPr>
      <w:r w:rsidRPr="006F1F33">
        <w:t>Tabel pengujian terdiri dari 4 kolom, yaitu :</w:t>
      </w:r>
    </w:p>
    <w:p w14:paraId="41EC5F53" w14:textId="4F6CAFDA" w:rsidR="00D366DD" w:rsidRDefault="00864F60" w:rsidP="00E32EBC">
      <w:pPr>
        <w:pStyle w:val="List21"/>
        <w:numPr>
          <w:ilvl w:val="7"/>
          <w:numId w:val="20"/>
        </w:numPr>
        <w:ind w:left="426" w:hanging="426"/>
      </w:pPr>
      <w:r>
        <w:t>Fungsi</w:t>
      </w:r>
      <w:r w:rsidR="00D366DD">
        <w:t xml:space="preserve"> : </w:t>
      </w:r>
      <w:r>
        <w:t xml:space="preserve">menunjukkan fungsi yang akan </w:t>
      </w:r>
      <w:r w:rsidR="00E41213">
        <w:t>dilakukan pengujian</w:t>
      </w:r>
      <w:r w:rsidR="00D366DD">
        <w:t>.</w:t>
      </w:r>
    </w:p>
    <w:p w14:paraId="79F45A6A" w14:textId="77777777" w:rsidR="0039225F" w:rsidRDefault="00864F60" w:rsidP="00E32EBC">
      <w:pPr>
        <w:pStyle w:val="List21"/>
        <w:ind w:left="426"/>
      </w:pPr>
      <w:r>
        <w:t xml:space="preserve">Kasus uji </w:t>
      </w:r>
      <w:r w:rsidR="00D366DD">
        <w:t xml:space="preserve">: </w:t>
      </w:r>
      <w:r>
        <w:t>merupakan skenario</w:t>
      </w:r>
      <w:r w:rsidR="00E41213">
        <w:t xml:space="preserve"> pengujian</w:t>
      </w:r>
      <w:r>
        <w:t xml:space="preserve"> yang akan dijalankan </w:t>
      </w:r>
      <w:r w:rsidR="00E41213">
        <w:t>terhadap suatu fungsi yang akan diuji</w:t>
      </w:r>
      <w:r>
        <w:t>.</w:t>
      </w:r>
    </w:p>
    <w:p w14:paraId="36AF0383" w14:textId="77777777" w:rsidR="0039225F" w:rsidRDefault="00D366DD" w:rsidP="00E32EBC">
      <w:pPr>
        <w:pStyle w:val="List21"/>
        <w:ind w:left="426"/>
      </w:pPr>
      <w:r>
        <w:t xml:space="preserve">Hasil eksekusi : merupakan hasil dari pengujian yang telah dilakukan </w:t>
      </w:r>
      <w:r w:rsidR="00E41213">
        <w:t>berdasarkan skenario pengujian pada kolom kasus uji</w:t>
      </w:r>
      <w:r>
        <w:t xml:space="preserve">. </w:t>
      </w:r>
      <w:r w:rsidR="00E41213">
        <w:t>Isi kolom ini b</w:t>
      </w:r>
      <w:r>
        <w:t xml:space="preserve">erupa </w:t>
      </w:r>
      <w:r>
        <w:lastRenderedPageBreak/>
        <w:t xml:space="preserve">status berhasil atau tidaknya </w:t>
      </w:r>
      <w:r w:rsidR="00E41213">
        <w:t>fungsi yang dijalankan berdasarkan skenario pengujian</w:t>
      </w:r>
      <w:r>
        <w:t>.</w:t>
      </w:r>
    </w:p>
    <w:p w14:paraId="667E80D3" w14:textId="36B0C62A" w:rsidR="00C669A3" w:rsidRDefault="00D366DD" w:rsidP="00E32EBC">
      <w:pPr>
        <w:pStyle w:val="List21"/>
        <w:ind w:left="426"/>
        <w:sectPr w:rsidR="00C669A3" w:rsidSect="00DE3141">
          <w:headerReference w:type="default" r:id="rId78"/>
          <w:footerReference w:type="default" r:id="rId79"/>
          <w:headerReference w:type="first" r:id="rId80"/>
          <w:footerReference w:type="first" r:id="rId81"/>
          <w:pgSz w:w="11909" w:h="16834" w:code="9"/>
          <w:pgMar w:top="1701" w:right="1701" w:bottom="1701" w:left="2268" w:header="1134" w:footer="1134" w:gutter="0"/>
          <w:cols w:space="720"/>
          <w:titlePg/>
        </w:sectPr>
      </w:pPr>
      <w:r>
        <w:t>Keterangan : merupakan penjelasan dari hasil eksekusi pengujian, berupa pesan kesalahan atau respon balik dari aplikasi.</w:t>
      </w:r>
    </w:p>
    <w:p w14:paraId="26EDD8FD" w14:textId="3188C1C5" w:rsidR="00AF455D" w:rsidRDefault="00AF455D" w:rsidP="000A45AF">
      <w:pPr>
        <w:pStyle w:val="ListParagraph"/>
        <w:numPr>
          <w:ilvl w:val="0"/>
          <w:numId w:val="8"/>
        </w:numPr>
        <w:sectPr w:rsidR="00AF455D" w:rsidSect="00C669A3">
          <w:type w:val="continuous"/>
          <w:pgSz w:w="11909" w:h="16834" w:code="9"/>
          <w:pgMar w:top="1701" w:right="1701" w:bottom="1701" w:left="2268" w:header="1134" w:footer="1134" w:gutter="0"/>
          <w:cols w:space="720"/>
          <w:titlePg/>
        </w:sectPr>
      </w:pPr>
    </w:p>
    <w:bookmarkEnd w:id="119"/>
    <w:p w14:paraId="6157CB41" w14:textId="77777777" w:rsidR="00C669A3" w:rsidRDefault="00C669A3" w:rsidP="00BF498F">
      <w:pPr>
        <w:pStyle w:val="Heading1"/>
        <w:sectPr w:rsidR="00C669A3" w:rsidSect="00A35C7D">
          <w:type w:val="continuous"/>
          <w:pgSz w:w="11909" w:h="16834" w:code="9"/>
          <w:pgMar w:top="1701" w:right="1701" w:bottom="1701" w:left="2268" w:header="1134" w:footer="1134" w:gutter="0"/>
          <w:cols w:space="720"/>
          <w:titlePg/>
        </w:sectPr>
      </w:pPr>
    </w:p>
    <w:p w14:paraId="650BF98D" w14:textId="77777777" w:rsidR="003211F9" w:rsidRDefault="003211F9" w:rsidP="00BF498F">
      <w:pPr>
        <w:pStyle w:val="Heading1"/>
        <w:sectPr w:rsidR="003211F9" w:rsidSect="00A35C7D">
          <w:type w:val="continuous"/>
          <w:pgSz w:w="11909" w:h="16834" w:code="9"/>
          <w:pgMar w:top="1701" w:right="1701" w:bottom="1701" w:left="2268" w:header="1134" w:footer="1134" w:gutter="0"/>
          <w:cols w:space="720"/>
          <w:titlePg/>
        </w:sectPr>
      </w:pPr>
    </w:p>
    <w:p w14:paraId="7836C7E1" w14:textId="77777777" w:rsidR="00F932BD" w:rsidRDefault="00F932BD" w:rsidP="00BF498F">
      <w:pPr>
        <w:pStyle w:val="Heading1"/>
        <w:sectPr w:rsidR="00F932BD" w:rsidSect="00A35C7D">
          <w:type w:val="continuous"/>
          <w:pgSz w:w="11909" w:h="16834" w:code="9"/>
          <w:pgMar w:top="1701" w:right="1701" w:bottom="1701" w:left="2268" w:header="1134" w:footer="1134" w:gutter="0"/>
          <w:cols w:space="720"/>
          <w:titlePg/>
        </w:sectPr>
      </w:pPr>
    </w:p>
    <w:p w14:paraId="2285F81B" w14:textId="2B78AC95" w:rsidR="00BF498F" w:rsidRPr="005F01AA" w:rsidRDefault="002B2A2B" w:rsidP="00BF498F">
      <w:pPr>
        <w:pStyle w:val="Heading1"/>
      </w:pPr>
      <w:r>
        <w:lastRenderedPageBreak/>
        <w:br/>
      </w:r>
      <w:bookmarkStart w:id="229" w:name="_Toc62737586"/>
      <w:bookmarkStart w:id="230" w:name="_Toc66975554"/>
      <w:r w:rsidR="00F44D3E">
        <w:rPr>
          <w:caps w:val="0"/>
        </w:rPr>
        <w:t xml:space="preserve">HASIL </w:t>
      </w:r>
      <w:r w:rsidR="00115E31">
        <w:rPr>
          <w:caps w:val="0"/>
          <w:lang w:val="id-ID"/>
        </w:rPr>
        <w:t xml:space="preserve">IMPLEMENTASI </w:t>
      </w:r>
      <w:r w:rsidR="00F44D3E">
        <w:rPr>
          <w:caps w:val="0"/>
        </w:rPr>
        <w:t xml:space="preserve">DAN </w:t>
      </w:r>
      <w:bookmarkEnd w:id="229"/>
      <w:r w:rsidR="00115E31">
        <w:rPr>
          <w:caps w:val="0"/>
          <w:lang w:val="id-ID"/>
        </w:rPr>
        <w:t>PENGUJIAN</w:t>
      </w:r>
      <w:bookmarkEnd w:id="230"/>
    </w:p>
    <w:p w14:paraId="60A66544" w14:textId="30E62562" w:rsidR="002B2A2B" w:rsidRDefault="00D0791E" w:rsidP="002B2A2B">
      <w:pPr>
        <w:pStyle w:val="Heading2"/>
      </w:pPr>
      <w:bookmarkStart w:id="231" w:name="_Toc62737587"/>
      <w:bookmarkStart w:id="232" w:name="_Toc66975555"/>
      <w:r>
        <w:t xml:space="preserve">Hasil </w:t>
      </w:r>
      <w:r w:rsidR="00115E31">
        <w:t>Implementasi</w:t>
      </w:r>
      <w:r w:rsidR="00B13594">
        <w:t xml:space="preserve"> Aplikasi</w:t>
      </w:r>
      <w:bookmarkEnd w:id="231"/>
      <w:bookmarkEnd w:id="232"/>
    </w:p>
    <w:p w14:paraId="06E270CB" w14:textId="0F003062" w:rsidR="00BB1DD6" w:rsidRDefault="00593518" w:rsidP="00BB1DD6">
      <w:bookmarkStart w:id="233" w:name="_Hlk76547104"/>
      <w:r>
        <w:t xml:space="preserve">Berdasarkan perancangan yang dilakukan maka berhasil </w:t>
      </w:r>
      <w:r w:rsidR="001237CD">
        <w:t xml:space="preserve">dilakukan </w:t>
      </w:r>
      <w:r>
        <w:t>implementasi dalam bentuk aplikasi berbasis android yaitu “Aplikasi Chat Penerjemah”. Aplikasi ini dibangun menggunakan bahasa pemrograman java dan menggunakan IDE (</w:t>
      </w:r>
      <w:r w:rsidRPr="00593518">
        <w:t>Integrated Development Enviroment</w:t>
      </w:r>
      <w:r>
        <w:t xml:space="preserve">) Android Studio. Server yang digunakan pada penelitian ini </w:t>
      </w:r>
      <w:r w:rsidR="00D6163F">
        <w:t xml:space="preserve">adalah </w:t>
      </w:r>
      <w:r w:rsidR="00F3007B">
        <w:t xml:space="preserve">Alibaba </w:t>
      </w:r>
      <w:r w:rsidR="00CC60D2">
        <w:t>ECS (Elastic Cloud Server)</w:t>
      </w:r>
      <w:r w:rsidR="00D6163F">
        <w:t xml:space="preserve"> yang didalamnya menggunakan sistem operasi Ubuntu Server 16.04 LTS. Sedangkan untuk </w:t>
      </w:r>
      <w:r w:rsidR="00D6163F">
        <w:rPr>
          <w:i/>
          <w:iCs/>
        </w:rPr>
        <w:t xml:space="preserve">service </w:t>
      </w:r>
      <w:r w:rsidR="00D6163F">
        <w:t>penerjemah ditulis dengan bahasa pemrograman PHP.</w:t>
      </w:r>
      <w:bookmarkEnd w:id="233"/>
    </w:p>
    <w:p w14:paraId="71BF4985" w14:textId="68944A4C" w:rsidR="00E97AA0" w:rsidRPr="00F518E7" w:rsidRDefault="00E97AA0" w:rsidP="00E97AA0">
      <w:r>
        <w:t xml:space="preserve">Hasil rancangan </w:t>
      </w:r>
      <w:r>
        <w:rPr>
          <w:i/>
          <w:iCs/>
        </w:rPr>
        <w:t xml:space="preserve">class </w:t>
      </w:r>
      <w:r w:rsidRPr="00FD0A8C">
        <w:rPr>
          <w:i/>
          <w:iCs/>
        </w:rPr>
        <w:t>di</w:t>
      </w:r>
      <w:r w:rsidR="00FD0A8C">
        <w:rPr>
          <w:i/>
          <w:iCs/>
        </w:rPr>
        <w:t>a</w:t>
      </w:r>
      <w:r w:rsidRPr="00FD0A8C">
        <w:rPr>
          <w:i/>
          <w:iCs/>
        </w:rPr>
        <w:t>gram</w:t>
      </w:r>
      <w:r>
        <w:t xml:space="preserve"> diimplementasikan dalam aplikasi dalam bentuk file-file yang menyusun aplikasi.</w:t>
      </w:r>
      <w:r w:rsidR="00F518E7">
        <w:t xml:space="preserve"> Tabel 4.1 berikut menunjukkan hasil rancangan dari </w:t>
      </w:r>
      <w:r w:rsidR="00F518E7">
        <w:rPr>
          <w:i/>
          <w:iCs/>
        </w:rPr>
        <w:t xml:space="preserve">class diagram </w:t>
      </w:r>
      <w:r w:rsidR="00F518E7">
        <w:t>yang dibuat.</w:t>
      </w:r>
    </w:p>
    <w:p w14:paraId="44FAF804" w14:textId="4BACD661" w:rsidR="00F518E7" w:rsidRPr="00F518E7" w:rsidRDefault="00F518E7" w:rsidP="00F518E7">
      <w:pPr>
        <w:pStyle w:val="Caption"/>
        <w:rPr>
          <w:b w:val="0"/>
          <w:bCs w:val="0"/>
          <w:i/>
          <w:iCs/>
        </w:rPr>
      </w:pPr>
      <w:bookmarkStart w:id="234" w:name="_Toc75524555"/>
      <w:r>
        <w:t>Tabel 4.</w:t>
      </w:r>
      <w:r>
        <w:fldChar w:fldCharType="begin"/>
      </w:r>
      <w:r>
        <w:instrText xml:space="preserve"> SEQ Tabel_4. \* ARABIC </w:instrText>
      </w:r>
      <w:r>
        <w:fldChar w:fldCharType="separate"/>
      </w:r>
      <w:r w:rsidR="00E834DC">
        <w:rPr>
          <w:noProof/>
        </w:rPr>
        <w:t>1</w:t>
      </w:r>
      <w:r>
        <w:fldChar w:fldCharType="end"/>
      </w:r>
      <w:r>
        <w:t xml:space="preserve"> </w:t>
      </w:r>
      <w:r>
        <w:rPr>
          <w:b w:val="0"/>
          <w:bCs w:val="0"/>
        </w:rPr>
        <w:t xml:space="preserve">Hasil Implementasi Rancangan </w:t>
      </w:r>
      <w:r>
        <w:rPr>
          <w:b w:val="0"/>
          <w:bCs w:val="0"/>
          <w:i/>
          <w:iCs/>
        </w:rPr>
        <w:t>Class Diagram</w:t>
      </w:r>
      <w:bookmarkEnd w:id="234"/>
    </w:p>
    <w:tbl>
      <w:tblPr>
        <w:tblStyle w:val="TableGrid"/>
        <w:tblW w:w="0" w:type="auto"/>
        <w:jc w:val="center"/>
        <w:tblInd w:w="0" w:type="dxa"/>
        <w:tblLayout w:type="fixed"/>
        <w:tblLook w:val="04A0" w:firstRow="1" w:lastRow="0" w:firstColumn="1" w:lastColumn="0" w:noHBand="0" w:noVBand="1"/>
      </w:tblPr>
      <w:tblGrid>
        <w:gridCol w:w="1838"/>
        <w:gridCol w:w="3260"/>
        <w:gridCol w:w="2694"/>
      </w:tblGrid>
      <w:tr w:rsidR="00F518E7" w14:paraId="3222BDE1" w14:textId="77777777" w:rsidTr="00BB2C1F">
        <w:trPr>
          <w:trHeight w:val="713"/>
          <w:tblHeader/>
          <w:jc w:val="center"/>
        </w:trPr>
        <w:tc>
          <w:tcPr>
            <w:tcW w:w="1838" w:type="dxa"/>
            <w:shd w:val="clear" w:color="auto" w:fill="auto"/>
            <w:vAlign w:val="center"/>
          </w:tcPr>
          <w:p w14:paraId="491BF182" w14:textId="2329838A" w:rsidR="00F518E7" w:rsidRPr="00AC46F1" w:rsidRDefault="00F518E7" w:rsidP="00F8796B">
            <w:pPr>
              <w:pStyle w:val="isitabel1"/>
              <w:jc w:val="center"/>
              <w:rPr>
                <w:b/>
                <w:bCs/>
              </w:rPr>
            </w:pPr>
            <w:r>
              <w:rPr>
                <w:b/>
                <w:bCs/>
              </w:rPr>
              <w:t>Nama Kelas</w:t>
            </w:r>
          </w:p>
        </w:tc>
        <w:tc>
          <w:tcPr>
            <w:tcW w:w="3260" w:type="dxa"/>
            <w:shd w:val="clear" w:color="auto" w:fill="auto"/>
            <w:vAlign w:val="center"/>
          </w:tcPr>
          <w:p w14:paraId="500CE3F0" w14:textId="5AA9B83D" w:rsidR="00F518E7" w:rsidRPr="00AC46F1" w:rsidRDefault="00F518E7" w:rsidP="00F8796B">
            <w:pPr>
              <w:pStyle w:val="isitabel1"/>
              <w:jc w:val="center"/>
              <w:rPr>
                <w:b/>
                <w:bCs/>
              </w:rPr>
            </w:pPr>
            <w:r>
              <w:rPr>
                <w:b/>
                <w:bCs/>
              </w:rPr>
              <w:t>Definisi Kelas</w:t>
            </w:r>
          </w:p>
        </w:tc>
        <w:tc>
          <w:tcPr>
            <w:tcW w:w="2694" w:type="dxa"/>
            <w:shd w:val="clear" w:color="auto" w:fill="auto"/>
            <w:vAlign w:val="center"/>
          </w:tcPr>
          <w:p w14:paraId="6981C300" w14:textId="165EF2B1" w:rsidR="00F518E7" w:rsidRPr="00AC46F1" w:rsidRDefault="00F518E7" w:rsidP="00F8796B">
            <w:pPr>
              <w:pStyle w:val="isitabel1"/>
              <w:jc w:val="center"/>
              <w:rPr>
                <w:b/>
                <w:bCs/>
              </w:rPr>
            </w:pPr>
            <w:r>
              <w:rPr>
                <w:b/>
                <w:bCs/>
              </w:rPr>
              <w:t>Hasil Implementasi File</w:t>
            </w:r>
          </w:p>
        </w:tc>
      </w:tr>
      <w:tr w:rsidR="00F518E7" w14:paraId="2004A810" w14:textId="77777777" w:rsidTr="007F6D17">
        <w:trPr>
          <w:trHeight w:val="575"/>
          <w:jc w:val="center"/>
        </w:trPr>
        <w:tc>
          <w:tcPr>
            <w:tcW w:w="1838" w:type="dxa"/>
          </w:tcPr>
          <w:p w14:paraId="79DB2345" w14:textId="45B8A184" w:rsidR="00F518E7" w:rsidRDefault="002A1381" w:rsidP="007F6D17">
            <w:pPr>
              <w:pStyle w:val="isitabel1"/>
            </w:pPr>
            <w:r>
              <w:t>MainActivity</w:t>
            </w:r>
          </w:p>
        </w:tc>
        <w:tc>
          <w:tcPr>
            <w:tcW w:w="3260" w:type="dxa"/>
          </w:tcPr>
          <w:p w14:paraId="66E519A8" w14:textId="4D02E4DB" w:rsidR="00A32E4D" w:rsidRPr="00817A08" w:rsidRDefault="007F6D17" w:rsidP="007F6D17">
            <w:pPr>
              <w:pStyle w:val="isitabel1"/>
              <w:jc w:val="both"/>
            </w:pPr>
            <w:r>
              <w:t>K</w:t>
            </w:r>
            <w:r w:rsidR="00F518E7">
              <w:t>elas</w:t>
            </w:r>
            <w:r w:rsidR="002A1381">
              <w:t xml:space="preserve"> ini</w:t>
            </w:r>
            <w:r w:rsidR="00F518E7">
              <w:t xml:space="preserve"> </w:t>
            </w:r>
            <w:r w:rsidR="002A1381">
              <w:t xml:space="preserve">merupakan </w:t>
            </w:r>
            <w:r w:rsidR="002A2D15" w:rsidRPr="002A2D15">
              <w:rPr>
                <w:i/>
                <w:iCs/>
              </w:rPr>
              <w:t>controller</w:t>
            </w:r>
            <w:r w:rsidR="002A1381">
              <w:t xml:space="preserve"> </w:t>
            </w:r>
            <w:r w:rsidR="00817A08">
              <w:t>dari</w:t>
            </w:r>
            <w:r w:rsidR="00F518E7">
              <w:t xml:space="preserve"> tampilan utama aplikasi</w:t>
            </w:r>
            <w:r w:rsidR="002A1381">
              <w:t>.</w:t>
            </w:r>
            <w:r w:rsidR="00817A08">
              <w:t xml:space="preserve"> Kelas ini menerapkan adapter </w:t>
            </w:r>
            <w:r w:rsidR="00817A08">
              <w:rPr>
                <w:i/>
                <w:iCs/>
              </w:rPr>
              <w:t>fragment</w:t>
            </w:r>
            <w:r w:rsidR="00817A08">
              <w:t xml:space="preserve"> yang merupakan hasil dari kelas ChatList dan ContactList.</w:t>
            </w:r>
          </w:p>
        </w:tc>
        <w:tc>
          <w:tcPr>
            <w:tcW w:w="2694" w:type="dxa"/>
          </w:tcPr>
          <w:p w14:paraId="2E4173CF" w14:textId="551B8284" w:rsidR="00F518E7" w:rsidRDefault="00C50BB3" w:rsidP="00C50BB3">
            <w:pPr>
              <w:pStyle w:val="isitabel2"/>
            </w:pPr>
            <w:r>
              <w:t>MainActivity.java</w:t>
            </w:r>
          </w:p>
        </w:tc>
      </w:tr>
      <w:tr w:rsidR="00C50BB3" w14:paraId="17B5823B" w14:textId="77777777" w:rsidTr="007F6D17">
        <w:trPr>
          <w:trHeight w:val="575"/>
          <w:jc w:val="center"/>
        </w:trPr>
        <w:tc>
          <w:tcPr>
            <w:tcW w:w="1838" w:type="dxa"/>
          </w:tcPr>
          <w:p w14:paraId="34E763D2" w14:textId="1D790E0D" w:rsidR="00C50BB3" w:rsidRDefault="00C50BB3" w:rsidP="007F6D17">
            <w:pPr>
              <w:pStyle w:val="isitabel1"/>
            </w:pPr>
            <w:r>
              <w:t>User</w:t>
            </w:r>
          </w:p>
        </w:tc>
        <w:tc>
          <w:tcPr>
            <w:tcW w:w="3260" w:type="dxa"/>
          </w:tcPr>
          <w:p w14:paraId="2BED3653" w14:textId="29D107E7" w:rsidR="00C50BB3" w:rsidRPr="00C50BB3" w:rsidRDefault="00C50BB3" w:rsidP="007F6D17">
            <w:pPr>
              <w:pStyle w:val="isitabel1"/>
              <w:jc w:val="both"/>
            </w:pPr>
            <w:r>
              <w:t xml:space="preserve">Kelas </w:t>
            </w:r>
            <w:r w:rsidR="002A1381">
              <w:t>User merupakan</w:t>
            </w:r>
            <w:r>
              <w:t xml:space="preserve"> </w:t>
            </w:r>
            <w:r w:rsidR="002A1381">
              <w:t xml:space="preserve">model yang berisi atribut-atribut yang akan digunakan </w:t>
            </w:r>
            <w:r w:rsidR="00A32E4D">
              <w:t>oleh</w:t>
            </w:r>
            <w:r w:rsidR="002A1381">
              <w:t xml:space="preserve"> </w:t>
            </w:r>
            <w:r w:rsidR="00A32E4D">
              <w:rPr>
                <w:i/>
                <w:iCs/>
              </w:rPr>
              <w:t>controller</w:t>
            </w:r>
            <w:r w:rsidR="002A1381">
              <w:t>.</w:t>
            </w:r>
          </w:p>
        </w:tc>
        <w:tc>
          <w:tcPr>
            <w:tcW w:w="2694" w:type="dxa"/>
          </w:tcPr>
          <w:p w14:paraId="4649C91F" w14:textId="3B87E18E" w:rsidR="00C50BB3" w:rsidRDefault="00C50BB3" w:rsidP="00817A08">
            <w:pPr>
              <w:pStyle w:val="isitabel2"/>
              <w:spacing w:line="276" w:lineRule="auto"/>
            </w:pPr>
            <w:r>
              <w:t>User.java</w:t>
            </w:r>
          </w:p>
        </w:tc>
      </w:tr>
      <w:tr w:rsidR="003968EB" w14:paraId="3CFE3A9E" w14:textId="77777777" w:rsidTr="007F6D17">
        <w:trPr>
          <w:trHeight w:val="575"/>
          <w:jc w:val="center"/>
        </w:trPr>
        <w:tc>
          <w:tcPr>
            <w:tcW w:w="1838" w:type="dxa"/>
          </w:tcPr>
          <w:p w14:paraId="43A9710D" w14:textId="3940B60F" w:rsidR="003968EB" w:rsidRDefault="003968EB" w:rsidP="007F6D17">
            <w:pPr>
              <w:pStyle w:val="isitabel1"/>
            </w:pPr>
            <w:r>
              <w:t>UserProfile</w:t>
            </w:r>
          </w:p>
        </w:tc>
        <w:tc>
          <w:tcPr>
            <w:tcW w:w="3260" w:type="dxa"/>
          </w:tcPr>
          <w:p w14:paraId="5662CC13" w14:textId="081BE213" w:rsidR="003968EB" w:rsidRPr="003968EB" w:rsidRDefault="003968EB" w:rsidP="007F6D17">
            <w:pPr>
              <w:pStyle w:val="isitabel1"/>
              <w:jc w:val="both"/>
            </w:pPr>
            <w:r>
              <w:t xml:space="preserve">Kelas ini merupakan </w:t>
            </w:r>
            <w:r>
              <w:rPr>
                <w:i/>
                <w:iCs/>
              </w:rPr>
              <w:t>controller</w:t>
            </w:r>
            <w:r>
              <w:t xml:space="preserve"> dari tampilan profil </w:t>
            </w:r>
            <w:r>
              <w:rPr>
                <w:i/>
                <w:iCs/>
              </w:rPr>
              <w:t>user</w:t>
            </w:r>
            <w:r>
              <w:t>.</w:t>
            </w:r>
          </w:p>
        </w:tc>
        <w:tc>
          <w:tcPr>
            <w:tcW w:w="2694" w:type="dxa"/>
          </w:tcPr>
          <w:p w14:paraId="273BD244" w14:textId="06F849EE" w:rsidR="003968EB" w:rsidRDefault="003968EB" w:rsidP="00817A08">
            <w:pPr>
              <w:pStyle w:val="isitabel2"/>
              <w:spacing w:line="276" w:lineRule="auto"/>
            </w:pPr>
            <w:r>
              <w:t>ProfileActivity.java</w:t>
            </w:r>
          </w:p>
        </w:tc>
      </w:tr>
      <w:tr w:rsidR="003968EB" w14:paraId="3A32D5EB" w14:textId="77777777" w:rsidTr="007F6D17">
        <w:trPr>
          <w:trHeight w:val="575"/>
          <w:jc w:val="center"/>
        </w:trPr>
        <w:tc>
          <w:tcPr>
            <w:tcW w:w="1838" w:type="dxa"/>
          </w:tcPr>
          <w:p w14:paraId="2A259C3E" w14:textId="220C35BF" w:rsidR="003968EB" w:rsidRDefault="003968EB" w:rsidP="003968EB">
            <w:pPr>
              <w:pStyle w:val="isitabel1"/>
            </w:pPr>
            <w:r>
              <w:t>UpdateProfile</w:t>
            </w:r>
          </w:p>
        </w:tc>
        <w:tc>
          <w:tcPr>
            <w:tcW w:w="3260" w:type="dxa"/>
          </w:tcPr>
          <w:p w14:paraId="7FE7C352" w14:textId="687AB362" w:rsidR="003968EB" w:rsidRDefault="003968EB" w:rsidP="003968EB">
            <w:pPr>
              <w:pStyle w:val="isitabel1"/>
              <w:jc w:val="both"/>
            </w:pPr>
            <w:r>
              <w:t xml:space="preserve">Merupakan </w:t>
            </w:r>
            <w:r>
              <w:rPr>
                <w:i/>
                <w:iCs/>
              </w:rPr>
              <w:t>controller</w:t>
            </w:r>
            <w:r>
              <w:t xml:space="preserve"> dari tampilan untuk memperbarui </w:t>
            </w:r>
            <w:r w:rsidR="00A32E4D">
              <w:t>data</w:t>
            </w:r>
            <w:r>
              <w:t xml:space="preserve"> profil </w:t>
            </w:r>
            <w:r>
              <w:rPr>
                <w:i/>
                <w:iCs/>
              </w:rPr>
              <w:t>user</w:t>
            </w:r>
            <w:r>
              <w:t>.</w:t>
            </w:r>
          </w:p>
        </w:tc>
        <w:tc>
          <w:tcPr>
            <w:tcW w:w="2694" w:type="dxa"/>
          </w:tcPr>
          <w:p w14:paraId="793D27F5" w14:textId="28111D1A" w:rsidR="003968EB" w:rsidRDefault="003968EB" w:rsidP="003968EB">
            <w:pPr>
              <w:pStyle w:val="isitabel2"/>
              <w:spacing w:line="276" w:lineRule="auto"/>
            </w:pPr>
            <w:r>
              <w:t>UpdateProfileActivity. java</w:t>
            </w:r>
          </w:p>
        </w:tc>
      </w:tr>
      <w:tr w:rsidR="003968EB" w14:paraId="6A9CFBDE" w14:textId="77777777" w:rsidTr="007F6D17">
        <w:trPr>
          <w:trHeight w:val="575"/>
          <w:jc w:val="center"/>
        </w:trPr>
        <w:tc>
          <w:tcPr>
            <w:tcW w:w="1838" w:type="dxa"/>
          </w:tcPr>
          <w:p w14:paraId="7747CA13" w14:textId="6629266D" w:rsidR="003968EB" w:rsidRDefault="003968EB" w:rsidP="003968EB">
            <w:pPr>
              <w:pStyle w:val="isitabel1"/>
            </w:pPr>
            <w:r>
              <w:lastRenderedPageBreak/>
              <w:t>Login</w:t>
            </w:r>
          </w:p>
        </w:tc>
        <w:tc>
          <w:tcPr>
            <w:tcW w:w="3260" w:type="dxa"/>
          </w:tcPr>
          <w:p w14:paraId="1820253A" w14:textId="465596C0" w:rsidR="003968EB" w:rsidRPr="00A32E4D" w:rsidRDefault="003968EB" w:rsidP="003968EB">
            <w:pPr>
              <w:pStyle w:val="isitabel1"/>
              <w:jc w:val="both"/>
            </w:pPr>
            <w:r>
              <w:t xml:space="preserve">Merupakan </w:t>
            </w:r>
            <w:r>
              <w:rPr>
                <w:i/>
                <w:iCs/>
              </w:rPr>
              <w:t>controller</w:t>
            </w:r>
            <w:r>
              <w:t xml:space="preserve"> </w:t>
            </w:r>
            <w:r w:rsidR="00A32E4D">
              <w:t xml:space="preserve">dari proses </w:t>
            </w:r>
            <w:r w:rsidR="00A32E4D">
              <w:rPr>
                <w:i/>
                <w:iCs/>
              </w:rPr>
              <w:t>login</w:t>
            </w:r>
            <w:r w:rsidR="00A32E4D">
              <w:t xml:space="preserve"> yaitu tampilan verifikasi nomor telepon dan verifikasi kode OTP.</w:t>
            </w:r>
          </w:p>
        </w:tc>
        <w:tc>
          <w:tcPr>
            <w:tcW w:w="2694" w:type="dxa"/>
          </w:tcPr>
          <w:p w14:paraId="1AF6766B" w14:textId="77777777" w:rsidR="003968EB" w:rsidRDefault="00A32E4D" w:rsidP="003968EB">
            <w:pPr>
              <w:pStyle w:val="isitabel2"/>
              <w:spacing w:line="276" w:lineRule="auto"/>
            </w:pPr>
            <w:r>
              <w:t>LoginActivity.java</w:t>
            </w:r>
          </w:p>
          <w:p w14:paraId="2440F252" w14:textId="5F1C04DF" w:rsidR="00A32E4D" w:rsidRDefault="00A32E4D" w:rsidP="003968EB">
            <w:pPr>
              <w:pStyle w:val="isitabel2"/>
              <w:spacing w:line="276" w:lineRule="auto"/>
            </w:pPr>
            <w:r>
              <w:t>OtpActivity.java</w:t>
            </w:r>
          </w:p>
        </w:tc>
      </w:tr>
      <w:tr w:rsidR="003968EB" w14:paraId="287A2840" w14:textId="77777777" w:rsidTr="007F6D17">
        <w:trPr>
          <w:trHeight w:val="575"/>
          <w:jc w:val="center"/>
        </w:trPr>
        <w:tc>
          <w:tcPr>
            <w:tcW w:w="1838" w:type="dxa"/>
          </w:tcPr>
          <w:p w14:paraId="7BCF4CD0" w14:textId="5FC39C18" w:rsidR="003968EB" w:rsidRDefault="003968EB" w:rsidP="003968EB">
            <w:pPr>
              <w:pStyle w:val="isitabel1"/>
            </w:pPr>
            <w:r>
              <w:t>ChatList</w:t>
            </w:r>
          </w:p>
        </w:tc>
        <w:tc>
          <w:tcPr>
            <w:tcW w:w="3260" w:type="dxa"/>
          </w:tcPr>
          <w:p w14:paraId="5AC2B2C9" w14:textId="1F5A84F2" w:rsidR="003968EB" w:rsidRPr="00C50BB3" w:rsidRDefault="003968EB" w:rsidP="003968EB">
            <w:pPr>
              <w:pStyle w:val="isitabel1"/>
              <w:jc w:val="both"/>
            </w:pPr>
            <w:r>
              <w:t xml:space="preserve">Kelas ini merupakan </w:t>
            </w:r>
            <w:r>
              <w:rPr>
                <w:i/>
                <w:iCs/>
              </w:rPr>
              <w:t xml:space="preserve">controller </w:t>
            </w:r>
            <w:r>
              <w:t>yang meng</w:t>
            </w:r>
            <w:r w:rsidRPr="003968EB">
              <w:rPr>
                <w:i/>
                <w:iCs/>
              </w:rPr>
              <w:t>handle</w:t>
            </w:r>
            <w:r>
              <w:t xml:space="preserve"> tampilan daftar obrolan, merupakan bagian dari MainActivity.</w:t>
            </w:r>
          </w:p>
        </w:tc>
        <w:tc>
          <w:tcPr>
            <w:tcW w:w="2694" w:type="dxa"/>
          </w:tcPr>
          <w:p w14:paraId="7A51A028" w14:textId="6A926EE8" w:rsidR="003968EB" w:rsidRDefault="003968EB" w:rsidP="003968EB">
            <w:pPr>
              <w:pStyle w:val="isitabel2"/>
              <w:spacing w:line="276" w:lineRule="auto"/>
            </w:pPr>
            <w:r>
              <w:t>ChatsFragment.java</w:t>
            </w:r>
          </w:p>
        </w:tc>
      </w:tr>
      <w:tr w:rsidR="00A32E4D" w14:paraId="3F47F6B7" w14:textId="77777777" w:rsidTr="007F6D17">
        <w:trPr>
          <w:trHeight w:val="575"/>
          <w:jc w:val="center"/>
        </w:trPr>
        <w:tc>
          <w:tcPr>
            <w:tcW w:w="1838" w:type="dxa"/>
          </w:tcPr>
          <w:p w14:paraId="56D45D6D" w14:textId="6247BE13" w:rsidR="00A32E4D" w:rsidRDefault="00A32E4D" w:rsidP="00A32E4D">
            <w:pPr>
              <w:pStyle w:val="isitabel1"/>
            </w:pPr>
            <w:r>
              <w:t>ChatRoom</w:t>
            </w:r>
          </w:p>
        </w:tc>
        <w:tc>
          <w:tcPr>
            <w:tcW w:w="3260" w:type="dxa"/>
          </w:tcPr>
          <w:p w14:paraId="2C10F464" w14:textId="2D4ACC9B" w:rsidR="00A32E4D" w:rsidRPr="00A32E4D" w:rsidRDefault="00A32E4D" w:rsidP="003968EB">
            <w:pPr>
              <w:pStyle w:val="isitabel1"/>
              <w:jc w:val="both"/>
            </w:pPr>
            <w:r>
              <w:t xml:space="preserve">Kelas ini merupakan </w:t>
            </w:r>
            <w:r>
              <w:rPr>
                <w:i/>
                <w:iCs/>
              </w:rPr>
              <w:t>controller</w:t>
            </w:r>
            <w:r>
              <w:t xml:space="preserve"> dari tampilan di mana </w:t>
            </w:r>
            <w:r>
              <w:rPr>
                <w:i/>
                <w:iCs/>
              </w:rPr>
              <w:t>user</w:t>
            </w:r>
            <w:r>
              <w:t xml:space="preserve"> mengobrol dengan </w:t>
            </w:r>
            <w:r>
              <w:rPr>
                <w:i/>
                <w:iCs/>
              </w:rPr>
              <w:t>user</w:t>
            </w:r>
            <w:r>
              <w:t xml:space="preserve"> lain. </w:t>
            </w:r>
          </w:p>
        </w:tc>
        <w:tc>
          <w:tcPr>
            <w:tcW w:w="2694" w:type="dxa"/>
          </w:tcPr>
          <w:p w14:paraId="217C7958" w14:textId="5FA413E9" w:rsidR="00A32E4D" w:rsidRDefault="00A32E4D" w:rsidP="003968EB">
            <w:pPr>
              <w:pStyle w:val="isitabel2"/>
              <w:spacing w:line="276" w:lineRule="auto"/>
            </w:pPr>
            <w:r>
              <w:t>ChatsActivity.java</w:t>
            </w:r>
          </w:p>
        </w:tc>
      </w:tr>
      <w:tr w:rsidR="00A32E4D" w14:paraId="6A08E43C" w14:textId="77777777" w:rsidTr="007F6D17">
        <w:trPr>
          <w:trHeight w:val="575"/>
          <w:jc w:val="center"/>
        </w:trPr>
        <w:tc>
          <w:tcPr>
            <w:tcW w:w="1838" w:type="dxa"/>
          </w:tcPr>
          <w:p w14:paraId="53280AF0" w14:textId="75C6FC20" w:rsidR="00A32E4D" w:rsidRDefault="00A32E4D" w:rsidP="00A32E4D">
            <w:pPr>
              <w:pStyle w:val="isitabel1"/>
            </w:pPr>
            <w:r>
              <w:t>Message</w:t>
            </w:r>
          </w:p>
        </w:tc>
        <w:tc>
          <w:tcPr>
            <w:tcW w:w="3260" w:type="dxa"/>
          </w:tcPr>
          <w:p w14:paraId="423884EF" w14:textId="365A4066" w:rsidR="00A32E4D" w:rsidRDefault="00A32E4D" w:rsidP="00A32E4D">
            <w:pPr>
              <w:pStyle w:val="isitabel1"/>
              <w:jc w:val="both"/>
            </w:pPr>
            <w:r>
              <w:t xml:space="preserve">Kelas Message merupakan model yang berisi atribut-atribut yang akan digunakan pada </w:t>
            </w:r>
            <w:r>
              <w:rPr>
                <w:i/>
                <w:iCs/>
              </w:rPr>
              <w:t>controller</w:t>
            </w:r>
            <w:r w:rsidRPr="00A32E4D">
              <w:rPr>
                <w:i/>
                <w:iCs/>
              </w:rPr>
              <w:t>.</w:t>
            </w:r>
          </w:p>
        </w:tc>
        <w:tc>
          <w:tcPr>
            <w:tcW w:w="2694" w:type="dxa"/>
          </w:tcPr>
          <w:p w14:paraId="0D50A64F" w14:textId="75286217" w:rsidR="00A32E4D" w:rsidRDefault="00A32E4D" w:rsidP="00A32E4D">
            <w:pPr>
              <w:pStyle w:val="isitabel2"/>
              <w:spacing w:line="276" w:lineRule="auto"/>
            </w:pPr>
            <w:r>
              <w:t>Messages.java</w:t>
            </w:r>
          </w:p>
        </w:tc>
      </w:tr>
      <w:tr w:rsidR="00A32E4D" w14:paraId="6DABFDFB" w14:textId="77777777" w:rsidTr="007F6D17">
        <w:trPr>
          <w:trHeight w:val="575"/>
          <w:jc w:val="center"/>
        </w:trPr>
        <w:tc>
          <w:tcPr>
            <w:tcW w:w="1838" w:type="dxa"/>
          </w:tcPr>
          <w:p w14:paraId="4F18BEA0" w14:textId="4EBBD857" w:rsidR="00A32E4D" w:rsidRDefault="00A32E4D" w:rsidP="00A32E4D">
            <w:pPr>
              <w:pStyle w:val="isitabel1"/>
            </w:pPr>
            <w:r>
              <w:t>Machine Translation</w:t>
            </w:r>
          </w:p>
        </w:tc>
        <w:tc>
          <w:tcPr>
            <w:tcW w:w="3260" w:type="dxa"/>
          </w:tcPr>
          <w:p w14:paraId="0355E163" w14:textId="43975BCC" w:rsidR="00A32E4D" w:rsidRDefault="00832D37" w:rsidP="00A32E4D">
            <w:pPr>
              <w:pStyle w:val="isitabel1"/>
              <w:jc w:val="both"/>
            </w:pPr>
            <w:r>
              <w:t>Merupakan kelas yang berisi fungsi untuk melakukan penerjemahan.</w:t>
            </w:r>
          </w:p>
        </w:tc>
        <w:tc>
          <w:tcPr>
            <w:tcW w:w="2694" w:type="dxa"/>
          </w:tcPr>
          <w:p w14:paraId="10B43D9A" w14:textId="5B09F20B" w:rsidR="00A32E4D" w:rsidRDefault="00832D37" w:rsidP="00A32E4D">
            <w:pPr>
              <w:pStyle w:val="isitabel2"/>
              <w:spacing w:line="276" w:lineRule="auto"/>
            </w:pPr>
            <w:r>
              <w:t>TranslateMessage.java</w:t>
            </w:r>
          </w:p>
        </w:tc>
      </w:tr>
      <w:tr w:rsidR="00832D37" w14:paraId="14E4BD89" w14:textId="77777777" w:rsidTr="007F6D17">
        <w:trPr>
          <w:trHeight w:val="575"/>
          <w:jc w:val="center"/>
        </w:trPr>
        <w:tc>
          <w:tcPr>
            <w:tcW w:w="1838" w:type="dxa"/>
          </w:tcPr>
          <w:p w14:paraId="148F7D61" w14:textId="2A37F825" w:rsidR="00832D37" w:rsidRDefault="00832D37" w:rsidP="00832D37">
            <w:pPr>
              <w:pStyle w:val="isitabel1"/>
            </w:pPr>
            <w:r>
              <w:t>Friend</w:t>
            </w:r>
          </w:p>
        </w:tc>
        <w:tc>
          <w:tcPr>
            <w:tcW w:w="3260" w:type="dxa"/>
          </w:tcPr>
          <w:p w14:paraId="5FC9B2C0" w14:textId="0F9C8B71" w:rsidR="00832D37" w:rsidRDefault="00832D37" w:rsidP="00832D37">
            <w:pPr>
              <w:pStyle w:val="isitabel1"/>
              <w:jc w:val="both"/>
            </w:pPr>
            <w:r>
              <w:t xml:space="preserve">Kelas Friend merupakan model yang berisi atribut-atribut yang akan digunakan pada </w:t>
            </w:r>
            <w:r>
              <w:rPr>
                <w:i/>
                <w:iCs/>
              </w:rPr>
              <w:t>controller</w:t>
            </w:r>
            <w:r w:rsidRPr="00A32E4D">
              <w:rPr>
                <w:i/>
                <w:iCs/>
              </w:rPr>
              <w:t>.</w:t>
            </w:r>
          </w:p>
        </w:tc>
        <w:tc>
          <w:tcPr>
            <w:tcW w:w="2694" w:type="dxa"/>
          </w:tcPr>
          <w:p w14:paraId="57DB58A6" w14:textId="45146C34" w:rsidR="00832D37" w:rsidRDefault="00832D37" w:rsidP="00832D37">
            <w:pPr>
              <w:pStyle w:val="isitabel2"/>
              <w:spacing w:line="276" w:lineRule="auto"/>
            </w:pPr>
            <w:r>
              <w:t>Friend.java</w:t>
            </w:r>
          </w:p>
        </w:tc>
      </w:tr>
      <w:tr w:rsidR="00832D37" w14:paraId="05058773" w14:textId="77777777" w:rsidTr="007F6D17">
        <w:trPr>
          <w:trHeight w:val="575"/>
          <w:jc w:val="center"/>
        </w:trPr>
        <w:tc>
          <w:tcPr>
            <w:tcW w:w="1838" w:type="dxa"/>
          </w:tcPr>
          <w:p w14:paraId="675D6A30" w14:textId="412E77A6" w:rsidR="00832D37" w:rsidRDefault="00832D37" w:rsidP="00832D37">
            <w:pPr>
              <w:pStyle w:val="isitabel1"/>
            </w:pPr>
            <w:r>
              <w:t>LocalContact</w:t>
            </w:r>
          </w:p>
        </w:tc>
        <w:tc>
          <w:tcPr>
            <w:tcW w:w="3260" w:type="dxa"/>
          </w:tcPr>
          <w:p w14:paraId="05BFA6C2" w14:textId="4C136C18" w:rsidR="00832D37" w:rsidRDefault="00832D37" w:rsidP="00832D37">
            <w:pPr>
              <w:pStyle w:val="isitabel1"/>
              <w:jc w:val="both"/>
            </w:pPr>
            <w:r>
              <w:t xml:space="preserve">Kelas LocalContact merupakan model yang berisi atribut-atribut yang akan digunakan pada </w:t>
            </w:r>
            <w:r>
              <w:rPr>
                <w:i/>
                <w:iCs/>
              </w:rPr>
              <w:t>controller</w:t>
            </w:r>
            <w:r w:rsidR="00FD0A8C">
              <w:t xml:space="preserve"> ContactList</w:t>
            </w:r>
            <w:r w:rsidRPr="00A32E4D">
              <w:rPr>
                <w:i/>
                <w:iCs/>
              </w:rPr>
              <w:t>.</w:t>
            </w:r>
          </w:p>
        </w:tc>
        <w:tc>
          <w:tcPr>
            <w:tcW w:w="2694" w:type="dxa"/>
          </w:tcPr>
          <w:p w14:paraId="246D027F" w14:textId="5E821D49" w:rsidR="00832D37" w:rsidRDefault="007B64BB" w:rsidP="00832D37">
            <w:pPr>
              <w:pStyle w:val="isitabel2"/>
              <w:spacing w:line="276" w:lineRule="auto"/>
            </w:pPr>
            <w:r>
              <w:t>LocalContact</w:t>
            </w:r>
            <w:r w:rsidR="00832D37">
              <w:t>.java</w:t>
            </w:r>
          </w:p>
        </w:tc>
      </w:tr>
      <w:tr w:rsidR="00832D37" w14:paraId="388CB7EC" w14:textId="77777777" w:rsidTr="007F6D17">
        <w:trPr>
          <w:trHeight w:val="575"/>
          <w:jc w:val="center"/>
        </w:trPr>
        <w:tc>
          <w:tcPr>
            <w:tcW w:w="1838" w:type="dxa"/>
          </w:tcPr>
          <w:p w14:paraId="3DAFE390" w14:textId="1423659B" w:rsidR="00832D37" w:rsidRDefault="00832D37" w:rsidP="00832D37">
            <w:pPr>
              <w:pStyle w:val="isitabel1"/>
            </w:pPr>
            <w:r>
              <w:t>ContactList</w:t>
            </w:r>
          </w:p>
        </w:tc>
        <w:tc>
          <w:tcPr>
            <w:tcW w:w="3260" w:type="dxa"/>
          </w:tcPr>
          <w:p w14:paraId="1FB9D1AC" w14:textId="481BD62D" w:rsidR="00832D37" w:rsidRDefault="00832D37" w:rsidP="00832D37">
            <w:pPr>
              <w:pStyle w:val="isitabel1"/>
              <w:jc w:val="both"/>
            </w:pPr>
            <w:r>
              <w:t xml:space="preserve">Kelas ini merupakan </w:t>
            </w:r>
            <w:r>
              <w:rPr>
                <w:i/>
                <w:iCs/>
              </w:rPr>
              <w:t xml:space="preserve">controller </w:t>
            </w:r>
            <w:r>
              <w:t>yang meng</w:t>
            </w:r>
            <w:r w:rsidRPr="003968EB">
              <w:rPr>
                <w:i/>
                <w:iCs/>
              </w:rPr>
              <w:t>handle</w:t>
            </w:r>
            <w:r>
              <w:t xml:space="preserve"> tampilan daftar teman, merupakan bagian dari MainActivity.</w:t>
            </w:r>
          </w:p>
        </w:tc>
        <w:tc>
          <w:tcPr>
            <w:tcW w:w="2694" w:type="dxa"/>
          </w:tcPr>
          <w:p w14:paraId="36AD7C77" w14:textId="3EC5832C" w:rsidR="00832D37" w:rsidRDefault="00832D37" w:rsidP="00832D37">
            <w:pPr>
              <w:pStyle w:val="isitabel2"/>
              <w:spacing w:line="276" w:lineRule="auto"/>
            </w:pPr>
            <w:r>
              <w:t>ContactsFragment.java</w:t>
            </w:r>
          </w:p>
        </w:tc>
      </w:tr>
      <w:tr w:rsidR="00832D37" w14:paraId="74F7BEF2" w14:textId="77777777" w:rsidTr="007F6D17">
        <w:trPr>
          <w:trHeight w:val="575"/>
          <w:jc w:val="center"/>
        </w:trPr>
        <w:tc>
          <w:tcPr>
            <w:tcW w:w="1838" w:type="dxa"/>
          </w:tcPr>
          <w:p w14:paraId="375981E3" w14:textId="2A9D632F" w:rsidR="00832D37" w:rsidRDefault="00832D37" w:rsidP="00832D37">
            <w:pPr>
              <w:pStyle w:val="isitabel1"/>
            </w:pPr>
            <w:r>
              <w:lastRenderedPageBreak/>
              <w:t>FriendProfile</w:t>
            </w:r>
          </w:p>
        </w:tc>
        <w:tc>
          <w:tcPr>
            <w:tcW w:w="3260" w:type="dxa"/>
          </w:tcPr>
          <w:p w14:paraId="7FD8ADD0" w14:textId="236DFEE0" w:rsidR="00832D37" w:rsidRPr="00832D37" w:rsidRDefault="00832D37" w:rsidP="00832D37">
            <w:pPr>
              <w:pStyle w:val="isitabel1"/>
              <w:jc w:val="both"/>
            </w:pPr>
            <w:r>
              <w:t xml:space="preserve">Kelas ini merupakan </w:t>
            </w:r>
            <w:r>
              <w:rPr>
                <w:i/>
                <w:iCs/>
              </w:rPr>
              <w:t xml:space="preserve">controller </w:t>
            </w:r>
            <w:r>
              <w:t>yang menghandle tampilan profil teman.</w:t>
            </w:r>
          </w:p>
        </w:tc>
        <w:tc>
          <w:tcPr>
            <w:tcW w:w="2694" w:type="dxa"/>
          </w:tcPr>
          <w:p w14:paraId="3691084A" w14:textId="6E79DB3C" w:rsidR="00832D37" w:rsidRDefault="00832D37" w:rsidP="00832D37">
            <w:pPr>
              <w:pStyle w:val="isitabel2"/>
              <w:spacing w:line="276" w:lineRule="auto"/>
            </w:pPr>
            <w:r>
              <w:t>ProfileFriendActivity. java</w:t>
            </w:r>
          </w:p>
        </w:tc>
      </w:tr>
    </w:tbl>
    <w:p w14:paraId="6DCA3F07" w14:textId="09EAC6A2" w:rsidR="00AA62CB" w:rsidRDefault="00AA62CB" w:rsidP="00BF344E">
      <w:pPr>
        <w:pStyle w:val="Heading3"/>
      </w:pPr>
      <w:bookmarkStart w:id="235" w:name="_Toc66975556"/>
      <w:r>
        <w:t>Halaman Verifikasi Nomor Telepon</w:t>
      </w:r>
      <w:bookmarkEnd w:id="235"/>
    </w:p>
    <w:p w14:paraId="4C235804" w14:textId="668F172A" w:rsidR="00AA62CB" w:rsidRPr="00F92DCA" w:rsidRDefault="00F92DCA" w:rsidP="00AC46F1">
      <w:bookmarkStart w:id="236" w:name="_Hlk76550614"/>
      <w:r>
        <w:t xml:space="preserve">Halaman verifikasi nomor telepon merupakan rangkaian dari proses </w:t>
      </w:r>
      <w:r>
        <w:rPr>
          <w:i/>
          <w:iCs/>
        </w:rPr>
        <w:t xml:space="preserve">login </w:t>
      </w:r>
      <w:r>
        <w:t xml:space="preserve">pada aplikasi yang mana pada halaman ini </w:t>
      </w:r>
      <w:r w:rsidR="0097477B" w:rsidRPr="0097477B">
        <w:rPr>
          <w:i/>
          <w:iCs/>
        </w:rPr>
        <w:t>user</w:t>
      </w:r>
      <w:r>
        <w:t xml:space="preserve"> diharuskan untuk memasukkan nomor telepon aktif/valid yang digunakan oleh </w:t>
      </w:r>
      <w:r w:rsidR="0097477B">
        <w:rPr>
          <w:i/>
          <w:iCs/>
        </w:rPr>
        <w:t>user</w:t>
      </w:r>
      <w:r>
        <w:t xml:space="preserve"> pada perangkatnya.</w:t>
      </w:r>
      <w:bookmarkEnd w:id="236"/>
      <w:r>
        <w:t xml:space="preserve"> Tampilan dari halaman verifikasi nomor telepon diperlihatkan pada gamb</w:t>
      </w:r>
      <w:r w:rsidR="00F138E0">
        <w:t>a</w:t>
      </w:r>
      <w:r>
        <w:t>r 4.1 berikut.</w:t>
      </w:r>
    </w:p>
    <w:p w14:paraId="610228DF" w14:textId="77777777" w:rsidR="003211F9" w:rsidRDefault="00AA62CB" w:rsidP="003211F9">
      <w:pPr>
        <w:pStyle w:val="Gambar"/>
        <w:keepNext/>
      </w:pPr>
      <w:r>
        <w:drawing>
          <wp:inline distT="0" distB="0" distL="0" distR="0" wp14:anchorId="40524BF5" wp14:editId="2DE8BEEB">
            <wp:extent cx="2880000" cy="4680000"/>
            <wp:effectExtent l="0" t="0" r="0" b="635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33"/>
                    <pic:cNvPicPr preferRelativeResize="0"/>
                  </pic:nvPicPr>
                  <pic:blipFill>
                    <a:blip r:embed="rId82" cstate="print">
                      <a:extLst>
                        <a:ext uri="{28A0092B-C50C-407E-A947-70E740481C1C}">
                          <a14:useLocalDpi xmlns:a14="http://schemas.microsoft.com/office/drawing/2010/main" val="0"/>
                        </a:ext>
                      </a:extLst>
                    </a:blip>
                    <a:stretch>
                      <a:fillRect/>
                    </a:stretch>
                  </pic:blipFill>
                  <pic:spPr>
                    <a:xfrm>
                      <a:off x="0" y="0"/>
                      <a:ext cx="2880000" cy="4680000"/>
                    </a:xfrm>
                    <a:prstGeom prst="rect">
                      <a:avLst/>
                    </a:prstGeom>
                  </pic:spPr>
                </pic:pic>
              </a:graphicData>
            </a:graphic>
          </wp:inline>
        </w:drawing>
      </w:r>
    </w:p>
    <w:p w14:paraId="72D8A3FA" w14:textId="3175E6B3" w:rsidR="0039225F" w:rsidRDefault="003211F9" w:rsidP="00FD0A8C">
      <w:pPr>
        <w:pStyle w:val="Caption"/>
        <w:jc w:val="center"/>
        <w:rPr>
          <w:b w:val="0"/>
          <w:bCs w:val="0"/>
        </w:rPr>
      </w:pPr>
      <w:bookmarkStart w:id="237" w:name="_Toc62756366"/>
      <w:bookmarkStart w:id="238" w:name="_Toc62756385"/>
      <w:bookmarkStart w:id="239" w:name="_Toc63430082"/>
      <w:r>
        <w:t>Gambar 4.</w:t>
      </w:r>
      <w:r>
        <w:fldChar w:fldCharType="begin"/>
      </w:r>
      <w:r>
        <w:instrText xml:space="preserve"> SEQ Gambar_4. \* ARABIC </w:instrText>
      </w:r>
      <w:r>
        <w:fldChar w:fldCharType="separate"/>
      </w:r>
      <w:r w:rsidR="00AC5015">
        <w:rPr>
          <w:noProof/>
        </w:rPr>
        <w:t>1</w:t>
      </w:r>
      <w:r>
        <w:fldChar w:fldCharType="end"/>
      </w:r>
      <w:r>
        <w:t xml:space="preserve"> </w:t>
      </w:r>
      <w:bookmarkStart w:id="240" w:name="_Hlk76550601"/>
      <w:r w:rsidRPr="00A35C7D">
        <w:rPr>
          <w:b w:val="0"/>
          <w:bCs w:val="0"/>
        </w:rPr>
        <w:t>Halaman Verifikasi Nomor Telepon</w:t>
      </w:r>
      <w:bookmarkEnd w:id="237"/>
      <w:bookmarkEnd w:id="238"/>
      <w:bookmarkEnd w:id="239"/>
      <w:bookmarkEnd w:id="240"/>
    </w:p>
    <w:p w14:paraId="4E8E105D" w14:textId="77777777" w:rsidR="00FD0A8C" w:rsidRPr="00FD0A8C" w:rsidRDefault="00FD0A8C" w:rsidP="00FD0A8C">
      <w:pPr>
        <w:spacing w:line="240" w:lineRule="auto"/>
        <w:rPr>
          <w:sz w:val="16"/>
          <w:szCs w:val="16"/>
          <w:lang w:eastAsia="en-US"/>
        </w:rPr>
      </w:pPr>
    </w:p>
    <w:p w14:paraId="0BD065F7" w14:textId="470A1757" w:rsidR="00F92DCA" w:rsidRDefault="00AA62CB" w:rsidP="00BF344E">
      <w:pPr>
        <w:pStyle w:val="Heading3"/>
      </w:pPr>
      <w:bookmarkStart w:id="241" w:name="_Toc66975557"/>
      <w:r>
        <w:lastRenderedPageBreak/>
        <w:t>Halaman Verifikasi OTP</w:t>
      </w:r>
      <w:bookmarkEnd w:id="241"/>
    </w:p>
    <w:p w14:paraId="09EC6804" w14:textId="65896B9C" w:rsidR="0097477B" w:rsidRDefault="005C2EDA" w:rsidP="0097477B">
      <w:r>
        <w:t xml:space="preserve">Halaman verifikasi otp merupakan langkah terakhir dalam melakukan </w:t>
      </w:r>
      <w:r>
        <w:rPr>
          <w:i/>
          <w:iCs/>
        </w:rPr>
        <w:t xml:space="preserve">login </w:t>
      </w:r>
      <w:r>
        <w:t xml:space="preserve">pada </w:t>
      </w:r>
      <w:r w:rsidR="00012AA4">
        <w:t xml:space="preserve">aplikasi </w:t>
      </w:r>
      <w:r w:rsidR="00012AA4">
        <w:rPr>
          <w:i/>
          <w:iCs/>
        </w:rPr>
        <w:t xml:space="preserve">chat </w:t>
      </w:r>
      <w:r w:rsidR="00012AA4">
        <w:t>penerjemah</w:t>
      </w:r>
      <w:r>
        <w:t xml:space="preserve"> yang mana halaman ini hanya dapat diakses ketika verifikasi nomor telepon </w:t>
      </w:r>
      <w:r>
        <w:rPr>
          <w:i/>
          <w:iCs/>
        </w:rPr>
        <w:t>user</w:t>
      </w:r>
      <w:r>
        <w:t xml:space="preserve"> berhasil dilakukan. </w:t>
      </w:r>
      <w:bookmarkStart w:id="242" w:name="_Hlk76550721"/>
      <w:r>
        <w:t xml:space="preserve">Setelah verifikasi nomor telepon berhasil maka Firebase akan mengirimkan sms berupa kode OTP, kode OTP tersebut akan secara otomatis ditangkap oleh aplikasi dan kemudian </w:t>
      </w:r>
      <w:r>
        <w:rPr>
          <w:i/>
          <w:iCs/>
        </w:rPr>
        <w:t>user</w:t>
      </w:r>
      <w:r>
        <w:t xml:space="preserve"> dapat lakukan verifikasi untuk menyelesaikan proses </w:t>
      </w:r>
      <w:r>
        <w:rPr>
          <w:i/>
          <w:iCs/>
        </w:rPr>
        <w:t>login</w:t>
      </w:r>
      <w:r>
        <w:t>.</w:t>
      </w:r>
      <w:bookmarkEnd w:id="242"/>
      <w:r>
        <w:t xml:space="preserve"> Tampilan halaman verifikasi OTP diperlihatkan pada gambar 4.2 berikut</w:t>
      </w:r>
    </w:p>
    <w:p w14:paraId="2605AAF4" w14:textId="77777777" w:rsidR="00392F08" w:rsidRDefault="005C2EDA" w:rsidP="00392F08">
      <w:pPr>
        <w:pStyle w:val="Gambar"/>
        <w:keepNext/>
      </w:pPr>
      <w:bookmarkStart w:id="243" w:name="_Hlk62649453"/>
      <w:r>
        <w:drawing>
          <wp:inline distT="0" distB="0" distL="0" distR="0" wp14:anchorId="4747784C" wp14:editId="127B2DAB">
            <wp:extent cx="2880000" cy="4680000"/>
            <wp:effectExtent l="0" t="0" r="0" b="635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pic:cNvPicPr preferRelativeResize="0"/>
                  </pic:nvPicPr>
                  <pic:blipFill>
                    <a:blip r:embed="rId83" cstate="print">
                      <a:extLst>
                        <a:ext uri="{28A0092B-C50C-407E-A947-70E740481C1C}">
                          <a14:useLocalDpi xmlns:a14="http://schemas.microsoft.com/office/drawing/2010/main" val="0"/>
                        </a:ext>
                      </a:extLst>
                    </a:blip>
                    <a:stretch>
                      <a:fillRect/>
                    </a:stretch>
                  </pic:blipFill>
                  <pic:spPr>
                    <a:xfrm>
                      <a:off x="0" y="0"/>
                      <a:ext cx="2880000" cy="4680000"/>
                    </a:xfrm>
                    <a:prstGeom prst="rect">
                      <a:avLst/>
                    </a:prstGeom>
                  </pic:spPr>
                </pic:pic>
              </a:graphicData>
            </a:graphic>
          </wp:inline>
        </w:drawing>
      </w:r>
    </w:p>
    <w:p w14:paraId="61A519BD" w14:textId="0796B592" w:rsidR="00694A51" w:rsidRDefault="00392F08" w:rsidP="00392F08">
      <w:pPr>
        <w:pStyle w:val="Caption"/>
        <w:jc w:val="center"/>
      </w:pPr>
      <w:bookmarkStart w:id="244" w:name="_Toc62756367"/>
      <w:bookmarkStart w:id="245" w:name="_Toc62756386"/>
      <w:bookmarkStart w:id="246" w:name="_Toc63430083"/>
      <w:r>
        <w:t>Gambar 4.</w:t>
      </w:r>
      <w:r>
        <w:fldChar w:fldCharType="begin"/>
      </w:r>
      <w:r>
        <w:instrText xml:space="preserve"> SEQ Gambar_4. \* ARABIC </w:instrText>
      </w:r>
      <w:r>
        <w:fldChar w:fldCharType="separate"/>
      </w:r>
      <w:r w:rsidR="00AC5015">
        <w:rPr>
          <w:noProof/>
        </w:rPr>
        <w:t>2</w:t>
      </w:r>
      <w:r>
        <w:fldChar w:fldCharType="end"/>
      </w:r>
      <w:r>
        <w:t xml:space="preserve"> </w:t>
      </w:r>
      <w:bookmarkStart w:id="247" w:name="_Hlk76550699"/>
      <w:r>
        <w:rPr>
          <w:b w:val="0"/>
          <w:bCs w:val="0"/>
        </w:rPr>
        <w:t>Halaman Verifikasi OTP</w:t>
      </w:r>
      <w:bookmarkEnd w:id="244"/>
      <w:bookmarkEnd w:id="245"/>
      <w:bookmarkEnd w:id="246"/>
      <w:bookmarkEnd w:id="247"/>
    </w:p>
    <w:p w14:paraId="2B292F96" w14:textId="2AFA867A" w:rsidR="00AA62CB" w:rsidRDefault="00AA62CB" w:rsidP="00BF344E">
      <w:pPr>
        <w:pStyle w:val="Heading3"/>
      </w:pPr>
      <w:bookmarkStart w:id="248" w:name="_Toc66975558"/>
      <w:bookmarkEnd w:id="243"/>
      <w:r>
        <w:t xml:space="preserve">Halaman </w:t>
      </w:r>
      <w:r w:rsidR="00B8785E">
        <w:rPr>
          <w:i/>
          <w:iCs/>
        </w:rPr>
        <w:t>Update</w:t>
      </w:r>
      <w:r>
        <w:t xml:space="preserve"> Profil</w:t>
      </w:r>
      <w:bookmarkEnd w:id="248"/>
    </w:p>
    <w:p w14:paraId="7BAC2EA0" w14:textId="09B5D8F9" w:rsidR="005C2EDA" w:rsidRPr="00887FD2" w:rsidRDefault="0030254A" w:rsidP="00AC46F1">
      <w:bookmarkStart w:id="249" w:name="_Hlk76551241"/>
      <w:r>
        <w:t xml:space="preserve">Halaman </w:t>
      </w:r>
      <w:r w:rsidR="00B8785E">
        <w:rPr>
          <w:i/>
          <w:iCs/>
        </w:rPr>
        <w:t>update</w:t>
      </w:r>
      <w:r>
        <w:t xml:space="preserve"> profil dapat diakses dengan dua cara yaitu setelah </w:t>
      </w:r>
      <w:r w:rsidR="00BA18B9">
        <w:t xml:space="preserve">proses </w:t>
      </w:r>
      <w:r w:rsidR="00BA18B9">
        <w:rPr>
          <w:i/>
          <w:iCs/>
        </w:rPr>
        <w:t>login</w:t>
      </w:r>
      <w:r w:rsidR="00BA18B9">
        <w:t xml:space="preserve"> berhasil dilakukan dan juga melalui halaman profil saya. Pada halaman </w:t>
      </w:r>
      <w:r w:rsidR="00B8785E">
        <w:rPr>
          <w:i/>
          <w:iCs/>
        </w:rPr>
        <w:t>update</w:t>
      </w:r>
      <w:r w:rsidR="00B8785E">
        <w:t xml:space="preserve"> </w:t>
      </w:r>
      <w:r w:rsidR="00BA18B9">
        <w:lastRenderedPageBreak/>
        <w:t xml:space="preserve">profil </w:t>
      </w:r>
      <w:r w:rsidR="00BA18B9">
        <w:rPr>
          <w:i/>
          <w:iCs/>
        </w:rPr>
        <w:t>user</w:t>
      </w:r>
      <w:r w:rsidR="00BA18B9">
        <w:t xml:space="preserve"> dapat mengganti foto </w:t>
      </w:r>
      <w:r w:rsidR="00887FD2">
        <w:t xml:space="preserve">profil, nama, status, dan bahasa yang akan digunakan </w:t>
      </w:r>
      <w:r w:rsidR="00887FD2">
        <w:rPr>
          <w:i/>
          <w:iCs/>
        </w:rPr>
        <w:t xml:space="preserve">user </w:t>
      </w:r>
      <w:r w:rsidR="00887FD2">
        <w:t xml:space="preserve">dalam mengirim pesan. Jika </w:t>
      </w:r>
      <w:r w:rsidR="00887FD2">
        <w:rPr>
          <w:i/>
          <w:iCs/>
        </w:rPr>
        <w:t xml:space="preserve">user </w:t>
      </w:r>
      <w:r w:rsidR="00887FD2">
        <w:t xml:space="preserve">memilih bahasa Indonesia maka pesan tidak akan diterjemahkan, melainkan akan langsung dikirim ke penerima pesan. Sedangkan jika </w:t>
      </w:r>
      <w:r w:rsidR="00887FD2">
        <w:rPr>
          <w:i/>
          <w:iCs/>
        </w:rPr>
        <w:t xml:space="preserve">user </w:t>
      </w:r>
      <w:r w:rsidR="00887FD2">
        <w:t xml:space="preserve">memilih bahasa Sambas maka pesan yang dikirim </w:t>
      </w:r>
      <w:r w:rsidR="00887FD2">
        <w:rPr>
          <w:i/>
          <w:iCs/>
        </w:rPr>
        <w:t xml:space="preserve">user </w:t>
      </w:r>
      <w:r w:rsidR="00887FD2">
        <w:t xml:space="preserve">akan diterjemahkan ke bahasa Indonesia baru kemudian dikirim ke penerima pesan. </w:t>
      </w:r>
      <w:bookmarkEnd w:id="249"/>
      <w:r w:rsidR="00887FD2">
        <w:t xml:space="preserve">Tampilan dari halaman </w:t>
      </w:r>
      <w:r w:rsidR="00B8785E">
        <w:rPr>
          <w:i/>
          <w:iCs/>
        </w:rPr>
        <w:t>update</w:t>
      </w:r>
      <w:r w:rsidR="00B8785E">
        <w:t xml:space="preserve"> </w:t>
      </w:r>
      <w:r w:rsidR="00887FD2">
        <w:t>profil diperlihatkan pada gambar 4.3 berikut.</w:t>
      </w:r>
    </w:p>
    <w:p w14:paraId="638FC27F" w14:textId="5222E778" w:rsidR="00392F08" w:rsidRDefault="00FD0A8C" w:rsidP="00392F08">
      <w:pPr>
        <w:pStyle w:val="Gambar"/>
        <w:keepNext/>
      </w:pPr>
      <w:r>
        <w:drawing>
          <wp:inline distT="0" distB="0" distL="0" distR="0" wp14:anchorId="2016D09F" wp14:editId="54EA1EE7">
            <wp:extent cx="2880000" cy="4680000"/>
            <wp:effectExtent l="0" t="0" r="0" b="635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pic:cNvPicPr preferRelativeResize="0"/>
                  </pic:nvPicPr>
                  <pic:blipFill>
                    <a:blip r:embed="rId84" cstate="print">
                      <a:extLst>
                        <a:ext uri="{28A0092B-C50C-407E-A947-70E740481C1C}">
                          <a14:useLocalDpi xmlns:a14="http://schemas.microsoft.com/office/drawing/2010/main" val="0"/>
                        </a:ext>
                      </a:extLst>
                    </a:blip>
                    <a:stretch>
                      <a:fillRect/>
                    </a:stretch>
                  </pic:blipFill>
                  <pic:spPr>
                    <a:xfrm>
                      <a:off x="0" y="0"/>
                      <a:ext cx="2880000" cy="4680000"/>
                    </a:xfrm>
                    <a:prstGeom prst="rect">
                      <a:avLst/>
                    </a:prstGeom>
                  </pic:spPr>
                </pic:pic>
              </a:graphicData>
            </a:graphic>
          </wp:inline>
        </w:drawing>
      </w:r>
    </w:p>
    <w:p w14:paraId="465430CB" w14:textId="78034F4E" w:rsidR="00694A51" w:rsidRDefault="00392F08" w:rsidP="00392F08">
      <w:pPr>
        <w:pStyle w:val="Caption"/>
        <w:jc w:val="center"/>
      </w:pPr>
      <w:bookmarkStart w:id="250" w:name="_Toc62756368"/>
      <w:bookmarkStart w:id="251" w:name="_Toc62756387"/>
      <w:bookmarkStart w:id="252" w:name="_Toc63430084"/>
      <w:r>
        <w:t>Gambar 4.</w:t>
      </w:r>
      <w:r>
        <w:fldChar w:fldCharType="begin"/>
      </w:r>
      <w:r>
        <w:instrText xml:space="preserve"> SEQ Gambar_4. \* ARABIC </w:instrText>
      </w:r>
      <w:r>
        <w:fldChar w:fldCharType="separate"/>
      </w:r>
      <w:r w:rsidR="00AC5015">
        <w:rPr>
          <w:noProof/>
        </w:rPr>
        <w:t>3</w:t>
      </w:r>
      <w:r>
        <w:fldChar w:fldCharType="end"/>
      </w:r>
      <w:r>
        <w:t xml:space="preserve"> </w:t>
      </w:r>
      <w:bookmarkStart w:id="253" w:name="_Hlk76550819"/>
      <w:r w:rsidRPr="00694A51">
        <w:rPr>
          <w:b w:val="0"/>
          <w:bCs w:val="0"/>
        </w:rPr>
        <w:t xml:space="preserve">Halaman </w:t>
      </w:r>
      <w:r>
        <w:rPr>
          <w:b w:val="0"/>
          <w:bCs w:val="0"/>
          <w:i/>
          <w:iCs/>
        </w:rPr>
        <w:t>U</w:t>
      </w:r>
      <w:r w:rsidRPr="00694A51">
        <w:rPr>
          <w:b w:val="0"/>
          <w:bCs w:val="0"/>
          <w:i/>
          <w:iCs/>
        </w:rPr>
        <w:t>pdate</w:t>
      </w:r>
      <w:r w:rsidRPr="00694A51">
        <w:rPr>
          <w:b w:val="0"/>
          <w:bCs w:val="0"/>
        </w:rPr>
        <w:t xml:space="preserve"> Profil</w:t>
      </w:r>
      <w:bookmarkEnd w:id="250"/>
      <w:bookmarkEnd w:id="251"/>
      <w:bookmarkEnd w:id="252"/>
      <w:bookmarkEnd w:id="253"/>
    </w:p>
    <w:p w14:paraId="65392BFF" w14:textId="23269602" w:rsidR="00AA62CB" w:rsidRDefault="00AA62CB" w:rsidP="00BF344E">
      <w:pPr>
        <w:pStyle w:val="Heading3"/>
      </w:pPr>
      <w:bookmarkStart w:id="254" w:name="_Toc66975559"/>
      <w:r>
        <w:t>Halaman Daftar Obrolan</w:t>
      </w:r>
      <w:bookmarkEnd w:id="254"/>
    </w:p>
    <w:p w14:paraId="215F9858" w14:textId="3570B37E" w:rsidR="005C2EDA" w:rsidRPr="00E66800" w:rsidRDefault="00887FD2" w:rsidP="00887FD2">
      <w:bookmarkStart w:id="255" w:name="_Hlk76550890"/>
      <w:r>
        <w:t xml:space="preserve">Halaman daftar obrolan merupakan halaman yang menampilkan daftar teman atau </w:t>
      </w:r>
      <w:r w:rsidR="00E66800">
        <w:rPr>
          <w:i/>
          <w:iCs/>
        </w:rPr>
        <w:t>user</w:t>
      </w:r>
      <w:r>
        <w:t xml:space="preserve"> lain yang melakukan obrolan dengan </w:t>
      </w:r>
      <w:r>
        <w:rPr>
          <w:i/>
          <w:iCs/>
        </w:rPr>
        <w:t>user</w:t>
      </w:r>
      <w:r>
        <w:t>.</w:t>
      </w:r>
      <w:r w:rsidR="00E66800">
        <w:t xml:space="preserve"> Informasi yang ditampilkan pada daftar obrolan ini antara lain nama teman,</w:t>
      </w:r>
      <w:r w:rsidR="0077518A">
        <w:t xml:space="preserve"> foto profil teman,</w:t>
      </w:r>
      <w:r w:rsidR="00E66800">
        <w:t xml:space="preserve"> status aktif (apakah </w:t>
      </w:r>
      <w:r w:rsidR="00E66800">
        <w:rPr>
          <w:i/>
          <w:iCs/>
        </w:rPr>
        <w:t>user</w:t>
      </w:r>
      <w:r w:rsidR="00E66800">
        <w:t xml:space="preserve"> lain sedang menggunakan aplikasi atau tidak), pesan terakhir yang </w:t>
      </w:r>
      <w:r w:rsidR="00E66800">
        <w:lastRenderedPageBreak/>
        <w:t>dikirim, dan tanggal pesan terakhir dikirim.</w:t>
      </w:r>
      <w:r w:rsidR="0077518A">
        <w:t xml:space="preserve"> </w:t>
      </w:r>
      <w:bookmarkStart w:id="256" w:name="_Hlk76551317"/>
      <w:r w:rsidR="0077518A">
        <w:t xml:space="preserve">Teman atau </w:t>
      </w:r>
      <w:r w:rsidR="0077518A">
        <w:rPr>
          <w:i/>
          <w:iCs/>
        </w:rPr>
        <w:t>user</w:t>
      </w:r>
      <w:r w:rsidR="0077518A">
        <w:t xml:space="preserve"> lain yang sedang aktif dapat dilihat dari indikator berupa lingkaran kecil berwarna hijau muda pada pojok kanan bawah dari foto profil teman, sedangkan untuk teman yang tidak aktif maka indikator akan menunjukkan warna abu-abu</w:t>
      </w:r>
      <w:bookmarkEnd w:id="255"/>
      <w:bookmarkEnd w:id="256"/>
      <w:r w:rsidR="0077518A">
        <w:t>.</w:t>
      </w:r>
      <w:r w:rsidR="00E66800">
        <w:t xml:space="preserve"> Untuk lebih jelasnya tampilan dari halaman daftar obrolan diperlihatkan pada gambar </w:t>
      </w:r>
      <w:r w:rsidR="0077518A">
        <w:t>4.4 berikut.</w:t>
      </w:r>
    </w:p>
    <w:p w14:paraId="553AFF6B" w14:textId="77777777" w:rsidR="00392F08" w:rsidRDefault="00887FD2" w:rsidP="00392F08">
      <w:pPr>
        <w:pStyle w:val="Gambar"/>
        <w:keepNext/>
      </w:pPr>
      <w:r>
        <w:drawing>
          <wp:inline distT="0" distB="0" distL="0" distR="0" wp14:anchorId="40943CD1" wp14:editId="4AE98D0E">
            <wp:extent cx="2880000" cy="4680000"/>
            <wp:effectExtent l="0" t="0" r="0" b="635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3"/>
                    <pic:cNvPicPr preferRelativeResize="0"/>
                  </pic:nvPicPr>
                  <pic:blipFill>
                    <a:blip r:embed="rId85" cstate="print">
                      <a:extLst>
                        <a:ext uri="{28A0092B-C50C-407E-A947-70E740481C1C}">
                          <a14:useLocalDpi xmlns:a14="http://schemas.microsoft.com/office/drawing/2010/main" val="0"/>
                        </a:ext>
                      </a:extLst>
                    </a:blip>
                    <a:stretch>
                      <a:fillRect/>
                    </a:stretch>
                  </pic:blipFill>
                  <pic:spPr>
                    <a:xfrm>
                      <a:off x="0" y="0"/>
                      <a:ext cx="2880000" cy="4680000"/>
                    </a:xfrm>
                    <a:prstGeom prst="rect">
                      <a:avLst/>
                    </a:prstGeom>
                  </pic:spPr>
                </pic:pic>
              </a:graphicData>
            </a:graphic>
          </wp:inline>
        </w:drawing>
      </w:r>
    </w:p>
    <w:p w14:paraId="3CB782E8" w14:textId="41F122DD" w:rsidR="00694A51" w:rsidRDefault="00392F08" w:rsidP="00392F08">
      <w:pPr>
        <w:pStyle w:val="Caption"/>
        <w:jc w:val="center"/>
      </w:pPr>
      <w:bookmarkStart w:id="257" w:name="_Toc62756369"/>
      <w:bookmarkStart w:id="258" w:name="_Toc62756388"/>
      <w:bookmarkStart w:id="259" w:name="_Toc63430085"/>
      <w:r>
        <w:t>Gambar 4.</w:t>
      </w:r>
      <w:r>
        <w:fldChar w:fldCharType="begin"/>
      </w:r>
      <w:r>
        <w:instrText xml:space="preserve"> SEQ Gambar_4. \* ARABIC </w:instrText>
      </w:r>
      <w:r>
        <w:fldChar w:fldCharType="separate"/>
      </w:r>
      <w:r w:rsidR="00AC5015">
        <w:rPr>
          <w:noProof/>
        </w:rPr>
        <w:t>4</w:t>
      </w:r>
      <w:r>
        <w:fldChar w:fldCharType="end"/>
      </w:r>
      <w:r>
        <w:t xml:space="preserve"> </w:t>
      </w:r>
      <w:bookmarkStart w:id="260" w:name="_Hlk76550993"/>
      <w:r w:rsidRPr="00694A51">
        <w:rPr>
          <w:b w:val="0"/>
          <w:bCs w:val="0"/>
        </w:rPr>
        <w:t>Halaman Daftar Obrolan</w:t>
      </w:r>
      <w:bookmarkEnd w:id="257"/>
      <w:bookmarkEnd w:id="258"/>
      <w:bookmarkEnd w:id="259"/>
      <w:bookmarkEnd w:id="260"/>
    </w:p>
    <w:p w14:paraId="18F662D4" w14:textId="3EA410BF" w:rsidR="007501B8" w:rsidRDefault="007501B8" w:rsidP="00BF344E">
      <w:pPr>
        <w:pStyle w:val="Heading3"/>
      </w:pPr>
      <w:bookmarkStart w:id="261" w:name="_Toc66975560"/>
      <w:r>
        <w:t>Halaman Daftar Kontak</w:t>
      </w:r>
      <w:bookmarkEnd w:id="261"/>
    </w:p>
    <w:p w14:paraId="5A128262" w14:textId="17A54260" w:rsidR="007501B8" w:rsidRDefault="00F52207" w:rsidP="00F52207">
      <w:bookmarkStart w:id="262" w:name="_Hlk76551024"/>
      <w:r>
        <w:t xml:space="preserve">Halaman daftar kontak merupakan halaman yang menampilkan daftar teman atau </w:t>
      </w:r>
      <w:r>
        <w:rPr>
          <w:i/>
          <w:iCs/>
        </w:rPr>
        <w:t xml:space="preserve">user </w:t>
      </w:r>
      <w:r w:rsidRPr="00F52207">
        <w:t>lain</w:t>
      </w:r>
      <w:r>
        <w:t xml:space="preserve"> yang menggunakan aplikasi </w:t>
      </w:r>
      <w:r>
        <w:rPr>
          <w:i/>
          <w:iCs/>
        </w:rPr>
        <w:t xml:space="preserve">chat </w:t>
      </w:r>
      <w:r>
        <w:t xml:space="preserve">penerjemah. Daftar kontak yang ditampilkan merupakan daftar teman pada kontak perangkat </w:t>
      </w:r>
      <w:r>
        <w:rPr>
          <w:i/>
          <w:iCs/>
        </w:rPr>
        <w:t>user</w:t>
      </w:r>
      <w:r>
        <w:t xml:space="preserve"> yang juga menggunakan atau terdaftar pada aplikasi </w:t>
      </w:r>
      <w:r>
        <w:rPr>
          <w:i/>
          <w:iCs/>
        </w:rPr>
        <w:t>chat</w:t>
      </w:r>
      <w:r>
        <w:t xml:space="preserve"> penerjemah.</w:t>
      </w:r>
      <w:r w:rsidR="00C40485">
        <w:t xml:space="preserve"> </w:t>
      </w:r>
      <w:bookmarkStart w:id="263" w:name="_Hlk76551298"/>
      <w:r w:rsidR="00C40485">
        <w:t xml:space="preserve">Pada </w:t>
      </w:r>
      <w:r w:rsidR="00C40485">
        <w:rPr>
          <w:i/>
          <w:iCs/>
        </w:rPr>
        <w:t>item</w:t>
      </w:r>
      <w:r w:rsidR="00C40485">
        <w:t xml:space="preserve"> dari daftar kontak maka </w:t>
      </w:r>
      <w:r w:rsidR="00C40485">
        <w:rPr>
          <w:i/>
          <w:iCs/>
        </w:rPr>
        <w:t>user</w:t>
      </w:r>
      <w:r w:rsidR="00C40485">
        <w:t xml:space="preserve"> dapat memilih untuk membuka profil ataupun mengirim pesan kepada teman (</w:t>
      </w:r>
      <w:r w:rsidR="00C40485">
        <w:rPr>
          <w:i/>
          <w:iCs/>
        </w:rPr>
        <w:t>item</w:t>
      </w:r>
      <w:r w:rsidR="00C40485">
        <w:t>)</w:t>
      </w:r>
      <w:r w:rsidR="00C40485">
        <w:rPr>
          <w:i/>
          <w:iCs/>
        </w:rPr>
        <w:t xml:space="preserve"> </w:t>
      </w:r>
      <w:r w:rsidR="00C40485">
        <w:t>yang dipilih</w:t>
      </w:r>
      <w:bookmarkEnd w:id="262"/>
      <w:r w:rsidR="00C40485">
        <w:t>.</w:t>
      </w:r>
      <w:r>
        <w:t xml:space="preserve"> </w:t>
      </w:r>
      <w:bookmarkEnd w:id="263"/>
      <w:r w:rsidR="00411063">
        <w:t>Tampilan</w:t>
      </w:r>
      <w:r>
        <w:t xml:space="preserve"> halaman daftar kontak diperlihatkan </w:t>
      </w:r>
      <w:r>
        <w:lastRenderedPageBreak/>
        <w:t xml:space="preserve">pada gambar </w:t>
      </w:r>
      <w:r w:rsidR="00411063">
        <w:t>4</w:t>
      </w:r>
      <w:r>
        <w:t>.</w:t>
      </w:r>
      <w:r w:rsidR="00411063">
        <w:t>5</w:t>
      </w:r>
      <w:r>
        <w:t xml:space="preserve"> berikut</w:t>
      </w:r>
      <w:r w:rsidR="00411063">
        <w:t>.</w:t>
      </w:r>
    </w:p>
    <w:p w14:paraId="2D313DDA" w14:textId="77777777" w:rsidR="00392F08" w:rsidRDefault="00C40485" w:rsidP="00392F08">
      <w:pPr>
        <w:pStyle w:val="Gambar"/>
        <w:keepNext/>
      </w:pPr>
      <w:r>
        <w:drawing>
          <wp:inline distT="0" distB="0" distL="0" distR="0" wp14:anchorId="51C8809E" wp14:editId="1C476F23">
            <wp:extent cx="2880000" cy="4680000"/>
            <wp:effectExtent l="0" t="0" r="0" b="635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referRelativeResize="0"/>
                  </pic:nvPicPr>
                  <pic:blipFill>
                    <a:blip r:embed="rId86" cstate="print">
                      <a:extLst>
                        <a:ext uri="{28A0092B-C50C-407E-A947-70E740481C1C}">
                          <a14:useLocalDpi xmlns:a14="http://schemas.microsoft.com/office/drawing/2010/main" val="0"/>
                        </a:ext>
                      </a:extLst>
                    </a:blip>
                    <a:stretch>
                      <a:fillRect/>
                    </a:stretch>
                  </pic:blipFill>
                  <pic:spPr>
                    <a:xfrm>
                      <a:off x="0" y="0"/>
                      <a:ext cx="2880000" cy="4680000"/>
                    </a:xfrm>
                    <a:prstGeom prst="rect">
                      <a:avLst/>
                    </a:prstGeom>
                  </pic:spPr>
                </pic:pic>
              </a:graphicData>
            </a:graphic>
          </wp:inline>
        </w:drawing>
      </w:r>
    </w:p>
    <w:p w14:paraId="100C3767" w14:textId="1237C8A5" w:rsidR="00694A51" w:rsidRDefault="00392F08" w:rsidP="00392F08">
      <w:pPr>
        <w:pStyle w:val="Caption"/>
        <w:jc w:val="center"/>
      </w:pPr>
      <w:bookmarkStart w:id="264" w:name="_Toc62756370"/>
      <w:bookmarkStart w:id="265" w:name="_Toc62756389"/>
      <w:bookmarkStart w:id="266" w:name="_Toc63430086"/>
      <w:r>
        <w:t>Gambar 4.</w:t>
      </w:r>
      <w:r>
        <w:fldChar w:fldCharType="begin"/>
      </w:r>
      <w:r>
        <w:instrText xml:space="preserve"> SEQ Gambar_4. \* ARABIC </w:instrText>
      </w:r>
      <w:r>
        <w:fldChar w:fldCharType="separate"/>
      </w:r>
      <w:r w:rsidR="00AC5015">
        <w:rPr>
          <w:noProof/>
        </w:rPr>
        <w:t>5</w:t>
      </w:r>
      <w:r>
        <w:fldChar w:fldCharType="end"/>
      </w:r>
      <w:r>
        <w:t xml:space="preserve"> </w:t>
      </w:r>
      <w:bookmarkStart w:id="267" w:name="_Hlk76551161"/>
      <w:r w:rsidRPr="00694A51">
        <w:rPr>
          <w:b w:val="0"/>
          <w:bCs w:val="0"/>
        </w:rPr>
        <w:t>Halaman Daftar Kontak</w:t>
      </w:r>
      <w:bookmarkEnd w:id="264"/>
      <w:bookmarkEnd w:id="265"/>
      <w:bookmarkEnd w:id="266"/>
      <w:bookmarkEnd w:id="267"/>
    </w:p>
    <w:p w14:paraId="74C54442" w14:textId="1E2661BB" w:rsidR="00AA62CB" w:rsidRDefault="00AA62CB" w:rsidP="00BF344E">
      <w:pPr>
        <w:pStyle w:val="Heading3"/>
      </w:pPr>
      <w:bookmarkStart w:id="268" w:name="_Toc66975561"/>
      <w:r>
        <w:t>Halaman Ruang Obrolan</w:t>
      </w:r>
      <w:bookmarkEnd w:id="268"/>
    </w:p>
    <w:p w14:paraId="4BF20833" w14:textId="6527A1A1" w:rsidR="0077518A" w:rsidRDefault="0077518A" w:rsidP="00940DDB">
      <w:bookmarkStart w:id="269" w:name="_Hlk76552700"/>
      <w:r>
        <w:t xml:space="preserve">Halaman ruang obrolan </w:t>
      </w:r>
      <w:r w:rsidR="003E096A">
        <w:t xml:space="preserve">merupakan halaman yang menampilkan percakapan atau obrolan antara </w:t>
      </w:r>
      <w:r w:rsidR="003E096A">
        <w:rPr>
          <w:i/>
          <w:iCs/>
        </w:rPr>
        <w:t>user</w:t>
      </w:r>
      <w:r w:rsidR="003E096A">
        <w:t xml:space="preserve"> dengan </w:t>
      </w:r>
      <w:r w:rsidR="003E096A">
        <w:rPr>
          <w:i/>
          <w:iCs/>
        </w:rPr>
        <w:t xml:space="preserve">user </w:t>
      </w:r>
      <w:r w:rsidR="003E096A">
        <w:t xml:space="preserve">lain. Pada halaman ini berisi nama </w:t>
      </w:r>
      <w:r w:rsidR="003E096A">
        <w:rPr>
          <w:i/>
          <w:iCs/>
        </w:rPr>
        <w:t>user</w:t>
      </w:r>
      <w:r w:rsidR="003E096A">
        <w:t xml:space="preserve"> yang menjadi lawan komunikasi, foto profil, dan status aktif </w:t>
      </w:r>
      <w:r w:rsidR="003E096A" w:rsidRPr="003E096A">
        <w:rPr>
          <w:i/>
          <w:iCs/>
        </w:rPr>
        <w:t>user</w:t>
      </w:r>
      <w:r w:rsidR="003E096A">
        <w:t xml:space="preserve">. Pada </w:t>
      </w:r>
      <w:r w:rsidR="003E096A">
        <w:rPr>
          <w:i/>
          <w:iCs/>
        </w:rPr>
        <w:t>bubble chat</w:t>
      </w:r>
      <w:r w:rsidR="003E096A">
        <w:t xml:space="preserve"> yang dikirim </w:t>
      </w:r>
      <w:r w:rsidR="003E096A">
        <w:rPr>
          <w:i/>
          <w:iCs/>
        </w:rPr>
        <w:t>user</w:t>
      </w:r>
      <w:r w:rsidR="003E096A">
        <w:t xml:space="preserve"> yang menggunakan bahasa Melayu Sambas, isi </w:t>
      </w:r>
      <w:r w:rsidR="003E096A">
        <w:rPr>
          <w:i/>
          <w:iCs/>
        </w:rPr>
        <w:t>bubble chat</w:t>
      </w:r>
      <w:r w:rsidR="003E096A">
        <w:t xml:space="preserve"> dibagi menjadi </w:t>
      </w:r>
      <w:r w:rsidR="00940DDB">
        <w:t>tiga</w:t>
      </w:r>
      <w:r w:rsidR="003E096A">
        <w:t xml:space="preserve"> bagian yaitu pesan asli yang berada pada bagian atas</w:t>
      </w:r>
      <w:r w:rsidR="00940DDB">
        <w:t>, pesan hasil pra</w:t>
      </w:r>
      <w:r w:rsidR="000A3511">
        <w:t xml:space="preserve"> </w:t>
      </w:r>
      <w:r w:rsidR="00940DDB">
        <w:t xml:space="preserve">proses </w:t>
      </w:r>
      <w:r w:rsidR="00253F77" w:rsidRPr="00253F77">
        <w:t>HMM</w:t>
      </w:r>
      <w:r w:rsidR="00940DDB">
        <w:t xml:space="preserve"> pada bagian tengah, dan </w:t>
      </w:r>
      <w:r w:rsidR="003E096A">
        <w:t xml:space="preserve">pesan yang sudah diterjemahkan oleh mesin penerjemah yang berada pada bagian bawah. Sedangkan </w:t>
      </w:r>
      <w:r w:rsidR="00E30608">
        <w:rPr>
          <w:i/>
          <w:iCs/>
        </w:rPr>
        <w:t>bubble</w:t>
      </w:r>
      <w:r w:rsidR="00E30608">
        <w:t xml:space="preserve"> </w:t>
      </w:r>
      <w:r w:rsidR="00E30608" w:rsidRPr="00E30608">
        <w:rPr>
          <w:i/>
          <w:iCs/>
        </w:rPr>
        <w:t>chat</w:t>
      </w:r>
      <w:r w:rsidR="00E30608">
        <w:rPr>
          <w:i/>
          <w:iCs/>
        </w:rPr>
        <w:t xml:space="preserve"> </w:t>
      </w:r>
      <w:r w:rsidR="00E30608">
        <w:t xml:space="preserve">yang dikirim </w:t>
      </w:r>
      <w:r w:rsidR="00E30608">
        <w:rPr>
          <w:i/>
          <w:iCs/>
        </w:rPr>
        <w:t>user</w:t>
      </w:r>
      <w:r w:rsidR="00E30608">
        <w:t xml:space="preserve"> yang menggunakan bahasa Indonesia hanya berisi pesan asli yang ditulis oleh </w:t>
      </w:r>
      <w:r w:rsidR="00E30608">
        <w:rPr>
          <w:i/>
          <w:iCs/>
        </w:rPr>
        <w:t xml:space="preserve">user </w:t>
      </w:r>
      <w:r w:rsidR="00E30608">
        <w:t xml:space="preserve">tersebut. </w:t>
      </w:r>
      <w:bookmarkEnd w:id="269"/>
      <w:r w:rsidR="00E30608">
        <w:t xml:space="preserve">Untuk lebih jelasnya tampilan halaman ruang obrolan ditunjukkan </w:t>
      </w:r>
      <w:r w:rsidR="00E30608">
        <w:lastRenderedPageBreak/>
        <w:t>pada gambar 4.</w:t>
      </w:r>
      <w:r w:rsidR="00811193">
        <w:t>6</w:t>
      </w:r>
      <w:r w:rsidR="00E30608">
        <w:t xml:space="preserve"> berikut.</w:t>
      </w:r>
    </w:p>
    <w:p w14:paraId="4D79A8A8" w14:textId="77777777" w:rsidR="00392F08" w:rsidRDefault="0077518A" w:rsidP="00392F08">
      <w:pPr>
        <w:pStyle w:val="Gambar"/>
        <w:keepNext/>
      </w:pPr>
      <w:r>
        <w:drawing>
          <wp:inline distT="0" distB="0" distL="0" distR="0" wp14:anchorId="081F8E4F" wp14:editId="2B4C505C">
            <wp:extent cx="2880000" cy="4680000"/>
            <wp:effectExtent l="0" t="0" r="0" b="635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pic:cNvPicPr preferRelativeResize="0"/>
                  </pic:nvPicPr>
                  <pic:blipFill>
                    <a:blip r:embed="rId87" cstate="print">
                      <a:extLst>
                        <a:ext uri="{28A0092B-C50C-407E-A947-70E740481C1C}">
                          <a14:useLocalDpi xmlns:a14="http://schemas.microsoft.com/office/drawing/2010/main" val="0"/>
                        </a:ext>
                      </a:extLst>
                    </a:blip>
                    <a:stretch>
                      <a:fillRect/>
                    </a:stretch>
                  </pic:blipFill>
                  <pic:spPr>
                    <a:xfrm>
                      <a:off x="0" y="0"/>
                      <a:ext cx="2880000" cy="4680000"/>
                    </a:xfrm>
                    <a:prstGeom prst="rect">
                      <a:avLst/>
                    </a:prstGeom>
                  </pic:spPr>
                </pic:pic>
              </a:graphicData>
            </a:graphic>
          </wp:inline>
        </w:drawing>
      </w:r>
    </w:p>
    <w:p w14:paraId="5B2E4793" w14:textId="4E38AC3D" w:rsidR="00694A51" w:rsidRDefault="00392F08" w:rsidP="00392F08">
      <w:pPr>
        <w:pStyle w:val="Caption"/>
        <w:jc w:val="center"/>
      </w:pPr>
      <w:bookmarkStart w:id="270" w:name="_Toc62756371"/>
      <w:bookmarkStart w:id="271" w:name="_Toc62756390"/>
      <w:bookmarkStart w:id="272" w:name="_Toc63430087"/>
      <w:r>
        <w:t>Gambar 4.</w:t>
      </w:r>
      <w:r>
        <w:fldChar w:fldCharType="begin"/>
      </w:r>
      <w:r>
        <w:instrText xml:space="preserve"> SEQ Gambar_4. \* ARABIC </w:instrText>
      </w:r>
      <w:r>
        <w:fldChar w:fldCharType="separate"/>
      </w:r>
      <w:r w:rsidR="00AC5015">
        <w:rPr>
          <w:noProof/>
        </w:rPr>
        <w:t>6</w:t>
      </w:r>
      <w:r>
        <w:fldChar w:fldCharType="end"/>
      </w:r>
      <w:r>
        <w:t xml:space="preserve"> </w:t>
      </w:r>
      <w:bookmarkStart w:id="273" w:name="_Hlk76551438"/>
      <w:r w:rsidRPr="00694A51">
        <w:rPr>
          <w:b w:val="0"/>
          <w:bCs w:val="0"/>
        </w:rPr>
        <w:t>Halaman Ruang Obrolan</w:t>
      </w:r>
      <w:bookmarkEnd w:id="270"/>
      <w:bookmarkEnd w:id="271"/>
      <w:bookmarkEnd w:id="272"/>
      <w:bookmarkEnd w:id="273"/>
    </w:p>
    <w:p w14:paraId="29ECB364" w14:textId="6683E622" w:rsidR="00AA62CB" w:rsidRDefault="00AA62CB" w:rsidP="00BF344E">
      <w:pPr>
        <w:pStyle w:val="Heading3"/>
      </w:pPr>
      <w:bookmarkStart w:id="274" w:name="_Toc66975562"/>
      <w:r>
        <w:t>Halaman Profil Saya</w:t>
      </w:r>
      <w:bookmarkEnd w:id="274"/>
    </w:p>
    <w:p w14:paraId="2D23DD92" w14:textId="6A85F7A5" w:rsidR="005C2EDA" w:rsidRPr="00811193" w:rsidRDefault="00FF46D8" w:rsidP="00AC46F1">
      <w:r>
        <w:t xml:space="preserve">Halaman profil saya merupakan halaman yang menampilkan </w:t>
      </w:r>
      <w:r w:rsidR="000D4FEC">
        <w:t xml:space="preserve">foto profil </w:t>
      </w:r>
      <w:r w:rsidR="000D4FEC">
        <w:rPr>
          <w:i/>
          <w:iCs/>
        </w:rPr>
        <w:t>user</w:t>
      </w:r>
      <w:r w:rsidR="000D4FEC">
        <w:t xml:space="preserve">, </w:t>
      </w:r>
      <w:r w:rsidR="00811193">
        <w:t xml:space="preserve">nama, status, dan bahasa yang digunakan. Pada halaman profil saya juga terdapat sebuah tombol yang berfungsi untuk mengarahkan </w:t>
      </w:r>
      <w:r w:rsidR="00811193">
        <w:rPr>
          <w:i/>
          <w:iCs/>
        </w:rPr>
        <w:t>user</w:t>
      </w:r>
      <w:r w:rsidR="00811193">
        <w:t xml:space="preserve"> ke halaman </w:t>
      </w:r>
      <w:r w:rsidR="00B8785E" w:rsidRPr="00B8785E">
        <w:rPr>
          <w:i/>
          <w:iCs/>
        </w:rPr>
        <w:t>update</w:t>
      </w:r>
      <w:r w:rsidR="00811193">
        <w:t xml:space="preserve"> profil. Tampilan halaman profil saya ditunjukkan pada gambar 4.7 berikut.</w:t>
      </w:r>
    </w:p>
    <w:p w14:paraId="3B8D8B56" w14:textId="77777777" w:rsidR="00392F08" w:rsidRDefault="000D4FEC" w:rsidP="00392F08">
      <w:pPr>
        <w:pStyle w:val="Gambar"/>
        <w:keepNext/>
      </w:pPr>
      <w:r>
        <w:lastRenderedPageBreak/>
        <w:drawing>
          <wp:inline distT="0" distB="0" distL="0" distR="0" wp14:anchorId="4B0E142D" wp14:editId="471C7538">
            <wp:extent cx="2880000" cy="4680000"/>
            <wp:effectExtent l="0" t="0" r="0" b="635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5"/>
                    <pic:cNvPicPr preferRelativeResize="0"/>
                  </pic:nvPicPr>
                  <pic:blipFill>
                    <a:blip r:embed="rId88" cstate="print">
                      <a:extLst>
                        <a:ext uri="{28A0092B-C50C-407E-A947-70E740481C1C}">
                          <a14:useLocalDpi xmlns:a14="http://schemas.microsoft.com/office/drawing/2010/main" val="0"/>
                        </a:ext>
                      </a:extLst>
                    </a:blip>
                    <a:stretch>
                      <a:fillRect/>
                    </a:stretch>
                  </pic:blipFill>
                  <pic:spPr>
                    <a:xfrm>
                      <a:off x="0" y="0"/>
                      <a:ext cx="2880000" cy="4680000"/>
                    </a:xfrm>
                    <a:prstGeom prst="rect">
                      <a:avLst/>
                    </a:prstGeom>
                  </pic:spPr>
                </pic:pic>
              </a:graphicData>
            </a:graphic>
          </wp:inline>
        </w:drawing>
      </w:r>
    </w:p>
    <w:p w14:paraId="7CECAA83" w14:textId="69614363" w:rsidR="00694A51" w:rsidRDefault="00392F08" w:rsidP="00392F08">
      <w:pPr>
        <w:pStyle w:val="Caption"/>
        <w:jc w:val="center"/>
      </w:pPr>
      <w:bookmarkStart w:id="275" w:name="_Toc62756372"/>
      <w:bookmarkStart w:id="276" w:name="_Toc62756391"/>
      <w:bookmarkStart w:id="277" w:name="_Toc63430088"/>
      <w:r>
        <w:t>Gambar 4.</w:t>
      </w:r>
      <w:r>
        <w:fldChar w:fldCharType="begin"/>
      </w:r>
      <w:r>
        <w:instrText xml:space="preserve"> SEQ Gambar_4. \* ARABIC </w:instrText>
      </w:r>
      <w:r>
        <w:fldChar w:fldCharType="separate"/>
      </w:r>
      <w:r w:rsidR="00AC5015">
        <w:rPr>
          <w:noProof/>
        </w:rPr>
        <w:t>7</w:t>
      </w:r>
      <w:r>
        <w:fldChar w:fldCharType="end"/>
      </w:r>
      <w:r>
        <w:t xml:space="preserve"> </w:t>
      </w:r>
      <w:r w:rsidRPr="00694A51">
        <w:rPr>
          <w:b w:val="0"/>
          <w:bCs w:val="0"/>
        </w:rPr>
        <w:t>Halaman Profil Say</w:t>
      </w:r>
      <w:r>
        <w:rPr>
          <w:b w:val="0"/>
          <w:bCs w:val="0"/>
        </w:rPr>
        <w:t>a</w:t>
      </w:r>
      <w:bookmarkEnd w:id="275"/>
      <w:bookmarkEnd w:id="276"/>
      <w:bookmarkEnd w:id="277"/>
    </w:p>
    <w:p w14:paraId="461AF6AA" w14:textId="482C04F8" w:rsidR="00AA62CB" w:rsidRDefault="00AA62CB" w:rsidP="00BF344E">
      <w:pPr>
        <w:pStyle w:val="Heading3"/>
      </w:pPr>
      <w:bookmarkStart w:id="278" w:name="_Toc66975563"/>
      <w:r>
        <w:t>Halaman Profil Teman</w:t>
      </w:r>
      <w:bookmarkEnd w:id="278"/>
    </w:p>
    <w:p w14:paraId="380E20AE" w14:textId="57F53313" w:rsidR="00B72639" w:rsidRPr="00B760FD" w:rsidRDefault="00B760FD" w:rsidP="00AC46F1">
      <w:r>
        <w:t>Halaman profil teman merupakan halaman yang menampilkan data profil teman (</w:t>
      </w:r>
      <w:r>
        <w:rPr>
          <w:i/>
          <w:iCs/>
        </w:rPr>
        <w:t>user</w:t>
      </w:r>
      <w:r>
        <w:t xml:space="preserve"> lain). Halaman profil teman menampilkan foto profil, nama, nomor telepon dan status teman (</w:t>
      </w:r>
      <w:r>
        <w:rPr>
          <w:i/>
          <w:iCs/>
        </w:rPr>
        <w:t>user</w:t>
      </w:r>
      <w:r>
        <w:t xml:space="preserve"> lain). Pada halaman profil teman terdapat sebuah tombol yang berfungsi untuk mengarahkan </w:t>
      </w:r>
      <w:r>
        <w:rPr>
          <w:i/>
          <w:iCs/>
        </w:rPr>
        <w:t xml:space="preserve">user </w:t>
      </w:r>
      <w:r>
        <w:t xml:space="preserve">ke halaman ruang obrolan sehingga </w:t>
      </w:r>
      <w:r>
        <w:rPr>
          <w:i/>
          <w:iCs/>
        </w:rPr>
        <w:t>user</w:t>
      </w:r>
      <w:r>
        <w:t xml:space="preserve"> dapat mengirim pesan ke teman yang dipilih. Tampilan halaman profil teman diperlihatkan pada gambar 4.8 berikut.</w:t>
      </w:r>
    </w:p>
    <w:p w14:paraId="7D826154" w14:textId="77777777" w:rsidR="00392F08" w:rsidRDefault="00B72639" w:rsidP="00392F08">
      <w:pPr>
        <w:pStyle w:val="Gambar"/>
        <w:keepNext/>
      </w:pPr>
      <w:r>
        <w:lastRenderedPageBreak/>
        <w:drawing>
          <wp:inline distT="0" distB="0" distL="0" distR="0" wp14:anchorId="31A5A50C" wp14:editId="2B3F7D6F">
            <wp:extent cx="2880000" cy="4680000"/>
            <wp:effectExtent l="0" t="0" r="0" b="635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33"/>
                    <pic:cNvPicPr preferRelativeResize="0"/>
                  </pic:nvPicPr>
                  <pic:blipFill>
                    <a:blip r:embed="rId89" cstate="print">
                      <a:extLst>
                        <a:ext uri="{28A0092B-C50C-407E-A947-70E740481C1C}">
                          <a14:useLocalDpi xmlns:a14="http://schemas.microsoft.com/office/drawing/2010/main" val="0"/>
                        </a:ext>
                      </a:extLst>
                    </a:blip>
                    <a:stretch>
                      <a:fillRect/>
                    </a:stretch>
                  </pic:blipFill>
                  <pic:spPr>
                    <a:xfrm>
                      <a:off x="0" y="0"/>
                      <a:ext cx="2880000" cy="4680000"/>
                    </a:xfrm>
                    <a:prstGeom prst="rect">
                      <a:avLst/>
                    </a:prstGeom>
                  </pic:spPr>
                </pic:pic>
              </a:graphicData>
            </a:graphic>
          </wp:inline>
        </w:drawing>
      </w:r>
    </w:p>
    <w:p w14:paraId="73021E5E" w14:textId="33DA3F10" w:rsidR="00694A51" w:rsidRDefault="00392F08" w:rsidP="00392F08">
      <w:pPr>
        <w:pStyle w:val="Caption"/>
        <w:jc w:val="center"/>
      </w:pPr>
      <w:bookmarkStart w:id="279" w:name="_Toc62756373"/>
      <w:bookmarkStart w:id="280" w:name="_Toc62756392"/>
      <w:bookmarkStart w:id="281" w:name="_Toc63430089"/>
      <w:r>
        <w:t>Gambar 4.</w:t>
      </w:r>
      <w:r>
        <w:fldChar w:fldCharType="begin"/>
      </w:r>
      <w:r>
        <w:instrText xml:space="preserve"> SEQ Gambar_4. \* ARABIC </w:instrText>
      </w:r>
      <w:r>
        <w:fldChar w:fldCharType="separate"/>
      </w:r>
      <w:r w:rsidR="00AC5015">
        <w:rPr>
          <w:noProof/>
        </w:rPr>
        <w:t>8</w:t>
      </w:r>
      <w:r>
        <w:fldChar w:fldCharType="end"/>
      </w:r>
      <w:r>
        <w:t xml:space="preserve"> </w:t>
      </w:r>
      <w:r w:rsidRPr="00694A51">
        <w:rPr>
          <w:b w:val="0"/>
          <w:bCs w:val="0"/>
        </w:rPr>
        <w:t>Halaman Profil Teman</w:t>
      </w:r>
      <w:bookmarkEnd w:id="279"/>
      <w:bookmarkEnd w:id="280"/>
      <w:bookmarkEnd w:id="281"/>
    </w:p>
    <w:p w14:paraId="30AA426F" w14:textId="77C70EB6" w:rsidR="00D0791E" w:rsidRDefault="00D0791E" w:rsidP="00D0791E">
      <w:pPr>
        <w:pStyle w:val="Heading2"/>
      </w:pPr>
      <w:bookmarkStart w:id="282" w:name="_Toc62737588"/>
      <w:bookmarkStart w:id="283" w:name="_Toc66975564"/>
      <w:r>
        <w:t>Hasil Pengujian</w:t>
      </w:r>
      <w:bookmarkEnd w:id="282"/>
      <w:bookmarkEnd w:id="283"/>
    </w:p>
    <w:p w14:paraId="568DC24D" w14:textId="2C9645A3" w:rsidR="00D0791E" w:rsidRPr="000E5CCC" w:rsidRDefault="00087DEF" w:rsidP="00D27272">
      <w:r w:rsidRPr="00BA0E2F">
        <w:t xml:space="preserve">Pada penelitian ini dilakukan </w:t>
      </w:r>
      <w:r w:rsidR="0094161B" w:rsidRPr="00BA0E2F">
        <w:t>tiga</w:t>
      </w:r>
      <w:r w:rsidRPr="00BA0E2F">
        <w:t xml:space="preserve"> jenis pengujian berupa</w:t>
      </w:r>
      <w:r w:rsidR="0094161B" w:rsidRPr="00BA0E2F">
        <w:t xml:space="preserve"> pengujian nilai akurasi hasil </w:t>
      </w:r>
      <w:r w:rsidR="00BA0E2F" w:rsidRPr="00BA0E2F">
        <w:t>pra</w:t>
      </w:r>
      <w:r w:rsidR="0094161B" w:rsidRPr="00BA0E2F">
        <w:t xml:space="preserve"> proses </w:t>
      </w:r>
      <w:r w:rsidR="00601944">
        <w:t>HMM</w:t>
      </w:r>
      <w:r w:rsidR="0094161B" w:rsidRPr="00BA0E2F">
        <w:t>,</w:t>
      </w:r>
      <w:r w:rsidRPr="00BA0E2F">
        <w:t xml:space="preserve"> pengujian</w:t>
      </w:r>
      <w:r w:rsidR="000E5CCC" w:rsidRPr="00BA0E2F">
        <w:t xml:space="preserve"> akurasi hasil terjemahan mesin translasi</w:t>
      </w:r>
      <w:r w:rsidR="0094161B" w:rsidRPr="00BA0E2F">
        <w:t xml:space="preserve"> Moses Decoder</w:t>
      </w:r>
      <w:r w:rsidR="000E5CCC" w:rsidRPr="00BA0E2F">
        <w:t xml:space="preserve"> dan pengujian fungsionalitas aplikasi.</w:t>
      </w:r>
      <w:r w:rsidR="0094161B" w:rsidRPr="00BA0E2F">
        <w:t xml:space="preserve"> Pengujian nilai akurasi hasil </w:t>
      </w:r>
      <w:r w:rsidR="00BA0E2F" w:rsidRPr="00BA0E2F">
        <w:t xml:space="preserve">pra proses </w:t>
      </w:r>
      <w:r w:rsidR="00601944">
        <w:t>HMM</w:t>
      </w:r>
      <w:r w:rsidR="0094161B" w:rsidRPr="00BA0E2F">
        <w:t xml:space="preserve"> dilakukan dengan mencari nilai </w:t>
      </w:r>
      <w:r w:rsidR="0094161B" w:rsidRPr="00BA0E2F">
        <w:rPr>
          <w:bCs/>
          <w:i/>
          <w:lang w:val="sv-SE"/>
        </w:rPr>
        <w:t>accuracy, precision, recall</w:t>
      </w:r>
      <w:r w:rsidR="0094161B" w:rsidRPr="00BA0E2F">
        <w:rPr>
          <w:bCs/>
          <w:lang w:val="sv-SE"/>
        </w:rPr>
        <w:t xml:space="preserve">, dan </w:t>
      </w:r>
      <w:r w:rsidR="0094161B" w:rsidRPr="00BA0E2F">
        <w:rPr>
          <w:bCs/>
          <w:i/>
          <w:lang w:val="sv-SE"/>
        </w:rPr>
        <w:t>f-measure</w:t>
      </w:r>
      <w:r w:rsidR="0094161B" w:rsidRPr="00BA0E2F">
        <w:rPr>
          <w:bCs/>
          <w:i/>
        </w:rPr>
        <w:t xml:space="preserve"> </w:t>
      </w:r>
      <w:r w:rsidR="0094161B" w:rsidRPr="00BA0E2F">
        <w:rPr>
          <w:bCs/>
          <w:iCs/>
        </w:rPr>
        <w:t xml:space="preserve">dari hasil </w:t>
      </w:r>
      <w:r w:rsidR="00BA0E2F" w:rsidRPr="00BA0E2F">
        <w:rPr>
          <w:bCs/>
          <w:iCs/>
        </w:rPr>
        <w:t>pra proses</w:t>
      </w:r>
      <w:r w:rsidR="0094161B" w:rsidRPr="00BA0E2F">
        <w:rPr>
          <w:bCs/>
          <w:iCs/>
        </w:rPr>
        <w:t>. P</w:t>
      </w:r>
      <w:r w:rsidR="000E5CCC" w:rsidRPr="00BA0E2F">
        <w:t>engujian</w:t>
      </w:r>
      <w:r w:rsidR="000E5CCC">
        <w:t xml:space="preserve"> akurasi hasil terjemahan mesin translasi dilakukan dengan cara evaluasi otomatis menggunakan BLEU dengan metode </w:t>
      </w:r>
      <w:r w:rsidR="00BC1B61" w:rsidRPr="00760A41">
        <w:rPr>
          <w:i/>
          <w:iCs/>
        </w:rPr>
        <w:t>k-fold cross validation</w:t>
      </w:r>
      <w:r w:rsidR="00BC1B61">
        <w:rPr>
          <w:i/>
          <w:iCs/>
        </w:rPr>
        <w:t xml:space="preserve"> </w:t>
      </w:r>
      <w:r w:rsidR="000E5CCC">
        <w:t xml:space="preserve">dan evaluasi secara menual oleh ahli bahasa. Sedangkan pada pengujian </w:t>
      </w:r>
      <w:r w:rsidR="00D326B3">
        <w:t>pada</w:t>
      </w:r>
      <w:r w:rsidR="000E5CCC">
        <w:t xml:space="preserve"> aplikasi dilakukan dengan metode pengujian </w:t>
      </w:r>
      <w:r w:rsidR="000E5CCC">
        <w:rPr>
          <w:i/>
          <w:iCs/>
        </w:rPr>
        <w:t>black box</w:t>
      </w:r>
      <w:r w:rsidR="000E5CCC">
        <w:t xml:space="preserve"> untuk memeriksa fungsiona</w:t>
      </w:r>
      <w:r w:rsidR="00D326B3">
        <w:t>l</w:t>
      </w:r>
      <w:r w:rsidR="000E5CCC">
        <w:t xml:space="preserve"> aplikasi </w:t>
      </w:r>
      <w:r w:rsidR="00D326B3">
        <w:t>dalam</w:t>
      </w:r>
      <w:r w:rsidR="000E5CCC">
        <w:t xml:space="preserve"> mengimplementasikan mesin penerjemah statistik</w:t>
      </w:r>
      <w:r w:rsidR="00D326B3">
        <w:t xml:space="preserve"> (Moses Decoder)</w:t>
      </w:r>
      <w:r w:rsidR="000E5CCC">
        <w:t>.</w:t>
      </w:r>
    </w:p>
    <w:p w14:paraId="6E3D5751" w14:textId="26EF3C38" w:rsidR="00503262" w:rsidRPr="00D8429B" w:rsidRDefault="00503262" w:rsidP="00BF344E">
      <w:pPr>
        <w:pStyle w:val="Heading3"/>
      </w:pPr>
      <w:bookmarkStart w:id="284" w:name="_Toc66975565"/>
      <w:r w:rsidRPr="00D8429B">
        <w:lastRenderedPageBreak/>
        <w:t xml:space="preserve">Pengujian </w:t>
      </w:r>
      <w:r w:rsidR="0094161B" w:rsidRPr="00D8429B">
        <w:rPr>
          <w:i/>
          <w:iCs/>
        </w:rPr>
        <w:t>Accuracy</w:t>
      </w:r>
      <w:r w:rsidR="0094161B" w:rsidRPr="00D8429B">
        <w:t xml:space="preserve">, </w:t>
      </w:r>
      <w:r w:rsidR="0094161B" w:rsidRPr="00D8429B">
        <w:rPr>
          <w:i/>
          <w:iCs/>
        </w:rPr>
        <w:t>Precision</w:t>
      </w:r>
      <w:r w:rsidR="0094161B" w:rsidRPr="00D8429B">
        <w:t xml:space="preserve">, </w:t>
      </w:r>
      <w:r w:rsidR="0094161B" w:rsidRPr="00D8429B">
        <w:rPr>
          <w:i/>
          <w:iCs/>
        </w:rPr>
        <w:t>Recall</w:t>
      </w:r>
      <w:r w:rsidR="0094161B" w:rsidRPr="00D8429B">
        <w:t xml:space="preserve"> dan </w:t>
      </w:r>
      <w:r w:rsidR="0094161B" w:rsidRPr="00D8429B">
        <w:rPr>
          <w:i/>
          <w:iCs/>
        </w:rPr>
        <w:t>F-measure</w:t>
      </w:r>
      <w:r w:rsidR="0094161B" w:rsidRPr="00D8429B">
        <w:t xml:space="preserve"> </w:t>
      </w:r>
      <w:bookmarkEnd w:id="284"/>
      <w:r w:rsidR="00FE4721" w:rsidRPr="00D8429B">
        <w:t>Pra Proses HMM</w:t>
      </w:r>
    </w:p>
    <w:p w14:paraId="32BF5699" w14:textId="6DEE9398" w:rsidR="00520CFD" w:rsidRDefault="0094161B" w:rsidP="00520CFD">
      <w:pPr>
        <w:rPr>
          <w:bCs/>
          <w:iCs/>
        </w:rPr>
      </w:pPr>
      <w:r w:rsidRPr="00687B02">
        <w:rPr>
          <w:bCs/>
          <w:lang w:val="sv-SE"/>
        </w:rPr>
        <w:t xml:space="preserve">Pengujian </w:t>
      </w:r>
      <w:r w:rsidRPr="00687B02">
        <w:rPr>
          <w:bCs/>
          <w:i/>
          <w:lang w:val="sv-SE"/>
        </w:rPr>
        <w:t>accuracy, precision, recall</w:t>
      </w:r>
      <w:r w:rsidRPr="00687B02">
        <w:rPr>
          <w:bCs/>
          <w:lang w:val="sv-SE"/>
        </w:rPr>
        <w:t xml:space="preserve">, dan </w:t>
      </w:r>
      <w:r w:rsidRPr="00E502AE">
        <w:rPr>
          <w:bCs/>
          <w:i/>
          <w:lang w:val="sv-SE"/>
        </w:rPr>
        <w:t>f-measure</w:t>
      </w:r>
      <w:r>
        <w:rPr>
          <w:bCs/>
          <w:i/>
        </w:rPr>
        <w:t xml:space="preserve"> </w:t>
      </w:r>
      <w:r>
        <w:rPr>
          <w:bCs/>
          <w:iCs/>
        </w:rPr>
        <w:t>merupakan pengujian yang bersifat otomatis</w:t>
      </w:r>
      <w:r w:rsidR="00FC6877">
        <w:rPr>
          <w:bCs/>
          <w:iCs/>
        </w:rPr>
        <w:t xml:space="preserve"> yang dilakukan dengan modul NLTK</w:t>
      </w:r>
      <w:r w:rsidR="005F0814">
        <w:rPr>
          <w:bCs/>
          <w:iCs/>
        </w:rPr>
        <w:t xml:space="preserve"> dan</w:t>
      </w:r>
      <w:r w:rsidR="00FC6877">
        <w:rPr>
          <w:bCs/>
          <w:iCs/>
        </w:rPr>
        <w:t xml:space="preserve"> dilakukan dengan skema 10</w:t>
      </w:r>
      <w:r w:rsidR="007D0EA4">
        <w:rPr>
          <w:bCs/>
          <w:iCs/>
        </w:rPr>
        <w:t>-</w:t>
      </w:r>
      <w:r w:rsidR="00FC6877">
        <w:rPr>
          <w:bCs/>
          <w:i/>
        </w:rPr>
        <w:t>fold cross validation</w:t>
      </w:r>
      <w:r w:rsidR="00AC5015">
        <w:rPr>
          <w:bCs/>
          <w:iCs/>
        </w:rPr>
        <w:t xml:space="preserve">. Kode program untuk menjalankan pengujian </w:t>
      </w:r>
      <w:r w:rsidR="00AC5015" w:rsidRPr="00687B02">
        <w:rPr>
          <w:bCs/>
          <w:i/>
          <w:lang w:val="sv-SE"/>
        </w:rPr>
        <w:t>accuracy, precision, recall</w:t>
      </w:r>
      <w:r w:rsidR="00AC5015" w:rsidRPr="00687B02">
        <w:rPr>
          <w:bCs/>
          <w:lang w:val="sv-SE"/>
        </w:rPr>
        <w:t xml:space="preserve">, dan </w:t>
      </w:r>
      <w:r w:rsidR="00AC5015" w:rsidRPr="00E502AE">
        <w:rPr>
          <w:bCs/>
          <w:i/>
          <w:lang w:val="sv-SE"/>
        </w:rPr>
        <w:t>f-measure</w:t>
      </w:r>
      <w:r w:rsidR="00AC5015">
        <w:rPr>
          <w:bCs/>
          <w:i/>
        </w:rPr>
        <w:t xml:space="preserve"> </w:t>
      </w:r>
      <w:r w:rsidR="00AC5015">
        <w:rPr>
          <w:bCs/>
          <w:iCs/>
        </w:rPr>
        <w:t xml:space="preserve">diperlihatkan pada </w:t>
      </w:r>
      <w:r w:rsidR="00520CFD">
        <w:rPr>
          <w:bCs/>
          <w:iCs/>
        </w:rPr>
        <w:t>kode program</w:t>
      </w:r>
      <w:r w:rsidR="00AC5015">
        <w:rPr>
          <w:bCs/>
          <w:iCs/>
        </w:rPr>
        <w:t xml:space="preserve"> 4.</w:t>
      </w:r>
      <w:r w:rsidR="00520CFD">
        <w:rPr>
          <w:bCs/>
          <w:iCs/>
        </w:rPr>
        <w:t>1</w:t>
      </w:r>
      <w:r w:rsidR="00AC5015">
        <w:rPr>
          <w:bCs/>
          <w:iCs/>
        </w:rPr>
        <w:t xml:space="preserve"> berikut.</w:t>
      </w:r>
    </w:p>
    <w:p w14:paraId="2D6EC736" w14:textId="50CF294F" w:rsidR="00520CFD" w:rsidRPr="00520CFD" w:rsidRDefault="00520CFD" w:rsidP="00520CFD">
      <w:pPr>
        <w:pStyle w:val="Caption"/>
        <w:rPr>
          <w:b w:val="0"/>
          <w:bCs w:val="0"/>
          <w:iCs/>
        </w:rPr>
      </w:pPr>
      <w:bookmarkStart w:id="285" w:name="_Toc66046662"/>
      <w:r>
        <w:t>Kode Program 4.</w:t>
      </w:r>
      <w:r>
        <w:fldChar w:fldCharType="begin"/>
      </w:r>
      <w:r>
        <w:instrText xml:space="preserve"> SEQ Kode_Program_4. \* ARABIC </w:instrText>
      </w:r>
      <w:r>
        <w:fldChar w:fldCharType="separate"/>
      </w:r>
      <w:r>
        <w:rPr>
          <w:noProof/>
        </w:rPr>
        <w:t>1</w:t>
      </w:r>
      <w:r>
        <w:fldChar w:fldCharType="end"/>
      </w:r>
      <w:r w:rsidR="00EE18EF">
        <w:t>.</w:t>
      </w:r>
      <w:r>
        <w:t xml:space="preserve"> </w:t>
      </w:r>
      <w:r>
        <w:rPr>
          <w:b w:val="0"/>
          <w:bCs w:val="0"/>
        </w:rPr>
        <w:t xml:space="preserve">Kode Pengujian </w:t>
      </w:r>
      <w:r w:rsidRPr="00520CFD">
        <w:rPr>
          <w:b w:val="0"/>
          <w:bCs w:val="0"/>
          <w:i/>
          <w:iCs/>
        </w:rPr>
        <w:t>Accuracy</w:t>
      </w:r>
      <w:r w:rsidRPr="00520CFD">
        <w:rPr>
          <w:b w:val="0"/>
          <w:bCs w:val="0"/>
        </w:rPr>
        <w:t xml:space="preserve">, </w:t>
      </w:r>
      <w:r w:rsidRPr="00520CFD">
        <w:rPr>
          <w:b w:val="0"/>
          <w:bCs w:val="0"/>
          <w:i/>
          <w:iCs/>
        </w:rPr>
        <w:t>Precision</w:t>
      </w:r>
      <w:r w:rsidRPr="00520CFD">
        <w:rPr>
          <w:b w:val="0"/>
          <w:bCs w:val="0"/>
        </w:rPr>
        <w:t xml:space="preserve">, </w:t>
      </w:r>
      <w:r w:rsidRPr="00520CFD">
        <w:rPr>
          <w:b w:val="0"/>
          <w:bCs w:val="0"/>
          <w:i/>
          <w:iCs/>
        </w:rPr>
        <w:t>Recall</w:t>
      </w:r>
      <w:r w:rsidRPr="00520CFD">
        <w:rPr>
          <w:b w:val="0"/>
          <w:bCs w:val="0"/>
        </w:rPr>
        <w:t xml:space="preserve">, dan </w:t>
      </w:r>
      <w:r w:rsidRPr="002C689E">
        <w:rPr>
          <w:b w:val="0"/>
          <w:bCs w:val="0"/>
          <w:i/>
          <w:iCs/>
        </w:rPr>
        <w:t>F-Measure</w:t>
      </w:r>
      <w:bookmarkEnd w:id="285"/>
    </w:p>
    <w:p w14:paraId="4472AA2D" w14:textId="77777777" w:rsidR="00520CFD" w:rsidRPr="00520CFD" w:rsidRDefault="00520CFD" w:rsidP="00520CFD">
      <w:pPr>
        <w:pStyle w:val="code"/>
        <w:numPr>
          <w:ilvl w:val="0"/>
          <w:numId w:val="31"/>
        </w:numPr>
        <w:ind w:left="567" w:hanging="567"/>
        <w:rPr>
          <w:lang w:val="sv-SE"/>
        </w:rPr>
      </w:pPr>
      <w:r w:rsidRPr="00520CFD">
        <w:rPr>
          <w:lang w:val="sv-SE"/>
        </w:rPr>
        <w:t>import time</w:t>
      </w:r>
    </w:p>
    <w:p w14:paraId="7DF74773" w14:textId="77777777" w:rsidR="00520CFD" w:rsidRPr="00520CFD" w:rsidRDefault="00520CFD" w:rsidP="00520CFD">
      <w:pPr>
        <w:pStyle w:val="code"/>
        <w:ind w:left="567"/>
        <w:rPr>
          <w:lang w:val="sv-SE"/>
        </w:rPr>
      </w:pPr>
      <w:r w:rsidRPr="00520CFD">
        <w:rPr>
          <w:lang w:val="sv-SE"/>
        </w:rPr>
        <w:t>import nltk</w:t>
      </w:r>
    </w:p>
    <w:p w14:paraId="127D1572" w14:textId="77777777" w:rsidR="00520CFD" w:rsidRPr="00520CFD" w:rsidRDefault="00520CFD" w:rsidP="00520CFD">
      <w:pPr>
        <w:pStyle w:val="code"/>
        <w:ind w:left="567"/>
        <w:rPr>
          <w:lang w:val="sv-SE"/>
        </w:rPr>
      </w:pPr>
      <w:r w:rsidRPr="00520CFD">
        <w:rPr>
          <w:lang w:val="sv-SE"/>
        </w:rPr>
        <w:t>from nltk.metrics import *</w:t>
      </w:r>
    </w:p>
    <w:p w14:paraId="63AC63E5" w14:textId="77777777" w:rsidR="00520CFD" w:rsidRPr="00520CFD" w:rsidRDefault="00520CFD" w:rsidP="00520CFD">
      <w:pPr>
        <w:pStyle w:val="code"/>
        <w:ind w:left="567"/>
        <w:rPr>
          <w:lang w:val="sv-SE"/>
        </w:rPr>
      </w:pPr>
    </w:p>
    <w:p w14:paraId="67812BD8" w14:textId="73A47105" w:rsidR="00520CFD" w:rsidRPr="00520CFD" w:rsidRDefault="00520CFD" w:rsidP="00520CFD">
      <w:pPr>
        <w:pStyle w:val="code"/>
        <w:ind w:left="567"/>
        <w:rPr>
          <w:lang w:val="sv-SE"/>
        </w:rPr>
      </w:pPr>
      <w:r w:rsidRPr="00520CFD">
        <w:rPr>
          <w:lang w:val="sv-SE"/>
        </w:rPr>
        <w:t>startTime = time.time()#mengukur waktu proses --&gt; mulai</w:t>
      </w:r>
    </w:p>
    <w:p w14:paraId="617BEDA2" w14:textId="77777777" w:rsidR="00520CFD" w:rsidRPr="00520CFD" w:rsidRDefault="00520CFD" w:rsidP="00520CFD">
      <w:pPr>
        <w:pStyle w:val="code"/>
        <w:ind w:left="567"/>
        <w:rPr>
          <w:lang w:val="sv-SE"/>
        </w:rPr>
      </w:pPr>
      <w:r w:rsidRPr="00520CFD">
        <w:rPr>
          <w:lang w:val="sv-SE"/>
        </w:rPr>
        <w:t>file1 = open("zManualAsli")</w:t>
      </w:r>
    </w:p>
    <w:p w14:paraId="6A585CD4" w14:textId="77777777" w:rsidR="00520CFD" w:rsidRPr="00520CFD" w:rsidRDefault="00520CFD" w:rsidP="00520CFD">
      <w:pPr>
        <w:pStyle w:val="code"/>
        <w:ind w:left="567"/>
        <w:rPr>
          <w:lang w:val="sv-SE"/>
        </w:rPr>
      </w:pPr>
      <w:r w:rsidRPr="00520CFD">
        <w:rPr>
          <w:lang w:val="sv-SE"/>
        </w:rPr>
        <w:t>corp_manualasli = file1.read()</w:t>
      </w:r>
    </w:p>
    <w:p w14:paraId="7EC08490" w14:textId="5B51EC69" w:rsidR="00520CFD" w:rsidRPr="002C689E" w:rsidRDefault="00520CFD" w:rsidP="002C689E">
      <w:pPr>
        <w:pStyle w:val="code"/>
        <w:ind w:left="567"/>
        <w:rPr>
          <w:lang w:val="sv-SE"/>
        </w:rPr>
      </w:pPr>
      <w:r w:rsidRPr="00520CFD">
        <w:rPr>
          <w:lang w:val="sv-SE"/>
        </w:rPr>
        <w:t>file1.close()</w:t>
      </w:r>
    </w:p>
    <w:p w14:paraId="3AAA9328" w14:textId="77777777" w:rsidR="00520CFD" w:rsidRPr="00520CFD" w:rsidRDefault="00520CFD" w:rsidP="00520CFD">
      <w:pPr>
        <w:pStyle w:val="code"/>
        <w:ind w:left="567"/>
        <w:rPr>
          <w:lang w:val="sv-SE"/>
        </w:rPr>
      </w:pPr>
      <w:r w:rsidRPr="00520CFD">
        <w:rPr>
          <w:lang w:val="sv-SE"/>
        </w:rPr>
        <w:t>file2 = open("zOtomatisAsli")</w:t>
      </w:r>
    </w:p>
    <w:p w14:paraId="3CDC2F56" w14:textId="77777777" w:rsidR="00520CFD" w:rsidRPr="00520CFD" w:rsidRDefault="00520CFD" w:rsidP="00520CFD">
      <w:pPr>
        <w:pStyle w:val="code"/>
        <w:ind w:left="567"/>
        <w:rPr>
          <w:lang w:val="sv-SE"/>
        </w:rPr>
      </w:pPr>
      <w:r w:rsidRPr="00520CFD">
        <w:rPr>
          <w:lang w:val="sv-SE"/>
        </w:rPr>
        <w:t>corp_otomatisasli = file2.read()</w:t>
      </w:r>
    </w:p>
    <w:p w14:paraId="6610CCDB" w14:textId="77777777" w:rsidR="00520CFD" w:rsidRPr="00520CFD" w:rsidRDefault="00520CFD" w:rsidP="00520CFD">
      <w:pPr>
        <w:pStyle w:val="code"/>
        <w:ind w:left="567"/>
        <w:rPr>
          <w:lang w:val="sv-SE"/>
        </w:rPr>
      </w:pPr>
      <w:r w:rsidRPr="00520CFD">
        <w:rPr>
          <w:lang w:val="sv-SE"/>
        </w:rPr>
        <w:t>file2.close()</w:t>
      </w:r>
    </w:p>
    <w:p w14:paraId="2D8FECDD" w14:textId="77777777" w:rsidR="00520CFD" w:rsidRPr="00520CFD" w:rsidRDefault="00520CFD" w:rsidP="00520CFD">
      <w:pPr>
        <w:pStyle w:val="code"/>
        <w:ind w:left="567"/>
        <w:rPr>
          <w:lang w:val="sv-SE"/>
        </w:rPr>
      </w:pPr>
    </w:p>
    <w:p w14:paraId="057EA511" w14:textId="77777777" w:rsidR="00520CFD" w:rsidRPr="00520CFD" w:rsidRDefault="00520CFD" w:rsidP="00520CFD">
      <w:pPr>
        <w:pStyle w:val="code"/>
        <w:ind w:left="567"/>
        <w:rPr>
          <w:lang w:val="sv-SE"/>
        </w:rPr>
      </w:pPr>
      <w:r w:rsidRPr="00520CFD">
        <w:rPr>
          <w:lang w:val="sv-SE"/>
        </w:rPr>
        <w:t>print("confusion_matrix")</w:t>
      </w:r>
    </w:p>
    <w:p w14:paraId="668F3B4A" w14:textId="77777777" w:rsidR="00520CFD" w:rsidRPr="00520CFD" w:rsidRDefault="00520CFD" w:rsidP="00520CFD">
      <w:pPr>
        <w:pStyle w:val="code"/>
        <w:ind w:left="567"/>
        <w:rPr>
          <w:lang w:val="sv-SE"/>
        </w:rPr>
      </w:pPr>
      <w:r w:rsidRPr="00520CFD">
        <w:rPr>
          <w:lang w:val="sv-SE"/>
        </w:rPr>
        <w:t>print(nltk.ConfusionMatrix(corp_manualasli.split(), corp_otomatisasli.split()))</w:t>
      </w:r>
    </w:p>
    <w:p w14:paraId="1FE275FA" w14:textId="77777777" w:rsidR="00520CFD" w:rsidRPr="00520CFD" w:rsidRDefault="00520CFD" w:rsidP="00520CFD">
      <w:pPr>
        <w:pStyle w:val="code"/>
        <w:ind w:left="567"/>
        <w:rPr>
          <w:lang w:val="sv-SE"/>
        </w:rPr>
      </w:pPr>
    </w:p>
    <w:p w14:paraId="4DD4C778" w14:textId="77777777" w:rsidR="00520CFD" w:rsidRPr="00520CFD" w:rsidRDefault="00520CFD" w:rsidP="00520CFD">
      <w:pPr>
        <w:pStyle w:val="code"/>
        <w:ind w:left="567"/>
        <w:rPr>
          <w:lang w:val="sv-SE"/>
        </w:rPr>
      </w:pPr>
      <w:r w:rsidRPr="00520CFD">
        <w:rPr>
          <w:lang w:val="sv-SE"/>
        </w:rPr>
        <w:t># perintah mengitung nilai accuracy</w:t>
      </w:r>
    </w:p>
    <w:p w14:paraId="76F523A7" w14:textId="77777777" w:rsidR="00520CFD" w:rsidRPr="00520CFD" w:rsidRDefault="00520CFD" w:rsidP="00520CFD">
      <w:pPr>
        <w:pStyle w:val="code"/>
        <w:ind w:left="567"/>
        <w:rPr>
          <w:lang w:val="sv-SE"/>
        </w:rPr>
      </w:pPr>
      <w:r w:rsidRPr="00520CFD">
        <w:rPr>
          <w:lang w:val="sv-SE"/>
        </w:rPr>
        <w:t>a = accuracy(corp_manualasli.split(), corp_otomatisasli.split())</w:t>
      </w:r>
    </w:p>
    <w:p w14:paraId="3565AE70" w14:textId="77777777" w:rsidR="00520CFD" w:rsidRPr="00520CFD" w:rsidRDefault="00520CFD" w:rsidP="00520CFD">
      <w:pPr>
        <w:pStyle w:val="code"/>
        <w:ind w:left="567"/>
        <w:rPr>
          <w:lang w:val="sv-SE"/>
        </w:rPr>
      </w:pPr>
      <w:r w:rsidRPr="00520CFD">
        <w:rPr>
          <w:lang w:val="sv-SE"/>
        </w:rPr>
        <w:t>print(f"accuracy_score = {a}")</w:t>
      </w:r>
    </w:p>
    <w:p w14:paraId="18E1C067" w14:textId="77777777" w:rsidR="00520CFD" w:rsidRPr="00520CFD" w:rsidRDefault="00520CFD" w:rsidP="00520CFD">
      <w:pPr>
        <w:pStyle w:val="code"/>
        <w:ind w:left="567"/>
        <w:rPr>
          <w:lang w:val="sv-SE"/>
        </w:rPr>
      </w:pPr>
    </w:p>
    <w:p w14:paraId="279EEE5C" w14:textId="77777777" w:rsidR="00520CFD" w:rsidRPr="00520CFD" w:rsidRDefault="00520CFD" w:rsidP="00520CFD">
      <w:pPr>
        <w:pStyle w:val="code"/>
        <w:ind w:left="567"/>
        <w:rPr>
          <w:lang w:val="sv-SE"/>
        </w:rPr>
      </w:pPr>
      <w:r w:rsidRPr="00520CFD">
        <w:rPr>
          <w:lang w:val="sv-SE"/>
        </w:rPr>
        <w:t>reference_set = set(corp_manualasli.split())</w:t>
      </w:r>
    </w:p>
    <w:p w14:paraId="172B0914" w14:textId="77777777" w:rsidR="00520CFD" w:rsidRPr="00520CFD" w:rsidRDefault="00520CFD" w:rsidP="00520CFD">
      <w:pPr>
        <w:pStyle w:val="code"/>
        <w:ind w:left="567"/>
        <w:rPr>
          <w:lang w:val="sv-SE"/>
        </w:rPr>
      </w:pPr>
      <w:r w:rsidRPr="00520CFD">
        <w:rPr>
          <w:lang w:val="sv-SE"/>
        </w:rPr>
        <w:t>test_set = set(corp_otomatisasli.split())</w:t>
      </w:r>
    </w:p>
    <w:p w14:paraId="69080CF2" w14:textId="77777777" w:rsidR="00520CFD" w:rsidRPr="00520CFD" w:rsidRDefault="00520CFD" w:rsidP="00520CFD">
      <w:pPr>
        <w:pStyle w:val="code"/>
        <w:ind w:left="567"/>
        <w:rPr>
          <w:lang w:val="sv-SE"/>
        </w:rPr>
      </w:pPr>
    </w:p>
    <w:p w14:paraId="74E58118" w14:textId="77777777" w:rsidR="00520CFD" w:rsidRPr="00520CFD" w:rsidRDefault="00520CFD" w:rsidP="00520CFD">
      <w:pPr>
        <w:pStyle w:val="code"/>
        <w:ind w:left="567"/>
        <w:rPr>
          <w:lang w:val="sv-SE"/>
        </w:rPr>
      </w:pPr>
      <w:r w:rsidRPr="00520CFD">
        <w:rPr>
          <w:lang w:val="sv-SE"/>
        </w:rPr>
        <w:t># perintah mengitung nilai precision</w:t>
      </w:r>
    </w:p>
    <w:p w14:paraId="2396661D" w14:textId="77777777" w:rsidR="00520CFD" w:rsidRPr="00520CFD" w:rsidRDefault="00520CFD" w:rsidP="00520CFD">
      <w:pPr>
        <w:pStyle w:val="code"/>
        <w:ind w:left="567"/>
        <w:rPr>
          <w:lang w:val="sv-SE"/>
        </w:rPr>
      </w:pPr>
      <w:r w:rsidRPr="00520CFD">
        <w:rPr>
          <w:lang w:val="sv-SE"/>
        </w:rPr>
        <w:t>p = precision(reference_set, test_set)</w:t>
      </w:r>
    </w:p>
    <w:p w14:paraId="5BD82BB1" w14:textId="77777777" w:rsidR="00520CFD" w:rsidRPr="00520CFD" w:rsidRDefault="00520CFD" w:rsidP="00520CFD">
      <w:pPr>
        <w:pStyle w:val="code"/>
        <w:ind w:left="567"/>
        <w:rPr>
          <w:lang w:val="sv-SE"/>
        </w:rPr>
      </w:pPr>
      <w:r w:rsidRPr="00520CFD">
        <w:rPr>
          <w:lang w:val="sv-SE"/>
        </w:rPr>
        <w:t>print(f"precision_score = {p}")</w:t>
      </w:r>
    </w:p>
    <w:p w14:paraId="0F11183E" w14:textId="77777777" w:rsidR="00520CFD" w:rsidRPr="00520CFD" w:rsidRDefault="00520CFD" w:rsidP="00520CFD">
      <w:pPr>
        <w:pStyle w:val="code"/>
        <w:ind w:left="567"/>
        <w:rPr>
          <w:lang w:val="sv-SE"/>
        </w:rPr>
      </w:pPr>
    </w:p>
    <w:p w14:paraId="1DDBCE6E" w14:textId="77777777" w:rsidR="00520CFD" w:rsidRPr="00520CFD" w:rsidRDefault="00520CFD" w:rsidP="00520CFD">
      <w:pPr>
        <w:pStyle w:val="code"/>
        <w:ind w:left="567"/>
        <w:rPr>
          <w:lang w:val="sv-SE"/>
        </w:rPr>
      </w:pPr>
      <w:r w:rsidRPr="00520CFD">
        <w:rPr>
          <w:lang w:val="sv-SE"/>
        </w:rPr>
        <w:t xml:space="preserve"># perintah mengitung nilai recall </w:t>
      </w:r>
    </w:p>
    <w:p w14:paraId="148B0584" w14:textId="77777777" w:rsidR="00520CFD" w:rsidRPr="00520CFD" w:rsidRDefault="00520CFD" w:rsidP="00520CFD">
      <w:pPr>
        <w:pStyle w:val="code"/>
        <w:ind w:left="567"/>
        <w:rPr>
          <w:lang w:val="sv-SE"/>
        </w:rPr>
      </w:pPr>
      <w:r w:rsidRPr="00520CFD">
        <w:rPr>
          <w:lang w:val="sv-SE"/>
        </w:rPr>
        <w:t>r = recall(reference_set, test_set)</w:t>
      </w:r>
    </w:p>
    <w:p w14:paraId="345F4B3B" w14:textId="77777777" w:rsidR="00520CFD" w:rsidRPr="00520CFD" w:rsidRDefault="00520CFD" w:rsidP="00520CFD">
      <w:pPr>
        <w:pStyle w:val="code"/>
        <w:ind w:left="567"/>
        <w:rPr>
          <w:lang w:val="sv-SE"/>
        </w:rPr>
      </w:pPr>
      <w:r w:rsidRPr="00520CFD">
        <w:rPr>
          <w:lang w:val="sv-SE"/>
        </w:rPr>
        <w:t>print(f"recall_score = {r}")</w:t>
      </w:r>
    </w:p>
    <w:p w14:paraId="46D5EBB4" w14:textId="77777777" w:rsidR="00520CFD" w:rsidRPr="00520CFD" w:rsidRDefault="00520CFD" w:rsidP="00520CFD">
      <w:pPr>
        <w:pStyle w:val="code"/>
        <w:ind w:left="567"/>
        <w:rPr>
          <w:lang w:val="sv-SE"/>
        </w:rPr>
      </w:pPr>
    </w:p>
    <w:p w14:paraId="17C026FE" w14:textId="77777777" w:rsidR="00520CFD" w:rsidRPr="00520CFD" w:rsidRDefault="00520CFD" w:rsidP="00520CFD">
      <w:pPr>
        <w:pStyle w:val="code"/>
        <w:ind w:left="567"/>
        <w:rPr>
          <w:lang w:val="sv-SE"/>
        </w:rPr>
      </w:pPr>
      <w:r w:rsidRPr="00520CFD">
        <w:rPr>
          <w:lang w:val="sv-SE"/>
        </w:rPr>
        <w:t># perintah mengitung nilai f-measure</w:t>
      </w:r>
    </w:p>
    <w:p w14:paraId="41A4A681" w14:textId="77777777" w:rsidR="00520CFD" w:rsidRPr="00520CFD" w:rsidRDefault="00520CFD" w:rsidP="00520CFD">
      <w:pPr>
        <w:pStyle w:val="code"/>
        <w:ind w:left="567"/>
        <w:rPr>
          <w:lang w:val="sv-SE"/>
        </w:rPr>
      </w:pPr>
      <w:r w:rsidRPr="00520CFD">
        <w:rPr>
          <w:lang w:val="sv-SE"/>
        </w:rPr>
        <w:t>f = f_measure(reference_set, test_set)</w:t>
      </w:r>
    </w:p>
    <w:p w14:paraId="64948099" w14:textId="77777777" w:rsidR="00520CFD" w:rsidRPr="00520CFD" w:rsidRDefault="00520CFD" w:rsidP="00520CFD">
      <w:pPr>
        <w:pStyle w:val="code"/>
        <w:ind w:left="567"/>
        <w:rPr>
          <w:lang w:val="sv-SE"/>
        </w:rPr>
      </w:pPr>
      <w:r w:rsidRPr="00520CFD">
        <w:rPr>
          <w:lang w:val="sv-SE"/>
        </w:rPr>
        <w:t>print(f"f1_score = {f}")</w:t>
      </w:r>
    </w:p>
    <w:p w14:paraId="30165057" w14:textId="7BE2650B" w:rsidR="00520CFD" w:rsidRPr="00520CFD" w:rsidRDefault="002C689E" w:rsidP="00520CFD">
      <w:pPr>
        <w:pStyle w:val="code"/>
        <w:ind w:left="567"/>
        <w:rPr>
          <w:lang w:val="sv-SE"/>
        </w:rPr>
      </w:pPr>
      <w:r w:rsidRPr="00520CFD">
        <w:rPr>
          <w:lang w:val="sv-SE"/>
        </w:rPr>
        <w:t># ukur waktu proses --</w:t>
      </w:r>
      <w:r>
        <w:t xml:space="preserve">&gt; </w:t>
      </w:r>
      <w:r w:rsidRPr="00520CFD">
        <w:rPr>
          <w:lang w:val="sv-SE"/>
        </w:rPr>
        <w:t>akhir</w:t>
      </w:r>
    </w:p>
    <w:p w14:paraId="6DF910D0" w14:textId="7C5DA3E6" w:rsidR="00520CFD" w:rsidRDefault="00520CFD" w:rsidP="00520CFD">
      <w:pPr>
        <w:pStyle w:val="code"/>
        <w:ind w:left="567"/>
        <w:rPr>
          <w:lang w:val="sv-SE"/>
        </w:rPr>
      </w:pPr>
      <w:r w:rsidRPr="00520CFD">
        <w:rPr>
          <w:lang w:val="sv-SE"/>
        </w:rPr>
        <w:t xml:space="preserve">print(f"\nwaktu proses = {time.time()-startTime}")   </w:t>
      </w:r>
    </w:p>
    <w:p w14:paraId="1296A763" w14:textId="77777777" w:rsidR="00520CFD" w:rsidRPr="00520CFD" w:rsidRDefault="00520CFD" w:rsidP="00EC7E1F">
      <w:pPr>
        <w:pStyle w:val="ParagrifIsi"/>
      </w:pPr>
    </w:p>
    <w:p w14:paraId="711231F9" w14:textId="507FFD2D" w:rsidR="008168D9" w:rsidRDefault="004D023D" w:rsidP="0094161B">
      <w:pPr>
        <w:rPr>
          <w:bCs/>
        </w:rPr>
      </w:pPr>
      <w:r>
        <w:rPr>
          <w:bCs/>
        </w:rPr>
        <w:t xml:space="preserve">Nilai tertinggi untuk setiap </w:t>
      </w:r>
      <w:r w:rsidR="00890BD5">
        <w:rPr>
          <w:bCs/>
        </w:rPr>
        <w:t xml:space="preserve">hasil pengujian adalah 1 (satu), semakin nilai yang </w:t>
      </w:r>
      <w:r w:rsidR="00890BD5">
        <w:rPr>
          <w:bCs/>
        </w:rPr>
        <w:lastRenderedPageBreak/>
        <w:t xml:space="preserve">didapat mendekati angka 1 maka hasil pengujian semakin baik. </w:t>
      </w:r>
      <w:r w:rsidR="0001103C">
        <w:rPr>
          <w:bCs/>
        </w:rPr>
        <w:t xml:space="preserve">Nilai 1 pada </w:t>
      </w:r>
      <w:r w:rsidR="0001103C">
        <w:rPr>
          <w:bCs/>
          <w:i/>
          <w:iCs/>
        </w:rPr>
        <w:t>accuracy</w:t>
      </w:r>
      <w:r w:rsidR="0001103C">
        <w:rPr>
          <w:bCs/>
        </w:rPr>
        <w:t xml:space="preserve"> berarti hasil </w:t>
      </w:r>
      <w:r w:rsidR="0001103C" w:rsidRPr="0001103C">
        <w:rPr>
          <w:bCs/>
          <w:i/>
          <w:iCs/>
        </w:rPr>
        <w:t>tagging</w:t>
      </w:r>
      <w:r w:rsidR="0001103C">
        <w:rPr>
          <w:bCs/>
          <w:i/>
          <w:iCs/>
        </w:rPr>
        <w:t xml:space="preserve"> </w:t>
      </w:r>
      <w:r w:rsidR="0001103C">
        <w:rPr>
          <w:bCs/>
        </w:rPr>
        <w:t xml:space="preserve">otomatis sangat akurat terhadap </w:t>
      </w:r>
      <w:r w:rsidR="0001103C">
        <w:rPr>
          <w:bCs/>
          <w:i/>
          <w:iCs/>
        </w:rPr>
        <w:t>tagging</w:t>
      </w:r>
      <w:r w:rsidR="0001103C">
        <w:rPr>
          <w:bCs/>
        </w:rPr>
        <w:t xml:space="preserve"> manual. Nilai 1 pada </w:t>
      </w:r>
      <w:r w:rsidR="0001103C" w:rsidRPr="0001103C">
        <w:rPr>
          <w:bCs/>
          <w:i/>
          <w:iCs/>
        </w:rPr>
        <w:t>precision</w:t>
      </w:r>
      <w:r w:rsidR="0001103C">
        <w:rPr>
          <w:bCs/>
          <w:i/>
          <w:iCs/>
        </w:rPr>
        <w:t xml:space="preserve"> </w:t>
      </w:r>
      <w:r w:rsidR="0001103C">
        <w:rPr>
          <w:bCs/>
        </w:rPr>
        <w:t xml:space="preserve">berarti seluruh </w:t>
      </w:r>
      <w:r w:rsidR="0001103C">
        <w:rPr>
          <w:bCs/>
          <w:i/>
          <w:iCs/>
        </w:rPr>
        <w:t xml:space="preserve">tagging </w:t>
      </w:r>
      <w:r w:rsidR="0001103C">
        <w:rPr>
          <w:bCs/>
        </w:rPr>
        <w:t xml:space="preserve">otomatis yang ditemukan adalah relevan. Nilai 1 pada </w:t>
      </w:r>
      <w:r w:rsidR="0001103C">
        <w:rPr>
          <w:bCs/>
          <w:i/>
          <w:iCs/>
        </w:rPr>
        <w:t xml:space="preserve">recall </w:t>
      </w:r>
      <w:r w:rsidR="0001103C">
        <w:rPr>
          <w:bCs/>
        </w:rPr>
        <w:t xml:space="preserve">berarti </w:t>
      </w:r>
      <w:r w:rsidR="00C0227E">
        <w:rPr>
          <w:bCs/>
        </w:rPr>
        <w:t xml:space="preserve">seluruh korpus teks </w:t>
      </w:r>
      <w:r w:rsidR="00C0227E">
        <w:rPr>
          <w:bCs/>
          <w:i/>
          <w:iCs/>
        </w:rPr>
        <w:t>chatting</w:t>
      </w:r>
      <w:r w:rsidR="00C0227E">
        <w:rPr>
          <w:bCs/>
        </w:rPr>
        <w:t xml:space="preserve"> yang diuji berhasil dilakukan </w:t>
      </w:r>
      <w:r w:rsidR="00C0227E">
        <w:rPr>
          <w:bCs/>
          <w:i/>
          <w:iCs/>
        </w:rPr>
        <w:t>tagging</w:t>
      </w:r>
      <w:r w:rsidR="00C0227E">
        <w:rPr>
          <w:bCs/>
        </w:rPr>
        <w:t xml:space="preserve"> otomatis dengan benar. Sedangkan nilai </w:t>
      </w:r>
      <w:r w:rsidR="00C0227E">
        <w:rPr>
          <w:bCs/>
          <w:i/>
          <w:iCs/>
        </w:rPr>
        <w:t xml:space="preserve">f-measure </w:t>
      </w:r>
      <w:r w:rsidR="00C0227E">
        <w:rPr>
          <w:bCs/>
        </w:rPr>
        <w:t xml:space="preserve">yang merupakan gabungan dari </w:t>
      </w:r>
      <w:r w:rsidR="00C0227E">
        <w:rPr>
          <w:bCs/>
          <w:i/>
          <w:iCs/>
        </w:rPr>
        <w:t xml:space="preserve">precision </w:t>
      </w:r>
      <w:r w:rsidR="00C0227E">
        <w:rPr>
          <w:bCs/>
        </w:rPr>
        <w:t xml:space="preserve">dan </w:t>
      </w:r>
      <w:r w:rsidR="00C0227E">
        <w:rPr>
          <w:bCs/>
          <w:i/>
          <w:iCs/>
        </w:rPr>
        <w:t>recall</w:t>
      </w:r>
      <w:r w:rsidR="00C0227E">
        <w:rPr>
          <w:bCs/>
        </w:rPr>
        <w:t xml:space="preserve"> menggambarkan tingkat kinerja sistem atau </w:t>
      </w:r>
      <w:r w:rsidR="00FA5FD1">
        <w:rPr>
          <w:bCs/>
        </w:rPr>
        <w:t xml:space="preserve">pra proses </w:t>
      </w:r>
      <w:r w:rsidR="00863206">
        <w:rPr>
          <w:bCs/>
        </w:rPr>
        <w:t xml:space="preserve">HMM </w:t>
      </w:r>
      <w:r w:rsidR="00C0227E">
        <w:rPr>
          <w:bCs/>
        </w:rPr>
        <w:t xml:space="preserve">yang dibangun. </w:t>
      </w:r>
    </w:p>
    <w:p w14:paraId="4928771A" w14:textId="1EBC7FC1" w:rsidR="00853B26" w:rsidRPr="00853B26" w:rsidRDefault="00853B26" w:rsidP="00853B26">
      <w:pPr>
        <w:pStyle w:val="Heading4"/>
      </w:pPr>
      <w:r>
        <w:rPr>
          <w:i w:val="0"/>
          <w:iCs w:val="0"/>
          <w:lang w:val="id-ID"/>
        </w:rPr>
        <w:t xml:space="preserve">Pengujian Pra Proses </w:t>
      </w:r>
      <w:r w:rsidR="00863206" w:rsidRPr="00863206">
        <w:rPr>
          <w:i w:val="0"/>
          <w:iCs w:val="0"/>
          <w:lang w:val="id-ID"/>
        </w:rPr>
        <w:t>HMM</w:t>
      </w:r>
      <w:r>
        <w:rPr>
          <w:lang w:val="id-ID"/>
        </w:rPr>
        <w:t xml:space="preserve"> </w:t>
      </w:r>
      <w:r>
        <w:rPr>
          <w:i w:val="0"/>
          <w:iCs w:val="0"/>
          <w:lang w:val="id-ID"/>
        </w:rPr>
        <w:t>Skenario Pertama</w:t>
      </w:r>
    </w:p>
    <w:p w14:paraId="4C6D247B" w14:textId="44695B82" w:rsidR="00503262" w:rsidRPr="00C0227E" w:rsidRDefault="00C0227E" w:rsidP="0094161B">
      <w:pPr>
        <w:rPr>
          <w:bCs/>
          <w:iCs/>
        </w:rPr>
      </w:pPr>
      <w:r w:rsidRPr="00903B8B">
        <w:rPr>
          <w:bCs/>
        </w:rPr>
        <w:t xml:space="preserve">Hasil pengujian </w:t>
      </w:r>
      <w:r w:rsidRPr="00903B8B">
        <w:rPr>
          <w:bCs/>
          <w:i/>
          <w:lang w:val="sv-SE"/>
        </w:rPr>
        <w:t>accuracy, precision, recall</w:t>
      </w:r>
      <w:r w:rsidRPr="00903B8B">
        <w:rPr>
          <w:bCs/>
          <w:lang w:val="sv-SE"/>
        </w:rPr>
        <w:t xml:space="preserve">, dan </w:t>
      </w:r>
      <w:r w:rsidRPr="00903B8B">
        <w:rPr>
          <w:bCs/>
          <w:i/>
          <w:lang w:val="sv-SE"/>
        </w:rPr>
        <w:t>f-measure</w:t>
      </w:r>
      <w:r w:rsidRPr="00903B8B">
        <w:rPr>
          <w:bCs/>
          <w:i/>
        </w:rPr>
        <w:t xml:space="preserve"> </w:t>
      </w:r>
      <w:r w:rsidR="00903B8B" w:rsidRPr="00903B8B">
        <w:rPr>
          <w:bCs/>
          <w:iCs/>
        </w:rPr>
        <w:t xml:space="preserve">dari pra proses </w:t>
      </w:r>
      <w:r w:rsidR="00863206">
        <w:rPr>
          <w:bCs/>
          <w:iCs/>
        </w:rPr>
        <w:t>HMM</w:t>
      </w:r>
      <w:r w:rsidR="00903B8B" w:rsidRPr="00903B8B">
        <w:rPr>
          <w:bCs/>
          <w:i/>
        </w:rPr>
        <w:t xml:space="preserve"> </w:t>
      </w:r>
      <w:r w:rsidR="00903B8B" w:rsidRPr="00903B8B">
        <w:rPr>
          <w:bCs/>
          <w:iCs/>
        </w:rPr>
        <w:t>dengan</w:t>
      </w:r>
      <w:r w:rsidR="00903B8B">
        <w:rPr>
          <w:bCs/>
          <w:iCs/>
        </w:rPr>
        <w:t xml:space="preserve"> korpus </w:t>
      </w:r>
      <w:r w:rsidR="00903B8B">
        <w:rPr>
          <w:bCs/>
          <w:i/>
        </w:rPr>
        <w:t xml:space="preserve">tagging </w:t>
      </w:r>
      <w:r w:rsidR="00903B8B">
        <w:rPr>
          <w:bCs/>
          <w:iCs/>
        </w:rPr>
        <w:t>skenario pertama</w:t>
      </w:r>
      <w:r w:rsidR="00903B8B" w:rsidRPr="00903B8B">
        <w:rPr>
          <w:bCs/>
          <w:iCs/>
        </w:rPr>
        <w:t xml:space="preserve"> </w:t>
      </w:r>
      <w:r w:rsidRPr="00903B8B">
        <w:rPr>
          <w:bCs/>
          <w:iCs/>
        </w:rPr>
        <w:t>diperlihatkan pada tabel 4.2 berikut.</w:t>
      </w:r>
    </w:p>
    <w:p w14:paraId="4D032B5C" w14:textId="7B477B5D" w:rsidR="00C0227E" w:rsidRPr="00F617E0" w:rsidRDefault="00C0227E" w:rsidP="00C0227E">
      <w:pPr>
        <w:pStyle w:val="Caption"/>
        <w:rPr>
          <w:b w:val="0"/>
          <w:bCs w:val="0"/>
          <w:iCs/>
        </w:rPr>
      </w:pPr>
      <w:bookmarkStart w:id="286" w:name="_Toc75524556"/>
      <w:r>
        <w:t>Tabel 4.</w:t>
      </w:r>
      <w:r>
        <w:fldChar w:fldCharType="begin"/>
      </w:r>
      <w:r>
        <w:instrText xml:space="preserve"> SEQ Tabel_4. \* ARABIC </w:instrText>
      </w:r>
      <w:r>
        <w:fldChar w:fldCharType="separate"/>
      </w:r>
      <w:r w:rsidR="00E834DC">
        <w:rPr>
          <w:noProof/>
        </w:rPr>
        <w:t>2</w:t>
      </w:r>
      <w:r>
        <w:fldChar w:fldCharType="end"/>
      </w:r>
      <w:r>
        <w:t xml:space="preserve"> </w:t>
      </w:r>
      <w:r>
        <w:rPr>
          <w:b w:val="0"/>
          <w:bCs w:val="0"/>
        </w:rPr>
        <w:t xml:space="preserve">Hasil </w:t>
      </w:r>
      <w:r w:rsidR="00F617E0">
        <w:rPr>
          <w:b w:val="0"/>
          <w:bCs w:val="0"/>
        </w:rPr>
        <w:t>Pengujian</w:t>
      </w:r>
      <w:r w:rsidR="00F617E0">
        <w:rPr>
          <w:b w:val="0"/>
          <w:i/>
        </w:rPr>
        <w:t xml:space="preserve"> </w:t>
      </w:r>
      <w:r w:rsidR="00F617E0">
        <w:rPr>
          <w:b w:val="0"/>
          <w:iCs/>
        </w:rPr>
        <w:t xml:space="preserve">Pra Proses </w:t>
      </w:r>
      <w:r w:rsidR="003F671E">
        <w:rPr>
          <w:b w:val="0"/>
          <w:iCs/>
        </w:rPr>
        <w:t>HMM</w:t>
      </w:r>
      <w:r w:rsidR="00F617E0">
        <w:rPr>
          <w:b w:val="0"/>
          <w:iCs/>
        </w:rPr>
        <w:t xml:space="preserve"> Skenario Pertama</w:t>
      </w:r>
      <w:bookmarkEnd w:id="286"/>
    </w:p>
    <w:tbl>
      <w:tblP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558"/>
        <w:gridCol w:w="1559"/>
        <w:gridCol w:w="1558"/>
        <w:gridCol w:w="1559"/>
      </w:tblGrid>
      <w:tr w:rsidR="00EE18EF" w:rsidRPr="00FD5400" w14:paraId="4130DAF4" w14:textId="56EDD4C5" w:rsidTr="00EE18EF">
        <w:trPr>
          <w:trHeight w:val="300"/>
          <w:tblHeader/>
        </w:trPr>
        <w:tc>
          <w:tcPr>
            <w:tcW w:w="1696" w:type="dxa"/>
            <w:shd w:val="clear" w:color="auto" w:fill="auto"/>
            <w:noWrap/>
            <w:vAlign w:val="bottom"/>
            <w:hideMark/>
          </w:tcPr>
          <w:p w14:paraId="6D82C389" w14:textId="5D0E9EC0" w:rsidR="00EE18EF" w:rsidRPr="00AC46F1" w:rsidRDefault="005F0814" w:rsidP="002B3F8D">
            <w:pPr>
              <w:pStyle w:val="isitabel1"/>
              <w:jc w:val="center"/>
              <w:rPr>
                <w:b/>
                <w:bCs/>
                <w:lang w:eastAsia="id-ID"/>
              </w:rPr>
            </w:pPr>
            <w:r>
              <w:rPr>
                <w:b/>
                <w:bCs/>
                <w:lang w:eastAsia="id-ID"/>
              </w:rPr>
              <w:t>Fold</w:t>
            </w:r>
          </w:p>
        </w:tc>
        <w:tc>
          <w:tcPr>
            <w:tcW w:w="1558" w:type="dxa"/>
          </w:tcPr>
          <w:p w14:paraId="4C945B26" w14:textId="710D5734" w:rsidR="00EE18EF" w:rsidRPr="00EE18EF" w:rsidRDefault="00EE18EF" w:rsidP="002B3F8D">
            <w:pPr>
              <w:pStyle w:val="isitabel1"/>
              <w:jc w:val="center"/>
              <w:rPr>
                <w:b/>
                <w:bCs/>
                <w:i/>
                <w:iCs/>
                <w:lang w:eastAsia="id-ID"/>
              </w:rPr>
            </w:pPr>
            <w:r w:rsidRPr="00EE18EF">
              <w:rPr>
                <w:b/>
                <w:bCs/>
                <w:i/>
                <w:iCs/>
                <w:lang w:eastAsia="id-ID"/>
              </w:rPr>
              <w:t>Accuracy</w:t>
            </w:r>
          </w:p>
        </w:tc>
        <w:tc>
          <w:tcPr>
            <w:tcW w:w="1559" w:type="dxa"/>
            <w:shd w:val="clear" w:color="auto" w:fill="auto"/>
            <w:noWrap/>
            <w:vAlign w:val="bottom"/>
            <w:hideMark/>
          </w:tcPr>
          <w:p w14:paraId="7279AEB9" w14:textId="5A6876A0" w:rsidR="00EE18EF" w:rsidRPr="00EE18EF" w:rsidRDefault="00EE18EF" w:rsidP="002B3F8D">
            <w:pPr>
              <w:pStyle w:val="isitabel1"/>
              <w:jc w:val="center"/>
              <w:rPr>
                <w:b/>
                <w:bCs/>
                <w:i/>
                <w:iCs/>
                <w:lang w:eastAsia="id-ID"/>
              </w:rPr>
            </w:pPr>
            <w:r w:rsidRPr="00EE18EF">
              <w:rPr>
                <w:b/>
                <w:bCs/>
                <w:i/>
                <w:iCs/>
                <w:lang w:eastAsia="id-ID"/>
              </w:rPr>
              <w:t>Precision</w:t>
            </w:r>
          </w:p>
        </w:tc>
        <w:tc>
          <w:tcPr>
            <w:tcW w:w="1558" w:type="dxa"/>
          </w:tcPr>
          <w:p w14:paraId="680E1B82" w14:textId="1A5EE76C" w:rsidR="00EE18EF" w:rsidRPr="00EE18EF" w:rsidRDefault="00EE18EF" w:rsidP="002B3F8D">
            <w:pPr>
              <w:pStyle w:val="isitabel1"/>
              <w:jc w:val="center"/>
              <w:rPr>
                <w:b/>
                <w:bCs/>
                <w:i/>
                <w:iCs/>
                <w:lang w:eastAsia="id-ID"/>
              </w:rPr>
            </w:pPr>
            <w:r w:rsidRPr="00EE18EF">
              <w:rPr>
                <w:b/>
                <w:bCs/>
                <w:i/>
                <w:iCs/>
                <w:lang w:eastAsia="id-ID"/>
              </w:rPr>
              <w:t>Recall</w:t>
            </w:r>
          </w:p>
        </w:tc>
        <w:tc>
          <w:tcPr>
            <w:tcW w:w="1559" w:type="dxa"/>
          </w:tcPr>
          <w:p w14:paraId="7D08692C" w14:textId="29D34905" w:rsidR="00EE18EF" w:rsidRPr="00EE18EF" w:rsidRDefault="00EE18EF" w:rsidP="002B3F8D">
            <w:pPr>
              <w:pStyle w:val="isitabel1"/>
              <w:jc w:val="center"/>
              <w:rPr>
                <w:b/>
                <w:bCs/>
                <w:i/>
                <w:iCs/>
                <w:lang w:eastAsia="id-ID"/>
              </w:rPr>
            </w:pPr>
            <w:r w:rsidRPr="00EE18EF">
              <w:rPr>
                <w:b/>
                <w:bCs/>
                <w:i/>
                <w:iCs/>
                <w:lang w:eastAsia="id-ID"/>
              </w:rPr>
              <w:t>F-Measure</w:t>
            </w:r>
          </w:p>
        </w:tc>
      </w:tr>
      <w:tr w:rsidR="005F0814" w:rsidRPr="00FD5400" w14:paraId="34E8FFC5" w14:textId="77777777" w:rsidTr="005F0814">
        <w:trPr>
          <w:trHeight w:val="300"/>
          <w:tblHeader/>
        </w:trPr>
        <w:tc>
          <w:tcPr>
            <w:tcW w:w="1696" w:type="dxa"/>
            <w:shd w:val="clear" w:color="auto" w:fill="auto"/>
            <w:noWrap/>
            <w:vAlign w:val="center"/>
          </w:tcPr>
          <w:p w14:paraId="7E08D02D" w14:textId="768A1C32" w:rsidR="005F0814" w:rsidRPr="005F0814" w:rsidRDefault="005F0814" w:rsidP="005F0814">
            <w:pPr>
              <w:pStyle w:val="isitabel1"/>
              <w:jc w:val="center"/>
              <w:rPr>
                <w:lang w:eastAsia="id-ID"/>
              </w:rPr>
            </w:pPr>
            <w:r w:rsidRPr="005F0814">
              <w:rPr>
                <w:lang w:eastAsia="id-ID"/>
              </w:rPr>
              <w:t>1</w:t>
            </w:r>
          </w:p>
        </w:tc>
        <w:tc>
          <w:tcPr>
            <w:tcW w:w="1558" w:type="dxa"/>
            <w:vAlign w:val="center"/>
          </w:tcPr>
          <w:p w14:paraId="33273AD8" w14:textId="620D5330" w:rsidR="005F0814" w:rsidRPr="005F0814" w:rsidRDefault="005F0814" w:rsidP="005F0814">
            <w:pPr>
              <w:pStyle w:val="isitabel1"/>
              <w:jc w:val="center"/>
              <w:rPr>
                <w:rFonts w:cs="Times New Roman"/>
                <w:b/>
                <w:bCs/>
                <w:i/>
                <w:iCs/>
                <w:lang w:eastAsia="id-ID"/>
              </w:rPr>
            </w:pPr>
            <w:r w:rsidRPr="005F0814">
              <w:rPr>
                <w:rFonts w:cs="Times New Roman"/>
                <w:color w:val="000000"/>
              </w:rPr>
              <w:t>0,646</w:t>
            </w:r>
          </w:p>
        </w:tc>
        <w:tc>
          <w:tcPr>
            <w:tcW w:w="1559" w:type="dxa"/>
            <w:shd w:val="clear" w:color="auto" w:fill="auto"/>
            <w:noWrap/>
            <w:vAlign w:val="center"/>
          </w:tcPr>
          <w:p w14:paraId="03094AE9" w14:textId="2EBDF16D" w:rsidR="005F0814" w:rsidRPr="005F0814" w:rsidRDefault="005F0814" w:rsidP="005F0814">
            <w:pPr>
              <w:pStyle w:val="isitabel1"/>
              <w:jc w:val="center"/>
              <w:rPr>
                <w:rFonts w:cs="Times New Roman"/>
                <w:b/>
                <w:bCs/>
                <w:i/>
                <w:iCs/>
                <w:lang w:eastAsia="id-ID"/>
              </w:rPr>
            </w:pPr>
            <w:r w:rsidRPr="005F0814">
              <w:rPr>
                <w:rFonts w:cs="Times New Roman"/>
                <w:color w:val="000000"/>
              </w:rPr>
              <w:t>0,840</w:t>
            </w:r>
          </w:p>
        </w:tc>
        <w:tc>
          <w:tcPr>
            <w:tcW w:w="1558" w:type="dxa"/>
            <w:vAlign w:val="center"/>
          </w:tcPr>
          <w:p w14:paraId="168B8957" w14:textId="054B372D" w:rsidR="005F0814" w:rsidRPr="005F0814" w:rsidRDefault="005F0814" w:rsidP="005F0814">
            <w:pPr>
              <w:pStyle w:val="isitabel1"/>
              <w:jc w:val="center"/>
              <w:rPr>
                <w:rFonts w:cs="Times New Roman"/>
                <w:b/>
                <w:bCs/>
                <w:i/>
                <w:iCs/>
                <w:lang w:eastAsia="id-ID"/>
              </w:rPr>
            </w:pPr>
            <w:r w:rsidRPr="005F0814">
              <w:rPr>
                <w:rFonts w:cs="Times New Roman"/>
                <w:color w:val="000000"/>
              </w:rPr>
              <w:t>0,839</w:t>
            </w:r>
          </w:p>
        </w:tc>
        <w:tc>
          <w:tcPr>
            <w:tcW w:w="1559" w:type="dxa"/>
            <w:vAlign w:val="center"/>
          </w:tcPr>
          <w:p w14:paraId="02208708" w14:textId="0C66AF6E" w:rsidR="005F0814" w:rsidRPr="005F0814" w:rsidRDefault="005F0814" w:rsidP="005F0814">
            <w:pPr>
              <w:pStyle w:val="isitabel1"/>
              <w:jc w:val="center"/>
              <w:rPr>
                <w:rFonts w:cs="Times New Roman"/>
                <w:b/>
                <w:bCs/>
                <w:i/>
                <w:iCs/>
                <w:lang w:eastAsia="id-ID"/>
              </w:rPr>
            </w:pPr>
            <w:r w:rsidRPr="005F0814">
              <w:rPr>
                <w:rFonts w:cs="Times New Roman"/>
                <w:color w:val="000000"/>
              </w:rPr>
              <w:t>0,840</w:t>
            </w:r>
          </w:p>
        </w:tc>
      </w:tr>
      <w:tr w:rsidR="005F0814" w:rsidRPr="00FD5400" w14:paraId="6A8A04B7" w14:textId="77777777" w:rsidTr="005F0814">
        <w:trPr>
          <w:trHeight w:val="300"/>
          <w:tblHeader/>
        </w:trPr>
        <w:tc>
          <w:tcPr>
            <w:tcW w:w="1696" w:type="dxa"/>
            <w:shd w:val="clear" w:color="auto" w:fill="auto"/>
            <w:noWrap/>
            <w:vAlign w:val="center"/>
          </w:tcPr>
          <w:p w14:paraId="556A63CD" w14:textId="2B68A725" w:rsidR="005F0814" w:rsidRPr="005F0814" w:rsidRDefault="005F0814" w:rsidP="005F0814">
            <w:pPr>
              <w:pStyle w:val="isitabel1"/>
              <w:jc w:val="center"/>
              <w:rPr>
                <w:lang w:eastAsia="id-ID"/>
              </w:rPr>
            </w:pPr>
            <w:r w:rsidRPr="005F0814">
              <w:rPr>
                <w:lang w:eastAsia="id-ID"/>
              </w:rPr>
              <w:t>2</w:t>
            </w:r>
          </w:p>
        </w:tc>
        <w:tc>
          <w:tcPr>
            <w:tcW w:w="1558" w:type="dxa"/>
            <w:vAlign w:val="center"/>
          </w:tcPr>
          <w:p w14:paraId="6D8387EC" w14:textId="69C5AEDA" w:rsidR="005F0814" w:rsidRPr="005F0814" w:rsidRDefault="005F0814" w:rsidP="005F0814">
            <w:pPr>
              <w:pStyle w:val="isitabel1"/>
              <w:jc w:val="center"/>
              <w:rPr>
                <w:rFonts w:cs="Times New Roman"/>
                <w:b/>
                <w:bCs/>
                <w:i/>
                <w:iCs/>
                <w:lang w:eastAsia="id-ID"/>
              </w:rPr>
            </w:pPr>
            <w:r w:rsidRPr="005F0814">
              <w:rPr>
                <w:rFonts w:cs="Times New Roman"/>
                <w:color w:val="000000"/>
              </w:rPr>
              <w:t>0,913</w:t>
            </w:r>
          </w:p>
        </w:tc>
        <w:tc>
          <w:tcPr>
            <w:tcW w:w="1559" w:type="dxa"/>
            <w:shd w:val="clear" w:color="auto" w:fill="auto"/>
            <w:noWrap/>
            <w:vAlign w:val="center"/>
          </w:tcPr>
          <w:p w14:paraId="6A026629" w14:textId="10CF6298" w:rsidR="005F0814" w:rsidRPr="005F0814" w:rsidRDefault="005F0814" w:rsidP="005F0814">
            <w:pPr>
              <w:pStyle w:val="isitabel1"/>
              <w:jc w:val="center"/>
              <w:rPr>
                <w:rFonts w:cs="Times New Roman"/>
                <w:b/>
                <w:bCs/>
                <w:i/>
                <w:iCs/>
                <w:lang w:eastAsia="id-ID"/>
              </w:rPr>
            </w:pPr>
            <w:r w:rsidRPr="005F0814">
              <w:rPr>
                <w:rFonts w:cs="Times New Roman"/>
                <w:color w:val="000000"/>
              </w:rPr>
              <w:t>0,814</w:t>
            </w:r>
          </w:p>
        </w:tc>
        <w:tc>
          <w:tcPr>
            <w:tcW w:w="1558" w:type="dxa"/>
            <w:vAlign w:val="center"/>
          </w:tcPr>
          <w:p w14:paraId="791635CB" w14:textId="27660190" w:rsidR="005F0814" w:rsidRPr="005F0814" w:rsidRDefault="005F0814" w:rsidP="005F0814">
            <w:pPr>
              <w:pStyle w:val="isitabel1"/>
              <w:jc w:val="center"/>
              <w:rPr>
                <w:rFonts w:cs="Times New Roman"/>
                <w:b/>
                <w:bCs/>
                <w:i/>
                <w:iCs/>
                <w:lang w:eastAsia="id-ID"/>
              </w:rPr>
            </w:pPr>
            <w:r w:rsidRPr="005F0814">
              <w:rPr>
                <w:rFonts w:cs="Times New Roman"/>
                <w:color w:val="000000"/>
              </w:rPr>
              <w:t>0,794</w:t>
            </w:r>
          </w:p>
        </w:tc>
        <w:tc>
          <w:tcPr>
            <w:tcW w:w="1559" w:type="dxa"/>
            <w:vAlign w:val="center"/>
          </w:tcPr>
          <w:p w14:paraId="641A9319" w14:textId="0BF6944C" w:rsidR="005F0814" w:rsidRPr="005F0814" w:rsidRDefault="005F0814" w:rsidP="005F0814">
            <w:pPr>
              <w:pStyle w:val="isitabel1"/>
              <w:jc w:val="center"/>
              <w:rPr>
                <w:rFonts w:cs="Times New Roman"/>
                <w:b/>
                <w:bCs/>
                <w:i/>
                <w:iCs/>
                <w:lang w:eastAsia="id-ID"/>
              </w:rPr>
            </w:pPr>
            <w:r w:rsidRPr="005F0814">
              <w:rPr>
                <w:rFonts w:cs="Times New Roman"/>
                <w:color w:val="000000"/>
              </w:rPr>
              <w:t>0,804</w:t>
            </w:r>
          </w:p>
        </w:tc>
      </w:tr>
      <w:tr w:rsidR="005F0814" w:rsidRPr="00FD5400" w14:paraId="5B96E518" w14:textId="77777777" w:rsidTr="005F0814">
        <w:trPr>
          <w:trHeight w:val="300"/>
          <w:tblHeader/>
        </w:trPr>
        <w:tc>
          <w:tcPr>
            <w:tcW w:w="1696" w:type="dxa"/>
            <w:shd w:val="clear" w:color="auto" w:fill="auto"/>
            <w:noWrap/>
            <w:vAlign w:val="center"/>
          </w:tcPr>
          <w:p w14:paraId="6874B7B5" w14:textId="68E10F61" w:rsidR="005F0814" w:rsidRPr="005F0814" w:rsidRDefault="005F0814" w:rsidP="005F0814">
            <w:pPr>
              <w:pStyle w:val="isitabel1"/>
              <w:jc w:val="center"/>
              <w:rPr>
                <w:lang w:eastAsia="id-ID"/>
              </w:rPr>
            </w:pPr>
            <w:r w:rsidRPr="005F0814">
              <w:rPr>
                <w:lang w:eastAsia="id-ID"/>
              </w:rPr>
              <w:t>3</w:t>
            </w:r>
          </w:p>
        </w:tc>
        <w:tc>
          <w:tcPr>
            <w:tcW w:w="1558" w:type="dxa"/>
            <w:vAlign w:val="center"/>
          </w:tcPr>
          <w:p w14:paraId="60B88E71" w14:textId="6291673B" w:rsidR="005F0814" w:rsidRPr="005F0814" w:rsidRDefault="005F0814" w:rsidP="005F0814">
            <w:pPr>
              <w:pStyle w:val="isitabel1"/>
              <w:jc w:val="center"/>
              <w:rPr>
                <w:rFonts w:cs="Times New Roman"/>
                <w:b/>
                <w:bCs/>
                <w:i/>
                <w:iCs/>
                <w:lang w:eastAsia="id-ID"/>
              </w:rPr>
            </w:pPr>
            <w:r w:rsidRPr="005F0814">
              <w:rPr>
                <w:rFonts w:cs="Times New Roman"/>
                <w:color w:val="000000"/>
              </w:rPr>
              <w:t>0,912</w:t>
            </w:r>
          </w:p>
        </w:tc>
        <w:tc>
          <w:tcPr>
            <w:tcW w:w="1559" w:type="dxa"/>
            <w:shd w:val="clear" w:color="auto" w:fill="auto"/>
            <w:noWrap/>
            <w:vAlign w:val="center"/>
          </w:tcPr>
          <w:p w14:paraId="233D7046" w14:textId="4330DB8C" w:rsidR="005F0814" w:rsidRPr="005F0814" w:rsidRDefault="005F0814" w:rsidP="005F0814">
            <w:pPr>
              <w:pStyle w:val="isitabel1"/>
              <w:jc w:val="center"/>
              <w:rPr>
                <w:rFonts w:cs="Times New Roman"/>
                <w:b/>
                <w:bCs/>
                <w:i/>
                <w:iCs/>
                <w:lang w:eastAsia="id-ID"/>
              </w:rPr>
            </w:pPr>
            <w:r w:rsidRPr="005F0814">
              <w:rPr>
                <w:rFonts w:cs="Times New Roman"/>
                <w:color w:val="000000"/>
              </w:rPr>
              <w:t>0,836</w:t>
            </w:r>
          </w:p>
        </w:tc>
        <w:tc>
          <w:tcPr>
            <w:tcW w:w="1558" w:type="dxa"/>
            <w:vAlign w:val="center"/>
          </w:tcPr>
          <w:p w14:paraId="07090480" w14:textId="32B2AA2F" w:rsidR="005F0814" w:rsidRPr="005F0814" w:rsidRDefault="005F0814" w:rsidP="005F0814">
            <w:pPr>
              <w:pStyle w:val="isitabel1"/>
              <w:jc w:val="center"/>
              <w:rPr>
                <w:rFonts w:cs="Times New Roman"/>
                <w:b/>
                <w:bCs/>
                <w:i/>
                <w:iCs/>
                <w:lang w:eastAsia="id-ID"/>
              </w:rPr>
            </w:pPr>
            <w:r w:rsidRPr="005F0814">
              <w:rPr>
                <w:rFonts w:cs="Times New Roman"/>
                <w:color w:val="000000"/>
              </w:rPr>
              <w:t>0,801</w:t>
            </w:r>
          </w:p>
        </w:tc>
        <w:tc>
          <w:tcPr>
            <w:tcW w:w="1559" w:type="dxa"/>
            <w:vAlign w:val="center"/>
          </w:tcPr>
          <w:p w14:paraId="7FFE5885" w14:textId="7127EF62" w:rsidR="005F0814" w:rsidRPr="005F0814" w:rsidRDefault="005F0814" w:rsidP="005F0814">
            <w:pPr>
              <w:pStyle w:val="isitabel1"/>
              <w:jc w:val="center"/>
              <w:rPr>
                <w:rFonts w:cs="Times New Roman"/>
                <w:b/>
                <w:bCs/>
                <w:i/>
                <w:iCs/>
                <w:lang w:eastAsia="id-ID"/>
              </w:rPr>
            </w:pPr>
            <w:r w:rsidRPr="005F0814">
              <w:rPr>
                <w:rFonts w:cs="Times New Roman"/>
                <w:color w:val="000000"/>
              </w:rPr>
              <w:t>0,818</w:t>
            </w:r>
          </w:p>
        </w:tc>
      </w:tr>
      <w:tr w:rsidR="005F0814" w:rsidRPr="00FD5400" w14:paraId="784962D7" w14:textId="77777777" w:rsidTr="005F0814">
        <w:trPr>
          <w:trHeight w:val="300"/>
          <w:tblHeader/>
        </w:trPr>
        <w:tc>
          <w:tcPr>
            <w:tcW w:w="1696" w:type="dxa"/>
            <w:shd w:val="clear" w:color="auto" w:fill="auto"/>
            <w:noWrap/>
            <w:vAlign w:val="center"/>
          </w:tcPr>
          <w:p w14:paraId="4B92D062" w14:textId="1D17ED62" w:rsidR="005F0814" w:rsidRPr="005F0814" w:rsidRDefault="005F0814" w:rsidP="005F0814">
            <w:pPr>
              <w:pStyle w:val="isitabel1"/>
              <w:jc w:val="center"/>
              <w:rPr>
                <w:lang w:eastAsia="id-ID"/>
              </w:rPr>
            </w:pPr>
            <w:r>
              <w:rPr>
                <w:lang w:eastAsia="id-ID"/>
              </w:rPr>
              <w:t>4</w:t>
            </w:r>
          </w:p>
        </w:tc>
        <w:tc>
          <w:tcPr>
            <w:tcW w:w="1558" w:type="dxa"/>
            <w:vAlign w:val="center"/>
          </w:tcPr>
          <w:p w14:paraId="5A511C49" w14:textId="34837046" w:rsidR="005F0814" w:rsidRPr="005F0814" w:rsidRDefault="005F0814" w:rsidP="005F0814">
            <w:pPr>
              <w:pStyle w:val="isitabel1"/>
              <w:jc w:val="center"/>
              <w:rPr>
                <w:rFonts w:cs="Times New Roman"/>
                <w:b/>
                <w:bCs/>
                <w:i/>
                <w:iCs/>
                <w:lang w:eastAsia="id-ID"/>
              </w:rPr>
            </w:pPr>
            <w:r w:rsidRPr="005F0814">
              <w:rPr>
                <w:rFonts w:cs="Times New Roman"/>
                <w:color w:val="000000"/>
              </w:rPr>
              <w:t>0,939</w:t>
            </w:r>
          </w:p>
        </w:tc>
        <w:tc>
          <w:tcPr>
            <w:tcW w:w="1559" w:type="dxa"/>
            <w:shd w:val="clear" w:color="auto" w:fill="auto"/>
            <w:noWrap/>
            <w:vAlign w:val="center"/>
          </w:tcPr>
          <w:p w14:paraId="74B710CE" w14:textId="3DC65A98" w:rsidR="005F0814" w:rsidRPr="005F0814" w:rsidRDefault="005F0814" w:rsidP="005F0814">
            <w:pPr>
              <w:pStyle w:val="isitabel1"/>
              <w:jc w:val="center"/>
              <w:rPr>
                <w:rFonts w:cs="Times New Roman"/>
                <w:b/>
                <w:bCs/>
                <w:i/>
                <w:iCs/>
                <w:lang w:eastAsia="id-ID"/>
              </w:rPr>
            </w:pPr>
            <w:r w:rsidRPr="005F0814">
              <w:rPr>
                <w:rFonts w:cs="Times New Roman"/>
                <w:color w:val="000000"/>
              </w:rPr>
              <w:t>0,850</w:t>
            </w:r>
          </w:p>
        </w:tc>
        <w:tc>
          <w:tcPr>
            <w:tcW w:w="1558" w:type="dxa"/>
            <w:vAlign w:val="center"/>
          </w:tcPr>
          <w:p w14:paraId="2E0CAB71" w14:textId="5640AD33" w:rsidR="005F0814" w:rsidRPr="005F0814" w:rsidRDefault="005F0814" w:rsidP="005F0814">
            <w:pPr>
              <w:pStyle w:val="isitabel1"/>
              <w:jc w:val="center"/>
              <w:rPr>
                <w:rFonts w:cs="Times New Roman"/>
                <w:b/>
                <w:bCs/>
                <w:i/>
                <w:iCs/>
                <w:lang w:eastAsia="id-ID"/>
              </w:rPr>
            </w:pPr>
            <w:r w:rsidRPr="005F0814">
              <w:rPr>
                <w:rFonts w:cs="Times New Roman"/>
                <w:color w:val="000000"/>
              </w:rPr>
              <w:t>0,839</w:t>
            </w:r>
          </w:p>
        </w:tc>
        <w:tc>
          <w:tcPr>
            <w:tcW w:w="1559" w:type="dxa"/>
            <w:vAlign w:val="center"/>
          </w:tcPr>
          <w:p w14:paraId="3719EA97" w14:textId="0AA161B7" w:rsidR="005F0814" w:rsidRPr="005F0814" w:rsidRDefault="005F0814" w:rsidP="005F0814">
            <w:pPr>
              <w:pStyle w:val="isitabel1"/>
              <w:jc w:val="center"/>
              <w:rPr>
                <w:rFonts w:cs="Times New Roman"/>
                <w:b/>
                <w:bCs/>
                <w:i/>
                <w:iCs/>
                <w:lang w:eastAsia="id-ID"/>
              </w:rPr>
            </w:pPr>
            <w:r w:rsidRPr="005F0814">
              <w:rPr>
                <w:rFonts w:cs="Times New Roman"/>
                <w:color w:val="000000"/>
              </w:rPr>
              <w:t>0,844</w:t>
            </w:r>
          </w:p>
        </w:tc>
      </w:tr>
      <w:tr w:rsidR="005F0814" w:rsidRPr="00FD5400" w14:paraId="44E51972" w14:textId="77777777" w:rsidTr="005F0814">
        <w:trPr>
          <w:trHeight w:val="300"/>
          <w:tblHeader/>
        </w:trPr>
        <w:tc>
          <w:tcPr>
            <w:tcW w:w="1696" w:type="dxa"/>
            <w:shd w:val="clear" w:color="auto" w:fill="auto"/>
            <w:noWrap/>
            <w:vAlign w:val="center"/>
          </w:tcPr>
          <w:p w14:paraId="429DD17C" w14:textId="39FA86B8" w:rsidR="005F0814" w:rsidRPr="005F0814" w:rsidRDefault="005F0814" w:rsidP="005F0814">
            <w:pPr>
              <w:pStyle w:val="isitabel1"/>
              <w:jc w:val="center"/>
              <w:rPr>
                <w:lang w:eastAsia="id-ID"/>
              </w:rPr>
            </w:pPr>
            <w:r>
              <w:rPr>
                <w:lang w:eastAsia="id-ID"/>
              </w:rPr>
              <w:t>5</w:t>
            </w:r>
          </w:p>
        </w:tc>
        <w:tc>
          <w:tcPr>
            <w:tcW w:w="1558" w:type="dxa"/>
            <w:vAlign w:val="center"/>
          </w:tcPr>
          <w:p w14:paraId="3B7A5511" w14:textId="4C7F9458" w:rsidR="005F0814" w:rsidRPr="005F0814" w:rsidRDefault="005F0814" w:rsidP="005F0814">
            <w:pPr>
              <w:pStyle w:val="isitabel1"/>
              <w:jc w:val="center"/>
              <w:rPr>
                <w:rFonts w:cs="Times New Roman"/>
                <w:b/>
                <w:bCs/>
                <w:i/>
                <w:iCs/>
                <w:lang w:eastAsia="id-ID"/>
              </w:rPr>
            </w:pPr>
            <w:r w:rsidRPr="005F0814">
              <w:rPr>
                <w:rFonts w:cs="Times New Roman"/>
                <w:color w:val="000000"/>
              </w:rPr>
              <w:t>0,951</w:t>
            </w:r>
          </w:p>
        </w:tc>
        <w:tc>
          <w:tcPr>
            <w:tcW w:w="1559" w:type="dxa"/>
            <w:shd w:val="clear" w:color="auto" w:fill="auto"/>
            <w:noWrap/>
            <w:vAlign w:val="center"/>
          </w:tcPr>
          <w:p w14:paraId="5F1E50E7" w14:textId="7E29C713" w:rsidR="005F0814" w:rsidRPr="005F0814" w:rsidRDefault="005F0814" w:rsidP="005F0814">
            <w:pPr>
              <w:pStyle w:val="isitabel1"/>
              <w:jc w:val="center"/>
              <w:rPr>
                <w:rFonts w:cs="Times New Roman"/>
                <w:b/>
                <w:bCs/>
                <w:i/>
                <w:iCs/>
                <w:lang w:eastAsia="id-ID"/>
              </w:rPr>
            </w:pPr>
            <w:r w:rsidRPr="005F0814">
              <w:rPr>
                <w:rFonts w:cs="Times New Roman"/>
                <w:color w:val="000000"/>
              </w:rPr>
              <w:t>0,875</w:t>
            </w:r>
          </w:p>
        </w:tc>
        <w:tc>
          <w:tcPr>
            <w:tcW w:w="1558" w:type="dxa"/>
            <w:vAlign w:val="center"/>
          </w:tcPr>
          <w:p w14:paraId="2912A50E" w14:textId="27EF4682" w:rsidR="005F0814" w:rsidRPr="005F0814" w:rsidRDefault="005F0814" w:rsidP="005F0814">
            <w:pPr>
              <w:pStyle w:val="isitabel1"/>
              <w:jc w:val="center"/>
              <w:rPr>
                <w:rFonts w:cs="Times New Roman"/>
                <w:b/>
                <w:bCs/>
                <w:i/>
                <w:iCs/>
                <w:lang w:eastAsia="id-ID"/>
              </w:rPr>
            </w:pPr>
            <w:r w:rsidRPr="005F0814">
              <w:rPr>
                <w:rFonts w:cs="Times New Roman"/>
                <w:color w:val="000000"/>
              </w:rPr>
              <w:t>0,872</w:t>
            </w:r>
          </w:p>
        </w:tc>
        <w:tc>
          <w:tcPr>
            <w:tcW w:w="1559" w:type="dxa"/>
            <w:vAlign w:val="center"/>
          </w:tcPr>
          <w:p w14:paraId="4B52DC95" w14:textId="7B82B12B" w:rsidR="005F0814" w:rsidRPr="005F0814" w:rsidRDefault="005F0814" w:rsidP="005F0814">
            <w:pPr>
              <w:pStyle w:val="isitabel1"/>
              <w:jc w:val="center"/>
              <w:rPr>
                <w:rFonts w:cs="Times New Roman"/>
                <w:b/>
                <w:bCs/>
                <w:i/>
                <w:iCs/>
                <w:lang w:eastAsia="id-ID"/>
              </w:rPr>
            </w:pPr>
            <w:r w:rsidRPr="005F0814">
              <w:rPr>
                <w:rFonts w:cs="Times New Roman"/>
                <w:color w:val="000000"/>
              </w:rPr>
              <w:t>0,874</w:t>
            </w:r>
          </w:p>
        </w:tc>
      </w:tr>
      <w:tr w:rsidR="005F0814" w:rsidRPr="00FD5400" w14:paraId="64A1A94B" w14:textId="77777777" w:rsidTr="005F0814">
        <w:trPr>
          <w:trHeight w:val="300"/>
          <w:tblHeader/>
        </w:trPr>
        <w:tc>
          <w:tcPr>
            <w:tcW w:w="1696" w:type="dxa"/>
            <w:shd w:val="clear" w:color="auto" w:fill="auto"/>
            <w:noWrap/>
            <w:vAlign w:val="center"/>
          </w:tcPr>
          <w:p w14:paraId="3E7670B2" w14:textId="5B0F0A92" w:rsidR="005F0814" w:rsidRPr="005F0814" w:rsidRDefault="005F0814" w:rsidP="005F0814">
            <w:pPr>
              <w:pStyle w:val="isitabel1"/>
              <w:jc w:val="center"/>
              <w:rPr>
                <w:lang w:eastAsia="id-ID"/>
              </w:rPr>
            </w:pPr>
            <w:r>
              <w:rPr>
                <w:lang w:eastAsia="id-ID"/>
              </w:rPr>
              <w:t>6</w:t>
            </w:r>
          </w:p>
        </w:tc>
        <w:tc>
          <w:tcPr>
            <w:tcW w:w="1558" w:type="dxa"/>
            <w:vAlign w:val="center"/>
          </w:tcPr>
          <w:p w14:paraId="60CE3F7E" w14:textId="5680B6AD" w:rsidR="005F0814" w:rsidRPr="005F0814" w:rsidRDefault="005F0814" w:rsidP="005F0814">
            <w:pPr>
              <w:pStyle w:val="isitabel1"/>
              <w:jc w:val="center"/>
              <w:rPr>
                <w:rFonts w:cs="Times New Roman"/>
                <w:b/>
                <w:bCs/>
                <w:i/>
                <w:iCs/>
                <w:lang w:eastAsia="id-ID"/>
              </w:rPr>
            </w:pPr>
            <w:r w:rsidRPr="005F0814">
              <w:rPr>
                <w:rFonts w:cs="Times New Roman"/>
                <w:color w:val="000000"/>
              </w:rPr>
              <w:t>0,910</w:t>
            </w:r>
          </w:p>
        </w:tc>
        <w:tc>
          <w:tcPr>
            <w:tcW w:w="1559" w:type="dxa"/>
            <w:shd w:val="clear" w:color="auto" w:fill="auto"/>
            <w:noWrap/>
            <w:vAlign w:val="center"/>
          </w:tcPr>
          <w:p w14:paraId="6366B504" w14:textId="75A09F03" w:rsidR="005F0814" w:rsidRPr="005F0814" w:rsidRDefault="005F0814" w:rsidP="005F0814">
            <w:pPr>
              <w:pStyle w:val="isitabel1"/>
              <w:jc w:val="center"/>
              <w:rPr>
                <w:rFonts w:cs="Times New Roman"/>
                <w:b/>
                <w:bCs/>
                <w:i/>
                <w:iCs/>
                <w:lang w:eastAsia="id-ID"/>
              </w:rPr>
            </w:pPr>
            <w:r w:rsidRPr="005F0814">
              <w:rPr>
                <w:rFonts w:cs="Times New Roman"/>
                <w:color w:val="000000"/>
              </w:rPr>
              <w:t>0,766</w:t>
            </w:r>
          </w:p>
        </w:tc>
        <w:tc>
          <w:tcPr>
            <w:tcW w:w="1558" w:type="dxa"/>
            <w:vAlign w:val="center"/>
          </w:tcPr>
          <w:p w14:paraId="763B3809" w14:textId="7CBB2D60" w:rsidR="005F0814" w:rsidRPr="005F0814" w:rsidRDefault="005F0814" w:rsidP="005F0814">
            <w:pPr>
              <w:pStyle w:val="isitabel1"/>
              <w:jc w:val="center"/>
              <w:rPr>
                <w:rFonts w:cs="Times New Roman"/>
                <w:b/>
                <w:bCs/>
                <w:i/>
                <w:iCs/>
                <w:lang w:eastAsia="id-ID"/>
              </w:rPr>
            </w:pPr>
            <w:r w:rsidRPr="005F0814">
              <w:rPr>
                <w:rFonts w:cs="Times New Roman"/>
                <w:color w:val="000000"/>
              </w:rPr>
              <w:t>0,775</w:t>
            </w:r>
          </w:p>
        </w:tc>
        <w:tc>
          <w:tcPr>
            <w:tcW w:w="1559" w:type="dxa"/>
            <w:vAlign w:val="center"/>
          </w:tcPr>
          <w:p w14:paraId="58E1AC73" w14:textId="369C4052" w:rsidR="005F0814" w:rsidRPr="005F0814" w:rsidRDefault="005F0814" w:rsidP="005F0814">
            <w:pPr>
              <w:pStyle w:val="isitabel1"/>
              <w:jc w:val="center"/>
              <w:rPr>
                <w:rFonts w:cs="Times New Roman"/>
                <w:b/>
                <w:bCs/>
                <w:i/>
                <w:iCs/>
                <w:lang w:eastAsia="id-ID"/>
              </w:rPr>
            </w:pPr>
            <w:r w:rsidRPr="005F0814">
              <w:rPr>
                <w:rFonts w:cs="Times New Roman"/>
                <w:color w:val="000000"/>
              </w:rPr>
              <w:t>0,771</w:t>
            </w:r>
          </w:p>
        </w:tc>
      </w:tr>
      <w:tr w:rsidR="005F0814" w:rsidRPr="00FD5400" w14:paraId="7FF2FD7E" w14:textId="77777777" w:rsidTr="005F0814">
        <w:trPr>
          <w:trHeight w:val="300"/>
          <w:tblHeader/>
        </w:trPr>
        <w:tc>
          <w:tcPr>
            <w:tcW w:w="1696" w:type="dxa"/>
            <w:shd w:val="clear" w:color="auto" w:fill="auto"/>
            <w:noWrap/>
            <w:vAlign w:val="center"/>
          </w:tcPr>
          <w:p w14:paraId="75DB894F" w14:textId="6B15790C" w:rsidR="005F0814" w:rsidRPr="005F0814" w:rsidRDefault="005F0814" w:rsidP="005F0814">
            <w:pPr>
              <w:pStyle w:val="isitabel1"/>
              <w:jc w:val="center"/>
              <w:rPr>
                <w:lang w:eastAsia="id-ID"/>
              </w:rPr>
            </w:pPr>
            <w:r>
              <w:rPr>
                <w:lang w:eastAsia="id-ID"/>
              </w:rPr>
              <w:t>7</w:t>
            </w:r>
          </w:p>
        </w:tc>
        <w:tc>
          <w:tcPr>
            <w:tcW w:w="1558" w:type="dxa"/>
            <w:vAlign w:val="center"/>
          </w:tcPr>
          <w:p w14:paraId="022F9589" w14:textId="2A9D86B4" w:rsidR="005F0814" w:rsidRPr="005F0814" w:rsidRDefault="005F0814" w:rsidP="005F0814">
            <w:pPr>
              <w:pStyle w:val="isitabel1"/>
              <w:jc w:val="center"/>
              <w:rPr>
                <w:rFonts w:cs="Times New Roman"/>
                <w:b/>
                <w:bCs/>
                <w:i/>
                <w:iCs/>
                <w:lang w:eastAsia="id-ID"/>
              </w:rPr>
            </w:pPr>
            <w:r w:rsidRPr="005F0814">
              <w:rPr>
                <w:rFonts w:cs="Times New Roman"/>
                <w:color w:val="000000"/>
              </w:rPr>
              <w:t>0,927</w:t>
            </w:r>
          </w:p>
        </w:tc>
        <w:tc>
          <w:tcPr>
            <w:tcW w:w="1559" w:type="dxa"/>
            <w:shd w:val="clear" w:color="auto" w:fill="auto"/>
            <w:noWrap/>
            <w:vAlign w:val="center"/>
          </w:tcPr>
          <w:p w14:paraId="768869BB" w14:textId="1D2DE99A" w:rsidR="005F0814" w:rsidRPr="005F0814" w:rsidRDefault="005F0814" w:rsidP="005F0814">
            <w:pPr>
              <w:pStyle w:val="isitabel1"/>
              <w:jc w:val="center"/>
              <w:rPr>
                <w:rFonts w:cs="Times New Roman"/>
                <w:b/>
                <w:bCs/>
                <w:i/>
                <w:iCs/>
                <w:lang w:eastAsia="id-ID"/>
              </w:rPr>
            </w:pPr>
            <w:r w:rsidRPr="005F0814">
              <w:rPr>
                <w:rFonts w:cs="Times New Roman"/>
                <w:color w:val="000000"/>
              </w:rPr>
              <w:t>0,826</w:t>
            </w:r>
          </w:p>
        </w:tc>
        <w:tc>
          <w:tcPr>
            <w:tcW w:w="1558" w:type="dxa"/>
            <w:vAlign w:val="center"/>
          </w:tcPr>
          <w:p w14:paraId="6A4D1748" w14:textId="6B164425" w:rsidR="005F0814" w:rsidRPr="005F0814" w:rsidRDefault="005F0814" w:rsidP="005F0814">
            <w:pPr>
              <w:pStyle w:val="isitabel1"/>
              <w:jc w:val="center"/>
              <w:rPr>
                <w:rFonts w:cs="Times New Roman"/>
                <w:b/>
                <w:bCs/>
                <w:i/>
                <w:iCs/>
                <w:lang w:eastAsia="id-ID"/>
              </w:rPr>
            </w:pPr>
            <w:r w:rsidRPr="005F0814">
              <w:rPr>
                <w:rFonts w:cs="Times New Roman"/>
                <w:color w:val="000000"/>
              </w:rPr>
              <w:t>0,834</w:t>
            </w:r>
          </w:p>
        </w:tc>
        <w:tc>
          <w:tcPr>
            <w:tcW w:w="1559" w:type="dxa"/>
            <w:vAlign w:val="center"/>
          </w:tcPr>
          <w:p w14:paraId="2A8308BD" w14:textId="72392E6D" w:rsidR="005F0814" w:rsidRPr="005F0814" w:rsidRDefault="005F0814" w:rsidP="005F0814">
            <w:pPr>
              <w:pStyle w:val="isitabel1"/>
              <w:jc w:val="center"/>
              <w:rPr>
                <w:rFonts w:cs="Times New Roman"/>
                <w:b/>
                <w:bCs/>
                <w:i/>
                <w:iCs/>
                <w:lang w:eastAsia="id-ID"/>
              </w:rPr>
            </w:pPr>
            <w:r w:rsidRPr="005F0814">
              <w:rPr>
                <w:rFonts w:cs="Times New Roman"/>
                <w:color w:val="000000"/>
              </w:rPr>
              <w:t>0,830</w:t>
            </w:r>
          </w:p>
        </w:tc>
      </w:tr>
      <w:tr w:rsidR="005F0814" w:rsidRPr="00FD5400" w14:paraId="7A265605" w14:textId="77777777" w:rsidTr="005F0814">
        <w:trPr>
          <w:trHeight w:val="300"/>
          <w:tblHeader/>
        </w:trPr>
        <w:tc>
          <w:tcPr>
            <w:tcW w:w="1696" w:type="dxa"/>
            <w:shd w:val="clear" w:color="auto" w:fill="auto"/>
            <w:noWrap/>
            <w:vAlign w:val="center"/>
          </w:tcPr>
          <w:p w14:paraId="261CCF02" w14:textId="31D1C4C9" w:rsidR="005F0814" w:rsidRPr="005F0814" w:rsidRDefault="005F0814" w:rsidP="005F0814">
            <w:pPr>
              <w:pStyle w:val="isitabel1"/>
              <w:jc w:val="center"/>
              <w:rPr>
                <w:lang w:eastAsia="id-ID"/>
              </w:rPr>
            </w:pPr>
            <w:r>
              <w:rPr>
                <w:lang w:eastAsia="id-ID"/>
              </w:rPr>
              <w:t>8</w:t>
            </w:r>
          </w:p>
        </w:tc>
        <w:tc>
          <w:tcPr>
            <w:tcW w:w="1558" w:type="dxa"/>
            <w:vAlign w:val="center"/>
          </w:tcPr>
          <w:p w14:paraId="3A3E3740" w14:textId="070A6C1F" w:rsidR="005F0814" w:rsidRPr="005F0814" w:rsidRDefault="005F0814" w:rsidP="005F0814">
            <w:pPr>
              <w:pStyle w:val="isitabel1"/>
              <w:jc w:val="center"/>
              <w:rPr>
                <w:rFonts w:cs="Times New Roman"/>
                <w:b/>
                <w:bCs/>
                <w:i/>
                <w:iCs/>
                <w:lang w:eastAsia="id-ID"/>
              </w:rPr>
            </w:pPr>
            <w:r w:rsidRPr="005F0814">
              <w:rPr>
                <w:rFonts w:cs="Times New Roman"/>
                <w:color w:val="000000"/>
              </w:rPr>
              <w:t>0,928</w:t>
            </w:r>
          </w:p>
        </w:tc>
        <w:tc>
          <w:tcPr>
            <w:tcW w:w="1559" w:type="dxa"/>
            <w:shd w:val="clear" w:color="auto" w:fill="auto"/>
            <w:noWrap/>
            <w:vAlign w:val="center"/>
          </w:tcPr>
          <w:p w14:paraId="7FDA5C93" w14:textId="531469F1" w:rsidR="005F0814" w:rsidRPr="005F0814" w:rsidRDefault="005F0814" w:rsidP="005F0814">
            <w:pPr>
              <w:pStyle w:val="isitabel1"/>
              <w:jc w:val="center"/>
              <w:rPr>
                <w:rFonts w:cs="Times New Roman"/>
                <w:b/>
                <w:bCs/>
                <w:i/>
                <w:iCs/>
                <w:lang w:eastAsia="id-ID"/>
              </w:rPr>
            </w:pPr>
            <w:r w:rsidRPr="005F0814">
              <w:rPr>
                <w:rFonts w:cs="Times New Roman"/>
                <w:color w:val="000000"/>
              </w:rPr>
              <w:t>0,827</w:t>
            </w:r>
          </w:p>
        </w:tc>
        <w:tc>
          <w:tcPr>
            <w:tcW w:w="1558" w:type="dxa"/>
            <w:vAlign w:val="center"/>
          </w:tcPr>
          <w:p w14:paraId="771E7ACB" w14:textId="62A26AF1" w:rsidR="005F0814" w:rsidRPr="005F0814" w:rsidRDefault="005F0814" w:rsidP="005F0814">
            <w:pPr>
              <w:pStyle w:val="isitabel1"/>
              <w:jc w:val="center"/>
              <w:rPr>
                <w:rFonts w:cs="Times New Roman"/>
                <w:b/>
                <w:bCs/>
                <w:i/>
                <w:iCs/>
                <w:lang w:eastAsia="id-ID"/>
              </w:rPr>
            </w:pPr>
            <w:r w:rsidRPr="005F0814">
              <w:rPr>
                <w:rFonts w:cs="Times New Roman"/>
                <w:color w:val="000000"/>
              </w:rPr>
              <w:t>0,834</w:t>
            </w:r>
          </w:p>
        </w:tc>
        <w:tc>
          <w:tcPr>
            <w:tcW w:w="1559" w:type="dxa"/>
            <w:vAlign w:val="center"/>
          </w:tcPr>
          <w:p w14:paraId="6759C6A3" w14:textId="30AFDEFE" w:rsidR="005F0814" w:rsidRPr="005F0814" w:rsidRDefault="005F0814" w:rsidP="005F0814">
            <w:pPr>
              <w:pStyle w:val="isitabel1"/>
              <w:jc w:val="center"/>
              <w:rPr>
                <w:rFonts w:cs="Times New Roman"/>
                <w:b/>
                <w:bCs/>
                <w:i/>
                <w:iCs/>
                <w:lang w:eastAsia="id-ID"/>
              </w:rPr>
            </w:pPr>
            <w:r w:rsidRPr="005F0814">
              <w:rPr>
                <w:rFonts w:cs="Times New Roman"/>
                <w:color w:val="000000"/>
              </w:rPr>
              <w:t>0,831</w:t>
            </w:r>
          </w:p>
        </w:tc>
      </w:tr>
      <w:tr w:rsidR="005F0814" w:rsidRPr="00FD5400" w14:paraId="39F16BD4" w14:textId="77777777" w:rsidTr="005F0814">
        <w:trPr>
          <w:trHeight w:val="300"/>
          <w:tblHeader/>
        </w:trPr>
        <w:tc>
          <w:tcPr>
            <w:tcW w:w="1696" w:type="dxa"/>
            <w:shd w:val="clear" w:color="auto" w:fill="auto"/>
            <w:noWrap/>
            <w:vAlign w:val="center"/>
          </w:tcPr>
          <w:p w14:paraId="0727AC28" w14:textId="57771D92" w:rsidR="005F0814" w:rsidRPr="005F0814" w:rsidRDefault="005F0814" w:rsidP="005F0814">
            <w:pPr>
              <w:pStyle w:val="isitabel1"/>
              <w:jc w:val="center"/>
              <w:rPr>
                <w:lang w:eastAsia="id-ID"/>
              </w:rPr>
            </w:pPr>
            <w:r>
              <w:rPr>
                <w:lang w:eastAsia="id-ID"/>
              </w:rPr>
              <w:t>9</w:t>
            </w:r>
          </w:p>
        </w:tc>
        <w:tc>
          <w:tcPr>
            <w:tcW w:w="1558" w:type="dxa"/>
            <w:vAlign w:val="center"/>
          </w:tcPr>
          <w:p w14:paraId="1804294A" w14:textId="3C5070D7" w:rsidR="005F0814" w:rsidRPr="005F0814" w:rsidRDefault="005F0814" w:rsidP="005F0814">
            <w:pPr>
              <w:pStyle w:val="isitabel1"/>
              <w:jc w:val="center"/>
              <w:rPr>
                <w:rFonts w:cs="Times New Roman"/>
                <w:b/>
                <w:bCs/>
                <w:i/>
                <w:iCs/>
                <w:lang w:eastAsia="id-ID"/>
              </w:rPr>
            </w:pPr>
            <w:r w:rsidRPr="005F0814">
              <w:rPr>
                <w:rFonts w:cs="Times New Roman"/>
                <w:color w:val="000000"/>
              </w:rPr>
              <w:t>0,923</w:t>
            </w:r>
          </w:p>
        </w:tc>
        <w:tc>
          <w:tcPr>
            <w:tcW w:w="1559" w:type="dxa"/>
            <w:shd w:val="clear" w:color="auto" w:fill="auto"/>
            <w:noWrap/>
            <w:vAlign w:val="center"/>
          </w:tcPr>
          <w:p w14:paraId="72B0BC8B" w14:textId="77B4E0AE" w:rsidR="005F0814" w:rsidRPr="005F0814" w:rsidRDefault="005F0814" w:rsidP="005F0814">
            <w:pPr>
              <w:pStyle w:val="isitabel1"/>
              <w:jc w:val="center"/>
              <w:rPr>
                <w:rFonts w:cs="Times New Roman"/>
                <w:b/>
                <w:bCs/>
                <w:i/>
                <w:iCs/>
                <w:lang w:eastAsia="id-ID"/>
              </w:rPr>
            </w:pPr>
            <w:r w:rsidRPr="005F0814">
              <w:rPr>
                <w:rFonts w:cs="Times New Roman"/>
                <w:color w:val="000000"/>
              </w:rPr>
              <w:t>0,845</w:t>
            </w:r>
          </w:p>
        </w:tc>
        <w:tc>
          <w:tcPr>
            <w:tcW w:w="1558" w:type="dxa"/>
            <w:vAlign w:val="center"/>
          </w:tcPr>
          <w:p w14:paraId="013E1756" w14:textId="69C9CF2B" w:rsidR="005F0814" w:rsidRPr="005F0814" w:rsidRDefault="005F0814" w:rsidP="005F0814">
            <w:pPr>
              <w:pStyle w:val="isitabel1"/>
              <w:jc w:val="center"/>
              <w:rPr>
                <w:rFonts w:cs="Times New Roman"/>
                <w:b/>
                <w:bCs/>
                <w:i/>
                <w:iCs/>
                <w:lang w:eastAsia="id-ID"/>
              </w:rPr>
            </w:pPr>
            <w:r w:rsidRPr="005F0814">
              <w:rPr>
                <w:rFonts w:cs="Times New Roman"/>
                <w:color w:val="000000"/>
              </w:rPr>
              <w:t>0,832</w:t>
            </w:r>
          </w:p>
        </w:tc>
        <w:tc>
          <w:tcPr>
            <w:tcW w:w="1559" w:type="dxa"/>
            <w:vAlign w:val="center"/>
          </w:tcPr>
          <w:p w14:paraId="4611F504" w14:textId="50A55734" w:rsidR="005F0814" w:rsidRPr="005F0814" w:rsidRDefault="005F0814" w:rsidP="005F0814">
            <w:pPr>
              <w:pStyle w:val="isitabel1"/>
              <w:jc w:val="center"/>
              <w:rPr>
                <w:rFonts w:cs="Times New Roman"/>
                <w:b/>
                <w:bCs/>
                <w:i/>
                <w:iCs/>
                <w:lang w:eastAsia="id-ID"/>
              </w:rPr>
            </w:pPr>
            <w:r w:rsidRPr="005F0814">
              <w:rPr>
                <w:rFonts w:cs="Times New Roman"/>
                <w:color w:val="000000"/>
              </w:rPr>
              <w:t>0,838</w:t>
            </w:r>
          </w:p>
        </w:tc>
      </w:tr>
      <w:tr w:rsidR="005F0814" w:rsidRPr="00FD5400" w14:paraId="184EB259" w14:textId="77777777" w:rsidTr="005F0814">
        <w:trPr>
          <w:trHeight w:val="300"/>
          <w:tblHeader/>
        </w:trPr>
        <w:tc>
          <w:tcPr>
            <w:tcW w:w="1696" w:type="dxa"/>
            <w:shd w:val="clear" w:color="auto" w:fill="auto"/>
            <w:noWrap/>
            <w:vAlign w:val="center"/>
          </w:tcPr>
          <w:p w14:paraId="56B5014D" w14:textId="628CCFE9" w:rsidR="005F0814" w:rsidRPr="005F0814" w:rsidRDefault="005F0814" w:rsidP="005F0814">
            <w:pPr>
              <w:pStyle w:val="isitabel1"/>
              <w:jc w:val="center"/>
              <w:rPr>
                <w:lang w:eastAsia="id-ID"/>
              </w:rPr>
            </w:pPr>
            <w:r>
              <w:rPr>
                <w:lang w:eastAsia="id-ID"/>
              </w:rPr>
              <w:t>10</w:t>
            </w:r>
          </w:p>
        </w:tc>
        <w:tc>
          <w:tcPr>
            <w:tcW w:w="1558" w:type="dxa"/>
            <w:vAlign w:val="center"/>
          </w:tcPr>
          <w:p w14:paraId="78FFC202" w14:textId="51E98E1E" w:rsidR="005F0814" w:rsidRPr="005F0814" w:rsidRDefault="005F0814" w:rsidP="005F0814">
            <w:pPr>
              <w:pStyle w:val="isitabel1"/>
              <w:jc w:val="center"/>
              <w:rPr>
                <w:rFonts w:cs="Times New Roman"/>
                <w:b/>
                <w:bCs/>
                <w:i/>
                <w:iCs/>
                <w:lang w:eastAsia="id-ID"/>
              </w:rPr>
            </w:pPr>
            <w:r w:rsidRPr="005F0814">
              <w:rPr>
                <w:rFonts w:cs="Times New Roman"/>
                <w:color w:val="000000"/>
              </w:rPr>
              <w:t>0,948</w:t>
            </w:r>
          </w:p>
        </w:tc>
        <w:tc>
          <w:tcPr>
            <w:tcW w:w="1559" w:type="dxa"/>
            <w:shd w:val="clear" w:color="auto" w:fill="auto"/>
            <w:noWrap/>
            <w:vAlign w:val="center"/>
          </w:tcPr>
          <w:p w14:paraId="06C2BB2B" w14:textId="33F617BF" w:rsidR="005F0814" w:rsidRPr="005F0814" w:rsidRDefault="005F0814" w:rsidP="005F0814">
            <w:pPr>
              <w:pStyle w:val="isitabel1"/>
              <w:jc w:val="center"/>
              <w:rPr>
                <w:rFonts w:cs="Times New Roman"/>
                <w:b/>
                <w:bCs/>
                <w:i/>
                <w:iCs/>
                <w:lang w:eastAsia="id-ID"/>
              </w:rPr>
            </w:pPr>
            <w:r w:rsidRPr="005F0814">
              <w:rPr>
                <w:rFonts w:cs="Times New Roman"/>
                <w:color w:val="000000"/>
              </w:rPr>
              <w:t>0,864</w:t>
            </w:r>
          </w:p>
        </w:tc>
        <w:tc>
          <w:tcPr>
            <w:tcW w:w="1558" w:type="dxa"/>
            <w:vAlign w:val="center"/>
          </w:tcPr>
          <w:p w14:paraId="77931E95" w14:textId="4463D159" w:rsidR="005F0814" w:rsidRPr="005F0814" w:rsidRDefault="005F0814" w:rsidP="005F0814">
            <w:pPr>
              <w:pStyle w:val="isitabel1"/>
              <w:jc w:val="center"/>
              <w:rPr>
                <w:rFonts w:cs="Times New Roman"/>
                <w:b/>
                <w:bCs/>
                <w:i/>
                <w:iCs/>
                <w:lang w:eastAsia="id-ID"/>
              </w:rPr>
            </w:pPr>
            <w:r w:rsidRPr="005F0814">
              <w:rPr>
                <w:rFonts w:cs="Times New Roman"/>
                <w:color w:val="000000"/>
              </w:rPr>
              <w:t>0,868</w:t>
            </w:r>
          </w:p>
        </w:tc>
        <w:tc>
          <w:tcPr>
            <w:tcW w:w="1559" w:type="dxa"/>
            <w:vAlign w:val="center"/>
          </w:tcPr>
          <w:p w14:paraId="620942A6" w14:textId="2838171C" w:rsidR="005F0814" w:rsidRPr="005F0814" w:rsidRDefault="005F0814" w:rsidP="005F0814">
            <w:pPr>
              <w:pStyle w:val="isitabel1"/>
              <w:jc w:val="center"/>
              <w:rPr>
                <w:rFonts w:cs="Times New Roman"/>
                <w:b/>
                <w:bCs/>
                <w:i/>
                <w:iCs/>
                <w:lang w:eastAsia="id-ID"/>
              </w:rPr>
            </w:pPr>
            <w:r w:rsidRPr="005F0814">
              <w:rPr>
                <w:rFonts w:cs="Times New Roman"/>
                <w:color w:val="000000"/>
              </w:rPr>
              <w:t>0,866</w:t>
            </w:r>
          </w:p>
        </w:tc>
      </w:tr>
      <w:tr w:rsidR="005F0814" w:rsidRPr="00FD5400" w14:paraId="784DF716" w14:textId="46B7B47F" w:rsidTr="005F0814">
        <w:trPr>
          <w:trHeight w:val="300"/>
        </w:trPr>
        <w:tc>
          <w:tcPr>
            <w:tcW w:w="1696" w:type="dxa"/>
            <w:shd w:val="clear" w:color="auto" w:fill="auto"/>
            <w:noWrap/>
            <w:vAlign w:val="center"/>
            <w:hideMark/>
          </w:tcPr>
          <w:p w14:paraId="0A4CA447" w14:textId="41FC5C1E" w:rsidR="005F0814" w:rsidRPr="00EE18EF" w:rsidRDefault="005F0814" w:rsidP="005F0814">
            <w:pPr>
              <w:pStyle w:val="isitabel1"/>
              <w:jc w:val="center"/>
              <w:rPr>
                <w:b/>
                <w:bCs/>
                <w:lang w:eastAsia="id-ID"/>
              </w:rPr>
            </w:pPr>
            <w:r>
              <w:rPr>
                <w:b/>
                <w:bCs/>
                <w:lang w:eastAsia="id-ID"/>
              </w:rPr>
              <w:t>Rata-Rata</w:t>
            </w:r>
          </w:p>
        </w:tc>
        <w:tc>
          <w:tcPr>
            <w:tcW w:w="1558" w:type="dxa"/>
            <w:vAlign w:val="center"/>
          </w:tcPr>
          <w:p w14:paraId="3946DEE8" w14:textId="6B94D9A6" w:rsidR="005F0814" w:rsidRPr="005F0814" w:rsidRDefault="005F0814" w:rsidP="005F0814">
            <w:pPr>
              <w:widowControl/>
              <w:autoSpaceDE/>
              <w:autoSpaceDN/>
              <w:adjustRightInd/>
              <w:ind w:firstLine="0"/>
              <w:jc w:val="center"/>
              <w:rPr>
                <w:color w:val="000000"/>
                <w:lang w:eastAsia="id-ID"/>
              </w:rPr>
            </w:pPr>
            <w:r w:rsidRPr="005F0814">
              <w:rPr>
                <w:b/>
                <w:bCs/>
                <w:color w:val="000000"/>
              </w:rPr>
              <w:t>0,9</w:t>
            </w:r>
          </w:p>
        </w:tc>
        <w:tc>
          <w:tcPr>
            <w:tcW w:w="1559" w:type="dxa"/>
            <w:shd w:val="clear" w:color="auto" w:fill="auto"/>
            <w:noWrap/>
            <w:vAlign w:val="center"/>
            <w:hideMark/>
          </w:tcPr>
          <w:p w14:paraId="6EE23D13" w14:textId="7FC95EBF" w:rsidR="005F0814" w:rsidRPr="005F0814" w:rsidRDefault="005F0814" w:rsidP="005F0814">
            <w:pPr>
              <w:pStyle w:val="isitabel1"/>
              <w:jc w:val="center"/>
              <w:rPr>
                <w:rFonts w:cs="Times New Roman"/>
                <w:lang w:eastAsia="id-ID"/>
              </w:rPr>
            </w:pPr>
            <w:r w:rsidRPr="005F0814">
              <w:rPr>
                <w:rFonts w:cs="Times New Roman"/>
                <w:b/>
                <w:bCs/>
                <w:color w:val="000000"/>
              </w:rPr>
              <w:t>0,834</w:t>
            </w:r>
          </w:p>
        </w:tc>
        <w:tc>
          <w:tcPr>
            <w:tcW w:w="1558" w:type="dxa"/>
            <w:vAlign w:val="center"/>
          </w:tcPr>
          <w:p w14:paraId="09A44CD9" w14:textId="49993560" w:rsidR="005F0814" w:rsidRPr="005F0814" w:rsidRDefault="005F0814" w:rsidP="005F0814">
            <w:pPr>
              <w:widowControl/>
              <w:autoSpaceDE/>
              <w:autoSpaceDN/>
              <w:adjustRightInd/>
              <w:ind w:firstLine="0"/>
              <w:jc w:val="center"/>
              <w:rPr>
                <w:color w:val="000000"/>
                <w:lang w:eastAsia="id-ID"/>
              </w:rPr>
            </w:pPr>
            <w:r w:rsidRPr="005F0814">
              <w:rPr>
                <w:b/>
                <w:bCs/>
                <w:color w:val="000000"/>
              </w:rPr>
              <w:t>0,829</w:t>
            </w:r>
          </w:p>
        </w:tc>
        <w:tc>
          <w:tcPr>
            <w:tcW w:w="1559" w:type="dxa"/>
            <w:vAlign w:val="center"/>
          </w:tcPr>
          <w:p w14:paraId="10943B30" w14:textId="716BCF9D" w:rsidR="005F0814" w:rsidRPr="005F0814" w:rsidRDefault="005F0814" w:rsidP="005F0814">
            <w:pPr>
              <w:widowControl/>
              <w:autoSpaceDE/>
              <w:autoSpaceDN/>
              <w:adjustRightInd/>
              <w:ind w:firstLine="0"/>
              <w:jc w:val="center"/>
              <w:rPr>
                <w:color w:val="000000"/>
                <w:lang w:eastAsia="id-ID"/>
              </w:rPr>
            </w:pPr>
            <w:r w:rsidRPr="005F0814">
              <w:rPr>
                <w:b/>
                <w:bCs/>
                <w:color w:val="000000"/>
              </w:rPr>
              <w:t>0,832</w:t>
            </w:r>
          </w:p>
        </w:tc>
      </w:tr>
    </w:tbl>
    <w:p w14:paraId="020550BB" w14:textId="633E6329" w:rsidR="00697C86" w:rsidRPr="00853B26" w:rsidRDefault="00697C86" w:rsidP="00697C86">
      <w:pPr>
        <w:pStyle w:val="Heading4"/>
      </w:pPr>
      <w:bookmarkStart w:id="287" w:name="_Toc66975566"/>
      <w:r>
        <w:rPr>
          <w:i w:val="0"/>
          <w:iCs w:val="0"/>
          <w:lang w:val="id-ID"/>
        </w:rPr>
        <w:t xml:space="preserve">Pengujian Pra Proses </w:t>
      </w:r>
      <w:r w:rsidR="003F671E">
        <w:rPr>
          <w:i w:val="0"/>
          <w:iCs w:val="0"/>
          <w:lang w:val="id-ID"/>
        </w:rPr>
        <w:t>HMM</w:t>
      </w:r>
      <w:r>
        <w:rPr>
          <w:lang w:val="id-ID"/>
        </w:rPr>
        <w:t xml:space="preserve"> </w:t>
      </w:r>
      <w:r>
        <w:rPr>
          <w:i w:val="0"/>
          <w:iCs w:val="0"/>
          <w:lang w:val="id-ID"/>
        </w:rPr>
        <w:t>Skenario Kedua</w:t>
      </w:r>
    </w:p>
    <w:p w14:paraId="68F3E7DA" w14:textId="39D95C73" w:rsidR="00903B8B" w:rsidRPr="00C0227E" w:rsidRDefault="00697C86" w:rsidP="00903B8B">
      <w:pPr>
        <w:spacing w:before="240"/>
      </w:pPr>
      <w:r>
        <w:t>H</w:t>
      </w:r>
      <w:r w:rsidR="00903B8B">
        <w:t xml:space="preserve">asil dari </w:t>
      </w:r>
      <w:r w:rsidR="00903B8B" w:rsidRPr="00903B8B">
        <w:t xml:space="preserve">pengujian </w:t>
      </w:r>
      <w:r w:rsidR="00903B8B" w:rsidRPr="00903B8B">
        <w:rPr>
          <w:i/>
          <w:lang w:val="sv-SE"/>
        </w:rPr>
        <w:t>accuracy, precision, recall</w:t>
      </w:r>
      <w:r w:rsidR="00903B8B" w:rsidRPr="00903B8B">
        <w:rPr>
          <w:lang w:val="sv-SE"/>
        </w:rPr>
        <w:t xml:space="preserve">, dan </w:t>
      </w:r>
      <w:r w:rsidR="00903B8B" w:rsidRPr="00903B8B">
        <w:rPr>
          <w:i/>
          <w:lang w:val="sv-SE"/>
        </w:rPr>
        <w:t>f-measure</w:t>
      </w:r>
      <w:r w:rsidR="00903B8B" w:rsidRPr="00903B8B">
        <w:rPr>
          <w:i/>
        </w:rPr>
        <w:t xml:space="preserve"> </w:t>
      </w:r>
      <w:r w:rsidR="00903B8B" w:rsidRPr="00903B8B">
        <w:t xml:space="preserve">dari pra proses </w:t>
      </w:r>
      <w:r w:rsidR="00CD480C">
        <w:rPr>
          <w:iCs/>
        </w:rPr>
        <w:t>HMM</w:t>
      </w:r>
      <w:r w:rsidR="00903B8B" w:rsidRPr="00903B8B">
        <w:rPr>
          <w:i/>
        </w:rPr>
        <w:t xml:space="preserve"> </w:t>
      </w:r>
      <w:r w:rsidR="00903B8B" w:rsidRPr="00903B8B">
        <w:t>dengan</w:t>
      </w:r>
      <w:r w:rsidR="00903B8B">
        <w:t xml:space="preserve"> korpus </w:t>
      </w:r>
      <w:r w:rsidR="00903B8B">
        <w:rPr>
          <w:i/>
        </w:rPr>
        <w:t xml:space="preserve">tagging </w:t>
      </w:r>
      <w:r w:rsidR="00630050">
        <w:rPr>
          <w:bCs/>
          <w:iCs/>
        </w:rPr>
        <w:t xml:space="preserve">pra proses </w:t>
      </w:r>
      <w:r w:rsidR="00CD480C">
        <w:rPr>
          <w:bCs/>
          <w:iCs/>
        </w:rPr>
        <w:t>HMM</w:t>
      </w:r>
      <w:r w:rsidR="00630050">
        <w:rPr>
          <w:bCs/>
          <w:iCs/>
        </w:rPr>
        <w:t xml:space="preserve"> </w:t>
      </w:r>
      <w:r w:rsidR="00903B8B">
        <w:t>skenario kedua</w:t>
      </w:r>
      <w:r w:rsidR="00903B8B" w:rsidRPr="00903B8B">
        <w:t xml:space="preserve"> diperlihatkan pada tabel 4.</w:t>
      </w:r>
      <w:r w:rsidR="00903B8B">
        <w:t>3</w:t>
      </w:r>
      <w:r w:rsidR="00903B8B" w:rsidRPr="00903B8B">
        <w:t xml:space="preserve"> berikut.</w:t>
      </w:r>
    </w:p>
    <w:p w14:paraId="74011C92" w14:textId="6DFE0A38" w:rsidR="00F617E0" w:rsidRDefault="00F617E0" w:rsidP="00F617E0"/>
    <w:p w14:paraId="7913A676" w14:textId="1D55D43B" w:rsidR="00F617E0" w:rsidRDefault="00F617E0" w:rsidP="00F617E0">
      <w:pPr>
        <w:pStyle w:val="Caption"/>
      </w:pPr>
      <w:bookmarkStart w:id="288" w:name="_Toc75524557"/>
      <w:r>
        <w:lastRenderedPageBreak/>
        <w:t>Tabel 4.</w:t>
      </w:r>
      <w:r>
        <w:fldChar w:fldCharType="begin"/>
      </w:r>
      <w:r>
        <w:instrText xml:space="preserve"> SEQ Tabel_4. \* ARABIC </w:instrText>
      </w:r>
      <w:r>
        <w:fldChar w:fldCharType="separate"/>
      </w:r>
      <w:r w:rsidR="00E834DC">
        <w:rPr>
          <w:noProof/>
        </w:rPr>
        <w:t>3</w:t>
      </w:r>
      <w:r>
        <w:fldChar w:fldCharType="end"/>
      </w:r>
      <w:r>
        <w:t xml:space="preserve"> </w:t>
      </w:r>
      <w:r>
        <w:rPr>
          <w:b w:val="0"/>
          <w:bCs w:val="0"/>
        </w:rPr>
        <w:t>Hasil Pengujian</w:t>
      </w:r>
      <w:r>
        <w:rPr>
          <w:b w:val="0"/>
          <w:i/>
        </w:rPr>
        <w:t xml:space="preserve"> </w:t>
      </w:r>
      <w:r>
        <w:rPr>
          <w:b w:val="0"/>
          <w:iCs/>
        </w:rPr>
        <w:t xml:space="preserve">Pra Proses </w:t>
      </w:r>
      <w:r w:rsidR="0054621D">
        <w:rPr>
          <w:b w:val="0"/>
          <w:iCs/>
        </w:rPr>
        <w:t>HMM</w:t>
      </w:r>
      <w:r>
        <w:rPr>
          <w:b w:val="0"/>
          <w:iCs/>
        </w:rPr>
        <w:t xml:space="preserve"> Skenario Kedua</w:t>
      </w:r>
      <w:bookmarkEnd w:id="288"/>
    </w:p>
    <w:tbl>
      <w:tblP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558"/>
        <w:gridCol w:w="1559"/>
        <w:gridCol w:w="1558"/>
        <w:gridCol w:w="1559"/>
      </w:tblGrid>
      <w:tr w:rsidR="00F617E0" w:rsidRPr="00FD5400" w14:paraId="0ECE9570" w14:textId="77777777" w:rsidTr="00967DCC">
        <w:trPr>
          <w:trHeight w:val="300"/>
          <w:tblHeader/>
        </w:trPr>
        <w:tc>
          <w:tcPr>
            <w:tcW w:w="1696" w:type="dxa"/>
            <w:shd w:val="clear" w:color="auto" w:fill="auto"/>
            <w:noWrap/>
            <w:vAlign w:val="bottom"/>
            <w:hideMark/>
          </w:tcPr>
          <w:p w14:paraId="7A2D4D81" w14:textId="77777777" w:rsidR="00F617E0" w:rsidRPr="00AC46F1" w:rsidRDefault="00F617E0" w:rsidP="00967DCC">
            <w:pPr>
              <w:pStyle w:val="isitabel1"/>
              <w:jc w:val="center"/>
              <w:rPr>
                <w:b/>
                <w:bCs/>
                <w:lang w:eastAsia="id-ID"/>
              </w:rPr>
            </w:pPr>
            <w:r>
              <w:rPr>
                <w:b/>
                <w:bCs/>
                <w:lang w:eastAsia="id-ID"/>
              </w:rPr>
              <w:t>Fold</w:t>
            </w:r>
          </w:p>
        </w:tc>
        <w:tc>
          <w:tcPr>
            <w:tcW w:w="1558" w:type="dxa"/>
          </w:tcPr>
          <w:p w14:paraId="37033D82" w14:textId="77777777" w:rsidR="00F617E0" w:rsidRPr="00EE18EF" w:rsidRDefault="00F617E0" w:rsidP="00967DCC">
            <w:pPr>
              <w:pStyle w:val="isitabel1"/>
              <w:jc w:val="center"/>
              <w:rPr>
                <w:b/>
                <w:bCs/>
                <w:i/>
                <w:iCs/>
                <w:lang w:eastAsia="id-ID"/>
              </w:rPr>
            </w:pPr>
            <w:r w:rsidRPr="00EE18EF">
              <w:rPr>
                <w:b/>
                <w:bCs/>
                <w:i/>
                <w:iCs/>
                <w:lang w:eastAsia="id-ID"/>
              </w:rPr>
              <w:t>Accuracy</w:t>
            </w:r>
          </w:p>
        </w:tc>
        <w:tc>
          <w:tcPr>
            <w:tcW w:w="1559" w:type="dxa"/>
            <w:shd w:val="clear" w:color="auto" w:fill="auto"/>
            <w:noWrap/>
            <w:vAlign w:val="bottom"/>
            <w:hideMark/>
          </w:tcPr>
          <w:p w14:paraId="125B7095" w14:textId="77777777" w:rsidR="00F617E0" w:rsidRPr="00EE18EF" w:rsidRDefault="00F617E0" w:rsidP="00967DCC">
            <w:pPr>
              <w:pStyle w:val="isitabel1"/>
              <w:jc w:val="center"/>
              <w:rPr>
                <w:b/>
                <w:bCs/>
                <w:i/>
                <w:iCs/>
                <w:lang w:eastAsia="id-ID"/>
              </w:rPr>
            </w:pPr>
            <w:r w:rsidRPr="00EE18EF">
              <w:rPr>
                <w:b/>
                <w:bCs/>
                <w:i/>
                <w:iCs/>
                <w:lang w:eastAsia="id-ID"/>
              </w:rPr>
              <w:t>Precision</w:t>
            </w:r>
          </w:p>
        </w:tc>
        <w:tc>
          <w:tcPr>
            <w:tcW w:w="1558" w:type="dxa"/>
          </w:tcPr>
          <w:p w14:paraId="58FABB20" w14:textId="77777777" w:rsidR="00F617E0" w:rsidRPr="00EE18EF" w:rsidRDefault="00F617E0" w:rsidP="00967DCC">
            <w:pPr>
              <w:pStyle w:val="isitabel1"/>
              <w:jc w:val="center"/>
              <w:rPr>
                <w:b/>
                <w:bCs/>
                <w:i/>
                <w:iCs/>
                <w:lang w:eastAsia="id-ID"/>
              </w:rPr>
            </w:pPr>
            <w:r w:rsidRPr="00EE18EF">
              <w:rPr>
                <w:b/>
                <w:bCs/>
                <w:i/>
                <w:iCs/>
                <w:lang w:eastAsia="id-ID"/>
              </w:rPr>
              <w:t>Recall</w:t>
            </w:r>
          </w:p>
        </w:tc>
        <w:tc>
          <w:tcPr>
            <w:tcW w:w="1559" w:type="dxa"/>
          </w:tcPr>
          <w:p w14:paraId="25E9A0E7" w14:textId="77777777" w:rsidR="00F617E0" w:rsidRPr="00EE18EF" w:rsidRDefault="00F617E0" w:rsidP="00967DCC">
            <w:pPr>
              <w:pStyle w:val="isitabel1"/>
              <w:jc w:val="center"/>
              <w:rPr>
                <w:b/>
                <w:bCs/>
                <w:i/>
                <w:iCs/>
                <w:lang w:eastAsia="id-ID"/>
              </w:rPr>
            </w:pPr>
            <w:r w:rsidRPr="00EE18EF">
              <w:rPr>
                <w:b/>
                <w:bCs/>
                <w:i/>
                <w:iCs/>
                <w:lang w:eastAsia="id-ID"/>
              </w:rPr>
              <w:t>F-Measure</w:t>
            </w:r>
          </w:p>
        </w:tc>
      </w:tr>
      <w:tr w:rsidR="00903B8B" w:rsidRPr="00FD5400" w14:paraId="01943568" w14:textId="77777777" w:rsidTr="009157C9">
        <w:trPr>
          <w:trHeight w:val="300"/>
          <w:tblHeader/>
        </w:trPr>
        <w:tc>
          <w:tcPr>
            <w:tcW w:w="1696" w:type="dxa"/>
            <w:shd w:val="clear" w:color="auto" w:fill="auto"/>
            <w:noWrap/>
            <w:vAlign w:val="center"/>
          </w:tcPr>
          <w:p w14:paraId="2647A329" w14:textId="77777777" w:rsidR="00903B8B" w:rsidRPr="005F0814" w:rsidRDefault="00903B8B" w:rsidP="00903B8B">
            <w:pPr>
              <w:pStyle w:val="isitabel1"/>
              <w:jc w:val="center"/>
              <w:rPr>
                <w:lang w:eastAsia="id-ID"/>
              </w:rPr>
            </w:pPr>
            <w:r w:rsidRPr="005F0814">
              <w:rPr>
                <w:lang w:eastAsia="id-ID"/>
              </w:rPr>
              <w:t>1</w:t>
            </w:r>
          </w:p>
        </w:tc>
        <w:tc>
          <w:tcPr>
            <w:tcW w:w="1558" w:type="dxa"/>
          </w:tcPr>
          <w:p w14:paraId="254B1B96" w14:textId="6AD3E69B" w:rsidR="00903B8B" w:rsidRPr="005F0814" w:rsidRDefault="00903B8B" w:rsidP="00903B8B">
            <w:pPr>
              <w:pStyle w:val="isitabel1"/>
              <w:jc w:val="center"/>
              <w:rPr>
                <w:rFonts w:cs="Times New Roman"/>
                <w:b/>
                <w:bCs/>
                <w:i/>
                <w:iCs/>
                <w:lang w:eastAsia="id-ID"/>
              </w:rPr>
            </w:pPr>
            <w:r w:rsidRPr="00C9632D">
              <w:t>0,763</w:t>
            </w:r>
          </w:p>
        </w:tc>
        <w:tc>
          <w:tcPr>
            <w:tcW w:w="1559" w:type="dxa"/>
            <w:shd w:val="clear" w:color="auto" w:fill="auto"/>
            <w:noWrap/>
          </w:tcPr>
          <w:p w14:paraId="4D6E0C1A" w14:textId="41AEAB60" w:rsidR="00903B8B" w:rsidRPr="005F0814" w:rsidRDefault="00903B8B" w:rsidP="00903B8B">
            <w:pPr>
              <w:pStyle w:val="isitabel1"/>
              <w:jc w:val="center"/>
              <w:rPr>
                <w:rFonts w:cs="Times New Roman"/>
                <w:b/>
                <w:bCs/>
                <w:i/>
                <w:iCs/>
                <w:lang w:eastAsia="id-ID"/>
              </w:rPr>
            </w:pPr>
            <w:r w:rsidRPr="00C9632D">
              <w:t>0,712</w:t>
            </w:r>
          </w:p>
        </w:tc>
        <w:tc>
          <w:tcPr>
            <w:tcW w:w="1558" w:type="dxa"/>
          </w:tcPr>
          <w:p w14:paraId="11D32DA5" w14:textId="176A0EE9" w:rsidR="00903B8B" w:rsidRPr="005F0814" w:rsidRDefault="00903B8B" w:rsidP="00903B8B">
            <w:pPr>
              <w:pStyle w:val="isitabel1"/>
              <w:jc w:val="center"/>
              <w:rPr>
                <w:rFonts w:cs="Times New Roman"/>
                <w:b/>
                <w:bCs/>
                <w:i/>
                <w:iCs/>
                <w:lang w:eastAsia="id-ID"/>
              </w:rPr>
            </w:pPr>
            <w:r w:rsidRPr="00C9632D">
              <w:t>0,675</w:t>
            </w:r>
          </w:p>
        </w:tc>
        <w:tc>
          <w:tcPr>
            <w:tcW w:w="1559" w:type="dxa"/>
          </w:tcPr>
          <w:p w14:paraId="6D8AD181" w14:textId="2D923941" w:rsidR="00903B8B" w:rsidRPr="005F0814" w:rsidRDefault="00903B8B" w:rsidP="00903B8B">
            <w:pPr>
              <w:pStyle w:val="isitabel1"/>
              <w:jc w:val="center"/>
              <w:rPr>
                <w:rFonts w:cs="Times New Roman"/>
                <w:b/>
                <w:bCs/>
                <w:i/>
                <w:iCs/>
                <w:lang w:eastAsia="id-ID"/>
              </w:rPr>
            </w:pPr>
            <w:r w:rsidRPr="00C9632D">
              <w:t>0,693</w:t>
            </w:r>
          </w:p>
        </w:tc>
      </w:tr>
      <w:tr w:rsidR="00903B8B" w:rsidRPr="00FD5400" w14:paraId="694F43AF" w14:textId="77777777" w:rsidTr="009157C9">
        <w:trPr>
          <w:trHeight w:val="300"/>
          <w:tblHeader/>
        </w:trPr>
        <w:tc>
          <w:tcPr>
            <w:tcW w:w="1696" w:type="dxa"/>
            <w:shd w:val="clear" w:color="auto" w:fill="auto"/>
            <w:noWrap/>
            <w:vAlign w:val="center"/>
          </w:tcPr>
          <w:p w14:paraId="2DD18DDB" w14:textId="77777777" w:rsidR="00903B8B" w:rsidRPr="005F0814" w:rsidRDefault="00903B8B" w:rsidP="00903B8B">
            <w:pPr>
              <w:pStyle w:val="isitabel1"/>
              <w:jc w:val="center"/>
              <w:rPr>
                <w:lang w:eastAsia="id-ID"/>
              </w:rPr>
            </w:pPr>
            <w:r w:rsidRPr="005F0814">
              <w:rPr>
                <w:lang w:eastAsia="id-ID"/>
              </w:rPr>
              <w:t>2</w:t>
            </w:r>
          </w:p>
        </w:tc>
        <w:tc>
          <w:tcPr>
            <w:tcW w:w="1558" w:type="dxa"/>
          </w:tcPr>
          <w:p w14:paraId="5B3BD171" w14:textId="0D480AD8" w:rsidR="00903B8B" w:rsidRPr="005F0814" w:rsidRDefault="00903B8B" w:rsidP="00903B8B">
            <w:pPr>
              <w:pStyle w:val="isitabel1"/>
              <w:jc w:val="center"/>
              <w:rPr>
                <w:rFonts w:cs="Times New Roman"/>
                <w:b/>
                <w:bCs/>
                <w:i/>
                <w:iCs/>
                <w:lang w:eastAsia="id-ID"/>
              </w:rPr>
            </w:pPr>
            <w:r w:rsidRPr="00C9632D">
              <w:t>0,747</w:t>
            </w:r>
          </w:p>
        </w:tc>
        <w:tc>
          <w:tcPr>
            <w:tcW w:w="1559" w:type="dxa"/>
            <w:shd w:val="clear" w:color="auto" w:fill="auto"/>
            <w:noWrap/>
          </w:tcPr>
          <w:p w14:paraId="20DEBAF3" w14:textId="408EDF7D" w:rsidR="00903B8B" w:rsidRPr="005F0814" w:rsidRDefault="00903B8B" w:rsidP="00903B8B">
            <w:pPr>
              <w:pStyle w:val="isitabel1"/>
              <w:jc w:val="center"/>
              <w:rPr>
                <w:rFonts w:cs="Times New Roman"/>
                <w:b/>
                <w:bCs/>
                <w:i/>
                <w:iCs/>
                <w:lang w:eastAsia="id-ID"/>
              </w:rPr>
            </w:pPr>
            <w:r w:rsidRPr="00C9632D">
              <w:t>0,696</w:t>
            </w:r>
          </w:p>
        </w:tc>
        <w:tc>
          <w:tcPr>
            <w:tcW w:w="1558" w:type="dxa"/>
          </w:tcPr>
          <w:p w14:paraId="1BB6C4CF" w14:textId="30724CF3" w:rsidR="00903B8B" w:rsidRPr="005F0814" w:rsidRDefault="00903B8B" w:rsidP="00903B8B">
            <w:pPr>
              <w:pStyle w:val="isitabel1"/>
              <w:jc w:val="center"/>
              <w:rPr>
                <w:rFonts w:cs="Times New Roman"/>
                <w:b/>
                <w:bCs/>
                <w:i/>
                <w:iCs/>
                <w:lang w:eastAsia="id-ID"/>
              </w:rPr>
            </w:pPr>
            <w:r w:rsidRPr="00C9632D">
              <w:t>0,646</w:t>
            </w:r>
          </w:p>
        </w:tc>
        <w:tc>
          <w:tcPr>
            <w:tcW w:w="1559" w:type="dxa"/>
          </w:tcPr>
          <w:p w14:paraId="4DA90C72" w14:textId="6BC911FE" w:rsidR="00903B8B" w:rsidRPr="005F0814" w:rsidRDefault="00903B8B" w:rsidP="00903B8B">
            <w:pPr>
              <w:pStyle w:val="isitabel1"/>
              <w:jc w:val="center"/>
              <w:rPr>
                <w:rFonts w:cs="Times New Roman"/>
                <w:b/>
                <w:bCs/>
                <w:i/>
                <w:iCs/>
                <w:lang w:eastAsia="id-ID"/>
              </w:rPr>
            </w:pPr>
            <w:r w:rsidRPr="00C9632D">
              <w:t>0,670</w:t>
            </w:r>
          </w:p>
        </w:tc>
      </w:tr>
      <w:tr w:rsidR="00903B8B" w:rsidRPr="00FD5400" w14:paraId="2591CBE3" w14:textId="77777777" w:rsidTr="009157C9">
        <w:trPr>
          <w:trHeight w:val="300"/>
          <w:tblHeader/>
        </w:trPr>
        <w:tc>
          <w:tcPr>
            <w:tcW w:w="1696" w:type="dxa"/>
            <w:shd w:val="clear" w:color="auto" w:fill="auto"/>
            <w:noWrap/>
            <w:vAlign w:val="center"/>
          </w:tcPr>
          <w:p w14:paraId="20E47B59" w14:textId="77777777" w:rsidR="00903B8B" w:rsidRPr="005F0814" w:rsidRDefault="00903B8B" w:rsidP="00903B8B">
            <w:pPr>
              <w:pStyle w:val="isitabel1"/>
              <w:jc w:val="center"/>
              <w:rPr>
                <w:lang w:eastAsia="id-ID"/>
              </w:rPr>
            </w:pPr>
            <w:r w:rsidRPr="005F0814">
              <w:rPr>
                <w:lang w:eastAsia="id-ID"/>
              </w:rPr>
              <w:t>3</w:t>
            </w:r>
          </w:p>
        </w:tc>
        <w:tc>
          <w:tcPr>
            <w:tcW w:w="1558" w:type="dxa"/>
          </w:tcPr>
          <w:p w14:paraId="785CD8F3" w14:textId="4DB19A1B" w:rsidR="00903B8B" w:rsidRPr="005F0814" w:rsidRDefault="00903B8B" w:rsidP="00903B8B">
            <w:pPr>
              <w:pStyle w:val="isitabel1"/>
              <w:jc w:val="center"/>
              <w:rPr>
                <w:rFonts w:cs="Times New Roman"/>
                <w:b/>
                <w:bCs/>
                <w:i/>
                <w:iCs/>
                <w:lang w:eastAsia="id-ID"/>
              </w:rPr>
            </w:pPr>
            <w:r w:rsidRPr="00C9632D">
              <w:t>0,704</w:t>
            </w:r>
          </w:p>
        </w:tc>
        <w:tc>
          <w:tcPr>
            <w:tcW w:w="1559" w:type="dxa"/>
            <w:shd w:val="clear" w:color="auto" w:fill="auto"/>
            <w:noWrap/>
          </w:tcPr>
          <w:p w14:paraId="1CFBD765" w14:textId="77736C96" w:rsidR="00903B8B" w:rsidRPr="005F0814" w:rsidRDefault="00903B8B" w:rsidP="00903B8B">
            <w:pPr>
              <w:pStyle w:val="isitabel1"/>
              <w:jc w:val="center"/>
              <w:rPr>
                <w:rFonts w:cs="Times New Roman"/>
                <w:b/>
                <w:bCs/>
                <w:i/>
                <w:iCs/>
                <w:lang w:eastAsia="id-ID"/>
              </w:rPr>
            </w:pPr>
            <w:r w:rsidRPr="00C9632D">
              <w:t>0,689</w:t>
            </w:r>
          </w:p>
        </w:tc>
        <w:tc>
          <w:tcPr>
            <w:tcW w:w="1558" w:type="dxa"/>
          </w:tcPr>
          <w:p w14:paraId="0482ED93" w14:textId="4D971273" w:rsidR="00903B8B" w:rsidRPr="005F0814" w:rsidRDefault="00903B8B" w:rsidP="00903B8B">
            <w:pPr>
              <w:pStyle w:val="isitabel1"/>
              <w:jc w:val="center"/>
              <w:rPr>
                <w:rFonts w:cs="Times New Roman"/>
                <w:b/>
                <w:bCs/>
                <w:i/>
                <w:iCs/>
                <w:lang w:eastAsia="id-ID"/>
              </w:rPr>
            </w:pPr>
            <w:r w:rsidRPr="00C9632D">
              <w:t>0,636</w:t>
            </w:r>
          </w:p>
        </w:tc>
        <w:tc>
          <w:tcPr>
            <w:tcW w:w="1559" w:type="dxa"/>
          </w:tcPr>
          <w:p w14:paraId="2DE0D681" w14:textId="50254A67" w:rsidR="00903B8B" w:rsidRPr="005F0814" w:rsidRDefault="00903B8B" w:rsidP="00903B8B">
            <w:pPr>
              <w:pStyle w:val="isitabel1"/>
              <w:jc w:val="center"/>
              <w:rPr>
                <w:rFonts w:cs="Times New Roman"/>
                <w:b/>
                <w:bCs/>
                <w:i/>
                <w:iCs/>
                <w:lang w:eastAsia="id-ID"/>
              </w:rPr>
            </w:pPr>
            <w:r w:rsidRPr="00C9632D">
              <w:t>0,662</w:t>
            </w:r>
          </w:p>
        </w:tc>
      </w:tr>
      <w:tr w:rsidR="00903B8B" w:rsidRPr="00FD5400" w14:paraId="3EDB1A8B" w14:textId="77777777" w:rsidTr="009157C9">
        <w:trPr>
          <w:trHeight w:val="300"/>
          <w:tblHeader/>
        </w:trPr>
        <w:tc>
          <w:tcPr>
            <w:tcW w:w="1696" w:type="dxa"/>
            <w:shd w:val="clear" w:color="auto" w:fill="auto"/>
            <w:noWrap/>
            <w:vAlign w:val="center"/>
          </w:tcPr>
          <w:p w14:paraId="65477FB5" w14:textId="77777777" w:rsidR="00903B8B" w:rsidRPr="005F0814" w:rsidRDefault="00903B8B" w:rsidP="00903B8B">
            <w:pPr>
              <w:pStyle w:val="isitabel1"/>
              <w:jc w:val="center"/>
              <w:rPr>
                <w:lang w:eastAsia="id-ID"/>
              </w:rPr>
            </w:pPr>
            <w:r>
              <w:rPr>
                <w:lang w:eastAsia="id-ID"/>
              </w:rPr>
              <w:t>4</w:t>
            </w:r>
          </w:p>
        </w:tc>
        <w:tc>
          <w:tcPr>
            <w:tcW w:w="1558" w:type="dxa"/>
          </w:tcPr>
          <w:p w14:paraId="02FB1E18" w14:textId="54021ECB" w:rsidR="00903B8B" w:rsidRPr="005F0814" w:rsidRDefault="00903B8B" w:rsidP="00903B8B">
            <w:pPr>
              <w:pStyle w:val="isitabel1"/>
              <w:jc w:val="center"/>
              <w:rPr>
                <w:rFonts w:cs="Times New Roman"/>
                <w:b/>
                <w:bCs/>
                <w:i/>
                <w:iCs/>
                <w:lang w:eastAsia="id-ID"/>
              </w:rPr>
            </w:pPr>
            <w:r w:rsidRPr="00C9632D">
              <w:t>0,779</w:t>
            </w:r>
          </w:p>
        </w:tc>
        <w:tc>
          <w:tcPr>
            <w:tcW w:w="1559" w:type="dxa"/>
            <w:shd w:val="clear" w:color="auto" w:fill="auto"/>
            <w:noWrap/>
          </w:tcPr>
          <w:p w14:paraId="76BE424D" w14:textId="4CF49628" w:rsidR="00903B8B" w:rsidRPr="005F0814" w:rsidRDefault="00903B8B" w:rsidP="00903B8B">
            <w:pPr>
              <w:pStyle w:val="isitabel1"/>
              <w:jc w:val="center"/>
              <w:rPr>
                <w:rFonts w:cs="Times New Roman"/>
                <w:b/>
                <w:bCs/>
                <w:i/>
                <w:iCs/>
                <w:lang w:eastAsia="id-ID"/>
              </w:rPr>
            </w:pPr>
            <w:r w:rsidRPr="00C9632D">
              <w:t>0,737</w:t>
            </w:r>
          </w:p>
        </w:tc>
        <w:tc>
          <w:tcPr>
            <w:tcW w:w="1558" w:type="dxa"/>
          </w:tcPr>
          <w:p w14:paraId="7C027E08" w14:textId="267D842B" w:rsidR="00903B8B" w:rsidRPr="005F0814" w:rsidRDefault="00903B8B" w:rsidP="00903B8B">
            <w:pPr>
              <w:pStyle w:val="isitabel1"/>
              <w:jc w:val="center"/>
              <w:rPr>
                <w:rFonts w:cs="Times New Roman"/>
                <w:b/>
                <w:bCs/>
                <w:i/>
                <w:iCs/>
                <w:lang w:eastAsia="id-ID"/>
              </w:rPr>
            </w:pPr>
            <w:r w:rsidRPr="00C9632D">
              <w:t>0,694</w:t>
            </w:r>
          </w:p>
        </w:tc>
        <w:tc>
          <w:tcPr>
            <w:tcW w:w="1559" w:type="dxa"/>
          </w:tcPr>
          <w:p w14:paraId="06A9E5A2" w14:textId="29669007" w:rsidR="00903B8B" w:rsidRPr="005F0814" w:rsidRDefault="00903B8B" w:rsidP="00903B8B">
            <w:pPr>
              <w:pStyle w:val="isitabel1"/>
              <w:jc w:val="center"/>
              <w:rPr>
                <w:rFonts w:cs="Times New Roman"/>
                <w:b/>
                <w:bCs/>
                <w:i/>
                <w:iCs/>
                <w:lang w:eastAsia="id-ID"/>
              </w:rPr>
            </w:pPr>
            <w:r w:rsidRPr="00C9632D">
              <w:t>0,715</w:t>
            </w:r>
          </w:p>
        </w:tc>
      </w:tr>
      <w:tr w:rsidR="00903B8B" w:rsidRPr="00FD5400" w14:paraId="147D1AF2" w14:textId="77777777" w:rsidTr="009157C9">
        <w:trPr>
          <w:trHeight w:val="300"/>
          <w:tblHeader/>
        </w:trPr>
        <w:tc>
          <w:tcPr>
            <w:tcW w:w="1696" w:type="dxa"/>
            <w:shd w:val="clear" w:color="auto" w:fill="auto"/>
            <w:noWrap/>
            <w:vAlign w:val="center"/>
          </w:tcPr>
          <w:p w14:paraId="76962427" w14:textId="77777777" w:rsidR="00903B8B" w:rsidRPr="005F0814" w:rsidRDefault="00903B8B" w:rsidP="00903B8B">
            <w:pPr>
              <w:pStyle w:val="isitabel1"/>
              <w:jc w:val="center"/>
              <w:rPr>
                <w:lang w:eastAsia="id-ID"/>
              </w:rPr>
            </w:pPr>
            <w:r>
              <w:rPr>
                <w:lang w:eastAsia="id-ID"/>
              </w:rPr>
              <w:t>5</w:t>
            </w:r>
          </w:p>
        </w:tc>
        <w:tc>
          <w:tcPr>
            <w:tcW w:w="1558" w:type="dxa"/>
          </w:tcPr>
          <w:p w14:paraId="78F5EE51" w14:textId="28CCE328" w:rsidR="00903B8B" w:rsidRPr="005F0814" w:rsidRDefault="00903B8B" w:rsidP="00903B8B">
            <w:pPr>
              <w:pStyle w:val="isitabel1"/>
              <w:jc w:val="center"/>
              <w:rPr>
                <w:rFonts w:cs="Times New Roman"/>
                <w:b/>
                <w:bCs/>
                <w:i/>
                <w:iCs/>
                <w:lang w:eastAsia="id-ID"/>
              </w:rPr>
            </w:pPr>
            <w:r w:rsidRPr="00C9632D">
              <w:t>0,784</w:t>
            </w:r>
          </w:p>
        </w:tc>
        <w:tc>
          <w:tcPr>
            <w:tcW w:w="1559" w:type="dxa"/>
            <w:shd w:val="clear" w:color="auto" w:fill="auto"/>
            <w:noWrap/>
          </w:tcPr>
          <w:p w14:paraId="0DC486E6" w14:textId="61EF756E" w:rsidR="00903B8B" w:rsidRPr="005F0814" w:rsidRDefault="00903B8B" w:rsidP="00903B8B">
            <w:pPr>
              <w:pStyle w:val="isitabel1"/>
              <w:jc w:val="center"/>
              <w:rPr>
                <w:rFonts w:cs="Times New Roman"/>
                <w:b/>
                <w:bCs/>
                <w:i/>
                <w:iCs/>
                <w:lang w:eastAsia="id-ID"/>
              </w:rPr>
            </w:pPr>
            <w:r w:rsidRPr="00C9632D">
              <w:t>0,740</w:t>
            </w:r>
          </w:p>
        </w:tc>
        <w:tc>
          <w:tcPr>
            <w:tcW w:w="1558" w:type="dxa"/>
          </w:tcPr>
          <w:p w14:paraId="4777E791" w14:textId="4B0E6E8A" w:rsidR="00903B8B" w:rsidRPr="005F0814" w:rsidRDefault="00903B8B" w:rsidP="00903B8B">
            <w:pPr>
              <w:pStyle w:val="isitabel1"/>
              <w:jc w:val="center"/>
              <w:rPr>
                <w:rFonts w:cs="Times New Roman"/>
                <w:b/>
                <w:bCs/>
                <w:i/>
                <w:iCs/>
                <w:lang w:eastAsia="id-ID"/>
              </w:rPr>
            </w:pPr>
            <w:r w:rsidRPr="00C9632D">
              <w:t>0,711</w:t>
            </w:r>
          </w:p>
        </w:tc>
        <w:tc>
          <w:tcPr>
            <w:tcW w:w="1559" w:type="dxa"/>
          </w:tcPr>
          <w:p w14:paraId="5DFB807D" w14:textId="16569DC1" w:rsidR="00903B8B" w:rsidRPr="005F0814" w:rsidRDefault="00903B8B" w:rsidP="00903B8B">
            <w:pPr>
              <w:pStyle w:val="isitabel1"/>
              <w:jc w:val="center"/>
              <w:rPr>
                <w:rFonts w:cs="Times New Roman"/>
                <w:b/>
                <w:bCs/>
                <w:i/>
                <w:iCs/>
                <w:lang w:eastAsia="id-ID"/>
              </w:rPr>
            </w:pPr>
            <w:r w:rsidRPr="00C9632D">
              <w:t>0,725</w:t>
            </w:r>
          </w:p>
        </w:tc>
      </w:tr>
      <w:tr w:rsidR="00903B8B" w:rsidRPr="00FD5400" w14:paraId="61BA072E" w14:textId="77777777" w:rsidTr="009157C9">
        <w:trPr>
          <w:trHeight w:val="300"/>
          <w:tblHeader/>
        </w:trPr>
        <w:tc>
          <w:tcPr>
            <w:tcW w:w="1696" w:type="dxa"/>
            <w:shd w:val="clear" w:color="auto" w:fill="auto"/>
            <w:noWrap/>
            <w:vAlign w:val="center"/>
          </w:tcPr>
          <w:p w14:paraId="1E7F8018" w14:textId="77777777" w:rsidR="00903B8B" w:rsidRPr="005F0814" w:rsidRDefault="00903B8B" w:rsidP="00903B8B">
            <w:pPr>
              <w:pStyle w:val="isitabel1"/>
              <w:jc w:val="center"/>
              <w:rPr>
                <w:lang w:eastAsia="id-ID"/>
              </w:rPr>
            </w:pPr>
            <w:r>
              <w:rPr>
                <w:lang w:eastAsia="id-ID"/>
              </w:rPr>
              <w:t>6</w:t>
            </w:r>
          </w:p>
        </w:tc>
        <w:tc>
          <w:tcPr>
            <w:tcW w:w="1558" w:type="dxa"/>
          </w:tcPr>
          <w:p w14:paraId="1C61EBD1" w14:textId="48671C44" w:rsidR="00903B8B" w:rsidRPr="005F0814" w:rsidRDefault="00903B8B" w:rsidP="00903B8B">
            <w:pPr>
              <w:pStyle w:val="isitabel1"/>
              <w:jc w:val="center"/>
              <w:rPr>
                <w:rFonts w:cs="Times New Roman"/>
                <w:b/>
                <w:bCs/>
                <w:i/>
                <w:iCs/>
                <w:lang w:eastAsia="id-ID"/>
              </w:rPr>
            </w:pPr>
            <w:r w:rsidRPr="00C9632D">
              <w:t>0,740</w:t>
            </w:r>
          </w:p>
        </w:tc>
        <w:tc>
          <w:tcPr>
            <w:tcW w:w="1559" w:type="dxa"/>
            <w:shd w:val="clear" w:color="auto" w:fill="auto"/>
            <w:noWrap/>
          </w:tcPr>
          <w:p w14:paraId="73A07542" w14:textId="39C2CDFF" w:rsidR="00903B8B" w:rsidRPr="005F0814" w:rsidRDefault="00903B8B" w:rsidP="00903B8B">
            <w:pPr>
              <w:pStyle w:val="isitabel1"/>
              <w:jc w:val="center"/>
              <w:rPr>
                <w:rFonts w:cs="Times New Roman"/>
                <w:b/>
                <w:bCs/>
                <w:i/>
                <w:iCs/>
                <w:lang w:eastAsia="id-ID"/>
              </w:rPr>
            </w:pPr>
            <w:r w:rsidRPr="00C9632D">
              <w:t>0,621</w:t>
            </w:r>
          </w:p>
        </w:tc>
        <w:tc>
          <w:tcPr>
            <w:tcW w:w="1558" w:type="dxa"/>
          </w:tcPr>
          <w:p w14:paraId="6DBF57FD" w14:textId="303814E8" w:rsidR="00903B8B" w:rsidRPr="005F0814" w:rsidRDefault="00903B8B" w:rsidP="00903B8B">
            <w:pPr>
              <w:pStyle w:val="isitabel1"/>
              <w:jc w:val="center"/>
              <w:rPr>
                <w:rFonts w:cs="Times New Roman"/>
                <w:b/>
                <w:bCs/>
                <w:i/>
                <w:iCs/>
                <w:lang w:eastAsia="id-ID"/>
              </w:rPr>
            </w:pPr>
            <w:r w:rsidRPr="00C9632D">
              <w:t>0,600</w:t>
            </w:r>
          </w:p>
        </w:tc>
        <w:tc>
          <w:tcPr>
            <w:tcW w:w="1559" w:type="dxa"/>
          </w:tcPr>
          <w:p w14:paraId="609F7E38" w14:textId="395EB64D" w:rsidR="00903B8B" w:rsidRPr="005F0814" w:rsidRDefault="00903B8B" w:rsidP="00903B8B">
            <w:pPr>
              <w:pStyle w:val="isitabel1"/>
              <w:jc w:val="center"/>
              <w:rPr>
                <w:rFonts w:cs="Times New Roman"/>
                <w:b/>
                <w:bCs/>
                <w:i/>
                <w:iCs/>
                <w:lang w:eastAsia="id-ID"/>
              </w:rPr>
            </w:pPr>
            <w:r w:rsidRPr="00C9632D">
              <w:t>0,610</w:t>
            </w:r>
          </w:p>
        </w:tc>
      </w:tr>
      <w:tr w:rsidR="00903B8B" w:rsidRPr="00FD5400" w14:paraId="360CA704" w14:textId="77777777" w:rsidTr="009157C9">
        <w:trPr>
          <w:trHeight w:val="300"/>
          <w:tblHeader/>
        </w:trPr>
        <w:tc>
          <w:tcPr>
            <w:tcW w:w="1696" w:type="dxa"/>
            <w:shd w:val="clear" w:color="auto" w:fill="auto"/>
            <w:noWrap/>
            <w:vAlign w:val="center"/>
          </w:tcPr>
          <w:p w14:paraId="38B24B93" w14:textId="77777777" w:rsidR="00903B8B" w:rsidRPr="005F0814" w:rsidRDefault="00903B8B" w:rsidP="00903B8B">
            <w:pPr>
              <w:pStyle w:val="isitabel1"/>
              <w:jc w:val="center"/>
              <w:rPr>
                <w:lang w:eastAsia="id-ID"/>
              </w:rPr>
            </w:pPr>
            <w:r>
              <w:rPr>
                <w:lang w:eastAsia="id-ID"/>
              </w:rPr>
              <w:t>7</w:t>
            </w:r>
          </w:p>
        </w:tc>
        <w:tc>
          <w:tcPr>
            <w:tcW w:w="1558" w:type="dxa"/>
          </w:tcPr>
          <w:p w14:paraId="2B0A1468" w14:textId="52A023CE" w:rsidR="00903B8B" w:rsidRPr="005F0814" w:rsidRDefault="00903B8B" w:rsidP="00903B8B">
            <w:pPr>
              <w:pStyle w:val="isitabel1"/>
              <w:jc w:val="center"/>
              <w:rPr>
                <w:rFonts w:cs="Times New Roman"/>
                <w:b/>
                <w:bCs/>
                <w:i/>
                <w:iCs/>
                <w:lang w:eastAsia="id-ID"/>
              </w:rPr>
            </w:pPr>
            <w:r w:rsidRPr="00C9632D">
              <w:t>0,743</w:t>
            </w:r>
          </w:p>
        </w:tc>
        <w:tc>
          <w:tcPr>
            <w:tcW w:w="1559" w:type="dxa"/>
            <w:shd w:val="clear" w:color="auto" w:fill="auto"/>
            <w:noWrap/>
          </w:tcPr>
          <w:p w14:paraId="3CBD90A1" w14:textId="2D8F2120" w:rsidR="00903B8B" w:rsidRPr="005F0814" w:rsidRDefault="00903B8B" w:rsidP="00903B8B">
            <w:pPr>
              <w:pStyle w:val="isitabel1"/>
              <w:jc w:val="center"/>
              <w:rPr>
                <w:rFonts w:cs="Times New Roman"/>
                <w:b/>
                <w:bCs/>
                <w:i/>
                <w:iCs/>
                <w:lang w:eastAsia="id-ID"/>
              </w:rPr>
            </w:pPr>
            <w:r w:rsidRPr="00C9632D">
              <w:t>0,653</w:t>
            </w:r>
          </w:p>
        </w:tc>
        <w:tc>
          <w:tcPr>
            <w:tcW w:w="1558" w:type="dxa"/>
          </w:tcPr>
          <w:p w14:paraId="4F6248D4" w14:textId="1A42D4C4" w:rsidR="00903B8B" w:rsidRPr="005F0814" w:rsidRDefault="00903B8B" w:rsidP="00903B8B">
            <w:pPr>
              <w:pStyle w:val="isitabel1"/>
              <w:jc w:val="center"/>
              <w:rPr>
                <w:rFonts w:cs="Times New Roman"/>
                <w:b/>
                <w:bCs/>
                <w:i/>
                <w:iCs/>
                <w:lang w:eastAsia="id-ID"/>
              </w:rPr>
            </w:pPr>
            <w:r w:rsidRPr="00C9632D">
              <w:t>0,623</w:t>
            </w:r>
          </w:p>
        </w:tc>
        <w:tc>
          <w:tcPr>
            <w:tcW w:w="1559" w:type="dxa"/>
          </w:tcPr>
          <w:p w14:paraId="0890CCC7" w14:textId="5976BE9D" w:rsidR="00903B8B" w:rsidRPr="005F0814" w:rsidRDefault="00903B8B" w:rsidP="00903B8B">
            <w:pPr>
              <w:pStyle w:val="isitabel1"/>
              <w:jc w:val="center"/>
              <w:rPr>
                <w:rFonts w:cs="Times New Roman"/>
                <w:b/>
                <w:bCs/>
                <w:i/>
                <w:iCs/>
                <w:lang w:eastAsia="id-ID"/>
              </w:rPr>
            </w:pPr>
            <w:r w:rsidRPr="00C9632D">
              <w:t>0,637</w:t>
            </w:r>
          </w:p>
        </w:tc>
      </w:tr>
      <w:tr w:rsidR="00903B8B" w:rsidRPr="00FD5400" w14:paraId="65846F4B" w14:textId="77777777" w:rsidTr="009157C9">
        <w:trPr>
          <w:trHeight w:val="300"/>
          <w:tblHeader/>
        </w:trPr>
        <w:tc>
          <w:tcPr>
            <w:tcW w:w="1696" w:type="dxa"/>
            <w:shd w:val="clear" w:color="auto" w:fill="auto"/>
            <w:noWrap/>
            <w:vAlign w:val="center"/>
          </w:tcPr>
          <w:p w14:paraId="1E700B30" w14:textId="77777777" w:rsidR="00903B8B" w:rsidRPr="005F0814" w:rsidRDefault="00903B8B" w:rsidP="00903B8B">
            <w:pPr>
              <w:pStyle w:val="isitabel1"/>
              <w:jc w:val="center"/>
              <w:rPr>
                <w:lang w:eastAsia="id-ID"/>
              </w:rPr>
            </w:pPr>
            <w:r>
              <w:rPr>
                <w:lang w:eastAsia="id-ID"/>
              </w:rPr>
              <w:t>8</w:t>
            </w:r>
          </w:p>
        </w:tc>
        <w:tc>
          <w:tcPr>
            <w:tcW w:w="1558" w:type="dxa"/>
          </w:tcPr>
          <w:p w14:paraId="4B69F5E5" w14:textId="0AB2F3B2" w:rsidR="00903B8B" w:rsidRPr="005F0814" w:rsidRDefault="00903B8B" w:rsidP="00903B8B">
            <w:pPr>
              <w:pStyle w:val="isitabel1"/>
              <w:jc w:val="center"/>
              <w:rPr>
                <w:rFonts w:cs="Times New Roman"/>
                <w:b/>
                <w:bCs/>
                <w:i/>
                <w:iCs/>
                <w:lang w:eastAsia="id-ID"/>
              </w:rPr>
            </w:pPr>
            <w:r w:rsidRPr="00C9632D">
              <w:t>0,733</w:t>
            </w:r>
          </w:p>
        </w:tc>
        <w:tc>
          <w:tcPr>
            <w:tcW w:w="1559" w:type="dxa"/>
            <w:shd w:val="clear" w:color="auto" w:fill="auto"/>
            <w:noWrap/>
          </w:tcPr>
          <w:p w14:paraId="3B0B3AA4" w14:textId="1F405C01" w:rsidR="00903B8B" w:rsidRPr="005F0814" w:rsidRDefault="00903B8B" w:rsidP="00903B8B">
            <w:pPr>
              <w:pStyle w:val="isitabel1"/>
              <w:jc w:val="center"/>
              <w:rPr>
                <w:rFonts w:cs="Times New Roman"/>
                <w:b/>
                <w:bCs/>
                <w:i/>
                <w:iCs/>
                <w:lang w:eastAsia="id-ID"/>
              </w:rPr>
            </w:pPr>
            <w:r w:rsidRPr="00C9632D">
              <w:t>0,653</w:t>
            </w:r>
          </w:p>
        </w:tc>
        <w:tc>
          <w:tcPr>
            <w:tcW w:w="1558" w:type="dxa"/>
          </w:tcPr>
          <w:p w14:paraId="38D5875C" w14:textId="0D140625" w:rsidR="00903B8B" w:rsidRPr="005F0814" w:rsidRDefault="00903B8B" w:rsidP="00903B8B">
            <w:pPr>
              <w:pStyle w:val="isitabel1"/>
              <w:jc w:val="center"/>
              <w:rPr>
                <w:rFonts w:cs="Times New Roman"/>
                <w:b/>
                <w:bCs/>
                <w:i/>
                <w:iCs/>
                <w:lang w:eastAsia="id-ID"/>
              </w:rPr>
            </w:pPr>
            <w:r w:rsidRPr="00C9632D">
              <w:t>0,618</w:t>
            </w:r>
          </w:p>
        </w:tc>
        <w:tc>
          <w:tcPr>
            <w:tcW w:w="1559" w:type="dxa"/>
          </w:tcPr>
          <w:p w14:paraId="72B6AFD5" w14:textId="2EB52A52" w:rsidR="00903B8B" w:rsidRPr="005F0814" w:rsidRDefault="00903B8B" w:rsidP="00903B8B">
            <w:pPr>
              <w:pStyle w:val="isitabel1"/>
              <w:jc w:val="center"/>
              <w:rPr>
                <w:rFonts w:cs="Times New Roman"/>
                <w:b/>
                <w:bCs/>
                <w:i/>
                <w:iCs/>
                <w:lang w:eastAsia="id-ID"/>
              </w:rPr>
            </w:pPr>
            <w:r w:rsidRPr="00C9632D">
              <w:t>0,635</w:t>
            </w:r>
          </w:p>
        </w:tc>
      </w:tr>
      <w:tr w:rsidR="00903B8B" w:rsidRPr="00FD5400" w14:paraId="6FE29831" w14:textId="77777777" w:rsidTr="009157C9">
        <w:trPr>
          <w:trHeight w:val="300"/>
          <w:tblHeader/>
        </w:trPr>
        <w:tc>
          <w:tcPr>
            <w:tcW w:w="1696" w:type="dxa"/>
            <w:shd w:val="clear" w:color="auto" w:fill="auto"/>
            <w:noWrap/>
            <w:vAlign w:val="center"/>
          </w:tcPr>
          <w:p w14:paraId="24AE8643" w14:textId="77777777" w:rsidR="00903B8B" w:rsidRPr="005F0814" w:rsidRDefault="00903B8B" w:rsidP="00903B8B">
            <w:pPr>
              <w:pStyle w:val="isitabel1"/>
              <w:jc w:val="center"/>
              <w:rPr>
                <w:lang w:eastAsia="id-ID"/>
              </w:rPr>
            </w:pPr>
            <w:r>
              <w:rPr>
                <w:lang w:eastAsia="id-ID"/>
              </w:rPr>
              <w:t>9</w:t>
            </w:r>
          </w:p>
        </w:tc>
        <w:tc>
          <w:tcPr>
            <w:tcW w:w="1558" w:type="dxa"/>
          </w:tcPr>
          <w:p w14:paraId="56616F09" w14:textId="6EA1FB36" w:rsidR="00903B8B" w:rsidRPr="005F0814" w:rsidRDefault="00903B8B" w:rsidP="00903B8B">
            <w:pPr>
              <w:pStyle w:val="isitabel1"/>
              <w:jc w:val="center"/>
              <w:rPr>
                <w:rFonts w:cs="Times New Roman"/>
                <w:b/>
                <w:bCs/>
                <w:i/>
                <w:iCs/>
                <w:lang w:eastAsia="id-ID"/>
              </w:rPr>
            </w:pPr>
            <w:r w:rsidRPr="00C9632D">
              <w:t>0,717</w:t>
            </w:r>
          </w:p>
        </w:tc>
        <w:tc>
          <w:tcPr>
            <w:tcW w:w="1559" w:type="dxa"/>
            <w:shd w:val="clear" w:color="auto" w:fill="auto"/>
            <w:noWrap/>
          </w:tcPr>
          <w:p w14:paraId="72ED9D09" w14:textId="4B8EBA1B" w:rsidR="00903B8B" w:rsidRPr="005F0814" w:rsidRDefault="00903B8B" w:rsidP="00903B8B">
            <w:pPr>
              <w:pStyle w:val="isitabel1"/>
              <w:jc w:val="center"/>
              <w:rPr>
                <w:rFonts w:cs="Times New Roman"/>
                <w:b/>
                <w:bCs/>
                <w:i/>
                <w:iCs/>
                <w:lang w:eastAsia="id-ID"/>
              </w:rPr>
            </w:pPr>
            <w:r w:rsidRPr="00C9632D">
              <w:t>0,689</w:t>
            </w:r>
          </w:p>
        </w:tc>
        <w:tc>
          <w:tcPr>
            <w:tcW w:w="1558" w:type="dxa"/>
          </w:tcPr>
          <w:p w14:paraId="20AE4A46" w14:textId="6A051459" w:rsidR="00903B8B" w:rsidRPr="005F0814" w:rsidRDefault="00903B8B" w:rsidP="00903B8B">
            <w:pPr>
              <w:pStyle w:val="isitabel1"/>
              <w:jc w:val="center"/>
              <w:rPr>
                <w:rFonts w:cs="Times New Roman"/>
                <w:b/>
                <w:bCs/>
                <w:i/>
                <w:iCs/>
                <w:lang w:eastAsia="id-ID"/>
              </w:rPr>
            </w:pPr>
            <w:r w:rsidRPr="00C9632D">
              <w:t>0,637</w:t>
            </w:r>
          </w:p>
        </w:tc>
        <w:tc>
          <w:tcPr>
            <w:tcW w:w="1559" w:type="dxa"/>
          </w:tcPr>
          <w:p w14:paraId="59641766" w14:textId="411B6649" w:rsidR="00903B8B" w:rsidRPr="005F0814" w:rsidRDefault="00903B8B" w:rsidP="00903B8B">
            <w:pPr>
              <w:pStyle w:val="isitabel1"/>
              <w:jc w:val="center"/>
              <w:rPr>
                <w:rFonts w:cs="Times New Roman"/>
                <w:b/>
                <w:bCs/>
                <w:i/>
                <w:iCs/>
                <w:lang w:eastAsia="id-ID"/>
              </w:rPr>
            </w:pPr>
            <w:r w:rsidRPr="00C9632D">
              <w:t>0,662</w:t>
            </w:r>
          </w:p>
        </w:tc>
      </w:tr>
      <w:tr w:rsidR="00903B8B" w:rsidRPr="00FD5400" w14:paraId="4B4B9110" w14:textId="77777777" w:rsidTr="009157C9">
        <w:trPr>
          <w:trHeight w:val="300"/>
          <w:tblHeader/>
        </w:trPr>
        <w:tc>
          <w:tcPr>
            <w:tcW w:w="1696" w:type="dxa"/>
            <w:shd w:val="clear" w:color="auto" w:fill="auto"/>
            <w:noWrap/>
            <w:vAlign w:val="center"/>
          </w:tcPr>
          <w:p w14:paraId="62F57E78" w14:textId="77777777" w:rsidR="00903B8B" w:rsidRPr="005F0814" w:rsidRDefault="00903B8B" w:rsidP="00903B8B">
            <w:pPr>
              <w:pStyle w:val="isitabel1"/>
              <w:jc w:val="center"/>
              <w:rPr>
                <w:lang w:eastAsia="id-ID"/>
              </w:rPr>
            </w:pPr>
            <w:r>
              <w:rPr>
                <w:lang w:eastAsia="id-ID"/>
              </w:rPr>
              <w:t>10</w:t>
            </w:r>
          </w:p>
        </w:tc>
        <w:tc>
          <w:tcPr>
            <w:tcW w:w="1558" w:type="dxa"/>
          </w:tcPr>
          <w:p w14:paraId="7F01A65E" w14:textId="6CC5BC04" w:rsidR="00903B8B" w:rsidRPr="005F0814" w:rsidRDefault="00903B8B" w:rsidP="00903B8B">
            <w:pPr>
              <w:pStyle w:val="isitabel1"/>
              <w:jc w:val="center"/>
              <w:rPr>
                <w:rFonts w:cs="Times New Roman"/>
                <w:b/>
                <w:bCs/>
                <w:i/>
                <w:iCs/>
                <w:lang w:eastAsia="id-ID"/>
              </w:rPr>
            </w:pPr>
            <w:r w:rsidRPr="00C9632D">
              <w:t>0,724</w:t>
            </w:r>
          </w:p>
        </w:tc>
        <w:tc>
          <w:tcPr>
            <w:tcW w:w="1559" w:type="dxa"/>
            <w:shd w:val="clear" w:color="auto" w:fill="auto"/>
            <w:noWrap/>
          </w:tcPr>
          <w:p w14:paraId="7D58701C" w14:textId="1766B769" w:rsidR="00903B8B" w:rsidRPr="005F0814" w:rsidRDefault="00903B8B" w:rsidP="00903B8B">
            <w:pPr>
              <w:pStyle w:val="isitabel1"/>
              <w:jc w:val="center"/>
              <w:rPr>
                <w:rFonts w:cs="Times New Roman"/>
                <w:b/>
                <w:bCs/>
                <w:i/>
                <w:iCs/>
                <w:lang w:eastAsia="id-ID"/>
              </w:rPr>
            </w:pPr>
            <w:r w:rsidRPr="00C9632D">
              <w:t>0,660</w:t>
            </w:r>
          </w:p>
        </w:tc>
        <w:tc>
          <w:tcPr>
            <w:tcW w:w="1558" w:type="dxa"/>
          </w:tcPr>
          <w:p w14:paraId="44D1EE10" w14:textId="6A85A980" w:rsidR="00903B8B" w:rsidRPr="005F0814" w:rsidRDefault="00903B8B" w:rsidP="00903B8B">
            <w:pPr>
              <w:pStyle w:val="isitabel1"/>
              <w:jc w:val="center"/>
              <w:rPr>
                <w:rFonts w:cs="Times New Roman"/>
                <w:b/>
                <w:bCs/>
                <w:i/>
                <w:iCs/>
                <w:lang w:eastAsia="id-ID"/>
              </w:rPr>
            </w:pPr>
            <w:r w:rsidRPr="00C9632D">
              <w:t>0,623</w:t>
            </w:r>
          </w:p>
        </w:tc>
        <w:tc>
          <w:tcPr>
            <w:tcW w:w="1559" w:type="dxa"/>
          </w:tcPr>
          <w:p w14:paraId="44A6BA72" w14:textId="22B40577" w:rsidR="00903B8B" w:rsidRPr="005F0814" w:rsidRDefault="00903B8B" w:rsidP="00903B8B">
            <w:pPr>
              <w:pStyle w:val="isitabel1"/>
              <w:jc w:val="center"/>
              <w:rPr>
                <w:rFonts w:cs="Times New Roman"/>
                <w:b/>
                <w:bCs/>
                <w:i/>
                <w:iCs/>
                <w:lang w:eastAsia="id-ID"/>
              </w:rPr>
            </w:pPr>
            <w:r w:rsidRPr="00C9632D">
              <w:t>0,641</w:t>
            </w:r>
          </w:p>
        </w:tc>
      </w:tr>
      <w:tr w:rsidR="00903B8B" w:rsidRPr="00FD5400" w14:paraId="4416D82F" w14:textId="77777777" w:rsidTr="009157C9">
        <w:trPr>
          <w:trHeight w:val="300"/>
        </w:trPr>
        <w:tc>
          <w:tcPr>
            <w:tcW w:w="1696" w:type="dxa"/>
            <w:shd w:val="clear" w:color="auto" w:fill="auto"/>
            <w:noWrap/>
            <w:vAlign w:val="center"/>
            <w:hideMark/>
          </w:tcPr>
          <w:p w14:paraId="2D08F100" w14:textId="77777777" w:rsidR="00903B8B" w:rsidRPr="00EE18EF" w:rsidRDefault="00903B8B" w:rsidP="00903B8B">
            <w:pPr>
              <w:pStyle w:val="isitabel1"/>
              <w:jc w:val="center"/>
              <w:rPr>
                <w:b/>
                <w:bCs/>
                <w:lang w:eastAsia="id-ID"/>
              </w:rPr>
            </w:pPr>
            <w:r>
              <w:rPr>
                <w:b/>
                <w:bCs/>
                <w:lang w:eastAsia="id-ID"/>
              </w:rPr>
              <w:t>Rata-Rata</w:t>
            </w:r>
          </w:p>
        </w:tc>
        <w:tc>
          <w:tcPr>
            <w:tcW w:w="1558" w:type="dxa"/>
          </w:tcPr>
          <w:p w14:paraId="4B124CD7" w14:textId="600DBFB3" w:rsidR="00903B8B" w:rsidRPr="00903B8B" w:rsidRDefault="00903B8B" w:rsidP="00903B8B">
            <w:pPr>
              <w:widowControl/>
              <w:autoSpaceDE/>
              <w:autoSpaceDN/>
              <w:adjustRightInd/>
              <w:ind w:firstLine="0"/>
              <w:jc w:val="center"/>
              <w:rPr>
                <w:b/>
                <w:bCs/>
                <w:color w:val="000000"/>
                <w:lang w:eastAsia="id-ID"/>
              </w:rPr>
            </w:pPr>
            <w:r w:rsidRPr="00903B8B">
              <w:rPr>
                <w:b/>
                <w:bCs/>
              </w:rPr>
              <w:t>0,743</w:t>
            </w:r>
          </w:p>
        </w:tc>
        <w:tc>
          <w:tcPr>
            <w:tcW w:w="1559" w:type="dxa"/>
            <w:shd w:val="clear" w:color="auto" w:fill="auto"/>
            <w:noWrap/>
            <w:hideMark/>
          </w:tcPr>
          <w:p w14:paraId="181AA4A8" w14:textId="70436E6B" w:rsidR="00903B8B" w:rsidRPr="00903B8B" w:rsidRDefault="00903B8B" w:rsidP="00903B8B">
            <w:pPr>
              <w:pStyle w:val="isitabel1"/>
              <w:jc w:val="center"/>
              <w:rPr>
                <w:rFonts w:cs="Times New Roman"/>
                <w:b/>
                <w:bCs/>
                <w:lang w:eastAsia="id-ID"/>
              </w:rPr>
            </w:pPr>
            <w:r w:rsidRPr="00903B8B">
              <w:rPr>
                <w:b/>
                <w:bCs/>
              </w:rPr>
              <w:t>0,685</w:t>
            </w:r>
          </w:p>
        </w:tc>
        <w:tc>
          <w:tcPr>
            <w:tcW w:w="1558" w:type="dxa"/>
          </w:tcPr>
          <w:p w14:paraId="512B7E9F" w14:textId="410E2530" w:rsidR="00903B8B" w:rsidRPr="00903B8B" w:rsidRDefault="00903B8B" w:rsidP="00903B8B">
            <w:pPr>
              <w:widowControl/>
              <w:autoSpaceDE/>
              <w:autoSpaceDN/>
              <w:adjustRightInd/>
              <w:ind w:firstLine="0"/>
              <w:jc w:val="center"/>
              <w:rPr>
                <w:b/>
                <w:bCs/>
                <w:color w:val="000000"/>
                <w:lang w:eastAsia="id-ID"/>
              </w:rPr>
            </w:pPr>
            <w:r w:rsidRPr="00903B8B">
              <w:rPr>
                <w:b/>
                <w:bCs/>
              </w:rPr>
              <w:t>0,646</w:t>
            </w:r>
          </w:p>
        </w:tc>
        <w:tc>
          <w:tcPr>
            <w:tcW w:w="1559" w:type="dxa"/>
          </w:tcPr>
          <w:p w14:paraId="0CA57F71" w14:textId="09D273F6" w:rsidR="00903B8B" w:rsidRPr="00903B8B" w:rsidRDefault="00903B8B" w:rsidP="00903B8B">
            <w:pPr>
              <w:widowControl/>
              <w:autoSpaceDE/>
              <w:autoSpaceDN/>
              <w:adjustRightInd/>
              <w:ind w:firstLine="0"/>
              <w:jc w:val="center"/>
              <w:rPr>
                <w:b/>
                <w:bCs/>
                <w:color w:val="000000"/>
                <w:lang w:eastAsia="id-ID"/>
              </w:rPr>
            </w:pPr>
            <w:r w:rsidRPr="00903B8B">
              <w:rPr>
                <w:b/>
                <w:bCs/>
              </w:rPr>
              <w:t>0,665</w:t>
            </w:r>
          </w:p>
        </w:tc>
      </w:tr>
    </w:tbl>
    <w:p w14:paraId="45DAE919" w14:textId="2859A306" w:rsidR="00F617E0" w:rsidRPr="00903B8B" w:rsidRDefault="00903B8B" w:rsidP="00903B8B">
      <w:pPr>
        <w:spacing w:before="240"/>
        <w:rPr>
          <w:iCs/>
        </w:rPr>
      </w:pPr>
      <w:r>
        <w:t xml:space="preserve">Dari hasil pengujian </w:t>
      </w:r>
      <w:r w:rsidRPr="00903B8B">
        <w:rPr>
          <w:bCs/>
          <w:i/>
          <w:lang w:val="sv-SE"/>
        </w:rPr>
        <w:t>accuracy, precision, recall</w:t>
      </w:r>
      <w:r w:rsidRPr="00903B8B">
        <w:rPr>
          <w:bCs/>
          <w:lang w:val="sv-SE"/>
        </w:rPr>
        <w:t xml:space="preserve">, dan </w:t>
      </w:r>
      <w:r w:rsidRPr="00903B8B">
        <w:rPr>
          <w:bCs/>
          <w:i/>
          <w:lang w:val="sv-SE"/>
        </w:rPr>
        <w:t>f-measure</w:t>
      </w:r>
      <w:r>
        <w:rPr>
          <w:bCs/>
          <w:i/>
        </w:rPr>
        <w:t xml:space="preserve"> </w:t>
      </w:r>
      <w:r>
        <w:rPr>
          <w:bCs/>
          <w:iCs/>
        </w:rPr>
        <w:t xml:space="preserve">dari dua skenario pra proses </w:t>
      </w:r>
      <w:r w:rsidR="007632F2">
        <w:rPr>
          <w:bCs/>
          <w:iCs/>
        </w:rPr>
        <w:t>HMM</w:t>
      </w:r>
      <w:r>
        <w:rPr>
          <w:bCs/>
          <w:iCs/>
        </w:rPr>
        <w:t xml:space="preserve"> </w:t>
      </w:r>
      <w:r w:rsidR="007632F2">
        <w:rPr>
          <w:bCs/>
          <w:iCs/>
        </w:rPr>
        <w:t xml:space="preserve">yang dilakukan maka </w:t>
      </w:r>
      <w:r>
        <w:rPr>
          <w:bCs/>
          <w:iCs/>
        </w:rPr>
        <w:t xml:space="preserve">dapat dilihat bahwa hasil pra proses dengan korpus skenario pertama memiliki nilai </w:t>
      </w:r>
      <w:r w:rsidRPr="00903B8B">
        <w:rPr>
          <w:bCs/>
          <w:i/>
          <w:lang w:val="sv-SE"/>
        </w:rPr>
        <w:t>accuracy, precision, recall</w:t>
      </w:r>
      <w:r w:rsidRPr="00903B8B">
        <w:rPr>
          <w:bCs/>
          <w:lang w:val="sv-SE"/>
        </w:rPr>
        <w:t xml:space="preserve">, dan </w:t>
      </w:r>
      <w:r w:rsidRPr="00903B8B">
        <w:rPr>
          <w:bCs/>
          <w:i/>
          <w:lang w:val="sv-SE"/>
        </w:rPr>
        <w:t>f-measure</w:t>
      </w:r>
      <w:r>
        <w:rPr>
          <w:bCs/>
          <w:i/>
        </w:rPr>
        <w:t xml:space="preserve"> </w:t>
      </w:r>
      <w:r>
        <w:rPr>
          <w:bCs/>
          <w:iCs/>
        </w:rPr>
        <w:t>yang lebih tinggi daripada hasil pra proses dengan korpus skenario kedua.</w:t>
      </w:r>
    </w:p>
    <w:p w14:paraId="6C07F454" w14:textId="32C517F2" w:rsidR="00D0791E" w:rsidRDefault="00D0791E" w:rsidP="00BF344E">
      <w:pPr>
        <w:pStyle w:val="Heading3"/>
      </w:pPr>
      <w:r>
        <w:t xml:space="preserve">Pengujian </w:t>
      </w:r>
      <w:r w:rsidR="00B13594" w:rsidRPr="00760A41">
        <w:t>Hasil Penerjemahan Mesin Translasi oleh BLEU</w:t>
      </w:r>
      <w:bookmarkEnd w:id="287"/>
    </w:p>
    <w:p w14:paraId="2F3DEE3D" w14:textId="645BC99D" w:rsidR="00DA6A2D" w:rsidRDefault="00B91235" w:rsidP="003B5626">
      <w:r>
        <w:t xml:space="preserve">Pengujian hasil terjemahan mesin translasi secara otomatis </w:t>
      </w:r>
      <w:r w:rsidR="004915C4">
        <w:t xml:space="preserve">dilakukan </w:t>
      </w:r>
      <w:r>
        <w:t xml:space="preserve">menggunakan BLEU </w:t>
      </w:r>
      <w:r w:rsidRPr="00B91235">
        <w:t>(</w:t>
      </w:r>
      <w:r w:rsidRPr="00002058">
        <w:rPr>
          <w:i/>
          <w:iCs/>
        </w:rPr>
        <w:t>Billingual Evaluation Understudy</w:t>
      </w:r>
      <w:r w:rsidRPr="00B91235">
        <w:t>)</w:t>
      </w:r>
      <w:r>
        <w:t xml:space="preserve"> untuk menghasilkan keluaran berupa nilai akurasi hasil terjemahan</w:t>
      </w:r>
      <w:r w:rsidR="00BC1B61">
        <w:t>.</w:t>
      </w:r>
      <w:r w:rsidR="004915C4">
        <w:t xml:space="preserve"> Akurasi yang diuji pada penelitian ini adalah akurasi hasil terjemahan mesin traslasi dari bahasa Melayu Sambas ke bahasa Indonesia. </w:t>
      </w:r>
      <w:r w:rsidR="00B32D9B">
        <w:t xml:space="preserve">Sebelum dilakukan perhitungan nilai BLEU maka dilakukan perintah untuk menghasilkan </w:t>
      </w:r>
      <w:r w:rsidR="00B32D9B">
        <w:rPr>
          <w:i/>
          <w:iCs/>
        </w:rPr>
        <w:t>output</w:t>
      </w:r>
      <w:r w:rsidR="00B32D9B">
        <w:t xml:space="preserve"> atau terjemahan korpus uji dalam bahasa target (bahasa Indonesia). </w:t>
      </w:r>
      <w:r w:rsidR="00272B02">
        <w:t>Contoh p</w:t>
      </w:r>
      <w:r w:rsidR="00B32D9B">
        <w:t xml:space="preserve">erintah untuk membuat hasil terjemahan ditunjukkan pada </w:t>
      </w:r>
      <w:r w:rsidR="00F61CB2">
        <w:t>gambar 4.9</w:t>
      </w:r>
      <w:r w:rsidR="00DA6A2D">
        <w:t xml:space="preserve"> berikut.</w:t>
      </w:r>
    </w:p>
    <w:p w14:paraId="6034D7BE" w14:textId="77777777" w:rsidR="00C90F20" w:rsidRDefault="00C90F20" w:rsidP="00C90F20">
      <w:pPr>
        <w:pStyle w:val="Gambar"/>
        <w:keepNext/>
      </w:pPr>
      <w:r>
        <w:lastRenderedPageBreak/>
        <w:drawing>
          <wp:inline distT="0" distB="0" distL="0" distR="0" wp14:anchorId="686433F3" wp14:editId="4C9D7BBB">
            <wp:extent cx="5040000" cy="1080000"/>
            <wp:effectExtent l="19050" t="19050" r="8255" b="2540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pic:cNvPicPr preferRelativeResize="0"/>
                  </pic:nvPicPr>
                  <pic:blipFill>
                    <a:blip r:embed="rId90">
                      <a:extLst>
                        <a:ext uri="{28A0092B-C50C-407E-A947-70E740481C1C}">
                          <a14:useLocalDpi xmlns:a14="http://schemas.microsoft.com/office/drawing/2010/main" val="0"/>
                        </a:ext>
                      </a:extLst>
                    </a:blip>
                    <a:stretch>
                      <a:fillRect/>
                    </a:stretch>
                  </pic:blipFill>
                  <pic:spPr>
                    <a:xfrm>
                      <a:off x="0" y="0"/>
                      <a:ext cx="5040000" cy="1080000"/>
                    </a:xfrm>
                    <a:prstGeom prst="rect">
                      <a:avLst/>
                    </a:prstGeom>
                    <a:ln w="12700">
                      <a:solidFill>
                        <a:schemeClr val="tx1"/>
                      </a:solidFill>
                    </a:ln>
                  </pic:spPr>
                </pic:pic>
              </a:graphicData>
            </a:graphic>
          </wp:inline>
        </w:drawing>
      </w:r>
    </w:p>
    <w:p w14:paraId="10220677" w14:textId="1E00C1FC" w:rsidR="00C90F20" w:rsidRPr="00C90F20" w:rsidRDefault="00C90F20" w:rsidP="00C90F20">
      <w:pPr>
        <w:pStyle w:val="Caption"/>
        <w:jc w:val="center"/>
      </w:pPr>
      <w:bookmarkStart w:id="289" w:name="_Toc63430090"/>
      <w:r>
        <w:t>Gambar 4.</w:t>
      </w:r>
      <w:r>
        <w:fldChar w:fldCharType="begin"/>
      </w:r>
      <w:r>
        <w:instrText xml:space="preserve"> SEQ Gambar_4. \* ARABIC </w:instrText>
      </w:r>
      <w:r>
        <w:fldChar w:fldCharType="separate"/>
      </w:r>
      <w:r w:rsidR="0037132B">
        <w:rPr>
          <w:noProof/>
        </w:rPr>
        <w:t>9</w:t>
      </w:r>
      <w:r>
        <w:fldChar w:fldCharType="end"/>
      </w:r>
      <w:r>
        <w:t xml:space="preserve"> </w:t>
      </w:r>
      <w:r>
        <w:rPr>
          <w:b w:val="0"/>
          <w:bCs w:val="0"/>
        </w:rPr>
        <w:t xml:space="preserve">Contoh </w:t>
      </w:r>
      <w:r w:rsidRPr="00943C80">
        <w:rPr>
          <w:b w:val="0"/>
          <w:bCs w:val="0"/>
        </w:rPr>
        <w:t>Perintah Membuat Hasil Terjemahan</w:t>
      </w:r>
      <w:bookmarkEnd w:id="289"/>
    </w:p>
    <w:p w14:paraId="3251E0B5" w14:textId="4FCD52E5" w:rsidR="00537774" w:rsidRDefault="00537774" w:rsidP="00D27272">
      <w:r>
        <w:rPr>
          <w:lang w:val="de-DE"/>
        </w:rPr>
        <w:t xml:space="preserve">Setelah </w:t>
      </w:r>
      <w:r>
        <w:t xml:space="preserve">membuat </w:t>
      </w:r>
      <w:r>
        <w:rPr>
          <w:i/>
          <w:iCs/>
        </w:rPr>
        <w:t>output</w:t>
      </w:r>
      <w:r>
        <w:t xml:space="preserve"> atau</w:t>
      </w:r>
      <w:r>
        <w:rPr>
          <w:lang w:val="de-DE"/>
        </w:rPr>
        <w:t xml:space="preserve"> hasil penerjemahan</w:t>
      </w:r>
      <w:r>
        <w:t xml:space="preserve"> otomatis</w:t>
      </w:r>
      <w:r>
        <w:rPr>
          <w:lang w:val="de-DE"/>
        </w:rPr>
        <w:t xml:space="preserve"> dari mesin penerjemah, selanjutnya adalah melakukan pengujian dengan uji evaluasi otomatis yaitu BLEU.</w:t>
      </w:r>
      <w:r>
        <w:t xml:space="preserve"> </w:t>
      </w:r>
      <w:r w:rsidR="00272B02">
        <w:t>Contoh p</w:t>
      </w:r>
      <w:r>
        <w:rPr>
          <w:lang w:val="de-DE"/>
        </w:rPr>
        <w:t xml:space="preserve">erintah untuk menggunakan BLEU sebagai </w:t>
      </w:r>
      <w:r w:rsidRPr="005E01AF">
        <w:rPr>
          <w:i/>
          <w:lang w:val="de-DE"/>
        </w:rPr>
        <w:t>tools</w:t>
      </w:r>
      <w:r>
        <w:rPr>
          <w:lang w:val="de-DE"/>
        </w:rPr>
        <w:t xml:space="preserve"> evaluasi otomatis </w:t>
      </w:r>
      <w:r>
        <w:t xml:space="preserve">ditunjukkan </w:t>
      </w:r>
      <w:r w:rsidR="00F61CB2">
        <w:t>pada gambar 4.10</w:t>
      </w:r>
      <w:r>
        <w:t xml:space="preserve"> berikut</w:t>
      </w:r>
      <w:r>
        <w:rPr>
          <w:lang w:val="de-DE"/>
        </w:rPr>
        <w:t>.</w:t>
      </w:r>
    </w:p>
    <w:p w14:paraId="0BA3FB17" w14:textId="77777777" w:rsidR="00C90F20" w:rsidRDefault="00C90F20" w:rsidP="00C90F20">
      <w:pPr>
        <w:pStyle w:val="Gambar"/>
        <w:keepNext/>
      </w:pPr>
      <w:r>
        <w:drawing>
          <wp:inline distT="0" distB="0" distL="0" distR="0" wp14:anchorId="69981AE4" wp14:editId="093A75C2">
            <wp:extent cx="5040000" cy="864000"/>
            <wp:effectExtent l="19050" t="19050" r="8255" b="1270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a:blip r:embed="rId91">
                      <a:extLst>
                        <a:ext uri="{28A0092B-C50C-407E-A947-70E740481C1C}">
                          <a14:useLocalDpi xmlns:a14="http://schemas.microsoft.com/office/drawing/2010/main" val="0"/>
                        </a:ext>
                      </a:extLst>
                    </a:blip>
                    <a:stretch>
                      <a:fillRect/>
                    </a:stretch>
                  </pic:blipFill>
                  <pic:spPr>
                    <a:xfrm>
                      <a:off x="0" y="0"/>
                      <a:ext cx="5040000" cy="864000"/>
                    </a:xfrm>
                    <a:prstGeom prst="rect">
                      <a:avLst/>
                    </a:prstGeom>
                    <a:ln w="12700">
                      <a:solidFill>
                        <a:schemeClr val="tx1"/>
                      </a:solidFill>
                    </a:ln>
                  </pic:spPr>
                </pic:pic>
              </a:graphicData>
            </a:graphic>
          </wp:inline>
        </w:drawing>
      </w:r>
    </w:p>
    <w:p w14:paraId="521646EE" w14:textId="71C90D48" w:rsidR="00C90F20" w:rsidRPr="00C90F20" w:rsidRDefault="00C90F20" w:rsidP="00C90F20">
      <w:pPr>
        <w:pStyle w:val="Caption"/>
        <w:jc w:val="center"/>
      </w:pPr>
      <w:bookmarkStart w:id="290" w:name="_Toc63430091"/>
      <w:r>
        <w:t>Gambar 4.</w:t>
      </w:r>
      <w:r>
        <w:fldChar w:fldCharType="begin"/>
      </w:r>
      <w:r>
        <w:instrText xml:space="preserve"> SEQ Gambar_4. \* ARABIC </w:instrText>
      </w:r>
      <w:r>
        <w:fldChar w:fldCharType="separate"/>
      </w:r>
      <w:r w:rsidR="0037132B">
        <w:rPr>
          <w:noProof/>
        </w:rPr>
        <w:t>10</w:t>
      </w:r>
      <w:r>
        <w:fldChar w:fldCharType="end"/>
      </w:r>
      <w:r>
        <w:t xml:space="preserve"> </w:t>
      </w:r>
      <w:r>
        <w:rPr>
          <w:b w:val="0"/>
          <w:bCs w:val="0"/>
        </w:rPr>
        <w:t xml:space="preserve">Contoh </w:t>
      </w:r>
      <w:r w:rsidRPr="00943C80">
        <w:rPr>
          <w:b w:val="0"/>
          <w:bCs w:val="0"/>
        </w:rPr>
        <w:t xml:space="preserve">Perintah </w:t>
      </w:r>
      <w:r>
        <w:rPr>
          <w:b w:val="0"/>
          <w:bCs w:val="0"/>
        </w:rPr>
        <w:t>Menggunakan BLEU</w:t>
      </w:r>
      <w:bookmarkEnd w:id="290"/>
    </w:p>
    <w:p w14:paraId="351768C7" w14:textId="4927B06C" w:rsidR="00E04F80" w:rsidRDefault="00EE536B" w:rsidP="00D27272">
      <w:r>
        <w:t>P</w:t>
      </w:r>
      <w:r w:rsidR="00E04F80">
        <w:t xml:space="preserve">engujian </w:t>
      </w:r>
      <w:r>
        <w:rPr>
          <w:shd w:val="clear" w:color="auto" w:fill="FFFFFF"/>
        </w:rPr>
        <w:t>BLEU pada penelitian</w:t>
      </w:r>
      <w:r>
        <w:t xml:space="preserve"> menggunakan</w:t>
      </w:r>
      <w:r w:rsidR="00E04F80">
        <w:t xml:space="preserve"> metode </w:t>
      </w:r>
      <w:r w:rsidR="00E04F80" w:rsidRPr="00DE449B">
        <w:rPr>
          <w:i/>
          <w:iCs/>
        </w:rPr>
        <w:t>k-</w:t>
      </w:r>
      <w:r w:rsidR="00E04F80" w:rsidRPr="009C24E8">
        <w:rPr>
          <w:i/>
        </w:rPr>
        <w:t>fold</w:t>
      </w:r>
      <w:r w:rsidR="00E04F80">
        <w:t xml:space="preserve"> </w:t>
      </w:r>
      <w:r w:rsidR="00E04F80" w:rsidRPr="00713DD8">
        <w:rPr>
          <w:i/>
          <w:iCs/>
        </w:rPr>
        <w:t>cross validation</w:t>
      </w:r>
      <w:r w:rsidR="00E04F80">
        <w:t xml:space="preserve"> yaitu membagi data menjadi dua </w:t>
      </w:r>
      <w:r w:rsidR="00E04F80">
        <w:rPr>
          <w:color w:val="000000" w:themeColor="text1"/>
          <w:szCs w:val="21"/>
          <w:shd w:val="clear" w:color="auto" w:fill="FFFFFF"/>
        </w:rPr>
        <w:t>subset yaitu data</w:t>
      </w:r>
      <w:r w:rsidR="00E04F80">
        <w:t xml:space="preserve"> </w:t>
      </w:r>
      <w:r w:rsidR="00E04F80">
        <w:rPr>
          <w:color w:val="000000" w:themeColor="text1"/>
          <w:szCs w:val="21"/>
          <w:shd w:val="clear" w:color="auto" w:fill="FFFFFF"/>
        </w:rPr>
        <w:t xml:space="preserve">proses pembelajaran (korpus </w:t>
      </w:r>
      <w:r w:rsidR="00E04F80" w:rsidRPr="00D64A69">
        <w:rPr>
          <w:i/>
          <w:iCs/>
          <w:color w:val="000000" w:themeColor="text1"/>
          <w:szCs w:val="21"/>
          <w:shd w:val="clear" w:color="auto" w:fill="FFFFFF"/>
        </w:rPr>
        <w:t>training</w:t>
      </w:r>
      <w:r w:rsidR="00E04F80">
        <w:rPr>
          <w:color w:val="000000" w:themeColor="text1"/>
          <w:szCs w:val="21"/>
          <w:shd w:val="clear" w:color="auto" w:fill="FFFFFF"/>
        </w:rPr>
        <w:t xml:space="preserve">) </w:t>
      </w:r>
      <w:r w:rsidR="00E04F80" w:rsidRPr="00D64A69">
        <w:rPr>
          <w:color w:val="000000" w:themeColor="text1"/>
          <w:szCs w:val="21"/>
          <w:shd w:val="clear" w:color="auto" w:fill="FFFFFF"/>
        </w:rPr>
        <w:t>dan</w:t>
      </w:r>
      <w:r w:rsidR="00E04F80">
        <w:rPr>
          <w:color w:val="000000" w:themeColor="text1"/>
          <w:szCs w:val="21"/>
          <w:shd w:val="clear" w:color="auto" w:fill="FFFFFF"/>
        </w:rPr>
        <w:t xml:space="preserve"> data validasi/evaluasi (korpus uji)</w:t>
      </w:r>
      <w:r>
        <w:rPr>
          <w:color w:val="000000" w:themeColor="text1"/>
          <w:szCs w:val="21"/>
          <w:shd w:val="clear" w:color="auto" w:fill="FFFFFF"/>
        </w:rPr>
        <w:t>, dengan s</w:t>
      </w:r>
      <w:r w:rsidR="00D27272">
        <w:rPr>
          <w:shd w:val="clear" w:color="auto" w:fill="FFFFFF"/>
        </w:rPr>
        <w:t>kema 10</w:t>
      </w:r>
      <w:r w:rsidR="00D27272">
        <w:rPr>
          <w:i/>
          <w:iCs/>
          <w:shd w:val="clear" w:color="auto" w:fill="FFFFFF"/>
        </w:rPr>
        <w:t>-fold cross validation</w:t>
      </w:r>
      <w:r w:rsidR="00D27272">
        <w:rPr>
          <w:shd w:val="clear" w:color="auto" w:fill="FFFFFF"/>
        </w:rPr>
        <w:t xml:space="preserve"> </w:t>
      </w:r>
      <w:r>
        <w:rPr>
          <w:shd w:val="clear" w:color="auto" w:fill="FFFFFF"/>
        </w:rPr>
        <w:t>di</w:t>
      </w:r>
      <w:r w:rsidR="00711912">
        <w:rPr>
          <w:shd w:val="clear" w:color="auto" w:fill="FFFFFF"/>
        </w:rPr>
        <w:t xml:space="preserve"> </w:t>
      </w:r>
      <w:r>
        <w:rPr>
          <w:shd w:val="clear" w:color="auto" w:fill="FFFFFF"/>
        </w:rPr>
        <w:t>mana</w:t>
      </w:r>
      <w:r w:rsidR="00D27272">
        <w:rPr>
          <w:shd w:val="clear" w:color="auto" w:fill="FFFFFF"/>
        </w:rPr>
        <w:t xml:space="preserve"> dilakukan sebanyak 10 kali iterasi/perulangan </w:t>
      </w:r>
      <w:r w:rsidR="00E04F80">
        <w:t xml:space="preserve">dengan korpus </w:t>
      </w:r>
      <w:r w:rsidR="00E04F80" w:rsidRPr="00E04F80">
        <w:rPr>
          <w:i/>
          <w:iCs/>
        </w:rPr>
        <w:t>training</w:t>
      </w:r>
      <w:r w:rsidR="00E04F80">
        <w:t xml:space="preserve"> dan korpus uji berbeda-beda. Korpus uji dan korpus </w:t>
      </w:r>
      <w:r w:rsidR="00E04F80" w:rsidRPr="00E04F80">
        <w:rPr>
          <w:i/>
          <w:iCs/>
        </w:rPr>
        <w:t>training</w:t>
      </w:r>
      <w:r w:rsidR="00E04F80">
        <w:t xml:space="preserve"> dari total 4500 baris kalimat dipecah ke 10 bagian di</w:t>
      </w:r>
      <w:r w:rsidR="00711912">
        <w:t xml:space="preserve"> </w:t>
      </w:r>
      <w:r w:rsidR="00E04F80">
        <w:t xml:space="preserve">mana masing-masing bagian berisi 4050 korpus </w:t>
      </w:r>
      <w:r w:rsidR="00E04F80" w:rsidRPr="00E04F80">
        <w:rPr>
          <w:i/>
          <w:iCs/>
        </w:rPr>
        <w:t>training</w:t>
      </w:r>
      <w:r w:rsidR="00E04F80">
        <w:t xml:space="preserve"> dan 450 korpus uji.</w:t>
      </w:r>
    </w:p>
    <w:p w14:paraId="0D802C7C" w14:textId="77777777" w:rsidR="00A73BF9" w:rsidRDefault="00E834DC" w:rsidP="00FB2CEC">
      <w:r>
        <w:t xml:space="preserve">Pada pengujian mesin penerjemah statistik Moses Decoder dilakukan dua pengujian BLEU yaitu pengujian pada mesin penerjemah bahasa </w:t>
      </w:r>
      <w:r>
        <w:rPr>
          <w:i/>
          <w:iCs/>
        </w:rPr>
        <w:t>chatting</w:t>
      </w:r>
      <w:r>
        <w:t xml:space="preserve"> Melayu Sambas ke bahasa Indonesia dan mesin penerjemahan bahasa Melayu Sambas (yang sudah diperbaiki) ke bahasa Indonesia. </w:t>
      </w:r>
    </w:p>
    <w:p w14:paraId="267AEF4E" w14:textId="35C89908" w:rsidR="00A73BF9" w:rsidRPr="00A73BF9" w:rsidRDefault="00A73BF9" w:rsidP="00A73BF9">
      <w:pPr>
        <w:pStyle w:val="Heading4"/>
        <w:rPr>
          <w:i w:val="0"/>
          <w:iCs w:val="0"/>
        </w:rPr>
      </w:pPr>
      <w:r w:rsidRPr="00A73BF9">
        <w:rPr>
          <w:i w:val="0"/>
          <w:iCs w:val="0"/>
        </w:rPr>
        <w:t xml:space="preserve">Pengujian Hasil Penerjemahan Mesin Translasi </w:t>
      </w:r>
      <w:r>
        <w:rPr>
          <w:i w:val="0"/>
          <w:iCs w:val="0"/>
          <w:lang w:val="id-ID"/>
        </w:rPr>
        <w:t>Bahasa Melayu Sambas (</w:t>
      </w:r>
      <w:r>
        <w:rPr>
          <w:lang w:val="id-ID"/>
        </w:rPr>
        <w:t>Chatting</w:t>
      </w:r>
      <w:r>
        <w:rPr>
          <w:i w:val="0"/>
          <w:iCs w:val="0"/>
          <w:lang w:val="id-ID"/>
        </w:rPr>
        <w:t>) ke Bahasa Indonesia</w:t>
      </w:r>
    </w:p>
    <w:p w14:paraId="0182E4FD" w14:textId="09373863" w:rsidR="00E834DC" w:rsidRDefault="00E834DC" w:rsidP="00FB2CEC">
      <w:r>
        <w:t xml:space="preserve">Hasil dari pengujian BLEU mesin penerjemah bahasa </w:t>
      </w:r>
      <w:r>
        <w:rPr>
          <w:i/>
          <w:iCs/>
        </w:rPr>
        <w:t>chatting</w:t>
      </w:r>
      <w:r>
        <w:t xml:space="preserve"> Melayu Sambas ke bahasa Indonesia diperlihatkan pada tabel 4.4 berikut.</w:t>
      </w:r>
    </w:p>
    <w:p w14:paraId="2B7DB67B" w14:textId="10CE4496" w:rsidR="00E834DC" w:rsidRDefault="00E834DC" w:rsidP="00EC7E1F">
      <w:pPr>
        <w:pStyle w:val="ParagrifIsi"/>
      </w:pPr>
    </w:p>
    <w:p w14:paraId="5429E5F0" w14:textId="77777777" w:rsidR="00E834DC" w:rsidRPr="00E834DC" w:rsidRDefault="00E834DC" w:rsidP="00EC7E1F">
      <w:pPr>
        <w:pStyle w:val="ParagrifIsi"/>
      </w:pPr>
    </w:p>
    <w:p w14:paraId="11AFF14D" w14:textId="63D74B35" w:rsidR="00E834DC" w:rsidRPr="00E834DC" w:rsidRDefault="00E834DC" w:rsidP="00E61B36">
      <w:pPr>
        <w:pStyle w:val="Caption"/>
        <w:tabs>
          <w:tab w:val="left" w:pos="993"/>
        </w:tabs>
        <w:spacing w:line="276" w:lineRule="auto"/>
        <w:rPr>
          <w:b w:val="0"/>
          <w:bCs w:val="0"/>
        </w:rPr>
      </w:pPr>
      <w:bookmarkStart w:id="291" w:name="_Toc75524558"/>
      <w:r>
        <w:lastRenderedPageBreak/>
        <w:t>Tabel 4.</w:t>
      </w:r>
      <w:r>
        <w:fldChar w:fldCharType="begin"/>
      </w:r>
      <w:r>
        <w:instrText xml:space="preserve"> SEQ Tabel_4. \* ARABIC </w:instrText>
      </w:r>
      <w:r>
        <w:fldChar w:fldCharType="separate"/>
      </w:r>
      <w:r>
        <w:rPr>
          <w:noProof/>
        </w:rPr>
        <w:t>4</w:t>
      </w:r>
      <w:r>
        <w:fldChar w:fldCharType="end"/>
      </w:r>
      <w:r>
        <w:tab/>
      </w:r>
      <w:r>
        <w:rPr>
          <w:b w:val="0"/>
          <w:bCs w:val="0"/>
        </w:rPr>
        <w:t xml:space="preserve">Hasil Pengujian BLEU </w:t>
      </w:r>
      <w:r w:rsidR="00E61B36">
        <w:rPr>
          <w:b w:val="0"/>
          <w:bCs w:val="0"/>
        </w:rPr>
        <w:t>P</w:t>
      </w:r>
      <w:r>
        <w:rPr>
          <w:b w:val="0"/>
          <w:bCs w:val="0"/>
        </w:rPr>
        <w:t xml:space="preserve">enerjemahan </w:t>
      </w:r>
      <w:r w:rsidR="00E61B36">
        <w:rPr>
          <w:b w:val="0"/>
          <w:bCs w:val="0"/>
        </w:rPr>
        <w:t>B</w:t>
      </w:r>
      <w:r>
        <w:rPr>
          <w:b w:val="0"/>
          <w:bCs w:val="0"/>
        </w:rPr>
        <w:t>ahasa Melayu Sambas</w:t>
      </w:r>
      <w:r w:rsidR="00E61B36">
        <w:rPr>
          <w:b w:val="0"/>
          <w:bCs w:val="0"/>
        </w:rPr>
        <w:t xml:space="preserve"> (</w:t>
      </w:r>
      <w:r w:rsidR="00E61B36">
        <w:rPr>
          <w:b w:val="0"/>
          <w:bCs w:val="0"/>
          <w:i/>
          <w:iCs/>
        </w:rPr>
        <w:t>chatting</w:t>
      </w:r>
      <w:r w:rsidR="00E61B36">
        <w:rPr>
          <w:b w:val="0"/>
          <w:bCs w:val="0"/>
        </w:rPr>
        <w:t>)</w:t>
      </w:r>
      <w:r>
        <w:rPr>
          <w:b w:val="0"/>
          <w:bCs w:val="0"/>
        </w:rPr>
        <w:t xml:space="preserve"> </w:t>
      </w:r>
      <w:r>
        <w:rPr>
          <w:b w:val="0"/>
          <w:bCs w:val="0"/>
        </w:rPr>
        <w:tab/>
        <w:t>ke Bahasa Indonesia</w:t>
      </w:r>
      <w:bookmarkEnd w:id="291"/>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8"/>
        <w:gridCol w:w="1883"/>
        <w:gridCol w:w="3295"/>
      </w:tblGrid>
      <w:tr w:rsidR="00E834DC" w:rsidRPr="00FD5400" w14:paraId="4DF6530D" w14:textId="77777777" w:rsidTr="00E61B36">
        <w:trPr>
          <w:trHeight w:val="300"/>
          <w:tblHeader/>
          <w:jc w:val="center"/>
        </w:trPr>
        <w:tc>
          <w:tcPr>
            <w:tcW w:w="1338" w:type="dxa"/>
            <w:shd w:val="clear" w:color="auto" w:fill="auto"/>
            <w:noWrap/>
            <w:vAlign w:val="center"/>
            <w:hideMark/>
          </w:tcPr>
          <w:p w14:paraId="08BCD813" w14:textId="77777777" w:rsidR="00E834DC" w:rsidRPr="00AC46F1" w:rsidRDefault="00E834DC" w:rsidP="00E61B36">
            <w:pPr>
              <w:pStyle w:val="isitabel1"/>
              <w:spacing w:line="240" w:lineRule="auto"/>
              <w:jc w:val="center"/>
              <w:rPr>
                <w:b/>
                <w:bCs/>
                <w:lang w:eastAsia="id-ID"/>
              </w:rPr>
            </w:pPr>
            <w:r w:rsidRPr="00AC46F1">
              <w:rPr>
                <w:b/>
                <w:bCs/>
                <w:lang w:eastAsia="id-ID"/>
              </w:rPr>
              <w:t>Fold</w:t>
            </w:r>
          </w:p>
        </w:tc>
        <w:tc>
          <w:tcPr>
            <w:tcW w:w="1883" w:type="dxa"/>
            <w:vAlign w:val="center"/>
          </w:tcPr>
          <w:p w14:paraId="4FBA050D" w14:textId="77777777" w:rsidR="00E834DC" w:rsidRPr="00AC46F1" w:rsidRDefault="00E834DC" w:rsidP="00E61B36">
            <w:pPr>
              <w:pStyle w:val="isitabel1"/>
              <w:spacing w:line="240" w:lineRule="auto"/>
              <w:jc w:val="center"/>
              <w:rPr>
                <w:b/>
                <w:bCs/>
                <w:lang w:eastAsia="id-ID"/>
              </w:rPr>
            </w:pPr>
            <w:r w:rsidRPr="00AC46F1">
              <w:rPr>
                <w:b/>
                <w:bCs/>
                <w:lang w:eastAsia="id-ID"/>
              </w:rPr>
              <w:t>Data Uji</w:t>
            </w:r>
          </w:p>
        </w:tc>
        <w:tc>
          <w:tcPr>
            <w:tcW w:w="3295" w:type="dxa"/>
            <w:shd w:val="clear" w:color="auto" w:fill="auto"/>
            <w:noWrap/>
            <w:vAlign w:val="center"/>
            <w:hideMark/>
          </w:tcPr>
          <w:p w14:paraId="2E60ADBF" w14:textId="0A3B35F6" w:rsidR="00E834DC" w:rsidRPr="00AC46F1" w:rsidRDefault="0024017C" w:rsidP="00E61B36">
            <w:pPr>
              <w:pStyle w:val="isitabel1"/>
              <w:spacing w:line="240" w:lineRule="auto"/>
              <w:jc w:val="center"/>
              <w:rPr>
                <w:b/>
                <w:bCs/>
                <w:lang w:eastAsia="id-ID"/>
              </w:rPr>
            </w:pPr>
            <w:r>
              <w:rPr>
                <w:b/>
                <w:bCs/>
                <w:lang w:eastAsia="id-ID"/>
              </w:rPr>
              <w:t>Hasil Pengujian</w:t>
            </w:r>
          </w:p>
        </w:tc>
      </w:tr>
      <w:tr w:rsidR="00E834DC" w:rsidRPr="00FD5400" w14:paraId="7EAC071B" w14:textId="77777777" w:rsidTr="001551B0">
        <w:trPr>
          <w:trHeight w:val="300"/>
          <w:jc w:val="center"/>
        </w:trPr>
        <w:tc>
          <w:tcPr>
            <w:tcW w:w="1338" w:type="dxa"/>
            <w:shd w:val="clear" w:color="auto" w:fill="auto"/>
            <w:noWrap/>
            <w:vAlign w:val="bottom"/>
            <w:hideMark/>
          </w:tcPr>
          <w:p w14:paraId="7DDCEB51" w14:textId="77777777" w:rsidR="00E834DC" w:rsidRPr="00FD5400" w:rsidRDefault="00E834DC" w:rsidP="00E834DC">
            <w:pPr>
              <w:pStyle w:val="isitabel1"/>
              <w:jc w:val="center"/>
              <w:rPr>
                <w:lang w:eastAsia="id-ID"/>
              </w:rPr>
            </w:pPr>
            <w:r w:rsidRPr="00FD5400">
              <w:rPr>
                <w:lang w:eastAsia="id-ID"/>
              </w:rPr>
              <w:t>1</w:t>
            </w:r>
          </w:p>
        </w:tc>
        <w:tc>
          <w:tcPr>
            <w:tcW w:w="1883" w:type="dxa"/>
          </w:tcPr>
          <w:p w14:paraId="1F3C7B36" w14:textId="77777777" w:rsidR="00E834DC" w:rsidRPr="00FD5400" w:rsidRDefault="00E834DC" w:rsidP="00E834DC">
            <w:pPr>
              <w:pStyle w:val="isitabel1"/>
              <w:jc w:val="center"/>
              <w:rPr>
                <w:lang w:eastAsia="id-ID"/>
              </w:rPr>
            </w:pPr>
            <w:r>
              <w:t>1 – 450</w:t>
            </w:r>
          </w:p>
        </w:tc>
        <w:tc>
          <w:tcPr>
            <w:tcW w:w="3295" w:type="dxa"/>
            <w:shd w:val="clear" w:color="auto" w:fill="auto"/>
            <w:noWrap/>
            <w:hideMark/>
          </w:tcPr>
          <w:p w14:paraId="6E4F98F6" w14:textId="6554CDD9" w:rsidR="00E834DC" w:rsidRPr="00FD5400" w:rsidRDefault="00E834DC" w:rsidP="00E834DC">
            <w:pPr>
              <w:pStyle w:val="isitabel1"/>
              <w:jc w:val="center"/>
              <w:rPr>
                <w:lang w:eastAsia="id-ID"/>
              </w:rPr>
            </w:pPr>
            <w:r w:rsidRPr="00E702AE">
              <w:t>34,24</w:t>
            </w:r>
          </w:p>
        </w:tc>
      </w:tr>
      <w:tr w:rsidR="00E834DC" w:rsidRPr="00FD5400" w14:paraId="685C54F9" w14:textId="77777777" w:rsidTr="001551B0">
        <w:trPr>
          <w:trHeight w:val="300"/>
          <w:jc w:val="center"/>
        </w:trPr>
        <w:tc>
          <w:tcPr>
            <w:tcW w:w="1338" w:type="dxa"/>
            <w:shd w:val="clear" w:color="auto" w:fill="auto"/>
            <w:noWrap/>
            <w:vAlign w:val="bottom"/>
            <w:hideMark/>
          </w:tcPr>
          <w:p w14:paraId="28998CD3" w14:textId="77777777" w:rsidR="00E834DC" w:rsidRPr="00FD5400" w:rsidRDefault="00E834DC" w:rsidP="00E834DC">
            <w:pPr>
              <w:pStyle w:val="isitabel1"/>
              <w:jc w:val="center"/>
              <w:rPr>
                <w:lang w:eastAsia="id-ID"/>
              </w:rPr>
            </w:pPr>
            <w:r w:rsidRPr="00FD5400">
              <w:rPr>
                <w:lang w:eastAsia="id-ID"/>
              </w:rPr>
              <w:t>2</w:t>
            </w:r>
          </w:p>
        </w:tc>
        <w:tc>
          <w:tcPr>
            <w:tcW w:w="1883" w:type="dxa"/>
          </w:tcPr>
          <w:p w14:paraId="25BC316D" w14:textId="77777777" w:rsidR="00E834DC" w:rsidRPr="00FD5400" w:rsidRDefault="00E834DC" w:rsidP="00E834DC">
            <w:pPr>
              <w:pStyle w:val="isitabel1"/>
              <w:jc w:val="center"/>
              <w:rPr>
                <w:lang w:eastAsia="id-ID"/>
              </w:rPr>
            </w:pPr>
            <w:r>
              <w:t>451 – 900</w:t>
            </w:r>
          </w:p>
        </w:tc>
        <w:tc>
          <w:tcPr>
            <w:tcW w:w="3295" w:type="dxa"/>
            <w:shd w:val="clear" w:color="auto" w:fill="auto"/>
            <w:noWrap/>
            <w:hideMark/>
          </w:tcPr>
          <w:p w14:paraId="3FC0F3F8" w14:textId="54E84EA1" w:rsidR="00E834DC" w:rsidRPr="00FD5400" w:rsidRDefault="00E834DC" w:rsidP="00E834DC">
            <w:pPr>
              <w:pStyle w:val="isitabel1"/>
              <w:jc w:val="center"/>
              <w:rPr>
                <w:lang w:eastAsia="id-ID"/>
              </w:rPr>
            </w:pPr>
            <w:r w:rsidRPr="00E702AE">
              <w:t>46,97</w:t>
            </w:r>
          </w:p>
        </w:tc>
      </w:tr>
      <w:tr w:rsidR="00E834DC" w:rsidRPr="00FD5400" w14:paraId="2B646044" w14:textId="77777777" w:rsidTr="001551B0">
        <w:trPr>
          <w:trHeight w:val="300"/>
          <w:jc w:val="center"/>
        </w:trPr>
        <w:tc>
          <w:tcPr>
            <w:tcW w:w="1338" w:type="dxa"/>
            <w:shd w:val="clear" w:color="auto" w:fill="auto"/>
            <w:noWrap/>
            <w:vAlign w:val="bottom"/>
            <w:hideMark/>
          </w:tcPr>
          <w:p w14:paraId="3934B32B" w14:textId="77777777" w:rsidR="00E834DC" w:rsidRPr="000912EB" w:rsidRDefault="00E834DC" w:rsidP="00E834DC">
            <w:pPr>
              <w:pStyle w:val="isitabel1"/>
              <w:jc w:val="center"/>
              <w:rPr>
                <w:lang w:eastAsia="id-ID"/>
              </w:rPr>
            </w:pPr>
            <w:r w:rsidRPr="000912EB">
              <w:rPr>
                <w:lang w:eastAsia="id-ID"/>
              </w:rPr>
              <w:t>3</w:t>
            </w:r>
          </w:p>
        </w:tc>
        <w:tc>
          <w:tcPr>
            <w:tcW w:w="1883" w:type="dxa"/>
          </w:tcPr>
          <w:p w14:paraId="35CA42E0" w14:textId="77777777" w:rsidR="00E834DC" w:rsidRPr="000912EB" w:rsidRDefault="00E834DC" w:rsidP="00E834DC">
            <w:pPr>
              <w:pStyle w:val="isitabel1"/>
              <w:jc w:val="center"/>
              <w:rPr>
                <w:lang w:eastAsia="id-ID"/>
              </w:rPr>
            </w:pPr>
            <w:r w:rsidRPr="000912EB">
              <w:t>901 – 1.350</w:t>
            </w:r>
          </w:p>
        </w:tc>
        <w:tc>
          <w:tcPr>
            <w:tcW w:w="3295" w:type="dxa"/>
            <w:shd w:val="clear" w:color="auto" w:fill="auto"/>
            <w:noWrap/>
            <w:hideMark/>
          </w:tcPr>
          <w:p w14:paraId="2B746571" w14:textId="53EFD485" w:rsidR="00E834DC" w:rsidRPr="000912EB" w:rsidRDefault="00E834DC" w:rsidP="00E834DC">
            <w:pPr>
              <w:pStyle w:val="isitabel1"/>
              <w:jc w:val="center"/>
              <w:rPr>
                <w:lang w:eastAsia="id-ID"/>
              </w:rPr>
            </w:pPr>
            <w:r w:rsidRPr="000912EB">
              <w:t>53,2</w:t>
            </w:r>
          </w:p>
        </w:tc>
      </w:tr>
      <w:tr w:rsidR="00E834DC" w:rsidRPr="00FD5400" w14:paraId="2E06D5A5" w14:textId="77777777" w:rsidTr="001551B0">
        <w:trPr>
          <w:trHeight w:val="300"/>
          <w:jc w:val="center"/>
        </w:trPr>
        <w:tc>
          <w:tcPr>
            <w:tcW w:w="1338" w:type="dxa"/>
            <w:shd w:val="clear" w:color="auto" w:fill="auto"/>
            <w:noWrap/>
            <w:vAlign w:val="bottom"/>
            <w:hideMark/>
          </w:tcPr>
          <w:p w14:paraId="44CDDDBB" w14:textId="77777777" w:rsidR="00E834DC" w:rsidRPr="000912EB" w:rsidRDefault="00E834DC" w:rsidP="00E834DC">
            <w:pPr>
              <w:pStyle w:val="isitabel1"/>
              <w:jc w:val="center"/>
              <w:rPr>
                <w:b/>
                <w:bCs/>
                <w:lang w:eastAsia="id-ID"/>
              </w:rPr>
            </w:pPr>
            <w:r w:rsidRPr="000912EB">
              <w:rPr>
                <w:b/>
                <w:bCs/>
                <w:lang w:eastAsia="id-ID"/>
              </w:rPr>
              <w:t>4</w:t>
            </w:r>
          </w:p>
        </w:tc>
        <w:tc>
          <w:tcPr>
            <w:tcW w:w="1883" w:type="dxa"/>
          </w:tcPr>
          <w:p w14:paraId="28C01E49" w14:textId="77777777" w:rsidR="00E834DC" w:rsidRPr="000912EB" w:rsidRDefault="00E834DC" w:rsidP="00E834DC">
            <w:pPr>
              <w:pStyle w:val="isitabel1"/>
              <w:jc w:val="center"/>
              <w:rPr>
                <w:b/>
                <w:bCs/>
                <w:lang w:eastAsia="id-ID"/>
              </w:rPr>
            </w:pPr>
            <w:r w:rsidRPr="000912EB">
              <w:rPr>
                <w:b/>
                <w:bCs/>
              </w:rPr>
              <w:t>1.351 – 1.800</w:t>
            </w:r>
          </w:p>
        </w:tc>
        <w:tc>
          <w:tcPr>
            <w:tcW w:w="3295" w:type="dxa"/>
            <w:shd w:val="clear" w:color="auto" w:fill="auto"/>
            <w:noWrap/>
            <w:hideMark/>
          </w:tcPr>
          <w:p w14:paraId="6D5697B4" w14:textId="77B35E3C" w:rsidR="00E834DC" w:rsidRPr="000912EB" w:rsidRDefault="00E834DC" w:rsidP="00E834DC">
            <w:pPr>
              <w:pStyle w:val="isitabel1"/>
              <w:jc w:val="center"/>
              <w:rPr>
                <w:b/>
                <w:bCs/>
                <w:lang w:eastAsia="id-ID"/>
              </w:rPr>
            </w:pPr>
            <w:r w:rsidRPr="000912EB">
              <w:rPr>
                <w:b/>
                <w:bCs/>
              </w:rPr>
              <w:t>57,85</w:t>
            </w:r>
          </w:p>
        </w:tc>
      </w:tr>
      <w:tr w:rsidR="00E834DC" w:rsidRPr="00FD5400" w14:paraId="72891E28" w14:textId="77777777" w:rsidTr="001551B0">
        <w:trPr>
          <w:trHeight w:val="300"/>
          <w:jc w:val="center"/>
        </w:trPr>
        <w:tc>
          <w:tcPr>
            <w:tcW w:w="1338" w:type="dxa"/>
            <w:shd w:val="clear" w:color="auto" w:fill="auto"/>
            <w:noWrap/>
            <w:vAlign w:val="bottom"/>
            <w:hideMark/>
          </w:tcPr>
          <w:p w14:paraId="573EDB27" w14:textId="77777777" w:rsidR="00E834DC" w:rsidRPr="00FD5400" w:rsidRDefault="00E834DC" w:rsidP="00E834DC">
            <w:pPr>
              <w:pStyle w:val="isitabel1"/>
              <w:jc w:val="center"/>
              <w:rPr>
                <w:lang w:eastAsia="id-ID"/>
              </w:rPr>
            </w:pPr>
            <w:r w:rsidRPr="00FD5400">
              <w:rPr>
                <w:lang w:eastAsia="id-ID"/>
              </w:rPr>
              <w:t>5</w:t>
            </w:r>
          </w:p>
        </w:tc>
        <w:tc>
          <w:tcPr>
            <w:tcW w:w="1883" w:type="dxa"/>
          </w:tcPr>
          <w:p w14:paraId="216A5A8F" w14:textId="77777777" w:rsidR="00E834DC" w:rsidRPr="00FD5400" w:rsidRDefault="00E834DC" w:rsidP="00E834DC">
            <w:pPr>
              <w:pStyle w:val="isitabel1"/>
              <w:jc w:val="center"/>
              <w:rPr>
                <w:lang w:eastAsia="id-ID"/>
              </w:rPr>
            </w:pPr>
            <w:r>
              <w:t>1.801 – 2.250</w:t>
            </w:r>
          </w:p>
        </w:tc>
        <w:tc>
          <w:tcPr>
            <w:tcW w:w="3295" w:type="dxa"/>
            <w:shd w:val="clear" w:color="auto" w:fill="auto"/>
            <w:noWrap/>
            <w:hideMark/>
          </w:tcPr>
          <w:p w14:paraId="0820EF4D" w14:textId="3C724E5B" w:rsidR="00E834DC" w:rsidRPr="00FD5400" w:rsidRDefault="00E834DC" w:rsidP="00E834DC">
            <w:pPr>
              <w:pStyle w:val="isitabel1"/>
              <w:jc w:val="center"/>
              <w:rPr>
                <w:lang w:eastAsia="id-ID"/>
              </w:rPr>
            </w:pPr>
            <w:r w:rsidRPr="00E702AE">
              <w:t>51,09</w:t>
            </w:r>
          </w:p>
        </w:tc>
      </w:tr>
      <w:tr w:rsidR="00E834DC" w:rsidRPr="00FD5400" w14:paraId="02F96001" w14:textId="77777777" w:rsidTr="001551B0">
        <w:trPr>
          <w:trHeight w:val="300"/>
          <w:jc w:val="center"/>
        </w:trPr>
        <w:tc>
          <w:tcPr>
            <w:tcW w:w="1338" w:type="dxa"/>
            <w:shd w:val="clear" w:color="auto" w:fill="auto"/>
            <w:noWrap/>
            <w:vAlign w:val="bottom"/>
            <w:hideMark/>
          </w:tcPr>
          <w:p w14:paraId="1156E5C9" w14:textId="77777777" w:rsidR="00E834DC" w:rsidRPr="00FD5400" w:rsidRDefault="00E834DC" w:rsidP="00E834DC">
            <w:pPr>
              <w:pStyle w:val="isitabel1"/>
              <w:jc w:val="center"/>
              <w:rPr>
                <w:lang w:eastAsia="id-ID"/>
              </w:rPr>
            </w:pPr>
            <w:r w:rsidRPr="00FD5400">
              <w:rPr>
                <w:lang w:eastAsia="id-ID"/>
              </w:rPr>
              <w:t>6</w:t>
            </w:r>
          </w:p>
        </w:tc>
        <w:tc>
          <w:tcPr>
            <w:tcW w:w="1883" w:type="dxa"/>
          </w:tcPr>
          <w:p w14:paraId="4DBA103C" w14:textId="77777777" w:rsidR="00E834DC" w:rsidRPr="00FD5400" w:rsidRDefault="00E834DC" w:rsidP="00E834DC">
            <w:pPr>
              <w:pStyle w:val="isitabel1"/>
              <w:jc w:val="center"/>
              <w:rPr>
                <w:lang w:eastAsia="id-ID"/>
              </w:rPr>
            </w:pPr>
            <w:r>
              <w:t>2.251 – 2.700</w:t>
            </w:r>
          </w:p>
        </w:tc>
        <w:tc>
          <w:tcPr>
            <w:tcW w:w="3295" w:type="dxa"/>
            <w:shd w:val="clear" w:color="auto" w:fill="auto"/>
            <w:noWrap/>
            <w:hideMark/>
          </w:tcPr>
          <w:p w14:paraId="760D9AD2" w14:textId="6CF8F9D2" w:rsidR="00E834DC" w:rsidRPr="00FD5400" w:rsidRDefault="00E834DC" w:rsidP="00E834DC">
            <w:pPr>
              <w:pStyle w:val="isitabel1"/>
              <w:jc w:val="center"/>
              <w:rPr>
                <w:lang w:eastAsia="id-ID"/>
              </w:rPr>
            </w:pPr>
            <w:r w:rsidRPr="00E702AE">
              <w:t>46,56</w:t>
            </w:r>
          </w:p>
        </w:tc>
      </w:tr>
      <w:tr w:rsidR="00E834DC" w:rsidRPr="00FD5400" w14:paraId="2D55F268" w14:textId="77777777" w:rsidTr="001551B0">
        <w:trPr>
          <w:trHeight w:val="300"/>
          <w:jc w:val="center"/>
        </w:trPr>
        <w:tc>
          <w:tcPr>
            <w:tcW w:w="1338" w:type="dxa"/>
            <w:shd w:val="clear" w:color="auto" w:fill="auto"/>
            <w:noWrap/>
            <w:vAlign w:val="bottom"/>
            <w:hideMark/>
          </w:tcPr>
          <w:p w14:paraId="33E4C7A0" w14:textId="77777777" w:rsidR="00E834DC" w:rsidRPr="00FD5400" w:rsidRDefault="00E834DC" w:rsidP="00E834DC">
            <w:pPr>
              <w:pStyle w:val="isitabel1"/>
              <w:jc w:val="center"/>
              <w:rPr>
                <w:lang w:eastAsia="id-ID"/>
              </w:rPr>
            </w:pPr>
            <w:r w:rsidRPr="00FD5400">
              <w:rPr>
                <w:lang w:eastAsia="id-ID"/>
              </w:rPr>
              <w:t>7</w:t>
            </w:r>
          </w:p>
        </w:tc>
        <w:tc>
          <w:tcPr>
            <w:tcW w:w="1883" w:type="dxa"/>
          </w:tcPr>
          <w:p w14:paraId="6ACB26FB" w14:textId="77777777" w:rsidR="00E834DC" w:rsidRPr="00FD5400" w:rsidRDefault="00E834DC" w:rsidP="00E834DC">
            <w:pPr>
              <w:pStyle w:val="isitabel1"/>
              <w:jc w:val="center"/>
              <w:rPr>
                <w:lang w:eastAsia="id-ID"/>
              </w:rPr>
            </w:pPr>
            <w:r>
              <w:t>2.701 – 3.150</w:t>
            </w:r>
          </w:p>
        </w:tc>
        <w:tc>
          <w:tcPr>
            <w:tcW w:w="3295" w:type="dxa"/>
            <w:shd w:val="clear" w:color="auto" w:fill="auto"/>
            <w:noWrap/>
            <w:hideMark/>
          </w:tcPr>
          <w:p w14:paraId="0EA36492" w14:textId="37570FE7" w:rsidR="00E834DC" w:rsidRPr="00FD5400" w:rsidRDefault="00E834DC" w:rsidP="00E834DC">
            <w:pPr>
              <w:pStyle w:val="isitabel1"/>
              <w:jc w:val="center"/>
              <w:rPr>
                <w:lang w:eastAsia="id-ID"/>
              </w:rPr>
            </w:pPr>
            <w:r w:rsidRPr="00E702AE">
              <w:t>45,27</w:t>
            </w:r>
          </w:p>
        </w:tc>
      </w:tr>
      <w:tr w:rsidR="00E834DC" w:rsidRPr="00FD5400" w14:paraId="51734B2C" w14:textId="77777777" w:rsidTr="001551B0">
        <w:trPr>
          <w:trHeight w:val="300"/>
          <w:jc w:val="center"/>
        </w:trPr>
        <w:tc>
          <w:tcPr>
            <w:tcW w:w="1338" w:type="dxa"/>
            <w:shd w:val="clear" w:color="auto" w:fill="auto"/>
            <w:noWrap/>
            <w:vAlign w:val="bottom"/>
            <w:hideMark/>
          </w:tcPr>
          <w:p w14:paraId="5541508E" w14:textId="77777777" w:rsidR="00E834DC" w:rsidRPr="00FD5400" w:rsidRDefault="00E834DC" w:rsidP="00E834DC">
            <w:pPr>
              <w:pStyle w:val="isitabel1"/>
              <w:jc w:val="center"/>
              <w:rPr>
                <w:lang w:eastAsia="id-ID"/>
              </w:rPr>
            </w:pPr>
            <w:r w:rsidRPr="00FD5400">
              <w:rPr>
                <w:lang w:eastAsia="id-ID"/>
              </w:rPr>
              <w:t>8</w:t>
            </w:r>
          </w:p>
        </w:tc>
        <w:tc>
          <w:tcPr>
            <w:tcW w:w="1883" w:type="dxa"/>
          </w:tcPr>
          <w:p w14:paraId="45BC2A15" w14:textId="77777777" w:rsidR="00E834DC" w:rsidRPr="00FD5400" w:rsidRDefault="00E834DC" w:rsidP="00E834DC">
            <w:pPr>
              <w:pStyle w:val="isitabel1"/>
              <w:jc w:val="center"/>
              <w:rPr>
                <w:lang w:eastAsia="id-ID"/>
              </w:rPr>
            </w:pPr>
            <w:r>
              <w:t>3.151 – 3.600</w:t>
            </w:r>
          </w:p>
        </w:tc>
        <w:tc>
          <w:tcPr>
            <w:tcW w:w="3295" w:type="dxa"/>
            <w:shd w:val="clear" w:color="auto" w:fill="auto"/>
            <w:noWrap/>
            <w:hideMark/>
          </w:tcPr>
          <w:p w14:paraId="5EA740F1" w14:textId="6FA59B7C" w:rsidR="00E834DC" w:rsidRPr="00FD5400" w:rsidRDefault="00E834DC" w:rsidP="00E834DC">
            <w:pPr>
              <w:pStyle w:val="isitabel1"/>
              <w:jc w:val="center"/>
              <w:rPr>
                <w:lang w:eastAsia="id-ID"/>
              </w:rPr>
            </w:pPr>
            <w:r w:rsidRPr="00E702AE">
              <w:t>45,57</w:t>
            </w:r>
          </w:p>
        </w:tc>
      </w:tr>
      <w:tr w:rsidR="00E834DC" w:rsidRPr="00FD5400" w14:paraId="4F0BDCC1" w14:textId="77777777" w:rsidTr="001551B0">
        <w:trPr>
          <w:trHeight w:val="300"/>
          <w:jc w:val="center"/>
        </w:trPr>
        <w:tc>
          <w:tcPr>
            <w:tcW w:w="1338" w:type="dxa"/>
            <w:shd w:val="clear" w:color="auto" w:fill="auto"/>
            <w:noWrap/>
            <w:vAlign w:val="bottom"/>
            <w:hideMark/>
          </w:tcPr>
          <w:p w14:paraId="4F17A6DB" w14:textId="77777777" w:rsidR="00E834DC" w:rsidRPr="00FD5400" w:rsidRDefault="00E834DC" w:rsidP="00E834DC">
            <w:pPr>
              <w:pStyle w:val="isitabel1"/>
              <w:jc w:val="center"/>
              <w:rPr>
                <w:lang w:eastAsia="id-ID"/>
              </w:rPr>
            </w:pPr>
            <w:r w:rsidRPr="00FD5400">
              <w:rPr>
                <w:lang w:eastAsia="id-ID"/>
              </w:rPr>
              <w:t>9</w:t>
            </w:r>
          </w:p>
        </w:tc>
        <w:tc>
          <w:tcPr>
            <w:tcW w:w="1883" w:type="dxa"/>
          </w:tcPr>
          <w:p w14:paraId="59691186" w14:textId="77777777" w:rsidR="00E834DC" w:rsidRPr="00FD5400" w:rsidRDefault="00E834DC" w:rsidP="00E834DC">
            <w:pPr>
              <w:pStyle w:val="isitabel1"/>
              <w:jc w:val="center"/>
              <w:rPr>
                <w:lang w:eastAsia="id-ID"/>
              </w:rPr>
            </w:pPr>
            <w:r>
              <w:t>3.601 – 4.050</w:t>
            </w:r>
          </w:p>
        </w:tc>
        <w:tc>
          <w:tcPr>
            <w:tcW w:w="3295" w:type="dxa"/>
            <w:shd w:val="clear" w:color="auto" w:fill="auto"/>
            <w:noWrap/>
            <w:hideMark/>
          </w:tcPr>
          <w:p w14:paraId="2ED22616" w14:textId="357CAFEF" w:rsidR="00E834DC" w:rsidRPr="00FD5400" w:rsidRDefault="00E834DC" w:rsidP="00E834DC">
            <w:pPr>
              <w:pStyle w:val="isitabel1"/>
              <w:jc w:val="center"/>
              <w:rPr>
                <w:lang w:eastAsia="id-ID"/>
              </w:rPr>
            </w:pPr>
            <w:r w:rsidRPr="00E702AE">
              <w:t>36,9</w:t>
            </w:r>
          </w:p>
        </w:tc>
      </w:tr>
      <w:tr w:rsidR="00E834DC" w:rsidRPr="00FD5400" w14:paraId="5BCDF4F1" w14:textId="77777777" w:rsidTr="001551B0">
        <w:trPr>
          <w:trHeight w:val="300"/>
          <w:jc w:val="center"/>
        </w:trPr>
        <w:tc>
          <w:tcPr>
            <w:tcW w:w="1338" w:type="dxa"/>
            <w:shd w:val="clear" w:color="auto" w:fill="auto"/>
            <w:noWrap/>
            <w:vAlign w:val="bottom"/>
            <w:hideMark/>
          </w:tcPr>
          <w:p w14:paraId="1520ABE3" w14:textId="77777777" w:rsidR="00E834DC" w:rsidRPr="00FD5400" w:rsidRDefault="00E834DC" w:rsidP="00E834DC">
            <w:pPr>
              <w:pStyle w:val="isitabel1"/>
              <w:jc w:val="center"/>
              <w:rPr>
                <w:lang w:eastAsia="id-ID"/>
              </w:rPr>
            </w:pPr>
            <w:r w:rsidRPr="00FD5400">
              <w:rPr>
                <w:lang w:eastAsia="id-ID"/>
              </w:rPr>
              <w:t>10</w:t>
            </w:r>
          </w:p>
        </w:tc>
        <w:tc>
          <w:tcPr>
            <w:tcW w:w="1883" w:type="dxa"/>
          </w:tcPr>
          <w:p w14:paraId="216ED9CA" w14:textId="77777777" w:rsidR="00E834DC" w:rsidRPr="00FD5400" w:rsidRDefault="00E834DC" w:rsidP="00E834DC">
            <w:pPr>
              <w:pStyle w:val="isitabel1"/>
              <w:jc w:val="center"/>
              <w:rPr>
                <w:lang w:eastAsia="id-ID"/>
              </w:rPr>
            </w:pPr>
            <w:r>
              <w:t>4.051 – 4.500</w:t>
            </w:r>
          </w:p>
        </w:tc>
        <w:tc>
          <w:tcPr>
            <w:tcW w:w="3295" w:type="dxa"/>
            <w:shd w:val="clear" w:color="auto" w:fill="auto"/>
            <w:noWrap/>
            <w:hideMark/>
          </w:tcPr>
          <w:p w14:paraId="34A5E84F" w14:textId="50E3A30B" w:rsidR="00E834DC" w:rsidRPr="00FD5400" w:rsidRDefault="00E834DC" w:rsidP="00E834DC">
            <w:pPr>
              <w:pStyle w:val="isitabel1"/>
              <w:jc w:val="center"/>
              <w:rPr>
                <w:lang w:eastAsia="id-ID"/>
              </w:rPr>
            </w:pPr>
            <w:r w:rsidRPr="00E702AE">
              <w:t>39,55</w:t>
            </w:r>
          </w:p>
        </w:tc>
      </w:tr>
      <w:tr w:rsidR="00E834DC" w:rsidRPr="00FD5400" w14:paraId="7A935BA6" w14:textId="77777777" w:rsidTr="001551B0">
        <w:trPr>
          <w:trHeight w:val="300"/>
          <w:jc w:val="center"/>
        </w:trPr>
        <w:tc>
          <w:tcPr>
            <w:tcW w:w="1338" w:type="dxa"/>
            <w:shd w:val="clear" w:color="auto" w:fill="auto"/>
            <w:noWrap/>
            <w:vAlign w:val="bottom"/>
            <w:hideMark/>
          </w:tcPr>
          <w:p w14:paraId="073A9E04" w14:textId="77777777" w:rsidR="00E834DC" w:rsidRPr="00AC46F1" w:rsidRDefault="00E834DC" w:rsidP="00E834DC">
            <w:pPr>
              <w:pStyle w:val="isitabel1"/>
              <w:jc w:val="center"/>
              <w:rPr>
                <w:b/>
                <w:bCs/>
                <w:lang w:eastAsia="id-ID"/>
              </w:rPr>
            </w:pPr>
            <w:r w:rsidRPr="00AC46F1">
              <w:rPr>
                <w:b/>
                <w:bCs/>
                <w:lang w:eastAsia="id-ID"/>
              </w:rPr>
              <w:t>Total</w:t>
            </w:r>
          </w:p>
        </w:tc>
        <w:tc>
          <w:tcPr>
            <w:tcW w:w="1883" w:type="dxa"/>
          </w:tcPr>
          <w:p w14:paraId="6ECCB879" w14:textId="77777777" w:rsidR="00E834DC" w:rsidRPr="00AC46F1" w:rsidRDefault="00E834DC" w:rsidP="00E834DC">
            <w:pPr>
              <w:pStyle w:val="isitabel1"/>
              <w:jc w:val="center"/>
              <w:rPr>
                <w:b/>
                <w:bCs/>
                <w:lang w:eastAsia="id-ID"/>
              </w:rPr>
            </w:pPr>
            <w:r w:rsidRPr="00AC46F1">
              <w:rPr>
                <w:b/>
                <w:bCs/>
                <w:lang w:eastAsia="id-ID"/>
              </w:rPr>
              <w:t>4500</w:t>
            </w:r>
          </w:p>
        </w:tc>
        <w:tc>
          <w:tcPr>
            <w:tcW w:w="3295" w:type="dxa"/>
            <w:shd w:val="clear" w:color="auto" w:fill="auto"/>
            <w:noWrap/>
            <w:hideMark/>
          </w:tcPr>
          <w:p w14:paraId="3ECDDC90" w14:textId="6D845AF5" w:rsidR="00E834DC" w:rsidRPr="000912EB" w:rsidRDefault="00E834DC" w:rsidP="00E834DC">
            <w:pPr>
              <w:pStyle w:val="isitabel1"/>
              <w:jc w:val="center"/>
              <w:rPr>
                <w:b/>
                <w:bCs/>
                <w:lang w:eastAsia="id-ID"/>
              </w:rPr>
            </w:pPr>
            <w:r w:rsidRPr="000912EB">
              <w:rPr>
                <w:b/>
                <w:bCs/>
              </w:rPr>
              <w:t>457,2</w:t>
            </w:r>
          </w:p>
        </w:tc>
      </w:tr>
      <w:tr w:rsidR="00E834DC" w:rsidRPr="00FD5400" w14:paraId="3D9D7A29" w14:textId="77777777" w:rsidTr="001D4358">
        <w:trPr>
          <w:trHeight w:val="300"/>
          <w:jc w:val="center"/>
        </w:trPr>
        <w:tc>
          <w:tcPr>
            <w:tcW w:w="3221" w:type="dxa"/>
            <w:gridSpan w:val="2"/>
            <w:shd w:val="clear" w:color="auto" w:fill="auto"/>
            <w:noWrap/>
            <w:vAlign w:val="bottom"/>
            <w:hideMark/>
          </w:tcPr>
          <w:p w14:paraId="022FD942" w14:textId="77777777" w:rsidR="00E834DC" w:rsidRPr="00AC46F1" w:rsidRDefault="00E834DC" w:rsidP="001D4358">
            <w:pPr>
              <w:pStyle w:val="isitabel1"/>
              <w:jc w:val="center"/>
              <w:rPr>
                <w:b/>
                <w:bCs/>
                <w:lang w:eastAsia="id-ID"/>
              </w:rPr>
            </w:pPr>
            <w:r w:rsidRPr="00AC46F1">
              <w:rPr>
                <w:b/>
                <w:bCs/>
                <w:lang w:eastAsia="id-ID"/>
              </w:rPr>
              <w:t>Rata-Rata</w:t>
            </w:r>
          </w:p>
        </w:tc>
        <w:tc>
          <w:tcPr>
            <w:tcW w:w="3295" w:type="dxa"/>
            <w:shd w:val="clear" w:color="auto" w:fill="auto"/>
            <w:noWrap/>
            <w:vAlign w:val="bottom"/>
            <w:hideMark/>
          </w:tcPr>
          <w:p w14:paraId="00AE6676" w14:textId="21F0A9DF" w:rsidR="00E834DC" w:rsidRPr="00E834DC" w:rsidRDefault="00E834DC" w:rsidP="001D4358">
            <w:pPr>
              <w:pStyle w:val="isitabel1"/>
              <w:jc w:val="center"/>
              <w:rPr>
                <w:b/>
                <w:bCs/>
                <w:lang w:eastAsia="id-ID"/>
              </w:rPr>
            </w:pPr>
            <w:r w:rsidRPr="00E834DC">
              <w:rPr>
                <w:b/>
                <w:bCs/>
              </w:rPr>
              <w:t>45,72</w:t>
            </w:r>
          </w:p>
        </w:tc>
      </w:tr>
    </w:tbl>
    <w:p w14:paraId="4CADC116" w14:textId="77777777" w:rsidR="00A73BF9" w:rsidRDefault="00EE536B" w:rsidP="00E61B36">
      <w:pPr>
        <w:spacing w:before="240"/>
      </w:pPr>
      <w:r>
        <w:rPr>
          <w:shd w:val="clear" w:color="auto" w:fill="FFFFFF"/>
        </w:rPr>
        <w:t>Setelah dilakukan pengujian BLEU</w:t>
      </w:r>
      <w:r w:rsidR="00396DBB">
        <w:rPr>
          <w:shd w:val="clear" w:color="auto" w:fill="FFFFFF"/>
        </w:rPr>
        <w:t xml:space="preserve"> dengan 10</w:t>
      </w:r>
      <w:r w:rsidR="00396DBB">
        <w:rPr>
          <w:i/>
          <w:iCs/>
          <w:shd w:val="clear" w:color="auto" w:fill="FFFFFF"/>
        </w:rPr>
        <w:t xml:space="preserve">-fold cross validation </w:t>
      </w:r>
      <w:r w:rsidR="00396DBB">
        <w:rPr>
          <w:shd w:val="clear" w:color="auto" w:fill="FFFFFF"/>
        </w:rPr>
        <w:t xml:space="preserve">diperoleh rata-rata </w:t>
      </w:r>
      <w:r w:rsidR="00396DBB" w:rsidRPr="00002058">
        <w:t xml:space="preserve">akurasi mesin penerjemah </w:t>
      </w:r>
      <w:r w:rsidR="00E61B36">
        <w:t xml:space="preserve">langsung dari </w:t>
      </w:r>
      <w:r w:rsidR="00396DBB" w:rsidRPr="00002058">
        <w:t xml:space="preserve">bahasa </w:t>
      </w:r>
      <w:r w:rsidR="00396DBB">
        <w:t>Melayu Sambas</w:t>
      </w:r>
      <w:r w:rsidR="00E61B36">
        <w:t xml:space="preserve"> (</w:t>
      </w:r>
      <w:r w:rsidR="00E61B36">
        <w:rPr>
          <w:i/>
          <w:iCs/>
        </w:rPr>
        <w:t>chatting</w:t>
      </w:r>
      <w:r w:rsidR="00E61B36" w:rsidRPr="00E61B36">
        <w:t>)</w:t>
      </w:r>
      <w:r w:rsidR="00396DBB" w:rsidRPr="00002058">
        <w:t xml:space="preserve"> ke bahasa </w:t>
      </w:r>
      <w:r w:rsidR="00396DBB">
        <w:t>Indonesia</w:t>
      </w:r>
      <w:r w:rsidR="00396DBB" w:rsidRPr="00002058">
        <w:t xml:space="preserve"> sebesar </w:t>
      </w:r>
      <w:r w:rsidR="00E61B36">
        <w:t>45,72</w:t>
      </w:r>
      <w:r w:rsidR="00EB585C">
        <w:t>%</w:t>
      </w:r>
      <w:r w:rsidR="00396DBB">
        <w:t xml:space="preserve"> </w:t>
      </w:r>
      <w:r w:rsidR="0069613F">
        <w:t>dan</w:t>
      </w:r>
      <w:r w:rsidR="00396DBB">
        <w:t xml:space="preserve"> nilai akurasi paling tinggi berada pada</w:t>
      </w:r>
      <w:r w:rsidR="0069613F">
        <w:t xml:space="preserve"> </w:t>
      </w:r>
      <w:r w:rsidR="0069613F">
        <w:rPr>
          <w:i/>
          <w:iCs/>
        </w:rPr>
        <w:t xml:space="preserve">fold </w:t>
      </w:r>
      <w:r w:rsidR="00E61B36">
        <w:t>4</w:t>
      </w:r>
      <w:r w:rsidR="0069613F">
        <w:t xml:space="preserve"> dengan akurasi sebesar </w:t>
      </w:r>
      <w:r w:rsidR="00E61B36">
        <w:t>57,85</w:t>
      </w:r>
      <w:r w:rsidR="00EB585C">
        <w:t>%</w:t>
      </w:r>
      <w:r w:rsidR="0069613F">
        <w:t xml:space="preserve">. </w:t>
      </w:r>
    </w:p>
    <w:p w14:paraId="51F005DA" w14:textId="165D4420" w:rsidR="00A73BF9" w:rsidRPr="00A73BF9" w:rsidRDefault="00A73BF9" w:rsidP="00E61B36">
      <w:pPr>
        <w:pStyle w:val="Heading4"/>
        <w:rPr>
          <w:i w:val="0"/>
          <w:iCs w:val="0"/>
        </w:rPr>
      </w:pPr>
      <w:r w:rsidRPr="00A73BF9">
        <w:rPr>
          <w:i w:val="0"/>
          <w:iCs w:val="0"/>
        </w:rPr>
        <w:t xml:space="preserve">Pengujian Hasil Penerjemahan Mesin Translasi </w:t>
      </w:r>
      <w:r>
        <w:rPr>
          <w:i w:val="0"/>
          <w:iCs w:val="0"/>
          <w:lang w:val="id-ID"/>
        </w:rPr>
        <w:t>Bahasa Melayu Sambas (Sudah Diperbaiki) ke Bahasa Indonesia</w:t>
      </w:r>
    </w:p>
    <w:p w14:paraId="527153CD" w14:textId="44896A1B" w:rsidR="003B5626" w:rsidRPr="00750360" w:rsidRDefault="00853B26" w:rsidP="00E61B36">
      <w:pPr>
        <w:spacing w:before="240"/>
        <w:rPr>
          <w:shd w:val="clear" w:color="auto" w:fill="FFFFFF"/>
        </w:rPr>
      </w:pPr>
      <w:r>
        <w:t>H</w:t>
      </w:r>
      <w:r w:rsidR="0069613F">
        <w:t xml:space="preserve">asil dari pengujian BLEU dengan </w:t>
      </w:r>
      <w:r w:rsidR="0069613F">
        <w:rPr>
          <w:shd w:val="clear" w:color="auto" w:fill="FFFFFF"/>
        </w:rPr>
        <w:t>10</w:t>
      </w:r>
      <w:r w:rsidR="0069613F">
        <w:rPr>
          <w:i/>
          <w:iCs/>
          <w:shd w:val="clear" w:color="auto" w:fill="FFFFFF"/>
        </w:rPr>
        <w:t xml:space="preserve">-fold cross validation </w:t>
      </w:r>
      <w:r w:rsidR="0069613F">
        <w:rPr>
          <w:shd w:val="clear" w:color="auto" w:fill="FFFFFF"/>
        </w:rPr>
        <w:t>untuk</w:t>
      </w:r>
      <w:r w:rsidR="00E61B36">
        <w:rPr>
          <w:shd w:val="clear" w:color="auto" w:fill="FFFFFF"/>
        </w:rPr>
        <w:t xml:space="preserve"> mesin penerjemah</w:t>
      </w:r>
      <w:r w:rsidR="0069613F">
        <w:rPr>
          <w:shd w:val="clear" w:color="auto" w:fill="FFFFFF"/>
        </w:rPr>
        <w:t xml:space="preserve"> bahasa Melayu Sambas</w:t>
      </w:r>
      <w:r w:rsidR="00E61B36">
        <w:rPr>
          <w:shd w:val="clear" w:color="auto" w:fill="FFFFFF"/>
        </w:rPr>
        <w:t xml:space="preserve"> (yang sudah diperbaiki)</w:t>
      </w:r>
      <w:r w:rsidR="0069613F">
        <w:rPr>
          <w:shd w:val="clear" w:color="auto" w:fill="FFFFFF"/>
        </w:rPr>
        <w:t xml:space="preserve"> ke bahasa Indonesia </w:t>
      </w:r>
      <w:r w:rsidR="00750360">
        <w:rPr>
          <w:shd w:val="clear" w:color="auto" w:fill="FFFFFF"/>
        </w:rPr>
        <w:t>diperlihatkan pada tabel 4.</w:t>
      </w:r>
      <w:r w:rsidR="00E61B36">
        <w:rPr>
          <w:shd w:val="clear" w:color="auto" w:fill="FFFFFF"/>
        </w:rPr>
        <w:t>5</w:t>
      </w:r>
      <w:r w:rsidR="00750360">
        <w:rPr>
          <w:shd w:val="clear" w:color="auto" w:fill="FFFFFF"/>
        </w:rPr>
        <w:t xml:space="preserve"> berikut.</w:t>
      </w:r>
    </w:p>
    <w:p w14:paraId="0BAB1D58" w14:textId="61E6A19C" w:rsidR="00F932BD" w:rsidRDefault="00F932BD" w:rsidP="00E61B36">
      <w:pPr>
        <w:pStyle w:val="Caption"/>
        <w:tabs>
          <w:tab w:val="left" w:pos="993"/>
        </w:tabs>
        <w:spacing w:line="276" w:lineRule="auto"/>
      </w:pPr>
      <w:bookmarkStart w:id="292" w:name="_Toc75524559"/>
      <w:r>
        <w:t>Tabel 4.</w:t>
      </w:r>
      <w:r>
        <w:fldChar w:fldCharType="begin"/>
      </w:r>
      <w:r>
        <w:instrText xml:space="preserve"> SEQ Tabel_4. \* ARABIC </w:instrText>
      </w:r>
      <w:r>
        <w:fldChar w:fldCharType="separate"/>
      </w:r>
      <w:r w:rsidR="00E834DC">
        <w:rPr>
          <w:noProof/>
        </w:rPr>
        <w:t>5</w:t>
      </w:r>
      <w:r>
        <w:fldChar w:fldCharType="end"/>
      </w:r>
      <w:r w:rsidR="00E61B36">
        <w:tab/>
      </w:r>
      <w:r w:rsidR="00E61B36">
        <w:rPr>
          <w:b w:val="0"/>
          <w:bCs w:val="0"/>
        </w:rPr>
        <w:t>Hasil Pengujian BLEU Penerjemahan Bahasa Melayu Sambas (S</w:t>
      </w:r>
      <w:r w:rsidR="00E61B36" w:rsidRPr="00E61B36">
        <w:rPr>
          <w:b w:val="0"/>
          <w:bCs w:val="0"/>
        </w:rPr>
        <w:t>udah</w:t>
      </w:r>
      <w:r w:rsidR="00E61B36">
        <w:rPr>
          <w:b w:val="0"/>
          <w:bCs w:val="0"/>
        </w:rPr>
        <w:t xml:space="preserve"> </w:t>
      </w:r>
      <w:r w:rsidR="00E61B36">
        <w:rPr>
          <w:b w:val="0"/>
          <w:bCs w:val="0"/>
        </w:rPr>
        <w:tab/>
        <w:t>Diperbaiki) ke Bahasa Indonesia</w:t>
      </w:r>
      <w:bookmarkEnd w:id="292"/>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8"/>
        <w:gridCol w:w="1883"/>
        <w:gridCol w:w="3295"/>
      </w:tblGrid>
      <w:tr w:rsidR="00CC6E11" w:rsidRPr="00FD5400" w14:paraId="02785256" w14:textId="77777777" w:rsidTr="00E61B36">
        <w:trPr>
          <w:trHeight w:val="300"/>
          <w:tblHeader/>
          <w:jc w:val="center"/>
        </w:trPr>
        <w:tc>
          <w:tcPr>
            <w:tcW w:w="1338" w:type="dxa"/>
            <w:shd w:val="clear" w:color="auto" w:fill="auto"/>
            <w:noWrap/>
            <w:vAlign w:val="center"/>
            <w:hideMark/>
          </w:tcPr>
          <w:p w14:paraId="28BD65EB" w14:textId="1398466E" w:rsidR="00CC6E11" w:rsidRPr="00AC46F1" w:rsidRDefault="0069613F" w:rsidP="00E61B36">
            <w:pPr>
              <w:pStyle w:val="isitabel1"/>
              <w:spacing w:line="240" w:lineRule="auto"/>
              <w:jc w:val="center"/>
              <w:rPr>
                <w:b/>
                <w:bCs/>
                <w:lang w:eastAsia="id-ID"/>
              </w:rPr>
            </w:pPr>
            <w:r w:rsidRPr="00AC46F1">
              <w:rPr>
                <w:b/>
                <w:bCs/>
                <w:lang w:eastAsia="id-ID"/>
              </w:rPr>
              <w:t>Fold</w:t>
            </w:r>
          </w:p>
        </w:tc>
        <w:tc>
          <w:tcPr>
            <w:tcW w:w="1883" w:type="dxa"/>
            <w:vAlign w:val="center"/>
          </w:tcPr>
          <w:p w14:paraId="04FBC01E" w14:textId="77777777" w:rsidR="00CC6E11" w:rsidRPr="00AC46F1" w:rsidRDefault="00CC6E11" w:rsidP="00E61B36">
            <w:pPr>
              <w:pStyle w:val="isitabel1"/>
              <w:spacing w:line="240" w:lineRule="auto"/>
              <w:jc w:val="center"/>
              <w:rPr>
                <w:b/>
                <w:bCs/>
                <w:lang w:eastAsia="id-ID"/>
              </w:rPr>
            </w:pPr>
            <w:r w:rsidRPr="00AC46F1">
              <w:rPr>
                <w:b/>
                <w:bCs/>
                <w:lang w:eastAsia="id-ID"/>
              </w:rPr>
              <w:t>Data Uji</w:t>
            </w:r>
          </w:p>
        </w:tc>
        <w:tc>
          <w:tcPr>
            <w:tcW w:w="3295" w:type="dxa"/>
            <w:shd w:val="clear" w:color="auto" w:fill="auto"/>
            <w:noWrap/>
            <w:vAlign w:val="center"/>
            <w:hideMark/>
          </w:tcPr>
          <w:p w14:paraId="4905E6E9" w14:textId="69ABF1FA" w:rsidR="00CC6E11" w:rsidRPr="00AC46F1" w:rsidRDefault="0024017C" w:rsidP="00E61B36">
            <w:pPr>
              <w:pStyle w:val="isitabel1"/>
              <w:spacing w:line="240" w:lineRule="auto"/>
              <w:jc w:val="center"/>
              <w:rPr>
                <w:b/>
                <w:bCs/>
                <w:lang w:eastAsia="id-ID"/>
              </w:rPr>
            </w:pPr>
            <w:r>
              <w:rPr>
                <w:b/>
                <w:bCs/>
                <w:lang w:eastAsia="id-ID"/>
              </w:rPr>
              <w:t>Hasil Pengujian</w:t>
            </w:r>
          </w:p>
        </w:tc>
      </w:tr>
      <w:tr w:rsidR="00CC6E11" w:rsidRPr="00FD5400" w14:paraId="3170537E" w14:textId="77777777" w:rsidTr="0069613F">
        <w:trPr>
          <w:trHeight w:val="300"/>
          <w:jc w:val="center"/>
        </w:trPr>
        <w:tc>
          <w:tcPr>
            <w:tcW w:w="1338" w:type="dxa"/>
            <w:shd w:val="clear" w:color="auto" w:fill="auto"/>
            <w:noWrap/>
            <w:vAlign w:val="bottom"/>
            <w:hideMark/>
          </w:tcPr>
          <w:p w14:paraId="5CFB70FA" w14:textId="77777777" w:rsidR="00CC6E11" w:rsidRPr="00FD5400" w:rsidRDefault="00CC6E11" w:rsidP="00AC46F1">
            <w:pPr>
              <w:pStyle w:val="isitabel1"/>
              <w:jc w:val="center"/>
              <w:rPr>
                <w:lang w:eastAsia="id-ID"/>
              </w:rPr>
            </w:pPr>
            <w:r w:rsidRPr="00FD5400">
              <w:rPr>
                <w:lang w:eastAsia="id-ID"/>
              </w:rPr>
              <w:t>1</w:t>
            </w:r>
          </w:p>
        </w:tc>
        <w:tc>
          <w:tcPr>
            <w:tcW w:w="1883" w:type="dxa"/>
          </w:tcPr>
          <w:p w14:paraId="352A0875" w14:textId="7D4ACCD2" w:rsidR="00CC6E11" w:rsidRPr="00FD5400" w:rsidRDefault="00BC77E0" w:rsidP="00AC46F1">
            <w:pPr>
              <w:pStyle w:val="isitabel1"/>
              <w:jc w:val="center"/>
              <w:rPr>
                <w:lang w:eastAsia="id-ID"/>
              </w:rPr>
            </w:pPr>
            <w:r>
              <w:t>1 – 450</w:t>
            </w:r>
          </w:p>
        </w:tc>
        <w:tc>
          <w:tcPr>
            <w:tcW w:w="3295" w:type="dxa"/>
            <w:shd w:val="clear" w:color="auto" w:fill="auto"/>
            <w:noWrap/>
            <w:vAlign w:val="bottom"/>
            <w:hideMark/>
          </w:tcPr>
          <w:p w14:paraId="28932E9F" w14:textId="6D32FDCB" w:rsidR="00750360" w:rsidRPr="00FD5400" w:rsidRDefault="00750360" w:rsidP="00AC46F1">
            <w:pPr>
              <w:pStyle w:val="isitabel1"/>
              <w:jc w:val="center"/>
              <w:rPr>
                <w:lang w:eastAsia="id-ID"/>
              </w:rPr>
            </w:pPr>
            <w:r>
              <w:rPr>
                <w:lang w:eastAsia="id-ID"/>
              </w:rPr>
              <w:t>40,22</w:t>
            </w:r>
          </w:p>
        </w:tc>
      </w:tr>
      <w:tr w:rsidR="00CC6E11" w:rsidRPr="00FD5400" w14:paraId="5453B517" w14:textId="77777777" w:rsidTr="0069613F">
        <w:trPr>
          <w:trHeight w:val="300"/>
          <w:jc w:val="center"/>
        </w:trPr>
        <w:tc>
          <w:tcPr>
            <w:tcW w:w="1338" w:type="dxa"/>
            <w:shd w:val="clear" w:color="auto" w:fill="auto"/>
            <w:noWrap/>
            <w:vAlign w:val="bottom"/>
            <w:hideMark/>
          </w:tcPr>
          <w:p w14:paraId="3D3FD86C" w14:textId="77777777" w:rsidR="00CC6E11" w:rsidRPr="00FD5400" w:rsidRDefault="00CC6E11" w:rsidP="00AC46F1">
            <w:pPr>
              <w:pStyle w:val="isitabel1"/>
              <w:jc w:val="center"/>
              <w:rPr>
                <w:lang w:eastAsia="id-ID"/>
              </w:rPr>
            </w:pPr>
            <w:r w:rsidRPr="00FD5400">
              <w:rPr>
                <w:lang w:eastAsia="id-ID"/>
              </w:rPr>
              <w:t>2</w:t>
            </w:r>
          </w:p>
        </w:tc>
        <w:tc>
          <w:tcPr>
            <w:tcW w:w="1883" w:type="dxa"/>
          </w:tcPr>
          <w:p w14:paraId="555E844B" w14:textId="235F4EC6" w:rsidR="00CC6E11" w:rsidRPr="00FD5400" w:rsidRDefault="00BC77E0" w:rsidP="00AC46F1">
            <w:pPr>
              <w:pStyle w:val="isitabel1"/>
              <w:jc w:val="center"/>
              <w:rPr>
                <w:lang w:eastAsia="id-ID"/>
              </w:rPr>
            </w:pPr>
            <w:r>
              <w:t>451 – 900</w:t>
            </w:r>
          </w:p>
        </w:tc>
        <w:tc>
          <w:tcPr>
            <w:tcW w:w="3295" w:type="dxa"/>
            <w:shd w:val="clear" w:color="auto" w:fill="auto"/>
            <w:noWrap/>
            <w:vAlign w:val="bottom"/>
            <w:hideMark/>
          </w:tcPr>
          <w:p w14:paraId="26062204" w14:textId="07EA9791" w:rsidR="00CC6E11" w:rsidRPr="00FD5400" w:rsidRDefault="00750360" w:rsidP="00AC46F1">
            <w:pPr>
              <w:pStyle w:val="isitabel1"/>
              <w:jc w:val="center"/>
              <w:rPr>
                <w:lang w:eastAsia="id-ID"/>
              </w:rPr>
            </w:pPr>
            <w:r>
              <w:rPr>
                <w:lang w:eastAsia="id-ID"/>
              </w:rPr>
              <w:t>57,33</w:t>
            </w:r>
          </w:p>
        </w:tc>
      </w:tr>
      <w:tr w:rsidR="00CC6E11" w:rsidRPr="00FD5400" w14:paraId="2A4859BF" w14:textId="77777777" w:rsidTr="0069613F">
        <w:trPr>
          <w:trHeight w:val="300"/>
          <w:jc w:val="center"/>
        </w:trPr>
        <w:tc>
          <w:tcPr>
            <w:tcW w:w="1338" w:type="dxa"/>
            <w:shd w:val="clear" w:color="auto" w:fill="auto"/>
            <w:noWrap/>
            <w:vAlign w:val="bottom"/>
            <w:hideMark/>
          </w:tcPr>
          <w:p w14:paraId="2A5711B1" w14:textId="77777777" w:rsidR="00CC6E11" w:rsidRPr="00AC46F1" w:rsidRDefault="00CC6E11" w:rsidP="00AC46F1">
            <w:pPr>
              <w:pStyle w:val="isitabel1"/>
              <w:jc w:val="center"/>
              <w:rPr>
                <w:b/>
                <w:bCs/>
                <w:lang w:eastAsia="id-ID"/>
              </w:rPr>
            </w:pPr>
            <w:r w:rsidRPr="00AC46F1">
              <w:rPr>
                <w:b/>
                <w:bCs/>
                <w:lang w:eastAsia="id-ID"/>
              </w:rPr>
              <w:t>3</w:t>
            </w:r>
          </w:p>
        </w:tc>
        <w:tc>
          <w:tcPr>
            <w:tcW w:w="1883" w:type="dxa"/>
          </w:tcPr>
          <w:p w14:paraId="694E8113" w14:textId="249CD8A5" w:rsidR="00CC6E11" w:rsidRPr="00AC46F1" w:rsidRDefault="00BC77E0" w:rsidP="00AC46F1">
            <w:pPr>
              <w:pStyle w:val="isitabel1"/>
              <w:jc w:val="center"/>
              <w:rPr>
                <w:b/>
                <w:bCs/>
                <w:lang w:eastAsia="id-ID"/>
              </w:rPr>
            </w:pPr>
            <w:r w:rsidRPr="00AC46F1">
              <w:rPr>
                <w:b/>
                <w:bCs/>
              </w:rPr>
              <w:t>901 – 1.350</w:t>
            </w:r>
          </w:p>
        </w:tc>
        <w:tc>
          <w:tcPr>
            <w:tcW w:w="3295" w:type="dxa"/>
            <w:shd w:val="clear" w:color="auto" w:fill="auto"/>
            <w:noWrap/>
            <w:vAlign w:val="bottom"/>
            <w:hideMark/>
          </w:tcPr>
          <w:p w14:paraId="03BAA493" w14:textId="429254BA" w:rsidR="00CC6E11" w:rsidRPr="00AC46F1" w:rsidRDefault="00750360" w:rsidP="00AC46F1">
            <w:pPr>
              <w:pStyle w:val="isitabel1"/>
              <w:jc w:val="center"/>
              <w:rPr>
                <w:b/>
                <w:bCs/>
                <w:lang w:eastAsia="id-ID"/>
              </w:rPr>
            </w:pPr>
            <w:r w:rsidRPr="00AC46F1">
              <w:rPr>
                <w:b/>
                <w:bCs/>
                <w:lang w:eastAsia="id-ID"/>
              </w:rPr>
              <w:t>63,82</w:t>
            </w:r>
          </w:p>
        </w:tc>
      </w:tr>
      <w:tr w:rsidR="00CC6E11" w:rsidRPr="00FD5400" w14:paraId="62D337E4" w14:textId="77777777" w:rsidTr="0069613F">
        <w:trPr>
          <w:trHeight w:val="300"/>
          <w:jc w:val="center"/>
        </w:trPr>
        <w:tc>
          <w:tcPr>
            <w:tcW w:w="1338" w:type="dxa"/>
            <w:shd w:val="clear" w:color="auto" w:fill="auto"/>
            <w:noWrap/>
            <w:vAlign w:val="bottom"/>
            <w:hideMark/>
          </w:tcPr>
          <w:p w14:paraId="34A7ACA9" w14:textId="77777777" w:rsidR="00CC6E11" w:rsidRPr="00FD5400" w:rsidRDefault="00CC6E11" w:rsidP="00AC46F1">
            <w:pPr>
              <w:pStyle w:val="isitabel1"/>
              <w:jc w:val="center"/>
              <w:rPr>
                <w:lang w:eastAsia="id-ID"/>
              </w:rPr>
            </w:pPr>
            <w:r w:rsidRPr="00FD5400">
              <w:rPr>
                <w:lang w:eastAsia="id-ID"/>
              </w:rPr>
              <w:t>4</w:t>
            </w:r>
          </w:p>
        </w:tc>
        <w:tc>
          <w:tcPr>
            <w:tcW w:w="1883" w:type="dxa"/>
          </w:tcPr>
          <w:p w14:paraId="1F9792AF" w14:textId="371CCF4E" w:rsidR="00CC6E11" w:rsidRPr="00FD5400" w:rsidRDefault="00BC77E0" w:rsidP="00AC46F1">
            <w:pPr>
              <w:pStyle w:val="isitabel1"/>
              <w:jc w:val="center"/>
              <w:rPr>
                <w:lang w:eastAsia="id-ID"/>
              </w:rPr>
            </w:pPr>
            <w:r>
              <w:t>1.351 – 1.800</w:t>
            </w:r>
          </w:p>
        </w:tc>
        <w:tc>
          <w:tcPr>
            <w:tcW w:w="3295" w:type="dxa"/>
            <w:shd w:val="clear" w:color="auto" w:fill="auto"/>
            <w:noWrap/>
            <w:vAlign w:val="bottom"/>
            <w:hideMark/>
          </w:tcPr>
          <w:p w14:paraId="14E2FB66" w14:textId="12ED5CF4" w:rsidR="00CC6E11" w:rsidRPr="00FD5400" w:rsidRDefault="00750360" w:rsidP="00AC46F1">
            <w:pPr>
              <w:pStyle w:val="isitabel1"/>
              <w:jc w:val="center"/>
              <w:rPr>
                <w:lang w:eastAsia="id-ID"/>
              </w:rPr>
            </w:pPr>
            <w:r>
              <w:rPr>
                <w:lang w:eastAsia="id-ID"/>
              </w:rPr>
              <w:t>60,87</w:t>
            </w:r>
          </w:p>
        </w:tc>
      </w:tr>
      <w:tr w:rsidR="00CC6E11" w:rsidRPr="00FD5400" w14:paraId="7FE9609C" w14:textId="77777777" w:rsidTr="0069613F">
        <w:trPr>
          <w:trHeight w:val="300"/>
          <w:jc w:val="center"/>
        </w:trPr>
        <w:tc>
          <w:tcPr>
            <w:tcW w:w="1338" w:type="dxa"/>
            <w:shd w:val="clear" w:color="auto" w:fill="auto"/>
            <w:noWrap/>
            <w:vAlign w:val="bottom"/>
            <w:hideMark/>
          </w:tcPr>
          <w:p w14:paraId="5C141CBD" w14:textId="77777777" w:rsidR="00CC6E11" w:rsidRPr="00FD5400" w:rsidRDefault="00CC6E11" w:rsidP="00AC46F1">
            <w:pPr>
              <w:pStyle w:val="isitabel1"/>
              <w:jc w:val="center"/>
              <w:rPr>
                <w:lang w:eastAsia="id-ID"/>
              </w:rPr>
            </w:pPr>
            <w:r w:rsidRPr="00FD5400">
              <w:rPr>
                <w:lang w:eastAsia="id-ID"/>
              </w:rPr>
              <w:lastRenderedPageBreak/>
              <w:t>5</w:t>
            </w:r>
          </w:p>
        </w:tc>
        <w:tc>
          <w:tcPr>
            <w:tcW w:w="1883" w:type="dxa"/>
          </w:tcPr>
          <w:p w14:paraId="0A9F629E" w14:textId="6D0B47C8" w:rsidR="00CC6E11" w:rsidRPr="00FD5400" w:rsidRDefault="00BC77E0" w:rsidP="00AC46F1">
            <w:pPr>
              <w:pStyle w:val="isitabel1"/>
              <w:jc w:val="center"/>
              <w:rPr>
                <w:lang w:eastAsia="id-ID"/>
              </w:rPr>
            </w:pPr>
            <w:r>
              <w:t>1.801 – 2.250</w:t>
            </w:r>
          </w:p>
        </w:tc>
        <w:tc>
          <w:tcPr>
            <w:tcW w:w="3295" w:type="dxa"/>
            <w:shd w:val="clear" w:color="auto" w:fill="auto"/>
            <w:noWrap/>
            <w:vAlign w:val="bottom"/>
            <w:hideMark/>
          </w:tcPr>
          <w:p w14:paraId="1F9706B7" w14:textId="7D26F4C1" w:rsidR="00CC6E11" w:rsidRPr="00FD5400" w:rsidRDefault="00750360" w:rsidP="00AC46F1">
            <w:pPr>
              <w:pStyle w:val="isitabel1"/>
              <w:jc w:val="center"/>
              <w:rPr>
                <w:lang w:eastAsia="id-ID"/>
              </w:rPr>
            </w:pPr>
            <w:r>
              <w:rPr>
                <w:lang w:eastAsia="id-ID"/>
              </w:rPr>
              <w:t>56,97</w:t>
            </w:r>
          </w:p>
        </w:tc>
      </w:tr>
      <w:tr w:rsidR="00CC6E11" w:rsidRPr="00FD5400" w14:paraId="7E026B7C" w14:textId="77777777" w:rsidTr="0069613F">
        <w:trPr>
          <w:trHeight w:val="300"/>
          <w:jc w:val="center"/>
        </w:trPr>
        <w:tc>
          <w:tcPr>
            <w:tcW w:w="1338" w:type="dxa"/>
            <w:shd w:val="clear" w:color="auto" w:fill="auto"/>
            <w:noWrap/>
            <w:vAlign w:val="bottom"/>
            <w:hideMark/>
          </w:tcPr>
          <w:p w14:paraId="372C4179" w14:textId="77777777" w:rsidR="00CC6E11" w:rsidRPr="00FD5400" w:rsidRDefault="00CC6E11" w:rsidP="00AC46F1">
            <w:pPr>
              <w:pStyle w:val="isitabel1"/>
              <w:jc w:val="center"/>
              <w:rPr>
                <w:lang w:eastAsia="id-ID"/>
              </w:rPr>
            </w:pPr>
            <w:r w:rsidRPr="00FD5400">
              <w:rPr>
                <w:lang w:eastAsia="id-ID"/>
              </w:rPr>
              <w:t>6</w:t>
            </w:r>
          </w:p>
        </w:tc>
        <w:tc>
          <w:tcPr>
            <w:tcW w:w="1883" w:type="dxa"/>
          </w:tcPr>
          <w:p w14:paraId="37D8A217" w14:textId="2C16E89D" w:rsidR="00CC6E11" w:rsidRPr="00FD5400" w:rsidRDefault="00BC77E0" w:rsidP="00AC46F1">
            <w:pPr>
              <w:pStyle w:val="isitabel1"/>
              <w:jc w:val="center"/>
              <w:rPr>
                <w:lang w:eastAsia="id-ID"/>
              </w:rPr>
            </w:pPr>
            <w:r>
              <w:t>2.251 – 2.700</w:t>
            </w:r>
          </w:p>
        </w:tc>
        <w:tc>
          <w:tcPr>
            <w:tcW w:w="3295" w:type="dxa"/>
            <w:shd w:val="clear" w:color="auto" w:fill="auto"/>
            <w:noWrap/>
            <w:vAlign w:val="bottom"/>
            <w:hideMark/>
          </w:tcPr>
          <w:p w14:paraId="0CCF0BC0" w14:textId="0DBDCF7D" w:rsidR="00CC6E11" w:rsidRPr="00FD5400" w:rsidRDefault="00750360" w:rsidP="00AC46F1">
            <w:pPr>
              <w:pStyle w:val="isitabel1"/>
              <w:jc w:val="center"/>
              <w:rPr>
                <w:lang w:eastAsia="id-ID"/>
              </w:rPr>
            </w:pPr>
            <w:r>
              <w:rPr>
                <w:lang w:eastAsia="id-ID"/>
              </w:rPr>
              <w:t>54,55</w:t>
            </w:r>
          </w:p>
        </w:tc>
      </w:tr>
      <w:tr w:rsidR="00CC6E11" w:rsidRPr="00FD5400" w14:paraId="2C28C752" w14:textId="77777777" w:rsidTr="0069613F">
        <w:trPr>
          <w:trHeight w:val="300"/>
          <w:jc w:val="center"/>
        </w:trPr>
        <w:tc>
          <w:tcPr>
            <w:tcW w:w="1338" w:type="dxa"/>
            <w:shd w:val="clear" w:color="auto" w:fill="auto"/>
            <w:noWrap/>
            <w:vAlign w:val="bottom"/>
            <w:hideMark/>
          </w:tcPr>
          <w:p w14:paraId="3DE270BA" w14:textId="77777777" w:rsidR="00CC6E11" w:rsidRPr="00FD5400" w:rsidRDefault="00CC6E11" w:rsidP="00AC46F1">
            <w:pPr>
              <w:pStyle w:val="isitabel1"/>
              <w:jc w:val="center"/>
              <w:rPr>
                <w:lang w:eastAsia="id-ID"/>
              </w:rPr>
            </w:pPr>
            <w:r w:rsidRPr="00FD5400">
              <w:rPr>
                <w:lang w:eastAsia="id-ID"/>
              </w:rPr>
              <w:t>7</w:t>
            </w:r>
          </w:p>
        </w:tc>
        <w:tc>
          <w:tcPr>
            <w:tcW w:w="1883" w:type="dxa"/>
          </w:tcPr>
          <w:p w14:paraId="330B7300" w14:textId="2F2CB27F" w:rsidR="00CC6E11" w:rsidRPr="00FD5400" w:rsidRDefault="00BC77E0" w:rsidP="00AC46F1">
            <w:pPr>
              <w:pStyle w:val="isitabel1"/>
              <w:jc w:val="center"/>
              <w:rPr>
                <w:lang w:eastAsia="id-ID"/>
              </w:rPr>
            </w:pPr>
            <w:r>
              <w:t>2.701 – 3.150</w:t>
            </w:r>
          </w:p>
        </w:tc>
        <w:tc>
          <w:tcPr>
            <w:tcW w:w="3295" w:type="dxa"/>
            <w:shd w:val="clear" w:color="auto" w:fill="auto"/>
            <w:noWrap/>
            <w:vAlign w:val="bottom"/>
            <w:hideMark/>
          </w:tcPr>
          <w:p w14:paraId="5947A243" w14:textId="2AA5694E" w:rsidR="00CC6E11" w:rsidRPr="00FD5400" w:rsidRDefault="00750360" w:rsidP="00AC46F1">
            <w:pPr>
              <w:pStyle w:val="isitabel1"/>
              <w:jc w:val="center"/>
              <w:rPr>
                <w:lang w:eastAsia="id-ID"/>
              </w:rPr>
            </w:pPr>
            <w:r>
              <w:rPr>
                <w:lang w:eastAsia="id-ID"/>
              </w:rPr>
              <w:t>52,56</w:t>
            </w:r>
          </w:p>
        </w:tc>
      </w:tr>
      <w:tr w:rsidR="00CC6E11" w:rsidRPr="00FD5400" w14:paraId="6782B76B" w14:textId="77777777" w:rsidTr="0069613F">
        <w:trPr>
          <w:trHeight w:val="300"/>
          <w:jc w:val="center"/>
        </w:trPr>
        <w:tc>
          <w:tcPr>
            <w:tcW w:w="1338" w:type="dxa"/>
            <w:shd w:val="clear" w:color="auto" w:fill="auto"/>
            <w:noWrap/>
            <w:vAlign w:val="bottom"/>
            <w:hideMark/>
          </w:tcPr>
          <w:p w14:paraId="33736C9B" w14:textId="77777777" w:rsidR="00CC6E11" w:rsidRPr="00FD5400" w:rsidRDefault="00CC6E11" w:rsidP="00AC46F1">
            <w:pPr>
              <w:pStyle w:val="isitabel1"/>
              <w:jc w:val="center"/>
              <w:rPr>
                <w:lang w:eastAsia="id-ID"/>
              </w:rPr>
            </w:pPr>
            <w:r w:rsidRPr="00FD5400">
              <w:rPr>
                <w:lang w:eastAsia="id-ID"/>
              </w:rPr>
              <w:t>8</w:t>
            </w:r>
          </w:p>
        </w:tc>
        <w:tc>
          <w:tcPr>
            <w:tcW w:w="1883" w:type="dxa"/>
          </w:tcPr>
          <w:p w14:paraId="6E1A4BA6" w14:textId="18465F2B" w:rsidR="00CC6E11" w:rsidRPr="00FD5400" w:rsidRDefault="00BC77E0" w:rsidP="00AC46F1">
            <w:pPr>
              <w:pStyle w:val="isitabel1"/>
              <w:jc w:val="center"/>
              <w:rPr>
                <w:lang w:eastAsia="id-ID"/>
              </w:rPr>
            </w:pPr>
            <w:r>
              <w:t>3.151 – 3.600</w:t>
            </w:r>
          </w:p>
        </w:tc>
        <w:tc>
          <w:tcPr>
            <w:tcW w:w="3295" w:type="dxa"/>
            <w:shd w:val="clear" w:color="auto" w:fill="auto"/>
            <w:noWrap/>
            <w:vAlign w:val="bottom"/>
            <w:hideMark/>
          </w:tcPr>
          <w:p w14:paraId="01D51B3D" w14:textId="55697959" w:rsidR="00CC6E11" w:rsidRPr="00FD5400" w:rsidRDefault="00750360" w:rsidP="00AC46F1">
            <w:pPr>
              <w:pStyle w:val="isitabel1"/>
              <w:jc w:val="center"/>
              <w:rPr>
                <w:lang w:eastAsia="id-ID"/>
              </w:rPr>
            </w:pPr>
            <w:r>
              <w:rPr>
                <w:lang w:eastAsia="id-ID"/>
              </w:rPr>
              <w:t>52,76</w:t>
            </w:r>
          </w:p>
        </w:tc>
      </w:tr>
      <w:tr w:rsidR="00CC6E11" w:rsidRPr="00FD5400" w14:paraId="2C175DDD" w14:textId="77777777" w:rsidTr="0069613F">
        <w:trPr>
          <w:trHeight w:val="300"/>
          <w:jc w:val="center"/>
        </w:trPr>
        <w:tc>
          <w:tcPr>
            <w:tcW w:w="1338" w:type="dxa"/>
            <w:shd w:val="clear" w:color="auto" w:fill="auto"/>
            <w:noWrap/>
            <w:vAlign w:val="bottom"/>
            <w:hideMark/>
          </w:tcPr>
          <w:p w14:paraId="1CC36FEC" w14:textId="77777777" w:rsidR="00CC6E11" w:rsidRPr="00FD5400" w:rsidRDefault="00CC6E11" w:rsidP="00AC46F1">
            <w:pPr>
              <w:pStyle w:val="isitabel1"/>
              <w:jc w:val="center"/>
              <w:rPr>
                <w:lang w:eastAsia="id-ID"/>
              </w:rPr>
            </w:pPr>
            <w:r w:rsidRPr="00FD5400">
              <w:rPr>
                <w:lang w:eastAsia="id-ID"/>
              </w:rPr>
              <w:t>9</w:t>
            </w:r>
          </w:p>
        </w:tc>
        <w:tc>
          <w:tcPr>
            <w:tcW w:w="1883" w:type="dxa"/>
          </w:tcPr>
          <w:p w14:paraId="10A9785E" w14:textId="6D24306A" w:rsidR="00CC6E11" w:rsidRPr="00FD5400" w:rsidRDefault="00BC77E0" w:rsidP="00AC46F1">
            <w:pPr>
              <w:pStyle w:val="isitabel1"/>
              <w:jc w:val="center"/>
              <w:rPr>
                <w:lang w:eastAsia="id-ID"/>
              </w:rPr>
            </w:pPr>
            <w:r>
              <w:t>3.601 – 4.050</w:t>
            </w:r>
          </w:p>
        </w:tc>
        <w:tc>
          <w:tcPr>
            <w:tcW w:w="3295" w:type="dxa"/>
            <w:shd w:val="clear" w:color="auto" w:fill="auto"/>
            <w:noWrap/>
            <w:vAlign w:val="bottom"/>
            <w:hideMark/>
          </w:tcPr>
          <w:p w14:paraId="507B7A80" w14:textId="1ED07425" w:rsidR="00CC6E11" w:rsidRPr="00FD5400" w:rsidRDefault="00750360" w:rsidP="00AC46F1">
            <w:pPr>
              <w:pStyle w:val="isitabel1"/>
              <w:jc w:val="center"/>
              <w:rPr>
                <w:lang w:eastAsia="id-ID"/>
              </w:rPr>
            </w:pPr>
            <w:r>
              <w:rPr>
                <w:lang w:eastAsia="id-ID"/>
              </w:rPr>
              <w:t>45,78</w:t>
            </w:r>
          </w:p>
        </w:tc>
      </w:tr>
      <w:tr w:rsidR="00CC6E11" w:rsidRPr="00FD5400" w14:paraId="5AA59B11" w14:textId="77777777" w:rsidTr="0069613F">
        <w:trPr>
          <w:trHeight w:val="300"/>
          <w:jc w:val="center"/>
        </w:trPr>
        <w:tc>
          <w:tcPr>
            <w:tcW w:w="1338" w:type="dxa"/>
            <w:shd w:val="clear" w:color="auto" w:fill="auto"/>
            <w:noWrap/>
            <w:vAlign w:val="bottom"/>
            <w:hideMark/>
          </w:tcPr>
          <w:p w14:paraId="1778A734" w14:textId="77777777" w:rsidR="00CC6E11" w:rsidRPr="00FD5400" w:rsidRDefault="00CC6E11" w:rsidP="00AC46F1">
            <w:pPr>
              <w:pStyle w:val="isitabel1"/>
              <w:jc w:val="center"/>
              <w:rPr>
                <w:lang w:eastAsia="id-ID"/>
              </w:rPr>
            </w:pPr>
            <w:r w:rsidRPr="00FD5400">
              <w:rPr>
                <w:lang w:eastAsia="id-ID"/>
              </w:rPr>
              <w:t>10</w:t>
            </w:r>
          </w:p>
        </w:tc>
        <w:tc>
          <w:tcPr>
            <w:tcW w:w="1883" w:type="dxa"/>
          </w:tcPr>
          <w:p w14:paraId="0AB3270C" w14:textId="0CB26BB4" w:rsidR="00CC6E11" w:rsidRPr="00FD5400" w:rsidRDefault="00BC77E0" w:rsidP="00AC46F1">
            <w:pPr>
              <w:pStyle w:val="isitabel1"/>
              <w:jc w:val="center"/>
              <w:rPr>
                <w:lang w:eastAsia="id-ID"/>
              </w:rPr>
            </w:pPr>
            <w:r>
              <w:t>4.051 – 4.500</w:t>
            </w:r>
          </w:p>
        </w:tc>
        <w:tc>
          <w:tcPr>
            <w:tcW w:w="3295" w:type="dxa"/>
            <w:shd w:val="clear" w:color="auto" w:fill="auto"/>
            <w:noWrap/>
            <w:vAlign w:val="bottom"/>
            <w:hideMark/>
          </w:tcPr>
          <w:p w14:paraId="15EDB0D5" w14:textId="7E2E8AD7" w:rsidR="00CC6E11" w:rsidRPr="00FD5400" w:rsidRDefault="00750360" w:rsidP="00AC46F1">
            <w:pPr>
              <w:pStyle w:val="isitabel1"/>
              <w:jc w:val="center"/>
              <w:rPr>
                <w:lang w:eastAsia="id-ID"/>
              </w:rPr>
            </w:pPr>
            <w:r>
              <w:rPr>
                <w:lang w:eastAsia="id-ID"/>
              </w:rPr>
              <w:t>46,5</w:t>
            </w:r>
          </w:p>
        </w:tc>
      </w:tr>
      <w:tr w:rsidR="00CC6E11" w:rsidRPr="00FD5400" w14:paraId="47412DA3" w14:textId="77777777" w:rsidTr="0069613F">
        <w:trPr>
          <w:trHeight w:val="300"/>
          <w:jc w:val="center"/>
        </w:trPr>
        <w:tc>
          <w:tcPr>
            <w:tcW w:w="1338" w:type="dxa"/>
            <w:shd w:val="clear" w:color="auto" w:fill="auto"/>
            <w:noWrap/>
            <w:vAlign w:val="bottom"/>
            <w:hideMark/>
          </w:tcPr>
          <w:p w14:paraId="1E3AC427" w14:textId="77777777" w:rsidR="00CC6E11" w:rsidRPr="00AC46F1" w:rsidRDefault="00CC6E11" w:rsidP="00AC46F1">
            <w:pPr>
              <w:pStyle w:val="isitabel1"/>
              <w:jc w:val="center"/>
              <w:rPr>
                <w:b/>
                <w:bCs/>
                <w:lang w:eastAsia="id-ID"/>
              </w:rPr>
            </w:pPr>
            <w:r w:rsidRPr="00AC46F1">
              <w:rPr>
                <w:b/>
                <w:bCs/>
                <w:lang w:eastAsia="id-ID"/>
              </w:rPr>
              <w:t>Total</w:t>
            </w:r>
          </w:p>
        </w:tc>
        <w:tc>
          <w:tcPr>
            <w:tcW w:w="1883" w:type="dxa"/>
          </w:tcPr>
          <w:p w14:paraId="4F83D200" w14:textId="17838B2B" w:rsidR="00CC6E11" w:rsidRPr="00AC46F1" w:rsidRDefault="00BD3AE5" w:rsidP="00AC46F1">
            <w:pPr>
              <w:pStyle w:val="isitabel1"/>
              <w:jc w:val="center"/>
              <w:rPr>
                <w:b/>
                <w:bCs/>
                <w:lang w:eastAsia="id-ID"/>
              </w:rPr>
            </w:pPr>
            <w:r w:rsidRPr="00AC46F1">
              <w:rPr>
                <w:b/>
                <w:bCs/>
                <w:lang w:eastAsia="id-ID"/>
              </w:rPr>
              <w:t>4500</w:t>
            </w:r>
          </w:p>
        </w:tc>
        <w:tc>
          <w:tcPr>
            <w:tcW w:w="3295" w:type="dxa"/>
            <w:shd w:val="clear" w:color="auto" w:fill="auto"/>
            <w:noWrap/>
            <w:vAlign w:val="bottom"/>
            <w:hideMark/>
          </w:tcPr>
          <w:p w14:paraId="0F1C2EEF" w14:textId="722AB2B8" w:rsidR="00CC6E11" w:rsidRPr="00AC46F1" w:rsidRDefault="00750360" w:rsidP="00AC46F1">
            <w:pPr>
              <w:pStyle w:val="isitabel1"/>
              <w:jc w:val="center"/>
              <w:rPr>
                <w:b/>
                <w:bCs/>
                <w:lang w:eastAsia="id-ID"/>
              </w:rPr>
            </w:pPr>
            <w:r w:rsidRPr="00AC46F1">
              <w:rPr>
                <w:b/>
                <w:bCs/>
                <w:lang w:eastAsia="id-ID"/>
              </w:rPr>
              <w:t>531,4</w:t>
            </w:r>
          </w:p>
        </w:tc>
      </w:tr>
      <w:tr w:rsidR="00750360" w:rsidRPr="00FD5400" w14:paraId="52FBB533" w14:textId="77777777" w:rsidTr="00AB4ED9">
        <w:trPr>
          <w:trHeight w:val="300"/>
          <w:jc w:val="center"/>
        </w:trPr>
        <w:tc>
          <w:tcPr>
            <w:tcW w:w="3221" w:type="dxa"/>
            <w:gridSpan w:val="2"/>
            <w:shd w:val="clear" w:color="auto" w:fill="auto"/>
            <w:noWrap/>
            <w:vAlign w:val="bottom"/>
            <w:hideMark/>
          </w:tcPr>
          <w:p w14:paraId="240D44D0" w14:textId="04544E31" w:rsidR="00750360" w:rsidRPr="00AC46F1" w:rsidRDefault="00750360" w:rsidP="00AC46F1">
            <w:pPr>
              <w:pStyle w:val="isitabel1"/>
              <w:jc w:val="center"/>
              <w:rPr>
                <w:b/>
                <w:bCs/>
                <w:lang w:eastAsia="id-ID"/>
              </w:rPr>
            </w:pPr>
            <w:r w:rsidRPr="00AC46F1">
              <w:rPr>
                <w:b/>
                <w:bCs/>
                <w:lang w:eastAsia="id-ID"/>
              </w:rPr>
              <w:t>Rata-Rata</w:t>
            </w:r>
          </w:p>
        </w:tc>
        <w:tc>
          <w:tcPr>
            <w:tcW w:w="3295" w:type="dxa"/>
            <w:shd w:val="clear" w:color="auto" w:fill="auto"/>
            <w:noWrap/>
            <w:vAlign w:val="bottom"/>
            <w:hideMark/>
          </w:tcPr>
          <w:p w14:paraId="2C1594D7" w14:textId="06E1DE26" w:rsidR="00750360" w:rsidRPr="00AC46F1" w:rsidRDefault="00E938C8" w:rsidP="00AC46F1">
            <w:pPr>
              <w:pStyle w:val="isitabel1"/>
              <w:jc w:val="center"/>
              <w:rPr>
                <w:b/>
                <w:bCs/>
                <w:lang w:eastAsia="id-ID"/>
              </w:rPr>
            </w:pPr>
            <w:r w:rsidRPr="00AC46F1">
              <w:rPr>
                <w:b/>
                <w:bCs/>
                <w:lang w:eastAsia="id-ID"/>
              </w:rPr>
              <w:t>53,14</w:t>
            </w:r>
          </w:p>
        </w:tc>
      </w:tr>
    </w:tbl>
    <w:p w14:paraId="445E9BD1" w14:textId="1DFDAF46" w:rsidR="00E834DC" w:rsidRPr="001742F5" w:rsidRDefault="00E61B36" w:rsidP="00E834DC">
      <w:pPr>
        <w:spacing w:before="240"/>
        <w:rPr>
          <w:shd w:val="clear" w:color="auto" w:fill="FFFFFF"/>
        </w:rPr>
      </w:pPr>
      <w:bookmarkStart w:id="293" w:name="_Toc66975567"/>
      <w:r>
        <w:rPr>
          <w:shd w:val="clear" w:color="auto" w:fill="FFFFFF"/>
        </w:rPr>
        <w:t xml:space="preserve">Dari </w:t>
      </w:r>
      <w:r w:rsidR="001742F5">
        <w:rPr>
          <w:shd w:val="clear" w:color="auto" w:fill="FFFFFF"/>
        </w:rPr>
        <w:t>hasil pengujian dua mesin penerjemah yaitu mesin penerjemah langsung bahasa Melayu Sambas (</w:t>
      </w:r>
      <w:r w:rsidR="001742F5">
        <w:rPr>
          <w:i/>
          <w:iCs/>
          <w:shd w:val="clear" w:color="auto" w:fill="FFFFFF"/>
        </w:rPr>
        <w:t>chatting</w:t>
      </w:r>
      <w:r w:rsidR="001742F5">
        <w:rPr>
          <w:shd w:val="clear" w:color="auto" w:fill="FFFFFF"/>
        </w:rPr>
        <w:t xml:space="preserve">) ke bahasa Indonesia dan mesin penerjemah bahasa Melayu Sambas (yang sudah diperbaiki) ke bahasa Indonesia, dapat dilihat bahwa mesin dengan penerjemahan bahasa Melayu Sambas yang sudah diperbaiki memiliki nilai akurasi yang lebih tinggi daripada penerjemahan langsung bahasa </w:t>
      </w:r>
      <w:r w:rsidR="001742F5">
        <w:rPr>
          <w:i/>
          <w:iCs/>
          <w:shd w:val="clear" w:color="auto" w:fill="FFFFFF"/>
        </w:rPr>
        <w:t>chatting</w:t>
      </w:r>
      <w:r w:rsidR="001742F5">
        <w:rPr>
          <w:shd w:val="clear" w:color="auto" w:fill="FFFFFF"/>
        </w:rPr>
        <w:t xml:space="preserve"> Melayu Sambas ke bahasa Indonesia.</w:t>
      </w:r>
    </w:p>
    <w:p w14:paraId="3D2A55D8" w14:textId="446BB1F4" w:rsidR="005F01AA" w:rsidRDefault="005F01AA" w:rsidP="00BF344E">
      <w:pPr>
        <w:pStyle w:val="Heading3"/>
      </w:pPr>
      <w:r>
        <w:t xml:space="preserve">Pengujian </w:t>
      </w:r>
      <w:r w:rsidR="00087DEF" w:rsidRPr="00760A41">
        <w:t xml:space="preserve">Hasil Penerjemahan Mesin Translasi </w:t>
      </w:r>
      <w:r w:rsidR="00087DEF">
        <w:t xml:space="preserve">oleh </w:t>
      </w:r>
      <w:r>
        <w:t>Ahli Bahasa</w:t>
      </w:r>
      <w:bookmarkEnd w:id="293"/>
    </w:p>
    <w:p w14:paraId="2D8E5F93" w14:textId="77777777" w:rsidR="0066798C" w:rsidRDefault="0066798C" w:rsidP="00C933A2">
      <w:pPr>
        <w:rPr>
          <w:lang w:val="en-ID"/>
        </w:rPr>
      </w:pPr>
      <w:r>
        <w:t xml:space="preserve">Pengujian manual dilakukan oleh ahli bahasa Melayu Sambas dan dua orang yang menjadi ahli bahasa Melayu Sambas pada penelitian ini adalah Dendodi, S.Pd dan M. Sutrisno, ST. </w:t>
      </w:r>
      <w:r w:rsidRPr="00002058">
        <w:rPr>
          <w:lang w:val="en-ID"/>
        </w:rPr>
        <w:t>Penulis memilih mereka karena merupakan asli keturunan Melayu Sambas, dan memahami mengenai bahasa Melayu Sambas, baik penulisan, pengucapan, dan arti dalam bahasa Indonesia. Mereka juga bersedia dilibatkan dalam penelitian ini</w:t>
      </w:r>
      <w:r>
        <w:rPr>
          <w:lang w:val="en-ID"/>
        </w:rPr>
        <w:t>.</w:t>
      </w:r>
    </w:p>
    <w:p w14:paraId="47077F23" w14:textId="004F184C" w:rsidR="003B5626" w:rsidRDefault="0066798C" w:rsidP="00FB2CEC">
      <w:r>
        <w:t>P</w:t>
      </w:r>
      <w:r w:rsidR="00AB4ED9">
        <w:t xml:space="preserve">engujian manual diambil berdasarkan hasil pengujian otomatis menggunakan metode </w:t>
      </w:r>
      <w:r w:rsidR="00AB4ED9" w:rsidRPr="00B67125">
        <w:rPr>
          <w:i/>
          <w:iCs/>
        </w:rPr>
        <w:t>k-fold cross</w:t>
      </w:r>
      <w:r w:rsidR="00AB4ED9">
        <w:rPr>
          <w:i/>
          <w:iCs/>
        </w:rPr>
        <w:t xml:space="preserve"> </w:t>
      </w:r>
      <w:r w:rsidR="00AB4ED9" w:rsidRPr="00B67125">
        <w:rPr>
          <w:i/>
          <w:iCs/>
        </w:rPr>
        <w:t>validation</w:t>
      </w:r>
      <w:r w:rsidR="00AB4ED9">
        <w:rPr>
          <w:i/>
          <w:iCs/>
        </w:rPr>
        <w:t xml:space="preserve"> </w:t>
      </w:r>
      <w:r w:rsidR="00AB4ED9">
        <w:t>di</w:t>
      </w:r>
      <w:r w:rsidR="00B266DC">
        <w:t xml:space="preserve"> </w:t>
      </w:r>
      <w:r w:rsidR="00AB4ED9">
        <w:t xml:space="preserve">mana dari hasil pengujian sebanyak 10 kali diambil nilai dengan hasil tertinggi. Adapun nilai tertinggi didapat pada </w:t>
      </w:r>
      <w:r w:rsidR="002F4394">
        <w:rPr>
          <w:i/>
          <w:iCs/>
        </w:rPr>
        <w:t>fold</w:t>
      </w:r>
      <w:r w:rsidR="002F4394">
        <w:t xml:space="preserve"> ketiga</w:t>
      </w:r>
      <w:r w:rsidR="00AB4ED9">
        <w:t xml:space="preserve"> </w:t>
      </w:r>
      <w:r w:rsidR="001742F5">
        <w:t xml:space="preserve">mesin penerjemah bahasa Melayu Sambas (yang sudah diperbaiki) ke bahasa Indonesia, dengan </w:t>
      </w:r>
      <w:r w:rsidR="00AB4ED9">
        <w:t xml:space="preserve">korpus uji kalimat </w:t>
      </w:r>
      <w:r w:rsidR="002F4394">
        <w:t>901</w:t>
      </w:r>
      <w:r w:rsidR="00AB4ED9">
        <w:t xml:space="preserve"> sampai </w:t>
      </w:r>
      <w:r w:rsidR="002F4394">
        <w:t>1.350</w:t>
      </w:r>
      <w:r w:rsidR="00AB4ED9">
        <w:t xml:space="preserve"> </w:t>
      </w:r>
      <w:r w:rsidR="001742F5">
        <w:t>dan</w:t>
      </w:r>
      <w:r w:rsidR="00AB4ED9">
        <w:t xml:space="preserve"> nilai</w:t>
      </w:r>
      <w:r w:rsidR="001742F5">
        <w:t xml:space="preserve"> akurasi</w:t>
      </w:r>
      <w:r w:rsidR="00AB4ED9">
        <w:t xml:space="preserve"> </w:t>
      </w:r>
      <w:r w:rsidR="00EB585C">
        <w:t>63</w:t>
      </w:r>
      <w:r w:rsidR="00AB4ED9">
        <w:t>,8</w:t>
      </w:r>
      <w:r w:rsidR="00EB585C">
        <w:t>2</w:t>
      </w:r>
      <w:r w:rsidR="00AB4ED9">
        <w:t>%.  Setelah didapatkan nilai tertinggi maka pada</w:t>
      </w:r>
      <w:r w:rsidR="00547A4F">
        <w:t xml:space="preserve"> </w:t>
      </w:r>
      <w:r w:rsidR="00547A4F">
        <w:rPr>
          <w:i/>
          <w:iCs/>
        </w:rPr>
        <w:t>fold</w:t>
      </w:r>
      <w:r w:rsidR="00547A4F">
        <w:t xml:space="preserve"> atau</w:t>
      </w:r>
      <w:r w:rsidR="00AB4ED9">
        <w:t xml:space="preserve"> data uji dengan nilai tertinggi dilakukan lagi pengujian sebanyak 10 kali uji menggunakan metode </w:t>
      </w:r>
      <w:r w:rsidR="00AB4ED9" w:rsidRPr="00A84BA6">
        <w:rPr>
          <w:i/>
          <w:iCs/>
        </w:rPr>
        <w:t>k-fold cross</w:t>
      </w:r>
      <w:r w:rsidR="00AB4ED9">
        <w:rPr>
          <w:i/>
          <w:iCs/>
        </w:rPr>
        <w:t xml:space="preserve"> </w:t>
      </w:r>
      <w:r w:rsidR="00AB4ED9" w:rsidRPr="00A84BA6">
        <w:rPr>
          <w:i/>
          <w:iCs/>
        </w:rPr>
        <w:t>validation</w:t>
      </w:r>
      <w:r w:rsidR="00AB4ED9">
        <w:rPr>
          <w:i/>
          <w:iCs/>
        </w:rPr>
        <w:t xml:space="preserve"> </w:t>
      </w:r>
      <w:r w:rsidR="00AB4ED9">
        <w:t xml:space="preserve">dengan pembagian data uji </w:t>
      </w:r>
      <w:r w:rsidR="00EB585C">
        <w:t xml:space="preserve">dan hasil pengujian yang didapat </w:t>
      </w:r>
      <w:r w:rsidR="00AB4ED9">
        <w:t>seperti terlihat pada tabel 4.</w:t>
      </w:r>
      <w:r w:rsidR="00732DA4">
        <w:t>7</w:t>
      </w:r>
      <w:r w:rsidR="00EB585C">
        <w:t xml:space="preserve"> berikut</w:t>
      </w:r>
      <w:r w:rsidR="00AB4ED9">
        <w:t>.</w:t>
      </w:r>
    </w:p>
    <w:p w14:paraId="57105EA9" w14:textId="455D670A" w:rsidR="00F932BD" w:rsidRDefault="00F932BD" w:rsidP="00F932BD">
      <w:pPr>
        <w:pStyle w:val="Caption"/>
        <w:spacing w:line="276" w:lineRule="auto"/>
        <w:ind w:left="993" w:hanging="993"/>
      </w:pPr>
      <w:bookmarkStart w:id="294" w:name="_Toc75524560"/>
      <w:r>
        <w:lastRenderedPageBreak/>
        <w:t>Tabel 4.</w:t>
      </w:r>
      <w:r>
        <w:fldChar w:fldCharType="begin"/>
      </w:r>
      <w:r>
        <w:instrText xml:space="preserve"> SEQ Tabel_4. \* ARABIC </w:instrText>
      </w:r>
      <w:r>
        <w:fldChar w:fldCharType="separate"/>
      </w:r>
      <w:r w:rsidR="00E834DC">
        <w:rPr>
          <w:noProof/>
        </w:rPr>
        <w:t>7</w:t>
      </w:r>
      <w:r>
        <w:fldChar w:fldCharType="end"/>
      </w:r>
      <w:r>
        <w:tab/>
      </w:r>
      <w:r w:rsidRPr="00F932BD">
        <w:rPr>
          <w:b w:val="0"/>
          <w:bCs w:val="0"/>
        </w:rPr>
        <w:t xml:space="preserve">Hasil Pengujian BLEU Dengan Metode </w:t>
      </w:r>
      <w:r w:rsidRPr="00AC7C24">
        <w:rPr>
          <w:b w:val="0"/>
          <w:bCs w:val="0"/>
          <w:i/>
        </w:rPr>
        <w:t>K-Fold Cross Validation</w:t>
      </w:r>
      <w:r w:rsidRPr="00F932BD">
        <w:rPr>
          <w:b w:val="0"/>
          <w:bCs w:val="0"/>
          <w:iCs/>
          <w:lang w:val="en-US"/>
        </w:rPr>
        <w:t xml:space="preserve"> </w:t>
      </w:r>
      <w:r w:rsidRPr="00F932BD">
        <w:rPr>
          <w:b w:val="0"/>
          <w:bCs w:val="0"/>
          <w:lang w:val="en-US"/>
        </w:rPr>
        <w:t xml:space="preserve">Pada </w:t>
      </w:r>
      <w:r w:rsidRPr="00F932BD">
        <w:rPr>
          <w:b w:val="0"/>
          <w:bCs w:val="0"/>
          <w:iCs/>
          <w:lang w:val="en-US"/>
        </w:rPr>
        <w:t xml:space="preserve">Fold </w:t>
      </w:r>
      <w:r w:rsidRPr="00F932BD">
        <w:rPr>
          <w:b w:val="0"/>
          <w:bCs w:val="0"/>
          <w:lang w:val="en-US"/>
        </w:rPr>
        <w:t>3 (450 Kalimat)</w:t>
      </w:r>
      <w:bookmarkEnd w:id="294"/>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8"/>
        <w:gridCol w:w="1883"/>
        <w:gridCol w:w="3295"/>
      </w:tblGrid>
      <w:tr w:rsidR="00EB585C" w:rsidRPr="00FD5400" w14:paraId="0F79A488" w14:textId="77777777" w:rsidTr="00AC46F1">
        <w:trPr>
          <w:trHeight w:val="300"/>
          <w:tblHeader/>
          <w:jc w:val="center"/>
        </w:trPr>
        <w:tc>
          <w:tcPr>
            <w:tcW w:w="1338" w:type="dxa"/>
            <w:shd w:val="clear" w:color="auto" w:fill="auto"/>
            <w:noWrap/>
            <w:vAlign w:val="bottom"/>
            <w:hideMark/>
          </w:tcPr>
          <w:p w14:paraId="6FDA43CF" w14:textId="77777777" w:rsidR="00EB585C" w:rsidRPr="00AC46F1" w:rsidRDefault="00EB585C" w:rsidP="00AC46F1">
            <w:pPr>
              <w:pStyle w:val="isitabel1"/>
              <w:jc w:val="center"/>
              <w:rPr>
                <w:b/>
                <w:bCs/>
                <w:lang w:eastAsia="id-ID"/>
              </w:rPr>
            </w:pPr>
            <w:r w:rsidRPr="00AC46F1">
              <w:rPr>
                <w:b/>
                <w:bCs/>
                <w:lang w:eastAsia="id-ID"/>
              </w:rPr>
              <w:t>Fold</w:t>
            </w:r>
          </w:p>
        </w:tc>
        <w:tc>
          <w:tcPr>
            <w:tcW w:w="1883" w:type="dxa"/>
          </w:tcPr>
          <w:p w14:paraId="2368500A" w14:textId="77777777" w:rsidR="00EB585C" w:rsidRPr="00AC46F1" w:rsidRDefault="00EB585C" w:rsidP="00AC46F1">
            <w:pPr>
              <w:pStyle w:val="isitabel1"/>
              <w:jc w:val="center"/>
              <w:rPr>
                <w:b/>
                <w:bCs/>
                <w:lang w:eastAsia="id-ID"/>
              </w:rPr>
            </w:pPr>
            <w:r w:rsidRPr="00AC46F1">
              <w:rPr>
                <w:b/>
                <w:bCs/>
                <w:lang w:eastAsia="id-ID"/>
              </w:rPr>
              <w:t>Data Uji</w:t>
            </w:r>
          </w:p>
        </w:tc>
        <w:tc>
          <w:tcPr>
            <w:tcW w:w="3295" w:type="dxa"/>
            <w:shd w:val="clear" w:color="auto" w:fill="auto"/>
            <w:noWrap/>
            <w:vAlign w:val="bottom"/>
            <w:hideMark/>
          </w:tcPr>
          <w:p w14:paraId="73D36293" w14:textId="3A2F5AF4" w:rsidR="00EB585C" w:rsidRPr="00AC46F1" w:rsidRDefault="00533969" w:rsidP="00AC46F1">
            <w:pPr>
              <w:pStyle w:val="isitabel1"/>
              <w:jc w:val="center"/>
              <w:rPr>
                <w:b/>
                <w:bCs/>
                <w:lang w:eastAsia="id-ID"/>
              </w:rPr>
            </w:pPr>
            <w:r>
              <w:rPr>
                <w:b/>
                <w:bCs/>
                <w:lang w:eastAsia="id-ID"/>
              </w:rPr>
              <w:t>Hasil Pengujian</w:t>
            </w:r>
          </w:p>
        </w:tc>
      </w:tr>
      <w:tr w:rsidR="00EB585C" w:rsidRPr="00FD5400" w14:paraId="44A00B0A" w14:textId="77777777" w:rsidTr="00AC46F1">
        <w:trPr>
          <w:trHeight w:val="300"/>
          <w:jc w:val="center"/>
        </w:trPr>
        <w:tc>
          <w:tcPr>
            <w:tcW w:w="1338" w:type="dxa"/>
            <w:shd w:val="clear" w:color="auto" w:fill="auto"/>
            <w:noWrap/>
            <w:vAlign w:val="bottom"/>
            <w:hideMark/>
          </w:tcPr>
          <w:p w14:paraId="48A9A416" w14:textId="77777777" w:rsidR="00EB585C" w:rsidRPr="00FD5400" w:rsidRDefault="00EB585C" w:rsidP="00AC46F1">
            <w:pPr>
              <w:pStyle w:val="isitabel1"/>
              <w:jc w:val="center"/>
              <w:rPr>
                <w:lang w:eastAsia="id-ID"/>
              </w:rPr>
            </w:pPr>
            <w:r w:rsidRPr="00FD5400">
              <w:rPr>
                <w:lang w:eastAsia="id-ID"/>
              </w:rPr>
              <w:t>1</w:t>
            </w:r>
          </w:p>
        </w:tc>
        <w:tc>
          <w:tcPr>
            <w:tcW w:w="1883" w:type="dxa"/>
          </w:tcPr>
          <w:p w14:paraId="2F08C00D" w14:textId="7D5345ED" w:rsidR="00EB585C" w:rsidRPr="00864530" w:rsidRDefault="00864530" w:rsidP="00AC46F1">
            <w:pPr>
              <w:pStyle w:val="isitabel1"/>
              <w:jc w:val="center"/>
              <w:rPr>
                <w:lang w:val="en-US" w:eastAsia="id-ID"/>
              </w:rPr>
            </w:pPr>
            <w:r>
              <w:rPr>
                <w:lang w:val="en-US"/>
              </w:rPr>
              <w:t>901</w:t>
            </w:r>
            <w:r w:rsidR="00EB585C">
              <w:t xml:space="preserve"> – </w:t>
            </w:r>
            <w:r>
              <w:rPr>
                <w:lang w:val="en-US"/>
              </w:rPr>
              <w:t>945</w:t>
            </w:r>
          </w:p>
        </w:tc>
        <w:tc>
          <w:tcPr>
            <w:tcW w:w="3295" w:type="dxa"/>
            <w:shd w:val="clear" w:color="auto" w:fill="auto"/>
            <w:noWrap/>
            <w:vAlign w:val="bottom"/>
            <w:hideMark/>
          </w:tcPr>
          <w:p w14:paraId="7DBC8750" w14:textId="2595E154" w:rsidR="00EB585C" w:rsidRPr="00864530" w:rsidRDefault="00864530" w:rsidP="00AC46F1">
            <w:pPr>
              <w:pStyle w:val="isitabel1"/>
              <w:jc w:val="center"/>
              <w:rPr>
                <w:lang w:val="en-US" w:eastAsia="id-ID"/>
              </w:rPr>
            </w:pPr>
            <w:r>
              <w:rPr>
                <w:lang w:val="en-US" w:eastAsia="id-ID"/>
              </w:rPr>
              <w:t>51,85</w:t>
            </w:r>
          </w:p>
        </w:tc>
      </w:tr>
      <w:tr w:rsidR="00EB585C" w:rsidRPr="00FD5400" w14:paraId="0A0D8ADF" w14:textId="77777777" w:rsidTr="00AC46F1">
        <w:trPr>
          <w:trHeight w:val="300"/>
          <w:jc w:val="center"/>
        </w:trPr>
        <w:tc>
          <w:tcPr>
            <w:tcW w:w="1338" w:type="dxa"/>
            <w:shd w:val="clear" w:color="auto" w:fill="auto"/>
            <w:noWrap/>
            <w:vAlign w:val="bottom"/>
            <w:hideMark/>
          </w:tcPr>
          <w:p w14:paraId="4AD44597" w14:textId="77777777" w:rsidR="00EB585C" w:rsidRPr="00FD5400" w:rsidRDefault="00EB585C" w:rsidP="00AC46F1">
            <w:pPr>
              <w:pStyle w:val="isitabel1"/>
              <w:jc w:val="center"/>
              <w:rPr>
                <w:lang w:eastAsia="id-ID"/>
              </w:rPr>
            </w:pPr>
            <w:r w:rsidRPr="00FD5400">
              <w:rPr>
                <w:lang w:eastAsia="id-ID"/>
              </w:rPr>
              <w:t>2</w:t>
            </w:r>
          </w:p>
        </w:tc>
        <w:tc>
          <w:tcPr>
            <w:tcW w:w="1883" w:type="dxa"/>
          </w:tcPr>
          <w:p w14:paraId="4C7E8C38" w14:textId="47189902" w:rsidR="00EB585C" w:rsidRPr="00864530" w:rsidRDefault="00864530" w:rsidP="00AC46F1">
            <w:pPr>
              <w:pStyle w:val="isitabel1"/>
              <w:jc w:val="center"/>
              <w:rPr>
                <w:lang w:val="en-US" w:eastAsia="id-ID"/>
              </w:rPr>
            </w:pPr>
            <w:r>
              <w:rPr>
                <w:lang w:val="en-US"/>
              </w:rPr>
              <w:t>946</w:t>
            </w:r>
            <w:r w:rsidR="00EB585C">
              <w:t xml:space="preserve"> – </w:t>
            </w:r>
            <w:r>
              <w:rPr>
                <w:lang w:val="en-US"/>
              </w:rPr>
              <w:t>990</w:t>
            </w:r>
          </w:p>
        </w:tc>
        <w:tc>
          <w:tcPr>
            <w:tcW w:w="3295" w:type="dxa"/>
            <w:shd w:val="clear" w:color="auto" w:fill="auto"/>
            <w:noWrap/>
            <w:vAlign w:val="bottom"/>
            <w:hideMark/>
          </w:tcPr>
          <w:p w14:paraId="2DD61C6F" w14:textId="5DB77600" w:rsidR="00EB585C" w:rsidRPr="00DB45C0" w:rsidRDefault="00DB45C0" w:rsidP="00AC46F1">
            <w:pPr>
              <w:pStyle w:val="isitabel1"/>
              <w:jc w:val="center"/>
              <w:rPr>
                <w:lang w:val="en-US" w:eastAsia="id-ID"/>
              </w:rPr>
            </w:pPr>
            <w:r>
              <w:rPr>
                <w:lang w:val="en-US" w:eastAsia="id-ID"/>
              </w:rPr>
              <w:t>50,11</w:t>
            </w:r>
          </w:p>
        </w:tc>
      </w:tr>
      <w:tr w:rsidR="00EB585C" w:rsidRPr="00FD5400" w14:paraId="3EBA8DB6" w14:textId="77777777" w:rsidTr="00AC46F1">
        <w:trPr>
          <w:trHeight w:val="300"/>
          <w:jc w:val="center"/>
        </w:trPr>
        <w:tc>
          <w:tcPr>
            <w:tcW w:w="1338" w:type="dxa"/>
            <w:shd w:val="clear" w:color="auto" w:fill="auto"/>
            <w:noWrap/>
            <w:vAlign w:val="bottom"/>
            <w:hideMark/>
          </w:tcPr>
          <w:p w14:paraId="4495377F" w14:textId="77777777" w:rsidR="00EB585C" w:rsidRPr="00FD5400" w:rsidRDefault="00EB585C" w:rsidP="00AC46F1">
            <w:pPr>
              <w:pStyle w:val="isitabel1"/>
              <w:jc w:val="center"/>
              <w:rPr>
                <w:lang w:eastAsia="id-ID"/>
              </w:rPr>
            </w:pPr>
            <w:r w:rsidRPr="00FD5400">
              <w:rPr>
                <w:lang w:eastAsia="id-ID"/>
              </w:rPr>
              <w:t>3</w:t>
            </w:r>
          </w:p>
        </w:tc>
        <w:tc>
          <w:tcPr>
            <w:tcW w:w="1883" w:type="dxa"/>
          </w:tcPr>
          <w:p w14:paraId="2B7EDC9A" w14:textId="74B39620" w:rsidR="00EB585C" w:rsidRPr="00864530" w:rsidRDefault="00EB585C" w:rsidP="00AC46F1">
            <w:pPr>
              <w:pStyle w:val="isitabel1"/>
              <w:jc w:val="center"/>
              <w:rPr>
                <w:lang w:val="en-US" w:eastAsia="id-ID"/>
              </w:rPr>
            </w:pPr>
            <w:r>
              <w:t>9</w:t>
            </w:r>
            <w:r w:rsidR="00864530">
              <w:rPr>
                <w:lang w:val="en-US"/>
              </w:rPr>
              <w:t>9</w:t>
            </w:r>
            <w:r>
              <w:t>1 – 1.</w:t>
            </w:r>
            <w:r w:rsidR="00864530">
              <w:rPr>
                <w:lang w:val="en-US"/>
              </w:rPr>
              <w:t>035</w:t>
            </w:r>
          </w:p>
        </w:tc>
        <w:tc>
          <w:tcPr>
            <w:tcW w:w="3295" w:type="dxa"/>
            <w:shd w:val="clear" w:color="auto" w:fill="auto"/>
            <w:noWrap/>
            <w:vAlign w:val="bottom"/>
            <w:hideMark/>
          </w:tcPr>
          <w:p w14:paraId="3CE1D524" w14:textId="26F119AC" w:rsidR="00EB585C" w:rsidRPr="00DB45C0" w:rsidRDefault="00DB45C0" w:rsidP="00AC46F1">
            <w:pPr>
              <w:pStyle w:val="isitabel1"/>
              <w:jc w:val="center"/>
              <w:rPr>
                <w:lang w:val="en-US" w:eastAsia="id-ID"/>
              </w:rPr>
            </w:pPr>
            <w:r>
              <w:rPr>
                <w:lang w:val="en-US" w:eastAsia="id-ID"/>
              </w:rPr>
              <w:t>54,86</w:t>
            </w:r>
          </w:p>
        </w:tc>
      </w:tr>
      <w:tr w:rsidR="00EB585C" w:rsidRPr="00FD5400" w14:paraId="1D3BFBE4" w14:textId="77777777" w:rsidTr="00AC46F1">
        <w:trPr>
          <w:trHeight w:val="300"/>
          <w:jc w:val="center"/>
        </w:trPr>
        <w:tc>
          <w:tcPr>
            <w:tcW w:w="1338" w:type="dxa"/>
            <w:shd w:val="clear" w:color="auto" w:fill="auto"/>
            <w:noWrap/>
            <w:vAlign w:val="bottom"/>
            <w:hideMark/>
          </w:tcPr>
          <w:p w14:paraId="15DB4B79" w14:textId="77777777" w:rsidR="00EB585C" w:rsidRPr="00FD5400" w:rsidRDefault="00EB585C" w:rsidP="00AC46F1">
            <w:pPr>
              <w:pStyle w:val="isitabel1"/>
              <w:jc w:val="center"/>
              <w:rPr>
                <w:lang w:eastAsia="id-ID"/>
              </w:rPr>
            </w:pPr>
            <w:r w:rsidRPr="00FD5400">
              <w:rPr>
                <w:lang w:eastAsia="id-ID"/>
              </w:rPr>
              <w:t>4</w:t>
            </w:r>
          </w:p>
        </w:tc>
        <w:tc>
          <w:tcPr>
            <w:tcW w:w="1883" w:type="dxa"/>
          </w:tcPr>
          <w:p w14:paraId="18EB17F5" w14:textId="74032308" w:rsidR="00EB585C" w:rsidRPr="00FD5400" w:rsidRDefault="00EB585C" w:rsidP="00AC46F1">
            <w:pPr>
              <w:pStyle w:val="isitabel1"/>
              <w:jc w:val="center"/>
              <w:rPr>
                <w:lang w:eastAsia="id-ID"/>
              </w:rPr>
            </w:pPr>
            <w:r>
              <w:t>1.</w:t>
            </w:r>
            <w:r w:rsidR="00864530">
              <w:rPr>
                <w:lang w:val="en-US"/>
              </w:rPr>
              <w:t>036</w:t>
            </w:r>
            <w:r>
              <w:t xml:space="preserve"> – 1.</w:t>
            </w:r>
            <w:r w:rsidR="00864530">
              <w:rPr>
                <w:lang w:val="en-US"/>
              </w:rPr>
              <w:t>08</w:t>
            </w:r>
            <w:r>
              <w:t>0</w:t>
            </w:r>
          </w:p>
        </w:tc>
        <w:tc>
          <w:tcPr>
            <w:tcW w:w="3295" w:type="dxa"/>
            <w:shd w:val="clear" w:color="auto" w:fill="auto"/>
            <w:noWrap/>
            <w:vAlign w:val="bottom"/>
            <w:hideMark/>
          </w:tcPr>
          <w:p w14:paraId="0E02D1EC" w14:textId="1490BE4E" w:rsidR="00EB585C" w:rsidRPr="00DB45C0" w:rsidRDefault="00DB45C0" w:rsidP="00AC46F1">
            <w:pPr>
              <w:pStyle w:val="isitabel1"/>
              <w:jc w:val="center"/>
              <w:rPr>
                <w:lang w:val="en-US" w:eastAsia="id-ID"/>
              </w:rPr>
            </w:pPr>
            <w:r>
              <w:rPr>
                <w:lang w:val="en-US" w:eastAsia="id-ID"/>
              </w:rPr>
              <w:t>58,24</w:t>
            </w:r>
          </w:p>
        </w:tc>
      </w:tr>
      <w:tr w:rsidR="00EB585C" w:rsidRPr="00FD5400" w14:paraId="45DC7E6B" w14:textId="77777777" w:rsidTr="00AC46F1">
        <w:trPr>
          <w:trHeight w:val="300"/>
          <w:jc w:val="center"/>
        </w:trPr>
        <w:tc>
          <w:tcPr>
            <w:tcW w:w="1338" w:type="dxa"/>
            <w:shd w:val="clear" w:color="auto" w:fill="auto"/>
            <w:noWrap/>
            <w:vAlign w:val="bottom"/>
            <w:hideMark/>
          </w:tcPr>
          <w:p w14:paraId="213B134D" w14:textId="77777777" w:rsidR="00EB585C" w:rsidRPr="00FD5400" w:rsidRDefault="00EB585C" w:rsidP="00AC46F1">
            <w:pPr>
              <w:pStyle w:val="isitabel1"/>
              <w:jc w:val="center"/>
              <w:rPr>
                <w:lang w:eastAsia="id-ID"/>
              </w:rPr>
            </w:pPr>
            <w:r w:rsidRPr="00FD5400">
              <w:rPr>
                <w:lang w:eastAsia="id-ID"/>
              </w:rPr>
              <w:t>5</w:t>
            </w:r>
          </w:p>
        </w:tc>
        <w:tc>
          <w:tcPr>
            <w:tcW w:w="1883" w:type="dxa"/>
          </w:tcPr>
          <w:p w14:paraId="726030A9" w14:textId="1CC4A19A" w:rsidR="00EB585C" w:rsidRPr="00FD5400" w:rsidRDefault="00EB585C" w:rsidP="00AC46F1">
            <w:pPr>
              <w:pStyle w:val="isitabel1"/>
              <w:jc w:val="center"/>
              <w:rPr>
                <w:lang w:eastAsia="id-ID"/>
              </w:rPr>
            </w:pPr>
            <w:r>
              <w:t>1.</w:t>
            </w:r>
            <w:r w:rsidR="00864530">
              <w:rPr>
                <w:lang w:val="en-US"/>
              </w:rPr>
              <w:t>0</w:t>
            </w:r>
            <w:r>
              <w:t xml:space="preserve">81 – </w:t>
            </w:r>
            <w:r w:rsidR="00864530">
              <w:rPr>
                <w:lang w:val="en-US"/>
              </w:rPr>
              <w:t>1</w:t>
            </w:r>
            <w:r>
              <w:t>.</w:t>
            </w:r>
            <w:r w:rsidR="00864530">
              <w:rPr>
                <w:lang w:val="en-US"/>
              </w:rPr>
              <w:t>1</w:t>
            </w:r>
            <w:r>
              <w:t>25</w:t>
            </w:r>
          </w:p>
        </w:tc>
        <w:tc>
          <w:tcPr>
            <w:tcW w:w="3295" w:type="dxa"/>
            <w:shd w:val="clear" w:color="auto" w:fill="auto"/>
            <w:noWrap/>
            <w:vAlign w:val="bottom"/>
            <w:hideMark/>
          </w:tcPr>
          <w:p w14:paraId="6F37AC5E" w14:textId="782CD674" w:rsidR="00EB585C" w:rsidRPr="00DB45C0" w:rsidRDefault="00DB45C0" w:rsidP="00AC46F1">
            <w:pPr>
              <w:pStyle w:val="isitabel1"/>
              <w:jc w:val="center"/>
              <w:rPr>
                <w:lang w:val="en-US" w:eastAsia="id-ID"/>
              </w:rPr>
            </w:pPr>
            <w:r>
              <w:rPr>
                <w:lang w:val="en-US" w:eastAsia="id-ID"/>
              </w:rPr>
              <w:t>64,39</w:t>
            </w:r>
          </w:p>
        </w:tc>
      </w:tr>
      <w:tr w:rsidR="00EB585C" w:rsidRPr="00FD5400" w14:paraId="70B68839" w14:textId="77777777" w:rsidTr="00AC46F1">
        <w:trPr>
          <w:trHeight w:val="300"/>
          <w:jc w:val="center"/>
        </w:trPr>
        <w:tc>
          <w:tcPr>
            <w:tcW w:w="1338" w:type="dxa"/>
            <w:shd w:val="clear" w:color="auto" w:fill="auto"/>
            <w:noWrap/>
            <w:vAlign w:val="bottom"/>
            <w:hideMark/>
          </w:tcPr>
          <w:p w14:paraId="36EABAD8" w14:textId="77777777" w:rsidR="00EB585C" w:rsidRPr="00FD5400" w:rsidRDefault="00EB585C" w:rsidP="00AC46F1">
            <w:pPr>
              <w:pStyle w:val="isitabel1"/>
              <w:jc w:val="center"/>
              <w:rPr>
                <w:lang w:eastAsia="id-ID"/>
              </w:rPr>
            </w:pPr>
            <w:r w:rsidRPr="00FD5400">
              <w:rPr>
                <w:lang w:eastAsia="id-ID"/>
              </w:rPr>
              <w:t>6</w:t>
            </w:r>
          </w:p>
        </w:tc>
        <w:tc>
          <w:tcPr>
            <w:tcW w:w="1883" w:type="dxa"/>
          </w:tcPr>
          <w:p w14:paraId="660EC07D" w14:textId="6D309984" w:rsidR="00EB585C" w:rsidRPr="00FD5400" w:rsidRDefault="00864530" w:rsidP="00AC46F1">
            <w:pPr>
              <w:pStyle w:val="isitabel1"/>
              <w:jc w:val="center"/>
              <w:rPr>
                <w:lang w:eastAsia="id-ID"/>
              </w:rPr>
            </w:pPr>
            <w:r>
              <w:rPr>
                <w:lang w:val="en-US"/>
              </w:rPr>
              <w:t>1</w:t>
            </w:r>
            <w:r w:rsidR="00EB585C">
              <w:t>.</w:t>
            </w:r>
            <w:r>
              <w:rPr>
                <w:lang w:val="en-US"/>
              </w:rPr>
              <w:t>1</w:t>
            </w:r>
            <w:r w:rsidR="00EB585C">
              <w:t>2</w:t>
            </w:r>
            <w:r>
              <w:rPr>
                <w:lang w:val="en-US"/>
              </w:rPr>
              <w:t>6</w:t>
            </w:r>
            <w:r w:rsidR="00EB585C">
              <w:t xml:space="preserve"> – </w:t>
            </w:r>
            <w:r>
              <w:rPr>
                <w:lang w:val="en-US"/>
              </w:rPr>
              <w:t>1</w:t>
            </w:r>
            <w:r w:rsidR="00EB585C">
              <w:t>.</w:t>
            </w:r>
            <w:r>
              <w:rPr>
                <w:lang w:val="en-US"/>
              </w:rPr>
              <w:t>1</w:t>
            </w:r>
            <w:r w:rsidR="00EB585C">
              <w:t>70</w:t>
            </w:r>
          </w:p>
        </w:tc>
        <w:tc>
          <w:tcPr>
            <w:tcW w:w="3295" w:type="dxa"/>
            <w:shd w:val="clear" w:color="auto" w:fill="auto"/>
            <w:noWrap/>
            <w:vAlign w:val="bottom"/>
            <w:hideMark/>
          </w:tcPr>
          <w:p w14:paraId="5EFB7B50" w14:textId="3E0CCB7E" w:rsidR="00EB585C" w:rsidRPr="00DB45C0" w:rsidRDefault="00DB45C0" w:rsidP="00AC46F1">
            <w:pPr>
              <w:pStyle w:val="isitabel1"/>
              <w:jc w:val="center"/>
              <w:rPr>
                <w:lang w:val="en-US" w:eastAsia="id-ID"/>
              </w:rPr>
            </w:pPr>
            <w:r>
              <w:rPr>
                <w:lang w:val="en-US" w:eastAsia="id-ID"/>
              </w:rPr>
              <w:t>59,09</w:t>
            </w:r>
          </w:p>
        </w:tc>
      </w:tr>
      <w:tr w:rsidR="00EB585C" w:rsidRPr="00FD5400" w14:paraId="29580F9E" w14:textId="77777777" w:rsidTr="00AC46F1">
        <w:trPr>
          <w:trHeight w:val="300"/>
          <w:jc w:val="center"/>
        </w:trPr>
        <w:tc>
          <w:tcPr>
            <w:tcW w:w="1338" w:type="dxa"/>
            <w:shd w:val="clear" w:color="auto" w:fill="auto"/>
            <w:noWrap/>
            <w:vAlign w:val="bottom"/>
            <w:hideMark/>
          </w:tcPr>
          <w:p w14:paraId="2594DC95" w14:textId="77777777" w:rsidR="00EB585C" w:rsidRPr="00FD5400" w:rsidRDefault="00EB585C" w:rsidP="00AC46F1">
            <w:pPr>
              <w:pStyle w:val="isitabel1"/>
              <w:jc w:val="center"/>
              <w:rPr>
                <w:lang w:eastAsia="id-ID"/>
              </w:rPr>
            </w:pPr>
            <w:r w:rsidRPr="00FD5400">
              <w:rPr>
                <w:lang w:eastAsia="id-ID"/>
              </w:rPr>
              <w:t>7</w:t>
            </w:r>
          </w:p>
        </w:tc>
        <w:tc>
          <w:tcPr>
            <w:tcW w:w="1883" w:type="dxa"/>
          </w:tcPr>
          <w:p w14:paraId="5ADF0CEE" w14:textId="0C3FD43C" w:rsidR="00EB585C" w:rsidRPr="00FD5400" w:rsidRDefault="00864530" w:rsidP="00AC46F1">
            <w:pPr>
              <w:pStyle w:val="isitabel1"/>
              <w:jc w:val="center"/>
              <w:rPr>
                <w:lang w:eastAsia="id-ID"/>
              </w:rPr>
            </w:pPr>
            <w:r>
              <w:rPr>
                <w:lang w:val="en-US"/>
              </w:rPr>
              <w:t>1</w:t>
            </w:r>
            <w:r w:rsidR="00EB585C">
              <w:t>.</w:t>
            </w:r>
            <w:r>
              <w:rPr>
                <w:lang w:val="en-US"/>
              </w:rPr>
              <w:t>11</w:t>
            </w:r>
            <w:r w:rsidR="00EB585C">
              <w:t xml:space="preserve">71 – </w:t>
            </w:r>
            <w:r>
              <w:rPr>
                <w:lang w:val="en-US"/>
              </w:rPr>
              <w:t>1</w:t>
            </w:r>
            <w:r w:rsidR="00EB585C">
              <w:t>.</w:t>
            </w:r>
            <w:r>
              <w:rPr>
                <w:lang w:val="en-US"/>
              </w:rPr>
              <w:t>2</w:t>
            </w:r>
            <w:r w:rsidR="00EB585C">
              <w:t>15</w:t>
            </w:r>
          </w:p>
        </w:tc>
        <w:tc>
          <w:tcPr>
            <w:tcW w:w="3295" w:type="dxa"/>
            <w:shd w:val="clear" w:color="auto" w:fill="auto"/>
            <w:noWrap/>
            <w:vAlign w:val="bottom"/>
            <w:hideMark/>
          </w:tcPr>
          <w:p w14:paraId="39FFE745" w14:textId="46CF55CA" w:rsidR="00EB585C" w:rsidRPr="00DB45C0" w:rsidRDefault="00DB45C0" w:rsidP="00AC46F1">
            <w:pPr>
              <w:pStyle w:val="isitabel1"/>
              <w:jc w:val="center"/>
              <w:rPr>
                <w:lang w:val="en-US" w:eastAsia="id-ID"/>
              </w:rPr>
            </w:pPr>
            <w:r>
              <w:rPr>
                <w:lang w:val="en-US" w:eastAsia="id-ID"/>
              </w:rPr>
              <w:t>59,15</w:t>
            </w:r>
          </w:p>
        </w:tc>
      </w:tr>
      <w:tr w:rsidR="00EB585C" w:rsidRPr="00FD5400" w14:paraId="46737697" w14:textId="77777777" w:rsidTr="00AC46F1">
        <w:trPr>
          <w:trHeight w:val="300"/>
          <w:jc w:val="center"/>
        </w:trPr>
        <w:tc>
          <w:tcPr>
            <w:tcW w:w="1338" w:type="dxa"/>
            <w:shd w:val="clear" w:color="auto" w:fill="auto"/>
            <w:noWrap/>
            <w:vAlign w:val="bottom"/>
            <w:hideMark/>
          </w:tcPr>
          <w:p w14:paraId="325BFA2A" w14:textId="77777777" w:rsidR="00EB585C" w:rsidRPr="00FD5400" w:rsidRDefault="00EB585C" w:rsidP="00AC46F1">
            <w:pPr>
              <w:pStyle w:val="isitabel1"/>
              <w:jc w:val="center"/>
              <w:rPr>
                <w:lang w:eastAsia="id-ID"/>
              </w:rPr>
            </w:pPr>
            <w:r w:rsidRPr="00FD5400">
              <w:rPr>
                <w:lang w:eastAsia="id-ID"/>
              </w:rPr>
              <w:t>8</w:t>
            </w:r>
          </w:p>
        </w:tc>
        <w:tc>
          <w:tcPr>
            <w:tcW w:w="1883" w:type="dxa"/>
          </w:tcPr>
          <w:p w14:paraId="0D98E7F7" w14:textId="6EA24538" w:rsidR="00EB585C" w:rsidRPr="00FD5400" w:rsidRDefault="00864530" w:rsidP="00AC46F1">
            <w:pPr>
              <w:pStyle w:val="isitabel1"/>
              <w:jc w:val="center"/>
              <w:rPr>
                <w:lang w:eastAsia="id-ID"/>
              </w:rPr>
            </w:pPr>
            <w:r>
              <w:rPr>
                <w:lang w:val="en-US"/>
              </w:rPr>
              <w:t>1</w:t>
            </w:r>
            <w:r w:rsidR="00EB585C">
              <w:t>.</w:t>
            </w:r>
            <w:r>
              <w:rPr>
                <w:lang w:val="en-US"/>
              </w:rPr>
              <w:t>2</w:t>
            </w:r>
            <w:r w:rsidR="00EB585C">
              <w:t>1</w:t>
            </w:r>
            <w:r>
              <w:rPr>
                <w:lang w:val="en-US"/>
              </w:rPr>
              <w:t>6</w:t>
            </w:r>
            <w:r w:rsidR="00EB585C">
              <w:t xml:space="preserve"> – </w:t>
            </w:r>
            <w:r>
              <w:rPr>
                <w:lang w:val="en-US"/>
              </w:rPr>
              <w:t>1</w:t>
            </w:r>
            <w:r w:rsidR="00EB585C">
              <w:t>.</w:t>
            </w:r>
            <w:r>
              <w:rPr>
                <w:lang w:val="en-US"/>
              </w:rPr>
              <w:t>2</w:t>
            </w:r>
            <w:r w:rsidR="00EB585C">
              <w:t>60</w:t>
            </w:r>
          </w:p>
        </w:tc>
        <w:tc>
          <w:tcPr>
            <w:tcW w:w="3295" w:type="dxa"/>
            <w:shd w:val="clear" w:color="auto" w:fill="auto"/>
            <w:noWrap/>
            <w:vAlign w:val="bottom"/>
            <w:hideMark/>
          </w:tcPr>
          <w:p w14:paraId="3E07A5E1" w14:textId="590414C8" w:rsidR="00EB585C" w:rsidRPr="00DB45C0" w:rsidRDefault="00DB45C0" w:rsidP="00AC46F1">
            <w:pPr>
              <w:pStyle w:val="isitabel1"/>
              <w:jc w:val="center"/>
              <w:rPr>
                <w:lang w:val="en-US" w:eastAsia="id-ID"/>
              </w:rPr>
            </w:pPr>
            <w:r>
              <w:rPr>
                <w:lang w:val="en-US" w:eastAsia="id-ID"/>
              </w:rPr>
              <w:t>58,19</w:t>
            </w:r>
          </w:p>
        </w:tc>
      </w:tr>
      <w:tr w:rsidR="00EB585C" w:rsidRPr="00FD5400" w14:paraId="7624DA7C" w14:textId="77777777" w:rsidTr="00AC46F1">
        <w:trPr>
          <w:trHeight w:val="300"/>
          <w:jc w:val="center"/>
        </w:trPr>
        <w:tc>
          <w:tcPr>
            <w:tcW w:w="1338" w:type="dxa"/>
            <w:shd w:val="clear" w:color="auto" w:fill="auto"/>
            <w:noWrap/>
            <w:vAlign w:val="bottom"/>
            <w:hideMark/>
          </w:tcPr>
          <w:p w14:paraId="56994E21" w14:textId="77777777" w:rsidR="00EB585C" w:rsidRPr="00AC46F1" w:rsidRDefault="00EB585C" w:rsidP="00AC46F1">
            <w:pPr>
              <w:pStyle w:val="isitabel1"/>
              <w:jc w:val="center"/>
              <w:rPr>
                <w:b/>
                <w:bCs/>
                <w:lang w:eastAsia="id-ID"/>
              </w:rPr>
            </w:pPr>
            <w:r w:rsidRPr="00AC46F1">
              <w:rPr>
                <w:b/>
                <w:bCs/>
                <w:lang w:eastAsia="id-ID"/>
              </w:rPr>
              <w:t>9</w:t>
            </w:r>
          </w:p>
        </w:tc>
        <w:tc>
          <w:tcPr>
            <w:tcW w:w="1883" w:type="dxa"/>
          </w:tcPr>
          <w:p w14:paraId="52572892" w14:textId="601CEC6F" w:rsidR="00EB585C" w:rsidRPr="00AC46F1" w:rsidRDefault="00864530" w:rsidP="00AC46F1">
            <w:pPr>
              <w:pStyle w:val="isitabel1"/>
              <w:jc w:val="center"/>
              <w:rPr>
                <w:b/>
                <w:bCs/>
                <w:lang w:eastAsia="id-ID"/>
              </w:rPr>
            </w:pPr>
            <w:r w:rsidRPr="00AC46F1">
              <w:rPr>
                <w:b/>
                <w:bCs/>
                <w:lang w:val="en-US"/>
              </w:rPr>
              <w:t>1</w:t>
            </w:r>
            <w:r w:rsidR="00EB585C" w:rsidRPr="00AC46F1">
              <w:rPr>
                <w:b/>
                <w:bCs/>
              </w:rPr>
              <w:t>.</w:t>
            </w:r>
            <w:r w:rsidRPr="00AC46F1">
              <w:rPr>
                <w:b/>
                <w:bCs/>
                <w:lang w:val="en-US"/>
              </w:rPr>
              <w:t>2</w:t>
            </w:r>
            <w:r w:rsidR="00EB585C" w:rsidRPr="00AC46F1">
              <w:rPr>
                <w:b/>
                <w:bCs/>
              </w:rPr>
              <w:t xml:space="preserve">61 – </w:t>
            </w:r>
            <w:r w:rsidRPr="00AC46F1">
              <w:rPr>
                <w:b/>
                <w:bCs/>
                <w:lang w:val="en-US"/>
              </w:rPr>
              <w:t>1</w:t>
            </w:r>
            <w:r w:rsidR="00EB585C" w:rsidRPr="00AC46F1">
              <w:rPr>
                <w:b/>
                <w:bCs/>
              </w:rPr>
              <w:t>.</w:t>
            </w:r>
            <w:r w:rsidRPr="00AC46F1">
              <w:rPr>
                <w:b/>
                <w:bCs/>
                <w:lang w:val="en-US"/>
              </w:rPr>
              <w:t>3</w:t>
            </w:r>
            <w:r w:rsidR="00EB585C" w:rsidRPr="00AC46F1">
              <w:rPr>
                <w:b/>
                <w:bCs/>
              </w:rPr>
              <w:t>05</w:t>
            </w:r>
          </w:p>
        </w:tc>
        <w:tc>
          <w:tcPr>
            <w:tcW w:w="3295" w:type="dxa"/>
            <w:shd w:val="clear" w:color="auto" w:fill="auto"/>
            <w:noWrap/>
            <w:vAlign w:val="bottom"/>
            <w:hideMark/>
          </w:tcPr>
          <w:p w14:paraId="74BC480C" w14:textId="431A9DC9" w:rsidR="00EB585C" w:rsidRPr="00AC46F1" w:rsidRDefault="00DB45C0" w:rsidP="00AC46F1">
            <w:pPr>
              <w:pStyle w:val="isitabel1"/>
              <w:jc w:val="center"/>
              <w:rPr>
                <w:b/>
                <w:bCs/>
                <w:lang w:val="en-US" w:eastAsia="id-ID"/>
              </w:rPr>
            </w:pPr>
            <w:r w:rsidRPr="00AC46F1">
              <w:rPr>
                <w:b/>
                <w:bCs/>
                <w:lang w:val="en-US" w:eastAsia="id-ID"/>
              </w:rPr>
              <w:t>64,44</w:t>
            </w:r>
          </w:p>
        </w:tc>
      </w:tr>
      <w:tr w:rsidR="00EB585C" w:rsidRPr="00FD5400" w14:paraId="3BD6BDD1" w14:textId="77777777" w:rsidTr="00AC46F1">
        <w:trPr>
          <w:trHeight w:val="300"/>
          <w:jc w:val="center"/>
        </w:trPr>
        <w:tc>
          <w:tcPr>
            <w:tcW w:w="1338" w:type="dxa"/>
            <w:shd w:val="clear" w:color="auto" w:fill="auto"/>
            <w:noWrap/>
            <w:vAlign w:val="bottom"/>
            <w:hideMark/>
          </w:tcPr>
          <w:p w14:paraId="7EDEB710" w14:textId="77777777" w:rsidR="00EB585C" w:rsidRPr="00FD5400" w:rsidRDefault="00EB585C" w:rsidP="00AC46F1">
            <w:pPr>
              <w:pStyle w:val="isitabel1"/>
              <w:jc w:val="center"/>
              <w:rPr>
                <w:lang w:eastAsia="id-ID"/>
              </w:rPr>
            </w:pPr>
            <w:r w:rsidRPr="00FD5400">
              <w:rPr>
                <w:lang w:eastAsia="id-ID"/>
              </w:rPr>
              <w:t>10</w:t>
            </w:r>
          </w:p>
        </w:tc>
        <w:tc>
          <w:tcPr>
            <w:tcW w:w="1883" w:type="dxa"/>
          </w:tcPr>
          <w:p w14:paraId="4121CFEE" w14:textId="6A031A5E" w:rsidR="00EB585C" w:rsidRPr="00FD5400" w:rsidRDefault="00864530" w:rsidP="00AC46F1">
            <w:pPr>
              <w:pStyle w:val="isitabel1"/>
              <w:jc w:val="center"/>
              <w:rPr>
                <w:lang w:eastAsia="id-ID"/>
              </w:rPr>
            </w:pPr>
            <w:r>
              <w:rPr>
                <w:lang w:val="en-US"/>
              </w:rPr>
              <w:t>1</w:t>
            </w:r>
            <w:r w:rsidR="00EB585C">
              <w:t>.</w:t>
            </w:r>
            <w:r>
              <w:rPr>
                <w:lang w:val="en-US"/>
              </w:rPr>
              <w:t>3</w:t>
            </w:r>
            <w:r w:rsidR="00EB585C">
              <w:t>0</w:t>
            </w:r>
            <w:r>
              <w:rPr>
                <w:lang w:val="en-US"/>
              </w:rPr>
              <w:t>6</w:t>
            </w:r>
            <w:r w:rsidR="00EB585C">
              <w:t xml:space="preserve"> – </w:t>
            </w:r>
            <w:r>
              <w:rPr>
                <w:lang w:val="en-US"/>
              </w:rPr>
              <w:t>1</w:t>
            </w:r>
            <w:r w:rsidR="00EB585C">
              <w:t>.</w:t>
            </w:r>
            <w:r>
              <w:rPr>
                <w:lang w:val="en-US"/>
              </w:rPr>
              <w:t>3</w:t>
            </w:r>
            <w:r w:rsidR="00EB585C">
              <w:t>50</w:t>
            </w:r>
          </w:p>
        </w:tc>
        <w:tc>
          <w:tcPr>
            <w:tcW w:w="3295" w:type="dxa"/>
            <w:shd w:val="clear" w:color="auto" w:fill="auto"/>
            <w:noWrap/>
            <w:vAlign w:val="bottom"/>
            <w:hideMark/>
          </w:tcPr>
          <w:p w14:paraId="4932C5B0" w14:textId="3A72ACF3" w:rsidR="00EB585C" w:rsidRPr="00DB45C0" w:rsidRDefault="00DB45C0" w:rsidP="00AC46F1">
            <w:pPr>
              <w:pStyle w:val="isitabel1"/>
              <w:jc w:val="center"/>
              <w:rPr>
                <w:lang w:val="en-US" w:eastAsia="id-ID"/>
              </w:rPr>
            </w:pPr>
            <w:r>
              <w:rPr>
                <w:lang w:val="en-US" w:eastAsia="id-ID"/>
              </w:rPr>
              <w:t>61,09</w:t>
            </w:r>
          </w:p>
        </w:tc>
      </w:tr>
    </w:tbl>
    <w:p w14:paraId="1C2643CB" w14:textId="12682105" w:rsidR="00547A4F" w:rsidRDefault="00547A4F" w:rsidP="00547A4F">
      <w:pPr>
        <w:spacing w:before="240"/>
        <w:rPr>
          <w:lang w:val="en-US"/>
        </w:rPr>
      </w:pPr>
      <w:r>
        <w:rPr>
          <w:lang w:val="en-US"/>
        </w:rPr>
        <w:t>Setelah dilakukan pengujian lanjutan yaitu pengujian BLEU dengan 10-</w:t>
      </w:r>
      <w:r>
        <w:rPr>
          <w:i/>
          <w:iCs/>
          <w:lang w:val="en-US"/>
        </w:rPr>
        <w:t>fold cross validation</w:t>
      </w:r>
      <w:r>
        <w:rPr>
          <w:lang w:val="en-US"/>
        </w:rPr>
        <w:t xml:space="preserve"> pada 450 kalimat atau data uji yang mendapat nilai tertinggi sebelumnya maka didapat </w:t>
      </w:r>
      <w:r w:rsidR="00AF0059">
        <w:rPr>
          <w:lang w:val="en-US"/>
        </w:rPr>
        <w:t xml:space="preserve">hasil seperti tabel 4.2 di atas. Hasil pengujian lanjutan di atas menunjukkan </w:t>
      </w:r>
      <w:r w:rsidR="00AF0059">
        <w:rPr>
          <w:i/>
          <w:iCs/>
          <w:lang w:val="en-US"/>
        </w:rPr>
        <w:t xml:space="preserve">fold </w:t>
      </w:r>
      <w:r w:rsidR="00AF0059">
        <w:rPr>
          <w:lang w:val="en-US"/>
        </w:rPr>
        <w:t xml:space="preserve">9 </w:t>
      </w:r>
      <w:r w:rsidR="00AF0059">
        <w:t xml:space="preserve">dengan korpus uji kalimat </w:t>
      </w:r>
      <w:r w:rsidR="00AF0059">
        <w:rPr>
          <w:lang w:val="en-US"/>
        </w:rPr>
        <w:t>1.261</w:t>
      </w:r>
      <w:r w:rsidR="00AF0059">
        <w:t xml:space="preserve"> sampai 1.30</w:t>
      </w:r>
      <w:r w:rsidR="00AF0059">
        <w:rPr>
          <w:lang w:val="en-US"/>
        </w:rPr>
        <w:t xml:space="preserve">5 memperoleh nilai akurasi tertinggi dengan nilai akurasi sebesar 64,44%. Data uji </w:t>
      </w:r>
      <w:r w:rsidR="00AF0059">
        <w:rPr>
          <w:i/>
          <w:iCs/>
          <w:lang w:val="en-US"/>
        </w:rPr>
        <w:t xml:space="preserve">fold </w:t>
      </w:r>
      <w:r w:rsidR="00AF0059">
        <w:rPr>
          <w:lang w:val="en-US"/>
        </w:rPr>
        <w:t>9 yang memperoleh nilai tertinggi akan digunakan sebagai data untuk dilakukan pengujian manual oleh ahli bahasa. Hasil dari pengujian manual oleh ahli bahasa yang menguji akurasi hasil terjemahan mesin penerjemah untuk bahasa Melayu Sambas ke bahasa Indonesia diperlihatkan pada tabel 4.</w:t>
      </w:r>
      <w:r w:rsidR="00732DA4">
        <w:t>8</w:t>
      </w:r>
      <w:r w:rsidR="00AF0059">
        <w:rPr>
          <w:lang w:val="en-US"/>
        </w:rPr>
        <w:t xml:space="preserve"> berikut.</w:t>
      </w:r>
    </w:p>
    <w:p w14:paraId="04BDC2B5" w14:textId="5453358A" w:rsidR="00F932BD" w:rsidRDefault="00F932BD" w:rsidP="00F932BD">
      <w:pPr>
        <w:pStyle w:val="Caption"/>
      </w:pPr>
      <w:bookmarkStart w:id="295" w:name="_Toc75524561"/>
      <w:r>
        <w:t>Tabel 4.</w:t>
      </w:r>
      <w:r>
        <w:fldChar w:fldCharType="begin"/>
      </w:r>
      <w:r>
        <w:instrText xml:space="preserve"> SEQ Tabel_4. \* ARABIC </w:instrText>
      </w:r>
      <w:r>
        <w:fldChar w:fldCharType="separate"/>
      </w:r>
      <w:r w:rsidR="00E834DC">
        <w:rPr>
          <w:noProof/>
        </w:rPr>
        <w:t>8</w:t>
      </w:r>
      <w:r>
        <w:fldChar w:fldCharType="end"/>
      </w:r>
      <w:r>
        <w:t xml:space="preserve"> </w:t>
      </w:r>
      <w:r w:rsidRPr="00F932BD">
        <w:rPr>
          <w:b w:val="0"/>
          <w:bCs w:val="0"/>
        </w:rPr>
        <w:t>Hasil Pengujian Terjemahan Mesin Penerjemah Oleh Ahli Bahasa</w:t>
      </w:r>
      <w:bookmarkEnd w:id="295"/>
    </w:p>
    <w:tbl>
      <w:tblPr>
        <w:tblStyle w:val="TableGrid"/>
        <w:tblW w:w="0" w:type="auto"/>
        <w:jc w:val="center"/>
        <w:tblInd w:w="0" w:type="dxa"/>
        <w:tblLayout w:type="fixed"/>
        <w:tblLook w:val="04A0" w:firstRow="1" w:lastRow="0" w:firstColumn="1" w:lastColumn="0" w:noHBand="0" w:noVBand="1"/>
      </w:tblPr>
      <w:tblGrid>
        <w:gridCol w:w="817"/>
        <w:gridCol w:w="3119"/>
        <w:gridCol w:w="975"/>
        <w:gridCol w:w="867"/>
        <w:gridCol w:w="2014"/>
      </w:tblGrid>
      <w:tr w:rsidR="005D5615" w14:paraId="27810BC8" w14:textId="77777777" w:rsidTr="008A0069">
        <w:trPr>
          <w:trHeight w:val="713"/>
          <w:jc w:val="center"/>
        </w:trPr>
        <w:tc>
          <w:tcPr>
            <w:tcW w:w="817" w:type="dxa"/>
            <w:shd w:val="clear" w:color="auto" w:fill="auto"/>
            <w:vAlign w:val="center"/>
          </w:tcPr>
          <w:p w14:paraId="4F43E26E" w14:textId="77777777" w:rsidR="005D5615" w:rsidRPr="00AC46F1" w:rsidRDefault="005D5615" w:rsidP="00AC46F1">
            <w:pPr>
              <w:pStyle w:val="isitabel1"/>
              <w:jc w:val="center"/>
              <w:rPr>
                <w:b/>
                <w:bCs/>
              </w:rPr>
            </w:pPr>
            <w:r w:rsidRPr="00AC46F1">
              <w:rPr>
                <w:b/>
                <w:bCs/>
              </w:rPr>
              <w:t>No.</w:t>
            </w:r>
          </w:p>
        </w:tc>
        <w:tc>
          <w:tcPr>
            <w:tcW w:w="3119" w:type="dxa"/>
            <w:shd w:val="clear" w:color="auto" w:fill="auto"/>
            <w:vAlign w:val="center"/>
          </w:tcPr>
          <w:p w14:paraId="7A526708" w14:textId="68704D60" w:rsidR="005D5615" w:rsidRPr="00AC46F1" w:rsidRDefault="005D5615" w:rsidP="00AC46F1">
            <w:pPr>
              <w:pStyle w:val="isitabel1"/>
              <w:jc w:val="center"/>
              <w:rPr>
                <w:b/>
                <w:bCs/>
              </w:rPr>
            </w:pPr>
            <w:r w:rsidRPr="00AC46F1">
              <w:rPr>
                <w:b/>
                <w:bCs/>
              </w:rPr>
              <w:t>Nama Ahli Bahasa</w:t>
            </w:r>
          </w:p>
        </w:tc>
        <w:tc>
          <w:tcPr>
            <w:tcW w:w="975" w:type="dxa"/>
            <w:shd w:val="clear" w:color="auto" w:fill="auto"/>
            <w:vAlign w:val="center"/>
          </w:tcPr>
          <w:p w14:paraId="46478C47" w14:textId="77777777" w:rsidR="005D5615" w:rsidRPr="00AC46F1" w:rsidRDefault="005D5615" w:rsidP="00AC46F1">
            <w:pPr>
              <w:pStyle w:val="isitabel1"/>
              <w:jc w:val="center"/>
              <w:rPr>
                <w:b/>
                <w:bCs/>
              </w:rPr>
            </w:pPr>
            <w:r w:rsidRPr="00AC46F1">
              <w:rPr>
                <w:b/>
                <w:bCs/>
              </w:rPr>
              <w:t>C</w:t>
            </w:r>
          </w:p>
        </w:tc>
        <w:tc>
          <w:tcPr>
            <w:tcW w:w="867" w:type="dxa"/>
            <w:shd w:val="clear" w:color="auto" w:fill="auto"/>
            <w:vAlign w:val="center"/>
          </w:tcPr>
          <w:p w14:paraId="41DD48B3" w14:textId="77777777" w:rsidR="005D5615" w:rsidRPr="00AC46F1" w:rsidRDefault="005D5615" w:rsidP="00AC46F1">
            <w:pPr>
              <w:pStyle w:val="isitabel1"/>
              <w:jc w:val="center"/>
              <w:rPr>
                <w:b/>
                <w:bCs/>
              </w:rPr>
            </w:pPr>
            <w:r w:rsidRPr="00AC46F1">
              <w:rPr>
                <w:b/>
                <w:bCs/>
              </w:rPr>
              <w:t>R</w:t>
            </w:r>
          </w:p>
        </w:tc>
        <w:tc>
          <w:tcPr>
            <w:tcW w:w="2014" w:type="dxa"/>
            <w:shd w:val="clear" w:color="auto" w:fill="auto"/>
            <w:vAlign w:val="center"/>
          </w:tcPr>
          <w:p w14:paraId="613ACAC0" w14:textId="0FAC49DF" w:rsidR="005D5615" w:rsidRPr="00AC46F1" w:rsidRDefault="00AC46F1" w:rsidP="00AC46F1">
            <w:pPr>
              <w:pStyle w:val="isitabel1"/>
              <w:jc w:val="center"/>
              <w:rPr>
                <w:b/>
                <w:bCs/>
              </w:rPr>
            </w:pPr>
            <m:oMathPara>
              <m:oMath>
                <m:r>
                  <m:rPr>
                    <m:sty m:val="bi"/>
                  </m:rPr>
                  <w:rPr>
                    <w:rFonts w:ascii="Cambria Math" w:hAnsi="Cambria Math"/>
                  </w:rPr>
                  <m:t>P</m:t>
                </m:r>
                <m:r>
                  <m:rPr>
                    <m:sty m:val="b"/>
                  </m:rPr>
                  <w:rPr>
                    <w:rFonts w:ascii="Cambria Math" w:hAnsi="Cambria Math"/>
                  </w:rPr>
                  <m:t>=</m:t>
                </m:r>
                <m:f>
                  <m:fPr>
                    <m:ctrlPr>
                      <w:rPr>
                        <w:rFonts w:ascii="Cambria Math" w:hAnsi="Cambria Math"/>
                        <w:b/>
                        <w:bCs/>
                      </w:rPr>
                    </m:ctrlPr>
                  </m:fPr>
                  <m:num>
                    <m:r>
                      <m:rPr>
                        <m:sty m:val="bi"/>
                      </m:rPr>
                      <w:rPr>
                        <w:rFonts w:ascii="Cambria Math" w:hAnsi="Cambria Math"/>
                      </w:rPr>
                      <m:t>C</m:t>
                    </m:r>
                  </m:num>
                  <m:den>
                    <m:r>
                      <m:rPr>
                        <m:sty m:val="bi"/>
                      </m:rPr>
                      <w:rPr>
                        <w:rFonts w:ascii="Cambria Math" w:hAnsi="Cambria Math"/>
                      </w:rPr>
                      <m:t>R</m:t>
                    </m:r>
                  </m:den>
                </m:f>
                <m:r>
                  <m:rPr>
                    <m:sty m:val="bi"/>
                  </m:rPr>
                  <w:rPr>
                    <w:rFonts w:ascii="Cambria Math" w:hAnsi="Cambria Math"/>
                  </w:rPr>
                  <m:t>x</m:t>
                </m:r>
                <m:r>
                  <m:rPr>
                    <m:sty m:val="b"/>
                  </m:rPr>
                  <w:rPr>
                    <w:rFonts w:ascii="Cambria Math" w:hAnsi="Cambria Math"/>
                  </w:rPr>
                  <m:t xml:space="preserve"> 100%</m:t>
                </m:r>
              </m:oMath>
            </m:oMathPara>
          </w:p>
        </w:tc>
      </w:tr>
      <w:tr w:rsidR="005D5615" w14:paraId="632FF525" w14:textId="77777777" w:rsidTr="008A0069">
        <w:trPr>
          <w:trHeight w:val="575"/>
          <w:jc w:val="center"/>
        </w:trPr>
        <w:tc>
          <w:tcPr>
            <w:tcW w:w="817" w:type="dxa"/>
            <w:vAlign w:val="center"/>
          </w:tcPr>
          <w:p w14:paraId="1CADBDF1" w14:textId="77777777" w:rsidR="005D5615" w:rsidRDefault="005D5615" w:rsidP="00AC46F1">
            <w:pPr>
              <w:pStyle w:val="isitabel1"/>
              <w:jc w:val="center"/>
            </w:pPr>
            <w:r>
              <w:t>1.</w:t>
            </w:r>
          </w:p>
        </w:tc>
        <w:tc>
          <w:tcPr>
            <w:tcW w:w="3119" w:type="dxa"/>
            <w:vAlign w:val="center"/>
          </w:tcPr>
          <w:p w14:paraId="505C8890" w14:textId="0D4D7748" w:rsidR="005D5615" w:rsidRPr="000B4953" w:rsidRDefault="005D5615" w:rsidP="00AC46F1">
            <w:pPr>
              <w:pStyle w:val="isitabel1"/>
            </w:pPr>
            <w:r>
              <w:rPr>
                <w:lang w:val="en-US"/>
              </w:rPr>
              <w:t>Dendodi</w:t>
            </w:r>
            <w:r>
              <w:t>,</w:t>
            </w:r>
            <w:r>
              <w:rPr>
                <w:lang w:val="en-US"/>
              </w:rPr>
              <w:t xml:space="preserve"> </w:t>
            </w:r>
            <w:r>
              <w:t>S.Pd</w:t>
            </w:r>
          </w:p>
        </w:tc>
        <w:tc>
          <w:tcPr>
            <w:tcW w:w="975" w:type="dxa"/>
            <w:vAlign w:val="center"/>
          </w:tcPr>
          <w:p w14:paraId="08EFD721" w14:textId="131F0577" w:rsidR="005D5615" w:rsidRPr="005D5615" w:rsidRDefault="005D5615" w:rsidP="00AC46F1">
            <w:pPr>
              <w:pStyle w:val="isitabel1"/>
              <w:rPr>
                <w:lang w:val="en-US"/>
              </w:rPr>
            </w:pPr>
            <w:r>
              <w:rPr>
                <w:lang w:val="en-US"/>
              </w:rPr>
              <w:t>304</w:t>
            </w:r>
          </w:p>
        </w:tc>
        <w:tc>
          <w:tcPr>
            <w:tcW w:w="867" w:type="dxa"/>
            <w:vAlign w:val="center"/>
          </w:tcPr>
          <w:p w14:paraId="741CC628" w14:textId="5C6AFFA6" w:rsidR="005D5615" w:rsidRPr="005D5615" w:rsidRDefault="005D5615" w:rsidP="00AC46F1">
            <w:pPr>
              <w:pStyle w:val="isitabel1"/>
              <w:rPr>
                <w:lang w:val="en-US"/>
              </w:rPr>
            </w:pPr>
            <w:r>
              <w:rPr>
                <w:lang w:val="en-US"/>
              </w:rPr>
              <w:t>350</w:t>
            </w:r>
          </w:p>
        </w:tc>
        <w:tc>
          <w:tcPr>
            <w:tcW w:w="2014" w:type="dxa"/>
            <w:vAlign w:val="center"/>
          </w:tcPr>
          <w:p w14:paraId="0EEADD14" w14:textId="589BC36E" w:rsidR="005D5615" w:rsidRDefault="005D5615" w:rsidP="00AC46F1">
            <w:pPr>
              <w:pStyle w:val="isitabel1"/>
            </w:pPr>
            <w:r>
              <w:rPr>
                <w:lang w:val="en-US"/>
              </w:rPr>
              <w:t>86,86</w:t>
            </w:r>
            <w:r>
              <w:t>%</w:t>
            </w:r>
          </w:p>
        </w:tc>
      </w:tr>
      <w:tr w:rsidR="005D5615" w14:paraId="3AA0F035" w14:textId="77777777" w:rsidTr="008A0069">
        <w:trPr>
          <w:trHeight w:val="567"/>
          <w:jc w:val="center"/>
        </w:trPr>
        <w:tc>
          <w:tcPr>
            <w:tcW w:w="817" w:type="dxa"/>
            <w:vAlign w:val="center"/>
          </w:tcPr>
          <w:p w14:paraId="41DC8513" w14:textId="77777777" w:rsidR="005D5615" w:rsidRDefault="005D5615" w:rsidP="00AC46F1">
            <w:pPr>
              <w:pStyle w:val="isitabel1"/>
              <w:jc w:val="center"/>
            </w:pPr>
            <w:r>
              <w:t>2.</w:t>
            </w:r>
          </w:p>
        </w:tc>
        <w:tc>
          <w:tcPr>
            <w:tcW w:w="3119" w:type="dxa"/>
            <w:vAlign w:val="center"/>
          </w:tcPr>
          <w:p w14:paraId="43EA14AD" w14:textId="2432EA8B" w:rsidR="005D5615" w:rsidRPr="005D5615" w:rsidRDefault="005D5615" w:rsidP="00AC46F1">
            <w:pPr>
              <w:pStyle w:val="isitabel1"/>
              <w:rPr>
                <w:lang w:val="en-US"/>
              </w:rPr>
            </w:pPr>
            <w:r>
              <w:rPr>
                <w:lang w:val="en-US"/>
              </w:rPr>
              <w:t>M. Sutrisno</w:t>
            </w:r>
            <w:r>
              <w:t xml:space="preserve">, </w:t>
            </w:r>
            <w:r>
              <w:rPr>
                <w:lang w:val="en-US"/>
              </w:rPr>
              <w:t>ST</w:t>
            </w:r>
          </w:p>
        </w:tc>
        <w:tc>
          <w:tcPr>
            <w:tcW w:w="975" w:type="dxa"/>
            <w:vAlign w:val="center"/>
          </w:tcPr>
          <w:p w14:paraId="06280479" w14:textId="05234A42" w:rsidR="005D5615" w:rsidRPr="005D5615" w:rsidRDefault="005D5615" w:rsidP="00AC46F1">
            <w:pPr>
              <w:pStyle w:val="isitabel1"/>
              <w:rPr>
                <w:lang w:val="en-US"/>
              </w:rPr>
            </w:pPr>
            <w:r>
              <w:rPr>
                <w:lang w:val="en-US"/>
              </w:rPr>
              <w:t>307</w:t>
            </w:r>
          </w:p>
        </w:tc>
        <w:tc>
          <w:tcPr>
            <w:tcW w:w="867" w:type="dxa"/>
            <w:vAlign w:val="center"/>
          </w:tcPr>
          <w:p w14:paraId="48403E58" w14:textId="1B2698FA" w:rsidR="005D5615" w:rsidRPr="005D5615" w:rsidRDefault="005D5615" w:rsidP="00AC46F1">
            <w:pPr>
              <w:pStyle w:val="isitabel1"/>
              <w:rPr>
                <w:lang w:val="en-US"/>
              </w:rPr>
            </w:pPr>
            <w:r>
              <w:rPr>
                <w:lang w:val="en-US"/>
              </w:rPr>
              <w:t>350</w:t>
            </w:r>
          </w:p>
        </w:tc>
        <w:tc>
          <w:tcPr>
            <w:tcW w:w="2014" w:type="dxa"/>
            <w:vAlign w:val="center"/>
          </w:tcPr>
          <w:p w14:paraId="63A48C22" w14:textId="47C1BA08" w:rsidR="005D5615" w:rsidRDefault="005D5615" w:rsidP="00AC46F1">
            <w:pPr>
              <w:pStyle w:val="isitabel1"/>
            </w:pPr>
            <w:r>
              <w:rPr>
                <w:lang w:val="en-US"/>
              </w:rPr>
              <w:t>87,71</w:t>
            </w:r>
            <w:r>
              <w:t>%</w:t>
            </w:r>
          </w:p>
        </w:tc>
      </w:tr>
    </w:tbl>
    <w:p w14:paraId="63018E56" w14:textId="482D09EB" w:rsidR="00B13594" w:rsidRPr="00B13594" w:rsidRDefault="00B13594" w:rsidP="00BF344E">
      <w:pPr>
        <w:pStyle w:val="Heading3"/>
      </w:pPr>
      <w:bookmarkStart w:id="296" w:name="_Toc66975568"/>
      <w:r>
        <w:t xml:space="preserve">Pengujian </w:t>
      </w:r>
      <w:r>
        <w:rPr>
          <w:i/>
          <w:iCs/>
        </w:rPr>
        <w:t>Black Box</w:t>
      </w:r>
      <w:bookmarkEnd w:id="296"/>
    </w:p>
    <w:p w14:paraId="657157E1" w14:textId="49CD918D" w:rsidR="00D0791E" w:rsidRPr="007A324D" w:rsidRDefault="00C9130C" w:rsidP="00C9130C">
      <w:r w:rsidRPr="00C9130C">
        <w:t xml:space="preserve">Metode pengujian </w:t>
      </w:r>
      <w:r w:rsidRPr="00C9130C">
        <w:rPr>
          <w:i/>
          <w:iCs/>
        </w:rPr>
        <w:t xml:space="preserve">black box </w:t>
      </w:r>
      <w:r w:rsidRPr="00C9130C">
        <w:t xml:space="preserve">dipilih karena metode pengujian tersebut tidak memperhatikan struktur logika internal </w:t>
      </w:r>
      <w:r w:rsidRPr="00C9130C">
        <w:rPr>
          <w:i/>
          <w:iCs/>
        </w:rPr>
        <w:t xml:space="preserve">(coding) </w:t>
      </w:r>
      <w:r w:rsidRPr="00C9130C">
        <w:t>dalam perangkat lunak.</w:t>
      </w:r>
      <w:r w:rsidR="00864F60">
        <w:t xml:space="preserve"> </w:t>
      </w:r>
      <w:r w:rsidR="00864F60" w:rsidRPr="00864F60">
        <w:t xml:space="preserve">Pengujian </w:t>
      </w:r>
      <w:r w:rsidR="00864F60" w:rsidRPr="00864F60">
        <w:lastRenderedPageBreak/>
        <w:t xml:space="preserve">ini perlu dilakukan untuk melihat respon yang diberikan oleh sistem saat melakukan proses </w:t>
      </w:r>
      <w:r w:rsidR="00864F60" w:rsidRPr="00864F60">
        <w:rPr>
          <w:i/>
          <w:iCs/>
        </w:rPr>
        <w:t xml:space="preserve">input </w:t>
      </w:r>
      <w:r w:rsidR="00864F60" w:rsidRPr="00864F60">
        <w:t>data</w:t>
      </w:r>
      <w:r w:rsidR="00864F60">
        <w:t xml:space="preserve"> dan apakah hasil eksekusi berhasil sesuai dengan yang diharapkan ataupun tidak berhasil. Pengujian </w:t>
      </w:r>
      <w:r w:rsidR="007A324D">
        <w:t>yang dilakukan antara</w:t>
      </w:r>
      <w:r w:rsidR="00A818E4">
        <w:t xml:space="preserve"> </w:t>
      </w:r>
      <w:r w:rsidR="007A324D">
        <w:t xml:space="preserve">lain pengujian terhadap proses </w:t>
      </w:r>
      <w:r w:rsidR="007A324D">
        <w:rPr>
          <w:i/>
          <w:iCs/>
        </w:rPr>
        <w:t>login</w:t>
      </w:r>
      <w:r w:rsidR="007A324D">
        <w:t xml:space="preserve">, pengujian </w:t>
      </w:r>
      <w:r w:rsidR="007A324D">
        <w:rPr>
          <w:i/>
          <w:iCs/>
        </w:rPr>
        <w:t>update</w:t>
      </w:r>
      <w:r w:rsidR="007A324D">
        <w:t xml:space="preserve"> profil, dan pengujian mengirim pesan.</w:t>
      </w:r>
    </w:p>
    <w:p w14:paraId="23445EFD" w14:textId="48ACB6F8" w:rsidR="00D0791E" w:rsidRDefault="00B8785E" w:rsidP="000A45AF">
      <w:pPr>
        <w:pStyle w:val="Subtitle"/>
        <w:numPr>
          <w:ilvl w:val="0"/>
          <w:numId w:val="21"/>
        </w:numPr>
        <w:ind w:left="567" w:hanging="567"/>
      </w:pPr>
      <w:r>
        <w:t>P</w:t>
      </w:r>
      <w:r w:rsidR="00B8169F">
        <w:t xml:space="preserve">roses </w:t>
      </w:r>
      <w:r w:rsidR="007A324D" w:rsidRPr="0039225F">
        <w:rPr>
          <w:i/>
          <w:iCs/>
        </w:rPr>
        <w:t>L</w:t>
      </w:r>
      <w:r w:rsidR="00B8169F" w:rsidRPr="0039225F">
        <w:rPr>
          <w:i/>
          <w:iCs/>
        </w:rPr>
        <w:t>ogin</w:t>
      </w:r>
    </w:p>
    <w:p w14:paraId="39465099" w14:textId="6348269A" w:rsidR="00B8785E" w:rsidRDefault="007A324D" w:rsidP="00C933A2">
      <w:r>
        <w:t xml:space="preserve">Pada proses </w:t>
      </w:r>
      <w:r w:rsidRPr="007A324D">
        <w:rPr>
          <w:i/>
          <w:iCs/>
        </w:rPr>
        <w:t>login</w:t>
      </w:r>
      <w:r>
        <w:t xml:space="preserve"> terdapat dua bagian yaitu proses verifikasi nomor telepon pada halaman verifikasi nomor telepon dan proses verifikasi kode OTP pada halaman verifikasi OTP. Hasil pengujian </w:t>
      </w:r>
      <w:r w:rsidR="005325AC">
        <w:t xml:space="preserve">proses </w:t>
      </w:r>
      <w:r w:rsidR="005325AC">
        <w:rPr>
          <w:i/>
          <w:iCs/>
        </w:rPr>
        <w:t>login</w:t>
      </w:r>
      <w:r>
        <w:t xml:space="preserve"> diperlihatkan pada tabel 4.</w:t>
      </w:r>
      <w:r w:rsidR="00732DA4">
        <w:t>9</w:t>
      </w:r>
      <w:r>
        <w:t xml:space="preserve"> berikut.</w:t>
      </w:r>
    </w:p>
    <w:p w14:paraId="180C0EF9" w14:textId="3B337FE0" w:rsidR="00F932BD" w:rsidRDefault="00F932BD" w:rsidP="00F932BD">
      <w:pPr>
        <w:pStyle w:val="Caption"/>
      </w:pPr>
      <w:bookmarkStart w:id="297" w:name="_Toc75524562"/>
      <w:r>
        <w:t>Tabel 4.</w:t>
      </w:r>
      <w:r>
        <w:fldChar w:fldCharType="begin"/>
      </w:r>
      <w:r>
        <w:instrText xml:space="preserve"> SEQ Tabel_4. \* ARABIC </w:instrText>
      </w:r>
      <w:r>
        <w:fldChar w:fldCharType="separate"/>
      </w:r>
      <w:r w:rsidR="00E834DC">
        <w:rPr>
          <w:noProof/>
        </w:rPr>
        <w:t>9</w:t>
      </w:r>
      <w:r>
        <w:fldChar w:fldCharType="end"/>
      </w:r>
      <w:r>
        <w:t xml:space="preserve"> </w:t>
      </w:r>
      <w:r w:rsidRPr="00F932BD">
        <w:rPr>
          <w:b w:val="0"/>
          <w:bCs w:val="0"/>
        </w:rPr>
        <w:t xml:space="preserve">Hasil Pengujian Proses </w:t>
      </w:r>
      <w:r w:rsidRPr="00F932BD">
        <w:rPr>
          <w:b w:val="0"/>
          <w:bCs w:val="0"/>
          <w:i/>
        </w:rPr>
        <w:t>Login</w:t>
      </w:r>
      <w:bookmarkEnd w:id="297"/>
    </w:p>
    <w:tbl>
      <w:tblPr>
        <w:tblStyle w:val="TableGrid"/>
        <w:tblW w:w="7938" w:type="dxa"/>
        <w:tblInd w:w="-5" w:type="dxa"/>
        <w:tblLook w:val="04A0" w:firstRow="1" w:lastRow="0" w:firstColumn="1" w:lastColumn="0" w:noHBand="0" w:noVBand="1"/>
      </w:tblPr>
      <w:tblGrid>
        <w:gridCol w:w="1701"/>
        <w:gridCol w:w="2268"/>
        <w:gridCol w:w="1701"/>
        <w:gridCol w:w="2268"/>
      </w:tblGrid>
      <w:tr w:rsidR="007A324D" w:rsidRPr="0097045B" w14:paraId="1D9D1DF1" w14:textId="77777777" w:rsidTr="001A4550">
        <w:trPr>
          <w:tblHeader/>
        </w:trPr>
        <w:tc>
          <w:tcPr>
            <w:tcW w:w="1701" w:type="dxa"/>
            <w:vAlign w:val="center"/>
          </w:tcPr>
          <w:p w14:paraId="6D242AB6" w14:textId="77777777" w:rsidR="007A324D" w:rsidRPr="00AC46F1" w:rsidRDefault="007A324D" w:rsidP="00AC46F1">
            <w:pPr>
              <w:pStyle w:val="isitabel1"/>
              <w:spacing w:line="276" w:lineRule="auto"/>
              <w:rPr>
                <w:b/>
                <w:bCs/>
                <w:sz w:val="22"/>
                <w:szCs w:val="22"/>
              </w:rPr>
            </w:pPr>
            <w:r w:rsidRPr="00AC46F1">
              <w:rPr>
                <w:b/>
                <w:bCs/>
                <w:sz w:val="22"/>
                <w:szCs w:val="22"/>
              </w:rPr>
              <w:t>Fungsi</w:t>
            </w:r>
          </w:p>
        </w:tc>
        <w:tc>
          <w:tcPr>
            <w:tcW w:w="2268" w:type="dxa"/>
            <w:vAlign w:val="center"/>
          </w:tcPr>
          <w:p w14:paraId="1F8766AE" w14:textId="77777777" w:rsidR="007A324D" w:rsidRPr="00AC46F1" w:rsidRDefault="007A324D" w:rsidP="00AC46F1">
            <w:pPr>
              <w:pStyle w:val="isitabel1"/>
              <w:spacing w:line="276" w:lineRule="auto"/>
              <w:rPr>
                <w:b/>
                <w:bCs/>
                <w:sz w:val="22"/>
                <w:szCs w:val="22"/>
              </w:rPr>
            </w:pPr>
            <w:r w:rsidRPr="00AC46F1">
              <w:rPr>
                <w:b/>
                <w:bCs/>
                <w:sz w:val="22"/>
                <w:szCs w:val="22"/>
              </w:rPr>
              <w:t>Kasus Uji</w:t>
            </w:r>
          </w:p>
        </w:tc>
        <w:tc>
          <w:tcPr>
            <w:tcW w:w="1701" w:type="dxa"/>
            <w:vAlign w:val="center"/>
          </w:tcPr>
          <w:p w14:paraId="287ADDAE" w14:textId="77777777" w:rsidR="007A324D" w:rsidRPr="00AC46F1" w:rsidRDefault="007A324D" w:rsidP="00AC46F1">
            <w:pPr>
              <w:pStyle w:val="isitabel1"/>
              <w:spacing w:line="276" w:lineRule="auto"/>
              <w:rPr>
                <w:b/>
                <w:bCs/>
                <w:sz w:val="22"/>
                <w:szCs w:val="22"/>
              </w:rPr>
            </w:pPr>
            <w:r w:rsidRPr="00AC46F1">
              <w:rPr>
                <w:b/>
                <w:bCs/>
                <w:sz w:val="22"/>
                <w:szCs w:val="22"/>
              </w:rPr>
              <w:t>Hasil Eksekusi</w:t>
            </w:r>
          </w:p>
        </w:tc>
        <w:tc>
          <w:tcPr>
            <w:tcW w:w="2268" w:type="dxa"/>
            <w:vAlign w:val="center"/>
          </w:tcPr>
          <w:p w14:paraId="0C972618" w14:textId="77777777" w:rsidR="007A324D" w:rsidRPr="00AC46F1" w:rsidRDefault="007A324D" w:rsidP="00AC46F1">
            <w:pPr>
              <w:pStyle w:val="isitabel1"/>
              <w:spacing w:line="276" w:lineRule="auto"/>
              <w:rPr>
                <w:b/>
                <w:bCs/>
                <w:sz w:val="22"/>
                <w:szCs w:val="22"/>
              </w:rPr>
            </w:pPr>
            <w:r w:rsidRPr="00AC46F1">
              <w:rPr>
                <w:b/>
                <w:bCs/>
                <w:sz w:val="22"/>
                <w:szCs w:val="22"/>
              </w:rPr>
              <w:t>Keterangan</w:t>
            </w:r>
          </w:p>
        </w:tc>
      </w:tr>
      <w:tr w:rsidR="00E56440" w:rsidRPr="0097045B" w14:paraId="4AFEFE9E" w14:textId="77777777" w:rsidTr="00E56440">
        <w:tc>
          <w:tcPr>
            <w:tcW w:w="1701" w:type="dxa"/>
            <w:vMerge w:val="restart"/>
            <w:vAlign w:val="center"/>
          </w:tcPr>
          <w:p w14:paraId="2F927B5F" w14:textId="7928A870" w:rsidR="00E56440" w:rsidRPr="00AC46F1" w:rsidRDefault="00E56440" w:rsidP="00AC46F1">
            <w:pPr>
              <w:pStyle w:val="isitabel1"/>
              <w:spacing w:line="276" w:lineRule="auto"/>
              <w:jc w:val="center"/>
              <w:rPr>
                <w:sz w:val="22"/>
                <w:szCs w:val="22"/>
              </w:rPr>
            </w:pPr>
            <w:r w:rsidRPr="00AC46F1">
              <w:rPr>
                <w:sz w:val="22"/>
                <w:szCs w:val="22"/>
              </w:rPr>
              <w:t>Verifikasi Nomor Telepon</w:t>
            </w:r>
          </w:p>
        </w:tc>
        <w:tc>
          <w:tcPr>
            <w:tcW w:w="2268" w:type="dxa"/>
          </w:tcPr>
          <w:p w14:paraId="2193B6AB" w14:textId="5AB17064" w:rsidR="00E56440" w:rsidRPr="00AC46F1" w:rsidRDefault="00E56440" w:rsidP="00AC46F1">
            <w:pPr>
              <w:pStyle w:val="isitabel1"/>
              <w:spacing w:line="276" w:lineRule="auto"/>
              <w:jc w:val="both"/>
              <w:rPr>
                <w:sz w:val="22"/>
                <w:szCs w:val="22"/>
              </w:rPr>
            </w:pPr>
            <w:r w:rsidRPr="00AC46F1">
              <w:rPr>
                <w:sz w:val="22"/>
                <w:szCs w:val="22"/>
              </w:rPr>
              <w:t>Nomor telepon kosong</w:t>
            </w:r>
          </w:p>
        </w:tc>
        <w:tc>
          <w:tcPr>
            <w:tcW w:w="1701" w:type="dxa"/>
          </w:tcPr>
          <w:p w14:paraId="3AD378B7" w14:textId="25B395B9" w:rsidR="00E56440" w:rsidRPr="00AC46F1" w:rsidRDefault="00E56440" w:rsidP="00AC46F1">
            <w:pPr>
              <w:pStyle w:val="isitabel1"/>
              <w:spacing w:line="276" w:lineRule="auto"/>
              <w:jc w:val="both"/>
              <w:rPr>
                <w:sz w:val="22"/>
                <w:szCs w:val="22"/>
              </w:rPr>
            </w:pPr>
            <w:r w:rsidRPr="00AC46F1">
              <w:rPr>
                <w:sz w:val="22"/>
                <w:szCs w:val="22"/>
              </w:rPr>
              <w:t>Tidak berhasil</w:t>
            </w:r>
          </w:p>
        </w:tc>
        <w:tc>
          <w:tcPr>
            <w:tcW w:w="2268" w:type="dxa"/>
          </w:tcPr>
          <w:p w14:paraId="5DCADFF7" w14:textId="14D84B89" w:rsidR="00E56440" w:rsidRPr="00AC46F1" w:rsidRDefault="00E56440" w:rsidP="00AC46F1">
            <w:pPr>
              <w:pStyle w:val="isitabel1"/>
              <w:spacing w:line="276" w:lineRule="auto"/>
              <w:jc w:val="both"/>
              <w:rPr>
                <w:sz w:val="22"/>
                <w:szCs w:val="22"/>
              </w:rPr>
            </w:pPr>
            <w:r w:rsidRPr="00AC46F1">
              <w:rPr>
                <w:sz w:val="22"/>
                <w:szCs w:val="22"/>
              </w:rPr>
              <w:t>Menampilkan pesan peringatan kesalahan: “Masukkan nomor telepon yang benar”</w:t>
            </w:r>
          </w:p>
        </w:tc>
      </w:tr>
      <w:tr w:rsidR="00E56440" w:rsidRPr="0097045B" w14:paraId="12CCA448" w14:textId="77777777" w:rsidTr="00CF5A3D">
        <w:tc>
          <w:tcPr>
            <w:tcW w:w="1701" w:type="dxa"/>
            <w:vMerge/>
          </w:tcPr>
          <w:p w14:paraId="0DB70F1B" w14:textId="77777777" w:rsidR="00E56440" w:rsidRPr="00AC46F1" w:rsidRDefault="00E56440" w:rsidP="00AC46F1">
            <w:pPr>
              <w:pStyle w:val="isitabel1"/>
              <w:spacing w:line="276" w:lineRule="auto"/>
              <w:rPr>
                <w:sz w:val="22"/>
                <w:szCs w:val="22"/>
              </w:rPr>
            </w:pPr>
          </w:p>
        </w:tc>
        <w:tc>
          <w:tcPr>
            <w:tcW w:w="2268" w:type="dxa"/>
          </w:tcPr>
          <w:p w14:paraId="42CB2E50" w14:textId="7E815E32" w:rsidR="00E56440" w:rsidRPr="00AC46F1" w:rsidRDefault="00E56440" w:rsidP="00AC46F1">
            <w:pPr>
              <w:pStyle w:val="isitabel1"/>
              <w:spacing w:line="276" w:lineRule="auto"/>
              <w:jc w:val="both"/>
              <w:rPr>
                <w:sz w:val="22"/>
                <w:szCs w:val="22"/>
              </w:rPr>
            </w:pPr>
            <w:r w:rsidRPr="00AC46F1">
              <w:rPr>
                <w:sz w:val="22"/>
                <w:szCs w:val="22"/>
              </w:rPr>
              <w:t>Nomor telepon yang dimasukkan kurang dari 10 angka</w:t>
            </w:r>
          </w:p>
        </w:tc>
        <w:tc>
          <w:tcPr>
            <w:tcW w:w="1701" w:type="dxa"/>
          </w:tcPr>
          <w:p w14:paraId="07BC930D" w14:textId="4E23358D" w:rsidR="00E56440" w:rsidRPr="00AC46F1" w:rsidRDefault="00E56440" w:rsidP="00AC46F1">
            <w:pPr>
              <w:pStyle w:val="isitabel1"/>
              <w:spacing w:line="276" w:lineRule="auto"/>
              <w:jc w:val="both"/>
              <w:rPr>
                <w:sz w:val="22"/>
                <w:szCs w:val="22"/>
              </w:rPr>
            </w:pPr>
            <w:r w:rsidRPr="00AC46F1">
              <w:rPr>
                <w:sz w:val="22"/>
                <w:szCs w:val="22"/>
              </w:rPr>
              <w:t>Tidak berhasil</w:t>
            </w:r>
          </w:p>
        </w:tc>
        <w:tc>
          <w:tcPr>
            <w:tcW w:w="2268" w:type="dxa"/>
          </w:tcPr>
          <w:p w14:paraId="686200FC" w14:textId="52862E7D" w:rsidR="00E56440" w:rsidRPr="00AC46F1" w:rsidRDefault="00E56440" w:rsidP="00AC46F1">
            <w:pPr>
              <w:pStyle w:val="isitabel1"/>
              <w:spacing w:line="276" w:lineRule="auto"/>
              <w:jc w:val="both"/>
              <w:rPr>
                <w:sz w:val="22"/>
                <w:szCs w:val="22"/>
              </w:rPr>
            </w:pPr>
            <w:r w:rsidRPr="00AC46F1">
              <w:rPr>
                <w:sz w:val="22"/>
                <w:szCs w:val="22"/>
              </w:rPr>
              <w:t>Menampilkan pesan peringatan kesalahan: “Masukkan nomor telepon yang benar”</w:t>
            </w:r>
          </w:p>
        </w:tc>
      </w:tr>
      <w:tr w:rsidR="00E56440" w:rsidRPr="0097045B" w14:paraId="67537E96" w14:textId="77777777" w:rsidTr="00CF5A3D">
        <w:tc>
          <w:tcPr>
            <w:tcW w:w="1701" w:type="dxa"/>
            <w:vMerge/>
          </w:tcPr>
          <w:p w14:paraId="187AAF6B" w14:textId="77777777" w:rsidR="00E56440" w:rsidRPr="00AC46F1" w:rsidRDefault="00E56440" w:rsidP="00AC46F1">
            <w:pPr>
              <w:pStyle w:val="isitabel1"/>
              <w:spacing w:line="276" w:lineRule="auto"/>
              <w:rPr>
                <w:sz w:val="22"/>
                <w:szCs w:val="22"/>
              </w:rPr>
            </w:pPr>
          </w:p>
        </w:tc>
        <w:tc>
          <w:tcPr>
            <w:tcW w:w="2268" w:type="dxa"/>
          </w:tcPr>
          <w:p w14:paraId="35A8665A" w14:textId="44A71EEF" w:rsidR="00E56440" w:rsidRPr="00AC46F1" w:rsidRDefault="00E56440" w:rsidP="00AC46F1">
            <w:pPr>
              <w:pStyle w:val="isitabel1"/>
              <w:spacing w:line="276" w:lineRule="auto"/>
              <w:jc w:val="both"/>
              <w:rPr>
                <w:sz w:val="22"/>
                <w:szCs w:val="22"/>
              </w:rPr>
            </w:pPr>
            <w:r w:rsidRPr="00AC46F1">
              <w:rPr>
                <w:sz w:val="22"/>
                <w:szCs w:val="22"/>
              </w:rPr>
              <w:t>Nomor telepon yang dimasukkan lebih dari 12 angka</w:t>
            </w:r>
          </w:p>
        </w:tc>
        <w:tc>
          <w:tcPr>
            <w:tcW w:w="1701" w:type="dxa"/>
          </w:tcPr>
          <w:p w14:paraId="186B534E" w14:textId="783B961B" w:rsidR="00E56440" w:rsidRPr="00AC46F1" w:rsidRDefault="00E56440" w:rsidP="00AC46F1">
            <w:pPr>
              <w:pStyle w:val="isitabel1"/>
              <w:spacing w:line="276" w:lineRule="auto"/>
              <w:jc w:val="both"/>
              <w:rPr>
                <w:sz w:val="22"/>
                <w:szCs w:val="22"/>
              </w:rPr>
            </w:pPr>
            <w:r w:rsidRPr="00AC46F1">
              <w:rPr>
                <w:sz w:val="22"/>
                <w:szCs w:val="22"/>
              </w:rPr>
              <w:t>Tidak berhasil</w:t>
            </w:r>
          </w:p>
        </w:tc>
        <w:tc>
          <w:tcPr>
            <w:tcW w:w="2268" w:type="dxa"/>
          </w:tcPr>
          <w:p w14:paraId="68678B2F" w14:textId="648E76B4" w:rsidR="00E56440" w:rsidRPr="00AC46F1" w:rsidRDefault="00E56440" w:rsidP="00AC46F1">
            <w:pPr>
              <w:pStyle w:val="isitabel1"/>
              <w:spacing w:line="276" w:lineRule="auto"/>
              <w:jc w:val="both"/>
              <w:rPr>
                <w:sz w:val="22"/>
                <w:szCs w:val="22"/>
              </w:rPr>
            </w:pPr>
            <w:r w:rsidRPr="00AC46F1">
              <w:rPr>
                <w:sz w:val="22"/>
                <w:szCs w:val="22"/>
              </w:rPr>
              <w:t>Menampilkan pesan peringatan kesalahan: “Nomor anda tidak valid”</w:t>
            </w:r>
          </w:p>
        </w:tc>
      </w:tr>
      <w:tr w:rsidR="00E56440" w:rsidRPr="0097045B" w14:paraId="664F1CCC" w14:textId="77777777" w:rsidTr="00CF5A3D">
        <w:tc>
          <w:tcPr>
            <w:tcW w:w="1701" w:type="dxa"/>
            <w:vMerge/>
          </w:tcPr>
          <w:p w14:paraId="0A6E3D11" w14:textId="77777777" w:rsidR="00E56440" w:rsidRPr="00AC46F1" w:rsidRDefault="00E56440" w:rsidP="00AC46F1">
            <w:pPr>
              <w:pStyle w:val="isitabel1"/>
              <w:spacing w:line="276" w:lineRule="auto"/>
              <w:rPr>
                <w:sz w:val="22"/>
                <w:szCs w:val="22"/>
              </w:rPr>
            </w:pPr>
          </w:p>
        </w:tc>
        <w:tc>
          <w:tcPr>
            <w:tcW w:w="2268" w:type="dxa"/>
          </w:tcPr>
          <w:p w14:paraId="42295C10" w14:textId="4AFAA9D7" w:rsidR="00E56440" w:rsidRPr="00AC46F1" w:rsidRDefault="00E56440" w:rsidP="00AC46F1">
            <w:pPr>
              <w:pStyle w:val="isitabel1"/>
              <w:spacing w:line="276" w:lineRule="auto"/>
              <w:jc w:val="both"/>
              <w:rPr>
                <w:sz w:val="22"/>
                <w:szCs w:val="22"/>
              </w:rPr>
            </w:pPr>
            <w:r w:rsidRPr="00AC46F1">
              <w:rPr>
                <w:sz w:val="22"/>
                <w:szCs w:val="22"/>
              </w:rPr>
              <w:t>Nomor telepon yang dimasukkan palsu, salah, tidak aktif, atau berada pada perangkat yang berbeda</w:t>
            </w:r>
          </w:p>
        </w:tc>
        <w:tc>
          <w:tcPr>
            <w:tcW w:w="1701" w:type="dxa"/>
          </w:tcPr>
          <w:p w14:paraId="47BDB611" w14:textId="319B4301" w:rsidR="00E56440" w:rsidRPr="00AC46F1" w:rsidRDefault="00E56440" w:rsidP="00AC46F1">
            <w:pPr>
              <w:pStyle w:val="isitabel1"/>
              <w:spacing w:line="276" w:lineRule="auto"/>
              <w:jc w:val="both"/>
              <w:rPr>
                <w:sz w:val="22"/>
                <w:szCs w:val="22"/>
              </w:rPr>
            </w:pPr>
            <w:r w:rsidRPr="00AC46F1">
              <w:rPr>
                <w:sz w:val="22"/>
                <w:szCs w:val="22"/>
              </w:rPr>
              <w:t>Tidak berhasil</w:t>
            </w:r>
          </w:p>
        </w:tc>
        <w:tc>
          <w:tcPr>
            <w:tcW w:w="2268" w:type="dxa"/>
          </w:tcPr>
          <w:p w14:paraId="5738297B" w14:textId="2505084F" w:rsidR="00E56440" w:rsidRPr="00AC46F1" w:rsidRDefault="00E56440" w:rsidP="00AC46F1">
            <w:pPr>
              <w:pStyle w:val="isitabel1"/>
              <w:spacing w:line="276" w:lineRule="auto"/>
              <w:jc w:val="both"/>
              <w:rPr>
                <w:sz w:val="22"/>
                <w:szCs w:val="22"/>
              </w:rPr>
            </w:pPr>
            <w:r w:rsidRPr="00AC46F1">
              <w:rPr>
                <w:sz w:val="22"/>
                <w:szCs w:val="22"/>
              </w:rPr>
              <w:t>Menampilkan pesan peringatan kesalahan: “Waktu habis !</w:t>
            </w:r>
          </w:p>
          <w:p w14:paraId="53FE855D" w14:textId="7C60C218" w:rsidR="00E56440" w:rsidRPr="00AC46F1" w:rsidRDefault="00E56440" w:rsidP="00AC46F1">
            <w:pPr>
              <w:pStyle w:val="isitabel1"/>
              <w:spacing w:line="276" w:lineRule="auto"/>
              <w:jc w:val="both"/>
              <w:rPr>
                <w:sz w:val="22"/>
                <w:szCs w:val="22"/>
              </w:rPr>
            </w:pPr>
            <w:r w:rsidRPr="00AC46F1">
              <w:rPr>
                <w:sz w:val="22"/>
                <w:szCs w:val="22"/>
              </w:rPr>
              <w:t>Nomor anda tidak valid”</w:t>
            </w:r>
          </w:p>
        </w:tc>
      </w:tr>
      <w:tr w:rsidR="00E56440" w:rsidRPr="0097045B" w14:paraId="7A288E2C" w14:textId="77777777" w:rsidTr="00CF5A3D">
        <w:tc>
          <w:tcPr>
            <w:tcW w:w="1701" w:type="dxa"/>
            <w:vMerge/>
          </w:tcPr>
          <w:p w14:paraId="7EBA98D2" w14:textId="77777777" w:rsidR="00E56440" w:rsidRPr="00AC46F1" w:rsidRDefault="00E56440" w:rsidP="00AC46F1">
            <w:pPr>
              <w:pStyle w:val="isitabel1"/>
              <w:spacing w:line="276" w:lineRule="auto"/>
              <w:rPr>
                <w:sz w:val="22"/>
                <w:szCs w:val="22"/>
              </w:rPr>
            </w:pPr>
          </w:p>
        </w:tc>
        <w:tc>
          <w:tcPr>
            <w:tcW w:w="2268" w:type="dxa"/>
          </w:tcPr>
          <w:p w14:paraId="5785A939" w14:textId="11F3BC04" w:rsidR="00E56440" w:rsidRPr="00AC46F1" w:rsidRDefault="00E56440" w:rsidP="00AC46F1">
            <w:pPr>
              <w:pStyle w:val="isitabel1"/>
              <w:spacing w:line="276" w:lineRule="auto"/>
              <w:jc w:val="both"/>
              <w:rPr>
                <w:sz w:val="22"/>
                <w:szCs w:val="22"/>
              </w:rPr>
            </w:pPr>
            <w:r w:rsidRPr="00AC46F1">
              <w:rPr>
                <w:sz w:val="22"/>
                <w:szCs w:val="22"/>
              </w:rPr>
              <w:t>Nomor telepon yang dimasukkan benar, aktif, dan digunakan pada perangkat</w:t>
            </w:r>
          </w:p>
        </w:tc>
        <w:tc>
          <w:tcPr>
            <w:tcW w:w="1701" w:type="dxa"/>
          </w:tcPr>
          <w:p w14:paraId="3DB9D024" w14:textId="7D1D2A55" w:rsidR="00E56440" w:rsidRPr="00AC46F1" w:rsidRDefault="00E56440" w:rsidP="00AC46F1">
            <w:pPr>
              <w:pStyle w:val="isitabel1"/>
              <w:spacing w:line="276" w:lineRule="auto"/>
              <w:jc w:val="both"/>
              <w:rPr>
                <w:sz w:val="22"/>
                <w:szCs w:val="22"/>
              </w:rPr>
            </w:pPr>
            <w:r w:rsidRPr="00AC46F1">
              <w:rPr>
                <w:sz w:val="22"/>
                <w:szCs w:val="22"/>
              </w:rPr>
              <w:t>Berhasil</w:t>
            </w:r>
          </w:p>
        </w:tc>
        <w:tc>
          <w:tcPr>
            <w:tcW w:w="2268" w:type="dxa"/>
          </w:tcPr>
          <w:p w14:paraId="71CFF200" w14:textId="77777777" w:rsidR="005372AD" w:rsidRPr="00AC46F1" w:rsidRDefault="00E56440" w:rsidP="00AC46F1">
            <w:pPr>
              <w:pStyle w:val="isitabel1"/>
              <w:spacing w:line="276" w:lineRule="auto"/>
              <w:jc w:val="both"/>
              <w:rPr>
                <w:sz w:val="22"/>
                <w:szCs w:val="22"/>
              </w:rPr>
            </w:pPr>
            <w:r w:rsidRPr="00AC46F1">
              <w:rPr>
                <w:sz w:val="22"/>
                <w:szCs w:val="22"/>
              </w:rPr>
              <w:t>Masuk</w:t>
            </w:r>
            <w:r w:rsidR="005325AC" w:rsidRPr="00AC46F1">
              <w:rPr>
                <w:sz w:val="22"/>
                <w:szCs w:val="22"/>
              </w:rPr>
              <w:t xml:space="preserve"> ke</w:t>
            </w:r>
            <w:r w:rsidRPr="00AC46F1">
              <w:rPr>
                <w:sz w:val="22"/>
                <w:szCs w:val="22"/>
              </w:rPr>
              <w:t xml:space="preserve"> halaman verifikasi OTP</w:t>
            </w:r>
          </w:p>
          <w:p w14:paraId="4DCB2148" w14:textId="77777777" w:rsidR="005372AD" w:rsidRPr="00AC46F1" w:rsidRDefault="005325AC" w:rsidP="00AC46F1">
            <w:pPr>
              <w:pStyle w:val="isitabel1"/>
              <w:spacing w:line="276" w:lineRule="auto"/>
              <w:jc w:val="both"/>
              <w:rPr>
                <w:sz w:val="22"/>
                <w:szCs w:val="22"/>
              </w:rPr>
            </w:pPr>
            <w:r w:rsidRPr="00AC46F1">
              <w:rPr>
                <w:sz w:val="22"/>
                <w:szCs w:val="22"/>
              </w:rPr>
              <w:t>Mengisi kolom OTP secara otomatis.</w:t>
            </w:r>
          </w:p>
          <w:p w14:paraId="1C72C627" w14:textId="535A646A" w:rsidR="00E56440" w:rsidRPr="00AC46F1" w:rsidRDefault="00E56440" w:rsidP="00AC46F1">
            <w:pPr>
              <w:pStyle w:val="isitabel1"/>
              <w:spacing w:line="276" w:lineRule="auto"/>
              <w:jc w:val="both"/>
              <w:rPr>
                <w:sz w:val="22"/>
                <w:szCs w:val="22"/>
              </w:rPr>
            </w:pPr>
            <w:r w:rsidRPr="00AC46F1">
              <w:rPr>
                <w:sz w:val="22"/>
                <w:szCs w:val="22"/>
              </w:rPr>
              <w:t>Kode OTP dikirim melalui SMS</w:t>
            </w:r>
          </w:p>
        </w:tc>
      </w:tr>
      <w:tr w:rsidR="001A4550" w:rsidRPr="0097045B" w14:paraId="75C7186F" w14:textId="77777777" w:rsidTr="001A4550">
        <w:tc>
          <w:tcPr>
            <w:tcW w:w="1701" w:type="dxa"/>
            <w:vMerge w:val="restart"/>
            <w:vAlign w:val="center"/>
          </w:tcPr>
          <w:p w14:paraId="2BF12B27" w14:textId="03BE1363" w:rsidR="001A4550" w:rsidRPr="00AC46F1" w:rsidRDefault="001A4550" w:rsidP="009576DB">
            <w:pPr>
              <w:pStyle w:val="isitabel1"/>
              <w:spacing w:line="276" w:lineRule="auto"/>
              <w:jc w:val="center"/>
              <w:rPr>
                <w:sz w:val="22"/>
                <w:szCs w:val="22"/>
              </w:rPr>
            </w:pPr>
            <w:r w:rsidRPr="00AC46F1">
              <w:rPr>
                <w:sz w:val="22"/>
                <w:szCs w:val="22"/>
              </w:rPr>
              <w:t>Verifikasi Kode OTP</w:t>
            </w:r>
          </w:p>
        </w:tc>
        <w:tc>
          <w:tcPr>
            <w:tcW w:w="2268" w:type="dxa"/>
          </w:tcPr>
          <w:p w14:paraId="5E113069" w14:textId="3AE90D6D" w:rsidR="001A4550" w:rsidRPr="00AC46F1" w:rsidRDefault="001A4550" w:rsidP="00AC46F1">
            <w:pPr>
              <w:pStyle w:val="isitabel1"/>
              <w:spacing w:line="276" w:lineRule="auto"/>
              <w:jc w:val="both"/>
              <w:rPr>
                <w:sz w:val="22"/>
                <w:szCs w:val="22"/>
              </w:rPr>
            </w:pPr>
            <w:r w:rsidRPr="00AC46F1">
              <w:rPr>
                <w:sz w:val="22"/>
                <w:szCs w:val="22"/>
              </w:rPr>
              <w:t>Mengganti kode OTP otomatis</w:t>
            </w:r>
          </w:p>
        </w:tc>
        <w:tc>
          <w:tcPr>
            <w:tcW w:w="1701" w:type="dxa"/>
          </w:tcPr>
          <w:p w14:paraId="547B23A7" w14:textId="3D6CA4BF" w:rsidR="001A4550" w:rsidRPr="00AC46F1" w:rsidRDefault="001A4550" w:rsidP="00AC46F1">
            <w:pPr>
              <w:pStyle w:val="isitabel1"/>
              <w:spacing w:line="276" w:lineRule="auto"/>
              <w:jc w:val="both"/>
              <w:rPr>
                <w:sz w:val="22"/>
                <w:szCs w:val="22"/>
              </w:rPr>
            </w:pPr>
            <w:r w:rsidRPr="00AC46F1">
              <w:rPr>
                <w:sz w:val="22"/>
                <w:szCs w:val="22"/>
              </w:rPr>
              <w:t>Tidak berhasil</w:t>
            </w:r>
          </w:p>
        </w:tc>
        <w:tc>
          <w:tcPr>
            <w:tcW w:w="2268" w:type="dxa"/>
          </w:tcPr>
          <w:p w14:paraId="436373EE" w14:textId="77777777" w:rsidR="001A4550" w:rsidRPr="00AC46F1" w:rsidRDefault="001A4550" w:rsidP="00AC46F1">
            <w:pPr>
              <w:pStyle w:val="isitabel1"/>
              <w:spacing w:line="276" w:lineRule="auto"/>
              <w:jc w:val="both"/>
              <w:rPr>
                <w:sz w:val="22"/>
                <w:szCs w:val="22"/>
              </w:rPr>
            </w:pPr>
            <w:r w:rsidRPr="00AC46F1">
              <w:rPr>
                <w:sz w:val="22"/>
                <w:szCs w:val="22"/>
              </w:rPr>
              <w:t>Menampilkan pesan peringatan kesalahan: “OTP tidak valid !</w:t>
            </w:r>
          </w:p>
          <w:p w14:paraId="1313B302" w14:textId="3B43F86B" w:rsidR="001A4550" w:rsidRPr="00AC46F1" w:rsidRDefault="001A4550" w:rsidP="00AC46F1">
            <w:pPr>
              <w:pStyle w:val="isitabel1"/>
              <w:spacing w:line="276" w:lineRule="auto"/>
              <w:jc w:val="both"/>
              <w:rPr>
                <w:sz w:val="22"/>
                <w:szCs w:val="22"/>
              </w:rPr>
            </w:pPr>
            <w:r w:rsidRPr="00AC46F1">
              <w:rPr>
                <w:sz w:val="22"/>
                <w:szCs w:val="22"/>
              </w:rPr>
              <w:t>Masukkan kode yang benar”</w:t>
            </w:r>
          </w:p>
        </w:tc>
      </w:tr>
      <w:tr w:rsidR="001A4550" w:rsidRPr="0097045B" w14:paraId="236656AB" w14:textId="77777777" w:rsidTr="00CF5A3D">
        <w:tc>
          <w:tcPr>
            <w:tcW w:w="1701" w:type="dxa"/>
            <w:vMerge/>
          </w:tcPr>
          <w:p w14:paraId="720149D1" w14:textId="77777777" w:rsidR="001A4550" w:rsidRPr="00AC46F1" w:rsidRDefault="001A4550" w:rsidP="00AC46F1">
            <w:pPr>
              <w:pStyle w:val="isitabel1"/>
              <w:spacing w:line="276" w:lineRule="auto"/>
              <w:rPr>
                <w:sz w:val="22"/>
                <w:szCs w:val="22"/>
              </w:rPr>
            </w:pPr>
          </w:p>
        </w:tc>
        <w:tc>
          <w:tcPr>
            <w:tcW w:w="2268" w:type="dxa"/>
          </w:tcPr>
          <w:p w14:paraId="3679BB8E" w14:textId="3983C179" w:rsidR="001A4550" w:rsidRPr="00AC46F1" w:rsidRDefault="001A4550" w:rsidP="00AC46F1">
            <w:pPr>
              <w:pStyle w:val="isitabel1"/>
              <w:spacing w:line="276" w:lineRule="auto"/>
              <w:jc w:val="both"/>
              <w:rPr>
                <w:sz w:val="22"/>
                <w:szCs w:val="22"/>
              </w:rPr>
            </w:pPr>
            <w:r w:rsidRPr="00AC46F1">
              <w:rPr>
                <w:sz w:val="22"/>
                <w:szCs w:val="22"/>
              </w:rPr>
              <w:t>Memverifikasi kode lebih dari 10 menit setelah kode diterima</w:t>
            </w:r>
          </w:p>
        </w:tc>
        <w:tc>
          <w:tcPr>
            <w:tcW w:w="1701" w:type="dxa"/>
          </w:tcPr>
          <w:p w14:paraId="771D0E53" w14:textId="4A4B082B" w:rsidR="001A4550" w:rsidRPr="00AC46F1" w:rsidRDefault="001A4550" w:rsidP="00AC46F1">
            <w:pPr>
              <w:pStyle w:val="isitabel1"/>
              <w:spacing w:line="276" w:lineRule="auto"/>
              <w:jc w:val="both"/>
              <w:rPr>
                <w:sz w:val="22"/>
                <w:szCs w:val="22"/>
              </w:rPr>
            </w:pPr>
            <w:r w:rsidRPr="00AC46F1">
              <w:rPr>
                <w:sz w:val="22"/>
                <w:szCs w:val="22"/>
              </w:rPr>
              <w:t>Tidak berhasil</w:t>
            </w:r>
          </w:p>
        </w:tc>
        <w:tc>
          <w:tcPr>
            <w:tcW w:w="2268" w:type="dxa"/>
          </w:tcPr>
          <w:p w14:paraId="5A36EA51" w14:textId="77777777" w:rsidR="001A4550" w:rsidRPr="00AC46F1" w:rsidRDefault="001A4550" w:rsidP="00AC46F1">
            <w:pPr>
              <w:pStyle w:val="isitabel1"/>
              <w:spacing w:line="276" w:lineRule="auto"/>
              <w:jc w:val="both"/>
              <w:rPr>
                <w:sz w:val="22"/>
                <w:szCs w:val="22"/>
              </w:rPr>
            </w:pPr>
            <w:r w:rsidRPr="00AC46F1">
              <w:rPr>
                <w:sz w:val="22"/>
                <w:szCs w:val="22"/>
              </w:rPr>
              <w:t>Menampilkan pesan peringatan kesalahan: “OTP tidak valid !</w:t>
            </w:r>
          </w:p>
          <w:p w14:paraId="30BB7AE4" w14:textId="07C80E41" w:rsidR="001A4550" w:rsidRPr="00AC46F1" w:rsidRDefault="001A4550" w:rsidP="00AC46F1">
            <w:pPr>
              <w:pStyle w:val="isitabel1"/>
              <w:spacing w:line="276" w:lineRule="auto"/>
              <w:jc w:val="both"/>
              <w:rPr>
                <w:sz w:val="22"/>
                <w:szCs w:val="22"/>
              </w:rPr>
            </w:pPr>
            <w:r w:rsidRPr="00AC46F1">
              <w:rPr>
                <w:sz w:val="22"/>
                <w:szCs w:val="22"/>
              </w:rPr>
              <w:t>Masukkan kode yang benar”</w:t>
            </w:r>
          </w:p>
        </w:tc>
      </w:tr>
      <w:tr w:rsidR="001A4550" w:rsidRPr="0097045B" w14:paraId="1DF9C564" w14:textId="77777777" w:rsidTr="00CF5A3D">
        <w:tc>
          <w:tcPr>
            <w:tcW w:w="1701" w:type="dxa"/>
            <w:vMerge/>
          </w:tcPr>
          <w:p w14:paraId="2817AFCB" w14:textId="77777777" w:rsidR="001A4550" w:rsidRPr="00AC46F1" w:rsidRDefault="001A4550" w:rsidP="00AC46F1">
            <w:pPr>
              <w:pStyle w:val="isitabel1"/>
              <w:spacing w:line="276" w:lineRule="auto"/>
              <w:rPr>
                <w:sz w:val="22"/>
                <w:szCs w:val="22"/>
              </w:rPr>
            </w:pPr>
          </w:p>
        </w:tc>
        <w:tc>
          <w:tcPr>
            <w:tcW w:w="2268" w:type="dxa"/>
          </w:tcPr>
          <w:p w14:paraId="2FBFD823" w14:textId="4E4FA1B0" w:rsidR="001A4550" w:rsidRPr="00AC46F1" w:rsidRDefault="001A4550" w:rsidP="00AC46F1">
            <w:pPr>
              <w:pStyle w:val="isitabel1"/>
              <w:spacing w:line="276" w:lineRule="auto"/>
              <w:jc w:val="both"/>
              <w:rPr>
                <w:sz w:val="22"/>
                <w:szCs w:val="22"/>
              </w:rPr>
            </w:pPr>
            <w:r w:rsidRPr="00AC46F1">
              <w:rPr>
                <w:sz w:val="22"/>
                <w:szCs w:val="22"/>
              </w:rPr>
              <w:t>Memverifikasi kode OTP otomatis yang dikirim dalam waktu 10 menit setelah kode diterima</w:t>
            </w:r>
          </w:p>
        </w:tc>
        <w:tc>
          <w:tcPr>
            <w:tcW w:w="1701" w:type="dxa"/>
          </w:tcPr>
          <w:p w14:paraId="6DD384F0" w14:textId="6C5A2CA8" w:rsidR="001A4550" w:rsidRPr="00AC46F1" w:rsidRDefault="001A4550" w:rsidP="00AC46F1">
            <w:pPr>
              <w:pStyle w:val="isitabel1"/>
              <w:spacing w:line="276" w:lineRule="auto"/>
              <w:jc w:val="both"/>
              <w:rPr>
                <w:sz w:val="22"/>
                <w:szCs w:val="22"/>
              </w:rPr>
            </w:pPr>
            <w:r w:rsidRPr="00AC46F1">
              <w:rPr>
                <w:sz w:val="22"/>
                <w:szCs w:val="22"/>
              </w:rPr>
              <w:t>Berhasil</w:t>
            </w:r>
          </w:p>
        </w:tc>
        <w:tc>
          <w:tcPr>
            <w:tcW w:w="2268" w:type="dxa"/>
          </w:tcPr>
          <w:p w14:paraId="0BCBA835" w14:textId="77777777" w:rsidR="001A4550" w:rsidRPr="009576DB" w:rsidRDefault="001A4550" w:rsidP="009576DB">
            <w:pPr>
              <w:pStyle w:val="isitabel2"/>
              <w:jc w:val="both"/>
              <w:rPr>
                <w:sz w:val="22"/>
                <w:szCs w:val="22"/>
              </w:rPr>
            </w:pPr>
            <w:r w:rsidRPr="009576DB">
              <w:rPr>
                <w:sz w:val="22"/>
                <w:szCs w:val="22"/>
              </w:rPr>
              <w:t xml:space="preserve">Masuk ke halaman </w:t>
            </w:r>
            <w:r w:rsidRPr="009576DB">
              <w:rPr>
                <w:i/>
                <w:iCs/>
                <w:sz w:val="22"/>
                <w:szCs w:val="22"/>
              </w:rPr>
              <w:t xml:space="preserve">update </w:t>
            </w:r>
            <w:r w:rsidRPr="009576DB">
              <w:rPr>
                <w:sz w:val="22"/>
                <w:szCs w:val="22"/>
              </w:rPr>
              <w:t>profil</w:t>
            </w:r>
          </w:p>
          <w:p w14:paraId="669FDD4D" w14:textId="2F593178" w:rsidR="001A4550" w:rsidRPr="00AC46F1" w:rsidRDefault="001A4550" w:rsidP="009576DB">
            <w:pPr>
              <w:pStyle w:val="isitabel2"/>
              <w:jc w:val="both"/>
            </w:pPr>
            <w:r w:rsidRPr="009576DB">
              <w:rPr>
                <w:sz w:val="22"/>
                <w:szCs w:val="22"/>
              </w:rPr>
              <w:t>Selanjutnya tampilan utama aplikasi merupakan halaman daftar obrolan</w:t>
            </w:r>
          </w:p>
        </w:tc>
      </w:tr>
    </w:tbl>
    <w:p w14:paraId="26986AA0" w14:textId="3B0687FC" w:rsidR="00B8169F" w:rsidRDefault="00B8785E" w:rsidP="0039225F">
      <w:pPr>
        <w:pStyle w:val="Subtitle"/>
        <w:spacing w:before="240"/>
      </w:pPr>
      <w:r>
        <w:t>Proses</w:t>
      </w:r>
      <w:r w:rsidR="008F6923">
        <w:t xml:space="preserve"> Memperbarui Profil</w:t>
      </w:r>
    </w:p>
    <w:p w14:paraId="130D0CEF" w14:textId="0553524E" w:rsidR="007A324D" w:rsidRPr="00CF5F27" w:rsidRDefault="00CF5F27" w:rsidP="00CF5F27">
      <w:r>
        <w:t xml:space="preserve">Memperbarui profil </w:t>
      </w:r>
      <w:r>
        <w:rPr>
          <w:i/>
          <w:iCs/>
        </w:rPr>
        <w:t>user</w:t>
      </w:r>
      <w:r>
        <w:t xml:space="preserve"> dilakukan pada halaman </w:t>
      </w:r>
      <w:r>
        <w:rPr>
          <w:i/>
          <w:iCs/>
        </w:rPr>
        <w:t>update</w:t>
      </w:r>
      <w:r>
        <w:t xml:space="preserve"> profil, pada halaman ini </w:t>
      </w:r>
      <w:r>
        <w:rPr>
          <w:i/>
          <w:iCs/>
        </w:rPr>
        <w:t>user</w:t>
      </w:r>
      <w:r>
        <w:t xml:space="preserve"> dapat mengganti foto profil, nama, status, dan bahasa yang digunakan. Hasil pengujian dari proses memperbarui profil </w:t>
      </w:r>
      <w:r>
        <w:rPr>
          <w:i/>
          <w:iCs/>
        </w:rPr>
        <w:t>user</w:t>
      </w:r>
      <w:r>
        <w:t xml:space="preserve"> ditampilkan pada tabel 4.</w:t>
      </w:r>
      <w:r w:rsidR="00732DA4">
        <w:t>10</w:t>
      </w:r>
      <w:r>
        <w:t xml:space="preserve"> berikut.</w:t>
      </w:r>
    </w:p>
    <w:p w14:paraId="0EB2D7F3" w14:textId="3CD9D6FD" w:rsidR="00F932BD" w:rsidRDefault="00F932BD" w:rsidP="00F932BD">
      <w:pPr>
        <w:pStyle w:val="Caption"/>
      </w:pPr>
      <w:bookmarkStart w:id="298" w:name="_Toc75524563"/>
      <w:r>
        <w:t>Tabel 4.</w:t>
      </w:r>
      <w:r>
        <w:fldChar w:fldCharType="begin"/>
      </w:r>
      <w:r>
        <w:instrText xml:space="preserve"> SEQ Tabel_4. \* ARABIC </w:instrText>
      </w:r>
      <w:r>
        <w:fldChar w:fldCharType="separate"/>
      </w:r>
      <w:r w:rsidR="00E834DC">
        <w:rPr>
          <w:noProof/>
        </w:rPr>
        <w:t>10</w:t>
      </w:r>
      <w:r>
        <w:fldChar w:fldCharType="end"/>
      </w:r>
      <w:r>
        <w:t xml:space="preserve"> </w:t>
      </w:r>
      <w:r w:rsidRPr="00F932BD">
        <w:rPr>
          <w:b w:val="0"/>
          <w:bCs w:val="0"/>
        </w:rPr>
        <w:t>Hasil Pengujian Proses Memperbarui</w:t>
      </w:r>
      <w:r w:rsidRPr="00F932BD">
        <w:rPr>
          <w:b w:val="0"/>
          <w:bCs w:val="0"/>
          <w:iCs/>
        </w:rPr>
        <w:t xml:space="preserve"> </w:t>
      </w:r>
      <w:r w:rsidRPr="00F932BD">
        <w:rPr>
          <w:b w:val="0"/>
          <w:bCs w:val="0"/>
        </w:rPr>
        <w:t>Profil</w:t>
      </w:r>
      <w:bookmarkEnd w:id="298"/>
    </w:p>
    <w:tbl>
      <w:tblPr>
        <w:tblStyle w:val="TableGrid"/>
        <w:tblW w:w="7938" w:type="dxa"/>
        <w:tblInd w:w="-5" w:type="dxa"/>
        <w:tblLook w:val="04A0" w:firstRow="1" w:lastRow="0" w:firstColumn="1" w:lastColumn="0" w:noHBand="0" w:noVBand="1"/>
      </w:tblPr>
      <w:tblGrid>
        <w:gridCol w:w="1701"/>
        <w:gridCol w:w="2268"/>
        <w:gridCol w:w="1701"/>
        <w:gridCol w:w="2268"/>
      </w:tblGrid>
      <w:tr w:rsidR="00CF5A3D" w:rsidRPr="0097045B" w14:paraId="57760617" w14:textId="77777777" w:rsidTr="0039225F">
        <w:trPr>
          <w:tblHeader/>
        </w:trPr>
        <w:tc>
          <w:tcPr>
            <w:tcW w:w="1701" w:type="dxa"/>
            <w:vAlign w:val="center"/>
          </w:tcPr>
          <w:p w14:paraId="2F9E7ED8" w14:textId="77777777" w:rsidR="00CF5A3D" w:rsidRPr="009576DB" w:rsidRDefault="00CF5A3D" w:rsidP="009576DB">
            <w:pPr>
              <w:pStyle w:val="isitabel1"/>
              <w:jc w:val="center"/>
              <w:rPr>
                <w:b/>
                <w:bCs/>
                <w:sz w:val="22"/>
                <w:szCs w:val="22"/>
              </w:rPr>
            </w:pPr>
            <w:r w:rsidRPr="009576DB">
              <w:rPr>
                <w:b/>
                <w:bCs/>
                <w:sz w:val="22"/>
                <w:szCs w:val="22"/>
              </w:rPr>
              <w:t>Fungsi</w:t>
            </w:r>
          </w:p>
        </w:tc>
        <w:tc>
          <w:tcPr>
            <w:tcW w:w="2268" w:type="dxa"/>
            <w:vAlign w:val="center"/>
          </w:tcPr>
          <w:p w14:paraId="6E74EAC0" w14:textId="77777777" w:rsidR="00CF5A3D" w:rsidRPr="009576DB" w:rsidRDefault="00CF5A3D" w:rsidP="009576DB">
            <w:pPr>
              <w:pStyle w:val="isitabel1"/>
              <w:jc w:val="center"/>
              <w:rPr>
                <w:b/>
                <w:bCs/>
                <w:sz w:val="22"/>
                <w:szCs w:val="22"/>
              </w:rPr>
            </w:pPr>
            <w:r w:rsidRPr="009576DB">
              <w:rPr>
                <w:b/>
                <w:bCs/>
                <w:sz w:val="22"/>
                <w:szCs w:val="22"/>
              </w:rPr>
              <w:t>Kasus Uji</w:t>
            </w:r>
          </w:p>
        </w:tc>
        <w:tc>
          <w:tcPr>
            <w:tcW w:w="1701" w:type="dxa"/>
            <w:vAlign w:val="center"/>
          </w:tcPr>
          <w:p w14:paraId="165EB021" w14:textId="77777777" w:rsidR="00CF5A3D" w:rsidRPr="009576DB" w:rsidRDefault="00CF5A3D" w:rsidP="009576DB">
            <w:pPr>
              <w:pStyle w:val="isitabel1"/>
              <w:jc w:val="center"/>
              <w:rPr>
                <w:b/>
                <w:bCs/>
                <w:sz w:val="22"/>
                <w:szCs w:val="22"/>
              </w:rPr>
            </w:pPr>
            <w:r w:rsidRPr="009576DB">
              <w:rPr>
                <w:b/>
                <w:bCs/>
                <w:sz w:val="22"/>
                <w:szCs w:val="22"/>
              </w:rPr>
              <w:t>Hasil Eksekusi</w:t>
            </w:r>
          </w:p>
        </w:tc>
        <w:tc>
          <w:tcPr>
            <w:tcW w:w="2268" w:type="dxa"/>
            <w:vAlign w:val="center"/>
          </w:tcPr>
          <w:p w14:paraId="49979683" w14:textId="77777777" w:rsidR="00CF5A3D" w:rsidRPr="009576DB" w:rsidRDefault="00CF5A3D" w:rsidP="009576DB">
            <w:pPr>
              <w:pStyle w:val="isitabel1"/>
              <w:jc w:val="center"/>
              <w:rPr>
                <w:b/>
                <w:bCs/>
                <w:sz w:val="22"/>
                <w:szCs w:val="22"/>
              </w:rPr>
            </w:pPr>
            <w:r w:rsidRPr="009576DB">
              <w:rPr>
                <w:b/>
                <w:bCs/>
                <w:sz w:val="22"/>
                <w:szCs w:val="22"/>
              </w:rPr>
              <w:t>Keterangan</w:t>
            </w:r>
          </w:p>
        </w:tc>
      </w:tr>
      <w:tr w:rsidR="009D649E" w:rsidRPr="0097045B" w14:paraId="3B06D308" w14:textId="77777777" w:rsidTr="009D649E">
        <w:tc>
          <w:tcPr>
            <w:tcW w:w="1701" w:type="dxa"/>
            <w:vMerge w:val="restart"/>
            <w:vAlign w:val="center"/>
          </w:tcPr>
          <w:p w14:paraId="65D48CC6" w14:textId="29C6A675" w:rsidR="009D649E" w:rsidRPr="002A594E" w:rsidRDefault="009D649E" w:rsidP="006056C6">
            <w:pPr>
              <w:pStyle w:val="isitabel1"/>
              <w:jc w:val="center"/>
              <w:rPr>
                <w:i/>
                <w:iCs/>
              </w:rPr>
            </w:pPr>
            <w:r w:rsidRPr="009576DB">
              <w:rPr>
                <w:sz w:val="22"/>
                <w:szCs w:val="22"/>
              </w:rPr>
              <w:t xml:space="preserve">Memperbarui Profil </w:t>
            </w:r>
            <w:r w:rsidRPr="009576DB">
              <w:rPr>
                <w:i/>
                <w:iCs/>
                <w:sz w:val="22"/>
                <w:szCs w:val="22"/>
              </w:rPr>
              <w:t>User</w:t>
            </w:r>
          </w:p>
        </w:tc>
        <w:tc>
          <w:tcPr>
            <w:tcW w:w="2268" w:type="dxa"/>
          </w:tcPr>
          <w:p w14:paraId="262981C4" w14:textId="63F47F29" w:rsidR="009D649E" w:rsidRPr="009576DB" w:rsidRDefault="009D649E" w:rsidP="006056C6">
            <w:pPr>
              <w:pStyle w:val="isitabel1"/>
              <w:spacing w:line="276" w:lineRule="auto"/>
              <w:jc w:val="both"/>
              <w:rPr>
                <w:sz w:val="22"/>
                <w:szCs w:val="22"/>
              </w:rPr>
            </w:pPr>
            <w:r w:rsidRPr="009576DB">
              <w:rPr>
                <w:sz w:val="22"/>
                <w:szCs w:val="22"/>
              </w:rPr>
              <w:t xml:space="preserve">Mengosongkan kolom </w:t>
            </w:r>
            <w:r w:rsidRPr="009576DB">
              <w:rPr>
                <w:i/>
                <w:iCs/>
                <w:sz w:val="22"/>
                <w:szCs w:val="22"/>
              </w:rPr>
              <w:t>input</w:t>
            </w:r>
          </w:p>
        </w:tc>
        <w:tc>
          <w:tcPr>
            <w:tcW w:w="1701" w:type="dxa"/>
          </w:tcPr>
          <w:p w14:paraId="2163FD05" w14:textId="77777777" w:rsidR="009D649E" w:rsidRPr="009576DB" w:rsidRDefault="009D649E" w:rsidP="009576DB">
            <w:pPr>
              <w:pStyle w:val="isitabel1"/>
              <w:rPr>
                <w:sz w:val="22"/>
                <w:szCs w:val="22"/>
              </w:rPr>
            </w:pPr>
            <w:r w:rsidRPr="009576DB">
              <w:rPr>
                <w:sz w:val="22"/>
                <w:szCs w:val="22"/>
              </w:rPr>
              <w:t>Tidak berhasil</w:t>
            </w:r>
          </w:p>
        </w:tc>
        <w:tc>
          <w:tcPr>
            <w:tcW w:w="2268" w:type="dxa"/>
          </w:tcPr>
          <w:p w14:paraId="13EE60DE" w14:textId="5B07144C" w:rsidR="009D649E" w:rsidRPr="009576DB" w:rsidRDefault="009D649E" w:rsidP="006056C6">
            <w:pPr>
              <w:pStyle w:val="isitabel1"/>
              <w:spacing w:line="276" w:lineRule="auto"/>
              <w:jc w:val="both"/>
              <w:rPr>
                <w:sz w:val="22"/>
                <w:szCs w:val="22"/>
              </w:rPr>
            </w:pPr>
            <w:r w:rsidRPr="009576DB">
              <w:rPr>
                <w:sz w:val="22"/>
                <w:szCs w:val="22"/>
              </w:rPr>
              <w:t>Menampilkan pesan peringatan kesalahan: “Lengkapi Field Yang Kosong !!!”</w:t>
            </w:r>
          </w:p>
        </w:tc>
      </w:tr>
      <w:tr w:rsidR="009D649E" w:rsidRPr="0097045B" w14:paraId="53FFC4FE" w14:textId="77777777" w:rsidTr="00CF5A3D">
        <w:tc>
          <w:tcPr>
            <w:tcW w:w="1701" w:type="dxa"/>
            <w:vMerge/>
          </w:tcPr>
          <w:p w14:paraId="0FDA9E18" w14:textId="77777777" w:rsidR="009D649E" w:rsidRPr="00CF5A3D" w:rsidRDefault="009D649E" w:rsidP="009576DB">
            <w:pPr>
              <w:pStyle w:val="isitabel1"/>
            </w:pPr>
          </w:p>
        </w:tc>
        <w:tc>
          <w:tcPr>
            <w:tcW w:w="2268" w:type="dxa"/>
          </w:tcPr>
          <w:p w14:paraId="50EFBD6F" w14:textId="06E75830" w:rsidR="009D649E" w:rsidRPr="009576DB" w:rsidRDefault="009D649E" w:rsidP="006056C6">
            <w:pPr>
              <w:pStyle w:val="isitabel1"/>
              <w:spacing w:line="276" w:lineRule="auto"/>
              <w:jc w:val="both"/>
              <w:rPr>
                <w:sz w:val="22"/>
                <w:szCs w:val="22"/>
              </w:rPr>
            </w:pPr>
            <w:r w:rsidRPr="009576DB">
              <w:rPr>
                <w:sz w:val="22"/>
                <w:szCs w:val="22"/>
              </w:rPr>
              <w:t xml:space="preserve">Mengosongkan salah satu kolom </w:t>
            </w:r>
            <w:r w:rsidRPr="009576DB">
              <w:rPr>
                <w:i/>
                <w:iCs/>
                <w:sz w:val="22"/>
                <w:szCs w:val="22"/>
              </w:rPr>
              <w:t>input</w:t>
            </w:r>
          </w:p>
        </w:tc>
        <w:tc>
          <w:tcPr>
            <w:tcW w:w="1701" w:type="dxa"/>
          </w:tcPr>
          <w:p w14:paraId="18432671" w14:textId="163DBBA5" w:rsidR="009D649E" w:rsidRPr="009576DB" w:rsidRDefault="009D649E" w:rsidP="009576DB">
            <w:pPr>
              <w:pStyle w:val="isitabel1"/>
              <w:rPr>
                <w:sz w:val="22"/>
                <w:szCs w:val="22"/>
              </w:rPr>
            </w:pPr>
            <w:r w:rsidRPr="009576DB">
              <w:rPr>
                <w:sz w:val="22"/>
                <w:szCs w:val="22"/>
              </w:rPr>
              <w:t>Tidak berhasil</w:t>
            </w:r>
          </w:p>
        </w:tc>
        <w:tc>
          <w:tcPr>
            <w:tcW w:w="2268" w:type="dxa"/>
          </w:tcPr>
          <w:p w14:paraId="63266BBB" w14:textId="34FA8AE1" w:rsidR="009D649E" w:rsidRPr="009576DB" w:rsidRDefault="009D649E" w:rsidP="006056C6">
            <w:pPr>
              <w:pStyle w:val="isitabel1"/>
              <w:spacing w:line="276" w:lineRule="auto"/>
              <w:jc w:val="both"/>
              <w:rPr>
                <w:sz w:val="22"/>
                <w:szCs w:val="22"/>
              </w:rPr>
            </w:pPr>
            <w:r w:rsidRPr="009576DB">
              <w:rPr>
                <w:sz w:val="22"/>
                <w:szCs w:val="22"/>
              </w:rPr>
              <w:t>Menampilkan pesan peringatan kesalahan: “Lengkapi Field Yang Kosong !!!”</w:t>
            </w:r>
          </w:p>
        </w:tc>
      </w:tr>
      <w:tr w:rsidR="009D649E" w:rsidRPr="0097045B" w14:paraId="5AF4AB8B" w14:textId="77777777" w:rsidTr="00CF5A3D">
        <w:tc>
          <w:tcPr>
            <w:tcW w:w="1701" w:type="dxa"/>
            <w:vMerge/>
          </w:tcPr>
          <w:p w14:paraId="163518DF" w14:textId="77777777" w:rsidR="009D649E" w:rsidRPr="00CF5A3D" w:rsidRDefault="009D649E" w:rsidP="009576DB">
            <w:pPr>
              <w:pStyle w:val="isitabel1"/>
            </w:pPr>
          </w:p>
        </w:tc>
        <w:tc>
          <w:tcPr>
            <w:tcW w:w="2268" w:type="dxa"/>
          </w:tcPr>
          <w:p w14:paraId="0E07D943" w14:textId="5BC8E5C1" w:rsidR="009D649E" w:rsidRPr="009576DB" w:rsidRDefault="009D649E" w:rsidP="006056C6">
            <w:pPr>
              <w:pStyle w:val="isitabel1"/>
              <w:spacing w:line="276" w:lineRule="auto"/>
              <w:jc w:val="both"/>
              <w:rPr>
                <w:i/>
                <w:iCs/>
                <w:sz w:val="22"/>
                <w:szCs w:val="22"/>
              </w:rPr>
            </w:pPr>
            <w:r w:rsidRPr="009576DB">
              <w:rPr>
                <w:sz w:val="22"/>
                <w:szCs w:val="22"/>
              </w:rPr>
              <w:t xml:space="preserve">Mengisi semua kolom </w:t>
            </w:r>
            <w:r w:rsidRPr="009576DB">
              <w:rPr>
                <w:i/>
                <w:iCs/>
                <w:sz w:val="22"/>
                <w:szCs w:val="22"/>
              </w:rPr>
              <w:t>input</w:t>
            </w:r>
          </w:p>
        </w:tc>
        <w:tc>
          <w:tcPr>
            <w:tcW w:w="1701" w:type="dxa"/>
          </w:tcPr>
          <w:p w14:paraId="5E26A64C" w14:textId="29D9FF1E" w:rsidR="009D649E" w:rsidRPr="009576DB" w:rsidRDefault="009D649E" w:rsidP="009576DB">
            <w:pPr>
              <w:pStyle w:val="isitabel1"/>
              <w:rPr>
                <w:sz w:val="22"/>
                <w:szCs w:val="22"/>
              </w:rPr>
            </w:pPr>
            <w:r w:rsidRPr="009576DB">
              <w:rPr>
                <w:sz w:val="22"/>
                <w:szCs w:val="22"/>
              </w:rPr>
              <w:t>Berhasil</w:t>
            </w:r>
          </w:p>
        </w:tc>
        <w:tc>
          <w:tcPr>
            <w:tcW w:w="2268" w:type="dxa"/>
          </w:tcPr>
          <w:p w14:paraId="3B9A56C2" w14:textId="77777777" w:rsidR="009576DB" w:rsidRDefault="009D649E" w:rsidP="009576DB">
            <w:pPr>
              <w:pStyle w:val="isitabel2"/>
              <w:spacing w:line="276" w:lineRule="auto"/>
              <w:jc w:val="both"/>
              <w:rPr>
                <w:sz w:val="22"/>
                <w:szCs w:val="22"/>
              </w:rPr>
            </w:pPr>
            <w:r w:rsidRPr="009576DB">
              <w:rPr>
                <w:sz w:val="22"/>
                <w:szCs w:val="22"/>
              </w:rPr>
              <w:t xml:space="preserve">Masuk ke halaman utama (jika halaman </w:t>
            </w:r>
            <w:r w:rsidRPr="009576DB">
              <w:rPr>
                <w:i/>
                <w:iCs/>
                <w:sz w:val="22"/>
                <w:szCs w:val="22"/>
              </w:rPr>
              <w:t xml:space="preserve">update </w:t>
            </w:r>
            <w:r w:rsidRPr="009576DB">
              <w:rPr>
                <w:sz w:val="22"/>
                <w:szCs w:val="22"/>
              </w:rPr>
              <w:t xml:space="preserve">profil diakses setelah </w:t>
            </w:r>
            <w:r w:rsidRPr="009576DB">
              <w:rPr>
                <w:i/>
                <w:iCs/>
                <w:sz w:val="22"/>
                <w:szCs w:val="22"/>
              </w:rPr>
              <w:t>login</w:t>
            </w:r>
            <w:r w:rsidRPr="009576DB">
              <w:rPr>
                <w:sz w:val="22"/>
                <w:szCs w:val="22"/>
              </w:rPr>
              <w:t>)</w:t>
            </w:r>
          </w:p>
          <w:p w14:paraId="0BC68BFA" w14:textId="422FB75E" w:rsidR="009D649E" w:rsidRPr="009576DB" w:rsidRDefault="009D649E" w:rsidP="009576DB">
            <w:pPr>
              <w:pStyle w:val="isitabel2"/>
              <w:spacing w:line="276" w:lineRule="auto"/>
              <w:jc w:val="both"/>
              <w:rPr>
                <w:sz w:val="22"/>
                <w:szCs w:val="22"/>
              </w:rPr>
            </w:pPr>
            <w:r w:rsidRPr="009576DB">
              <w:rPr>
                <w:sz w:val="22"/>
                <w:szCs w:val="22"/>
              </w:rPr>
              <w:t>Kembali ke halaman profil saya (jika diakses melalui halaman profil saya)</w:t>
            </w:r>
          </w:p>
        </w:tc>
      </w:tr>
    </w:tbl>
    <w:p w14:paraId="7D782159" w14:textId="0B505E1B" w:rsidR="00B8785E" w:rsidRDefault="00B8785E" w:rsidP="0039225F">
      <w:pPr>
        <w:pStyle w:val="Subtitle"/>
        <w:spacing w:before="240"/>
      </w:pPr>
      <w:r>
        <w:t xml:space="preserve">Proses </w:t>
      </w:r>
      <w:r w:rsidR="0039225F">
        <w:t>Mengirim Pe</w:t>
      </w:r>
      <w:r>
        <w:t>san</w:t>
      </w:r>
    </w:p>
    <w:p w14:paraId="040E0CFB" w14:textId="68F68619" w:rsidR="003532DE" w:rsidRDefault="003532DE" w:rsidP="003532DE">
      <w:r>
        <w:t xml:space="preserve">Proses mengirim pesan terjadi pada halaman ruang obrolan, dan terdiri dari dua kondisi yaitu mengirim pesan oleh </w:t>
      </w:r>
      <w:r>
        <w:rPr>
          <w:i/>
          <w:iCs/>
        </w:rPr>
        <w:t>user</w:t>
      </w:r>
      <w:r>
        <w:t xml:space="preserve"> berbahasa Indonesia dan mengirim pesan oleh </w:t>
      </w:r>
      <w:r>
        <w:rPr>
          <w:i/>
          <w:iCs/>
        </w:rPr>
        <w:t>user</w:t>
      </w:r>
      <w:r>
        <w:t xml:space="preserve"> </w:t>
      </w:r>
      <w:r w:rsidR="00AB1DFE">
        <w:t>berbahasa Melayu Sambas.</w:t>
      </w:r>
      <w:r w:rsidR="00E82D02">
        <w:t xml:space="preserve"> Hasil pengujian mengirim pesan </w:t>
      </w:r>
      <w:r w:rsidR="00E82D02">
        <w:lastRenderedPageBreak/>
        <w:t>ditunjukkan pada tabel 4.</w:t>
      </w:r>
      <w:r w:rsidR="00732DA4">
        <w:t>11</w:t>
      </w:r>
      <w:r w:rsidR="00E82D02">
        <w:t xml:space="preserve"> berikut.</w:t>
      </w:r>
    </w:p>
    <w:p w14:paraId="36635F57" w14:textId="0D18EE74" w:rsidR="00F932BD" w:rsidRPr="00F932BD" w:rsidRDefault="00F932BD" w:rsidP="00F932BD">
      <w:pPr>
        <w:pStyle w:val="Caption"/>
        <w:rPr>
          <w:b w:val="0"/>
          <w:bCs w:val="0"/>
        </w:rPr>
      </w:pPr>
      <w:bookmarkStart w:id="299" w:name="_Toc75524564"/>
      <w:r>
        <w:t>Tabel 4.</w:t>
      </w:r>
      <w:r>
        <w:fldChar w:fldCharType="begin"/>
      </w:r>
      <w:r>
        <w:instrText xml:space="preserve"> SEQ Tabel_4. \* ARABIC </w:instrText>
      </w:r>
      <w:r>
        <w:fldChar w:fldCharType="separate"/>
      </w:r>
      <w:r w:rsidR="00E834DC">
        <w:rPr>
          <w:noProof/>
        </w:rPr>
        <w:t>11</w:t>
      </w:r>
      <w:r>
        <w:fldChar w:fldCharType="end"/>
      </w:r>
      <w:r>
        <w:t xml:space="preserve"> </w:t>
      </w:r>
      <w:r w:rsidRPr="00F932BD">
        <w:rPr>
          <w:b w:val="0"/>
          <w:bCs w:val="0"/>
        </w:rPr>
        <w:t xml:space="preserve">Hasil Pengujian </w:t>
      </w:r>
      <w:r w:rsidR="00DC1DDA">
        <w:rPr>
          <w:b w:val="0"/>
          <w:bCs w:val="0"/>
        </w:rPr>
        <w:t>Pengiriman Pesan</w:t>
      </w:r>
      <w:bookmarkEnd w:id="299"/>
    </w:p>
    <w:tbl>
      <w:tblPr>
        <w:tblStyle w:val="TableGrid"/>
        <w:tblW w:w="7938" w:type="dxa"/>
        <w:tblInd w:w="-5" w:type="dxa"/>
        <w:tblLook w:val="04A0" w:firstRow="1" w:lastRow="0" w:firstColumn="1" w:lastColumn="0" w:noHBand="0" w:noVBand="1"/>
      </w:tblPr>
      <w:tblGrid>
        <w:gridCol w:w="1701"/>
        <w:gridCol w:w="2268"/>
        <w:gridCol w:w="1701"/>
        <w:gridCol w:w="2268"/>
      </w:tblGrid>
      <w:tr w:rsidR="00CF5A3D" w:rsidRPr="0097045B" w14:paraId="1A72EF98" w14:textId="77777777" w:rsidTr="00167920">
        <w:trPr>
          <w:tblHeader/>
        </w:trPr>
        <w:tc>
          <w:tcPr>
            <w:tcW w:w="1701" w:type="dxa"/>
            <w:vAlign w:val="center"/>
          </w:tcPr>
          <w:p w14:paraId="36E97A62" w14:textId="77777777" w:rsidR="00CF5A3D" w:rsidRPr="009576DB" w:rsidRDefault="00CF5A3D" w:rsidP="009576DB">
            <w:pPr>
              <w:pStyle w:val="isitabel1"/>
              <w:jc w:val="center"/>
              <w:rPr>
                <w:b/>
                <w:bCs/>
                <w:sz w:val="22"/>
                <w:szCs w:val="22"/>
              </w:rPr>
            </w:pPr>
            <w:r w:rsidRPr="009576DB">
              <w:rPr>
                <w:b/>
                <w:bCs/>
                <w:sz w:val="22"/>
                <w:szCs w:val="22"/>
              </w:rPr>
              <w:t>Fungsi</w:t>
            </w:r>
          </w:p>
        </w:tc>
        <w:tc>
          <w:tcPr>
            <w:tcW w:w="2268" w:type="dxa"/>
            <w:vAlign w:val="center"/>
          </w:tcPr>
          <w:p w14:paraId="3608CABC" w14:textId="77777777" w:rsidR="00CF5A3D" w:rsidRPr="009576DB" w:rsidRDefault="00CF5A3D" w:rsidP="009576DB">
            <w:pPr>
              <w:pStyle w:val="isitabel1"/>
              <w:jc w:val="center"/>
              <w:rPr>
                <w:b/>
                <w:bCs/>
                <w:sz w:val="22"/>
                <w:szCs w:val="22"/>
              </w:rPr>
            </w:pPr>
            <w:r w:rsidRPr="009576DB">
              <w:rPr>
                <w:b/>
                <w:bCs/>
                <w:sz w:val="22"/>
                <w:szCs w:val="22"/>
              </w:rPr>
              <w:t>Kasus Uji</w:t>
            </w:r>
          </w:p>
        </w:tc>
        <w:tc>
          <w:tcPr>
            <w:tcW w:w="1701" w:type="dxa"/>
            <w:vAlign w:val="center"/>
          </w:tcPr>
          <w:p w14:paraId="0A564C91" w14:textId="77777777" w:rsidR="00CF5A3D" w:rsidRPr="009576DB" w:rsidRDefault="00CF5A3D" w:rsidP="009576DB">
            <w:pPr>
              <w:pStyle w:val="isitabel1"/>
              <w:jc w:val="center"/>
              <w:rPr>
                <w:b/>
                <w:bCs/>
                <w:sz w:val="22"/>
                <w:szCs w:val="22"/>
              </w:rPr>
            </w:pPr>
            <w:r w:rsidRPr="009576DB">
              <w:rPr>
                <w:b/>
                <w:bCs/>
                <w:sz w:val="22"/>
                <w:szCs w:val="22"/>
              </w:rPr>
              <w:t>Hasil Eksekusi</w:t>
            </w:r>
          </w:p>
        </w:tc>
        <w:tc>
          <w:tcPr>
            <w:tcW w:w="2268" w:type="dxa"/>
            <w:vAlign w:val="center"/>
          </w:tcPr>
          <w:p w14:paraId="2BC407FB" w14:textId="77777777" w:rsidR="00CF5A3D" w:rsidRPr="009576DB" w:rsidRDefault="00CF5A3D" w:rsidP="009576DB">
            <w:pPr>
              <w:pStyle w:val="isitabel1"/>
              <w:jc w:val="center"/>
              <w:rPr>
                <w:b/>
                <w:bCs/>
                <w:sz w:val="22"/>
                <w:szCs w:val="22"/>
              </w:rPr>
            </w:pPr>
            <w:r w:rsidRPr="009576DB">
              <w:rPr>
                <w:b/>
                <w:bCs/>
                <w:sz w:val="22"/>
                <w:szCs w:val="22"/>
              </w:rPr>
              <w:t>Keterangan</w:t>
            </w:r>
          </w:p>
        </w:tc>
      </w:tr>
      <w:tr w:rsidR="00CF5A3D" w:rsidRPr="0097045B" w14:paraId="2320F1A7" w14:textId="77777777" w:rsidTr="00AB1DFE">
        <w:tc>
          <w:tcPr>
            <w:tcW w:w="1701" w:type="dxa"/>
            <w:vMerge w:val="restart"/>
            <w:vAlign w:val="center"/>
          </w:tcPr>
          <w:p w14:paraId="44569605" w14:textId="77777777" w:rsidR="00CF5A3D" w:rsidRPr="009576DB" w:rsidRDefault="00AB1DFE" w:rsidP="006056C6">
            <w:pPr>
              <w:pStyle w:val="isitabel1"/>
              <w:spacing w:line="276" w:lineRule="auto"/>
              <w:jc w:val="center"/>
              <w:rPr>
                <w:sz w:val="22"/>
                <w:szCs w:val="22"/>
              </w:rPr>
            </w:pPr>
            <w:r w:rsidRPr="009576DB">
              <w:rPr>
                <w:sz w:val="22"/>
                <w:szCs w:val="22"/>
              </w:rPr>
              <w:t>Mengirim Pesan</w:t>
            </w:r>
          </w:p>
          <w:p w14:paraId="465E51AA" w14:textId="3018C354" w:rsidR="00AB1DFE" w:rsidRPr="009576DB" w:rsidRDefault="00AB1DFE" w:rsidP="006056C6">
            <w:pPr>
              <w:pStyle w:val="isitabel1"/>
              <w:spacing w:line="276" w:lineRule="auto"/>
              <w:jc w:val="center"/>
              <w:rPr>
                <w:sz w:val="22"/>
                <w:szCs w:val="22"/>
              </w:rPr>
            </w:pPr>
            <w:r w:rsidRPr="009576DB">
              <w:rPr>
                <w:sz w:val="22"/>
                <w:szCs w:val="22"/>
              </w:rPr>
              <w:t>(Bahasa Indonesia)</w:t>
            </w:r>
          </w:p>
        </w:tc>
        <w:tc>
          <w:tcPr>
            <w:tcW w:w="2268" w:type="dxa"/>
          </w:tcPr>
          <w:p w14:paraId="2B6FD07C" w14:textId="433B54E6" w:rsidR="00CF5A3D" w:rsidRPr="009576DB" w:rsidRDefault="00AB1DFE" w:rsidP="006056C6">
            <w:pPr>
              <w:pStyle w:val="isitabel1"/>
              <w:spacing w:line="276" w:lineRule="auto"/>
              <w:jc w:val="both"/>
              <w:rPr>
                <w:sz w:val="22"/>
                <w:szCs w:val="22"/>
              </w:rPr>
            </w:pPr>
            <w:r w:rsidRPr="009576DB">
              <w:rPr>
                <w:sz w:val="22"/>
                <w:szCs w:val="22"/>
              </w:rPr>
              <w:t>Mengirim pesan kosong</w:t>
            </w:r>
          </w:p>
        </w:tc>
        <w:tc>
          <w:tcPr>
            <w:tcW w:w="1701" w:type="dxa"/>
          </w:tcPr>
          <w:p w14:paraId="7B9DE3D5" w14:textId="77777777" w:rsidR="00CF5A3D" w:rsidRPr="009576DB" w:rsidRDefault="00CF5A3D" w:rsidP="009576DB">
            <w:pPr>
              <w:pStyle w:val="isitabel1"/>
              <w:jc w:val="both"/>
              <w:rPr>
                <w:sz w:val="22"/>
                <w:szCs w:val="22"/>
              </w:rPr>
            </w:pPr>
            <w:r w:rsidRPr="009576DB">
              <w:rPr>
                <w:sz w:val="22"/>
                <w:szCs w:val="22"/>
              </w:rPr>
              <w:t>Tidak berhasil</w:t>
            </w:r>
          </w:p>
        </w:tc>
        <w:tc>
          <w:tcPr>
            <w:tcW w:w="2268" w:type="dxa"/>
          </w:tcPr>
          <w:p w14:paraId="733A6AD2" w14:textId="731E6C5C" w:rsidR="00CF5A3D" w:rsidRPr="009576DB" w:rsidRDefault="00AB1DFE" w:rsidP="006056C6">
            <w:pPr>
              <w:pStyle w:val="isitabel1"/>
              <w:spacing w:line="276" w:lineRule="auto"/>
              <w:jc w:val="both"/>
              <w:rPr>
                <w:sz w:val="22"/>
                <w:szCs w:val="22"/>
              </w:rPr>
            </w:pPr>
            <w:r w:rsidRPr="009576DB">
              <w:rPr>
                <w:sz w:val="22"/>
                <w:szCs w:val="22"/>
              </w:rPr>
              <w:t>Pesan tidak terkirim</w:t>
            </w:r>
          </w:p>
        </w:tc>
      </w:tr>
      <w:tr w:rsidR="00CF5A3D" w:rsidRPr="0097045B" w14:paraId="01FA6411" w14:textId="77777777" w:rsidTr="00CF5A3D">
        <w:tc>
          <w:tcPr>
            <w:tcW w:w="1701" w:type="dxa"/>
            <w:vMerge/>
          </w:tcPr>
          <w:p w14:paraId="41E354C8" w14:textId="77777777" w:rsidR="00CF5A3D" w:rsidRPr="009576DB" w:rsidRDefault="00CF5A3D" w:rsidP="006056C6">
            <w:pPr>
              <w:pStyle w:val="isitabel1"/>
              <w:spacing w:line="276" w:lineRule="auto"/>
              <w:jc w:val="center"/>
              <w:rPr>
                <w:sz w:val="22"/>
                <w:szCs w:val="22"/>
              </w:rPr>
            </w:pPr>
          </w:p>
        </w:tc>
        <w:tc>
          <w:tcPr>
            <w:tcW w:w="2268" w:type="dxa"/>
          </w:tcPr>
          <w:p w14:paraId="49385093" w14:textId="46004214" w:rsidR="00CF5A3D" w:rsidRPr="009576DB" w:rsidRDefault="00AB1DFE" w:rsidP="006056C6">
            <w:pPr>
              <w:pStyle w:val="isitabel1"/>
              <w:spacing w:line="276" w:lineRule="auto"/>
              <w:jc w:val="both"/>
              <w:rPr>
                <w:sz w:val="22"/>
                <w:szCs w:val="22"/>
              </w:rPr>
            </w:pPr>
            <w:r w:rsidRPr="009576DB">
              <w:rPr>
                <w:sz w:val="22"/>
                <w:szCs w:val="22"/>
              </w:rPr>
              <w:t>Mengirim pesan “Saya sedang makan</w:t>
            </w:r>
            <w:r w:rsidR="00717B67" w:rsidRPr="009576DB">
              <w:rPr>
                <w:sz w:val="22"/>
                <w:szCs w:val="22"/>
              </w:rPr>
              <w:t xml:space="preserve"> di rumah</w:t>
            </w:r>
            <w:r w:rsidRPr="009576DB">
              <w:rPr>
                <w:sz w:val="22"/>
                <w:szCs w:val="22"/>
              </w:rPr>
              <w:t>”</w:t>
            </w:r>
          </w:p>
        </w:tc>
        <w:tc>
          <w:tcPr>
            <w:tcW w:w="1701" w:type="dxa"/>
          </w:tcPr>
          <w:p w14:paraId="10780207" w14:textId="133E0CF5" w:rsidR="00CF5A3D" w:rsidRPr="009576DB" w:rsidRDefault="00AB1DFE" w:rsidP="009576DB">
            <w:pPr>
              <w:pStyle w:val="isitabel1"/>
              <w:jc w:val="both"/>
              <w:rPr>
                <w:sz w:val="22"/>
                <w:szCs w:val="22"/>
              </w:rPr>
            </w:pPr>
            <w:r w:rsidRPr="009576DB">
              <w:rPr>
                <w:sz w:val="22"/>
                <w:szCs w:val="22"/>
              </w:rPr>
              <w:t>Berhasil</w:t>
            </w:r>
          </w:p>
        </w:tc>
        <w:tc>
          <w:tcPr>
            <w:tcW w:w="2268" w:type="dxa"/>
          </w:tcPr>
          <w:p w14:paraId="66F28C39" w14:textId="5ED4C39C" w:rsidR="00CF5A3D" w:rsidRPr="009576DB" w:rsidRDefault="00AB1DFE" w:rsidP="006056C6">
            <w:pPr>
              <w:pStyle w:val="isitabel1"/>
              <w:spacing w:line="276" w:lineRule="auto"/>
              <w:jc w:val="both"/>
              <w:rPr>
                <w:sz w:val="22"/>
                <w:szCs w:val="22"/>
              </w:rPr>
            </w:pPr>
            <w:r w:rsidRPr="009576DB">
              <w:rPr>
                <w:sz w:val="22"/>
                <w:szCs w:val="22"/>
              </w:rPr>
              <w:t>Pesan “Saya sedang makan</w:t>
            </w:r>
            <w:r w:rsidR="00717B67" w:rsidRPr="009576DB">
              <w:rPr>
                <w:sz w:val="22"/>
                <w:szCs w:val="22"/>
              </w:rPr>
              <w:t xml:space="preserve"> di rumah</w:t>
            </w:r>
            <w:r w:rsidRPr="009576DB">
              <w:rPr>
                <w:sz w:val="22"/>
                <w:szCs w:val="22"/>
              </w:rPr>
              <w:t>” terkirim</w:t>
            </w:r>
          </w:p>
        </w:tc>
      </w:tr>
      <w:tr w:rsidR="0042224A" w:rsidRPr="0097045B" w14:paraId="306164B4" w14:textId="77777777" w:rsidTr="00AB1DFE">
        <w:tc>
          <w:tcPr>
            <w:tcW w:w="1701" w:type="dxa"/>
            <w:vMerge w:val="restart"/>
            <w:vAlign w:val="center"/>
          </w:tcPr>
          <w:p w14:paraId="6CE4CF39" w14:textId="3D5E577A" w:rsidR="0042224A" w:rsidRPr="009576DB" w:rsidRDefault="0042224A" w:rsidP="006056C6">
            <w:pPr>
              <w:pStyle w:val="isitabel1"/>
              <w:spacing w:line="276" w:lineRule="auto"/>
              <w:jc w:val="center"/>
              <w:rPr>
                <w:sz w:val="22"/>
                <w:szCs w:val="22"/>
              </w:rPr>
            </w:pPr>
            <w:r w:rsidRPr="009576DB">
              <w:rPr>
                <w:sz w:val="22"/>
                <w:szCs w:val="22"/>
              </w:rPr>
              <w:t>Mengirim Pesan</w:t>
            </w:r>
          </w:p>
          <w:p w14:paraId="7DDD8F3A" w14:textId="126E963B" w:rsidR="0042224A" w:rsidRPr="009576DB" w:rsidRDefault="0042224A" w:rsidP="006056C6">
            <w:pPr>
              <w:pStyle w:val="isitabel1"/>
              <w:spacing w:line="276" w:lineRule="auto"/>
              <w:jc w:val="center"/>
              <w:rPr>
                <w:sz w:val="22"/>
                <w:szCs w:val="22"/>
              </w:rPr>
            </w:pPr>
            <w:r w:rsidRPr="009576DB">
              <w:rPr>
                <w:sz w:val="22"/>
                <w:szCs w:val="22"/>
              </w:rPr>
              <w:t>(Bahasa Melayu Sambas)</w:t>
            </w:r>
          </w:p>
        </w:tc>
        <w:tc>
          <w:tcPr>
            <w:tcW w:w="2268" w:type="dxa"/>
          </w:tcPr>
          <w:p w14:paraId="37CCA6F9" w14:textId="728CF353" w:rsidR="0042224A" w:rsidRPr="009576DB" w:rsidRDefault="0042224A" w:rsidP="006056C6">
            <w:pPr>
              <w:pStyle w:val="isitabel1"/>
              <w:spacing w:line="276" w:lineRule="auto"/>
              <w:jc w:val="both"/>
              <w:rPr>
                <w:sz w:val="22"/>
                <w:szCs w:val="22"/>
              </w:rPr>
            </w:pPr>
            <w:r w:rsidRPr="009576DB">
              <w:rPr>
                <w:sz w:val="22"/>
                <w:szCs w:val="22"/>
              </w:rPr>
              <w:t>Mengirim pesan kosong</w:t>
            </w:r>
          </w:p>
        </w:tc>
        <w:tc>
          <w:tcPr>
            <w:tcW w:w="1701" w:type="dxa"/>
          </w:tcPr>
          <w:p w14:paraId="412E7573" w14:textId="7A8D71D0" w:rsidR="0042224A" w:rsidRPr="009576DB" w:rsidRDefault="0042224A" w:rsidP="009576DB">
            <w:pPr>
              <w:pStyle w:val="isitabel1"/>
              <w:jc w:val="both"/>
              <w:rPr>
                <w:sz w:val="22"/>
                <w:szCs w:val="22"/>
              </w:rPr>
            </w:pPr>
            <w:r w:rsidRPr="009576DB">
              <w:rPr>
                <w:sz w:val="22"/>
                <w:szCs w:val="22"/>
              </w:rPr>
              <w:t>Tidak berhasil</w:t>
            </w:r>
          </w:p>
        </w:tc>
        <w:tc>
          <w:tcPr>
            <w:tcW w:w="2268" w:type="dxa"/>
          </w:tcPr>
          <w:p w14:paraId="2E5C9232" w14:textId="1B16F51A" w:rsidR="0042224A" w:rsidRPr="009576DB" w:rsidRDefault="0042224A" w:rsidP="006056C6">
            <w:pPr>
              <w:pStyle w:val="isitabel1"/>
              <w:spacing w:line="276" w:lineRule="auto"/>
              <w:jc w:val="both"/>
              <w:rPr>
                <w:sz w:val="22"/>
                <w:szCs w:val="22"/>
              </w:rPr>
            </w:pPr>
            <w:r w:rsidRPr="009576DB">
              <w:rPr>
                <w:sz w:val="22"/>
                <w:szCs w:val="22"/>
              </w:rPr>
              <w:t>Pesan tidak terkirim</w:t>
            </w:r>
          </w:p>
        </w:tc>
      </w:tr>
      <w:tr w:rsidR="0042224A" w:rsidRPr="0097045B" w14:paraId="378BD490" w14:textId="77777777" w:rsidTr="00CF5A3D">
        <w:tc>
          <w:tcPr>
            <w:tcW w:w="1701" w:type="dxa"/>
            <w:vMerge/>
          </w:tcPr>
          <w:p w14:paraId="23610D62" w14:textId="77777777" w:rsidR="0042224A" w:rsidRPr="009576DB" w:rsidRDefault="0042224A" w:rsidP="009576DB">
            <w:pPr>
              <w:pStyle w:val="isitabel1"/>
              <w:jc w:val="both"/>
              <w:rPr>
                <w:sz w:val="22"/>
                <w:szCs w:val="22"/>
              </w:rPr>
            </w:pPr>
          </w:p>
        </w:tc>
        <w:tc>
          <w:tcPr>
            <w:tcW w:w="2268" w:type="dxa"/>
          </w:tcPr>
          <w:p w14:paraId="5D4B20B9" w14:textId="073A35AA" w:rsidR="0042224A" w:rsidRPr="009576DB" w:rsidRDefault="0042224A" w:rsidP="006056C6">
            <w:pPr>
              <w:pStyle w:val="isitabel1"/>
              <w:spacing w:line="276" w:lineRule="auto"/>
              <w:jc w:val="both"/>
              <w:rPr>
                <w:sz w:val="22"/>
                <w:szCs w:val="22"/>
              </w:rPr>
            </w:pPr>
            <w:r w:rsidRPr="009576DB">
              <w:rPr>
                <w:sz w:val="22"/>
                <w:szCs w:val="22"/>
              </w:rPr>
              <w:t>Mengirim pesan “Saye gek mkan drumah”</w:t>
            </w:r>
          </w:p>
        </w:tc>
        <w:tc>
          <w:tcPr>
            <w:tcW w:w="1701" w:type="dxa"/>
          </w:tcPr>
          <w:p w14:paraId="263334EC" w14:textId="6B680E2B" w:rsidR="0042224A" w:rsidRPr="009576DB" w:rsidRDefault="0042224A" w:rsidP="009576DB">
            <w:pPr>
              <w:pStyle w:val="isitabel1"/>
              <w:jc w:val="both"/>
              <w:rPr>
                <w:sz w:val="22"/>
                <w:szCs w:val="22"/>
              </w:rPr>
            </w:pPr>
            <w:r w:rsidRPr="009576DB">
              <w:rPr>
                <w:sz w:val="22"/>
                <w:szCs w:val="22"/>
              </w:rPr>
              <w:t>Berhasil</w:t>
            </w:r>
          </w:p>
        </w:tc>
        <w:tc>
          <w:tcPr>
            <w:tcW w:w="2268" w:type="dxa"/>
          </w:tcPr>
          <w:p w14:paraId="3589015A" w14:textId="77777777" w:rsidR="0042224A" w:rsidRPr="009576DB" w:rsidRDefault="0042224A" w:rsidP="006056C6">
            <w:pPr>
              <w:pStyle w:val="isitabel1"/>
              <w:spacing w:line="276" w:lineRule="auto"/>
              <w:jc w:val="both"/>
              <w:rPr>
                <w:sz w:val="22"/>
                <w:szCs w:val="22"/>
              </w:rPr>
            </w:pPr>
            <w:r w:rsidRPr="009576DB">
              <w:rPr>
                <w:sz w:val="22"/>
                <w:szCs w:val="22"/>
              </w:rPr>
              <w:t>Pesan diterjemahkan dan dikirim:</w:t>
            </w:r>
          </w:p>
          <w:p w14:paraId="7D1FE12C" w14:textId="211C0EC6" w:rsidR="0042224A" w:rsidRPr="00E523FF" w:rsidRDefault="0042224A" w:rsidP="002B3F8D">
            <w:pPr>
              <w:pStyle w:val="isitabel2"/>
              <w:jc w:val="both"/>
              <w:rPr>
                <w:sz w:val="22"/>
                <w:szCs w:val="22"/>
              </w:rPr>
            </w:pPr>
            <w:r w:rsidRPr="00E523FF">
              <w:rPr>
                <w:sz w:val="22"/>
                <w:szCs w:val="22"/>
              </w:rPr>
              <w:t>“Saye gek mkan drumah” (pesan asli)</w:t>
            </w:r>
          </w:p>
          <w:p w14:paraId="4C6F9912" w14:textId="5F02D240" w:rsidR="002B3F8D" w:rsidRPr="00E523FF" w:rsidRDefault="002B3F8D" w:rsidP="002B3F8D">
            <w:pPr>
              <w:pStyle w:val="isitabel2"/>
              <w:jc w:val="both"/>
              <w:rPr>
                <w:sz w:val="22"/>
                <w:szCs w:val="22"/>
              </w:rPr>
            </w:pPr>
            <w:r w:rsidRPr="00E523FF">
              <w:rPr>
                <w:sz w:val="22"/>
                <w:szCs w:val="22"/>
              </w:rPr>
              <w:t>“saye agek makan dirumah” (hasil pra proses)</w:t>
            </w:r>
          </w:p>
          <w:p w14:paraId="158201CD" w14:textId="1D296C5E" w:rsidR="0042224A" w:rsidRPr="009576DB" w:rsidRDefault="0042224A" w:rsidP="002B3F8D">
            <w:pPr>
              <w:pStyle w:val="isitabel2"/>
              <w:jc w:val="both"/>
            </w:pPr>
            <w:r w:rsidRPr="00E523FF">
              <w:rPr>
                <w:sz w:val="22"/>
                <w:szCs w:val="22"/>
              </w:rPr>
              <w:t>“saya lagi makan di rumah” (terjemahan pesan)</w:t>
            </w:r>
          </w:p>
        </w:tc>
      </w:tr>
      <w:tr w:rsidR="0042224A" w:rsidRPr="0097045B" w14:paraId="0EDCE47E" w14:textId="77777777" w:rsidTr="00CF5A3D">
        <w:tc>
          <w:tcPr>
            <w:tcW w:w="1701" w:type="dxa"/>
            <w:vMerge/>
          </w:tcPr>
          <w:p w14:paraId="3C2152BE" w14:textId="77777777" w:rsidR="0042224A" w:rsidRPr="009576DB" w:rsidRDefault="0042224A" w:rsidP="009576DB">
            <w:pPr>
              <w:pStyle w:val="isitabel1"/>
              <w:jc w:val="both"/>
              <w:rPr>
                <w:sz w:val="22"/>
                <w:szCs w:val="22"/>
              </w:rPr>
            </w:pPr>
          </w:p>
        </w:tc>
        <w:tc>
          <w:tcPr>
            <w:tcW w:w="2268" w:type="dxa"/>
          </w:tcPr>
          <w:p w14:paraId="6570113F" w14:textId="0CF5CED5" w:rsidR="0042224A" w:rsidRPr="009576DB" w:rsidRDefault="0042224A" w:rsidP="006056C6">
            <w:pPr>
              <w:pStyle w:val="isitabel1"/>
              <w:spacing w:line="276" w:lineRule="auto"/>
              <w:jc w:val="both"/>
              <w:rPr>
                <w:sz w:val="22"/>
                <w:szCs w:val="22"/>
              </w:rPr>
            </w:pPr>
            <w:r w:rsidRPr="009576DB">
              <w:rPr>
                <w:sz w:val="22"/>
                <w:szCs w:val="22"/>
              </w:rPr>
              <w:t>Mengirim pesan “Mmng tdok diluar tok, ngade2 juag tdok di dalm”</w:t>
            </w:r>
          </w:p>
        </w:tc>
        <w:tc>
          <w:tcPr>
            <w:tcW w:w="1701" w:type="dxa"/>
          </w:tcPr>
          <w:p w14:paraId="17529001" w14:textId="60202E7A" w:rsidR="0042224A" w:rsidRPr="009576DB" w:rsidRDefault="0042224A" w:rsidP="009576DB">
            <w:pPr>
              <w:pStyle w:val="isitabel1"/>
              <w:jc w:val="both"/>
              <w:rPr>
                <w:sz w:val="22"/>
                <w:szCs w:val="22"/>
              </w:rPr>
            </w:pPr>
            <w:r w:rsidRPr="009576DB">
              <w:rPr>
                <w:sz w:val="22"/>
                <w:szCs w:val="22"/>
              </w:rPr>
              <w:t>Berhasil</w:t>
            </w:r>
          </w:p>
        </w:tc>
        <w:tc>
          <w:tcPr>
            <w:tcW w:w="2268" w:type="dxa"/>
          </w:tcPr>
          <w:p w14:paraId="397BECAA" w14:textId="77777777" w:rsidR="0042224A" w:rsidRPr="009576DB" w:rsidRDefault="0042224A" w:rsidP="006056C6">
            <w:pPr>
              <w:pStyle w:val="isitabel1"/>
              <w:spacing w:line="276" w:lineRule="auto"/>
              <w:jc w:val="both"/>
              <w:rPr>
                <w:sz w:val="22"/>
                <w:szCs w:val="22"/>
              </w:rPr>
            </w:pPr>
            <w:r w:rsidRPr="009576DB">
              <w:rPr>
                <w:sz w:val="22"/>
                <w:szCs w:val="22"/>
              </w:rPr>
              <w:t>Pesan diterjemahkan dan dikirim:</w:t>
            </w:r>
          </w:p>
          <w:p w14:paraId="26D9A9E6" w14:textId="365C4FC1" w:rsidR="009576DB" w:rsidRDefault="0042224A" w:rsidP="006056C6">
            <w:pPr>
              <w:pStyle w:val="isitabel2"/>
              <w:spacing w:line="276" w:lineRule="auto"/>
              <w:jc w:val="both"/>
              <w:rPr>
                <w:sz w:val="22"/>
                <w:szCs w:val="22"/>
              </w:rPr>
            </w:pPr>
            <w:r w:rsidRPr="009576DB">
              <w:rPr>
                <w:sz w:val="22"/>
                <w:szCs w:val="22"/>
              </w:rPr>
              <w:t>“Mmng tdok diluar tok, ngade2 juag tdok di dalm” (pesan asli)</w:t>
            </w:r>
          </w:p>
          <w:p w14:paraId="0E6C7522" w14:textId="30D1DB78" w:rsidR="00167920" w:rsidRDefault="00167920" w:rsidP="006056C6">
            <w:pPr>
              <w:pStyle w:val="isitabel2"/>
              <w:spacing w:line="276" w:lineRule="auto"/>
              <w:jc w:val="both"/>
              <w:rPr>
                <w:sz w:val="22"/>
                <w:szCs w:val="22"/>
              </w:rPr>
            </w:pPr>
            <w:r>
              <w:rPr>
                <w:sz w:val="22"/>
                <w:szCs w:val="22"/>
              </w:rPr>
              <w:t>“</w:t>
            </w:r>
            <w:r w:rsidRPr="00167920">
              <w:rPr>
                <w:sz w:val="22"/>
                <w:szCs w:val="22"/>
              </w:rPr>
              <w:t>memang tidok diluar tok , ngade-ngade juak tidok di dalam</w:t>
            </w:r>
            <w:r>
              <w:rPr>
                <w:sz w:val="22"/>
                <w:szCs w:val="22"/>
              </w:rPr>
              <w:t>” (hasil pra proses)</w:t>
            </w:r>
          </w:p>
          <w:p w14:paraId="556B4257" w14:textId="50D56D94" w:rsidR="0042224A" w:rsidRPr="009576DB" w:rsidRDefault="0042224A" w:rsidP="006056C6">
            <w:pPr>
              <w:pStyle w:val="isitabel2"/>
              <w:spacing w:line="276" w:lineRule="auto"/>
              <w:jc w:val="both"/>
              <w:rPr>
                <w:sz w:val="22"/>
                <w:szCs w:val="22"/>
              </w:rPr>
            </w:pPr>
            <w:r w:rsidRPr="009576DB">
              <w:rPr>
                <w:sz w:val="22"/>
                <w:szCs w:val="22"/>
              </w:rPr>
              <w:t>“memang tidur diluar nih, sembarangan juga tidur di dalam” (terjemahan pesan)</w:t>
            </w:r>
          </w:p>
        </w:tc>
      </w:tr>
    </w:tbl>
    <w:p w14:paraId="48C203DF" w14:textId="561B6F7B" w:rsidR="00AC7C24" w:rsidRDefault="00AC7C24" w:rsidP="00AC7C24">
      <w:pPr>
        <w:ind w:left="567" w:firstLine="0"/>
      </w:pPr>
      <w:bookmarkStart w:id="300" w:name="_Toc62737589"/>
      <w:bookmarkStart w:id="301" w:name="_Toc66975569"/>
    </w:p>
    <w:p w14:paraId="7590A9FB" w14:textId="77777777" w:rsidR="00AC7C24" w:rsidRPr="00AC7C24" w:rsidRDefault="00AC7C24" w:rsidP="00EC7E1F">
      <w:pPr>
        <w:pStyle w:val="ParagrifIsi"/>
      </w:pPr>
    </w:p>
    <w:p w14:paraId="4DEBA719" w14:textId="42C338CE" w:rsidR="00D0791E" w:rsidRDefault="00D0791E" w:rsidP="00D0791E">
      <w:pPr>
        <w:pStyle w:val="Heading2"/>
      </w:pPr>
      <w:r>
        <w:t>Analis</w:t>
      </w:r>
      <w:r w:rsidR="00B31AF0">
        <w:t>is</w:t>
      </w:r>
      <w:r w:rsidR="00E5166F">
        <w:t xml:space="preserve"> </w:t>
      </w:r>
      <w:r>
        <w:t>Hasil Perancangan dan Pengujian</w:t>
      </w:r>
      <w:bookmarkEnd w:id="300"/>
      <w:bookmarkEnd w:id="301"/>
    </w:p>
    <w:p w14:paraId="01EC1638" w14:textId="48958741" w:rsidR="007E7F76" w:rsidRDefault="006700E3" w:rsidP="008559A4">
      <w:r w:rsidRPr="00002058">
        <w:t>Berikut merupakan analisis terhadap hasil pengujian yang telah dilakukan</w:t>
      </w:r>
      <w:r>
        <w:t>:</w:t>
      </w:r>
    </w:p>
    <w:p w14:paraId="6A31E478" w14:textId="49EAA0C6" w:rsidR="00C0227E" w:rsidRPr="00A73BF9" w:rsidRDefault="007D0EA4" w:rsidP="00A73BF9">
      <w:pPr>
        <w:pStyle w:val="Subtitle"/>
        <w:numPr>
          <w:ilvl w:val="0"/>
          <w:numId w:val="25"/>
        </w:numPr>
        <w:ind w:left="567" w:hanging="567"/>
        <w:rPr>
          <w:lang w:val="id-ID"/>
        </w:rPr>
      </w:pPr>
      <w:r w:rsidRPr="00374195">
        <w:rPr>
          <w:lang w:val="id-ID"/>
        </w:rPr>
        <w:t xml:space="preserve">Pengujian nilai </w:t>
      </w:r>
      <w:r w:rsidRPr="00374195">
        <w:rPr>
          <w:bCs/>
          <w:i/>
          <w:lang w:val="sv-SE"/>
        </w:rPr>
        <w:t>accuracy, precision, recall</w:t>
      </w:r>
      <w:r w:rsidRPr="00374195">
        <w:rPr>
          <w:bCs/>
          <w:lang w:val="sv-SE"/>
        </w:rPr>
        <w:t xml:space="preserve">, dan </w:t>
      </w:r>
      <w:r w:rsidRPr="00374195">
        <w:rPr>
          <w:bCs/>
          <w:i/>
          <w:lang w:val="sv-SE"/>
        </w:rPr>
        <w:t>f-measure</w:t>
      </w:r>
      <w:r w:rsidRPr="00374195">
        <w:rPr>
          <w:bCs/>
          <w:i/>
          <w:lang w:val="id-ID"/>
        </w:rPr>
        <w:t xml:space="preserve"> </w:t>
      </w:r>
      <w:r w:rsidRPr="00374195">
        <w:rPr>
          <w:bCs/>
          <w:iCs/>
          <w:lang w:val="id-ID"/>
        </w:rPr>
        <w:t>pada</w:t>
      </w:r>
      <w:r w:rsidRPr="00374195">
        <w:rPr>
          <w:lang w:val="id-ID"/>
        </w:rPr>
        <w:t xml:space="preserve"> hasil pra proses </w:t>
      </w:r>
      <w:r w:rsidR="002B394C">
        <w:rPr>
          <w:lang w:val="id-ID"/>
        </w:rPr>
        <w:t xml:space="preserve">HMM dengan </w:t>
      </w:r>
      <w:r w:rsidR="002B394C">
        <w:rPr>
          <w:i/>
          <w:iCs/>
          <w:lang w:val="id-ID"/>
        </w:rPr>
        <w:t>trigram</w:t>
      </w:r>
      <w:r w:rsidRPr="00374195">
        <w:rPr>
          <w:lang w:val="id-ID"/>
        </w:rPr>
        <w:t xml:space="preserve"> </w:t>
      </w:r>
      <w:r w:rsidR="00374195">
        <w:rPr>
          <w:lang w:val="id-ID"/>
        </w:rPr>
        <w:t xml:space="preserve">dilakukan dengan dua skenario korpus </w:t>
      </w:r>
      <w:r w:rsidR="00374195">
        <w:rPr>
          <w:i/>
          <w:iCs/>
          <w:lang w:val="id-ID"/>
        </w:rPr>
        <w:t>tagging</w:t>
      </w:r>
      <w:r w:rsidR="00374195">
        <w:rPr>
          <w:lang w:val="id-ID"/>
        </w:rPr>
        <w:t xml:space="preserve">. Pra proses </w:t>
      </w:r>
      <w:r w:rsidR="002B394C">
        <w:rPr>
          <w:lang w:val="id-ID"/>
        </w:rPr>
        <w:t>HMM</w:t>
      </w:r>
      <w:r w:rsidR="00374195">
        <w:rPr>
          <w:i/>
          <w:iCs/>
          <w:lang w:val="id-ID"/>
        </w:rPr>
        <w:t xml:space="preserve"> </w:t>
      </w:r>
      <w:r w:rsidR="00374195">
        <w:rPr>
          <w:lang w:val="id-ID"/>
        </w:rPr>
        <w:t xml:space="preserve">dengan skenario pertama </w:t>
      </w:r>
      <w:r w:rsidR="00A73BF9">
        <w:rPr>
          <w:lang w:val="id-ID"/>
        </w:rPr>
        <w:t xml:space="preserve">memperloleh hasil </w:t>
      </w:r>
      <w:r w:rsidRPr="00374195">
        <w:rPr>
          <w:lang w:val="id-ID"/>
        </w:rPr>
        <w:t xml:space="preserve">sebesar 0,9 </w:t>
      </w:r>
      <w:r w:rsidRPr="00374195">
        <w:rPr>
          <w:lang w:val="id-ID"/>
        </w:rPr>
        <w:lastRenderedPageBreak/>
        <w:t xml:space="preserve">untuk nilai </w:t>
      </w:r>
      <w:r w:rsidRPr="00374195">
        <w:rPr>
          <w:i/>
          <w:iCs/>
          <w:lang w:val="id-ID"/>
        </w:rPr>
        <w:t>accuracy</w:t>
      </w:r>
      <w:r w:rsidRPr="00374195">
        <w:rPr>
          <w:lang w:val="id-ID"/>
        </w:rPr>
        <w:t xml:space="preserve">, </w:t>
      </w:r>
      <w:r w:rsidR="00386017" w:rsidRPr="00374195">
        <w:rPr>
          <w:lang w:val="id-ID"/>
        </w:rPr>
        <w:t>0,</w:t>
      </w:r>
      <w:r w:rsidR="00E523FF" w:rsidRPr="00374195">
        <w:rPr>
          <w:lang w:val="id-ID"/>
        </w:rPr>
        <w:t>834</w:t>
      </w:r>
      <w:r w:rsidR="00386017" w:rsidRPr="00374195">
        <w:rPr>
          <w:lang w:val="id-ID"/>
        </w:rPr>
        <w:t xml:space="preserve"> untuk nilai </w:t>
      </w:r>
      <w:r w:rsidR="00386017" w:rsidRPr="00374195">
        <w:rPr>
          <w:i/>
          <w:iCs/>
          <w:lang w:val="id-ID"/>
        </w:rPr>
        <w:t>precision</w:t>
      </w:r>
      <w:r w:rsidR="00386017" w:rsidRPr="00374195">
        <w:rPr>
          <w:lang w:val="id-ID"/>
        </w:rPr>
        <w:t>, 0,</w:t>
      </w:r>
      <w:r w:rsidR="00E523FF" w:rsidRPr="00374195">
        <w:rPr>
          <w:lang w:val="id-ID"/>
        </w:rPr>
        <w:t>829</w:t>
      </w:r>
      <w:r w:rsidRPr="00374195">
        <w:rPr>
          <w:lang w:val="id-ID"/>
        </w:rPr>
        <w:t xml:space="preserve"> </w:t>
      </w:r>
      <w:r w:rsidR="00386017" w:rsidRPr="00374195">
        <w:rPr>
          <w:lang w:val="id-ID"/>
        </w:rPr>
        <w:t xml:space="preserve">untuk nilai </w:t>
      </w:r>
      <w:r w:rsidR="00386017" w:rsidRPr="00374195">
        <w:rPr>
          <w:i/>
          <w:iCs/>
          <w:lang w:val="id-ID"/>
        </w:rPr>
        <w:t>recall</w:t>
      </w:r>
      <w:r w:rsidR="00386017" w:rsidRPr="00374195">
        <w:rPr>
          <w:lang w:val="id-ID"/>
        </w:rPr>
        <w:t>, dan 0,</w:t>
      </w:r>
      <w:r w:rsidR="00E523FF" w:rsidRPr="00374195">
        <w:rPr>
          <w:lang w:val="id-ID"/>
        </w:rPr>
        <w:t>832</w:t>
      </w:r>
      <w:r w:rsidR="00386017" w:rsidRPr="00374195">
        <w:rPr>
          <w:lang w:val="id-ID"/>
        </w:rPr>
        <w:t xml:space="preserve"> untuk nilai </w:t>
      </w:r>
      <w:r w:rsidR="00386017" w:rsidRPr="00374195">
        <w:rPr>
          <w:i/>
          <w:iCs/>
          <w:lang w:val="id-ID"/>
        </w:rPr>
        <w:t>f-measure</w:t>
      </w:r>
      <w:r w:rsidR="00386017" w:rsidRPr="00374195">
        <w:rPr>
          <w:lang w:val="id-ID"/>
        </w:rPr>
        <w:t xml:space="preserve">. </w:t>
      </w:r>
      <w:r w:rsidR="00374195">
        <w:rPr>
          <w:lang w:val="id-ID"/>
        </w:rPr>
        <w:t xml:space="preserve">Sedangkan pra proses dengan skenario kedua memperoleh nilai </w:t>
      </w:r>
      <w:r w:rsidR="00374195" w:rsidRPr="00374195">
        <w:rPr>
          <w:lang w:val="id-ID"/>
        </w:rPr>
        <w:t>0,</w:t>
      </w:r>
      <w:r w:rsidR="00A73BF9">
        <w:rPr>
          <w:lang w:val="id-ID"/>
        </w:rPr>
        <w:t>743</w:t>
      </w:r>
      <w:r w:rsidR="00374195" w:rsidRPr="00374195">
        <w:rPr>
          <w:lang w:val="id-ID"/>
        </w:rPr>
        <w:t xml:space="preserve"> untuk </w:t>
      </w:r>
      <w:r w:rsidR="00374195" w:rsidRPr="00374195">
        <w:rPr>
          <w:i/>
          <w:iCs/>
          <w:lang w:val="id-ID"/>
        </w:rPr>
        <w:t>accuracy</w:t>
      </w:r>
      <w:r w:rsidR="00374195" w:rsidRPr="00374195">
        <w:rPr>
          <w:lang w:val="id-ID"/>
        </w:rPr>
        <w:t>, 0,</w:t>
      </w:r>
      <w:r w:rsidR="00A73BF9">
        <w:rPr>
          <w:lang w:val="id-ID"/>
        </w:rPr>
        <w:t>685</w:t>
      </w:r>
      <w:r w:rsidR="00374195" w:rsidRPr="00374195">
        <w:rPr>
          <w:lang w:val="id-ID"/>
        </w:rPr>
        <w:t xml:space="preserve"> untuk nilai </w:t>
      </w:r>
      <w:r w:rsidR="00374195" w:rsidRPr="00374195">
        <w:rPr>
          <w:i/>
          <w:iCs/>
          <w:lang w:val="id-ID"/>
        </w:rPr>
        <w:t>precision</w:t>
      </w:r>
      <w:r w:rsidR="00374195" w:rsidRPr="00374195">
        <w:rPr>
          <w:lang w:val="id-ID"/>
        </w:rPr>
        <w:t>, 0,</w:t>
      </w:r>
      <w:r w:rsidR="00A73BF9">
        <w:rPr>
          <w:lang w:val="id-ID"/>
        </w:rPr>
        <w:t>646</w:t>
      </w:r>
      <w:r w:rsidR="00374195" w:rsidRPr="00374195">
        <w:rPr>
          <w:lang w:val="id-ID"/>
        </w:rPr>
        <w:t xml:space="preserve"> untuk nilai </w:t>
      </w:r>
      <w:r w:rsidR="00374195" w:rsidRPr="00374195">
        <w:rPr>
          <w:i/>
          <w:iCs/>
          <w:lang w:val="id-ID"/>
        </w:rPr>
        <w:t>recall</w:t>
      </w:r>
      <w:r w:rsidR="00374195" w:rsidRPr="00374195">
        <w:rPr>
          <w:lang w:val="id-ID"/>
        </w:rPr>
        <w:t>, dan 0,</w:t>
      </w:r>
      <w:r w:rsidR="00A73BF9">
        <w:rPr>
          <w:lang w:val="id-ID"/>
        </w:rPr>
        <w:t>665</w:t>
      </w:r>
      <w:r w:rsidR="00374195" w:rsidRPr="00374195">
        <w:rPr>
          <w:lang w:val="id-ID"/>
        </w:rPr>
        <w:t xml:space="preserve"> untuk nilai </w:t>
      </w:r>
      <w:r w:rsidR="00374195" w:rsidRPr="00374195">
        <w:rPr>
          <w:i/>
          <w:iCs/>
          <w:lang w:val="id-ID"/>
        </w:rPr>
        <w:t>f-measure</w:t>
      </w:r>
      <w:r w:rsidR="00A73BF9">
        <w:rPr>
          <w:lang w:val="id-ID"/>
        </w:rPr>
        <w:t xml:space="preserve">. Nilai ini menunjukkan bahwa pra proses </w:t>
      </w:r>
      <w:r w:rsidR="00660B67">
        <w:rPr>
          <w:lang w:val="id-ID"/>
        </w:rPr>
        <w:t>HMM</w:t>
      </w:r>
      <w:r w:rsidR="00A73BF9">
        <w:rPr>
          <w:lang w:val="id-ID"/>
        </w:rPr>
        <w:t xml:space="preserve"> dengan skenario pertama memiliki nilai </w:t>
      </w:r>
      <w:r w:rsidR="00A73BF9" w:rsidRPr="00374195">
        <w:rPr>
          <w:bCs/>
          <w:i/>
          <w:lang w:val="sv-SE"/>
        </w:rPr>
        <w:t>accuracy, precision, recall</w:t>
      </w:r>
      <w:r w:rsidR="00A73BF9" w:rsidRPr="00374195">
        <w:rPr>
          <w:bCs/>
          <w:lang w:val="sv-SE"/>
        </w:rPr>
        <w:t xml:space="preserve">, dan </w:t>
      </w:r>
      <w:r w:rsidR="00A73BF9" w:rsidRPr="00374195">
        <w:rPr>
          <w:bCs/>
          <w:i/>
          <w:lang w:val="sv-SE"/>
        </w:rPr>
        <w:t>f-measure</w:t>
      </w:r>
      <w:r w:rsidR="00A73BF9">
        <w:rPr>
          <w:bCs/>
          <w:i/>
          <w:lang w:val="id-ID"/>
        </w:rPr>
        <w:t xml:space="preserve"> </w:t>
      </w:r>
      <w:r w:rsidR="00A73BF9">
        <w:rPr>
          <w:bCs/>
          <w:iCs/>
          <w:lang w:val="id-ID"/>
        </w:rPr>
        <w:t xml:space="preserve">yang lebih besar daripada pra proses </w:t>
      </w:r>
      <w:r w:rsidR="00660B67">
        <w:rPr>
          <w:bCs/>
          <w:iCs/>
          <w:lang w:val="id-ID"/>
        </w:rPr>
        <w:t>HMM</w:t>
      </w:r>
      <w:r w:rsidR="00A73BF9">
        <w:rPr>
          <w:bCs/>
          <w:i/>
          <w:lang w:val="id-ID"/>
        </w:rPr>
        <w:t xml:space="preserve"> </w:t>
      </w:r>
      <w:r w:rsidR="00A73BF9">
        <w:rPr>
          <w:bCs/>
          <w:iCs/>
          <w:lang w:val="id-ID"/>
        </w:rPr>
        <w:t>dengan skenario kedua.</w:t>
      </w:r>
    </w:p>
    <w:p w14:paraId="4F11D3F7" w14:textId="6B002BC4" w:rsidR="00A73BF9" w:rsidRPr="00A73BF9" w:rsidRDefault="008559A4" w:rsidP="000A45AF">
      <w:pPr>
        <w:pStyle w:val="Subtitle"/>
        <w:numPr>
          <w:ilvl w:val="0"/>
          <w:numId w:val="25"/>
        </w:numPr>
        <w:ind w:left="567" w:hanging="567"/>
      </w:pPr>
      <w:r>
        <w:t xml:space="preserve">Penilaian otomatis menggunakan BLEU dan metode </w:t>
      </w:r>
      <w:r w:rsidRPr="008559A4">
        <w:rPr>
          <w:i/>
          <w:iCs/>
        </w:rPr>
        <w:t>k-fold cross validation</w:t>
      </w:r>
      <w:r w:rsidR="00386017">
        <w:rPr>
          <w:i/>
          <w:iCs/>
          <w:lang w:val="id-ID"/>
        </w:rPr>
        <w:t xml:space="preserve"> </w:t>
      </w:r>
      <w:r w:rsidR="002630BB" w:rsidRPr="002630BB">
        <w:rPr>
          <w:lang w:val="id-ID"/>
        </w:rPr>
        <w:t xml:space="preserve">pada </w:t>
      </w:r>
      <w:r w:rsidR="002630BB">
        <w:rPr>
          <w:lang w:val="id-ID"/>
        </w:rPr>
        <w:t xml:space="preserve">mesin pertama </w:t>
      </w:r>
      <w:r>
        <w:t>menghasilkan nilai rata-rata akurasi penerjemahan bahasa Melayu Sambas</w:t>
      </w:r>
      <w:r w:rsidR="002630BB">
        <w:rPr>
          <w:lang w:val="id-ID"/>
        </w:rPr>
        <w:t xml:space="preserve"> (</w:t>
      </w:r>
      <w:r w:rsidR="002630BB">
        <w:rPr>
          <w:i/>
          <w:iCs/>
          <w:lang w:val="id-ID"/>
        </w:rPr>
        <w:t>chatting</w:t>
      </w:r>
      <w:r w:rsidR="002630BB">
        <w:rPr>
          <w:lang w:val="id-ID"/>
        </w:rPr>
        <w:t>)</w:t>
      </w:r>
      <w:r>
        <w:t xml:space="preserve"> ke bahasa Indonesia sebesar </w:t>
      </w:r>
      <w:r w:rsidR="002630BB">
        <w:rPr>
          <w:lang w:val="id-ID"/>
        </w:rPr>
        <w:t xml:space="preserve">45,72%, sedangkan mesin kedua </w:t>
      </w:r>
      <w:r w:rsidR="002630BB">
        <w:t>menghasilkan nilai rata-rata akurasi penerjemahan bahasa Melayu Sambas</w:t>
      </w:r>
      <w:r w:rsidR="002630BB">
        <w:rPr>
          <w:lang w:val="id-ID"/>
        </w:rPr>
        <w:t xml:space="preserve"> (baku)</w:t>
      </w:r>
      <w:r w:rsidR="002630BB">
        <w:t xml:space="preserve"> ke bahasa Indonesia </w:t>
      </w:r>
      <w:r w:rsidR="002630BB">
        <w:rPr>
          <w:lang w:val="id-ID"/>
        </w:rPr>
        <w:t xml:space="preserve">sebesar </w:t>
      </w:r>
      <w:r>
        <w:t>53,14%.</w:t>
      </w:r>
      <w:r w:rsidRPr="008559A4">
        <w:rPr>
          <w:lang w:val="id-ID"/>
        </w:rPr>
        <w:t xml:space="preserve"> </w:t>
      </w:r>
      <w:r w:rsidR="002630BB">
        <w:rPr>
          <w:lang w:val="id-ID"/>
        </w:rPr>
        <w:t>Nilai ini menunjukkan bahwa mesin penerjemah bahasa Melayu Sambas (baku/sudah diperbaiki) ke bahasa Indonesia memiliki rata-rata nilai akurasi yang lebih tinggi daripada mesin penerjemah langsung bahasa Melayu Sambas (</w:t>
      </w:r>
      <w:r w:rsidR="002630BB">
        <w:rPr>
          <w:i/>
          <w:iCs/>
          <w:lang w:val="id-ID"/>
        </w:rPr>
        <w:t>chatting</w:t>
      </w:r>
      <w:r w:rsidR="002630BB">
        <w:rPr>
          <w:lang w:val="id-ID"/>
        </w:rPr>
        <w:t>) ke bahasa Indonesia.</w:t>
      </w:r>
    </w:p>
    <w:p w14:paraId="327BD140" w14:textId="009BEBE7" w:rsidR="008559A4" w:rsidRPr="00D97EFB" w:rsidRDefault="008559A4" w:rsidP="000A45AF">
      <w:pPr>
        <w:pStyle w:val="Subtitle"/>
        <w:numPr>
          <w:ilvl w:val="0"/>
          <w:numId w:val="25"/>
        </w:numPr>
        <w:ind w:left="567" w:hanging="567"/>
      </w:pPr>
      <w:r w:rsidRPr="008559A4">
        <w:rPr>
          <w:lang w:val="id-ID"/>
        </w:rPr>
        <w:t xml:space="preserve">Tinggi rendahnya nilai akurasi didapat berdasarkan kemiripan kata atau kalimat antara kalimat uji terhadap kalimat referensinya pada setiap </w:t>
      </w:r>
      <w:r w:rsidRPr="008559A4">
        <w:rPr>
          <w:i/>
          <w:iCs/>
          <w:lang w:val="id-ID"/>
        </w:rPr>
        <w:t xml:space="preserve">fold </w:t>
      </w:r>
      <w:r w:rsidRPr="008559A4">
        <w:rPr>
          <w:lang w:val="id-ID"/>
        </w:rPr>
        <w:t>pengujian. Untuk meningkatkan nilai akurasi ini dapat dilakukan dengan cara diantaranya menambah kuantitas korpus dan melakukan perbaikan kualitas korpus (konsistensi terjemahan korpus paralel).</w:t>
      </w:r>
    </w:p>
    <w:p w14:paraId="53174536" w14:textId="1C8CCEED" w:rsidR="008559A4" w:rsidRDefault="008559A4" w:rsidP="008559A4">
      <w:pPr>
        <w:pStyle w:val="Subtitle"/>
      </w:pPr>
      <w:r>
        <w:t>Berdasarkan skema 10-</w:t>
      </w:r>
      <w:r w:rsidRPr="00EB7DD5">
        <w:rPr>
          <w:i/>
          <w:iCs/>
        </w:rPr>
        <w:t>fold</w:t>
      </w:r>
      <w:r>
        <w:t xml:space="preserve"> </w:t>
      </w:r>
      <w:r w:rsidRPr="00EB7DD5">
        <w:rPr>
          <w:i/>
          <w:iCs/>
        </w:rPr>
        <w:t xml:space="preserve">cross validation </w:t>
      </w:r>
      <w:r>
        <w:t>diperoleh nilai akurasi terjemahan tertinggi</w:t>
      </w:r>
      <w:r w:rsidR="002630BB">
        <w:rPr>
          <w:lang w:val="id-ID"/>
        </w:rPr>
        <w:t xml:space="preserve"> pada mesin kedua</w:t>
      </w:r>
      <w:r>
        <w:t xml:space="preserve"> pada </w:t>
      </w:r>
      <w:r w:rsidRPr="00EB7DD5">
        <w:rPr>
          <w:i/>
          <w:iCs/>
        </w:rPr>
        <w:t xml:space="preserve">fold </w:t>
      </w:r>
      <w:r>
        <w:t xml:space="preserve">3 yang menggunakan data uji kalimat 901 sampai 1.350 dengan nilai 63,82% dan nilai akurasi terjemahan paling rendah adalah pada </w:t>
      </w:r>
      <w:r w:rsidRPr="00EB7DD5">
        <w:rPr>
          <w:i/>
          <w:iCs/>
        </w:rPr>
        <w:t xml:space="preserve">fold </w:t>
      </w:r>
      <w:r>
        <w:t xml:space="preserve">1 yang menggunakan data uji kalimat 1 sampai 450 dengan nilai akurasi </w:t>
      </w:r>
      <w:r>
        <w:rPr>
          <w:lang w:eastAsia="id-ID"/>
        </w:rPr>
        <w:t>40,22</w:t>
      </w:r>
      <w:r>
        <w:t>%. Berdasarkan  penelitian Apriani, Novi, dan Sujaini (2016)</w:t>
      </w:r>
      <w:r>
        <w:rPr>
          <w:b/>
          <w:bCs/>
        </w:rPr>
        <w:t xml:space="preserve"> </w:t>
      </w:r>
      <w:r>
        <w:t xml:space="preserve">menyatakan bahwa “kalimat referensi sangat memengaruhi penilaian, semakin dekat jumlah kata hasil terjemahan dengan kalimat referensinya maka akan menghasikan nilai yang semakin baik”. </w:t>
      </w:r>
      <w:r>
        <w:rPr>
          <w:lang w:val="id-ID"/>
        </w:rPr>
        <w:t xml:space="preserve">Hasil ini menunjukkan bahwa korpus uji (hasil terjemahan) pada </w:t>
      </w:r>
      <w:r>
        <w:rPr>
          <w:i/>
          <w:iCs/>
          <w:lang w:val="id-ID"/>
        </w:rPr>
        <w:t>fold</w:t>
      </w:r>
      <w:r>
        <w:rPr>
          <w:lang w:val="id-ID"/>
        </w:rPr>
        <w:t xml:space="preserve"> 3 memiliki kemiripan terhadap korpus referensinya lebih besar daripada 9 </w:t>
      </w:r>
      <w:r>
        <w:rPr>
          <w:i/>
          <w:iCs/>
          <w:lang w:val="id-ID"/>
        </w:rPr>
        <w:t xml:space="preserve">fold </w:t>
      </w:r>
      <w:r>
        <w:rPr>
          <w:lang w:val="id-ID"/>
        </w:rPr>
        <w:t xml:space="preserve">lainnya. </w:t>
      </w:r>
    </w:p>
    <w:p w14:paraId="3EC714F7" w14:textId="27B40F9E" w:rsidR="008559A4" w:rsidRDefault="008559A4" w:rsidP="008559A4">
      <w:pPr>
        <w:pStyle w:val="Subtitle"/>
      </w:pPr>
      <w:r>
        <w:lastRenderedPageBreak/>
        <w:t>Ahli bahasa melakukan pengujian manual terhadap hasil uji terbaik pengujian otomatis (BLEU dengan 10-</w:t>
      </w:r>
      <w:r w:rsidRPr="002C17F1">
        <w:rPr>
          <w:i/>
          <w:iCs/>
        </w:rPr>
        <w:t>fold</w:t>
      </w:r>
      <w:r>
        <w:t xml:space="preserve"> </w:t>
      </w:r>
      <w:r w:rsidRPr="002C17F1">
        <w:rPr>
          <w:i/>
          <w:iCs/>
        </w:rPr>
        <w:t>cross validation</w:t>
      </w:r>
      <w:r>
        <w:t xml:space="preserve"> ) pada </w:t>
      </w:r>
      <w:r w:rsidRPr="002C17F1">
        <w:rPr>
          <w:i/>
          <w:iCs/>
        </w:rPr>
        <w:t xml:space="preserve">fold </w:t>
      </w:r>
      <w:r>
        <w:t xml:space="preserve">3 dengan nilai akurasi terbaik 64,44%. Hasil pengujian oleh ahli bahasa masing-masing pengujian oleh Dendodi, S.Pd menunjukkan nilai akurasi sebesar </w:t>
      </w:r>
      <w:bookmarkStart w:id="302" w:name="_Hlk62799093"/>
      <w:r w:rsidRPr="002C17F1">
        <w:rPr>
          <w:rFonts w:ascii="Liberation Sans" w:hAnsi="Liberation Sans"/>
          <w:color w:val="000000"/>
          <w:lang w:val="en-US"/>
        </w:rPr>
        <w:t>86,86</w:t>
      </w:r>
      <w:r w:rsidRPr="002C17F1">
        <w:rPr>
          <w:rFonts w:ascii="Liberation Sans" w:hAnsi="Liberation Sans"/>
          <w:color w:val="000000"/>
        </w:rPr>
        <w:t xml:space="preserve">% </w:t>
      </w:r>
      <w:bookmarkEnd w:id="302"/>
      <w:r w:rsidRPr="002C17F1">
        <w:rPr>
          <w:rFonts w:ascii="Liberation Sans" w:hAnsi="Liberation Sans"/>
          <w:color w:val="000000"/>
        </w:rPr>
        <w:t xml:space="preserve">dan pengujian oleh M. Sutrisno, ST menunjukkan nilai akurasi sebesar </w:t>
      </w:r>
      <w:bookmarkStart w:id="303" w:name="_Hlk62799118"/>
      <w:r w:rsidRPr="002C17F1">
        <w:rPr>
          <w:rFonts w:ascii="Liberation Sans" w:hAnsi="Liberation Sans"/>
          <w:lang w:val="en-US"/>
        </w:rPr>
        <w:t>87,71</w:t>
      </w:r>
      <w:r w:rsidRPr="002C17F1">
        <w:rPr>
          <w:rFonts w:ascii="Liberation Sans" w:hAnsi="Liberation Sans"/>
        </w:rPr>
        <w:t>%</w:t>
      </w:r>
      <w:bookmarkEnd w:id="303"/>
      <w:r w:rsidRPr="002C17F1">
        <w:rPr>
          <w:rFonts w:ascii="Liberation Sans" w:hAnsi="Liberation Sans"/>
        </w:rPr>
        <w:t xml:space="preserve">. </w:t>
      </w:r>
      <w:r w:rsidRPr="002C17F1">
        <w:rPr>
          <w:rFonts w:ascii="Liberation Sans" w:hAnsi="Liberation Sans" w:hint="eastAsia"/>
        </w:rPr>
        <w:t>H</w:t>
      </w:r>
      <w:r w:rsidRPr="002C17F1">
        <w:rPr>
          <w:rFonts w:ascii="Liberation Sans" w:hAnsi="Liberation Sans"/>
        </w:rPr>
        <w:t>asil pengujian</w:t>
      </w:r>
      <w:r>
        <w:t xml:space="preserve"> ini menunjukkan terjadinya peningkatan nilai akurasi yang dari ahli bahasa terhadap nilai akurasi dari pengujian otomatis.</w:t>
      </w:r>
      <w:r>
        <w:rPr>
          <w:lang w:val="id-ID"/>
        </w:rPr>
        <w:t xml:space="preserve"> Terjadinya peningkatan nilai akurasi ini dikarenakan pengujian oleh ahli bahasa (manusia) memiliki nilai toleransi pemahaman terhadap hasil penerjemahan, berbeda dengan nilai akurasi dari pengujian mesin yang sudah terdekte. </w:t>
      </w:r>
    </w:p>
    <w:p w14:paraId="43AA9E2E" w14:textId="767C143B" w:rsidR="00107C85" w:rsidRDefault="008559A4" w:rsidP="008559A4">
      <w:pPr>
        <w:pStyle w:val="Subtitle"/>
      </w:pPr>
      <w:r>
        <w:rPr>
          <w:lang w:val="id-ID"/>
        </w:rPr>
        <w:t xml:space="preserve">Secara keseluruhan pengujian </w:t>
      </w:r>
      <w:r>
        <w:rPr>
          <w:i/>
          <w:iCs/>
          <w:lang w:val="id-ID"/>
        </w:rPr>
        <w:t>black box</w:t>
      </w:r>
      <w:r>
        <w:rPr>
          <w:lang w:val="id-ID"/>
        </w:rPr>
        <w:t xml:space="preserve"> menunjukkan bahwa aplikasi dapat meng</w:t>
      </w:r>
      <w:r>
        <w:rPr>
          <w:i/>
          <w:iCs/>
          <w:lang w:val="id-ID"/>
        </w:rPr>
        <w:t xml:space="preserve">handle </w:t>
      </w:r>
      <w:r>
        <w:rPr>
          <w:lang w:val="id-ID"/>
        </w:rPr>
        <w:t xml:space="preserve">proses </w:t>
      </w:r>
      <w:r w:rsidRPr="00855D79">
        <w:rPr>
          <w:i/>
          <w:iCs/>
          <w:lang w:val="id-ID"/>
        </w:rPr>
        <w:t>input</w:t>
      </w:r>
      <w:r>
        <w:rPr>
          <w:i/>
          <w:iCs/>
          <w:lang w:val="id-ID"/>
        </w:rPr>
        <w:t xml:space="preserve"> </w:t>
      </w:r>
      <w:r>
        <w:rPr>
          <w:lang w:val="id-ID"/>
        </w:rPr>
        <w:t xml:space="preserve">dan melakukan respon dengan baik pada proses </w:t>
      </w:r>
      <w:r>
        <w:rPr>
          <w:i/>
          <w:iCs/>
          <w:lang w:val="id-ID"/>
        </w:rPr>
        <w:t>login</w:t>
      </w:r>
      <w:r>
        <w:rPr>
          <w:lang w:val="id-ID"/>
        </w:rPr>
        <w:t xml:space="preserve">, </w:t>
      </w:r>
      <w:r>
        <w:rPr>
          <w:i/>
          <w:iCs/>
          <w:lang w:val="id-ID"/>
        </w:rPr>
        <w:t>update</w:t>
      </w:r>
      <w:r>
        <w:rPr>
          <w:lang w:val="id-ID"/>
        </w:rPr>
        <w:t xml:space="preserve"> profil, dan mengirim pesan. Aplikasi dapat memberikan respon peringatan dengan baik ketika </w:t>
      </w:r>
      <w:r>
        <w:rPr>
          <w:i/>
          <w:iCs/>
          <w:lang w:val="id-ID"/>
        </w:rPr>
        <w:t>user</w:t>
      </w:r>
      <w:r>
        <w:rPr>
          <w:lang w:val="id-ID"/>
        </w:rPr>
        <w:t xml:space="preserve"> memberikan </w:t>
      </w:r>
      <w:r>
        <w:rPr>
          <w:i/>
          <w:iCs/>
          <w:lang w:val="id-ID"/>
        </w:rPr>
        <w:t>input</w:t>
      </w:r>
      <w:r>
        <w:rPr>
          <w:lang w:val="id-ID"/>
        </w:rPr>
        <w:t xml:space="preserve"> kosong atapun </w:t>
      </w:r>
      <w:r>
        <w:rPr>
          <w:i/>
          <w:iCs/>
          <w:lang w:val="id-ID"/>
        </w:rPr>
        <w:t>input</w:t>
      </w:r>
      <w:r>
        <w:rPr>
          <w:lang w:val="id-ID"/>
        </w:rPr>
        <w:t xml:space="preserve"> yang tidak valid. Dari pengujian ini juga dapat dilihat jika aplikasi dapat meng</w:t>
      </w:r>
      <w:r>
        <w:rPr>
          <w:i/>
          <w:iCs/>
          <w:lang w:val="id-ID"/>
        </w:rPr>
        <w:t>handle</w:t>
      </w:r>
      <w:r>
        <w:rPr>
          <w:lang w:val="id-ID"/>
        </w:rPr>
        <w:t xml:space="preserve"> pengiriman pesan, pesan berbahasa Melayu Sambas direspon dengan penerjemahan dan pengiriman pesan dalam bahasa Indonesia.</w:t>
      </w:r>
    </w:p>
    <w:p w14:paraId="2E98AFD1" w14:textId="3C90E907" w:rsidR="007E7F76" w:rsidRDefault="007E7F76" w:rsidP="00EC7E1F">
      <w:pPr>
        <w:pStyle w:val="ParagrifIsi"/>
      </w:pPr>
    </w:p>
    <w:p w14:paraId="4E2B1052" w14:textId="651E053C" w:rsidR="007E7F76" w:rsidRDefault="007E7F76" w:rsidP="00EC7E1F">
      <w:pPr>
        <w:pStyle w:val="ParagrifIsi"/>
      </w:pPr>
    </w:p>
    <w:p w14:paraId="79FD7F77" w14:textId="77777777" w:rsidR="007E7F76" w:rsidRDefault="007E7F76" w:rsidP="00EC7E1F">
      <w:pPr>
        <w:pStyle w:val="ParagrifIsi"/>
        <w:sectPr w:rsidR="007E7F76" w:rsidSect="00F932BD">
          <w:pgSz w:w="11909" w:h="16834" w:code="9"/>
          <w:pgMar w:top="1701" w:right="1701" w:bottom="1701" w:left="2268" w:header="1134" w:footer="1134" w:gutter="0"/>
          <w:cols w:space="720"/>
          <w:titlePg/>
        </w:sectPr>
      </w:pPr>
    </w:p>
    <w:p w14:paraId="4BBBBAC5" w14:textId="296C82DF" w:rsidR="007E7F76" w:rsidRDefault="009E3467" w:rsidP="007E7F76">
      <w:pPr>
        <w:pStyle w:val="Heading1"/>
      </w:pPr>
      <w:r>
        <w:rPr>
          <w:caps w:val="0"/>
        </w:rPr>
        <w:lastRenderedPageBreak/>
        <w:br/>
      </w:r>
      <w:bookmarkStart w:id="304" w:name="_Toc62737590"/>
      <w:bookmarkStart w:id="305" w:name="_Toc66975570"/>
      <w:r w:rsidR="00D42179">
        <w:rPr>
          <w:lang w:val="id-ID"/>
        </w:rPr>
        <w:t>PENUTUP</w:t>
      </w:r>
      <w:bookmarkEnd w:id="304"/>
      <w:bookmarkEnd w:id="305"/>
    </w:p>
    <w:p w14:paraId="7EEA40E3" w14:textId="5796D769" w:rsidR="007E7F76" w:rsidRDefault="007E7F76" w:rsidP="007E7F76">
      <w:pPr>
        <w:pStyle w:val="Heading2"/>
        <w:rPr>
          <w:lang w:val="en-US"/>
        </w:rPr>
      </w:pPr>
      <w:bookmarkStart w:id="306" w:name="_Toc62737591"/>
      <w:bookmarkStart w:id="307" w:name="_Toc66975571"/>
      <w:r>
        <w:rPr>
          <w:lang w:val="en-US"/>
        </w:rPr>
        <w:t>Kesimpulan</w:t>
      </w:r>
      <w:bookmarkEnd w:id="306"/>
      <w:bookmarkEnd w:id="307"/>
    </w:p>
    <w:p w14:paraId="5A786A03" w14:textId="77777777" w:rsidR="008559A4" w:rsidRDefault="008559A4" w:rsidP="008559A4">
      <w:r>
        <w:t>Berdasarkan hasil analisis dan pengujian yang dilakukan terhadap mesin penerjemah statistik dan aplikasi yang dibangun, maka dapat ditarik kesimpulan bahwa p</w:t>
      </w:r>
      <w:r w:rsidRPr="006E4FFB">
        <w:t xml:space="preserve">embuatan aplikasi </w:t>
      </w:r>
      <w:r w:rsidRPr="006E4FFB">
        <w:rPr>
          <w:i/>
          <w:iCs/>
        </w:rPr>
        <w:t>chatting</w:t>
      </w:r>
      <w:r w:rsidRPr="006E4FFB">
        <w:t xml:space="preserve"> berbasis android</w:t>
      </w:r>
      <w:r>
        <w:t xml:space="preserve"> yang mengimplementasikan mesin penerjemah statistik Moses Decoder dan aplikasi dapat digunakan sebagai media komunikasi teks sudah berhasil dilakukan. </w:t>
      </w:r>
    </w:p>
    <w:p w14:paraId="343DC4CA" w14:textId="5406443F" w:rsidR="00A25695" w:rsidRPr="00AE1736" w:rsidRDefault="008559A4" w:rsidP="008559A4">
      <w:r w:rsidRPr="00AE1736">
        <w:t xml:space="preserve">Kesimpulan ini berdasarkan keberhasilan dalam pembuatan aplikasi </w:t>
      </w:r>
      <w:r w:rsidRPr="00AE1736">
        <w:rPr>
          <w:i/>
          <w:iCs/>
        </w:rPr>
        <w:t>chatting</w:t>
      </w:r>
      <w:r w:rsidR="00AE1736">
        <w:t xml:space="preserve"> yang mampu </w:t>
      </w:r>
      <w:r w:rsidRPr="00AE1736">
        <w:t>menerjemahkan pesan bahasa Melayu Sambas ke bahasa Indonesia.</w:t>
      </w:r>
      <w:r w:rsidR="006C3D59" w:rsidRPr="00AE1736">
        <w:t xml:space="preserve"> </w:t>
      </w:r>
      <w:r w:rsidR="00AE1736">
        <w:t>Hasil akurasi penerjemahan langsung mesin penerjemah statistik bahasa Melayu Sambas (</w:t>
      </w:r>
      <w:r w:rsidR="00AE1736">
        <w:rPr>
          <w:i/>
          <w:iCs/>
        </w:rPr>
        <w:t>chatting</w:t>
      </w:r>
      <w:r w:rsidR="00AE1736">
        <w:t xml:space="preserve">) ke bahasa Indonesia sebesar 45,72%, dan hasil akurasi penerjemahan dengan perbaikan kata mesin penerjemah statistik bahasa Melayu Sambas (baku) ke bahasa Indonesia sebesar </w:t>
      </w:r>
      <w:r w:rsidR="00AE1736" w:rsidRPr="00AE1736">
        <w:t>54,14%</w:t>
      </w:r>
      <w:r w:rsidR="00AE1736">
        <w:t>. S</w:t>
      </w:r>
      <w:r w:rsidRPr="00AE1736">
        <w:t>edangkan berdasarkan pengujian ahli bahasa</w:t>
      </w:r>
      <w:r w:rsidR="00AE1736">
        <w:t xml:space="preserve"> untuk mesin kedua</w:t>
      </w:r>
      <w:r w:rsidR="002E0690">
        <w:t xml:space="preserve"> (penerjemahan dengan pra proses)</w:t>
      </w:r>
      <w:r w:rsidRPr="00AE1736">
        <w:t xml:space="preserve"> memperoleh nilai persentase akurasi sebesar </w:t>
      </w:r>
      <w:r w:rsidRPr="00AE1736">
        <w:rPr>
          <w:rFonts w:ascii="Liberation Sans" w:hAnsi="Liberation Sans"/>
          <w:color w:val="000000"/>
          <w:lang w:val="en-US"/>
        </w:rPr>
        <w:t>86,86</w:t>
      </w:r>
      <w:r w:rsidRPr="00AE1736">
        <w:rPr>
          <w:rFonts w:ascii="Liberation Sans" w:hAnsi="Liberation Sans"/>
          <w:color w:val="000000"/>
        </w:rPr>
        <w:t xml:space="preserve">% dan </w:t>
      </w:r>
      <w:r w:rsidRPr="00AE1736">
        <w:rPr>
          <w:rFonts w:ascii="Liberation Sans" w:hAnsi="Liberation Sans"/>
          <w:lang w:val="en-US"/>
        </w:rPr>
        <w:t>87,71</w:t>
      </w:r>
      <w:r w:rsidRPr="00AE1736">
        <w:rPr>
          <w:rFonts w:ascii="Liberation Sans" w:hAnsi="Liberation Sans"/>
        </w:rPr>
        <w:t>%.</w:t>
      </w:r>
      <w:r w:rsidR="00AE1736">
        <w:rPr>
          <w:rFonts w:ascii="Liberation Sans" w:hAnsi="Liberation Sans"/>
        </w:rPr>
        <w:t xml:space="preserve"> Hasil pra proses </w:t>
      </w:r>
      <w:r w:rsidR="002E0690">
        <w:rPr>
          <w:rFonts w:ascii="Liberation Sans" w:hAnsi="Liberation Sans"/>
        </w:rPr>
        <w:t xml:space="preserve">HMM </w:t>
      </w:r>
      <w:r w:rsidR="00AE1736">
        <w:rPr>
          <w:rFonts w:ascii="Liberation Sans" w:hAnsi="Liberation Sans"/>
        </w:rPr>
        <w:t xml:space="preserve">tertinggi (skenario pertama) memperoleh rincian </w:t>
      </w:r>
      <w:r w:rsidR="00AE1736">
        <w:t xml:space="preserve">hasil </w:t>
      </w:r>
      <w:r w:rsidR="00AE1736" w:rsidRPr="00374195">
        <w:t xml:space="preserve">sebesar 0,9 untuk nilai </w:t>
      </w:r>
      <w:r w:rsidR="00AE1736" w:rsidRPr="00374195">
        <w:rPr>
          <w:i/>
          <w:iCs/>
        </w:rPr>
        <w:t>accuracy</w:t>
      </w:r>
      <w:r w:rsidR="00AE1736" w:rsidRPr="00374195">
        <w:t xml:space="preserve">, 0,834 untuk nilai </w:t>
      </w:r>
      <w:r w:rsidR="00AE1736" w:rsidRPr="00374195">
        <w:rPr>
          <w:i/>
          <w:iCs/>
        </w:rPr>
        <w:t>precision</w:t>
      </w:r>
      <w:r w:rsidR="00AE1736" w:rsidRPr="00374195">
        <w:t xml:space="preserve">, 0,829 untuk nilai </w:t>
      </w:r>
      <w:r w:rsidR="00AE1736" w:rsidRPr="00374195">
        <w:rPr>
          <w:i/>
          <w:iCs/>
        </w:rPr>
        <w:t>recall</w:t>
      </w:r>
      <w:r w:rsidR="00AE1736" w:rsidRPr="00374195">
        <w:t xml:space="preserve">, dan 0,832 untuk nilai </w:t>
      </w:r>
      <w:r w:rsidR="00AE1736" w:rsidRPr="00374195">
        <w:rPr>
          <w:i/>
          <w:iCs/>
        </w:rPr>
        <w:t>f-measure</w:t>
      </w:r>
      <w:r w:rsidR="00AE1736" w:rsidRPr="00AE1736">
        <w:t>.</w:t>
      </w:r>
    </w:p>
    <w:p w14:paraId="3F522E04" w14:textId="66E5C1F8" w:rsidR="007E7F76" w:rsidRDefault="007E7F76" w:rsidP="007E7F76">
      <w:pPr>
        <w:pStyle w:val="Heading2"/>
        <w:rPr>
          <w:lang w:val="en-US"/>
        </w:rPr>
      </w:pPr>
      <w:bookmarkStart w:id="308" w:name="_Toc62737592"/>
      <w:bookmarkStart w:id="309" w:name="_Toc66975572"/>
      <w:r>
        <w:rPr>
          <w:lang w:val="en-US"/>
        </w:rPr>
        <w:t>Saran</w:t>
      </w:r>
      <w:bookmarkEnd w:id="308"/>
      <w:bookmarkEnd w:id="309"/>
    </w:p>
    <w:p w14:paraId="28C374D9" w14:textId="77777777" w:rsidR="008559A4" w:rsidRDefault="008559A4" w:rsidP="008559A4">
      <w:r>
        <w:t>Adapun beberapa hal yang disarankan dalam pengembangan dari aplikasi atau penelitian ini kedepannya adalah sebagai berikut:</w:t>
      </w:r>
    </w:p>
    <w:p w14:paraId="618F3795" w14:textId="593C98E6" w:rsidR="006C3D59" w:rsidRDefault="006C3D59" w:rsidP="000A45AF">
      <w:pPr>
        <w:pStyle w:val="Subtitle"/>
        <w:numPr>
          <w:ilvl w:val="0"/>
          <w:numId w:val="26"/>
        </w:numPr>
        <w:ind w:left="567" w:hanging="567"/>
      </w:pPr>
      <w:r>
        <w:t>Peningkatan</w:t>
      </w:r>
      <w:r>
        <w:rPr>
          <w:lang w:val="id-ID"/>
        </w:rPr>
        <w:t xml:space="preserve"> kualitas dan</w:t>
      </w:r>
      <w:r>
        <w:t xml:space="preserve"> kuantitas dari korpus </w:t>
      </w:r>
      <w:r w:rsidRPr="00A25695">
        <w:rPr>
          <w:i/>
          <w:iCs/>
        </w:rPr>
        <w:t>tagging</w:t>
      </w:r>
      <w:r>
        <w:t xml:space="preserve"> sehingga dapat melakukan </w:t>
      </w:r>
      <w:r>
        <w:rPr>
          <w:i/>
          <w:iCs/>
        </w:rPr>
        <w:t>preprocessing</w:t>
      </w:r>
      <w:r>
        <w:t xml:space="preserve"> dengan lebih baik</w:t>
      </w:r>
      <w:r w:rsidR="006C135B">
        <w:rPr>
          <w:lang w:val="id-ID"/>
        </w:rPr>
        <w:t xml:space="preserve">, yaitu </w:t>
      </w:r>
      <w:r>
        <w:rPr>
          <w:lang w:val="id-ID"/>
        </w:rPr>
        <w:t xml:space="preserve">mampu </w:t>
      </w:r>
      <w:r w:rsidR="006C135B">
        <w:rPr>
          <w:lang w:val="id-ID"/>
        </w:rPr>
        <w:t xml:space="preserve">memperbaiki lebih banyak variasi teks </w:t>
      </w:r>
      <w:r w:rsidR="006C135B">
        <w:rPr>
          <w:i/>
          <w:iCs/>
          <w:lang w:val="id-ID"/>
        </w:rPr>
        <w:t>chatting</w:t>
      </w:r>
      <w:r>
        <w:t>.</w:t>
      </w:r>
    </w:p>
    <w:p w14:paraId="0D5A1892" w14:textId="49D1FD31" w:rsidR="008559A4" w:rsidRDefault="008559A4" w:rsidP="006C3D59">
      <w:pPr>
        <w:pStyle w:val="Subtitle"/>
        <w:numPr>
          <w:ilvl w:val="0"/>
          <w:numId w:val="26"/>
        </w:numPr>
        <w:ind w:left="567" w:hanging="567"/>
      </w:pPr>
      <w:r>
        <w:t>Peningkatan</w:t>
      </w:r>
      <w:r w:rsidR="006C135B">
        <w:rPr>
          <w:lang w:val="id-ID"/>
        </w:rPr>
        <w:t xml:space="preserve"> kualitas dan</w:t>
      </w:r>
      <w:r>
        <w:t xml:space="preserve"> kuantitas korpus</w:t>
      </w:r>
      <w:r w:rsidR="006C135B">
        <w:rPr>
          <w:lang w:val="id-ID"/>
        </w:rPr>
        <w:t xml:space="preserve"> </w:t>
      </w:r>
      <w:r w:rsidR="006C135B">
        <w:rPr>
          <w:i/>
          <w:iCs/>
          <w:lang w:val="id-ID"/>
        </w:rPr>
        <w:t>training</w:t>
      </w:r>
      <w:r>
        <w:t xml:space="preserve"> </w:t>
      </w:r>
      <w:r w:rsidR="006C135B">
        <w:rPr>
          <w:lang w:val="id-ID"/>
        </w:rPr>
        <w:t>sehingga dapat me</w:t>
      </w:r>
      <w:r>
        <w:t>ningkatkan kualitas akurasi terjemahan mesin penerjemah statistik.</w:t>
      </w:r>
    </w:p>
    <w:p w14:paraId="546D4878" w14:textId="6D25AF0B" w:rsidR="008559A4" w:rsidRDefault="008559A4" w:rsidP="008559A4">
      <w:pPr>
        <w:pStyle w:val="Subtitle"/>
      </w:pPr>
      <w:r>
        <w:t xml:space="preserve">Menambah jenis bahasa yang dapat </w:t>
      </w:r>
      <w:r w:rsidR="006C135B">
        <w:rPr>
          <w:lang w:val="id-ID"/>
        </w:rPr>
        <w:t xml:space="preserve">dilakukan pra proses dan penerjemahan </w:t>
      </w:r>
      <w:r>
        <w:t>sehingga dapat digunakan oleh pengguna bahasa yang lebih beragam.</w:t>
      </w:r>
    </w:p>
    <w:p w14:paraId="7F81FC9B" w14:textId="77777777" w:rsidR="008559A4" w:rsidRDefault="008559A4" w:rsidP="008559A4">
      <w:pPr>
        <w:pStyle w:val="Subtitle"/>
      </w:pPr>
      <w:r>
        <w:lastRenderedPageBreak/>
        <w:t xml:space="preserve">Pengembangan aplikasi sehingga menjadi aplikasi </w:t>
      </w:r>
      <w:r>
        <w:rPr>
          <w:i/>
          <w:iCs/>
        </w:rPr>
        <w:t>chatting</w:t>
      </w:r>
      <w:r>
        <w:t xml:space="preserve"> yang lebih lengkap seperti adanya fitur menarik/menghapus pesan, fitur melihat status pesan, fitur mengirim pesan gambar, fitur mengirim pesan suara, dan lain sebagainya.</w:t>
      </w:r>
    </w:p>
    <w:p w14:paraId="6C7732C9" w14:textId="38C4BE6B" w:rsidR="009451CF" w:rsidRPr="00A25695" w:rsidRDefault="008559A4" w:rsidP="008559A4">
      <w:pPr>
        <w:pStyle w:val="Subtitle"/>
      </w:pPr>
      <w:r>
        <w:t xml:space="preserve">Inovasi seperti penerapan kombinasi </w:t>
      </w:r>
      <w:r>
        <w:rPr>
          <w:i/>
          <w:iCs/>
        </w:rPr>
        <w:t>text-to-speech</w:t>
      </w:r>
      <w:r>
        <w:t xml:space="preserve"> dan mesin penerjemah statistik sehingga dapat mengirim pesan suara yang kemudian diterjemahkan dan mengasilkan pesan suara dengan bahasa yang digunakan penerima pesan.</w:t>
      </w:r>
    </w:p>
    <w:p w14:paraId="5A957FF2" w14:textId="77777777" w:rsidR="007E7F76" w:rsidRDefault="007E7F76" w:rsidP="00EC7E1F">
      <w:pPr>
        <w:pStyle w:val="ParagrifIsi"/>
        <w:sectPr w:rsidR="007E7F76" w:rsidSect="00DE3141">
          <w:pgSz w:w="11909" w:h="16834" w:code="9"/>
          <w:pgMar w:top="1701" w:right="1701" w:bottom="1701" w:left="2268" w:header="1134" w:footer="1134" w:gutter="0"/>
          <w:cols w:space="720"/>
          <w:titlePg/>
        </w:sectPr>
      </w:pPr>
    </w:p>
    <w:p w14:paraId="341CFD52" w14:textId="28934D57" w:rsidR="00AD7D69" w:rsidRPr="00EF3B58" w:rsidRDefault="007E7F76" w:rsidP="00EF3B58">
      <w:pPr>
        <w:pStyle w:val="tmpH1"/>
      </w:pPr>
      <w:bookmarkStart w:id="310" w:name="_Toc62737593"/>
      <w:bookmarkStart w:id="311" w:name="_Toc66975573"/>
      <w:r>
        <w:lastRenderedPageBreak/>
        <w:t>DAFTAR PUSTAKA</w:t>
      </w:r>
      <w:bookmarkEnd w:id="310"/>
      <w:bookmarkEnd w:id="311"/>
    </w:p>
    <w:p w14:paraId="7F889686" w14:textId="67D9EC7F" w:rsidR="00466E56" w:rsidRPr="00466E56" w:rsidRDefault="001C65B1" w:rsidP="00466E56">
      <w:pPr>
        <w:rPr>
          <w:noProof/>
        </w:rPr>
      </w:pPr>
      <w:r>
        <w:fldChar w:fldCharType="begin" w:fldLock="1"/>
      </w:r>
      <w:r>
        <w:instrText xml:space="preserve">ADDIN Mendeley Bibliography CSL_BIBLIOGRAPHY </w:instrText>
      </w:r>
      <w:r>
        <w:fldChar w:fldCharType="separate"/>
      </w:r>
      <w:r w:rsidR="00466E56" w:rsidRPr="00466E56">
        <w:rPr>
          <w:noProof/>
        </w:rPr>
        <w:t xml:space="preserve">Aditya, S. T. (2018) </w:t>
      </w:r>
      <w:r w:rsidR="00466E56" w:rsidRPr="00466E56">
        <w:rPr>
          <w:i/>
          <w:iCs/>
          <w:noProof/>
        </w:rPr>
        <w:t>Rancang Bangun Aplikasi Kampanye Berbasis Crowdsourcing</w:t>
      </w:r>
      <w:r w:rsidR="00466E56" w:rsidRPr="00466E56">
        <w:rPr>
          <w:noProof/>
        </w:rPr>
        <w:t>. Universitas Tanjungpura.</w:t>
      </w:r>
    </w:p>
    <w:p w14:paraId="36038DA3" w14:textId="77777777" w:rsidR="00466E56" w:rsidRPr="00466E56" w:rsidRDefault="00466E56" w:rsidP="00466E56">
      <w:pPr>
        <w:rPr>
          <w:noProof/>
        </w:rPr>
      </w:pPr>
      <w:r w:rsidRPr="00466E56">
        <w:rPr>
          <w:noProof/>
        </w:rPr>
        <w:t xml:space="preserve">Andi Juansyah (2015) ‘Pembangunan Aplikasi Child Tracker Berbasis Assisted – Global Positioning System ( A-GPS ) Dengan Platform Android’, </w:t>
      </w:r>
      <w:r w:rsidRPr="00466E56">
        <w:rPr>
          <w:i/>
          <w:iCs/>
          <w:noProof/>
        </w:rPr>
        <w:t>Jurnal Ilmiah Komputer dan Informatika (KOMPUTA)</w:t>
      </w:r>
      <w:r w:rsidRPr="00466E56">
        <w:rPr>
          <w:noProof/>
        </w:rPr>
        <w:t>, 1(1). Available at: elib.unikom.ac.id/download.php?id=300375.</w:t>
      </w:r>
    </w:p>
    <w:p w14:paraId="415D82E7" w14:textId="77777777" w:rsidR="00466E56" w:rsidRPr="00466E56" w:rsidRDefault="00466E56" w:rsidP="00466E56">
      <w:pPr>
        <w:rPr>
          <w:noProof/>
        </w:rPr>
      </w:pPr>
      <w:r w:rsidRPr="00466E56">
        <w:rPr>
          <w:noProof/>
        </w:rPr>
        <w:t xml:space="preserve">Android Developer (no date) </w:t>
      </w:r>
      <w:r w:rsidRPr="00466E56">
        <w:rPr>
          <w:i/>
          <w:iCs/>
          <w:noProof/>
        </w:rPr>
        <w:t>Mengenal Android Studio</w:t>
      </w:r>
      <w:r w:rsidRPr="00466E56">
        <w:rPr>
          <w:noProof/>
        </w:rPr>
        <w:t xml:space="preserve">, </w:t>
      </w:r>
      <w:r w:rsidRPr="00466E56">
        <w:rPr>
          <w:i/>
          <w:iCs/>
          <w:noProof/>
        </w:rPr>
        <w:t>Android Developer</w:t>
      </w:r>
      <w:r w:rsidRPr="00466E56">
        <w:rPr>
          <w:noProof/>
        </w:rPr>
        <w:t>. Available at: https://developer.android.com/studio/intro/?hl=id (Accessed: 1 October 2019).</w:t>
      </w:r>
    </w:p>
    <w:p w14:paraId="3B73A5D8" w14:textId="77777777" w:rsidR="00466E56" w:rsidRPr="00466E56" w:rsidRDefault="00466E56" w:rsidP="00466E56">
      <w:pPr>
        <w:rPr>
          <w:noProof/>
        </w:rPr>
      </w:pPr>
      <w:r w:rsidRPr="00466E56">
        <w:rPr>
          <w:noProof/>
        </w:rPr>
        <w:t xml:space="preserve">Antinasari, P., Perdana, R. S. and Fauzi, M. A. (2017) ‘Analisis Sentimen Tentang Opini Film Pada Dokumen Berbahasa Indonesia Menggunakan Naive Bayes Dengan Perbaikan Kata Tidak Baku’, </w:t>
      </w:r>
      <w:r w:rsidRPr="00466E56">
        <w:rPr>
          <w:i/>
          <w:iCs/>
          <w:noProof/>
        </w:rPr>
        <w:t>Jurnal Pengembangan Teknologi Informasi dan Ilmu Komputer</w:t>
      </w:r>
      <w:r w:rsidRPr="00466E56">
        <w:rPr>
          <w:noProof/>
        </w:rPr>
        <w:t>, 1(12), pp. 1718–1724.</w:t>
      </w:r>
    </w:p>
    <w:p w14:paraId="5EAE25B6" w14:textId="77777777" w:rsidR="00466E56" w:rsidRPr="00466E56" w:rsidRDefault="00466E56" w:rsidP="00466E56">
      <w:pPr>
        <w:rPr>
          <w:noProof/>
        </w:rPr>
      </w:pPr>
      <w:r w:rsidRPr="00466E56">
        <w:rPr>
          <w:noProof/>
        </w:rPr>
        <w:t xml:space="preserve">Baker, M. (1995) ‘Corpora in Translation Studies’, </w:t>
      </w:r>
      <w:r w:rsidRPr="00466E56">
        <w:rPr>
          <w:i/>
          <w:iCs/>
          <w:noProof/>
        </w:rPr>
        <w:t>Target. International Journal of Translation Studies</w:t>
      </w:r>
      <w:r w:rsidRPr="00466E56">
        <w:rPr>
          <w:noProof/>
        </w:rPr>
        <w:t>, 7(2), pp. 223–243. doi: 10.1075/target.7.2.03bak.</w:t>
      </w:r>
    </w:p>
    <w:p w14:paraId="59E99394" w14:textId="77777777" w:rsidR="00466E56" w:rsidRPr="00466E56" w:rsidRDefault="00466E56" w:rsidP="00466E56">
      <w:pPr>
        <w:rPr>
          <w:noProof/>
        </w:rPr>
      </w:pPr>
      <w:r w:rsidRPr="00466E56">
        <w:rPr>
          <w:noProof/>
        </w:rPr>
        <w:t xml:space="preserve">Cenderamata, R. C. and Sofyan, A. N. (2019) ‘Abreviasi dalam Percakapan Sehari-Hari di Media Sosial: Suatu Kajian Morfologi’, </w:t>
      </w:r>
      <w:r w:rsidRPr="00466E56">
        <w:rPr>
          <w:i/>
          <w:iCs/>
          <w:noProof/>
        </w:rPr>
        <w:t>Metahumaniora</w:t>
      </w:r>
      <w:r w:rsidRPr="00466E56">
        <w:rPr>
          <w:noProof/>
        </w:rPr>
        <w:t>, 4(1). doi: 10.24198/mh.v8i2.20699.</w:t>
      </w:r>
    </w:p>
    <w:p w14:paraId="70CF7426" w14:textId="77777777" w:rsidR="00466E56" w:rsidRPr="00466E56" w:rsidRDefault="00466E56" w:rsidP="00466E56">
      <w:pPr>
        <w:rPr>
          <w:noProof/>
        </w:rPr>
      </w:pPr>
      <w:r w:rsidRPr="00466E56">
        <w:rPr>
          <w:noProof/>
        </w:rPr>
        <w:t>Dharmawan, E., Sujaini, H. and Muhardi, H. (2020) ‘Perbandingan Nilai Akurasi Terhadap Penggunaan Part of Speech Set pada Mesin Penerjemah Statistik Comparison of The Accuracy Value Toward Using Part of Speech Sets on Statistical Machine Translation’, 08(3), pp. 250–256. doi: 10.26418/justin.v8i3.39810.</w:t>
      </w:r>
    </w:p>
    <w:p w14:paraId="61A7B869" w14:textId="77777777" w:rsidR="00466E56" w:rsidRPr="00466E56" w:rsidRDefault="00466E56" w:rsidP="00466E56">
      <w:pPr>
        <w:rPr>
          <w:noProof/>
        </w:rPr>
      </w:pPr>
      <w:r w:rsidRPr="00466E56">
        <w:rPr>
          <w:noProof/>
        </w:rPr>
        <w:t xml:space="preserve">Dharwiyanti, S. and Wahono, R. S. (2003) ‘Pengantar Unified Modeling Language (UML)’, </w:t>
      </w:r>
      <w:r w:rsidRPr="00466E56">
        <w:rPr>
          <w:i/>
          <w:iCs/>
          <w:noProof/>
        </w:rPr>
        <w:t>IlmuKomputer.com</w:t>
      </w:r>
      <w:r w:rsidRPr="00466E56">
        <w:rPr>
          <w:noProof/>
        </w:rPr>
        <w:t>. Available at: http://www.unej.ac.id/pdf/yanti-uml.pdf.</w:t>
      </w:r>
    </w:p>
    <w:p w14:paraId="7A5A6F7B" w14:textId="77777777" w:rsidR="00466E56" w:rsidRPr="00466E56" w:rsidRDefault="00466E56" w:rsidP="00466E56">
      <w:pPr>
        <w:rPr>
          <w:noProof/>
        </w:rPr>
      </w:pPr>
      <w:r w:rsidRPr="00466E56">
        <w:rPr>
          <w:noProof/>
        </w:rPr>
        <w:t xml:space="preserve">Ginting, A. and AZ, N. (2012) ‘PENERJEMAH DUA ARAH BAHASA INDONESIA KE BAHASA DAERAH ( KARO ) MENGGUNAKAN TEKNIK STATISTICAL MACHINE TRANSLATION ( SMT ) SEBAGAI FITUR PADA SITUS WEB UNTUK MENINGKATKAN WEB TRAFFIC’, </w:t>
      </w:r>
      <w:r w:rsidRPr="00466E56">
        <w:rPr>
          <w:i/>
          <w:iCs/>
          <w:noProof/>
        </w:rPr>
        <w:t xml:space="preserve">TELEMATIKA </w:t>
      </w:r>
      <w:r w:rsidRPr="00466E56">
        <w:rPr>
          <w:i/>
          <w:iCs/>
          <w:noProof/>
        </w:rPr>
        <w:lastRenderedPageBreak/>
        <w:t>MKOM Universitas Budi Luhur</w:t>
      </w:r>
      <w:r w:rsidRPr="00466E56">
        <w:rPr>
          <w:noProof/>
        </w:rPr>
        <w:t>, 4(1).</w:t>
      </w:r>
    </w:p>
    <w:p w14:paraId="7A73ABA1" w14:textId="77777777" w:rsidR="00466E56" w:rsidRPr="00466E56" w:rsidRDefault="00466E56" w:rsidP="00466E56">
      <w:pPr>
        <w:rPr>
          <w:noProof/>
        </w:rPr>
      </w:pPr>
      <w:r w:rsidRPr="00466E56">
        <w:rPr>
          <w:noProof/>
        </w:rPr>
        <w:t xml:space="preserve">Hadi, I. (2014) ‘UJI AKURASI MESIN PENERJEMAH STATISTIK (MPS) BAHASA INDONESIA KE BAHASA MELAYU SAMBAS DAN MESIN PENERJEMAH STATISTIK (MPS) BAHASA MELAYU SAMBAS KE BAHASA INDONESIA Ibnu Hadi’, </w:t>
      </w:r>
      <w:r w:rsidRPr="00466E56">
        <w:rPr>
          <w:i/>
          <w:iCs/>
          <w:noProof/>
        </w:rPr>
        <w:t>Jurnal Sistem dan Teknologi Informasi (JUSTIN)</w:t>
      </w:r>
      <w:r w:rsidRPr="00466E56">
        <w:rPr>
          <w:noProof/>
        </w:rPr>
        <w:t>, 2(3).</w:t>
      </w:r>
    </w:p>
    <w:p w14:paraId="428C39B2" w14:textId="77777777" w:rsidR="00466E56" w:rsidRPr="00466E56" w:rsidRDefault="00466E56" w:rsidP="00466E56">
      <w:pPr>
        <w:rPr>
          <w:noProof/>
        </w:rPr>
      </w:pPr>
      <w:r w:rsidRPr="00466E56">
        <w:rPr>
          <w:noProof/>
        </w:rPr>
        <w:t xml:space="preserve">Hardianto, F. and Handaga, B. (2015) </w:t>
      </w:r>
      <w:r w:rsidRPr="00466E56">
        <w:rPr>
          <w:i/>
          <w:iCs/>
          <w:noProof/>
        </w:rPr>
        <w:t>APLIKASI GRUPCHAT DI ANDROID MENGGUNAKAN WEBSOCKET</w:t>
      </w:r>
      <w:r w:rsidRPr="00466E56">
        <w:rPr>
          <w:noProof/>
        </w:rPr>
        <w:t>.</w:t>
      </w:r>
    </w:p>
    <w:p w14:paraId="188E4565" w14:textId="77777777" w:rsidR="00466E56" w:rsidRPr="00466E56" w:rsidRDefault="00466E56" w:rsidP="00466E56">
      <w:pPr>
        <w:rPr>
          <w:noProof/>
        </w:rPr>
      </w:pPr>
      <w:r w:rsidRPr="00466E56">
        <w:rPr>
          <w:noProof/>
        </w:rPr>
        <w:t xml:space="preserve">Hariyanto, B. (2010) ‘ISTILAH-ISTILAH KHUSUS DALAM CHATTING ( Sebuah Analisis Sosiopragmatik )’, </w:t>
      </w:r>
      <w:r w:rsidRPr="00466E56">
        <w:rPr>
          <w:i/>
          <w:iCs/>
          <w:noProof/>
        </w:rPr>
        <w:t>Adabiyyāt: Jurnal Bahasa dan Sastra</w:t>
      </w:r>
      <w:r w:rsidRPr="00466E56">
        <w:rPr>
          <w:noProof/>
        </w:rPr>
        <w:t>, 9(3).</w:t>
      </w:r>
    </w:p>
    <w:p w14:paraId="25090477" w14:textId="77777777" w:rsidR="00466E56" w:rsidRPr="00466E56" w:rsidRDefault="00466E56" w:rsidP="00466E56">
      <w:pPr>
        <w:rPr>
          <w:noProof/>
        </w:rPr>
      </w:pPr>
      <w:r w:rsidRPr="00466E56">
        <w:rPr>
          <w:noProof/>
        </w:rPr>
        <w:t xml:space="preserve">Hidayat, A., Sujaini, H. and Dwinyoto, R. (2015) ‘APLIKASI PENERJEMAH DUA ARAH BAHASA INDONESIA – BAHASA MELAYU SAMBAS BERBASIS WEB DENGAN MENGGUNAKAN DECODER MOSES’, </w:t>
      </w:r>
      <w:r w:rsidRPr="00466E56">
        <w:rPr>
          <w:i/>
          <w:iCs/>
          <w:noProof/>
        </w:rPr>
        <w:t>Jurnal Sistem dan Teknologi Informasi (JUSTIN)</w:t>
      </w:r>
      <w:r w:rsidRPr="00466E56">
        <w:rPr>
          <w:noProof/>
        </w:rPr>
        <w:t>, 3(3).</w:t>
      </w:r>
    </w:p>
    <w:p w14:paraId="65FD1BB9" w14:textId="77777777" w:rsidR="00466E56" w:rsidRPr="00466E56" w:rsidRDefault="00466E56" w:rsidP="00466E56">
      <w:pPr>
        <w:rPr>
          <w:noProof/>
        </w:rPr>
      </w:pPr>
      <w:r w:rsidRPr="00466E56">
        <w:rPr>
          <w:noProof/>
        </w:rPr>
        <w:t xml:space="preserve">Loper, E. and Bird, S. (2002) ‘NLTK: The Natural Language Toolkit’, </w:t>
      </w:r>
      <w:r w:rsidRPr="00466E56">
        <w:rPr>
          <w:i/>
          <w:iCs/>
          <w:noProof/>
        </w:rPr>
        <w:t>Proceedings of the COLING/ACL on Interactive presentation sessions -</w:t>
      </w:r>
      <w:r w:rsidRPr="00466E56">
        <w:rPr>
          <w:noProof/>
        </w:rPr>
        <w:t>. Morristown, NJ, USA: Association for Computational Linguistics, pp. 69–72. doi: 10.3115/1225403.1225421.</w:t>
      </w:r>
    </w:p>
    <w:p w14:paraId="3A1D87E3" w14:textId="77777777" w:rsidR="00466E56" w:rsidRPr="00466E56" w:rsidRDefault="00466E56" w:rsidP="00466E56">
      <w:pPr>
        <w:rPr>
          <w:noProof/>
        </w:rPr>
      </w:pPr>
      <w:r w:rsidRPr="00466E56">
        <w:rPr>
          <w:noProof/>
        </w:rPr>
        <w:t xml:space="preserve">McEnery, T., Xiao, R. and Tono, Y. (2006) </w:t>
      </w:r>
      <w:r w:rsidRPr="00466E56">
        <w:rPr>
          <w:i/>
          <w:iCs/>
          <w:noProof/>
        </w:rPr>
        <w:t>Corpus-based language studies: An advanced resource book</w:t>
      </w:r>
      <w:r w:rsidRPr="00466E56">
        <w:rPr>
          <w:noProof/>
        </w:rPr>
        <w:t xml:space="preserve">, </w:t>
      </w:r>
      <w:r w:rsidRPr="00466E56">
        <w:rPr>
          <w:i/>
          <w:iCs/>
          <w:noProof/>
        </w:rPr>
        <w:t>Language and Literature: International Journal of Stylistics</w:t>
      </w:r>
      <w:r w:rsidRPr="00466E56">
        <w:rPr>
          <w:noProof/>
        </w:rPr>
        <w:t>. Routledge.</w:t>
      </w:r>
    </w:p>
    <w:p w14:paraId="19F2D6B9" w14:textId="77777777" w:rsidR="00466E56" w:rsidRPr="00466E56" w:rsidRDefault="00466E56" w:rsidP="00466E56">
      <w:pPr>
        <w:rPr>
          <w:noProof/>
        </w:rPr>
      </w:pPr>
      <w:r w:rsidRPr="00466E56">
        <w:rPr>
          <w:noProof/>
        </w:rPr>
        <w:t xml:space="preserve">Nugraha, I. G. B. B. and Rizqullah, R. D. (2019) ‘Normalisasi Kata Tidak Baku yang Tidak Disingkat dengan Jarak Perubahan’, </w:t>
      </w:r>
      <w:r w:rsidRPr="00466E56">
        <w:rPr>
          <w:i/>
          <w:iCs/>
          <w:noProof/>
        </w:rPr>
        <w:t>Jurnal Nasional Teknik Elektro dan Teknologi Informasi (JNTETI)</w:t>
      </w:r>
      <w:r w:rsidRPr="00466E56">
        <w:rPr>
          <w:noProof/>
        </w:rPr>
        <w:t>, 8(3), p. 218. doi: 10.22146/jnteti.v8i3.516.</w:t>
      </w:r>
    </w:p>
    <w:p w14:paraId="14244715" w14:textId="77777777" w:rsidR="00466E56" w:rsidRPr="00466E56" w:rsidRDefault="00466E56" w:rsidP="00466E56">
      <w:pPr>
        <w:rPr>
          <w:noProof/>
        </w:rPr>
      </w:pPr>
      <w:r w:rsidRPr="00466E56">
        <w:rPr>
          <w:noProof/>
        </w:rPr>
        <w:t xml:space="preserve">Prasetyo, M. E. B. (2010) ‘Teori Dasar Hidden Markov Model’, </w:t>
      </w:r>
      <w:r w:rsidRPr="00466E56">
        <w:rPr>
          <w:i/>
          <w:iCs/>
          <w:noProof/>
        </w:rPr>
        <w:t>Makalah Sekolah Teknik Elektro dan Informatika ITB</w:t>
      </w:r>
      <w:r w:rsidRPr="00466E56">
        <w:rPr>
          <w:noProof/>
        </w:rPr>
        <w:t>.</w:t>
      </w:r>
    </w:p>
    <w:p w14:paraId="4EC7BC3B" w14:textId="77777777" w:rsidR="00466E56" w:rsidRPr="00466E56" w:rsidRDefault="00466E56" w:rsidP="00466E56">
      <w:pPr>
        <w:rPr>
          <w:noProof/>
        </w:rPr>
      </w:pPr>
      <w:r w:rsidRPr="00466E56">
        <w:rPr>
          <w:noProof/>
        </w:rPr>
        <w:t xml:space="preserve">Pratiwi, N. F., Sujaini, H. and Nyoto, R. D. (2017) ‘Pengembangan Antarmuka Mesin Penerjemah Statistik Multibahasa Berbasis Web’, </w:t>
      </w:r>
      <w:r w:rsidRPr="00466E56">
        <w:rPr>
          <w:i/>
          <w:iCs/>
          <w:noProof/>
        </w:rPr>
        <w:t>Jurnal Sistem dan Teknologi Informasi (JUSTIN)</w:t>
      </w:r>
      <w:r w:rsidRPr="00466E56">
        <w:rPr>
          <w:noProof/>
        </w:rPr>
        <w:t>, 5(1).</w:t>
      </w:r>
    </w:p>
    <w:p w14:paraId="5F8D07D6" w14:textId="77777777" w:rsidR="00466E56" w:rsidRPr="00466E56" w:rsidRDefault="00466E56" w:rsidP="00466E56">
      <w:pPr>
        <w:rPr>
          <w:noProof/>
        </w:rPr>
      </w:pPr>
      <w:r w:rsidRPr="00466E56">
        <w:rPr>
          <w:noProof/>
        </w:rPr>
        <w:t xml:space="preserve">Priansya, S. (2017) ‘Normalisasi Teks Media Sosial Menggunakan Word2vec, Levenshtein Distance, dan Jaro-Winkler Distance’, </w:t>
      </w:r>
      <w:r w:rsidRPr="00466E56">
        <w:rPr>
          <w:i/>
          <w:iCs/>
          <w:noProof/>
        </w:rPr>
        <w:t xml:space="preserve">Institut Teknologi Sepuluh </w:t>
      </w:r>
      <w:r w:rsidRPr="00466E56">
        <w:rPr>
          <w:i/>
          <w:iCs/>
          <w:noProof/>
        </w:rPr>
        <w:lastRenderedPageBreak/>
        <w:t>Nopember</w:t>
      </w:r>
      <w:r w:rsidRPr="00466E56">
        <w:rPr>
          <w:noProof/>
        </w:rPr>
        <w:t>, p. Tugas Akhir-KS141501.</w:t>
      </w:r>
    </w:p>
    <w:p w14:paraId="407285DE" w14:textId="77777777" w:rsidR="00466E56" w:rsidRPr="00466E56" w:rsidRDefault="00466E56" w:rsidP="00466E56">
      <w:pPr>
        <w:rPr>
          <w:noProof/>
        </w:rPr>
      </w:pPr>
      <w:r w:rsidRPr="00466E56">
        <w:rPr>
          <w:noProof/>
        </w:rPr>
        <w:t xml:space="preserve">Putri, L. N. K. rnia (2011) </w:t>
      </w:r>
      <w:r w:rsidRPr="00466E56">
        <w:rPr>
          <w:i/>
          <w:iCs/>
          <w:noProof/>
        </w:rPr>
        <w:t>Analisis Perancangan dan Implementasi Aplikasi Chatting Berbasis Objek</w:t>
      </w:r>
      <w:r w:rsidRPr="00466E56">
        <w:rPr>
          <w:noProof/>
        </w:rPr>
        <w:t>. Uin Sunan Kalijaga.</w:t>
      </w:r>
    </w:p>
    <w:p w14:paraId="0486696C" w14:textId="77777777" w:rsidR="00466E56" w:rsidRPr="00466E56" w:rsidRDefault="00466E56" w:rsidP="00466E56">
      <w:pPr>
        <w:rPr>
          <w:noProof/>
        </w:rPr>
      </w:pPr>
      <w:r w:rsidRPr="00466E56">
        <w:rPr>
          <w:noProof/>
        </w:rPr>
        <w:t xml:space="preserve">Ropianto, M. (2016) ‘Pemahaman Penggunaan Unified Modelling Language’, </w:t>
      </w:r>
      <w:r w:rsidRPr="00466E56">
        <w:rPr>
          <w:i/>
          <w:iCs/>
          <w:noProof/>
        </w:rPr>
        <w:t>Jt-Ibsi</w:t>
      </w:r>
      <w:r w:rsidRPr="00466E56">
        <w:rPr>
          <w:noProof/>
        </w:rPr>
        <w:t>, 1(1).</w:t>
      </w:r>
    </w:p>
    <w:p w14:paraId="33870A8F" w14:textId="77777777" w:rsidR="00466E56" w:rsidRPr="00466E56" w:rsidRDefault="00466E56" w:rsidP="00466E56">
      <w:pPr>
        <w:rPr>
          <w:noProof/>
        </w:rPr>
      </w:pPr>
      <w:r w:rsidRPr="00466E56">
        <w:rPr>
          <w:noProof/>
        </w:rPr>
        <w:t>Sahara, H. (2018) ‘Implementasi Pengamanan Pesan Chatting menggunakan Metode Vigenere Cipher dan Cipher Block Chainning’, 3(2).</w:t>
      </w:r>
    </w:p>
    <w:p w14:paraId="5EACDDE0" w14:textId="77777777" w:rsidR="00466E56" w:rsidRPr="00466E56" w:rsidRDefault="00466E56" w:rsidP="00466E56">
      <w:pPr>
        <w:rPr>
          <w:noProof/>
        </w:rPr>
      </w:pPr>
      <w:r w:rsidRPr="00466E56">
        <w:rPr>
          <w:noProof/>
        </w:rPr>
        <w:t xml:space="preserve">Syaukani, M. (2010) ‘Sistem Penerjemah Inggris-Indonesia Pada Aplikasi Chatting Berbasis Web Menggunakan Pendekatan Aturan’, </w:t>
      </w:r>
      <w:r w:rsidRPr="00466E56">
        <w:rPr>
          <w:i/>
          <w:iCs/>
          <w:noProof/>
        </w:rPr>
        <w:t>TELKOMNIKA (Telecommunication Computing Electronics and Control)</w:t>
      </w:r>
      <w:r w:rsidRPr="00466E56">
        <w:rPr>
          <w:noProof/>
        </w:rPr>
        <w:t>, 8(2). doi: 10.12928/telkomnika.v8i2.616.</w:t>
      </w:r>
    </w:p>
    <w:p w14:paraId="28C8B09F" w14:textId="77777777" w:rsidR="00466E56" w:rsidRPr="00466E56" w:rsidRDefault="00466E56" w:rsidP="00466E56">
      <w:pPr>
        <w:rPr>
          <w:noProof/>
        </w:rPr>
      </w:pPr>
      <w:r w:rsidRPr="00466E56">
        <w:rPr>
          <w:noProof/>
        </w:rPr>
        <w:t xml:space="preserve">Tanuwijaya, H. and Manurung, H. M. (2009) ‘PENERJEMAHAN DOKUMEN INGGRIS-INDONESIA MENGGUNAKAN MESIN PENERJEMAH STATISTIK DENGAN WORD REORDERING DAN PHRASE REORDERING’, </w:t>
      </w:r>
      <w:r w:rsidRPr="00466E56">
        <w:rPr>
          <w:i/>
          <w:iCs/>
          <w:noProof/>
        </w:rPr>
        <w:t>Jurnal Ilmu Komputer dan Informasi</w:t>
      </w:r>
      <w:r w:rsidRPr="00466E56">
        <w:rPr>
          <w:noProof/>
        </w:rPr>
        <w:t>, 2(1).</w:t>
      </w:r>
    </w:p>
    <w:p w14:paraId="362C79DC" w14:textId="77777777" w:rsidR="00466E56" w:rsidRPr="00466E56" w:rsidRDefault="00466E56" w:rsidP="00466E56">
      <w:pPr>
        <w:rPr>
          <w:noProof/>
        </w:rPr>
      </w:pPr>
      <w:r w:rsidRPr="00466E56">
        <w:rPr>
          <w:noProof/>
        </w:rPr>
        <w:t>Utami, D. (2010) ‘Karakteristik penggunaan bahasa pada status Facebook’.</w:t>
      </w:r>
    </w:p>
    <w:p w14:paraId="634BCC4E" w14:textId="77777777" w:rsidR="00466E56" w:rsidRPr="00466E56" w:rsidRDefault="00466E56" w:rsidP="00466E56">
      <w:pPr>
        <w:rPr>
          <w:noProof/>
        </w:rPr>
      </w:pPr>
      <w:r w:rsidRPr="00466E56">
        <w:rPr>
          <w:noProof/>
        </w:rPr>
        <w:t xml:space="preserve">Wahyudinata, T., Sujaini, H. and Nyoto, R. D. (2016) ‘IMPLEMENTASI MESIN PENERJEMAH STATISTIK BERBASIS ANDROID DENGAN MOSES DECODER’, </w:t>
      </w:r>
      <w:r w:rsidRPr="00466E56">
        <w:rPr>
          <w:i/>
          <w:iCs/>
          <w:noProof/>
        </w:rPr>
        <w:t>Jurnal Sistem dan Teknologi Informasi (JUSTIN)</w:t>
      </w:r>
      <w:r w:rsidRPr="00466E56">
        <w:rPr>
          <w:noProof/>
        </w:rPr>
        <w:t>, 3(1).</w:t>
      </w:r>
    </w:p>
    <w:p w14:paraId="6DE9AEF0" w14:textId="77777777" w:rsidR="00466E56" w:rsidRPr="00466E56" w:rsidRDefault="00466E56" w:rsidP="00466E56">
      <w:pPr>
        <w:rPr>
          <w:noProof/>
        </w:rPr>
      </w:pPr>
      <w:r w:rsidRPr="00466E56">
        <w:rPr>
          <w:noProof/>
        </w:rPr>
        <w:t xml:space="preserve">Wicaksono, A. F. and Ayu, P. (2010) ‘HMM Based Part-of-Speech Tagger for Bahasa Indonesia’, in </w:t>
      </w:r>
      <w:r w:rsidRPr="00466E56">
        <w:rPr>
          <w:i/>
          <w:iCs/>
          <w:noProof/>
        </w:rPr>
        <w:t>Prooceedings of 4th International MALINDO (Malay and Indonesian Language) Workshop</w:t>
      </w:r>
      <w:r w:rsidRPr="00466E56">
        <w:rPr>
          <w:noProof/>
        </w:rPr>
        <w:t>.</w:t>
      </w:r>
    </w:p>
    <w:p w14:paraId="38E92EE4" w14:textId="77777777" w:rsidR="00466E56" w:rsidRPr="00466E56" w:rsidRDefault="00466E56" w:rsidP="00466E56">
      <w:pPr>
        <w:rPr>
          <w:noProof/>
        </w:rPr>
      </w:pPr>
      <w:r w:rsidRPr="00466E56">
        <w:rPr>
          <w:noProof/>
        </w:rPr>
        <w:t xml:space="preserve">Wijayanto, B. (2012) </w:t>
      </w:r>
      <w:r w:rsidRPr="00466E56">
        <w:rPr>
          <w:i/>
          <w:iCs/>
          <w:noProof/>
        </w:rPr>
        <w:t>Merancang dan Membangun Aplikasi Chat Messenger Untuk Android</w:t>
      </w:r>
      <w:r w:rsidRPr="00466E56">
        <w:rPr>
          <w:noProof/>
        </w:rPr>
        <w:t xml:space="preserve">, </w:t>
      </w:r>
      <w:r w:rsidRPr="00466E56">
        <w:rPr>
          <w:i/>
          <w:iCs/>
          <w:noProof/>
        </w:rPr>
        <w:t>Jurusan Teknik Informatika STMIK AMIKOM YOGYAKARTA</w:t>
      </w:r>
      <w:r w:rsidRPr="00466E56">
        <w:rPr>
          <w:noProof/>
        </w:rPr>
        <w:t>.</w:t>
      </w:r>
    </w:p>
    <w:p w14:paraId="64B8A47D" w14:textId="77777777" w:rsidR="00466E56" w:rsidRPr="00466E56" w:rsidRDefault="00466E56" w:rsidP="00466E56">
      <w:pPr>
        <w:rPr>
          <w:noProof/>
        </w:rPr>
      </w:pPr>
      <w:r w:rsidRPr="00466E56">
        <w:rPr>
          <w:noProof/>
        </w:rPr>
        <w:t xml:space="preserve">Xiong, J. </w:t>
      </w:r>
      <w:r w:rsidRPr="00466E56">
        <w:rPr>
          <w:i/>
          <w:iCs/>
          <w:noProof/>
        </w:rPr>
        <w:t>et al.</w:t>
      </w:r>
      <w:r w:rsidRPr="00466E56">
        <w:rPr>
          <w:noProof/>
        </w:rPr>
        <w:t xml:space="preserve"> (2015) ‘Extended HMM and Ranking Models for Chinese Spelling Correction’, (October), pp. 133–138. doi: 10.3115/v1/w14-6821.</w:t>
      </w:r>
    </w:p>
    <w:p w14:paraId="7CBE67C8" w14:textId="69D59D79" w:rsidR="007E7F76" w:rsidRDefault="001C65B1" w:rsidP="00D42CC8">
      <w:pPr>
        <w:ind w:left="567" w:hanging="567"/>
      </w:pPr>
      <w:r>
        <w:fldChar w:fldCharType="end"/>
      </w:r>
    </w:p>
    <w:p w14:paraId="3726A077" w14:textId="5FE6CA7F" w:rsidR="007E7F76" w:rsidRDefault="007E7F76" w:rsidP="00EC7E1F">
      <w:pPr>
        <w:pStyle w:val="ParagrifIsi"/>
      </w:pPr>
    </w:p>
    <w:p w14:paraId="6AB9573B" w14:textId="77777777" w:rsidR="007E7F76" w:rsidRDefault="007E7F76" w:rsidP="00E82D02">
      <w:pPr>
        <w:sectPr w:rsidR="007E7F76" w:rsidSect="00DE3141">
          <w:pgSz w:w="11909" w:h="16834" w:code="9"/>
          <w:pgMar w:top="1701" w:right="1701" w:bottom="1701" w:left="2268" w:header="1134" w:footer="1134" w:gutter="0"/>
          <w:cols w:space="720"/>
          <w:titlePg/>
        </w:sectPr>
      </w:pPr>
    </w:p>
    <w:p w14:paraId="33F35F1A" w14:textId="331601F1" w:rsidR="007E7F76" w:rsidRPr="00ED0746" w:rsidRDefault="00A831EA" w:rsidP="00C933A2">
      <w:pPr>
        <w:pStyle w:val="Heading9"/>
        <w:rPr>
          <w:lang w:val="id-ID"/>
        </w:rPr>
      </w:pPr>
      <w:bookmarkStart w:id="312" w:name="_Hlk76365976"/>
      <w:r>
        <w:lastRenderedPageBreak/>
        <w:t>LAMPIRAN A</w:t>
      </w:r>
      <w:r>
        <w:br/>
      </w:r>
      <w:r w:rsidR="00973FA9">
        <w:rPr>
          <w:caps w:val="0"/>
          <w:lang w:val="id-ID"/>
        </w:rPr>
        <w:t xml:space="preserve">Contoh </w:t>
      </w:r>
      <w:r w:rsidR="00973FA9">
        <w:rPr>
          <w:caps w:val="0"/>
        </w:rPr>
        <w:t xml:space="preserve">Korpus </w:t>
      </w:r>
      <w:r w:rsidR="00973FA9" w:rsidRPr="00A831EA">
        <w:rPr>
          <w:i/>
          <w:iCs/>
          <w:caps w:val="0"/>
        </w:rPr>
        <w:t>Tagging</w:t>
      </w:r>
      <w:r w:rsidR="00973FA9">
        <w:rPr>
          <w:caps w:val="0"/>
        </w:rPr>
        <w:t xml:space="preserve"> </w:t>
      </w:r>
      <w:r w:rsidR="007C0E0B">
        <w:rPr>
          <w:caps w:val="0"/>
          <w:lang w:val="id-ID"/>
        </w:rPr>
        <w:t>HMM Skenario 1</w:t>
      </w:r>
    </w:p>
    <w:p w14:paraId="67EADDAC" w14:textId="488DFDF8" w:rsidR="00E138E8" w:rsidRPr="006056C6" w:rsidRDefault="00E138E8" w:rsidP="00E138E8">
      <w:pPr>
        <w:pStyle w:val="Caption"/>
        <w:rPr>
          <w:color w:val="FFFFFF" w:themeColor="background1"/>
          <w:sz w:val="16"/>
          <w:szCs w:val="16"/>
          <w:lang w:val="en-US"/>
        </w:rPr>
      </w:pPr>
      <w:bookmarkStart w:id="313" w:name="_Toc62811915"/>
      <w:bookmarkEnd w:id="312"/>
      <w:r w:rsidRPr="006056C6">
        <w:rPr>
          <w:color w:val="FFFFFF" w:themeColor="background1"/>
          <w:sz w:val="20"/>
          <w:szCs w:val="20"/>
        </w:rPr>
        <w:t xml:space="preserve">Lampiran A </w:t>
      </w:r>
      <w:r w:rsidRPr="006056C6">
        <w:rPr>
          <w:color w:val="FFFFFF" w:themeColor="background1"/>
          <w:sz w:val="20"/>
          <w:szCs w:val="20"/>
        </w:rPr>
        <w:fldChar w:fldCharType="begin"/>
      </w:r>
      <w:r w:rsidRPr="006056C6">
        <w:rPr>
          <w:color w:val="FFFFFF" w:themeColor="background1"/>
          <w:sz w:val="20"/>
          <w:szCs w:val="20"/>
        </w:rPr>
        <w:instrText xml:space="preserve"> SEQ lampiran_a \* ARABIC </w:instrText>
      </w:r>
      <w:r w:rsidRPr="006056C6">
        <w:rPr>
          <w:color w:val="FFFFFF" w:themeColor="background1"/>
          <w:sz w:val="20"/>
          <w:szCs w:val="20"/>
        </w:rPr>
        <w:fldChar w:fldCharType="separate"/>
      </w:r>
      <w:r w:rsidR="002A1381">
        <w:rPr>
          <w:noProof/>
          <w:color w:val="FFFFFF" w:themeColor="background1"/>
          <w:sz w:val="20"/>
          <w:szCs w:val="20"/>
        </w:rPr>
        <w:t>1</w:t>
      </w:r>
      <w:r w:rsidRPr="006056C6">
        <w:rPr>
          <w:color w:val="FFFFFF" w:themeColor="background1"/>
          <w:sz w:val="20"/>
          <w:szCs w:val="20"/>
        </w:rPr>
        <w:fldChar w:fldCharType="end"/>
      </w:r>
      <w:r w:rsidRPr="006056C6">
        <w:rPr>
          <w:color w:val="FFFFFF" w:themeColor="background1"/>
          <w:sz w:val="20"/>
          <w:szCs w:val="20"/>
        </w:rPr>
        <w:t xml:space="preserve"> Contoh Korpus </w:t>
      </w:r>
      <w:r w:rsidRPr="006056C6">
        <w:rPr>
          <w:i/>
          <w:iCs/>
          <w:color w:val="FFFFFF" w:themeColor="background1"/>
          <w:sz w:val="20"/>
          <w:szCs w:val="20"/>
        </w:rPr>
        <w:t>Tagging</w:t>
      </w:r>
      <w:r w:rsidRPr="006056C6">
        <w:rPr>
          <w:color w:val="FFFFFF" w:themeColor="background1"/>
          <w:sz w:val="20"/>
          <w:szCs w:val="20"/>
        </w:rPr>
        <w:t xml:space="preserve"> </w:t>
      </w:r>
      <w:bookmarkEnd w:id="313"/>
    </w:p>
    <w:p w14:paraId="07308D87"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kecamatan/bbb ap/ape bg/bang ./.</w:t>
      </w:r>
    </w:p>
    <w:p w14:paraId="6CB22831"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bwak/bawak lah/bbb sigek/bbb k/ke kantor/bbb bg/bang ./.</w:t>
      </w:r>
    </w:p>
    <w:p w14:paraId="09BCC9D4"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makan/bbb d/di t4/tempat nymn/nyaman wak/bbb ./.</w:t>
      </w:r>
    </w:p>
    <w:p w14:paraId="2A977E64"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an/daan bse/bise pakai/bbb bawa/bbb ./.</w:t>
      </w:r>
    </w:p>
    <w:p w14:paraId="10D89AE6"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mn/mun makan/bbb d/di tmptny/tempatnye kalak/bbb payah/bbb nk/nak balik/bbb bg/bang ./.</w:t>
      </w:r>
    </w:p>
    <w:p w14:paraId="60BB117D"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llu/lalu payh/payah be/bbb ./.</w:t>
      </w:r>
    </w:p>
    <w:p w14:paraId="039AE180"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naik/bbb jx/jak ats/atas mtr/motor be/bbb ./.</w:t>
      </w:r>
    </w:p>
    <w:p w14:paraId="67C98CFE"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kalak/bbb kekanyangan/bbb payah/bbb nk/nak balik/bbb bg/bang ./.</w:t>
      </w:r>
    </w:p>
    <w:p w14:paraId="3A32CD88"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mun/bbb dah/bbb lakk/lakak cek/bbb i/bbb ./.</w:t>
      </w:r>
    </w:p>
    <w:p w14:paraId="4A03AB67"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biak/bbb semunut/bbb bg/bang kurang/bbb akrab/bbb ./.</w:t>
      </w:r>
    </w:p>
    <w:p w14:paraId="09D375D3"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kamek/bbb daan/bbb berani/bbb bg/bang nk/nak simbarangan/bbb ./.</w:t>
      </w:r>
    </w:p>
    <w:p w14:paraId="105BC63E"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tunggu/bbb lok/dolok bg/bang ./.</w:t>
      </w:r>
    </w:p>
    <w:p w14:paraId="2BD100E8"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gmn/gimane hsilnye/hasilnye gus/bbb ./.</w:t>
      </w:r>
    </w:p>
    <w:p w14:paraId="0C1C8998"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didik/bbb bmtr/bemotor dg/dengan sape/bbb ./.</w:t>
      </w:r>
    </w:p>
    <w:p w14:paraId="3DD7405F"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dgn/dengan cwek/cewek nye/bbb didik/bbb wak/bbb ./.</w:t>
      </w:r>
    </w:p>
    <w:p w14:paraId="05CD402D"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cwek/cewek nye/bbb lah/bbb ,/, aku/bbb dgn/dengan joko/bbb tok/bbb ee/bbb ./.</w:t>
      </w:r>
    </w:p>
    <w:p w14:paraId="2E23B2A6"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biak/bbb sambas/bbb cewek/bbb nye/bbb wak/bbb ./.</w:t>
      </w:r>
    </w:p>
    <w:p w14:paraId="2A895BE7" w14:textId="77777777"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barok/bbb kini/bbb maing/bbb tok/bbb ee/bbb ./.</w:t>
      </w:r>
    </w:p>
    <w:p w14:paraId="4B568CB9" w14:textId="77777777" w:rsid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kamek/bbb di/bbb dakat/bbb pintu/bbb masok/bbb tok/bbb ee/bbb ./.</w:t>
      </w:r>
    </w:p>
    <w:p w14:paraId="38FCFEF4" w14:textId="6EFBC236" w:rsidR="00877D23" w:rsidRPr="00E138E8" w:rsidRDefault="00877D23"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mne/mane w/we ,/, aku/bbb d/di blkng/belakang gwang/gawang ./.</w:t>
      </w:r>
    </w:p>
    <w:p w14:paraId="47523DA0" w14:textId="77777777" w:rsidR="00E138E8" w:rsidRPr="00E138E8" w:rsidRDefault="00E138E8"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intah/bbb lah/bbb tok/bbb ee/bbb ari/bbb yo/bbb galap/bbb nak/bbb ujan/bbb wak/bbb ./.</w:t>
      </w:r>
    </w:p>
    <w:p w14:paraId="3913044F" w14:textId="77777777" w:rsidR="00E138E8" w:rsidRPr="00E138E8" w:rsidRDefault="00E138E8"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daan/bbb ,/, ade/bbb di/bbb luar/bbb kalau/bbb ndak/bbb salah/bbb ye/bbb wak/bbb ./.</w:t>
      </w:r>
    </w:p>
    <w:p w14:paraId="299914BB" w14:textId="77777777" w:rsidR="00E138E8" w:rsidRPr="00E138E8" w:rsidRDefault="00E138E8"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ha/bbb isk/isok aku/bbb mnjam/minjam ./.</w:t>
      </w:r>
    </w:p>
    <w:p w14:paraId="70BD0F17" w14:textId="77777777" w:rsidR="00E138E8" w:rsidRPr="00E138E8" w:rsidRDefault="00E138E8"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untkan/untokan maing/bbb dg/dengan urng/urang kantor/bbb ./.</w:t>
      </w:r>
    </w:p>
    <w:p w14:paraId="1FF8D84C" w14:textId="77777777" w:rsidR="00E138E8" w:rsidRPr="00E138E8" w:rsidRDefault="00E138E8" w:rsidP="000A45AF">
      <w:pPr>
        <w:pStyle w:val="ListParagraph"/>
        <w:numPr>
          <w:ilvl w:val="0"/>
          <w:numId w:val="22"/>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E138E8">
        <w:rPr>
          <w:rFonts w:ascii="Courier New" w:eastAsia="Times New Roman" w:hAnsi="Courier New" w:cs="Courier New"/>
          <w:color w:val="000000"/>
          <w:sz w:val="22"/>
          <w:szCs w:val="22"/>
          <w:lang w:eastAsia="id-ID"/>
        </w:rPr>
        <w:t>daan/bbb k/ke tapi/bbb sepatu/bbb mu/bbb kenak/bbb pakai/bbb lah/bbb biak/bbb ./.</w:t>
      </w:r>
    </w:p>
    <w:p w14:paraId="7B193053" w14:textId="69F2978E" w:rsidR="00A310AF" w:rsidRDefault="00A310AF" w:rsidP="00877D23">
      <w:pPr>
        <w:ind w:firstLine="0"/>
        <w:rPr>
          <w:lang w:val="en-US"/>
        </w:rPr>
      </w:pPr>
    </w:p>
    <w:p w14:paraId="159DE3C5" w14:textId="77777777" w:rsidR="0016534C" w:rsidRDefault="0016534C" w:rsidP="00EC7E1F">
      <w:pPr>
        <w:pStyle w:val="ParagrifIsi"/>
        <w:sectPr w:rsidR="0016534C" w:rsidSect="00A831EA">
          <w:footerReference w:type="first" r:id="rId92"/>
          <w:pgSz w:w="11909" w:h="16834" w:code="9"/>
          <w:pgMar w:top="1701" w:right="1701" w:bottom="1701" w:left="2268" w:header="1134" w:footer="1134" w:gutter="0"/>
          <w:pgNumType w:start="1"/>
          <w:cols w:space="720"/>
          <w:titlePg/>
        </w:sectPr>
      </w:pPr>
    </w:p>
    <w:p w14:paraId="6537CCBD" w14:textId="67FF87AD" w:rsidR="0016534C" w:rsidRPr="00ED0746" w:rsidRDefault="0016534C" w:rsidP="0016534C">
      <w:pPr>
        <w:pStyle w:val="Heading9"/>
        <w:rPr>
          <w:lang w:val="id-ID"/>
        </w:rPr>
      </w:pPr>
      <w:r>
        <w:lastRenderedPageBreak/>
        <w:t xml:space="preserve">LAMPIRAN </w:t>
      </w:r>
      <w:r>
        <w:rPr>
          <w:lang w:val="id-ID"/>
        </w:rPr>
        <w:t>B</w:t>
      </w:r>
      <w:r>
        <w:br/>
      </w:r>
      <w:r>
        <w:rPr>
          <w:caps w:val="0"/>
          <w:lang w:val="id-ID"/>
        </w:rPr>
        <w:t xml:space="preserve">Contoh </w:t>
      </w:r>
      <w:r>
        <w:rPr>
          <w:caps w:val="0"/>
        </w:rPr>
        <w:t xml:space="preserve">Korpus </w:t>
      </w:r>
      <w:r w:rsidRPr="00A831EA">
        <w:rPr>
          <w:i/>
          <w:iCs/>
          <w:caps w:val="0"/>
        </w:rPr>
        <w:t>Tagging</w:t>
      </w:r>
      <w:r>
        <w:rPr>
          <w:caps w:val="0"/>
        </w:rPr>
        <w:t xml:space="preserve"> </w:t>
      </w:r>
      <w:r>
        <w:rPr>
          <w:caps w:val="0"/>
          <w:lang w:val="id-ID"/>
        </w:rPr>
        <w:t>HMM Skenario 2</w:t>
      </w:r>
    </w:p>
    <w:p w14:paraId="28B65623" w14:textId="77777777" w:rsidR="0016534C" w:rsidRPr="006056C6" w:rsidRDefault="0016534C" w:rsidP="0016534C">
      <w:pPr>
        <w:pStyle w:val="Caption"/>
        <w:rPr>
          <w:color w:val="FFFFFF" w:themeColor="background1"/>
          <w:sz w:val="16"/>
          <w:szCs w:val="16"/>
          <w:lang w:val="en-US"/>
        </w:rPr>
      </w:pPr>
      <w:r w:rsidRPr="006056C6">
        <w:rPr>
          <w:color w:val="FFFFFF" w:themeColor="background1"/>
          <w:sz w:val="20"/>
          <w:szCs w:val="20"/>
        </w:rPr>
        <w:t xml:space="preserve">Lampiran A </w:t>
      </w:r>
      <w:r w:rsidRPr="006056C6">
        <w:rPr>
          <w:color w:val="FFFFFF" w:themeColor="background1"/>
          <w:sz w:val="20"/>
          <w:szCs w:val="20"/>
        </w:rPr>
        <w:fldChar w:fldCharType="begin"/>
      </w:r>
      <w:r w:rsidRPr="006056C6">
        <w:rPr>
          <w:color w:val="FFFFFF" w:themeColor="background1"/>
          <w:sz w:val="20"/>
          <w:szCs w:val="20"/>
        </w:rPr>
        <w:instrText xml:space="preserve"> SEQ lampiran_a \* ARABIC </w:instrText>
      </w:r>
      <w:r w:rsidRPr="006056C6">
        <w:rPr>
          <w:color w:val="FFFFFF" w:themeColor="background1"/>
          <w:sz w:val="20"/>
          <w:szCs w:val="20"/>
        </w:rPr>
        <w:fldChar w:fldCharType="separate"/>
      </w:r>
      <w:r>
        <w:rPr>
          <w:noProof/>
          <w:color w:val="FFFFFF" w:themeColor="background1"/>
          <w:sz w:val="20"/>
          <w:szCs w:val="20"/>
        </w:rPr>
        <w:t>1</w:t>
      </w:r>
      <w:r w:rsidRPr="006056C6">
        <w:rPr>
          <w:color w:val="FFFFFF" w:themeColor="background1"/>
          <w:sz w:val="20"/>
          <w:szCs w:val="20"/>
        </w:rPr>
        <w:fldChar w:fldCharType="end"/>
      </w:r>
      <w:r w:rsidRPr="006056C6">
        <w:rPr>
          <w:color w:val="FFFFFF" w:themeColor="background1"/>
          <w:sz w:val="20"/>
          <w:szCs w:val="20"/>
        </w:rPr>
        <w:t xml:space="preserve"> Contoh Korpus </w:t>
      </w:r>
      <w:r w:rsidRPr="006056C6">
        <w:rPr>
          <w:i/>
          <w:iCs/>
          <w:color w:val="FFFFFF" w:themeColor="background1"/>
          <w:sz w:val="20"/>
          <w:szCs w:val="20"/>
        </w:rPr>
        <w:t>Tagging</w:t>
      </w:r>
      <w:r w:rsidRPr="006056C6">
        <w:rPr>
          <w:color w:val="FFFFFF" w:themeColor="background1"/>
          <w:sz w:val="20"/>
          <w:szCs w:val="20"/>
        </w:rPr>
        <w:t xml:space="preserve"> </w:t>
      </w:r>
    </w:p>
    <w:p w14:paraId="12E8DE9D"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kecamatan/kecamatan ap/ape bg/bang ./.</w:t>
      </w:r>
    </w:p>
    <w:p w14:paraId="0AB0FAE4"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bwak/bawak lah/lah sigek/sigek k/ke kantor/kantor bg/bang ./.</w:t>
      </w:r>
    </w:p>
    <w:p w14:paraId="4295A5BD"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makan/makan d/di t4/tempat nymn/nyaman wak/wak ./.</w:t>
      </w:r>
    </w:p>
    <w:p w14:paraId="0204243F"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an/daan bse/bise pakai/pakai bawa/bbb ./.</w:t>
      </w:r>
    </w:p>
    <w:p w14:paraId="49B2ECDE" w14:textId="77777777" w:rsid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mn/mun makan/makan d/di tmptny/tempatnye kalak/kalak payah/payah nk/nak balik/balik bg/bang ./.</w:t>
      </w:r>
    </w:p>
    <w:p w14:paraId="187D8B9C" w14:textId="7CFE7A9E"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llu/lalu payh/payah be/be ./.</w:t>
      </w:r>
    </w:p>
    <w:p w14:paraId="3C187089" w14:textId="2361B086"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naik/naik jx/jak ats/atas mtr/motor be/be ./.</w:t>
      </w:r>
    </w:p>
    <w:p w14:paraId="10A2185B"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kalak/bbb kekanyangan/bbb payah/payah nk/nak balik/balik bg/bang ./.</w:t>
      </w:r>
    </w:p>
    <w:p w14:paraId="358D13B5"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mun/bbb dah/dah lakk/lakak cek/cek i/bbb ./.</w:t>
      </w:r>
    </w:p>
    <w:p w14:paraId="0039C686"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biak/bbb semunut/semunut bg/bang kurang/kurang akrab/bbb ./.</w:t>
      </w:r>
    </w:p>
    <w:p w14:paraId="4381A5E5"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kamek/bbb daan/bbb berani/berani bg/bang nk/nak simbarangan/simbarangan ./.</w:t>
      </w:r>
    </w:p>
    <w:p w14:paraId="5FC62A44"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tunggu/tunggu lok/dolok bg/bang ./.</w:t>
      </w:r>
    </w:p>
    <w:p w14:paraId="50506664"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gmn/gimane hsilnye/hasilnye gus/gus ./.</w:t>
      </w:r>
    </w:p>
    <w:p w14:paraId="3774F58D"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didik/didik bmtr/bemotor dg/dengan sape/sape ./.</w:t>
      </w:r>
    </w:p>
    <w:p w14:paraId="1CFCF94B"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dgn/dengan cwek/cewek nye/nye didik/bbb wak/bbb ./.</w:t>
      </w:r>
    </w:p>
    <w:p w14:paraId="2FF46845"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cwek/cewek nye/nye lah/bbb ,/, aku/aku dgn/dengan joko/joko tok/bbb ee/bbb ./.</w:t>
      </w:r>
    </w:p>
    <w:p w14:paraId="4E50F77B"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biak/bbb sambas/bbb cewek/bbb nye/bbb wak/bbb ./.</w:t>
      </w:r>
    </w:p>
    <w:p w14:paraId="1333106A"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barok/bbb kini/bbb maing/bbb tok/bbb ee/bbb ./.</w:t>
      </w:r>
    </w:p>
    <w:p w14:paraId="2909671C"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kamek/bbb di/bbb dakat/bbb pintu/bbb masok/bbb tok/bbb ee/bbb ./.</w:t>
      </w:r>
    </w:p>
    <w:p w14:paraId="68C56447"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mne/mane w/we ,/, aku/aku d/di blkng/belakang gwang/gawang ./.</w:t>
      </w:r>
    </w:p>
    <w:p w14:paraId="77A4E017"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intah/bbb lah/bbb tok/bbb ee/bbb ari/bbb yo/bbb galap/bbb nak/bbb ujan/bbb wak/bbb ./.</w:t>
      </w:r>
    </w:p>
    <w:p w14:paraId="0B35CC91"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daan/bbb ,/, ade/bbb di/bbb luar/bbb kalau/bbb ndak/bbb salah/bbb ye/bbb wak/bbb ./.</w:t>
      </w:r>
    </w:p>
    <w:p w14:paraId="29F5940B"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ha/ha isk/isok aku/aku mnjam/minjam ./.</w:t>
      </w:r>
    </w:p>
    <w:p w14:paraId="4D3D3AC5" w14:textId="77777777" w:rsidR="009A726C" w:rsidRPr="009A726C"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untkan/untokan maing/maing dg/dengan urng/urang kantor/kantor ./.</w:t>
      </w:r>
    </w:p>
    <w:p w14:paraId="30925A31" w14:textId="41046A10" w:rsidR="0016534C" w:rsidRPr="00E138E8" w:rsidRDefault="009A726C" w:rsidP="009A726C">
      <w:pPr>
        <w:pStyle w:val="ListParagraph"/>
        <w:numPr>
          <w:ilvl w:val="0"/>
          <w:numId w:val="35"/>
        </w:numPr>
        <w:shd w:val="clear" w:color="auto" w:fill="FFFFFF"/>
        <w:spacing w:line="276" w:lineRule="auto"/>
        <w:ind w:left="567" w:hanging="709"/>
        <w:jc w:val="left"/>
        <w:rPr>
          <w:rFonts w:ascii="Courier New" w:eastAsia="Times New Roman" w:hAnsi="Courier New" w:cs="Courier New"/>
          <w:color w:val="000000"/>
          <w:sz w:val="22"/>
          <w:szCs w:val="22"/>
          <w:lang w:eastAsia="id-ID"/>
        </w:rPr>
      </w:pPr>
      <w:r w:rsidRPr="009A726C">
        <w:rPr>
          <w:rFonts w:ascii="Courier New" w:eastAsia="Times New Roman" w:hAnsi="Courier New" w:cs="Courier New"/>
          <w:color w:val="000000"/>
          <w:sz w:val="22"/>
          <w:szCs w:val="22"/>
          <w:lang w:eastAsia="id-ID"/>
        </w:rPr>
        <w:t>daan/daan k/ke tapi/tapi sepatu/bbb mu/bbb kenak/bbb pakai/bbb lah/bbb biak/bbb ./.</w:t>
      </w:r>
    </w:p>
    <w:p w14:paraId="799AD7F3" w14:textId="77777777" w:rsidR="0016534C" w:rsidRDefault="0016534C" w:rsidP="0016534C">
      <w:pPr>
        <w:ind w:firstLine="0"/>
        <w:rPr>
          <w:lang w:val="en-US"/>
        </w:rPr>
      </w:pPr>
    </w:p>
    <w:p w14:paraId="445B706D" w14:textId="77777777" w:rsidR="0016534C" w:rsidRPr="00A831EA" w:rsidRDefault="0016534C" w:rsidP="00EC7E1F">
      <w:pPr>
        <w:pStyle w:val="ParagrifIsi"/>
      </w:pPr>
    </w:p>
    <w:p w14:paraId="02F4D5DA" w14:textId="77777777" w:rsidR="0016534C" w:rsidRDefault="0016534C" w:rsidP="00EC7E1F">
      <w:pPr>
        <w:pStyle w:val="ParagrifIsi"/>
      </w:pPr>
    </w:p>
    <w:p w14:paraId="076B3104" w14:textId="77777777" w:rsidR="00A831EA" w:rsidRDefault="00A831EA" w:rsidP="00C933A2">
      <w:pPr>
        <w:pStyle w:val="Heading9"/>
        <w:sectPr w:rsidR="00A831EA" w:rsidSect="00A831EA">
          <w:footerReference w:type="first" r:id="rId93"/>
          <w:pgSz w:w="11909" w:h="16834" w:code="9"/>
          <w:pgMar w:top="1701" w:right="1701" w:bottom="1701" w:left="2268" w:header="1134" w:footer="1134" w:gutter="0"/>
          <w:pgNumType w:start="1"/>
          <w:cols w:space="720"/>
          <w:titlePg/>
        </w:sectPr>
      </w:pPr>
    </w:p>
    <w:p w14:paraId="4940DEDD" w14:textId="3268B9CF" w:rsidR="00E138E8" w:rsidRDefault="00A831EA" w:rsidP="00C933A2">
      <w:pPr>
        <w:pStyle w:val="Heading9"/>
      </w:pPr>
      <w:r>
        <w:lastRenderedPageBreak/>
        <w:t xml:space="preserve">LAMPIRAN </w:t>
      </w:r>
      <w:r w:rsidR="0016534C">
        <w:rPr>
          <w:lang w:val="id-ID"/>
        </w:rPr>
        <w:t>C</w:t>
      </w:r>
      <w:r>
        <w:br/>
      </w:r>
      <w:bookmarkStart w:id="314" w:name="_Hlk62806668"/>
      <w:r w:rsidR="00973FA9">
        <w:rPr>
          <w:caps w:val="0"/>
        </w:rPr>
        <w:t xml:space="preserve">Contoh Korpus Paralel Bahasa Indonesia </w:t>
      </w:r>
      <w:r w:rsidR="00C42127">
        <w:sym w:font="Symbol" w:char="F02D"/>
      </w:r>
      <w:r w:rsidR="00973FA9">
        <w:rPr>
          <w:caps w:val="0"/>
        </w:rPr>
        <w:t xml:space="preserve"> Bahasa Melayu Sambas</w:t>
      </w:r>
      <w:bookmarkEnd w:id="314"/>
    </w:p>
    <w:p w14:paraId="6010844A" w14:textId="430064D8" w:rsidR="00E138E8" w:rsidRPr="00C933A2" w:rsidRDefault="00C933A2" w:rsidP="00C933A2">
      <w:pPr>
        <w:pStyle w:val="Caption"/>
        <w:rPr>
          <w:sz w:val="16"/>
          <w:szCs w:val="16"/>
        </w:rPr>
      </w:pPr>
      <w:bookmarkStart w:id="315" w:name="_Toc62811858"/>
      <w:r w:rsidRPr="00C933A2">
        <w:rPr>
          <w:color w:val="FFFFFF" w:themeColor="background1"/>
          <w:sz w:val="16"/>
          <w:szCs w:val="16"/>
        </w:rPr>
        <w:t xml:space="preserve">LAMPIRAN B </w:t>
      </w:r>
      <w:r w:rsidRPr="00C933A2">
        <w:rPr>
          <w:color w:val="FFFFFF" w:themeColor="background1"/>
          <w:sz w:val="16"/>
          <w:szCs w:val="16"/>
        </w:rPr>
        <w:fldChar w:fldCharType="begin"/>
      </w:r>
      <w:r w:rsidRPr="00C933A2">
        <w:rPr>
          <w:color w:val="FFFFFF" w:themeColor="background1"/>
          <w:sz w:val="16"/>
          <w:szCs w:val="16"/>
        </w:rPr>
        <w:instrText xml:space="preserve"> SEQ LAMPIRAN_B \* ARABIC </w:instrText>
      </w:r>
      <w:r w:rsidRPr="00C933A2">
        <w:rPr>
          <w:color w:val="FFFFFF" w:themeColor="background1"/>
          <w:sz w:val="16"/>
          <w:szCs w:val="16"/>
        </w:rPr>
        <w:fldChar w:fldCharType="separate"/>
      </w:r>
      <w:r w:rsidR="002A1381">
        <w:rPr>
          <w:noProof/>
          <w:color w:val="FFFFFF" w:themeColor="background1"/>
          <w:sz w:val="16"/>
          <w:szCs w:val="16"/>
        </w:rPr>
        <w:t>1</w:t>
      </w:r>
      <w:r w:rsidRPr="00C933A2">
        <w:rPr>
          <w:color w:val="FFFFFF" w:themeColor="background1"/>
          <w:sz w:val="16"/>
          <w:szCs w:val="16"/>
        </w:rPr>
        <w:fldChar w:fldCharType="end"/>
      </w:r>
      <w:r w:rsidRPr="00C933A2">
        <w:rPr>
          <w:color w:val="FFFFFF" w:themeColor="background1"/>
          <w:sz w:val="16"/>
          <w:szCs w:val="16"/>
        </w:rPr>
        <w:t xml:space="preserve"> </w:t>
      </w:r>
      <w:r w:rsidRPr="00C933A2">
        <w:rPr>
          <w:caps/>
          <w:color w:val="FFFFFF" w:themeColor="background1"/>
          <w:sz w:val="16"/>
          <w:szCs w:val="16"/>
        </w:rPr>
        <w:t xml:space="preserve">Contoh Korpus Paralel Bahasa Indonesia </w:t>
      </w:r>
      <w:r w:rsidRPr="00C933A2">
        <w:rPr>
          <w:caps/>
          <w:color w:val="FFFFFF" w:themeColor="background1"/>
          <w:sz w:val="16"/>
          <w:szCs w:val="16"/>
        </w:rPr>
        <w:sym w:font="Symbol" w:char="F02D"/>
      </w:r>
      <w:r w:rsidRPr="00C933A2">
        <w:rPr>
          <w:caps/>
          <w:color w:val="FFFFFF" w:themeColor="background1"/>
          <w:sz w:val="16"/>
          <w:szCs w:val="16"/>
        </w:rPr>
        <w:t xml:space="preserve"> Bahasa Melayu Sambas</w:t>
      </w:r>
      <w:bookmarkEnd w:id="315"/>
    </w:p>
    <w:tbl>
      <w:tblPr>
        <w:tblStyle w:val="TableGrid"/>
        <w:tblW w:w="0" w:type="auto"/>
        <w:tblInd w:w="-147" w:type="dxa"/>
        <w:tblLook w:val="04A0" w:firstRow="1" w:lastRow="0" w:firstColumn="1" w:lastColumn="0" w:noHBand="0" w:noVBand="1"/>
      </w:tblPr>
      <w:tblGrid>
        <w:gridCol w:w="4038"/>
        <w:gridCol w:w="4039"/>
      </w:tblGrid>
      <w:tr w:rsidR="00C42127" w14:paraId="6B469D3D" w14:textId="77777777" w:rsidTr="00C42127">
        <w:tc>
          <w:tcPr>
            <w:tcW w:w="4038" w:type="dxa"/>
          </w:tcPr>
          <w:p w14:paraId="6E005D18" w14:textId="1D41D720" w:rsidR="00C42127" w:rsidRPr="00C42127" w:rsidRDefault="00C42127" w:rsidP="00C42127">
            <w:pPr>
              <w:ind w:firstLine="0"/>
              <w:jc w:val="center"/>
              <w:rPr>
                <w:b/>
                <w:bCs/>
              </w:rPr>
            </w:pPr>
            <w:r>
              <w:rPr>
                <w:b/>
                <w:bCs/>
              </w:rPr>
              <w:t>Bahasa Indonesia</w:t>
            </w:r>
          </w:p>
        </w:tc>
        <w:tc>
          <w:tcPr>
            <w:tcW w:w="4039" w:type="dxa"/>
          </w:tcPr>
          <w:p w14:paraId="1F005842" w14:textId="0A548FD3" w:rsidR="00C42127" w:rsidRPr="00C42127" w:rsidRDefault="00C42127" w:rsidP="00C42127">
            <w:pPr>
              <w:ind w:firstLine="0"/>
              <w:jc w:val="center"/>
              <w:rPr>
                <w:b/>
                <w:bCs/>
              </w:rPr>
            </w:pPr>
            <w:r>
              <w:rPr>
                <w:b/>
                <w:bCs/>
              </w:rPr>
              <w:t>Bahasa Melayu Sambas</w:t>
            </w:r>
          </w:p>
        </w:tc>
      </w:tr>
      <w:tr w:rsidR="00C42127" w14:paraId="1A1C0DEB" w14:textId="77777777" w:rsidTr="00C42127">
        <w:tc>
          <w:tcPr>
            <w:tcW w:w="4038" w:type="dxa"/>
          </w:tcPr>
          <w:p w14:paraId="0F0B0F05" w14:textId="07C4D224" w:rsidR="00C42127" w:rsidRDefault="00C42127" w:rsidP="00C42127">
            <w:pPr>
              <w:spacing w:line="276" w:lineRule="auto"/>
              <w:ind w:firstLine="0"/>
            </w:pPr>
            <w:r w:rsidRPr="00C42127">
              <w:t>bawak lah sigek ke kantor bang</w:t>
            </w:r>
          </w:p>
        </w:tc>
        <w:tc>
          <w:tcPr>
            <w:tcW w:w="4039" w:type="dxa"/>
          </w:tcPr>
          <w:p w14:paraId="364BEEFC" w14:textId="43C36FF8" w:rsidR="00C42127" w:rsidRDefault="004956D0" w:rsidP="00C42127">
            <w:pPr>
              <w:spacing w:line="276" w:lineRule="auto"/>
              <w:ind w:firstLine="0"/>
            </w:pPr>
            <w:r w:rsidRPr="004956D0">
              <w:t>bawalah satu ke kantor bang</w:t>
            </w:r>
          </w:p>
        </w:tc>
      </w:tr>
      <w:tr w:rsidR="00C42127" w14:paraId="75B515BB" w14:textId="77777777" w:rsidTr="00C42127">
        <w:tc>
          <w:tcPr>
            <w:tcW w:w="4038" w:type="dxa"/>
          </w:tcPr>
          <w:p w14:paraId="414EB814" w14:textId="66E8EE4C" w:rsidR="00C42127" w:rsidRDefault="00C42127" w:rsidP="00C42127">
            <w:pPr>
              <w:spacing w:line="276" w:lineRule="auto"/>
              <w:ind w:firstLine="0"/>
            </w:pPr>
            <w:r w:rsidRPr="00C42127">
              <w:t>mun makan di tempatnye kalak payah nak balik bang</w:t>
            </w:r>
          </w:p>
        </w:tc>
        <w:tc>
          <w:tcPr>
            <w:tcW w:w="4039" w:type="dxa"/>
          </w:tcPr>
          <w:p w14:paraId="03F8AA97" w14:textId="286BE7F9" w:rsidR="00C42127" w:rsidRDefault="004956D0" w:rsidP="00C42127">
            <w:pPr>
              <w:spacing w:line="276" w:lineRule="auto"/>
              <w:ind w:firstLine="0"/>
            </w:pPr>
            <w:r w:rsidRPr="004956D0">
              <w:t>kalau makan di tempatnya nanti susah mau pulang bang</w:t>
            </w:r>
          </w:p>
        </w:tc>
      </w:tr>
      <w:tr w:rsidR="00C42127" w14:paraId="0CED4DAB" w14:textId="77777777" w:rsidTr="00C42127">
        <w:tc>
          <w:tcPr>
            <w:tcW w:w="4038" w:type="dxa"/>
          </w:tcPr>
          <w:p w14:paraId="5AFE9DCF" w14:textId="77CC3CB8" w:rsidR="00C42127" w:rsidRPr="00C42127" w:rsidRDefault="00C42127" w:rsidP="00C42127">
            <w:pPr>
              <w:spacing w:line="276" w:lineRule="auto"/>
              <w:ind w:firstLine="0"/>
            </w:pPr>
            <w:r w:rsidRPr="00C42127">
              <w:t>kalak kekanyangan payah nak balik bang</w:t>
            </w:r>
          </w:p>
        </w:tc>
        <w:tc>
          <w:tcPr>
            <w:tcW w:w="4039" w:type="dxa"/>
          </w:tcPr>
          <w:p w14:paraId="74F8EEC7" w14:textId="519214C3" w:rsidR="00C42127" w:rsidRDefault="004956D0" w:rsidP="00C42127">
            <w:pPr>
              <w:spacing w:line="276" w:lineRule="auto"/>
              <w:ind w:firstLine="0"/>
            </w:pPr>
            <w:r w:rsidRPr="004956D0">
              <w:t>nanti kekenyangan susah mau pulang bang</w:t>
            </w:r>
          </w:p>
        </w:tc>
      </w:tr>
      <w:tr w:rsidR="00C42127" w14:paraId="74DD69D0" w14:textId="77777777" w:rsidTr="00C42127">
        <w:tc>
          <w:tcPr>
            <w:tcW w:w="4038" w:type="dxa"/>
          </w:tcPr>
          <w:p w14:paraId="73F63164" w14:textId="20BE910E" w:rsidR="00C42127" w:rsidRPr="00C42127" w:rsidRDefault="00C42127" w:rsidP="00C42127">
            <w:pPr>
              <w:spacing w:line="276" w:lineRule="auto"/>
              <w:ind w:firstLine="0"/>
            </w:pPr>
            <w:r w:rsidRPr="00C42127">
              <w:t>kamek daan berani bang nak simbarangan</w:t>
            </w:r>
          </w:p>
        </w:tc>
        <w:tc>
          <w:tcPr>
            <w:tcW w:w="4039" w:type="dxa"/>
          </w:tcPr>
          <w:p w14:paraId="46D1ACC2" w14:textId="64613C9D" w:rsidR="00C42127" w:rsidRDefault="004956D0" w:rsidP="00C42127">
            <w:pPr>
              <w:spacing w:line="276" w:lineRule="auto"/>
              <w:ind w:firstLine="0"/>
            </w:pPr>
            <w:r w:rsidRPr="004956D0">
              <w:t>kami tidak berani mau sembarangan bang</w:t>
            </w:r>
          </w:p>
        </w:tc>
      </w:tr>
      <w:tr w:rsidR="00C42127" w14:paraId="28561239" w14:textId="77777777" w:rsidTr="00C42127">
        <w:tc>
          <w:tcPr>
            <w:tcW w:w="4038" w:type="dxa"/>
          </w:tcPr>
          <w:p w14:paraId="7CDCC7BF" w14:textId="46A2564F" w:rsidR="00C42127" w:rsidRPr="00C42127" w:rsidRDefault="00C42127" w:rsidP="00C42127">
            <w:pPr>
              <w:spacing w:line="276" w:lineRule="auto"/>
              <w:ind w:firstLine="0"/>
            </w:pPr>
            <w:r w:rsidRPr="00C42127">
              <w:t>kau balom nak ke pontianak ke</w:t>
            </w:r>
          </w:p>
        </w:tc>
        <w:tc>
          <w:tcPr>
            <w:tcW w:w="4039" w:type="dxa"/>
          </w:tcPr>
          <w:p w14:paraId="3CE7EC03" w14:textId="7AE45AC4" w:rsidR="00C42127" w:rsidRDefault="004956D0" w:rsidP="00C42127">
            <w:pPr>
              <w:spacing w:line="276" w:lineRule="auto"/>
              <w:ind w:firstLine="0"/>
            </w:pPr>
            <w:r w:rsidRPr="004956D0">
              <w:t>kamu belum mau ke pontianak</w:t>
            </w:r>
          </w:p>
        </w:tc>
      </w:tr>
      <w:tr w:rsidR="00C42127" w14:paraId="0CFA0622" w14:textId="77777777" w:rsidTr="00C42127">
        <w:tc>
          <w:tcPr>
            <w:tcW w:w="4038" w:type="dxa"/>
          </w:tcPr>
          <w:p w14:paraId="1162B9D0" w14:textId="6107F859" w:rsidR="00C42127" w:rsidRPr="00C42127" w:rsidRDefault="004956D0" w:rsidP="00C42127">
            <w:pPr>
              <w:spacing w:line="276" w:lineRule="auto"/>
              <w:ind w:firstLine="0"/>
            </w:pPr>
            <w:r w:rsidRPr="004956D0">
              <w:t>eh indok aku madahkan ye , gerogi aku mun kau nonton</w:t>
            </w:r>
          </w:p>
        </w:tc>
        <w:tc>
          <w:tcPr>
            <w:tcW w:w="4039" w:type="dxa"/>
          </w:tcPr>
          <w:p w14:paraId="137F129E" w14:textId="209BF480" w:rsidR="00C42127" w:rsidRDefault="004956D0" w:rsidP="00C42127">
            <w:pPr>
              <w:spacing w:line="276" w:lineRule="auto"/>
              <w:ind w:firstLine="0"/>
            </w:pPr>
            <w:r w:rsidRPr="004956D0">
              <w:t>eh tidak mau aku mengatakan itu , grogi aku kalau kamu tonton</w:t>
            </w:r>
          </w:p>
        </w:tc>
      </w:tr>
      <w:tr w:rsidR="00C42127" w14:paraId="181F59E7" w14:textId="77777777" w:rsidTr="00C42127">
        <w:tc>
          <w:tcPr>
            <w:tcW w:w="4038" w:type="dxa"/>
          </w:tcPr>
          <w:p w14:paraId="25774994" w14:textId="7BB365E2" w:rsidR="00C42127" w:rsidRPr="00C42127" w:rsidRDefault="00590B37" w:rsidP="00C42127">
            <w:pPr>
              <w:spacing w:line="276" w:lineRule="auto"/>
              <w:ind w:firstLine="0"/>
            </w:pPr>
            <w:r w:rsidRPr="00590B37">
              <w:t>tunggu lok aku nanyak biak agek kamek tadek nak ngantar surat</w:t>
            </w:r>
          </w:p>
        </w:tc>
        <w:tc>
          <w:tcPr>
            <w:tcW w:w="4039" w:type="dxa"/>
          </w:tcPr>
          <w:p w14:paraId="6C4E6FAE" w14:textId="2B8226D8" w:rsidR="00C42127" w:rsidRDefault="00590B37" w:rsidP="00C42127">
            <w:pPr>
              <w:spacing w:line="276" w:lineRule="auto"/>
              <w:ind w:firstLine="0"/>
            </w:pPr>
            <w:r w:rsidRPr="00590B37">
              <w:t>tunggu dulu aku tanya mereka lagi kami tadi mau mengantar surat</w:t>
            </w:r>
          </w:p>
        </w:tc>
      </w:tr>
      <w:tr w:rsidR="00C42127" w14:paraId="2F4D2A17" w14:textId="77777777" w:rsidTr="00C42127">
        <w:tc>
          <w:tcPr>
            <w:tcW w:w="4038" w:type="dxa"/>
          </w:tcPr>
          <w:p w14:paraId="0E31F6A9" w14:textId="60B9972C" w:rsidR="00C42127" w:rsidRPr="00C42127" w:rsidRDefault="004956D0" w:rsidP="00C42127">
            <w:pPr>
              <w:spacing w:line="276" w:lineRule="auto"/>
              <w:ind w:firstLine="0"/>
            </w:pPr>
            <w:r w:rsidRPr="004956D0">
              <w:t>nak nanyak direk hujan ke digaling boss</w:t>
            </w:r>
          </w:p>
        </w:tc>
        <w:tc>
          <w:tcPr>
            <w:tcW w:w="4039" w:type="dxa"/>
          </w:tcPr>
          <w:p w14:paraId="2DD068B1" w14:textId="01A58A54" w:rsidR="00C42127" w:rsidRDefault="004956D0" w:rsidP="00C42127">
            <w:pPr>
              <w:spacing w:line="276" w:lineRule="auto"/>
              <w:ind w:firstLine="0"/>
            </w:pPr>
            <w:r w:rsidRPr="004956D0">
              <w:t>ingin bertanya dengan kamu apakah hujan di galing boss</w:t>
            </w:r>
          </w:p>
        </w:tc>
      </w:tr>
      <w:tr w:rsidR="00C42127" w14:paraId="7A7BA81C" w14:textId="77777777" w:rsidTr="00C42127">
        <w:tc>
          <w:tcPr>
            <w:tcW w:w="4038" w:type="dxa"/>
          </w:tcPr>
          <w:p w14:paraId="3C2CD527" w14:textId="4147F128" w:rsidR="00C42127" w:rsidRPr="00C42127" w:rsidRDefault="004956D0" w:rsidP="00C42127">
            <w:pPr>
              <w:spacing w:line="276" w:lineRule="auto"/>
              <w:ind w:firstLine="0"/>
            </w:pPr>
            <w:r w:rsidRPr="004956D0">
              <w:t>ape kabar kau tok e wak , lamak daan jumpe kite</w:t>
            </w:r>
          </w:p>
        </w:tc>
        <w:tc>
          <w:tcPr>
            <w:tcW w:w="4039" w:type="dxa"/>
          </w:tcPr>
          <w:p w14:paraId="1EFA1170" w14:textId="0C5DFDED" w:rsidR="00C42127" w:rsidRDefault="004956D0" w:rsidP="00C42127">
            <w:pPr>
              <w:spacing w:line="276" w:lineRule="auto"/>
              <w:ind w:firstLine="0"/>
            </w:pPr>
            <w:r>
              <w:t>a</w:t>
            </w:r>
            <w:r w:rsidRPr="004956D0">
              <w:t>pa kabar kamu sekarang ini wak , lama tidak bertemu kita</w:t>
            </w:r>
          </w:p>
        </w:tc>
      </w:tr>
      <w:tr w:rsidR="004956D0" w14:paraId="2E625D9A" w14:textId="77777777" w:rsidTr="00C42127">
        <w:tc>
          <w:tcPr>
            <w:tcW w:w="4038" w:type="dxa"/>
          </w:tcPr>
          <w:p w14:paraId="2F656A4B" w14:textId="17539E7E" w:rsidR="004956D0" w:rsidRPr="00C42127" w:rsidRDefault="004956D0" w:rsidP="004956D0">
            <w:pPr>
              <w:spacing w:line="276" w:lineRule="auto"/>
              <w:ind w:firstLine="0"/>
            </w:pPr>
            <w:r w:rsidRPr="004956D0">
              <w:t>kite jumpe di simpang sepakat ajak kalak malam</w:t>
            </w:r>
          </w:p>
        </w:tc>
        <w:tc>
          <w:tcPr>
            <w:tcW w:w="4039" w:type="dxa"/>
          </w:tcPr>
          <w:p w14:paraId="60AB8035" w14:textId="4BCC85F7" w:rsidR="004956D0" w:rsidRDefault="004956D0" w:rsidP="004956D0">
            <w:pPr>
              <w:spacing w:line="276" w:lineRule="auto"/>
              <w:ind w:firstLine="0"/>
            </w:pPr>
            <w:r w:rsidRPr="004956D0">
              <w:t>kita bertemu di simpang sepakat saja nanti malam</w:t>
            </w:r>
          </w:p>
        </w:tc>
      </w:tr>
      <w:tr w:rsidR="00C42127" w14:paraId="16BB6864" w14:textId="77777777" w:rsidTr="00C42127">
        <w:tc>
          <w:tcPr>
            <w:tcW w:w="4038" w:type="dxa"/>
          </w:tcPr>
          <w:p w14:paraId="461D3173" w14:textId="69A47D49" w:rsidR="00C42127" w:rsidRPr="00C42127" w:rsidRDefault="00590B37" w:rsidP="00C42127">
            <w:pPr>
              <w:spacing w:line="276" w:lineRule="auto"/>
              <w:ind w:firstLine="0"/>
            </w:pPr>
            <w:r w:rsidRPr="00590B37">
              <w:t>bukan gie yang di maksud ibu be ade kayak kuesioner nye gie</w:t>
            </w:r>
          </w:p>
        </w:tc>
        <w:tc>
          <w:tcPr>
            <w:tcW w:w="4039" w:type="dxa"/>
          </w:tcPr>
          <w:p w14:paraId="68FEEC48" w14:textId="6BB7B67C" w:rsidR="00C42127" w:rsidRDefault="00590B37" w:rsidP="00C42127">
            <w:pPr>
              <w:spacing w:line="276" w:lineRule="auto"/>
              <w:ind w:firstLine="0"/>
            </w:pPr>
            <w:r w:rsidRPr="00590B37">
              <w:t>bukan begitu yang dimaksud ibu tuh ada seperti kuesionernya begitu</w:t>
            </w:r>
          </w:p>
        </w:tc>
      </w:tr>
      <w:tr w:rsidR="00C42127" w14:paraId="1CE87716" w14:textId="77777777" w:rsidTr="00C42127">
        <w:tc>
          <w:tcPr>
            <w:tcW w:w="4038" w:type="dxa"/>
          </w:tcPr>
          <w:p w14:paraId="3E0852EA" w14:textId="7831D44B" w:rsidR="00C42127" w:rsidRPr="00C42127" w:rsidRDefault="004956D0" w:rsidP="00C42127">
            <w:pPr>
              <w:spacing w:line="276" w:lineRule="auto"/>
              <w:ind w:firstLine="0"/>
            </w:pPr>
            <w:r w:rsidRPr="004956D0">
              <w:t>daan sih jak barok tadek datang nye tapi takut layok sih</w:t>
            </w:r>
          </w:p>
        </w:tc>
        <w:tc>
          <w:tcPr>
            <w:tcW w:w="4039" w:type="dxa"/>
          </w:tcPr>
          <w:p w14:paraId="6061A449" w14:textId="483EE112" w:rsidR="00C42127" w:rsidRDefault="00590B37" w:rsidP="00C42127">
            <w:pPr>
              <w:spacing w:line="276" w:lineRule="auto"/>
              <w:ind w:firstLine="0"/>
            </w:pPr>
            <w:r w:rsidRPr="00590B37">
              <w:t>tidak sih hanya baru tadi datang nya tapi takut layu sih</w:t>
            </w:r>
          </w:p>
        </w:tc>
      </w:tr>
      <w:tr w:rsidR="00C42127" w14:paraId="716D15A2" w14:textId="77777777" w:rsidTr="00C42127">
        <w:tc>
          <w:tcPr>
            <w:tcW w:w="4038" w:type="dxa"/>
          </w:tcPr>
          <w:p w14:paraId="514212CC" w14:textId="4A5C7401" w:rsidR="00C42127" w:rsidRPr="00C42127" w:rsidRDefault="004956D0" w:rsidP="00C42127">
            <w:pPr>
              <w:spacing w:line="276" w:lineRule="auto"/>
              <w:ind w:firstLine="0"/>
            </w:pPr>
            <w:r w:rsidRPr="004956D0">
              <w:t>daan ngape ngape sih , atorannye aku nak minjam laptop mu bentar</w:t>
            </w:r>
          </w:p>
        </w:tc>
        <w:tc>
          <w:tcPr>
            <w:tcW w:w="4039" w:type="dxa"/>
          </w:tcPr>
          <w:p w14:paraId="6ED80CB9" w14:textId="111A18C2" w:rsidR="00C42127" w:rsidRDefault="00590B37" w:rsidP="00C42127">
            <w:pPr>
              <w:spacing w:line="276" w:lineRule="auto"/>
              <w:ind w:firstLine="0"/>
            </w:pPr>
            <w:r w:rsidRPr="00590B37">
              <w:t>tidak kenapa-kenapa , sebenarnya saya mau pinjam laptop kamu sebentar</w:t>
            </w:r>
          </w:p>
        </w:tc>
      </w:tr>
      <w:tr w:rsidR="00C42127" w14:paraId="25CBCE27" w14:textId="77777777" w:rsidTr="00C42127">
        <w:tc>
          <w:tcPr>
            <w:tcW w:w="4038" w:type="dxa"/>
          </w:tcPr>
          <w:p w14:paraId="6B6C9305" w14:textId="12B0352D" w:rsidR="00C42127" w:rsidRPr="00C42127" w:rsidRDefault="00590B37" w:rsidP="00C42127">
            <w:pPr>
              <w:spacing w:line="276" w:lineRule="auto"/>
              <w:ind w:firstLine="0"/>
            </w:pPr>
            <w:r w:rsidRPr="00590B37">
              <w:t>mane nunggu kau lamak gilak wik barok nak bejalan</w:t>
            </w:r>
          </w:p>
        </w:tc>
        <w:tc>
          <w:tcPr>
            <w:tcW w:w="4039" w:type="dxa"/>
          </w:tcPr>
          <w:p w14:paraId="3F511CD4" w14:textId="4D7803CB" w:rsidR="00C42127" w:rsidRDefault="00590B37" w:rsidP="00C42127">
            <w:pPr>
              <w:spacing w:line="276" w:lineRule="auto"/>
              <w:ind w:firstLine="0"/>
            </w:pPr>
            <w:r w:rsidRPr="00590B37">
              <w:t xml:space="preserve">manalah menunggu kamu </w:t>
            </w:r>
            <w:r>
              <w:t>terlalu lama</w:t>
            </w:r>
            <w:r w:rsidRPr="00590B37">
              <w:t xml:space="preserve"> wik baru mau jalan-jalan</w:t>
            </w:r>
          </w:p>
        </w:tc>
      </w:tr>
      <w:tr w:rsidR="00C42127" w14:paraId="76486E89" w14:textId="77777777" w:rsidTr="00C42127">
        <w:tc>
          <w:tcPr>
            <w:tcW w:w="4038" w:type="dxa"/>
          </w:tcPr>
          <w:p w14:paraId="66760A2F" w14:textId="078692E2" w:rsidR="00C42127" w:rsidRPr="00C42127" w:rsidRDefault="00590B37" w:rsidP="004956D0">
            <w:pPr>
              <w:tabs>
                <w:tab w:val="left" w:pos="1335"/>
              </w:tabs>
              <w:spacing w:line="276" w:lineRule="auto"/>
              <w:ind w:firstLine="0"/>
            </w:pPr>
            <w:r w:rsidRPr="00590B37">
              <w:t>untong rumah di sitok dah daan agek di masokek tikus</w:t>
            </w:r>
          </w:p>
        </w:tc>
        <w:tc>
          <w:tcPr>
            <w:tcW w:w="4039" w:type="dxa"/>
          </w:tcPr>
          <w:p w14:paraId="59719AB1" w14:textId="29B1BB86" w:rsidR="00C42127" w:rsidRDefault="00590B37" w:rsidP="00C42127">
            <w:pPr>
              <w:spacing w:line="276" w:lineRule="auto"/>
              <w:ind w:firstLine="0"/>
            </w:pPr>
            <w:r w:rsidRPr="00590B37">
              <w:t>beruntung rumah di sini sudah tidak lagi dimasuki tikus</w:t>
            </w:r>
          </w:p>
        </w:tc>
      </w:tr>
      <w:tr w:rsidR="00D86AAA" w14:paraId="75D6B376" w14:textId="77777777" w:rsidTr="00C42127">
        <w:tc>
          <w:tcPr>
            <w:tcW w:w="4038" w:type="dxa"/>
          </w:tcPr>
          <w:p w14:paraId="6BC2F792" w14:textId="17842247" w:rsidR="00D86AAA" w:rsidRPr="00590B37" w:rsidRDefault="00D86AAA" w:rsidP="004956D0">
            <w:pPr>
              <w:tabs>
                <w:tab w:val="left" w:pos="1335"/>
              </w:tabs>
              <w:spacing w:line="276" w:lineRule="auto"/>
              <w:ind w:firstLine="0"/>
            </w:pPr>
            <w:r w:rsidRPr="00D86AAA">
              <w:t>tadek aku dah nak pagi kau lamak balasnya ke asrama agek aku</w:t>
            </w:r>
          </w:p>
        </w:tc>
        <w:tc>
          <w:tcPr>
            <w:tcW w:w="4039" w:type="dxa"/>
          </w:tcPr>
          <w:p w14:paraId="31A08337" w14:textId="15F54455" w:rsidR="00D86AAA" w:rsidRPr="00590B37" w:rsidRDefault="00D86AAA" w:rsidP="00C42127">
            <w:pPr>
              <w:spacing w:line="276" w:lineRule="auto"/>
              <w:ind w:firstLine="0"/>
            </w:pPr>
            <w:r w:rsidRPr="00D86AAA">
              <w:t>tadi aku sudah mau pergi kamu lama balasnya ke asrama lagi aku</w:t>
            </w:r>
          </w:p>
        </w:tc>
      </w:tr>
      <w:tr w:rsidR="00D86AAA" w14:paraId="513C6946" w14:textId="77777777" w:rsidTr="00C42127">
        <w:tc>
          <w:tcPr>
            <w:tcW w:w="4038" w:type="dxa"/>
          </w:tcPr>
          <w:p w14:paraId="7A764CEB" w14:textId="417FE6C4" w:rsidR="00D86AAA" w:rsidRPr="00590B37" w:rsidRDefault="00D86AAA" w:rsidP="004956D0">
            <w:pPr>
              <w:tabs>
                <w:tab w:val="left" w:pos="1335"/>
              </w:tabs>
              <w:spacing w:line="276" w:lineRule="auto"/>
              <w:ind w:firstLine="0"/>
            </w:pPr>
            <w:r w:rsidRPr="00D86AAA">
              <w:t>mun memang maok malam itok yang bise</w:t>
            </w:r>
          </w:p>
        </w:tc>
        <w:tc>
          <w:tcPr>
            <w:tcW w:w="4039" w:type="dxa"/>
          </w:tcPr>
          <w:p w14:paraId="2771BBBF" w14:textId="5A8262EE" w:rsidR="00D86AAA" w:rsidRPr="00590B37" w:rsidRDefault="00C933A2" w:rsidP="00C42127">
            <w:pPr>
              <w:spacing w:line="276" w:lineRule="auto"/>
              <w:ind w:firstLine="0"/>
            </w:pPr>
            <w:r>
              <w:t>Kalau memang mau malam ini yang bisa</w:t>
            </w:r>
          </w:p>
        </w:tc>
      </w:tr>
    </w:tbl>
    <w:p w14:paraId="39E9C6F3" w14:textId="58821A37" w:rsidR="007E7F76" w:rsidRPr="00A831EA" w:rsidRDefault="007E7F76" w:rsidP="00A831EA">
      <w:pPr>
        <w:ind w:left="567" w:firstLine="0"/>
      </w:pPr>
    </w:p>
    <w:p w14:paraId="123483D4" w14:textId="76B613EC" w:rsidR="007E7F76" w:rsidRDefault="007E7F76" w:rsidP="00EC7E1F">
      <w:pPr>
        <w:pStyle w:val="ParagrifIsi"/>
      </w:pPr>
    </w:p>
    <w:p w14:paraId="73E890D4" w14:textId="77777777" w:rsidR="00C933A2" w:rsidRDefault="00C933A2" w:rsidP="00C933A2">
      <w:pPr>
        <w:pStyle w:val="Heading9"/>
        <w:sectPr w:rsidR="00C933A2" w:rsidSect="00A831EA">
          <w:footerReference w:type="first" r:id="rId94"/>
          <w:pgSz w:w="11909" w:h="16834" w:code="9"/>
          <w:pgMar w:top="1701" w:right="1701" w:bottom="1701" w:left="2268" w:header="1134" w:footer="1134" w:gutter="0"/>
          <w:pgNumType w:start="1"/>
          <w:cols w:space="720"/>
          <w:titlePg/>
        </w:sectPr>
      </w:pPr>
    </w:p>
    <w:p w14:paraId="42272D69" w14:textId="7104BAEA" w:rsidR="00C933A2" w:rsidRDefault="00C933A2" w:rsidP="00C933A2">
      <w:pPr>
        <w:pStyle w:val="Heading9"/>
      </w:pPr>
      <w:r>
        <w:lastRenderedPageBreak/>
        <w:t xml:space="preserve">LAMPIRAN </w:t>
      </w:r>
      <w:r w:rsidR="0016534C">
        <w:rPr>
          <w:lang w:val="id-ID"/>
        </w:rPr>
        <w:t>D</w:t>
      </w:r>
      <w:r>
        <w:br/>
      </w:r>
      <w:r w:rsidRPr="00AA1D7D">
        <w:rPr>
          <w:i/>
          <w:iCs/>
          <w:caps w:val="0"/>
        </w:rPr>
        <w:t>Service</w:t>
      </w:r>
      <w:r>
        <w:rPr>
          <w:caps w:val="0"/>
        </w:rPr>
        <w:t xml:space="preserve"> Penerjemah</w:t>
      </w:r>
      <w:r>
        <w:t xml:space="preserve"> PHP</w:t>
      </w:r>
    </w:p>
    <w:p w14:paraId="6F32EA63" w14:textId="21734E04" w:rsidR="00C933A2" w:rsidRPr="0086193F" w:rsidRDefault="0086193F" w:rsidP="0086193F">
      <w:pPr>
        <w:pStyle w:val="Caption"/>
        <w:spacing w:line="240" w:lineRule="auto"/>
        <w:rPr>
          <w:color w:val="FFFFFF" w:themeColor="background1"/>
        </w:rPr>
      </w:pPr>
      <w:bookmarkStart w:id="316" w:name="_Toc62811955"/>
      <w:r w:rsidRPr="0086193F">
        <w:rPr>
          <w:color w:val="FFFFFF" w:themeColor="background1"/>
        </w:rPr>
        <w:t xml:space="preserve">LAMPIRAN C </w:t>
      </w:r>
      <w:r w:rsidRPr="0086193F">
        <w:rPr>
          <w:color w:val="FFFFFF" w:themeColor="background1"/>
        </w:rPr>
        <w:fldChar w:fldCharType="begin"/>
      </w:r>
      <w:r w:rsidRPr="009B6C8D">
        <w:rPr>
          <w:color w:val="FFFFFF" w:themeColor="background1"/>
        </w:rPr>
        <w:instrText xml:space="preserve"> SEQ LAMPIRAN_C \* ARABIC </w:instrText>
      </w:r>
      <w:r w:rsidRPr="0086193F">
        <w:rPr>
          <w:color w:val="FFFFFF" w:themeColor="background1"/>
        </w:rPr>
        <w:fldChar w:fldCharType="separate"/>
      </w:r>
      <w:r w:rsidR="002A1381">
        <w:rPr>
          <w:noProof/>
          <w:color w:val="FFFFFF" w:themeColor="background1"/>
        </w:rPr>
        <w:t>1</w:t>
      </w:r>
      <w:r w:rsidRPr="0086193F">
        <w:rPr>
          <w:color w:val="FFFFFF" w:themeColor="background1"/>
        </w:rPr>
        <w:fldChar w:fldCharType="end"/>
      </w:r>
      <w:r w:rsidRPr="0086193F">
        <w:rPr>
          <w:color w:val="FFFFFF" w:themeColor="background1"/>
        </w:rPr>
        <w:t xml:space="preserve"> </w:t>
      </w:r>
      <w:r w:rsidRPr="0086193F">
        <w:rPr>
          <w:i/>
          <w:iCs/>
          <w:caps/>
          <w:color w:val="FFFFFF" w:themeColor="background1"/>
        </w:rPr>
        <w:t>Service</w:t>
      </w:r>
      <w:r w:rsidRPr="0086193F">
        <w:rPr>
          <w:caps/>
          <w:color w:val="FFFFFF" w:themeColor="background1"/>
        </w:rPr>
        <w:t xml:space="preserve"> Penerjemah</w:t>
      </w:r>
      <w:r w:rsidRPr="0086193F">
        <w:rPr>
          <w:color w:val="FFFFFF" w:themeColor="background1"/>
        </w:rPr>
        <w:t xml:space="preserve"> PHP</w:t>
      </w:r>
      <w:bookmarkEnd w:id="316"/>
    </w:p>
    <w:p w14:paraId="54C41296" w14:textId="3581B966" w:rsidR="00AA1D7D" w:rsidRDefault="00973FA9" w:rsidP="00AA1D7D">
      <w:pPr>
        <w:pStyle w:val="lampirannormal"/>
      </w:pPr>
      <w:r>
        <w:t xml:space="preserve">Pada </w:t>
      </w:r>
      <w:r w:rsidRPr="00AA1D7D">
        <w:rPr>
          <w:i/>
          <w:iCs/>
        </w:rPr>
        <w:t>service</w:t>
      </w:r>
      <w:r>
        <w:t xml:space="preserve"> penerjemah yang dibangun melakukan </w:t>
      </w:r>
      <w:r>
        <w:rPr>
          <w:i/>
          <w:iCs/>
        </w:rPr>
        <w:t>request</w:t>
      </w:r>
      <w:r>
        <w:t xml:space="preserve"> ke mesin </w:t>
      </w:r>
      <w:r w:rsidR="008876D5">
        <w:t>HMM</w:t>
      </w:r>
      <w:r w:rsidR="00AA1D7D">
        <w:t xml:space="preserve"> dan mesin penerjemah statistik Moses Decoder. Beberapa bagian dari </w:t>
      </w:r>
      <w:r w:rsidR="00AA1D7D" w:rsidRPr="00AA1D7D">
        <w:rPr>
          <w:i/>
          <w:iCs/>
        </w:rPr>
        <w:t>service</w:t>
      </w:r>
      <w:r w:rsidR="00AA1D7D">
        <w:t xml:space="preserve"> php yang dibangun antara lain :</w:t>
      </w:r>
    </w:p>
    <w:p w14:paraId="46A1FEF9" w14:textId="4555CCAE" w:rsidR="00AA1D7D" w:rsidRDefault="00AA1D7D" w:rsidP="00AA1D7D">
      <w:pPr>
        <w:pStyle w:val="lampirannumbering"/>
      </w:pPr>
      <w:r>
        <w:t xml:space="preserve">File </w:t>
      </w:r>
      <w:r w:rsidRPr="00AA1D7D">
        <w:rPr>
          <w:b/>
          <w:bCs/>
        </w:rPr>
        <w:t>token_tanda_baca.php</w:t>
      </w:r>
      <w:r>
        <w:rPr>
          <w:b/>
          <w:bCs/>
        </w:rPr>
        <w:t xml:space="preserve"> </w:t>
      </w:r>
      <w:r>
        <w:t xml:space="preserve">yang berfungsi untuk menangani pesan yang memiliki karakter spasi, titik, koma, tanda tanya, maupun </w:t>
      </w:r>
      <w:r>
        <w:rPr>
          <w:i/>
          <w:iCs/>
        </w:rPr>
        <w:t>enter</w:t>
      </w:r>
      <w:r>
        <w:t xml:space="preserve"> yang berlebihan pada pesan</w:t>
      </w:r>
    </w:p>
    <w:p w14:paraId="2FE28C22" w14:textId="77777777" w:rsidR="00296599" w:rsidRPr="00296599" w:rsidRDefault="00296599" w:rsidP="0086193F">
      <w:pPr>
        <w:pStyle w:val="kodingan"/>
        <w:ind w:left="-142"/>
        <w:rPr>
          <w:color w:val="000000"/>
          <w:shd w:val="clear" w:color="auto" w:fill="FEFCF5"/>
        </w:rPr>
      </w:pPr>
      <w:r w:rsidRPr="00296599">
        <w:t>&lt;?php</w:t>
      </w:r>
    </w:p>
    <w:p w14:paraId="2126AF3F"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function</w:t>
      </w:r>
      <w:r w:rsidRPr="00296599">
        <w:rPr>
          <w:rFonts w:ascii="Courier New" w:eastAsia="Times New Roman" w:hAnsi="Courier New" w:cs="Courier New"/>
          <w:color w:val="000000"/>
          <w:sz w:val="20"/>
          <w:szCs w:val="20"/>
          <w:shd w:val="clear" w:color="auto" w:fill="FEFCF5"/>
          <w:lang w:eastAsia="id-ID"/>
        </w:rPr>
        <w:t xml:space="preserve"> pisahTB</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641DD4E2"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677CC980"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394B26D1"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131CE84F"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5708E402"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p>
    <w:p w14:paraId="0B1FFB3E"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"\\n"</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 \\n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64F63D2F"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"\\n"</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"\\n &amp;&amp;ent&amp;&amp; \\n"</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55960EBD"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bersihkanTB</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78C03A41"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p>
    <w:p w14:paraId="0187C867"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tambahEnter</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511FC366"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return</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4A9811CC"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46EF9A12"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p>
    <w:p w14:paraId="70F69202"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function</w:t>
      </w:r>
      <w:r w:rsidRPr="00296599">
        <w:rPr>
          <w:rFonts w:ascii="Courier New" w:eastAsia="Times New Roman" w:hAnsi="Courier New" w:cs="Courier New"/>
          <w:color w:val="000000"/>
          <w:sz w:val="20"/>
          <w:szCs w:val="20"/>
          <w:shd w:val="clear" w:color="auto" w:fill="FEFCF5"/>
          <w:lang w:eastAsia="id-ID"/>
        </w:rPr>
        <w:t xml:space="preserve"> gabungTB</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3E4C3F07"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0E1AC364"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33C6909F"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63A6ED90"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15F4AA4C"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return</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6635D82F"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3AB37437"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p>
    <w:p w14:paraId="117E4676"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function</w:t>
      </w:r>
      <w:r w:rsidRPr="00296599">
        <w:rPr>
          <w:rFonts w:ascii="Courier New" w:eastAsia="Times New Roman" w:hAnsi="Courier New" w:cs="Courier New"/>
          <w:color w:val="000000"/>
          <w:sz w:val="20"/>
          <w:szCs w:val="20"/>
          <w:shd w:val="clear" w:color="auto" w:fill="FEFCF5"/>
          <w:lang w:eastAsia="id-ID"/>
        </w:rPr>
        <w:t xml:space="preserve"> bersihkanTB</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3461E699"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while</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b/>
          <w:bCs/>
          <w:color w:val="0000FF"/>
          <w:sz w:val="20"/>
          <w:szCs w:val="20"/>
          <w:shd w:val="clear" w:color="auto" w:fill="FEFCF5"/>
          <w:lang w:eastAsia="id-ID"/>
        </w:rPr>
        <w:t>strpos</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strpos</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strpos</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strpos</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strpos</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p>
    <w:p w14:paraId="2AD84B3C"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46CAF37F"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72EC198A"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669CAB22"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235E15B0"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6B72CEB6"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2E710ACA"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while</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b/>
          <w:bCs/>
          <w:color w:val="0000FF"/>
          <w:sz w:val="20"/>
          <w:szCs w:val="20"/>
          <w:shd w:val="clear" w:color="auto" w:fill="FEFCF5"/>
          <w:lang w:eastAsia="id-ID"/>
        </w:rPr>
        <w:t>strpos</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'\\n \\n'</w:t>
      </w:r>
      <w:r w:rsidRPr="00296599">
        <w:rPr>
          <w:rFonts w:ascii="Courier New" w:eastAsia="Times New Roman" w:hAnsi="Courier New" w:cs="Courier New"/>
          <w:color w:val="8000FF"/>
          <w:sz w:val="20"/>
          <w:szCs w:val="20"/>
          <w:shd w:val="clear" w:color="auto" w:fill="FEFCF5"/>
          <w:lang w:eastAsia="id-ID"/>
        </w:rPr>
        <w:t>)){</w:t>
      </w:r>
    </w:p>
    <w:p w14:paraId="41B7A5CC"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"\\n \\n"</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"\\n"</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3D6068B6"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369DF3A5"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return</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6498DF80"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57C3142E"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p>
    <w:p w14:paraId="71EA0B04"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function</w:t>
      </w:r>
      <w:r w:rsidRPr="00296599">
        <w:rPr>
          <w:rFonts w:ascii="Courier New" w:eastAsia="Times New Roman" w:hAnsi="Courier New" w:cs="Courier New"/>
          <w:color w:val="000000"/>
          <w:sz w:val="20"/>
          <w:szCs w:val="20"/>
          <w:shd w:val="clear" w:color="auto" w:fill="FEFCF5"/>
          <w:lang w:eastAsia="id-ID"/>
        </w:rPr>
        <w:t xml:space="preserve"> tambahEnter</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3AB57E48"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 \\n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5FBA644D"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 \\n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0CA6B724"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lastRenderedPageBreak/>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 \\n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72CC9965"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"\\n \\n"</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"\\n &amp;&amp;ent&amp;&amp; \\n"</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2E25B62C"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return</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77CA80D6"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2EBD7D31"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p>
    <w:p w14:paraId="3678868F"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function</w:t>
      </w:r>
      <w:r w:rsidRPr="00296599">
        <w:rPr>
          <w:rFonts w:ascii="Courier New" w:eastAsia="Times New Roman" w:hAnsi="Courier New" w:cs="Courier New"/>
          <w:color w:val="000000"/>
          <w:sz w:val="20"/>
          <w:szCs w:val="20"/>
          <w:shd w:val="clear" w:color="auto" w:fill="FEFCF5"/>
          <w:lang w:eastAsia="id-ID"/>
        </w:rPr>
        <w:t xml:space="preserve"> bersihkanEnter</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48CEF9E9"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while</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b/>
          <w:bCs/>
          <w:color w:val="0000FF"/>
          <w:sz w:val="20"/>
          <w:szCs w:val="20"/>
          <w:shd w:val="clear" w:color="auto" w:fill="FEFCF5"/>
          <w:lang w:eastAsia="id-ID"/>
        </w:rPr>
        <w:t>strpos</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'\\n \\n'</w:t>
      </w:r>
      <w:r w:rsidRPr="00296599">
        <w:rPr>
          <w:rFonts w:ascii="Courier New" w:eastAsia="Times New Roman" w:hAnsi="Courier New" w:cs="Courier New"/>
          <w:color w:val="8000FF"/>
          <w:sz w:val="20"/>
          <w:szCs w:val="20"/>
          <w:shd w:val="clear" w:color="auto" w:fill="FEFCF5"/>
          <w:lang w:eastAsia="id-ID"/>
        </w:rPr>
        <w:t>)){</w:t>
      </w:r>
    </w:p>
    <w:p w14:paraId="475630F1"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str_replace</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808080"/>
          <w:sz w:val="20"/>
          <w:szCs w:val="20"/>
          <w:shd w:val="clear" w:color="auto" w:fill="FEFCF5"/>
          <w:lang w:eastAsia="id-ID"/>
        </w:rPr>
        <w:t>"\\n \\n"</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8080"/>
          <w:sz w:val="20"/>
          <w:szCs w:val="20"/>
          <w:shd w:val="clear" w:color="auto" w:fill="FEFCF5"/>
          <w:lang w:eastAsia="id-ID"/>
        </w:rPr>
        <w:t>"\\n"</w:t>
      </w:r>
      <w:r w:rsidRPr="00296599">
        <w:rPr>
          <w:rFonts w:ascii="Courier New" w:eastAsia="Times New Roman" w:hAnsi="Courier New" w:cs="Courier New"/>
          <w:color w:val="8000FF"/>
          <w:sz w:val="20"/>
          <w:szCs w:val="20"/>
          <w:shd w:val="clear" w:color="auto" w:fill="FEFCF5"/>
          <w:lang w:eastAsia="id-ID"/>
        </w:rPr>
        <w:t>,</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50A06A76"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352113B3"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b/>
          <w:bCs/>
          <w:color w:val="0000FF"/>
          <w:sz w:val="20"/>
          <w:szCs w:val="20"/>
          <w:shd w:val="clear" w:color="auto" w:fill="FEFCF5"/>
          <w:lang w:eastAsia="id-ID"/>
        </w:rPr>
        <w:t>return</w:t>
      </w: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000080"/>
          <w:sz w:val="20"/>
          <w:szCs w:val="20"/>
          <w:shd w:val="clear" w:color="auto" w:fill="FEFCF5"/>
          <w:lang w:eastAsia="id-ID"/>
        </w:rPr>
        <w:t>$string</w:t>
      </w:r>
      <w:r w:rsidRPr="00296599">
        <w:rPr>
          <w:rFonts w:ascii="Courier New" w:eastAsia="Times New Roman" w:hAnsi="Courier New" w:cs="Courier New"/>
          <w:color w:val="8000FF"/>
          <w:sz w:val="20"/>
          <w:szCs w:val="20"/>
          <w:shd w:val="clear" w:color="auto" w:fill="FEFCF5"/>
          <w:lang w:eastAsia="id-ID"/>
        </w:rPr>
        <w:t>;</w:t>
      </w:r>
    </w:p>
    <w:p w14:paraId="50FD83E8" w14:textId="77777777" w:rsidR="00296599" w:rsidRPr="00296599" w:rsidRDefault="00296599"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296599">
        <w:rPr>
          <w:rFonts w:ascii="Courier New" w:eastAsia="Times New Roman" w:hAnsi="Courier New" w:cs="Courier New"/>
          <w:color w:val="000000"/>
          <w:sz w:val="20"/>
          <w:szCs w:val="20"/>
          <w:shd w:val="clear" w:color="auto" w:fill="FEFCF5"/>
          <w:lang w:eastAsia="id-ID"/>
        </w:rPr>
        <w:t xml:space="preserve">    </w:t>
      </w:r>
      <w:r w:rsidRPr="00296599">
        <w:rPr>
          <w:rFonts w:ascii="Courier New" w:eastAsia="Times New Roman" w:hAnsi="Courier New" w:cs="Courier New"/>
          <w:color w:val="8000FF"/>
          <w:sz w:val="20"/>
          <w:szCs w:val="20"/>
          <w:shd w:val="clear" w:color="auto" w:fill="FEFCF5"/>
          <w:lang w:eastAsia="id-ID"/>
        </w:rPr>
        <w:t>}</w:t>
      </w:r>
    </w:p>
    <w:p w14:paraId="28BA38DE" w14:textId="77777777" w:rsidR="00296599" w:rsidRPr="00296599" w:rsidRDefault="00296599" w:rsidP="0086193F">
      <w:pPr>
        <w:widowControl/>
        <w:shd w:val="clear" w:color="auto" w:fill="FFFFFF"/>
        <w:autoSpaceDE/>
        <w:autoSpaceDN/>
        <w:adjustRightInd/>
        <w:spacing w:line="240" w:lineRule="auto"/>
        <w:ind w:left="-142" w:firstLine="0"/>
        <w:jc w:val="left"/>
        <w:rPr>
          <w:rFonts w:eastAsia="Times New Roman"/>
          <w:lang w:eastAsia="id-ID"/>
        </w:rPr>
      </w:pPr>
      <w:r w:rsidRPr="00296599">
        <w:rPr>
          <w:rFonts w:ascii="Courier New" w:eastAsia="Times New Roman" w:hAnsi="Courier New" w:cs="Courier New"/>
          <w:color w:val="FF0000"/>
          <w:sz w:val="20"/>
          <w:szCs w:val="20"/>
          <w:shd w:val="clear" w:color="auto" w:fill="FDF8E3"/>
          <w:lang w:eastAsia="id-ID"/>
        </w:rPr>
        <w:t>?&gt;</w:t>
      </w:r>
    </w:p>
    <w:p w14:paraId="53692A47" w14:textId="77777777" w:rsidR="00296599" w:rsidRDefault="00296599" w:rsidP="00296599">
      <w:pPr>
        <w:pStyle w:val="kodingan"/>
      </w:pPr>
    </w:p>
    <w:p w14:paraId="1D4E9218" w14:textId="7C9A5A7A" w:rsidR="00296599" w:rsidRDefault="00296599" w:rsidP="00296599">
      <w:pPr>
        <w:pStyle w:val="lampirannumbering"/>
        <w:spacing w:before="240"/>
      </w:pPr>
      <w:r>
        <w:t xml:space="preserve">Perintah untuk melakukan </w:t>
      </w:r>
      <w:r>
        <w:rPr>
          <w:i/>
          <w:iCs/>
        </w:rPr>
        <w:t>preprocessing</w:t>
      </w:r>
      <w:r>
        <w:t xml:space="preserve"> </w:t>
      </w:r>
      <w:r w:rsidR="007C0E0B">
        <w:t>HMM</w:t>
      </w:r>
    </w:p>
    <w:p w14:paraId="54C0BB7F" w14:textId="1E0855BB" w:rsidR="0086193F" w:rsidRDefault="0086193F" w:rsidP="0086193F">
      <w:pPr>
        <w:pStyle w:val="lampirannumbering"/>
        <w:numPr>
          <w:ilvl w:val="0"/>
          <w:numId w:val="0"/>
        </w:numPr>
        <w:spacing w:line="276" w:lineRule="auto"/>
        <w:ind w:left="284" w:hanging="568"/>
        <w:jc w:val="left"/>
      </w:pPr>
      <w:r w:rsidRPr="0086193F">
        <w:rPr>
          <w:rFonts w:ascii="Courier New" w:eastAsia="Times New Roman" w:hAnsi="Courier New" w:cs="Courier New"/>
          <w:b/>
          <w:bCs/>
          <w:color w:val="0000FF"/>
          <w:sz w:val="20"/>
          <w:szCs w:val="20"/>
          <w:shd w:val="clear" w:color="auto" w:fill="FEFCF5"/>
          <w:lang w:eastAsia="id-ID"/>
        </w:rPr>
        <w:t>exec</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808080"/>
          <w:sz w:val="20"/>
          <w:szCs w:val="20"/>
          <w:shd w:val="clear" w:color="auto" w:fill="FEFCF5"/>
          <w:lang w:eastAsia="id-ID"/>
        </w:rPr>
        <w:t>"cd '/home/ubuntu/skripsi/IPOSTAgger_v1.1/'; java IPostaggerCli \"</w:t>
      </w:r>
      <w:r w:rsidRPr="0086193F">
        <w:rPr>
          <w:rFonts w:ascii="Courier New" w:eastAsia="Times New Roman" w:hAnsi="Courier New" w:cs="Courier New"/>
          <w:color w:val="000000"/>
          <w:sz w:val="20"/>
          <w:szCs w:val="20"/>
          <w:lang w:eastAsia="id-ID"/>
        </w:rPr>
        <w:t>{$masukan}</w:t>
      </w:r>
      <w:r w:rsidRPr="0086193F">
        <w:rPr>
          <w:rFonts w:ascii="Courier New" w:eastAsia="Times New Roman" w:hAnsi="Courier New" w:cs="Courier New"/>
          <w:color w:val="808080"/>
          <w:sz w:val="20"/>
          <w:szCs w:val="20"/>
          <w:shd w:val="clear" w:color="auto" w:fill="FEFCF5"/>
          <w:lang w:eastAsia="id-ID"/>
        </w:rPr>
        <w:t>\"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$result</w:t>
      </w:r>
      <w:r w:rsidRPr="0086193F">
        <w:rPr>
          <w:rFonts w:ascii="Courier New" w:eastAsia="Times New Roman" w:hAnsi="Courier New" w:cs="Courier New"/>
          <w:color w:val="8000FF"/>
          <w:sz w:val="20"/>
          <w:szCs w:val="20"/>
          <w:shd w:val="clear" w:color="auto" w:fill="FEFCF5"/>
          <w:lang w:eastAsia="id-ID"/>
        </w:rPr>
        <w:t>);</w:t>
      </w:r>
    </w:p>
    <w:p w14:paraId="495CFC63" w14:textId="6CD18F52" w:rsidR="00296599" w:rsidRDefault="00296599" w:rsidP="0086193F">
      <w:pPr>
        <w:pStyle w:val="lampirannumbering"/>
        <w:spacing w:before="240"/>
      </w:pPr>
      <w:r>
        <w:t>Perintah untuk menerjemahkan pesan menggunakan Moses Decoder</w:t>
      </w:r>
    </w:p>
    <w:p w14:paraId="3E743247" w14:textId="33D20F91" w:rsidR="0086193F" w:rsidRDefault="0086193F" w:rsidP="0086193F">
      <w:pPr>
        <w:pStyle w:val="lampirannumbering"/>
        <w:numPr>
          <w:ilvl w:val="0"/>
          <w:numId w:val="0"/>
        </w:numPr>
        <w:spacing w:line="276" w:lineRule="auto"/>
        <w:ind w:left="-284"/>
      </w:pPr>
      <w:r w:rsidRPr="0086193F">
        <w:rPr>
          <w:rFonts w:ascii="Courier New" w:eastAsia="Times New Roman" w:hAnsi="Courier New" w:cs="Courier New"/>
          <w:b/>
          <w:bCs/>
          <w:color w:val="0000FF"/>
          <w:sz w:val="20"/>
          <w:szCs w:val="20"/>
          <w:shd w:val="clear" w:color="auto" w:fill="FEFCF5"/>
          <w:lang w:eastAsia="id-ID"/>
        </w:rPr>
        <w:t>exec</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808080"/>
          <w:sz w:val="20"/>
          <w:szCs w:val="20"/>
          <w:shd w:val="clear" w:color="auto" w:fill="FEFCF5"/>
          <w:lang w:eastAsia="id-ID"/>
        </w:rPr>
        <w:t>"echo \"</w:t>
      </w:r>
      <w:r w:rsidRPr="0086193F">
        <w:rPr>
          <w:rFonts w:ascii="Courier New" w:eastAsia="Times New Roman" w:hAnsi="Courier New" w:cs="Courier New"/>
          <w:color w:val="000000"/>
          <w:sz w:val="20"/>
          <w:szCs w:val="20"/>
          <w:lang w:eastAsia="id-ID"/>
        </w:rPr>
        <w:t>{$result[$i]}</w:t>
      </w:r>
      <w:r w:rsidRPr="0086193F">
        <w:rPr>
          <w:rFonts w:ascii="Courier New" w:eastAsia="Times New Roman" w:hAnsi="Courier New" w:cs="Courier New"/>
          <w:color w:val="808080"/>
          <w:sz w:val="20"/>
          <w:szCs w:val="20"/>
          <w:shd w:val="clear" w:color="auto" w:fill="FEFCF5"/>
          <w:lang w:eastAsia="id-ID"/>
        </w:rPr>
        <w:t xml:space="preserve">\" | nc </w:t>
      </w:r>
      <w:r w:rsidRPr="0086193F">
        <w:rPr>
          <w:rFonts w:ascii="Courier New" w:eastAsia="Times New Roman" w:hAnsi="Courier New" w:cs="Courier New"/>
          <w:color w:val="000000"/>
          <w:sz w:val="20"/>
          <w:szCs w:val="20"/>
          <w:lang w:eastAsia="id-ID"/>
        </w:rPr>
        <w:t>{$ip}</w:t>
      </w:r>
      <w:r w:rsidRPr="0086193F">
        <w:rPr>
          <w:rFonts w:ascii="Courier New" w:eastAsia="Times New Roman" w:hAnsi="Courier New" w:cs="Courier New"/>
          <w:color w:val="808080"/>
          <w:sz w:val="20"/>
          <w:szCs w:val="20"/>
          <w:shd w:val="clear" w:color="auto" w:fill="FEFCF5"/>
          <w:lang w:eastAsia="id-ID"/>
        </w:rPr>
        <w:t xml:space="preserve"> </w:t>
      </w:r>
      <w:r w:rsidRPr="0086193F">
        <w:rPr>
          <w:rFonts w:ascii="Courier New" w:eastAsia="Times New Roman" w:hAnsi="Courier New" w:cs="Courier New"/>
          <w:color w:val="000000"/>
          <w:sz w:val="20"/>
          <w:szCs w:val="20"/>
          <w:lang w:eastAsia="id-ID"/>
        </w:rPr>
        <w:t>{$port_sb_id}</w:t>
      </w:r>
      <w:r w:rsidRPr="0086193F">
        <w:rPr>
          <w:rFonts w:ascii="Courier New" w:eastAsia="Times New Roman" w:hAnsi="Courier New" w:cs="Courier New"/>
          <w:color w:val="808080"/>
          <w:sz w:val="20"/>
          <w:szCs w:val="20"/>
          <w:shd w:val="clear" w:color="auto" w:fill="FEFCF5"/>
          <w:lang w:eastAsia="id-ID"/>
        </w:rPr>
        <w:t>"</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$result2</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$i</w:t>
      </w:r>
      <w:r w:rsidRPr="0086193F">
        <w:rPr>
          <w:rFonts w:ascii="Courier New" w:eastAsia="Times New Roman" w:hAnsi="Courier New" w:cs="Courier New"/>
          <w:color w:val="8000FF"/>
          <w:sz w:val="20"/>
          <w:szCs w:val="20"/>
          <w:shd w:val="clear" w:color="auto" w:fill="FEFCF5"/>
          <w:lang w:eastAsia="id-ID"/>
        </w:rPr>
        <w:t>]);</w:t>
      </w:r>
    </w:p>
    <w:p w14:paraId="5C7E568F" w14:textId="2C5FB0FA" w:rsidR="00296599" w:rsidRDefault="00296599" w:rsidP="0086193F">
      <w:pPr>
        <w:pStyle w:val="lampirannumbering"/>
        <w:spacing w:before="240"/>
      </w:pPr>
      <w:r>
        <w:t xml:space="preserve">Isi lengka dari file </w:t>
      </w:r>
      <w:r w:rsidRPr="00296599">
        <w:rPr>
          <w:b/>
          <w:bCs/>
        </w:rPr>
        <w:t>terjemah.php</w:t>
      </w:r>
    </w:p>
    <w:p w14:paraId="042E4D98"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FF0000"/>
          <w:sz w:val="20"/>
          <w:szCs w:val="20"/>
          <w:shd w:val="clear" w:color="auto" w:fill="FDF8E3"/>
          <w:lang w:eastAsia="id-ID"/>
        </w:rPr>
        <w:t>&lt;?php</w:t>
      </w:r>
    </w:p>
    <w:p w14:paraId="7F637231"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p>
    <w:p w14:paraId="2520C7ED"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b/>
          <w:bCs/>
          <w:color w:val="0000FF"/>
          <w:sz w:val="20"/>
          <w:szCs w:val="20"/>
          <w:shd w:val="clear" w:color="auto" w:fill="FEFCF5"/>
          <w:lang w:eastAsia="id-ID"/>
        </w:rPr>
        <w:t>include</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'token_tanda_baca.php'</w:t>
      </w:r>
      <w:r w:rsidRPr="0086193F">
        <w:rPr>
          <w:rFonts w:ascii="Courier New" w:eastAsia="Times New Roman" w:hAnsi="Courier New" w:cs="Courier New"/>
          <w:color w:val="8000FF"/>
          <w:sz w:val="20"/>
          <w:szCs w:val="20"/>
          <w:shd w:val="clear" w:color="auto" w:fill="FEFCF5"/>
          <w:lang w:eastAsia="id-ID"/>
        </w:rPr>
        <w:t>;</w:t>
      </w:r>
    </w:p>
    <w:p w14:paraId="75A287F7"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p>
    <w:p w14:paraId="774709C2"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80"/>
          <w:sz w:val="20"/>
          <w:szCs w:val="20"/>
          <w:shd w:val="clear" w:color="auto" w:fill="FEFCF5"/>
          <w:lang w:eastAsia="id-ID"/>
        </w:rPr>
        <w:t>$masukan</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w:t>
      </w:r>
      <w:r w:rsidRPr="0086193F">
        <w:rPr>
          <w:rFonts w:ascii="Courier New" w:eastAsia="Times New Roman" w:hAnsi="Courier New" w:cs="Courier New"/>
          <w:color w:val="8000FF"/>
          <w:sz w:val="20"/>
          <w:szCs w:val="20"/>
          <w:shd w:val="clear" w:color="auto" w:fill="FEFCF5"/>
          <w:lang w:eastAsia="id-ID"/>
        </w:rPr>
        <w:t>;</w:t>
      </w:r>
    </w:p>
    <w:p w14:paraId="7B4E6191"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80"/>
          <w:sz w:val="20"/>
          <w:szCs w:val="20"/>
          <w:shd w:val="clear" w:color="auto" w:fill="FEFCF5"/>
          <w:lang w:eastAsia="id-ID"/>
        </w:rPr>
        <w:t>$keluaran</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w:t>
      </w:r>
      <w:r w:rsidRPr="0086193F">
        <w:rPr>
          <w:rFonts w:ascii="Courier New" w:eastAsia="Times New Roman" w:hAnsi="Courier New" w:cs="Courier New"/>
          <w:color w:val="8000FF"/>
          <w:sz w:val="20"/>
          <w:szCs w:val="20"/>
          <w:shd w:val="clear" w:color="auto" w:fill="FEFCF5"/>
          <w:lang w:eastAsia="id-ID"/>
        </w:rPr>
        <w:t>;</w:t>
      </w:r>
    </w:p>
    <w:p w14:paraId="0901EEE4"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80"/>
          <w:sz w:val="20"/>
          <w:szCs w:val="20"/>
          <w:shd w:val="clear" w:color="auto" w:fill="FEFCF5"/>
          <w:lang w:eastAsia="id-ID"/>
        </w:rPr>
        <w:t>$tmpMasukan</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array</w:t>
      </w:r>
      <w:r w:rsidRPr="0086193F">
        <w:rPr>
          <w:rFonts w:ascii="Courier New" w:eastAsia="Times New Roman" w:hAnsi="Courier New" w:cs="Courier New"/>
          <w:color w:val="8000FF"/>
          <w:sz w:val="20"/>
          <w:szCs w:val="20"/>
          <w:shd w:val="clear" w:color="auto" w:fill="FEFCF5"/>
          <w:lang w:eastAsia="id-ID"/>
        </w:rPr>
        <w:t>();</w:t>
      </w:r>
    </w:p>
    <w:p w14:paraId="2A365401"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80"/>
          <w:sz w:val="20"/>
          <w:szCs w:val="20"/>
          <w:shd w:val="clear" w:color="auto" w:fill="FEFCF5"/>
          <w:lang w:eastAsia="id-ID"/>
        </w:rPr>
        <w:t>$masukan1</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$_POST</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808080"/>
          <w:sz w:val="20"/>
          <w:szCs w:val="20"/>
          <w:shd w:val="clear" w:color="auto" w:fill="FEFCF5"/>
          <w:lang w:eastAsia="id-ID"/>
        </w:rPr>
        <w:t>'textBahasaMasukan'</w:t>
      </w:r>
      <w:r w:rsidRPr="0086193F">
        <w:rPr>
          <w:rFonts w:ascii="Courier New" w:eastAsia="Times New Roman" w:hAnsi="Courier New" w:cs="Courier New"/>
          <w:color w:val="8000FF"/>
          <w:sz w:val="20"/>
          <w:szCs w:val="20"/>
          <w:shd w:val="clear" w:color="auto" w:fill="FEFCF5"/>
          <w:lang w:eastAsia="id-ID"/>
        </w:rPr>
        <w:t>];</w:t>
      </w:r>
    </w:p>
    <w:p w14:paraId="01418687"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80"/>
          <w:sz w:val="20"/>
          <w:szCs w:val="20"/>
          <w:shd w:val="clear" w:color="auto" w:fill="FEFCF5"/>
          <w:lang w:eastAsia="id-ID"/>
        </w:rPr>
        <w:t>$ip</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"127.0.0.1"</w:t>
      </w:r>
      <w:r w:rsidRPr="0086193F">
        <w:rPr>
          <w:rFonts w:ascii="Courier New" w:eastAsia="Times New Roman" w:hAnsi="Courier New" w:cs="Courier New"/>
          <w:color w:val="8000FF"/>
          <w:sz w:val="20"/>
          <w:szCs w:val="20"/>
          <w:shd w:val="clear" w:color="auto" w:fill="FEFCF5"/>
          <w:lang w:eastAsia="id-ID"/>
        </w:rPr>
        <w:t>;</w:t>
      </w:r>
    </w:p>
    <w:p w14:paraId="49D2AC8E"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80"/>
          <w:sz w:val="20"/>
          <w:szCs w:val="20"/>
          <w:shd w:val="clear" w:color="auto" w:fill="FEFCF5"/>
          <w:lang w:eastAsia="id-ID"/>
        </w:rPr>
        <w:t>$port_sbc_sb</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"2501"</w:t>
      </w:r>
      <w:r w:rsidRPr="0086193F">
        <w:rPr>
          <w:rFonts w:ascii="Courier New" w:eastAsia="Times New Roman" w:hAnsi="Courier New" w:cs="Courier New"/>
          <w:color w:val="8000FF"/>
          <w:sz w:val="20"/>
          <w:szCs w:val="20"/>
          <w:shd w:val="clear" w:color="auto" w:fill="FEFCF5"/>
          <w:lang w:eastAsia="id-ID"/>
        </w:rPr>
        <w:t>;</w:t>
      </w:r>
    </w:p>
    <w:p w14:paraId="32329051"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80"/>
          <w:sz w:val="20"/>
          <w:szCs w:val="20"/>
          <w:shd w:val="clear" w:color="auto" w:fill="FEFCF5"/>
          <w:lang w:eastAsia="id-ID"/>
        </w:rPr>
        <w:t>$port_sb_id</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"2502"</w:t>
      </w:r>
      <w:r w:rsidRPr="0086193F">
        <w:rPr>
          <w:rFonts w:ascii="Courier New" w:eastAsia="Times New Roman" w:hAnsi="Courier New" w:cs="Courier New"/>
          <w:color w:val="8000FF"/>
          <w:sz w:val="20"/>
          <w:szCs w:val="20"/>
          <w:shd w:val="clear" w:color="auto" w:fill="FEFCF5"/>
          <w:lang w:eastAsia="id-ID"/>
        </w:rPr>
        <w:t>;</w:t>
      </w:r>
    </w:p>
    <w:p w14:paraId="58D7325D"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p>
    <w:p w14:paraId="52B409CD"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80"/>
          <w:sz w:val="20"/>
          <w:szCs w:val="20"/>
          <w:shd w:val="clear" w:color="auto" w:fill="FEFCF5"/>
          <w:lang w:eastAsia="id-ID"/>
        </w:rPr>
        <w:t>$masukan</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strtolower</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$masukan1</w:t>
      </w:r>
      <w:r w:rsidRPr="0086193F">
        <w:rPr>
          <w:rFonts w:ascii="Courier New" w:eastAsia="Times New Roman" w:hAnsi="Courier New" w:cs="Courier New"/>
          <w:color w:val="8000FF"/>
          <w:sz w:val="20"/>
          <w:szCs w:val="20"/>
          <w:shd w:val="clear" w:color="auto" w:fill="FEFCF5"/>
          <w:lang w:eastAsia="id-ID"/>
        </w:rPr>
        <w:t>);</w:t>
      </w:r>
    </w:p>
    <w:p w14:paraId="5FE8EC84"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80"/>
          <w:sz w:val="20"/>
          <w:szCs w:val="20"/>
          <w:shd w:val="clear" w:color="auto" w:fill="FEFCF5"/>
          <w:lang w:eastAsia="id-ID"/>
        </w:rPr>
        <w:t>$masukan</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trim</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$masukan</w:t>
      </w:r>
      <w:r w:rsidRPr="0086193F">
        <w:rPr>
          <w:rFonts w:ascii="Courier New" w:eastAsia="Times New Roman" w:hAnsi="Courier New" w:cs="Courier New"/>
          <w:color w:val="8000FF"/>
          <w:sz w:val="20"/>
          <w:szCs w:val="20"/>
          <w:shd w:val="clear" w:color="auto" w:fill="FEFCF5"/>
          <w:lang w:eastAsia="id-ID"/>
        </w:rPr>
        <w:t>);</w:t>
      </w:r>
    </w:p>
    <w:p w14:paraId="05C66524"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80"/>
          <w:sz w:val="20"/>
          <w:szCs w:val="20"/>
          <w:shd w:val="clear" w:color="auto" w:fill="FEFCF5"/>
          <w:lang w:eastAsia="id-ID"/>
        </w:rPr>
        <w:t>$masukan</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bersihkanTB</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$masukan</w:t>
      </w:r>
      <w:r w:rsidRPr="0086193F">
        <w:rPr>
          <w:rFonts w:ascii="Courier New" w:eastAsia="Times New Roman" w:hAnsi="Courier New" w:cs="Courier New"/>
          <w:color w:val="8000FF"/>
          <w:sz w:val="20"/>
          <w:szCs w:val="20"/>
          <w:shd w:val="clear" w:color="auto" w:fill="FEFCF5"/>
          <w:lang w:eastAsia="id-ID"/>
        </w:rPr>
        <w:t>);</w:t>
      </w:r>
    </w:p>
    <w:p w14:paraId="2722B9BF"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80"/>
          <w:sz w:val="20"/>
          <w:szCs w:val="20"/>
          <w:shd w:val="clear" w:color="auto" w:fill="FEFCF5"/>
          <w:lang w:eastAsia="id-ID"/>
        </w:rPr>
        <w:t>$masukan</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pisahTB</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$masukan</w:t>
      </w:r>
      <w:r w:rsidRPr="0086193F">
        <w:rPr>
          <w:rFonts w:ascii="Courier New" w:eastAsia="Times New Roman" w:hAnsi="Courier New" w:cs="Courier New"/>
          <w:color w:val="8000FF"/>
          <w:sz w:val="20"/>
          <w:szCs w:val="20"/>
          <w:shd w:val="clear" w:color="auto" w:fill="FEFCF5"/>
          <w:lang w:eastAsia="id-ID"/>
        </w:rPr>
        <w:t>);</w:t>
      </w:r>
    </w:p>
    <w:p w14:paraId="7A3C998B"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p>
    <w:p w14:paraId="01DB5C71"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p>
    <w:p w14:paraId="577600BD"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b/>
          <w:bCs/>
          <w:color w:val="0000FF"/>
          <w:sz w:val="20"/>
          <w:szCs w:val="20"/>
          <w:shd w:val="clear" w:color="auto" w:fill="FEFCF5"/>
          <w:lang w:eastAsia="id-ID"/>
        </w:rPr>
        <w:t>if</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b/>
          <w:bCs/>
          <w:color w:val="0000FF"/>
          <w:sz w:val="20"/>
          <w:szCs w:val="20"/>
          <w:shd w:val="clear" w:color="auto" w:fill="FEFCF5"/>
          <w:lang w:eastAsia="id-ID"/>
        </w:rPr>
        <w:t>empty</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$masukan</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p>
    <w:p w14:paraId="65073A83"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echo</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"kosong"</w:t>
      </w:r>
      <w:r w:rsidRPr="0086193F">
        <w:rPr>
          <w:rFonts w:ascii="Courier New" w:eastAsia="Times New Roman" w:hAnsi="Courier New" w:cs="Courier New"/>
          <w:color w:val="8000FF"/>
          <w:sz w:val="20"/>
          <w:szCs w:val="20"/>
          <w:shd w:val="clear" w:color="auto" w:fill="FEFCF5"/>
          <w:lang w:eastAsia="id-ID"/>
        </w:rPr>
        <w:t>;</w:t>
      </w:r>
    </w:p>
    <w:p w14:paraId="615C9AFD"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else</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p>
    <w:p w14:paraId="38B2CF3A"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$result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null</w:t>
      </w:r>
      <w:r w:rsidRPr="0086193F">
        <w:rPr>
          <w:rFonts w:ascii="Courier New" w:eastAsia="Times New Roman" w:hAnsi="Courier New" w:cs="Courier New"/>
          <w:color w:val="8000FF"/>
          <w:sz w:val="20"/>
          <w:szCs w:val="20"/>
          <w:shd w:val="clear" w:color="auto" w:fill="FEFCF5"/>
          <w:lang w:eastAsia="id-ID"/>
        </w:rPr>
        <w:t>;</w:t>
      </w:r>
    </w:p>
    <w:p w14:paraId="3EC4AC74"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$result2</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null</w:t>
      </w:r>
      <w:r w:rsidRPr="0086193F">
        <w:rPr>
          <w:rFonts w:ascii="Courier New" w:eastAsia="Times New Roman" w:hAnsi="Courier New" w:cs="Courier New"/>
          <w:color w:val="8000FF"/>
          <w:sz w:val="20"/>
          <w:szCs w:val="20"/>
          <w:shd w:val="clear" w:color="auto" w:fill="FEFCF5"/>
          <w:lang w:eastAsia="id-ID"/>
        </w:rPr>
        <w:t>;</w:t>
      </w:r>
    </w:p>
    <w:p w14:paraId="1A18A374"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p>
    <w:p w14:paraId="3E434D4B"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bookmarkStart w:id="317" w:name="_Hlk62811168"/>
      <w:r w:rsidRPr="0086193F">
        <w:rPr>
          <w:rFonts w:ascii="Courier New" w:eastAsia="Times New Roman" w:hAnsi="Courier New" w:cs="Courier New"/>
          <w:b/>
          <w:bCs/>
          <w:color w:val="0000FF"/>
          <w:sz w:val="20"/>
          <w:szCs w:val="20"/>
          <w:shd w:val="clear" w:color="auto" w:fill="FEFCF5"/>
          <w:lang w:eastAsia="id-ID"/>
        </w:rPr>
        <w:t>exec</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808080"/>
          <w:sz w:val="20"/>
          <w:szCs w:val="20"/>
          <w:shd w:val="clear" w:color="auto" w:fill="FEFCF5"/>
          <w:lang w:eastAsia="id-ID"/>
        </w:rPr>
        <w:t>"cd '/home/ubuntu/skripsi/IPOSTAgger_v1.1/'; java IPostaggerCli \"</w:t>
      </w:r>
      <w:r w:rsidRPr="0086193F">
        <w:rPr>
          <w:rFonts w:ascii="Courier New" w:eastAsia="Times New Roman" w:hAnsi="Courier New" w:cs="Courier New"/>
          <w:color w:val="000000"/>
          <w:sz w:val="20"/>
          <w:szCs w:val="20"/>
          <w:lang w:eastAsia="id-ID"/>
        </w:rPr>
        <w:t>{$masukan}</w:t>
      </w:r>
      <w:r w:rsidRPr="0086193F">
        <w:rPr>
          <w:rFonts w:ascii="Courier New" w:eastAsia="Times New Roman" w:hAnsi="Courier New" w:cs="Courier New"/>
          <w:color w:val="808080"/>
          <w:sz w:val="20"/>
          <w:szCs w:val="20"/>
          <w:shd w:val="clear" w:color="auto" w:fill="FEFCF5"/>
          <w:lang w:eastAsia="id-ID"/>
        </w:rPr>
        <w:t>\"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$result</w:t>
      </w:r>
      <w:r w:rsidRPr="0086193F">
        <w:rPr>
          <w:rFonts w:ascii="Courier New" w:eastAsia="Times New Roman" w:hAnsi="Courier New" w:cs="Courier New"/>
          <w:color w:val="8000FF"/>
          <w:sz w:val="20"/>
          <w:szCs w:val="20"/>
          <w:shd w:val="clear" w:color="auto" w:fill="FEFCF5"/>
          <w:lang w:eastAsia="id-ID"/>
        </w:rPr>
        <w:t>);</w:t>
      </w:r>
      <w:bookmarkEnd w:id="317"/>
    </w:p>
    <w:p w14:paraId="36F8F9E8"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p>
    <w:p w14:paraId="089813F3"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for</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$i</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FF8000"/>
          <w:sz w:val="20"/>
          <w:szCs w:val="20"/>
          <w:shd w:val="clear" w:color="auto" w:fill="FEFCF5"/>
          <w:lang w:eastAsia="id-ID"/>
        </w:rPr>
        <w:t>0</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$i</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&lt;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count</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$result</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$i</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p>
    <w:p w14:paraId="4D41FC83"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exec</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808080"/>
          <w:sz w:val="20"/>
          <w:szCs w:val="20"/>
          <w:shd w:val="clear" w:color="auto" w:fill="FEFCF5"/>
          <w:lang w:eastAsia="id-ID"/>
        </w:rPr>
        <w:t>"echo \"</w:t>
      </w:r>
      <w:r w:rsidRPr="0086193F">
        <w:rPr>
          <w:rFonts w:ascii="Courier New" w:eastAsia="Times New Roman" w:hAnsi="Courier New" w:cs="Courier New"/>
          <w:color w:val="000000"/>
          <w:sz w:val="20"/>
          <w:szCs w:val="20"/>
          <w:lang w:eastAsia="id-ID"/>
        </w:rPr>
        <w:t>{$result[$i]}</w:t>
      </w:r>
      <w:r w:rsidRPr="0086193F">
        <w:rPr>
          <w:rFonts w:ascii="Courier New" w:eastAsia="Times New Roman" w:hAnsi="Courier New" w:cs="Courier New"/>
          <w:color w:val="808080"/>
          <w:sz w:val="20"/>
          <w:szCs w:val="20"/>
          <w:shd w:val="clear" w:color="auto" w:fill="FEFCF5"/>
          <w:lang w:eastAsia="id-ID"/>
        </w:rPr>
        <w:t xml:space="preserve">\" | nc </w:t>
      </w:r>
      <w:r w:rsidRPr="0086193F">
        <w:rPr>
          <w:rFonts w:ascii="Courier New" w:eastAsia="Times New Roman" w:hAnsi="Courier New" w:cs="Courier New"/>
          <w:color w:val="000000"/>
          <w:sz w:val="20"/>
          <w:szCs w:val="20"/>
          <w:lang w:eastAsia="id-ID"/>
        </w:rPr>
        <w:t>{$ip}</w:t>
      </w:r>
      <w:r w:rsidRPr="0086193F">
        <w:rPr>
          <w:rFonts w:ascii="Courier New" w:eastAsia="Times New Roman" w:hAnsi="Courier New" w:cs="Courier New"/>
          <w:color w:val="808080"/>
          <w:sz w:val="20"/>
          <w:szCs w:val="20"/>
          <w:shd w:val="clear" w:color="auto" w:fill="FEFCF5"/>
          <w:lang w:eastAsia="id-ID"/>
        </w:rPr>
        <w:t xml:space="preserve"> </w:t>
      </w:r>
      <w:r w:rsidRPr="0086193F">
        <w:rPr>
          <w:rFonts w:ascii="Courier New" w:eastAsia="Times New Roman" w:hAnsi="Courier New" w:cs="Courier New"/>
          <w:color w:val="000000"/>
          <w:sz w:val="20"/>
          <w:szCs w:val="20"/>
          <w:lang w:eastAsia="id-ID"/>
        </w:rPr>
        <w:t>{$port_sb_id}</w:t>
      </w:r>
      <w:r w:rsidRPr="0086193F">
        <w:rPr>
          <w:rFonts w:ascii="Courier New" w:eastAsia="Times New Roman" w:hAnsi="Courier New" w:cs="Courier New"/>
          <w:color w:val="808080"/>
          <w:sz w:val="20"/>
          <w:szCs w:val="20"/>
          <w:shd w:val="clear" w:color="auto" w:fill="FEFCF5"/>
          <w:lang w:eastAsia="id-ID"/>
        </w:rPr>
        <w:t>"</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$result2</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$i</w:t>
      </w:r>
      <w:r w:rsidRPr="0086193F">
        <w:rPr>
          <w:rFonts w:ascii="Courier New" w:eastAsia="Times New Roman" w:hAnsi="Courier New" w:cs="Courier New"/>
          <w:color w:val="8000FF"/>
          <w:sz w:val="20"/>
          <w:szCs w:val="20"/>
          <w:shd w:val="clear" w:color="auto" w:fill="FEFCF5"/>
          <w:lang w:eastAsia="id-ID"/>
        </w:rPr>
        <w:t>]);</w:t>
      </w:r>
    </w:p>
    <w:p w14:paraId="77810002"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p>
    <w:p w14:paraId="2AEA4570"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$result2</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$i</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gabungTB</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$result2</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$i</w:t>
      </w:r>
      <w:r w:rsidRPr="0086193F">
        <w:rPr>
          <w:rFonts w:ascii="Courier New" w:eastAsia="Times New Roman" w:hAnsi="Courier New" w:cs="Courier New"/>
          <w:color w:val="8000FF"/>
          <w:sz w:val="20"/>
          <w:szCs w:val="20"/>
          <w:shd w:val="clear" w:color="auto" w:fill="FEFCF5"/>
          <w:lang w:eastAsia="id-ID"/>
        </w:rPr>
        <w:t>]);</w:t>
      </w:r>
    </w:p>
    <w:p w14:paraId="7876A523"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p>
    <w:p w14:paraId="7AAA2C8B"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lastRenderedPageBreak/>
        <w:t xml:space="preserve">    </w:t>
      </w:r>
    </w:p>
    <w:p w14:paraId="6D7BC203"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$separated</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implode</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808080"/>
          <w:sz w:val="20"/>
          <w:szCs w:val="20"/>
          <w:shd w:val="clear" w:color="auto" w:fill="FEFCF5"/>
          <w:lang w:eastAsia="id-ID"/>
        </w:rPr>
        <w:t>"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array_filter</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b/>
          <w:bCs/>
          <w:color w:val="0000FF"/>
          <w:sz w:val="20"/>
          <w:szCs w:val="20"/>
          <w:shd w:val="clear" w:color="auto" w:fill="FEFCF5"/>
          <w:lang w:eastAsia="id-ID"/>
        </w:rPr>
        <w:t>array_map</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b/>
          <w:bCs/>
          <w:color w:val="0000FF"/>
          <w:sz w:val="20"/>
          <w:szCs w:val="20"/>
          <w:shd w:val="clear" w:color="auto" w:fill="FEFCF5"/>
          <w:lang w:eastAsia="id-ID"/>
        </w:rPr>
        <w:t>function</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$v</w:t>
      </w:r>
      <w:r w:rsidRPr="0086193F">
        <w:rPr>
          <w:rFonts w:ascii="Courier New" w:eastAsia="Times New Roman" w:hAnsi="Courier New" w:cs="Courier New"/>
          <w:color w:val="8000FF"/>
          <w:sz w:val="20"/>
          <w:szCs w:val="20"/>
          <w:shd w:val="clear" w:color="auto" w:fill="FEFCF5"/>
          <w:lang w:eastAsia="id-ID"/>
        </w:rPr>
        <w:t>){</w:t>
      </w:r>
    </w:p>
    <w:p w14:paraId="3FCECE1F"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return</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implode</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808080"/>
          <w:sz w:val="20"/>
          <w:szCs w:val="20"/>
          <w:shd w:val="clear" w:color="auto" w:fill="FEFCF5"/>
          <w:lang w:eastAsia="id-ID"/>
        </w:rPr>
        <w:t>"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array_filter</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$v</w:t>
      </w:r>
      <w:r w:rsidRPr="0086193F">
        <w:rPr>
          <w:rFonts w:ascii="Courier New" w:eastAsia="Times New Roman" w:hAnsi="Courier New" w:cs="Courier New"/>
          <w:color w:val="8000FF"/>
          <w:sz w:val="20"/>
          <w:szCs w:val="20"/>
          <w:shd w:val="clear" w:color="auto" w:fill="FEFCF5"/>
          <w:lang w:eastAsia="id-ID"/>
        </w:rPr>
        <w:t>));</w:t>
      </w:r>
    </w:p>
    <w:p w14:paraId="7BC65DCA"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$result2</w:t>
      </w:r>
      <w:r w:rsidRPr="0086193F">
        <w:rPr>
          <w:rFonts w:ascii="Courier New" w:eastAsia="Times New Roman" w:hAnsi="Courier New" w:cs="Courier New"/>
          <w:color w:val="8000FF"/>
          <w:sz w:val="20"/>
          <w:szCs w:val="20"/>
          <w:shd w:val="clear" w:color="auto" w:fill="FEFCF5"/>
          <w:lang w:eastAsia="id-ID"/>
        </w:rPr>
        <w:t>)));</w:t>
      </w:r>
    </w:p>
    <w:p w14:paraId="0409091F"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p>
    <w:p w14:paraId="69AF8BC1"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while</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b/>
          <w:bCs/>
          <w:color w:val="0000FF"/>
          <w:sz w:val="20"/>
          <w:szCs w:val="20"/>
          <w:shd w:val="clear" w:color="auto" w:fill="FEFCF5"/>
          <w:lang w:eastAsia="id-ID"/>
        </w:rPr>
        <w:t>strpos</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$separated</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 &amp;&amp;ent&amp;&amp; &amp;&amp;ent&amp;&amp; '</w:t>
      </w:r>
      <w:r w:rsidRPr="0086193F">
        <w:rPr>
          <w:rFonts w:ascii="Courier New" w:eastAsia="Times New Roman" w:hAnsi="Courier New" w:cs="Courier New"/>
          <w:color w:val="8000FF"/>
          <w:sz w:val="20"/>
          <w:szCs w:val="20"/>
          <w:shd w:val="clear" w:color="auto" w:fill="FEFCF5"/>
          <w:lang w:eastAsia="id-ID"/>
        </w:rPr>
        <w:t>)){</w:t>
      </w:r>
    </w:p>
    <w:p w14:paraId="0E914C60"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$separated</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str_replace</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808080"/>
          <w:sz w:val="20"/>
          <w:szCs w:val="20"/>
          <w:shd w:val="clear" w:color="auto" w:fill="FEFCF5"/>
          <w:lang w:eastAsia="id-ID"/>
        </w:rPr>
        <w:t>" &amp;&amp;ent&amp;&amp; &amp;&amp;ent&amp;&amp;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 &amp;&amp;ent&amp;&amp;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$separated</w:t>
      </w:r>
      <w:r w:rsidRPr="0086193F">
        <w:rPr>
          <w:rFonts w:ascii="Courier New" w:eastAsia="Times New Roman" w:hAnsi="Courier New" w:cs="Courier New"/>
          <w:color w:val="8000FF"/>
          <w:sz w:val="20"/>
          <w:szCs w:val="20"/>
          <w:shd w:val="clear" w:color="auto" w:fill="FEFCF5"/>
          <w:lang w:eastAsia="id-ID"/>
        </w:rPr>
        <w:t>);</w:t>
      </w:r>
    </w:p>
    <w:p w14:paraId="772BA982"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p>
    <w:p w14:paraId="6112C7A0"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$result2</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explode</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808080"/>
          <w:sz w:val="20"/>
          <w:szCs w:val="20"/>
          <w:shd w:val="clear" w:color="auto" w:fill="FEFCF5"/>
          <w:lang w:eastAsia="id-ID"/>
        </w:rPr>
        <w:t>" &amp;&amp;ent&amp;&amp;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$separated</w:t>
      </w:r>
      <w:r w:rsidRPr="0086193F">
        <w:rPr>
          <w:rFonts w:ascii="Courier New" w:eastAsia="Times New Roman" w:hAnsi="Courier New" w:cs="Courier New"/>
          <w:color w:val="8000FF"/>
          <w:sz w:val="20"/>
          <w:szCs w:val="20"/>
          <w:shd w:val="clear" w:color="auto" w:fill="FEFCF5"/>
          <w:lang w:eastAsia="id-ID"/>
        </w:rPr>
        <w:t>);</w:t>
      </w:r>
    </w:p>
    <w:p w14:paraId="28813871"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p>
    <w:p w14:paraId="005F0F70"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$post_data</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array</w:t>
      </w:r>
      <w:r w:rsidRPr="0086193F">
        <w:rPr>
          <w:rFonts w:ascii="Courier New" w:eastAsia="Times New Roman" w:hAnsi="Courier New" w:cs="Courier New"/>
          <w:color w:val="8000FF"/>
          <w:sz w:val="20"/>
          <w:szCs w:val="20"/>
          <w:shd w:val="clear" w:color="auto" w:fill="FEFCF5"/>
          <w:lang w:eastAsia="id-ID"/>
        </w:rPr>
        <w:t>(</w:t>
      </w:r>
    </w:p>
    <w:p w14:paraId="59DFDAA2"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'masukan'</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=&gt;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$masukan</w:t>
      </w:r>
      <w:r w:rsidRPr="0086193F">
        <w:rPr>
          <w:rFonts w:ascii="Courier New" w:eastAsia="Times New Roman" w:hAnsi="Courier New" w:cs="Courier New"/>
          <w:color w:val="8000FF"/>
          <w:sz w:val="20"/>
          <w:szCs w:val="20"/>
          <w:shd w:val="clear" w:color="auto" w:fill="FEFCF5"/>
          <w:lang w:eastAsia="id-ID"/>
        </w:rPr>
        <w:t>,</w:t>
      </w:r>
    </w:p>
    <w:p w14:paraId="7BD3535D"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'output'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=&gt;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$separated</w:t>
      </w:r>
      <w:r w:rsidRPr="0086193F">
        <w:rPr>
          <w:rFonts w:ascii="Courier New" w:eastAsia="Times New Roman" w:hAnsi="Courier New" w:cs="Courier New"/>
          <w:color w:val="8000FF"/>
          <w:sz w:val="20"/>
          <w:szCs w:val="20"/>
          <w:shd w:val="clear" w:color="auto" w:fill="FEFCF5"/>
          <w:lang w:eastAsia="id-ID"/>
        </w:rPr>
        <w:t>,</w:t>
      </w:r>
    </w:p>
    <w:p w14:paraId="75320F31"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'pra-proses'</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=&gt;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array</w:t>
      </w:r>
      <w:r w:rsidRPr="0086193F">
        <w:rPr>
          <w:rFonts w:ascii="Courier New" w:eastAsia="Times New Roman" w:hAnsi="Courier New" w:cs="Courier New"/>
          <w:color w:val="8000FF"/>
          <w:sz w:val="20"/>
          <w:szCs w:val="20"/>
          <w:shd w:val="clear" w:color="auto" w:fill="FEFCF5"/>
          <w:lang w:eastAsia="id-ID"/>
        </w:rPr>
        <w:t>(</w:t>
      </w:r>
    </w:p>
    <w:p w14:paraId="1C7DC71C"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'sbc-&gt;sb'</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=&gt;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$result</w:t>
      </w:r>
    </w:p>
    <w:p w14:paraId="204C3DD6"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p>
    <w:p w14:paraId="27ED0B38"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'hasil'</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=&gt;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array</w:t>
      </w:r>
      <w:r w:rsidRPr="0086193F">
        <w:rPr>
          <w:rFonts w:ascii="Courier New" w:eastAsia="Times New Roman" w:hAnsi="Courier New" w:cs="Courier New"/>
          <w:color w:val="8000FF"/>
          <w:sz w:val="20"/>
          <w:szCs w:val="20"/>
          <w:shd w:val="clear" w:color="auto" w:fill="FEFCF5"/>
          <w:lang w:eastAsia="id-ID"/>
        </w:rPr>
        <w:t>(</w:t>
      </w:r>
    </w:p>
    <w:p w14:paraId="4BD419F7"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8080"/>
          <w:sz w:val="20"/>
          <w:szCs w:val="20"/>
          <w:shd w:val="clear" w:color="auto" w:fill="FEFCF5"/>
          <w:lang w:eastAsia="id-ID"/>
        </w:rPr>
        <w:t>'sb-&gt;id'</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=&gt;</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000080"/>
          <w:sz w:val="20"/>
          <w:szCs w:val="20"/>
          <w:shd w:val="clear" w:color="auto" w:fill="FEFCF5"/>
          <w:lang w:eastAsia="id-ID"/>
        </w:rPr>
        <w:t>$result2</w:t>
      </w:r>
    </w:p>
    <w:p w14:paraId="22F50288"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p>
    <w:p w14:paraId="2C6EE12A"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color w:val="8000FF"/>
          <w:sz w:val="20"/>
          <w:szCs w:val="20"/>
          <w:shd w:val="clear" w:color="auto" w:fill="FEFCF5"/>
          <w:lang w:eastAsia="id-ID"/>
        </w:rPr>
        <w:t>);</w:t>
      </w:r>
    </w:p>
    <w:p w14:paraId="34C0E638"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echo</w:t>
      </w:r>
      <w:r w:rsidRPr="0086193F">
        <w:rPr>
          <w:rFonts w:ascii="Courier New" w:eastAsia="Times New Roman" w:hAnsi="Courier New" w:cs="Courier New"/>
          <w:color w:val="000000"/>
          <w:sz w:val="20"/>
          <w:szCs w:val="20"/>
          <w:shd w:val="clear" w:color="auto" w:fill="FEFCF5"/>
          <w:lang w:eastAsia="id-ID"/>
        </w:rPr>
        <w:t xml:space="preserve"> </w:t>
      </w:r>
      <w:r w:rsidRPr="0086193F">
        <w:rPr>
          <w:rFonts w:ascii="Courier New" w:eastAsia="Times New Roman" w:hAnsi="Courier New" w:cs="Courier New"/>
          <w:b/>
          <w:bCs/>
          <w:color w:val="0000FF"/>
          <w:sz w:val="20"/>
          <w:szCs w:val="20"/>
          <w:shd w:val="clear" w:color="auto" w:fill="FEFCF5"/>
          <w:lang w:eastAsia="id-ID"/>
        </w:rPr>
        <w:t>json_encode</w:t>
      </w:r>
      <w:r w:rsidRPr="0086193F">
        <w:rPr>
          <w:rFonts w:ascii="Courier New" w:eastAsia="Times New Roman" w:hAnsi="Courier New" w:cs="Courier New"/>
          <w:color w:val="8000FF"/>
          <w:sz w:val="20"/>
          <w:szCs w:val="20"/>
          <w:shd w:val="clear" w:color="auto" w:fill="FEFCF5"/>
          <w:lang w:eastAsia="id-ID"/>
        </w:rPr>
        <w:t>(</w:t>
      </w:r>
      <w:r w:rsidRPr="0086193F">
        <w:rPr>
          <w:rFonts w:ascii="Courier New" w:eastAsia="Times New Roman" w:hAnsi="Courier New" w:cs="Courier New"/>
          <w:color w:val="000080"/>
          <w:sz w:val="20"/>
          <w:szCs w:val="20"/>
          <w:shd w:val="clear" w:color="auto" w:fill="FEFCF5"/>
          <w:lang w:eastAsia="id-ID"/>
        </w:rPr>
        <w:t>$post_data</w:t>
      </w:r>
      <w:r w:rsidRPr="0086193F">
        <w:rPr>
          <w:rFonts w:ascii="Courier New" w:eastAsia="Times New Roman" w:hAnsi="Courier New" w:cs="Courier New"/>
          <w:color w:val="8000FF"/>
          <w:sz w:val="20"/>
          <w:szCs w:val="20"/>
          <w:shd w:val="clear" w:color="auto" w:fill="FEFCF5"/>
          <w:lang w:eastAsia="id-ID"/>
        </w:rPr>
        <w:t>);</w:t>
      </w:r>
    </w:p>
    <w:p w14:paraId="674CC3A4" w14:textId="77777777" w:rsidR="0086193F" w:rsidRPr="0086193F" w:rsidRDefault="0086193F" w:rsidP="0086193F">
      <w:pPr>
        <w:widowControl/>
        <w:shd w:val="clear" w:color="auto" w:fill="FFFFFF"/>
        <w:autoSpaceDE/>
        <w:autoSpaceDN/>
        <w:adjustRightInd/>
        <w:spacing w:line="240" w:lineRule="auto"/>
        <w:ind w:left="-142" w:firstLine="0"/>
        <w:jc w:val="left"/>
        <w:rPr>
          <w:rFonts w:ascii="Courier New" w:eastAsia="Times New Roman" w:hAnsi="Courier New" w:cs="Courier New"/>
          <w:color w:val="000000"/>
          <w:sz w:val="20"/>
          <w:szCs w:val="20"/>
          <w:shd w:val="clear" w:color="auto" w:fill="FEFCF5"/>
          <w:lang w:eastAsia="id-ID"/>
        </w:rPr>
      </w:pPr>
      <w:r w:rsidRPr="0086193F">
        <w:rPr>
          <w:rFonts w:ascii="Courier New" w:eastAsia="Times New Roman" w:hAnsi="Courier New" w:cs="Courier New"/>
          <w:color w:val="8000FF"/>
          <w:sz w:val="20"/>
          <w:szCs w:val="20"/>
          <w:shd w:val="clear" w:color="auto" w:fill="FEFCF5"/>
          <w:lang w:eastAsia="id-ID"/>
        </w:rPr>
        <w:t>}</w:t>
      </w:r>
    </w:p>
    <w:p w14:paraId="06FA477E" w14:textId="77777777" w:rsidR="0086193F" w:rsidRPr="0086193F" w:rsidRDefault="0086193F" w:rsidP="0086193F">
      <w:pPr>
        <w:widowControl/>
        <w:shd w:val="clear" w:color="auto" w:fill="FFFFFF"/>
        <w:autoSpaceDE/>
        <w:autoSpaceDN/>
        <w:adjustRightInd/>
        <w:spacing w:line="240" w:lineRule="auto"/>
        <w:ind w:left="-142" w:firstLine="0"/>
        <w:jc w:val="left"/>
        <w:rPr>
          <w:rFonts w:eastAsia="Times New Roman"/>
          <w:lang w:eastAsia="id-ID"/>
        </w:rPr>
      </w:pPr>
      <w:r w:rsidRPr="0086193F">
        <w:rPr>
          <w:rFonts w:ascii="Courier New" w:eastAsia="Times New Roman" w:hAnsi="Courier New" w:cs="Courier New"/>
          <w:color w:val="FF0000"/>
          <w:sz w:val="20"/>
          <w:szCs w:val="20"/>
          <w:shd w:val="clear" w:color="auto" w:fill="FDF8E3"/>
          <w:lang w:eastAsia="id-ID"/>
        </w:rPr>
        <w:t>?&gt;</w:t>
      </w:r>
    </w:p>
    <w:p w14:paraId="1D6093B9" w14:textId="0318CF40" w:rsidR="00C933A2" w:rsidRDefault="00C933A2" w:rsidP="00EC7E1F">
      <w:pPr>
        <w:pStyle w:val="ParagrifIsi"/>
      </w:pPr>
    </w:p>
    <w:p w14:paraId="69D386B7" w14:textId="72E40AB9" w:rsidR="00094338" w:rsidRDefault="00094338" w:rsidP="00EC7E1F">
      <w:pPr>
        <w:pStyle w:val="ParagrifIsi"/>
      </w:pPr>
    </w:p>
    <w:p w14:paraId="317C4FCC" w14:textId="090E10DE" w:rsidR="00094338" w:rsidRDefault="00094338" w:rsidP="00EC7E1F">
      <w:pPr>
        <w:pStyle w:val="ParagrifIsi"/>
      </w:pPr>
    </w:p>
    <w:p w14:paraId="7BA9BA42" w14:textId="395B7D39" w:rsidR="00094338" w:rsidRDefault="00094338" w:rsidP="00EC7E1F">
      <w:pPr>
        <w:pStyle w:val="ParagrifIsi"/>
      </w:pPr>
    </w:p>
    <w:p w14:paraId="7DE49687" w14:textId="77777777" w:rsidR="00094338" w:rsidRDefault="00094338" w:rsidP="00EC7E1F">
      <w:pPr>
        <w:pStyle w:val="ParagrifIsi"/>
        <w:sectPr w:rsidR="00094338" w:rsidSect="0086193F">
          <w:headerReference w:type="even" r:id="rId95"/>
          <w:headerReference w:type="default" r:id="rId96"/>
          <w:footerReference w:type="even" r:id="rId97"/>
          <w:footerReference w:type="default" r:id="rId98"/>
          <w:headerReference w:type="first" r:id="rId99"/>
          <w:footerReference w:type="first" r:id="rId100"/>
          <w:pgSz w:w="11909" w:h="16834" w:code="9"/>
          <w:pgMar w:top="1701" w:right="1701" w:bottom="1701" w:left="2268" w:header="1134" w:footer="1134" w:gutter="0"/>
          <w:pgNumType w:start="1"/>
          <w:cols w:space="720"/>
          <w:titlePg/>
        </w:sectPr>
      </w:pPr>
    </w:p>
    <w:p w14:paraId="5F716D92" w14:textId="44471582" w:rsidR="0083517F" w:rsidRDefault="00094338" w:rsidP="00EC7E1F">
      <w:pPr>
        <w:pStyle w:val="Heading9"/>
        <w:rPr>
          <w:caps w:val="0"/>
          <w:lang w:val="id-ID"/>
        </w:rPr>
      </w:pPr>
      <w:r>
        <w:lastRenderedPageBreak/>
        <w:t xml:space="preserve">LAMPIRAN </w:t>
      </w:r>
      <w:r>
        <w:rPr>
          <w:lang w:val="id-ID"/>
        </w:rPr>
        <w:t>E</w:t>
      </w:r>
      <w:r>
        <w:br/>
      </w:r>
      <w:r>
        <w:rPr>
          <w:caps w:val="0"/>
          <w:lang w:val="id-ID"/>
        </w:rPr>
        <w:t xml:space="preserve">Contoh Hasil Terjemahan Langsung Moses Decoder </w:t>
      </w:r>
      <w:r>
        <w:rPr>
          <w:caps w:val="0"/>
          <w:lang w:val="id-ID"/>
        </w:rPr>
        <w:br/>
        <w:t xml:space="preserve">(Bahasa Sambas </w:t>
      </w:r>
      <w:r w:rsidRPr="00094338">
        <w:rPr>
          <w:i/>
          <w:iCs/>
          <w:caps w:val="0"/>
          <w:lang w:val="id-ID"/>
        </w:rPr>
        <w:t>Chatting</w:t>
      </w:r>
      <w:r>
        <w:rPr>
          <w:caps w:val="0"/>
          <w:lang w:val="id-ID"/>
        </w:rPr>
        <w:t xml:space="preserve"> ke Bahasa Indonesia)</w:t>
      </w:r>
    </w:p>
    <w:p w14:paraId="7610F6A9" w14:textId="77777777" w:rsidR="00EC7E1F" w:rsidRPr="00EC7E1F" w:rsidRDefault="00EC7E1F" w:rsidP="00EC7E1F">
      <w:pPr>
        <w:ind w:left="567" w:firstLine="0"/>
        <w:rPr>
          <w:sz w:val="8"/>
          <w:szCs w:val="8"/>
        </w:rPr>
      </w:pPr>
    </w:p>
    <w:tbl>
      <w:tblPr>
        <w:tblStyle w:val="TableGrid"/>
        <w:tblW w:w="11199" w:type="dxa"/>
        <w:tblInd w:w="-1706" w:type="dxa"/>
        <w:tblLook w:val="04A0" w:firstRow="1" w:lastRow="0" w:firstColumn="1" w:lastColumn="0" w:noHBand="0" w:noVBand="1"/>
      </w:tblPr>
      <w:tblGrid>
        <w:gridCol w:w="3733"/>
        <w:gridCol w:w="3733"/>
        <w:gridCol w:w="3733"/>
      </w:tblGrid>
      <w:tr w:rsidR="0083517F" w14:paraId="08DFA2DE" w14:textId="77777777" w:rsidTr="00EC7E1F">
        <w:tc>
          <w:tcPr>
            <w:tcW w:w="3733" w:type="dxa"/>
            <w:vAlign w:val="center"/>
          </w:tcPr>
          <w:p w14:paraId="6755ED99" w14:textId="77777777" w:rsidR="0083517F" w:rsidRPr="00EC7E1F" w:rsidRDefault="0083517F" w:rsidP="00EC7E1F">
            <w:pPr>
              <w:pStyle w:val="ParagrifIsi"/>
              <w:jc w:val="center"/>
              <w:rPr>
                <w:b/>
                <w:bCs/>
              </w:rPr>
            </w:pPr>
            <w:r w:rsidRPr="00EC7E1F">
              <w:rPr>
                <w:b/>
                <w:bCs/>
              </w:rPr>
              <w:t>Masukan</w:t>
            </w:r>
          </w:p>
        </w:tc>
        <w:tc>
          <w:tcPr>
            <w:tcW w:w="3733" w:type="dxa"/>
            <w:vAlign w:val="center"/>
          </w:tcPr>
          <w:p w14:paraId="6688ED4F" w14:textId="77777777" w:rsidR="0083517F" w:rsidRPr="00EC7E1F" w:rsidRDefault="0083517F" w:rsidP="00EC7E1F">
            <w:pPr>
              <w:pStyle w:val="ParagrifIsi"/>
              <w:jc w:val="center"/>
              <w:rPr>
                <w:b/>
                <w:bCs/>
              </w:rPr>
            </w:pPr>
            <w:r w:rsidRPr="00EC7E1F">
              <w:rPr>
                <w:b/>
                <w:bCs/>
              </w:rPr>
              <w:t>Hasil Terjemahan</w:t>
            </w:r>
          </w:p>
        </w:tc>
        <w:tc>
          <w:tcPr>
            <w:tcW w:w="3733" w:type="dxa"/>
            <w:vAlign w:val="center"/>
          </w:tcPr>
          <w:p w14:paraId="2E04CAAA" w14:textId="77777777" w:rsidR="0083517F" w:rsidRPr="00EC7E1F" w:rsidRDefault="0083517F" w:rsidP="00EC7E1F">
            <w:pPr>
              <w:pStyle w:val="ParagrifIsi"/>
              <w:jc w:val="center"/>
              <w:rPr>
                <w:b/>
                <w:bCs/>
              </w:rPr>
            </w:pPr>
            <w:r w:rsidRPr="00EC7E1F">
              <w:rPr>
                <w:b/>
                <w:bCs/>
              </w:rPr>
              <w:t>Terjemahan Manual</w:t>
            </w:r>
          </w:p>
        </w:tc>
      </w:tr>
      <w:tr w:rsidR="005738E8" w14:paraId="3F95CD5C" w14:textId="77777777" w:rsidTr="00EC7E1F">
        <w:tc>
          <w:tcPr>
            <w:tcW w:w="3733" w:type="dxa"/>
            <w:vAlign w:val="center"/>
          </w:tcPr>
          <w:p w14:paraId="0677E097" w14:textId="72E09A1B" w:rsidR="005738E8" w:rsidRPr="00EC7E1F" w:rsidRDefault="005738E8" w:rsidP="005738E8">
            <w:pPr>
              <w:pStyle w:val="ParagrifIsi"/>
            </w:pPr>
            <w:r w:rsidRPr="00EC7E1F">
              <w:t>Pun klk acare d rumah kkde pun kkde ajak malm maok k</w:t>
            </w:r>
          </w:p>
        </w:tc>
        <w:tc>
          <w:tcPr>
            <w:tcW w:w="3733" w:type="dxa"/>
            <w:vAlign w:val="center"/>
          </w:tcPr>
          <w:p w14:paraId="3FEFAE56" w14:textId="7809CBE8" w:rsidR="005738E8" w:rsidRDefault="005738E8" w:rsidP="005738E8">
            <w:pPr>
              <w:pStyle w:val="ParagrifIsi"/>
            </w:pPr>
            <w:r w:rsidRPr="00C43DFE">
              <w:t>nanti kalau acara di rumah kakak kalau kakak saja malam mau enggak</w:t>
            </w:r>
          </w:p>
        </w:tc>
        <w:tc>
          <w:tcPr>
            <w:tcW w:w="3733" w:type="dxa"/>
            <w:vAlign w:val="center"/>
          </w:tcPr>
          <w:p w14:paraId="68FFFCE5" w14:textId="0D8B6145" w:rsidR="005738E8" w:rsidRDefault="005738E8" w:rsidP="005738E8">
            <w:pPr>
              <w:pStyle w:val="ParagrifIsi"/>
            </w:pPr>
            <w:r w:rsidRPr="00001AF6">
              <w:t>nanti kalau acara di rumah kakak kalau kakak saja malam mau enggak</w:t>
            </w:r>
          </w:p>
        </w:tc>
      </w:tr>
      <w:tr w:rsidR="005738E8" w14:paraId="28AB6496" w14:textId="77777777" w:rsidTr="00EC7E1F">
        <w:tc>
          <w:tcPr>
            <w:tcW w:w="3733" w:type="dxa"/>
            <w:vAlign w:val="center"/>
          </w:tcPr>
          <w:p w14:paraId="3042DF66" w14:textId="2D84EF8D" w:rsidR="005738E8" w:rsidRPr="00EC7E1F" w:rsidRDefault="005738E8" w:rsidP="005738E8">
            <w:pPr>
              <w:pStyle w:val="ParagrifIsi"/>
            </w:pPr>
            <w:r w:rsidRPr="00EC7E1F">
              <w:t>Assalamualaikum bngde pagi lah ari minggu nikahan along ee</w:t>
            </w:r>
          </w:p>
        </w:tc>
        <w:tc>
          <w:tcPr>
            <w:tcW w:w="3733" w:type="dxa"/>
            <w:vAlign w:val="center"/>
          </w:tcPr>
          <w:p w14:paraId="10810A8C" w14:textId="21BA7D08" w:rsidR="005738E8" w:rsidRDefault="005738E8" w:rsidP="005738E8">
            <w:pPr>
              <w:pStyle w:val="ParagrifIsi"/>
            </w:pPr>
            <w:r w:rsidRPr="00C43DFE">
              <w:t>assalamualaikum abang pergi lah hari minggu nikahan along tuh</w:t>
            </w:r>
          </w:p>
        </w:tc>
        <w:tc>
          <w:tcPr>
            <w:tcW w:w="3733" w:type="dxa"/>
            <w:vAlign w:val="center"/>
          </w:tcPr>
          <w:p w14:paraId="417E6311" w14:textId="371F4C57" w:rsidR="005738E8" w:rsidRDefault="005738E8" w:rsidP="005738E8">
            <w:pPr>
              <w:pStyle w:val="ParagrifIsi"/>
            </w:pPr>
            <w:r w:rsidRPr="00001AF6">
              <w:t>assalamualaikum bangde pergi lah hari minggu nikahan along tuh</w:t>
            </w:r>
          </w:p>
        </w:tc>
      </w:tr>
      <w:tr w:rsidR="005738E8" w14:paraId="23302AB8" w14:textId="77777777" w:rsidTr="00EC7E1F">
        <w:tc>
          <w:tcPr>
            <w:tcW w:w="3733" w:type="dxa"/>
            <w:vAlign w:val="center"/>
          </w:tcPr>
          <w:p w14:paraId="359FB24D" w14:textId="5FE6C3DF" w:rsidR="005738E8" w:rsidRPr="00EC7E1F" w:rsidRDefault="005738E8" w:rsidP="005738E8">
            <w:pPr>
              <w:pStyle w:val="ParagrifIsi"/>
            </w:pPr>
            <w:r w:rsidRPr="00EC7E1F">
              <w:t>Urusan kerje k ape ratinye</w:t>
            </w:r>
          </w:p>
        </w:tc>
        <w:tc>
          <w:tcPr>
            <w:tcW w:w="3733" w:type="dxa"/>
            <w:vAlign w:val="center"/>
          </w:tcPr>
          <w:p w14:paraId="4A880CC3" w14:textId="13C502A9" w:rsidR="005738E8" w:rsidRDefault="005738E8" w:rsidP="005738E8">
            <w:pPr>
              <w:pStyle w:val="ParagrifIsi"/>
            </w:pPr>
            <w:r w:rsidRPr="00C43DFE">
              <w:t>urusan kerja apa memangnya ya</w:t>
            </w:r>
          </w:p>
        </w:tc>
        <w:tc>
          <w:tcPr>
            <w:tcW w:w="3733" w:type="dxa"/>
            <w:vAlign w:val="center"/>
          </w:tcPr>
          <w:p w14:paraId="605E780B" w14:textId="46C068E4" w:rsidR="005738E8" w:rsidRDefault="005738E8" w:rsidP="005738E8">
            <w:pPr>
              <w:pStyle w:val="ParagrifIsi"/>
            </w:pPr>
            <w:r w:rsidRPr="00001AF6">
              <w:t>urusan kerja</w:t>
            </w:r>
            <w:r>
              <w:rPr>
                <w:lang w:val="id-ID"/>
              </w:rPr>
              <w:t xml:space="preserve"> atau</w:t>
            </w:r>
            <w:r w:rsidRPr="00001AF6">
              <w:t xml:space="preserve"> apa memangnya</w:t>
            </w:r>
          </w:p>
        </w:tc>
      </w:tr>
      <w:tr w:rsidR="005738E8" w14:paraId="7108E7B2" w14:textId="77777777" w:rsidTr="00EC7E1F">
        <w:tc>
          <w:tcPr>
            <w:tcW w:w="3733" w:type="dxa"/>
            <w:vAlign w:val="center"/>
          </w:tcPr>
          <w:p w14:paraId="2F001B95" w14:textId="32F51F13" w:rsidR="005738E8" w:rsidRPr="00EC7E1F" w:rsidRDefault="005738E8" w:rsidP="005738E8">
            <w:pPr>
              <w:pStyle w:val="ParagrifIsi"/>
            </w:pPr>
            <w:r w:rsidRPr="00EC7E1F">
              <w:t>Daan bakalan turun nampaknye maksu, Soalnye daan ad nak keluar tok e</w:t>
            </w:r>
          </w:p>
        </w:tc>
        <w:tc>
          <w:tcPr>
            <w:tcW w:w="3733" w:type="dxa"/>
            <w:vAlign w:val="center"/>
          </w:tcPr>
          <w:p w14:paraId="322EF34E" w14:textId="0D4960BC" w:rsidR="005738E8" w:rsidRDefault="005738E8" w:rsidP="005738E8">
            <w:pPr>
              <w:pStyle w:val="ParagrifIsi"/>
            </w:pPr>
            <w:r w:rsidRPr="00C43DFE">
              <w:t>tidak bakalan turun kelihatannya bibi, soalnya tidak ada mau keluar nih</w:t>
            </w:r>
          </w:p>
        </w:tc>
        <w:tc>
          <w:tcPr>
            <w:tcW w:w="3733" w:type="dxa"/>
            <w:vAlign w:val="center"/>
          </w:tcPr>
          <w:p w14:paraId="4E38B873" w14:textId="5E84D103" w:rsidR="005738E8" w:rsidRDefault="005738E8" w:rsidP="005738E8">
            <w:pPr>
              <w:pStyle w:val="ParagrifIsi"/>
            </w:pPr>
            <w:r w:rsidRPr="00001AF6">
              <w:t>tidak bakalan turun kelihatannya bibi, soalnya tidak ada mau keluar nih</w:t>
            </w:r>
          </w:p>
        </w:tc>
      </w:tr>
      <w:tr w:rsidR="005738E8" w14:paraId="2F781623" w14:textId="77777777" w:rsidTr="00EC7E1F">
        <w:tc>
          <w:tcPr>
            <w:tcW w:w="3733" w:type="dxa"/>
            <w:vAlign w:val="center"/>
          </w:tcPr>
          <w:p w14:paraId="504B1ED6" w14:textId="00B5E64F" w:rsidR="005738E8" w:rsidRPr="00EC7E1F" w:rsidRDefault="005738E8" w:rsidP="005738E8">
            <w:pPr>
              <w:pStyle w:val="ParagrifIsi"/>
            </w:pPr>
            <w:r w:rsidRPr="00EC7E1F">
              <w:t>Aaaa iyelah maksu blm tau tok e, Sean mseh kanak telepon tok e</w:t>
            </w:r>
          </w:p>
        </w:tc>
        <w:tc>
          <w:tcPr>
            <w:tcW w:w="3733" w:type="dxa"/>
            <w:vAlign w:val="center"/>
          </w:tcPr>
          <w:p w14:paraId="6CEACBF6" w14:textId="46C9DFB7" w:rsidR="005738E8" w:rsidRDefault="005738E8" w:rsidP="005738E8">
            <w:pPr>
              <w:pStyle w:val="ParagrifIsi"/>
            </w:pPr>
            <w:r w:rsidRPr="00C43DFE">
              <w:t>ha itulah bibi belum tahu nih, tidak ada masih kena telepon nih</w:t>
            </w:r>
          </w:p>
        </w:tc>
        <w:tc>
          <w:tcPr>
            <w:tcW w:w="3733" w:type="dxa"/>
            <w:vAlign w:val="center"/>
          </w:tcPr>
          <w:p w14:paraId="069F7C81" w14:textId="2853464B" w:rsidR="005738E8" w:rsidRDefault="005738E8" w:rsidP="005738E8">
            <w:pPr>
              <w:pStyle w:val="ParagrifIsi"/>
            </w:pPr>
            <w:r w:rsidRPr="00001AF6">
              <w:t>ha itulah bibi belum tahu nih, tidak ada masih kena telepon nih</w:t>
            </w:r>
          </w:p>
        </w:tc>
      </w:tr>
      <w:tr w:rsidR="005738E8" w14:paraId="78B9A024" w14:textId="77777777" w:rsidTr="00EC7E1F">
        <w:tc>
          <w:tcPr>
            <w:tcW w:w="3733" w:type="dxa"/>
            <w:vAlign w:val="center"/>
          </w:tcPr>
          <w:p w14:paraId="5BAF71B1" w14:textId="5D512656" w:rsidR="005738E8" w:rsidRPr="00EC7E1F" w:rsidRDefault="005738E8" w:rsidP="005738E8">
            <w:pPr>
              <w:pStyle w:val="ParagrifIsi"/>
            </w:pPr>
            <w:r w:rsidRPr="00EC7E1F">
              <w:t>tdek nk ngjakek makan sate yo d pasar</w:t>
            </w:r>
          </w:p>
        </w:tc>
        <w:tc>
          <w:tcPr>
            <w:tcW w:w="3733" w:type="dxa"/>
            <w:vAlign w:val="center"/>
          </w:tcPr>
          <w:p w14:paraId="74A97827" w14:textId="1AC8B310" w:rsidR="005738E8" w:rsidRDefault="005738E8" w:rsidP="005738E8">
            <w:pPr>
              <w:pStyle w:val="ParagrifIsi"/>
            </w:pPr>
            <w:r w:rsidRPr="00C43DFE">
              <w:t>tadi mau mengajak makan sate tuh di pasar</w:t>
            </w:r>
          </w:p>
        </w:tc>
        <w:tc>
          <w:tcPr>
            <w:tcW w:w="3733" w:type="dxa"/>
            <w:vAlign w:val="center"/>
          </w:tcPr>
          <w:p w14:paraId="24735CBE" w14:textId="1DBC7BCC" w:rsidR="005738E8" w:rsidRDefault="005738E8" w:rsidP="005738E8">
            <w:pPr>
              <w:pStyle w:val="ParagrifIsi"/>
            </w:pPr>
            <w:r w:rsidRPr="00001AF6">
              <w:t>tadi mau mengajak makan sate tuh di pasar</w:t>
            </w:r>
          </w:p>
        </w:tc>
      </w:tr>
      <w:tr w:rsidR="005738E8" w14:paraId="50263743" w14:textId="77777777" w:rsidTr="00EC7E1F">
        <w:tc>
          <w:tcPr>
            <w:tcW w:w="3733" w:type="dxa"/>
            <w:vAlign w:val="center"/>
          </w:tcPr>
          <w:p w14:paraId="17CEEE6A" w14:textId="0D388F95" w:rsidR="005738E8" w:rsidRPr="00EC7E1F" w:rsidRDefault="005738E8" w:rsidP="005738E8">
            <w:pPr>
              <w:pStyle w:val="ParagrifIsi"/>
            </w:pPr>
            <w:r w:rsidRPr="00EC7E1F">
              <w:t>Dah kupadahkan k die dolok wak,, untok birisan nurjannah,, katenye direk sekalian nak minta talangkan ee??</w:t>
            </w:r>
          </w:p>
        </w:tc>
        <w:tc>
          <w:tcPr>
            <w:tcW w:w="3733" w:type="dxa"/>
            <w:vAlign w:val="center"/>
          </w:tcPr>
          <w:p w14:paraId="789D0AEE" w14:textId="7406C0CF" w:rsidR="005738E8" w:rsidRDefault="005738E8" w:rsidP="005738E8">
            <w:pPr>
              <w:pStyle w:val="ParagrifIsi"/>
            </w:pPr>
            <w:r w:rsidRPr="00C43DFE">
              <w:t>sudah kupadahkan ke dia dulu wak, untuk birisan nurjannah, katanya kamu sekalian mau minta talangkan tuh?</w:t>
            </w:r>
          </w:p>
        </w:tc>
        <w:tc>
          <w:tcPr>
            <w:tcW w:w="3733" w:type="dxa"/>
            <w:vAlign w:val="center"/>
          </w:tcPr>
          <w:p w14:paraId="3BB95608" w14:textId="62E5FEB3" w:rsidR="005738E8" w:rsidRDefault="005738E8" w:rsidP="005738E8">
            <w:pPr>
              <w:pStyle w:val="ParagrifIsi"/>
            </w:pPr>
            <w:r w:rsidRPr="00001AF6">
              <w:t>sudah aku bilang ke dia dulu wak, untuk birisan nurjannah, katanya kamu sekalian mau minta talangkan tuh?</w:t>
            </w:r>
          </w:p>
        </w:tc>
      </w:tr>
      <w:tr w:rsidR="005738E8" w14:paraId="39F9C374" w14:textId="77777777" w:rsidTr="00EC7E1F">
        <w:tc>
          <w:tcPr>
            <w:tcW w:w="3733" w:type="dxa"/>
            <w:vAlign w:val="center"/>
          </w:tcPr>
          <w:p w14:paraId="7E1F188B" w14:textId="4DE8FA01" w:rsidR="005738E8" w:rsidRPr="00EC7E1F" w:rsidRDefault="005738E8" w:rsidP="005738E8">
            <w:pPr>
              <w:pStyle w:val="ParagrifIsi"/>
            </w:pPr>
            <w:r w:rsidRPr="00EC7E1F">
              <w:t>dn smpt smri nk k sambas msh ade yg nak d kerjekn</w:t>
            </w:r>
          </w:p>
        </w:tc>
        <w:tc>
          <w:tcPr>
            <w:tcW w:w="3733" w:type="dxa"/>
            <w:vAlign w:val="center"/>
          </w:tcPr>
          <w:p w14:paraId="09FD8655" w14:textId="7F72425A" w:rsidR="005738E8" w:rsidRDefault="005738E8" w:rsidP="005738E8">
            <w:pPr>
              <w:pStyle w:val="ParagrifIsi"/>
            </w:pPr>
            <w:r w:rsidRPr="00C43DFE">
              <w:t>tidak sempat kemarin mau ke sambas masih ada yang mau dikerjakan</w:t>
            </w:r>
          </w:p>
        </w:tc>
        <w:tc>
          <w:tcPr>
            <w:tcW w:w="3733" w:type="dxa"/>
            <w:vAlign w:val="center"/>
          </w:tcPr>
          <w:p w14:paraId="5E172BD7" w14:textId="2C68FEB5" w:rsidR="005738E8" w:rsidRDefault="005738E8" w:rsidP="005738E8">
            <w:pPr>
              <w:pStyle w:val="ParagrifIsi"/>
            </w:pPr>
            <w:r w:rsidRPr="007235DA">
              <w:t>tidak sempat kemarin mau ke sambas masih ada yang mau dikerjakan</w:t>
            </w:r>
          </w:p>
        </w:tc>
      </w:tr>
      <w:tr w:rsidR="005738E8" w14:paraId="366BF165" w14:textId="77777777" w:rsidTr="00EC7E1F">
        <w:tc>
          <w:tcPr>
            <w:tcW w:w="3733" w:type="dxa"/>
            <w:vAlign w:val="center"/>
          </w:tcPr>
          <w:p w14:paraId="2502C7F0" w14:textId="7DCBDF03" w:rsidR="005738E8" w:rsidRPr="00EC7E1F" w:rsidRDefault="005738E8" w:rsidP="005738E8">
            <w:pPr>
              <w:pStyle w:val="ParagrifIsi"/>
            </w:pPr>
            <w:r w:rsidRPr="00EC7E1F">
              <w:t>Posisi dmne y, Taman d rumah sakit Antonius wak</w:t>
            </w:r>
          </w:p>
        </w:tc>
        <w:tc>
          <w:tcPr>
            <w:tcW w:w="3733" w:type="dxa"/>
            <w:vAlign w:val="center"/>
          </w:tcPr>
          <w:p w14:paraId="76BD16A1" w14:textId="4DB7CD00" w:rsidR="005738E8" w:rsidRDefault="005738E8" w:rsidP="005738E8">
            <w:pPr>
              <w:pStyle w:val="ParagrifIsi"/>
            </w:pPr>
            <w:r w:rsidRPr="00C43DFE">
              <w:t>posisi dimana tuh, saya di rumah sakit antonius wak</w:t>
            </w:r>
          </w:p>
        </w:tc>
        <w:tc>
          <w:tcPr>
            <w:tcW w:w="3733" w:type="dxa"/>
            <w:vAlign w:val="center"/>
          </w:tcPr>
          <w:p w14:paraId="4F1A1387" w14:textId="53002BE3" w:rsidR="005738E8" w:rsidRDefault="005738E8" w:rsidP="005738E8">
            <w:pPr>
              <w:pStyle w:val="ParagrifIsi"/>
            </w:pPr>
            <w:r w:rsidRPr="007235DA">
              <w:t>posisi dimana itu, saya ada di rumah sakit antonius wak</w:t>
            </w:r>
          </w:p>
        </w:tc>
      </w:tr>
      <w:tr w:rsidR="005738E8" w14:paraId="2731BD19" w14:textId="77777777" w:rsidTr="00EC7E1F">
        <w:tc>
          <w:tcPr>
            <w:tcW w:w="3733" w:type="dxa"/>
            <w:vAlign w:val="center"/>
          </w:tcPr>
          <w:p w14:paraId="0BFCFE27" w14:textId="7CA07599" w:rsidR="005738E8" w:rsidRPr="00EC7E1F" w:rsidRDefault="005738E8" w:rsidP="005738E8">
            <w:pPr>
              <w:pStyle w:val="ParagrifIsi"/>
            </w:pPr>
            <w:r w:rsidRPr="00EC7E1F">
              <w:t>Klau bise d pasti kn ajk x Wak,</w:t>
            </w:r>
            <w:r>
              <w:rPr>
                <w:lang w:val="id-ID"/>
              </w:rPr>
              <w:t xml:space="preserve"> </w:t>
            </w:r>
            <w:r w:rsidRPr="00EC7E1F">
              <w:t>spye sanang urng Laing Gie ae nk ngntar ny</w:t>
            </w:r>
          </w:p>
        </w:tc>
        <w:tc>
          <w:tcPr>
            <w:tcW w:w="3733" w:type="dxa"/>
            <w:vAlign w:val="center"/>
          </w:tcPr>
          <w:p w14:paraId="03AECD14" w14:textId="2FD36705" w:rsidR="005738E8" w:rsidRDefault="005738E8" w:rsidP="005738E8">
            <w:pPr>
              <w:pStyle w:val="ParagrifIsi"/>
            </w:pPr>
            <w:r w:rsidRPr="00E11EF9">
              <w:t>kalau bisa di pasti kan saja x wak, supaya mudah orang lain begitu tuh mau mengantar nya</w:t>
            </w:r>
          </w:p>
        </w:tc>
        <w:tc>
          <w:tcPr>
            <w:tcW w:w="3733" w:type="dxa"/>
            <w:vAlign w:val="center"/>
          </w:tcPr>
          <w:p w14:paraId="63FE2080" w14:textId="48A07DE7" w:rsidR="005738E8" w:rsidRDefault="005738E8" w:rsidP="005738E8">
            <w:pPr>
              <w:pStyle w:val="ParagrifIsi"/>
            </w:pPr>
            <w:r w:rsidRPr="00E11EF9">
              <w:t xml:space="preserve">kalau bisa di pasti kan saja </w:t>
            </w:r>
            <w:r>
              <w:rPr>
                <w:lang w:val="id-ID"/>
              </w:rPr>
              <w:t>barangkali</w:t>
            </w:r>
            <w:r w:rsidRPr="00E11EF9">
              <w:t xml:space="preserve"> wak, biar mudah orang lain mau mengantar nya</w:t>
            </w:r>
            <w:r>
              <w:rPr>
                <w:lang w:val="id-ID"/>
              </w:rPr>
              <w:t xml:space="preserve"> begitu</w:t>
            </w:r>
          </w:p>
        </w:tc>
      </w:tr>
      <w:tr w:rsidR="005738E8" w14:paraId="6B5E92F8" w14:textId="77777777" w:rsidTr="00EC7E1F">
        <w:tc>
          <w:tcPr>
            <w:tcW w:w="3733" w:type="dxa"/>
            <w:vAlign w:val="center"/>
          </w:tcPr>
          <w:p w14:paraId="6EB4AFCD" w14:textId="16E1B715" w:rsidR="005738E8" w:rsidRPr="00EC7E1F" w:rsidRDefault="005738E8" w:rsidP="005738E8">
            <w:pPr>
              <w:pStyle w:val="ParagrifIsi"/>
            </w:pPr>
            <w:r w:rsidRPr="00EC7E1F">
              <w:t>Bayarny wak, tdek dah masuk soalny d stok agk eror ATM BRI</w:t>
            </w:r>
          </w:p>
        </w:tc>
        <w:tc>
          <w:tcPr>
            <w:tcW w:w="3733" w:type="dxa"/>
            <w:vAlign w:val="center"/>
          </w:tcPr>
          <w:p w14:paraId="24C936D9" w14:textId="2F623680" w:rsidR="005738E8" w:rsidRDefault="005738E8" w:rsidP="005738E8">
            <w:pPr>
              <w:pStyle w:val="ParagrifIsi"/>
            </w:pPr>
            <w:r w:rsidRPr="00C43DFE">
              <w:t>bayarnya wak, tadi sudah masuk soalnya di sini lagi eror atm bri</w:t>
            </w:r>
          </w:p>
        </w:tc>
        <w:tc>
          <w:tcPr>
            <w:tcW w:w="3733" w:type="dxa"/>
            <w:vAlign w:val="center"/>
          </w:tcPr>
          <w:p w14:paraId="5649E18C" w14:textId="500AE9F9" w:rsidR="005738E8" w:rsidRDefault="005738E8" w:rsidP="005738E8">
            <w:pPr>
              <w:pStyle w:val="ParagrifIsi"/>
            </w:pPr>
            <w:r w:rsidRPr="007235DA">
              <w:t>bayarnya wak, tadi sudah masuk soalnya di sini lagi eror atm bri</w:t>
            </w:r>
          </w:p>
        </w:tc>
      </w:tr>
      <w:tr w:rsidR="005738E8" w14:paraId="52CE06EB" w14:textId="77777777" w:rsidTr="00EC7E1F">
        <w:tc>
          <w:tcPr>
            <w:tcW w:w="3733" w:type="dxa"/>
            <w:vAlign w:val="center"/>
          </w:tcPr>
          <w:p w14:paraId="050B693C" w14:textId="6C396928" w:rsidR="005738E8" w:rsidRPr="00EC7E1F" w:rsidRDefault="005738E8" w:rsidP="005738E8">
            <w:pPr>
              <w:pStyle w:val="ParagrifIsi"/>
            </w:pPr>
            <w:r w:rsidRPr="00EC7E1F">
              <w:lastRenderedPageBreak/>
              <w:t>Wak maaf semalam aq ad tamu d asrama jdi ndak bise ke tempat drek</w:t>
            </w:r>
          </w:p>
        </w:tc>
        <w:tc>
          <w:tcPr>
            <w:tcW w:w="3733" w:type="dxa"/>
            <w:vAlign w:val="center"/>
          </w:tcPr>
          <w:p w14:paraId="21D0E33D" w14:textId="2EC477B2" w:rsidR="005738E8" w:rsidRDefault="005738E8" w:rsidP="005738E8">
            <w:pPr>
              <w:pStyle w:val="ParagrifIsi"/>
            </w:pPr>
            <w:r w:rsidRPr="00C43DFE">
              <w:t>maaf wak semalam aku ada tamu di asrama jadi tidak bisa ke tempat kamu</w:t>
            </w:r>
          </w:p>
        </w:tc>
        <w:tc>
          <w:tcPr>
            <w:tcW w:w="3733" w:type="dxa"/>
            <w:vAlign w:val="center"/>
          </w:tcPr>
          <w:p w14:paraId="65AA56BA" w14:textId="4DBED43E" w:rsidR="005738E8" w:rsidRDefault="005738E8" w:rsidP="005738E8">
            <w:pPr>
              <w:pStyle w:val="ParagrifIsi"/>
            </w:pPr>
            <w:r w:rsidRPr="007235DA">
              <w:t>maaf wak semalam aku ada tamu di asrama jadi tidak bisa ke tempat kamu</w:t>
            </w:r>
          </w:p>
        </w:tc>
      </w:tr>
      <w:tr w:rsidR="005738E8" w14:paraId="2BA2F09F" w14:textId="77777777" w:rsidTr="00EC7E1F">
        <w:tc>
          <w:tcPr>
            <w:tcW w:w="3733" w:type="dxa"/>
            <w:vAlign w:val="center"/>
          </w:tcPr>
          <w:p w14:paraId="766854A7" w14:textId="71841D23" w:rsidR="005738E8" w:rsidRPr="00EC7E1F" w:rsidRDefault="005738E8" w:rsidP="005738E8">
            <w:pPr>
              <w:pStyle w:val="ParagrifIsi"/>
            </w:pPr>
            <w:r w:rsidRPr="00EC7E1F">
              <w:t>Okelah, tpi aq Daan bise keluar tok y Wak nak ngmbek ny, Maaf inyn jdi dah merepotkan e drek</w:t>
            </w:r>
          </w:p>
        </w:tc>
        <w:tc>
          <w:tcPr>
            <w:tcW w:w="3733" w:type="dxa"/>
            <w:vAlign w:val="center"/>
          </w:tcPr>
          <w:p w14:paraId="1B84791D" w14:textId="0AA18A6D" w:rsidR="005738E8" w:rsidRDefault="005738E8" w:rsidP="005738E8">
            <w:pPr>
              <w:pStyle w:val="ParagrifIsi"/>
            </w:pPr>
            <w:r w:rsidRPr="00C43DFE">
              <w:t>okelah, tapi aku tidak bisa keluar nih wak mau mengambilnya, maaf benar jadi sudah merepotkan kamu tuh</w:t>
            </w:r>
          </w:p>
        </w:tc>
        <w:tc>
          <w:tcPr>
            <w:tcW w:w="3733" w:type="dxa"/>
            <w:vAlign w:val="center"/>
          </w:tcPr>
          <w:p w14:paraId="44271D7C" w14:textId="2CE11FBF" w:rsidR="005738E8" w:rsidRDefault="005738E8" w:rsidP="005738E8">
            <w:pPr>
              <w:pStyle w:val="ParagrifIsi"/>
            </w:pPr>
            <w:r w:rsidRPr="007235DA">
              <w:t>okelah, tapi aku tidak bisa keluar nih wak mau mengambilnya, maaf sekali jadi</w:t>
            </w:r>
            <w:r>
              <w:rPr>
                <w:lang w:val="id-ID"/>
              </w:rPr>
              <w:t xml:space="preserve"> </w:t>
            </w:r>
            <w:r w:rsidRPr="007235DA">
              <w:t>sudah merepotkan kamu tuh</w:t>
            </w:r>
          </w:p>
        </w:tc>
      </w:tr>
      <w:tr w:rsidR="005738E8" w14:paraId="4E8E31C3" w14:textId="77777777" w:rsidTr="00EC7E1F">
        <w:tc>
          <w:tcPr>
            <w:tcW w:w="3733" w:type="dxa"/>
            <w:vAlign w:val="center"/>
          </w:tcPr>
          <w:p w14:paraId="3A637A65" w14:textId="745EC06C" w:rsidR="005738E8" w:rsidRPr="00EC7E1F" w:rsidRDefault="005738E8" w:rsidP="005738E8">
            <w:pPr>
              <w:pStyle w:val="ParagrifIsi"/>
            </w:pPr>
            <w:r w:rsidRPr="00EC7E1F">
              <w:t>ag di mane? Kmek k sie ie.  Tp itok mseh di jln nk balik juak</w:t>
            </w:r>
          </w:p>
        </w:tc>
        <w:tc>
          <w:tcPr>
            <w:tcW w:w="3733" w:type="dxa"/>
            <w:vAlign w:val="center"/>
          </w:tcPr>
          <w:p w14:paraId="155B576A" w14:textId="275C4AA3" w:rsidR="005738E8" w:rsidRDefault="005738E8" w:rsidP="005738E8">
            <w:pPr>
              <w:pStyle w:val="ParagrifIsi"/>
            </w:pPr>
            <w:r>
              <w:t>lagi di mana?</w:t>
            </w:r>
            <w:r>
              <w:rPr>
                <w:lang w:val="id-ID"/>
              </w:rPr>
              <w:t xml:space="preserve"> </w:t>
            </w:r>
            <w:r>
              <w:t xml:space="preserve">aku ke situ. </w:t>
            </w:r>
            <w:r>
              <w:rPr>
                <w:lang w:val="id-ID"/>
              </w:rPr>
              <w:t>y</w:t>
            </w:r>
            <w:r>
              <w:t>a</w:t>
            </w:r>
            <w:r>
              <w:rPr>
                <w:lang w:val="id-ID"/>
              </w:rPr>
              <w:t xml:space="preserve"> </w:t>
            </w:r>
            <w:r>
              <w:t>tapi ini masih di jalan mau pulang juga</w:t>
            </w:r>
          </w:p>
        </w:tc>
        <w:tc>
          <w:tcPr>
            <w:tcW w:w="3733" w:type="dxa"/>
            <w:vAlign w:val="center"/>
          </w:tcPr>
          <w:p w14:paraId="6C3529B7" w14:textId="538BB854" w:rsidR="005738E8" w:rsidRDefault="005738E8" w:rsidP="005738E8">
            <w:pPr>
              <w:pStyle w:val="ParagrifIsi"/>
            </w:pPr>
            <w:r w:rsidRPr="007235DA">
              <w:t>lagi di mana? aku ke situ ya. tapi ini masih di jalan mau pulang juga</w:t>
            </w:r>
          </w:p>
        </w:tc>
      </w:tr>
      <w:tr w:rsidR="005738E8" w14:paraId="0179140E" w14:textId="77777777" w:rsidTr="00EC7E1F">
        <w:tc>
          <w:tcPr>
            <w:tcW w:w="3733" w:type="dxa"/>
            <w:vAlign w:val="center"/>
          </w:tcPr>
          <w:p w14:paraId="3C91B133" w14:textId="7208E10C" w:rsidR="005738E8" w:rsidRPr="00EC7E1F" w:rsidRDefault="005738E8" w:rsidP="005738E8">
            <w:pPr>
              <w:pStyle w:val="ParagrifIsi"/>
            </w:pPr>
            <w:r w:rsidRPr="00EC7E1F">
              <w:t>Iye lah kk pun gye, Isok nk ngambekny nk jm berape kk</w:t>
            </w:r>
          </w:p>
        </w:tc>
        <w:tc>
          <w:tcPr>
            <w:tcW w:w="3733" w:type="dxa"/>
            <w:vAlign w:val="center"/>
          </w:tcPr>
          <w:p w14:paraId="3C47C85F" w14:textId="30D20E15" w:rsidR="005738E8" w:rsidRDefault="005738E8" w:rsidP="005738E8">
            <w:pPr>
              <w:pStyle w:val="ParagrifIsi"/>
            </w:pPr>
            <w:r w:rsidRPr="00C43DFE">
              <w:t>iyalah kalau begitu kak, besok mau mengambilnya mau pukul berapa kak</w:t>
            </w:r>
          </w:p>
        </w:tc>
        <w:tc>
          <w:tcPr>
            <w:tcW w:w="3733" w:type="dxa"/>
            <w:vAlign w:val="center"/>
          </w:tcPr>
          <w:p w14:paraId="28DEABFF" w14:textId="322B5578" w:rsidR="005738E8" w:rsidRDefault="005738E8" w:rsidP="005738E8">
            <w:pPr>
              <w:pStyle w:val="ParagrifIsi"/>
            </w:pPr>
            <w:r w:rsidRPr="007235DA">
              <w:t>iya lah kalau begitu kak, besok mau mengambilnya mau pukul berapa kak</w:t>
            </w:r>
          </w:p>
        </w:tc>
      </w:tr>
      <w:tr w:rsidR="005738E8" w14:paraId="57D03D88" w14:textId="77777777" w:rsidTr="00EC7E1F">
        <w:tc>
          <w:tcPr>
            <w:tcW w:w="3733" w:type="dxa"/>
            <w:vAlign w:val="center"/>
          </w:tcPr>
          <w:p w14:paraId="391F0E34" w14:textId="59AE8643" w:rsidR="005738E8" w:rsidRPr="00EC7E1F" w:rsidRDefault="005738E8" w:rsidP="005738E8">
            <w:pPr>
              <w:pStyle w:val="ParagrifIsi"/>
            </w:pPr>
            <w:r w:rsidRPr="00EC7E1F">
              <w:t>Ngntarny jk, Soalny nk longsong ke sambas, Rumahny di mne kk</w:t>
            </w:r>
          </w:p>
        </w:tc>
        <w:tc>
          <w:tcPr>
            <w:tcW w:w="3733" w:type="dxa"/>
            <w:vAlign w:val="center"/>
          </w:tcPr>
          <w:p w14:paraId="7770B209" w14:textId="3C512412" w:rsidR="005738E8" w:rsidRDefault="005738E8" w:rsidP="005738E8">
            <w:pPr>
              <w:pStyle w:val="ParagrifIsi"/>
            </w:pPr>
            <w:r w:rsidRPr="00C43DFE">
              <w:t>ngntarny saja, soalnya mau longsong ke sambas, rumahny dimana kak</w:t>
            </w:r>
          </w:p>
        </w:tc>
        <w:tc>
          <w:tcPr>
            <w:tcW w:w="3733" w:type="dxa"/>
            <w:vAlign w:val="center"/>
          </w:tcPr>
          <w:p w14:paraId="396AF89C" w14:textId="437AA619" w:rsidR="005738E8" w:rsidRDefault="005738E8" w:rsidP="005738E8">
            <w:pPr>
              <w:pStyle w:val="ParagrifIsi"/>
            </w:pPr>
            <w:r>
              <w:rPr>
                <w:lang w:val="id-ID"/>
              </w:rPr>
              <w:t>mengantarnya</w:t>
            </w:r>
            <w:r w:rsidRPr="007235DA">
              <w:t xml:space="preserve"> saja, soalnya mau </w:t>
            </w:r>
            <w:r>
              <w:rPr>
                <w:lang w:val="id-ID"/>
              </w:rPr>
              <w:t>sekalian</w:t>
            </w:r>
            <w:r w:rsidRPr="007235DA">
              <w:t xml:space="preserve"> ke sambas, </w:t>
            </w:r>
            <w:r>
              <w:rPr>
                <w:lang w:val="id-ID"/>
              </w:rPr>
              <w:t>rumahnya</w:t>
            </w:r>
            <w:r w:rsidRPr="007235DA">
              <w:t xml:space="preserve"> di mana k</w:t>
            </w:r>
            <w:r>
              <w:rPr>
                <w:lang w:val="id-ID"/>
              </w:rPr>
              <w:t>ak</w:t>
            </w:r>
          </w:p>
        </w:tc>
      </w:tr>
      <w:tr w:rsidR="005738E8" w14:paraId="0A8B67D2" w14:textId="77777777" w:rsidTr="00EC7E1F">
        <w:tc>
          <w:tcPr>
            <w:tcW w:w="3733" w:type="dxa"/>
            <w:vAlign w:val="center"/>
          </w:tcPr>
          <w:p w14:paraId="40DAE21C" w14:textId="1761B0C1" w:rsidR="005738E8" w:rsidRPr="00EC7E1F" w:rsidRDefault="005738E8" w:rsidP="005738E8">
            <w:pPr>
              <w:pStyle w:val="ParagrifIsi"/>
            </w:pPr>
            <w:r w:rsidRPr="00EC7E1F">
              <w:t>dn smpt smri nk k sambas msh ade yg nak d kerjekn</w:t>
            </w:r>
          </w:p>
        </w:tc>
        <w:tc>
          <w:tcPr>
            <w:tcW w:w="3733" w:type="dxa"/>
            <w:vAlign w:val="center"/>
          </w:tcPr>
          <w:p w14:paraId="2821355F" w14:textId="555282EF" w:rsidR="005738E8" w:rsidRDefault="005738E8" w:rsidP="005738E8">
            <w:pPr>
              <w:pStyle w:val="ParagrifIsi"/>
            </w:pPr>
            <w:r w:rsidRPr="00C43DFE">
              <w:t>tidak sempat kemarin mau ke sambas masih ada yang mau dikerjakan</w:t>
            </w:r>
          </w:p>
        </w:tc>
        <w:tc>
          <w:tcPr>
            <w:tcW w:w="3733" w:type="dxa"/>
            <w:vAlign w:val="center"/>
          </w:tcPr>
          <w:p w14:paraId="1D095841" w14:textId="5342EE30" w:rsidR="005738E8" w:rsidRDefault="005738E8" w:rsidP="005738E8">
            <w:pPr>
              <w:pStyle w:val="ParagrifIsi"/>
            </w:pPr>
            <w:r w:rsidRPr="007235DA">
              <w:t>tidak sempat kemarin mau ke sambas masih ada yang mau dikerjakan</w:t>
            </w:r>
          </w:p>
        </w:tc>
      </w:tr>
      <w:tr w:rsidR="005738E8" w14:paraId="7EE79D2A" w14:textId="77777777" w:rsidTr="00EC7E1F">
        <w:tc>
          <w:tcPr>
            <w:tcW w:w="3733" w:type="dxa"/>
            <w:vAlign w:val="center"/>
          </w:tcPr>
          <w:p w14:paraId="507C2EAD" w14:textId="19C68B9F" w:rsidR="005738E8" w:rsidRPr="00EC7E1F" w:rsidRDefault="005738E8" w:rsidP="005738E8">
            <w:pPr>
              <w:pStyle w:val="ParagrifIsi"/>
            </w:pPr>
            <w:r w:rsidRPr="00EC7E1F">
              <w:t>ayah msh d ICU, tpi kte perawat udh bagus juak,, cuman jantung jak agk</w:t>
            </w:r>
          </w:p>
        </w:tc>
        <w:tc>
          <w:tcPr>
            <w:tcW w:w="3733" w:type="dxa"/>
            <w:vAlign w:val="center"/>
          </w:tcPr>
          <w:p w14:paraId="471793EA" w14:textId="0FD758E6" w:rsidR="005738E8" w:rsidRDefault="005738E8" w:rsidP="005738E8">
            <w:pPr>
              <w:pStyle w:val="ParagrifIsi"/>
            </w:pPr>
            <w:r w:rsidRPr="00C43DFE">
              <w:t>ayah masih di icu, tapi kata perawat sudah bagus juga, cuman jantung saja lagi</w:t>
            </w:r>
          </w:p>
        </w:tc>
        <w:tc>
          <w:tcPr>
            <w:tcW w:w="3733" w:type="dxa"/>
            <w:vAlign w:val="center"/>
          </w:tcPr>
          <w:p w14:paraId="6E925584" w14:textId="49B890DD" w:rsidR="005738E8" w:rsidRDefault="005738E8" w:rsidP="005738E8">
            <w:pPr>
              <w:pStyle w:val="ParagrifIsi"/>
            </w:pPr>
            <w:r w:rsidRPr="007235DA">
              <w:t>ayah masih di icu, tapi kata perawat sudah bagus juga, cuman jantung saja lagi</w:t>
            </w:r>
          </w:p>
        </w:tc>
      </w:tr>
      <w:tr w:rsidR="005738E8" w14:paraId="3BE8ADD9" w14:textId="77777777" w:rsidTr="00EC7E1F">
        <w:tc>
          <w:tcPr>
            <w:tcW w:w="3733" w:type="dxa"/>
            <w:vAlign w:val="center"/>
          </w:tcPr>
          <w:p w14:paraId="039784D5" w14:textId="70E70C61" w:rsidR="005738E8" w:rsidRPr="00EC7E1F" w:rsidRDefault="005738E8" w:rsidP="005738E8">
            <w:pPr>
              <w:pStyle w:val="ParagrifIsi"/>
            </w:pPr>
            <w:r w:rsidRPr="00EC7E1F">
              <w:t>Dh lmk gasaknye, Kalak lh mun sempat k sie bng</w:t>
            </w:r>
          </w:p>
        </w:tc>
        <w:tc>
          <w:tcPr>
            <w:tcW w:w="3733" w:type="dxa"/>
            <w:vAlign w:val="center"/>
          </w:tcPr>
          <w:p w14:paraId="66CFA1EA" w14:textId="6AF20BE5" w:rsidR="005738E8" w:rsidRDefault="005738E8" w:rsidP="005738E8">
            <w:pPr>
              <w:pStyle w:val="ParagrifIsi"/>
            </w:pPr>
            <w:r w:rsidRPr="00C43DFE">
              <w:t>sudah lmk gasaknye, nanti lah kalau sempat ke situ bang</w:t>
            </w:r>
          </w:p>
        </w:tc>
        <w:tc>
          <w:tcPr>
            <w:tcW w:w="3733" w:type="dxa"/>
            <w:vAlign w:val="center"/>
          </w:tcPr>
          <w:p w14:paraId="4683733C" w14:textId="489A3791" w:rsidR="005738E8" w:rsidRDefault="005738E8" w:rsidP="005738E8">
            <w:pPr>
              <w:pStyle w:val="ParagrifIsi"/>
            </w:pPr>
            <w:r w:rsidRPr="007235DA">
              <w:t xml:space="preserve">sudah </w:t>
            </w:r>
            <w:r>
              <w:rPr>
                <w:lang w:val="id-ID"/>
              </w:rPr>
              <w:t>lama</w:t>
            </w:r>
            <w:r w:rsidRPr="007235DA">
              <w:t xml:space="preserve"> </w:t>
            </w:r>
            <w:r>
              <w:rPr>
                <w:lang w:val="id-ID"/>
              </w:rPr>
              <w:t>ternyata</w:t>
            </w:r>
            <w:r w:rsidRPr="007235DA">
              <w:t xml:space="preserve">, nanti lah kalau sempat ke </w:t>
            </w:r>
            <w:r>
              <w:rPr>
                <w:lang w:val="id-ID"/>
              </w:rPr>
              <w:t>sana</w:t>
            </w:r>
            <w:r w:rsidRPr="007235DA">
              <w:t xml:space="preserve"> bang</w:t>
            </w:r>
          </w:p>
        </w:tc>
      </w:tr>
      <w:tr w:rsidR="005738E8" w14:paraId="7DFA5C97" w14:textId="77777777" w:rsidTr="00EC7E1F">
        <w:tc>
          <w:tcPr>
            <w:tcW w:w="3733" w:type="dxa"/>
            <w:vAlign w:val="center"/>
          </w:tcPr>
          <w:p w14:paraId="18D39877" w14:textId="6AD2D93A" w:rsidR="005738E8" w:rsidRPr="00EC7E1F" w:rsidRDefault="005738E8" w:rsidP="005738E8">
            <w:pPr>
              <w:pStyle w:val="ParagrifIsi"/>
            </w:pPr>
            <w:r w:rsidRPr="00EC7E1F">
              <w:t>Sian no hp nye bng, Isok lh madahakn k bpk, Nantek bpk yg nyampaikannye</w:t>
            </w:r>
          </w:p>
        </w:tc>
        <w:tc>
          <w:tcPr>
            <w:tcW w:w="3733" w:type="dxa"/>
            <w:vAlign w:val="center"/>
          </w:tcPr>
          <w:p w14:paraId="088CB971" w14:textId="5BE4BDA7" w:rsidR="005738E8" w:rsidRDefault="005738E8" w:rsidP="005738E8">
            <w:pPr>
              <w:pStyle w:val="ParagrifIsi"/>
            </w:pPr>
            <w:r w:rsidRPr="00C43DFE">
              <w:t>tidak ada nomor hp nya bang, besoklah madahakn ke bapak, nanti bapak yang nyampaikannye</w:t>
            </w:r>
          </w:p>
        </w:tc>
        <w:tc>
          <w:tcPr>
            <w:tcW w:w="3733" w:type="dxa"/>
            <w:vAlign w:val="center"/>
          </w:tcPr>
          <w:p w14:paraId="19B2DDF9" w14:textId="5F5281E0" w:rsidR="005738E8" w:rsidRDefault="005738E8" w:rsidP="005738E8">
            <w:pPr>
              <w:pStyle w:val="ParagrifIsi"/>
            </w:pPr>
            <w:r w:rsidRPr="007235DA">
              <w:t xml:space="preserve">tidak ada nomor hp nya bang, besoklah kasih tahu ke bapak, nanti bapak yang </w:t>
            </w:r>
            <w:r>
              <w:rPr>
                <w:lang w:val="id-ID"/>
              </w:rPr>
              <w:t>menyampaikannya</w:t>
            </w:r>
          </w:p>
        </w:tc>
      </w:tr>
      <w:tr w:rsidR="005738E8" w14:paraId="453B4265" w14:textId="77777777" w:rsidTr="00EC7E1F">
        <w:tc>
          <w:tcPr>
            <w:tcW w:w="3733" w:type="dxa"/>
            <w:vAlign w:val="center"/>
          </w:tcPr>
          <w:p w14:paraId="7B877B37" w14:textId="35E466CE" w:rsidR="005738E8" w:rsidRPr="00EC7E1F" w:rsidRDefault="005738E8" w:rsidP="005738E8">
            <w:pPr>
              <w:pStyle w:val="ParagrifIsi"/>
            </w:pPr>
            <w:r w:rsidRPr="00EC7E1F">
              <w:t>Isok msh ade kegiatan bng sampai sore, 3 hari kegiatan tok e, isok terakher</w:t>
            </w:r>
          </w:p>
        </w:tc>
        <w:tc>
          <w:tcPr>
            <w:tcW w:w="3733" w:type="dxa"/>
            <w:vAlign w:val="center"/>
          </w:tcPr>
          <w:p w14:paraId="178EE731" w14:textId="655A6FE0" w:rsidR="005738E8" w:rsidRDefault="005738E8" w:rsidP="005738E8">
            <w:pPr>
              <w:pStyle w:val="ParagrifIsi"/>
            </w:pPr>
            <w:r w:rsidRPr="00C43DFE">
              <w:t>besok masih ada kegiatan bang sampai sore, 3 hari kegiatan nih, besok terakhir</w:t>
            </w:r>
          </w:p>
        </w:tc>
        <w:tc>
          <w:tcPr>
            <w:tcW w:w="3733" w:type="dxa"/>
            <w:vAlign w:val="center"/>
          </w:tcPr>
          <w:p w14:paraId="6048002A" w14:textId="7B4D6429" w:rsidR="005738E8" w:rsidRDefault="005738E8" w:rsidP="005738E8">
            <w:pPr>
              <w:pStyle w:val="ParagrifIsi"/>
            </w:pPr>
            <w:r w:rsidRPr="007235DA">
              <w:t>besok masih ada kegiatan bang sampai sore, 3 hari kegiatan nih, besok terakhir</w:t>
            </w:r>
          </w:p>
        </w:tc>
      </w:tr>
      <w:tr w:rsidR="005738E8" w14:paraId="18C23B26" w14:textId="77777777" w:rsidTr="00EC7E1F">
        <w:tc>
          <w:tcPr>
            <w:tcW w:w="3733" w:type="dxa"/>
            <w:vAlign w:val="center"/>
          </w:tcPr>
          <w:p w14:paraId="1BCBA6C1" w14:textId="1648B37F" w:rsidR="005738E8" w:rsidRPr="00EC7E1F" w:rsidRDefault="005738E8" w:rsidP="005738E8">
            <w:pPr>
              <w:pStyle w:val="ParagrifIsi"/>
            </w:pPr>
            <w:r w:rsidRPr="00EC7E1F">
              <w:t>Mun bise abng buatkn, Ade kwan2 juak maok mintak buatkan</w:t>
            </w:r>
          </w:p>
        </w:tc>
        <w:tc>
          <w:tcPr>
            <w:tcW w:w="3733" w:type="dxa"/>
            <w:vAlign w:val="center"/>
          </w:tcPr>
          <w:p w14:paraId="6EC8EDE3" w14:textId="60FB4E94" w:rsidR="005738E8" w:rsidRDefault="005738E8" w:rsidP="005738E8">
            <w:pPr>
              <w:pStyle w:val="ParagrifIsi"/>
            </w:pPr>
            <w:r w:rsidRPr="00C43DFE">
              <w:t>kalau bisa abang buatkan, ada kawan-kawan juga mau minta buatkan</w:t>
            </w:r>
          </w:p>
        </w:tc>
        <w:tc>
          <w:tcPr>
            <w:tcW w:w="3733" w:type="dxa"/>
            <w:vAlign w:val="center"/>
          </w:tcPr>
          <w:p w14:paraId="2D5B0B03" w14:textId="63086769" w:rsidR="005738E8" w:rsidRDefault="005738E8" w:rsidP="005738E8">
            <w:pPr>
              <w:pStyle w:val="ParagrifIsi"/>
            </w:pPr>
            <w:r w:rsidRPr="007235DA">
              <w:t>kalau bisa abang buatkan, ada kawan-kawan juga mau minta buatkan</w:t>
            </w:r>
          </w:p>
        </w:tc>
      </w:tr>
      <w:tr w:rsidR="005738E8" w14:paraId="013B254C" w14:textId="77777777" w:rsidTr="00EC7E1F">
        <w:tc>
          <w:tcPr>
            <w:tcW w:w="3733" w:type="dxa"/>
            <w:vAlign w:val="center"/>
          </w:tcPr>
          <w:p w14:paraId="6C9390C5" w14:textId="7E1ACDA0" w:rsidR="005738E8" w:rsidRPr="00EC7E1F" w:rsidRDefault="005738E8" w:rsidP="005738E8">
            <w:pPr>
              <w:pStyle w:val="ParagrifIsi"/>
            </w:pPr>
            <w:r w:rsidRPr="00EC7E1F">
              <w:lastRenderedPageBreak/>
              <w:t>Abng dh nk balik k, Mun balik bawak jk dolok</w:t>
            </w:r>
          </w:p>
        </w:tc>
        <w:tc>
          <w:tcPr>
            <w:tcW w:w="3733" w:type="dxa"/>
            <w:vAlign w:val="center"/>
          </w:tcPr>
          <w:p w14:paraId="7425BA7E" w14:textId="21CFCE13" w:rsidR="005738E8" w:rsidRDefault="005738E8" w:rsidP="005738E8">
            <w:pPr>
              <w:pStyle w:val="ParagrifIsi"/>
            </w:pPr>
            <w:r w:rsidRPr="00C43DFE">
              <w:t>abang sudah mau pulang ke, kalau pulang bawa saja dulu</w:t>
            </w:r>
          </w:p>
        </w:tc>
        <w:tc>
          <w:tcPr>
            <w:tcW w:w="3733" w:type="dxa"/>
            <w:vAlign w:val="center"/>
          </w:tcPr>
          <w:p w14:paraId="66706763" w14:textId="54742459" w:rsidR="005738E8" w:rsidRDefault="005738E8" w:rsidP="005738E8">
            <w:pPr>
              <w:pStyle w:val="ParagrifIsi"/>
            </w:pPr>
            <w:r w:rsidRPr="007235DA">
              <w:t>abang sudah mau pulang ke, kalau pulang bawa saja dulu</w:t>
            </w:r>
          </w:p>
        </w:tc>
      </w:tr>
      <w:tr w:rsidR="005738E8" w14:paraId="2AE17E18" w14:textId="77777777" w:rsidTr="00EC7E1F">
        <w:tc>
          <w:tcPr>
            <w:tcW w:w="3733" w:type="dxa"/>
            <w:vAlign w:val="center"/>
          </w:tcPr>
          <w:p w14:paraId="4DD4F62D" w14:textId="654F5FB2" w:rsidR="005738E8" w:rsidRPr="00EC7E1F" w:rsidRDefault="005738E8" w:rsidP="005738E8">
            <w:pPr>
              <w:pStyle w:val="ParagrifIsi"/>
            </w:pPr>
            <w:r w:rsidRPr="00EC7E1F">
              <w:t>Sian sih die madahkan tabel atau ndak bng, Cuman di suruhnye buat ringkasan jak</w:t>
            </w:r>
          </w:p>
        </w:tc>
        <w:tc>
          <w:tcPr>
            <w:tcW w:w="3733" w:type="dxa"/>
            <w:vAlign w:val="center"/>
          </w:tcPr>
          <w:p w14:paraId="7DF4F522" w14:textId="23E89096" w:rsidR="005738E8" w:rsidRDefault="005738E8" w:rsidP="005738E8">
            <w:pPr>
              <w:pStyle w:val="ParagrifIsi"/>
            </w:pPr>
            <w:r w:rsidRPr="00C43DFE">
              <w:t>tidak ada sih dia bilang tabel atau tidak bang, cuman di suruhnye buat ringkasan saja</w:t>
            </w:r>
          </w:p>
        </w:tc>
        <w:tc>
          <w:tcPr>
            <w:tcW w:w="3733" w:type="dxa"/>
            <w:vAlign w:val="center"/>
          </w:tcPr>
          <w:p w14:paraId="396D22EC" w14:textId="06A3582E" w:rsidR="005738E8" w:rsidRDefault="005738E8" w:rsidP="005738E8">
            <w:pPr>
              <w:pStyle w:val="ParagrifIsi"/>
            </w:pPr>
            <w:r w:rsidRPr="007235DA">
              <w:t xml:space="preserve">tidak ada sih dia bilang tabel atau tidak bang, cuman di </w:t>
            </w:r>
            <w:r>
              <w:rPr>
                <w:lang w:val="id-ID"/>
              </w:rPr>
              <w:t>perintahnya</w:t>
            </w:r>
            <w:r w:rsidRPr="007235DA">
              <w:t xml:space="preserve"> buat ringkasan saja</w:t>
            </w:r>
          </w:p>
        </w:tc>
      </w:tr>
      <w:tr w:rsidR="005738E8" w14:paraId="54E243F7" w14:textId="77777777" w:rsidTr="00EC7E1F">
        <w:tc>
          <w:tcPr>
            <w:tcW w:w="3733" w:type="dxa"/>
            <w:vAlign w:val="center"/>
          </w:tcPr>
          <w:p w14:paraId="669CD33B" w14:textId="31171126" w:rsidR="005738E8" w:rsidRPr="00EC7E1F" w:rsidRDefault="005738E8" w:rsidP="005738E8">
            <w:pPr>
              <w:pStyle w:val="ParagrifIsi"/>
            </w:pPr>
            <w:r w:rsidRPr="00EC7E1F">
              <w:t>Ok wak mseh d Mega mall, Drek dah nak makan e?</w:t>
            </w:r>
          </w:p>
        </w:tc>
        <w:tc>
          <w:tcPr>
            <w:tcW w:w="3733" w:type="dxa"/>
            <w:vAlign w:val="center"/>
          </w:tcPr>
          <w:p w14:paraId="29606743" w14:textId="405930A2" w:rsidR="005738E8" w:rsidRDefault="005738E8" w:rsidP="005738E8">
            <w:pPr>
              <w:pStyle w:val="ParagrifIsi"/>
            </w:pPr>
            <w:r w:rsidRPr="00C43DFE">
              <w:t>ok wak masih di mega mall, kamu sudah mau makan tuh?</w:t>
            </w:r>
          </w:p>
        </w:tc>
        <w:tc>
          <w:tcPr>
            <w:tcW w:w="3733" w:type="dxa"/>
            <w:vAlign w:val="center"/>
          </w:tcPr>
          <w:p w14:paraId="72662D3C" w14:textId="437A9B20" w:rsidR="005738E8" w:rsidRDefault="005738E8" w:rsidP="005738E8">
            <w:pPr>
              <w:pStyle w:val="ParagrifIsi"/>
            </w:pPr>
            <w:r w:rsidRPr="007235DA">
              <w:t>ok wak masih di mega mall, kamu sudah mau makan ya?</w:t>
            </w:r>
          </w:p>
        </w:tc>
      </w:tr>
    </w:tbl>
    <w:p w14:paraId="1E0934A0" w14:textId="77777777" w:rsidR="00094338" w:rsidRDefault="00094338" w:rsidP="00EC7E1F">
      <w:pPr>
        <w:pStyle w:val="ParagrifIsi"/>
        <w:sectPr w:rsidR="00094338" w:rsidSect="0086193F">
          <w:footerReference w:type="first" r:id="rId101"/>
          <w:pgSz w:w="11909" w:h="16834" w:code="9"/>
          <w:pgMar w:top="1701" w:right="1701" w:bottom="1701" w:left="2268" w:header="1134" w:footer="1134" w:gutter="0"/>
          <w:pgNumType w:start="1"/>
          <w:cols w:space="720"/>
          <w:titlePg/>
        </w:sectPr>
      </w:pPr>
    </w:p>
    <w:p w14:paraId="444433D1" w14:textId="1D856B42" w:rsidR="00094338" w:rsidRDefault="00094338" w:rsidP="00094338">
      <w:pPr>
        <w:pStyle w:val="Heading9"/>
        <w:rPr>
          <w:caps w:val="0"/>
          <w:lang w:val="id-ID"/>
        </w:rPr>
      </w:pPr>
      <w:r>
        <w:lastRenderedPageBreak/>
        <w:t xml:space="preserve">LAMPIRAN </w:t>
      </w:r>
      <w:r>
        <w:rPr>
          <w:lang w:val="id-ID"/>
        </w:rPr>
        <w:t>F</w:t>
      </w:r>
      <w:r>
        <w:br/>
      </w:r>
      <w:r>
        <w:rPr>
          <w:caps w:val="0"/>
          <w:lang w:val="id-ID"/>
        </w:rPr>
        <w:t>Contoh Hasil Terjemahan Moses Decoder Dengan Pra Proses HMM</w:t>
      </w:r>
      <w:r>
        <w:rPr>
          <w:caps w:val="0"/>
          <w:lang w:val="id-ID"/>
        </w:rPr>
        <w:br/>
        <w:t xml:space="preserve">(Bahasa Sambas </w:t>
      </w:r>
      <w:r w:rsidR="00091633">
        <w:rPr>
          <w:caps w:val="0"/>
          <w:lang w:val="id-ID"/>
        </w:rPr>
        <w:t>k</w:t>
      </w:r>
      <w:r>
        <w:rPr>
          <w:caps w:val="0"/>
          <w:lang w:val="id-ID"/>
        </w:rPr>
        <w:t>e Bahasa Indonesia)</w:t>
      </w:r>
    </w:p>
    <w:p w14:paraId="22708810" w14:textId="77777777" w:rsidR="0083517F" w:rsidRPr="00EC7E1F" w:rsidRDefault="0083517F" w:rsidP="0083517F">
      <w:pPr>
        <w:ind w:left="567" w:firstLine="0"/>
        <w:rPr>
          <w:sz w:val="10"/>
          <w:szCs w:val="10"/>
        </w:rPr>
      </w:pPr>
    </w:p>
    <w:tbl>
      <w:tblPr>
        <w:tblStyle w:val="TableGrid"/>
        <w:tblW w:w="11199" w:type="dxa"/>
        <w:tblInd w:w="-1706" w:type="dxa"/>
        <w:tblLook w:val="04A0" w:firstRow="1" w:lastRow="0" w:firstColumn="1" w:lastColumn="0" w:noHBand="0" w:noVBand="1"/>
      </w:tblPr>
      <w:tblGrid>
        <w:gridCol w:w="3733"/>
        <w:gridCol w:w="3733"/>
        <w:gridCol w:w="3733"/>
      </w:tblGrid>
      <w:tr w:rsidR="00EC7E1F" w14:paraId="3ECF7292" w14:textId="77777777" w:rsidTr="005738E8">
        <w:trPr>
          <w:tblHeader/>
        </w:trPr>
        <w:tc>
          <w:tcPr>
            <w:tcW w:w="3733" w:type="dxa"/>
            <w:vAlign w:val="center"/>
          </w:tcPr>
          <w:p w14:paraId="0B665996" w14:textId="77777777" w:rsidR="00EC7E1F" w:rsidRPr="00EC7E1F" w:rsidRDefault="00EC7E1F" w:rsidP="00EC7E1F">
            <w:pPr>
              <w:pStyle w:val="ParagrifIsi"/>
              <w:jc w:val="center"/>
              <w:rPr>
                <w:b/>
                <w:bCs/>
              </w:rPr>
            </w:pPr>
            <w:r w:rsidRPr="00EC7E1F">
              <w:rPr>
                <w:b/>
                <w:bCs/>
              </w:rPr>
              <w:t>Masukan</w:t>
            </w:r>
          </w:p>
        </w:tc>
        <w:tc>
          <w:tcPr>
            <w:tcW w:w="3733" w:type="dxa"/>
            <w:vAlign w:val="center"/>
          </w:tcPr>
          <w:p w14:paraId="70879001" w14:textId="77777777" w:rsidR="00EC7E1F" w:rsidRPr="00EC7E1F" w:rsidRDefault="00EC7E1F" w:rsidP="00EC7E1F">
            <w:pPr>
              <w:pStyle w:val="ParagrifIsi"/>
              <w:jc w:val="center"/>
              <w:rPr>
                <w:b/>
                <w:bCs/>
              </w:rPr>
            </w:pPr>
            <w:r w:rsidRPr="00EC7E1F">
              <w:rPr>
                <w:b/>
                <w:bCs/>
              </w:rPr>
              <w:t>Hasil Terjemahan</w:t>
            </w:r>
          </w:p>
        </w:tc>
        <w:tc>
          <w:tcPr>
            <w:tcW w:w="3733" w:type="dxa"/>
            <w:vAlign w:val="center"/>
          </w:tcPr>
          <w:p w14:paraId="1BAC5F44" w14:textId="77777777" w:rsidR="00EC7E1F" w:rsidRPr="00EC7E1F" w:rsidRDefault="00EC7E1F" w:rsidP="00EC7E1F">
            <w:pPr>
              <w:pStyle w:val="ParagrifIsi"/>
              <w:jc w:val="center"/>
              <w:rPr>
                <w:b/>
                <w:bCs/>
              </w:rPr>
            </w:pPr>
            <w:r w:rsidRPr="00EC7E1F">
              <w:rPr>
                <w:b/>
                <w:bCs/>
              </w:rPr>
              <w:t>Terjemahan Manual</w:t>
            </w:r>
          </w:p>
        </w:tc>
      </w:tr>
      <w:tr w:rsidR="007235DA" w14:paraId="166AED58" w14:textId="77777777" w:rsidTr="00851273">
        <w:tc>
          <w:tcPr>
            <w:tcW w:w="3733" w:type="dxa"/>
            <w:vAlign w:val="center"/>
          </w:tcPr>
          <w:p w14:paraId="376B0DBA" w14:textId="77777777" w:rsidR="007235DA" w:rsidRPr="00EC7E1F" w:rsidRDefault="007235DA" w:rsidP="007235DA">
            <w:pPr>
              <w:pStyle w:val="ParagrifIsi"/>
            </w:pPr>
            <w:r w:rsidRPr="00EC7E1F">
              <w:t>Pun klk acare d rumah kkde pun kkde ajak malm maok k</w:t>
            </w:r>
          </w:p>
        </w:tc>
        <w:tc>
          <w:tcPr>
            <w:tcW w:w="3733" w:type="dxa"/>
            <w:vAlign w:val="center"/>
          </w:tcPr>
          <w:p w14:paraId="20FA6560" w14:textId="2282FE37" w:rsidR="007235DA" w:rsidRDefault="00163285" w:rsidP="007235DA">
            <w:pPr>
              <w:pStyle w:val="ParagrifIsi"/>
            </w:pPr>
            <w:r w:rsidRPr="00163285">
              <w:t>nanti kalau acara di rumah kakak kalau kakak saja malam mau enggak</w:t>
            </w:r>
          </w:p>
        </w:tc>
        <w:tc>
          <w:tcPr>
            <w:tcW w:w="3733" w:type="dxa"/>
            <w:vAlign w:val="center"/>
          </w:tcPr>
          <w:p w14:paraId="410FCE52" w14:textId="1F7BCEA4" w:rsidR="007235DA" w:rsidRDefault="007235DA" w:rsidP="007235DA">
            <w:pPr>
              <w:pStyle w:val="ParagrifIsi"/>
            </w:pPr>
            <w:r w:rsidRPr="00001AF6">
              <w:t>nanti kalau acara di rumah kakak kalau kakak saja malam mau enggak</w:t>
            </w:r>
          </w:p>
        </w:tc>
      </w:tr>
      <w:tr w:rsidR="007235DA" w14:paraId="55AFE99F" w14:textId="77777777" w:rsidTr="00851273">
        <w:tc>
          <w:tcPr>
            <w:tcW w:w="3733" w:type="dxa"/>
            <w:vAlign w:val="center"/>
          </w:tcPr>
          <w:p w14:paraId="1F1FFC5F" w14:textId="77777777" w:rsidR="007235DA" w:rsidRPr="00EC7E1F" w:rsidRDefault="007235DA" w:rsidP="007235DA">
            <w:pPr>
              <w:pStyle w:val="ParagrifIsi"/>
            </w:pPr>
            <w:r w:rsidRPr="00EC7E1F">
              <w:t>Assalamualaikum bngde pagi lah ari minggu nikahan along ee</w:t>
            </w:r>
          </w:p>
        </w:tc>
        <w:tc>
          <w:tcPr>
            <w:tcW w:w="3733" w:type="dxa"/>
            <w:vAlign w:val="center"/>
          </w:tcPr>
          <w:p w14:paraId="29219338" w14:textId="66F59569" w:rsidR="007235DA" w:rsidRDefault="00163285" w:rsidP="007235DA">
            <w:pPr>
              <w:pStyle w:val="ParagrifIsi"/>
            </w:pPr>
            <w:r w:rsidRPr="00163285">
              <w:t>assalamualaikum bangde pergi lah hari minggu nikahan along tuh</w:t>
            </w:r>
          </w:p>
        </w:tc>
        <w:tc>
          <w:tcPr>
            <w:tcW w:w="3733" w:type="dxa"/>
            <w:vAlign w:val="center"/>
          </w:tcPr>
          <w:p w14:paraId="0819827F" w14:textId="59326457" w:rsidR="007235DA" w:rsidRDefault="007235DA" w:rsidP="007235DA">
            <w:pPr>
              <w:pStyle w:val="ParagrifIsi"/>
            </w:pPr>
            <w:r w:rsidRPr="00001AF6">
              <w:t>assalamualaikum bangde pergi lah hari minggu nikahan along tuh</w:t>
            </w:r>
          </w:p>
        </w:tc>
      </w:tr>
      <w:tr w:rsidR="007235DA" w14:paraId="766763D5" w14:textId="77777777" w:rsidTr="00851273">
        <w:tc>
          <w:tcPr>
            <w:tcW w:w="3733" w:type="dxa"/>
            <w:vAlign w:val="center"/>
          </w:tcPr>
          <w:p w14:paraId="58A26E66" w14:textId="77777777" w:rsidR="007235DA" w:rsidRPr="00EC7E1F" w:rsidRDefault="007235DA" w:rsidP="007235DA">
            <w:pPr>
              <w:pStyle w:val="ParagrifIsi"/>
            </w:pPr>
            <w:r w:rsidRPr="00EC7E1F">
              <w:t>Urusan kerje k ape ratinye</w:t>
            </w:r>
          </w:p>
        </w:tc>
        <w:tc>
          <w:tcPr>
            <w:tcW w:w="3733" w:type="dxa"/>
            <w:vAlign w:val="center"/>
          </w:tcPr>
          <w:p w14:paraId="6A721FA3" w14:textId="134B9173" w:rsidR="007235DA" w:rsidRDefault="007235DA" w:rsidP="007235DA">
            <w:pPr>
              <w:pStyle w:val="ParagrifIsi"/>
            </w:pPr>
            <w:r w:rsidRPr="00001AF6">
              <w:t>urusan kerja apa memangnya ya</w:t>
            </w:r>
          </w:p>
        </w:tc>
        <w:tc>
          <w:tcPr>
            <w:tcW w:w="3733" w:type="dxa"/>
            <w:vAlign w:val="center"/>
          </w:tcPr>
          <w:p w14:paraId="37348F3A" w14:textId="551E40D1" w:rsidR="007235DA" w:rsidRDefault="007235DA" w:rsidP="007235DA">
            <w:pPr>
              <w:pStyle w:val="ParagrifIsi"/>
            </w:pPr>
            <w:r w:rsidRPr="00001AF6">
              <w:t>urusan kerja</w:t>
            </w:r>
            <w:r>
              <w:rPr>
                <w:lang w:val="id-ID"/>
              </w:rPr>
              <w:t xml:space="preserve"> atau</w:t>
            </w:r>
            <w:r w:rsidRPr="00001AF6">
              <w:t xml:space="preserve"> apa memangnya</w:t>
            </w:r>
          </w:p>
        </w:tc>
      </w:tr>
      <w:tr w:rsidR="007235DA" w14:paraId="5205C829" w14:textId="77777777" w:rsidTr="00851273">
        <w:tc>
          <w:tcPr>
            <w:tcW w:w="3733" w:type="dxa"/>
            <w:vAlign w:val="center"/>
          </w:tcPr>
          <w:p w14:paraId="776DD252" w14:textId="77777777" w:rsidR="007235DA" w:rsidRPr="00EC7E1F" w:rsidRDefault="007235DA" w:rsidP="007235DA">
            <w:pPr>
              <w:pStyle w:val="ParagrifIsi"/>
            </w:pPr>
            <w:r w:rsidRPr="00EC7E1F">
              <w:t>Daan bakalan turun nampaknye maksu, Soalnye daan ad nak keluar tok e</w:t>
            </w:r>
          </w:p>
        </w:tc>
        <w:tc>
          <w:tcPr>
            <w:tcW w:w="3733" w:type="dxa"/>
            <w:vAlign w:val="center"/>
          </w:tcPr>
          <w:p w14:paraId="4B2A7C04" w14:textId="090F1A21" w:rsidR="007235DA" w:rsidRDefault="00163285" w:rsidP="007235DA">
            <w:pPr>
              <w:pStyle w:val="ParagrifIsi"/>
            </w:pPr>
            <w:r w:rsidRPr="00163285">
              <w:t>tidak bakalan turun kelihatannya bibi, soalnya tidak ada mau keluar nih</w:t>
            </w:r>
          </w:p>
        </w:tc>
        <w:tc>
          <w:tcPr>
            <w:tcW w:w="3733" w:type="dxa"/>
            <w:vAlign w:val="center"/>
          </w:tcPr>
          <w:p w14:paraId="37E47268" w14:textId="17C0CDF6" w:rsidR="007235DA" w:rsidRDefault="007235DA" w:rsidP="007235DA">
            <w:pPr>
              <w:pStyle w:val="ParagrifIsi"/>
            </w:pPr>
            <w:r w:rsidRPr="00001AF6">
              <w:t>tidak bakalan turun kelihatannya bibi, soalnya tidak ada mau keluar nih</w:t>
            </w:r>
          </w:p>
        </w:tc>
      </w:tr>
      <w:tr w:rsidR="007235DA" w14:paraId="54A5ED88" w14:textId="77777777" w:rsidTr="00851273">
        <w:tc>
          <w:tcPr>
            <w:tcW w:w="3733" w:type="dxa"/>
            <w:vAlign w:val="center"/>
          </w:tcPr>
          <w:p w14:paraId="42DCB891" w14:textId="77777777" w:rsidR="007235DA" w:rsidRPr="00EC7E1F" w:rsidRDefault="007235DA" w:rsidP="007235DA">
            <w:pPr>
              <w:pStyle w:val="ParagrifIsi"/>
            </w:pPr>
            <w:r w:rsidRPr="00EC7E1F">
              <w:t>Aaaa iyelah maksu blm tau tok e, Sean mseh kanak telepon tok e</w:t>
            </w:r>
          </w:p>
        </w:tc>
        <w:tc>
          <w:tcPr>
            <w:tcW w:w="3733" w:type="dxa"/>
            <w:vAlign w:val="center"/>
          </w:tcPr>
          <w:p w14:paraId="28A16D31" w14:textId="7078C9CE" w:rsidR="007235DA" w:rsidRDefault="00D7126F" w:rsidP="007235DA">
            <w:pPr>
              <w:pStyle w:val="ParagrifIsi"/>
            </w:pPr>
            <w:r w:rsidRPr="00D7126F">
              <w:t>ha itulah bibi belum tahu nih, tidak ada masih kena telepon nih</w:t>
            </w:r>
          </w:p>
        </w:tc>
        <w:tc>
          <w:tcPr>
            <w:tcW w:w="3733" w:type="dxa"/>
            <w:vAlign w:val="center"/>
          </w:tcPr>
          <w:p w14:paraId="53E6B476" w14:textId="46BA3564" w:rsidR="007235DA" w:rsidRDefault="007235DA" w:rsidP="007235DA">
            <w:pPr>
              <w:pStyle w:val="ParagrifIsi"/>
            </w:pPr>
            <w:r w:rsidRPr="00001AF6">
              <w:t>ha itulah bibi belum tahu nih, tidak ada masih kena telepon nih</w:t>
            </w:r>
          </w:p>
        </w:tc>
      </w:tr>
      <w:tr w:rsidR="007235DA" w14:paraId="3010A287" w14:textId="77777777" w:rsidTr="00851273">
        <w:tc>
          <w:tcPr>
            <w:tcW w:w="3733" w:type="dxa"/>
            <w:vAlign w:val="center"/>
          </w:tcPr>
          <w:p w14:paraId="7C964C00" w14:textId="77777777" w:rsidR="007235DA" w:rsidRPr="00EC7E1F" w:rsidRDefault="007235DA" w:rsidP="007235DA">
            <w:pPr>
              <w:pStyle w:val="ParagrifIsi"/>
            </w:pPr>
            <w:r w:rsidRPr="00EC7E1F">
              <w:t>tdek nk ngjakek makan sate yo d pasar</w:t>
            </w:r>
          </w:p>
        </w:tc>
        <w:tc>
          <w:tcPr>
            <w:tcW w:w="3733" w:type="dxa"/>
            <w:vAlign w:val="center"/>
          </w:tcPr>
          <w:p w14:paraId="2CEE94C9" w14:textId="01B69001" w:rsidR="007235DA" w:rsidRDefault="00D7126F" w:rsidP="007235DA">
            <w:pPr>
              <w:pStyle w:val="ParagrifIsi"/>
            </w:pPr>
            <w:r w:rsidRPr="00D7126F">
              <w:t>tadi mau mengajak makan sate tuh di pasar</w:t>
            </w:r>
          </w:p>
        </w:tc>
        <w:tc>
          <w:tcPr>
            <w:tcW w:w="3733" w:type="dxa"/>
            <w:vAlign w:val="center"/>
          </w:tcPr>
          <w:p w14:paraId="57CEB55D" w14:textId="15679C54" w:rsidR="007235DA" w:rsidRDefault="007235DA" w:rsidP="007235DA">
            <w:pPr>
              <w:pStyle w:val="ParagrifIsi"/>
            </w:pPr>
            <w:r w:rsidRPr="00001AF6">
              <w:t>tadi mau mengajak makan sate tuh di pasar</w:t>
            </w:r>
          </w:p>
        </w:tc>
      </w:tr>
      <w:tr w:rsidR="007235DA" w14:paraId="6C083A08" w14:textId="77777777" w:rsidTr="00851273">
        <w:tc>
          <w:tcPr>
            <w:tcW w:w="3733" w:type="dxa"/>
            <w:vAlign w:val="center"/>
          </w:tcPr>
          <w:p w14:paraId="0937E48C" w14:textId="77777777" w:rsidR="007235DA" w:rsidRPr="00EC7E1F" w:rsidRDefault="007235DA" w:rsidP="007235DA">
            <w:pPr>
              <w:pStyle w:val="ParagrifIsi"/>
            </w:pPr>
            <w:r w:rsidRPr="00EC7E1F">
              <w:t>Dah kupadahkan k die dolok wak,, untok birisan nurjannah,, katenye direk sekalian nak minta talangkan ee??</w:t>
            </w:r>
          </w:p>
        </w:tc>
        <w:tc>
          <w:tcPr>
            <w:tcW w:w="3733" w:type="dxa"/>
            <w:vAlign w:val="center"/>
          </w:tcPr>
          <w:p w14:paraId="4047779F" w14:textId="074A05C6" w:rsidR="007235DA" w:rsidRDefault="00D7126F" w:rsidP="007235DA">
            <w:pPr>
              <w:pStyle w:val="ParagrifIsi"/>
            </w:pPr>
            <w:r w:rsidRPr="00D7126F">
              <w:t>sudah aku bilang ke dia dulu wak, untuk birisan nurjannah, katanya kamu sekalian mau minta talangkan tuh?</w:t>
            </w:r>
          </w:p>
        </w:tc>
        <w:tc>
          <w:tcPr>
            <w:tcW w:w="3733" w:type="dxa"/>
            <w:vAlign w:val="center"/>
          </w:tcPr>
          <w:p w14:paraId="10C4E169" w14:textId="60A98C6E" w:rsidR="007235DA" w:rsidRDefault="007235DA" w:rsidP="007235DA">
            <w:pPr>
              <w:pStyle w:val="ParagrifIsi"/>
            </w:pPr>
            <w:r w:rsidRPr="00001AF6">
              <w:t>sudah aku bilang ke dia dulu wak, untuk birisan nurjannah, katanya kamu sekalian mau minta talangkan tuh?</w:t>
            </w:r>
          </w:p>
        </w:tc>
      </w:tr>
      <w:tr w:rsidR="00E11EF9" w14:paraId="7911B672" w14:textId="77777777" w:rsidTr="00851273">
        <w:tc>
          <w:tcPr>
            <w:tcW w:w="3733" w:type="dxa"/>
            <w:vAlign w:val="center"/>
          </w:tcPr>
          <w:p w14:paraId="12A72A4A" w14:textId="77777777" w:rsidR="00E11EF9" w:rsidRPr="00EC7E1F" w:rsidRDefault="00E11EF9" w:rsidP="00E11EF9">
            <w:pPr>
              <w:pStyle w:val="ParagrifIsi"/>
            </w:pPr>
            <w:r w:rsidRPr="00EC7E1F">
              <w:t>dn smpt smri nk k sambas msh ade yg nak d kerjekn</w:t>
            </w:r>
          </w:p>
        </w:tc>
        <w:tc>
          <w:tcPr>
            <w:tcW w:w="3733" w:type="dxa"/>
            <w:vAlign w:val="center"/>
          </w:tcPr>
          <w:p w14:paraId="320E0338" w14:textId="09F6133E" w:rsidR="00E11EF9" w:rsidRDefault="00D7126F" w:rsidP="00E11EF9">
            <w:pPr>
              <w:pStyle w:val="ParagrifIsi"/>
            </w:pPr>
            <w:r w:rsidRPr="00D7126F">
              <w:t>tidak sempat kemarin mau ke sambas masih ada yang mau dikerjakan</w:t>
            </w:r>
          </w:p>
        </w:tc>
        <w:tc>
          <w:tcPr>
            <w:tcW w:w="3733" w:type="dxa"/>
            <w:vAlign w:val="center"/>
          </w:tcPr>
          <w:p w14:paraId="5E9E46DF" w14:textId="1DEC7768" w:rsidR="00E11EF9" w:rsidRDefault="00E11EF9" w:rsidP="00E11EF9">
            <w:pPr>
              <w:pStyle w:val="ParagrifIsi"/>
            </w:pPr>
            <w:r w:rsidRPr="007235DA">
              <w:t>tidak sempat kemarin mau ke sambas masih ada yang mau dikerjakan</w:t>
            </w:r>
          </w:p>
        </w:tc>
      </w:tr>
      <w:tr w:rsidR="00E11EF9" w14:paraId="69B23E2A" w14:textId="77777777" w:rsidTr="00851273">
        <w:tc>
          <w:tcPr>
            <w:tcW w:w="3733" w:type="dxa"/>
            <w:vAlign w:val="center"/>
          </w:tcPr>
          <w:p w14:paraId="379120A9" w14:textId="77777777" w:rsidR="00E11EF9" w:rsidRPr="00EC7E1F" w:rsidRDefault="00E11EF9" w:rsidP="00E11EF9">
            <w:pPr>
              <w:pStyle w:val="ParagrifIsi"/>
            </w:pPr>
            <w:r w:rsidRPr="00EC7E1F">
              <w:t>Posisi dmne y, Taman d rumah sakit Antonius wak</w:t>
            </w:r>
          </w:p>
        </w:tc>
        <w:tc>
          <w:tcPr>
            <w:tcW w:w="3733" w:type="dxa"/>
            <w:vAlign w:val="center"/>
          </w:tcPr>
          <w:p w14:paraId="559EC6F0" w14:textId="0D6CD7F7" w:rsidR="00E11EF9" w:rsidRDefault="00D7126F" w:rsidP="00E11EF9">
            <w:pPr>
              <w:pStyle w:val="ParagrifIsi"/>
            </w:pPr>
            <w:r w:rsidRPr="00D7126F">
              <w:t>posisi dimana itu, saya ada di rumah sakit antonius wak</w:t>
            </w:r>
          </w:p>
        </w:tc>
        <w:tc>
          <w:tcPr>
            <w:tcW w:w="3733" w:type="dxa"/>
            <w:vAlign w:val="center"/>
          </w:tcPr>
          <w:p w14:paraId="4742D355" w14:textId="33323274" w:rsidR="00E11EF9" w:rsidRDefault="00E11EF9" w:rsidP="00E11EF9">
            <w:pPr>
              <w:pStyle w:val="ParagrifIsi"/>
            </w:pPr>
            <w:r w:rsidRPr="007235DA">
              <w:t>posisi dimana itu, saya ada di rumah sakit antonius wak</w:t>
            </w:r>
          </w:p>
        </w:tc>
      </w:tr>
      <w:tr w:rsidR="00E11EF9" w14:paraId="1C75A601" w14:textId="77777777" w:rsidTr="00851273">
        <w:tc>
          <w:tcPr>
            <w:tcW w:w="3733" w:type="dxa"/>
            <w:vAlign w:val="center"/>
          </w:tcPr>
          <w:p w14:paraId="7607CCBD" w14:textId="14F01069" w:rsidR="00E11EF9" w:rsidRPr="00EC7E1F" w:rsidRDefault="00E11EF9" w:rsidP="00E11EF9">
            <w:pPr>
              <w:pStyle w:val="ParagrifIsi"/>
            </w:pPr>
            <w:r w:rsidRPr="00EC7E1F">
              <w:t>Klau bise d pasti kn ajk x Wak,</w:t>
            </w:r>
            <w:r>
              <w:rPr>
                <w:lang w:val="id-ID"/>
              </w:rPr>
              <w:t xml:space="preserve"> </w:t>
            </w:r>
            <w:r w:rsidRPr="00EC7E1F">
              <w:t>spye sanang urng Laing Gie ae nk ngntar ny</w:t>
            </w:r>
          </w:p>
        </w:tc>
        <w:tc>
          <w:tcPr>
            <w:tcW w:w="3733" w:type="dxa"/>
            <w:vAlign w:val="center"/>
          </w:tcPr>
          <w:p w14:paraId="244655B0" w14:textId="0A34F9D6" w:rsidR="00E11EF9" w:rsidRDefault="00D7126F" w:rsidP="00E11EF9">
            <w:pPr>
              <w:pStyle w:val="ParagrifIsi"/>
            </w:pPr>
            <w:r w:rsidRPr="00D7126F">
              <w:t>kalau bisa di pasti kan saja x wak, biar mudah orang lain begitu tuh mau mengantar nya</w:t>
            </w:r>
          </w:p>
        </w:tc>
        <w:tc>
          <w:tcPr>
            <w:tcW w:w="3733" w:type="dxa"/>
            <w:vAlign w:val="center"/>
          </w:tcPr>
          <w:p w14:paraId="3952117C" w14:textId="71D467D6" w:rsidR="00E11EF9" w:rsidRPr="00E11EF9" w:rsidRDefault="00E11EF9" w:rsidP="00E11EF9">
            <w:pPr>
              <w:pStyle w:val="ParagrifIsi"/>
              <w:rPr>
                <w:lang w:val="id-ID"/>
              </w:rPr>
            </w:pPr>
            <w:r w:rsidRPr="00E11EF9">
              <w:t xml:space="preserve">kalau bisa di pasti kan saja </w:t>
            </w:r>
            <w:r>
              <w:rPr>
                <w:lang w:val="id-ID"/>
              </w:rPr>
              <w:t>barangkali</w:t>
            </w:r>
            <w:r w:rsidRPr="00E11EF9">
              <w:t xml:space="preserve"> wak, biar mudah orang lain mau mengantar nya</w:t>
            </w:r>
            <w:r>
              <w:rPr>
                <w:lang w:val="id-ID"/>
              </w:rPr>
              <w:t xml:space="preserve"> begitu</w:t>
            </w:r>
          </w:p>
        </w:tc>
      </w:tr>
      <w:tr w:rsidR="00E11EF9" w14:paraId="62C27AD6" w14:textId="77777777" w:rsidTr="00851273">
        <w:tc>
          <w:tcPr>
            <w:tcW w:w="3733" w:type="dxa"/>
            <w:vAlign w:val="center"/>
          </w:tcPr>
          <w:p w14:paraId="686E33AD" w14:textId="77777777" w:rsidR="00E11EF9" w:rsidRPr="00EC7E1F" w:rsidRDefault="00E11EF9" w:rsidP="00E11EF9">
            <w:pPr>
              <w:pStyle w:val="ParagrifIsi"/>
            </w:pPr>
            <w:r w:rsidRPr="00EC7E1F">
              <w:t>Bayarny wak, tdek dah masuk soalny d stok agk eror ATM BRI</w:t>
            </w:r>
          </w:p>
        </w:tc>
        <w:tc>
          <w:tcPr>
            <w:tcW w:w="3733" w:type="dxa"/>
            <w:vAlign w:val="center"/>
          </w:tcPr>
          <w:p w14:paraId="66C16057" w14:textId="4847555F" w:rsidR="00E11EF9" w:rsidRDefault="00D7126F" w:rsidP="00E11EF9">
            <w:pPr>
              <w:pStyle w:val="ParagrifIsi"/>
            </w:pPr>
            <w:r w:rsidRPr="00D7126F">
              <w:t>bayarnya wak, tadi sudah masuk soalnya di sini lagi eror atm bri</w:t>
            </w:r>
          </w:p>
        </w:tc>
        <w:tc>
          <w:tcPr>
            <w:tcW w:w="3733" w:type="dxa"/>
            <w:vAlign w:val="center"/>
          </w:tcPr>
          <w:p w14:paraId="2399EA69" w14:textId="418B2A5E" w:rsidR="00E11EF9" w:rsidRDefault="00E11EF9" w:rsidP="00E11EF9">
            <w:pPr>
              <w:pStyle w:val="ParagrifIsi"/>
            </w:pPr>
            <w:r w:rsidRPr="007235DA">
              <w:t>bayarnya wak, tadi sudah masuk soalnya di sini lagi eror atm bri</w:t>
            </w:r>
          </w:p>
        </w:tc>
      </w:tr>
      <w:tr w:rsidR="00E11EF9" w14:paraId="177184E5" w14:textId="77777777" w:rsidTr="00851273">
        <w:tc>
          <w:tcPr>
            <w:tcW w:w="3733" w:type="dxa"/>
            <w:vAlign w:val="center"/>
          </w:tcPr>
          <w:p w14:paraId="59EF4286" w14:textId="77777777" w:rsidR="00E11EF9" w:rsidRPr="00EC7E1F" w:rsidRDefault="00E11EF9" w:rsidP="00E11EF9">
            <w:pPr>
              <w:pStyle w:val="ParagrifIsi"/>
            </w:pPr>
            <w:r w:rsidRPr="00EC7E1F">
              <w:lastRenderedPageBreak/>
              <w:t>Wak maaf semalam aq ad tamu d asrama jdi ndak bise ke tempat drek</w:t>
            </w:r>
          </w:p>
        </w:tc>
        <w:tc>
          <w:tcPr>
            <w:tcW w:w="3733" w:type="dxa"/>
            <w:vAlign w:val="center"/>
          </w:tcPr>
          <w:p w14:paraId="4AD80644" w14:textId="3827D28D" w:rsidR="00E11EF9" w:rsidRDefault="00D7126F" w:rsidP="00E11EF9">
            <w:pPr>
              <w:pStyle w:val="ParagrifIsi"/>
            </w:pPr>
            <w:r w:rsidRPr="00D7126F">
              <w:t>maaf wak semalam aku ada tamu di asrama jadi tidak bisa ke tempat kamu</w:t>
            </w:r>
          </w:p>
        </w:tc>
        <w:tc>
          <w:tcPr>
            <w:tcW w:w="3733" w:type="dxa"/>
            <w:vAlign w:val="center"/>
          </w:tcPr>
          <w:p w14:paraId="5C7534A5" w14:textId="5D4F935D" w:rsidR="00E11EF9" w:rsidRDefault="00E11EF9" w:rsidP="00E11EF9">
            <w:pPr>
              <w:pStyle w:val="ParagrifIsi"/>
            </w:pPr>
            <w:r w:rsidRPr="007235DA">
              <w:t>maaf wak semalam aku ada tamu di asrama jadi tidak bisa ke tempat kamu</w:t>
            </w:r>
          </w:p>
        </w:tc>
      </w:tr>
      <w:tr w:rsidR="00D7126F" w14:paraId="101BCA8E" w14:textId="77777777" w:rsidTr="00851273">
        <w:tc>
          <w:tcPr>
            <w:tcW w:w="3733" w:type="dxa"/>
            <w:vAlign w:val="center"/>
          </w:tcPr>
          <w:p w14:paraId="79040EB1" w14:textId="77777777" w:rsidR="00D7126F" w:rsidRPr="00EC7E1F" w:rsidRDefault="00D7126F" w:rsidP="00D7126F">
            <w:pPr>
              <w:pStyle w:val="ParagrifIsi"/>
            </w:pPr>
            <w:r w:rsidRPr="00EC7E1F">
              <w:t>Okelah, tpi aq Daan bise keluar tok y Wak nak ngmbek ny, Maaf inyn jdi dah merepotkan e drek</w:t>
            </w:r>
          </w:p>
        </w:tc>
        <w:tc>
          <w:tcPr>
            <w:tcW w:w="3733" w:type="dxa"/>
            <w:vAlign w:val="center"/>
          </w:tcPr>
          <w:p w14:paraId="2BB4A3C6" w14:textId="7C77FF6F" w:rsidR="00D7126F" w:rsidRDefault="00D7126F" w:rsidP="00D7126F">
            <w:pPr>
              <w:pStyle w:val="ParagrifIsi"/>
            </w:pPr>
            <w:r w:rsidRPr="00D7126F">
              <w:t>okelah, tapi aku tidak bisa keluar nih wak mau mengambilnya, maaf sekali sudah jadi merepotkan kamu tuh</w:t>
            </w:r>
          </w:p>
        </w:tc>
        <w:tc>
          <w:tcPr>
            <w:tcW w:w="3733" w:type="dxa"/>
            <w:vAlign w:val="center"/>
          </w:tcPr>
          <w:p w14:paraId="4BFBA5FD" w14:textId="2B6F101D" w:rsidR="00D7126F" w:rsidRDefault="00D7126F" w:rsidP="00D7126F">
            <w:pPr>
              <w:pStyle w:val="ParagrifIsi"/>
            </w:pPr>
            <w:r w:rsidRPr="007235DA">
              <w:t>okelah, tapi aku tidak bisa keluar nih wak mau mengambilnya, maaf sekali jadi</w:t>
            </w:r>
            <w:r>
              <w:rPr>
                <w:lang w:val="id-ID"/>
              </w:rPr>
              <w:t xml:space="preserve"> </w:t>
            </w:r>
            <w:r w:rsidRPr="007235DA">
              <w:t>sudah merepotkan kamu tuh</w:t>
            </w:r>
          </w:p>
        </w:tc>
      </w:tr>
      <w:tr w:rsidR="00E11EF9" w14:paraId="6D80EFD3" w14:textId="77777777" w:rsidTr="00851273">
        <w:tc>
          <w:tcPr>
            <w:tcW w:w="3733" w:type="dxa"/>
            <w:vAlign w:val="center"/>
          </w:tcPr>
          <w:p w14:paraId="153675CA" w14:textId="77777777" w:rsidR="00E11EF9" w:rsidRPr="00EC7E1F" w:rsidRDefault="00E11EF9" w:rsidP="00E11EF9">
            <w:pPr>
              <w:pStyle w:val="ParagrifIsi"/>
            </w:pPr>
            <w:r w:rsidRPr="00EC7E1F">
              <w:t>ag di mane? Kmek k sie ie.  Tp itok mseh di jln nk balik juak</w:t>
            </w:r>
          </w:p>
        </w:tc>
        <w:tc>
          <w:tcPr>
            <w:tcW w:w="3733" w:type="dxa"/>
            <w:vAlign w:val="center"/>
          </w:tcPr>
          <w:p w14:paraId="655195CE" w14:textId="6A76CF29" w:rsidR="00E11EF9" w:rsidRDefault="00D7126F" w:rsidP="00E11EF9">
            <w:pPr>
              <w:pStyle w:val="ParagrifIsi"/>
            </w:pPr>
            <w:r w:rsidRPr="00D7126F">
              <w:t>lagi di mana? aku ke situ ya. tapi ini masih di jalan mau pulang juga</w:t>
            </w:r>
          </w:p>
        </w:tc>
        <w:tc>
          <w:tcPr>
            <w:tcW w:w="3733" w:type="dxa"/>
            <w:vAlign w:val="center"/>
          </w:tcPr>
          <w:p w14:paraId="05ECEE5C" w14:textId="368C1546" w:rsidR="00E11EF9" w:rsidRDefault="00E11EF9" w:rsidP="00E11EF9">
            <w:pPr>
              <w:pStyle w:val="ParagrifIsi"/>
            </w:pPr>
            <w:r w:rsidRPr="007235DA">
              <w:t>lagi di mana? aku ke situ ya. tapi ini masih di jalan mau pulang juga</w:t>
            </w:r>
          </w:p>
        </w:tc>
      </w:tr>
      <w:tr w:rsidR="00E11EF9" w14:paraId="2699123C" w14:textId="77777777" w:rsidTr="00851273">
        <w:tc>
          <w:tcPr>
            <w:tcW w:w="3733" w:type="dxa"/>
            <w:vAlign w:val="center"/>
          </w:tcPr>
          <w:p w14:paraId="067D5888" w14:textId="77777777" w:rsidR="00E11EF9" w:rsidRPr="00EC7E1F" w:rsidRDefault="00E11EF9" w:rsidP="00E11EF9">
            <w:pPr>
              <w:pStyle w:val="ParagrifIsi"/>
            </w:pPr>
            <w:r w:rsidRPr="00EC7E1F">
              <w:t>Iye lah kk pun gye, Isok nk ngambekny nk jm berape kk</w:t>
            </w:r>
          </w:p>
        </w:tc>
        <w:tc>
          <w:tcPr>
            <w:tcW w:w="3733" w:type="dxa"/>
            <w:vAlign w:val="center"/>
          </w:tcPr>
          <w:p w14:paraId="11BA1C05" w14:textId="16874813" w:rsidR="00E11EF9" w:rsidRDefault="00E11EF9" w:rsidP="00E11EF9">
            <w:pPr>
              <w:pStyle w:val="ParagrifIsi"/>
            </w:pPr>
            <w:r w:rsidRPr="007235DA">
              <w:t>iya lah kalau begitu kak, besok mau mengambilnya mau pukul berapa kak</w:t>
            </w:r>
          </w:p>
        </w:tc>
        <w:tc>
          <w:tcPr>
            <w:tcW w:w="3733" w:type="dxa"/>
            <w:vAlign w:val="center"/>
          </w:tcPr>
          <w:p w14:paraId="2BD1B1A7" w14:textId="3718E084" w:rsidR="00E11EF9" w:rsidRDefault="00E11EF9" w:rsidP="00E11EF9">
            <w:pPr>
              <w:pStyle w:val="ParagrifIsi"/>
            </w:pPr>
            <w:r w:rsidRPr="007235DA">
              <w:t>iya lah kalau begitu kak, besok mau mengambilnya mau pukul berapa kak</w:t>
            </w:r>
          </w:p>
        </w:tc>
      </w:tr>
      <w:tr w:rsidR="00E11EF9" w14:paraId="793F8983" w14:textId="77777777" w:rsidTr="00851273">
        <w:tc>
          <w:tcPr>
            <w:tcW w:w="3733" w:type="dxa"/>
            <w:vAlign w:val="center"/>
          </w:tcPr>
          <w:p w14:paraId="595D54F9" w14:textId="77777777" w:rsidR="00E11EF9" w:rsidRPr="00EC7E1F" w:rsidRDefault="00E11EF9" w:rsidP="00E11EF9">
            <w:pPr>
              <w:pStyle w:val="ParagrifIsi"/>
            </w:pPr>
            <w:r w:rsidRPr="00EC7E1F">
              <w:t>Ngntarny jk, Soalny nk longsong ke sambas, Rumahny di mne kk</w:t>
            </w:r>
          </w:p>
        </w:tc>
        <w:tc>
          <w:tcPr>
            <w:tcW w:w="3733" w:type="dxa"/>
            <w:vAlign w:val="center"/>
          </w:tcPr>
          <w:p w14:paraId="6C91B1BE" w14:textId="1A1D3728" w:rsidR="00E11EF9" w:rsidRDefault="00E11EF9" w:rsidP="00E11EF9">
            <w:pPr>
              <w:pStyle w:val="ParagrifIsi"/>
            </w:pPr>
            <w:r w:rsidRPr="007235DA">
              <w:t>katanya saja, soalnya mau longsong ke sambas, hanya di mana k</w:t>
            </w:r>
            <w:r w:rsidR="000169EB">
              <w:rPr>
                <w:lang w:val="id-ID"/>
              </w:rPr>
              <w:t>a</w:t>
            </w:r>
            <w:r w:rsidRPr="007235DA">
              <w:t>k</w:t>
            </w:r>
          </w:p>
        </w:tc>
        <w:tc>
          <w:tcPr>
            <w:tcW w:w="3733" w:type="dxa"/>
            <w:vAlign w:val="center"/>
          </w:tcPr>
          <w:p w14:paraId="2C5CA555" w14:textId="2EBF2BDF" w:rsidR="00E11EF9" w:rsidRPr="00FB1BB6" w:rsidRDefault="00FB1BB6" w:rsidP="00E11EF9">
            <w:pPr>
              <w:pStyle w:val="ParagrifIsi"/>
              <w:rPr>
                <w:lang w:val="id-ID"/>
              </w:rPr>
            </w:pPr>
            <w:r>
              <w:rPr>
                <w:lang w:val="id-ID"/>
              </w:rPr>
              <w:t>mengantarnya</w:t>
            </w:r>
            <w:r w:rsidR="00E11EF9" w:rsidRPr="007235DA">
              <w:t xml:space="preserve"> saja, soalnya mau </w:t>
            </w:r>
            <w:r>
              <w:rPr>
                <w:lang w:val="id-ID"/>
              </w:rPr>
              <w:t>sekalian</w:t>
            </w:r>
            <w:r w:rsidR="00E11EF9" w:rsidRPr="007235DA">
              <w:t xml:space="preserve"> ke sambas, </w:t>
            </w:r>
            <w:r>
              <w:rPr>
                <w:lang w:val="id-ID"/>
              </w:rPr>
              <w:t>rumahnya</w:t>
            </w:r>
            <w:r w:rsidR="00E11EF9" w:rsidRPr="007235DA">
              <w:t xml:space="preserve"> di mana k</w:t>
            </w:r>
            <w:r>
              <w:rPr>
                <w:lang w:val="id-ID"/>
              </w:rPr>
              <w:t>ak</w:t>
            </w:r>
          </w:p>
        </w:tc>
      </w:tr>
      <w:tr w:rsidR="00E11EF9" w14:paraId="3B6E288E" w14:textId="77777777" w:rsidTr="00851273">
        <w:tc>
          <w:tcPr>
            <w:tcW w:w="3733" w:type="dxa"/>
            <w:vAlign w:val="center"/>
          </w:tcPr>
          <w:p w14:paraId="158B6C6A" w14:textId="77777777" w:rsidR="00E11EF9" w:rsidRPr="00EC7E1F" w:rsidRDefault="00E11EF9" w:rsidP="00E11EF9">
            <w:pPr>
              <w:pStyle w:val="ParagrifIsi"/>
            </w:pPr>
            <w:r w:rsidRPr="00EC7E1F">
              <w:t>dn smpt smri nk k sambas msh ade yg nak d kerjekn</w:t>
            </w:r>
          </w:p>
        </w:tc>
        <w:tc>
          <w:tcPr>
            <w:tcW w:w="3733" w:type="dxa"/>
            <w:vAlign w:val="center"/>
          </w:tcPr>
          <w:p w14:paraId="20CAE1DF" w14:textId="30CED145" w:rsidR="00E11EF9" w:rsidRDefault="00E11EF9" w:rsidP="00E11EF9">
            <w:pPr>
              <w:pStyle w:val="ParagrifIsi"/>
            </w:pPr>
            <w:r w:rsidRPr="007235DA">
              <w:t>tidak sempat kemarin mau ke sambas masih ada yang mau dikerjakan</w:t>
            </w:r>
          </w:p>
        </w:tc>
        <w:tc>
          <w:tcPr>
            <w:tcW w:w="3733" w:type="dxa"/>
            <w:vAlign w:val="center"/>
          </w:tcPr>
          <w:p w14:paraId="2247E6CE" w14:textId="0F044CB6" w:rsidR="00E11EF9" w:rsidRDefault="00E11EF9" w:rsidP="00E11EF9">
            <w:pPr>
              <w:pStyle w:val="ParagrifIsi"/>
            </w:pPr>
            <w:r w:rsidRPr="007235DA">
              <w:t>tidak sempat kemarin mau ke sambas masih ada yang mau dikerjakan</w:t>
            </w:r>
          </w:p>
        </w:tc>
      </w:tr>
      <w:tr w:rsidR="00E11EF9" w14:paraId="7F596A99" w14:textId="77777777" w:rsidTr="00851273">
        <w:tc>
          <w:tcPr>
            <w:tcW w:w="3733" w:type="dxa"/>
            <w:vAlign w:val="center"/>
          </w:tcPr>
          <w:p w14:paraId="0C16A083" w14:textId="77777777" w:rsidR="00E11EF9" w:rsidRPr="00EC7E1F" w:rsidRDefault="00E11EF9" w:rsidP="00E11EF9">
            <w:pPr>
              <w:pStyle w:val="ParagrifIsi"/>
            </w:pPr>
            <w:r w:rsidRPr="00EC7E1F">
              <w:t>ayah msh d ICU, tpi kte perawat udh bagus juak,, cuman jantung jak agk</w:t>
            </w:r>
          </w:p>
        </w:tc>
        <w:tc>
          <w:tcPr>
            <w:tcW w:w="3733" w:type="dxa"/>
            <w:vAlign w:val="center"/>
          </w:tcPr>
          <w:p w14:paraId="5B187BA8" w14:textId="5BA3CD81" w:rsidR="00E11EF9" w:rsidRDefault="00E11EF9" w:rsidP="00E11EF9">
            <w:pPr>
              <w:pStyle w:val="ParagrifIsi"/>
            </w:pPr>
            <w:r w:rsidRPr="007235DA">
              <w:t>ayah masih di icu, tapi kata perawat sudah bagus juga, cuman jantung saja lagi</w:t>
            </w:r>
          </w:p>
        </w:tc>
        <w:tc>
          <w:tcPr>
            <w:tcW w:w="3733" w:type="dxa"/>
            <w:vAlign w:val="center"/>
          </w:tcPr>
          <w:p w14:paraId="554CD377" w14:textId="32FFACAC" w:rsidR="00E11EF9" w:rsidRDefault="00E11EF9" w:rsidP="00E11EF9">
            <w:pPr>
              <w:pStyle w:val="ParagrifIsi"/>
            </w:pPr>
            <w:r w:rsidRPr="007235DA">
              <w:t>ayah masih di icu, tapi kata perawat sudah bagus juga, cuman jantung saja lagi</w:t>
            </w:r>
          </w:p>
        </w:tc>
      </w:tr>
      <w:tr w:rsidR="00E11EF9" w14:paraId="1D4B5480" w14:textId="77777777" w:rsidTr="00851273">
        <w:tc>
          <w:tcPr>
            <w:tcW w:w="3733" w:type="dxa"/>
            <w:vAlign w:val="center"/>
          </w:tcPr>
          <w:p w14:paraId="245B5EC7" w14:textId="77777777" w:rsidR="00E11EF9" w:rsidRPr="00EC7E1F" w:rsidRDefault="00E11EF9" w:rsidP="00E11EF9">
            <w:pPr>
              <w:pStyle w:val="ParagrifIsi"/>
            </w:pPr>
            <w:r w:rsidRPr="00EC7E1F">
              <w:t>Dh lmk gasaknye, Kalak lh mun sempat k sie bng</w:t>
            </w:r>
          </w:p>
        </w:tc>
        <w:tc>
          <w:tcPr>
            <w:tcW w:w="3733" w:type="dxa"/>
            <w:vAlign w:val="center"/>
          </w:tcPr>
          <w:p w14:paraId="604FC10C" w14:textId="64DC91D5" w:rsidR="00E11EF9" w:rsidRDefault="00E11EF9" w:rsidP="00E11EF9">
            <w:pPr>
              <w:pStyle w:val="ParagrifIsi"/>
            </w:pPr>
            <w:r w:rsidRPr="007235DA">
              <w:t>sudah menerima gasaknye, nanti lah kalau sempat ke situ bang</w:t>
            </w:r>
          </w:p>
        </w:tc>
        <w:tc>
          <w:tcPr>
            <w:tcW w:w="3733" w:type="dxa"/>
            <w:vAlign w:val="center"/>
          </w:tcPr>
          <w:p w14:paraId="6EADD182" w14:textId="355285CE" w:rsidR="00E11EF9" w:rsidRDefault="00E11EF9" w:rsidP="00E11EF9">
            <w:pPr>
              <w:pStyle w:val="ParagrifIsi"/>
            </w:pPr>
            <w:r w:rsidRPr="007235DA">
              <w:t xml:space="preserve">sudah </w:t>
            </w:r>
            <w:r w:rsidR="00FB1BB6">
              <w:rPr>
                <w:lang w:val="id-ID"/>
              </w:rPr>
              <w:t>lama</w:t>
            </w:r>
            <w:r w:rsidRPr="007235DA">
              <w:t xml:space="preserve"> </w:t>
            </w:r>
            <w:r w:rsidR="00FB1BB6">
              <w:rPr>
                <w:lang w:val="id-ID"/>
              </w:rPr>
              <w:t>ternyata</w:t>
            </w:r>
            <w:r w:rsidRPr="007235DA">
              <w:t xml:space="preserve">, nanti lah kalau sempat ke </w:t>
            </w:r>
            <w:r w:rsidR="00FB1BB6">
              <w:rPr>
                <w:lang w:val="id-ID"/>
              </w:rPr>
              <w:t>sana</w:t>
            </w:r>
            <w:r w:rsidRPr="007235DA">
              <w:t xml:space="preserve"> bang</w:t>
            </w:r>
          </w:p>
        </w:tc>
      </w:tr>
      <w:tr w:rsidR="00E11EF9" w14:paraId="16D55AA1" w14:textId="77777777" w:rsidTr="00851273">
        <w:tc>
          <w:tcPr>
            <w:tcW w:w="3733" w:type="dxa"/>
            <w:vAlign w:val="center"/>
          </w:tcPr>
          <w:p w14:paraId="6DF5781B" w14:textId="77777777" w:rsidR="00E11EF9" w:rsidRPr="00EC7E1F" w:rsidRDefault="00E11EF9" w:rsidP="00E11EF9">
            <w:pPr>
              <w:pStyle w:val="ParagrifIsi"/>
            </w:pPr>
            <w:r w:rsidRPr="00EC7E1F">
              <w:t>Sian no hp nye bng, Isok lh madahakn k bpk, Nantek bpk yg nyampaikannye</w:t>
            </w:r>
          </w:p>
        </w:tc>
        <w:tc>
          <w:tcPr>
            <w:tcW w:w="3733" w:type="dxa"/>
            <w:vAlign w:val="center"/>
          </w:tcPr>
          <w:p w14:paraId="7D0D9A31" w14:textId="236E6B31" w:rsidR="00E11EF9" w:rsidRDefault="00E11EF9" w:rsidP="00E11EF9">
            <w:pPr>
              <w:pStyle w:val="ParagrifIsi"/>
            </w:pPr>
            <w:r w:rsidRPr="007235DA">
              <w:t>tidak ada nomor hp nya bang, besoklah kasih tahu ke bapak, nanti bapak yang nyampaikannye</w:t>
            </w:r>
          </w:p>
        </w:tc>
        <w:tc>
          <w:tcPr>
            <w:tcW w:w="3733" w:type="dxa"/>
            <w:vAlign w:val="center"/>
          </w:tcPr>
          <w:p w14:paraId="0DE149B5" w14:textId="55076DF2" w:rsidR="00E11EF9" w:rsidRPr="00FB1BB6" w:rsidRDefault="00E11EF9" w:rsidP="00E11EF9">
            <w:pPr>
              <w:pStyle w:val="ParagrifIsi"/>
              <w:rPr>
                <w:lang w:val="id-ID"/>
              </w:rPr>
            </w:pPr>
            <w:r w:rsidRPr="007235DA">
              <w:t xml:space="preserve">tidak ada nomor hp nya bang, besoklah kasih tahu ke bapak, nanti bapak yang </w:t>
            </w:r>
            <w:r w:rsidR="00FB1BB6">
              <w:rPr>
                <w:lang w:val="id-ID"/>
              </w:rPr>
              <w:t>menyampaikannya</w:t>
            </w:r>
          </w:p>
        </w:tc>
      </w:tr>
      <w:tr w:rsidR="00E11EF9" w14:paraId="1BFBFFAD" w14:textId="77777777" w:rsidTr="00851273">
        <w:tc>
          <w:tcPr>
            <w:tcW w:w="3733" w:type="dxa"/>
            <w:vAlign w:val="center"/>
          </w:tcPr>
          <w:p w14:paraId="12029CF8" w14:textId="77777777" w:rsidR="00E11EF9" w:rsidRPr="00EC7E1F" w:rsidRDefault="00E11EF9" w:rsidP="00E11EF9">
            <w:pPr>
              <w:pStyle w:val="ParagrifIsi"/>
            </w:pPr>
            <w:r w:rsidRPr="00EC7E1F">
              <w:t>Isok msh ade kegiatan bng sampai sore, 3 hari kegiatan tok e, isok terakher</w:t>
            </w:r>
          </w:p>
        </w:tc>
        <w:tc>
          <w:tcPr>
            <w:tcW w:w="3733" w:type="dxa"/>
            <w:vAlign w:val="center"/>
          </w:tcPr>
          <w:p w14:paraId="094C9EB4" w14:textId="58FAE57B" w:rsidR="00E11EF9" w:rsidRDefault="00E11EF9" w:rsidP="00E11EF9">
            <w:pPr>
              <w:pStyle w:val="ParagrifIsi"/>
            </w:pPr>
            <w:r w:rsidRPr="007235DA">
              <w:t>besok masih ada kegiatan bang sampai sore, 3 hari kegiatan nih, besok terakhir</w:t>
            </w:r>
          </w:p>
        </w:tc>
        <w:tc>
          <w:tcPr>
            <w:tcW w:w="3733" w:type="dxa"/>
            <w:vAlign w:val="center"/>
          </w:tcPr>
          <w:p w14:paraId="5B71133D" w14:textId="66226605" w:rsidR="00E11EF9" w:rsidRDefault="00E11EF9" w:rsidP="00E11EF9">
            <w:pPr>
              <w:pStyle w:val="ParagrifIsi"/>
            </w:pPr>
            <w:r w:rsidRPr="007235DA">
              <w:t>besok masih ada kegiatan bang sampai sore, 3 hari kegiatan nih, besok terakhir</w:t>
            </w:r>
          </w:p>
        </w:tc>
      </w:tr>
      <w:tr w:rsidR="00E11EF9" w14:paraId="29C8C310" w14:textId="77777777" w:rsidTr="00851273">
        <w:tc>
          <w:tcPr>
            <w:tcW w:w="3733" w:type="dxa"/>
            <w:vAlign w:val="center"/>
          </w:tcPr>
          <w:p w14:paraId="2D8C54A2" w14:textId="77777777" w:rsidR="00E11EF9" w:rsidRPr="00EC7E1F" w:rsidRDefault="00E11EF9" w:rsidP="00E11EF9">
            <w:pPr>
              <w:pStyle w:val="ParagrifIsi"/>
            </w:pPr>
            <w:r w:rsidRPr="00EC7E1F">
              <w:lastRenderedPageBreak/>
              <w:t>Mun bise abng buatkn, Ade kwan2 juak maok mintak buatkan</w:t>
            </w:r>
          </w:p>
        </w:tc>
        <w:tc>
          <w:tcPr>
            <w:tcW w:w="3733" w:type="dxa"/>
            <w:vAlign w:val="center"/>
          </w:tcPr>
          <w:p w14:paraId="7B979AF2" w14:textId="1966FA14" w:rsidR="00E11EF9" w:rsidRDefault="00E11EF9" w:rsidP="00E11EF9">
            <w:pPr>
              <w:pStyle w:val="ParagrifIsi"/>
            </w:pPr>
            <w:r w:rsidRPr="007235DA">
              <w:t>kalau bisa abang buatkan, ada kawan-kawan juga mau minta buatkan</w:t>
            </w:r>
          </w:p>
        </w:tc>
        <w:tc>
          <w:tcPr>
            <w:tcW w:w="3733" w:type="dxa"/>
            <w:vAlign w:val="center"/>
          </w:tcPr>
          <w:p w14:paraId="02203CCA" w14:textId="50B0B571" w:rsidR="00E11EF9" w:rsidRDefault="00E11EF9" w:rsidP="00E11EF9">
            <w:pPr>
              <w:pStyle w:val="ParagrifIsi"/>
            </w:pPr>
            <w:r w:rsidRPr="007235DA">
              <w:t>kalau bisa abang buatkan, ada kawan-kawan juga mau minta buatkan</w:t>
            </w:r>
          </w:p>
        </w:tc>
      </w:tr>
      <w:tr w:rsidR="00E11EF9" w14:paraId="4D4E55E2" w14:textId="77777777" w:rsidTr="00851273">
        <w:tc>
          <w:tcPr>
            <w:tcW w:w="3733" w:type="dxa"/>
            <w:vAlign w:val="center"/>
          </w:tcPr>
          <w:p w14:paraId="15F000B4" w14:textId="77777777" w:rsidR="00E11EF9" w:rsidRPr="00EC7E1F" w:rsidRDefault="00E11EF9" w:rsidP="00E11EF9">
            <w:pPr>
              <w:pStyle w:val="ParagrifIsi"/>
            </w:pPr>
            <w:r w:rsidRPr="00EC7E1F">
              <w:t>Abng dh nk balik k, Mun balik bawak jk dolok</w:t>
            </w:r>
          </w:p>
        </w:tc>
        <w:tc>
          <w:tcPr>
            <w:tcW w:w="3733" w:type="dxa"/>
            <w:vAlign w:val="center"/>
          </w:tcPr>
          <w:p w14:paraId="3357B33D" w14:textId="57136C87" w:rsidR="00E11EF9" w:rsidRDefault="00E11EF9" w:rsidP="00E11EF9">
            <w:pPr>
              <w:pStyle w:val="ParagrifIsi"/>
            </w:pPr>
            <w:r w:rsidRPr="007235DA">
              <w:t>abang sudah mau pulang ke, kalau pulang bawa saja dulu</w:t>
            </w:r>
          </w:p>
        </w:tc>
        <w:tc>
          <w:tcPr>
            <w:tcW w:w="3733" w:type="dxa"/>
            <w:vAlign w:val="center"/>
          </w:tcPr>
          <w:p w14:paraId="4683E754" w14:textId="262D91E9" w:rsidR="00E11EF9" w:rsidRDefault="00E11EF9" w:rsidP="00E11EF9">
            <w:pPr>
              <w:pStyle w:val="ParagrifIsi"/>
            </w:pPr>
            <w:r w:rsidRPr="007235DA">
              <w:t>abang sudah mau pulang ke, kalau pulang bawa saja dulu</w:t>
            </w:r>
          </w:p>
        </w:tc>
      </w:tr>
      <w:tr w:rsidR="00E11EF9" w14:paraId="0111170F" w14:textId="77777777" w:rsidTr="00851273">
        <w:tc>
          <w:tcPr>
            <w:tcW w:w="3733" w:type="dxa"/>
            <w:vAlign w:val="center"/>
          </w:tcPr>
          <w:p w14:paraId="5141AD2C" w14:textId="77777777" w:rsidR="00E11EF9" w:rsidRPr="00EC7E1F" w:rsidRDefault="00E11EF9" w:rsidP="00E11EF9">
            <w:pPr>
              <w:pStyle w:val="ParagrifIsi"/>
            </w:pPr>
            <w:r w:rsidRPr="00EC7E1F">
              <w:t>Sian sih die madahkan tabel atau ndak bng, Cuman di suruhnye buat ringkasan jak</w:t>
            </w:r>
          </w:p>
        </w:tc>
        <w:tc>
          <w:tcPr>
            <w:tcW w:w="3733" w:type="dxa"/>
            <w:vAlign w:val="center"/>
          </w:tcPr>
          <w:p w14:paraId="5F9D444E" w14:textId="1C129916" w:rsidR="00E11EF9" w:rsidRDefault="00E11EF9" w:rsidP="00E11EF9">
            <w:pPr>
              <w:pStyle w:val="ParagrifIsi"/>
            </w:pPr>
            <w:r w:rsidRPr="007235DA">
              <w:t>tidak ada sih dia bilang tabel atau tidak bang, cuman di disuruhnya buat ringkasan saja</w:t>
            </w:r>
          </w:p>
        </w:tc>
        <w:tc>
          <w:tcPr>
            <w:tcW w:w="3733" w:type="dxa"/>
            <w:vAlign w:val="center"/>
          </w:tcPr>
          <w:p w14:paraId="2F523D94" w14:textId="5DEF7C25" w:rsidR="00E11EF9" w:rsidRDefault="00E11EF9" w:rsidP="00E11EF9">
            <w:pPr>
              <w:pStyle w:val="ParagrifIsi"/>
            </w:pPr>
            <w:r w:rsidRPr="007235DA">
              <w:t xml:space="preserve">tidak ada sih dia bilang tabel atau tidak bang, cuman di </w:t>
            </w:r>
            <w:r w:rsidR="00DF366B">
              <w:rPr>
                <w:lang w:val="id-ID"/>
              </w:rPr>
              <w:t>perintahnya</w:t>
            </w:r>
            <w:r w:rsidRPr="007235DA">
              <w:t xml:space="preserve"> buat ringkasan saja</w:t>
            </w:r>
          </w:p>
        </w:tc>
      </w:tr>
      <w:tr w:rsidR="00E11EF9" w14:paraId="0045B59A" w14:textId="77777777" w:rsidTr="00851273">
        <w:tc>
          <w:tcPr>
            <w:tcW w:w="3733" w:type="dxa"/>
            <w:vAlign w:val="center"/>
          </w:tcPr>
          <w:p w14:paraId="07AE4816" w14:textId="77777777" w:rsidR="00E11EF9" w:rsidRPr="00EC7E1F" w:rsidRDefault="00E11EF9" w:rsidP="00E11EF9">
            <w:pPr>
              <w:pStyle w:val="ParagrifIsi"/>
            </w:pPr>
            <w:r w:rsidRPr="00EC7E1F">
              <w:t>Ok wak mseh d Mega mall, Drek dah nak makan e?</w:t>
            </w:r>
          </w:p>
        </w:tc>
        <w:tc>
          <w:tcPr>
            <w:tcW w:w="3733" w:type="dxa"/>
            <w:vAlign w:val="center"/>
          </w:tcPr>
          <w:p w14:paraId="441018DC" w14:textId="6B5AB8FB" w:rsidR="00E11EF9" w:rsidRDefault="00E11EF9" w:rsidP="00E11EF9">
            <w:pPr>
              <w:pStyle w:val="ParagrifIsi"/>
            </w:pPr>
            <w:r w:rsidRPr="007235DA">
              <w:t>ok wak masih di mega mall, kamu sudah mau makan ya?</w:t>
            </w:r>
          </w:p>
        </w:tc>
        <w:tc>
          <w:tcPr>
            <w:tcW w:w="3733" w:type="dxa"/>
            <w:vAlign w:val="center"/>
          </w:tcPr>
          <w:p w14:paraId="38967CFD" w14:textId="5AED6730" w:rsidR="00E11EF9" w:rsidRDefault="00E11EF9" w:rsidP="00E11EF9">
            <w:pPr>
              <w:pStyle w:val="ParagrifIsi"/>
            </w:pPr>
            <w:r w:rsidRPr="007235DA">
              <w:t>ok wak masih di mega mall, kamu sudah mau makan ya?</w:t>
            </w:r>
          </w:p>
        </w:tc>
      </w:tr>
    </w:tbl>
    <w:p w14:paraId="3D49D72F" w14:textId="5E41D159" w:rsidR="00094338" w:rsidRPr="00C933A2" w:rsidRDefault="00094338" w:rsidP="00EC7E1F">
      <w:pPr>
        <w:pStyle w:val="ParagrifIsi"/>
      </w:pPr>
    </w:p>
    <w:sectPr w:rsidR="00094338" w:rsidRPr="00C933A2" w:rsidSect="0086193F">
      <w:footerReference w:type="first" r:id="rId102"/>
      <w:pgSz w:w="11909" w:h="16834" w:code="9"/>
      <w:pgMar w:top="1701" w:right="1701" w:bottom="1701" w:left="2268" w:header="1134" w:footer="113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1226E" w14:textId="77777777" w:rsidR="00FA79F7" w:rsidRDefault="00FA79F7" w:rsidP="00585BD7">
      <w:r>
        <w:separator/>
      </w:r>
    </w:p>
    <w:p w14:paraId="7292A6BB" w14:textId="77777777" w:rsidR="00FA79F7" w:rsidRDefault="00FA79F7" w:rsidP="00585BD7"/>
    <w:p w14:paraId="7F134CCA" w14:textId="77777777" w:rsidR="00FA79F7" w:rsidRDefault="00FA79F7" w:rsidP="00585BD7"/>
  </w:endnote>
  <w:endnote w:type="continuationSeparator" w:id="0">
    <w:p w14:paraId="1F4ACA04" w14:textId="77777777" w:rsidR="00FA79F7" w:rsidRDefault="00FA79F7" w:rsidP="00585BD7">
      <w:r>
        <w:continuationSeparator/>
      </w:r>
    </w:p>
    <w:p w14:paraId="1334CE2D" w14:textId="77777777" w:rsidR="00FA79F7" w:rsidRDefault="00FA79F7" w:rsidP="00585BD7"/>
    <w:p w14:paraId="6BD65C34" w14:textId="77777777" w:rsidR="00FA79F7" w:rsidRDefault="00FA79F7" w:rsidP="00585B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74439"/>
      <w:docPartObj>
        <w:docPartGallery w:val="Page Numbers (Bottom of Page)"/>
        <w:docPartUnique/>
      </w:docPartObj>
    </w:sdtPr>
    <w:sdtEndPr>
      <w:rPr>
        <w:noProof/>
      </w:rPr>
    </w:sdtEndPr>
    <w:sdtContent>
      <w:p w14:paraId="18E02564" w14:textId="2E3D539D" w:rsidR="0073714B" w:rsidRDefault="0073714B" w:rsidP="00F44D3E">
        <w:pPr>
          <w:pStyle w:val="Footer"/>
          <w:tabs>
            <w:tab w:val="clear" w:pos="4320"/>
          </w:tabs>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478307"/>
      <w:docPartObj>
        <w:docPartGallery w:val="Page Numbers (Bottom of Page)"/>
        <w:docPartUnique/>
      </w:docPartObj>
    </w:sdtPr>
    <w:sdtEndPr>
      <w:rPr>
        <w:noProof/>
      </w:rPr>
    </w:sdtEndPr>
    <w:sdtContent>
      <w:p w14:paraId="0301583A" w14:textId="46CC1EBD" w:rsidR="0073714B" w:rsidRPr="002D22D9" w:rsidRDefault="0073714B" w:rsidP="00D83036">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F8266" w14:textId="74ABB5AD" w:rsidR="0073714B" w:rsidRPr="00B37022" w:rsidRDefault="0073714B" w:rsidP="00B3702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247642"/>
      <w:docPartObj>
        <w:docPartGallery w:val="Page Numbers (Bottom of Page)"/>
        <w:docPartUnique/>
      </w:docPartObj>
    </w:sdtPr>
    <w:sdtEndPr>
      <w:rPr>
        <w:noProof/>
      </w:rPr>
    </w:sdtEndPr>
    <w:sdtContent>
      <w:p w14:paraId="62FE349E" w14:textId="1AB25789" w:rsidR="0073714B" w:rsidRDefault="0073714B" w:rsidP="00B37022">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759395"/>
      <w:docPartObj>
        <w:docPartGallery w:val="Page Numbers (Bottom of Page)"/>
        <w:docPartUnique/>
      </w:docPartObj>
    </w:sdtPr>
    <w:sdtEndPr>
      <w:rPr>
        <w:noProof/>
      </w:rPr>
    </w:sdtEndPr>
    <w:sdtContent>
      <w:p w14:paraId="4186C2F9" w14:textId="34D33F3A" w:rsidR="0073714B" w:rsidRDefault="0016534C" w:rsidP="00B37022">
        <w:pPr>
          <w:pStyle w:val="Footer"/>
          <w:ind w:firstLine="0"/>
          <w:jc w:val="center"/>
        </w:pPr>
        <w:r>
          <w:t>A</w:t>
        </w:r>
        <w:r w:rsidR="0073714B">
          <w:t>-</w:t>
        </w:r>
        <w:r w:rsidR="0073714B">
          <w:fldChar w:fldCharType="begin"/>
        </w:r>
        <w:r w:rsidR="0073714B">
          <w:instrText xml:space="preserve"> PAGE   \* MERGEFORMAT </w:instrText>
        </w:r>
        <w:r w:rsidR="0073714B">
          <w:fldChar w:fldCharType="separate"/>
        </w:r>
        <w:r w:rsidR="0073714B">
          <w:rPr>
            <w:noProof/>
          </w:rPr>
          <w:t>2</w:t>
        </w:r>
        <w:r w:rsidR="0073714B">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212373"/>
      <w:docPartObj>
        <w:docPartGallery w:val="Page Numbers (Bottom of Page)"/>
        <w:docPartUnique/>
      </w:docPartObj>
    </w:sdtPr>
    <w:sdtEndPr>
      <w:rPr>
        <w:noProof/>
      </w:rPr>
    </w:sdtEndPr>
    <w:sdtContent>
      <w:p w14:paraId="27AA1516" w14:textId="77777777" w:rsidR="0016534C" w:rsidRDefault="0016534C" w:rsidP="00B37022">
        <w:pPr>
          <w:pStyle w:val="Footer"/>
          <w:ind w:firstLine="0"/>
          <w:jc w:val="center"/>
        </w:pPr>
        <w:r>
          <w:t>B-</w:t>
        </w:r>
        <w:r>
          <w:fldChar w:fldCharType="begin"/>
        </w:r>
        <w:r>
          <w:instrText xml:space="preserve"> PAGE   \* MERGEFORMAT </w:instrText>
        </w:r>
        <w:r>
          <w:fldChar w:fldCharType="separate"/>
        </w:r>
        <w:r>
          <w:rPr>
            <w:noProof/>
          </w:rPr>
          <w:t>2</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968300"/>
      <w:docPartObj>
        <w:docPartGallery w:val="Page Numbers (Bottom of Page)"/>
        <w:docPartUnique/>
      </w:docPartObj>
    </w:sdtPr>
    <w:sdtEndPr>
      <w:rPr>
        <w:noProof/>
      </w:rPr>
    </w:sdtEndPr>
    <w:sdtContent>
      <w:p w14:paraId="36560C3D" w14:textId="20A2C7FF" w:rsidR="0073714B" w:rsidRDefault="0016534C" w:rsidP="00B37022">
        <w:pPr>
          <w:pStyle w:val="Footer"/>
          <w:ind w:firstLine="0"/>
          <w:jc w:val="center"/>
        </w:pPr>
        <w:r>
          <w:t>C</w:t>
        </w:r>
        <w:r w:rsidR="0073714B">
          <w:t>-</w:t>
        </w:r>
        <w:r w:rsidR="0073714B">
          <w:fldChar w:fldCharType="begin"/>
        </w:r>
        <w:r w:rsidR="0073714B">
          <w:instrText xml:space="preserve"> PAGE   \* MERGEFORMAT </w:instrText>
        </w:r>
        <w:r w:rsidR="0073714B">
          <w:fldChar w:fldCharType="separate"/>
        </w:r>
        <w:r w:rsidR="0073714B">
          <w:rPr>
            <w:noProof/>
          </w:rPr>
          <w:t>2</w:t>
        </w:r>
        <w:r w:rsidR="0073714B">
          <w:rPr>
            <w:noProof/>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806B" w14:textId="73C56C13" w:rsidR="0073714B" w:rsidRDefault="0016534C" w:rsidP="0086193F">
    <w:pPr>
      <w:pStyle w:val="Footer"/>
      <w:ind w:left="-284" w:firstLine="0"/>
      <w:jc w:val="center"/>
    </w:pPr>
    <w:r>
      <w:t>D</w:t>
    </w:r>
    <w:r w:rsidR="0073714B">
      <w:t>-</w:t>
    </w:r>
    <w:sdt>
      <w:sdtPr>
        <w:id w:val="-382408217"/>
        <w:docPartObj>
          <w:docPartGallery w:val="Page Numbers (Bottom of Page)"/>
          <w:docPartUnique/>
        </w:docPartObj>
      </w:sdtPr>
      <w:sdtEndPr>
        <w:rPr>
          <w:noProof/>
        </w:rPr>
      </w:sdtEndPr>
      <w:sdtContent>
        <w:r w:rsidR="0073714B">
          <w:fldChar w:fldCharType="begin"/>
        </w:r>
        <w:r w:rsidR="0073714B">
          <w:instrText xml:space="preserve"> PAGE   \* MERGEFORMAT </w:instrText>
        </w:r>
        <w:r w:rsidR="0073714B">
          <w:fldChar w:fldCharType="separate"/>
        </w:r>
        <w:r w:rsidR="0073714B">
          <w:rPr>
            <w:noProof/>
          </w:rPr>
          <w:t>2</w:t>
        </w:r>
        <w:r w:rsidR="0073714B">
          <w:rPr>
            <w:noProof/>
          </w:rPr>
          <w:fldChar w:fldCharType="end"/>
        </w:r>
      </w:sdtContent>
    </w:sdt>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114313"/>
      <w:docPartObj>
        <w:docPartGallery w:val="Page Numbers (Bottom of Page)"/>
        <w:docPartUnique/>
      </w:docPartObj>
    </w:sdtPr>
    <w:sdtEndPr>
      <w:rPr>
        <w:noProof/>
      </w:rPr>
    </w:sdtEndPr>
    <w:sdtContent>
      <w:p w14:paraId="30C68323" w14:textId="018AA3CE" w:rsidR="0073714B" w:rsidRPr="00B37022" w:rsidRDefault="0016534C" w:rsidP="0086193F">
        <w:pPr>
          <w:pStyle w:val="Footer"/>
          <w:ind w:left="-284" w:firstLine="0"/>
          <w:jc w:val="center"/>
        </w:pPr>
        <w:r>
          <w:t>D</w:t>
        </w:r>
        <w:r w:rsidR="0073714B">
          <w:t>-</w:t>
        </w:r>
        <w:r w:rsidR="0073714B">
          <w:fldChar w:fldCharType="begin"/>
        </w:r>
        <w:r w:rsidR="0073714B">
          <w:instrText xml:space="preserve"> PAGE   \* MERGEFORMAT </w:instrText>
        </w:r>
        <w:r w:rsidR="0073714B">
          <w:fldChar w:fldCharType="separate"/>
        </w:r>
        <w:r w:rsidR="0073714B">
          <w:rPr>
            <w:noProof/>
          </w:rPr>
          <w:t>2</w:t>
        </w:r>
        <w:r w:rsidR="0073714B">
          <w:rPr>
            <w:noProof/>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131970"/>
      <w:docPartObj>
        <w:docPartGallery w:val="Page Numbers (Bottom of Page)"/>
        <w:docPartUnique/>
      </w:docPartObj>
    </w:sdtPr>
    <w:sdtEndPr>
      <w:rPr>
        <w:noProof/>
      </w:rPr>
    </w:sdtEndPr>
    <w:sdtContent>
      <w:p w14:paraId="20462772" w14:textId="0F97E1AB" w:rsidR="0073714B" w:rsidRDefault="0016534C" w:rsidP="0086193F">
        <w:pPr>
          <w:pStyle w:val="Footer"/>
          <w:ind w:left="-284" w:firstLine="0"/>
          <w:jc w:val="center"/>
        </w:pPr>
        <w:r>
          <w:t>D</w:t>
        </w:r>
        <w:r w:rsidR="0073714B">
          <w:t>-</w:t>
        </w:r>
        <w:r w:rsidR="0073714B">
          <w:fldChar w:fldCharType="begin"/>
        </w:r>
        <w:r w:rsidR="0073714B">
          <w:instrText xml:space="preserve"> PAGE   \* MERGEFORMAT </w:instrText>
        </w:r>
        <w:r w:rsidR="0073714B">
          <w:fldChar w:fldCharType="separate"/>
        </w:r>
        <w:r w:rsidR="0073714B">
          <w:rPr>
            <w:noProof/>
          </w:rPr>
          <w:t>2</w:t>
        </w:r>
        <w:r w:rsidR="0073714B">
          <w:rPr>
            <w:noProof/>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924874"/>
      <w:docPartObj>
        <w:docPartGallery w:val="Page Numbers (Bottom of Page)"/>
        <w:docPartUnique/>
      </w:docPartObj>
    </w:sdtPr>
    <w:sdtEndPr>
      <w:rPr>
        <w:noProof/>
      </w:rPr>
    </w:sdtEndPr>
    <w:sdtContent>
      <w:p w14:paraId="081251AE" w14:textId="37C63D41" w:rsidR="00091633" w:rsidRDefault="00091633" w:rsidP="0086193F">
        <w:pPr>
          <w:pStyle w:val="Footer"/>
          <w:ind w:left="-284" w:firstLine="0"/>
          <w:jc w:val="center"/>
        </w:pPr>
        <w:r>
          <w:t>E-</w:t>
        </w: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220525"/>
      <w:docPartObj>
        <w:docPartGallery w:val="Page Numbers (Bottom of Page)"/>
        <w:docPartUnique/>
      </w:docPartObj>
    </w:sdtPr>
    <w:sdtEndPr>
      <w:rPr>
        <w:noProof/>
      </w:rPr>
    </w:sdtEndPr>
    <w:sdtContent>
      <w:p w14:paraId="14710E55" w14:textId="2EFF5A31" w:rsidR="0073714B" w:rsidRDefault="0073714B" w:rsidP="001F0C71">
        <w:pPr>
          <w:pStyle w:val="Footer"/>
          <w:tabs>
            <w:tab w:val="clear" w:pos="4320"/>
          </w:tabs>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3206162"/>
      <w:docPartObj>
        <w:docPartGallery w:val="Page Numbers (Bottom of Page)"/>
        <w:docPartUnique/>
      </w:docPartObj>
    </w:sdtPr>
    <w:sdtEndPr>
      <w:rPr>
        <w:noProof/>
      </w:rPr>
    </w:sdtEndPr>
    <w:sdtContent>
      <w:p w14:paraId="1DC7882F" w14:textId="7A9A5FE5" w:rsidR="00091633" w:rsidRDefault="00091633" w:rsidP="0086193F">
        <w:pPr>
          <w:pStyle w:val="Footer"/>
          <w:ind w:left="-284" w:firstLine="0"/>
          <w:jc w:val="center"/>
        </w:pPr>
        <w:r>
          <w:t>F-</w:t>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E2C5" w14:textId="0F1BF7C3" w:rsidR="0073714B" w:rsidRPr="00585BD7" w:rsidRDefault="0073714B" w:rsidP="001F0C71">
    <w:pPr>
      <w:pStyle w:val="Footer"/>
      <w:tabs>
        <w:tab w:val="clear" w:pos="4320"/>
      </w:tabs>
      <w:ind w:firstLine="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801611"/>
      <w:docPartObj>
        <w:docPartGallery w:val="Page Numbers (Bottom of Page)"/>
        <w:docPartUnique/>
      </w:docPartObj>
    </w:sdtPr>
    <w:sdtEndPr>
      <w:rPr>
        <w:noProof/>
      </w:rPr>
    </w:sdtEndPr>
    <w:sdtContent>
      <w:p w14:paraId="4B4D333F" w14:textId="6E1CABBF" w:rsidR="0073714B" w:rsidRDefault="0073714B" w:rsidP="00F44D3E">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3023724"/>
      <w:docPartObj>
        <w:docPartGallery w:val="Page Numbers (Bottom of Page)"/>
        <w:docPartUnique/>
      </w:docPartObj>
    </w:sdtPr>
    <w:sdtEndPr>
      <w:rPr>
        <w:noProof/>
      </w:rPr>
    </w:sdtEndPr>
    <w:sdtContent>
      <w:p w14:paraId="6C933918" w14:textId="5CF8B98D" w:rsidR="0073714B" w:rsidRDefault="0073714B" w:rsidP="00F44D3E">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1E41E78" w14:textId="4F9FB16B" w:rsidR="0073714B" w:rsidRPr="002154EE" w:rsidRDefault="0073714B" w:rsidP="00EB42C3">
    <w:pPr>
      <w:ind w:right="2"/>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3AAEC" w14:textId="32952033" w:rsidR="0073714B" w:rsidRDefault="0073714B" w:rsidP="00F44D3E">
    <w:pPr>
      <w:pStyle w:val="Footer"/>
      <w:tabs>
        <w:tab w:val="clear" w:pos="4320"/>
      </w:tabs>
      <w:ind w:firstLine="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2153C" w14:textId="607E7C8F" w:rsidR="0073714B" w:rsidRDefault="0073714B" w:rsidP="001F0C71">
    <w:pPr>
      <w:pStyle w:val="Footer"/>
      <w:tabs>
        <w:tab w:val="clear" w:pos="4320"/>
      </w:tabs>
      <w:ind w:firstLine="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56655"/>
      <w:docPartObj>
        <w:docPartGallery w:val="Page Numbers (Bottom of Page)"/>
        <w:docPartUnique/>
      </w:docPartObj>
    </w:sdtPr>
    <w:sdtEndPr>
      <w:rPr>
        <w:noProof/>
      </w:rPr>
    </w:sdtEndPr>
    <w:sdtContent>
      <w:p w14:paraId="54F95CC7" w14:textId="77777777" w:rsidR="0073714B" w:rsidRPr="00585BD7" w:rsidRDefault="0073714B" w:rsidP="00D83036">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B8AFF" w14:textId="77777777" w:rsidR="0073714B" w:rsidRDefault="0073714B" w:rsidP="00585B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2F5BE" w14:textId="77777777" w:rsidR="00FA79F7" w:rsidRDefault="00FA79F7" w:rsidP="00585BD7">
      <w:r>
        <w:separator/>
      </w:r>
    </w:p>
    <w:p w14:paraId="7E3A5C8D" w14:textId="77777777" w:rsidR="00FA79F7" w:rsidRDefault="00FA79F7" w:rsidP="00585BD7"/>
    <w:p w14:paraId="1FFD87F5" w14:textId="77777777" w:rsidR="00FA79F7" w:rsidRDefault="00FA79F7" w:rsidP="00585BD7"/>
  </w:footnote>
  <w:footnote w:type="continuationSeparator" w:id="0">
    <w:p w14:paraId="58969E2D" w14:textId="77777777" w:rsidR="00FA79F7" w:rsidRDefault="00FA79F7" w:rsidP="00585BD7">
      <w:r>
        <w:continuationSeparator/>
      </w:r>
    </w:p>
    <w:p w14:paraId="253F1BB6" w14:textId="77777777" w:rsidR="00FA79F7" w:rsidRDefault="00FA79F7" w:rsidP="00585BD7"/>
    <w:p w14:paraId="0116D629" w14:textId="77777777" w:rsidR="00FA79F7" w:rsidRDefault="00FA79F7" w:rsidP="00585B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16D86" w14:textId="5F06DF95" w:rsidR="0073714B" w:rsidRDefault="0073714B" w:rsidP="00585BD7">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81808" w14:textId="77777777" w:rsidR="0073714B" w:rsidRDefault="0073714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769200"/>
      <w:docPartObj>
        <w:docPartGallery w:val="Page Numbers (Top of Page)"/>
        <w:docPartUnique/>
      </w:docPartObj>
    </w:sdtPr>
    <w:sdtEndPr>
      <w:rPr>
        <w:noProof/>
      </w:rPr>
    </w:sdtEndPr>
    <w:sdtContent>
      <w:p w14:paraId="1C1433AE" w14:textId="3273CAB8" w:rsidR="0073714B" w:rsidRPr="00585BD7" w:rsidRDefault="0073714B" w:rsidP="00585B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64F6F" w14:textId="7787A9E6" w:rsidR="0073714B" w:rsidRDefault="0073714B" w:rsidP="00585BD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390068"/>
      <w:docPartObj>
        <w:docPartGallery w:val="Page Numbers (Top of Page)"/>
        <w:docPartUnique/>
      </w:docPartObj>
    </w:sdtPr>
    <w:sdtEndPr>
      <w:rPr>
        <w:noProof/>
      </w:rPr>
    </w:sdtEndPr>
    <w:sdtContent>
      <w:p w14:paraId="2BB1A9B0" w14:textId="5A14AA9C" w:rsidR="0073714B" w:rsidRDefault="0073714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86C163" w14:textId="7AE7CAD2" w:rsidR="0073714B" w:rsidRDefault="0073714B" w:rsidP="00B37022">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05F29" w14:textId="77777777" w:rsidR="0073714B" w:rsidRDefault="0073714B" w:rsidP="00585BD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1694C" w14:textId="550FBA3C" w:rsidR="0073714B" w:rsidRDefault="0073714B" w:rsidP="00585BD7">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1A426" w14:textId="77777777" w:rsidR="0073714B" w:rsidRDefault="0073714B" w:rsidP="00B37022">
    <w:pPr>
      <w:pStyle w:val="Header"/>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86745" w14:textId="77777777" w:rsidR="0073714B" w:rsidRDefault="0073714B" w:rsidP="00585B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2008555"/>
      <w:docPartObj>
        <w:docPartGallery w:val="Page Numbers (Top of Page)"/>
        <w:docPartUnique/>
      </w:docPartObj>
    </w:sdtPr>
    <w:sdtEndPr>
      <w:rPr>
        <w:noProof/>
      </w:rPr>
    </w:sdtEndPr>
    <w:sdtContent>
      <w:p w14:paraId="56F4816B" w14:textId="6C520144" w:rsidR="0073714B" w:rsidRPr="00585BD7" w:rsidRDefault="0073714B" w:rsidP="00585B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506" w:type="dxa"/>
      <w:tblInd w:w="-2127" w:type="dxa"/>
      <w:tblBorders>
        <w:bottom w:val="thinThickThinSmallGap" w:sz="24" w:space="0" w:color="auto"/>
      </w:tblBorders>
      <w:tblLayout w:type="fixed"/>
      <w:tblLook w:val="0000" w:firstRow="0" w:lastRow="0" w:firstColumn="0" w:lastColumn="0" w:noHBand="0" w:noVBand="0"/>
    </w:tblPr>
    <w:tblGrid>
      <w:gridCol w:w="1704"/>
      <w:gridCol w:w="9802"/>
    </w:tblGrid>
    <w:tr w:rsidR="0073714B" w:rsidRPr="00832B91" w14:paraId="29F48F3C" w14:textId="77777777" w:rsidTr="001309B7">
      <w:trPr>
        <w:cantSplit/>
        <w:trHeight w:val="1556"/>
      </w:trPr>
      <w:tc>
        <w:tcPr>
          <w:tcW w:w="1704" w:type="dxa"/>
        </w:tcPr>
        <w:p w14:paraId="208E1E10" w14:textId="5C8ED772" w:rsidR="0073714B" w:rsidRPr="00832B91" w:rsidRDefault="0073714B" w:rsidP="00F44D3E">
          <w:pPr>
            <w:widowControl/>
            <w:autoSpaceDE/>
            <w:autoSpaceDN/>
            <w:adjustRightInd/>
            <w:spacing w:line="240" w:lineRule="auto"/>
            <w:ind w:right="-648" w:hanging="2"/>
            <w:jc w:val="left"/>
            <w:rPr>
              <w:rFonts w:ascii="Tahoma" w:eastAsia="Times New Roman" w:hAnsi="Tahoma" w:cs="Tahoma"/>
              <w:b/>
              <w:lang w:val="en-US" w:eastAsia="en-US"/>
            </w:rPr>
          </w:pPr>
          <w:bookmarkStart w:id="4" w:name="_Hlk62428408"/>
          <w:r w:rsidRPr="00832B91">
            <w:rPr>
              <w:rFonts w:eastAsia="Times New Roman"/>
              <w:b/>
              <w:noProof/>
              <w:lang w:eastAsia="id-ID"/>
            </w:rPr>
            <w:drawing>
              <wp:anchor distT="0" distB="0" distL="114300" distR="114300" simplePos="0" relativeHeight="251659264" behindDoc="0" locked="0" layoutInCell="1" allowOverlap="1" wp14:anchorId="00672C0E" wp14:editId="1111B5AF">
                <wp:simplePos x="0" y="0"/>
                <wp:positionH relativeFrom="column">
                  <wp:posOffset>78740</wp:posOffset>
                </wp:positionH>
                <wp:positionV relativeFrom="paragraph">
                  <wp:posOffset>-146050</wp:posOffset>
                </wp:positionV>
                <wp:extent cx="1143000" cy="1123950"/>
                <wp:effectExtent l="19050" t="0" r="0" b="0"/>
                <wp:wrapNone/>
                <wp:docPr id="20" name="Picture 20" descr="UNT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AN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w="9525">
                          <a:noFill/>
                          <a:miter lim="800000"/>
                          <a:headEnd/>
                          <a:tailEnd/>
                        </a:ln>
                      </pic:spPr>
                    </pic:pic>
                  </a:graphicData>
                </a:graphic>
                <wp14:sizeRelH relativeFrom="margin">
                  <wp14:pctWidth>0</wp14:pctWidth>
                </wp14:sizeRelH>
              </wp:anchor>
            </w:drawing>
          </w:r>
        </w:p>
      </w:tc>
      <w:tc>
        <w:tcPr>
          <w:tcW w:w="9802" w:type="dxa"/>
        </w:tcPr>
        <w:p w14:paraId="07241ACA" w14:textId="77777777" w:rsidR="0073714B" w:rsidRPr="00832B91" w:rsidRDefault="0073714B" w:rsidP="00F44D3E">
          <w:pPr>
            <w:keepNext/>
            <w:widowControl/>
            <w:autoSpaceDE/>
            <w:autoSpaceDN/>
            <w:adjustRightInd/>
            <w:spacing w:line="240" w:lineRule="auto"/>
            <w:ind w:left="-108" w:firstLine="0"/>
            <w:jc w:val="center"/>
            <w:outlineLvl w:val="0"/>
            <w:rPr>
              <w:rFonts w:eastAsia="Times New Roman"/>
              <w:sz w:val="32"/>
              <w:szCs w:val="32"/>
              <w:lang w:eastAsia="en-US"/>
            </w:rPr>
          </w:pPr>
          <w:r w:rsidRPr="00832B91">
            <w:rPr>
              <w:rFonts w:eastAsia="Times New Roman"/>
              <w:sz w:val="32"/>
              <w:szCs w:val="32"/>
              <w:lang w:val="en-US" w:eastAsia="en-US"/>
            </w:rPr>
            <w:t xml:space="preserve">KEMENTERIAN </w:t>
          </w:r>
          <w:r w:rsidRPr="00832B91">
            <w:rPr>
              <w:rFonts w:eastAsia="Times New Roman"/>
              <w:sz w:val="32"/>
              <w:szCs w:val="32"/>
              <w:lang w:eastAsia="en-US"/>
            </w:rPr>
            <w:t>PENDIDIKAN DAN KEBUDAYAAN</w:t>
          </w:r>
        </w:p>
        <w:p w14:paraId="0F247C18" w14:textId="77777777" w:rsidR="0073714B" w:rsidRPr="00832B91" w:rsidRDefault="0073714B" w:rsidP="00F44D3E">
          <w:pPr>
            <w:keepNext/>
            <w:widowControl/>
            <w:autoSpaceDE/>
            <w:autoSpaceDN/>
            <w:adjustRightInd/>
            <w:spacing w:line="240" w:lineRule="auto"/>
            <w:ind w:left="-108" w:firstLine="0"/>
            <w:jc w:val="center"/>
            <w:outlineLvl w:val="2"/>
            <w:rPr>
              <w:rFonts w:eastAsia="Times New Roman"/>
              <w:b/>
              <w:bCs/>
              <w:sz w:val="28"/>
              <w:szCs w:val="28"/>
              <w:lang w:val="en-US" w:eastAsia="en-US"/>
            </w:rPr>
          </w:pPr>
          <w:r w:rsidRPr="00832B91">
            <w:rPr>
              <w:rFonts w:eastAsia="Times New Roman"/>
              <w:bCs/>
              <w:sz w:val="32"/>
              <w:szCs w:val="32"/>
              <w:lang w:val="en-US" w:eastAsia="en-US"/>
            </w:rPr>
            <w:t>UNIVERSITAS TANJUNGPURA</w:t>
          </w:r>
        </w:p>
        <w:p w14:paraId="05B96DDA" w14:textId="77777777" w:rsidR="0073714B" w:rsidRPr="00832B91" w:rsidRDefault="0073714B" w:rsidP="00F44D3E">
          <w:pPr>
            <w:keepNext/>
            <w:widowControl/>
            <w:autoSpaceDE/>
            <w:autoSpaceDN/>
            <w:adjustRightInd/>
            <w:spacing w:line="240" w:lineRule="auto"/>
            <w:ind w:left="-595" w:firstLine="0"/>
            <w:jc w:val="center"/>
            <w:outlineLvl w:val="3"/>
            <w:rPr>
              <w:rFonts w:eastAsia="Times New Roman"/>
              <w:b/>
              <w:sz w:val="28"/>
              <w:szCs w:val="28"/>
              <w:lang w:val="en-US" w:eastAsia="en-US"/>
            </w:rPr>
          </w:pPr>
          <w:r w:rsidRPr="00832B91">
            <w:rPr>
              <w:rFonts w:eastAsia="Times New Roman"/>
              <w:b/>
              <w:sz w:val="28"/>
              <w:szCs w:val="28"/>
              <w:lang w:val="en-US" w:eastAsia="en-US"/>
            </w:rPr>
            <w:t>FAKULTAS TEKNIK</w:t>
          </w:r>
        </w:p>
        <w:p w14:paraId="35B80276" w14:textId="77777777" w:rsidR="0073714B" w:rsidRPr="00832B91" w:rsidRDefault="0073714B" w:rsidP="00F44D3E">
          <w:pPr>
            <w:widowControl/>
            <w:autoSpaceDE/>
            <w:autoSpaceDN/>
            <w:adjustRightInd/>
            <w:spacing w:line="240" w:lineRule="auto"/>
            <w:ind w:left="-108" w:firstLine="0"/>
            <w:jc w:val="center"/>
            <w:rPr>
              <w:rFonts w:eastAsia="Times New Roman"/>
              <w:sz w:val="20"/>
              <w:szCs w:val="20"/>
              <w:lang w:val="en-US" w:eastAsia="en-US"/>
            </w:rPr>
          </w:pPr>
          <w:r w:rsidRPr="00832B91">
            <w:rPr>
              <w:rFonts w:eastAsia="Times New Roman"/>
              <w:sz w:val="20"/>
              <w:szCs w:val="20"/>
              <w:lang w:val="en-US" w:eastAsia="en-US"/>
            </w:rPr>
            <w:t>Jalan Prof. Dr. H. Hadari Nawawi Pontianak 78124 Tel</w:t>
          </w:r>
          <w:r w:rsidRPr="00832B91">
            <w:rPr>
              <w:rFonts w:eastAsia="Times New Roman"/>
              <w:sz w:val="20"/>
              <w:szCs w:val="20"/>
              <w:lang w:eastAsia="en-US"/>
            </w:rPr>
            <w:t>p.</w:t>
          </w:r>
          <w:r w:rsidRPr="00832B91">
            <w:rPr>
              <w:rFonts w:eastAsia="Times New Roman"/>
              <w:sz w:val="20"/>
              <w:szCs w:val="20"/>
              <w:lang w:val="en-US" w:eastAsia="en-US"/>
            </w:rPr>
            <w:t xml:space="preserve"> (0561) 740186 </w:t>
          </w:r>
          <w:r w:rsidRPr="00832B91">
            <w:rPr>
              <w:rFonts w:eastAsia="Times New Roman"/>
              <w:sz w:val="20"/>
              <w:szCs w:val="20"/>
              <w:lang w:eastAsia="en-US"/>
            </w:rPr>
            <w:t>Kotak Pos 1049</w:t>
          </w:r>
          <w:r w:rsidRPr="00832B91">
            <w:rPr>
              <w:rFonts w:eastAsia="Times New Roman"/>
              <w:sz w:val="20"/>
              <w:szCs w:val="20"/>
              <w:lang w:val="en-US" w:eastAsia="en-US"/>
            </w:rPr>
            <w:t xml:space="preserve">   </w:t>
          </w:r>
        </w:p>
        <w:p w14:paraId="6F434088" w14:textId="77777777" w:rsidR="0073714B" w:rsidRPr="00832B91" w:rsidRDefault="0073714B" w:rsidP="00F44D3E">
          <w:pPr>
            <w:widowControl/>
            <w:autoSpaceDE/>
            <w:autoSpaceDN/>
            <w:adjustRightInd/>
            <w:spacing w:line="240" w:lineRule="auto"/>
            <w:ind w:left="-108" w:firstLine="0"/>
            <w:jc w:val="center"/>
            <w:rPr>
              <w:rFonts w:eastAsia="Times New Roman"/>
              <w:sz w:val="20"/>
              <w:szCs w:val="20"/>
              <w:lang w:eastAsia="en-US"/>
            </w:rPr>
          </w:pPr>
          <w:r w:rsidRPr="00832B91">
            <w:rPr>
              <w:rFonts w:eastAsia="Times New Roman"/>
              <w:sz w:val="20"/>
              <w:szCs w:val="20"/>
              <w:lang w:val="en-US" w:eastAsia="en-US"/>
            </w:rPr>
            <w:t xml:space="preserve">Email : </w:t>
          </w:r>
          <w:hyperlink r:id="rId2" w:history="1">
            <w:r w:rsidRPr="00832B91">
              <w:rPr>
                <w:rFonts w:eastAsia="Times New Roman"/>
                <w:sz w:val="20"/>
                <w:szCs w:val="20"/>
                <w:u w:val="single"/>
                <w:lang w:val="en-US" w:eastAsia="en-US"/>
              </w:rPr>
              <w:t>ft@untan.ac.id</w:t>
            </w:r>
          </w:hyperlink>
          <w:r w:rsidRPr="00832B91">
            <w:rPr>
              <w:rFonts w:eastAsia="Times New Roman"/>
              <w:sz w:val="20"/>
              <w:szCs w:val="20"/>
              <w:lang w:val="en-US" w:eastAsia="en-US"/>
            </w:rPr>
            <w:t xml:space="preserve">      Website : http://teknik.untan.ac.id </w:t>
          </w:r>
        </w:p>
        <w:p w14:paraId="020F8F2E" w14:textId="77777777" w:rsidR="0073714B" w:rsidRPr="00832B91" w:rsidRDefault="0073714B" w:rsidP="00F44D3E">
          <w:pPr>
            <w:widowControl/>
            <w:autoSpaceDE/>
            <w:autoSpaceDN/>
            <w:adjustRightInd/>
            <w:spacing w:line="240" w:lineRule="auto"/>
            <w:ind w:firstLine="0"/>
            <w:jc w:val="left"/>
            <w:rPr>
              <w:rFonts w:ascii="Tahoma" w:eastAsia="Times New Roman" w:hAnsi="Tahoma" w:cs="Tahoma"/>
              <w:sz w:val="2"/>
              <w:lang w:val="en-US" w:eastAsia="en-US"/>
            </w:rPr>
          </w:pPr>
        </w:p>
      </w:tc>
    </w:tr>
    <w:bookmarkEnd w:id="4"/>
  </w:tbl>
  <w:p w14:paraId="67A21995" w14:textId="77777777" w:rsidR="0073714B" w:rsidRPr="00BE230E" w:rsidRDefault="0073714B" w:rsidP="007F3A68">
    <w:pPr>
      <w:pStyle w:val="Header"/>
      <w:tabs>
        <w:tab w:val="clear" w:pos="4320"/>
        <w:tab w:val="clear" w:pos="8640"/>
      </w:tabs>
      <w:spacing w:line="480" w:lineRule="aut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E5BA3" w14:textId="754BF465" w:rsidR="0073714B" w:rsidRPr="00846AE5" w:rsidRDefault="0073714B" w:rsidP="00846AE5">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433" w:type="dxa"/>
      <w:tblInd w:w="-2121" w:type="dxa"/>
      <w:tblBorders>
        <w:bottom w:val="thinThickThinSmallGap" w:sz="24" w:space="0" w:color="auto"/>
      </w:tblBorders>
      <w:tblLayout w:type="fixed"/>
      <w:tblLook w:val="0000" w:firstRow="0" w:lastRow="0" w:firstColumn="0" w:lastColumn="0" w:noHBand="0" w:noVBand="0"/>
    </w:tblPr>
    <w:tblGrid>
      <w:gridCol w:w="1608"/>
      <w:gridCol w:w="9825"/>
    </w:tblGrid>
    <w:tr w:rsidR="00615804" w:rsidRPr="00615804" w14:paraId="13635650" w14:textId="77777777" w:rsidTr="008D599E">
      <w:trPr>
        <w:cantSplit/>
        <w:trHeight w:val="1577"/>
      </w:trPr>
      <w:tc>
        <w:tcPr>
          <w:tcW w:w="1608" w:type="dxa"/>
        </w:tcPr>
        <w:p w14:paraId="21BB07D3" w14:textId="77777777" w:rsidR="00615804" w:rsidRPr="00615804" w:rsidRDefault="00615804" w:rsidP="00615804">
          <w:pPr>
            <w:widowControl/>
            <w:autoSpaceDE/>
            <w:autoSpaceDN/>
            <w:adjustRightInd/>
            <w:spacing w:line="240" w:lineRule="auto"/>
            <w:ind w:right="-648" w:hanging="2"/>
            <w:jc w:val="center"/>
            <w:rPr>
              <w:rFonts w:ascii="Tahoma" w:eastAsia="Times New Roman" w:hAnsi="Tahoma" w:cs="Tahoma"/>
              <w:b/>
              <w:lang w:val="en-US" w:eastAsia="en-US"/>
            </w:rPr>
          </w:pPr>
        </w:p>
      </w:tc>
      <w:tc>
        <w:tcPr>
          <w:tcW w:w="9825" w:type="dxa"/>
        </w:tcPr>
        <w:p w14:paraId="1F27EF7D" w14:textId="77777777" w:rsidR="00615804" w:rsidRPr="00615804" w:rsidRDefault="00615804" w:rsidP="00615804">
          <w:pPr>
            <w:keepNext/>
            <w:widowControl/>
            <w:autoSpaceDE/>
            <w:autoSpaceDN/>
            <w:adjustRightInd/>
            <w:spacing w:line="240" w:lineRule="auto"/>
            <w:ind w:left="-108" w:firstLine="0"/>
            <w:jc w:val="center"/>
            <w:outlineLvl w:val="0"/>
            <w:rPr>
              <w:rFonts w:eastAsia="Times New Roman"/>
              <w:sz w:val="32"/>
              <w:szCs w:val="32"/>
              <w:lang w:eastAsia="en-US"/>
            </w:rPr>
          </w:pPr>
          <w:r w:rsidRPr="00615804">
            <w:rPr>
              <w:rFonts w:eastAsia="Times New Roman"/>
              <w:sz w:val="32"/>
              <w:szCs w:val="32"/>
              <w:lang w:val="en-US" w:eastAsia="en-US"/>
            </w:rPr>
            <w:t xml:space="preserve">KEMENTERIAN </w:t>
          </w:r>
          <w:r w:rsidRPr="00615804">
            <w:rPr>
              <w:rFonts w:eastAsia="Times New Roman"/>
              <w:sz w:val="32"/>
              <w:szCs w:val="32"/>
              <w:lang w:eastAsia="en-US"/>
            </w:rPr>
            <w:t>PENDIDIKAN DAN KEBUDAYAAN</w:t>
          </w:r>
        </w:p>
        <w:p w14:paraId="5A1B4CF9" w14:textId="77777777" w:rsidR="00615804" w:rsidRPr="00615804" w:rsidRDefault="00615804" w:rsidP="00615804">
          <w:pPr>
            <w:keepNext/>
            <w:widowControl/>
            <w:autoSpaceDE/>
            <w:autoSpaceDN/>
            <w:adjustRightInd/>
            <w:spacing w:line="240" w:lineRule="auto"/>
            <w:ind w:left="-108" w:firstLine="0"/>
            <w:jc w:val="center"/>
            <w:outlineLvl w:val="2"/>
            <w:rPr>
              <w:rFonts w:eastAsia="Times New Roman"/>
              <w:b/>
              <w:bCs/>
              <w:sz w:val="28"/>
              <w:szCs w:val="28"/>
              <w:lang w:val="en-US" w:eastAsia="en-US"/>
            </w:rPr>
          </w:pPr>
          <w:r w:rsidRPr="00615804">
            <w:rPr>
              <w:rFonts w:eastAsia="Times New Roman"/>
              <w:bCs/>
              <w:sz w:val="32"/>
              <w:szCs w:val="32"/>
              <w:lang w:val="en-US" w:eastAsia="en-US"/>
            </w:rPr>
            <w:t>UNIVERSITAS TANJUNGPURA</w:t>
          </w:r>
        </w:p>
        <w:p w14:paraId="6464DFFF" w14:textId="77777777" w:rsidR="00615804" w:rsidRPr="00615804" w:rsidRDefault="00615804" w:rsidP="00615804">
          <w:pPr>
            <w:keepNext/>
            <w:widowControl/>
            <w:autoSpaceDE/>
            <w:autoSpaceDN/>
            <w:adjustRightInd/>
            <w:spacing w:line="240" w:lineRule="auto"/>
            <w:ind w:left="-595" w:firstLine="0"/>
            <w:jc w:val="center"/>
            <w:outlineLvl w:val="3"/>
            <w:rPr>
              <w:rFonts w:eastAsia="Times New Roman"/>
              <w:b/>
              <w:sz w:val="28"/>
              <w:szCs w:val="28"/>
              <w:lang w:val="en-US" w:eastAsia="en-US"/>
            </w:rPr>
          </w:pPr>
          <w:r w:rsidRPr="00615804">
            <w:rPr>
              <w:rFonts w:eastAsia="Times New Roman"/>
              <w:b/>
              <w:sz w:val="28"/>
              <w:szCs w:val="28"/>
              <w:lang w:val="en-US" w:eastAsia="en-US"/>
            </w:rPr>
            <w:t>FAKULTAS TEKNIK</w:t>
          </w:r>
        </w:p>
        <w:p w14:paraId="0CF216ED" w14:textId="77777777" w:rsidR="00615804" w:rsidRPr="00615804" w:rsidRDefault="00615804" w:rsidP="00615804">
          <w:pPr>
            <w:widowControl/>
            <w:autoSpaceDE/>
            <w:autoSpaceDN/>
            <w:adjustRightInd/>
            <w:spacing w:line="240" w:lineRule="auto"/>
            <w:ind w:left="-108" w:firstLine="0"/>
            <w:jc w:val="center"/>
            <w:rPr>
              <w:rFonts w:eastAsia="Times New Roman"/>
              <w:sz w:val="20"/>
              <w:szCs w:val="20"/>
              <w:lang w:val="en-US" w:eastAsia="en-US"/>
            </w:rPr>
          </w:pPr>
          <w:r w:rsidRPr="00615804">
            <w:rPr>
              <w:rFonts w:eastAsia="Times New Roman"/>
              <w:sz w:val="20"/>
              <w:szCs w:val="20"/>
              <w:lang w:val="en-US" w:eastAsia="en-US"/>
            </w:rPr>
            <w:t>Jalan Prof. Dr. H. Hadari Nawawi Pontianak 78124 Tel</w:t>
          </w:r>
          <w:r w:rsidRPr="00615804">
            <w:rPr>
              <w:rFonts w:eastAsia="Times New Roman"/>
              <w:sz w:val="20"/>
              <w:szCs w:val="20"/>
              <w:lang w:eastAsia="en-US"/>
            </w:rPr>
            <w:t>p.</w:t>
          </w:r>
          <w:r w:rsidRPr="00615804">
            <w:rPr>
              <w:rFonts w:eastAsia="Times New Roman"/>
              <w:sz w:val="20"/>
              <w:szCs w:val="20"/>
              <w:lang w:val="en-US" w:eastAsia="en-US"/>
            </w:rPr>
            <w:t xml:space="preserve"> (0561) 740186  </w:t>
          </w:r>
          <w:r w:rsidRPr="00615804">
            <w:rPr>
              <w:rFonts w:eastAsia="Times New Roman"/>
              <w:sz w:val="20"/>
              <w:szCs w:val="20"/>
              <w:lang w:eastAsia="en-US"/>
            </w:rPr>
            <w:t>Kotak Pos 1049</w:t>
          </w:r>
          <w:r w:rsidRPr="00615804">
            <w:rPr>
              <w:rFonts w:eastAsia="Times New Roman"/>
              <w:sz w:val="20"/>
              <w:szCs w:val="20"/>
              <w:lang w:val="en-US" w:eastAsia="en-US"/>
            </w:rPr>
            <w:t xml:space="preserve">   </w:t>
          </w:r>
        </w:p>
        <w:p w14:paraId="3E663B0B" w14:textId="77777777" w:rsidR="00615804" w:rsidRPr="00615804" w:rsidRDefault="00615804" w:rsidP="00615804">
          <w:pPr>
            <w:widowControl/>
            <w:autoSpaceDE/>
            <w:autoSpaceDN/>
            <w:adjustRightInd/>
            <w:spacing w:line="240" w:lineRule="auto"/>
            <w:ind w:left="-108" w:firstLine="0"/>
            <w:jc w:val="center"/>
            <w:rPr>
              <w:rFonts w:eastAsia="Times New Roman"/>
              <w:sz w:val="20"/>
              <w:szCs w:val="20"/>
              <w:lang w:val="en-US" w:eastAsia="en-US"/>
            </w:rPr>
          </w:pPr>
          <w:r w:rsidRPr="00615804">
            <w:rPr>
              <w:rFonts w:eastAsia="Times New Roman"/>
              <w:sz w:val="20"/>
              <w:szCs w:val="20"/>
              <w:lang w:val="en-US" w:eastAsia="en-US"/>
            </w:rPr>
            <w:t xml:space="preserve">Email : </w:t>
          </w:r>
          <w:hyperlink r:id="rId1" w:history="1">
            <w:r w:rsidRPr="00615804">
              <w:rPr>
                <w:rFonts w:eastAsia="Times New Roman"/>
                <w:sz w:val="20"/>
                <w:szCs w:val="20"/>
                <w:u w:val="single"/>
                <w:lang w:val="en-US" w:eastAsia="en-US"/>
              </w:rPr>
              <w:t>ft@untan.ac.id</w:t>
            </w:r>
          </w:hyperlink>
          <w:r w:rsidRPr="00615804">
            <w:rPr>
              <w:rFonts w:eastAsia="Times New Roman"/>
              <w:sz w:val="20"/>
              <w:szCs w:val="20"/>
              <w:lang w:val="en-US" w:eastAsia="en-US"/>
            </w:rPr>
            <w:t xml:space="preserve">      Website : http://teknik.untan.ac.id </w:t>
          </w:r>
        </w:p>
        <w:p w14:paraId="72F3F0A1" w14:textId="77777777" w:rsidR="00615804" w:rsidRPr="00615804" w:rsidRDefault="00615804" w:rsidP="00615804">
          <w:pPr>
            <w:widowControl/>
            <w:autoSpaceDE/>
            <w:autoSpaceDN/>
            <w:adjustRightInd/>
            <w:spacing w:line="240" w:lineRule="auto"/>
            <w:ind w:firstLine="0"/>
            <w:jc w:val="left"/>
            <w:rPr>
              <w:rFonts w:ascii="Tahoma" w:eastAsia="Times New Roman" w:hAnsi="Tahoma" w:cs="Tahoma"/>
              <w:sz w:val="2"/>
              <w:lang w:val="en-US" w:eastAsia="en-US"/>
            </w:rPr>
          </w:pPr>
        </w:p>
      </w:tc>
    </w:tr>
  </w:tbl>
  <w:p w14:paraId="0ABA9D96" w14:textId="59EB8AED" w:rsidR="0073714B" w:rsidRPr="00615804" w:rsidRDefault="00615804" w:rsidP="00615804">
    <w:pPr>
      <w:widowControl/>
      <w:autoSpaceDE/>
      <w:autoSpaceDN/>
      <w:adjustRightInd/>
      <w:spacing w:line="276" w:lineRule="auto"/>
      <w:ind w:left="-1418" w:firstLine="0"/>
      <w:jc w:val="left"/>
      <w:rPr>
        <w:rFonts w:eastAsia="Times New Roman"/>
        <w:sz w:val="18"/>
        <w:szCs w:val="18"/>
        <w:lang w:eastAsia="en-US"/>
      </w:rPr>
    </w:pPr>
    <w:r w:rsidRPr="00615804">
      <w:rPr>
        <w:rFonts w:eastAsia="Times New Roman"/>
        <w:b/>
        <w:noProof/>
        <w:lang w:eastAsia="id-ID"/>
      </w:rPr>
      <w:drawing>
        <wp:anchor distT="0" distB="0" distL="114300" distR="114300" simplePos="0" relativeHeight="251661312" behindDoc="0" locked="0" layoutInCell="1" allowOverlap="1" wp14:anchorId="59175A63" wp14:editId="6FF36A0B">
          <wp:simplePos x="0" y="0"/>
          <wp:positionH relativeFrom="column">
            <wp:posOffset>-831215</wp:posOffset>
          </wp:positionH>
          <wp:positionV relativeFrom="paragraph">
            <wp:posOffset>-1252220</wp:posOffset>
          </wp:positionV>
          <wp:extent cx="1143000" cy="1123950"/>
          <wp:effectExtent l="0" t="0" r="0" b="0"/>
          <wp:wrapNone/>
          <wp:docPr id="32" name="Picture 32" descr="UNT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AN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w="9525">
                    <a:noFill/>
                    <a:miter lim="800000"/>
                    <a:headEnd/>
                    <a:tailEnd/>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9664C" w14:textId="77777777" w:rsidR="0073714B" w:rsidRPr="00846AE5" w:rsidRDefault="0073714B" w:rsidP="00846AE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6FC86" w14:textId="4C9DBAF7" w:rsidR="0073714B" w:rsidRPr="00585BD7" w:rsidRDefault="0073714B" w:rsidP="001F0C71">
    <w:pPr>
      <w:pStyle w:val="Header"/>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840400"/>
      <w:docPartObj>
        <w:docPartGallery w:val="Page Numbers (Top of Page)"/>
        <w:docPartUnique/>
      </w:docPartObj>
    </w:sdtPr>
    <w:sdtEndPr>
      <w:rPr>
        <w:noProof/>
      </w:rPr>
    </w:sdtEndPr>
    <w:sdtContent>
      <w:p w14:paraId="5552DBA1" w14:textId="77777777" w:rsidR="0073714B" w:rsidRDefault="0073714B" w:rsidP="00585B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56178"/>
      <w:docPartObj>
        <w:docPartGallery w:val="Page Numbers (Top of Page)"/>
        <w:docPartUnique/>
      </w:docPartObj>
    </w:sdtPr>
    <w:sdtEndPr>
      <w:rPr>
        <w:noProof/>
      </w:rPr>
    </w:sdtEndPr>
    <w:sdtContent>
      <w:p w14:paraId="73D6A08D" w14:textId="77777777" w:rsidR="0073714B" w:rsidRDefault="0073714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DA34C4" w14:textId="77777777" w:rsidR="0073714B" w:rsidRPr="00585BD7" w:rsidRDefault="0073714B" w:rsidP="001F0C7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62F3ABB"/>
    <w:multiLevelType w:val="singleLevel"/>
    <w:tmpl w:val="E62F3ABB"/>
    <w:lvl w:ilvl="0">
      <w:start w:val="1"/>
      <w:numFmt w:val="decimal"/>
      <w:lvlText w:val="%1."/>
      <w:lvlJc w:val="left"/>
      <w:pPr>
        <w:tabs>
          <w:tab w:val="left" w:pos="425"/>
        </w:tabs>
        <w:ind w:left="425" w:hanging="425"/>
      </w:pPr>
      <w:rPr>
        <w:rFonts w:hint="default"/>
      </w:rPr>
    </w:lvl>
  </w:abstractNum>
  <w:abstractNum w:abstractNumId="1" w15:restartNumberingAfterBreak="0">
    <w:nsid w:val="0AA22378"/>
    <w:multiLevelType w:val="multilevel"/>
    <w:tmpl w:val="1062C2E8"/>
    <w:lvl w:ilvl="0">
      <w:start w:val="1"/>
      <w:numFmt w:val="decimal"/>
      <w:pStyle w:val="Subtitle"/>
      <w:lvlText w:val="%1."/>
      <w:lvlJc w:val="left"/>
      <w:pPr>
        <w:ind w:left="720" w:hanging="360"/>
      </w:pPr>
      <w:rPr>
        <w:rFonts w:hint="default"/>
        <w:i w:val="0"/>
        <w:iCs w:val="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pStyle w:val="lampirannumbering"/>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 w15:restartNumberingAfterBreak="0">
    <w:nsid w:val="105B3317"/>
    <w:multiLevelType w:val="multilevel"/>
    <w:tmpl w:val="15EA3B4A"/>
    <w:lvl w:ilvl="0">
      <w:start w:val="1"/>
      <w:numFmt w:val="lowerLetter"/>
      <w:lvlText w:val="%1."/>
      <w:lvlJc w:val="left"/>
      <w:pPr>
        <w:ind w:left="720" w:hanging="360"/>
      </w:pPr>
      <w:rPr>
        <w:rFonts w:hint="default"/>
        <w:i w:val="0"/>
        <w:iCs w:val="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3" w15:restartNumberingAfterBreak="0">
    <w:nsid w:val="203C5372"/>
    <w:multiLevelType w:val="hybridMultilevel"/>
    <w:tmpl w:val="E39EDAF4"/>
    <w:lvl w:ilvl="0" w:tplc="5838C454">
      <w:start w:val="1"/>
      <w:numFmt w:val="bullet"/>
      <w:pStyle w:val="isitabel2"/>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282C4BC4"/>
    <w:multiLevelType w:val="hybridMultilevel"/>
    <w:tmpl w:val="88522214"/>
    <w:lvl w:ilvl="0" w:tplc="4F82AE66">
      <w:start w:val="1"/>
      <w:numFmt w:val="lowerLetter"/>
      <w:pStyle w:val="Buti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C305A2B"/>
    <w:multiLevelType w:val="hybridMultilevel"/>
    <w:tmpl w:val="C972C318"/>
    <w:lvl w:ilvl="0" w:tplc="E13081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746429"/>
    <w:multiLevelType w:val="multilevel"/>
    <w:tmpl w:val="0FDE034E"/>
    <w:lvl w:ilvl="0">
      <w:start w:val="1"/>
      <w:numFmt w:val="upperRoman"/>
      <w:pStyle w:val="Heading1"/>
      <w:lvlText w:val="Bab %1"/>
      <w:lvlJc w:val="left"/>
      <w:pPr>
        <w:tabs>
          <w:tab w:val="num" w:pos="0"/>
        </w:tabs>
        <w:ind w:left="0" w:firstLine="0"/>
      </w:pPr>
      <w:rPr>
        <w:rFonts w:hint="default"/>
      </w:rPr>
    </w:lvl>
    <w:lvl w:ilvl="1">
      <w:start w:val="1"/>
      <w:numFmt w:val="decimal"/>
      <w:pStyle w:val="Heading2"/>
      <w:isLgl/>
      <w:lvlText w:val="%1.%2"/>
      <w:lvlJc w:val="left"/>
      <w:pPr>
        <w:tabs>
          <w:tab w:val="num" w:pos="567"/>
        </w:tabs>
        <w:ind w:left="567" w:hanging="567"/>
      </w:pPr>
      <w:rPr>
        <w:rFonts w:hint="default"/>
        <w:i w:val="0"/>
        <w:iCs/>
      </w:rPr>
    </w:lvl>
    <w:lvl w:ilvl="2">
      <w:start w:val="1"/>
      <w:numFmt w:val="decimal"/>
      <w:pStyle w:val="Heading3"/>
      <w:isLgl/>
      <w:lvlText w:val="%1.%2.%3"/>
      <w:lvlJc w:val="left"/>
      <w:pPr>
        <w:tabs>
          <w:tab w:val="num" w:pos="5529"/>
        </w:tabs>
        <w:ind w:left="5529" w:hanging="709"/>
      </w:pPr>
      <w:rPr>
        <w:rFonts w:hint="default"/>
        <w:i w:val="0"/>
        <w:iCs w:val="0"/>
      </w:rPr>
    </w:lvl>
    <w:lvl w:ilvl="3">
      <w:start w:val="1"/>
      <w:numFmt w:val="decimal"/>
      <w:pStyle w:val="Heading4"/>
      <w:isLgl/>
      <w:lvlText w:val="%1.%2.%3.%4"/>
      <w:lvlJc w:val="left"/>
      <w:pPr>
        <w:tabs>
          <w:tab w:val="num" w:pos="720"/>
        </w:tabs>
        <w:ind w:left="0" w:firstLine="0"/>
      </w:pPr>
      <w:rPr>
        <w:rFonts w:hint="default"/>
        <w:i w:val="0"/>
        <w:iCs w:val="0"/>
      </w:rPr>
    </w:lvl>
    <w:lvl w:ilvl="4">
      <w:start w:val="1"/>
      <w:numFmt w:val="decimal"/>
      <w:pStyle w:val="Heading5"/>
      <w:isLgl/>
      <w:lvlText w:val="%1.%2.%3.%4.%5"/>
      <w:lvlJc w:val="left"/>
      <w:pPr>
        <w:tabs>
          <w:tab w:val="num" w:pos="1080"/>
        </w:tabs>
        <w:ind w:left="0" w:firstLine="0"/>
      </w:pPr>
      <w:rPr>
        <w:rFonts w:hint="default"/>
      </w:rPr>
    </w:lvl>
    <w:lvl w:ilvl="5">
      <w:start w:val="1"/>
      <w:numFmt w:val="lowerLetter"/>
      <w:lvlText w:val="%6)"/>
      <w:lvlJc w:val="left"/>
      <w:pPr>
        <w:tabs>
          <w:tab w:val="num" w:pos="360"/>
        </w:tabs>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E970357"/>
    <w:multiLevelType w:val="hybridMultilevel"/>
    <w:tmpl w:val="69044220"/>
    <w:lvl w:ilvl="0" w:tplc="3EDC0FB6">
      <w:start w:val="1"/>
      <w:numFmt w:val="decimal"/>
      <w:pStyle w:val="code"/>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378E1123"/>
    <w:multiLevelType w:val="hybridMultilevel"/>
    <w:tmpl w:val="B8844AE4"/>
    <w:lvl w:ilvl="0" w:tplc="5F30288A">
      <w:numFmt w:val="bullet"/>
      <w:lvlText w:val="-"/>
      <w:lvlJc w:val="left"/>
      <w:pPr>
        <w:ind w:left="927" w:hanging="360"/>
      </w:pPr>
      <w:rPr>
        <w:rFonts w:ascii="Times New Roman" w:eastAsia="MS Mincho"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E174662"/>
    <w:multiLevelType w:val="hybridMultilevel"/>
    <w:tmpl w:val="E59AE51E"/>
    <w:lvl w:ilvl="0" w:tplc="0421000F">
      <w:start w:val="1"/>
      <w:numFmt w:val="decimal"/>
      <w:lvlText w:val="%1."/>
      <w:lvlJc w:val="left"/>
      <w:pPr>
        <w:ind w:left="436" w:hanging="360"/>
      </w:pPr>
    </w:lvl>
    <w:lvl w:ilvl="1" w:tplc="04210019" w:tentative="1">
      <w:start w:val="1"/>
      <w:numFmt w:val="lowerLetter"/>
      <w:lvlText w:val="%2."/>
      <w:lvlJc w:val="left"/>
      <w:pPr>
        <w:ind w:left="1156" w:hanging="360"/>
      </w:pPr>
    </w:lvl>
    <w:lvl w:ilvl="2" w:tplc="0421001B" w:tentative="1">
      <w:start w:val="1"/>
      <w:numFmt w:val="lowerRoman"/>
      <w:lvlText w:val="%3."/>
      <w:lvlJc w:val="right"/>
      <w:pPr>
        <w:ind w:left="1876" w:hanging="180"/>
      </w:pPr>
    </w:lvl>
    <w:lvl w:ilvl="3" w:tplc="0421000F" w:tentative="1">
      <w:start w:val="1"/>
      <w:numFmt w:val="decimal"/>
      <w:lvlText w:val="%4."/>
      <w:lvlJc w:val="left"/>
      <w:pPr>
        <w:ind w:left="2596" w:hanging="360"/>
      </w:pPr>
    </w:lvl>
    <w:lvl w:ilvl="4" w:tplc="04210019" w:tentative="1">
      <w:start w:val="1"/>
      <w:numFmt w:val="lowerLetter"/>
      <w:lvlText w:val="%5."/>
      <w:lvlJc w:val="left"/>
      <w:pPr>
        <w:ind w:left="3316" w:hanging="360"/>
      </w:pPr>
    </w:lvl>
    <w:lvl w:ilvl="5" w:tplc="0421001B" w:tentative="1">
      <w:start w:val="1"/>
      <w:numFmt w:val="lowerRoman"/>
      <w:lvlText w:val="%6."/>
      <w:lvlJc w:val="right"/>
      <w:pPr>
        <w:ind w:left="4036" w:hanging="180"/>
      </w:pPr>
    </w:lvl>
    <w:lvl w:ilvl="6" w:tplc="0421000F" w:tentative="1">
      <w:start w:val="1"/>
      <w:numFmt w:val="decimal"/>
      <w:lvlText w:val="%7."/>
      <w:lvlJc w:val="left"/>
      <w:pPr>
        <w:ind w:left="4756" w:hanging="360"/>
      </w:pPr>
    </w:lvl>
    <w:lvl w:ilvl="7" w:tplc="04210019" w:tentative="1">
      <w:start w:val="1"/>
      <w:numFmt w:val="lowerLetter"/>
      <w:lvlText w:val="%8."/>
      <w:lvlJc w:val="left"/>
      <w:pPr>
        <w:ind w:left="5476" w:hanging="360"/>
      </w:pPr>
    </w:lvl>
    <w:lvl w:ilvl="8" w:tplc="0421001B" w:tentative="1">
      <w:start w:val="1"/>
      <w:numFmt w:val="lowerRoman"/>
      <w:lvlText w:val="%9."/>
      <w:lvlJc w:val="right"/>
      <w:pPr>
        <w:ind w:left="6196" w:hanging="180"/>
      </w:pPr>
    </w:lvl>
  </w:abstractNum>
  <w:abstractNum w:abstractNumId="10" w15:restartNumberingAfterBreak="0">
    <w:nsid w:val="41BF7E41"/>
    <w:multiLevelType w:val="hybridMultilevel"/>
    <w:tmpl w:val="530A10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4B179AF"/>
    <w:multiLevelType w:val="hybridMultilevel"/>
    <w:tmpl w:val="6F2A1FA2"/>
    <w:lvl w:ilvl="0" w:tplc="E6722478">
      <w:start w:val="1"/>
      <w:numFmt w:val="decimal"/>
      <w:lvlText w:val="%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2" w15:restartNumberingAfterBreak="0">
    <w:nsid w:val="46A16320"/>
    <w:multiLevelType w:val="hybridMultilevel"/>
    <w:tmpl w:val="F9DE693A"/>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15:restartNumberingAfterBreak="0">
    <w:nsid w:val="54F6253F"/>
    <w:multiLevelType w:val="hybridMultilevel"/>
    <w:tmpl w:val="CA8AA812"/>
    <w:lvl w:ilvl="0" w:tplc="585AEF1A">
      <w:start w:val="1"/>
      <w:numFmt w:val="decimal"/>
      <w:pStyle w:val="ListParagraph"/>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5B25E7D"/>
    <w:multiLevelType w:val="hybridMultilevel"/>
    <w:tmpl w:val="6380B4E0"/>
    <w:lvl w:ilvl="0" w:tplc="0421000F">
      <w:start w:val="1"/>
      <w:numFmt w:val="decimal"/>
      <w:lvlText w:val="%1."/>
      <w:lvlJc w:val="left"/>
      <w:pPr>
        <w:ind w:left="436" w:hanging="360"/>
      </w:pPr>
    </w:lvl>
    <w:lvl w:ilvl="1" w:tplc="04210019" w:tentative="1">
      <w:start w:val="1"/>
      <w:numFmt w:val="lowerLetter"/>
      <w:lvlText w:val="%2."/>
      <w:lvlJc w:val="left"/>
      <w:pPr>
        <w:ind w:left="1156" w:hanging="360"/>
      </w:pPr>
    </w:lvl>
    <w:lvl w:ilvl="2" w:tplc="0421001B" w:tentative="1">
      <w:start w:val="1"/>
      <w:numFmt w:val="lowerRoman"/>
      <w:lvlText w:val="%3."/>
      <w:lvlJc w:val="right"/>
      <w:pPr>
        <w:ind w:left="1876" w:hanging="180"/>
      </w:pPr>
    </w:lvl>
    <w:lvl w:ilvl="3" w:tplc="0421000F" w:tentative="1">
      <w:start w:val="1"/>
      <w:numFmt w:val="decimal"/>
      <w:lvlText w:val="%4."/>
      <w:lvlJc w:val="left"/>
      <w:pPr>
        <w:ind w:left="2596" w:hanging="360"/>
      </w:pPr>
    </w:lvl>
    <w:lvl w:ilvl="4" w:tplc="04210019" w:tentative="1">
      <w:start w:val="1"/>
      <w:numFmt w:val="lowerLetter"/>
      <w:lvlText w:val="%5."/>
      <w:lvlJc w:val="left"/>
      <w:pPr>
        <w:ind w:left="3316" w:hanging="360"/>
      </w:pPr>
    </w:lvl>
    <w:lvl w:ilvl="5" w:tplc="0421001B" w:tentative="1">
      <w:start w:val="1"/>
      <w:numFmt w:val="lowerRoman"/>
      <w:lvlText w:val="%6."/>
      <w:lvlJc w:val="right"/>
      <w:pPr>
        <w:ind w:left="4036" w:hanging="180"/>
      </w:pPr>
    </w:lvl>
    <w:lvl w:ilvl="6" w:tplc="0421000F" w:tentative="1">
      <w:start w:val="1"/>
      <w:numFmt w:val="decimal"/>
      <w:lvlText w:val="%7."/>
      <w:lvlJc w:val="left"/>
      <w:pPr>
        <w:ind w:left="4756" w:hanging="360"/>
      </w:pPr>
    </w:lvl>
    <w:lvl w:ilvl="7" w:tplc="04210019" w:tentative="1">
      <w:start w:val="1"/>
      <w:numFmt w:val="lowerLetter"/>
      <w:lvlText w:val="%8."/>
      <w:lvlJc w:val="left"/>
      <w:pPr>
        <w:ind w:left="5476" w:hanging="360"/>
      </w:pPr>
    </w:lvl>
    <w:lvl w:ilvl="8" w:tplc="0421001B" w:tentative="1">
      <w:start w:val="1"/>
      <w:numFmt w:val="lowerRoman"/>
      <w:lvlText w:val="%9."/>
      <w:lvlJc w:val="right"/>
      <w:pPr>
        <w:ind w:left="6196" w:hanging="180"/>
      </w:pPr>
    </w:lvl>
  </w:abstractNum>
  <w:abstractNum w:abstractNumId="15" w15:restartNumberingAfterBreak="0">
    <w:nsid w:val="612819BD"/>
    <w:multiLevelType w:val="hybridMultilevel"/>
    <w:tmpl w:val="530A10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4F5E4B"/>
    <w:multiLevelType w:val="hybridMultilevel"/>
    <w:tmpl w:val="5666F82A"/>
    <w:lvl w:ilvl="0" w:tplc="15C0C2F8">
      <w:start w:val="1"/>
      <w:numFmt w:val="decimal"/>
      <w:lvlText w:val="%1."/>
      <w:lvlJc w:val="left"/>
      <w:pPr>
        <w:ind w:left="1440" w:hanging="360"/>
      </w:pPr>
      <w:rPr>
        <w:rFonts w:ascii="Times New Roman" w:eastAsia="MS Mincho" w:hAnsi="Times New Roman" w:cs="Times New Roman"/>
        <w:b w:val="0"/>
      </w:r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B5AAB310">
      <w:start w:val="1"/>
      <w:numFmt w:val="decimal"/>
      <w:lvlText w:val="%7."/>
      <w:lvlJc w:val="left"/>
      <w:pPr>
        <w:ind w:left="5760" w:hanging="360"/>
      </w:pPr>
      <w:rPr>
        <w:rFonts w:ascii="Times New Roman" w:eastAsia="MS Mincho" w:hAnsi="Times New Roman" w:cs="Times New Roman"/>
      </w:r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7" w15:restartNumberingAfterBreak="0">
    <w:nsid w:val="74E82E78"/>
    <w:multiLevelType w:val="multilevel"/>
    <w:tmpl w:val="BAA03394"/>
    <w:lvl w:ilvl="0">
      <w:start w:val="1"/>
      <w:numFmt w:val="lowerLetter"/>
      <w:lvlText w:val="%1."/>
      <w:lvlJc w:val="left"/>
      <w:pPr>
        <w:ind w:left="1440" w:hanging="360"/>
      </w:pPr>
    </w:lvl>
    <w:lvl w:ilvl="1">
      <w:start w:val="5"/>
      <w:numFmt w:val="bullet"/>
      <w:lvlText w:val="-"/>
      <w:lvlJc w:val="left"/>
      <w:pPr>
        <w:ind w:left="2160" w:hanging="360"/>
      </w:pPr>
      <w:rPr>
        <w:rFonts w:ascii="Times New Roman" w:eastAsia="SimSun" w:hAnsi="Times New Roman" w:cs="Times New Roman"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pStyle w:val="List21"/>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7EFB359E"/>
    <w:multiLevelType w:val="hybridMultilevel"/>
    <w:tmpl w:val="5EA415DC"/>
    <w:lvl w:ilvl="0" w:tplc="93FA41A0">
      <w:start w:val="6"/>
      <w:numFmt w:val="decimal"/>
      <w:lvlText w:val="%1."/>
      <w:lvlJc w:val="left"/>
      <w:pPr>
        <w:ind w:left="43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17"/>
  </w:num>
  <w:num w:numId="5">
    <w:abstractNumId w:val="0"/>
  </w:num>
  <w:num w:numId="6">
    <w:abstractNumId w:val="2"/>
  </w:num>
  <w:num w:numId="7">
    <w:abstractNumId w:val="11"/>
  </w:num>
  <w:num w:numId="8">
    <w:abstractNumId w:val="12"/>
  </w:num>
  <w:num w:numId="9">
    <w:abstractNumId w:val="13"/>
  </w:num>
  <w:num w:numId="10">
    <w:abstractNumId w:val="1"/>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3"/>
  </w:num>
  <w:num w:numId="24">
    <w:abstractNumId w:val="7"/>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num>
  <w:num w:numId="29">
    <w:abstractNumId w:val="9"/>
  </w:num>
  <w:num w:numId="30">
    <w:abstractNumId w:val="18"/>
  </w:num>
  <w:num w:numId="31">
    <w:abstractNumId w:val="7"/>
    <w:lvlOverride w:ilvl="0">
      <w:startOverride w:val="1"/>
    </w:lvlOverride>
  </w:num>
  <w:num w:numId="32">
    <w:abstractNumId w:val="8"/>
  </w:num>
  <w:num w:numId="33">
    <w:abstractNumId w:val="16"/>
  </w:num>
  <w:num w:numId="34">
    <w:abstractNumId w:val="1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s-ES" w:vendorID="64" w:dllVersion="6" w:nlCheck="1" w:checkStyle="1"/>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ID" w:vendorID="64" w:dllVersion="4096" w:nlCheck="1" w:checkStyle="0"/>
  <w:activeWritingStyle w:appName="MSWord" w:lang="es-ES" w:vendorID="64" w:dllVersion="4096" w:nlCheck="1" w:checkStyle="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839"/>
  <w:evenAndOddHeaders/>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B09"/>
    <w:rsid w:val="00000BC5"/>
    <w:rsid w:val="00001789"/>
    <w:rsid w:val="00001AF6"/>
    <w:rsid w:val="00001D21"/>
    <w:rsid w:val="00001F50"/>
    <w:rsid w:val="00001FD6"/>
    <w:rsid w:val="00002058"/>
    <w:rsid w:val="00003178"/>
    <w:rsid w:val="00003592"/>
    <w:rsid w:val="0000423C"/>
    <w:rsid w:val="00006A9A"/>
    <w:rsid w:val="00007C2E"/>
    <w:rsid w:val="00010296"/>
    <w:rsid w:val="00010A37"/>
    <w:rsid w:val="0001103C"/>
    <w:rsid w:val="00011105"/>
    <w:rsid w:val="00011699"/>
    <w:rsid w:val="00011EB7"/>
    <w:rsid w:val="00012523"/>
    <w:rsid w:val="00012AA4"/>
    <w:rsid w:val="00013554"/>
    <w:rsid w:val="00015ED1"/>
    <w:rsid w:val="0001648E"/>
    <w:rsid w:val="000169EB"/>
    <w:rsid w:val="00016F41"/>
    <w:rsid w:val="000178DB"/>
    <w:rsid w:val="00017CB5"/>
    <w:rsid w:val="00020124"/>
    <w:rsid w:val="0002012E"/>
    <w:rsid w:val="0002054F"/>
    <w:rsid w:val="000218CB"/>
    <w:rsid w:val="00021D10"/>
    <w:rsid w:val="00022788"/>
    <w:rsid w:val="000239E3"/>
    <w:rsid w:val="00024135"/>
    <w:rsid w:val="00024534"/>
    <w:rsid w:val="0002749D"/>
    <w:rsid w:val="00027EA5"/>
    <w:rsid w:val="000304E4"/>
    <w:rsid w:val="000305CD"/>
    <w:rsid w:val="000329CB"/>
    <w:rsid w:val="00033205"/>
    <w:rsid w:val="00033EE5"/>
    <w:rsid w:val="00034D7F"/>
    <w:rsid w:val="000365E0"/>
    <w:rsid w:val="00037D3A"/>
    <w:rsid w:val="000403C1"/>
    <w:rsid w:val="00040B88"/>
    <w:rsid w:val="000435D7"/>
    <w:rsid w:val="00043E97"/>
    <w:rsid w:val="00044076"/>
    <w:rsid w:val="0004453F"/>
    <w:rsid w:val="0004494B"/>
    <w:rsid w:val="00044DBC"/>
    <w:rsid w:val="0004542B"/>
    <w:rsid w:val="000458DA"/>
    <w:rsid w:val="000460D5"/>
    <w:rsid w:val="00047252"/>
    <w:rsid w:val="00051857"/>
    <w:rsid w:val="000522B4"/>
    <w:rsid w:val="000523F0"/>
    <w:rsid w:val="000524A6"/>
    <w:rsid w:val="00052937"/>
    <w:rsid w:val="00053D03"/>
    <w:rsid w:val="0005448D"/>
    <w:rsid w:val="000547B1"/>
    <w:rsid w:val="00054981"/>
    <w:rsid w:val="00054A8A"/>
    <w:rsid w:val="00054C79"/>
    <w:rsid w:val="00056440"/>
    <w:rsid w:val="00056ABF"/>
    <w:rsid w:val="00056ED5"/>
    <w:rsid w:val="00057029"/>
    <w:rsid w:val="00057EE2"/>
    <w:rsid w:val="00057FB6"/>
    <w:rsid w:val="00060F81"/>
    <w:rsid w:val="000610A3"/>
    <w:rsid w:val="00061D1B"/>
    <w:rsid w:val="00061D1D"/>
    <w:rsid w:val="00061F50"/>
    <w:rsid w:val="0006243E"/>
    <w:rsid w:val="000625BC"/>
    <w:rsid w:val="00067E82"/>
    <w:rsid w:val="00067E84"/>
    <w:rsid w:val="000718D3"/>
    <w:rsid w:val="00071C62"/>
    <w:rsid w:val="000740EA"/>
    <w:rsid w:val="0007528B"/>
    <w:rsid w:val="00075A71"/>
    <w:rsid w:val="00076B9E"/>
    <w:rsid w:val="000777D8"/>
    <w:rsid w:val="000809DF"/>
    <w:rsid w:val="00081CCA"/>
    <w:rsid w:val="00084E7F"/>
    <w:rsid w:val="00087292"/>
    <w:rsid w:val="00087DEF"/>
    <w:rsid w:val="00090731"/>
    <w:rsid w:val="00090808"/>
    <w:rsid w:val="000912EB"/>
    <w:rsid w:val="000913CB"/>
    <w:rsid w:val="0009152B"/>
    <w:rsid w:val="00091633"/>
    <w:rsid w:val="00092861"/>
    <w:rsid w:val="00093EE4"/>
    <w:rsid w:val="00094117"/>
    <w:rsid w:val="00094338"/>
    <w:rsid w:val="0009448F"/>
    <w:rsid w:val="0009466B"/>
    <w:rsid w:val="00095E7C"/>
    <w:rsid w:val="00096594"/>
    <w:rsid w:val="00096CFD"/>
    <w:rsid w:val="00097313"/>
    <w:rsid w:val="000A1239"/>
    <w:rsid w:val="000A30BF"/>
    <w:rsid w:val="000A3156"/>
    <w:rsid w:val="000A3511"/>
    <w:rsid w:val="000A38EF"/>
    <w:rsid w:val="000A45AF"/>
    <w:rsid w:val="000A4890"/>
    <w:rsid w:val="000A4B61"/>
    <w:rsid w:val="000A4E84"/>
    <w:rsid w:val="000A5837"/>
    <w:rsid w:val="000A725E"/>
    <w:rsid w:val="000A752E"/>
    <w:rsid w:val="000A77C1"/>
    <w:rsid w:val="000B0BE8"/>
    <w:rsid w:val="000B2315"/>
    <w:rsid w:val="000B3079"/>
    <w:rsid w:val="000B399F"/>
    <w:rsid w:val="000B3FA7"/>
    <w:rsid w:val="000B4389"/>
    <w:rsid w:val="000B584E"/>
    <w:rsid w:val="000B670D"/>
    <w:rsid w:val="000B6EC2"/>
    <w:rsid w:val="000B7858"/>
    <w:rsid w:val="000C048D"/>
    <w:rsid w:val="000C073B"/>
    <w:rsid w:val="000C0C50"/>
    <w:rsid w:val="000C11FF"/>
    <w:rsid w:val="000C1567"/>
    <w:rsid w:val="000C1B72"/>
    <w:rsid w:val="000C1E55"/>
    <w:rsid w:val="000C215D"/>
    <w:rsid w:val="000C45B5"/>
    <w:rsid w:val="000C47C5"/>
    <w:rsid w:val="000C547F"/>
    <w:rsid w:val="000C6BE3"/>
    <w:rsid w:val="000C7F30"/>
    <w:rsid w:val="000D1C51"/>
    <w:rsid w:val="000D2A76"/>
    <w:rsid w:val="000D2C68"/>
    <w:rsid w:val="000D2D8D"/>
    <w:rsid w:val="000D2D98"/>
    <w:rsid w:val="000D2E43"/>
    <w:rsid w:val="000D36D6"/>
    <w:rsid w:val="000D46F8"/>
    <w:rsid w:val="000D4FEC"/>
    <w:rsid w:val="000D57D6"/>
    <w:rsid w:val="000D6ED5"/>
    <w:rsid w:val="000E07CB"/>
    <w:rsid w:val="000E0C41"/>
    <w:rsid w:val="000E12F2"/>
    <w:rsid w:val="000E131D"/>
    <w:rsid w:val="000E139F"/>
    <w:rsid w:val="000E1EAB"/>
    <w:rsid w:val="000E2E0E"/>
    <w:rsid w:val="000E3A04"/>
    <w:rsid w:val="000E3B62"/>
    <w:rsid w:val="000E3BAB"/>
    <w:rsid w:val="000E577B"/>
    <w:rsid w:val="000E5CCC"/>
    <w:rsid w:val="000E60AE"/>
    <w:rsid w:val="000E62DC"/>
    <w:rsid w:val="000E73E0"/>
    <w:rsid w:val="000F20A7"/>
    <w:rsid w:val="000F3888"/>
    <w:rsid w:val="000F42C3"/>
    <w:rsid w:val="000F456A"/>
    <w:rsid w:val="000F52A3"/>
    <w:rsid w:val="000F5DCB"/>
    <w:rsid w:val="000F73BB"/>
    <w:rsid w:val="000F75BE"/>
    <w:rsid w:val="000F7991"/>
    <w:rsid w:val="000F79E6"/>
    <w:rsid w:val="000F7A7B"/>
    <w:rsid w:val="00101071"/>
    <w:rsid w:val="001012D4"/>
    <w:rsid w:val="00102772"/>
    <w:rsid w:val="00102899"/>
    <w:rsid w:val="00102B7A"/>
    <w:rsid w:val="00103179"/>
    <w:rsid w:val="001034FF"/>
    <w:rsid w:val="00103C07"/>
    <w:rsid w:val="001041D8"/>
    <w:rsid w:val="00104A9D"/>
    <w:rsid w:val="00105356"/>
    <w:rsid w:val="00106647"/>
    <w:rsid w:val="00106EEF"/>
    <w:rsid w:val="0010732D"/>
    <w:rsid w:val="00107532"/>
    <w:rsid w:val="001078D0"/>
    <w:rsid w:val="00107C85"/>
    <w:rsid w:val="00110080"/>
    <w:rsid w:val="0011029C"/>
    <w:rsid w:val="00110521"/>
    <w:rsid w:val="00111D42"/>
    <w:rsid w:val="00112172"/>
    <w:rsid w:val="00113030"/>
    <w:rsid w:val="00115E31"/>
    <w:rsid w:val="00116A6E"/>
    <w:rsid w:val="00116FB3"/>
    <w:rsid w:val="001212D9"/>
    <w:rsid w:val="001216E3"/>
    <w:rsid w:val="0012183D"/>
    <w:rsid w:val="00122569"/>
    <w:rsid w:val="0012265F"/>
    <w:rsid w:val="00123059"/>
    <w:rsid w:val="001237CD"/>
    <w:rsid w:val="00123FAB"/>
    <w:rsid w:val="00124790"/>
    <w:rsid w:val="00125AB5"/>
    <w:rsid w:val="00126E20"/>
    <w:rsid w:val="0012788F"/>
    <w:rsid w:val="0013005B"/>
    <w:rsid w:val="001309B7"/>
    <w:rsid w:val="00130CB8"/>
    <w:rsid w:val="00130D09"/>
    <w:rsid w:val="00132D0E"/>
    <w:rsid w:val="001347DC"/>
    <w:rsid w:val="00134D99"/>
    <w:rsid w:val="00135B22"/>
    <w:rsid w:val="0013674B"/>
    <w:rsid w:val="00136B27"/>
    <w:rsid w:val="00136D78"/>
    <w:rsid w:val="001410B1"/>
    <w:rsid w:val="00141888"/>
    <w:rsid w:val="00142AED"/>
    <w:rsid w:val="00142BA7"/>
    <w:rsid w:val="001432D5"/>
    <w:rsid w:val="001433D4"/>
    <w:rsid w:val="00143BA1"/>
    <w:rsid w:val="001455C2"/>
    <w:rsid w:val="00146D48"/>
    <w:rsid w:val="0014718A"/>
    <w:rsid w:val="001503A6"/>
    <w:rsid w:val="001516E9"/>
    <w:rsid w:val="0015353B"/>
    <w:rsid w:val="00153883"/>
    <w:rsid w:val="00153D86"/>
    <w:rsid w:val="00155EE8"/>
    <w:rsid w:val="00156089"/>
    <w:rsid w:val="001563BC"/>
    <w:rsid w:val="001566FE"/>
    <w:rsid w:val="00156834"/>
    <w:rsid w:val="00156F7C"/>
    <w:rsid w:val="001577D3"/>
    <w:rsid w:val="001577E9"/>
    <w:rsid w:val="00157F13"/>
    <w:rsid w:val="001611C6"/>
    <w:rsid w:val="00163285"/>
    <w:rsid w:val="00163389"/>
    <w:rsid w:val="001644B8"/>
    <w:rsid w:val="00164A64"/>
    <w:rsid w:val="00164C42"/>
    <w:rsid w:val="0016534C"/>
    <w:rsid w:val="001663AD"/>
    <w:rsid w:val="00167920"/>
    <w:rsid w:val="00170E64"/>
    <w:rsid w:val="001722F5"/>
    <w:rsid w:val="00172569"/>
    <w:rsid w:val="00173FF0"/>
    <w:rsid w:val="001742F5"/>
    <w:rsid w:val="00174BE6"/>
    <w:rsid w:val="00174E7E"/>
    <w:rsid w:val="00175AE5"/>
    <w:rsid w:val="0017693F"/>
    <w:rsid w:val="001777B7"/>
    <w:rsid w:val="0018079B"/>
    <w:rsid w:val="001808C0"/>
    <w:rsid w:val="00181B3A"/>
    <w:rsid w:val="0018329B"/>
    <w:rsid w:val="00183D45"/>
    <w:rsid w:val="00184EA2"/>
    <w:rsid w:val="0018539D"/>
    <w:rsid w:val="00185A02"/>
    <w:rsid w:val="0018674F"/>
    <w:rsid w:val="00186B52"/>
    <w:rsid w:val="00186FB5"/>
    <w:rsid w:val="00187957"/>
    <w:rsid w:val="00187959"/>
    <w:rsid w:val="0019023B"/>
    <w:rsid w:val="00190373"/>
    <w:rsid w:val="0019096B"/>
    <w:rsid w:val="001909F4"/>
    <w:rsid w:val="00190CC2"/>
    <w:rsid w:val="0019184D"/>
    <w:rsid w:val="00191FEC"/>
    <w:rsid w:val="00196058"/>
    <w:rsid w:val="00196BC7"/>
    <w:rsid w:val="00196E01"/>
    <w:rsid w:val="00197985"/>
    <w:rsid w:val="00197CDD"/>
    <w:rsid w:val="001A037C"/>
    <w:rsid w:val="001A1F6A"/>
    <w:rsid w:val="001A3599"/>
    <w:rsid w:val="001A4550"/>
    <w:rsid w:val="001A4B12"/>
    <w:rsid w:val="001A55F1"/>
    <w:rsid w:val="001A75F8"/>
    <w:rsid w:val="001B02D1"/>
    <w:rsid w:val="001B1854"/>
    <w:rsid w:val="001B1F93"/>
    <w:rsid w:val="001B229C"/>
    <w:rsid w:val="001B270F"/>
    <w:rsid w:val="001B3718"/>
    <w:rsid w:val="001B56FB"/>
    <w:rsid w:val="001B57F0"/>
    <w:rsid w:val="001B5BB4"/>
    <w:rsid w:val="001B649D"/>
    <w:rsid w:val="001B676D"/>
    <w:rsid w:val="001C081D"/>
    <w:rsid w:val="001C0DE1"/>
    <w:rsid w:val="001C0F37"/>
    <w:rsid w:val="001C1212"/>
    <w:rsid w:val="001C1223"/>
    <w:rsid w:val="001C1D0E"/>
    <w:rsid w:val="001C2668"/>
    <w:rsid w:val="001C49D8"/>
    <w:rsid w:val="001C5D40"/>
    <w:rsid w:val="001C6256"/>
    <w:rsid w:val="001C65B1"/>
    <w:rsid w:val="001C6977"/>
    <w:rsid w:val="001C778B"/>
    <w:rsid w:val="001C7A43"/>
    <w:rsid w:val="001C7BF8"/>
    <w:rsid w:val="001D0498"/>
    <w:rsid w:val="001D0B67"/>
    <w:rsid w:val="001D1AE6"/>
    <w:rsid w:val="001D226C"/>
    <w:rsid w:val="001D2ACB"/>
    <w:rsid w:val="001D2CC8"/>
    <w:rsid w:val="001D378D"/>
    <w:rsid w:val="001D4A73"/>
    <w:rsid w:val="001D58D3"/>
    <w:rsid w:val="001D63DD"/>
    <w:rsid w:val="001D7538"/>
    <w:rsid w:val="001D7E73"/>
    <w:rsid w:val="001D7EBA"/>
    <w:rsid w:val="001E01EB"/>
    <w:rsid w:val="001E0509"/>
    <w:rsid w:val="001E09E4"/>
    <w:rsid w:val="001E1AF6"/>
    <w:rsid w:val="001E234F"/>
    <w:rsid w:val="001E2F8A"/>
    <w:rsid w:val="001E329B"/>
    <w:rsid w:val="001E4B30"/>
    <w:rsid w:val="001E5AF8"/>
    <w:rsid w:val="001E6305"/>
    <w:rsid w:val="001E6680"/>
    <w:rsid w:val="001F0A41"/>
    <w:rsid w:val="001F0C71"/>
    <w:rsid w:val="001F1232"/>
    <w:rsid w:val="001F2A79"/>
    <w:rsid w:val="001F31F6"/>
    <w:rsid w:val="001F3540"/>
    <w:rsid w:val="001F5E7A"/>
    <w:rsid w:val="001F62FA"/>
    <w:rsid w:val="001F7752"/>
    <w:rsid w:val="002007D1"/>
    <w:rsid w:val="00200A89"/>
    <w:rsid w:val="00200E8C"/>
    <w:rsid w:val="00201970"/>
    <w:rsid w:val="00201D88"/>
    <w:rsid w:val="00202E06"/>
    <w:rsid w:val="00203AE0"/>
    <w:rsid w:val="00203F7D"/>
    <w:rsid w:val="002046D6"/>
    <w:rsid w:val="00204CAE"/>
    <w:rsid w:val="002067CC"/>
    <w:rsid w:val="00206A76"/>
    <w:rsid w:val="00206B76"/>
    <w:rsid w:val="002075B1"/>
    <w:rsid w:val="00210EE1"/>
    <w:rsid w:val="002144F6"/>
    <w:rsid w:val="0021451E"/>
    <w:rsid w:val="00214CD2"/>
    <w:rsid w:val="002154EE"/>
    <w:rsid w:val="00215A62"/>
    <w:rsid w:val="00215FAA"/>
    <w:rsid w:val="00220012"/>
    <w:rsid w:val="00221822"/>
    <w:rsid w:val="00221979"/>
    <w:rsid w:val="002232FE"/>
    <w:rsid w:val="00227CFA"/>
    <w:rsid w:val="00227FDC"/>
    <w:rsid w:val="0023014E"/>
    <w:rsid w:val="00230678"/>
    <w:rsid w:val="002306E4"/>
    <w:rsid w:val="00231B22"/>
    <w:rsid w:val="00231CE4"/>
    <w:rsid w:val="00231E5F"/>
    <w:rsid w:val="00234C1E"/>
    <w:rsid w:val="00235110"/>
    <w:rsid w:val="0023543C"/>
    <w:rsid w:val="0023592B"/>
    <w:rsid w:val="00235A6F"/>
    <w:rsid w:val="00236C87"/>
    <w:rsid w:val="0023737E"/>
    <w:rsid w:val="00237D8F"/>
    <w:rsid w:val="0024017C"/>
    <w:rsid w:val="00241FD9"/>
    <w:rsid w:val="00243614"/>
    <w:rsid w:val="00243DA3"/>
    <w:rsid w:val="00250E2D"/>
    <w:rsid w:val="00251631"/>
    <w:rsid w:val="00251951"/>
    <w:rsid w:val="00252A98"/>
    <w:rsid w:val="002532B5"/>
    <w:rsid w:val="00253A70"/>
    <w:rsid w:val="00253F77"/>
    <w:rsid w:val="00254898"/>
    <w:rsid w:val="00255675"/>
    <w:rsid w:val="002557CA"/>
    <w:rsid w:val="00257BD3"/>
    <w:rsid w:val="002616FD"/>
    <w:rsid w:val="002630BB"/>
    <w:rsid w:val="0026470D"/>
    <w:rsid w:val="00264E6F"/>
    <w:rsid w:val="00266A67"/>
    <w:rsid w:val="00266E17"/>
    <w:rsid w:val="0026758A"/>
    <w:rsid w:val="002702B4"/>
    <w:rsid w:val="002712BD"/>
    <w:rsid w:val="00271BE7"/>
    <w:rsid w:val="00271C71"/>
    <w:rsid w:val="002724ED"/>
    <w:rsid w:val="00272643"/>
    <w:rsid w:val="00272B02"/>
    <w:rsid w:val="00272D45"/>
    <w:rsid w:val="002736CC"/>
    <w:rsid w:val="0027395B"/>
    <w:rsid w:val="00273DFF"/>
    <w:rsid w:val="00275D28"/>
    <w:rsid w:val="002766F5"/>
    <w:rsid w:val="00280AF6"/>
    <w:rsid w:val="002814D7"/>
    <w:rsid w:val="00281A39"/>
    <w:rsid w:val="00281F8C"/>
    <w:rsid w:val="0028201B"/>
    <w:rsid w:val="002831EC"/>
    <w:rsid w:val="002832B2"/>
    <w:rsid w:val="00284E3A"/>
    <w:rsid w:val="002852D2"/>
    <w:rsid w:val="00285BCB"/>
    <w:rsid w:val="00286AE0"/>
    <w:rsid w:val="00287434"/>
    <w:rsid w:val="00290976"/>
    <w:rsid w:val="00291AE9"/>
    <w:rsid w:val="00293657"/>
    <w:rsid w:val="002937DF"/>
    <w:rsid w:val="00294864"/>
    <w:rsid w:val="00294955"/>
    <w:rsid w:val="00295D6A"/>
    <w:rsid w:val="00296599"/>
    <w:rsid w:val="00297C06"/>
    <w:rsid w:val="002A094D"/>
    <w:rsid w:val="002A1381"/>
    <w:rsid w:val="002A2D15"/>
    <w:rsid w:val="002A527B"/>
    <w:rsid w:val="002A594E"/>
    <w:rsid w:val="002A5DCD"/>
    <w:rsid w:val="002A66F6"/>
    <w:rsid w:val="002A73A0"/>
    <w:rsid w:val="002B1075"/>
    <w:rsid w:val="002B1EFB"/>
    <w:rsid w:val="002B2516"/>
    <w:rsid w:val="002B2A2B"/>
    <w:rsid w:val="002B394C"/>
    <w:rsid w:val="002B3F8D"/>
    <w:rsid w:val="002B452B"/>
    <w:rsid w:val="002B4E62"/>
    <w:rsid w:val="002B53B9"/>
    <w:rsid w:val="002B5C0A"/>
    <w:rsid w:val="002B5FC9"/>
    <w:rsid w:val="002B6129"/>
    <w:rsid w:val="002B63E6"/>
    <w:rsid w:val="002B6B06"/>
    <w:rsid w:val="002B6F99"/>
    <w:rsid w:val="002B743C"/>
    <w:rsid w:val="002B7576"/>
    <w:rsid w:val="002B7B12"/>
    <w:rsid w:val="002C04F7"/>
    <w:rsid w:val="002C05BF"/>
    <w:rsid w:val="002C17F1"/>
    <w:rsid w:val="002C2B68"/>
    <w:rsid w:val="002C36D4"/>
    <w:rsid w:val="002C533A"/>
    <w:rsid w:val="002C60CD"/>
    <w:rsid w:val="002C643B"/>
    <w:rsid w:val="002C689E"/>
    <w:rsid w:val="002C7CBD"/>
    <w:rsid w:val="002D0AF2"/>
    <w:rsid w:val="002D1219"/>
    <w:rsid w:val="002D131E"/>
    <w:rsid w:val="002D22D9"/>
    <w:rsid w:val="002D23BB"/>
    <w:rsid w:val="002D312E"/>
    <w:rsid w:val="002D3E53"/>
    <w:rsid w:val="002D5092"/>
    <w:rsid w:val="002D5F62"/>
    <w:rsid w:val="002D6EDF"/>
    <w:rsid w:val="002E03C4"/>
    <w:rsid w:val="002E0690"/>
    <w:rsid w:val="002E0DB0"/>
    <w:rsid w:val="002E0F30"/>
    <w:rsid w:val="002E1366"/>
    <w:rsid w:val="002E13B0"/>
    <w:rsid w:val="002E27DD"/>
    <w:rsid w:val="002E4906"/>
    <w:rsid w:val="002E5A66"/>
    <w:rsid w:val="002E5BC9"/>
    <w:rsid w:val="002E6B49"/>
    <w:rsid w:val="002E76D3"/>
    <w:rsid w:val="002F130A"/>
    <w:rsid w:val="002F1320"/>
    <w:rsid w:val="002F1655"/>
    <w:rsid w:val="002F1CE6"/>
    <w:rsid w:val="002F2380"/>
    <w:rsid w:val="002F2AB9"/>
    <w:rsid w:val="002F2B46"/>
    <w:rsid w:val="002F4394"/>
    <w:rsid w:val="002F480A"/>
    <w:rsid w:val="002F4B22"/>
    <w:rsid w:val="002F4F87"/>
    <w:rsid w:val="002F6FF6"/>
    <w:rsid w:val="002F7709"/>
    <w:rsid w:val="002F7C78"/>
    <w:rsid w:val="00300C57"/>
    <w:rsid w:val="00300D4A"/>
    <w:rsid w:val="003012AC"/>
    <w:rsid w:val="0030134A"/>
    <w:rsid w:val="00301C1D"/>
    <w:rsid w:val="0030254A"/>
    <w:rsid w:val="00302671"/>
    <w:rsid w:val="0030283E"/>
    <w:rsid w:val="00302A2B"/>
    <w:rsid w:val="00303BD8"/>
    <w:rsid w:val="00303CAC"/>
    <w:rsid w:val="00304F01"/>
    <w:rsid w:val="00304F31"/>
    <w:rsid w:val="00305AFB"/>
    <w:rsid w:val="0030679E"/>
    <w:rsid w:val="003071BF"/>
    <w:rsid w:val="003077E8"/>
    <w:rsid w:val="003078ED"/>
    <w:rsid w:val="00310884"/>
    <w:rsid w:val="00310B6A"/>
    <w:rsid w:val="003147DC"/>
    <w:rsid w:val="00314884"/>
    <w:rsid w:val="003151FF"/>
    <w:rsid w:val="00316035"/>
    <w:rsid w:val="00320656"/>
    <w:rsid w:val="0032111D"/>
    <w:rsid w:val="003211F9"/>
    <w:rsid w:val="00321D06"/>
    <w:rsid w:val="00321D1C"/>
    <w:rsid w:val="00322576"/>
    <w:rsid w:val="003225D7"/>
    <w:rsid w:val="00322C89"/>
    <w:rsid w:val="003231E2"/>
    <w:rsid w:val="00324E42"/>
    <w:rsid w:val="003257EF"/>
    <w:rsid w:val="003259FB"/>
    <w:rsid w:val="00326859"/>
    <w:rsid w:val="0032761C"/>
    <w:rsid w:val="00327F5A"/>
    <w:rsid w:val="00330227"/>
    <w:rsid w:val="00331F8B"/>
    <w:rsid w:val="00332319"/>
    <w:rsid w:val="00332EE8"/>
    <w:rsid w:val="00332FAE"/>
    <w:rsid w:val="00333847"/>
    <w:rsid w:val="0033390A"/>
    <w:rsid w:val="00333D3C"/>
    <w:rsid w:val="00333D9C"/>
    <w:rsid w:val="00334064"/>
    <w:rsid w:val="0033625A"/>
    <w:rsid w:val="003362C2"/>
    <w:rsid w:val="003369B1"/>
    <w:rsid w:val="00337A39"/>
    <w:rsid w:val="0034060B"/>
    <w:rsid w:val="00341DEF"/>
    <w:rsid w:val="00344788"/>
    <w:rsid w:val="00344BA4"/>
    <w:rsid w:val="00345838"/>
    <w:rsid w:val="00345B2D"/>
    <w:rsid w:val="003466AE"/>
    <w:rsid w:val="0035013C"/>
    <w:rsid w:val="003505E4"/>
    <w:rsid w:val="00350CB8"/>
    <w:rsid w:val="003513D5"/>
    <w:rsid w:val="00351731"/>
    <w:rsid w:val="00351A9F"/>
    <w:rsid w:val="003532DE"/>
    <w:rsid w:val="00355D44"/>
    <w:rsid w:val="0035654A"/>
    <w:rsid w:val="00356F61"/>
    <w:rsid w:val="0035732E"/>
    <w:rsid w:val="0036098C"/>
    <w:rsid w:val="003610CE"/>
    <w:rsid w:val="003614D2"/>
    <w:rsid w:val="0036305D"/>
    <w:rsid w:val="0036315A"/>
    <w:rsid w:val="003646FB"/>
    <w:rsid w:val="00366105"/>
    <w:rsid w:val="00367EFF"/>
    <w:rsid w:val="0037123A"/>
    <w:rsid w:val="0037132B"/>
    <w:rsid w:val="0037216D"/>
    <w:rsid w:val="00373F58"/>
    <w:rsid w:val="00374195"/>
    <w:rsid w:val="00375A46"/>
    <w:rsid w:val="003765DB"/>
    <w:rsid w:val="00380166"/>
    <w:rsid w:val="00380845"/>
    <w:rsid w:val="00384545"/>
    <w:rsid w:val="00385759"/>
    <w:rsid w:val="00386017"/>
    <w:rsid w:val="00386424"/>
    <w:rsid w:val="00390C6F"/>
    <w:rsid w:val="0039225F"/>
    <w:rsid w:val="00392F08"/>
    <w:rsid w:val="00392F96"/>
    <w:rsid w:val="00393653"/>
    <w:rsid w:val="00394FBD"/>
    <w:rsid w:val="00395824"/>
    <w:rsid w:val="003968EB"/>
    <w:rsid w:val="00396C58"/>
    <w:rsid w:val="00396DBB"/>
    <w:rsid w:val="00397958"/>
    <w:rsid w:val="003A0B4D"/>
    <w:rsid w:val="003A1553"/>
    <w:rsid w:val="003A1B64"/>
    <w:rsid w:val="003A1EF0"/>
    <w:rsid w:val="003A3898"/>
    <w:rsid w:val="003A3A3B"/>
    <w:rsid w:val="003A3FB9"/>
    <w:rsid w:val="003A48C3"/>
    <w:rsid w:val="003A6E09"/>
    <w:rsid w:val="003B063D"/>
    <w:rsid w:val="003B105F"/>
    <w:rsid w:val="003B3ACF"/>
    <w:rsid w:val="003B4CD6"/>
    <w:rsid w:val="003B50D5"/>
    <w:rsid w:val="003B5626"/>
    <w:rsid w:val="003B6402"/>
    <w:rsid w:val="003C1950"/>
    <w:rsid w:val="003C1F57"/>
    <w:rsid w:val="003C2678"/>
    <w:rsid w:val="003C2BEC"/>
    <w:rsid w:val="003C2D20"/>
    <w:rsid w:val="003C313C"/>
    <w:rsid w:val="003C4927"/>
    <w:rsid w:val="003C4D57"/>
    <w:rsid w:val="003C55F5"/>
    <w:rsid w:val="003C61BE"/>
    <w:rsid w:val="003C6634"/>
    <w:rsid w:val="003D14CA"/>
    <w:rsid w:val="003D1B54"/>
    <w:rsid w:val="003D1EFF"/>
    <w:rsid w:val="003D1F6C"/>
    <w:rsid w:val="003D3C3B"/>
    <w:rsid w:val="003D3E1E"/>
    <w:rsid w:val="003D421B"/>
    <w:rsid w:val="003D516E"/>
    <w:rsid w:val="003D5B66"/>
    <w:rsid w:val="003D77DC"/>
    <w:rsid w:val="003D7E48"/>
    <w:rsid w:val="003E0355"/>
    <w:rsid w:val="003E096A"/>
    <w:rsid w:val="003E1239"/>
    <w:rsid w:val="003E2130"/>
    <w:rsid w:val="003E214C"/>
    <w:rsid w:val="003E27F6"/>
    <w:rsid w:val="003E4605"/>
    <w:rsid w:val="003E4A5B"/>
    <w:rsid w:val="003E4C07"/>
    <w:rsid w:val="003E5335"/>
    <w:rsid w:val="003E70FF"/>
    <w:rsid w:val="003E7486"/>
    <w:rsid w:val="003E75CE"/>
    <w:rsid w:val="003F073A"/>
    <w:rsid w:val="003F0CDF"/>
    <w:rsid w:val="003F1A41"/>
    <w:rsid w:val="003F22EE"/>
    <w:rsid w:val="003F2F22"/>
    <w:rsid w:val="003F41D4"/>
    <w:rsid w:val="003F4510"/>
    <w:rsid w:val="003F5691"/>
    <w:rsid w:val="003F58FF"/>
    <w:rsid w:val="003F59AA"/>
    <w:rsid w:val="003F5FB5"/>
    <w:rsid w:val="003F5FD3"/>
    <w:rsid w:val="003F66A6"/>
    <w:rsid w:val="003F671E"/>
    <w:rsid w:val="003F6F8F"/>
    <w:rsid w:val="003F6FB6"/>
    <w:rsid w:val="003F79B8"/>
    <w:rsid w:val="003F7E3B"/>
    <w:rsid w:val="003F7F95"/>
    <w:rsid w:val="00400847"/>
    <w:rsid w:val="00401A47"/>
    <w:rsid w:val="00402394"/>
    <w:rsid w:val="004029F4"/>
    <w:rsid w:val="00402E9F"/>
    <w:rsid w:val="00405133"/>
    <w:rsid w:val="00406A80"/>
    <w:rsid w:val="004070B1"/>
    <w:rsid w:val="004107AF"/>
    <w:rsid w:val="00411063"/>
    <w:rsid w:val="00411D70"/>
    <w:rsid w:val="00411E2E"/>
    <w:rsid w:val="00412947"/>
    <w:rsid w:val="004135AA"/>
    <w:rsid w:val="00413CD9"/>
    <w:rsid w:val="0041494D"/>
    <w:rsid w:val="004153D0"/>
    <w:rsid w:val="00416037"/>
    <w:rsid w:val="00416347"/>
    <w:rsid w:val="00416674"/>
    <w:rsid w:val="0041717F"/>
    <w:rsid w:val="004219FF"/>
    <w:rsid w:val="00421DF0"/>
    <w:rsid w:val="0042224A"/>
    <w:rsid w:val="00422988"/>
    <w:rsid w:val="00422BDC"/>
    <w:rsid w:val="004231AE"/>
    <w:rsid w:val="00423404"/>
    <w:rsid w:val="00423C39"/>
    <w:rsid w:val="00424788"/>
    <w:rsid w:val="00425FCD"/>
    <w:rsid w:val="00426FCA"/>
    <w:rsid w:val="00427B2F"/>
    <w:rsid w:val="004301C5"/>
    <w:rsid w:val="0043057B"/>
    <w:rsid w:val="00431976"/>
    <w:rsid w:val="00432192"/>
    <w:rsid w:val="004328E2"/>
    <w:rsid w:val="00432978"/>
    <w:rsid w:val="004340DB"/>
    <w:rsid w:val="00434BF8"/>
    <w:rsid w:val="004355CB"/>
    <w:rsid w:val="004359BF"/>
    <w:rsid w:val="00435D94"/>
    <w:rsid w:val="0043711A"/>
    <w:rsid w:val="00437604"/>
    <w:rsid w:val="00437C5D"/>
    <w:rsid w:val="0044035F"/>
    <w:rsid w:val="004403F6"/>
    <w:rsid w:val="00440728"/>
    <w:rsid w:val="004416AD"/>
    <w:rsid w:val="00441AD3"/>
    <w:rsid w:val="004421F5"/>
    <w:rsid w:val="00442280"/>
    <w:rsid w:val="00442AFE"/>
    <w:rsid w:val="00443108"/>
    <w:rsid w:val="00443BC6"/>
    <w:rsid w:val="00443EF2"/>
    <w:rsid w:val="0044710F"/>
    <w:rsid w:val="004474A3"/>
    <w:rsid w:val="00447817"/>
    <w:rsid w:val="0045037D"/>
    <w:rsid w:val="0045191D"/>
    <w:rsid w:val="00451B16"/>
    <w:rsid w:val="00451B18"/>
    <w:rsid w:val="00451ED5"/>
    <w:rsid w:val="00452E57"/>
    <w:rsid w:val="00453CDA"/>
    <w:rsid w:val="00454F42"/>
    <w:rsid w:val="00461714"/>
    <w:rsid w:val="00462A44"/>
    <w:rsid w:val="00463EA0"/>
    <w:rsid w:val="0046424E"/>
    <w:rsid w:val="004654DE"/>
    <w:rsid w:val="00465C5C"/>
    <w:rsid w:val="00465F99"/>
    <w:rsid w:val="00466787"/>
    <w:rsid w:val="004668B6"/>
    <w:rsid w:val="00466927"/>
    <w:rsid w:val="00466BDD"/>
    <w:rsid w:val="00466E56"/>
    <w:rsid w:val="00467FEF"/>
    <w:rsid w:val="004700C2"/>
    <w:rsid w:val="004708B1"/>
    <w:rsid w:val="00471D14"/>
    <w:rsid w:val="00471FF1"/>
    <w:rsid w:val="0047427B"/>
    <w:rsid w:val="0047595A"/>
    <w:rsid w:val="0047632D"/>
    <w:rsid w:val="00482904"/>
    <w:rsid w:val="00482ACE"/>
    <w:rsid w:val="004830D7"/>
    <w:rsid w:val="00483678"/>
    <w:rsid w:val="00484399"/>
    <w:rsid w:val="004850A5"/>
    <w:rsid w:val="0048561B"/>
    <w:rsid w:val="004857A9"/>
    <w:rsid w:val="004869EA"/>
    <w:rsid w:val="0048747F"/>
    <w:rsid w:val="004877AD"/>
    <w:rsid w:val="00487E40"/>
    <w:rsid w:val="004903B6"/>
    <w:rsid w:val="0049046B"/>
    <w:rsid w:val="004915C4"/>
    <w:rsid w:val="00491FAF"/>
    <w:rsid w:val="00492222"/>
    <w:rsid w:val="00492C49"/>
    <w:rsid w:val="00493097"/>
    <w:rsid w:val="00493314"/>
    <w:rsid w:val="00493522"/>
    <w:rsid w:val="00493C47"/>
    <w:rsid w:val="00494C7B"/>
    <w:rsid w:val="00494DEA"/>
    <w:rsid w:val="004956D0"/>
    <w:rsid w:val="004969E4"/>
    <w:rsid w:val="00496DCB"/>
    <w:rsid w:val="004A0012"/>
    <w:rsid w:val="004A04AB"/>
    <w:rsid w:val="004A06A2"/>
    <w:rsid w:val="004A08AE"/>
    <w:rsid w:val="004A0AE0"/>
    <w:rsid w:val="004A103D"/>
    <w:rsid w:val="004A2AA9"/>
    <w:rsid w:val="004A2C3F"/>
    <w:rsid w:val="004A58ED"/>
    <w:rsid w:val="004A7C60"/>
    <w:rsid w:val="004B0C46"/>
    <w:rsid w:val="004B4059"/>
    <w:rsid w:val="004B534F"/>
    <w:rsid w:val="004B6613"/>
    <w:rsid w:val="004B7EC9"/>
    <w:rsid w:val="004C0ADA"/>
    <w:rsid w:val="004C2414"/>
    <w:rsid w:val="004C2D49"/>
    <w:rsid w:val="004C578B"/>
    <w:rsid w:val="004C7266"/>
    <w:rsid w:val="004D023D"/>
    <w:rsid w:val="004D0612"/>
    <w:rsid w:val="004D0FFA"/>
    <w:rsid w:val="004D1A1D"/>
    <w:rsid w:val="004D3F39"/>
    <w:rsid w:val="004D5BF7"/>
    <w:rsid w:val="004D64C5"/>
    <w:rsid w:val="004D6544"/>
    <w:rsid w:val="004E0394"/>
    <w:rsid w:val="004E07CA"/>
    <w:rsid w:val="004E1477"/>
    <w:rsid w:val="004E1A33"/>
    <w:rsid w:val="004E2826"/>
    <w:rsid w:val="004E2C99"/>
    <w:rsid w:val="004E3620"/>
    <w:rsid w:val="004E5067"/>
    <w:rsid w:val="004E6C83"/>
    <w:rsid w:val="004E733F"/>
    <w:rsid w:val="004E7A52"/>
    <w:rsid w:val="004E7C3B"/>
    <w:rsid w:val="004F0017"/>
    <w:rsid w:val="004F0259"/>
    <w:rsid w:val="004F073B"/>
    <w:rsid w:val="004F1C81"/>
    <w:rsid w:val="004F20CA"/>
    <w:rsid w:val="004F2113"/>
    <w:rsid w:val="004F2786"/>
    <w:rsid w:val="004F30F6"/>
    <w:rsid w:val="004F32ED"/>
    <w:rsid w:val="004F34F6"/>
    <w:rsid w:val="004F3786"/>
    <w:rsid w:val="004F4D5A"/>
    <w:rsid w:val="004F61C0"/>
    <w:rsid w:val="004F7449"/>
    <w:rsid w:val="004F7F21"/>
    <w:rsid w:val="00500166"/>
    <w:rsid w:val="0050023B"/>
    <w:rsid w:val="00501D4E"/>
    <w:rsid w:val="0050205F"/>
    <w:rsid w:val="005030CF"/>
    <w:rsid w:val="00503262"/>
    <w:rsid w:val="00503729"/>
    <w:rsid w:val="00503B90"/>
    <w:rsid w:val="005062C6"/>
    <w:rsid w:val="00506370"/>
    <w:rsid w:val="005074A1"/>
    <w:rsid w:val="00507910"/>
    <w:rsid w:val="00507978"/>
    <w:rsid w:val="005112C3"/>
    <w:rsid w:val="00511D8B"/>
    <w:rsid w:val="00514B54"/>
    <w:rsid w:val="00514C63"/>
    <w:rsid w:val="005156FE"/>
    <w:rsid w:val="00515B4D"/>
    <w:rsid w:val="0051753A"/>
    <w:rsid w:val="0051758A"/>
    <w:rsid w:val="005178E7"/>
    <w:rsid w:val="00520103"/>
    <w:rsid w:val="00520CFD"/>
    <w:rsid w:val="00520FF5"/>
    <w:rsid w:val="00521F59"/>
    <w:rsid w:val="00522E06"/>
    <w:rsid w:val="00523E4E"/>
    <w:rsid w:val="005247DC"/>
    <w:rsid w:val="00525268"/>
    <w:rsid w:val="00525649"/>
    <w:rsid w:val="00525834"/>
    <w:rsid w:val="00525991"/>
    <w:rsid w:val="00526672"/>
    <w:rsid w:val="0052727A"/>
    <w:rsid w:val="00527E5B"/>
    <w:rsid w:val="00530669"/>
    <w:rsid w:val="005309A9"/>
    <w:rsid w:val="00531281"/>
    <w:rsid w:val="00531EAE"/>
    <w:rsid w:val="005325AC"/>
    <w:rsid w:val="005333CA"/>
    <w:rsid w:val="00533969"/>
    <w:rsid w:val="005346C1"/>
    <w:rsid w:val="00534A93"/>
    <w:rsid w:val="005350F4"/>
    <w:rsid w:val="00536A54"/>
    <w:rsid w:val="00536B17"/>
    <w:rsid w:val="005372AD"/>
    <w:rsid w:val="00537774"/>
    <w:rsid w:val="00537F03"/>
    <w:rsid w:val="00537F40"/>
    <w:rsid w:val="005409C7"/>
    <w:rsid w:val="00541594"/>
    <w:rsid w:val="005416E1"/>
    <w:rsid w:val="00541909"/>
    <w:rsid w:val="005422F0"/>
    <w:rsid w:val="00542DA3"/>
    <w:rsid w:val="0054364C"/>
    <w:rsid w:val="005439D6"/>
    <w:rsid w:val="005444DF"/>
    <w:rsid w:val="0054494D"/>
    <w:rsid w:val="005454BD"/>
    <w:rsid w:val="00545896"/>
    <w:rsid w:val="00545AFD"/>
    <w:rsid w:val="00545F31"/>
    <w:rsid w:val="0054621D"/>
    <w:rsid w:val="005463AF"/>
    <w:rsid w:val="00547A4F"/>
    <w:rsid w:val="00547B5A"/>
    <w:rsid w:val="00550E75"/>
    <w:rsid w:val="00550F28"/>
    <w:rsid w:val="00554840"/>
    <w:rsid w:val="00555883"/>
    <w:rsid w:val="00555973"/>
    <w:rsid w:val="00555A35"/>
    <w:rsid w:val="00555C84"/>
    <w:rsid w:val="00556797"/>
    <w:rsid w:val="005568ED"/>
    <w:rsid w:val="00560BE3"/>
    <w:rsid w:val="00560CAC"/>
    <w:rsid w:val="00560DE4"/>
    <w:rsid w:val="005614F9"/>
    <w:rsid w:val="00561618"/>
    <w:rsid w:val="00561A29"/>
    <w:rsid w:val="0056211A"/>
    <w:rsid w:val="00564EBD"/>
    <w:rsid w:val="005662EE"/>
    <w:rsid w:val="00566E6C"/>
    <w:rsid w:val="00567E05"/>
    <w:rsid w:val="00567F59"/>
    <w:rsid w:val="00573018"/>
    <w:rsid w:val="005738E8"/>
    <w:rsid w:val="005746A7"/>
    <w:rsid w:val="00575866"/>
    <w:rsid w:val="00577D64"/>
    <w:rsid w:val="005804E0"/>
    <w:rsid w:val="00581480"/>
    <w:rsid w:val="00581A95"/>
    <w:rsid w:val="00581DD4"/>
    <w:rsid w:val="00582E9A"/>
    <w:rsid w:val="00585BD7"/>
    <w:rsid w:val="00585E8F"/>
    <w:rsid w:val="005861CE"/>
    <w:rsid w:val="00586AF9"/>
    <w:rsid w:val="0058748D"/>
    <w:rsid w:val="00590B37"/>
    <w:rsid w:val="00590EDA"/>
    <w:rsid w:val="00592E1A"/>
    <w:rsid w:val="00593518"/>
    <w:rsid w:val="00594867"/>
    <w:rsid w:val="005949C4"/>
    <w:rsid w:val="005957B7"/>
    <w:rsid w:val="00596792"/>
    <w:rsid w:val="00596794"/>
    <w:rsid w:val="00597A79"/>
    <w:rsid w:val="005A03F1"/>
    <w:rsid w:val="005A12ED"/>
    <w:rsid w:val="005A13EA"/>
    <w:rsid w:val="005A16F1"/>
    <w:rsid w:val="005A1C1A"/>
    <w:rsid w:val="005A3EC8"/>
    <w:rsid w:val="005A49DE"/>
    <w:rsid w:val="005A63C7"/>
    <w:rsid w:val="005A6495"/>
    <w:rsid w:val="005A6DED"/>
    <w:rsid w:val="005A6F3B"/>
    <w:rsid w:val="005A7B75"/>
    <w:rsid w:val="005B0331"/>
    <w:rsid w:val="005B2201"/>
    <w:rsid w:val="005B3A4C"/>
    <w:rsid w:val="005B3D46"/>
    <w:rsid w:val="005B3DE6"/>
    <w:rsid w:val="005B3F57"/>
    <w:rsid w:val="005B5067"/>
    <w:rsid w:val="005B5400"/>
    <w:rsid w:val="005B5BAA"/>
    <w:rsid w:val="005B6406"/>
    <w:rsid w:val="005C1982"/>
    <w:rsid w:val="005C20E2"/>
    <w:rsid w:val="005C2EDA"/>
    <w:rsid w:val="005C337A"/>
    <w:rsid w:val="005C3402"/>
    <w:rsid w:val="005C37F9"/>
    <w:rsid w:val="005C5301"/>
    <w:rsid w:val="005C5944"/>
    <w:rsid w:val="005C5A63"/>
    <w:rsid w:val="005C5C42"/>
    <w:rsid w:val="005C635E"/>
    <w:rsid w:val="005D0371"/>
    <w:rsid w:val="005D29A0"/>
    <w:rsid w:val="005D42A0"/>
    <w:rsid w:val="005D4D54"/>
    <w:rsid w:val="005D5615"/>
    <w:rsid w:val="005D62D6"/>
    <w:rsid w:val="005D6467"/>
    <w:rsid w:val="005D6F76"/>
    <w:rsid w:val="005D7455"/>
    <w:rsid w:val="005D77F8"/>
    <w:rsid w:val="005D7D4C"/>
    <w:rsid w:val="005E037C"/>
    <w:rsid w:val="005E0509"/>
    <w:rsid w:val="005E3C14"/>
    <w:rsid w:val="005E548C"/>
    <w:rsid w:val="005E633D"/>
    <w:rsid w:val="005E6421"/>
    <w:rsid w:val="005E68B6"/>
    <w:rsid w:val="005E6C5B"/>
    <w:rsid w:val="005E7A5E"/>
    <w:rsid w:val="005F01AA"/>
    <w:rsid w:val="005F05A9"/>
    <w:rsid w:val="005F0814"/>
    <w:rsid w:val="005F1CC9"/>
    <w:rsid w:val="005F26A6"/>
    <w:rsid w:val="005F329B"/>
    <w:rsid w:val="005F3DAE"/>
    <w:rsid w:val="005F46DF"/>
    <w:rsid w:val="005F47AC"/>
    <w:rsid w:val="005F4EC3"/>
    <w:rsid w:val="005F54DB"/>
    <w:rsid w:val="005F7A13"/>
    <w:rsid w:val="005F7F80"/>
    <w:rsid w:val="00600310"/>
    <w:rsid w:val="006003EA"/>
    <w:rsid w:val="006009FA"/>
    <w:rsid w:val="0060190B"/>
    <w:rsid w:val="00601944"/>
    <w:rsid w:val="006019D4"/>
    <w:rsid w:val="00602B60"/>
    <w:rsid w:val="00603120"/>
    <w:rsid w:val="006046C1"/>
    <w:rsid w:val="006052A3"/>
    <w:rsid w:val="006056C6"/>
    <w:rsid w:val="00610ED4"/>
    <w:rsid w:val="006119C7"/>
    <w:rsid w:val="00611DD7"/>
    <w:rsid w:val="00611FDA"/>
    <w:rsid w:val="0061203B"/>
    <w:rsid w:val="006126FF"/>
    <w:rsid w:val="00612892"/>
    <w:rsid w:val="00612B4C"/>
    <w:rsid w:val="00615122"/>
    <w:rsid w:val="00615804"/>
    <w:rsid w:val="0062062F"/>
    <w:rsid w:val="0062175D"/>
    <w:rsid w:val="00621854"/>
    <w:rsid w:val="00621964"/>
    <w:rsid w:val="0062300C"/>
    <w:rsid w:val="0062301C"/>
    <w:rsid w:val="00624A11"/>
    <w:rsid w:val="00625852"/>
    <w:rsid w:val="00625C48"/>
    <w:rsid w:val="00625F64"/>
    <w:rsid w:val="00626127"/>
    <w:rsid w:val="00626B29"/>
    <w:rsid w:val="00627D1D"/>
    <w:rsid w:val="00630050"/>
    <w:rsid w:val="006303D1"/>
    <w:rsid w:val="00630FD5"/>
    <w:rsid w:val="00631B36"/>
    <w:rsid w:val="00632C5C"/>
    <w:rsid w:val="00633357"/>
    <w:rsid w:val="00635E0D"/>
    <w:rsid w:val="0063637E"/>
    <w:rsid w:val="006367AC"/>
    <w:rsid w:val="00636E92"/>
    <w:rsid w:val="006370DF"/>
    <w:rsid w:val="0063742C"/>
    <w:rsid w:val="00637E09"/>
    <w:rsid w:val="00640596"/>
    <w:rsid w:val="0064145E"/>
    <w:rsid w:val="00641677"/>
    <w:rsid w:val="00642625"/>
    <w:rsid w:val="00642F60"/>
    <w:rsid w:val="00642FDE"/>
    <w:rsid w:val="006433EB"/>
    <w:rsid w:val="00643F12"/>
    <w:rsid w:val="00644F4B"/>
    <w:rsid w:val="00647E1F"/>
    <w:rsid w:val="006516B5"/>
    <w:rsid w:val="00652567"/>
    <w:rsid w:val="00652EE4"/>
    <w:rsid w:val="00654A2C"/>
    <w:rsid w:val="00654A8C"/>
    <w:rsid w:val="00655FBD"/>
    <w:rsid w:val="0065649F"/>
    <w:rsid w:val="00656E89"/>
    <w:rsid w:val="00657014"/>
    <w:rsid w:val="00657729"/>
    <w:rsid w:val="00660B67"/>
    <w:rsid w:val="00662718"/>
    <w:rsid w:val="006635BB"/>
    <w:rsid w:val="00664B2B"/>
    <w:rsid w:val="0066605A"/>
    <w:rsid w:val="00666EA7"/>
    <w:rsid w:val="006677F1"/>
    <w:rsid w:val="0066798C"/>
    <w:rsid w:val="006700E3"/>
    <w:rsid w:val="00670227"/>
    <w:rsid w:val="006702E5"/>
    <w:rsid w:val="006705AE"/>
    <w:rsid w:val="0067272B"/>
    <w:rsid w:val="00672AF9"/>
    <w:rsid w:val="006739EB"/>
    <w:rsid w:val="00673FF8"/>
    <w:rsid w:val="0067557E"/>
    <w:rsid w:val="00675633"/>
    <w:rsid w:val="0067672C"/>
    <w:rsid w:val="0067674F"/>
    <w:rsid w:val="00676E48"/>
    <w:rsid w:val="00676F92"/>
    <w:rsid w:val="00677AF1"/>
    <w:rsid w:val="00677F91"/>
    <w:rsid w:val="006802C2"/>
    <w:rsid w:val="006810B3"/>
    <w:rsid w:val="00681BFE"/>
    <w:rsid w:val="00681EF9"/>
    <w:rsid w:val="006820C4"/>
    <w:rsid w:val="006821CC"/>
    <w:rsid w:val="00682315"/>
    <w:rsid w:val="00683E3A"/>
    <w:rsid w:val="006843A5"/>
    <w:rsid w:val="00684661"/>
    <w:rsid w:val="00684CE5"/>
    <w:rsid w:val="006855DC"/>
    <w:rsid w:val="00685FDA"/>
    <w:rsid w:val="006877BD"/>
    <w:rsid w:val="006878F8"/>
    <w:rsid w:val="006879B3"/>
    <w:rsid w:val="00690D71"/>
    <w:rsid w:val="006910E9"/>
    <w:rsid w:val="00691F4D"/>
    <w:rsid w:val="00693398"/>
    <w:rsid w:val="006941C5"/>
    <w:rsid w:val="00694A51"/>
    <w:rsid w:val="006952E7"/>
    <w:rsid w:val="00695443"/>
    <w:rsid w:val="006954CB"/>
    <w:rsid w:val="0069613F"/>
    <w:rsid w:val="006977F4"/>
    <w:rsid w:val="00697C86"/>
    <w:rsid w:val="006A04A0"/>
    <w:rsid w:val="006A07A3"/>
    <w:rsid w:val="006A162E"/>
    <w:rsid w:val="006A1AB9"/>
    <w:rsid w:val="006A1BDA"/>
    <w:rsid w:val="006A205C"/>
    <w:rsid w:val="006A231D"/>
    <w:rsid w:val="006A237E"/>
    <w:rsid w:val="006A2B91"/>
    <w:rsid w:val="006A2C86"/>
    <w:rsid w:val="006A3ABA"/>
    <w:rsid w:val="006A3D80"/>
    <w:rsid w:val="006A5EA3"/>
    <w:rsid w:val="006A66AA"/>
    <w:rsid w:val="006A75AC"/>
    <w:rsid w:val="006A7714"/>
    <w:rsid w:val="006B01D8"/>
    <w:rsid w:val="006B0589"/>
    <w:rsid w:val="006B060A"/>
    <w:rsid w:val="006B27ED"/>
    <w:rsid w:val="006B4F1D"/>
    <w:rsid w:val="006B4FCD"/>
    <w:rsid w:val="006B5D83"/>
    <w:rsid w:val="006B5D87"/>
    <w:rsid w:val="006B6C60"/>
    <w:rsid w:val="006C0948"/>
    <w:rsid w:val="006C135B"/>
    <w:rsid w:val="006C14E3"/>
    <w:rsid w:val="006C1F9B"/>
    <w:rsid w:val="006C28B3"/>
    <w:rsid w:val="006C2964"/>
    <w:rsid w:val="006C2B18"/>
    <w:rsid w:val="006C3D59"/>
    <w:rsid w:val="006C3E23"/>
    <w:rsid w:val="006C3F46"/>
    <w:rsid w:val="006C51E3"/>
    <w:rsid w:val="006C6AF7"/>
    <w:rsid w:val="006C70A9"/>
    <w:rsid w:val="006D09EE"/>
    <w:rsid w:val="006D1B2B"/>
    <w:rsid w:val="006D4356"/>
    <w:rsid w:val="006D4BC1"/>
    <w:rsid w:val="006D528F"/>
    <w:rsid w:val="006D5AD0"/>
    <w:rsid w:val="006E0973"/>
    <w:rsid w:val="006E1260"/>
    <w:rsid w:val="006E197A"/>
    <w:rsid w:val="006E1CB4"/>
    <w:rsid w:val="006E1ED2"/>
    <w:rsid w:val="006E1ED7"/>
    <w:rsid w:val="006E298B"/>
    <w:rsid w:val="006E3E93"/>
    <w:rsid w:val="006E4FFB"/>
    <w:rsid w:val="006E52F0"/>
    <w:rsid w:val="006E6A95"/>
    <w:rsid w:val="006F1201"/>
    <w:rsid w:val="006F1F33"/>
    <w:rsid w:val="006F25C5"/>
    <w:rsid w:val="006F33D5"/>
    <w:rsid w:val="006F3708"/>
    <w:rsid w:val="006F3C58"/>
    <w:rsid w:val="006F55EA"/>
    <w:rsid w:val="006F5C78"/>
    <w:rsid w:val="006F654E"/>
    <w:rsid w:val="006F6B31"/>
    <w:rsid w:val="006F7059"/>
    <w:rsid w:val="006F7528"/>
    <w:rsid w:val="006F76E6"/>
    <w:rsid w:val="006F7BA1"/>
    <w:rsid w:val="0070031B"/>
    <w:rsid w:val="00700588"/>
    <w:rsid w:val="007008C7"/>
    <w:rsid w:val="00701BFF"/>
    <w:rsid w:val="00702070"/>
    <w:rsid w:val="007021C7"/>
    <w:rsid w:val="00702A59"/>
    <w:rsid w:val="00702AD6"/>
    <w:rsid w:val="00702B79"/>
    <w:rsid w:val="00702E95"/>
    <w:rsid w:val="0070503B"/>
    <w:rsid w:val="00705092"/>
    <w:rsid w:val="007051CC"/>
    <w:rsid w:val="007063F2"/>
    <w:rsid w:val="007070B4"/>
    <w:rsid w:val="0070725D"/>
    <w:rsid w:val="007075DA"/>
    <w:rsid w:val="00710964"/>
    <w:rsid w:val="007114AC"/>
    <w:rsid w:val="00711912"/>
    <w:rsid w:val="00711B8E"/>
    <w:rsid w:val="00712151"/>
    <w:rsid w:val="007122F8"/>
    <w:rsid w:val="00712740"/>
    <w:rsid w:val="0071438D"/>
    <w:rsid w:val="00714AE2"/>
    <w:rsid w:val="007153E6"/>
    <w:rsid w:val="00715505"/>
    <w:rsid w:val="007169BB"/>
    <w:rsid w:val="00716B70"/>
    <w:rsid w:val="00717B67"/>
    <w:rsid w:val="00721582"/>
    <w:rsid w:val="00722551"/>
    <w:rsid w:val="00722971"/>
    <w:rsid w:val="00723040"/>
    <w:rsid w:val="00723138"/>
    <w:rsid w:val="007235DA"/>
    <w:rsid w:val="00724163"/>
    <w:rsid w:val="0072590F"/>
    <w:rsid w:val="0072618E"/>
    <w:rsid w:val="0072624A"/>
    <w:rsid w:val="007274CD"/>
    <w:rsid w:val="00730010"/>
    <w:rsid w:val="007302A4"/>
    <w:rsid w:val="0073060D"/>
    <w:rsid w:val="00730B52"/>
    <w:rsid w:val="00730D1B"/>
    <w:rsid w:val="00730D7D"/>
    <w:rsid w:val="00731579"/>
    <w:rsid w:val="007317C7"/>
    <w:rsid w:val="0073181B"/>
    <w:rsid w:val="00732DA4"/>
    <w:rsid w:val="0073500A"/>
    <w:rsid w:val="0073641A"/>
    <w:rsid w:val="00736A37"/>
    <w:rsid w:val="0073714B"/>
    <w:rsid w:val="007373AC"/>
    <w:rsid w:val="00737C19"/>
    <w:rsid w:val="00740E72"/>
    <w:rsid w:val="00742AC9"/>
    <w:rsid w:val="007445E2"/>
    <w:rsid w:val="00750057"/>
    <w:rsid w:val="007501B8"/>
    <w:rsid w:val="00750360"/>
    <w:rsid w:val="00751C84"/>
    <w:rsid w:val="00752B90"/>
    <w:rsid w:val="0075449D"/>
    <w:rsid w:val="00755BEC"/>
    <w:rsid w:val="00756B2E"/>
    <w:rsid w:val="00756B71"/>
    <w:rsid w:val="00756D1D"/>
    <w:rsid w:val="00757163"/>
    <w:rsid w:val="00757CF2"/>
    <w:rsid w:val="00757DA1"/>
    <w:rsid w:val="00760A41"/>
    <w:rsid w:val="00761472"/>
    <w:rsid w:val="007625B9"/>
    <w:rsid w:val="00762777"/>
    <w:rsid w:val="007632F2"/>
    <w:rsid w:val="00763883"/>
    <w:rsid w:val="00764525"/>
    <w:rsid w:val="007648D9"/>
    <w:rsid w:val="007650DD"/>
    <w:rsid w:val="0076649B"/>
    <w:rsid w:val="007674AC"/>
    <w:rsid w:val="00767D06"/>
    <w:rsid w:val="007705E4"/>
    <w:rsid w:val="00770814"/>
    <w:rsid w:val="0077140E"/>
    <w:rsid w:val="0077253E"/>
    <w:rsid w:val="00772744"/>
    <w:rsid w:val="00772ACE"/>
    <w:rsid w:val="007734AB"/>
    <w:rsid w:val="00774199"/>
    <w:rsid w:val="00774EEE"/>
    <w:rsid w:val="0077518A"/>
    <w:rsid w:val="00776749"/>
    <w:rsid w:val="00776821"/>
    <w:rsid w:val="00776DDF"/>
    <w:rsid w:val="00776FED"/>
    <w:rsid w:val="0077726D"/>
    <w:rsid w:val="00777520"/>
    <w:rsid w:val="00777B5C"/>
    <w:rsid w:val="007802B6"/>
    <w:rsid w:val="0078058D"/>
    <w:rsid w:val="00781EC9"/>
    <w:rsid w:val="00782102"/>
    <w:rsid w:val="00783DB4"/>
    <w:rsid w:val="007848CB"/>
    <w:rsid w:val="0078503A"/>
    <w:rsid w:val="007908C7"/>
    <w:rsid w:val="00791C59"/>
    <w:rsid w:val="00791DC6"/>
    <w:rsid w:val="0079289B"/>
    <w:rsid w:val="00792F8C"/>
    <w:rsid w:val="00793476"/>
    <w:rsid w:val="00794A13"/>
    <w:rsid w:val="007955B8"/>
    <w:rsid w:val="007959E1"/>
    <w:rsid w:val="00795B2D"/>
    <w:rsid w:val="00795D12"/>
    <w:rsid w:val="00795F20"/>
    <w:rsid w:val="00796D74"/>
    <w:rsid w:val="00796E9F"/>
    <w:rsid w:val="00797C40"/>
    <w:rsid w:val="007A0153"/>
    <w:rsid w:val="007A0501"/>
    <w:rsid w:val="007A14E2"/>
    <w:rsid w:val="007A158F"/>
    <w:rsid w:val="007A1DBF"/>
    <w:rsid w:val="007A1DFF"/>
    <w:rsid w:val="007A1E2D"/>
    <w:rsid w:val="007A20F4"/>
    <w:rsid w:val="007A2140"/>
    <w:rsid w:val="007A2E2D"/>
    <w:rsid w:val="007A324D"/>
    <w:rsid w:val="007A326C"/>
    <w:rsid w:val="007A394F"/>
    <w:rsid w:val="007A3E2C"/>
    <w:rsid w:val="007A4C1F"/>
    <w:rsid w:val="007A6035"/>
    <w:rsid w:val="007A6467"/>
    <w:rsid w:val="007A798F"/>
    <w:rsid w:val="007B0FD4"/>
    <w:rsid w:val="007B1392"/>
    <w:rsid w:val="007B2645"/>
    <w:rsid w:val="007B2653"/>
    <w:rsid w:val="007B280A"/>
    <w:rsid w:val="007B2D6E"/>
    <w:rsid w:val="007B30FB"/>
    <w:rsid w:val="007B3B4A"/>
    <w:rsid w:val="007B5757"/>
    <w:rsid w:val="007B5EB1"/>
    <w:rsid w:val="007B644B"/>
    <w:rsid w:val="007B64BB"/>
    <w:rsid w:val="007B65F9"/>
    <w:rsid w:val="007B6E92"/>
    <w:rsid w:val="007B7A6C"/>
    <w:rsid w:val="007B7E31"/>
    <w:rsid w:val="007C0134"/>
    <w:rsid w:val="007C0537"/>
    <w:rsid w:val="007C0CEE"/>
    <w:rsid w:val="007C0E0B"/>
    <w:rsid w:val="007C1B0F"/>
    <w:rsid w:val="007C1C89"/>
    <w:rsid w:val="007C20A7"/>
    <w:rsid w:val="007C4680"/>
    <w:rsid w:val="007C507F"/>
    <w:rsid w:val="007C5909"/>
    <w:rsid w:val="007C596D"/>
    <w:rsid w:val="007C5EDB"/>
    <w:rsid w:val="007C6235"/>
    <w:rsid w:val="007C7BEE"/>
    <w:rsid w:val="007C7DBD"/>
    <w:rsid w:val="007D08A6"/>
    <w:rsid w:val="007D0E1E"/>
    <w:rsid w:val="007D0EA4"/>
    <w:rsid w:val="007D13AD"/>
    <w:rsid w:val="007D1A72"/>
    <w:rsid w:val="007D1BB3"/>
    <w:rsid w:val="007D21FC"/>
    <w:rsid w:val="007D25D9"/>
    <w:rsid w:val="007D26C1"/>
    <w:rsid w:val="007D27E2"/>
    <w:rsid w:val="007D2CDA"/>
    <w:rsid w:val="007D2CEA"/>
    <w:rsid w:val="007D2D21"/>
    <w:rsid w:val="007D472D"/>
    <w:rsid w:val="007D4AEC"/>
    <w:rsid w:val="007D4D41"/>
    <w:rsid w:val="007D5D04"/>
    <w:rsid w:val="007E0C6F"/>
    <w:rsid w:val="007E163D"/>
    <w:rsid w:val="007E19CD"/>
    <w:rsid w:val="007E3B4F"/>
    <w:rsid w:val="007E4E97"/>
    <w:rsid w:val="007E4F25"/>
    <w:rsid w:val="007E53FD"/>
    <w:rsid w:val="007E6381"/>
    <w:rsid w:val="007E75D2"/>
    <w:rsid w:val="007E7A8E"/>
    <w:rsid w:val="007E7B37"/>
    <w:rsid w:val="007E7F76"/>
    <w:rsid w:val="007F12C7"/>
    <w:rsid w:val="007F15EC"/>
    <w:rsid w:val="007F2C10"/>
    <w:rsid w:val="007F3074"/>
    <w:rsid w:val="007F33E8"/>
    <w:rsid w:val="007F3A68"/>
    <w:rsid w:val="007F433A"/>
    <w:rsid w:val="007F6D17"/>
    <w:rsid w:val="007F6FD6"/>
    <w:rsid w:val="007F77A4"/>
    <w:rsid w:val="007F7D69"/>
    <w:rsid w:val="008026BB"/>
    <w:rsid w:val="0080276B"/>
    <w:rsid w:val="008036F2"/>
    <w:rsid w:val="008038E3"/>
    <w:rsid w:val="00804196"/>
    <w:rsid w:val="00805E77"/>
    <w:rsid w:val="00806E98"/>
    <w:rsid w:val="008104E1"/>
    <w:rsid w:val="00810802"/>
    <w:rsid w:val="00811193"/>
    <w:rsid w:val="0081122F"/>
    <w:rsid w:val="00811544"/>
    <w:rsid w:val="0081183B"/>
    <w:rsid w:val="00813061"/>
    <w:rsid w:val="0081347C"/>
    <w:rsid w:val="008145AB"/>
    <w:rsid w:val="00814CD7"/>
    <w:rsid w:val="00816351"/>
    <w:rsid w:val="0081686C"/>
    <w:rsid w:val="008168D9"/>
    <w:rsid w:val="0081773E"/>
    <w:rsid w:val="00817A08"/>
    <w:rsid w:val="00821EC8"/>
    <w:rsid w:val="0082396B"/>
    <w:rsid w:val="008245A0"/>
    <w:rsid w:val="00824645"/>
    <w:rsid w:val="008259AF"/>
    <w:rsid w:val="00826620"/>
    <w:rsid w:val="008267EE"/>
    <w:rsid w:val="00826996"/>
    <w:rsid w:val="00827089"/>
    <w:rsid w:val="00827114"/>
    <w:rsid w:val="008276AF"/>
    <w:rsid w:val="00827727"/>
    <w:rsid w:val="00827E5B"/>
    <w:rsid w:val="008304BD"/>
    <w:rsid w:val="008309EA"/>
    <w:rsid w:val="00831AA2"/>
    <w:rsid w:val="00832B91"/>
    <w:rsid w:val="00832D37"/>
    <w:rsid w:val="00833DCE"/>
    <w:rsid w:val="00833EC3"/>
    <w:rsid w:val="0083517F"/>
    <w:rsid w:val="00835634"/>
    <w:rsid w:val="00835C89"/>
    <w:rsid w:val="00835CD5"/>
    <w:rsid w:val="008368B9"/>
    <w:rsid w:val="00836C5E"/>
    <w:rsid w:val="008374F5"/>
    <w:rsid w:val="008379A9"/>
    <w:rsid w:val="00837BDA"/>
    <w:rsid w:val="00840B3F"/>
    <w:rsid w:val="00841278"/>
    <w:rsid w:val="00843A3E"/>
    <w:rsid w:val="0084436F"/>
    <w:rsid w:val="0084447B"/>
    <w:rsid w:val="0084488F"/>
    <w:rsid w:val="008449AF"/>
    <w:rsid w:val="008468B0"/>
    <w:rsid w:val="00846996"/>
    <w:rsid w:val="00846AE5"/>
    <w:rsid w:val="00846DBA"/>
    <w:rsid w:val="00847BE1"/>
    <w:rsid w:val="00847D81"/>
    <w:rsid w:val="0085101E"/>
    <w:rsid w:val="00853B26"/>
    <w:rsid w:val="008559A4"/>
    <w:rsid w:val="00856A64"/>
    <w:rsid w:val="008572CB"/>
    <w:rsid w:val="00861629"/>
    <w:rsid w:val="0086193F"/>
    <w:rsid w:val="00863206"/>
    <w:rsid w:val="00863D71"/>
    <w:rsid w:val="00864530"/>
    <w:rsid w:val="00864672"/>
    <w:rsid w:val="00864E58"/>
    <w:rsid w:val="00864F60"/>
    <w:rsid w:val="00866763"/>
    <w:rsid w:val="008670E2"/>
    <w:rsid w:val="00867789"/>
    <w:rsid w:val="00867C94"/>
    <w:rsid w:val="00870013"/>
    <w:rsid w:val="0087020A"/>
    <w:rsid w:val="008705F6"/>
    <w:rsid w:val="00871F14"/>
    <w:rsid w:val="00872BE3"/>
    <w:rsid w:val="00873375"/>
    <w:rsid w:val="0087395E"/>
    <w:rsid w:val="00873C73"/>
    <w:rsid w:val="00876331"/>
    <w:rsid w:val="00877D23"/>
    <w:rsid w:val="008805AE"/>
    <w:rsid w:val="0088121F"/>
    <w:rsid w:val="00881F3C"/>
    <w:rsid w:val="008824B8"/>
    <w:rsid w:val="00883BEA"/>
    <w:rsid w:val="0088476F"/>
    <w:rsid w:val="008848F6"/>
    <w:rsid w:val="00884D14"/>
    <w:rsid w:val="0088550E"/>
    <w:rsid w:val="00885517"/>
    <w:rsid w:val="00885B02"/>
    <w:rsid w:val="008876D5"/>
    <w:rsid w:val="00887F59"/>
    <w:rsid w:val="00887FD2"/>
    <w:rsid w:val="008901E0"/>
    <w:rsid w:val="00890A07"/>
    <w:rsid w:val="00890BD5"/>
    <w:rsid w:val="00890F54"/>
    <w:rsid w:val="00893D7A"/>
    <w:rsid w:val="00894099"/>
    <w:rsid w:val="00894C94"/>
    <w:rsid w:val="0089503F"/>
    <w:rsid w:val="008955EB"/>
    <w:rsid w:val="008955FF"/>
    <w:rsid w:val="0089661E"/>
    <w:rsid w:val="0089734F"/>
    <w:rsid w:val="00897E01"/>
    <w:rsid w:val="008A0069"/>
    <w:rsid w:val="008A0649"/>
    <w:rsid w:val="008A09C1"/>
    <w:rsid w:val="008A1DFC"/>
    <w:rsid w:val="008A281D"/>
    <w:rsid w:val="008A38E7"/>
    <w:rsid w:val="008A4229"/>
    <w:rsid w:val="008A48D5"/>
    <w:rsid w:val="008A4AEE"/>
    <w:rsid w:val="008A617E"/>
    <w:rsid w:val="008A7BE1"/>
    <w:rsid w:val="008A7C05"/>
    <w:rsid w:val="008A7ECD"/>
    <w:rsid w:val="008B06A5"/>
    <w:rsid w:val="008B1E64"/>
    <w:rsid w:val="008B200A"/>
    <w:rsid w:val="008B3421"/>
    <w:rsid w:val="008B4231"/>
    <w:rsid w:val="008B46FB"/>
    <w:rsid w:val="008B476C"/>
    <w:rsid w:val="008B4BD4"/>
    <w:rsid w:val="008B7307"/>
    <w:rsid w:val="008B7B68"/>
    <w:rsid w:val="008C07C6"/>
    <w:rsid w:val="008C2045"/>
    <w:rsid w:val="008C2097"/>
    <w:rsid w:val="008C2434"/>
    <w:rsid w:val="008C6109"/>
    <w:rsid w:val="008C6183"/>
    <w:rsid w:val="008D0CCC"/>
    <w:rsid w:val="008D176A"/>
    <w:rsid w:val="008D2F48"/>
    <w:rsid w:val="008D3517"/>
    <w:rsid w:val="008D4ABF"/>
    <w:rsid w:val="008D4B93"/>
    <w:rsid w:val="008D4D22"/>
    <w:rsid w:val="008D4DA7"/>
    <w:rsid w:val="008D60AC"/>
    <w:rsid w:val="008D6C57"/>
    <w:rsid w:val="008D7595"/>
    <w:rsid w:val="008E016E"/>
    <w:rsid w:val="008E0582"/>
    <w:rsid w:val="008E0A02"/>
    <w:rsid w:val="008E0DE4"/>
    <w:rsid w:val="008E2273"/>
    <w:rsid w:val="008E6412"/>
    <w:rsid w:val="008E696D"/>
    <w:rsid w:val="008E6CAB"/>
    <w:rsid w:val="008E701E"/>
    <w:rsid w:val="008E7CBC"/>
    <w:rsid w:val="008F1003"/>
    <w:rsid w:val="008F16DA"/>
    <w:rsid w:val="008F1FA6"/>
    <w:rsid w:val="008F2639"/>
    <w:rsid w:val="008F2E9B"/>
    <w:rsid w:val="008F33E2"/>
    <w:rsid w:val="008F4871"/>
    <w:rsid w:val="008F55AF"/>
    <w:rsid w:val="008F591E"/>
    <w:rsid w:val="008F59A9"/>
    <w:rsid w:val="008F62EF"/>
    <w:rsid w:val="008F6707"/>
    <w:rsid w:val="008F6923"/>
    <w:rsid w:val="008F6CE0"/>
    <w:rsid w:val="008F6E51"/>
    <w:rsid w:val="008F768A"/>
    <w:rsid w:val="008F7C04"/>
    <w:rsid w:val="008F7D07"/>
    <w:rsid w:val="0090001A"/>
    <w:rsid w:val="009011E5"/>
    <w:rsid w:val="00901665"/>
    <w:rsid w:val="00902309"/>
    <w:rsid w:val="009028D3"/>
    <w:rsid w:val="00903209"/>
    <w:rsid w:val="0090344E"/>
    <w:rsid w:val="00903B8B"/>
    <w:rsid w:val="009049B2"/>
    <w:rsid w:val="00905272"/>
    <w:rsid w:val="009054FB"/>
    <w:rsid w:val="00906229"/>
    <w:rsid w:val="009070A0"/>
    <w:rsid w:val="00910290"/>
    <w:rsid w:val="00910EA1"/>
    <w:rsid w:val="0091191B"/>
    <w:rsid w:val="00911B97"/>
    <w:rsid w:val="0091271E"/>
    <w:rsid w:val="00912D49"/>
    <w:rsid w:val="00912D4C"/>
    <w:rsid w:val="009132EB"/>
    <w:rsid w:val="00913B28"/>
    <w:rsid w:val="009144D3"/>
    <w:rsid w:val="00916F7F"/>
    <w:rsid w:val="00917549"/>
    <w:rsid w:val="00917575"/>
    <w:rsid w:val="009202CA"/>
    <w:rsid w:val="00921F74"/>
    <w:rsid w:val="009234BC"/>
    <w:rsid w:val="009237FF"/>
    <w:rsid w:val="0092386E"/>
    <w:rsid w:val="00923F78"/>
    <w:rsid w:val="0092479C"/>
    <w:rsid w:val="00925F6F"/>
    <w:rsid w:val="009262E9"/>
    <w:rsid w:val="0092654C"/>
    <w:rsid w:val="00926D6C"/>
    <w:rsid w:val="00926E5F"/>
    <w:rsid w:val="00927CE0"/>
    <w:rsid w:val="0093122D"/>
    <w:rsid w:val="00931E6D"/>
    <w:rsid w:val="009330E8"/>
    <w:rsid w:val="0093433F"/>
    <w:rsid w:val="00935003"/>
    <w:rsid w:val="00936245"/>
    <w:rsid w:val="00936320"/>
    <w:rsid w:val="009367AF"/>
    <w:rsid w:val="009375A9"/>
    <w:rsid w:val="009400BC"/>
    <w:rsid w:val="009403B4"/>
    <w:rsid w:val="009406BD"/>
    <w:rsid w:val="00940DDB"/>
    <w:rsid w:val="009413B3"/>
    <w:rsid w:val="0094161B"/>
    <w:rsid w:val="0094214D"/>
    <w:rsid w:val="00943C80"/>
    <w:rsid w:val="009448D4"/>
    <w:rsid w:val="00944E1E"/>
    <w:rsid w:val="009451CF"/>
    <w:rsid w:val="00945793"/>
    <w:rsid w:val="00947236"/>
    <w:rsid w:val="00950C23"/>
    <w:rsid w:val="0095141D"/>
    <w:rsid w:val="00951A60"/>
    <w:rsid w:val="00952A0A"/>
    <w:rsid w:val="00953DBE"/>
    <w:rsid w:val="009541FA"/>
    <w:rsid w:val="00954A31"/>
    <w:rsid w:val="00954B5F"/>
    <w:rsid w:val="0095610F"/>
    <w:rsid w:val="0095758E"/>
    <w:rsid w:val="009576DB"/>
    <w:rsid w:val="00960ACF"/>
    <w:rsid w:val="0096146B"/>
    <w:rsid w:val="009618B7"/>
    <w:rsid w:val="00962460"/>
    <w:rsid w:val="009639BF"/>
    <w:rsid w:val="00964B8D"/>
    <w:rsid w:val="00965332"/>
    <w:rsid w:val="009653D2"/>
    <w:rsid w:val="00965F96"/>
    <w:rsid w:val="00966D1B"/>
    <w:rsid w:val="009702F7"/>
    <w:rsid w:val="0097098C"/>
    <w:rsid w:val="00972D5A"/>
    <w:rsid w:val="00973A89"/>
    <w:rsid w:val="00973FA9"/>
    <w:rsid w:val="0097477B"/>
    <w:rsid w:val="00974B95"/>
    <w:rsid w:val="00974D35"/>
    <w:rsid w:val="00976D22"/>
    <w:rsid w:val="00980A78"/>
    <w:rsid w:val="00980FA7"/>
    <w:rsid w:val="00981EA7"/>
    <w:rsid w:val="00983124"/>
    <w:rsid w:val="0098385F"/>
    <w:rsid w:val="00985F54"/>
    <w:rsid w:val="00986623"/>
    <w:rsid w:val="00991D13"/>
    <w:rsid w:val="00993A50"/>
    <w:rsid w:val="0099417A"/>
    <w:rsid w:val="009942C6"/>
    <w:rsid w:val="0099491E"/>
    <w:rsid w:val="0099522F"/>
    <w:rsid w:val="0099576B"/>
    <w:rsid w:val="00995C63"/>
    <w:rsid w:val="009A0394"/>
    <w:rsid w:val="009A4782"/>
    <w:rsid w:val="009A49D4"/>
    <w:rsid w:val="009A5CCA"/>
    <w:rsid w:val="009A6882"/>
    <w:rsid w:val="009A6FA0"/>
    <w:rsid w:val="009A703D"/>
    <w:rsid w:val="009A726C"/>
    <w:rsid w:val="009A746D"/>
    <w:rsid w:val="009B00AE"/>
    <w:rsid w:val="009B048F"/>
    <w:rsid w:val="009B0978"/>
    <w:rsid w:val="009B103D"/>
    <w:rsid w:val="009B1EFA"/>
    <w:rsid w:val="009B1F58"/>
    <w:rsid w:val="009B2C95"/>
    <w:rsid w:val="009B43AC"/>
    <w:rsid w:val="009B44DF"/>
    <w:rsid w:val="009B49E2"/>
    <w:rsid w:val="009B58CC"/>
    <w:rsid w:val="009B5C44"/>
    <w:rsid w:val="009B697D"/>
    <w:rsid w:val="009B6C8D"/>
    <w:rsid w:val="009B71C1"/>
    <w:rsid w:val="009B7428"/>
    <w:rsid w:val="009B782A"/>
    <w:rsid w:val="009C0437"/>
    <w:rsid w:val="009C0F68"/>
    <w:rsid w:val="009C1179"/>
    <w:rsid w:val="009C1339"/>
    <w:rsid w:val="009C18E9"/>
    <w:rsid w:val="009C23E3"/>
    <w:rsid w:val="009C2A9F"/>
    <w:rsid w:val="009C3BE9"/>
    <w:rsid w:val="009C4AB4"/>
    <w:rsid w:val="009C51EB"/>
    <w:rsid w:val="009C6553"/>
    <w:rsid w:val="009C65BA"/>
    <w:rsid w:val="009C6CEF"/>
    <w:rsid w:val="009D00BE"/>
    <w:rsid w:val="009D020A"/>
    <w:rsid w:val="009D0608"/>
    <w:rsid w:val="009D0A1C"/>
    <w:rsid w:val="009D2A4A"/>
    <w:rsid w:val="009D2BC1"/>
    <w:rsid w:val="009D39C6"/>
    <w:rsid w:val="009D58D3"/>
    <w:rsid w:val="009D6348"/>
    <w:rsid w:val="009D649E"/>
    <w:rsid w:val="009D654C"/>
    <w:rsid w:val="009D6732"/>
    <w:rsid w:val="009D720D"/>
    <w:rsid w:val="009E07AA"/>
    <w:rsid w:val="009E3467"/>
    <w:rsid w:val="009E3FB5"/>
    <w:rsid w:val="009E4748"/>
    <w:rsid w:val="009E53EB"/>
    <w:rsid w:val="009E65CC"/>
    <w:rsid w:val="009E6ECF"/>
    <w:rsid w:val="009F06CF"/>
    <w:rsid w:val="009F073C"/>
    <w:rsid w:val="009F1407"/>
    <w:rsid w:val="009F246C"/>
    <w:rsid w:val="009F2B8F"/>
    <w:rsid w:val="009F2C66"/>
    <w:rsid w:val="009F2DBE"/>
    <w:rsid w:val="009F3737"/>
    <w:rsid w:val="009F3ED2"/>
    <w:rsid w:val="009F47B7"/>
    <w:rsid w:val="009F60DB"/>
    <w:rsid w:val="009F61CF"/>
    <w:rsid w:val="009F6F8D"/>
    <w:rsid w:val="00A0137B"/>
    <w:rsid w:val="00A01DE3"/>
    <w:rsid w:val="00A02E8E"/>
    <w:rsid w:val="00A03110"/>
    <w:rsid w:val="00A04441"/>
    <w:rsid w:val="00A04881"/>
    <w:rsid w:val="00A05A88"/>
    <w:rsid w:val="00A0647A"/>
    <w:rsid w:val="00A07148"/>
    <w:rsid w:val="00A073B9"/>
    <w:rsid w:val="00A1125B"/>
    <w:rsid w:val="00A1130F"/>
    <w:rsid w:val="00A12795"/>
    <w:rsid w:val="00A13350"/>
    <w:rsid w:val="00A14806"/>
    <w:rsid w:val="00A14C50"/>
    <w:rsid w:val="00A150AA"/>
    <w:rsid w:val="00A15233"/>
    <w:rsid w:val="00A1724F"/>
    <w:rsid w:val="00A20D04"/>
    <w:rsid w:val="00A243A9"/>
    <w:rsid w:val="00A24CC1"/>
    <w:rsid w:val="00A25695"/>
    <w:rsid w:val="00A256D5"/>
    <w:rsid w:val="00A275CA"/>
    <w:rsid w:val="00A30540"/>
    <w:rsid w:val="00A30D6D"/>
    <w:rsid w:val="00A30DF6"/>
    <w:rsid w:val="00A31004"/>
    <w:rsid w:val="00A310AF"/>
    <w:rsid w:val="00A3250E"/>
    <w:rsid w:val="00A32E4D"/>
    <w:rsid w:val="00A32EDC"/>
    <w:rsid w:val="00A33201"/>
    <w:rsid w:val="00A33882"/>
    <w:rsid w:val="00A33E8A"/>
    <w:rsid w:val="00A34CF7"/>
    <w:rsid w:val="00A35C7D"/>
    <w:rsid w:val="00A36FAE"/>
    <w:rsid w:val="00A400FD"/>
    <w:rsid w:val="00A41429"/>
    <w:rsid w:val="00A42CE6"/>
    <w:rsid w:val="00A435AB"/>
    <w:rsid w:val="00A43D6A"/>
    <w:rsid w:val="00A46076"/>
    <w:rsid w:val="00A474FB"/>
    <w:rsid w:val="00A5032E"/>
    <w:rsid w:val="00A51598"/>
    <w:rsid w:val="00A5237D"/>
    <w:rsid w:val="00A52477"/>
    <w:rsid w:val="00A527AD"/>
    <w:rsid w:val="00A53597"/>
    <w:rsid w:val="00A536F1"/>
    <w:rsid w:val="00A552C3"/>
    <w:rsid w:val="00A5544C"/>
    <w:rsid w:val="00A55F6A"/>
    <w:rsid w:val="00A577F9"/>
    <w:rsid w:val="00A57962"/>
    <w:rsid w:val="00A57B40"/>
    <w:rsid w:val="00A60074"/>
    <w:rsid w:val="00A601D4"/>
    <w:rsid w:val="00A61FE9"/>
    <w:rsid w:val="00A63D94"/>
    <w:rsid w:val="00A63E11"/>
    <w:rsid w:val="00A66B7E"/>
    <w:rsid w:val="00A677A9"/>
    <w:rsid w:val="00A700C4"/>
    <w:rsid w:val="00A72BA6"/>
    <w:rsid w:val="00A7306F"/>
    <w:rsid w:val="00A735A8"/>
    <w:rsid w:val="00A73BF9"/>
    <w:rsid w:val="00A77739"/>
    <w:rsid w:val="00A800B3"/>
    <w:rsid w:val="00A80F17"/>
    <w:rsid w:val="00A8180F"/>
    <w:rsid w:val="00A818E4"/>
    <w:rsid w:val="00A8194E"/>
    <w:rsid w:val="00A82435"/>
    <w:rsid w:val="00A831EA"/>
    <w:rsid w:val="00A832B7"/>
    <w:rsid w:val="00A841FE"/>
    <w:rsid w:val="00A86DB2"/>
    <w:rsid w:val="00A8718C"/>
    <w:rsid w:val="00A8736E"/>
    <w:rsid w:val="00A914A1"/>
    <w:rsid w:val="00A918A6"/>
    <w:rsid w:val="00A91EF5"/>
    <w:rsid w:val="00A92609"/>
    <w:rsid w:val="00A928EB"/>
    <w:rsid w:val="00A95945"/>
    <w:rsid w:val="00A96915"/>
    <w:rsid w:val="00AA1D7D"/>
    <w:rsid w:val="00AA20CA"/>
    <w:rsid w:val="00AA406B"/>
    <w:rsid w:val="00AA5B9A"/>
    <w:rsid w:val="00AA5BB0"/>
    <w:rsid w:val="00AA62CB"/>
    <w:rsid w:val="00AB0A05"/>
    <w:rsid w:val="00AB177A"/>
    <w:rsid w:val="00AB1DFE"/>
    <w:rsid w:val="00AB2976"/>
    <w:rsid w:val="00AB2D18"/>
    <w:rsid w:val="00AB37AA"/>
    <w:rsid w:val="00AB4DC7"/>
    <w:rsid w:val="00AB4ED9"/>
    <w:rsid w:val="00AB50D9"/>
    <w:rsid w:val="00AB55D6"/>
    <w:rsid w:val="00AB60F1"/>
    <w:rsid w:val="00AB6FE4"/>
    <w:rsid w:val="00AC0693"/>
    <w:rsid w:val="00AC11EA"/>
    <w:rsid w:val="00AC31B2"/>
    <w:rsid w:val="00AC3C15"/>
    <w:rsid w:val="00AC4024"/>
    <w:rsid w:val="00AC42A9"/>
    <w:rsid w:val="00AC4469"/>
    <w:rsid w:val="00AC4563"/>
    <w:rsid w:val="00AC46F1"/>
    <w:rsid w:val="00AC4FCB"/>
    <w:rsid w:val="00AC5015"/>
    <w:rsid w:val="00AC58CC"/>
    <w:rsid w:val="00AC5EA8"/>
    <w:rsid w:val="00AC6129"/>
    <w:rsid w:val="00AC6AC0"/>
    <w:rsid w:val="00AC6D20"/>
    <w:rsid w:val="00AC72CF"/>
    <w:rsid w:val="00AC756D"/>
    <w:rsid w:val="00AC7C24"/>
    <w:rsid w:val="00AC7E27"/>
    <w:rsid w:val="00AD1141"/>
    <w:rsid w:val="00AD300F"/>
    <w:rsid w:val="00AD3373"/>
    <w:rsid w:val="00AD347A"/>
    <w:rsid w:val="00AD34F1"/>
    <w:rsid w:val="00AD38B2"/>
    <w:rsid w:val="00AD3B97"/>
    <w:rsid w:val="00AD4823"/>
    <w:rsid w:val="00AD4AF6"/>
    <w:rsid w:val="00AD5B9A"/>
    <w:rsid w:val="00AD6808"/>
    <w:rsid w:val="00AD69C5"/>
    <w:rsid w:val="00AD7888"/>
    <w:rsid w:val="00AD7D69"/>
    <w:rsid w:val="00AE05CD"/>
    <w:rsid w:val="00AE1736"/>
    <w:rsid w:val="00AE1833"/>
    <w:rsid w:val="00AE2F1E"/>
    <w:rsid w:val="00AE329C"/>
    <w:rsid w:val="00AE33B4"/>
    <w:rsid w:val="00AE3677"/>
    <w:rsid w:val="00AE5413"/>
    <w:rsid w:val="00AE54C8"/>
    <w:rsid w:val="00AE56A7"/>
    <w:rsid w:val="00AE58EC"/>
    <w:rsid w:val="00AE5DEE"/>
    <w:rsid w:val="00AE60D6"/>
    <w:rsid w:val="00AF0059"/>
    <w:rsid w:val="00AF15E9"/>
    <w:rsid w:val="00AF18B1"/>
    <w:rsid w:val="00AF322D"/>
    <w:rsid w:val="00AF455D"/>
    <w:rsid w:val="00AF5D67"/>
    <w:rsid w:val="00AF60A5"/>
    <w:rsid w:val="00AF6C39"/>
    <w:rsid w:val="00AF76D5"/>
    <w:rsid w:val="00AF7D0D"/>
    <w:rsid w:val="00B01A60"/>
    <w:rsid w:val="00B01E42"/>
    <w:rsid w:val="00B02045"/>
    <w:rsid w:val="00B02482"/>
    <w:rsid w:val="00B02626"/>
    <w:rsid w:val="00B02943"/>
    <w:rsid w:val="00B03BDA"/>
    <w:rsid w:val="00B04A3E"/>
    <w:rsid w:val="00B06FC5"/>
    <w:rsid w:val="00B078B7"/>
    <w:rsid w:val="00B10853"/>
    <w:rsid w:val="00B109DC"/>
    <w:rsid w:val="00B1217E"/>
    <w:rsid w:val="00B123E2"/>
    <w:rsid w:val="00B128B1"/>
    <w:rsid w:val="00B12D30"/>
    <w:rsid w:val="00B12E8F"/>
    <w:rsid w:val="00B13594"/>
    <w:rsid w:val="00B15278"/>
    <w:rsid w:val="00B16708"/>
    <w:rsid w:val="00B1678A"/>
    <w:rsid w:val="00B1766F"/>
    <w:rsid w:val="00B17BAE"/>
    <w:rsid w:val="00B17C7D"/>
    <w:rsid w:val="00B17CBD"/>
    <w:rsid w:val="00B17D86"/>
    <w:rsid w:val="00B20654"/>
    <w:rsid w:val="00B20B20"/>
    <w:rsid w:val="00B21811"/>
    <w:rsid w:val="00B222A7"/>
    <w:rsid w:val="00B2286E"/>
    <w:rsid w:val="00B22FA6"/>
    <w:rsid w:val="00B23F76"/>
    <w:rsid w:val="00B266DC"/>
    <w:rsid w:val="00B26714"/>
    <w:rsid w:val="00B26CBA"/>
    <w:rsid w:val="00B26EC2"/>
    <w:rsid w:val="00B271A0"/>
    <w:rsid w:val="00B271C8"/>
    <w:rsid w:val="00B274B1"/>
    <w:rsid w:val="00B318D4"/>
    <w:rsid w:val="00B31A66"/>
    <w:rsid w:val="00B31AF0"/>
    <w:rsid w:val="00B32D9B"/>
    <w:rsid w:val="00B3426D"/>
    <w:rsid w:val="00B365E6"/>
    <w:rsid w:val="00B37022"/>
    <w:rsid w:val="00B37664"/>
    <w:rsid w:val="00B37D14"/>
    <w:rsid w:val="00B37E4D"/>
    <w:rsid w:val="00B40C4C"/>
    <w:rsid w:val="00B40E78"/>
    <w:rsid w:val="00B4285E"/>
    <w:rsid w:val="00B4317B"/>
    <w:rsid w:val="00B4369B"/>
    <w:rsid w:val="00B4487B"/>
    <w:rsid w:val="00B453FC"/>
    <w:rsid w:val="00B47CF6"/>
    <w:rsid w:val="00B50489"/>
    <w:rsid w:val="00B51431"/>
    <w:rsid w:val="00B51DDC"/>
    <w:rsid w:val="00B52F62"/>
    <w:rsid w:val="00B53D2F"/>
    <w:rsid w:val="00B5423A"/>
    <w:rsid w:val="00B5476C"/>
    <w:rsid w:val="00B575F2"/>
    <w:rsid w:val="00B60192"/>
    <w:rsid w:val="00B60A75"/>
    <w:rsid w:val="00B60B5C"/>
    <w:rsid w:val="00B60BDC"/>
    <w:rsid w:val="00B6130A"/>
    <w:rsid w:val="00B614DF"/>
    <w:rsid w:val="00B627C1"/>
    <w:rsid w:val="00B62EC6"/>
    <w:rsid w:val="00B63BA7"/>
    <w:rsid w:val="00B65F47"/>
    <w:rsid w:val="00B6618F"/>
    <w:rsid w:val="00B66828"/>
    <w:rsid w:val="00B66FCB"/>
    <w:rsid w:val="00B67AA9"/>
    <w:rsid w:val="00B712EC"/>
    <w:rsid w:val="00B72639"/>
    <w:rsid w:val="00B72DE5"/>
    <w:rsid w:val="00B73B7E"/>
    <w:rsid w:val="00B73CD4"/>
    <w:rsid w:val="00B75C01"/>
    <w:rsid w:val="00B760FD"/>
    <w:rsid w:val="00B77C3C"/>
    <w:rsid w:val="00B77FA5"/>
    <w:rsid w:val="00B80010"/>
    <w:rsid w:val="00B808E2"/>
    <w:rsid w:val="00B8169F"/>
    <w:rsid w:val="00B8289E"/>
    <w:rsid w:val="00B82F62"/>
    <w:rsid w:val="00B834F9"/>
    <w:rsid w:val="00B8357D"/>
    <w:rsid w:val="00B83667"/>
    <w:rsid w:val="00B83916"/>
    <w:rsid w:val="00B83A04"/>
    <w:rsid w:val="00B8409E"/>
    <w:rsid w:val="00B846E1"/>
    <w:rsid w:val="00B85B86"/>
    <w:rsid w:val="00B86939"/>
    <w:rsid w:val="00B86B3C"/>
    <w:rsid w:val="00B86CFC"/>
    <w:rsid w:val="00B87377"/>
    <w:rsid w:val="00B8785E"/>
    <w:rsid w:val="00B91235"/>
    <w:rsid w:val="00B9223C"/>
    <w:rsid w:val="00B92F11"/>
    <w:rsid w:val="00B9442F"/>
    <w:rsid w:val="00B944CF"/>
    <w:rsid w:val="00B949B2"/>
    <w:rsid w:val="00B9595E"/>
    <w:rsid w:val="00BA0561"/>
    <w:rsid w:val="00BA080F"/>
    <w:rsid w:val="00BA0E2F"/>
    <w:rsid w:val="00BA124B"/>
    <w:rsid w:val="00BA18B9"/>
    <w:rsid w:val="00BA275E"/>
    <w:rsid w:val="00BA2BED"/>
    <w:rsid w:val="00BA2E3C"/>
    <w:rsid w:val="00BA4791"/>
    <w:rsid w:val="00BA4D66"/>
    <w:rsid w:val="00BA5B66"/>
    <w:rsid w:val="00BA7920"/>
    <w:rsid w:val="00BB0466"/>
    <w:rsid w:val="00BB14F2"/>
    <w:rsid w:val="00BB1B5D"/>
    <w:rsid w:val="00BB1DD6"/>
    <w:rsid w:val="00BB2A00"/>
    <w:rsid w:val="00BB2C1F"/>
    <w:rsid w:val="00BB38E7"/>
    <w:rsid w:val="00BB43B0"/>
    <w:rsid w:val="00BB5ABE"/>
    <w:rsid w:val="00BB5E44"/>
    <w:rsid w:val="00BB773D"/>
    <w:rsid w:val="00BB7CA5"/>
    <w:rsid w:val="00BC0B72"/>
    <w:rsid w:val="00BC1B61"/>
    <w:rsid w:val="00BC32FA"/>
    <w:rsid w:val="00BC407D"/>
    <w:rsid w:val="00BC41C8"/>
    <w:rsid w:val="00BC506A"/>
    <w:rsid w:val="00BC60C3"/>
    <w:rsid w:val="00BC779D"/>
    <w:rsid w:val="00BC77E0"/>
    <w:rsid w:val="00BD001A"/>
    <w:rsid w:val="00BD0F16"/>
    <w:rsid w:val="00BD139F"/>
    <w:rsid w:val="00BD1631"/>
    <w:rsid w:val="00BD3357"/>
    <w:rsid w:val="00BD356B"/>
    <w:rsid w:val="00BD37F2"/>
    <w:rsid w:val="00BD3AE5"/>
    <w:rsid w:val="00BD3D8F"/>
    <w:rsid w:val="00BD4D9B"/>
    <w:rsid w:val="00BD4ECF"/>
    <w:rsid w:val="00BD60E4"/>
    <w:rsid w:val="00BD7768"/>
    <w:rsid w:val="00BE1474"/>
    <w:rsid w:val="00BE1C9C"/>
    <w:rsid w:val="00BE230E"/>
    <w:rsid w:val="00BE2D2C"/>
    <w:rsid w:val="00BE4C5C"/>
    <w:rsid w:val="00BE5231"/>
    <w:rsid w:val="00BE5396"/>
    <w:rsid w:val="00BE5B06"/>
    <w:rsid w:val="00BE5D06"/>
    <w:rsid w:val="00BF08D5"/>
    <w:rsid w:val="00BF125C"/>
    <w:rsid w:val="00BF137F"/>
    <w:rsid w:val="00BF1AB7"/>
    <w:rsid w:val="00BF2172"/>
    <w:rsid w:val="00BF27E7"/>
    <w:rsid w:val="00BF344E"/>
    <w:rsid w:val="00BF4112"/>
    <w:rsid w:val="00BF4339"/>
    <w:rsid w:val="00BF498F"/>
    <w:rsid w:val="00BF52DF"/>
    <w:rsid w:val="00BF5527"/>
    <w:rsid w:val="00BF5D1C"/>
    <w:rsid w:val="00BF7351"/>
    <w:rsid w:val="00BF7687"/>
    <w:rsid w:val="00C00828"/>
    <w:rsid w:val="00C009B1"/>
    <w:rsid w:val="00C00F91"/>
    <w:rsid w:val="00C01551"/>
    <w:rsid w:val="00C01D07"/>
    <w:rsid w:val="00C0227E"/>
    <w:rsid w:val="00C02902"/>
    <w:rsid w:val="00C030B8"/>
    <w:rsid w:val="00C047A0"/>
    <w:rsid w:val="00C052A2"/>
    <w:rsid w:val="00C057E4"/>
    <w:rsid w:val="00C05BAD"/>
    <w:rsid w:val="00C064D7"/>
    <w:rsid w:val="00C06F8A"/>
    <w:rsid w:val="00C071EB"/>
    <w:rsid w:val="00C075B5"/>
    <w:rsid w:val="00C07AD1"/>
    <w:rsid w:val="00C07B7C"/>
    <w:rsid w:val="00C106A6"/>
    <w:rsid w:val="00C10E99"/>
    <w:rsid w:val="00C11111"/>
    <w:rsid w:val="00C146D6"/>
    <w:rsid w:val="00C168FF"/>
    <w:rsid w:val="00C16A8A"/>
    <w:rsid w:val="00C178F9"/>
    <w:rsid w:val="00C207F7"/>
    <w:rsid w:val="00C20D1B"/>
    <w:rsid w:val="00C213D6"/>
    <w:rsid w:val="00C22262"/>
    <w:rsid w:val="00C22560"/>
    <w:rsid w:val="00C22FAE"/>
    <w:rsid w:val="00C234E1"/>
    <w:rsid w:val="00C23B01"/>
    <w:rsid w:val="00C23EA1"/>
    <w:rsid w:val="00C2561A"/>
    <w:rsid w:val="00C2582E"/>
    <w:rsid w:val="00C25AF3"/>
    <w:rsid w:val="00C2636B"/>
    <w:rsid w:val="00C26F21"/>
    <w:rsid w:val="00C2719D"/>
    <w:rsid w:val="00C3082A"/>
    <w:rsid w:val="00C31E83"/>
    <w:rsid w:val="00C34567"/>
    <w:rsid w:val="00C3485F"/>
    <w:rsid w:val="00C369EB"/>
    <w:rsid w:val="00C372B1"/>
    <w:rsid w:val="00C374BD"/>
    <w:rsid w:val="00C40485"/>
    <w:rsid w:val="00C40CED"/>
    <w:rsid w:val="00C41240"/>
    <w:rsid w:val="00C42127"/>
    <w:rsid w:val="00C43DFE"/>
    <w:rsid w:val="00C44715"/>
    <w:rsid w:val="00C44888"/>
    <w:rsid w:val="00C469AD"/>
    <w:rsid w:val="00C46EF4"/>
    <w:rsid w:val="00C50759"/>
    <w:rsid w:val="00C50BB3"/>
    <w:rsid w:val="00C53816"/>
    <w:rsid w:val="00C53D05"/>
    <w:rsid w:val="00C55014"/>
    <w:rsid w:val="00C55612"/>
    <w:rsid w:val="00C57E0B"/>
    <w:rsid w:val="00C57F1E"/>
    <w:rsid w:val="00C613BE"/>
    <w:rsid w:val="00C61837"/>
    <w:rsid w:val="00C61D66"/>
    <w:rsid w:val="00C62CBE"/>
    <w:rsid w:val="00C63A89"/>
    <w:rsid w:val="00C64179"/>
    <w:rsid w:val="00C64D2A"/>
    <w:rsid w:val="00C65B6F"/>
    <w:rsid w:val="00C65B97"/>
    <w:rsid w:val="00C660EC"/>
    <w:rsid w:val="00C663B9"/>
    <w:rsid w:val="00C66995"/>
    <w:rsid w:val="00C669A3"/>
    <w:rsid w:val="00C70BF5"/>
    <w:rsid w:val="00C71B97"/>
    <w:rsid w:val="00C7272F"/>
    <w:rsid w:val="00C72CDC"/>
    <w:rsid w:val="00C72D7A"/>
    <w:rsid w:val="00C73F53"/>
    <w:rsid w:val="00C7411D"/>
    <w:rsid w:val="00C7472A"/>
    <w:rsid w:val="00C776ED"/>
    <w:rsid w:val="00C777B9"/>
    <w:rsid w:val="00C77D76"/>
    <w:rsid w:val="00C801CD"/>
    <w:rsid w:val="00C803C9"/>
    <w:rsid w:val="00C80C30"/>
    <w:rsid w:val="00C830DB"/>
    <w:rsid w:val="00C845B0"/>
    <w:rsid w:val="00C85082"/>
    <w:rsid w:val="00C85824"/>
    <w:rsid w:val="00C87615"/>
    <w:rsid w:val="00C87DE8"/>
    <w:rsid w:val="00C87E7F"/>
    <w:rsid w:val="00C90F20"/>
    <w:rsid w:val="00C9130C"/>
    <w:rsid w:val="00C91688"/>
    <w:rsid w:val="00C92438"/>
    <w:rsid w:val="00C933A2"/>
    <w:rsid w:val="00C9357F"/>
    <w:rsid w:val="00C94804"/>
    <w:rsid w:val="00C94C9B"/>
    <w:rsid w:val="00C94D44"/>
    <w:rsid w:val="00C94D91"/>
    <w:rsid w:val="00C95DAA"/>
    <w:rsid w:val="00C960B2"/>
    <w:rsid w:val="00C96515"/>
    <w:rsid w:val="00C977E2"/>
    <w:rsid w:val="00C97CCA"/>
    <w:rsid w:val="00CA0489"/>
    <w:rsid w:val="00CA0C62"/>
    <w:rsid w:val="00CA215E"/>
    <w:rsid w:val="00CA25CC"/>
    <w:rsid w:val="00CA3587"/>
    <w:rsid w:val="00CA3C17"/>
    <w:rsid w:val="00CA3E61"/>
    <w:rsid w:val="00CA5146"/>
    <w:rsid w:val="00CA6600"/>
    <w:rsid w:val="00CA7827"/>
    <w:rsid w:val="00CA79DE"/>
    <w:rsid w:val="00CB1974"/>
    <w:rsid w:val="00CB1F32"/>
    <w:rsid w:val="00CB2BA1"/>
    <w:rsid w:val="00CB2D0E"/>
    <w:rsid w:val="00CB2F9D"/>
    <w:rsid w:val="00CB3BF2"/>
    <w:rsid w:val="00CB3EFA"/>
    <w:rsid w:val="00CB63A3"/>
    <w:rsid w:val="00CB6E06"/>
    <w:rsid w:val="00CB71CF"/>
    <w:rsid w:val="00CB7360"/>
    <w:rsid w:val="00CC05CD"/>
    <w:rsid w:val="00CC15A8"/>
    <w:rsid w:val="00CC19A1"/>
    <w:rsid w:val="00CC22D3"/>
    <w:rsid w:val="00CC2469"/>
    <w:rsid w:val="00CC3A09"/>
    <w:rsid w:val="00CC4B3A"/>
    <w:rsid w:val="00CC4C82"/>
    <w:rsid w:val="00CC4D7F"/>
    <w:rsid w:val="00CC51A3"/>
    <w:rsid w:val="00CC5629"/>
    <w:rsid w:val="00CC5CA6"/>
    <w:rsid w:val="00CC60D2"/>
    <w:rsid w:val="00CC6E11"/>
    <w:rsid w:val="00CC7D38"/>
    <w:rsid w:val="00CD0043"/>
    <w:rsid w:val="00CD1040"/>
    <w:rsid w:val="00CD1613"/>
    <w:rsid w:val="00CD17D6"/>
    <w:rsid w:val="00CD197F"/>
    <w:rsid w:val="00CD290B"/>
    <w:rsid w:val="00CD480C"/>
    <w:rsid w:val="00CD6489"/>
    <w:rsid w:val="00CD7A50"/>
    <w:rsid w:val="00CE0472"/>
    <w:rsid w:val="00CE082C"/>
    <w:rsid w:val="00CE0D98"/>
    <w:rsid w:val="00CE147B"/>
    <w:rsid w:val="00CE1D48"/>
    <w:rsid w:val="00CE3CB0"/>
    <w:rsid w:val="00CE4135"/>
    <w:rsid w:val="00CE5AD4"/>
    <w:rsid w:val="00CE5E12"/>
    <w:rsid w:val="00CE5EF5"/>
    <w:rsid w:val="00CE6CD4"/>
    <w:rsid w:val="00CE6E6A"/>
    <w:rsid w:val="00CE71FA"/>
    <w:rsid w:val="00CE746C"/>
    <w:rsid w:val="00CE758F"/>
    <w:rsid w:val="00CF020E"/>
    <w:rsid w:val="00CF089A"/>
    <w:rsid w:val="00CF0D11"/>
    <w:rsid w:val="00CF0E62"/>
    <w:rsid w:val="00CF1994"/>
    <w:rsid w:val="00CF28A3"/>
    <w:rsid w:val="00CF2F27"/>
    <w:rsid w:val="00CF3F47"/>
    <w:rsid w:val="00CF5A3D"/>
    <w:rsid w:val="00CF5A9B"/>
    <w:rsid w:val="00CF5DE5"/>
    <w:rsid w:val="00CF5F12"/>
    <w:rsid w:val="00CF5F27"/>
    <w:rsid w:val="00CF60BB"/>
    <w:rsid w:val="00CF6C7C"/>
    <w:rsid w:val="00CF6E90"/>
    <w:rsid w:val="00CF6FA5"/>
    <w:rsid w:val="00CF77A4"/>
    <w:rsid w:val="00CF7883"/>
    <w:rsid w:val="00D00621"/>
    <w:rsid w:val="00D02500"/>
    <w:rsid w:val="00D026A4"/>
    <w:rsid w:val="00D02A15"/>
    <w:rsid w:val="00D04CA0"/>
    <w:rsid w:val="00D065F3"/>
    <w:rsid w:val="00D06AE5"/>
    <w:rsid w:val="00D072AC"/>
    <w:rsid w:val="00D0791E"/>
    <w:rsid w:val="00D1036D"/>
    <w:rsid w:val="00D10E80"/>
    <w:rsid w:val="00D11074"/>
    <w:rsid w:val="00D11359"/>
    <w:rsid w:val="00D11BC3"/>
    <w:rsid w:val="00D120D5"/>
    <w:rsid w:val="00D12939"/>
    <w:rsid w:val="00D12A3A"/>
    <w:rsid w:val="00D13864"/>
    <w:rsid w:val="00D14C2A"/>
    <w:rsid w:val="00D15699"/>
    <w:rsid w:val="00D165D9"/>
    <w:rsid w:val="00D165F1"/>
    <w:rsid w:val="00D16B94"/>
    <w:rsid w:val="00D16DC6"/>
    <w:rsid w:val="00D1738C"/>
    <w:rsid w:val="00D20103"/>
    <w:rsid w:val="00D2507B"/>
    <w:rsid w:val="00D25A50"/>
    <w:rsid w:val="00D26109"/>
    <w:rsid w:val="00D26126"/>
    <w:rsid w:val="00D2667A"/>
    <w:rsid w:val="00D27272"/>
    <w:rsid w:val="00D2736B"/>
    <w:rsid w:val="00D27959"/>
    <w:rsid w:val="00D27978"/>
    <w:rsid w:val="00D3059F"/>
    <w:rsid w:val="00D30AAB"/>
    <w:rsid w:val="00D3183D"/>
    <w:rsid w:val="00D3250F"/>
    <w:rsid w:val="00D326B3"/>
    <w:rsid w:val="00D32977"/>
    <w:rsid w:val="00D33CC9"/>
    <w:rsid w:val="00D34D9A"/>
    <w:rsid w:val="00D354CE"/>
    <w:rsid w:val="00D366DD"/>
    <w:rsid w:val="00D41CCB"/>
    <w:rsid w:val="00D42179"/>
    <w:rsid w:val="00D42CC8"/>
    <w:rsid w:val="00D4541F"/>
    <w:rsid w:val="00D4556A"/>
    <w:rsid w:val="00D46269"/>
    <w:rsid w:val="00D46503"/>
    <w:rsid w:val="00D46805"/>
    <w:rsid w:val="00D474E0"/>
    <w:rsid w:val="00D47B88"/>
    <w:rsid w:val="00D503C1"/>
    <w:rsid w:val="00D50549"/>
    <w:rsid w:val="00D524E6"/>
    <w:rsid w:val="00D52BE4"/>
    <w:rsid w:val="00D52C0E"/>
    <w:rsid w:val="00D54318"/>
    <w:rsid w:val="00D54E0B"/>
    <w:rsid w:val="00D550EA"/>
    <w:rsid w:val="00D565C0"/>
    <w:rsid w:val="00D565E3"/>
    <w:rsid w:val="00D60D3E"/>
    <w:rsid w:val="00D6163F"/>
    <w:rsid w:val="00D61D98"/>
    <w:rsid w:val="00D62377"/>
    <w:rsid w:val="00D63A68"/>
    <w:rsid w:val="00D64A69"/>
    <w:rsid w:val="00D64AC9"/>
    <w:rsid w:val="00D64FC6"/>
    <w:rsid w:val="00D66C65"/>
    <w:rsid w:val="00D675EE"/>
    <w:rsid w:val="00D67BE1"/>
    <w:rsid w:val="00D7085B"/>
    <w:rsid w:val="00D70BC6"/>
    <w:rsid w:val="00D7126F"/>
    <w:rsid w:val="00D71A43"/>
    <w:rsid w:val="00D7358C"/>
    <w:rsid w:val="00D73DBF"/>
    <w:rsid w:val="00D73ED0"/>
    <w:rsid w:val="00D742C5"/>
    <w:rsid w:val="00D74BC9"/>
    <w:rsid w:val="00D75A9A"/>
    <w:rsid w:val="00D75C08"/>
    <w:rsid w:val="00D80B09"/>
    <w:rsid w:val="00D818A4"/>
    <w:rsid w:val="00D823B2"/>
    <w:rsid w:val="00D82C5E"/>
    <w:rsid w:val="00D83036"/>
    <w:rsid w:val="00D834BE"/>
    <w:rsid w:val="00D839E9"/>
    <w:rsid w:val="00D8429B"/>
    <w:rsid w:val="00D861A7"/>
    <w:rsid w:val="00D86509"/>
    <w:rsid w:val="00D865A4"/>
    <w:rsid w:val="00D86AAA"/>
    <w:rsid w:val="00D870FE"/>
    <w:rsid w:val="00D91843"/>
    <w:rsid w:val="00D919A6"/>
    <w:rsid w:val="00D91F8F"/>
    <w:rsid w:val="00D93171"/>
    <w:rsid w:val="00D941F7"/>
    <w:rsid w:val="00D94726"/>
    <w:rsid w:val="00D94F13"/>
    <w:rsid w:val="00D95734"/>
    <w:rsid w:val="00D959AD"/>
    <w:rsid w:val="00D96290"/>
    <w:rsid w:val="00D9662A"/>
    <w:rsid w:val="00D9682C"/>
    <w:rsid w:val="00D96D49"/>
    <w:rsid w:val="00D9722B"/>
    <w:rsid w:val="00D979AF"/>
    <w:rsid w:val="00D97E1E"/>
    <w:rsid w:val="00DA0188"/>
    <w:rsid w:val="00DA2410"/>
    <w:rsid w:val="00DA259B"/>
    <w:rsid w:val="00DA39AC"/>
    <w:rsid w:val="00DA3C21"/>
    <w:rsid w:val="00DA3EEC"/>
    <w:rsid w:val="00DA4434"/>
    <w:rsid w:val="00DA4A46"/>
    <w:rsid w:val="00DA602C"/>
    <w:rsid w:val="00DA6462"/>
    <w:rsid w:val="00DA653B"/>
    <w:rsid w:val="00DA6610"/>
    <w:rsid w:val="00DA687B"/>
    <w:rsid w:val="00DA6A2D"/>
    <w:rsid w:val="00DA70AF"/>
    <w:rsid w:val="00DA718B"/>
    <w:rsid w:val="00DB01AF"/>
    <w:rsid w:val="00DB194F"/>
    <w:rsid w:val="00DB1BB1"/>
    <w:rsid w:val="00DB1C9C"/>
    <w:rsid w:val="00DB25F4"/>
    <w:rsid w:val="00DB265F"/>
    <w:rsid w:val="00DB45C0"/>
    <w:rsid w:val="00DB4656"/>
    <w:rsid w:val="00DB5127"/>
    <w:rsid w:val="00DB5C6F"/>
    <w:rsid w:val="00DB6740"/>
    <w:rsid w:val="00DB71B3"/>
    <w:rsid w:val="00DB7B98"/>
    <w:rsid w:val="00DB7C0F"/>
    <w:rsid w:val="00DC0801"/>
    <w:rsid w:val="00DC1714"/>
    <w:rsid w:val="00DC1DDA"/>
    <w:rsid w:val="00DC302F"/>
    <w:rsid w:val="00DC31C6"/>
    <w:rsid w:val="00DC328B"/>
    <w:rsid w:val="00DC55FE"/>
    <w:rsid w:val="00DC594E"/>
    <w:rsid w:val="00DC6085"/>
    <w:rsid w:val="00DD0823"/>
    <w:rsid w:val="00DD0A00"/>
    <w:rsid w:val="00DD20C2"/>
    <w:rsid w:val="00DD2745"/>
    <w:rsid w:val="00DD2DA5"/>
    <w:rsid w:val="00DD2EC0"/>
    <w:rsid w:val="00DD30D4"/>
    <w:rsid w:val="00DD5A31"/>
    <w:rsid w:val="00DD6024"/>
    <w:rsid w:val="00DD65C6"/>
    <w:rsid w:val="00DE01B9"/>
    <w:rsid w:val="00DE076C"/>
    <w:rsid w:val="00DE2050"/>
    <w:rsid w:val="00DE2C06"/>
    <w:rsid w:val="00DE2E2A"/>
    <w:rsid w:val="00DE3141"/>
    <w:rsid w:val="00DE327F"/>
    <w:rsid w:val="00DE449B"/>
    <w:rsid w:val="00DE7677"/>
    <w:rsid w:val="00DF032A"/>
    <w:rsid w:val="00DF33EE"/>
    <w:rsid w:val="00DF366B"/>
    <w:rsid w:val="00DF3E13"/>
    <w:rsid w:val="00DF3E7D"/>
    <w:rsid w:val="00DF4901"/>
    <w:rsid w:val="00DF50EF"/>
    <w:rsid w:val="00DF518A"/>
    <w:rsid w:val="00DF5B6B"/>
    <w:rsid w:val="00DF6045"/>
    <w:rsid w:val="00DF688D"/>
    <w:rsid w:val="00DF68E1"/>
    <w:rsid w:val="00DF68EB"/>
    <w:rsid w:val="00DF6B5C"/>
    <w:rsid w:val="00DF7416"/>
    <w:rsid w:val="00E001F9"/>
    <w:rsid w:val="00E015F1"/>
    <w:rsid w:val="00E01DAE"/>
    <w:rsid w:val="00E022D6"/>
    <w:rsid w:val="00E032CE"/>
    <w:rsid w:val="00E04422"/>
    <w:rsid w:val="00E04F80"/>
    <w:rsid w:val="00E054F8"/>
    <w:rsid w:val="00E05DCA"/>
    <w:rsid w:val="00E06657"/>
    <w:rsid w:val="00E0671F"/>
    <w:rsid w:val="00E0688B"/>
    <w:rsid w:val="00E06A76"/>
    <w:rsid w:val="00E07183"/>
    <w:rsid w:val="00E071CA"/>
    <w:rsid w:val="00E07907"/>
    <w:rsid w:val="00E10CFB"/>
    <w:rsid w:val="00E11154"/>
    <w:rsid w:val="00E11A64"/>
    <w:rsid w:val="00E11EF9"/>
    <w:rsid w:val="00E1239C"/>
    <w:rsid w:val="00E1295F"/>
    <w:rsid w:val="00E13055"/>
    <w:rsid w:val="00E1358A"/>
    <w:rsid w:val="00E138E8"/>
    <w:rsid w:val="00E1391B"/>
    <w:rsid w:val="00E13B96"/>
    <w:rsid w:val="00E13DEF"/>
    <w:rsid w:val="00E149C7"/>
    <w:rsid w:val="00E14BCD"/>
    <w:rsid w:val="00E14D24"/>
    <w:rsid w:val="00E14D76"/>
    <w:rsid w:val="00E15A64"/>
    <w:rsid w:val="00E17089"/>
    <w:rsid w:val="00E17ADB"/>
    <w:rsid w:val="00E20452"/>
    <w:rsid w:val="00E211E7"/>
    <w:rsid w:val="00E21531"/>
    <w:rsid w:val="00E21E69"/>
    <w:rsid w:val="00E22C06"/>
    <w:rsid w:val="00E22F6C"/>
    <w:rsid w:val="00E2333B"/>
    <w:rsid w:val="00E239D3"/>
    <w:rsid w:val="00E248E4"/>
    <w:rsid w:val="00E24CAE"/>
    <w:rsid w:val="00E25ACA"/>
    <w:rsid w:val="00E2674B"/>
    <w:rsid w:val="00E2690E"/>
    <w:rsid w:val="00E26C12"/>
    <w:rsid w:val="00E27D91"/>
    <w:rsid w:val="00E30608"/>
    <w:rsid w:val="00E30761"/>
    <w:rsid w:val="00E30CCB"/>
    <w:rsid w:val="00E30E6C"/>
    <w:rsid w:val="00E31523"/>
    <w:rsid w:val="00E31C85"/>
    <w:rsid w:val="00E32E09"/>
    <w:rsid w:val="00E32EBC"/>
    <w:rsid w:val="00E332F1"/>
    <w:rsid w:val="00E3360F"/>
    <w:rsid w:val="00E33A3E"/>
    <w:rsid w:val="00E33F58"/>
    <w:rsid w:val="00E346C5"/>
    <w:rsid w:val="00E35221"/>
    <w:rsid w:val="00E35E17"/>
    <w:rsid w:val="00E363D1"/>
    <w:rsid w:val="00E365C7"/>
    <w:rsid w:val="00E36B64"/>
    <w:rsid w:val="00E373C6"/>
    <w:rsid w:val="00E37494"/>
    <w:rsid w:val="00E4068D"/>
    <w:rsid w:val="00E40C37"/>
    <w:rsid w:val="00E41213"/>
    <w:rsid w:val="00E41AF6"/>
    <w:rsid w:val="00E41B55"/>
    <w:rsid w:val="00E42C88"/>
    <w:rsid w:val="00E4360E"/>
    <w:rsid w:val="00E45426"/>
    <w:rsid w:val="00E456FF"/>
    <w:rsid w:val="00E46249"/>
    <w:rsid w:val="00E4748D"/>
    <w:rsid w:val="00E47FB6"/>
    <w:rsid w:val="00E5166F"/>
    <w:rsid w:val="00E51980"/>
    <w:rsid w:val="00E52196"/>
    <w:rsid w:val="00E523E6"/>
    <w:rsid w:val="00E523FF"/>
    <w:rsid w:val="00E52F4F"/>
    <w:rsid w:val="00E52F64"/>
    <w:rsid w:val="00E537E1"/>
    <w:rsid w:val="00E5463F"/>
    <w:rsid w:val="00E5508C"/>
    <w:rsid w:val="00E56407"/>
    <w:rsid w:val="00E56440"/>
    <w:rsid w:val="00E57A5E"/>
    <w:rsid w:val="00E57C3B"/>
    <w:rsid w:val="00E57D67"/>
    <w:rsid w:val="00E611C2"/>
    <w:rsid w:val="00E61B36"/>
    <w:rsid w:val="00E62934"/>
    <w:rsid w:val="00E66800"/>
    <w:rsid w:val="00E67D46"/>
    <w:rsid w:val="00E7115A"/>
    <w:rsid w:val="00E716A7"/>
    <w:rsid w:val="00E719C5"/>
    <w:rsid w:val="00E74F22"/>
    <w:rsid w:val="00E80345"/>
    <w:rsid w:val="00E80740"/>
    <w:rsid w:val="00E81371"/>
    <w:rsid w:val="00E816F9"/>
    <w:rsid w:val="00E82D02"/>
    <w:rsid w:val="00E834DC"/>
    <w:rsid w:val="00E836A2"/>
    <w:rsid w:val="00E84F03"/>
    <w:rsid w:val="00E86403"/>
    <w:rsid w:val="00E86B01"/>
    <w:rsid w:val="00E8732B"/>
    <w:rsid w:val="00E908E7"/>
    <w:rsid w:val="00E912A5"/>
    <w:rsid w:val="00E915C8"/>
    <w:rsid w:val="00E91608"/>
    <w:rsid w:val="00E91711"/>
    <w:rsid w:val="00E91ED7"/>
    <w:rsid w:val="00E92037"/>
    <w:rsid w:val="00E9207F"/>
    <w:rsid w:val="00E923E6"/>
    <w:rsid w:val="00E9280D"/>
    <w:rsid w:val="00E92830"/>
    <w:rsid w:val="00E938C8"/>
    <w:rsid w:val="00E94B59"/>
    <w:rsid w:val="00E95591"/>
    <w:rsid w:val="00E97069"/>
    <w:rsid w:val="00E97AA0"/>
    <w:rsid w:val="00EA0057"/>
    <w:rsid w:val="00EA1DE1"/>
    <w:rsid w:val="00EA278C"/>
    <w:rsid w:val="00EA3353"/>
    <w:rsid w:val="00EA3B9C"/>
    <w:rsid w:val="00EA59B5"/>
    <w:rsid w:val="00EA7148"/>
    <w:rsid w:val="00EA7D93"/>
    <w:rsid w:val="00EB0396"/>
    <w:rsid w:val="00EB0A65"/>
    <w:rsid w:val="00EB0D8B"/>
    <w:rsid w:val="00EB11E7"/>
    <w:rsid w:val="00EB1B3A"/>
    <w:rsid w:val="00EB1C52"/>
    <w:rsid w:val="00EB1E6B"/>
    <w:rsid w:val="00EB21C2"/>
    <w:rsid w:val="00EB2DE1"/>
    <w:rsid w:val="00EB38EB"/>
    <w:rsid w:val="00EB42C3"/>
    <w:rsid w:val="00EB5041"/>
    <w:rsid w:val="00EB585C"/>
    <w:rsid w:val="00EB5B22"/>
    <w:rsid w:val="00EB5DD0"/>
    <w:rsid w:val="00EB7ACB"/>
    <w:rsid w:val="00EB7B25"/>
    <w:rsid w:val="00EB7DD5"/>
    <w:rsid w:val="00EC11D5"/>
    <w:rsid w:val="00EC1C71"/>
    <w:rsid w:val="00EC360A"/>
    <w:rsid w:val="00EC3689"/>
    <w:rsid w:val="00EC393C"/>
    <w:rsid w:val="00EC4620"/>
    <w:rsid w:val="00EC528C"/>
    <w:rsid w:val="00EC71D1"/>
    <w:rsid w:val="00EC7E1F"/>
    <w:rsid w:val="00ED0746"/>
    <w:rsid w:val="00ED0AB0"/>
    <w:rsid w:val="00ED1349"/>
    <w:rsid w:val="00ED157C"/>
    <w:rsid w:val="00ED1CE8"/>
    <w:rsid w:val="00ED3B1F"/>
    <w:rsid w:val="00ED4A6E"/>
    <w:rsid w:val="00ED5D2F"/>
    <w:rsid w:val="00ED744F"/>
    <w:rsid w:val="00ED7C74"/>
    <w:rsid w:val="00EE057E"/>
    <w:rsid w:val="00EE0A43"/>
    <w:rsid w:val="00EE18EF"/>
    <w:rsid w:val="00EE260A"/>
    <w:rsid w:val="00EE300F"/>
    <w:rsid w:val="00EE36D4"/>
    <w:rsid w:val="00EE4043"/>
    <w:rsid w:val="00EE4992"/>
    <w:rsid w:val="00EE5121"/>
    <w:rsid w:val="00EE536B"/>
    <w:rsid w:val="00EE5F7C"/>
    <w:rsid w:val="00EE7B91"/>
    <w:rsid w:val="00EF0637"/>
    <w:rsid w:val="00EF0A24"/>
    <w:rsid w:val="00EF0A8B"/>
    <w:rsid w:val="00EF2450"/>
    <w:rsid w:val="00EF2DAF"/>
    <w:rsid w:val="00EF3B58"/>
    <w:rsid w:val="00EF3BD6"/>
    <w:rsid w:val="00EF43F3"/>
    <w:rsid w:val="00EF5F4B"/>
    <w:rsid w:val="00EF6C4D"/>
    <w:rsid w:val="00EF7293"/>
    <w:rsid w:val="00EF72CA"/>
    <w:rsid w:val="00F00241"/>
    <w:rsid w:val="00F00260"/>
    <w:rsid w:val="00F00380"/>
    <w:rsid w:val="00F00C77"/>
    <w:rsid w:val="00F04280"/>
    <w:rsid w:val="00F0451A"/>
    <w:rsid w:val="00F047B4"/>
    <w:rsid w:val="00F04CAE"/>
    <w:rsid w:val="00F04E98"/>
    <w:rsid w:val="00F05C13"/>
    <w:rsid w:val="00F05F01"/>
    <w:rsid w:val="00F063EC"/>
    <w:rsid w:val="00F06740"/>
    <w:rsid w:val="00F06E4E"/>
    <w:rsid w:val="00F07C4A"/>
    <w:rsid w:val="00F10C6D"/>
    <w:rsid w:val="00F11F5C"/>
    <w:rsid w:val="00F128A1"/>
    <w:rsid w:val="00F12B8B"/>
    <w:rsid w:val="00F13442"/>
    <w:rsid w:val="00F135CF"/>
    <w:rsid w:val="00F138E0"/>
    <w:rsid w:val="00F13911"/>
    <w:rsid w:val="00F13BFE"/>
    <w:rsid w:val="00F1402E"/>
    <w:rsid w:val="00F14860"/>
    <w:rsid w:val="00F14B27"/>
    <w:rsid w:val="00F14B79"/>
    <w:rsid w:val="00F14D06"/>
    <w:rsid w:val="00F15F1F"/>
    <w:rsid w:val="00F16151"/>
    <w:rsid w:val="00F16385"/>
    <w:rsid w:val="00F170F5"/>
    <w:rsid w:val="00F17185"/>
    <w:rsid w:val="00F20BB3"/>
    <w:rsid w:val="00F211E4"/>
    <w:rsid w:val="00F213B8"/>
    <w:rsid w:val="00F22C40"/>
    <w:rsid w:val="00F22DC9"/>
    <w:rsid w:val="00F23D8D"/>
    <w:rsid w:val="00F2459E"/>
    <w:rsid w:val="00F24AD5"/>
    <w:rsid w:val="00F25309"/>
    <w:rsid w:val="00F25D78"/>
    <w:rsid w:val="00F2623B"/>
    <w:rsid w:val="00F270ED"/>
    <w:rsid w:val="00F276AC"/>
    <w:rsid w:val="00F27D6C"/>
    <w:rsid w:val="00F3007B"/>
    <w:rsid w:val="00F30C28"/>
    <w:rsid w:val="00F3128B"/>
    <w:rsid w:val="00F3203A"/>
    <w:rsid w:val="00F32E0A"/>
    <w:rsid w:val="00F34ADC"/>
    <w:rsid w:val="00F35F03"/>
    <w:rsid w:val="00F36813"/>
    <w:rsid w:val="00F3702B"/>
    <w:rsid w:val="00F37AF4"/>
    <w:rsid w:val="00F37B41"/>
    <w:rsid w:val="00F37B75"/>
    <w:rsid w:val="00F40014"/>
    <w:rsid w:val="00F40557"/>
    <w:rsid w:val="00F41256"/>
    <w:rsid w:val="00F42161"/>
    <w:rsid w:val="00F42EC4"/>
    <w:rsid w:val="00F433A0"/>
    <w:rsid w:val="00F43B5F"/>
    <w:rsid w:val="00F43DCA"/>
    <w:rsid w:val="00F43EDB"/>
    <w:rsid w:val="00F44D3E"/>
    <w:rsid w:val="00F476F4"/>
    <w:rsid w:val="00F477A9"/>
    <w:rsid w:val="00F5022E"/>
    <w:rsid w:val="00F50531"/>
    <w:rsid w:val="00F50839"/>
    <w:rsid w:val="00F517FF"/>
    <w:rsid w:val="00F518E7"/>
    <w:rsid w:val="00F52207"/>
    <w:rsid w:val="00F52DDC"/>
    <w:rsid w:val="00F53728"/>
    <w:rsid w:val="00F53904"/>
    <w:rsid w:val="00F544E8"/>
    <w:rsid w:val="00F568FB"/>
    <w:rsid w:val="00F57F03"/>
    <w:rsid w:val="00F60528"/>
    <w:rsid w:val="00F60A74"/>
    <w:rsid w:val="00F610DA"/>
    <w:rsid w:val="00F617E0"/>
    <w:rsid w:val="00F61B4E"/>
    <w:rsid w:val="00F61CB2"/>
    <w:rsid w:val="00F627F4"/>
    <w:rsid w:val="00F64F7E"/>
    <w:rsid w:val="00F65567"/>
    <w:rsid w:val="00F6578E"/>
    <w:rsid w:val="00F66FCB"/>
    <w:rsid w:val="00F677CA"/>
    <w:rsid w:val="00F6798A"/>
    <w:rsid w:val="00F714E9"/>
    <w:rsid w:val="00F72312"/>
    <w:rsid w:val="00F7351C"/>
    <w:rsid w:val="00F739BB"/>
    <w:rsid w:val="00F745B7"/>
    <w:rsid w:val="00F74A55"/>
    <w:rsid w:val="00F75C3E"/>
    <w:rsid w:val="00F76949"/>
    <w:rsid w:val="00F77D90"/>
    <w:rsid w:val="00F8252A"/>
    <w:rsid w:val="00F82B7B"/>
    <w:rsid w:val="00F837C7"/>
    <w:rsid w:val="00F8398E"/>
    <w:rsid w:val="00F8446F"/>
    <w:rsid w:val="00F848F2"/>
    <w:rsid w:val="00F84AC2"/>
    <w:rsid w:val="00F86BC6"/>
    <w:rsid w:val="00F876FC"/>
    <w:rsid w:val="00F8796B"/>
    <w:rsid w:val="00F909C5"/>
    <w:rsid w:val="00F90B2E"/>
    <w:rsid w:val="00F90FE6"/>
    <w:rsid w:val="00F912A3"/>
    <w:rsid w:val="00F9154D"/>
    <w:rsid w:val="00F927FB"/>
    <w:rsid w:val="00F92DCA"/>
    <w:rsid w:val="00F932BD"/>
    <w:rsid w:val="00F9429B"/>
    <w:rsid w:val="00F949EA"/>
    <w:rsid w:val="00F94ACB"/>
    <w:rsid w:val="00F94E70"/>
    <w:rsid w:val="00F96D23"/>
    <w:rsid w:val="00FA0049"/>
    <w:rsid w:val="00FA17AA"/>
    <w:rsid w:val="00FA19CA"/>
    <w:rsid w:val="00FA2013"/>
    <w:rsid w:val="00FA2745"/>
    <w:rsid w:val="00FA2FBC"/>
    <w:rsid w:val="00FA4442"/>
    <w:rsid w:val="00FA5FD1"/>
    <w:rsid w:val="00FA6597"/>
    <w:rsid w:val="00FA6980"/>
    <w:rsid w:val="00FA6FCF"/>
    <w:rsid w:val="00FA79F7"/>
    <w:rsid w:val="00FA7C0C"/>
    <w:rsid w:val="00FB1AC2"/>
    <w:rsid w:val="00FB1BB6"/>
    <w:rsid w:val="00FB1FF7"/>
    <w:rsid w:val="00FB2398"/>
    <w:rsid w:val="00FB2CEC"/>
    <w:rsid w:val="00FB33C3"/>
    <w:rsid w:val="00FB45DE"/>
    <w:rsid w:val="00FB6A49"/>
    <w:rsid w:val="00FB6CC2"/>
    <w:rsid w:val="00FB729C"/>
    <w:rsid w:val="00FB7A2B"/>
    <w:rsid w:val="00FC0A0D"/>
    <w:rsid w:val="00FC0C8F"/>
    <w:rsid w:val="00FC2263"/>
    <w:rsid w:val="00FC3D72"/>
    <w:rsid w:val="00FC3DC9"/>
    <w:rsid w:val="00FC4026"/>
    <w:rsid w:val="00FC5059"/>
    <w:rsid w:val="00FC550E"/>
    <w:rsid w:val="00FC6130"/>
    <w:rsid w:val="00FC6471"/>
    <w:rsid w:val="00FC6877"/>
    <w:rsid w:val="00FC6D37"/>
    <w:rsid w:val="00FC701B"/>
    <w:rsid w:val="00FC7162"/>
    <w:rsid w:val="00FD02D7"/>
    <w:rsid w:val="00FD0A4E"/>
    <w:rsid w:val="00FD0A8C"/>
    <w:rsid w:val="00FD2239"/>
    <w:rsid w:val="00FD3818"/>
    <w:rsid w:val="00FD3BEB"/>
    <w:rsid w:val="00FD4DA6"/>
    <w:rsid w:val="00FD4E00"/>
    <w:rsid w:val="00FD501F"/>
    <w:rsid w:val="00FD56ED"/>
    <w:rsid w:val="00FD5F82"/>
    <w:rsid w:val="00FD60D5"/>
    <w:rsid w:val="00FD70D5"/>
    <w:rsid w:val="00FD74B2"/>
    <w:rsid w:val="00FE1099"/>
    <w:rsid w:val="00FE145A"/>
    <w:rsid w:val="00FE1C62"/>
    <w:rsid w:val="00FE4259"/>
    <w:rsid w:val="00FE4644"/>
    <w:rsid w:val="00FE4721"/>
    <w:rsid w:val="00FE701F"/>
    <w:rsid w:val="00FE732C"/>
    <w:rsid w:val="00FF2B36"/>
    <w:rsid w:val="00FF2D98"/>
    <w:rsid w:val="00FF3256"/>
    <w:rsid w:val="00FF46D8"/>
    <w:rsid w:val="00FF4B3C"/>
    <w:rsid w:val="00FF4D68"/>
    <w:rsid w:val="00FF535C"/>
    <w:rsid w:val="00FF58E5"/>
    <w:rsid w:val="00FF7492"/>
    <w:rsid w:val="00FF799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62F81DA0"/>
  <w15:docId w15:val="{530776F6-F024-4045-9725-41CC028FA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S Mincho" w:hAnsi="Century"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814"/>
    <w:pPr>
      <w:widowControl w:val="0"/>
      <w:autoSpaceDE w:val="0"/>
      <w:autoSpaceDN w:val="0"/>
      <w:adjustRightInd w:val="0"/>
      <w:spacing w:line="360" w:lineRule="auto"/>
      <w:ind w:firstLine="567"/>
      <w:jc w:val="both"/>
    </w:pPr>
    <w:rPr>
      <w:rFonts w:ascii="Times New Roman" w:hAnsi="Times New Roman"/>
      <w:sz w:val="24"/>
      <w:szCs w:val="24"/>
      <w:lang w:val="id-ID" w:eastAsia="ja-JP"/>
    </w:rPr>
  </w:style>
  <w:style w:type="paragraph" w:styleId="Heading1">
    <w:name w:val="heading 1"/>
    <w:next w:val="Heading2"/>
    <w:link w:val="Heading1Char"/>
    <w:autoRedefine/>
    <w:qFormat/>
    <w:rsid w:val="00CB1F32"/>
    <w:pPr>
      <w:keepNext/>
      <w:numPr>
        <w:numId w:val="2"/>
      </w:numPr>
      <w:spacing w:after="480" w:line="360" w:lineRule="auto"/>
      <w:jc w:val="center"/>
      <w:outlineLvl w:val="0"/>
    </w:pPr>
    <w:rPr>
      <w:rFonts w:ascii="Times New Roman" w:hAnsi="Times New Roman" w:cs="Arial"/>
      <w:b/>
      <w:bCs/>
      <w:caps/>
      <w:sz w:val="24"/>
      <w:szCs w:val="22"/>
      <w:lang w:eastAsia="ja-JP"/>
    </w:rPr>
  </w:style>
  <w:style w:type="paragraph" w:styleId="Heading2">
    <w:name w:val="heading 2"/>
    <w:next w:val="Normal"/>
    <w:link w:val="Heading2Char"/>
    <w:autoRedefine/>
    <w:qFormat/>
    <w:rsid w:val="006705AE"/>
    <w:pPr>
      <w:keepNext/>
      <w:numPr>
        <w:ilvl w:val="1"/>
        <w:numId w:val="2"/>
      </w:numPr>
      <w:shd w:val="clear" w:color="auto" w:fill="FFFFFF"/>
      <w:spacing w:before="240" w:after="240" w:line="360" w:lineRule="auto"/>
      <w:jc w:val="both"/>
      <w:outlineLvl w:val="1"/>
    </w:pPr>
    <w:rPr>
      <w:rFonts w:ascii="Times New Roman" w:hAnsi="Times New Roman"/>
      <w:b/>
      <w:iCs/>
      <w:color w:val="000000"/>
      <w:spacing w:val="-6"/>
      <w:sz w:val="24"/>
      <w:szCs w:val="24"/>
      <w:shd w:val="clear" w:color="auto" w:fill="FFFFFF" w:themeFill="background1"/>
      <w:lang w:val="id-ID" w:eastAsia="ja-JP"/>
    </w:rPr>
  </w:style>
  <w:style w:type="paragraph" w:styleId="Heading3">
    <w:name w:val="heading 3"/>
    <w:next w:val="ParagrifIsi"/>
    <w:link w:val="Heading3Char"/>
    <w:autoRedefine/>
    <w:qFormat/>
    <w:rsid w:val="00BF344E"/>
    <w:pPr>
      <w:keepNext/>
      <w:numPr>
        <w:ilvl w:val="2"/>
        <w:numId w:val="2"/>
      </w:numPr>
      <w:shd w:val="clear" w:color="auto" w:fill="FFFFFF"/>
      <w:tabs>
        <w:tab w:val="clear" w:pos="5529"/>
        <w:tab w:val="num" w:pos="567"/>
      </w:tabs>
      <w:spacing w:before="240" w:after="240" w:line="360" w:lineRule="auto"/>
      <w:ind w:left="567" w:hanging="567"/>
      <w:jc w:val="both"/>
      <w:outlineLvl w:val="2"/>
    </w:pPr>
    <w:rPr>
      <w:rFonts w:ascii="Times New Roman" w:hAnsi="Times New Roman"/>
      <w:b/>
      <w:color w:val="000000"/>
      <w:w w:val="103"/>
      <w:sz w:val="24"/>
      <w:szCs w:val="22"/>
      <w:lang w:val="id-ID" w:eastAsia="ja-JP"/>
    </w:rPr>
  </w:style>
  <w:style w:type="paragraph" w:styleId="Heading4">
    <w:name w:val="heading 4"/>
    <w:next w:val="ParagrifIsi"/>
    <w:link w:val="Heading4Char"/>
    <w:autoRedefine/>
    <w:qFormat/>
    <w:rsid w:val="008E6CAB"/>
    <w:pPr>
      <w:keepNext/>
      <w:numPr>
        <w:ilvl w:val="3"/>
        <w:numId w:val="2"/>
      </w:numPr>
      <w:shd w:val="clear" w:color="auto" w:fill="FFFFFF"/>
      <w:tabs>
        <w:tab w:val="clear" w:pos="720"/>
        <w:tab w:val="num" w:pos="993"/>
      </w:tabs>
      <w:spacing w:before="240" w:after="240"/>
      <w:ind w:left="993" w:hanging="993"/>
      <w:jc w:val="both"/>
      <w:outlineLvl w:val="3"/>
    </w:pPr>
    <w:rPr>
      <w:rFonts w:ascii="Times New Roman" w:hAnsi="Times New Roman"/>
      <w:b/>
      <w:bCs/>
      <w:i/>
      <w:iCs/>
      <w:color w:val="000000"/>
      <w:spacing w:val="-7"/>
      <w:w w:val="110"/>
      <w:sz w:val="24"/>
      <w:szCs w:val="24"/>
      <w:lang w:val="de-DE" w:eastAsia="ja-JP"/>
    </w:rPr>
  </w:style>
  <w:style w:type="paragraph" w:styleId="Heading5">
    <w:name w:val="heading 5"/>
    <w:next w:val="ParagrifIsi"/>
    <w:link w:val="Heading5Char"/>
    <w:autoRedefine/>
    <w:qFormat/>
    <w:rsid w:val="006C0948"/>
    <w:pPr>
      <w:keepNext/>
      <w:numPr>
        <w:ilvl w:val="4"/>
        <w:numId w:val="2"/>
      </w:numPr>
      <w:tabs>
        <w:tab w:val="clear" w:pos="1080"/>
        <w:tab w:val="num" w:pos="1134"/>
      </w:tabs>
      <w:spacing w:before="240" w:after="240"/>
      <w:ind w:left="1134" w:hanging="1134"/>
      <w:outlineLvl w:val="4"/>
    </w:pPr>
    <w:rPr>
      <w:rFonts w:ascii="Times New Roman" w:hAnsi="Times New Roman"/>
      <w:sz w:val="24"/>
      <w:szCs w:val="24"/>
      <w:lang w:eastAsia="ja-JP"/>
    </w:rPr>
  </w:style>
  <w:style w:type="paragraph" w:styleId="Heading6">
    <w:name w:val="heading 6"/>
    <w:basedOn w:val="Caption"/>
    <w:next w:val="Normal"/>
    <w:qFormat/>
    <w:rsid w:val="008572CB"/>
    <w:pPr>
      <w:jc w:val="center"/>
      <w:outlineLvl w:val="5"/>
    </w:pPr>
    <w:rPr>
      <w:b w:val="0"/>
      <w:i/>
    </w:rPr>
  </w:style>
  <w:style w:type="paragraph" w:styleId="Heading7">
    <w:name w:val="heading 7"/>
    <w:basedOn w:val="Normal"/>
    <w:next w:val="Normal"/>
    <w:qFormat/>
    <w:rsid w:val="001B02D1"/>
    <w:pPr>
      <w:keepNext/>
      <w:jc w:val="center"/>
      <w:outlineLvl w:val="6"/>
    </w:pPr>
    <w:rPr>
      <w:b/>
      <w:bCs/>
      <w:szCs w:val="22"/>
    </w:rPr>
  </w:style>
  <w:style w:type="paragraph" w:styleId="Heading8">
    <w:name w:val="heading 8"/>
    <w:basedOn w:val="Normal"/>
    <w:next w:val="Normal"/>
    <w:qFormat/>
    <w:rsid w:val="001B02D1"/>
    <w:pPr>
      <w:keepNext/>
      <w:outlineLvl w:val="7"/>
    </w:pPr>
    <w:rPr>
      <w:szCs w:val="22"/>
    </w:rPr>
  </w:style>
  <w:style w:type="paragraph" w:styleId="Heading9">
    <w:name w:val="heading 9"/>
    <w:autoRedefine/>
    <w:qFormat/>
    <w:rsid w:val="00C933A2"/>
    <w:pPr>
      <w:keepNext/>
      <w:spacing w:line="360" w:lineRule="auto"/>
      <w:ind w:left="-284"/>
      <w:jc w:val="center"/>
      <w:outlineLvl w:val="8"/>
    </w:pPr>
    <w:rPr>
      <w:rFonts w:ascii="Times New Roman" w:hAnsi="Times New Roman"/>
      <w:b/>
      <w:caps/>
      <w:sz w:val="28"/>
      <w:szCs w:val="24"/>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ifIsi">
    <w:name w:val="Paragrif Isi"/>
    <w:link w:val="ParagrifIsiChar"/>
    <w:autoRedefine/>
    <w:uiPriority w:val="99"/>
    <w:qFormat/>
    <w:rsid w:val="00EC7E1F"/>
    <w:pPr>
      <w:spacing w:line="360" w:lineRule="auto"/>
      <w:jc w:val="both"/>
    </w:pPr>
    <w:rPr>
      <w:rFonts w:ascii="Times New Roman" w:eastAsiaTheme="minorHAnsi" w:hAnsi="Times New Roman" w:cstheme="minorBidi"/>
      <w:sz w:val="24"/>
      <w:szCs w:val="24"/>
      <w:lang w:eastAsia="ja-JP"/>
    </w:rPr>
  </w:style>
  <w:style w:type="character" w:customStyle="1" w:styleId="Heading2Char">
    <w:name w:val="Heading 2 Char"/>
    <w:basedOn w:val="DefaultParagraphFont"/>
    <w:link w:val="Heading2"/>
    <w:rsid w:val="006705AE"/>
    <w:rPr>
      <w:rFonts w:ascii="Times New Roman" w:hAnsi="Times New Roman"/>
      <w:b/>
      <w:iCs/>
      <w:color w:val="000000"/>
      <w:spacing w:val="-6"/>
      <w:sz w:val="24"/>
      <w:szCs w:val="24"/>
      <w:shd w:val="clear" w:color="auto" w:fill="FFFFFF"/>
      <w:lang w:val="id-ID" w:eastAsia="ja-JP"/>
    </w:rPr>
  </w:style>
  <w:style w:type="character" w:customStyle="1" w:styleId="Heading1Char">
    <w:name w:val="Heading 1 Char"/>
    <w:basedOn w:val="DefaultParagraphFont"/>
    <w:link w:val="Heading1"/>
    <w:rsid w:val="00CB1F32"/>
    <w:rPr>
      <w:rFonts w:ascii="Times New Roman" w:hAnsi="Times New Roman" w:cs="Arial"/>
      <w:b/>
      <w:bCs/>
      <w:caps/>
      <w:sz w:val="24"/>
      <w:szCs w:val="22"/>
      <w:lang w:eastAsia="ja-JP"/>
    </w:rPr>
  </w:style>
  <w:style w:type="character" w:customStyle="1" w:styleId="Heading3Char">
    <w:name w:val="Heading 3 Char"/>
    <w:basedOn w:val="DefaultParagraphFont"/>
    <w:link w:val="Heading3"/>
    <w:rsid w:val="00BF344E"/>
    <w:rPr>
      <w:rFonts w:ascii="Times New Roman" w:hAnsi="Times New Roman"/>
      <w:b/>
      <w:color w:val="000000"/>
      <w:w w:val="103"/>
      <w:sz w:val="24"/>
      <w:szCs w:val="22"/>
      <w:shd w:val="clear" w:color="auto" w:fill="FFFFFF"/>
      <w:lang w:val="id-ID" w:eastAsia="ja-JP"/>
    </w:rPr>
  </w:style>
  <w:style w:type="character" w:customStyle="1" w:styleId="Heading4Char">
    <w:name w:val="Heading 4 Char"/>
    <w:basedOn w:val="DefaultParagraphFont"/>
    <w:link w:val="Heading4"/>
    <w:rsid w:val="008E6CAB"/>
    <w:rPr>
      <w:rFonts w:ascii="Times New Roman" w:hAnsi="Times New Roman"/>
      <w:b/>
      <w:bCs/>
      <w:i/>
      <w:iCs/>
      <w:color w:val="000000"/>
      <w:spacing w:val="-7"/>
      <w:w w:val="110"/>
      <w:sz w:val="24"/>
      <w:szCs w:val="24"/>
      <w:shd w:val="clear" w:color="auto" w:fill="FFFFFF"/>
      <w:lang w:val="de-DE" w:eastAsia="ja-JP"/>
    </w:rPr>
  </w:style>
  <w:style w:type="character" w:customStyle="1" w:styleId="Heading5Char">
    <w:name w:val="Heading 5 Char"/>
    <w:basedOn w:val="DefaultParagraphFont"/>
    <w:link w:val="Heading5"/>
    <w:rsid w:val="002712BD"/>
    <w:rPr>
      <w:rFonts w:ascii="Times New Roman" w:hAnsi="Times New Roman"/>
      <w:sz w:val="24"/>
      <w:szCs w:val="24"/>
      <w:lang w:eastAsia="ja-JP"/>
    </w:rPr>
  </w:style>
  <w:style w:type="paragraph" w:styleId="BodyText">
    <w:name w:val="Body Text"/>
    <w:basedOn w:val="Normal"/>
    <w:link w:val="BodyTextChar"/>
    <w:uiPriority w:val="99"/>
    <w:rsid w:val="001B02D1"/>
    <w:rPr>
      <w:szCs w:val="22"/>
    </w:rPr>
  </w:style>
  <w:style w:type="character" w:customStyle="1" w:styleId="BodyTextChar">
    <w:name w:val="Body Text Char"/>
    <w:link w:val="BodyText"/>
    <w:uiPriority w:val="99"/>
    <w:rsid w:val="004328E2"/>
    <w:rPr>
      <w:rFonts w:ascii="Times New Roman" w:hAnsi="Times New Roman"/>
      <w:sz w:val="24"/>
      <w:szCs w:val="22"/>
      <w:lang w:eastAsia="ja-JP"/>
    </w:rPr>
  </w:style>
  <w:style w:type="paragraph" w:customStyle="1" w:styleId="Butir">
    <w:name w:val="Butir"/>
    <w:autoRedefine/>
    <w:rsid w:val="001B02D1"/>
    <w:pPr>
      <w:numPr>
        <w:numId w:val="1"/>
      </w:numPr>
      <w:tabs>
        <w:tab w:val="clear" w:pos="567"/>
        <w:tab w:val="num" w:pos="720"/>
      </w:tabs>
      <w:spacing w:line="360" w:lineRule="auto"/>
      <w:ind w:left="720" w:hanging="360"/>
      <w:jc w:val="both"/>
    </w:pPr>
    <w:rPr>
      <w:rFonts w:ascii="Times New Roman" w:hAnsi="Times New Roman"/>
      <w:sz w:val="24"/>
      <w:szCs w:val="24"/>
      <w:lang w:val="fi-FI" w:eastAsia="ja-JP"/>
    </w:rPr>
  </w:style>
  <w:style w:type="paragraph" w:customStyle="1" w:styleId="Default">
    <w:name w:val="Default"/>
    <w:rsid w:val="001B02D1"/>
    <w:pPr>
      <w:widowControl w:val="0"/>
      <w:autoSpaceDE w:val="0"/>
      <w:autoSpaceDN w:val="0"/>
      <w:adjustRightInd w:val="0"/>
    </w:pPr>
    <w:rPr>
      <w:rFonts w:ascii="Times New Roman" w:hAnsi="Times New Roman"/>
      <w:color w:val="000000"/>
      <w:sz w:val="24"/>
      <w:szCs w:val="24"/>
      <w:lang w:eastAsia="ja-JP"/>
    </w:rPr>
  </w:style>
  <w:style w:type="paragraph" w:styleId="DocumentMap">
    <w:name w:val="Document Map"/>
    <w:basedOn w:val="Normal"/>
    <w:semiHidden/>
    <w:rsid w:val="001B02D1"/>
    <w:pPr>
      <w:shd w:val="clear" w:color="auto" w:fill="000080"/>
    </w:pPr>
    <w:rPr>
      <w:rFonts w:ascii="Tahoma" w:hAnsi="Tahoma" w:cs="Tahoma"/>
    </w:rPr>
  </w:style>
  <w:style w:type="paragraph" w:styleId="Footer">
    <w:name w:val="footer"/>
    <w:basedOn w:val="Normal"/>
    <w:link w:val="FooterChar"/>
    <w:uiPriority w:val="99"/>
    <w:rsid w:val="001B02D1"/>
    <w:pPr>
      <w:tabs>
        <w:tab w:val="center" w:pos="4320"/>
        <w:tab w:val="right" w:pos="8640"/>
      </w:tabs>
    </w:pPr>
  </w:style>
  <w:style w:type="character" w:customStyle="1" w:styleId="FooterChar">
    <w:name w:val="Footer Char"/>
    <w:link w:val="Footer"/>
    <w:uiPriority w:val="99"/>
    <w:rsid w:val="00736A37"/>
    <w:rPr>
      <w:rFonts w:ascii="Times New Roman" w:hAnsi="Times New Roman"/>
      <w:lang w:eastAsia="ja-JP"/>
    </w:rPr>
  </w:style>
  <w:style w:type="character" w:styleId="Hyperlink">
    <w:name w:val="Hyperlink"/>
    <w:uiPriority w:val="99"/>
    <w:rsid w:val="001B02D1"/>
    <w:rPr>
      <w:color w:val="0000FF"/>
      <w:u w:val="single"/>
    </w:rPr>
  </w:style>
  <w:style w:type="paragraph" w:customStyle="1" w:styleId="JudulDepan">
    <w:name w:val="Judul Depan"/>
    <w:next w:val="Normal"/>
    <w:autoRedefine/>
    <w:rsid w:val="009B697D"/>
    <w:pPr>
      <w:ind w:left="284"/>
      <w:jc w:val="center"/>
      <w:outlineLvl w:val="0"/>
    </w:pPr>
    <w:rPr>
      <w:rFonts w:ascii="Times New Roman" w:hAnsi="Times New Roman"/>
      <w:b/>
      <w:caps/>
      <w:sz w:val="24"/>
      <w:szCs w:val="32"/>
      <w:lang w:val="sv-SE" w:eastAsia="ja-JP"/>
    </w:rPr>
  </w:style>
  <w:style w:type="character" w:styleId="PageNumber">
    <w:name w:val="page number"/>
    <w:basedOn w:val="DefaultParagraphFont"/>
    <w:rsid w:val="001B02D1"/>
  </w:style>
  <w:style w:type="paragraph" w:customStyle="1" w:styleId="Rujukan">
    <w:name w:val="Rujukan"/>
    <w:autoRedefine/>
    <w:rsid w:val="001B02D1"/>
    <w:pPr>
      <w:spacing w:before="240" w:after="240"/>
      <w:ind w:left="851" w:hanging="851"/>
      <w:jc w:val="both"/>
    </w:pPr>
    <w:rPr>
      <w:rFonts w:ascii="Times New Roman" w:hAnsi="Times New Roman"/>
      <w:sz w:val="24"/>
      <w:lang w:eastAsia="ja-JP"/>
    </w:rPr>
  </w:style>
  <w:style w:type="paragraph" w:customStyle="1" w:styleId="Rumus">
    <w:name w:val="Rumus"/>
    <w:next w:val="ParagrifIsi"/>
    <w:autoRedefine/>
    <w:rsid w:val="001B02D1"/>
    <w:pPr>
      <w:tabs>
        <w:tab w:val="right" w:pos="7920"/>
      </w:tabs>
      <w:spacing w:before="240" w:after="240"/>
    </w:pPr>
    <w:rPr>
      <w:rFonts w:ascii="Times New Roman" w:eastAsia="TimesNewRomanPSMT" w:hAnsi="Times New Roman"/>
      <w:sz w:val="24"/>
      <w:szCs w:val="24"/>
      <w:lang w:val="sv-SE" w:eastAsia="ja-JP"/>
    </w:rPr>
  </w:style>
  <w:style w:type="paragraph" w:styleId="TOC1">
    <w:name w:val="toc 1"/>
    <w:next w:val="Normal"/>
    <w:autoRedefine/>
    <w:uiPriority w:val="39"/>
    <w:rsid w:val="00DF3E13"/>
    <w:pPr>
      <w:widowControl w:val="0"/>
      <w:tabs>
        <w:tab w:val="left" w:pos="993"/>
        <w:tab w:val="right" w:leader="dot" w:pos="7930"/>
      </w:tabs>
      <w:autoSpaceDE w:val="0"/>
      <w:autoSpaceDN w:val="0"/>
      <w:adjustRightInd w:val="0"/>
      <w:spacing w:before="120" w:line="360" w:lineRule="auto"/>
      <w:ind w:left="993" w:hanging="993"/>
    </w:pPr>
    <w:rPr>
      <w:rFonts w:ascii="Times New Roman" w:hAnsi="Times New Roman"/>
      <w:b/>
      <w:sz w:val="24"/>
      <w:szCs w:val="24"/>
      <w:lang w:eastAsia="ja-JP"/>
    </w:rPr>
  </w:style>
  <w:style w:type="paragraph" w:styleId="TOC2">
    <w:name w:val="toc 2"/>
    <w:next w:val="Normal"/>
    <w:autoRedefine/>
    <w:uiPriority w:val="39"/>
    <w:rsid w:val="00FD0A4E"/>
    <w:pPr>
      <w:widowControl w:val="0"/>
      <w:tabs>
        <w:tab w:val="left" w:pos="1560"/>
        <w:tab w:val="right" w:leader="dot" w:pos="7938"/>
      </w:tabs>
      <w:autoSpaceDE w:val="0"/>
      <w:autoSpaceDN w:val="0"/>
      <w:adjustRightInd w:val="0"/>
      <w:spacing w:line="276" w:lineRule="auto"/>
      <w:ind w:left="1560" w:hanging="567"/>
    </w:pPr>
    <w:rPr>
      <w:rFonts w:ascii="Times New Roman" w:hAnsi="Times New Roman"/>
      <w:sz w:val="24"/>
      <w:szCs w:val="24"/>
      <w:lang w:eastAsia="ja-JP"/>
    </w:rPr>
  </w:style>
  <w:style w:type="paragraph" w:styleId="TOC3">
    <w:name w:val="toc 3"/>
    <w:next w:val="Normal"/>
    <w:autoRedefine/>
    <w:uiPriority w:val="39"/>
    <w:rsid w:val="001C65B1"/>
    <w:pPr>
      <w:widowControl w:val="0"/>
      <w:tabs>
        <w:tab w:val="left" w:pos="2268"/>
        <w:tab w:val="right" w:leader="dot" w:pos="7938"/>
      </w:tabs>
      <w:autoSpaceDE w:val="0"/>
      <w:autoSpaceDN w:val="0"/>
      <w:adjustRightInd w:val="0"/>
      <w:ind w:left="2268" w:hanging="708"/>
    </w:pPr>
    <w:rPr>
      <w:rFonts w:ascii="Times New Roman" w:hAnsi="Times New Roman"/>
      <w:sz w:val="24"/>
      <w:szCs w:val="24"/>
      <w:lang w:eastAsia="ja-JP"/>
    </w:rPr>
  </w:style>
  <w:style w:type="paragraph" w:styleId="TOC4">
    <w:name w:val="toc 4"/>
    <w:next w:val="Normal"/>
    <w:autoRedefine/>
    <w:uiPriority w:val="39"/>
    <w:rsid w:val="006C0948"/>
    <w:pPr>
      <w:widowControl w:val="0"/>
      <w:tabs>
        <w:tab w:val="left" w:pos="3261"/>
        <w:tab w:val="right" w:leader="dot" w:pos="7938"/>
      </w:tabs>
      <w:autoSpaceDE w:val="0"/>
      <w:autoSpaceDN w:val="0"/>
      <w:adjustRightInd w:val="0"/>
      <w:ind w:left="3261" w:hanging="993"/>
    </w:pPr>
    <w:rPr>
      <w:rFonts w:ascii="Times New Roman" w:hAnsi="Times New Roman"/>
      <w:noProof/>
      <w:sz w:val="24"/>
      <w:szCs w:val="24"/>
      <w:lang w:eastAsia="ja-JP"/>
    </w:rPr>
  </w:style>
  <w:style w:type="paragraph" w:styleId="TOC5">
    <w:name w:val="toc 5"/>
    <w:next w:val="Normal"/>
    <w:autoRedefine/>
    <w:uiPriority w:val="39"/>
    <w:rsid w:val="006C0948"/>
    <w:pPr>
      <w:widowControl w:val="0"/>
      <w:tabs>
        <w:tab w:val="left" w:pos="4395"/>
        <w:tab w:val="right" w:leader="dot" w:pos="7930"/>
      </w:tabs>
      <w:autoSpaceDE w:val="0"/>
      <w:autoSpaceDN w:val="0"/>
      <w:adjustRightInd w:val="0"/>
      <w:ind w:left="4395" w:hanging="1134"/>
    </w:pPr>
    <w:rPr>
      <w:rFonts w:ascii="Times New Roman" w:hAnsi="Times New Roman"/>
      <w:noProof/>
      <w:sz w:val="24"/>
      <w:szCs w:val="24"/>
      <w:lang w:eastAsia="ja-JP"/>
    </w:rPr>
  </w:style>
  <w:style w:type="paragraph" w:styleId="TOC6">
    <w:name w:val="toc 6"/>
    <w:basedOn w:val="Normal"/>
    <w:next w:val="Normal"/>
    <w:autoRedefine/>
    <w:uiPriority w:val="39"/>
    <w:rsid w:val="00966D1B"/>
    <w:pPr>
      <w:ind w:left="1000"/>
    </w:pPr>
    <w:rPr>
      <w:sz w:val="18"/>
      <w:szCs w:val="21"/>
    </w:rPr>
  </w:style>
  <w:style w:type="paragraph" w:styleId="TOC7">
    <w:name w:val="toc 7"/>
    <w:basedOn w:val="Normal"/>
    <w:next w:val="Normal"/>
    <w:autoRedefine/>
    <w:uiPriority w:val="39"/>
    <w:rsid w:val="00525834"/>
    <w:pPr>
      <w:ind w:left="1200"/>
    </w:pPr>
    <w:rPr>
      <w:sz w:val="18"/>
      <w:szCs w:val="21"/>
    </w:rPr>
  </w:style>
  <w:style w:type="paragraph" w:styleId="TOC8">
    <w:name w:val="toc 8"/>
    <w:basedOn w:val="Normal"/>
    <w:next w:val="Normal"/>
    <w:autoRedefine/>
    <w:uiPriority w:val="39"/>
    <w:rsid w:val="006C0948"/>
    <w:pPr>
      <w:tabs>
        <w:tab w:val="left" w:pos="1276"/>
        <w:tab w:val="right" w:leader="dot" w:pos="7938"/>
      </w:tabs>
      <w:ind w:left="1276" w:hanging="1276"/>
    </w:pPr>
    <w:rPr>
      <w:szCs w:val="21"/>
    </w:rPr>
  </w:style>
  <w:style w:type="paragraph" w:styleId="TOC9">
    <w:name w:val="toc 9"/>
    <w:next w:val="Normal"/>
    <w:autoRedefine/>
    <w:uiPriority w:val="39"/>
    <w:rsid w:val="00556797"/>
    <w:pPr>
      <w:tabs>
        <w:tab w:val="right" w:leader="dot" w:pos="7930"/>
      </w:tabs>
      <w:spacing w:before="120" w:after="120"/>
    </w:pPr>
    <w:rPr>
      <w:rFonts w:ascii="Times New Roman" w:hAnsi="Times New Roman"/>
      <w:sz w:val="24"/>
      <w:szCs w:val="24"/>
      <w:lang w:eastAsia="ja-JP"/>
    </w:rPr>
  </w:style>
  <w:style w:type="paragraph" w:styleId="BalloonText">
    <w:name w:val="Balloon Text"/>
    <w:basedOn w:val="Normal"/>
    <w:link w:val="BalloonTextChar"/>
    <w:uiPriority w:val="99"/>
    <w:semiHidden/>
    <w:rsid w:val="00F8446F"/>
    <w:rPr>
      <w:rFonts w:ascii="Tahoma" w:hAnsi="Tahoma" w:cs="Tahoma"/>
      <w:sz w:val="16"/>
      <w:szCs w:val="16"/>
    </w:rPr>
  </w:style>
  <w:style w:type="character" w:customStyle="1" w:styleId="BalloonTextChar">
    <w:name w:val="Balloon Text Char"/>
    <w:basedOn w:val="DefaultParagraphFont"/>
    <w:link w:val="BalloonText"/>
    <w:uiPriority w:val="99"/>
    <w:semiHidden/>
    <w:rsid w:val="002712BD"/>
    <w:rPr>
      <w:rFonts w:ascii="Tahoma" w:hAnsi="Tahoma" w:cs="Tahoma"/>
      <w:sz w:val="16"/>
      <w:szCs w:val="16"/>
      <w:lang w:eastAsia="ja-JP"/>
    </w:rPr>
  </w:style>
  <w:style w:type="paragraph" w:customStyle="1" w:styleId="StyleHeading4BoldLeftBefore6ptAfter12ptLinesp">
    <w:name w:val="Style Heading 4 + Bold Left Before:  6 pt After:  12 pt Line sp..."/>
    <w:basedOn w:val="Heading4"/>
    <w:autoRedefine/>
    <w:rsid w:val="00110521"/>
    <w:pPr>
      <w:tabs>
        <w:tab w:val="num" w:pos="851"/>
      </w:tabs>
      <w:spacing w:before="120"/>
      <w:jc w:val="left"/>
    </w:pPr>
    <w:rPr>
      <w:rFonts w:eastAsia="Times New Roman"/>
      <w:b w:val="0"/>
      <w:bCs w:val="0"/>
    </w:rPr>
  </w:style>
  <w:style w:type="character" w:styleId="FollowedHyperlink">
    <w:name w:val="FollowedHyperlink"/>
    <w:uiPriority w:val="99"/>
    <w:rsid w:val="0073500A"/>
    <w:rPr>
      <w:color w:val="800080"/>
      <w:u w:val="single"/>
    </w:rPr>
  </w:style>
  <w:style w:type="character" w:styleId="CommentReference">
    <w:name w:val="annotation reference"/>
    <w:semiHidden/>
    <w:rsid w:val="00204CAE"/>
    <w:rPr>
      <w:sz w:val="16"/>
      <w:szCs w:val="16"/>
    </w:rPr>
  </w:style>
  <w:style w:type="paragraph" w:styleId="CommentText">
    <w:name w:val="annotation text"/>
    <w:basedOn w:val="Normal"/>
    <w:link w:val="CommentTextChar"/>
    <w:semiHidden/>
    <w:rsid w:val="00204CAE"/>
  </w:style>
  <w:style w:type="character" w:customStyle="1" w:styleId="CommentTextChar">
    <w:name w:val="Comment Text Char"/>
    <w:link w:val="CommentText"/>
    <w:semiHidden/>
    <w:rsid w:val="004328E2"/>
    <w:rPr>
      <w:rFonts w:ascii="Times New Roman" w:hAnsi="Times New Roman"/>
      <w:lang w:eastAsia="ja-JP"/>
    </w:rPr>
  </w:style>
  <w:style w:type="paragraph" w:styleId="Header">
    <w:name w:val="header"/>
    <w:basedOn w:val="Normal"/>
    <w:link w:val="HeaderChar"/>
    <w:uiPriority w:val="99"/>
    <w:rsid w:val="008A09C1"/>
    <w:pPr>
      <w:tabs>
        <w:tab w:val="center" w:pos="4320"/>
        <w:tab w:val="right" w:pos="8640"/>
      </w:tabs>
    </w:pPr>
  </w:style>
  <w:style w:type="character" w:customStyle="1" w:styleId="HeaderChar">
    <w:name w:val="Header Char"/>
    <w:basedOn w:val="DefaultParagraphFont"/>
    <w:link w:val="Header"/>
    <w:uiPriority w:val="99"/>
    <w:rsid w:val="002712BD"/>
    <w:rPr>
      <w:rFonts w:ascii="Times New Roman" w:hAnsi="Times New Roman"/>
      <w:lang w:eastAsia="ja-JP"/>
    </w:rPr>
  </w:style>
  <w:style w:type="paragraph" w:customStyle="1" w:styleId="StyleHeading4BoldLeft">
    <w:name w:val="Style Heading 4 + Bold Left"/>
    <w:basedOn w:val="Heading4"/>
    <w:rsid w:val="003A1553"/>
    <w:pPr>
      <w:jc w:val="left"/>
    </w:pPr>
    <w:rPr>
      <w:rFonts w:cs="MS Mincho"/>
      <w:bCs w:val="0"/>
      <w:szCs w:val="20"/>
    </w:rPr>
  </w:style>
  <w:style w:type="paragraph" w:customStyle="1" w:styleId="StyleJudulDepanNotAllcaps">
    <w:name w:val="Style Judul Depan + Not All caps"/>
    <w:basedOn w:val="JudulDepan"/>
    <w:autoRedefine/>
    <w:rsid w:val="006E6A95"/>
  </w:style>
  <w:style w:type="paragraph" w:customStyle="1" w:styleId="StyleHeading4BoldLeft1">
    <w:name w:val="Style Heading 4 + Bold Left1"/>
    <w:basedOn w:val="Heading4"/>
    <w:rsid w:val="003A1553"/>
    <w:pPr>
      <w:jc w:val="left"/>
    </w:pPr>
    <w:rPr>
      <w:rFonts w:cs="MS Mincho"/>
      <w:bCs w:val="0"/>
    </w:rPr>
  </w:style>
  <w:style w:type="paragraph" w:customStyle="1" w:styleId="StyleHeading4BoldLeft2">
    <w:name w:val="Style Heading 4 + Bold Left2"/>
    <w:basedOn w:val="Heading4"/>
    <w:rsid w:val="003A1553"/>
    <w:pPr>
      <w:jc w:val="left"/>
    </w:pPr>
    <w:rPr>
      <w:rFonts w:cs="MS Mincho"/>
      <w:bCs w:val="0"/>
    </w:rPr>
  </w:style>
  <w:style w:type="paragraph" w:customStyle="1" w:styleId="Tabel">
    <w:name w:val="Tabel"/>
    <w:next w:val="NormalIndent"/>
    <w:rsid w:val="008848F6"/>
    <w:pPr>
      <w:tabs>
        <w:tab w:val="left" w:pos="1183"/>
      </w:tabs>
      <w:ind w:left="-113" w:right="-113"/>
    </w:pPr>
    <w:rPr>
      <w:rFonts w:ascii="Times New Roman" w:hAnsi="Times New Roman"/>
      <w:sz w:val="24"/>
      <w:szCs w:val="24"/>
      <w:lang w:val="sv-SE" w:eastAsia="ja-JP"/>
    </w:rPr>
  </w:style>
  <w:style w:type="paragraph" w:styleId="NormalIndent">
    <w:name w:val="Normal Indent"/>
    <w:basedOn w:val="Normal"/>
    <w:uiPriority w:val="99"/>
    <w:semiHidden/>
    <w:unhideWhenUsed/>
    <w:rsid w:val="008848F6"/>
    <w:pPr>
      <w:ind w:left="720"/>
    </w:pPr>
  </w:style>
  <w:style w:type="paragraph" w:customStyle="1" w:styleId="Gambar">
    <w:name w:val="Gambar"/>
    <w:next w:val="NormalIndent"/>
    <w:qFormat/>
    <w:rsid w:val="00F0451A"/>
    <w:pPr>
      <w:spacing w:line="360" w:lineRule="auto"/>
      <w:jc w:val="center"/>
    </w:pPr>
    <w:rPr>
      <w:rFonts w:ascii="Times New Roman" w:hAnsi="Times New Roman"/>
      <w:noProof/>
      <w:sz w:val="24"/>
      <w:szCs w:val="24"/>
      <w:lang w:val="sv-SE" w:eastAsia="ja-JP"/>
    </w:rPr>
  </w:style>
  <w:style w:type="character" w:customStyle="1" w:styleId="ListParagraphChar">
    <w:name w:val="List Paragraph Char"/>
    <w:aliases w:val="Body of text Char"/>
    <w:link w:val="ListParagraph"/>
    <w:uiPriority w:val="34"/>
    <w:qFormat/>
    <w:locked/>
    <w:rsid w:val="00CC19A1"/>
    <w:rPr>
      <w:rFonts w:ascii="Times New Roman" w:hAnsi="Times New Roman"/>
      <w:sz w:val="24"/>
      <w:szCs w:val="24"/>
      <w:lang w:val="id-ID"/>
    </w:rPr>
  </w:style>
  <w:style w:type="paragraph" w:styleId="ListParagraph">
    <w:name w:val="List Paragraph"/>
    <w:aliases w:val="Body of text"/>
    <w:basedOn w:val="Normal"/>
    <w:link w:val="ListParagraphChar"/>
    <w:uiPriority w:val="34"/>
    <w:qFormat/>
    <w:rsid w:val="00CC19A1"/>
    <w:pPr>
      <w:widowControl/>
      <w:numPr>
        <w:numId w:val="9"/>
      </w:numPr>
      <w:autoSpaceDE/>
      <w:autoSpaceDN/>
      <w:adjustRightInd/>
      <w:contextualSpacing/>
    </w:pPr>
    <w:rPr>
      <w:lang w:eastAsia="zh-CN"/>
    </w:rPr>
  </w:style>
  <w:style w:type="paragraph" w:styleId="Caption">
    <w:name w:val="caption"/>
    <w:basedOn w:val="Normal"/>
    <w:next w:val="Normal"/>
    <w:uiPriority w:val="35"/>
    <w:unhideWhenUsed/>
    <w:qFormat/>
    <w:rsid w:val="00D16DC6"/>
    <w:pPr>
      <w:keepNext/>
      <w:widowControl/>
      <w:autoSpaceDE/>
      <w:autoSpaceDN/>
      <w:adjustRightInd/>
      <w:ind w:firstLine="0"/>
    </w:pPr>
    <w:rPr>
      <w:rFonts w:eastAsiaTheme="minorHAnsi"/>
      <w:b/>
      <w:bCs/>
      <w:color w:val="000000" w:themeColor="text1"/>
      <w:lang w:eastAsia="en-US"/>
    </w:rPr>
  </w:style>
  <w:style w:type="paragraph" w:styleId="HTMLPreformatted">
    <w:name w:val="HTML Preformatted"/>
    <w:basedOn w:val="Normal"/>
    <w:link w:val="HTMLPreformattedChar"/>
    <w:uiPriority w:val="99"/>
    <w:unhideWhenUsed/>
    <w:rsid w:val="002712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2712BD"/>
    <w:rPr>
      <w:rFonts w:ascii="Courier New" w:eastAsia="Times New Roman" w:hAnsi="Courier New" w:cs="Courier New"/>
      <w:lang w:eastAsia="en-US"/>
    </w:rPr>
  </w:style>
  <w:style w:type="character" w:customStyle="1" w:styleId="fontstyle01">
    <w:name w:val="fontstyle01"/>
    <w:basedOn w:val="DefaultParagraphFont"/>
    <w:rsid w:val="002712BD"/>
    <w:rPr>
      <w:rFonts w:ascii="Times New Roman" w:hAnsi="Times New Roman" w:cs="Times New Roman" w:hint="default"/>
      <w:b w:val="0"/>
      <w:bCs w:val="0"/>
      <w:i w:val="0"/>
      <w:iCs w:val="0"/>
      <w:color w:val="000000"/>
      <w:sz w:val="20"/>
      <w:szCs w:val="20"/>
    </w:rPr>
  </w:style>
  <w:style w:type="paragraph" w:customStyle="1" w:styleId="msonormal0">
    <w:name w:val="msonormal"/>
    <w:basedOn w:val="Normal"/>
    <w:rsid w:val="00A5032E"/>
    <w:pPr>
      <w:widowControl/>
      <w:autoSpaceDE/>
      <w:autoSpaceDN/>
      <w:adjustRightInd/>
      <w:spacing w:before="100" w:beforeAutospacing="1" w:after="100" w:afterAutospacing="1"/>
    </w:pPr>
    <w:rPr>
      <w:rFonts w:eastAsia="Times New Roman"/>
      <w:lang w:eastAsia="en-US"/>
    </w:rPr>
  </w:style>
  <w:style w:type="paragraph" w:styleId="NormalWeb">
    <w:name w:val="Normal (Web)"/>
    <w:basedOn w:val="Normal"/>
    <w:uiPriority w:val="99"/>
    <w:unhideWhenUsed/>
    <w:rsid w:val="00A5032E"/>
    <w:pPr>
      <w:widowControl/>
      <w:autoSpaceDE/>
      <w:autoSpaceDN/>
      <w:adjustRightInd/>
      <w:spacing w:before="100" w:beforeAutospacing="1" w:after="100" w:afterAutospacing="1"/>
    </w:pPr>
    <w:rPr>
      <w:rFonts w:eastAsia="Times New Roman"/>
      <w:lang w:eastAsia="en-US"/>
    </w:rPr>
  </w:style>
  <w:style w:type="character" w:styleId="PlaceholderText">
    <w:name w:val="Placeholder Text"/>
    <w:basedOn w:val="DefaultParagraphFont"/>
    <w:uiPriority w:val="99"/>
    <w:semiHidden/>
    <w:rsid w:val="00A5032E"/>
    <w:rPr>
      <w:color w:val="808080"/>
    </w:rPr>
  </w:style>
  <w:style w:type="table" w:styleId="TableGrid">
    <w:name w:val="Table Grid"/>
    <w:basedOn w:val="TableNormal"/>
    <w:rsid w:val="00A5032E"/>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001A"/>
    <w:pPr>
      <w:keepLines/>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 w:val="32"/>
      <w:szCs w:val="32"/>
      <w:lang w:eastAsia="en-US"/>
    </w:rPr>
  </w:style>
  <w:style w:type="character" w:customStyle="1" w:styleId="hps">
    <w:name w:val="hps"/>
    <w:basedOn w:val="DefaultParagraphFont"/>
    <w:rsid w:val="00CD290B"/>
  </w:style>
  <w:style w:type="character" w:customStyle="1" w:styleId="fontstyle21">
    <w:name w:val="fontstyle21"/>
    <w:basedOn w:val="DefaultParagraphFont"/>
    <w:rsid w:val="00CD290B"/>
    <w:rPr>
      <w:rFonts w:ascii="Times New Roman" w:hAnsi="Times New Roman" w:cs="Times New Roman" w:hint="default"/>
      <w:b w:val="0"/>
      <w:bCs w:val="0"/>
      <w:i/>
      <w:iCs/>
      <w:color w:val="000000"/>
      <w:sz w:val="24"/>
      <w:szCs w:val="24"/>
    </w:rPr>
  </w:style>
  <w:style w:type="paragraph" w:customStyle="1" w:styleId="p16">
    <w:name w:val="p16"/>
    <w:basedOn w:val="Normal"/>
    <w:qFormat/>
    <w:rsid w:val="002F7709"/>
    <w:pPr>
      <w:widowControl/>
      <w:autoSpaceDE/>
      <w:autoSpaceDN/>
      <w:adjustRightInd/>
      <w:spacing w:after="160" w:afterAutospacing="1" w:line="271" w:lineRule="auto"/>
    </w:pPr>
    <w:rPr>
      <w:rFonts w:ascii="Calibri" w:eastAsia="Times New Roman" w:hAnsi="Calibri"/>
      <w:lang w:eastAsia="id-ID"/>
    </w:rPr>
  </w:style>
  <w:style w:type="character" w:styleId="UnresolvedMention">
    <w:name w:val="Unresolved Mention"/>
    <w:basedOn w:val="DefaultParagraphFont"/>
    <w:uiPriority w:val="99"/>
    <w:semiHidden/>
    <w:unhideWhenUsed/>
    <w:rsid w:val="00627D1D"/>
    <w:rPr>
      <w:color w:val="605E5C"/>
      <w:shd w:val="clear" w:color="auto" w:fill="E1DFDD"/>
    </w:rPr>
  </w:style>
  <w:style w:type="paragraph" w:customStyle="1" w:styleId="ListParagraph1">
    <w:name w:val="List Paragraph1"/>
    <w:basedOn w:val="Normal"/>
    <w:uiPriority w:val="34"/>
    <w:qFormat/>
    <w:rsid w:val="00DE2050"/>
    <w:pPr>
      <w:widowControl/>
      <w:suppressAutoHyphens/>
      <w:autoSpaceDE/>
      <w:autoSpaceDN/>
      <w:adjustRightInd/>
      <w:spacing w:after="160" w:line="259" w:lineRule="auto"/>
      <w:ind w:left="720"/>
      <w:contextualSpacing/>
    </w:pPr>
    <w:rPr>
      <w:rFonts w:ascii="Calibri" w:eastAsia="Calibri" w:hAnsi="Calibri"/>
      <w:color w:val="00000A"/>
      <w:sz w:val="22"/>
      <w:szCs w:val="22"/>
      <w:lang w:eastAsia="en-US"/>
    </w:rPr>
  </w:style>
  <w:style w:type="table" w:customStyle="1" w:styleId="TableGrid1">
    <w:name w:val="Table Grid1"/>
    <w:basedOn w:val="TableNormal"/>
    <w:next w:val="TableGrid"/>
    <w:uiPriority w:val="59"/>
    <w:rsid w:val="00DE2050"/>
    <w:pPr>
      <w:spacing w:after="160"/>
    </w:pPr>
    <w:rPr>
      <w:rFonts w:ascii="Times New Roman" w:eastAsia="SimSu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lainText">
    <w:name w:val="Plain Text"/>
    <w:basedOn w:val="Normal"/>
    <w:link w:val="PlainTextChar"/>
    <w:uiPriority w:val="99"/>
    <w:unhideWhenUsed/>
    <w:rsid w:val="00F6578E"/>
    <w:pPr>
      <w:widowControl/>
      <w:autoSpaceDE/>
      <w:autoSpaceDN/>
      <w:adjustRightInd/>
    </w:pPr>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F6578E"/>
    <w:rPr>
      <w:rFonts w:ascii="Consolas" w:eastAsiaTheme="minorHAnsi" w:hAnsi="Consolas" w:cstheme="minorBidi"/>
      <w:sz w:val="21"/>
      <w:szCs w:val="21"/>
      <w:lang w:eastAsia="en-US"/>
    </w:rPr>
  </w:style>
  <w:style w:type="character" w:styleId="HTMLCite">
    <w:name w:val="HTML Cite"/>
    <w:basedOn w:val="DefaultParagraphFont"/>
    <w:uiPriority w:val="99"/>
    <w:semiHidden/>
    <w:unhideWhenUsed/>
    <w:rsid w:val="00E62934"/>
    <w:rPr>
      <w:i/>
      <w:iCs/>
    </w:rPr>
  </w:style>
  <w:style w:type="character" w:styleId="Emphasis">
    <w:name w:val="Emphasis"/>
    <w:uiPriority w:val="20"/>
    <w:qFormat/>
    <w:rsid w:val="00174E7E"/>
  </w:style>
  <w:style w:type="character" w:styleId="FootnoteReference">
    <w:name w:val="footnote reference"/>
    <w:basedOn w:val="DefaultParagraphFont"/>
    <w:uiPriority w:val="99"/>
    <w:semiHidden/>
    <w:unhideWhenUsed/>
    <w:rsid w:val="00560BE3"/>
    <w:rPr>
      <w:vertAlign w:val="superscript"/>
    </w:rPr>
  </w:style>
  <w:style w:type="paragraph" w:customStyle="1" w:styleId="ListParagraph3">
    <w:name w:val="List Paragraph3"/>
    <w:basedOn w:val="Normal"/>
    <w:rsid w:val="00BD37F2"/>
    <w:pPr>
      <w:widowControl/>
      <w:autoSpaceDE/>
      <w:autoSpaceDN/>
      <w:adjustRightInd/>
      <w:spacing w:before="100" w:beforeAutospacing="1" w:after="100" w:afterAutospacing="1" w:line="256" w:lineRule="auto"/>
      <w:contextualSpacing/>
    </w:pPr>
    <w:rPr>
      <w:rFonts w:ascii="Calibri" w:eastAsia="Times New Roman" w:hAnsi="Calibri"/>
      <w:lang w:eastAsia="id-ID"/>
    </w:rPr>
  </w:style>
  <w:style w:type="paragraph" w:styleId="FootnoteText">
    <w:name w:val="footnote text"/>
    <w:basedOn w:val="Normal"/>
    <w:link w:val="FootnoteTextChar"/>
    <w:uiPriority w:val="99"/>
    <w:semiHidden/>
    <w:unhideWhenUsed/>
    <w:rsid w:val="00AE60D6"/>
  </w:style>
  <w:style w:type="character" w:customStyle="1" w:styleId="FootnoteTextChar">
    <w:name w:val="Footnote Text Char"/>
    <w:basedOn w:val="DefaultParagraphFont"/>
    <w:link w:val="FootnoteText"/>
    <w:uiPriority w:val="99"/>
    <w:semiHidden/>
    <w:rsid w:val="00AE60D6"/>
    <w:rPr>
      <w:rFonts w:ascii="Times New Roman" w:hAnsi="Times New Roman"/>
      <w:lang w:eastAsia="ja-JP"/>
    </w:rPr>
  </w:style>
  <w:style w:type="paragraph" w:customStyle="1" w:styleId="List21">
    <w:name w:val="List 21"/>
    <w:basedOn w:val="ParagrifIsi"/>
    <w:link w:val="list2Char"/>
    <w:qFormat/>
    <w:rsid w:val="00C776ED"/>
    <w:pPr>
      <w:numPr>
        <w:ilvl w:val="7"/>
        <w:numId w:val="4"/>
      </w:numPr>
      <w:ind w:left="993" w:hanging="426"/>
    </w:pPr>
    <w:rPr>
      <w:lang w:val="id-ID"/>
    </w:rPr>
  </w:style>
  <w:style w:type="paragraph" w:customStyle="1" w:styleId="tabel0">
    <w:name w:val="tabel"/>
    <w:basedOn w:val="ParagrifIsi"/>
    <w:link w:val="tabelChar"/>
    <w:qFormat/>
    <w:rsid w:val="00655FBD"/>
    <w:pPr>
      <w:jc w:val="center"/>
    </w:pPr>
    <w:rPr>
      <w:lang w:val="id-ID"/>
    </w:rPr>
  </w:style>
  <w:style w:type="character" w:customStyle="1" w:styleId="ParagrifIsiChar">
    <w:name w:val="Paragrif Isi Char"/>
    <w:basedOn w:val="DefaultParagraphFont"/>
    <w:link w:val="ParagrifIsi"/>
    <w:uiPriority w:val="99"/>
    <w:rsid w:val="00EC7E1F"/>
    <w:rPr>
      <w:rFonts w:ascii="Times New Roman" w:eastAsiaTheme="minorHAnsi" w:hAnsi="Times New Roman" w:cstheme="minorBidi"/>
      <w:sz w:val="24"/>
      <w:szCs w:val="24"/>
      <w:lang w:eastAsia="ja-JP"/>
    </w:rPr>
  </w:style>
  <w:style w:type="character" w:customStyle="1" w:styleId="list2Char">
    <w:name w:val="list 2 Char"/>
    <w:basedOn w:val="ParagrifIsiChar"/>
    <w:link w:val="List21"/>
    <w:rsid w:val="00C776ED"/>
    <w:rPr>
      <w:rFonts w:ascii="Times New Roman" w:eastAsiaTheme="minorHAnsi" w:hAnsi="Times New Roman" w:cstheme="minorBidi"/>
      <w:sz w:val="24"/>
      <w:szCs w:val="24"/>
      <w:lang w:val="id-ID" w:eastAsia="ja-JP"/>
    </w:rPr>
  </w:style>
  <w:style w:type="character" w:customStyle="1" w:styleId="tabelChar">
    <w:name w:val="tabel Char"/>
    <w:basedOn w:val="ParagrifIsiChar"/>
    <w:link w:val="tabel0"/>
    <w:rsid w:val="00655FBD"/>
    <w:rPr>
      <w:rFonts w:ascii="Times New Roman" w:eastAsiaTheme="minorHAnsi" w:hAnsi="Times New Roman" w:cstheme="minorBidi"/>
      <w:sz w:val="24"/>
      <w:szCs w:val="24"/>
      <w:lang w:val="id-ID" w:eastAsia="ja-JP"/>
    </w:rPr>
  </w:style>
  <w:style w:type="character" w:customStyle="1" w:styleId="sc0">
    <w:name w:val="sc0"/>
    <w:basedOn w:val="DefaultParagraphFont"/>
    <w:rsid w:val="00AB0A05"/>
    <w:rPr>
      <w:rFonts w:ascii="Courier New" w:hAnsi="Courier New" w:cs="Courier New" w:hint="default"/>
      <w:color w:val="000000"/>
      <w:sz w:val="20"/>
      <w:szCs w:val="20"/>
    </w:rPr>
  </w:style>
  <w:style w:type="character" w:styleId="BookTitle">
    <w:name w:val="Book Title"/>
    <w:uiPriority w:val="33"/>
    <w:qFormat/>
    <w:rsid w:val="00CB1F32"/>
  </w:style>
  <w:style w:type="paragraph" w:customStyle="1" w:styleId="tmpH1">
    <w:name w:val="tmp H1"/>
    <w:basedOn w:val="Heading1"/>
    <w:link w:val="tmpH1Char"/>
    <w:qFormat/>
    <w:rsid w:val="00CB1F32"/>
    <w:pPr>
      <w:numPr>
        <w:numId w:val="0"/>
      </w:numPr>
    </w:pPr>
  </w:style>
  <w:style w:type="character" w:customStyle="1" w:styleId="tmpH1Char">
    <w:name w:val="tmp H1 Char"/>
    <w:basedOn w:val="Heading1Char"/>
    <w:link w:val="tmpH1"/>
    <w:rsid w:val="00CB1F32"/>
    <w:rPr>
      <w:rFonts w:ascii="Times New Roman" w:hAnsi="Times New Roman" w:cs="Arial"/>
      <w:b/>
      <w:bCs/>
      <w:caps/>
      <w:sz w:val="24"/>
      <w:szCs w:val="22"/>
      <w:lang w:eastAsia="ja-JP"/>
    </w:rPr>
  </w:style>
  <w:style w:type="paragraph" w:styleId="TableofFigures">
    <w:name w:val="table of figures"/>
    <w:basedOn w:val="Normal"/>
    <w:next w:val="Normal"/>
    <w:uiPriority w:val="99"/>
    <w:unhideWhenUsed/>
    <w:rsid w:val="00E001F9"/>
  </w:style>
  <w:style w:type="paragraph" w:styleId="Subtitle">
    <w:name w:val="Subtitle"/>
    <w:aliases w:val="list 1"/>
    <w:basedOn w:val="Normal"/>
    <w:next w:val="Normal"/>
    <w:link w:val="SubtitleChar"/>
    <w:uiPriority w:val="11"/>
    <w:qFormat/>
    <w:rsid w:val="00594867"/>
    <w:pPr>
      <w:numPr>
        <w:numId w:val="10"/>
      </w:numPr>
      <w:ind w:left="567" w:hanging="567"/>
    </w:pPr>
    <w:rPr>
      <w:lang w:val="de-DE"/>
    </w:rPr>
  </w:style>
  <w:style w:type="character" w:customStyle="1" w:styleId="SubtitleChar">
    <w:name w:val="Subtitle Char"/>
    <w:aliases w:val="list 1 Char"/>
    <w:basedOn w:val="DefaultParagraphFont"/>
    <w:link w:val="Subtitle"/>
    <w:uiPriority w:val="11"/>
    <w:rsid w:val="00594867"/>
    <w:rPr>
      <w:rFonts w:ascii="Times New Roman" w:hAnsi="Times New Roman"/>
      <w:sz w:val="24"/>
      <w:szCs w:val="24"/>
      <w:lang w:val="de-DE" w:eastAsia="ja-JP"/>
    </w:rPr>
  </w:style>
  <w:style w:type="character" w:styleId="SubtleEmphasis">
    <w:name w:val="Subtle Emphasis"/>
    <w:basedOn w:val="DefaultParagraphFont"/>
    <w:uiPriority w:val="19"/>
    <w:qFormat/>
    <w:rsid w:val="00174E7E"/>
    <w:rPr>
      <w:i/>
      <w:iCs/>
      <w:color w:val="404040" w:themeColor="text1" w:themeTint="BF"/>
    </w:rPr>
  </w:style>
  <w:style w:type="paragraph" w:customStyle="1" w:styleId="code">
    <w:name w:val="code"/>
    <w:basedOn w:val="ListParagraph"/>
    <w:link w:val="codeChar"/>
    <w:qFormat/>
    <w:rsid w:val="00520CFD"/>
    <w:pPr>
      <w:numPr>
        <w:numId w:val="24"/>
      </w:numPr>
      <w:shd w:val="clear" w:color="auto" w:fill="FFFFFF"/>
      <w:spacing w:line="240" w:lineRule="auto"/>
      <w:ind w:left="1134" w:hanging="567"/>
      <w:jc w:val="left"/>
    </w:pPr>
    <w:rPr>
      <w:rFonts w:ascii="Courier New" w:eastAsia="Times New Roman" w:hAnsi="Courier New" w:cs="Courier New"/>
      <w:sz w:val="22"/>
      <w:szCs w:val="22"/>
      <w:lang w:eastAsia="id-ID"/>
    </w:rPr>
  </w:style>
  <w:style w:type="paragraph" w:customStyle="1" w:styleId="list1">
    <w:name w:val="list 1."/>
    <w:basedOn w:val="Normal"/>
    <w:link w:val="list1Char"/>
    <w:rsid w:val="00594867"/>
  </w:style>
  <w:style w:type="character" w:customStyle="1" w:styleId="codeChar">
    <w:name w:val="code Char"/>
    <w:basedOn w:val="DefaultParagraphFont"/>
    <w:link w:val="code"/>
    <w:rsid w:val="00520CFD"/>
    <w:rPr>
      <w:rFonts w:ascii="Courier New" w:eastAsia="Times New Roman" w:hAnsi="Courier New" w:cs="Courier New"/>
      <w:sz w:val="22"/>
      <w:szCs w:val="22"/>
      <w:shd w:val="clear" w:color="auto" w:fill="FFFFFF"/>
      <w:lang w:val="id-ID" w:eastAsia="id-ID"/>
    </w:rPr>
  </w:style>
  <w:style w:type="paragraph" w:customStyle="1" w:styleId="zAbstrak">
    <w:name w:val="zAbstrak"/>
    <w:basedOn w:val="Normal"/>
    <w:link w:val="zAbstrakChar"/>
    <w:qFormat/>
    <w:rsid w:val="006E1ED2"/>
    <w:pPr>
      <w:spacing w:line="240" w:lineRule="auto"/>
    </w:pPr>
    <w:rPr>
      <w:sz w:val="20"/>
      <w:szCs w:val="20"/>
    </w:rPr>
  </w:style>
  <w:style w:type="character" w:customStyle="1" w:styleId="list1Char">
    <w:name w:val="list 1. Char"/>
    <w:basedOn w:val="ListParagraphChar"/>
    <w:link w:val="list1"/>
    <w:rsid w:val="00594867"/>
    <w:rPr>
      <w:rFonts w:ascii="Times New Roman" w:hAnsi="Times New Roman"/>
      <w:sz w:val="24"/>
      <w:szCs w:val="24"/>
      <w:lang w:val="id-ID" w:eastAsia="ja-JP"/>
    </w:rPr>
  </w:style>
  <w:style w:type="character" w:customStyle="1" w:styleId="zAbstrakChar">
    <w:name w:val="zAbstrak Char"/>
    <w:basedOn w:val="DefaultParagraphFont"/>
    <w:link w:val="zAbstrak"/>
    <w:rsid w:val="006E1ED2"/>
    <w:rPr>
      <w:rFonts w:ascii="Times New Roman" w:hAnsi="Times New Roman"/>
      <w:lang w:val="id-ID" w:eastAsia="ja-JP"/>
    </w:rPr>
  </w:style>
  <w:style w:type="paragraph" w:customStyle="1" w:styleId="isitabel1">
    <w:name w:val="isi tabel 1"/>
    <w:link w:val="isitabel1Char"/>
    <w:qFormat/>
    <w:rsid w:val="0072618E"/>
    <w:pPr>
      <w:spacing w:line="360" w:lineRule="auto"/>
    </w:pPr>
    <w:rPr>
      <w:rFonts w:ascii="Times New Roman" w:eastAsiaTheme="minorHAnsi" w:hAnsi="Times New Roman" w:cstheme="minorBidi"/>
      <w:sz w:val="24"/>
      <w:szCs w:val="24"/>
      <w:lang w:val="id-ID" w:eastAsia="ja-JP"/>
    </w:rPr>
  </w:style>
  <w:style w:type="paragraph" w:customStyle="1" w:styleId="isitabel2">
    <w:name w:val="isi tabel 2"/>
    <w:link w:val="isitabel2Char"/>
    <w:qFormat/>
    <w:rsid w:val="009576DB"/>
    <w:pPr>
      <w:numPr>
        <w:numId w:val="23"/>
      </w:numPr>
      <w:ind w:left="171" w:hanging="218"/>
    </w:pPr>
    <w:rPr>
      <w:rFonts w:ascii="Times New Roman" w:eastAsiaTheme="minorHAnsi" w:hAnsi="Times New Roman" w:cstheme="minorBidi"/>
      <w:sz w:val="24"/>
      <w:szCs w:val="24"/>
      <w:lang w:val="id-ID" w:eastAsia="ja-JP"/>
    </w:rPr>
  </w:style>
  <w:style w:type="character" w:customStyle="1" w:styleId="isitabel1Char">
    <w:name w:val="isi tabel 1 Char"/>
    <w:basedOn w:val="tabelChar"/>
    <w:link w:val="isitabel1"/>
    <w:rsid w:val="0072618E"/>
    <w:rPr>
      <w:rFonts w:ascii="Times New Roman" w:eastAsiaTheme="minorHAnsi" w:hAnsi="Times New Roman" w:cstheme="minorBidi"/>
      <w:sz w:val="24"/>
      <w:szCs w:val="24"/>
      <w:lang w:val="id-ID" w:eastAsia="ja-JP"/>
    </w:rPr>
  </w:style>
  <w:style w:type="paragraph" w:customStyle="1" w:styleId="lampirannumbering">
    <w:name w:val="lampiran numbering"/>
    <w:link w:val="lampirannumberingChar"/>
    <w:qFormat/>
    <w:rsid w:val="00AA1D7D"/>
    <w:pPr>
      <w:numPr>
        <w:ilvl w:val="3"/>
        <w:numId w:val="10"/>
      </w:numPr>
      <w:spacing w:line="360" w:lineRule="auto"/>
      <w:ind w:left="284" w:hanging="568"/>
      <w:jc w:val="both"/>
    </w:pPr>
    <w:rPr>
      <w:rFonts w:ascii="Times New Roman" w:hAnsi="Times New Roman"/>
      <w:sz w:val="24"/>
      <w:szCs w:val="24"/>
      <w:lang w:val="id-ID" w:eastAsia="ja-JP"/>
    </w:rPr>
  </w:style>
  <w:style w:type="character" w:customStyle="1" w:styleId="isitabel2Char">
    <w:name w:val="isi tabel 2 Char"/>
    <w:basedOn w:val="tabelChar"/>
    <w:link w:val="isitabel2"/>
    <w:rsid w:val="009576DB"/>
    <w:rPr>
      <w:rFonts w:ascii="Times New Roman" w:eastAsiaTheme="minorHAnsi" w:hAnsi="Times New Roman" w:cstheme="minorBidi"/>
      <w:sz w:val="24"/>
      <w:szCs w:val="24"/>
      <w:lang w:val="id-ID" w:eastAsia="ja-JP"/>
    </w:rPr>
  </w:style>
  <w:style w:type="paragraph" w:customStyle="1" w:styleId="lampirannormal">
    <w:name w:val="lampiran normal"/>
    <w:link w:val="lampirannormalChar"/>
    <w:qFormat/>
    <w:rsid w:val="00AA1D7D"/>
    <w:pPr>
      <w:spacing w:line="360" w:lineRule="auto"/>
      <w:ind w:left="-284" w:firstLine="568"/>
      <w:jc w:val="both"/>
    </w:pPr>
    <w:rPr>
      <w:rFonts w:ascii="Times New Roman" w:hAnsi="Times New Roman"/>
      <w:sz w:val="24"/>
      <w:szCs w:val="24"/>
      <w:lang w:val="id-ID" w:eastAsia="ja-JP"/>
    </w:rPr>
  </w:style>
  <w:style w:type="character" w:customStyle="1" w:styleId="lampirannumberingChar">
    <w:name w:val="lampiran numbering Char"/>
    <w:basedOn w:val="ParagrifIsiChar"/>
    <w:link w:val="lampirannumbering"/>
    <w:rsid w:val="00AA1D7D"/>
    <w:rPr>
      <w:rFonts w:ascii="Times New Roman" w:eastAsiaTheme="minorHAnsi" w:hAnsi="Times New Roman" w:cstheme="minorBidi"/>
      <w:sz w:val="24"/>
      <w:szCs w:val="24"/>
      <w:lang w:val="id-ID" w:eastAsia="ja-JP"/>
    </w:rPr>
  </w:style>
  <w:style w:type="character" w:customStyle="1" w:styleId="sc18">
    <w:name w:val="sc18"/>
    <w:basedOn w:val="DefaultParagraphFont"/>
    <w:rsid w:val="00296599"/>
    <w:rPr>
      <w:rFonts w:ascii="Courier New" w:hAnsi="Courier New" w:cs="Courier New" w:hint="default"/>
      <w:color w:val="F8F8F2"/>
      <w:sz w:val="20"/>
      <w:szCs w:val="20"/>
    </w:rPr>
  </w:style>
  <w:style w:type="character" w:customStyle="1" w:styleId="lampirannormalChar">
    <w:name w:val="lampiran normal Char"/>
    <w:basedOn w:val="DefaultParagraphFont"/>
    <w:link w:val="lampirannormal"/>
    <w:rsid w:val="00AA1D7D"/>
    <w:rPr>
      <w:rFonts w:ascii="Times New Roman" w:hAnsi="Times New Roman"/>
      <w:sz w:val="24"/>
      <w:szCs w:val="24"/>
      <w:lang w:val="id-ID" w:eastAsia="ja-JP"/>
    </w:rPr>
  </w:style>
  <w:style w:type="character" w:customStyle="1" w:styleId="sc118">
    <w:name w:val="sc118"/>
    <w:basedOn w:val="DefaultParagraphFont"/>
    <w:rsid w:val="00296599"/>
    <w:rPr>
      <w:rFonts w:ascii="Courier New" w:hAnsi="Courier New" w:cs="Courier New" w:hint="default"/>
      <w:color w:val="F8F8F2"/>
      <w:sz w:val="20"/>
      <w:szCs w:val="20"/>
    </w:rPr>
  </w:style>
  <w:style w:type="character" w:customStyle="1" w:styleId="sc1211">
    <w:name w:val="sc1211"/>
    <w:basedOn w:val="DefaultParagraphFont"/>
    <w:rsid w:val="00296599"/>
    <w:rPr>
      <w:rFonts w:ascii="Courier New" w:hAnsi="Courier New" w:cs="Courier New" w:hint="default"/>
      <w:color w:val="F92672"/>
      <w:sz w:val="20"/>
      <w:szCs w:val="20"/>
    </w:rPr>
  </w:style>
  <w:style w:type="character" w:customStyle="1" w:styleId="sc1201">
    <w:name w:val="sc1201"/>
    <w:basedOn w:val="DefaultParagraphFont"/>
    <w:rsid w:val="00296599"/>
    <w:rPr>
      <w:rFonts w:ascii="Courier New" w:hAnsi="Courier New" w:cs="Courier New" w:hint="default"/>
      <w:color w:val="E6DB74"/>
      <w:sz w:val="20"/>
      <w:szCs w:val="20"/>
    </w:rPr>
  </w:style>
  <w:style w:type="character" w:customStyle="1" w:styleId="sc1271">
    <w:name w:val="sc1271"/>
    <w:basedOn w:val="DefaultParagraphFont"/>
    <w:rsid w:val="00296599"/>
    <w:rPr>
      <w:rFonts w:ascii="Courier New" w:hAnsi="Courier New" w:cs="Courier New" w:hint="default"/>
      <w:color w:val="F92672"/>
      <w:sz w:val="20"/>
      <w:szCs w:val="20"/>
    </w:rPr>
  </w:style>
  <w:style w:type="character" w:customStyle="1" w:styleId="sc123">
    <w:name w:val="sc123"/>
    <w:basedOn w:val="DefaultParagraphFont"/>
    <w:rsid w:val="00296599"/>
    <w:rPr>
      <w:rFonts w:ascii="Courier New" w:hAnsi="Courier New" w:cs="Courier New" w:hint="default"/>
      <w:color w:val="F8F8F2"/>
      <w:sz w:val="20"/>
      <w:szCs w:val="20"/>
    </w:rPr>
  </w:style>
  <w:style w:type="character" w:customStyle="1" w:styleId="sc1191">
    <w:name w:val="sc1191"/>
    <w:basedOn w:val="DefaultParagraphFont"/>
    <w:rsid w:val="00296599"/>
    <w:rPr>
      <w:rFonts w:ascii="Courier New" w:hAnsi="Courier New" w:cs="Courier New" w:hint="default"/>
      <w:color w:val="E6DB74"/>
      <w:sz w:val="20"/>
      <w:szCs w:val="20"/>
    </w:rPr>
  </w:style>
  <w:style w:type="character" w:customStyle="1" w:styleId="sc104">
    <w:name w:val="sc104"/>
    <w:basedOn w:val="DefaultParagraphFont"/>
    <w:rsid w:val="00296599"/>
    <w:rPr>
      <w:rFonts w:ascii="Courier New" w:hAnsi="Courier New" w:cs="Courier New" w:hint="default"/>
      <w:color w:val="F8F8F2"/>
      <w:sz w:val="20"/>
      <w:szCs w:val="20"/>
    </w:rPr>
  </w:style>
  <w:style w:type="character" w:customStyle="1" w:styleId="sc1221">
    <w:name w:val="sc1221"/>
    <w:basedOn w:val="DefaultParagraphFont"/>
    <w:rsid w:val="00296599"/>
    <w:rPr>
      <w:rFonts w:ascii="Courier New" w:hAnsi="Courier New" w:cs="Courier New" w:hint="default"/>
      <w:color w:val="AE81FF"/>
      <w:sz w:val="20"/>
      <w:szCs w:val="20"/>
    </w:rPr>
  </w:style>
  <w:style w:type="paragraph" w:customStyle="1" w:styleId="kodingan">
    <w:name w:val="kodingan"/>
    <w:basedOn w:val="Normal"/>
    <w:link w:val="kodinganChar"/>
    <w:rsid w:val="00296599"/>
    <w:pPr>
      <w:widowControl/>
      <w:shd w:val="clear" w:color="auto" w:fill="FFFFFF"/>
      <w:autoSpaceDE/>
      <w:autoSpaceDN/>
      <w:adjustRightInd/>
      <w:spacing w:line="240" w:lineRule="auto"/>
      <w:ind w:firstLine="0"/>
      <w:jc w:val="left"/>
    </w:pPr>
    <w:rPr>
      <w:rFonts w:ascii="Courier New" w:eastAsia="Times New Roman" w:hAnsi="Courier New" w:cs="Courier New"/>
      <w:color w:val="FF0000"/>
      <w:sz w:val="20"/>
      <w:szCs w:val="20"/>
      <w:shd w:val="clear" w:color="auto" w:fill="FDF8E3"/>
      <w:lang w:eastAsia="id-ID"/>
    </w:rPr>
  </w:style>
  <w:style w:type="character" w:customStyle="1" w:styleId="sc181">
    <w:name w:val="sc181"/>
    <w:basedOn w:val="DefaultParagraphFont"/>
    <w:rsid w:val="00296599"/>
    <w:rPr>
      <w:rFonts w:ascii="Courier New" w:hAnsi="Courier New" w:cs="Courier New" w:hint="default"/>
      <w:color w:val="FF0000"/>
      <w:sz w:val="20"/>
      <w:szCs w:val="20"/>
      <w:shd w:val="clear" w:color="auto" w:fill="FDF8E3"/>
    </w:rPr>
  </w:style>
  <w:style w:type="character" w:customStyle="1" w:styleId="kodinganChar">
    <w:name w:val="kodingan Char"/>
    <w:basedOn w:val="DefaultParagraphFont"/>
    <w:link w:val="kodingan"/>
    <w:rsid w:val="00296599"/>
    <w:rPr>
      <w:rFonts w:ascii="Courier New" w:eastAsia="Times New Roman" w:hAnsi="Courier New" w:cs="Courier New"/>
      <w:color w:val="FF0000"/>
      <w:shd w:val="clear" w:color="auto" w:fill="FFFFFF"/>
      <w:lang w:val="id-ID" w:eastAsia="id-ID"/>
    </w:rPr>
  </w:style>
  <w:style w:type="character" w:customStyle="1" w:styleId="sc1181">
    <w:name w:val="sc1181"/>
    <w:basedOn w:val="DefaultParagraphFont"/>
    <w:rsid w:val="00296599"/>
    <w:rPr>
      <w:rFonts w:ascii="Courier New" w:hAnsi="Courier New" w:cs="Courier New" w:hint="default"/>
      <w:color w:val="000000"/>
      <w:sz w:val="20"/>
      <w:szCs w:val="20"/>
      <w:shd w:val="clear" w:color="auto" w:fill="FEFCF5"/>
    </w:rPr>
  </w:style>
  <w:style w:type="character" w:customStyle="1" w:styleId="sc1231">
    <w:name w:val="sc1231"/>
    <w:basedOn w:val="DefaultParagraphFont"/>
    <w:rsid w:val="00296599"/>
    <w:rPr>
      <w:rFonts w:ascii="Courier New" w:hAnsi="Courier New" w:cs="Courier New" w:hint="default"/>
      <w:color w:val="000080"/>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6667">
      <w:bodyDiv w:val="1"/>
      <w:marLeft w:val="0"/>
      <w:marRight w:val="0"/>
      <w:marTop w:val="0"/>
      <w:marBottom w:val="0"/>
      <w:divBdr>
        <w:top w:val="none" w:sz="0" w:space="0" w:color="auto"/>
        <w:left w:val="none" w:sz="0" w:space="0" w:color="auto"/>
        <w:bottom w:val="none" w:sz="0" w:space="0" w:color="auto"/>
        <w:right w:val="none" w:sz="0" w:space="0" w:color="auto"/>
      </w:divBdr>
    </w:div>
    <w:div w:id="16859771">
      <w:bodyDiv w:val="1"/>
      <w:marLeft w:val="0"/>
      <w:marRight w:val="0"/>
      <w:marTop w:val="0"/>
      <w:marBottom w:val="0"/>
      <w:divBdr>
        <w:top w:val="none" w:sz="0" w:space="0" w:color="auto"/>
        <w:left w:val="none" w:sz="0" w:space="0" w:color="auto"/>
        <w:bottom w:val="none" w:sz="0" w:space="0" w:color="auto"/>
        <w:right w:val="none" w:sz="0" w:space="0" w:color="auto"/>
      </w:divBdr>
    </w:div>
    <w:div w:id="48961846">
      <w:bodyDiv w:val="1"/>
      <w:marLeft w:val="0"/>
      <w:marRight w:val="0"/>
      <w:marTop w:val="0"/>
      <w:marBottom w:val="0"/>
      <w:divBdr>
        <w:top w:val="none" w:sz="0" w:space="0" w:color="auto"/>
        <w:left w:val="none" w:sz="0" w:space="0" w:color="auto"/>
        <w:bottom w:val="none" w:sz="0" w:space="0" w:color="auto"/>
        <w:right w:val="none" w:sz="0" w:space="0" w:color="auto"/>
      </w:divBdr>
    </w:div>
    <w:div w:id="58020833">
      <w:bodyDiv w:val="1"/>
      <w:marLeft w:val="0"/>
      <w:marRight w:val="0"/>
      <w:marTop w:val="0"/>
      <w:marBottom w:val="0"/>
      <w:divBdr>
        <w:top w:val="none" w:sz="0" w:space="0" w:color="auto"/>
        <w:left w:val="none" w:sz="0" w:space="0" w:color="auto"/>
        <w:bottom w:val="none" w:sz="0" w:space="0" w:color="auto"/>
        <w:right w:val="none" w:sz="0" w:space="0" w:color="auto"/>
      </w:divBdr>
    </w:div>
    <w:div w:id="61680652">
      <w:bodyDiv w:val="1"/>
      <w:marLeft w:val="0"/>
      <w:marRight w:val="0"/>
      <w:marTop w:val="0"/>
      <w:marBottom w:val="0"/>
      <w:divBdr>
        <w:top w:val="none" w:sz="0" w:space="0" w:color="auto"/>
        <w:left w:val="none" w:sz="0" w:space="0" w:color="auto"/>
        <w:bottom w:val="none" w:sz="0" w:space="0" w:color="auto"/>
        <w:right w:val="none" w:sz="0" w:space="0" w:color="auto"/>
      </w:divBdr>
    </w:div>
    <w:div w:id="85464477">
      <w:bodyDiv w:val="1"/>
      <w:marLeft w:val="0"/>
      <w:marRight w:val="0"/>
      <w:marTop w:val="0"/>
      <w:marBottom w:val="0"/>
      <w:divBdr>
        <w:top w:val="none" w:sz="0" w:space="0" w:color="auto"/>
        <w:left w:val="none" w:sz="0" w:space="0" w:color="auto"/>
        <w:bottom w:val="none" w:sz="0" w:space="0" w:color="auto"/>
        <w:right w:val="none" w:sz="0" w:space="0" w:color="auto"/>
      </w:divBdr>
      <w:divsChild>
        <w:div w:id="2095663216">
          <w:marLeft w:val="0"/>
          <w:marRight w:val="0"/>
          <w:marTop w:val="0"/>
          <w:marBottom w:val="0"/>
          <w:divBdr>
            <w:top w:val="none" w:sz="0" w:space="0" w:color="auto"/>
            <w:left w:val="none" w:sz="0" w:space="0" w:color="auto"/>
            <w:bottom w:val="none" w:sz="0" w:space="0" w:color="auto"/>
            <w:right w:val="none" w:sz="0" w:space="0" w:color="auto"/>
          </w:divBdr>
        </w:div>
      </w:divsChild>
    </w:div>
    <w:div w:id="113064476">
      <w:bodyDiv w:val="1"/>
      <w:marLeft w:val="0"/>
      <w:marRight w:val="0"/>
      <w:marTop w:val="0"/>
      <w:marBottom w:val="0"/>
      <w:divBdr>
        <w:top w:val="none" w:sz="0" w:space="0" w:color="auto"/>
        <w:left w:val="none" w:sz="0" w:space="0" w:color="auto"/>
        <w:bottom w:val="none" w:sz="0" w:space="0" w:color="auto"/>
        <w:right w:val="none" w:sz="0" w:space="0" w:color="auto"/>
      </w:divBdr>
    </w:div>
    <w:div w:id="139228092">
      <w:bodyDiv w:val="1"/>
      <w:marLeft w:val="0"/>
      <w:marRight w:val="0"/>
      <w:marTop w:val="0"/>
      <w:marBottom w:val="0"/>
      <w:divBdr>
        <w:top w:val="none" w:sz="0" w:space="0" w:color="auto"/>
        <w:left w:val="none" w:sz="0" w:space="0" w:color="auto"/>
        <w:bottom w:val="none" w:sz="0" w:space="0" w:color="auto"/>
        <w:right w:val="none" w:sz="0" w:space="0" w:color="auto"/>
      </w:divBdr>
    </w:div>
    <w:div w:id="213930280">
      <w:bodyDiv w:val="1"/>
      <w:marLeft w:val="0"/>
      <w:marRight w:val="0"/>
      <w:marTop w:val="0"/>
      <w:marBottom w:val="0"/>
      <w:divBdr>
        <w:top w:val="none" w:sz="0" w:space="0" w:color="auto"/>
        <w:left w:val="none" w:sz="0" w:space="0" w:color="auto"/>
        <w:bottom w:val="none" w:sz="0" w:space="0" w:color="auto"/>
        <w:right w:val="none" w:sz="0" w:space="0" w:color="auto"/>
      </w:divBdr>
    </w:div>
    <w:div w:id="215045806">
      <w:bodyDiv w:val="1"/>
      <w:marLeft w:val="0"/>
      <w:marRight w:val="0"/>
      <w:marTop w:val="0"/>
      <w:marBottom w:val="0"/>
      <w:divBdr>
        <w:top w:val="none" w:sz="0" w:space="0" w:color="auto"/>
        <w:left w:val="none" w:sz="0" w:space="0" w:color="auto"/>
        <w:bottom w:val="none" w:sz="0" w:space="0" w:color="auto"/>
        <w:right w:val="none" w:sz="0" w:space="0" w:color="auto"/>
      </w:divBdr>
    </w:div>
    <w:div w:id="255217329">
      <w:bodyDiv w:val="1"/>
      <w:marLeft w:val="0"/>
      <w:marRight w:val="0"/>
      <w:marTop w:val="0"/>
      <w:marBottom w:val="0"/>
      <w:divBdr>
        <w:top w:val="none" w:sz="0" w:space="0" w:color="auto"/>
        <w:left w:val="none" w:sz="0" w:space="0" w:color="auto"/>
        <w:bottom w:val="none" w:sz="0" w:space="0" w:color="auto"/>
        <w:right w:val="none" w:sz="0" w:space="0" w:color="auto"/>
      </w:divBdr>
    </w:div>
    <w:div w:id="286401656">
      <w:bodyDiv w:val="1"/>
      <w:marLeft w:val="0"/>
      <w:marRight w:val="0"/>
      <w:marTop w:val="0"/>
      <w:marBottom w:val="0"/>
      <w:divBdr>
        <w:top w:val="none" w:sz="0" w:space="0" w:color="auto"/>
        <w:left w:val="none" w:sz="0" w:space="0" w:color="auto"/>
        <w:bottom w:val="none" w:sz="0" w:space="0" w:color="auto"/>
        <w:right w:val="none" w:sz="0" w:space="0" w:color="auto"/>
      </w:divBdr>
      <w:divsChild>
        <w:div w:id="1772967786">
          <w:marLeft w:val="0"/>
          <w:marRight w:val="0"/>
          <w:marTop w:val="0"/>
          <w:marBottom w:val="0"/>
          <w:divBdr>
            <w:top w:val="none" w:sz="0" w:space="0" w:color="auto"/>
            <w:left w:val="none" w:sz="0" w:space="0" w:color="auto"/>
            <w:bottom w:val="none" w:sz="0" w:space="0" w:color="auto"/>
            <w:right w:val="none" w:sz="0" w:space="0" w:color="auto"/>
          </w:divBdr>
        </w:div>
      </w:divsChild>
    </w:div>
    <w:div w:id="291909133">
      <w:bodyDiv w:val="1"/>
      <w:marLeft w:val="0"/>
      <w:marRight w:val="0"/>
      <w:marTop w:val="0"/>
      <w:marBottom w:val="0"/>
      <w:divBdr>
        <w:top w:val="none" w:sz="0" w:space="0" w:color="auto"/>
        <w:left w:val="none" w:sz="0" w:space="0" w:color="auto"/>
        <w:bottom w:val="none" w:sz="0" w:space="0" w:color="auto"/>
        <w:right w:val="none" w:sz="0" w:space="0" w:color="auto"/>
      </w:divBdr>
      <w:divsChild>
        <w:div w:id="322389754">
          <w:marLeft w:val="0"/>
          <w:marRight w:val="0"/>
          <w:marTop w:val="0"/>
          <w:marBottom w:val="0"/>
          <w:divBdr>
            <w:top w:val="none" w:sz="0" w:space="0" w:color="auto"/>
            <w:left w:val="none" w:sz="0" w:space="0" w:color="auto"/>
            <w:bottom w:val="none" w:sz="0" w:space="0" w:color="auto"/>
            <w:right w:val="none" w:sz="0" w:space="0" w:color="auto"/>
          </w:divBdr>
        </w:div>
      </w:divsChild>
    </w:div>
    <w:div w:id="299045035">
      <w:bodyDiv w:val="1"/>
      <w:marLeft w:val="0"/>
      <w:marRight w:val="0"/>
      <w:marTop w:val="0"/>
      <w:marBottom w:val="0"/>
      <w:divBdr>
        <w:top w:val="none" w:sz="0" w:space="0" w:color="auto"/>
        <w:left w:val="none" w:sz="0" w:space="0" w:color="auto"/>
        <w:bottom w:val="none" w:sz="0" w:space="0" w:color="auto"/>
        <w:right w:val="none" w:sz="0" w:space="0" w:color="auto"/>
      </w:divBdr>
    </w:div>
    <w:div w:id="304314101">
      <w:bodyDiv w:val="1"/>
      <w:marLeft w:val="0"/>
      <w:marRight w:val="0"/>
      <w:marTop w:val="0"/>
      <w:marBottom w:val="0"/>
      <w:divBdr>
        <w:top w:val="none" w:sz="0" w:space="0" w:color="auto"/>
        <w:left w:val="none" w:sz="0" w:space="0" w:color="auto"/>
        <w:bottom w:val="none" w:sz="0" w:space="0" w:color="auto"/>
        <w:right w:val="none" w:sz="0" w:space="0" w:color="auto"/>
      </w:divBdr>
      <w:divsChild>
        <w:div w:id="1488596512">
          <w:marLeft w:val="0"/>
          <w:marRight w:val="0"/>
          <w:marTop w:val="0"/>
          <w:marBottom w:val="0"/>
          <w:divBdr>
            <w:top w:val="none" w:sz="0" w:space="0" w:color="auto"/>
            <w:left w:val="none" w:sz="0" w:space="0" w:color="auto"/>
            <w:bottom w:val="none" w:sz="0" w:space="0" w:color="auto"/>
            <w:right w:val="none" w:sz="0" w:space="0" w:color="auto"/>
          </w:divBdr>
        </w:div>
      </w:divsChild>
    </w:div>
    <w:div w:id="312803627">
      <w:bodyDiv w:val="1"/>
      <w:marLeft w:val="0"/>
      <w:marRight w:val="0"/>
      <w:marTop w:val="0"/>
      <w:marBottom w:val="0"/>
      <w:divBdr>
        <w:top w:val="none" w:sz="0" w:space="0" w:color="auto"/>
        <w:left w:val="none" w:sz="0" w:space="0" w:color="auto"/>
        <w:bottom w:val="none" w:sz="0" w:space="0" w:color="auto"/>
        <w:right w:val="none" w:sz="0" w:space="0" w:color="auto"/>
      </w:divBdr>
    </w:div>
    <w:div w:id="350835621">
      <w:bodyDiv w:val="1"/>
      <w:marLeft w:val="0"/>
      <w:marRight w:val="0"/>
      <w:marTop w:val="0"/>
      <w:marBottom w:val="0"/>
      <w:divBdr>
        <w:top w:val="none" w:sz="0" w:space="0" w:color="auto"/>
        <w:left w:val="none" w:sz="0" w:space="0" w:color="auto"/>
        <w:bottom w:val="none" w:sz="0" w:space="0" w:color="auto"/>
        <w:right w:val="none" w:sz="0" w:space="0" w:color="auto"/>
      </w:divBdr>
      <w:divsChild>
        <w:div w:id="1311866843">
          <w:marLeft w:val="0"/>
          <w:marRight w:val="0"/>
          <w:marTop w:val="0"/>
          <w:marBottom w:val="0"/>
          <w:divBdr>
            <w:top w:val="none" w:sz="0" w:space="0" w:color="auto"/>
            <w:left w:val="none" w:sz="0" w:space="0" w:color="auto"/>
            <w:bottom w:val="none" w:sz="0" w:space="0" w:color="auto"/>
            <w:right w:val="none" w:sz="0" w:space="0" w:color="auto"/>
          </w:divBdr>
        </w:div>
      </w:divsChild>
    </w:div>
    <w:div w:id="356123122">
      <w:bodyDiv w:val="1"/>
      <w:marLeft w:val="0"/>
      <w:marRight w:val="0"/>
      <w:marTop w:val="0"/>
      <w:marBottom w:val="0"/>
      <w:divBdr>
        <w:top w:val="none" w:sz="0" w:space="0" w:color="auto"/>
        <w:left w:val="none" w:sz="0" w:space="0" w:color="auto"/>
        <w:bottom w:val="none" w:sz="0" w:space="0" w:color="auto"/>
        <w:right w:val="none" w:sz="0" w:space="0" w:color="auto"/>
      </w:divBdr>
      <w:divsChild>
        <w:div w:id="1460757088">
          <w:marLeft w:val="0"/>
          <w:marRight w:val="0"/>
          <w:marTop w:val="0"/>
          <w:marBottom w:val="0"/>
          <w:divBdr>
            <w:top w:val="none" w:sz="0" w:space="0" w:color="auto"/>
            <w:left w:val="none" w:sz="0" w:space="0" w:color="auto"/>
            <w:bottom w:val="none" w:sz="0" w:space="0" w:color="auto"/>
            <w:right w:val="none" w:sz="0" w:space="0" w:color="auto"/>
          </w:divBdr>
        </w:div>
      </w:divsChild>
    </w:div>
    <w:div w:id="372117029">
      <w:bodyDiv w:val="1"/>
      <w:marLeft w:val="0"/>
      <w:marRight w:val="0"/>
      <w:marTop w:val="0"/>
      <w:marBottom w:val="0"/>
      <w:divBdr>
        <w:top w:val="none" w:sz="0" w:space="0" w:color="auto"/>
        <w:left w:val="none" w:sz="0" w:space="0" w:color="auto"/>
        <w:bottom w:val="none" w:sz="0" w:space="0" w:color="auto"/>
        <w:right w:val="none" w:sz="0" w:space="0" w:color="auto"/>
      </w:divBdr>
      <w:divsChild>
        <w:div w:id="1475098021">
          <w:marLeft w:val="0"/>
          <w:marRight w:val="0"/>
          <w:marTop w:val="0"/>
          <w:marBottom w:val="0"/>
          <w:divBdr>
            <w:top w:val="none" w:sz="0" w:space="0" w:color="auto"/>
            <w:left w:val="none" w:sz="0" w:space="0" w:color="auto"/>
            <w:bottom w:val="none" w:sz="0" w:space="0" w:color="auto"/>
            <w:right w:val="none" w:sz="0" w:space="0" w:color="auto"/>
          </w:divBdr>
        </w:div>
      </w:divsChild>
    </w:div>
    <w:div w:id="416444306">
      <w:bodyDiv w:val="1"/>
      <w:marLeft w:val="0"/>
      <w:marRight w:val="0"/>
      <w:marTop w:val="0"/>
      <w:marBottom w:val="0"/>
      <w:divBdr>
        <w:top w:val="none" w:sz="0" w:space="0" w:color="auto"/>
        <w:left w:val="none" w:sz="0" w:space="0" w:color="auto"/>
        <w:bottom w:val="none" w:sz="0" w:space="0" w:color="auto"/>
        <w:right w:val="none" w:sz="0" w:space="0" w:color="auto"/>
      </w:divBdr>
      <w:divsChild>
        <w:div w:id="1117985277">
          <w:marLeft w:val="0"/>
          <w:marRight w:val="0"/>
          <w:marTop w:val="0"/>
          <w:marBottom w:val="0"/>
          <w:divBdr>
            <w:top w:val="none" w:sz="0" w:space="0" w:color="auto"/>
            <w:left w:val="none" w:sz="0" w:space="0" w:color="auto"/>
            <w:bottom w:val="none" w:sz="0" w:space="0" w:color="auto"/>
            <w:right w:val="none" w:sz="0" w:space="0" w:color="auto"/>
          </w:divBdr>
        </w:div>
      </w:divsChild>
    </w:div>
    <w:div w:id="419251501">
      <w:bodyDiv w:val="1"/>
      <w:marLeft w:val="0"/>
      <w:marRight w:val="0"/>
      <w:marTop w:val="0"/>
      <w:marBottom w:val="0"/>
      <w:divBdr>
        <w:top w:val="none" w:sz="0" w:space="0" w:color="auto"/>
        <w:left w:val="none" w:sz="0" w:space="0" w:color="auto"/>
        <w:bottom w:val="none" w:sz="0" w:space="0" w:color="auto"/>
        <w:right w:val="none" w:sz="0" w:space="0" w:color="auto"/>
      </w:divBdr>
    </w:div>
    <w:div w:id="429664202">
      <w:bodyDiv w:val="1"/>
      <w:marLeft w:val="0"/>
      <w:marRight w:val="0"/>
      <w:marTop w:val="0"/>
      <w:marBottom w:val="0"/>
      <w:divBdr>
        <w:top w:val="none" w:sz="0" w:space="0" w:color="auto"/>
        <w:left w:val="none" w:sz="0" w:space="0" w:color="auto"/>
        <w:bottom w:val="none" w:sz="0" w:space="0" w:color="auto"/>
        <w:right w:val="none" w:sz="0" w:space="0" w:color="auto"/>
      </w:divBdr>
    </w:div>
    <w:div w:id="449477161">
      <w:bodyDiv w:val="1"/>
      <w:marLeft w:val="0"/>
      <w:marRight w:val="0"/>
      <w:marTop w:val="0"/>
      <w:marBottom w:val="0"/>
      <w:divBdr>
        <w:top w:val="none" w:sz="0" w:space="0" w:color="auto"/>
        <w:left w:val="none" w:sz="0" w:space="0" w:color="auto"/>
        <w:bottom w:val="none" w:sz="0" w:space="0" w:color="auto"/>
        <w:right w:val="none" w:sz="0" w:space="0" w:color="auto"/>
      </w:divBdr>
      <w:divsChild>
        <w:div w:id="1443568636">
          <w:marLeft w:val="0"/>
          <w:marRight w:val="0"/>
          <w:marTop w:val="0"/>
          <w:marBottom w:val="0"/>
          <w:divBdr>
            <w:top w:val="none" w:sz="0" w:space="0" w:color="auto"/>
            <w:left w:val="none" w:sz="0" w:space="0" w:color="auto"/>
            <w:bottom w:val="none" w:sz="0" w:space="0" w:color="auto"/>
            <w:right w:val="none" w:sz="0" w:space="0" w:color="auto"/>
          </w:divBdr>
        </w:div>
      </w:divsChild>
    </w:div>
    <w:div w:id="470833965">
      <w:bodyDiv w:val="1"/>
      <w:marLeft w:val="0"/>
      <w:marRight w:val="0"/>
      <w:marTop w:val="0"/>
      <w:marBottom w:val="0"/>
      <w:divBdr>
        <w:top w:val="none" w:sz="0" w:space="0" w:color="auto"/>
        <w:left w:val="none" w:sz="0" w:space="0" w:color="auto"/>
        <w:bottom w:val="none" w:sz="0" w:space="0" w:color="auto"/>
        <w:right w:val="none" w:sz="0" w:space="0" w:color="auto"/>
      </w:divBdr>
      <w:divsChild>
        <w:div w:id="1758751232">
          <w:marLeft w:val="0"/>
          <w:marRight w:val="0"/>
          <w:marTop w:val="0"/>
          <w:marBottom w:val="0"/>
          <w:divBdr>
            <w:top w:val="none" w:sz="0" w:space="0" w:color="auto"/>
            <w:left w:val="none" w:sz="0" w:space="0" w:color="auto"/>
            <w:bottom w:val="none" w:sz="0" w:space="0" w:color="auto"/>
            <w:right w:val="none" w:sz="0" w:space="0" w:color="auto"/>
          </w:divBdr>
        </w:div>
      </w:divsChild>
    </w:div>
    <w:div w:id="477647017">
      <w:bodyDiv w:val="1"/>
      <w:marLeft w:val="0"/>
      <w:marRight w:val="0"/>
      <w:marTop w:val="0"/>
      <w:marBottom w:val="0"/>
      <w:divBdr>
        <w:top w:val="none" w:sz="0" w:space="0" w:color="auto"/>
        <w:left w:val="none" w:sz="0" w:space="0" w:color="auto"/>
        <w:bottom w:val="none" w:sz="0" w:space="0" w:color="auto"/>
        <w:right w:val="none" w:sz="0" w:space="0" w:color="auto"/>
      </w:divBdr>
    </w:div>
    <w:div w:id="524834431">
      <w:bodyDiv w:val="1"/>
      <w:marLeft w:val="0"/>
      <w:marRight w:val="0"/>
      <w:marTop w:val="0"/>
      <w:marBottom w:val="0"/>
      <w:divBdr>
        <w:top w:val="none" w:sz="0" w:space="0" w:color="auto"/>
        <w:left w:val="none" w:sz="0" w:space="0" w:color="auto"/>
        <w:bottom w:val="none" w:sz="0" w:space="0" w:color="auto"/>
        <w:right w:val="none" w:sz="0" w:space="0" w:color="auto"/>
      </w:divBdr>
    </w:div>
    <w:div w:id="574314861">
      <w:bodyDiv w:val="1"/>
      <w:marLeft w:val="0"/>
      <w:marRight w:val="0"/>
      <w:marTop w:val="0"/>
      <w:marBottom w:val="0"/>
      <w:divBdr>
        <w:top w:val="none" w:sz="0" w:space="0" w:color="auto"/>
        <w:left w:val="none" w:sz="0" w:space="0" w:color="auto"/>
        <w:bottom w:val="none" w:sz="0" w:space="0" w:color="auto"/>
        <w:right w:val="none" w:sz="0" w:space="0" w:color="auto"/>
      </w:divBdr>
      <w:divsChild>
        <w:div w:id="524708926">
          <w:marLeft w:val="0"/>
          <w:marRight w:val="0"/>
          <w:marTop w:val="0"/>
          <w:marBottom w:val="0"/>
          <w:divBdr>
            <w:top w:val="none" w:sz="0" w:space="0" w:color="auto"/>
            <w:left w:val="none" w:sz="0" w:space="0" w:color="auto"/>
            <w:bottom w:val="none" w:sz="0" w:space="0" w:color="auto"/>
            <w:right w:val="none" w:sz="0" w:space="0" w:color="auto"/>
          </w:divBdr>
        </w:div>
      </w:divsChild>
    </w:div>
    <w:div w:id="597908636">
      <w:bodyDiv w:val="1"/>
      <w:marLeft w:val="0"/>
      <w:marRight w:val="0"/>
      <w:marTop w:val="0"/>
      <w:marBottom w:val="0"/>
      <w:divBdr>
        <w:top w:val="none" w:sz="0" w:space="0" w:color="auto"/>
        <w:left w:val="none" w:sz="0" w:space="0" w:color="auto"/>
        <w:bottom w:val="none" w:sz="0" w:space="0" w:color="auto"/>
        <w:right w:val="none" w:sz="0" w:space="0" w:color="auto"/>
      </w:divBdr>
    </w:div>
    <w:div w:id="629432834">
      <w:bodyDiv w:val="1"/>
      <w:marLeft w:val="0"/>
      <w:marRight w:val="0"/>
      <w:marTop w:val="0"/>
      <w:marBottom w:val="0"/>
      <w:divBdr>
        <w:top w:val="none" w:sz="0" w:space="0" w:color="auto"/>
        <w:left w:val="none" w:sz="0" w:space="0" w:color="auto"/>
        <w:bottom w:val="none" w:sz="0" w:space="0" w:color="auto"/>
        <w:right w:val="none" w:sz="0" w:space="0" w:color="auto"/>
      </w:divBdr>
    </w:div>
    <w:div w:id="680930967">
      <w:bodyDiv w:val="1"/>
      <w:marLeft w:val="0"/>
      <w:marRight w:val="0"/>
      <w:marTop w:val="0"/>
      <w:marBottom w:val="0"/>
      <w:divBdr>
        <w:top w:val="none" w:sz="0" w:space="0" w:color="auto"/>
        <w:left w:val="none" w:sz="0" w:space="0" w:color="auto"/>
        <w:bottom w:val="none" w:sz="0" w:space="0" w:color="auto"/>
        <w:right w:val="none" w:sz="0" w:space="0" w:color="auto"/>
      </w:divBdr>
    </w:div>
    <w:div w:id="702637688">
      <w:bodyDiv w:val="1"/>
      <w:marLeft w:val="0"/>
      <w:marRight w:val="0"/>
      <w:marTop w:val="0"/>
      <w:marBottom w:val="0"/>
      <w:divBdr>
        <w:top w:val="none" w:sz="0" w:space="0" w:color="auto"/>
        <w:left w:val="none" w:sz="0" w:space="0" w:color="auto"/>
        <w:bottom w:val="none" w:sz="0" w:space="0" w:color="auto"/>
        <w:right w:val="none" w:sz="0" w:space="0" w:color="auto"/>
      </w:divBdr>
    </w:div>
    <w:div w:id="731152255">
      <w:bodyDiv w:val="1"/>
      <w:marLeft w:val="0"/>
      <w:marRight w:val="0"/>
      <w:marTop w:val="0"/>
      <w:marBottom w:val="0"/>
      <w:divBdr>
        <w:top w:val="none" w:sz="0" w:space="0" w:color="auto"/>
        <w:left w:val="none" w:sz="0" w:space="0" w:color="auto"/>
        <w:bottom w:val="none" w:sz="0" w:space="0" w:color="auto"/>
        <w:right w:val="none" w:sz="0" w:space="0" w:color="auto"/>
      </w:divBdr>
      <w:divsChild>
        <w:div w:id="41754220">
          <w:marLeft w:val="0"/>
          <w:marRight w:val="0"/>
          <w:marTop w:val="0"/>
          <w:marBottom w:val="0"/>
          <w:divBdr>
            <w:top w:val="none" w:sz="0" w:space="0" w:color="auto"/>
            <w:left w:val="none" w:sz="0" w:space="0" w:color="auto"/>
            <w:bottom w:val="none" w:sz="0" w:space="0" w:color="auto"/>
            <w:right w:val="none" w:sz="0" w:space="0" w:color="auto"/>
          </w:divBdr>
        </w:div>
      </w:divsChild>
    </w:div>
    <w:div w:id="754713550">
      <w:bodyDiv w:val="1"/>
      <w:marLeft w:val="0"/>
      <w:marRight w:val="0"/>
      <w:marTop w:val="0"/>
      <w:marBottom w:val="0"/>
      <w:divBdr>
        <w:top w:val="none" w:sz="0" w:space="0" w:color="auto"/>
        <w:left w:val="none" w:sz="0" w:space="0" w:color="auto"/>
        <w:bottom w:val="none" w:sz="0" w:space="0" w:color="auto"/>
        <w:right w:val="none" w:sz="0" w:space="0" w:color="auto"/>
      </w:divBdr>
    </w:div>
    <w:div w:id="770323591">
      <w:bodyDiv w:val="1"/>
      <w:marLeft w:val="0"/>
      <w:marRight w:val="0"/>
      <w:marTop w:val="0"/>
      <w:marBottom w:val="0"/>
      <w:divBdr>
        <w:top w:val="none" w:sz="0" w:space="0" w:color="auto"/>
        <w:left w:val="none" w:sz="0" w:space="0" w:color="auto"/>
        <w:bottom w:val="none" w:sz="0" w:space="0" w:color="auto"/>
        <w:right w:val="none" w:sz="0" w:space="0" w:color="auto"/>
      </w:divBdr>
    </w:div>
    <w:div w:id="777259799">
      <w:bodyDiv w:val="1"/>
      <w:marLeft w:val="0"/>
      <w:marRight w:val="0"/>
      <w:marTop w:val="0"/>
      <w:marBottom w:val="0"/>
      <w:divBdr>
        <w:top w:val="none" w:sz="0" w:space="0" w:color="auto"/>
        <w:left w:val="none" w:sz="0" w:space="0" w:color="auto"/>
        <w:bottom w:val="none" w:sz="0" w:space="0" w:color="auto"/>
        <w:right w:val="none" w:sz="0" w:space="0" w:color="auto"/>
      </w:divBdr>
    </w:div>
    <w:div w:id="777482088">
      <w:bodyDiv w:val="1"/>
      <w:marLeft w:val="0"/>
      <w:marRight w:val="0"/>
      <w:marTop w:val="0"/>
      <w:marBottom w:val="0"/>
      <w:divBdr>
        <w:top w:val="none" w:sz="0" w:space="0" w:color="auto"/>
        <w:left w:val="none" w:sz="0" w:space="0" w:color="auto"/>
        <w:bottom w:val="none" w:sz="0" w:space="0" w:color="auto"/>
        <w:right w:val="none" w:sz="0" w:space="0" w:color="auto"/>
      </w:divBdr>
    </w:div>
    <w:div w:id="786387423">
      <w:bodyDiv w:val="1"/>
      <w:marLeft w:val="0"/>
      <w:marRight w:val="0"/>
      <w:marTop w:val="0"/>
      <w:marBottom w:val="0"/>
      <w:divBdr>
        <w:top w:val="none" w:sz="0" w:space="0" w:color="auto"/>
        <w:left w:val="none" w:sz="0" w:space="0" w:color="auto"/>
        <w:bottom w:val="none" w:sz="0" w:space="0" w:color="auto"/>
        <w:right w:val="none" w:sz="0" w:space="0" w:color="auto"/>
      </w:divBdr>
      <w:divsChild>
        <w:div w:id="1757901987">
          <w:marLeft w:val="0"/>
          <w:marRight w:val="0"/>
          <w:marTop w:val="0"/>
          <w:marBottom w:val="0"/>
          <w:divBdr>
            <w:top w:val="none" w:sz="0" w:space="0" w:color="auto"/>
            <w:left w:val="none" w:sz="0" w:space="0" w:color="auto"/>
            <w:bottom w:val="none" w:sz="0" w:space="0" w:color="auto"/>
            <w:right w:val="none" w:sz="0" w:space="0" w:color="auto"/>
          </w:divBdr>
        </w:div>
      </w:divsChild>
    </w:div>
    <w:div w:id="793013508">
      <w:bodyDiv w:val="1"/>
      <w:marLeft w:val="0"/>
      <w:marRight w:val="0"/>
      <w:marTop w:val="0"/>
      <w:marBottom w:val="0"/>
      <w:divBdr>
        <w:top w:val="none" w:sz="0" w:space="0" w:color="auto"/>
        <w:left w:val="none" w:sz="0" w:space="0" w:color="auto"/>
        <w:bottom w:val="none" w:sz="0" w:space="0" w:color="auto"/>
        <w:right w:val="none" w:sz="0" w:space="0" w:color="auto"/>
      </w:divBdr>
    </w:div>
    <w:div w:id="812603727">
      <w:bodyDiv w:val="1"/>
      <w:marLeft w:val="0"/>
      <w:marRight w:val="0"/>
      <w:marTop w:val="0"/>
      <w:marBottom w:val="0"/>
      <w:divBdr>
        <w:top w:val="none" w:sz="0" w:space="0" w:color="auto"/>
        <w:left w:val="none" w:sz="0" w:space="0" w:color="auto"/>
        <w:bottom w:val="none" w:sz="0" w:space="0" w:color="auto"/>
        <w:right w:val="none" w:sz="0" w:space="0" w:color="auto"/>
      </w:divBdr>
    </w:div>
    <w:div w:id="820001227">
      <w:bodyDiv w:val="1"/>
      <w:marLeft w:val="0"/>
      <w:marRight w:val="0"/>
      <w:marTop w:val="0"/>
      <w:marBottom w:val="0"/>
      <w:divBdr>
        <w:top w:val="none" w:sz="0" w:space="0" w:color="auto"/>
        <w:left w:val="none" w:sz="0" w:space="0" w:color="auto"/>
        <w:bottom w:val="none" w:sz="0" w:space="0" w:color="auto"/>
        <w:right w:val="none" w:sz="0" w:space="0" w:color="auto"/>
      </w:divBdr>
    </w:div>
    <w:div w:id="829562150">
      <w:bodyDiv w:val="1"/>
      <w:marLeft w:val="0"/>
      <w:marRight w:val="0"/>
      <w:marTop w:val="0"/>
      <w:marBottom w:val="0"/>
      <w:divBdr>
        <w:top w:val="none" w:sz="0" w:space="0" w:color="auto"/>
        <w:left w:val="none" w:sz="0" w:space="0" w:color="auto"/>
        <w:bottom w:val="none" w:sz="0" w:space="0" w:color="auto"/>
        <w:right w:val="none" w:sz="0" w:space="0" w:color="auto"/>
      </w:divBdr>
    </w:div>
    <w:div w:id="873467981">
      <w:bodyDiv w:val="1"/>
      <w:marLeft w:val="0"/>
      <w:marRight w:val="0"/>
      <w:marTop w:val="0"/>
      <w:marBottom w:val="0"/>
      <w:divBdr>
        <w:top w:val="none" w:sz="0" w:space="0" w:color="auto"/>
        <w:left w:val="none" w:sz="0" w:space="0" w:color="auto"/>
        <w:bottom w:val="none" w:sz="0" w:space="0" w:color="auto"/>
        <w:right w:val="none" w:sz="0" w:space="0" w:color="auto"/>
      </w:divBdr>
    </w:div>
    <w:div w:id="917325499">
      <w:bodyDiv w:val="1"/>
      <w:marLeft w:val="0"/>
      <w:marRight w:val="0"/>
      <w:marTop w:val="0"/>
      <w:marBottom w:val="0"/>
      <w:divBdr>
        <w:top w:val="none" w:sz="0" w:space="0" w:color="auto"/>
        <w:left w:val="none" w:sz="0" w:space="0" w:color="auto"/>
        <w:bottom w:val="none" w:sz="0" w:space="0" w:color="auto"/>
        <w:right w:val="none" w:sz="0" w:space="0" w:color="auto"/>
      </w:divBdr>
    </w:div>
    <w:div w:id="921986637">
      <w:bodyDiv w:val="1"/>
      <w:marLeft w:val="0"/>
      <w:marRight w:val="0"/>
      <w:marTop w:val="0"/>
      <w:marBottom w:val="0"/>
      <w:divBdr>
        <w:top w:val="none" w:sz="0" w:space="0" w:color="auto"/>
        <w:left w:val="none" w:sz="0" w:space="0" w:color="auto"/>
        <w:bottom w:val="none" w:sz="0" w:space="0" w:color="auto"/>
        <w:right w:val="none" w:sz="0" w:space="0" w:color="auto"/>
      </w:divBdr>
      <w:divsChild>
        <w:div w:id="580680183">
          <w:marLeft w:val="0"/>
          <w:marRight w:val="0"/>
          <w:marTop w:val="0"/>
          <w:marBottom w:val="0"/>
          <w:divBdr>
            <w:top w:val="none" w:sz="0" w:space="0" w:color="auto"/>
            <w:left w:val="none" w:sz="0" w:space="0" w:color="auto"/>
            <w:bottom w:val="none" w:sz="0" w:space="0" w:color="auto"/>
            <w:right w:val="none" w:sz="0" w:space="0" w:color="auto"/>
          </w:divBdr>
        </w:div>
      </w:divsChild>
    </w:div>
    <w:div w:id="946616334">
      <w:bodyDiv w:val="1"/>
      <w:marLeft w:val="0"/>
      <w:marRight w:val="0"/>
      <w:marTop w:val="0"/>
      <w:marBottom w:val="0"/>
      <w:divBdr>
        <w:top w:val="none" w:sz="0" w:space="0" w:color="auto"/>
        <w:left w:val="none" w:sz="0" w:space="0" w:color="auto"/>
        <w:bottom w:val="none" w:sz="0" w:space="0" w:color="auto"/>
        <w:right w:val="none" w:sz="0" w:space="0" w:color="auto"/>
      </w:divBdr>
    </w:div>
    <w:div w:id="952130943">
      <w:bodyDiv w:val="1"/>
      <w:marLeft w:val="0"/>
      <w:marRight w:val="0"/>
      <w:marTop w:val="0"/>
      <w:marBottom w:val="0"/>
      <w:divBdr>
        <w:top w:val="none" w:sz="0" w:space="0" w:color="auto"/>
        <w:left w:val="none" w:sz="0" w:space="0" w:color="auto"/>
        <w:bottom w:val="none" w:sz="0" w:space="0" w:color="auto"/>
        <w:right w:val="none" w:sz="0" w:space="0" w:color="auto"/>
      </w:divBdr>
    </w:div>
    <w:div w:id="972370062">
      <w:bodyDiv w:val="1"/>
      <w:marLeft w:val="0"/>
      <w:marRight w:val="0"/>
      <w:marTop w:val="0"/>
      <w:marBottom w:val="0"/>
      <w:divBdr>
        <w:top w:val="none" w:sz="0" w:space="0" w:color="auto"/>
        <w:left w:val="none" w:sz="0" w:space="0" w:color="auto"/>
        <w:bottom w:val="none" w:sz="0" w:space="0" w:color="auto"/>
        <w:right w:val="none" w:sz="0" w:space="0" w:color="auto"/>
      </w:divBdr>
    </w:div>
    <w:div w:id="989791313">
      <w:bodyDiv w:val="1"/>
      <w:marLeft w:val="0"/>
      <w:marRight w:val="0"/>
      <w:marTop w:val="0"/>
      <w:marBottom w:val="0"/>
      <w:divBdr>
        <w:top w:val="none" w:sz="0" w:space="0" w:color="auto"/>
        <w:left w:val="none" w:sz="0" w:space="0" w:color="auto"/>
        <w:bottom w:val="none" w:sz="0" w:space="0" w:color="auto"/>
        <w:right w:val="none" w:sz="0" w:space="0" w:color="auto"/>
      </w:divBdr>
    </w:div>
    <w:div w:id="1035884375">
      <w:bodyDiv w:val="1"/>
      <w:marLeft w:val="0"/>
      <w:marRight w:val="0"/>
      <w:marTop w:val="0"/>
      <w:marBottom w:val="0"/>
      <w:divBdr>
        <w:top w:val="none" w:sz="0" w:space="0" w:color="auto"/>
        <w:left w:val="none" w:sz="0" w:space="0" w:color="auto"/>
        <w:bottom w:val="none" w:sz="0" w:space="0" w:color="auto"/>
        <w:right w:val="none" w:sz="0" w:space="0" w:color="auto"/>
      </w:divBdr>
    </w:div>
    <w:div w:id="1106196775">
      <w:bodyDiv w:val="1"/>
      <w:marLeft w:val="0"/>
      <w:marRight w:val="0"/>
      <w:marTop w:val="0"/>
      <w:marBottom w:val="0"/>
      <w:divBdr>
        <w:top w:val="none" w:sz="0" w:space="0" w:color="auto"/>
        <w:left w:val="none" w:sz="0" w:space="0" w:color="auto"/>
        <w:bottom w:val="none" w:sz="0" w:space="0" w:color="auto"/>
        <w:right w:val="none" w:sz="0" w:space="0" w:color="auto"/>
      </w:divBdr>
    </w:div>
    <w:div w:id="1135217026">
      <w:bodyDiv w:val="1"/>
      <w:marLeft w:val="0"/>
      <w:marRight w:val="0"/>
      <w:marTop w:val="0"/>
      <w:marBottom w:val="0"/>
      <w:divBdr>
        <w:top w:val="none" w:sz="0" w:space="0" w:color="auto"/>
        <w:left w:val="none" w:sz="0" w:space="0" w:color="auto"/>
        <w:bottom w:val="none" w:sz="0" w:space="0" w:color="auto"/>
        <w:right w:val="none" w:sz="0" w:space="0" w:color="auto"/>
      </w:divBdr>
    </w:div>
    <w:div w:id="1154028432">
      <w:bodyDiv w:val="1"/>
      <w:marLeft w:val="0"/>
      <w:marRight w:val="0"/>
      <w:marTop w:val="0"/>
      <w:marBottom w:val="0"/>
      <w:divBdr>
        <w:top w:val="none" w:sz="0" w:space="0" w:color="auto"/>
        <w:left w:val="none" w:sz="0" w:space="0" w:color="auto"/>
        <w:bottom w:val="none" w:sz="0" w:space="0" w:color="auto"/>
        <w:right w:val="none" w:sz="0" w:space="0" w:color="auto"/>
      </w:divBdr>
    </w:div>
    <w:div w:id="1157065766">
      <w:bodyDiv w:val="1"/>
      <w:marLeft w:val="0"/>
      <w:marRight w:val="0"/>
      <w:marTop w:val="0"/>
      <w:marBottom w:val="0"/>
      <w:divBdr>
        <w:top w:val="none" w:sz="0" w:space="0" w:color="auto"/>
        <w:left w:val="none" w:sz="0" w:space="0" w:color="auto"/>
        <w:bottom w:val="none" w:sz="0" w:space="0" w:color="auto"/>
        <w:right w:val="none" w:sz="0" w:space="0" w:color="auto"/>
      </w:divBdr>
    </w:div>
    <w:div w:id="1157257991">
      <w:bodyDiv w:val="1"/>
      <w:marLeft w:val="0"/>
      <w:marRight w:val="0"/>
      <w:marTop w:val="0"/>
      <w:marBottom w:val="0"/>
      <w:divBdr>
        <w:top w:val="none" w:sz="0" w:space="0" w:color="auto"/>
        <w:left w:val="none" w:sz="0" w:space="0" w:color="auto"/>
        <w:bottom w:val="none" w:sz="0" w:space="0" w:color="auto"/>
        <w:right w:val="none" w:sz="0" w:space="0" w:color="auto"/>
      </w:divBdr>
    </w:div>
    <w:div w:id="1189637065">
      <w:bodyDiv w:val="1"/>
      <w:marLeft w:val="0"/>
      <w:marRight w:val="0"/>
      <w:marTop w:val="0"/>
      <w:marBottom w:val="0"/>
      <w:divBdr>
        <w:top w:val="none" w:sz="0" w:space="0" w:color="auto"/>
        <w:left w:val="none" w:sz="0" w:space="0" w:color="auto"/>
        <w:bottom w:val="none" w:sz="0" w:space="0" w:color="auto"/>
        <w:right w:val="none" w:sz="0" w:space="0" w:color="auto"/>
      </w:divBdr>
    </w:div>
    <w:div w:id="1193955322">
      <w:bodyDiv w:val="1"/>
      <w:marLeft w:val="0"/>
      <w:marRight w:val="0"/>
      <w:marTop w:val="0"/>
      <w:marBottom w:val="0"/>
      <w:divBdr>
        <w:top w:val="none" w:sz="0" w:space="0" w:color="auto"/>
        <w:left w:val="none" w:sz="0" w:space="0" w:color="auto"/>
        <w:bottom w:val="none" w:sz="0" w:space="0" w:color="auto"/>
        <w:right w:val="none" w:sz="0" w:space="0" w:color="auto"/>
      </w:divBdr>
    </w:div>
    <w:div w:id="1200974599">
      <w:bodyDiv w:val="1"/>
      <w:marLeft w:val="0"/>
      <w:marRight w:val="0"/>
      <w:marTop w:val="0"/>
      <w:marBottom w:val="0"/>
      <w:divBdr>
        <w:top w:val="none" w:sz="0" w:space="0" w:color="auto"/>
        <w:left w:val="none" w:sz="0" w:space="0" w:color="auto"/>
        <w:bottom w:val="none" w:sz="0" w:space="0" w:color="auto"/>
        <w:right w:val="none" w:sz="0" w:space="0" w:color="auto"/>
      </w:divBdr>
      <w:divsChild>
        <w:div w:id="1369064214">
          <w:marLeft w:val="0"/>
          <w:marRight w:val="0"/>
          <w:marTop w:val="0"/>
          <w:marBottom w:val="0"/>
          <w:divBdr>
            <w:top w:val="none" w:sz="0" w:space="0" w:color="auto"/>
            <w:left w:val="none" w:sz="0" w:space="0" w:color="auto"/>
            <w:bottom w:val="none" w:sz="0" w:space="0" w:color="auto"/>
            <w:right w:val="none" w:sz="0" w:space="0" w:color="auto"/>
          </w:divBdr>
        </w:div>
      </w:divsChild>
    </w:div>
    <w:div w:id="1224171910">
      <w:bodyDiv w:val="1"/>
      <w:marLeft w:val="0"/>
      <w:marRight w:val="0"/>
      <w:marTop w:val="0"/>
      <w:marBottom w:val="0"/>
      <w:divBdr>
        <w:top w:val="none" w:sz="0" w:space="0" w:color="auto"/>
        <w:left w:val="none" w:sz="0" w:space="0" w:color="auto"/>
        <w:bottom w:val="none" w:sz="0" w:space="0" w:color="auto"/>
        <w:right w:val="none" w:sz="0" w:space="0" w:color="auto"/>
      </w:divBdr>
    </w:div>
    <w:div w:id="1225720556">
      <w:bodyDiv w:val="1"/>
      <w:marLeft w:val="0"/>
      <w:marRight w:val="0"/>
      <w:marTop w:val="0"/>
      <w:marBottom w:val="0"/>
      <w:divBdr>
        <w:top w:val="none" w:sz="0" w:space="0" w:color="auto"/>
        <w:left w:val="none" w:sz="0" w:space="0" w:color="auto"/>
        <w:bottom w:val="none" w:sz="0" w:space="0" w:color="auto"/>
        <w:right w:val="none" w:sz="0" w:space="0" w:color="auto"/>
      </w:divBdr>
    </w:div>
    <w:div w:id="1361590931">
      <w:bodyDiv w:val="1"/>
      <w:marLeft w:val="0"/>
      <w:marRight w:val="0"/>
      <w:marTop w:val="0"/>
      <w:marBottom w:val="0"/>
      <w:divBdr>
        <w:top w:val="none" w:sz="0" w:space="0" w:color="auto"/>
        <w:left w:val="none" w:sz="0" w:space="0" w:color="auto"/>
        <w:bottom w:val="none" w:sz="0" w:space="0" w:color="auto"/>
        <w:right w:val="none" w:sz="0" w:space="0" w:color="auto"/>
      </w:divBdr>
    </w:div>
    <w:div w:id="1366098659">
      <w:bodyDiv w:val="1"/>
      <w:marLeft w:val="0"/>
      <w:marRight w:val="0"/>
      <w:marTop w:val="0"/>
      <w:marBottom w:val="0"/>
      <w:divBdr>
        <w:top w:val="none" w:sz="0" w:space="0" w:color="auto"/>
        <w:left w:val="none" w:sz="0" w:space="0" w:color="auto"/>
        <w:bottom w:val="none" w:sz="0" w:space="0" w:color="auto"/>
        <w:right w:val="none" w:sz="0" w:space="0" w:color="auto"/>
      </w:divBdr>
    </w:div>
    <w:div w:id="1372457201">
      <w:bodyDiv w:val="1"/>
      <w:marLeft w:val="0"/>
      <w:marRight w:val="0"/>
      <w:marTop w:val="0"/>
      <w:marBottom w:val="0"/>
      <w:divBdr>
        <w:top w:val="none" w:sz="0" w:space="0" w:color="auto"/>
        <w:left w:val="none" w:sz="0" w:space="0" w:color="auto"/>
        <w:bottom w:val="none" w:sz="0" w:space="0" w:color="auto"/>
        <w:right w:val="none" w:sz="0" w:space="0" w:color="auto"/>
      </w:divBdr>
      <w:divsChild>
        <w:div w:id="966162833">
          <w:marLeft w:val="0"/>
          <w:marRight w:val="0"/>
          <w:marTop w:val="0"/>
          <w:marBottom w:val="0"/>
          <w:divBdr>
            <w:top w:val="none" w:sz="0" w:space="0" w:color="auto"/>
            <w:left w:val="none" w:sz="0" w:space="0" w:color="auto"/>
            <w:bottom w:val="none" w:sz="0" w:space="0" w:color="auto"/>
            <w:right w:val="none" w:sz="0" w:space="0" w:color="auto"/>
          </w:divBdr>
        </w:div>
      </w:divsChild>
    </w:div>
    <w:div w:id="1384215262">
      <w:bodyDiv w:val="1"/>
      <w:marLeft w:val="0"/>
      <w:marRight w:val="0"/>
      <w:marTop w:val="0"/>
      <w:marBottom w:val="0"/>
      <w:divBdr>
        <w:top w:val="none" w:sz="0" w:space="0" w:color="auto"/>
        <w:left w:val="none" w:sz="0" w:space="0" w:color="auto"/>
        <w:bottom w:val="none" w:sz="0" w:space="0" w:color="auto"/>
        <w:right w:val="none" w:sz="0" w:space="0" w:color="auto"/>
      </w:divBdr>
    </w:div>
    <w:div w:id="1395154434">
      <w:bodyDiv w:val="1"/>
      <w:marLeft w:val="0"/>
      <w:marRight w:val="0"/>
      <w:marTop w:val="0"/>
      <w:marBottom w:val="0"/>
      <w:divBdr>
        <w:top w:val="none" w:sz="0" w:space="0" w:color="auto"/>
        <w:left w:val="none" w:sz="0" w:space="0" w:color="auto"/>
        <w:bottom w:val="none" w:sz="0" w:space="0" w:color="auto"/>
        <w:right w:val="none" w:sz="0" w:space="0" w:color="auto"/>
      </w:divBdr>
      <w:divsChild>
        <w:div w:id="495266547">
          <w:marLeft w:val="0"/>
          <w:marRight w:val="0"/>
          <w:marTop w:val="0"/>
          <w:marBottom w:val="0"/>
          <w:divBdr>
            <w:top w:val="none" w:sz="0" w:space="0" w:color="auto"/>
            <w:left w:val="none" w:sz="0" w:space="0" w:color="auto"/>
            <w:bottom w:val="none" w:sz="0" w:space="0" w:color="auto"/>
            <w:right w:val="none" w:sz="0" w:space="0" w:color="auto"/>
          </w:divBdr>
        </w:div>
      </w:divsChild>
    </w:div>
    <w:div w:id="1420637679">
      <w:bodyDiv w:val="1"/>
      <w:marLeft w:val="0"/>
      <w:marRight w:val="0"/>
      <w:marTop w:val="0"/>
      <w:marBottom w:val="0"/>
      <w:divBdr>
        <w:top w:val="none" w:sz="0" w:space="0" w:color="auto"/>
        <w:left w:val="none" w:sz="0" w:space="0" w:color="auto"/>
        <w:bottom w:val="none" w:sz="0" w:space="0" w:color="auto"/>
        <w:right w:val="none" w:sz="0" w:space="0" w:color="auto"/>
      </w:divBdr>
      <w:divsChild>
        <w:div w:id="1259169404">
          <w:marLeft w:val="0"/>
          <w:marRight w:val="0"/>
          <w:marTop w:val="0"/>
          <w:marBottom w:val="0"/>
          <w:divBdr>
            <w:top w:val="none" w:sz="0" w:space="0" w:color="auto"/>
            <w:left w:val="none" w:sz="0" w:space="0" w:color="auto"/>
            <w:bottom w:val="none" w:sz="0" w:space="0" w:color="auto"/>
            <w:right w:val="none" w:sz="0" w:space="0" w:color="auto"/>
          </w:divBdr>
        </w:div>
      </w:divsChild>
    </w:div>
    <w:div w:id="1442531949">
      <w:bodyDiv w:val="1"/>
      <w:marLeft w:val="0"/>
      <w:marRight w:val="0"/>
      <w:marTop w:val="0"/>
      <w:marBottom w:val="0"/>
      <w:divBdr>
        <w:top w:val="none" w:sz="0" w:space="0" w:color="auto"/>
        <w:left w:val="none" w:sz="0" w:space="0" w:color="auto"/>
        <w:bottom w:val="none" w:sz="0" w:space="0" w:color="auto"/>
        <w:right w:val="none" w:sz="0" w:space="0" w:color="auto"/>
      </w:divBdr>
    </w:div>
    <w:div w:id="1447890856">
      <w:bodyDiv w:val="1"/>
      <w:marLeft w:val="0"/>
      <w:marRight w:val="0"/>
      <w:marTop w:val="0"/>
      <w:marBottom w:val="0"/>
      <w:divBdr>
        <w:top w:val="none" w:sz="0" w:space="0" w:color="auto"/>
        <w:left w:val="none" w:sz="0" w:space="0" w:color="auto"/>
        <w:bottom w:val="none" w:sz="0" w:space="0" w:color="auto"/>
        <w:right w:val="none" w:sz="0" w:space="0" w:color="auto"/>
      </w:divBdr>
      <w:divsChild>
        <w:div w:id="920985574">
          <w:marLeft w:val="0"/>
          <w:marRight w:val="0"/>
          <w:marTop w:val="0"/>
          <w:marBottom w:val="0"/>
          <w:divBdr>
            <w:top w:val="none" w:sz="0" w:space="0" w:color="auto"/>
            <w:left w:val="none" w:sz="0" w:space="0" w:color="auto"/>
            <w:bottom w:val="none" w:sz="0" w:space="0" w:color="auto"/>
            <w:right w:val="none" w:sz="0" w:space="0" w:color="auto"/>
          </w:divBdr>
        </w:div>
      </w:divsChild>
    </w:div>
    <w:div w:id="1448086406">
      <w:bodyDiv w:val="1"/>
      <w:marLeft w:val="0"/>
      <w:marRight w:val="0"/>
      <w:marTop w:val="0"/>
      <w:marBottom w:val="0"/>
      <w:divBdr>
        <w:top w:val="none" w:sz="0" w:space="0" w:color="auto"/>
        <w:left w:val="none" w:sz="0" w:space="0" w:color="auto"/>
        <w:bottom w:val="none" w:sz="0" w:space="0" w:color="auto"/>
        <w:right w:val="none" w:sz="0" w:space="0" w:color="auto"/>
      </w:divBdr>
    </w:div>
    <w:div w:id="1452165754">
      <w:bodyDiv w:val="1"/>
      <w:marLeft w:val="0"/>
      <w:marRight w:val="0"/>
      <w:marTop w:val="0"/>
      <w:marBottom w:val="0"/>
      <w:divBdr>
        <w:top w:val="none" w:sz="0" w:space="0" w:color="auto"/>
        <w:left w:val="none" w:sz="0" w:space="0" w:color="auto"/>
        <w:bottom w:val="none" w:sz="0" w:space="0" w:color="auto"/>
        <w:right w:val="none" w:sz="0" w:space="0" w:color="auto"/>
      </w:divBdr>
    </w:div>
    <w:div w:id="1461191220">
      <w:bodyDiv w:val="1"/>
      <w:marLeft w:val="0"/>
      <w:marRight w:val="0"/>
      <w:marTop w:val="0"/>
      <w:marBottom w:val="0"/>
      <w:divBdr>
        <w:top w:val="none" w:sz="0" w:space="0" w:color="auto"/>
        <w:left w:val="none" w:sz="0" w:space="0" w:color="auto"/>
        <w:bottom w:val="none" w:sz="0" w:space="0" w:color="auto"/>
        <w:right w:val="none" w:sz="0" w:space="0" w:color="auto"/>
      </w:divBdr>
    </w:div>
    <w:div w:id="1486119731">
      <w:bodyDiv w:val="1"/>
      <w:marLeft w:val="0"/>
      <w:marRight w:val="0"/>
      <w:marTop w:val="0"/>
      <w:marBottom w:val="0"/>
      <w:divBdr>
        <w:top w:val="none" w:sz="0" w:space="0" w:color="auto"/>
        <w:left w:val="none" w:sz="0" w:space="0" w:color="auto"/>
        <w:bottom w:val="none" w:sz="0" w:space="0" w:color="auto"/>
        <w:right w:val="none" w:sz="0" w:space="0" w:color="auto"/>
      </w:divBdr>
    </w:div>
    <w:div w:id="1577933534">
      <w:bodyDiv w:val="1"/>
      <w:marLeft w:val="0"/>
      <w:marRight w:val="0"/>
      <w:marTop w:val="0"/>
      <w:marBottom w:val="0"/>
      <w:divBdr>
        <w:top w:val="none" w:sz="0" w:space="0" w:color="auto"/>
        <w:left w:val="none" w:sz="0" w:space="0" w:color="auto"/>
        <w:bottom w:val="none" w:sz="0" w:space="0" w:color="auto"/>
        <w:right w:val="none" w:sz="0" w:space="0" w:color="auto"/>
      </w:divBdr>
    </w:div>
    <w:div w:id="1587032835">
      <w:bodyDiv w:val="1"/>
      <w:marLeft w:val="0"/>
      <w:marRight w:val="0"/>
      <w:marTop w:val="0"/>
      <w:marBottom w:val="0"/>
      <w:divBdr>
        <w:top w:val="none" w:sz="0" w:space="0" w:color="auto"/>
        <w:left w:val="none" w:sz="0" w:space="0" w:color="auto"/>
        <w:bottom w:val="none" w:sz="0" w:space="0" w:color="auto"/>
        <w:right w:val="none" w:sz="0" w:space="0" w:color="auto"/>
      </w:divBdr>
      <w:divsChild>
        <w:div w:id="1571961856">
          <w:marLeft w:val="0"/>
          <w:marRight w:val="0"/>
          <w:marTop w:val="0"/>
          <w:marBottom w:val="0"/>
          <w:divBdr>
            <w:top w:val="none" w:sz="0" w:space="0" w:color="auto"/>
            <w:left w:val="none" w:sz="0" w:space="0" w:color="auto"/>
            <w:bottom w:val="none" w:sz="0" w:space="0" w:color="auto"/>
            <w:right w:val="none" w:sz="0" w:space="0" w:color="auto"/>
          </w:divBdr>
        </w:div>
      </w:divsChild>
    </w:div>
    <w:div w:id="1595628483">
      <w:bodyDiv w:val="1"/>
      <w:marLeft w:val="0"/>
      <w:marRight w:val="0"/>
      <w:marTop w:val="0"/>
      <w:marBottom w:val="0"/>
      <w:divBdr>
        <w:top w:val="none" w:sz="0" w:space="0" w:color="auto"/>
        <w:left w:val="none" w:sz="0" w:space="0" w:color="auto"/>
        <w:bottom w:val="none" w:sz="0" w:space="0" w:color="auto"/>
        <w:right w:val="none" w:sz="0" w:space="0" w:color="auto"/>
      </w:divBdr>
      <w:divsChild>
        <w:div w:id="2022583078">
          <w:marLeft w:val="0"/>
          <w:marRight w:val="0"/>
          <w:marTop w:val="0"/>
          <w:marBottom w:val="0"/>
          <w:divBdr>
            <w:top w:val="none" w:sz="0" w:space="0" w:color="auto"/>
            <w:left w:val="none" w:sz="0" w:space="0" w:color="auto"/>
            <w:bottom w:val="none" w:sz="0" w:space="0" w:color="auto"/>
            <w:right w:val="none" w:sz="0" w:space="0" w:color="auto"/>
          </w:divBdr>
        </w:div>
      </w:divsChild>
    </w:div>
    <w:div w:id="1665934130">
      <w:bodyDiv w:val="1"/>
      <w:marLeft w:val="0"/>
      <w:marRight w:val="0"/>
      <w:marTop w:val="0"/>
      <w:marBottom w:val="0"/>
      <w:divBdr>
        <w:top w:val="none" w:sz="0" w:space="0" w:color="auto"/>
        <w:left w:val="none" w:sz="0" w:space="0" w:color="auto"/>
        <w:bottom w:val="none" w:sz="0" w:space="0" w:color="auto"/>
        <w:right w:val="none" w:sz="0" w:space="0" w:color="auto"/>
      </w:divBdr>
    </w:div>
    <w:div w:id="1702323698">
      <w:bodyDiv w:val="1"/>
      <w:marLeft w:val="0"/>
      <w:marRight w:val="0"/>
      <w:marTop w:val="0"/>
      <w:marBottom w:val="0"/>
      <w:divBdr>
        <w:top w:val="none" w:sz="0" w:space="0" w:color="auto"/>
        <w:left w:val="none" w:sz="0" w:space="0" w:color="auto"/>
        <w:bottom w:val="none" w:sz="0" w:space="0" w:color="auto"/>
        <w:right w:val="none" w:sz="0" w:space="0" w:color="auto"/>
      </w:divBdr>
    </w:div>
    <w:div w:id="1731658317">
      <w:bodyDiv w:val="1"/>
      <w:marLeft w:val="0"/>
      <w:marRight w:val="0"/>
      <w:marTop w:val="0"/>
      <w:marBottom w:val="0"/>
      <w:divBdr>
        <w:top w:val="none" w:sz="0" w:space="0" w:color="auto"/>
        <w:left w:val="none" w:sz="0" w:space="0" w:color="auto"/>
        <w:bottom w:val="none" w:sz="0" w:space="0" w:color="auto"/>
        <w:right w:val="none" w:sz="0" w:space="0" w:color="auto"/>
      </w:divBdr>
    </w:div>
    <w:div w:id="1737630699">
      <w:bodyDiv w:val="1"/>
      <w:marLeft w:val="0"/>
      <w:marRight w:val="0"/>
      <w:marTop w:val="0"/>
      <w:marBottom w:val="0"/>
      <w:divBdr>
        <w:top w:val="none" w:sz="0" w:space="0" w:color="auto"/>
        <w:left w:val="none" w:sz="0" w:space="0" w:color="auto"/>
        <w:bottom w:val="none" w:sz="0" w:space="0" w:color="auto"/>
        <w:right w:val="none" w:sz="0" w:space="0" w:color="auto"/>
      </w:divBdr>
    </w:div>
    <w:div w:id="1750879808">
      <w:bodyDiv w:val="1"/>
      <w:marLeft w:val="0"/>
      <w:marRight w:val="0"/>
      <w:marTop w:val="0"/>
      <w:marBottom w:val="0"/>
      <w:divBdr>
        <w:top w:val="none" w:sz="0" w:space="0" w:color="auto"/>
        <w:left w:val="none" w:sz="0" w:space="0" w:color="auto"/>
        <w:bottom w:val="none" w:sz="0" w:space="0" w:color="auto"/>
        <w:right w:val="none" w:sz="0" w:space="0" w:color="auto"/>
      </w:divBdr>
      <w:divsChild>
        <w:div w:id="2051299407">
          <w:marLeft w:val="0"/>
          <w:marRight w:val="0"/>
          <w:marTop w:val="0"/>
          <w:marBottom w:val="0"/>
          <w:divBdr>
            <w:top w:val="none" w:sz="0" w:space="0" w:color="auto"/>
            <w:left w:val="none" w:sz="0" w:space="0" w:color="auto"/>
            <w:bottom w:val="none" w:sz="0" w:space="0" w:color="auto"/>
            <w:right w:val="none" w:sz="0" w:space="0" w:color="auto"/>
          </w:divBdr>
          <w:divsChild>
            <w:div w:id="974215237">
              <w:marLeft w:val="0"/>
              <w:marRight w:val="0"/>
              <w:marTop w:val="0"/>
              <w:marBottom w:val="0"/>
              <w:divBdr>
                <w:top w:val="none" w:sz="0" w:space="0" w:color="auto"/>
                <w:left w:val="none" w:sz="0" w:space="0" w:color="auto"/>
                <w:bottom w:val="none" w:sz="0" w:space="0" w:color="auto"/>
                <w:right w:val="none" w:sz="0" w:space="0" w:color="auto"/>
              </w:divBdr>
            </w:div>
            <w:div w:id="1847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7105">
      <w:bodyDiv w:val="1"/>
      <w:marLeft w:val="0"/>
      <w:marRight w:val="0"/>
      <w:marTop w:val="0"/>
      <w:marBottom w:val="0"/>
      <w:divBdr>
        <w:top w:val="none" w:sz="0" w:space="0" w:color="auto"/>
        <w:left w:val="none" w:sz="0" w:space="0" w:color="auto"/>
        <w:bottom w:val="none" w:sz="0" w:space="0" w:color="auto"/>
        <w:right w:val="none" w:sz="0" w:space="0" w:color="auto"/>
      </w:divBdr>
      <w:divsChild>
        <w:div w:id="4794340">
          <w:marLeft w:val="0"/>
          <w:marRight w:val="0"/>
          <w:marTop w:val="0"/>
          <w:marBottom w:val="0"/>
          <w:divBdr>
            <w:top w:val="none" w:sz="0" w:space="0" w:color="auto"/>
            <w:left w:val="none" w:sz="0" w:space="0" w:color="auto"/>
            <w:bottom w:val="none" w:sz="0" w:space="0" w:color="auto"/>
            <w:right w:val="none" w:sz="0" w:space="0" w:color="auto"/>
          </w:divBdr>
        </w:div>
      </w:divsChild>
    </w:div>
    <w:div w:id="1795519868">
      <w:bodyDiv w:val="1"/>
      <w:marLeft w:val="0"/>
      <w:marRight w:val="0"/>
      <w:marTop w:val="0"/>
      <w:marBottom w:val="0"/>
      <w:divBdr>
        <w:top w:val="none" w:sz="0" w:space="0" w:color="auto"/>
        <w:left w:val="none" w:sz="0" w:space="0" w:color="auto"/>
        <w:bottom w:val="none" w:sz="0" w:space="0" w:color="auto"/>
        <w:right w:val="none" w:sz="0" w:space="0" w:color="auto"/>
      </w:divBdr>
    </w:div>
    <w:div w:id="1840272791">
      <w:bodyDiv w:val="1"/>
      <w:marLeft w:val="0"/>
      <w:marRight w:val="0"/>
      <w:marTop w:val="0"/>
      <w:marBottom w:val="0"/>
      <w:divBdr>
        <w:top w:val="none" w:sz="0" w:space="0" w:color="auto"/>
        <w:left w:val="none" w:sz="0" w:space="0" w:color="auto"/>
        <w:bottom w:val="none" w:sz="0" w:space="0" w:color="auto"/>
        <w:right w:val="none" w:sz="0" w:space="0" w:color="auto"/>
      </w:divBdr>
      <w:divsChild>
        <w:div w:id="1826697239">
          <w:marLeft w:val="0"/>
          <w:marRight w:val="0"/>
          <w:marTop w:val="0"/>
          <w:marBottom w:val="0"/>
          <w:divBdr>
            <w:top w:val="none" w:sz="0" w:space="0" w:color="auto"/>
            <w:left w:val="none" w:sz="0" w:space="0" w:color="auto"/>
            <w:bottom w:val="none" w:sz="0" w:space="0" w:color="auto"/>
            <w:right w:val="none" w:sz="0" w:space="0" w:color="auto"/>
          </w:divBdr>
        </w:div>
      </w:divsChild>
    </w:div>
    <w:div w:id="1891845441">
      <w:bodyDiv w:val="1"/>
      <w:marLeft w:val="0"/>
      <w:marRight w:val="0"/>
      <w:marTop w:val="0"/>
      <w:marBottom w:val="0"/>
      <w:divBdr>
        <w:top w:val="none" w:sz="0" w:space="0" w:color="auto"/>
        <w:left w:val="none" w:sz="0" w:space="0" w:color="auto"/>
        <w:bottom w:val="none" w:sz="0" w:space="0" w:color="auto"/>
        <w:right w:val="none" w:sz="0" w:space="0" w:color="auto"/>
      </w:divBdr>
    </w:div>
    <w:div w:id="1895265808">
      <w:bodyDiv w:val="1"/>
      <w:marLeft w:val="0"/>
      <w:marRight w:val="0"/>
      <w:marTop w:val="0"/>
      <w:marBottom w:val="0"/>
      <w:divBdr>
        <w:top w:val="none" w:sz="0" w:space="0" w:color="auto"/>
        <w:left w:val="none" w:sz="0" w:space="0" w:color="auto"/>
        <w:bottom w:val="none" w:sz="0" w:space="0" w:color="auto"/>
        <w:right w:val="none" w:sz="0" w:space="0" w:color="auto"/>
      </w:divBdr>
      <w:divsChild>
        <w:div w:id="1797482630">
          <w:marLeft w:val="0"/>
          <w:marRight w:val="0"/>
          <w:marTop w:val="0"/>
          <w:marBottom w:val="0"/>
          <w:divBdr>
            <w:top w:val="none" w:sz="0" w:space="0" w:color="auto"/>
            <w:left w:val="none" w:sz="0" w:space="0" w:color="auto"/>
            <w:bottom w:val="none" w:sz="0" w:space="0" w:color="auto"/>
            <w:right w:val="none" w:sz="0" w:space="0" w:color="auto"/>
          </w:divBdr>
        </w:div>
      </w:divsChild>
    </w:div>
    <w:div w:id="1928423426">
      <w:bodyDiv w:val="1"/>
      <w:marLeft w:val="0"/>
      <w:marRight w:val="0"/>
      <w:marTop w:val="0"/>
      <w:marBottom w:val="0"/>
      <w:divBdr>
        <w:top w:val="none" w:sz="0" w:space="0" w:color="auto"/>
        <w:left w:val="none" w:sz="0" w:space="0" w:color="auto"/>
        <w:bottom w:val="none" w:sz="0" w:space="0" w:color="auto"/>
        <w:right w:val="none" w:sz="0" w:space="0" w:color="auto"/>
      </w:divBdr>
    </w:div>
    <w:div w:id="1940408431">
      <w:bodyDiv w:val="1"/>
      <w:marLeft w:val="0"/>
      <w:marRight w:val="0"/>
      <w:marTop w:val="0"/>
      <w:marBottom w:val="0"/>
      <w:divBdr>
        <w:top w:val="none" w:sz="0" w:space="0" w:color="auto"/>
        <w:left w:val="none" w:sz="0" w:space="0" w:color="auto"/>
        <w:bottom w:val="none" w:sz="0" w:space="0" w:color="auto"/>
        <w:right w:val="none" w:sz="0" w:space="0" w:color="auto"/>
      </w:divBdr>
      <w:divsChild>
        <w:div w:id="1551458450">
          <w:marLeft w:val="0"/>
          <w:marRight w:val="0"/>
          <w:marTop w:val="0"/>
          <w:marBottom w:val="0"/>
          <w:divBdr>
            <w:top w:val="none" w:sz="0" w:space="0" w:color="auto"/>
            <w:left w:val="none" w:sz="0" w:space="0" w:color="auto"/>
            <w:bottom w:val="none" w:sz="0" w:space="0" w:color="auto"/>
            <w:right w:val="none" w:sz="0" w:space="0" w:color="auto"/>
          </w:divBdr>
        </w:div>
      </w:divsChild>
    </w:div>
    <w:div w:id="1987394726">
      <w:bodyDiv w:val="1"/>
      <w:marLeft w:val="0"/>
      <w:marRight w:val="0"/>
      <w:marTop w:val="0"/>
      <w:marBottom w:val="0"/>
      <w:divBdr>
        <w:top w:val="none" w:sz="0" w:space="0" w:color="auto"/>
        <w:left w:val="none" w:sz="0" w:space="0" w:color="auto"/>
        <w:bottom w:val="none" w:sz="0" w:space="0" w:color="auto"/>
        <w:right w:val="none" w:sz="0" w:space="0" w:color="auto"/>
      </w:divBdr>
    </w:div>
    <w:div w:id="1996176957">
      <w:bodyDiv w:val="1"/>
      <w:marLeft w:val="0"/>
      <w:marRight w:val="0"/>
      <w:marTop w:val="0"/>
      <w:marBottom w:val="0"/>
      <w:divBdr>
        <w:top w:val="none" w:sz="0" w:space="0" w:color="auto"/>
        <w:left w:val="none" w:sz="0" w:space="0" w:color="auto"/>
        <w:bottom w:val="none" w:sz="0" w:space="0" w:color="auto"/>
        <w:right w:val="none" w:sz="0" w:space="0" w:color="auto"/>
      </w:divBdr>
    </w:div>
    <w:div w:id="2013289614">
      <w:bodyDiv w:val="1"/>
      <w:marLeft w:val="0"/>
      <w:marRight w:val="0"/>
      <w:marTop w:val="0"/>
      <w:marBottom w:val="0"/>
      <w:divBdr>
        <w:top w:val="none" w:sz="0" w:space="0" w:color="auto"/>
        <w:left w:val="none" w:sz="0" w:space="0" w:color="auto"/>
        <w:bottom w:val="none" w:sz="0" w:space="0" w:color="auto"/>
        <w:right w:val="none" w:sz="0" w:space="0" w:color="auto"/>
      </w:divBdr>
    </w:div>
    <w:div w:id="2014725611">
      <w:bodyDiv w:val="1"/>
      <w:marLeft w:val="0"/>
      <w:marRight w:val="0"/>
      <w:marTop w:val="0"/>
      <w:marBottom w:val="0"/>
      <w:divBdr>
        <w:top w:val="none" w:sz="0" w:space="0" w:color="auto"/>
        <w:left w:val="none" w:sz="0" w:space="0" w:color="auto"/>
        <w:bottom w:val="none" w:sz="0" w:space="0" w:color="auto"/>
        <w:right w:val="none" w:sz="0" w:space="0" w:color="auto"/>
      </w:divBdr>
      <w:divsChild>
        <w:div w:id="527724084">
          <w:marLeft w:val="0"/>
          <w:marRight w:val="0"/>
          <w:marTop w:val="0"/>
          <w:marBottom w:val="0"/>
          <w:divBdr>
            <w:top w:val="none" w:sz="0" w:space="0" w:color="auto"/>
            <w:left w:val="none" w:sz="0" w:space="0" w:color="auto"/>
            <w:bottom w:val="none" w:sz="0" w:space="0" w:color="auto"/>
            <w:right w:val="none" w:sz="0" w:space="0" w:color="auto"/>
          </w:divBdr>
        </w:div>
      </w:divsChild>
    </w:div>
    <w:div w:id="2018463308">
      <w:bodyDiv w:val="1"/>
      <w:marLeft w:val="0"/>
      <w:marRight w:val="0"/>
      <w:marTop w:val="0"/>
      <w:marBottom w:val="0"/>
      <w:divBdr>
        <w:top w:val="none" w:sz="0" w:space="0" w:color="auto"/>
        <w:left w:val="none" w:sz="0" w:space="0" w:color="auto"/>
        <w:bottom w:val="none" w:sz="0" w:space="0" w:color="auto"/>
        <w:right w:val="none" w:sz="0" w:space="0" w:color="auto"/>
      </w:divBdr>
    </w:div>
    <w:div w:id="2022466574">
      <w:bodyDiv w:val="1"/>
      <w:marLeft w:val="0"/>
      <w:marRight w:val="0"/>
      <w:marTop w:val="0"/>
      <w:marBottom w:val="0"/>
      <w:divBdr>
        <w:top w:val="none" w:sz="0" w:space="0" w:color="auto"/>
        <w:left w:val="none" w:sz="0" w:space="0" w:color="auto"/>
        <w:bottom w:val="none" w:sz="0" w:space="0" w:color="auto"/>
        <w:right w:val="none" w:sz="0" w:space="0" w:color="auto"/>
      </w:divBdr>
    </w:div>
    <w:div w:id="2023582540">
      <w:bodyDiv w:val="1"/>
      <w:marLeft w:val="0"/>
      <w:marRight w:val="0"/>
      <w:marTop w:val="0"/>
      <w:marBottom w:val="0"/>
      <w:divBdr>
        <w:top w:val="none" w:sz="0" w:space="0" w:color="auto"/>
        <w:left w:val="none" w:sz="0" w:space="0" w:color="auto"/>
        <w:bottom w:val="none" w:sz="0" w:space="0" w:color="auto"/>
        <w:right w:val="none" w:sz="0" w:space="0" w:color="auto"/>
      </w:divBdr>
      <w:divsChild>
        <w:div w:id="887960556">
          <w:marLeft w:val="0"/>
          <w:marRight w:val="0"/>
          <w:marTop w:val="0"/>
          <w:marBottom w:val="0"/>
          <w:divBdr>
            <w:top w:val="none" w:sz="0" w:space="0" w:color="auto"/>
            <w:left w:val="none" w:sz="0" w:space="0" w:color="auto"/>
            <w:bottom w:val="none" w:sz="0" w:space="0" w:color="auto"/>
            <w:right w:val="none" w:sz="0" w:space="0" w:color="auto"/>
          </w:divBdr>
        </w:div>
      </w:divsChild>
    </w:div>
    <w:div w:id="2056470385">
      <w:bodyDiv w:val="1"/>
      <w:marLeft w:val="0"/>
      <w:marRight w:val="0"/>
      <w:marTop w:val="0"/>
      <w:marBottom w:val="0"/>
      <w:divBdr>
        <w:top w:val="none" w:sz="0" w:space="0" w:color="auto"/>
        <w:left w:val="none" w:sz="0" w:space="0" w:color="auto"/>
        <w:bottom w:val="none" w:sz="0" w:space="0" w:color="auto"/>
        <w:right w:val="none" w:sz="0" w:space="0" w:color="auto"/>
      </w:divBdr>
    </w:div>
    <w:div w:id="2059354803">
      <w:bodyDiv w:val="1"/>
      <w:marLeft w:val="0"/>
      <w:marRight w:val="0"/>
      <w:marTop w:val="0"/>
      <w:marBottom w:val="0"/>
      <w:divBdr>
        <w:top w:val="none" w:sz="0" w:space="0" w:color="auto"/>
        <w:left w:val="none" w:sz="0" w:space="0" w:color="auto"/>
        <w:bottom w:val="none" w:sz="0" w:space="0" w:color="auto"/>
        <w:right w:val="none" w:sz="0" w:space="0" w:color="auto"/>
      </w:divBdr>
    </w:div>
    <w:div w:id="2085688104">
      <w:bodyDiv w:val="1"/>
      <w:marLeft w:val="0"/>
      <w:marRight w:val="0"/>
      <w:marTop w:val="0"/>
      <w:marBottom w:val="0"/>
      <w:divBdr>
        <w:top w:val="none" w:sz="0" w:space="0" w:color="auto"/>
        <w:left w:val="none" w:sz="0" w:space="0" w:color="auto"/>
        <w:bottom w:val="none" w:sz="0" w:space="0" w:color="auto"/>
        <w:right w:val="none" w:sz="0" w:space="0" w:color="auto"/>
      </w:divBdr>
    </w:div>
    <w:div w:id="2101876573">
      <w:bodyDiv w:val="1"/>
      <w:marLeft w:val="0"/>
      <w:marRight w:val="0"/>
      <w:marTop w:val="0"/>
      <w:marBottom w:val="0"/>
      <w:divBdr>
        <w:top w:val="none" w:sz="0" w:space="0" w:color="auto"/>
        <w:left w:val="none" w:sz="0" w:space="0" w:color="auto"/>
        <w:bottom w:val="none" w:sz="0" w:space="0" w:color="auto"/>
        <w:right w:val="none" w:sz="0" w:space="0" w:color="auto"/>
      </w:divBdr>
      <w:divsChild>
        <w:div w:id="2435702">
          <w:marLeft w:val="0"/>
          <w:marRight w:val="0"/>
          <w:marTop w:val="0"/>
          <w:marBottom w:val="0"/>
          <w:divBdr>
            <w:top w:val="none" w:sz="0" w:space="0" w:color="auto"/>
            <w:left w:val="none" w:sz="0" w:space="0" w:color="auto"/>
            <w:bottom w:val="none" w:sz="0" w:space="0" w:color="auto"/>
            <w:right w:val="none" w:sz="0" w:space="0" w:color="auto"/>
          </w:divBdr>
        </w:div>
        <w:div w:id="52970352">
          <w:marLeft w:val="0"/>
          <w:marRight w:val="0"/>
          <w:marTop w:val="0"/>
          <w:marBottom w:val="0"/>
          <w:divBdr>
            <w:top w:val="none" w:sz="0" w:space="0" w:color="auto"/>
            <w:left w:val="none" w:sz="0" w:space="0" w:color="auto"/>
            <w:bottom w:val="none" w:sz="0" w:space="0" w:color="auto"/>
            <w:right w:val="none" w:sz="0" w:space="0" w:color="auto"/>
          </w:divBdr>
        </w:div>
        <w:div w:id="107549348">
          <w:marLeft w:val="0"/>
          <w:marRight w:val="0"/>
          <w:marTop w:val="0"/>
          <w:marBottom w:val="0"/>
          <w:divBdr>
            <w:top w:val="none" w:sz="0" w:space="0" w:color="auto"/>
            <w:left w:val="none" w:sz="0" w:space="0" w:color="auto"/>
            <w:bottom w:val="none" w:sz="0" w:space="0" w:color="auto"/>
            <w:right w:val="none" w:sz="0" w:space="0" w:color="auto"/>
          </w:divBdr>
        </w:div>
        <w:div w:id="169220261">
          <w:marLeft w:val="0"/>
          <w:marRight w:val="0"/>
          <w:marTop w:val="0"/>
          <w:marBottom w:val="0"/>
          <w:divBdr>
            <w:top w:val="none" w:sz="0" w:space="0" w:color="auto"/>
            <w:left w:val="none" w:sz="0" w:space="0" w:color="auto"/>
            <w:bottom w:val="none" w:sz="0" w:space="0" w:color="auto"/>
            <w:right w:val="none" w:sz="0" w:space="0" w:color="auto"/>
          </w:divBdr>
        </w:div>
        <w:div w:id="178088347">
          <w:marLeft w:val="0"/>
          <w:marRight w:val="0"/>
          <w:marTop w:val="0"/>
          <w:marBottom w:val="0"/>
          <w:divBdr>
            <w:top w:val="none" w:sz="0" w:space="0" w:color="auto"/>
            <w:left w:val="none" w:sz="0" w:space="0" w:color="auto"/>
            <w:bottom w:val="none" w:sz="0" w:space="0" w:color="auto"/>
            <w:right w:val="none" w:sz="0" w:space="0" w:color="auto"/>
          </w:divBdr>
        </w:div>
        <w:div w:id="221213597">
          <w:marLeft w:val="0"/>
          <w:marRight w:val="0"/>
          <w:marTop w:val="0"/>
          <w:marBottom w:val="0"/>
          <w:divBdr>
            <w:top w:val="none" w:sz="0" w:space="0" w:color="auto"/>
            <w:left w:val="none" w:sz="0" w:space="0" w:color="auto"/>
            <w:bottom w:val="none" w:sz="0" w:space="0" w:color="auto"/>
            <w:right w:val="none" w:sz="0" w:space="0" w:color="auto"/>
          </w:divBdr>
        </w:div>
        <w:div w:id="294064500">
          <w:marLeft w:val="0"/>
          <w:marRight w:val="0"/>
          <w:marTop w:val="0"/>
          <w:marBottom w:val="0"/>
          <w:divBdr>
            <w:top w:val="none" w:sz="0" w:space="0" w:color="auto"/>
            <w:left w:val="none" w:sz="0" w:space="0" w:color="auto"/>
            <w:bottom w:val="none" w:sz="0" w:space="0" w:color="auto"/>
            <w:right w:val="none" w:sz="0" w:space="0" w:color="auto"/>
          </w:divBdr>
        </w:div>
        <w:div w:id="343409134">
          <w:marLeft w:val="0"/>
          <w:marRight w:val="0"/>
          <w:marTop w:val="0"/>
          <w:marBottom w:val="0"/>
          <w:divBdr>
            <w:top w:val="none" w:sz="0" w:space="0" w:color="auto"/>
            <w:left w:val="none" w:sz="0" w:space="0" w:color="auto"/>
            <w:bottom w:val="none" w:sz="0" w:space="0" w:color="auto"/>
            <w:right w:val="none" w:sz="0" w:space="0" w:color="auto"/>
          </w:divBdr>
        </w:div>
        <w:div w:id="364134087">
          <w:marLeft w:val="0"/>
          <w:marRight w:val="0"/>
          <w:marTop w:val="0"/>
          <w:marBottom w:val="0"/>
          <w:divBdr>
            <w:top w:val="none" w:sz="0" w:space="0" w:color="auto"/>
            <w:left w:val="none" w:sz="0" w:space="0" w:color="auto"/>
            <w:bottom w:val="none" w:sz="0" w:space="0" w:color="auto"/>
            <w:right w:val="none" w:sz="0" w:space="0" w:color="auto"/>
          </w:divBdr>
        </w:div>
        <w:div w:id="406656443">
          <w:marLeft w:val="0"/>
          <w:marRight w:val="0"/>
          <w:marTop w:val="0"/>
          <w:marBottom w:val="0"/>
          <w:divBdr>
            <w:top w:val="none" w:sz="0" w:space="0" w:color="auto"/>
            <w:left w:val="none" w:sz="0" w:space="0" w:color="auto"/>
            <w:bottom w:val="none" w:sz="0" w:space="0" w:color="auto"/>
            <w:right w:val="none" w:sz="0" w:space="0" w:color="auto"/>
          </w:divBdr>
        </w:div>
        <w:div w:id="506405133">
          <w:marLeft w:val="0"/>
          <w:marRight w:val="0"/>
          <w:marTop w:val="0"/>
          <w:marBottom w:val="0"/>
          <w:divBdr>
            <w:top w:val="none" w:sz="0" w:space="0" w:color="auto"/>
            <w:left w:val="none" w:sz="0" w:space="0" w:color="auto"/>
            <w:bottom w:val="none" w:sz="0" w:space="0" w:color="auto"/>
            <w:right w:val="none" w:sz="0" w:space="0" w:color="auto"/>
          </w:divBdr>
        </w:div>
        <w:div w:id="524099119">
          <w:marLeft w:val="0"/>
          <w:marRight w:val="0"/>
          <w:marTop w:val="0"/>
          <w:marBottom w:val="0"/>
          <w:divBdr>
            <w:top w:val="none" w:sz="0" w:space="0" w:color="auto"/>
            <w:left w:val="none" w:sz="0" w:space="0" w:color="auto"/>
            <w:bottom w:val="none" w:sz="0" w:space="0" w:color="auto"/>
            <w:right w:val="none" w:sz="0" w:space="0" w:color="auto"/>
          </w:divBdr>
        </w:div>
        <w:div w:id="633297137">
          <w:marLeft w:val="0"/>
          <w:marRight w:val="0"/>
          <w:marTop w:val="0"/>
          <w:marBottom w:val="0"/>
          <w:divBdr>
            <w:top w:val="none" w:sz="0" w:space="0" w:color="auto"/>
            <w:left w:val="none" w:sz="0" w:space="0" w:color="auto"/>
            <w:bottom w:val="none" w:sz="0" w:space="0" w:color="auto"/>
            <w:right w:val="none" w:sz="0" w:space="0" w:color="auto"/>
          </w:divBdr>
        </w:div>
        <w:div w:id="774136668">
          <w:marLeft w:val="0"/>
          <w:marRight w:val="0"/>
          <w:marTop w:val="0"/>
          <w:marBottom w:val="0"/>
          <w:divBdr>
            <w:top w:val="none" w:sz="0" w:space="0" w:color="auto"/>
            <w:left w:val="none" w:sz="0" w:space="0" w:color="auto"/>
            <w:bottom w:val="none" w:sz="0" w:space="0" w:color="auto"/>
            <w:right w:val="none" w:sz="0" w:space="0" w:color="auto"/>
          </w:divBdr>
        </w:div>
        <w:div w:id="871695094">
          <w:marLeft w:val="0"/>
          <w:marRight w:val="0"/>
          <w:marTop w:val="0"/>
          <w:marBottom w:val="0"/>
          <w:divBdr>
            <w:top w:val="none" w:sz="0" w:space="0" w:color="auto"/>
            <w:left w:val="none" w:sz="0" w:space="0" w:color="auto"/>
            <w:bottom w:val="none" w:sz="0" w:space="0" w:color="auto"/>
            <w:right w:val="none" w:sz="0" w:space="0" w:color="auto"/>
          </w:divBdr>
        </w:div>
        <w:div w:id="968785638">
          <w:marLeft w:val="0"/>
          <w:marRight w:val="0"/>
          <w:marTop w:val="0"/>
          <w:marBottom w:val="0"/>
          <w:divBdr>
            <w:top w:val="none" w:sz="0" w:space="0" w:color="auto"/>
            <w:left w:val="none" w:sz="0" w:space="0" w:color="auto"/>
            <w:bottom w:val="none" w:sz="0" w:space="0" w:color="auto"/>
            <w:right w:val="none" w:sz="0" w:space="0" w:color="auto"/>
          </w:divBdr>
        </w:div>
        <w:div w:id="968826491">
          <w:marLeft w:val="0"/>
          <w:marRight w:val="0"/>
          <w:marTop w:val="0"/>
          <w:marBottom w:val="0"/>
          <w:divBdr>
            <w:top w:val="none" w:sz="0" w:space="0" w:color="auto"/>
            <w:left w:val="none" w:sz="0" w:space="0" w:color="auto"/>
            <w:bottom w:val="none" w:sz="0" w:space="0" w:color="auto"/>
            <w:right w:val="none" w:sz="0" w:space="0" w:color="auto"/>
          </w:divBdr>
        </w:div>
        <w:div w:id="970938303">
          <w:marLeft w:val="0"/>
          <w:marRight w:val="0"/>
          <w:marTop w:val="0"/>
          <w:marBottom w:val="0"/>
          <w:divBdr>
            <w:top w:val="none" w:sz="0" w:space="0" w:color="auto"/>
            <w:left w:val="none" w:sz="0" w:space="0" w:color="auto"/>
            <w:bottom w:val="none" w:sz="0" w:space="0" w:color="auto"/>
            <w:right w:val="none" w:sz="0" w:space="0" w:color="auto"/>
          </w:divBdr>
        </w:div>
        <w:div w:id="1000162553">
          <w:marLeft w:val="0"/>
          <w:marRight w:val="0"/>
          <w:marTop w:val="0"/>
          <w:marBottom w:val="0"/>
          <w:divBdr>
            <w:top w:val="none" w:sz="0" w:space="0" w:color="auto"/>
            <w:left w:val="none" w:sz="0" w:space="0" w:color="auto"/>
            <w:bottom w:val="none" w:sz="0" w:space="0" w:color="auto"/>
            <w:right w:val="none" w:sz="0" w:space="0" w:color="auto"/>
          </w:divBdr>
        </w:div>
        <w:div w:id="1183402325">
          <w:marLeft w:val="0"/>
          <w:marRight w:val="0"/>
          <w:marTop w:val="0"/>
          <w:marBottom w:val="0"/>
          <w:divBdr>
            <w:top w:val="none" w:sz="0" w:space="0" w:color="auto"/>
            <w:left w:val="none" w:sz="0" w:space="0" w:color="auto"/>
            <w:bottom w:val="none" w:sz="0" w:space="0" w:color="auto"/>
            <w:right w:val="none" w:sz="0" w:space="0" w:color="auto"/>
          </w:divBdr>
        </w:div>
        <w:div w:id="1255747863">
          <w:marLeft w:val="0"/>
          <w:marRight w:val="0"/>
          <w:marTop w:val="0"/>
          <w:marBottom w:val="0"/>
          <w:divBdr>
            <w:top w:val="none" w:sz="0" w:space="0" w:color="auto"/>
            <w:left w:val="none" w:sz="0" w:space="0" w:color="auto"/>
            <w:bottom w:val="none" w:sz="0" w:space="0" w:color="auto"/>
            <w:right w:val="none" w:sz="0" w:space="0" w:color="auto"/>
          </w:divBdr>
        </w:div>
        <w:div w:id="1274627716">
          <w:marLeft w:val="0"/>
          <w:marRight w:val="0"/>
          <w:marTop w:val="0"/>
          <w:marBottom w:val="0"/>
          <w:divBdr>
            <w:top w:val="none" w:sz="0" w:space="0" w:color="auto"/>
            <w:left w:val="none" w:sz="0" w:space="0" w:color="auto"/>
            <w:bottom w:val="none" w:sz="0" w:space="0" w:color="auto"/>
            <w:right w:val="none" w:sz="0" w:space="0" w:color="auto"/>
          </w:divBdr>
        </w:div>
        <w:div w:id="1422794144">
          <w:marLeft w:val="0"/>
          <w:marRight w:val="0"/>
          <w:marTop w:val="0"/>
          <w:marBottom w:val="0"/>
          <w:divBdr>
            <w:top w:val="none" w:sz="0" w:space="0" w:color="auto"/>
            <w:left w:val="none" w:sz="0" w:space="0" w:color="auto"/>
            <w:bottom w:val="none" w:sz="0" w:space="0" w:color="auto"/>
            <w:right w:val="none" w:sz="0" w:space="0" w:color="auto"/>
          </w:divBdr>
        </w:div>
        <w:div w:id="1453404335">
          <w:marLeft w:val="0"/>
          <w:marRight w:val="0"/>
          <w:marTop w:val="0"/>
          <w:marBottom w:val="0"/>
          <w:divBdr>
            <w:top w:val="none" w:sz="0" w:space="0" w:color="auto"/>
            <w:left w:val="none" w:sz="0" w:space="0" w:color="auto"/>
            <w:bottom w:val="none" w:sz="0" w:space="0" w:color="auto"/>
            <w:right w:val="none" w:sz="0" w:space="0" w:color="auto"/>
          </w:divBdr>
        </w:div>
        <w:div w:id="1460296577">
          <w:marLeft w:val="0"/>
          <w:marRight w:val="0"/>
          <w:marTop w:val="0"/>
          <w:marBottom w:val="0"/>
          <w:divBdr>
            <w:top w:val="none" w:sz="0" w:space="0" w:color="auto"/>
            <w:left w:val="none" w:sz="0" w:space="0" w:color="auto"/>
            <w:bottom w:val="none" w:sz="0" w:space="0" w:color="auto"/>
            <w:right w:val="none" w:sz="0" w:space="0" w:color="auto"/>
          </w:divBdr>
        </w:div>
        <w:div w:id="1474565884">
          <w:marLeft w:val="0"/>
          <w:marRight w:val="0"/>
          <w:marTop w:val="0"/>
          <w:marBottom w:val="0"/>
          <w:divBdr>
            <w:top w:val="none" w:sz="0" w:space="0" w:color="auto"/>
            <w:left w:val="none" w:sz="0" w:space="0" w:color="auto"/>
            <w:bottom w:val="none" w:sz="0" w:space="0" w:color="auto"/>
            <w:right w:val="none" w:sz="0" w:space="0" w:color="auto"/>
          </w:divBdr>
        </w:div>
        <w:div w:id="1485776845">
          <w:marLeft w:val="0"/>
          <w:marRight w:val="0"/>
          <w:marTop w:val="0"/>
          <w:marBottom w:val="0"/>
          <w:divBdr>
            <w:top w:val="none" w:sz="0" w:space="0" w:color="auto"/>
            <w:left w:val="none" w:sz="0" w:space="0" w:color="auto"/>
            <w:bottom w:val="none" w:sz="0" w:space="0" w:color="auto"/>
            <w:right w:val="none" w:sz="0" w:space="0" w:color="auto"/>
          </w:divBdr>
        </w:div>
        <w:div w:id="1614820004">
          <w:marLeft w:val="0"/>
          <w:marRight w:val="0"/>
          <w:marTop w:val="0"/>
          <w:marBottom w:val="0"/>
          <w:divBdr>
            <w:top w:val="none" w:sz="0" w:space="0" w:color="auto"/>
            <w:left w:val="none" w:sz="0" w:space="0" w:color="auto"/>
            <w:bottom w:val="none" w:sz="0" w:space="0" w:color="auto"/>
            <w:right w:val="none" w:sz="0" w:space="0" w:color="auto"/>
          </w:divBdr>
        </w:div>
        <w:div w:id="1663198650">
          <w:marLeft w:val="0"/>
          <w:marRight w:val="0"/>
          <w:marTop w:val="0"/>
          <w:marBottom w:val="0"/>
          <w:divBdr>
            <w:top w:val="none" w:sz="0" w:space="0" w:color="auto"/>
            <w:left w:val="none" w:sz="0" w:space="0" w:color="auto"/>
            <w:bottom w:val="none" w:sz="0" w:space="0" w:color="auto"/>
            <w:right w:val="none" w:sz="0" w:space="0" w:color="auto"/>
          </w:divBdr>
        </w:div>
        <w:div w:id="1710569248">
          <w:marLeft w:val="0"/>
          <w:marRight w:val="0"/>
          <w:marTop w:val="0"/>
          <w:marBottom w:val="0"/>
          <w:divBdr>
            <w:top w:val="none" w:sz="0" w:space="0" w:color="auto"/>
            <w:left w:val="none" w:sz="0" w:space="0" w:color="auto"/>
            <w:bottom w:val="none" w:sz="0" w:space="0" w:color="auto"/>
            <w:right w:val="none" w:sz="0" w:space="0" w:color="auto"/>
          </w:divBdr>
        </w:div>
        <w:div w:id="1718814400">
          <w:marLeft w:val="0"/>
          <w:marRight w:val="0"/>
          <w:marTop w:val="0"/>
          <w:marBottom w:val="0"/>
          <w:divBdr>
            <w:top w:val="none" w:sz="0" w:space="0" w:color="auto"/>
            <w:left w:val="none" w:sz="0" w:space="0" w:color="auto"/>
            <w:bottom w:val="none" w:sz="0" w:space="0" w:color="auto"/>
            <w:right w:val="none" w:sz="0" w:space="0" w:color="auto"/>
          </w:divBdr>
        </w:div>
        <w:div w:id="1785610034">
          <w:marLeft w:val="0"/>
          <w:marRight w:val="0"/>
          <w:marTop w:val="0"/>
          <w:marBottom w:val="0"/>
          <w:divBdr>
            <w:top w:val="none" w:sz="0" w:space="0" w:color="auto"/>
            <w:left w:val="none" w:sz="0" w:space="0" w:color="auto"/>
            <w:bottom w:val="none" w:sz="0" w:space="0" w:color="auto"/>
            <w:right w:val="none" w:sz="0" w:space="0" w:color="auto"/>
          </w:divBdr>
        </w:div>
        <w:div w:id="1863937359">
          <w:marLeft w:val="0"/>
          <w:marRight w:val="0"/>
          <w:marTop w:val="0"/>
          <w:marBottom w:val="0"/>
          <w:divBdr>
            <w:top w:val="none" w:sz="0" w:space="0" w:color="auto"/>
            <w:left w:val="none" w:sz="0" w:space="0" w:color="auto"/>
            <w:bottom w:val="none" w:sz="0" w:space="0" w:color="auto"/>
            <w:right w:val="none" w:sz="0" w:space="0" w:color="auto"/>
          </w:divBdr>
        </w:div>
        <w:div w:id="1886329407">
          <w:marLeft w:val="0"/>
          <w:marRight w:val="0"/>
          <w:marTop w:val="0"/>
          <w:marBottom w:val="0"/>
          <w:divBdr>
            <w:top w:val="none" w:sz="0" w:space="0" w:color="auto"/>
            <w:left w:val="none" w:sz="0" w:space="0" w:color="auto"/>
            <w:bottom w:val="none" w:sz="0" w:space="0" w:color="auto"/>
            <w:right w:val="none" w:sz="0" w:space="0" w:color="auto"/>
          </w:divBdr>
        </w:div>
        <w:div w:id="1911190018">
          <w:marLeft w:val="0"/>
          <w:marRight w:val="0"/>
          <w:marTop w:val="0"/>
          <w:marBottom w:val="0"/>
          <w:divBdr>
            <w:top w:val="none" w:sz="0" w:space="0" w:color="auto"/>
            <w:left w:val="none" w:sz="0" w:space="0" w:color="auto"/>
            <w:bottom w:val="none" w:sz="0" w:space="0" w:color="auto"/>
            <w:right w:val="none" w:sz="0" w:space="0" w:color="auto"/>
          </w:divBdr>
        </w:div>
        <w:div w:id="1942646314">
          <w:marLeft w:val="0"/>
          <w:marRight w:val="0"/>
          <w:marTop w:val="0"/>
          <w:marBottom w:val="0"/>
          <w:divBdr>
            <w:top w:val="none" w:sz="0" w:space="0" w:color="auto"/>
            <w:left w:val="none" w:sz="0" w:space="0" w:color="auto"/>
            <w:bottom w:val="none" w:sz="0" w:space="0" w:color="auto"/>
            <w:right w:val="none" w:sz="0" w:space="0" w:color="auto"/>
          </w:divBdr>
        </w:div>
        <w:div w:id="1948541665">
          <w:marLeft w:val="0"/>
          <w:marRight w:val="0"/>
          <w:marTop w:val="0"/>
          <w:marBottom w:val="0"/>
          <w:divBdr>
            <w:top w:val="none" w:sz="0" w:space="0" w:color="auto"/>
            <w:left w:val="none" w:sz="0" w:space="0" w:color="auto"/>
            <w:bottom w:val="none" w:sz="0" w:space="0" w:color="auto"/>
            <w:right w:val="none" w:sz="0" w:space="0" w:color="auto"/>
          </w:divBdr>
        </w:div>
        <w:div w:id="1955286085">
          <w:marLeft w:val="0"/>
          <w:marRight w:val="0"/>
          <w:marTop w:val="0"/>
          <w:marBottom w:val="0"/>
          <w:divBdr>
            <w:top w:val="none" w:sz="0" w:space="0" w:color="auto"/>
            <w:left w:val="none" w:sz="0" w:space="0" w:color="auto"/>
            <w:bottom w:val="none" w:sz="0" w:space="0" w:color="auto"/>
            <w:right w:val="none" w:sz="0" w:space="0" w:color="auto"/>
          </w:divBdr>
        </w:div>
        <w:div w:id="1959943904">
          <w:marLeft w:val="0"/>
          <w:marRight w:val="0"/>
          <w:marTop w:val="0"/>
          <w:marBottom w:val="0"/>
          <w:divBdr>
            <w:top w:val="none" w:sz="0" w:space="0" w:color="auto"/>
            <w:left w:val="none" w:sz="0" w:space="0" w:color="auto"/>
            <w:bottom w:val="none" w:sz="0" w:space="0" w:color="auto"/>
            <w:right w:val="none" w:sz="0" w:space="0" w:color="auto"/>
          </w:divBdr>
        </w:div>
        <w:div w:id="1975601911">
          <w:marLeft w:val="0"/>
          <w:marRight w:val="0"/>
          <w:marTop w:val="0"/>
          <w:marBottom w:val="0"/>
          <w:divBdr>
            <w:top w:val="none" w:sz="0" w:space="0" w:color="auto"/>
            <w:left w:val="none" w:sz="0" w:space="0" w:color="auto"/>
            <w:bottom w:val="none" w:sz="0" w:space="0" w:color="auto"/>
            <w:right w:val="none" w:sz="0" w:space="0" w:color="auto"/>
          </w:divBdr>
        </w:div>
        <w:div w:id="2003241936">
          <w:marLeft w:val="0"/>
          <w:marRight w:val="0"/>
          <w:marTop w:val="0"/>
          <w:marBottom w:val="0"/>
          <w:divBdr>
            <w:top w:val="none" w:sz="0" w:space="0" w:color="auto"/>
            <w:left w:val="none" w:sz="0" w:space="0" w:color="auto"/>
            <w:bottom w:val="none" w:sz="0" w:space="0" w:color="auto"/>
            <w:right w:val="none" w:sz="0" w:space="0" w:color="auto"/>
          </w:divBdr>
        </w:div>
        <w:div w:id="2025088470">
          <w:marLeft w:val="0"/>
          <w:marRight w:val="0"/>
          <w:marTop w:val="0"/>
          <w:marBottom w:val="0"/>
          <w:divBdr>
            <w:top w:val="none" w:sz="0" w:space="0" w:color="auto"/>
            <w:left w:val="none" w:sz="0" w:space="0" w:color="auto"/>
            <w:bottom w:val="none" w:sz="0" w:space="0" w:color="auto"/>
            <w:right w:val="none" w:sz="0" w:space="0" w:color="auto"/>
          </w:divBdr>
        </w:div>
        <w:div w:id="2041198026">
          <w:marLeft w:val="0"/>
          <w:marRight w:val="0"/>
          <w:marTop w:val="0"/>
          <w:marBottom w:val="0"/>
          <w:divBdr>
            <w:top w:val="none" w:sz="0" w:space="0" w:color="auto"/>
            <w:left w:val="none" w:sz="0" w:space="0" w:color="auto"/>
            <w:bottom w:val="none" w:sz="0" w:space="0" w:color="auto"/>
            <w:right w:val="none" w:sz="0" w:space="0" w:color="auto"/>
          </w:divBdr>
        </w:div>
        <w:div w:id="2076050971">
          <w:marLeft w:val="0"/>
          <w:marRight w:val="0"/>
          <w:marTop w:val="0"/>
          <w:marBottom w:val="0"/>
          <w:divBdr>
            <w:top w:val="none" w:sz="0" w:space="0" w:color="auto"/>
            <w:left w:val="none" w:sz="0" w:space="0" w:color="auto"/>
            <w:bottom w:val="none" w:sz="0" w:space="0" w:color="auto"/>
            <w:right w:val="none" w:sz="0" w:space="0" w:color="auto"/>
          </w:divBdr>
        </w:div>
        <w:div w:id="2123067920">
          <w:marLeft w:val="0"/>
          <w:marRight w:val="0"/>
          <w:marTop w:val="0"/>
          <w:marBottom w:val="0"/>
          <w:divBdr>
            <w:top w:val="none" w:sz="0" w:space="0" w:color="auto"/>
            <w:left w:val="none" w:sz="0" w:space="0" w:color="auto"/>
            <w:bottom w:val="none" w:sz="0" w:space="0" w:color="auto"/>
            <w:right w:val="none" w:sz="0" w:space="0" w:color="auto"/>
          </w:divBdr>
        </w:div>
      </w:divsChild>
    </w:div>
    <w:div w:id="2132362636">
      <w:bodyDiv w:val="1"/>
      <w:marLeft w:val="0"/>
      <w:marRight w:val="0"/>
      <w:marTop w:val="0"/>
      <w:marBottom w:val="0"/>
      <w:divBdr>
        <w:top w:val="none" w:sz="0" w:space="0" w:color="auto"/>
        <w:left w:val="none" w:sz="0" w:space="0" w:color="auto"/>
        <w:bottom w:val="none" w:sz="0" w:space="0" w:color="auto"/>
        <w:right w:val="none" w:sz="0" w:space="0" w:color="auto"/>
      </w:divBdr>
    </w:div>
    <w:div w:id="2137867738">
      <w:bodyDiv w:val="1"/>
      <w:marLeft w:val="0"/>
      <w:marRight w:val="0"/>
      <w:marTop w:val="0"/>
      <w:marBottom w:val="0"/>
      <w:divBdr>
        <w:top w:val="none" w:sz="0" w:space="0" w:color="auto"/>
        <w:left w:val="none" w:sz="0" w:space="0" w:color="auto"/>
        <w:bottom w:val="none" w:sz="0" w:space="0" w:color="auto"/>
        <w:right w:val="none" w:sz="0" w:space="0" w:color="auto"/>
      </w:divBdr>
    </w:div>
    <w:div w:id="214495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8.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header" Target="header11.xml"/><Relationship Id="rId37" Type="http://schemas.openxmlformats.org/officeDocument/2006/relationships/image" Target="media/image6.gif"/><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2.jpg"/><Relationship Id="rId79" Type="http://schemas.openxmlformats.org/officeDocument/2006/relationships/footer" Target="footer11.xml"/><Relationship Id="rId102" Type="http://schemas.openxmlformats.org/officeDocument/2006/relationships/footer" Target="footer20.xml"/><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header" Target="header15.xml"/><Relationship Id="rId22" Type="http://schemas.openxmlformats.org/officeDocument/2006/relationships/header" Target="header9.xml"/><Relationship Id="rId27" Type="http://schemas.openxmlformats.org/officeDocument/2006/relationships/image" Target="media/image3.emf"/><Relationship Id="rId43" Type="http://schemas.openxmlformats.org/officeDocument/2006/relationships/image" Target="media/image12.jp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header" Target="header14.xml"/><Relationship Id="rId85" Type="http://schemas.openxmlformats.org/officeDocument/2006/relationships/image" Target="media/image49.jpeg"/><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10.xml"/><Relationship Id="rId33" Type="http://schemas.openxmlformats.org/officeDocument/2006/relationships/footer" Target="footer9.xml"/><Relationship Id="rId38" Type="http://schemas.openxmlformats.org/officeDocument/2006/relationships/image" Target="media/image7.png"/><Relationship Id="rId46" Type="http://schemas.openxmlformats.org/officeDocument/2006/relationships/image" Target="media/image15.jpe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10.jp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ir.cs.ui.ac.id/alfan/old/" TargetMode="External"/><Relationship Id="rId75" Type="http://schemas.openxmlformats.org/officeDocument/2006/relationships/image" Target="media/image43.jp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g"/><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6.xml"/><Relationship Id="rId28" Type="http://schemas.openxmlformats.org/officeDocument/2006/relationships/hyperlink" Target="https://id.wikipedia.org/wiki/Lingkungan_pengembangan_terpadu"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eader" Target="header2.xml"/><Relationship Id="rId31" Type="http://schemas.openxmlformats.org/officeDocument/2006/relationships/image" Target="media/image4.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1.jpg"/><Relationship Id="rId78" Type="http://schemas.openxmlformats.org/officeDocument/2006/relationships/header" Target="header13.xml"/><Relationship Id="rId81" Type="http://schemas.openxmlformats.org/officeDocument/2006/relationships/footer" Target="footer12.xml"/><Relationship Id="rId86" Type="http://schemas.openxmlformats.org/officeDocument/2006/relationships/image" Target="media/image50.jpeg"/><Relationship Id="rId94" Type="http://schemas.openxmlformats.org/officeDocument/2006/relationships/footer" Target="footer15.xml"/><Relationship Id="rId99" Type="http://schemas.openxmlformats.org/officeDocument/2006/relationships/header" Target="header17.xml"/><Relationship Id="rId101"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8.png"/><Relationship Id="rId34" Type="http://schemas.openxmlformats.org/officeDocument/2006/relationships/header" Target="header12.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4.jpg"/><Relationship Id="rId97" Type="http://schemas.openxmlformats.org/officeDocument/2006/relationships/footer" Target="footer16.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jpg"/><Relationship Id="rId92"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hyperlink" Target="https://id.wikipedia.org/wiki/Android_(sistem_operasi)" TargetMode="External"/><Relationship Id="rId24" Type="http://schemas.openxmlformats.org/officeDocument/2006/relationships/footer" Target="footer7.xml"/><Relationship Id="rId40" Type="http://schemas.openxmlformats.org/officeDocument/2006/relationships/image" Target="media/image9.png"/><Relationship Id="rId45" Type="http://schemas.openxmlformats.org/officeDocument/2006/relationships/image" Target="media/image14.jpg"/><Relationship Id="rId66" Type="http://schemas.openxmlformats.org/officeDocument/2006/relationships/image" Target="media/image35.png"/><Relationship Id="rId87" Type="http://schemas.openxmlformats.org/officeDocument/2006/relationships/image" Target="media/image51.jpeg"/><Relationship Id="rId61" Type="http://schemas.openxmlformats.org/officeDocument/2006/relationships/image" Target="media/image30.png"/><Relationship Id="rId82" Type="http://schemas.openxmlformats.org/officeDocument/2006/relationships/image" Target="media/image46.jpe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cloud.google.com/tools/android-studio/docs/?hl=id" TargetMode="External"/><Relationship Id="rId35" Type="http://schemas.openxmlformats.org/officeDocument/2006/relationships/footer" Target="footer10.xml"/><Relationship Id="rId56" Type="http://schemas.openxmlformats.org/officeDocument/2006/relationships/image" Target="media/image25.png"/><Relationship Id="rId77" Type="http://schemas.openxmlformats.org/officeDocument/2006/relationships/image" Target="media/image45.png"/><Relationship Id="rId100" Type="http://schemas.openxmlformats.org/officeDocument/2006/relationships/footer" Target="footer18.xml"/><Relationship Id="rId8" Type="http://schemas.openxmlformats.org/officeDocument/2006/relationships/image" Target="media/image1.emf"/><Relationship Id="rId51" Type="http://schemas.openxmlformats.org/officeDocument/2006/relationships/image" Target="media/image20.png"/><Relationship Id="rId72" Type="http://schemas.openxmlformats.org/officeDocument/2006/relationships/image" Target="media/image40.jpg"/><Relationship Id="rId93" Type="http://schemas.openxmlformats.org/officeDocument/2006/relationships/footer" Target="footer14.xml"/><Relationship Id="rId98" Type="http://schemas.openxmlformats.org/officeDocument/2006/relationships/footer" Target="footer17.xm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hyperlink" Target="mailto:ft@untan.ac.id" TargetMode="External"/><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hyperlink" Target="mailto:ft@untan.ac.i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_D.%20Penunjang\Format%20Outline%20&amp;%20Skripsi\Final%20Skripsi%2028%20Mei%202009%20ferry\Pedoman%20Proposal%20&amp;%20Skripsi%202015%20Revisi%20II%20FT%20Untan\Skripsi\Template%20Skripsi%20(Juli%202012)%20Revisi%20I.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2C6D0-62BD-4EEE-ACCA-CEE6FA987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Skripsi (Juli 2012) Revisi I</Template>
  <TotalTime>10924</TotalTime>
  <Pages>133</Pages>
  <Words>35483</Words>
  <Characters>202255</Characters>
  <Application>Microsoft Office Word</Application>
  <DocSecurity>0</DocSecurity>
  <Lines>1685</Lines>
  <Paragraphs>474</Paragraphs>
  <ScaleCrop>false</ScaleCrop>
  <HeadingPairs>
    <vt:vector size="2" baseType="variant">
      <vt:variant>
        <vt:lpstr>Title</vt:lpstr>
      </vt:variant>
      <vt:variant>
        <vt:i4>1</vt:i4>
      </vt:variant>
    </vt:vector>
  </HeadingPairs>
  <TitlesOfParts>
    <vt:vector size="1" baseType="lpstr">
      <vt:lpstr>PETUNJUK PENULISAN</vt:lpstr>
    </vt:vector>
  </TitlesOfParts>
  <Company/>
  <LinksUpToDate>false</LinksUpToDate>
  <CharactersWithSpaces>237264</CharactersWithSpaces>
  <SharedDoc>false</SharedDoc>
  <HLinks>
    <vt:vector size="288" baseType="variant">
      <vt:variant>
        <vt:i4>1638462</vt:i4>
      </vt:variant>
      <vt:variant>
        <vt:i4>293</vt:i4>
      </vt:variant>
      <vt:variant>
        <vt:i4>0</vt:i4>
      </vt:variant>
      <vt:variant>
        <vt:i4>5</vt:i4>
      </vt:variant>
      <vt:variant>
        <vt:lpwstr/>
      </vt:variant>
      <vt:variant>
        <vt:lpwstr>_Toc354695082</vt:lpwstr>
      </vt:variant>
      <vt:variant>
        <vt:i4>1638462</vt:i4>
      </vt:variant>
      <vt:variant>
        <vt:i4>287</vt:i4>
      </vt:variant>
      <vt:variant>
        <vt:i4>0</vt:i4>
      </vt:variant>
      <vt:variant>
        <vt:i4>5</vt:i4>
      </vt:variant>
      <vt:variant>
        <vt:lpwstr/>
      </vt:variant>
      <vt:variant>
        <vt:lpwstr>_Toc354695081</vt:lpwstr>
      </vt:variant>
      <vt:variant>
        <vt:i4>1638462</vt:i4>
      </vt:variant>
      <vt:variant>
        <vt:i4>281</vt:i4>
      </vt:variant>
      <vt:variant>
        <vt:i4>0</vt:i4>
      </vt:variant>
      <vt:variant>
        <vt:i4>5</vt:i4>
      </vt:variant>
      <vt:variant>
        <vt:lpwstr/>
      </vt:variant>
      <vt:variant>
        <vt:lpwstr>_Toc354695080</vt:lpwstr>
      </vt:variant>
      <vt:variant>
        <vt:i4>1441854</vt:i4>
      </vt:variant>
      <vt:variant>
        <vt:i4>275</vt:i4>
      </vt:variant>
      <vt:variant>
        <vt:i4>0</vt:i4>
      </vt:variant>
      <vt:variant>
        <vt:i4>5</vt:i4>
      </vt:variant>
      <vt:variant>
        <vt:lpwstr/>
      </vt:variant>
      <vt:variant>
        <vt:lpwstr>_Toc354695079</vt:lpwstr>
      </vt:variant>
      <vt:variant>
        <vt:i4>1441854</vt:i4>
      </vt:variant>
      <vt:variant>
        <vt:i4>269</vt:i4>
      </vt:variant>
      <vt:variant>
        <vt:i4>0</vt:i4>
      </vt:variant>
      <vt:variant>
        <vt:i4>5</vt:i4>
      </vt:variant>
      <vt:variant>
        <vt:lpwstr/>
      </vt:variant>
      <vt:variant>
        <vt:lpwstr>_Toc354695078</vt:lpwstr>
      </vt:variant>
      <vt:variant>
        <vt:i4>1441854</vt:i4>
      </vt:variant>
      <vt:variant>
        <vt:i4>263</vt:i4>
      </vt:variant>
      <vt:variant>
        <vt:i4>0</vt:i4>
      </vt:variant>
      <vt:variant>
        <vt:i4>5</vt:i4>
      </vt:variant>
      <vt:variant>
        <vt:lpwstr/>
      </vt:variant>
      <vt:variant>
        <vt:lpwstr>_Toc354695077</vt:lpwstr>
      </vt:variant>
      <vt:variant>
        <vt:i4>1441854</vt:i4>
      </vt:variant>
      <vt:variant>
        <vt:i4>257</vt:i4>
      </vt:variant>
      <vt:variant>
        <vt:i4>0</vt:i4>
      </vt:variant>
      <vt:variant>
        <vt:i4>5</vt:i4>
      </vt:variant>
      <vt:variant>
        <vt:lpwstr/>
      </vt:variant>
      <vt:variant>
        <vt:lpwstr>_Toc354695076</vt:lpwstr>
      </vt:variant>
      <vt:variant>
        <vt:i4>1441854</vt:i4>
      </vt:variant>
      <vt:variant>
        <vt:i4>251</vt:i4>
      </vt:variant>
      <vt:variant>
        <vt:i4>0</vt:i4>
      </vt:variant>
      <vt:variant>
        <vt:i4>5</vt:i4>
      </vt:variant>
      <vt:variant>
        <vt:lpwstr/>
      </vt:variant>
      <vt:variant>
        <vt:lpwstr>_Toc354695075</vt:lpwstr>
      </vt:variant>
      <vt:variant>
        <vt:i4>1441854</vt:i4>
      </vt:variant>
      <vt:variant>
        <vt:i4>245</vt:i4>
      </vt:variant>
      <vt:variant>
        <vt:i4>0</vt:i4>
      </vt:variant>
      <vt:variant>
        <vt:i4>5</vt:i4>
      </vt:variant>
      <vt:variant>
        <vt:lpwstr/>
      </vt:variant>
      <vt:variant>
        <vt:lpwstr>_Toc354695074</vt:lpwstr>
      </vt:variant>
      <vt:variant>
        <vt:i4>1441854</vt:i4>
      </vt:variant>
      <vt:variant>
        <vt:i4>239</vt:i4>
      </vt:variant>
      <vt:variant>
        <vt:i4>0</vt:i4>
      </vt:variant>
      <vt:variant>
        <vt:i4>5</vt:i4>
      </vt:variant>
      <vt:variant>
        <vt:lpwstr/>
      </vt:variant>
      <vt:variant>
        <vt:lpwstr>_Toc354695073</vt:lpwstr>
      </vt:variant>
      <vt:variant>
        <vt:i4>1441854</vt:i4>
      </vt:variant>
      <vt:variant>
        <vt:i4>233</vt:i4>
      </vt:variant>
      <vt:variant>
        <vt:i4>0</vt:i4>
      </vt:variant>
      <vt:variant>
        <vt:i4>5</vt:i4>
      </vt:variant>
      <vt:variant>
        <vt:lpwstr/>
      </vt:variant>
      <vt:variant>
        <vt:lpwstr>_Toc354695072</vt:lpwstr>
      </vt:variant>
      <vt:variant>
        <vt:i4>1441854</vt:i4>
      </vt:variant>
      <vt:variant>
        <vt:i4>227</vt:i4>
      </vt:variant>
      <vt:variant>
        <vt:i4>0</vt:i4>
      </vt:variant>
      <vt:variant>
        <vt:i4>5</vt:i4>
      </vt:variant>
      <vt:variant>
        <vt:lpwstr/>
      </vt:variant>
      <vt:variant>
        <vt:lpwstr>_Toc354695071</vt:lpwstr>
      </vt:variant>
      <vt:variant>
        <vt:i4>1441854</vt:i4>
      </vt:variant>
      <vt:variant>
        <vt:i4>221</vt:i4>
      </vt:variant>
      <vt:variant>
        <vt:i4>0</vt:i4>
      </vt:variant>
      <vt:variant>
        <vt:i4>5</vt:i4>
      </vt:variant>
      <vt:variant>
        <vt:lpwstr/>
      </vt:variant>
      <vt:variant>
        <vt:lpwstr>_Toc354695070</vt:lpwstr>
      </vt:variant>
      <vt:variant>
        <vt:i4>1507390</vt:i4>
      </vt:variant>
      <vt:variant>
        <vt:i4>215</vt:i4>
      </vt:variant>
      <vt:variant>
        <vt:i4>0</vt:i4>
      </vt:variant>
      <vt:variant>
        <vt:i4>5</vt:i4>
      </vt:variant>
      <vt:variant>
        <vt:lpwstr/>
      </vt:variant>
      <vt:variant>
        <vt:lpwstr>_Toc354695069</vt:lpwstr>
      </vt:variant>
      <vt:variant>
        <vt:i4>1507390</vt:i4>
      </vt:variant>
      <vt:variant>
        <vt:i4>209</vt:i4>
      </vt:variant>
      <vt:variant>
        <vt:i4>0</vt:i4>
      </vt:variant>
      <vt:variant>
        <vt:i4>5</vt:i4>
      </vt:variant>
      <vt:variant>
        <vt:lpwstr/>
      </vt:variant>
      <vt:variant>
        <vt:lpwstr>_Toc354695068</vt:lpwstr>
      </vt:variant>
      <vt:variant>
        <vt:i4>1507390</vt:i4>
      </vt:variant>
      <vt:variant>
        <vt:i4>203</vt:i4>
      </vt:variant>
      <vt:variant>
        <vt:i4>0</vt:i4>
      </vt:variant>
      <vt:variant>
        <vt:i4>5</vt:i4>
      </vt:variant>
      <vt:variant>
        <vt:lpwstr/>
      </vt:variant>
      <vt:variant>
        <vt:lpwstr>_Toc354695067</vt:lpwstr>
      </vt:variant>
      <vt:variant>
        <vt:i4>1114174</vt:i4>
      </vt:variant>
      <vt:variant>
        <vt:i4>194</vt:i4>
      </vt:variant>
      <vt:variant>
        <vt:i4>0</vt:i4>
      </vt:variant>
      <vt:variant>
        <vt:i4>5</vt:i4>
      </vt:variant>
      <vt:variant>
        <vt:lpwstr/>
      </vt:variant>
      <vt:variant>
        <vt:lpwstr>_Toc354691047</vt:lpwstr>
      </vt:variant>
      <vt:variant>
        <vt:i4>1245239</vt:i4>
      </vt:variant>
      <vt:variant>
        <vt:i4>185</vt:i4>
      </vt:variant>
      <vt:variant>
        <vt:i4>0</vt:i4>
      </vt:variant>
      <vt:variant>
        <vt:i4>5</vt:i4>
      </vt:variant>
      <vt:variant>
        <vt:lpwstr/>
      </vt:variant>
      <vt:variant>
        <vt:lpwstr>_Toc354690970</vt:lpwstr>
      </vt:variant>
      <vt:variant>
        <vt:i4>2031674</vt:i4>
      </vt:variant>
      <vt:variant>
        <vt:i4>176</vt:i4>
      </vt:variant>
      <vt:variant>
        <vt:i4>0</vt:i4>
      </vt:variant>
      <vt:variant>
        <vt:i4>5</vt:i4>
      </vt:variant>
      <vt:variant>
        <vt:lpwstr/>
      </vt:variant>
      <vt:variant>
        <vt:lpwstr>_Toc354688533</vt:lpwstr>
      </vt:variant>
      <vt:variant>
        <vt:i4>2031674</vt:i4>
      </vt:variant>
      <vt:variant>
        <vt:i4>170</vt:i4>
      </vt:variant>
      <vt:variant>
        <vt:i4>0</vt:i4>
      </vt:variant>
      <vt:variant>
        <vt:i4>5</vt:i4>
      </vt:variant>
      <vt:variant>
        <vt:lpwstr/>
      </vt:variant>
      <vt:variant>
        <vt:lpwstr>_Toc354688532</vt:lpwstr>
      </vt:variant>
      <vt:variant>
        <vt:i4>2031674</vt:i4>
      </vt:variant>
      <vt:variant>
        <vt:i4>164</vt:i4>
      </vt:variant>
      <vt:variant>
        <vt:i4>0</vt:i4>
      </vt:variant>
      <vt:variant>
        <vt:i4>5</vt:i4>
      </vt:variant>
      <vt:variant>
        <vt:lpwstr/>
      </vt:variant>
      <vt:variant>
        <vt:lpwstr>_Toc354688531</vt:lpwstr>
      </vt:variant>
      <vt:variant>
        <vt:i4>2031674</vt:i4>
      </vt:variant>
      <vt:variant>
        <vt:i4>158</vt:i4>
      </vt:variant>
      <vt:variant>
        <vt:i4>0</vt:i4>
      </vt:variant>
      <vt:variant>
        <vt:i4>5</vt:i4>
      </vt:variant>
      <vt:variant>
        <vt:lpwstr/>
      </vt:variant>
      <vt:variant>
        <vt:lpwstr>_Toc354688530</vt:lpwstr>
      </vt:variant>
      <vt:variant>
        <vt:i4>1966138</vt:i4>
      </vt:variant>
      <vt:variant>
        <vt:i4>152</vt:i4>
      </vt:variant>
      <vt:variant>
        <vt:i4>0</vt:i4>
      </vt:variant>
      <vt:variant>
        <vt:i4>5</vt:i4>
      </vt:variant>
      <vt:variant>
        <vt:lpwstr/>
      </vt:variant>
      <vt:variant>
        <vt:lpwstr>_Toc354688529</vt:lpwstr>
      </vt:variant>
      <vt:variant>
        <vt:i4>1966138</vt:i4>
      </vt:variant>
      <vt:variant>
        <vt:i4>146</vt:i4>
      </vt:variant>
      <vt:variant>
        <vt:i4>0</vt:i4>
      </vt:variant>
      <vt:variant>
        <vt:i4>5</vt:i4>
      </vt:variant>
      <vt:variant>
        <vt:lpwstr/>
      </vt:variant>
      <vt:variant>
        <vt:lpwstr>_Toc354688528</vt:lpwstr>
      </vt:variant>
      <vt:variant>
        <vt:i4>1966138</vt:i4>
      </vt:variant>
      <vt:variant>
        <vt:i4>140</vt:i4>
      </vt:variant>
      <vt:variant>
        <vt:i4>0</vt:i4>
      </vt:variant>
      <vt:variant>
        <vt:i4>5</vt:i4>
      </vt:variant>
      <vt:variant>
        <vt:lpwstr/>
      </vt:variant>
      <vt:variant>
        <vt:lpwstr>_Toc354688527</vt:lpwstr>
      </vt:variant>
      <vt:variant>
        <vt:i4>1966138</vt:i4>
      </vt:variant>
      <vt:variant>
        <vt:i4>134</vt:i4>
      </vt:variant>
      <vt:variant>
        <vt:i4>0</vt:i4>
      </vt:variant>
      <vt:variant>
        <vt:i4>5</vt:i4>
      </vt:variant>
      <vt:variant>
        <vt:lpwstr/>
      </vt:variant>
      <vt:variant>
        <vt:lpwstr>_Toc354688526</vt:lpwstr>
      </vt:variant>
      <vt:variant>
        <vt:i4>1966138</vt:i4>
      </vt:variant>
      <vt:variant>
        <vt:i4>128</vt:i4>
      </vt:variant>
      <vt:variant>
        <vt:i4>0</vt:i4>
      </vt:variant>
      <vt:variant>
        <vt:i4>5</vt:i4>
      </vt:variant>
      <vt:variant>
        <vt:lpwstr/>
      </vt:variant>
      <vt:variant>
        <vt:lpwstr>_Toc354688525</vt:lpwstr>
      </vt:variant>
      <vt:variant>
        <vt:i4>1966138</vt:i4>
      </vt:variant>
      <vt:variant>
        <vt:i4>122</vt:i4>
      </vt:variant>
      <vt:variant>
        <vt:i4>0</vt:i4>
      </vt:variant>
      <vt:variant>
        <vt:i4>5</vt:i4>
      </vt:variant>
      <vt:variant>
        <vt:lpwstr/>
      </vt:variant>
      <vt:variant>
        <vt:lpwstr>_Toc354688524</vt:lpwstr>
      </vt:variant>
      <vt:variant>
        <vt:i4>1966138</vt:i4>
      </vt:variant>
      <vt:variant>
        <vt:i4>116</vt:i4>
      </vt:variant>
      <vt:variant>
        <vt:i4>0</vt:i4>
      </vt:variant>
      <vt:variant>
        <vt:i4>5</vt:i4>
      </vt:variant>
      <vt:variant>
        <vt:lpwstr/>
      </vt:variant>
      <vt:variant>
        <vt:lpwstr>_Toc354688523</vt:lpwstr>
      </vt:variant>
      <vt:variant>
        <vt:i4>1966138</vt:i4>
      </vt:variant>
      <vt:variant>
        <vt:i4>110</vt:i4>
      </vt:variant>
      <vt:variant>
        <vt:i4>0</vt:i4>
      </vt:variant>
      <vt:variant>
        <vt:i4>5</vt:i4>
      </vt:variant>
      <vt:variant>
        <vt:lpwstr/>
      </vt:variant>
      <vt:variant>
        <vt:lpwstr>_Toc354688522</vt:lpwstr>
      </vt:variant>
      <vt:variant>
        <vt:i4>1966138</vt:i4>
      </vt:variant>
      <vt:variant>
        <vt:i4>104</vt:i4>
      </vt:variant>
      <vt:variant>
        <vt:i4>0</vt:i4>
      </vt:variant>
      <vt:variant>
        <vt:i4>5</vt:i4>
      </vt:variant>
      <vt:variant>
        <vt:lpwstr/>
      </vt:variant>
      <vt:variant>
        <vt:lpwstr>_Toc354688521</vt:lpwstr>
      </vt:variant>
      <vt:variant>
        <vt:i4>1966138</vt:i4>
      </vt:variant>
      <vt:variant>
        <vt:i4>98</vt:i4>
      </vt:variant>
      <vt:variant>
        <vt:i4>0</vt:i4>
      </vt:variant>
      <vt:variant>
        <vt:i4>5</vt:i4>
      </vt:variant>
      <vt:variant>
        <vt:lpwstr/>
      </vt:variant>
      <vt:variant>
        <vt:lpwstr>_Toc354688520</vt:lpwstr>
      </vt:variant>
      <vt:variant>
        <vt:i4>1900602</vt:i4>
      </vt:variant>
      <vt:variant>
        <vt:i4>92</vt:i4>
      </vt:variant>
      <vt:variant>
        <vt:i4>0</vt:i4>
      </vt:variant>
      <vt:variant>
        <vt:i4>5</vt:i4>
      </vt:variant>
      <vt:variant>
        <vt:lpwstr/>
      </vt:variant>
      <vt:variant>
        <vt:lpwstr>_Toc354688519</vt:lpwstr>
      </vt:variant>
      <vt:variant>
        <vt:i4>1900602</vt:i4>
      </vt:variant>
      <vt:variant>
        <vt:i4>86</vt:i4>
      </vt:variant>
      <vt:variant>
        <vt:i4>0</vt:i4>
      </vt:variant>
      <vt:variant>
        <vt:i4>5</vt:i4>
      </vt:variant>
      <vt:variant>
        <vt:lpwstr/>
      </vt:variant>
      <vt:variant>
        <vt:lpwstr>_Toc354688518</vt:lpwstr>
      </vt:variant>
      <vt:variant>
        <vt:i4>1900602</vt:i4>
      </vt:variant>
      <vt:variant>
        <vt:i4>80</vt:i4>
      </vt:variant>
      <vt:variant>
        <vt:i4>0</vt:i4>
      </vt:variant>
      <vt:variant>
        <vt:i4>5</vt:i4>
      </vt:variant>
      <vt:variant>
        <vt:lpwstr/>
      </vt:variant>
      <vt:variant>
        <vt:lpwstr>_Toc354688517</vt:lpwstr>
      </vt:variant>
      <vt:variant>
        <vt:i4>1900602</vt:i4>
      </vt:variant>
      <vt:variant>
        <vt:i4>74</vt:i4>
      </vt:variant>
      <vt:variant>
        <vt:i4>0</vt:i4>
      </vt:variant>
      <vt:variant>
        <vt:i4>5</vt:i4>
      </vt:variant>
      <vt:variant>
        <vt:lpwstr/>
      </vt:variant>
      <vt:variant>
        <vt:lpwstr>_Toc354688516</vt:lpwstr>
      </vt:variant>
      <vt:variant>
        <vt:i4>1900602</vt:i4>
      </vt:variant>
      <vt:variant>
        <vt:i4>68</vt:i4>
      </vt:variant>
      <vt:variant>
        <vt:i4>0</vt:i4>
      </vt:variant>
      <vt:variant>
        <vt:i4>5</vt:i4>
      </vt:variant>
      <vt:variant>
        <vt:lpwstr/>
      </vt:variant>
      <vt:variant>
        <vt:lpwstr>_Toc354688515</vt:lpwstr>
      </vt:variant>
      <vt:variant>
        <vt:i4>1900602</vt:i4>
      </vt:variant>
      <vt:variant>
        <vt:i4>62</vt:i4>
      </vt:variant>
      <vt:variant>
        <vt:i4>0</vt:i4>
      </vt:variant>
      <vt:variant>
        <vt:i4>5</vt:i4>
      </vt:variant>
      <vt:variant>
        <vt:lpwstr/>
      </vt:variant>
      <vt:variant>
        <vt:lpwstr>_Toc354688514</vt:lpwstr>
      </vt:variant>
      <vt:variant>
        <vt:i4>1900602</vt:i4>
      </vt:variant>
      <vt:variant>
        <vt:i4>56</vt:i4>
      </vt:variant>
      <vt:variant>
        <vt:i4>0</vt:i4>
      </vt:variant>
      <vt:variant>
        <vt:i4>5</vt:i4>
      </vt:variant>
      <vt:variant>
        <vt:lpwstr/>
      </vt:variant>
      <vt:variant>
        <vt:lpwstr>_Toc354688513</vt:lpwstr>
      </vt:variant>
      <vt:variant>
        <vt:i4>1900602</vt:i4>
      </vt:variant>
      <vt:variant>
        <vt:i4>50</vt:i4>
      </vt:variant>
      <vt:variant>
        <vt:i4>0</vt:i4>
      </vt:variant>
      <vt:variant>
        <vt:i4>5</vt:i4>
      </vt:variant>
      <vt:variant>
        <vt:lpwstr/>
      </vt:variant>
      <vt:variant>
        <vt:lpwstr>_Toc354688512</vt:lpwstr>
      </vt:variant>
      <vt:variant>
        <vt:i4>1900602</vt:i4>
      </vt:variant>
      <vt:variant>
        <vt:i4>44</vt:i4>
      </vt:variant>
      <vt:variant>
        <vt:i4>0</vt:i4>
      </vt:variant>
      <vt:variant>
        <vt:i4>5</vt:i4>
      </vt:variant>
      <vt:variant>
        <vt:lpwstr/>
      </vt:variant>
      <vt:variant>
        <vt:lpwstr>_Toc354688511</vt:lpwstr>
      </vt:variant>
      <vt:variant>
        <vt:i4>1900602</vt:i4>
      </vt:variant>
      <vt:variant>
        <vt:i4>38</vt:i4>
      </vt:variant>
      <vt:variant>
        <vt:i4>0</vt:i4>
      </vt:variant>
      <vt:variant>
        <vt:i4>5</vt:i4>
      </vt:variant>
      <vt:variant>
        <vt:lpwstr/>
      </vt:variant>
      <vt:variant>
        <vt:lpwstr>_Toc354688510</vt:lpwstr>
      </vt:variant>
      <vt:variant>
        <vt:i4>1835066</vt:i4>
      </vt:variant>
      <vt:variant>
        <vt:i4>32</vt:i4>
      </vt:variant>
      <vt:variant>
        <vt:i4>0</vt:i4>
      </vt:variant>
      <vt:variant>
        <vt:i4>5</vt:i4>
      </vt:variant>
      <vt:variant>
        <vt:lpwstr/>
      </vt:variant>
      <vt:variant>
        <vt:lpwstr>_Toc354688509</vt:lpwstr>
      </vt:variant>
      <vt:variant>
        <vt:i4>1835066</vt:i4>
      </vt:variant>
      <vt:variant>
        <vt:i4>26</vt:i4>
      </vt:variant>
      <vt:variant>
        <vt:i4>0</vt:i4>
      </vt:variant>
      <vt:variant>
        <vt:i4>5</vt:i4>
      </vt:variant>
      <vt:variant>
        <vt:lpwstr/>
      </vt:variant>
      <vt:variant>
        <vt:lpwstr>_Toc354688508</vt:lpwstr>
      </vt:variant>
      <vt:variant>
        <vt:i4>1835066</vt:i4>
      </vt:variant>
      <vt:variant>
        <vt:i4>20</vt:i4>
      </vt:variant>
      <vt:variant>
        <vt:i4>0</vt:i4>
      </vt:variant>
      <vt:variant>
        <vt:i4>5</vt:i4>
      </vt:variant>
      <vt:variant>
        <vt:lpwstr/>
      </vt:variant>
      <vt:variant>
        <vt:lpwstr>_Toc354688507</vt:lpwstr>
      </vt:variant>
      <vt:variant>
        <vt:i4>1835066</vt:i4>
      </vt:variant>
      <vt:variant>
        <vt:i4>14</vt:i4>
      </vt:variant>
      <vt:variant>
        <vt:i4>0</vt:i4>
      </vt:variant>
      <vt:variant>
        <vt:i4>5</vt:i4>
      </vt:variant>
      <vt:variant>
        <vt:lpwstr/>
      </vt:variant>
      <vt:variant>
        <vt:lpwstr>_Toc354688506</vt:lpwstr>
      </vt:variant>
      <vt:variant>
        <vt:i4>1835066</vt:i4>
      </vt:variant>
      <vt:variant>
        <vt:i4>8</vt:i4>
      </vt:variant>
      <vt:variant>
        <vt:i4>0</vt:i4>
      </vt:variant>
      <vt:variant>
        <vt:i4>5</vt:i4>
      </vt:variant>
      <vt:variant>
        <vt:lpwstr/>
      </vt:variant>
      <vt:variant>
        <vt:lpwstr>_Toc354688505</vt:lpwstr>
      </vt:variant>
      <vt:variant>
        <vt:i4>1835066</vt:i4>
      </vt:variant>
      <vt:variant>
        <vt:i4>2</vt:i4>
      </vt:variant>
      <vt:variant>
        <vt:i4>0</vt:i4>
      </vt:variant>
      <vt:variant>
        <vt:i4>5</vt:i4>
      </vt:variant>
      <vt:variant>
        <vt:lpwstr/>
      </vt:variant>
      <vt:variant>
        <vt:lpwstr>_Toc354688504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subject/>
  <dc:creator>muhammadaminmi8@gmail.com</dc:creator>
  <cp:keywords/>
  <dc:description/>
  <cp:lastModifiedBy>Amin if</cp:lastModifiedBy>
  <cp:revision>232</cp:revision>
  <cp:lastPrinted>2021-01-05T04:58:00Z</cp:lastPrinted>
  <dcterms:created xsi:type="dcterms:W3CDTF">2021-02-02T15:34:00Z</dcterms:created>
  <dcterms:modified xsi:type="dcterms:W3CDTF">2021-07-19T03:20:00Z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2d972c11-7c7f-36ff-9737-7f8100a4a5df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