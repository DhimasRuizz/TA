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C6688" w14:textId="77777777" w:rsidR="00484399" w:rsidRPr="004E5067" w:rsidRDefault="00484399" w:rsidP="004E5067"/>
    <w:p w14:paraId="35766F62" w14:textId="77777777" w:rsidR="00EB42C3" w:rsidRDefault="00EB42C3" w:rsidP="00EB42C3"/>
    <w:p w14:paraId="1B9BE5BC" w14:textId="77777777" w:rsidR="00EB42C3" w:rsidRDefault="00EB42C3" w:rsidP="00EB42C3"/>
    <w:p w14:paraId="46C91CB0" w14:textId="77777777" w:rsidR="00EB42C3" w:rsidRDefault="00EB42C3" w:rsidP="00EB42C3"/>
    <w:p w14:paraId="2C5E590A" w14:textId="77777777" w:rsidR="00EB42C3" w:rsidRPr="001D5293" w:rsidRDefault="00EB42C3" w:rsidP="00EB42C3"/>
    <w:p w14:paraId="3A8AAAF3" w14:textId="5071E86A" w:rsidR="00EB42C3" w:rsidRPr="00AE56A7" w:rsidRDefault="000B6DAB" w:rsidP="00EB42C3">
      <w:pPr>
        <w:jc w:val="center"/>
        <w:rPr>
          <w:sz w:val="28"/>
          <w:szCs w:val="28"/>
        </w:rPr>
      </w:pPr>
      <w:r w:rsidRPr="000B6DAB">
        <w:rPr>
          <w:b/>
          <w:sz w:val="28"/>
          <w:szCs w:val="28"/>
          <w:lang w:val="id-ID"/>
        </w:rPr>
        <w:t>SISTEM INFORMASI AKUNTANSI PENCATATAN TRANSAKSI DAN PEMBUAT LAPORAN KEUANGAN BERBASIS WEB (STUDI KASUS KLINIK PRATAMA UNTAN</w:t>
      </w:r>
      <w:r>
        <w:rPr>
          <w:b/>
          <w:sz w:val="28"/>
          <w:szCs w:val="28"/>
          <w:lang w:val="id-ID"/>
        </w:rPr>
        <w:t>)</w:t>
      </w:r>
    </w:p>
    <w:p w14:paraId="74CD0FB4" w14:textId="77777777" w:rsidR="00EB42C3" w:rsidRPr="00AE56A7" w:rsidRDefault="00EB42C3" w:rsidP="00EB42C3">
      <w:pPr>
        <w:jc w:val="center"/>
      </w:pPr>
    </w:p>
    <w:p w14:paraId="79E06E03" w14:textId="77777777" w:rsidR="00EB42C3" w:rsidRPr="00AE56A7" w:rsidRDefault="00EB42C3" w:rsidP="00EB42C3">
      <w:pPr>
        <w:jc w:val="center"/>
      </w:pPr>
    </w:p>
    <w:p w14:paraId="31E97296" w14:textId="77777777" w:rsidR="00EB42C3" w:rsidRPr="00AE56A7" w:rsidRDefault="00EB42C3" w:rsidP="00EB42C3">
      <w:pPr>
        <w:jc w:val="center"/>
      </w:pPr>
    </w:p>
    <w:p w14:paraId="63DDA3F4" w14:textId="77777777" w:rsidR="00EB42C3" w:rsidRPr="00AE56A7" w:rsidRDefault="00EB42C3" w:rsidP="00EB42C3">
      <w:pPr>
        <w:jc w:val="center"/>
      </w:pPr>
      <w:r w:rsidRPr="001D5293">
        <w:rPr>
          <w:b/>
          <w:sz w:val="28"/>
          <w:szCs w:val="28"/>
          <w:lang w:val="sv-SE"/>
        </w:rPr>
        <w:t>SKRIPSI</w:t>
      </w:r>
    </w:p>
    <w:p w14:paraId="48E7C213" w14:textId="77777777" w:rsidR="00EB42C3" w:rsidRPr="00AE56A7" w:rsidRDefault="00EB42C3" w:rsidP="00EB42C3">
      <w:pPr>
        <w:jc w:val="center"/>
      </w:pPr>
    </w:p>
    <w:p w14:paraId="7E0D2518" w14:textId="77777777" w:rsidR="00EB42C3" w:rsidRPr="00AE56A7" w:rsidRDefault="00EB42C3" w:rsidP="00EB42C3">
      <w:pPr>
        <w:jc w:val="center"/>
      </w:pPr>
    </w:p>
    <w:p w14:paraId="595513E3" w14:textId="77777777" w:rsidR="00EB42C3" w:rsidRPr="00AE56A7" w:rsidRDefault="00EB42C3" w:rsidP="00EB42C3">
      <w:pPr>
        <w:jc w:val="center"/>
        <w:rPr>
          <w:sz w:val="24"/>
          <w:szCs w:val="24"/>
        </w:rPr>
      </w:pPr>
    </w:p>
    <w:p w14:paraId="3C55BE61" w14:textId="77777777" w:rsidR="000B6DAB" w:rsidRDefault="000B6DAB" w:rsidP="000B6DAB">
      <w:pPr>
        <w:jc w:val="center"/>
        <w:rPr>
          <w:sz w:val="24"/>
          <w:szCs w:val="24"/>
        </w:rPr>
      </w:pPr>
      <w:r>
        <w:rPr>
          <w:sz w:val="24"/>
          <w:szCs w:val="24"/>
        </w:rPr>
        <w:t>Program Studi Sarjana Informatika</w:t>
      </w:r>
    </w:p>
    <w:p w14:paraId="0F9596A2" w14:textId="40756329" w:rsidR="00EB42C3" w:rsidRPr="001D5293" w:rsidRDefault="000B6DAB" w:rsidP="000B6DAB">
      <w:pPr>
        <w:jc w:val="center"/>
        <w:rPr>
          <w:sz w:val="24"/>
          <w:szCs w:val="24"/>
          <w:lang w:val="fi-FI"/>
        </w:rPr>
      </w:pPr>
      <w:r>
        <w:rPr>
          <w:sz w:val="24"/>
          <w:szCs w:val="24"/>
        </w:rPr>
        <w:t>Jurusan Informatika</w:t>
      </w:r>
    </w:p>
    <w:p w14:paraId="78C0782D" w14:textId="77777777" w:rsidR="00EB42C3" w:rsidRPr="001D5293" w:rsidRDefault="00EB42C3" w:rsidP="00EB42C3">
      <w:pPr>
        <w:jc w:val="center"/>
        <w:rPr>
          <w:lang w:val="fi-FI"/>
        </w:rPr>
      </w:pPr>
    </w:p>
    <w:p w14:paraId="0ACF4073" w14:textId="77777777" w:rsidR="00EB42C3" w:rsidRPr="001D5293" w:rsidRDefault="00EB42C3" w:rsidP="00EB42C3">
      <w:pPr>
        <w:jc w:val="center"/>
        <w:rPr>
          <w:lang w:val="fi-FI"/>
        </w:rPr>
      </w:pPr>
    </w:p>
    <w:p w14:paraId="4BE8370C" w14:textId="77777777" w:rsidR="00EB42C3" w:rsidRPr="001D5293" w:rsidRDefault="00EB42C3" w:rsidP="00EB42C3">
      <w:pPr>
        <w:jc w:val="center"/>
        <w:rPr>
          <w:lang w:val="fi-FI"/>
        </w:rPr>
      </w:pPr>
    </w:p>
    <w:p w14:paraId="269494D6" w14:textId="77777777" w:rsidR="00EB42C3" w:rsidRPr="001D5293" w:rsidRDefault="00EB42C3" w:rsidP="00EB42C3">
      <w:pPr>
        <w:jc w:val="center"/>
        <w:rPr>
          <w:lang w:val="fi-FI"/>
        </w:rPr>
      </w:pPr>
    </w:p>
    <w:p w14:paraId="2D1EA88A" w14:textId="77777777" w:rsidR="00EB42C3" w:rsidRPr="001D5293" w:rsidRDefault="00EB42C3" w:rsidP="00EB42C3">
      <w:pPr>
        <w:jc w:val="center"/>
        <w:rPr>
          <w:lang w:val="fi-FI"/>
        </w:rPr>
      </w:pPr>
    </w:p>
    <w:p w14:paraId="0C3484F6" w14:textId="77777777" w:rsidR="00EB42C3" w:rsidRPr="001D5293" w:rsidRDefault="00EB42C3" w:rsidP="00EB42C3">
      <w:pPr>
        <w:jc w:val="center"/>
        <w:rPr>
          <w:sz w:val="28"/>
          <w:szCs w:val="28"/>
          <w:lang w:val="fi-FI"/>
        </w:rPr>
      </w:pPr>
      <w:r w:rsidRPr="001D5293">
        <w:rPr>
          <w:rFonts w:hint="eastAsia"/>
          <w:sz w:val="28"/>
          <w:szCs w:val="28"/>
          <w:lang w:val="fi-FI"/>
        </w:rPr>
        <w:t>Oleh:</w:t>
      </w:r>
    </w:p>
    <w:p w14:paraId="17F0257C" w14:textId="77777777" w:rsidR="000B6DAB" w:rsidRPr="00413A73" w:rsidRDefault="000B6DAB" w:rsidP="000B6DAB">
      <w:pPr>
        <w:jc w:val="center"/>
        <w:rPr>
          <w:b/>
          <w:sz w:val="28"/>
          <w:szCs w:val="28"/>
          <w:u w:val="single"/>
          <w:lang w:val="id-ID"/>
        </w:rPr>
      </w:pPr>
      <w:r>
        <w:rPr>
          <w:b/>
          <w:sz w:val="28"/>
          <w:szCs w:val="28"/>
          <w:u w:val="single"/>
          <w:lang w:val="id-ID"/>
        </w:rPr>
        <w:t>MUHAMMAD FARIS RUSWANDI</w:t>
      </w:r>
    </w:p>
    <w:p w14:paraId="4C6AF715" w14:textId="77777777" w:rsidR="000B6DAB" w:rsidRPr="00413A73" w:rsidRDefault="000B6DAB" w:rsidP="000B6DAB">
      <w:pPr>
        <w:jc w:val="center"/>
        <w:rPr>
          <w:sz w:val="28"/>
          <w:szCs w:val="28"/>
          <w:lang w:val="id-ID"/>
        </w:rPr>
      </w:pPr>
      <w:r>
        <w:rPr>
          <w:sz w:val="28"/>
          <w:szCs w:val="28"/>
        </w:rPr>
        <w:t>NIM D10411710</w:t>
      </w:r>
      <w:r>
        <w:rPr>
          <w:sz w:val="28"/>
          <w:szCs w:val="28"/>
          <w:lang w:val="id-ID"/>
        </w:rPr>
        <w:t>16</w:t>
      </w:r>
    </w:p>
    <w:p w14:paraId="151785A9" w14:textId="77777777" w:rsidR="00EB42C3" w:rsidRPr="00AE56A7" w:rsidRDefault="00EB42C3" w:rsidP="00EB42C3">
      <w:pPr>
        <w:jc w:val="center"/>
        <w:rPr>
          <w:lang w:val="fi-FI"/>
        </w:rPr>
      </w:pPr>
    </w:p>
    <w:p w14:paraId="426F5CBE" w14:textId="77777777" w:rsidR="00EB42C3" w:rsidRPr="00AE56A7" w:rsidRDefault="00EB42C3" w:rsidP="00EB42C3">
      <w:pPr>
        <w:jc w:val="center"/>
        <w:rPr>
          <w:lang w:val="fi-FI"/>
        </w:rPr>
      </w:pPr>
    </w:p>
    <w:p w14:paraId="4545AF47" w14:textId="77777777" w:rsidR="00EB42C3" w:rsidRPr="00AE56A7" w:rsidRDefault="00EB42C3" w:rsidP="00EB42C3">
      <w:pPr>
        <w:jc w:val="center"/>
        <w:rPr>
          <w:lang w:val="fi-FI"/>
        </w:rPr>
      </w:pPr>
    </w:p>
    <w:p w14:paraId="1D6210DC" w14:textId="77777777" w:rsidR="00EB42C3" w:rsidRPr="00AE56A7" w:rsidRDefault="00EB42C3" w:rsidP="00EB42C3">
      <w:pPr>
        <w:jc w:val="center"/>
        <w:rPr>
          <w:lang w:val="fi-FI"/>
        </w:rPr>
      </w:pPr>
    </w:p>
    <w:p w14:paraId="562D8822" w14:textId="77777777" w:rsidR="00EB42C3" w:rsidRPr="00AE56A7" w:rsidRDefault="00EB42C3" w:rsidP="00EB42C3">
      <w:pPr>
        <w:jc w:val="center"/>
        <w:rPr>
          <w:lang w:val="fi-FI"/>
        </w:rPr>
      </w:pPr>
    </w:p>
    <w:p w14:paraId="2BCC73BE" w14:textId="77777777" w:rsidR="00EB42C3" w:rsidRPr="001D5293" w:rsidRDefault="00D80B09" w:rsidP="00EB42C3">
      <w:pPr>
        <w:jc w:val="center"/>
      </w:pPr>
      <w:r>
        <w:rPr>
          <w:noProof/>
          <w:lang w:eastAsia="en-US"/>
        </w:rPr>
        <w:drawing>
          <wp:inline distT="0" distB="0" distL="0" distR="0" wp14:anchorId="5197FEE1" wp14:editId="4F19D28E">
            <wp:extent cx="1438275" cy="13525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5D810F5F" w14:textId="77777777" w:rsidR="00EB42C3" w:rsidRPr="001D5293" w:rsidRDefault="00EB42C3" w:rsidP="00EB42C3">
      <w:pPr>
        <w:jc w:val="center"/>
      </w:pPr>
    </w:p>
    <w:p w14:paraId="3B379710" w14:textId="77777777" w:rsidR="00EB42C3" w:rsidRPr="001D5293" w:rsidRDefault="00EB42C3" w:rsidP="00EB42C3">
      <w:pPr>
        <w:jc w:val="center"/>
      </w:pPr>
    </w:p>
    <w:p w14:paraId="5EAB1BB3" w14:textId="77777777" w:rsidR="00EB42C3" w:rsidRPr="001D5293" w:rsidRDefault="00EB42C3" w:rsidP="00EB42C3">
      <w:pPr>
        <w:jc w:val="center"/>
      </w:pPr>
    </w:p>
    <w:p w14:paraId="65528887" w14:textId="77777777" w:rsidR="00EB42C3" w:rsidRPr="001D5293" w:rsidRDefault="00EB42C3" w:rsidP="00EB42C3">
      <w:pPr>
        <w:jc w:val="center"/>
      </w:pPr>
    </w:p>
    <w:p w14:paraId="2A4C8F77" w14:textId="77777777" w:rsidR="00EB42C3" w:rsidRPr="001D5293" w:rsidRDefault="00EB42C3" w:rsidP="00EB42C3">
      <w:pPr>
        <w:jc w:val="center"/>
      </w:pPr>
    </w:p>
    <w:p w14:paraId="56289BB3" w14:textId="77777777" w:rsidR="00EB42C3" w:rsidRPr="001D5293" w:rsidRDefault="00EB42C3" w:rsidP="00EB42C3">
      <w:pPr>
        <w:jc w:val="center"/>
      </w:pPr>
    </w:p>
    <w:p w14:paraId="738D4CC4" w14:textId="77777777" w:rsidR="000B6DAB" w:rsidRDefault="000B6DAB" w:rsidP="000B6DAB">
      <w:pPr>
        <w:jc w:val="center"/>
        <w:rPr>
          <w:sz w:val="28"/>
          <w:szCs w:val="28"/>
        </w:rPr>
      </w:pPr>
      <w:r>
        <w:rPr>
          <w:sz w:val="28"/>
          <w:szCs w:val="28"/>
        </w:rPr>
        <w:t>FAKULTAS TEKNIK</w:t>
      </w:r>
    </w:p>
    <w:p w14:paraId="0EC6E12F" w14:textId="77777777" w:rsidR="000B6DAB" w:rsidRDefault="000B6DAB" w:rsidP="000B6DAB">
      <w:pPr>
        <w:jc w:val="center"/>
        <w:rPr>
          <w:sz w:val="28"/>
          <w:szCs w:val="28"/>
        </w:rPr>
      </w:pPr>
      <w:r>
        <w:rPr>
          <w:sz w:val="28"/>
          <w:szCs w:val="28"/>
        </w:rPr>
        <w:t>UNIVERSITAS TANJUNGPURA</w:t>
      </w:r>
    </w:p>
    <w:p w14:paraId="7EB983CA" w14:textId="77777777" w:rsidR="000B6DAB" w:rsidRDefault="000B6DAB" w:rsidP="000B6DAB">
      <w:pPr>
        <w:jc w:val="center"/>
        <w:rPr>
          <w:sz w:val="28"/>
          <w:szCs w:val="28"/>
        </w:rPr>
      </w:pPr>
      <w:r>
        <w:rPr>
          <w:sz w:val="28"/>
          <w:szCs w:val="28"/>
        </w:rPr>
        <w:t>PONTIANAK</w:t>
      </w:r>
    </w:p>
    <w:p w14:paraId="188E5B08" w14:textId="145443A9" w:rsidR="00EB42C3" w:rsidRPr="001D5293" w:rsidRDefault="000B6DAB" w:rsidP="000B6DAB">
      <w:pPr>
        <w:jc w:val="center"/>
        <w:rPr>
          <w:bCs/>
          <w:sz w:val="28"/>
          <w:szCs w:val="28"/>
          <w:lang w:val="sv-SE"/>
        </w:rPr>
      </w:pPr>
      <w:r>
        <w:rPr>
          <w:sz w:val="28"/>
          <w:szCs w:val="28"/>
        </w:rPr>
        <w:t>2022</w:t>
      </w:r>
    </w:p>
    <w:p w14:paraId="2847009F" w14:textId="77777777" w:rsidR="003B105F" w:rsidRDefault="003B105F" w:rsidP="00C7411D">
      <w:pPr>
        <w:jc w:val="center"/>
        <w:rPr>
          <w:b/>
          <w:bCs/>
          <w:sz w:val="48"/>
          <w:szCs w:val="48"/>
        </w:rPr>
        <w:sectPr w:rsidR="003B105F"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14:paraId="46EFAEE0" w14:textId="77777777" w:rsidR="003B105F" w:rsidRDefault="003B105F" w:rsidP="00C7411D">
      <w:pPr>
        <w:jc w:val="center"/>
        <w:rPr>
          <w:sz w:val="24"/>
          <w:szCs w:val="24"/>
        </w:rPr>
      </w:pPr>
    </w:p>
    <w:p w14:paraId="74149C6A" w14:textId="77777777" w:rsidR="00EB42C3" w:rsidRPr="00EB42C3" w:rsidRDefault="00EB42C3" w:rsidP="00F04280">
      <w:pPr>
        <w:pStyle w:val="JudulDepan"/>
        <w:rPr>
          <w:lang w:val="en-US"/>
        </w:rPr>
      </w:pPr>
      <w:bookmarkStart w:id="0" w:name="_Toc354687533"/>
      <w:bookmarkStart w:id="1" w:name="_Toc105052077"/>
      <w:r w:rsidRPr="00EB42C3">
        <w:rPr>
          <w:lang w:val="en-US"/>
        </w:rPr>
        <w:t>H</w:t>
      </w:r>
      <w:r w:rsidR="00F04280">
        <w:rPr>
          <w:lang w:val="en-US"/>
        </w:rPr>
        <w:t>alaman</w:t>
      </w:r>
      <w:r w:rsidRPr="00EB42C3">
        <w:rPr>
          <w:lang w:val="en-US"/>
        </w:rPr>
        <w:t xml:space="preserve"> P</w:t>
      </w:r>
      <w:r w:rsidR="00F04280">
        <w:rPr>
          <w:lang w:val="en-US"/>
        </w:rPr>
        <w:t>ernyataan</w:t>
      </w:r>
      <w:bookmarkEnd w:id="0"/>
      <w:bookmarkEnd w:id="1"/>
    </w:p>
    <w:p w14:paraId="55C194EE" w14:textId="77777777" w:rsidR="00EB42C3" w:rsidRDefault="00EB42C3" w:rsidP="00EB42C3">
      <w:pPr>
        <w:jc w:val="center"/>
        <w:rPr>
          <w:sz w:val="24"/>
          <w:szCs w:val="24"/>
        </w:rPr>
      </w:pPr>
    </w:p>
    <w:p w14:paraId="7E7B4334" w14:textId="77777777" w:rsidR="00EB42C3" w:rsidRDefault="00EB42C3" w:rsidP="00EB42C3">
      <w:pPr>
        <w:jc w:val="both"/>
        <w:rPr>
          <w:sz w:val="24"/>
          <w:szCs w:val="24"/>
        </w:rPr>
      </w:pPr>
    </w:p>
    <w:p w14:paraId="59CE0C70" w14:textId="77777777" w:rsidR="00EB42C3" w:rsidRPr="00AE56A7" w:rsidRDefault="00EB42C3" w:rsidP="00EB42C3">
      <w:pPr>
        <w:spacing w:line="360" w:lineRule="auto"/>
        <w:ind w:firstLine="720"/>
        <w:jc w:val="both"/>
        <w:rPr>
          <w:sz w:val="24"/>
          <w:szCs w:val="24"/>
          <w:lang w:val="sv-SE"/>
        </w:rPr>
      </w:pPr>
      <w:r w:rsidRPr="00AE56A7">
        <w:rPr>
          <w:sz w:val="24"/>
          <w:szCs w:val="24"/>
          <w:lang w:val="sv-SE"/>
        </w:rPr>
        <w:t>Yang bertanda tangan di</w:t>
      </w:r>
      <w:r w:rsidRPr="00AE56A7">
        <w:rPr>
          <w:rFonts w:hint="eastAsia"/>
          <w:sz w:val="24"/>
          <w:szCs w:val="24"/>
          <w:lang w:val="sv-SE"/>
        </w:rPr>
        <w:t xml:space="preserve"> </w:t>
      </w:r>
      <w:r w:rsidRPr="00AE56A7">
        <w:rPr>
          <w:sz w:val="24"/>
          <w:szCs w:val="24"/>
          <w:lang w:val="sv-SE"/>
        </w:rPr>
        <w:t>bawah ini:</w:t>
      </w:r>
    </w:p>
    <w:p w14:paraId="18842084" w14:textId="77777777" w:rsidR="000B6DAB" w:rsidRPr="00413A73" w:rsidRDefault="000B6DAB" w:rsidP="000B6DAB">
      <w:pPr>
        <w:spacing w:line="360" w:lineRule="auto"/>
        <w:jc w:val="both"/>
        <w:rPr>
          <w:sz w:val="24"/>
          <w:szCs w:val="24"/>
          <w:lang w:val="id-ID"/>
        </w:rPr>
      </w:pPr>
      <w:r>
        <w:rPr>
          <w:sz w:val="24"/>
          <w:szCs w:val="24"/>
        </w:rPr>
        <w:t xml:space="preserve">Nama </w:t>
      </w:r>
      <w:r>
        <w:rPr>
          <w:sz w:val="24"/>
          <w:szCs w:val="24"/>
        </w:rPr>
        <w:tab/>
      </w:r>
      <w:r>
        <w:rPr>
          <w:sz w:val="24"/>
          <w:szCs w:val="24"/>
        </w:rPr>
        <w:tab/>
        <w:t>: Muhammad Faris Ruswandi</w:t>
      </w:r>
    </w:p>
    <w:p w14:paraId="1FE02DDD" w14:textId="77777777" w:rsidR="000B6DAB" w:rsidRDefault="000B6DAB" w:rsidP="000B6DAB">
      <w:pPr>
        <w:spacing w:line="360" w:lineRule="auto"/>
        <w:jc w:val="both"/>
        <w:rPr>
          <w:sz w:val="24"/>
          <w:szCs w:val="24"/>
        </w:rPr>
      </w:pPr>
      <w:r>
        <w:rPr>
          <w:sz w:val="24"/>
          <w:szCs w:val="24"/>
        </w:rPr>
        <w:t>NIM</w:t>
      </w:r>
      <w:r>
        <w:rPr>
          <w:sz w:val="24"/>
          <w:szCs w:val="24"/>
        </w:rPr>
        <w:tab/>
      </w:r>
      <w:r>
        <w:rPr>
          <w:sz w:val="24"/>
          <w:szCs w:val="24"/>
        </w:rPr>
        <w:tab/>
        <w:t>: D1041171016</w:t>
      </w:r>
    </w:p>
    <w:p w14:paraId="24A5CA26" w14:textId="77777777" w:rsidR="000B6DAB" w:rsidRDefault="000B6DAB" w:rsidP="000B6DAB">
      <w:pPr>
        <w:spacing w:after="120" w:line="360" w:lineRule="auto"/>
        <w:jc w:val="both"/>
        <w:rPr>
          <w:sz w:val="24"/>
          <w:szCs w:val="24"/>
        </w:rPr>
      </w:pPr>
      <w:r>
        <w:rPr>
          <w:sz w:val="24"/>
          <w:szCs w:val="24"/>
        </w:rPr>
        <w:t>menyatakan bahwa dalam skripsi yang berjudul “</w:t>
      </w:r>
      <w:r>
        <w:rPr>
          <w:sz w:val="24"/>
          <w:szCs w:val="24"/>
          <w:lang w:val="id-ID"/>
        </w:rPr>
        <w:t xml:space="preserve">Sistem Informasi Akuntansi Pencatatan Transaksi Dan Pembuat Laporan Keuangan Berbasis Web (Studi Kasus Klinik Pratama UNTAN) </w:t>
      </w:r>
      <w:r>
        <w:rPr>
          <w:sz w:val="24"/>
          <w:szCs w:val="24"/>
        </w:rPr>
        <w:t>”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14:paraId="7B5B4B21" w14:textId="0748D6DF" w:rsidR="00EB42C3" w:rsidRPr="00AE56A7" w:rsidRDefault="000B6DAB" w:rsidP="000B6DAB">
      <w:pPr>
        <w:spacing w:before="120" w:line="360" w:lineRule="auto"/>
        <w:ind w:firstLine="720"/>
        <w:jc w:val="both"/>
        <w:rPr>
          <w:sz w:val="24"/>
          <w:szCs w:val="24"/>
          <w:lang w:val="sv-SE"/>
        </w:rPr>
      </w:pPr>
      <w:r>
        <w:rPr>
          <w:sz w:val="24"/>
          <w:szCs w:val="24"/>
        </w:rPr>
        <w:t>Demikian pernyataan ini dibuat dengan sebenar-benarnya. Saya sanggup menerima konsekuensi akademis dan hukum di kemudian hari apabila pernyataan yang dibuat ini tidak benar</w:t>
      </w:r>
      <w:r w:rsidR="00EB42C3" w:rsidRPr="00AE56A7">
        <w:rPr>
          <w:sz w:val="24"/>
          <w:szCs w:val="24"/>
          <w:lang w:val="sv-SE"/>
        </w:rPr>
        <w:t>.</w:t>
      </w:r>
    </w:p>
    <w:p w14:paraId="785E2BF1" w14:textId="77777777" w:rsidR="00EB42C3" w:rsidRPr="00AE56A7" w:rsidRDefault="00EB42C3" w:rsidP="00EB42C3">
      <w:pPr>
        <w:jc w:val="both"/>
        <w:rPr>
          <w:sz w:val="24"/>
          <w:szCs w:val="24"/>
          <w:lang w:val="sv-SE"/>
        </w:rPr>
      </w:pPr>
    </w:p>
    <w:p w14:paraId="4FC8BF9A" w14:textId="77777777" w:rsidR="00EB42C3" w:rsidRPr="00AE56A7" w:rsidRDefault="00EB42C3" w:rsidP="00EB42C3">
      <w:pPr>
        <w:jc w:val="both"/>
        <w:rPr>
          <w:sz w:val="24"/>
          <w:szCs w:val="24"/>
          <w:lang w:val="sv-SE"/>
        </w:rPr>
      </w:pPr>
    </w:p>
    <w:p w14:paraId="636B44F2" w14:textId="0A3413AC" w:rsidR="00EB42C3" w:rsidRDefault="00D8176A" w:rsidP="00D80B09">
      <w:pPr>
        <w:ind w:left="4820"/>
        <w:jc w:val="both"/>
        <w:rPr>
          <w:sz w:val="24"/>
          <w:szCs w:val="24"/>
        </w:rPr>
      </w:pPr>
      <w:r>
        <w:rPr>
          <w:sz w:val="24"/>
          <w:szCs w:val="24"/>
          <w:lang w:val="de-DE"/>
        </w:rPr>
        <w:t xml:space="preserve">Pontianak, </w:t>
      </w:r>
      <w:r w:rsidR="00834D65">
        <w:rPr>
          <w:sz w:val="24"/>
          <w:szCs w:val="24"/>
          <w:lang w:val="id-ID"/>
        </w:rPr>
        <w:t>1</w:t>
      </w:r>
      <w:r w:rsidR="000B6DAB" w:rsidRPr="000B6DAB">
        <w:rPr>
          <w:sz w:val="24"/>
          <w:szCs w:val="24"/>
          <w:lang w:val="de-DE"/>
        </w:rPr>
        <w:t xml:space="preserve"> </w:t>
      </w:r>
      <w:r w:rsidR="00834D65">
        <w:rPr>
          <w:sz w:val="24"/>
          <w:szCs w:val="24"/>
          <w:lang w:val="id-ID"/>
        </w:rPr>
        <w:t>Juni</w:t>
      </w:r>
      <w:r w:rsidR="000B6DAB" w:rsidRPr="000B6DAB">
        <w:rPr>
          <w:sz w:val="24"/>
          <w:szCs w:val="24"/>
          <w:lang w:val="de-DE"/>
        </w:rPr>
        <w:t xml:space="preserve"> 2022</w:t>
      </w:r>
    </w:p>
    <w:p w14:paraId="2540D520" w14:textId="77777777" w:rsidR="00EB42C3" w:rsidRDefault="00EB42C3" w:rsidP="00EB42C3">
      <w:pPr>
        <w:ind w:left="4820"/>
        <w:jc w:val="both"/>
        <w:rPr>
          <w:sz w:val="24"/>
          <w:szCs w:val="24"/>
        </w:rPr>
      </w:pPr>
    </w:p>
    <w:p w14:paraId="433D04F7" w14:textId="77777777" w:rsidR="00EB42C3" w:rsidRDefault="00EB42C3" w:rsidP="00EB42C3">
      <w:pPr>
        <w:ind w:left="4820"/>
        <w:jc w:val="both"/>
        <w:rPr>
          <w:sz w:val="24"/>
          <w:szCs w:val="24"/>
        </w:rPr>
      </w:pPr>
    </w:p>
    <w:p w14:paraId="16F4577E" w14:textId="6E2EBD8F" w:rsidR="00EB42C3" w:rsidRPr="000A1A21" w:rsidRDefault="00EB42C3" w:rsidP="00EB42C3">
      <w:pPr>
        <w:ind w:left="4820"/>
        <w:jc w:val="both"/>
        <w:rPr>
          <w:sz w:val="24"/>
          <w:szCs w:val="24"/>
        </w:rPr>
      </w:pPr>
    </w:p>
    <w:p w14:paraId="36CD357F" w14:textId="77777777" w:rsidR="00EB42C3" w:rsidRDefault="00EB42C3" w:rsidP="00EB42C3">
      <w:pPr>
        <w:ind w:left="4820"/>
        <w:jc w:val="both"/>
        <w:rPr>
          <w:sz w:val="24"/>
          <w:szCs w:val="24"/>
        </w:rPr>
      </w:pPr>
    </w:p>
    <w:p w14:paraId="798A0FDE" w14:textId="77777777" w:rsidR="00EB42C3" w:rsidRDefault="00EB42C3" w:rsidP="00EB42C3">
      <w:pPr>
        <w:ind w:left="4820"/>
        <w:jc w:val="both"/>
        <w:rPr>
          <w:sz w:val="24"/>
          <w:szCs w:val="24"/>
        </w:rPr>
      </w:pPr>
    </w:p>
    <w:p w14:paraId="764DB58B" w14:textId="77777777" w:rsidR="000B6DAB" w:rsidRDefault="000B6DAB" w:rsidP="000B6DAB">
      <w:pPr>
        <w:ind w:left="4820"/>
        <w:rPr>
          <w:sz w:val="24"/>
          <w:szCs w:val="24"/>
        </w:rPr>
      </w:pPr>
      <w:r>
        <w:rPr>
          <w:sz w:val="24"/>
          <w:szCs w:val="24"/>
        </w:rPr>
        <w:t>Muhammad Faris Ruswandi</w:t>
      </w:r>
    </w:p>
    <w:p w14:paraId="617F1B1E" w14:textId="1E3A8571" w:rsidR="00EB42C3" w:rsidRPr="00C76E64" w:rsidRDefault="000B6DAB" w:rsidP="000B6DAB">
      <w:pPr>
        <w:ind w:left="4820"/>
        <w:rPr>
          <w:sz w:val="24"/>
          <w:szCs w:val="24"/>
        </w:rPr>
      </w:pPr>
      <w:r>
        <w:rPr>
          <w:sz w:val="24"/>
          <w:szCs w:val="24"/>
        </w:rPr>
        <w:t>NIM D1041171016</w:t>
      </w:r>
    </w:p>
    <w:p w14:paraId="644036A5" w14:textId="77777777" w:rsidR="00EB42C3" w:rsidRDefault="00EB42C3" w:rsidP="00C7411D">
      <w:pPr>
        <w:jc w:val="center"/>
        <w:rPr>
          <w:sz w:val="24"/>
          <w:szCs w:val="24"/>
        </w:rPr>
        <w:sectPr w:rsidR="00EB42C3" w:rsidSect="00EB42C3">
          <w:headerReference w:type="first" r:id="rId13"/>
          <w:footerReference w:type="first" r:id="rId14"/>
          <w:pgSz w:w="11909" w:h="16834" w:code="9"/>
          <w:pgMar w:top="1701" w:right="1701" w:bottom="1701" w:left="2268" w:header="1134" w:footer="1134" w:gutter="0"/>
          <w:pgNumType w:fmt="lowerRoman"/>
          <w:cols w:space="720"/>
          <w:titlePg/>
        </w:sectPr>
      </w:pPr>
    </w:p>
    <w:p w14:paraId="0E7D5599" w14:textId="5264EC94" w:rsidR="00EB42C3" w:rsidRPr="000D2D8D" w:rsidRDefault="00F04280" w:rsidP="00F04280">
      <w:pPr>
        <w:pStyle w:val="JudulDepan"/>
        <w:rPr>
          <w:color w:val="FFFFFF"/>
          <w:lang w:val="en-US"/>
        </w:rPr>
      </w:pPr>
      <w:bookmarkStart w:id="2" w:name="_Toc354687534"/>
      <w:bookmarkStart w:id="3" w:name="_Toc105052078"/>
      <w:r w:rsidRPr="000D2D8D">
        <w:rPr>
          <w:color w:val="FFFFFF"/>
          <w:lang w:val="en-US"/>
        </w:rPr>
        <w:lastRenderedPageBreak/>
        <w:t>Halaman Pengesahan</w:t>
      </w:r>
      <w:bookmarkEnd w:id="2"/>
      <w:bookmarkEnd w:id="3"/>
    </w:p>
    <w:p w14:paraId="79499982" w14:textId="77777777" w:rsidR="00EB42C3" w:rsidRDefault="00EB42C3" w:rsidP="00EB42C3">
      <w:pPr>
        <w:jc w:val="center"/>
        <w:rPr>
          <w:sz w:val="24"/>
          <w:szCs w:val="24"/>
        </w:rPr>
      </w:pPr>
    </w:p>
    <w:p w14:paraId="179302A5" w14:textId="25511F70" w:rsidR="00EB42C3" w:rsidRPr="002A79D5" w:rsidRDefault="002A79D5" w:rsidP="00EB42C3">
      <w:pPr>
        <w:jc w:val="center"/>
        <w:rPr>
          <w:sz w:val="24"/>
          <w:szCs w:val="24"/>
          <w:lang w:val="id-ID"/>
        </w:rPr>
      </w:pPr>
      <w:r>
        <w:rPr>
          <w:sz w:val="24"/>
          <w:szCs w:val="24"/>
        </w:rPr>
        <w:t>SISTEM INFORMASI AKUNTANSI PENCATATAN TRANSAKSI DAN PEMBUAT LAPORAN KEUANGAN BERBASIS WEB</w:t>
      </w:r>
      <w:r>
        <w:rPr>
          <w:sz w:val="24"/>
          <w:szCs w:val="24"/>
          <w:lang w:val="id-ID"/>
        </w:rPr>
        <w:t xml:space="preserve"> (STUDI KASUS KLINIK PRATAMA UNTAN)</w:t>
      </w:r>
    </w:p>
    <w:p w14:paraId="7DD93580" w14:textId="77777777" w:rsidR="00EB42C3" w:rsidRDefault="00EB42C3" w:rsidP="00EB42C3">
      <w:pPr>
        <w:jc w:val="center"/>
        <w:rPr>
          <w:sz w:val="24"/>
          <w:szCs w:val="24"/>
        </w:rPr>
      </w:pPr>
    </w:p>
    <w:p w14:paraId="72F9427A" w14:textId="5C5ECFCB" w:rsidR="00EB42C3" w:rsidRDefault="000B6DAB" w:rsidP="00EB42C3">
      <w:pPr>
        <w:jc w:val="center"/>
        <w:rPr>
          <w:sz w:val="24"/>
          <w:szCs w:val="24"/>
        </w:rPr>
      </w:pPr>
      <w:r w:rsidRPr="000B6DAB">
        <w:rPr>
          <w:sz w:val="24"/>
          <w:szCs w:val="24"/>
        </w:rPr>
        <w:t>Program Studi Sarjana Informatika</w:t>
      </w:r>
    </w:p>
    <w:p w14:paraId="5F783E8D" w14:textId="4B33BA6C" w:rsidR="00EB42C3" w:rsidRDefault="000B6DAB" w:rsidP="00EB42C3">
      <w:pPr>
        <w:jc w:val="center"/>
        <w:rPr>
          <w:sz w:val="24"/>
          <w:szCs w:val="24"/>
        </w:rPr>
      </w:pPr>
      <w:r w:rsidRPr="000B6DAB">
        <w:rPr>
          <w:sz w:val="24"/>
          <w:szCs w:val="24"/>
        </w:rPr>
        <w:t>Jurusan Informatika</w:t>
      </w:r>
    </w:p>
    <w:p w14:paraId="2304875C" w14:textId="77777777" w:rsidR="00EB42C3" w:rsidRDefault="00EB42C3" w:rsidP="00EB42C3">
      <w:pPr>
        <w:jc w:val="center"/>
        <w:rPr>
          <w:sz w:val="24"/>
          <w:szCs w:val="24"/>
        </w:rPr>
      </w:pPr>
    </w:p>
    <w:p w14:paraId="7FC9899E" w14:textId="77777777" w:rsidR="00EB42C3" w:rsidRDefault="00EB42C3" w:rsidP="00EB42C3">
      <w:pPr>
        <w:jc w:val="center"/>
        <w:rPr>
          <w:sz w:val="24"/>
          <w:szCs w:val="24"/>
        </w:rPr>
      </w:pPr>
    </w:p>
    <w:p w14:paraId="71B17140" w14:textId="77777777" w:rsidR="00EB42C3" w:rsidRDefault="00EB42C3" w:rsidP="00EB42C3">
      <w:pPr>
        <w:jc w:val="center"/>
        <w:rPr>
          <w:sz w:val="24"/>
          <w:szCs w:val="24"/>
        </w:rPr>
      </w:pPr>
      <w:r>
        <w:rPr>
          <w:rFonts w:hint="eastAsia"/>
          <w:sz w:val="24"/>
          <w:szCs w:val="24"/>
        </w:rPr>
        <w:t>O</w:t>
      </w:r>
      <w:r>
        <w:rPr>
          <w:sz w:val="24"/>
          <w:szCs w:val="24"/>
        </w:rPr>
        <w:t>leh:</w:t>
      </w:r>
    </w:p>
    <w:p w14:paraId="3F529205" w14:textId="77777777" w:rsidR="00EB42C3" w:rsidRDefault="00EB42C3" w:rsidP="00EB42C3">
      <w:pPr>
        <w:jc w:val="center"/>
        <w:rPr>
          <w:sz w:val="24"/>
          <w:szCs w:val="24"/>
        </w:rPr>
      </w:pPr>
    </w:p>
    <w:p w14:paraId="5DB8A7B3" w14:textId="6087DE21" w:rsidR="00EB42C3" w:rsidRDefault="000B6DAB" w:rsidP="00EB42C3">
      <w:pPr>
        <w:jc w:val="center"/>
        <w:rPr>
          <w:sz w:val="24"/>
          <w:szCs w:val="24"/>
        </w:rPr>
      </w:pPr>
      <w:r w:rsidRPr="000B6DAB">
        <w:rPr>
          <w:sz w:val="24"/>
          <w:szCs w:val="24"/>
        </w:rPr>
        <w:t>Muhammad Faris Ruswandi</w:t>
      </w:r>
    </w:p>
    <w:p w14:paraId="6F455A28" w14:textId="77777777" w:rsidR="000B6DAB" w:rsidRPr="000B6DAB" w:rsidRDefault="000B6DAB" w:rsidP="000B6DAB">
      <w:pPr>
        <w:jc w:val="center"/>
        <w:rPr>
          <w:sz w:val="24"/>
          <w:szCs w:val="24"/>
        </w:rPr>
      </w:pPr>
      <w:r w:rsidRPr="000B6DAB">
        <w:rPr>
          <w:sz w:val="24"/>
          <w:szCs w:val="24"/>
        </w:rPr>
        <w:t>NIM D1041171016</w:t>
      </w:r>
    </w:p>
    <w:p w14:paraId="61D269E0" w14:textId="77777777" w:rsidR="00EB42C3" w:rsidRDefault="00EB42C3" w:rsidP="00EB42C3">
      <w:pPr>
        <w:jc w:val="center"/>
        <w:rPr>
          <w:sz w:val="24"/>
          <w:szCs w:val="24"/>
        </w:rPr>
      </w:pPr>
    </w:p>
    <w:p w14:paraId="603498D4" w14:textId="41815922" w:rsidR="00EB42C3" w:rsidRDefault="007734AB" w:rsidP="00D80B09">
      <w:pPr>
        <w:jc w:val="center"/>
        <w:rPr>
          <w:sz w:val="24"/>
          <w:szCs w:val="24"/>
        </w:rPr>
      </w:pPr>
      <w:r>
        <w:rPr>
          <w:sz w:val="24"/>
          <w:szCs w:val="24"/>
        </w:rPr>
        <w:t>T</w:t>
      </w:r>
      <w:r w:rsidR="00EB42C3">
        <w:rPr>
          <w:sz w:val="24"/>
          <w:szCs w:val="24"/>
        </w:rPr>
        <w:t xml:space="preserve">elah dipertahankan di depan Penguji </w:t>
      </w:r>
      <w:r w:rsidR="00EB42C3">
        <w:rPr>
          <w:rFonts w:hint="eastAsia"/>
          <w:sz w:val="24"/>
          <w:szCs w:val="24"/>
        </w:rPr>
        <w:t xml:space="preserve">Skripsi </w:t>
      </w:r>
      <w:r w:rsidR="00EB42C3">
        <w:rPr>
          <w:sz w:val="24"/>
          <w:szCs w:val="24"/>
        </w:rPr>
        <w:t xml:space="preserve">pada tanggal </w:t>
      </w:r>
      <w:r w:rsidR="008A5A18">
        <w:rPr>
          <w:sz w:val="24"/>
          <w:szCs w:val="24"/>
        </w:rPr>
        <w:t>XX</w:t>
      </w:r>
      <w:r w:rsidR="00EB42C3">
        <w:rPr>
          <w:sz w:val="24"/>
          <w:szCs w:val="24"/>
        </w:rPr>
        <w:t xml:space="preserve"> </w:t>
      </w:r>
      <w:r w:rsidR="008A5A18">
        <w:rPr>
          <w:sz w:val="24"/>
          <w:szCs w:val="24"/>
          <w:lang w:val="id-ID"/>
        </w:rPr>
        <w:t>XXXX</w:t>
      </w:r>
      <w:r w:rsidR="00EB42C3">
        <w:rPr>
          <w:sz w:val="24"/>
          <w:szCs w:val="24"/>
        </w:rPr>
        <w:t xml:space="preserve"> </w:t>
      </w:r>
      <w:r w:rsidR="008A5A18">
        <w:rPr>
          <w:sz w:val="24"/>
          <w:szCs w:val="24"/>
          <w:lang w:val="id-ID"/>
        </w:rPr>
        <w:t>20XX</w:t>
      </w:r>
      <w:r w:rsidR="00EB42C3">
        <w:rPr>
          <w:sz w:val="24"/>
          <w:szCs w:val="24"/>
        </w:rPr>
        <w:br/>
        <w:t>dan diterima sebagai salah satu persyaratan untuk memperoleh gelar sarjana</w:t>
      </w:r>
      <w:r w:rsidR="00EB42C3">
        <w:rPr>
          <w:rFonts w:hint="eastAsia"/>
          <w:sz w:val="24"/>
          <w:szCs w:val="24"/>
        </w:rPr>
        <w:t>.</w:t>
      </w:r>
    </w:p>
    <w:p w14:paraId="5CD7F0C7" w14:textId="77777777" w:rsidR="00EB42C3" w:rsidRDefault="00EB42C3" w:rsidP="00EB42C3">
      <w:pPr>
        <w:jc w:val="center"/>
        <w:rPr>
          <w:sz w:val="24"/>
          <w:szCs w:val="24"/>
        </w:rPr>
      </w:pPr>
    </w:p>
    <w:p w14:paraId="633CF47B" w14:textId="77777777" w:rsidR="00EB42C3" w:rsidRDefault="00EB42C3" w:rsidP="00EB42C3">
      <w:pPr>
        <w:jc w:val="center"/>
        <w:rPr>
          <w:sz w:val="24"/>
          <w:szCs w:val="24"/>
        </w:rPr>
      </w:pPr>
    </w:p>
    <w:p w14:paraId="347C0BFE" w14:textId="77777777" w:rsidR="00EB42C3" w:rsidRPr="00AE56A7" w:rsidRDefault="00EB42C3" w:rsidP="00EB42C3">
      <w:pPr>
        <w:jc w:val="center"/>
        <w:rPr>
          <w:sz w:val="24"/>
          <w:szCs w:val="24"/>
          <w:lang w:val="fi-FI"/>
        </w:rPr>
      </w:pPr>
      <w:r w:rsidRPr="00AE56A7">
        <w:rPr>
          <w:sz w:val="24"/>
          <w:szCs w:val="24"/>
          <w:lang w:val="fi-FI"/>
        </w:rPr>
        <w:t>Susunan Penguji</w:t>
      </w:r>
      <w:r w:rsidRPr="00AE56A7">
        <w:rPr>
          <w:rFonts w:hint="eastAsia"/>
          <w:sz w:val="24"/>
          <w:szCs w:val="24"/>
          <w:lang w:val="fi-FI"/>
        </w:rPr>
        <w:t xml:space="preserve"> Skripsi</w:t>
      </w:r>
      <w:r>
        <w:rPr>
          <w:sz w:val="24"/>
          <w:szCs w:val="24"/>
          <w:lang w:val="fi-FI"/>
        </w:rPr>
        <w:t>:</w:t>
      </w:r>
    </w:p>
    <w:p w14:paraId="15E4EC0A" w14:textId="77777777" w:rsidR="00EB42C3" w:rsidRPr="00AE56A7" w:rsidRDefault="00EB42C3" w:rsidP="00EB42C3">
      <w:pPr>
        <w:jc w:val="center"/>
        <w:rPr>
          <w:sz w:val="24"/>
          <w:szCs w:val="24"/>
          <w:lang w:val="fi-FI"/>
        </w:rPr>
      </w:pPr>
    </w:p>
    <w:p w14:paraId="0A3FEA2B" w14:textId="77777777" w:rsidR="00EB42C3" w:rsidRPr="00AE56A7" w:rsidRDefault="00EB42C3" w:rsidP="00EB42C3">
      <w:pPr>
        <w:tabs>
          <w:tab w:val="left" w:pos="4536"/>
        </w:tabs>
        <w:jc w:val="both"/>
        <w:rPr>
          <w:sz w:val="24"/>
          <w:szCs w:val="24"/>
          <w:lang w:val="fi-FI"/>
        </w:rPr>
      </w:pPr>
      <w:r w:rsidRPr="00AE56A7">
        <w:rPr>
          <w:rFonts w:hint="eastAsia"/>
          <w:sz w:val="24"/>
          <w:szCs w:val="24"/>
          <w:lang w:val="fi-FI"/>
        </w:rPr>
        <w:t>Ketua</w:t>
      </w:r>
      <w:r w:rsidRPr="00AE56A7">
        <w:rPr>
          <w:sz w:val="24"/>
          <w:szCs w:val="24"/>
          <w:lang w:val="fi-FI"/>
        </w:rPr>
        <w:t>,</w:t>
      </w:r>
      <w:r w:rsidRPr="00AE56A7">
        <w:rPr>
          <w:sz w:val="24"/>
          <w:szCs w:val="24"/>
          <w:lang w:val="fi-FI"/>
        </w:rPr>
        <w:tab/>
        <w:t>Penguji Utama,</w:t>
      </w:r>
    </w:p>
    <w:p w14:paraId="51071F61" w14:textId="77777777" w:rsidR="00EB42C3" w:rsidRDefault="00EB42C3" w:rsidP="00EB42C3">
      <w:pPr>
        <w:tabs>
          <w:tab w:val="left" w:pos="4536"/>
        </w:tabs>
        <w:jc w:val="both"/>
        <w:rPr>
          <w:sz w:val="24"/>
          <w:szCs w:val="24"/>
          <w:lang w:val="fi-FI"/>
        </w:rPr>
      </w:pPr>
    </w:p>
    <w:p w14:paraId="194BA914" w14:textId="77777777" w:rsidR="00E915C8" w:rsidRPr="00AE56A7" w:rsidRDefault="00E915C8" w:rsidP="00EB42C3">
      <w:pPr>
        <w:tabs>
          <w:tab w:val="left" w:pos="4536"/>
        </w:tabs>
        <w:jc w:val="both"/>
        <w:rPr>
          <w:sz w:val="24"/>
          <w:szCs w:val="24"/>
          <w:lang w:val="fi-FI"/>
        </w:rPr>
      </w:pPr>
    </w:p>
    <w:p w14:paraId="06A219C5" w14:textId="77777777" w:rsidR="00EB42C3" w:rsidRPr="00AE56A7" w:rsidRDefault="00EB42C3" w:rsidP="00EB42C3">
      <w:pPr>
        <w:tabs>
          <w:tab w:val="left" w:pos="4536"/>
        </w:tabs>
        <w:jc w:val="both"/>
        <w:rPr>
          <w:sz w:val="24"/>
          <w:szCs w:val="24"/>
          <w:lang w:val="fi-FI"/>
        </w:rPr>
      </w:pPr>
    </w:p>
    <w:p w14:paraId="13C34235" w14:textId="77777777" w:rsidR="00EB42C3" w:rsidRPr="00AE56A7" w:rsidRDefault="00EB42C3" w:rsidP="00EB42C3">
      <w:pPr>
        <w:tabs>
          <w:tab w:val="left" w:pos="4536"/>
        </w:tabs>
        <w:jc w:val="both"/>
        <w:rPr>
          <w:sz w:val="24"/>
          <w:szCs w:val="24"/>
          <w:lang w:val="fi-FI"/>
        </w:rPr>
      </w:pPr>
      <w:r>
        <w:rPr>
          <w:sz w:val="24"/>
          <w:szCs w:val="24"/>
          <w:lang w:val="nl-NL"/>
        </w:rPr>
        <w:t>Xxxxxx</w:t>
      </w:r>
      <w:r w:rsidRPr="00E57D67">
        <w:rPr>
          <w:sz w:val="24"/>
          <w:szCs w:val="24"/>
          <w:lang w:val="nl-NL"/>
        </w:rPr>
        <w:tab/>
      </w:r>
      <w:r>
        <w:rPr>
          <w:sz w:val="24"/>
          <w:szCs w:val="24"/>
          <w:lang w:val="nl-NL"/>
        </w:rPr>
        <w:t>Xxxxxxx</w:t>
      </w:r>
    </w:p>
    <w:p w14:paraId="44CFA21A" w14:textId="77777777" w:rsidR="00EB42C3" w:rsidRPr="00AE56A7" w:rsidRDefault="00EB42C3" w:rsidP="00EB42C3">
      <w:pPr>
        <w:tabs>
          <w:tab w:val="left" w:pos="4536"/>
        </w:tabs>
        <w:jc w:val="both"/>
        <w:rPr>
          <w:sz w:val="24"/>
          <w:szCs w:val="24"/>
          <w:lang w:val="fi-FI"/>
        </w:rPr>
      </w:pPr>
      <w:r w:rsidRPr="00AE56A7">
        <w:rPr>
          <w:sz w:val="24"/>
          <w:szCs w:val="24"/>
          <w:lang w:val="fi-FI"/>
        </w:rPr>
        <w:t>NIP</w:t>
      </w:r>
      <w:r>
        <w:rPr>
          <w:sz w:val="24"/>
          <w:szCs w:val="24"/>
          <w:lang w:val="fi-FI"/>
        </w:rPr>
        <w:t xml:space="preserve"> 19.....</w:t>
      </w:r>
      <w:r w:rsidRPr="00AE56A7">
        <w:rPr>
          <w:sz w:val="24"/>
          <w:szCs w:val="24"/>
          <w:lang w:val="fi-FI"/>
        </w:rPr>
        <w:tab/>
        <w:t>NIP</w:t>
      </w:r>
      <w:r>
        <w:rPr>
          <w:sz w:val="24"/>
          <w:szCs w:val="24"/>
          <w:lang w:val="fi-FI"/>
        </w:rPr>
        <w:t xml:space="preserve"> 19.....</w:t>
      </w:r>
    </w:p>
    <w:p w14:paraId="6C8A97C9" w14:textId="77777777" w:rsidR="00EB42C3" w:rsidRDefault="00EB42C3" w:rsidP="00EB42C3">
      <w:pPr>
        <w:jc w:val="both"/>
        <w:rPr>
          <w:sz w:val="24"/>
          <w:szCs w:val="24"/>
          <w:lang w:val="fi-FI"/>
        </w:rPr>
      </w:pPr>
    </w:p>
    <w:p w14:paraId="1BEDD9C8" w14:textId="77777777" w:rsidR="00E915C8" w:rsidRPr="00AE56A7" w:rsidRDefault="00E915C8" w:rsidP="00EB42C3">
      <w:pPr>
        <w:jc w:val="both"/>
        <w:rPr>
          <w:sz w:val="24"/>
          <w:szCs w:val="24"/>
          <w:lang w:val="fi-FI"/>
        </w:rPr>
      </w:pPr>
    </w:p>
    <w:p w14:paraId="0EC88688" w14:textId="77777777" w:rsidR="00EB42C3" w:rsidRPr="00AE56A7" w:rsidRDefault="00EB42C3" w:rsidP="00EB42C3">
      <w:pPr>
        <w:jc w:val="both"/>
        <w:rPr>
          <w:sz w:val="24"/>
          <w:szCs w:val="24"/>
          <w:lang w:val="fi-FI"/>
        </w:rPr>
      </w:pPr>
    </w:p>
    <w:p w14:paraId="3DDDBDB6" w14:textId="77777777" w:rsidR="00EB42C3" w:rsidRPr="00AE56A7" w:rsidRDefault="00EB42C3" w:rsidP="00EB42C3">
      <w:pPr>
        <w:tabs>
          <w:tab w:val="left" w:pos="4536"/>
        </w:tabs>
        <w:jc w:val="both"/>
        <w:rPr>
          <w:sz w:val="24"/>
          <w:szCs w:val="24"/>
          <w:lang w:val="fi-FI"/>
        </w:rPr>
      </w:pPr>
      <w:r w:rsidRPr="00AE56A7">
        <w:rPr>
          <w:rFonts w:hint="eastAsia"/>
          <w:sz w:val="24"/>
          <w:szCs w:val="24"/>
          <w:lang w:val="fi-FI"/>
        </w:rPr>
        <w:t>Sekretaris</w:t>
      </w:r>
      <w:r w:rsidRPr="00AE56A7">
        <w:rPr>
          <w:sz w:val="24"/>
          <w:szCs w:val="24"/>
          <w:lang w:val="fi-FI"/>
        </w:rPr>
        <w:t>,</w:t>
      </w:r>
      <w:r w:rsidRPr="00AE56A7">
        <w:rPr>
          <w:rFonts w:hint="eastAsia"/>
          <w:sz w:val="24"/>
          <w:szCs w:val="24"/>
          <w:lang w:val="fi-FI"/>
        </w:rPr>
        <w:tab/>
      </w:r>
      <w:r w:rsidRPr="00AE56A7">
        <w:rPr>
          <w:sz w:val="24"/>
          <w:szCs w:val="24"/>
          <w:lang w:val="fi-FI"/>
        </w:rPr>
        <w:t>Penguji Pendamping,</w:t>
      </w:r>
    </w:p>
    <w:p w14:paraId="7EC3D2B2" w14:textId="77777777" w:rsidR="00EB42C3" w:rsidRPr="00AE56A7" w:rsidRDefault="00EB42C3" w:rsidP="00EB42C3">
      <w:pPr>
        <w:tabs>
          <w:tab w:val="left" w:pos="4536"/>
        </w:tabs>
        <w:jc w:val="both"/>
        <w:rPr>
          <w:sz w:val="24"/>
          <w:szCs w:val="24"/>
          <w:lang w:val="fi-FI"/>
        </w:rPr>
      </w:pPr>
    </w:p>
    <w:p w14:paraId="3976DFDD" w14:textId="77777777" w:rsidR="00EB42C3" w:rsidRDefault="00EB42C3" w:rsidP="00EB42C3">
      <w:pPr>
        <w:tabs>
          <w:tab w:val="left" w:pos="4536"/>
        </w:tabs>
        <w:jc w:val="both"/>
        <w:rPr>
          <w:sz w:val="24"/>
          <w:szCs w:val="24"/>
          <w:lang w:val="fi-FI"/>
        </w:rPr>
      </w:pPr>
    </w:p>
    <w:p w14:paraId="2076FC07" w14:textId="77777777" w:rsidR="00E915C8" w:rsidRPr="00AE56A7" w:rsidRDefault="00E915C8" w:rsidP="00EB42C3">
      <w:pPr>
        <w:tabs>
          <w:tab w:val="left" w:pos="4536"/>
        </w:tabs>
        <w:jc w:val="both"/>
        <w:rPr>
          <w:sz w:val="24"/>
          <w:szCs w:val="24"/>
          <w:lang w:val="fi-FI"/>
        </w:rPr>
      </w:pPr>
    </w:p>
    <w:p w14:paraId="0FAF4AC0" w14:textId="77777777" w:rsidR="00EB42C3" w:rsidRPr="00EB42C3" w:rsidRDefault="00EB42C3" w:rsidP="00EB42C3">
      <w:pPr>
        <w:tabs>
          <w:tab w:val="left" w:pos="4536"/>
        </w:tabs>
        <w:jc w:val="both"/>
        <w:rPr>
          <w:sz w:val="24"/>
          <w:szCs w:val="24"/>
          <w:lang w:val="fi-FI"/>
        </w:rPr>
      </w:pPr>
      <w:r w:rsidRPr="00EB42C3">
        <w:rPr>
          <w:sz w:val="24"/>
          <w:szCs w:val="24"/>
          <w:lang w:val="fi-FI"/>
        </w:rPr>
        <w:t>Xxxxxx</w:t>
      </w:r>
      <w:r w:rsidRPr="00EB42C3">
        <w:rPr>
          <w:sz w:val="24"/>
          <w:szCs w:val="24"/>
          <w:lang w:val="fi-FI"/>
        </w:rPr>
        <w:tab/>
        <w:t>Xxxxxxxx</w:t>
      </w:r>
    </w:p>
    <w:p w14:paraId="52D34FB0" w14:textId="77777777" w:rsidR="00EB42C3" w:rsidRPr="00EB42C3" w:rsidRDefault="00EB42C3" w:rsidP="00EB42C3">
      <w:pPr>
        <w:tabs>
          <w:tab w:val="left" w:pos="4536"/>
        </w:tabs>
        <w:jc w:val="both"/>
        <w:rPr>
          <w:sz w:val="24"/>
          <w:szCs w:val="24"/>
          <w:lang w:val="fi-FI"/>
        </w:rPr>
      </w:pPr>
      <w:r w:rsidRPr="00EB42C3">
        <w:rPr>
          <w:sz w:val="24"/>
          <w:szCs w:val="24"/>
          <w:lang w:val="fi-FI"/>
        </w:rPr>
        <w:t>NIP</w:t>
      </w:r>
      <w:r>
        <w:rPr>
          <w:sz w:val="24"/>
          <w:szCs w:val="24"/>
          <w:lang w:val="fi-FI"/>
        </w:rPr>
        <w:t xml:space="preserve"> 19.....</w:t>
      </w:r>
      <w:r w:rsidRPr="00EB42C3">
        <w:rPr>
          <w:sz w:val="24"/>
          <w:szCs w:val="24"/>
          <w:lang w:val="fi-FI"/>
        </w:rPr>
        <w:tab/>
        <w:t>NIP</w:t>
      </w:r>
      <w:r>
        <w:rPr>
          <w:sz w:val="24"/>
          <w:szCs w:val="24"/>
          <w:lang w:val="fi-FI"/>
        </w:rPr>
        <w:t xml:space="preserve"> 19....</w:t>
      </w:r>
    </w:p>
    <w:p w14:paraId="0FA4E5A9" w14:textId="77777777" w:rsidR="00EB42C3" w:rsidRPr="00AE56A7" w:rsidRDefault="00EB42C3" w:rsidP="00EB42C3">
      <w:pPr>
        <w:jc w:val="both"/>
        <w:rPr>
          <w:sz w:val="24"/>
          <w:szCs w:val="24"/>
          <w:lang w:val="es-ES"/>
        </w:rPr>
      </w:pPr>
    </w:p>
    <w:p w14:paraId="440B4C40" w14:textId="77777777" w:rsidR="00EB42C3" w:rsidRPr="00AE56A7" w:rsidRDefault="00EB42C3" w:rsidP="00EB42C3">
      <w:pPr>
        <w:jc w:val="both"/>
        <w:rPr>
          <w:sz w:val="24"/>
          <w:szCs w:val="24"/>
          <w:lang w:val="es-ES"/>
        </w:rPr>
      </w:pPr>
    </w:p>
    <w:p w14:paraId="00791483" w14:textId="77777777" w:rsidR="00EB42C3" w:rsidRPr="00AE56A7" w:rsidRDefault="00EB42C3" w:rsidP="00D80B09">
      <w:pPr>
        <w:ind w:left="2694"/>
        <w:jc w:val="both"/>
        <w:rPr>
          <w:sz w:val="24"/>
          <w:szCs w:val="24"/>
          <w:lang w:val="es-ES"/>
        </w:rPr>
      </w:pPr>
      <w:r w:rsidRPr="00AE56A7">
        <w:rPr>
          <w:sz w:val="24"/>
          <w:szCs w:val="24"/>
          <w:lang w:val="es-ES"/>
        </w:rPr>
        <w:t xml:space="preserve">Pontianak, </w:t>
      </w:r>
      <w:r w:rsidR="00D80B09">
        <w:rPr>
          <w:sz w:val="24"/>
          <w:szCs w:val="24"/>
          <w:lang w:val="es-ES"/>
        </w:rPr>
        <w:t>4</w:t>
      </w:r>
      <w:r w:rsidRPr="00AE56A7">
        <w:rPr>
          <w:sz w:val="24"/>
          <w:szCs w:val="24"/>
          <w:lang w:val="es-ES"/>
        </w:rPr>
        <w:t xml:space="preserve"> </w:t>
      </w:r>
      <w:r w:rsidR="00D80B09">
        <w:rPr>
          <w:sz w:val="24"/>
          <w:szCs w:val="24"/>
          <w:lang w:val="es-ES"/>
        </w:rPr>
        <w:t>Juni</w:t>
      </w:r>
      <w:r>
        <w:rPr>
          <w:sz w:val="24"/>
          <w:szCs w:val="24"/>
          <w:lang w:val="es-ES"/>
        </w:rPr>
        <w:t xml:space="preserve"> 201</w:t>
      </w:r>
      <w:r w:rsidR="00D80B09">
        <w:rPr>
          <w:sz w:val="24"/>
          <w:szCs w:val="24"/>
          <w:lang w:val="es-ES"/>
        </w:rPr>
        <w:t>5</w:t>
      </w:r>
    </w:p>
    <w:p w14:paraId="40149039" w14:textId="77777777" w:rsidR="00EB42C3" w:rsidRPr="00AE56A7" w:rsidRDefault="00EB42C3" w:rsidP="00EB42C3">
      <w:pPr>
        <w:ind w:left="2694"/>
        <w:jc w:val="both"/>
        <w:rPr>
          <w:sz w:val="24"/>
          <w:szCs w:val="24"/>
          <w:lang w:val="es-ES"/>
        </w:rPr>
      </w:pPr>
      <w:r>
        <w:rPr>
          <w:sz w:val="24"/>
          <w:szCs w:val="24"/>
          <w:lang w:val="es-ES"/>
        </w:rPr>
        <w:t>Dekan,</w:t>
      </w:r>
    </w:p>
    <w:p w14:paraId="6FEDC21B" w14:textId="77777777" w:rsidR="00EB42C3" w:rsidRPr="00AE56A7" w:rsidRDefault="00EB42C3" w:rsidP="00EB42C3">
      <w:pPr>
        <w:ind w:left="2694"/>
        <w:jc w:val="both"/>
        <w:rPr>
          <w:sz w:val="24"/>
          <w:szCs w:val="24"/>
          <w:lang w:val="es-ES"/>
        </w:rPr>
      </w:pPr>
    </w:p>
    <w:p w14:paraId="0F3C8497" w14:textId="77777777" w:rsidR="00EB42C3" w:rsidRDefault="00EB42C3" w:rsidP="00EB42C3">
      <w:pPr>
        <w:ind w:left="2694"/>
        <w:jc w:val="both"/>
        <w:rPr>
          <w:sz w:val="24"/>
          <w:szCs w:val="24"/>
          <w:lang w:val="es-ES"/>
        </w:rPr>
      </w:pPr>
    </w:p>
    <w:p w14:paraId="1FB75539" w14:textId="77777777" w:rsidR="00E915C8" w:rsidRPr="00AE56A7" w:rsidRDefault="00E915C8" w:rsidP="00EB42C3">
      <w:pPr>
        <w:ind w:left="2694"/>
        <w:jc w:val="both"/>
        <w:rPr>
          <w:sz w:val="24"/>
          <w:szCs w:val="24"/>
          <w:lang w:val="es-ES"/>
        </w:rPr>
      </w:pPr>
    </w:p>
    <w:p w14:paraId="574D204E" w14:textId="77777777" w:rsidR="00EB42C3" w:rsidRPr="00AE56A7" w:rsidRDefault="00EB42C3" w:rsidP="00EB42C3">
      <w:pPr>
        <w:ind w:left="2694"/>
        <w:jc w:val="both"/>
        <w:rPr>
          <w:sz w:val="24"/>
          <w:szCs w:val="24"/>
          <w:lang w:val="sv-SE"/>
        </w:rPr>
      </w:pPr>
      <w:r>
        <w:rPr>
          <w:sz w:val="24"/>
          <w:szCs w:val="24"/>
          <w:lang w:val="sv-SE"/>
        </w:rPr>
        <w:t>Xxxxx</w:t>
      </w:r>
    </w:p>
    <w:p w14:paraId="44DD3DCE" w14:textId="77777777" w:rsidR="00EB42C3" w:rsidRDefault="00EB42C3" w:rsidP="00EB42C3">
      <w:pPr>
        <w:ind w:left="2694"/>
        <w:jc w:val="both"/>
      </w:pPr>
      <w:r>
        <w:rPr>
          <w:sz w:val="24"/>
          <w:szCs w:val="24"/>
        </w:rPr>
        <w:t>NIP 19…..</w:t>
      </w:r>
    </w:p>
    <w:p w14:paraId="7698F022" w14:textId="77777777" w:rsidR="00EB42C3" w:rsidRDefault="00EB42C3" w:rsidP="00C7411D">
      <w:pPr>
        <w:jc w:val="center"/>
        <w:rPr>
          <w:sz w:val="24"/>
          <w:szCs w:val="24"/>
        </w:rPr>
        <w:sectPr w:rsidR="00EB42C3" w:rsidSect="00D80B09">
          <w:headerReference w:type="first" r:id="rId15"/>
          <w:footerReference w:type="first" r:id="rId16"/>
          <w:pgSz w:w="11909" w:h="16834" w:code="9"/>
          <w:pgMar w:top="1701" w:right="1561" w:bottom="1701" w:left="2268" w:header="567" w:footer="1134" w:gutter="0"/>
          <w:pgNumType w:fmt="lowerRoman"/>
          <w:cols w:space="720"/>
          <w:titlePg/>
        </w:sectPr>
      </w:pPr>
    </w:p>
    <w:p w14:paraId="6441428F" w14:textId="77777777" w:rsidR="003B105F" w:rsidRDefault="003B105F" w:rsidP="00C7411D">
      <w:pPr>
        <w:jc w:val="center"/>
        <w:rPr>
          <w:sz w:val="24"/>
          <w:szCs w:val="24"/>
        </w:rPr>
      </w:pPr>
    </w:p>
    <w:p w14:paraId="36A34BAE" w14:textId="56FAD7A8" w:rsidR="00EB42C3" w:rsidRPr="000D2D8D" w:rsidRDefault="00F04280" w:rsidP="00F04280">
      <w:pPr>
        <w:pStyle w:val="JudulDepan"/>
        <w:rPr>
          <w:color w:val="FFFFFF"/>
          <w:lang w:val="en-US"/>
        </w:rPr>
      </w:pPr>
      <w:bookmarkStart w:id="4" w:name="_Toc354687535"/>
      <w:bookmarkStart w:id="5" w:name="_Toc105052079"/>
      <w:r w:rsidRPr="000D2D8D">
        <w:rPr>
          <w:color w:val="FFFFFF"/>
          <w:lang w:val="en-US"/>
        </w:rPr>
        <w:t>Halaman Persembahan</w:t>
      </w:r>
      <w:bookmarkEnd w:id="4"/>
      <w:bookmarkEnd w:id="5"/>
    </w:p>
    <w:p w14:paraId="319B22FC" w14:textId="77777777" w:rsidR="00EB42C3" w:rsidRDefault="00EB42C3" w:rsidP="00C7411D">
      <w:pPr>
        <w:jc w:val="center"/>
        <w:rPr>
          <w:sz w:val="24"/>
          <w:szCs w:val="24"/>
        </w:rPr>
      </w:pPr>
    </w:p>
    <w:p w14:paraId="2799F00B" w14:textId="77777777" w:rsidR="00EB42C3" w:rsidRDefault="00EB42C3" w:rsidP="00C7411D">
      <w:pPr>
        <w:jc w:val="center"/>
        <w:rPr>
          <w:sz w:val="24"/>
          <w:szCs w:val="24"/>
        </w:rPr>
      </w:pPr>
    </w:p>
    <w:p w14:paraId="579AAF4F" w14:textId="77777777" w:rsidR="00EB42C3" w:rsidRDefault="00EB42C3" w:rsidP="00C7411D">
      <w:pPr>
        <w:jc w:val="center"/>
        <w:rPr>
          <w:sz w:val="24"/>
          <w:szCs w:val="24"/>
        </w:rPr>
      </w:pPr>
    </w:p>
    <w:p w14:paraId="64445751" w14:textId="77777777" w:rsidR="00EB42C3" w:rsidRDefault="00EB42C3" w:rsidP="00C7411D">
      <w:pPr>
        <w:jc w:val="center"/>
        <w:rPr>
          <w:sz w:val="24"/>
          <w:szCs w:val="24"/>
        </w:rPr>
      </w:pPr>
    </w:p>
    <w:p w14:paraId="2CD6B4AA" w14:textId="77777777" w:rsidR="00EB42C3" w:rsidRDefault="00EB42C3" w:rsidP="00C7411D">
      <w:pPr>
        <w:jc w:val="center"/>
        <w:rPr>
          <w:sz w:val="24"/>
          <w:szCs w:val="24"/>
        </w:rPr>
      </w:pPr>
    </w:p>
    <w:p w14:paraId="43DDA95C" w14:textId="77777777" w:rsidR="00EB42C3" w:rsidRDefault="00EB42C3" w:rsidP="00C7411D">
      <w:pPr>
        <w:jc w:val="center"/>
        <w:rPr>
          <w:sz w:val="24"/>
          <w:szCs w:val="24"/>
        </w:rPr>
      </w:pPr>
    </w:p>
    <w:p w14:paraId="29B712D4" w14:textId="77777777" w:rsidR="00EB42C3" w:rsidRDefault="00EB42C3" w:rsidP="00C7411D">
      <w:pPr>
        <w:jc w:val="center"/>
        <w:rPr>
          <w:sz w:val="24"/>
          <w:szCs w:val="24"/>
        </w:rPr>
      </w:pPr>
    </w:p>
    <w:p w14:paraId="6F5A11C6" w14:textId="77777777" w:rsidR="00EB42C3" w:rsidRDefault="00EB42C3" w:rsidP="00C7411D">
      <w:pPr>
        <w:jc w:val="center"/>
        <w:rPr>
          <w:sz w:val="24"/>
          <w:szCs w:val="24"/>
        </w:rPr>
      </w:pPr>
    </w:p>
    <w:p w14:paraId="6D68D30F" w14:textId="77777777" w:rsidR="00EB42C3" w:rsidRDefault="00EB42C3" w:rsidP="00C7411D">
      <w:pPr>
        <w:jc w:val="center"/>
        <w:rPr>
          <w:sz w:val="24"/>
          <w:szCs w:val="24"/>
        </w:rPr>
      </w:pPr>
    </w:p>
    <w:p w14:paraId="6975E9A5" w14:textId="77777777" w:rsidR="00EB42C3" w:rsidRDefault="00EB42C3" w:rsidP="00C7411D">
      <w:pPr>
        <w:jc w:val="center"/>
        <w:rPr>
          <w:sz w:val="24"/>
          <w:szCs w:val="24"/>
        </w:rPr>
      </w:pPr>
    </w:p>
    <w:p w14:paraId="6B91613D" w14:textId="77777777" w:rsidR="00EB42C3" w:rsidRDefault="00EB42C3" w:rsidP="00C7411D">
      <w:pPr>
        <w:jc w:val="center"/>
        <w:rPr>
          <w:sz w:val="24"/>
          <w:szCs w:val="24"/>
        </w:rPr>
      </w:pPr>
    </w:p>
    <w:p w14:paraId="434C5C7E" w14:textId="77777777" w:rsidR="00EB42C3" w:rsidRDefault="00EB42C3" w:rsidP="00C7411D">
      <w:pPr>
        <w:jc w:val="center"/>
        <w:rPr>
          <w:sz w:val="24"/>
          <w:szCs w:val="24"/>
        </w:rPr>
      </w:pPr>
    </w:p>
    <w:p w14:paraId="63852703" w14:textId="77777777" w:rsidR="00EB42C3" w:rsidRDefault="00EB42C3" w:rsidP="00C7411D">
      <w:pPr>
        <w:jc w:val="center"/>
        <w:rPr>
          <w:sz w:val="24"/>
          <w:szCs w:val="24"/>
        </w:rPr>
      </w:pPr>
    </w:p>
    <w:p w14:paraId="063684BF" w14:textId="77777777" w:rsidR="00EB42C3" w:rsidRDefault="00EB42C3" w:rsidP="00C7411D">
      <w:pPr>
        <w:jc w:val="center"/>
        <w:rPr>
          <w:sz w:val="24"/>
          <w:szCs w:val="24"/>
        </w:rPr>
      </w:pPr>
    </w:p>
    <w:p w14:paraId="748F4104" w14:textId="77777777" w:rsidR="00EB42C3" w:rsidRDefault="00EB42C3" w:rsidP="00C7411D">
      <w:pPr>
        <w:jc w:val="center"/>
        <w:rPr>
          <w:sz w:val="24"/>
          <w:szCs w:val="24"/>
        </w:rPr>
      </w:pPr>
    </w:p>
    <w:p w14:paraId="36BE280C" w14:textId="77777777" w:rsidR="00EB42C3" w:rsidRDefault="00EB42C3" w:rsidP="00C7411D">
      <w:pPr>
        <w:jc w:val="center"/>
        <w:rPr>
          <w:sz w:val="24"/>
          <w:szCs w:val="24"/>
        </w:rPr>
      </w:pPr>
    </w:p>
    <w:p w14:paraId="381315EC" w14:textId="77777777" w:rsidR="00EB42C3" w:rsidRDefault="00EB42C3" w:rsidP="00C7411D">
      <w:pPr>
        <w:jc w:val="center"/>
        <w:rPr>
          <w:sz w:val="24"/>
          <w:szCs w:val="24"/>
        </w:rPr>
      </w:pPr>
    </w:p>
    <w:p w14:paraId="4F3CD61A" w14:textId="77777777" w:rsidR="00EB42C3" w:rsidRDefault="00EB42C3" w:rsidP="00C7411D">
      <w:pPr>
        <w:jc w:val="center"/>
        <w:rPr>
          <w:sz w:val="24"/>
          <w:szCs w:val="24"/>
        </w:rPr>
      </w:pPr>
    </w:p>
    <w:p w14:paraId="6BEE7557" w14:textId="77777777" w:rsidR="00EB42C3" w:rsidRDefault="00EB42C3" w:rsidP="00C7411D">
      <w:pPr>
        <w:jc w:val="center"/>
        <w:rPr>
          <w:sz w:val="24"/>
          <w:szCs w:val="24"/>
        </w:rPr>
      </w:pPr>
    </w:p>
    <w:p w14:paraId="361878E7" w14:textId="5F58C7D6" w:rsidR="00EB42C3" w:rsidRPr="00CD17D6" w:rsidRDefault="00EB42C3" w:rsidP="007734AB">
      <w:pPr>
        <w:spacing w:line="360" w:lineRule="auto"/>
        <w:jc w:val="center"/>
        <w:rPr>
          <w:sz w:val="24"/>
          <w:szCs w:val="24"/>
        </w:rPr>
      </w:pPr>
      <w:r w:rsidRPr="00CD17D6">
        <w:rPr>
          <w:sz w:val="24"/>
          <w:szCs w:val="24"/>
        </w:rPr>
        <w:t>Skripsi ini didedi</w:t>
      </w:r>
      <w:r w:rsidR="009A450A">
        <w:rPr>
          <w:sz w:val="24"/>
          <w:szCs w:val="24"/>
        </w:rPr>
        <w:t>kasikan kepada kedua orang tua</w:t>
      </w:r>
      <w:r w:rsidRPr="00CD17D6">
        <w:rPr>
          <w:sz w:val="24"/>
          <w:szCs w:val="24"/>
        </w:rPr>
        <w:t xml:space="preserve"> </w:t>
      </w:r>
      <w:r w:rsidR="007734AB">
        <w:rPr>
          <w:sz w:val="24"/>
          <w:szCs w:val="24"/>
        </w:rPr>
        <w:t>(Bapak</w:t>
      </w:r>
      <w:r w:rsidR="003A5D66">
        <w:rPr>
          <w:sz w:val="24"/>
          <w:szCs w:val="24"/>
        </w:rPr>
        <w:t xml:space="preserve"> Herry Ruswandi</w:t>
      </w:r>
      <w:r w:rsidRPr="00CD17D6">
        <w:rPr>
          <w:sz w:val="24"/>
          <w:szCs w:val="24"/>
        </w:rPr>
        <w:t xml:space="preserve"> dan </w:t>
      </w:r>
      <w:r w:rsidR="007734AB">
        <w:rPr>
          <w:sz w:val="24"/>
          <w:szCs w:val="24"/>
        </w:rPr>
        <w:t>Ibu</w:t>
      </w:r>
      <w:r w:rsidRPr="00CD17D6">
        <w:rPr>
          <w:sz w:val="24"/>
          <w:szCs w:val="24"/>
        </w:rPr>
        <w:t xml:space="preserve"> Y</w:t>
      </w:r>
      <w:r w:rsidR="003A5D66">
        <w:rPr>
          <w:sz w:val="24"/>
          <w:szCs w:val="24"/>
          <w:lang w:val="id-ID"/>
        </w:rPr>
        <w:t>ulisnar, S. Hut</w:t>
      </w:r>
      <w:r w:rsidR="007734AB">
        <w:rPr>
          <w:sz w:val="24"/>
          <w:szCs w:val="24"/>
        </w:rPr>
        <w:t>)</w:t>
      </w:r>
      <w:r w:rsidR="003A5D66">
        <w:rPr>
          <w:sz w:val="24"/>
          <w:szCs w:val="24"/>
        </w:rPr>
        <w:t xml:space="preserve">, </w:t>
      </w:r>
      <w:r w:rsidRPr="00CD17D6">
        <w:rPr>
          <w:sz w:val="24"/>
          <w:szCs w:val="24"/>
        </w:rPr>
        <w:t>sau</w:t>
      </w:r>
      <w:r w:rsidR="009A450A">
        <w:rPr>
          <w:sz w:val="24"/>
          <w:szCs w:val="24"/>
        </w:rPr>
        <w:t>dara-saudara</w:t>
      </w:r>
      <w:r w:rsidR="003A5D66">
        <w:rPr>
          <w:sz w:val="24"/>
          <w:szCs w:val="24"/>
        </w:rPr>
        <w:t xml:space="preserve">, </w:t>
      </w:r>
      <w:r w:rsidR="009A450A">
        <w:rPr>
          <w:sz w:val="24"/>
          <w:szCs w:val="24"/>
          <w:lang w:val="id-ID"/>
        </w:rPr>
        <w:t xml:space="preserve">dosen dan senior, </w:t>
      </w:r>
      <w:r w:rsidR="009A450A">
        <w:rPr>
          <w:sz w:val="24"/>
          <w:szCs w:val="24"/>
        </w:rPr>
        <w:t>serta</w:t>
      </w:r>
      <w:r w:rsidR="003A5D66">
        <w:rPr>
          <w:sz w:val="24"/>
          <w:szCs w:val="24"/>
        </w:rPr>
        <w:t xml:space="preserve"> teman-teman yang telah membantuku selama ini.</w:t>
      </w:r>
      <w:r w:rsidRPr="00CD17D6">
        <w:rPr>
          <w:sz w:val="24"/>
          <w:szCs w:val="24"/>
        </w:rPr>
        <w:t xml:space="preserve"> Apa yang mereka telah berikan melebihi dari</w:t>
      </w:r>
      <w:r>
        <w:rPr>
          <w:sz w:val="24"/>
          <w:szCs w:val="24"/>
        </w:rPr>
        <w:t>pada</w:t>
      </w:r>
      <w:r w:rsidRPr="00CD17D6">
        <w:rPr>
          <w:sz w:val="24"/>
          <w:szCs w:val="24"/>
        </w:rPr>
        <w:t xml:space="preserve"> apa yang pernah aku inginkan.</w:t>
      </w:r>
    </w:p>
    <w:p w14:paraId="63E2F7C7" w14:textId="77777777" w:rsidR="00EB42C3" w:rsidRDefault="00EB42C3" w:rsidP="00C7411D">
      <w:pPr>
        <w:jc w:val="center"/>
        <w:rPr>
          <w:sz w:val="24"/>
          <w:szCs w:val="24"/>
        </w:rPr>
      </w:pPr>
    </w:p>
    <w:p w14:paraId="15488089" w14:textId="77777777" w:rsidR="00EB42C3" w:rsidRDefault="00EB42C3" w:rsidP="00C7411D">
      <w:pPr>
        <w:jc w:val="center"/>
        <w:rPr>
          <w:sz w:val="24"/>
          <w:szCs w:val="24"/>
        </w:rPr>
      </w:pPr>
    </w:p>
    <w:p w14:paraId="1977C92F" w14:textId="77777777" w:rsidR="00EB42C3" w:rsidRPr="003B105F" w:rsidRDefault="00EB42C3" w:rsidP="00C7411D">
      <w:pPr>
        <w:jc w:val="center"/>
        <w:rPr>
          <w:sz w:val="24"/>
          <w:szCs w:val="24"/>
        </w:rPr>
      </w:pPr>
    </w:p>
    <w:p w14:paraId="236DD982" w14:textId="77777777" w:rsidR="00AB2976" w:rsidRDefault="00AB2976" w:rsidP="004E5067">
      <w:pPr>
        <w:sectPr w:rsidR="00AB2976" w:rsidSect="00EB42C3">
          <w:headerReference w:type="default" r:id="rId17"/>
          <w:footerReference w:type="default" r:id="rId18"/>
          <w:headerReference w:type="first" r:id="rId19"/>
          <w:footerReference w:type="first" r:id="rId20"/>
          <w:pgSz w:w="11909" w:h="16834" w:code="9"/>
          <w:pgMar w:top="1701" w:right="1701" w:bottom="1701" w:left="2268" w:header="1134" w:footer="1134" w:gutter="0"/>
          <w:pgNumType w:fmt="lowerRoman"/>
          <w:cols w:space="720"/>
          <w:titlePg/>
        </w:sectPr>
      </w:pPr>
    </w:p>
    <w:p w14:paraId="483E0400" w14:textId="3B54DEAC" w:rsidR="00BE230E" w:rsidRDefault="00AB2976" w:rsidP="00AB2976">
      <w:pPr>
        <w:pStyle w:val="JudulDepan"/>
        <w:rPr>
          <w:lang w:val="en-US"/>
        </w:rPr>
      </w:pPr>
      <w:bookmarkStart w:id="6" w:name="_Toc354687536"/>
      <w:bookmarkStart w:id="7" w:name="_Toc105052080"/>
      <w:r w:rsidRPr="00AE56A7">
        <w:rPr>
          <w:lang w:val="en-US"/>
        </w:rPr>
        <w:lastRenderedPageBreak/>
        <w:t>Kata Pengantar</w:t>
      </w:r>
      <w:bookmarkEnd w:id="6"/>
      <w:bookmarkEnd w:id="7"/>
    </w:p>
    <w:p w14:paraId="0E2C618C" w14:textId="77777777" w:rsidR="00AB2976" w:rsidRDefault="00AB2976" w:rsidP="004E5067"/>
    <w:p w14:paraId="57A700C3" w14:textId="77777777" w:rsidR="00BE230E" w:rsidRDefault="00BE230E" w:rsidP="004E5067"/>
    <w:p w14:paraId="3CD52EED" w14:textId="77777777" w:rsidR="00AB2976" w:rsidRDefault="00AB2976" w:rsidP="004E5067"/>
    <w:p w14:paraId="78149D69" w14:textId="359CE8DA" w:rsidR="000B6DAB" w:rsidRPr="00413A73" w:rsidRDefault="000B6DAB" w:rsidP="00986A69">
      <w:pPr>
        <w:spacing w:line="360" w:lineRule="auto"/>
        <w:ind w:firstLine="839"/>
        <w:jc w:val="both"/>
        <w:rPr>
          <w:i/>
          <w:sz w:val="24"/>
          <w:szCs w:val="24"/>
        </w:rPr>
      </w:pPr>
      <w:r>
        <w:rPr>
          <w:sz w:val="24"/>
          <w:szCs w:val="24"/>
        </w:rPr>
        <w:t>Segala puji dan syukur penulis panjatkan kepada Allah SWT atas berkah dan rahmat-Nya sehingga penulis dapat menyelesaikan penelitian dan penulisan skripsi dengan judul “</w:t>
      </w:r>
      <w:r w:rsidRPr="00413A73">
        <w:rPr>
          <w:sz w:val="24"/>
          <w:szCs w:val="24"/>
          <w:lang w:val="id-ID"/>
        </w:rPr>
        <w:t xml:space="preserve">Sistem Informasi Akuntansi Pencatatan Transaksi Dan Pembuat Laporan Keuangan </w:t>
      </w:r>
      <w:r>
        <w:rPr>
          <w:sz w:val="24"/>
          <w:szCs w:val="24"/>
          <w:lang w:val="id-ID"/>
        </w:rPr>
        <w:t xml:space="preserve">Berbasis Web </w:t>
      </w:r>
      <w:r w:rsidRPr="00413A73">
        <w:rPr>
          <w:sz w:val="24"/>
          <w:szCs w:val="24"/>
          <w:lang w:val="id-ID"/>
        </w:rPr>
        <w:t xml:space="preserve">(Studi Kasus Klinik Pratama </w:t>
      </w:r>
      <w:r w:rsidR="00B72065">
        <w:rPr>
          <w:sz w:val="24"/>
          <w:szCs w:val="24"/>
          <w:lang w:val="id-ID"/>
        </w:rPr>
        <w:t>UNTAN</w:t>
      </w:r>
      <w:r w:rsidRPr="00413A73">
        <w:rPr>
          <w:sz w:val="24"/>
          <w:szCs w:val="24"/>
        </w:rPr>
        <w:t>)</w:t>
      </w:r>
      <w:r>
        <w:rPr>
          <w:sz w:val="24"/>
          <w:szCs w:val="24"/>
        </w:rPr>
        <w:t>” ini dengan baik.</w:t>
      </w:r>
    </w:p>
    <w:p w14:paraId="49E7C772" w14:textId="17D99F4D" w:rsidR="000B6DAB" w:rsidRDefault="000B6DAB" w:rsidP="00986A69">
      <w:pPr>
        <w:spacing w:line="360" w:lineRule="auto"/>
        <w:ind w:firstLine="839"/>
        <w:jc w:val="both"/>
        <w:rPr>
          <w:sz w:val="24"/>
          <w:szCs w:val="24"/>
        </w:rPr>
      </w:pPr>
      <w:r>
        <w:rPr>
          <w:sz w:val="24"/>
          <w:szCs w:val="24"/>
        </w:rPr>
        <w:t xml:space="preserve">Penelitian ini menghasilkan sebuah </w:t>
      </w:r>
      <w:r w:rsidR="000C2CE6">
        <w:rPr>
          <w:sz w:val="24"/>
          <w:szCs w:val="24"/>
          <w:lang w:val="id-ID"/>
        </w:rPr>
        <w:t>sistem informasi akuntansi</w:t>
      </w:r>
      <w:r>
        <w:rPr>
          <w:sz w:val="24"/>
          <w:szCs w:val="24"/>
          <w:lang w:val="id-ID"/>
        </w:rPr>
        <w:t xml:space="preserve"> yang dapat </w:t>
      </w:r>
      <w:r w:rsidR="00EC5E5F">
        <w:rPr>
          <w:sz w:val="24"/>
          <w:szCs w:val="24"/>
          <w:lang w:val="id-ID"/>
        </w:rPr>
        <w:t xml:space="preserve">memanajemen data transaksi, </w:t>
      </w:r>
      <w:r>
        <w:rPr>
          <w:sz w:val="24"/>
          <w:szCs w:val="24"/>
          <w:lang w:val="id-ID"/>
        </w:rPr>
        <w:t>melakukan pencatatan transaksi</w:t>
      </w:r>
      <w:r w:rsidR="00EC5E5F">
        <w:rPr>
          <w:sz w:val="24"/>
          <w:szCs w:val="24"/>
          <w:lang w:val="id-ID"/>
        </w:rPr>
        <w:t xml:space="preserve"> jual beli</w:t>
      </w:r>
      <w:r>
        <w:rPr>
          <w:sz w:val="24"/>
          <w:szCs w:val="24"/>
          <w:lang w:val="id-ID"/>
        </w:rPr>
        <w:t xml:space="preserve">, serta membuat laporan keuangan berdasarkan transaksi </w:t>
      </w:r>
      <w:r w:rsidR="004D7756">
        <w:rPr>
          <w:sz w:val="24"/>
          <w:szCs w:val="24"/>
          <w:lang w:val="id-ID"/>
        </w:rPr>
        <w:t>tersebut menggunakan prinsip-prinsip akuntansi</w:t>
      </w:r>
      <w:r>
        <w:rPr>
          <w:sz w:val="24"/>
          <w:szCs w:val="24"/>
        </w:rPr>
        <w:t>.</w:t>
      </w:r>
    </w:p>
    <w:p w14:paraId="5BDB3575" w14:textId="77777777" w:rsidR="000B6DAB" w:rsidRDefault="000B6DAB" w:rsidP="00986A69">
      <w:pPr>
        <w:spacing w:line="360" w:lineRule="auto"/>
        <w:ind w:firstLine="839"/>
        <w:jc w:val="both"/>
        <w:rPr>
          <w:sz w:val="24"/>
          <w:szCs w:val="24"/>
        </w:rPr>
      </w:pPr>
      <w:r>
        <w:rPr>
          <w:sz w:val="24"/>
          <w:szCs w:val="24"/>
        </w:rPr>
        <w:t xml:space="preserve">Melalui penelitian ini, penulis mengucapkan terima kasih kepada semua pihak yang telah membantu dalam pelaksanaan dan penyelesaian skripsi ini. Secara khusus penulis mengucapkan terima kasih kepada </w:t>
      </w:r>
      <w:r>
        <w:rPr>
          <w:sz w:val="24"/>
          <w:szCs w:val="24"/>
          <w:lang w:val="id-ID"/>
        </w:rPr>
        <w:t>Bapak</w:t>
      </w:r>
      <w:r>
        <w:rPr>
          <w:sz w:val="24"/>
          <w:szCs w:val="24"/>
        </w:rPr>
        <w:t xml:space="preserve"> </w:t>
      </w:r>
      <w:r w:rsidRPr="001832B2">
        <w:rPr>
          <w:sz w:val="24"/>
          <w:szCs w:val="24"/>
        </w:rPr>
        <w:t>M. Azhar Irwansyah, ST, M.Eng</w:t>
      </w:r>
      <w:r>
        <w:rPr>
          <w:sz w:val="24"/>
          <w:szCs w:val="24"/>
          <w:lang w:val="id-ID"/>
        </w:rPr>
        <w:t xml:space="preserve"> </w:t>
      </w:r>
      <w:r>
        <w:rPr>
          <w:sz w:val="24"/>
          <w:szCs w:val="24"/>
        </w:rPr>
        <w:t xml:space="preserve">selaku dosen pembimbing utama dan </w:t>
      </w:r>
      <w:r>
        <w:rPr>
          <w:sz w:val="24"/>
          <w:szCs w:val="24"/>
          <w:lang w:val="id-ID"/>
        </w:rPr>
        <w:t xml:space="preserve">Ibu </w:t>
      </w:r>
      <w:r w:rsidRPr="001832B2">
        <w:rPr>
          <w:sz w:val="24"/>
          <w:szCs w:val="24"/>
        </w:rPr>
        <w:t>Anggi Srimurdianti S., S.T., M.T</w:t>
      </w:r>
      <w:r>
        <w:rPr>
          <w:sz w:val="24"/>
          <w:szCs w:val="24"/>
        </w:rPr>
        <w:t xml:space="preserve"> selaku dosen pembimbing pendamping.</w:t>
      </w:r>
    </w:p>
    <w:p w14:paraId="59761E20" w14:textId="039EA991" w:rsidR="00EB42C3" w:rsidRPr="005B3F57" w:rsidRDefault="000B6DAB" w:rsidP="00986A69">
      <w:pPr>
        <w:spacing w:line="360" w:lineRule="auto"/>
        <w:ind w:firstLine="839"/>
        <w:jc w:val="both"/>
        <w:rPr>
          <w:sz w:val="24"/>
          <w:szCs w:val="24"/>
        </w:rPr>
      </w:pPr>
      <w:r>
        <w:rPr>
          <w:sz w:val="24"/>
          <w:szCs w:val="24"/>
        </w:rPr>
        <w:t>Penulis sadari terdapat banyak kekurangan dalam penyusunan skripsi ini, oleh karena itu dengan segenap kerendahan hati penulis mengharapkan kritik serta saran demi kesempurnaan penyusunan skripsi ini. Penulis berharap penelitian ini dapat bermanfaat bagi perkembangan ilmu pengetahuan</w:t>
      </w:r>
      <w:r w:rsidR="00F04280">
        <w:rPr>
          <w:sz w:val="24"/>
          <w:szCs w:val="24"/>
        </w:rPr>
        <w:t>.</w:t>
      </w:r>
    </w:p>
    <w:p w14:paraId="236E9E46" w14:textId="77777777" w:rsidR="006303D1" w:rsidRDefault="006303D1" w:rsidP="006303D1">
      <w:pPr>
        <w:rPr>
          <w:sz w:val="24"/>
          <w:szCs w:val="24"/>
        </w:rPr>
      </w:pPr>
    </w:p>
    <w:p w14:paraId="65BAA571" w14:textId="77777777" w:rsidR="00F04280" w:rsidRDefault="00F04280" w:rsidP="006303D1">
      <w:pPr>
        <w:rPr>
          <w:sz w:val="24"/>
          <w:szCs w:val="24"/>
        </w:rPr>
      </w:pPr>
    </w:p>
    <w:p w14:paraId="4469BADD" w14:textId="77777777" w:rsidR="00F04280" w:rsidRDefault="00F04280" w:rsidP="006303D1">
      <w:pPr>
        <w:rPr>
          <w:sz w:val="24"/>
          <w:szCs w:val="24"/>
        </w:rPr>
      </w:pPr>
    </w:p>
    <w:p w14:paraId="27328FD2" w14:textId="77777777" w:rsidR="00F04280" w:rsidRDefault="00F04280" w:rsidP="006303D1">
      <w:pPr>
        <w:rPr>
          <w:sz w:val="24"/>
          <w:szCs w:val="24"/>
        </w:rPr>
      </w:pPr>
    </w:p>
    <w:p w14:paraId="59C43578" w14:textId="77777777" w:rsidR="00F04280" w:rsidRPr="00EB42C3" w:rsidRDefault="00F04280" w:rsidP="006303D1">
      <w:pPr>
        <w:rPr>
          <w:sz w:val="24"/>
          <w:szCs w:val="24"/>
        </w:rPr>
      </w:pPr>
    </w:p>
    <w:p w14:paraId="57440FB0" w14:textId="6E70984C" w:rsidR="006303D1" w:rsidRPr="001D5293" w:rsidRDefault="006303D1" w:rsidP="00D80B09">
      <w:pPr>
        <w:ind w:left="4820"/>
        <w:rPr>
          <w:sz w:val="24"/>
          <w:szCs w:val="24"/>
        </w:rPr>
      </w:pPr>
      <w:r w:rsidRPr="001D5293">
        <w:rPr>
          <w:sz w:val="24"/>
          <w:szCs w:val="24"/>
        </w:rPr>
        <w:t xml:space="preserve">Pontianak, </w:t>
      </w:r>
      <w:r w:rsidR="00834D65">
        <w:rPr>
          <w:sz w:val="24"/>
          <w:szCs w:val="24"/>
        </w:rPr>
        <w:t>1</w:t>
      </w:r>
      <w:r w:rsidR="00EB42C3">
        <w:rPr>
          <w:sz w:val="24"/>
          <w:szCs w:val="24"/>
        </w:rPr>
        <w:t xml:space="preserve"> </w:t>
      </w:r>
      <w:r w:rsidR="00834D65">
        <w:rPr>
          <w:sz w:val="24"/>
          <w:szCs w:val="24"/>
          <w:lang w:val="id-ID"/>
        </w:rPr>
        <w:t>Juni</w:t>
      </w:r>
      <w:r w:rsidRPr="001D5293">
        <w:rPr>
          <w:sz w:val="24"/>
          <w:szCs w:val="24"/>
        </w:rPr>
        <w:t xml:space="preserve"> 20</w:t>
      </w:r>
      <w:r w:rsidR="000422DD">
        <w:rPr>
          <w:sz w:val="24"/>
          <w:szCs w:val="24"/>
        </w:rPr>
        <w:t>22</w:t>
      </w:r>
    </w:p>
    <w:p w14:paraId="691ABDA2" w14:textId="77777777" w:rsidR="006303D1" w:rsidRDefault="00EB42C3" w:rsidP="00EB42C3">
      <w:pPr>
        <w:ind w:left="4820"/>
        <w:rPr>
          <w:sz w:val="24"/>
          <w:szCs w:val="24"/>
        </w:rPr>
      </w:pPr>
      <w:r>
        <w:rPr>
          <w:sz w:val="24"/>
          <w:szCs w:val="24"/>
        </w:rPr>
        <w:t>Penulis,</w:t>
      </w:r>
    </w:p>
    <w:p w14:paraId="41E9E2DE" w14:textId="77777777" w:rsidR="00EB42C3" w:rsidRDefault="00EB42C3" w:rsidP="00EB42C3">
      <w:pPr>
        <w:ind w:left="4820"/>
        <w:rPr>
          <w:sz w:val="24"/>
          <w:szCs w:val="24"/>
        </w:rPr>
      </w:pPr>
    </w:p>
    <w:p w14:paraId="44B13185" w14:textId="77777777" w:rsidR="00EB42C3" w:rsidRDefault="00EB42C3" w:rsidP="00EB42C3">
      <w:pPr>
        <w:ind w:left="4820"/>
        <w:rPr>
          <w:sz w:val="24"/>
          <w:szCs w:val="24"/>
        </w:rPr>
      </w:pPr>
    </w:p>
    <w:p w14:paraId="225CB830" w14:textId="1A8AC126" w:rsidR="00EB42C3" w:rsidRPr="00630E1D" w:rsidRDefault="000422DD" w:rsidP="00630E1D">
      <w:pPr>
        <w:ind w:left="4820"/>
        <w:rPr>
          <w:sz w:val="24"/>
          <w:szCs w:val="24"/>
        </w:rPr>
        <w:sectPr w:rsidR="00EB42C3" w:rsidRPr="00630E1D" w:rsidSect="00736A37">
          <w:headerReference w:type="default" r:id="rId21"/>
          <w:footerReference w:type="default" r:id="rId22"/>
          <w:headerReference w:type="first" r:id="rId23"/>
          <w:footerReference w:type="first" r:id="rId24"/>
          <w:pgSz w:w="11909" w:h="16834" w:code="9"/>
          <w:pgMar w:top="1701" w:right="1701" w:bottom="1701" w:left="2268" w:header="1134" w:footer="1134" w:gutter="0"/>
          <w:pgNumType w:fmt="lowerRoman"/>
          <w:cols w:space="720"/>
          <w:titlePg/>
        </w:sectPr>
      </w:pPr>
      <w:r>
        <w:rPr>
          <w:sz w:val="24"/>
          <w:szCs w:val="24"/>
        </w:rPr>
        <w:t>Muhammad Faris Ruswandi</w:t>
      </w:r>
    </w:p>
    <w:p w14:paraId="206F7A6F" w14:textId="4D3C23DB" w:rsidR="00EB42C3" w:rsidRPr="007B236C" w:rsidRDefault="00EB42C3" w:rsidP="00F04280">
      <w:pPr>
        <w:pStyle w:val="JudulDepan"/>
        <w:rPr>
          <w:lang w:val="id-ID"/>
        </w:rPr>
      </w:pPr>
      <w:bookmarkStart w:id="8" w:name="_Toc354687537"/>
      <w:bookmarkStart w:id="9" w:name="_Toc105052081"/>
      <w:r w:rsidRPr="00EB42C3">
        <w:rPr>
          <w:lang w:val="en-US"/>
        </w:rPr>
        <w:lastRenderedPageBreak/>
        <w:t>A</w:t>
      </w:r>
      <w:r w:rsidR="00F04280">
        <w:rPr>
          <w:lang w:val="en-US"/>
        </w:rPr>
        <w:t>bstrak</w:t>
      </w:r>
      <w:bookmarkEnd w:id="8"/>
      <w:bookmarkEnd w:id="9"/>
    </w:p>
    <w:p w14:paraId="6FB8BE6D" w14:textId="77777777" w:rsidR="00EB42C3" w:rsidRDefault="00EB42C3" w:rsidP="00EB42C3"/>
    <w:p w14:paraId="1D6E4E17" w14:textId="77777777" w:rsidR="00EB42C3" w:rsidRDefault="00EB42C3" w:rsidP="00EB42C3"/>
    <w:p w14:paraId="2BB690D0" w14:textId="77777777" w:rsidR="00EB42C3" w:rsidRDefault="00EB42C3" w:rsidP="00EB42C3"/>
    <w:p w14:paraId="15DE47D8" w14:textId="3CEC3FC6" w:rsidR="00EB42C3" w:rsidRPr="008D612A" w:rsidRDefault="008D612A" w:rsidP="00EB42C3">
      <w:pPr>
        <w:jc w:val="both"/>
        <w:rPr>
          <w:lang w:val="id-ID"/>
        </w:rPr>
      </w:pPr>
      <w:r>
        <w:rPr>
          <w:lang w:val="id-ID"/>
        </w:rPr>
        <w:t>Klinik Pratama UNTAN merupakan klinik yang beroperasi dibawah Universitas Tanjungpura.</w:t>
      </w:r>
      <w:r w:rsidRPr="008D612A">
        <w:rPr>
          <w:color w:val="191919"/>
        </w:rPr>
        <w:t xml:space="preserve"> </w:t>
      </w:r>
      <w:r>
        <w:t xml:space="preserve">Klinik </w:t>
      </w:r>
      <w:r w:rsidRPr="008D612A">
        <w:t>dibangun dengan tujuan menjadi pusat kesehatan bagi seluruh masyarakat Kalimantan Barat secara umum, khususnya mahasiswa, dan civitas Universitas Tanjungpura.</w:t>
      </w:r>
      <w:r>
        <w:rPr>
          <w:lang w:val="id-ID"/>
        </w:rPr>
        <w:t xml:space="preserve"> Klinik Pratama UNTAN masih melakukan pencatatan transaksi dan membua</w:t>
      </w:r>
      <w:r w:rsidR="00A7675C">
        <w:rPr>
          <w:lang w:val="id-ID"/>
        </w:rPr>
        <w:t>t laporan keuangan secara manual tanpa bantuan sebuah sistem informasi</w:t>
      </w:r>
      <w:r>
        <w:rPr>
          <w:lang w:val="id-ID"/>
        </w:rPr>
        <w:t xml:space="preserve">. </w:t>
      </w:r>
      <w:r w:rsidR="00A7675C">
        <w:rPr>
          <w:lang w:val="id-ID"/>
        </w:rPr>
        <w:t xml:space="preserve">Hal ini menyebabkan sejumlah masalah, diantaranya kurangnya efisiensi, risiko kesalahan data, dan penyimpanan data dengan berkas fisik yang berpotensi rusak atau hilang. </w:t>
      </w:r>
      <w:r>
        <w:rPr>
          <w:lang w:val="id-ID"/>
        </w:rPr>
        <w:t xml:space="preserve">Oleh karena itu, klinik membutuhkan sebuah sistem informasi akuntansi yang dapat melakukan pencatatan transaksi dan membuat laporan keuangan berdasarkan prinsip dan kaidah akuntansi. </w:t>
      </w:r>
      <w:r w:rsidR="000422DD" w:rsidRPr="000422DD">
        <w:rPr>
          <w:lang w:val="de-DE"/>
        </w:rPr>
        <w:t xml:space="preserve">Sistem </w:t>
      </w:r>
      <w:r w:rsidR="000422DD" w:rsidRPr="000422DD">
        <w:rPr>
          <w:lang w:val="id-ID"/>
        </w:rPr>
        <w:t>informasi akuntansi adalah sebuah rangkaian komponen atau elemen yang saling bekerjasama untuk menerima masukan berupa data transaksi dan menghasilkan keluaran berupa informasi</w:t>
      </w:r>
      <w:r w:rsidR="000422DD" w:rsidRPr="000422DD">
        <w:rPr>
          <w:lang w:val="de-DE"/>
        </w:rPr>
        <w:t xml:space="preserve"> </w:t>
      </w:r>
      <w:r w:rsidR="000422DD" w:rsidRPr="000422DD">
        <w:rPr>
          <w:lang w:val="id-ID"/>
        </w:rPr>
        <w:t>laporan keuangan.</w:t>
      </w:r>
      <w:r w:rsidR="000422DD" w:rsidRPr="000422DD">
        <w:rPr>
          <w:lang w:val="de-DE"/>
        </w:rPr>
        <w:t xml:space="preserve"> </w:t>
      </w:r>
      <w:r w:rsidR="000422DD" w:rsidRPr="000422DD">
        <w:rPr>
          <w:lang w:val="id-ID"/>
        </w:rPr>
        <w:t xml:space="preserve">Laporan keuangan tersebut dibuat berdasarkan kaidah aturan akuntansi agar dapat memberikan gambaran keuangan sebuah organisasi atau perusahaan. Data transaksi tersebut terdiri dari data </w:t>
      </w:r>
      <w:r w:rsidR="000422DD" w:rsidRPr="000422DD">
        <w:rPr>
          <w:i/>
          <w:lang w:val="id-ID"/>
        </w:rPr>
        <w:t xml:space="preserve">customer, supplier, </w:t>
      </w:r>
      <w:r w:rsidR="002310C1">
        <w:rPr>
          <w:i/>
          <w:lang w:val="id-ID"/>
        </w:rPr>
        <w:t>chart of account</w:t>
      </w:r>
      <w:r w:rsidR="000422DD" w:rsidRPr="000422DD">
        <w:rPr>
          <w:i/>
          <w:lang w:val="id-ID"/>
        </w:rPr>
        <w:t xml:space="preserve">, </w:t>
      </w:r>
      <w:r w:rsidR="000422DD" w:rsidRPr="000422DD">
        <w:rPr>
          <w:lang w:val="id-ID"/>
        </w:rPr>
        <w:t>item barang, item jasa, serta transaksi pembelian dan penjualan</w:t>
      </w:r>
      <w:r w:rsidR="000422DD" w:rsidRPr="000422DD">
        <w:rPr>
          <w:lang w:val="de-DE"/>
        </w:rPr>
        <w:t>.</w:t>
      </w:r>
      <w:r w:rsidR="000422DD" w:rsidRPr="000422DD">
        <w:rPr>
          <w:lang w:val="id-ID"/>
        </w:rPr>
        <w:t xml:space="preserve"> Sedangkan laporan keuangan terdiri dari </w:t>
      </w:r>
      <w:r w:rsidR="000422DD" w:rsidRPr="000422DD">
        <w:rPr>
          <w:i/>
          <w:lang w:val="id-ID"/>
        </w:rPr>
        <w:t>invoice</w:t>
      </w:r>
      <w:r w:rsidR="000422DD" w:rsidRPr="000422DD">
        <w:rPr>
          <w:lang w:val="id-ID"/>
        </w:rPr>
        <w:t xml:space="preserve"> pembelian dan penjualan, data stok, laporan pembelian dan penjualan, laporan jurnal, laporan buku besar (</w:t>
      </w:r>
      <w:r w:rsidR="000422DD" w:rsidRPr="000422DD">
        <w:rPr>
          <w:i/>
          <w:lang w:val="id-ID"/>
        </w:rPr>
        <w:t>general ledger</w:t>
      </w:r>
      <w:r w:rsidR="000422DD" w:rsidRPr="000422DD">
        <w:rPr>
          <w:lang w:val="id-ID"/>
        </w:rPr>
        <w:t>), laporan neraca saldo (</w:t>
      </w:r>
      <w:r w:rsidR="000422DD" w:rsidRPr="000422DD">
        <w:rPr>
          <w:i/>
          <w:lang w:val="id-ID"/>
        </w:rPr>
        <w:t xml:space="preserve">trial balance), </w:t>
      </w:r>
      <w:r w:rsidR="000422DD" w:rsidRPr="000422DD">
        <w:rPr>
          <w:lang w:val="id-ID"/>
        </w:rPr>
        <w:t>laporan laba rugi (</w:t>
      </w:r>
      <w:r w:rsidR="000422DD" w:rsidRPr="000422DD">
        <w:rPr>
          <w:i/>
          <w:lang w:val="id-ID"/>
        </w:rPr>
        <w:t>profit and loss</w:t>
      </w:r>
      <w:r w:rsidR="000422DD" w:rsidRPr="000422DD">
        <w:rPr>
          <w:lang w:val="id-ID"/>
        </w:rPr>
        <w:t>), dan laporan neraca (</w:t>
      </w:r>
      <w:r w:rsidR="000422DD" w:rsidRPr="000422DD">
        <w:rPr>
          <w:i/>
          <w:lang w:val="id-ID"/>
        </w:rPr>
        <w:t>balance sheet</w:t>
      </w:r>
      <w:r w:rsidR="000422DD" w:rsidRPr="000422DD">
        <w:rPr>
          <w:lang w:val="id-ID"/>
        </w:rPr>
        <w:t>). Pencatatan transaksi diperlukan untuk membantu proses bisnis, sedangkan laporan keuangan diperlukan sebagai rekam jejak bisnis suatu organisasi atau perusahaan</w:t>
      </w:r>
      <w:r>
        <w:rPr>
          <w:rFonts w:hint="eastAsia"/>
        </w:rPr>
        <w:t xml:space="preserve">. </w:t>
      </w:r>
      <w:r>
        <w:rPr>
          <w:lang w:val="id-ID"/>
        </w:rPr>
        <w:t xml:space="preserve">Sistem yang dibangun akan diuji dengan menggunakan </w:t>
      </w:r>
      <w:r w:rsidRPr="008D612A">
        <w:rPr>
          <w:i/>
          <w:lang w:val="id-ID"/>
        </w:rPr>
        <w:t>black box testing</w:t>
      </w:r>
      <w:r>
        <w:rPr>
          <w:lang w:val="id-ID"/>
        </w:rPr>
        <w:t xml:space="preserve"> dan </w:t>
      </w:r>
      <w:r w:rsidRPr="008D612A">
        <w:rPr>
          <w:i/>
          <w:lang w:val="id-ID"/>
        </w:rPr>
        <w:t>user acceptance test</w:t>
      </w:r>
      <w:r>
        <w:rPr>
          <w:lang w:val="id-ID"/>
        </w:rPr>
        <w:t xml:space="preserve">. </w:t>
      </w:r>
      <w:r>
        <w:t>B</w:t>
      </w:r>
      <w:r>
        <w:rPr>
          <w:rFonts w:hint="eastAsia"/>
        </w:rPr>
        <w:t xml:space="preserve">erdasarkan </w:t>
      </w:r>
      <w:r w:rsidR="00A7675C">
        <w:rPr>
          <w:lang w:val="id-ID"/>
        </w:rPr>
        <w:t xml:space="preserve">pengujian </w:t>
      </w:r>
      <w:r w:rsidR="00A7675C" w:rsidRPr="00A7675C">
        <w:rPr>
          <w:i/>
          <w:lang w:val="id-ID"/>
        </w:rPr>
        <w:t>black box</w:t>
      </w:r>
      <w:r w:rsidR="00A7675C">
        <w:rPr>
          <w:lang w:val="id-ID"/>
        </w:rPr>
        <w:t xml:space="preserve"> yang dilakukan, seluruh fungsi di dalam sistem dapat berjalan sesuai dengan hasil yang diharapkan. Sedangkan berdasarkan </w:t>
      </w:r>
      <w:r w:rsidR="00A7675C" w:rsidRPr="00A7675C">
        <w:rPr>
          <w:i/>
          <w:lang w:val="id-ID"/>
        </w:rPr>
        <w:t>user acceptance test</w:t>
      </w:r>
      <w:r w:rsidR="00A7675C">
        <w:rPr>
          <w:lang w:val="id-ID"/>
        </w:rPr>
        <w:t xml:space="preserve"> yang dilakukan, sistem</w:t>
      </w:r>
      <w:r w:rsidR="00A7675C" w:rsidRPr="00A7675C">
        <w:rPr>
          <w:lang w:val="id-ID"/>
        </w:rPr>
        <w:t xml:space="preserve"> dinilai telah berhasil dan sesuai dengan kebutuhan pengguna</w:t>
      </w:r>
      <w:r w:rsidR="00A7675C">
        <w:rPr>
          <w:lang w:val="id-ID"/>
        </w:rPr>
        <w:t xml:space="preserve">, dengan </w:t>
      </w:r>
      <w:r w:rsidR="00A7675C" w:rsidRPr="00A7675C">
        <w:rPr>
          <w:lang w:val="id-ID"/>
        </w:rPr>
        <w:t xml:space="preserve">nilai rata-rata kepuasan sistem sebesar 92,11% yang didapatkan dari perhitungan </w:t>
      </w:r>
      <w:r w:rsidR="00A7675C" w:rsidRPr="00A7675C">
        <w:t xml:space="preserve">penskalaan </w:t>
      </w:r>
      <w:r w:rsidR="00A7675C" w:rsidRPr="00A7675C">
        <w:rPr>
          <w:i/>
          <w:iCs/>
        </w:rPr>
        <w:t>Likert’s Summated Rating</w:t>
      </w:r>
      <w:r w:rsidR="00A7675C" w:rsidRPr="00A7675C">
        <w:t xml:space="preserve"> (LSR)</w:t>
      </w:r>
      <w:r w:rsidR="00A7675C">
        <w:rPr>
          <w:lang w:val="id-ID"/>
        </w:rPr>
        <w:t>.</w:t>
      </w:r>
    </w:p>
    <w:p w14:paraId="0B76D980" w14:textId="77777777" w:rsidR="00EB42C3" w:rsidRPr="00B627C1" w:rsidRDefault="00EB42C3" w:rsidP="00EB42C3">
      <w:pPr>
        <w:jc w:val="both"/>
      </w:pPr>
    </w:p>
    <w:p w14:paraId="6982C788" w14:textId="068E1C57" w:rsidR="00EB42C3" w:rsidRPr="000422DD" w:rsidRDefault="00EB42C3" w:rsidP="00EB42C3">
      <w:pPr>
        <w:spacing w:beforeLines="25" w:before="60"/>
        <w:rPr>
          <w:lang w:val="id-ID"/>
        </w:rPr>
      </w:pPr>
      <w:r>
        <w:t>K</w:t>
      </w:r>
      <w:r>
        <w:rPr>
          <w:rFonts w:hint="eastAsia"/>
        </w:rPr>
        <w:t>ata kunci</w:t>
      </w:r>
      <w:r>
        <w:t xml:space="preserve">: </w:t>
      </w:r>
      <w:r w:rsidR="000422DD">
        <w:rPr>
          <w:lang w:val="id-ID"/>
        </w:rPr>
        <w:t>sistem, informasi, akuntansi, transaksi, laporan, keuangan, bisnis</w:t>
      </w:r>
    </w:p>
    <w:p w14:paraId="592DA9E9" w14:textId="77777777" w:rsidR="00EB42C3" w:rsidRPr="00621854" w:rsidRDefault="00EB42C3" w:rsidP="00EB42C3"/>
    <w:p w14:paraId="47DC3300" w14:textId="77777777" w:rsidR="00EB42C3" w:rsidRDefault="00EB42C3" w:rsidP="004E5067"/>
    <w:p w14:paraId="659D5B4B" w14:textId="77777777" w:rsidR="00EB42C3" w:rsidRDefault="00EB42C3" w:rsidP="004E5067"/>
    <w:p w14:paraId="60C43359" w14:textId="77777777" w:rsidR="00EB42C3" w:rsidRPr="004E5067" w:rsidRDefault="00EB42C3" w:rsidP="004E5067"/>
    <w:p w14:paraId="61F2B4C6" w14:textId="77777777" w:rsidR="00C7411D" w:rsidRDefault="00C7411D" w:rsidP="00962460">
      <w:pPr>
        <w:outlineLvl w:val="0"/>
        <w:sectPr w:rsidR="00C7411D" w:rsidSect="00102772">
          <w:headerReference w:type="default" r:id="rId25"/>
          <w:footerReference w:type="default" r:id="rId26"/>
          <w:headerReference w:type="first" r:id="rId27"/>
          <w:footerReference w:type="first" r:id="rId28"/>
          <w:pgSz w:w="11909" w:h="16834" w:code="9"/>
          <w:pgMar w:top="1701" w:right="1701" w:bottom="1701" w:left="2268" w:header="1134" w:footer="1134" w:gutter="0"/>
          <w:pgNumType w:fmt="lowerRoman"/>
          <w:cols w:space="720"/>
          <w:titlePg/>
          <w:docGrid w:linePitch="272"/>
        </w:sectPr>
      </w:pPr>
    </w:p>
    <w:p w14:paraId="370DE8CC" w14:textId="7F5B23D5" w:rsidR="004219FF" w:rsidRPr="00EB42C3" w:rsidRDefault="006E6A95" w:rsidP="00EB42C3">
      <w:pPr>
        <w:pStyle w:val="JudulDepan"/>
        <w:rPr>
          <w:lang w:val="en-US"/>
        </w:rPr>
      </w:pPr>
      <w:bookmarkStart w:id="10" w:name="_Toc354687538"/>
      <w:bookmarkStart w:id="11" w:name="_Toc105052082"/>
      <w:r w:rsidRPr="00EB42C3">
        <w:rPr>
          <w:lang w:val="en-US"/>
        </w:rPr>
        <w:lastRenderedPageBreak/>
        <w:t>Daftar Isi</w:t>
      </w:r>
      <w:bookmarkEnd w:id="10"/>
      <w:bookmarkEnd w:id="11"/>
    </w:p>
    <w:p w14:paraId="2BA89DEC" w14:textId="77777777" w:rsidR="001D58D3" w:rsidRDefault="001D58D3" w:rsidP="00C23B01"/>
    <w:sdt>
      <w:sdtPr>
        <w:rPr>
          <w:rFonts w:ascii="Times New Roman" w:eastAsia="MS Mincho" w:hAnsi="Times New Roman" w:cs="Times New Roman"/>
          <w:color w:val="auto"/>
          <w:sz w:val="20"/>
          <w:szCs w:val="20"/>
          <w:lang w:eastAsia="ja-JP"/>
        </w:rPr>
        <w:id w:val="466099923"/>
        <w:docPartObj>
          <w:docPartGallery w:val="Table of Contents"/>
          <w:docPartUnique/>
        </w:docPartObj>
      </w:sdtPr>
      <w:sdtEndPr>
        <w:rPr>
          <w:b/>
          <w:bCs/>
          <w:noProof/>
        </w:rPr>
      </w:sdtEndPr>
      <w:sdtContent>
        <w:p w14:paraId="3B60C039" w14:textId="71874E5C" w:rsidR="007B236C" w:rsidRDefault="007B236C">
          <w:pPr>
            <w:pStyle w:val="TOCHeading"/>
          </w:pPr>
        </w:p>
        <w:p w14:paraId="66137D54" w14:textId="77777777" w:rsidR="00B833ED" w:rsidRPr="00B833ED" w:rsidRDefault="007B236C">
          <w:pPr>
            <w:pStyle w:val="TOC1"/>
            <w:rPr>
              <w:rFonts w:asciiTheme="minorHAnsi" w:eastAsiaTheme="minorEastAsia" w:hAnsiTheme="minorHAnsi" w:cstheme="minorBidi"/>
              <w:b w:val="0"/>
              <w:noProof/>
              <w:sz w:val="22"/>
              <w:szCs w:val="22"/>
              <w:lang w:eastAsia="en-US"/>
            </w:rPr>
          </w:pPr>
          <w:r>
            <w:rPr>
              <w:bCs/>
              <w:noProof/>
            </w:rPr>
            <w:fldChar w:fldCharType="begin"/>
          </w:r>
          <w:r>
            <w:rPr>
              <w:bCs/>
              <w:noProof/>
            </w:rPr>
            <w:instrText xml:space="preserve"> TOC \o "1-3" \h \z \u </w:instrText>
          </w:r>
          <w:r>
            <w:rPr>
              <w:bCs/>
              <w:noProof/>
            </w:rPr>
            <w:fldChar w:fldCharType="separate"/>
          </w:r>
          <w:hyperlink w:anchor="_Toc105052077" w:history="1">
            <w:r w:rsidR="00B833ED" w:rsidRPr="00B833ED">
              <w:rPr>
                <w:rStyle w:val="Hyperlink"/>
                <w:b w:val="0"/>
                <w:noProof/>
              </w:rPr>
              <w:t>Halaman Pernyataan</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_Toc105052077 \h </w:instrText>
            </w:r>
            <w:r w:rsidR="00B833ED" w:rsidRPr="00B833ED">
              <w:rPr>
                <w:b w:val="0"/>
                <w:noProof/>
                <w:webHidden/>
              </w:rPr>
            </w:r>
            <w:r w:rsidR="00B833ED" w:rsidRPr="00B833ED">
              <w:rPr>
                <w:b w:val="0"/>
                <w:noProof/>
                <w:webHidden/>
              </w:rPr>
              <w:fldChar w:fldCharType="separate"/>
            </w:r>
            <w:r w:rsidR="00C072AF">
              <w:rPr>
                <w:b w:val="0"/>
                <w:noProof/>
                <w:webHidden/>
              </w:rPr>
              <w:t>ii</w:t>
            </w:r>
            <w:r w:rsidR="00B833ED" w:rsidRPr="00B833ED">
              <w:rPr>
                <w:b w:val="0"/>
                <w:noProof/>
                <w:webHidden/>
              </w:rPr>
              <w:fldChar w:fldCharType="end"/>
            </w:r>
          </w:hyperlink>
        </w:p>
        <w:p w14:paraId="14BBF41B" w14:textId="6C01B530"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78" w:history="1">
            <w:r w:rsidR="00B833ED" w:rsidRPr="00B833ED">
              <w:rPr>
                <w:rStyle w:val="Hyperlink"/>
                <w:b w:val="0"/>
                <w:noProof/>
              </w:rPr>
              <w:t>Halaman Pengesahan</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_Toc105052078 \h </w:instrText>
            </w:r>
            <w:r w:rsidR="00B833ED" w:rsidRPr="00B833ED">
              <w:rPr>
                <w:b w:val="0"/>
                <w:noProof/>
                <w:webHidden/>
              </w:rPr>
            </w:r>
            <w:r w:rsidR="00B833ED" w:rsidRPr="00B833ED">
              <w:rPr>
                <w:b w:val="0"/>
                <w:noProof/>
                <w:webHidden/>
              </w:rPr>
              <w:fldChar w:fldCharType="separate"/>
            </w:r>
            <w:r w:rsidR="00C072AF">
              <w:rPr>
                <w:b w:val="0"/>
                <w:noProof/>
                <w:webHidden/>
              </w:rPr>
              <w:t>iii</w:t>
            </w:r>
            <w:r w:rsidR="00B833ED" w:rsidRPr="00B833ED">
              <w:rPr>
                <w:b w:val="0"/>
                <w:noProof/>
                <w:webHidden/>
              </w:rPr>
              <w:fldChar w:fldCharType="end"/>
            </w:r>
          </w:hyperlink>
        </w:p>
        <w:p w14:paraId="09907B91"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79" w:history="1">
            <w:r w:rsidR="00B833ED" w:rsidRPr="00B833ED">
              <w:rPr>
                <w:rStyle w:val="Hyperlink"/>
                <w:b w:val="0"/>
                <w:noProof/>
              </w:rPr>
              <w:t>Halaman Persembahan</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_Toc105052079 \h </w:instrText>
            </w:r>
            <w:r w:rsidR="00B833ED" w:rsidRPr="00B833ED">
              <w:rPr>
                <w:b w:val="0"/>
                <w:noProof/>
                <w:webHidden/>
              </w:rPr>
            </w:r>
            <w:r w:rsidR="00B833ED" w:rsidRPr="00B833ED">
              <w:rPr>
                <w:b w:val="0"/>
                <w:noProof/>
                <w:webHidden/>
              </w:rPr>
              <w:fldChar w:fldCharType="separate"/>
            </w:r>
            <w:r w:rsidR="00C072AF">
              <w:rPr>
                <w:b w:val="0"/>
                <w:noProof/>
                <w:webHidden/>
              </w:rPr>
              <w:t>iv</w:t>
            </w:r>
            <w:r w:rsidR="00B833ED" w:rsidRPr="00B833ED">
              <w:rPr>
                <w:b w:val="0"/>
                <w:noProof/>
                <w:webHidden/>
              </w:rPr>
              <w:fldChar w:fldCharType="end"/>
            </w:r>
          </w:hyperlink>
        </w:p>
        <w:p w14:paraId="06E10F4B"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80" w:history="1">
            <w:r w:rsidR="00B833ED" w:rsidRPr="00B833ED">
              <w:rPr>
                <w:rStyle w:val="Hyperlink"/>
                <w:b w:val="0"/>
                <w:noProof/>
              </w:rPr>
              <w:t>Kata Pengantar</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_Toc105052080 \h </w:instrText>
            </w:r>
            <w:r w:rsidR="00B833ED" w:rsidRPr="00B833ED">
              <w:rPr>
                <w:b w:val="0"/>
                <w:noProof/>
                <w:webHidden/>
              </w:rPr>
            </w:r>
            <w:r w:rsidR="00B833ED" w:rsidRPr="00B833ED">
              <w:rPr>
                <w:b w:val="0"/>
                <w:noProof/>
                <w:webHidden/>
              </w:rPr>
              <w:fldChar w:fldCharType="separate"/>
            </w:r>
            <w:r w:rsidR="00C072AF">
              <w:rPr>
                <w:b w:val="0"/>
                <w:noProof/>
                <w:webHidden/>
              </w:rPr>
              <w:t>v</w:t>
            </w:r>
            <w:r w:rsidR="00B833ED" w:rsidRPr="00B833ED">
              <w:rPr>
                <w:b w:val="0"/>
                <w:noProof/>
                <w:webHidden/>
              </w:rPr>
              <w:fldChar w:fldCharType="end"/>
            </w:r>
          </w:hyperlink>
        </w:p>
        <w:p w14:paraId="03146AC5" w14:textId="0FE013ED"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81" w:history="1">
            <w:r w:rsidR="00B833ED" w:rsidRPr="00B833ED">
              <w:rPr>
                <w:rStyle w:val="Hyperlink"/>
                <w:b w:val="0"/>
                <w:noProof/>
              </w:rPr>
              <w:t>Abstrak</w:t>
            </w:r>
            <w:r w:rsidR="00B833ED" w:rsidRPr="00B833ED">
              <w:rPr>
                <w:rStyle w:val="Hyperlink"/>
                <w:b w:val="0"/>
                <w:noProof/>
              </w:rPr>
              <w:tab/>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_Toc105052081 \h </w:instrText>
            </w:r>
            <w:r w:rsidR="00B833ED" w:rsidRPr="00B833ED">
              <w:rPr>
                <w:b w:val="0"/>
                <w:noProof/>
                <w:webHidden/>
              </w:rPr>
            </w:r>
            <w:r w:rsidR="00B833ED" w:rsidRPr="00B833ED">
              <w:rPr>
                <w:b w:val="0"/>
                <w:noProof/>
                <w:webHidden/>
              </w:rPr>
              <w:fldChar w:fldCharType="separate"/>
            </w:r>
            <w:r w:rsidR="00C072AF">
              <w:rPr>
                <w:b w:val="0"/>
                <w:noProof/>
                <w:webHidden/>
              </w:rPr>
              <w:t>vi</w:t>
            </w:r>
            <w:r w:rsidR="00B833ED" w:rsidRPr="00B833ED">
              <w:rPr>
                <w:b w:val="0"/>
                <w:noProof/>
                <w:webHidden/>
              </w:rPr>
              <w:fldChar w:fldCharType="end"/>
            </w:r>
          </w:hyperlink>
        </w:p>
        <w:p w14:paraId="4150B5B9"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82" w:history="1">
            <w:r w:rsidR="00B833ED" w:rsidRPr="00B833ED">
              <w:rPr>
                <w:rStyle w:val="Hyperlink"/>
                <w:b w:val="0"/>
                <w:noProof/>
              </w:rPr>
              <w:t>Daftar Isi</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_Toc105052082 \h </w:instrText>
            </w:r>
            <w:r w:rsidR="00B833ED" w:rsidRPr="00B833ED">
              <w:rPr>
                <w:b w:val="0"/>
                <w:noProof/>
                <w:webHidden/>
              </w:rPr>
            </w:r>
            <w:r w:rsidR="00B833ED" w:rsidRPr="00B833ED">
              <w:rPr>
                <w:b w:val="0"/>
                <w:noProof/>
                <w:webHidden/>
              </w:rPr>
              <w:fldChar w:fldCharType="separate"/>
            </w:r>
            <w:r w:rsidR="00C072AF">
              <w:rPr>
                <w:b w:val="0"/>
                <w:noProof/>
                <w:webHidden/>
              </w:rPr>
              <w:t>vii</w:t>
            </w:r>
            <w:r w:rsidR="00B833ED" w:rsidRPr="00B833ED">
              <w:rPr>
                <w:b w:val="0"/>
                <w:noProof/>
                <w:webHidden/>
              </w:rPr>
              <w:fldChar w:fldCharType="end"/>
            </w:r>
          </w:hyperlink>
        </w:p>
        <w:p w14:paraId="50584FDA"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83" w:history="1">
            <w:r w:rsidR="00B833ED" w:rsidRPr="00B833ED">
              <w:rPr>
                <w:rStyle w:val="Hyperlink"/>
                <w:b w:val="0"/>
                <w:noProof/>
              </w:rPr>
              <w:t>Daftar Tabel</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_Toc105052083 \h </w:instrText>
            </w:r>
            <w:r w:rsidR="00B833ED" w:rsidRPr="00B833ED">
              <w:rPr>
                <w:b w:val="0"/>
                <w:noProof/>
                <w:webHidden/>
              </w:rPr>
            </w:r>
            <w:r w:rsidR="00B833ED" w:rsidRPr="00B833ED">
              <w:rPr>
                <w:b w:val="0"/>
                <w:noProof/>
                <w:webHidden/>
              </w:rPr>
              <w:fldChar w:fldCharType="separate"/>
            </w:r>
            <w:r w:rsidR="00C072AF">
              <w:rPr>
                <w:b w:val="0"/>
                <w:noProof/>
                <w:webHidden/>
              </w:rPr>
              <w:t>x</w:t>
            </w:r>
            <w:r w:rsidR="00B833ED" w:rsidRPr="00B833ED">
              <w:rPr>
                <w:b w:val="0"/>
                <w:noProof/>
                <w:webHidden/>
              </w:rPr>
              <w:fldChar w:fldCharType="end"/>
            </w:r>
          </w:hyperlink>
        </w:p>
        <w:p w14:paraId="66FC4046"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084" w:history="1">
            <w:r w:rsidR="00B833ED" w:rsidRPr="00B833ED">
              <w:rPr>
                <w:rStyle w:val="Hyperlink"/>
                <w:b w:val="0"/>
                <w:noProof/>
              </w:rPr>
              <w:t>Daftar Gambar</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_Toc105052084 \h </w:instrText>
            </w:r>
            <w:r w:rsidR="00B833ED" w:rsidRPr="00B833ED">
              <w:rPr>
                <w:b w:val="0"/>
                <w:noProof/>
                <w:webHidden/>
              </w:rPr>
            </w:r>
            <w:r w:rsidR="00B833ED" w:rsidRPr="00B833ED">
              <w:rPr>
                <w:b w:val="0"/>
                <w:noProof/>
                <w:webHidden/>
              </w:rPr>
              <w:fldChar w:fldCharType="separate"/>
            </w:r>
            <w:r w:rsidR="00C072AF">
              <w:rPr>
                <w:b w:val="0"/>
                <w:noProof/>
                <w:webHidden/>
              </w:rPr>
              <w:t>xii</w:t>
            </w:r>
            <w:r w:rsidR="00B833ED" w:rsidRPr="00B833ED">
              <w:rPr>
                <w:b w:val="0"/>
                <w:noProof/>
                <w:webHidden/>
              </w:rPr>
              <w:fldChar w:fldCharType="end"/>
            </w:r>
          </w:hyperlink>
        </w:p>
        <w:p w14:paraId="763AB4B6" w14:textId="77777777" w:rsidR="00B833ED" w:rsidRDefault="004B79E3">
          <w:pPr>
            <w:pStyle w:val="TOC1"/>
            <w:rPr>
              <w:rFonts w:asciiTheme="minorHAnsi" w:eastAsiaTheme="minorEastAsia" w:hAnsiTheme="minorHAnsi" w:cstheme="minorBidi"/>
              <w:b w:val="0"/>
              <w:noProof/>
              <w:sz w:val="22"/>
              <w:szCs w:val="22"/>
              <w:lang w:eastAsia="en-US"/>
            </w:rPr>
          </w:pPr>
          <w:hyperlink w:anchor="_Toc105052085" w:history="1">
            <w:r w:rsidR="00B833ED" w:rsidRPr="00B833ED">
              <w:rPr>
                <w:rStyle w:val="Hyperlink"/>
                <w:b w:val="0"/>
                <w:noProof/>
              </w:rPr>
              <w:t>Daftar Lampiran</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_Toc105052085 \h </w:instrText>
            </w:r>
            <w:r w:rsidR="00B833ED" w:rsidRPr="00B833ED">
              <w:rPr>
                <w:b w:val="0"/>
                <w:noProof/>
                <w:webHidden/>
              </w:rPr>
            </w:r>
            <w:r w:rsidR="00B833ED" w:rsidRPr="00B833ED">
              <w:rPr>
                <w:b w:val="0"/>
                <w:noProof/>
                <w:webHidden/>
              </w:rPr>
              <w:fldChar w:fldCharType="separate"/>
            </w:r>
            <w:r w:rsidR="00C072AF">
              <w:rPr>
                <w:b w:val="0"/>
                <w:noProof/>
                <w:webHidden/>
              </w:rPr>
              <w:t>xv</w:t>
            </w:r>
            <w:r w:rsidR="00B833ED" w:rsidRPr="00B833ED">
              <w:rPr>
                <w:b w:val="0"/>
                <w:noProof/>
                <w:webHidden/>
              </w:rPr>
              <w:fldChar w:fldCharType="end"/>
            </w:r>
          </w:hyperlink>
        </w:p>
        <w:p w14:paraId="4533B0EA" w14:textId="77777777" w:rsidR="00B833ED" w:rsidRDefault="004B79E3">
          <w:pPr>
            <w:pStyle w:val="TOC1"/>
            <w:rPr>
              <w:rFonts w:asciiTheme="minorHAnsi" w:eastAsiaTheme="minorEastAsia" w:hAnsiTheme="minorHAnsi" w:cstheme="minorBidi"/>
              <w:b w:val="0"/>
              <w:noProof/>
              <w:sz w:val="22"/>
              <w:szCs w:val="22"/>
              <w:lang w:eastAsia="en-US"/>
            </w:rPr>
          </w:pPr>
          <w:hyperlink w:anchor="_Toc105052086" w:history="1">
            <w:r w:rsidR="00B833ED" w:rsidRPr="00EA6FBF">
              <w:rPr>
                <w:rStyle w:val="Hyperlink"/>
                <w:noProof/>
              </w:rPr>
              <w:t>Bab I</w:t>
            </w:r>
            <w:r w:rsidR="00B833ED">
              <w:rPr>
                <w:rFonts w:asciiTheme="minorHAnsi" w:eastAsiaTheme="minorEastAsia" w:hAnsiTheme="minorHAnsi" w:cstheme="minorBidi"/>
                <w:b w:val="0"/>
                <w:noProof/>
                <w:sz w:val="22"/>
                <w:szCs w:val="22"/>
                <w:lang w:eastAsia="en-US"/>
              </w:rPr>
              <w:tab/>
            </w:r>
            <w:r w:rsidR="00B833ED" w:rsidRPr="00EA6FBF">
              <w:rPr>
                <w:rStyle w:val="Hyperlink"/>
                <w:noProof/>
              </w:rPr>
              <w:t>Pendahuluan</w:t>
            </w:r>
            <w:r w:rsidR="00B833ED">
              <w:rPr>
                <w:noProof/>
                <w:webHidden/>
              </w:rPr>
              <w:tab/>
            </w:r>
            <w:r w:rsidR="00B833ED">
              <w:rPr>
                <w:noProof/>
                <w:webHidden/>
              </w:rPr>
              <w:fldChar w:fldCharType="begin"/>
            </w:r>
            <w:r w:rsidR="00B833ED">
              <w:rPr>
                <w:noProof/>
                <w:webHidden/>
              </w:rPr>
              <w:instrText xml:space="preserve"> PAGEREF _Toc105052086 \h </w:instrText>
            </w:r>
            <w:r w:rsidR="00B833ED">
              <w:rPr>
                <w:noProof/>
                <w:webHidden/>
              </w:rPr>
            </w:r>
            <w:r w:rsidR="00B833ED">
              <w:rPr>
                <w:noProof/>
                <w:webHidden/>
              </w:rPr>
              <w:fldChar w:fldCharType="separate"/>
            </w:r>
            <w:r w:rsidR="00C072AF">
              <w:rPr>
                <w:noProof/>
                <w:webHidden/>
              </w:rPr>
              <w:t>1</w:t>
            </w:r>
            <w:r w:rsidR="00B833ED">
              <w:rPr>
                <w:noProof/>
                <w:webHidden/>
              </w:rPr>
              <w:fldChar w:fldCharType="end"/>
            </w:r>
          </w:hyperlink>
        </w:p>
        <w:p w14:paraId="6B16D227" w14:textId="77777777" w:rsidR="00B833ED" w:rsidRDefault="004B79E3">
          <w:pPr>
            <w:pStyle w:val="TOC2"/>
            <w:rPr>
              <w:rFonts w:asciiTheme="minorHAnsi" w:eastAsiaTheme="minorEastAsia" w:hAnsiTheme="minorHAnsi" w:cstheme="minorBidi"/>
              <w:noProof/>
              <w:sz w:val="22"/>
              <w:szCs w:val="22"/>
              <w:lang w:eastAsia="en-US"/>
            </w:rPr>
          </w:pPr>
          <w:hyperlink w:anchor="_Toc105052087" w:history="1">
            <w:r w:rsidR="00B833ED" w:rsidRPr="00EA6FBF">
              <w:rPr>
                <w:rStyle w:val="Hyperlink"/>
                <w:noProof/>
              </w:rPr>
              <w:t>1.1</w:t>
            </w:r>
            <w:r w:rsidR="00B833ED">
              <w:rPr>
                <w:rFonts w:asciiTheme="minorHAnsi" w:eastAsiaTheme="minorEastAsia" w:hAnsiTheme="minorHAnsi" w:cstheme="minorBidi"/>
                <w:noProof/>
                <w:sz w:val="22"/>
                <w:szCs w:val="22"/>
                <w:lang w:eastAsia="en-US"/>
              </w:rPr>
              <w:tab/>
            </w:r>
            <w:r w:rsidR="00B833ED" w:rsidRPr="00EA6FBF">
              <w:rPr>
                <w:rStyle w:val="Hyperlink"/>
                <w:noProof/>
              </w:rPr>
              <w:t>Latar Belakang</w:t>
            </w:r>
            <w:r w:rsidR="00B833ED">
              <w:rPr>
                <w:noProof/>
                <w:webHidden/>
              </w:rPr>
              <w:tab/>
            </w:r>
            <w:r w:rsidR="00B833ED">
              <w:rPr>
                <w:noProof/>
                <w:webHidden/>
              </w:rPr>
              <w:fldChar w:fldCharType="begin"/>
            </w:r>
            <w:r w:rsidR="00B833ED">
              <w:rPr>
                <w:noProof/>
                <w:webHidden/>
              </w:rPr>
              <w:instrText xml:space="preserve"> PAGEREF _Toc105052087 \h </w:instrText>
            </w:r>
            <w:r w:rsidR="00B833ED">
              <w:rPr>
                <w:noProof/>
                <w:webHidden/>
              </w:rPr>
            </w:r>
            <w:r w:rsidR="00B833ED">
              <w:rPr>
                <w:noProof/>
                <w:webHidden/>
              </w:rPr>
              <w:fldChar w:fldCharType="separate"/>
            </w:r>
            <w:r w:rsidR="00C072AF">
              <w:rPr>
                <w:noProof/>
                <w:webHidden/>
              </w:rPr>
              <w:t>1</w:t>
            </w:r>
            <w:r w:rsidR="00B833ED">
              <w:rPr>
                <w:noProof/>
                <w:webHidden/>
              </w:rPr>
              <w:fldChar w:fldCharType="end"/>
            </w:r>
          </w:hyperlink>
        </w:p>
        <w:p w14:paraId="65891781" w14:textId="77777777" w:rsidR="00B833ED" w:rsidRDefault="004B79E3">
          <w:pPr>
            <w:pStyle w:val="TOC2"/>
            <w:rPr>
              <w:rFonts w:asciiTheme="minorHAnsi" w:eastAsiaTheme="minorEastAsia" w:hAnsiTheme="minorHAnsi" w:cstheme="minorBidi"/>
              <w:noProof/>
              <w:sz w:val="22"/>
              <w:szCs w:val="22"/>
              <w:lang w:eastAsia="en-US"/>
            </w:rPr>
          </w:pPr>
          <w:hyperlink w:anchor="_Toc105052088" w:history="1">
            <w:r w:rsidR="00B833ED" w:rsidRPr="00EA6FBF">
              <w:rPr>
                <w:rStyle w:val="Hyperlink"/>
                <w:noProof/>
              </w:rPr>
              <w:t>1.2</w:t>
            </w:r>
            <w:r w:rsidR="00B833ED">
              <w:rPr>
                <w:rFonts w:asciiTheme="minorHAnsi" w:eastAsiaTheme="minorEastAsia" w:hAnsiTheme="minorHAnsi" w:cstheme="minorBidi"/>
                <w:noProof/>
                <w:sz w:val="22"/>
                <w:szCs w:val="22"/>
                <w:lang w:eastAsia="en-US"/>
              </w:rPr>
              <w:tab/>
            </w:r>
            <w:r w:rsidR="00B833ED" w:rsidRPr="00EA6FBF">
              <w:rPr>
                <w:rStyle w:val="Hyperlink"/>
                <w:noProof/>
              </w:rPr>
              <w:t>Perumusan Masalah</w:t>
            </w:r>
            <w:r w:rsidR="00B833ED">
              <w:rPr>
                <w:noProof/>
                <w:webHidden/>
              </w:rPr>
              <w:tab/>
            </w:r>
            <w:r w:rsidR="00B833ED">
              <w:rPr>
                <w:noProof/>
                <w:webHidden/>
              </w:rPr>
              <w:fldChar w:fldCharType="begin"/>
            </w:r>
            <w:r w:rsidR="00B833ED">
              <w:rPr>
                <w:noProof/>
                <w:webHidden/>
              </w:rPr>
              <w:instrText xml:space="preserve"> PAGEREF _Toc105052088 \h </w:instrText>
            </w:r>
            <w:r w:rsidR="00B833ED">
              <w:rPr>
                <w:noProof/>
                <w:webHidden/>
              </w:rPr>
            </w:r>
            <w:r w:rsidR="00B833ED">
              <w:rPr>
                <w:noProof/>
                <w:webHidden/>
              </w:rPr>
              <w:fldChar w:fldCharType="separate"/>
            </w:r>
            <w:r w:rsidR="00C072AF">
              <w:rPr>
                <w:noProof/>
                <w:webHidden/>
              </w:rPr>
              <w:t>3</w:t>
            </w:r>
            <w:r w:rsidR="00B833ED">
              <w:rPr>
                <w:noProof/>
                <w:webHidden/>
              </w:rPr>
              <w:fldChar w:fldCharType="end"/>
            </w:r>
          </w:hyperlink>
        </w:p>
        <w:p w14:paraId="57579B16" w14:textId="77777777" w:rsidR="00B833ED" w:rsidRDefault="004B79E3">
          <w:pPr>
            <w:pStyle w:val="TOC2"/>
            <w:rPr>
              <w:rFonts w:asciiTheme="minorHAnsi" w:eastAsiaTheme="minorEastAsia" w:hAnsiTheme="minorHAnsi" w:cstheme="minorBidi"/>
              <w:noProof/>
              <w:sz w:val="22"/>
              <w:szCs w:val="22"/>
              <w:lang w:eastAsia="en-US"/>
            </w:rPr>
          </w:pPr>
          <w:hyperlink w:anchor="_Toc105052089" w:history="1">
            <w:r w:rsidR="00B833ED" w:rsidRPr="00EA6FBF">
              <w:rPr>
                <w:rStyle w:val="Hyperlink"/>
                <w:noProof/>
              </w:rPr>
              <w:t>1.3</w:t>
            </w:r>
            <w:r w:rsidR="00B833ED">
              <w:rPr>
                <w:rFonts w:asciiTheme="minorHAnsi" w:eastAsiaTheme="minorEastAsia" w:hAnsiTheme="minorHAnsi" w:cstheme="minorBidi"/>
                <w:noProof/>
                <w:sz w:val="22"/>
                <w:szCs w:val="22"/>
                <w:lang w:eastAsia="en-US"/>
              </w:rPr>
              <w:tab/>
            </w:r>
            <w:r w:rsidR="00B833ED" w:rsidRPr="00EA6FBF">
              <w:rPr>
                <w:rStyle w:val="Hyperlink"/>
                <w:noProof/>
              </w:rPr>
              <w:t>Tujuan Penelitian</w:t>
            </w:r>
            <w:r w:rsidR="00B833ED">
              <w:rPr>
                <w:noProof/>
                <w:webHidden/>
              </w:rPr>
              <w:tab/>
            </w:r>
            <w:r w:rsidR="00B833ED">
              <w:rPr>
                <w:noProof/>
                <w:webHidden/>
              </w:rPr>
              <w:fldChar w:fldCharType="begin"/>
            </w:r>
            <w:r w:rsidR="00B833ED">
              <w:rPr>
                <w:noProof/>
                <w:webHidden/>
              </w:rPr>
              <w:instrText xml:space="preserve"> PAGEREF _Toc105052089 \h </w:instrText>
            </w:r>
            <w:r w:rsidR="00B833ED">
              <w:rPr>
                <w:noProof/>
                <w:webHidden/>
              </w:rPr>
            </w:r>
            <w:r w:rsidR="00B833ED">
              <w:rPr>
                <w:noProof/>
                <w:webHidden/>
              </w:rPr>
              <w:fldChar w:fldCharType="separate"/>
            </w:r>
            <w:r w:rsidR="00C072AF">
              <w:rPr>
                <w:noProof/>
                <w:webHidden/>
              </w:rPr>
              <w:t>3</w:t>
            </w:r>
            <w:r w:rsidR="00B833ED">
              <w:rPr>
                <w:noProof/>
                <w:webHidden/>
              </w:rPr>
              <w:fldChar w:fldCharType="end"/>
            </w:r>
          </w:hyperlink>
        </w:p>
        <w:p w14:paraId="56E5720F" w14:textId="77777777" w:rsidR="00B833ED" w:rsidRDefault="004B79E3">
          <w:pPr>
            <w:pStyle w:val="TOC2"/>
            <w:rPr>
              <w:rFonts w:asciiTheme="minorHAnsi" w:eastAsiaTheme="minorEastAsia" w:hAnsiTheme="minorHAnsi" w:cstheme="minorBidi"/>
              <w:noProof/>
              <w:sz w:val="22"/>
              <w:szCs w:val="22"/>
              <w:lang w:eastAsia="en-US"/>
            </w:rPr>
          </w:pPr>
          <w:hyperlink w:anchor="_Toc105052090" w:history="1">
            <w:r w:rsidR="00B833ED" w:rsidRPr="00EA6FBF">
              <w:rPr>
                <w:rStyle w:val="Hyperlink"/>
                <w:noProof/>
              </w:rPr>
              <w:t>1.4</w:t>
            </w:r>
            <w:r w:rsidR="00B833ED">
              <w:rPr>
                <w:rFonts w:asciiTheme="minorHAnsi" w:eastAsiaTheme="minorEastAsia" w:hAnsiTheme="minorHAnsi" w:cstheme="minorBidi"/>
                <w:noProof/>
                <w:sz w:val="22"/>
                <w:szCs w:val="22"/>
                <w:lang w:eastAsia="en-US"/>
              </w:rPr>
              <w:tab/>
            </w:r>
            <w:r w:rsidR="00B833ED" w:rsidRPr="00EA6FBF">
              <w:rPr>
                <w:rStyle w:val="Hyperlink"/>
                <w:noProof/>
              </w:rPr>
              <w:t>Pembatasan Masalah</w:t>
            </w:r>
            <w:r w:rsidR="00B833ED">
              <w:rPr>
                <w:noProof/>
                <w:webHidden/>
              </w:rPr>
              <w:tab/>
            </w:r>
            <w:r w:rsidR="00B833ED">
              <w:rPr>
                <w:noProof/>
                <w:webHidden/>
              </w:rPr>
              <w:fldChar w:fldCharType="begin"/>
            </w:r>
            <w:r w:rsidR="00B833ED">
              <w:rPr>
                <w:noProof/>
                <w:webHidden/>
              </w:rPr>
              <w:instrText xml:space="preserve"> PAGEREF _Toc105052090 \h </w:instrText>
            </w:r>
            <w:r w:rsidR="00B833ED">
              <w:rPr>
                <w:noProof/>
                <w:webHidden/>
              </w:rPr>
            </w:r>
            <w:r w:rsidR="00B833ED">
              <w:rPr>
                <w:noProof/>
                <w:webHidden/>
              </w:rPr>
              <w:fldChar w:fldCharType="separate"/>
            </w:r>
            <w:r w:rsidR="00C072AF">
              <w:rPr>
                <w:noProof/>
                <w:webHidden/>
              </w:rPr>
              <w:t>4</w:t>
            </w:r>
            <w:r w:rsidR="00B833ED">
              <w:rPr>
                <w:noProof/>
                <w:webHidden/>
              </w:rPr>
              <w:fldChar w:fldCharType="end"/>
            </w:r>
          </w:hyperlink>
        </w:p>
        <w:p w14:paraId="3B5585D6" w14:textId="77777777" w:rsidR="00B833ED" w:rsidRDefault="004B79E3">
          <w:pPr>
            <w:pStyle w:val="TOC2"/>
            <w:rPr>
              <w:rFonts w:asciiTheme="minorHAnsi" w:eastAsiaTheme="minorEastAsia" w:hAnsiTheme="minorHAnsi" w:cstheme="minorBidi"/>
              <w:noProof/>
              <w:sz w:val="22"/>
              <w:szCs w:val="22"/>
              <w:lang w:eastAsia="en-US"/>
            </w:rPr>
          </w:pPr>
          <w:hyperlink w:anchor="_Toc105052091" w:history="1">
            <w:r w:rsidR="00B833ED" w:rsidRPr="00EA6FBF">
              <w:rPr>
                <w:rStyle w:val="Hyperlink"/>
                <w:noProof/>
              </w:rPr>
              <w:t>1.5</w:t>
            </w:r>
            <w:r w:rsidR="00B833ED">
              <w:rPr>
                <w:rFonts w:asciiTheme="minorHAnsi" w:eastAsiaTheme="minorEastAsia" w:hAnsiTheme="minorHAnsi" w:cstheme="minorBidi"/>
                <w:noProof/>
                <w:sz w:val="22"/>
                <w:szCs w:val="22"/>
                <w:lang w:eastAsia="en-US"/>
              </w:rPr>
              <w:tab/>
            </w:r>
            <w:r w:rsidR="00B833ED" w:rsidRPr="00EA6FBF">
              <w:rPr>
                <w:rStyle w:val="Hyperlink"/>
                <w:noProof/>
              </w:rPr>
              <w:t>Sistematika Penulisan</w:t>
            </w:r>
            <w:r w:rsidR="00B833ED">
              <w:rPr>
                <w:noProof/>
                <w:webHidden/>
              </w:rPr>
              <w:tab/>
            </w:r>
            <w:r w:rsidR="00B833ED">
              <w:rPr>
                <w:noProof/>
                <w:webHidden/>
              </w:rPr>
              <w:fldChar w:fldCharType="begin"/>
            </w:r>
            <w:r w:rsidR="00B833ED">
              <w:rPr>
                <w:noProof/>
                <w:webHidden/>
              </w:rPr>
              <w:instrText xml:space="preserve"> PAGEREF _Toc105052091 \h </w:instrText>
            </w:r>
            <w:r w:rsidR="00B833ED">
              <w:rPr>
                <w:noProof/>
                <w:webHidden/>
              </w:rPr>
            </w:r>
            <w:r w:rsidR="00B833ED">
              <w:rPr>
                <w:noProof/>
                <w:webHidden/>
              </w:rPr>
              <w:fldChar w:fldCharType="separate"/>
            </w:r>
            <w:r w:rsidR="00C072AF">
              <w:rPr>
                <w:noProof/>
                <w:webHidden/>
              </w:rPr>
              <w:t>4</w:t>
            </w:r>
            <w:r w:rsidR="00B833ED">
              <w:rPr>
                <w:noProof/>
                <w:webHidden/>
              </w:rPr>
              <w:fldChar w:fldCharType="end"/>
            </w:r>
          </w:hyperlink>
        </w:p>
        <w:p w14:paraId="5AFC3B28" w14:textId="77777777" w:rsidR="00B833ED" w:rsidRDefault="004B79E3">
          <w:pPr>
            <w:pStyle w:val="TOC1"/>
            <w:rPr>
              <w:rFonts w:asciiTheme="minorHAnsi" w:eastAsiaTheme="minorEastAsia" w:hAnsiTheme="minorHAnsi" w:cstheme="minorBidi"/>
              <w:b w:val="0"/>
              <w:noProof/>
              <w:sz w:val="22"/>
              <w:szCs w:val="22"/>
              <w:lang w:eastAsia="en-US"/>
            </w:rPr>
          </w:pPr>
          <w:hyperlink w:anchor="_Toc105052092" w:history="1">
            <w:r w:rsidR="00B833ED" w:rsidRPr="00EA6FBF">
              <w:rPr>
                <w:rStyle w:val="Hyperlink"/>
                <w:noProof/>
              </w:rPr>
              <w:t>Bab II</w:t>
            </w:r>
            <w:r w:rsidR="00B833ED">
              <w:rPr>
                <w:rFonts w:asciiTheme="minorHAnsi" w:eastAsiaTheme="minorEastAsia" w:hAnsiTheme="minorHAnsi" w:cstheme="minorBidi"/>
                <w:b w:val="0"/>
                <w:noProof/>
                <w:sz w:val="22"/>
                <w:szCs w:val="22"/>
                <w:lang w:eastAsia="en-US"/>
              </w:rPr>
              <w:tab/>
            </w:r>
            <w:r w:rsidR="00B833ED" w:rsidRPr="00EA6FBF">
              <w:rPr>
                <w:rStyle w:val="Hyperlink"/>
                <w:noProof/>
              </w:rPr>
              <w:t>Tinjauan Pustaka</w:t>
            </w:r>
            <w:r w:rsidR="00B833ED">
              <w:rPr>
                <w:noProof/>
                <w:webHidden/>
              </w:rPr>
              <w:tab/>
            </w:r>
            <w:r w:rsidR="00B833ED">
              <w:rPr>
                <w:noProof/>
                <w:webHidden/>
              </w:rPr>
              <w:fldChar w:fldCharType="begin"/>
            </w:r>
            <w:r w:rsidR="00B833ED">
              <w:rPr>
                <w:noProof/>
                <w:webHidden/>
              </w:rPr>
              <w:instrText xml:space="preserve"> PAGEREF _Toc105052092 \h </w:instrText>
            </w:r>
            <w:r w:rsidR="00B833ED">
              <w:rPr>
                <w:noProof/>
                <w:webHidden/>
              </w:rPr>
            </w:r>
            <w:r w:rsidR="00B833ED">
              <w:rPr>
                <w:noProof/>
                <w:webHidden/>
              </w:rPr>
              <w:fldChar w:fldCharType="separate"/>
            </w:r>
            <w:r w:rsidR="00C072AF">
              <w:rPr>
                <w:noProof/>
                <w:webHidden/>
              </w:rPr>
              <w:t>6</w:t>
            </w:r>
            <w:r w:rsidR="00B833ED">
              <w:rPr>
                <w:noProof/>
                <w:webHidden/>
              </w:rPr>
              <w:fldChar w:fldCharType="end"/>
            </w:r>
          </w:hyperlink>
        </w:p>
        <w:p w14:paraId="19765443" w14:textId="77777777" w:rsidR="00B833ED" w:rsidRDefault="004B79E3">
          <w:pPr>
            <w:pStyle w:val="TOC2"/>
            <w:rPr>
              <w:rFonts w:asciiTheme="minorHAnsi" w:eastAsiaTheme="minorEastAsia" w:hAnsiTheme="minorHAnsi" w:cstheme="minorBidi"/>
              <w:noProof/>
              <w:sz w:val="22"/>
              <w:szCs w:val="22"/>
              <w:lang w:eastAsia="en-US"/>
            </w:rPr>
          </w:pPr>
          <w:hyperlink w:anchor="_Toc105052093" w:history="1">
            <w:r w:rsidR="00B833ED" w:rsidRPr="00EA6FBF">
              <w:rPr>
                <w:rStyle w:val="Hyperlink"/>
                <w:noProof/>
              </w:rPr>
              <w:t>2.1</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Kajian Terkait</w:t>
            </w:r>
            <w:r w:rsidR="00B833ED">
              <w:rPr>
                <w:noProof/>
                <w:webHidden/>
              </w:rPr>
              <w:tab/>
            </w:r>
            <w:r w:rsidR="00B833ED">
              <w:rPr>
                <w:noProof/>
                <w:webHidden/>
              </w:rPr>
              <w:fldChar w:fldCharType="begin"/>
            </w:r>
            <w:r w:rsidR="00B833ED">
              <w:rPr>
                <w:noProof/>
                <w:webHidden/>
              </w:rPr>
              <w:instrText xml:space="preserve"> PAGEREF _Toc105052093 \h </w:instrText>
            </w:r>
            <w:r w:rsidR="00B833ED">
              <w:rPr>
                <w:noProof/>
                <w:webHidden/>
              </w:rPr>
            </w:r>
            <w:r w:rsidR="00B833ED">
              <w:rPr>
                <w:noProof/>
                <w:webHidden/>
              </w:rPr>
              <w:fldChar w:fldCharType="separate"/>
            </w:r>
            <w:r w:rsidR="00C072AF">
              <w:rPr>
                <w:noProof/>
                <w:webHidden/>
              </w:rPr>
              <w:t>6</w:t>
            </w:r>
            <w:r w:rsidR="00B833ED">
              <w:rPr>
                <w:noProof/>
                <w:webHidden/>
              </w:rPr>
              <w:fldChar w:fldCharType="end"/>
            </w:r>
          </w:hyperlink>
        </w:p>
        <w:p w14:paraId="6B8B42F0" w14:textId="77777777" w:rsidR="00B833ED" w:rsidRDefault="004B79E3">
          <w:pPr>
            <w:pStyle w:val="TOC2"/>
            <w:rPr>
              <w:rFonts w:asciiTheme="minorHAnsi" w:eastAsiaTheme="minorEastAsia" w:hAnsiTheme="minorHAnsi" w:cstheme="minorBidi"/>
              <w:noProof/>
              <w:sz w:val="22"/>
              <w:szCs w:val="22"/>
              <w:lang w:eastAsia="en-US"/>
            </w:rPr>
          </w:pPr>
          <w:hyperlink w:anchor="_Toc105052094" w:history="1">
            <w:r w:rsidR="00B833ED" w:rsidRPr="00EA6FBF">
              <w:rPr>
                <w:rStyle w:val="Hyperlink"/>
                <w:noProof/>
              </w:rPr>
              <w:t>2.2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Sistem</w:t>
            </w:r>
            <w:r w:rsidR="00B833ED">
              <w:rPr>
                <w:noProof/>
                <w:webHidden/>
              </w:rPr>
              <w:tab/>
            </w:r>
            <w:r w:rsidR="00B833ED">
              <w:rPr>
                <w:noProof/>
                <w:webHidden/>
              </w:rPr>
              <w:fldChar w:fldCharType="begin"/>
            </w:r>
            <w:r w:rsidR="00B833ED">
              <w:rPr>
                <w:noProof/>
                <w:webHidden/>
              </w:rPr>
              <w:instrText xml:space="preserve"> PAGEREF _Toc105052094 \h </w:instrText>
            </w:r>
            <w:r w:rsidR="00B833ED">
              <w:rPr>
                <w:noProof/>
                <w:webHidden/>
              </w:rPr>
            </w:r>
            <w:r w:rsidR="00B833ED">
              <w:rPr>
                <w:noProof/>
                <w:webHidden/>
              </w:rPr>
              <w:fldChar w:fldCharType="separate"/>
            </w:r>
            <w:r w:rsidR="00C072AF">
              <w:rPr>
                <w:noProof/>
                <w:webHidden/>
              </w:rPr>
              <w:t>6</w:t>
            </w:r>
            <w:r w:rsidR="00B833ED">
              <w:rPr>
                <w:noProof/>
                <w:webHidden/>
              </w:rPr>
              <w:fldChar w:fldCharType="end"/>
            </w:r>
          </w:hyperlink>
        </w:p>
        <w:p w14:paraId="5893DEA8" w14:textId="77777777" w:rsidR="00B833ED" w:rsidRDefault="004B79E3">
          <w:pPr>
            <w:pStyle w:val="TOC2"/>
            <w:rPr>
              <w:rFonts w:asciiTheme="minorHAnsi" w:eastAsiaTheme="minorEastAsia" w:hAnsiTheme="minorHAnsi" w:cstheme="minorBidi"/>
              <w:noProof/>
              <w:sz w:val="22"/>
              <w:szCs w:val="22"/>
              <w:lang w:eastAsia="en-US"/>
            </w:rPr>
          </w:pPr>
          <w:hyperlink w:anchor="_Toc105052095" w:history="1">
            <w:r w:rsidR="00B833ED" w:rsidRPr="00EA6FBF">
              <w:rPr>
                <w:rStyle w:val="Hyperlink"/>
                <w:noProof/>
                <w:lang w:val="id-ID"/>
              </w:rPr>
              <w:t>2.3</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Informasi</w:t>
            </w:r>
            <w:r w:rsidR="00B833ED">
              <w:rPr>
                <w:noProof/>
                <w:webHidden/>
              </w:rPr>
              <w:tab/>
            </w:r>
            <w:r w:rsidR="00B833ED">
              <w:rPr>
                <w:noProof/>
                <w:webHidden/>
              </w:rPr>
              <w:fldChar w:fldCharType="begin"/>
            </w:r>
            <w:r w:rsidR="00B833ED">
              <w:rPr>
                <w:noProof/>
                <w:webHidden/>
              </w:rPr>
              <w:instrText xml:space="preserve"> PAGEREF _Toc105052095 \h </w:instrText>
            </w:r>
            <w:r w:rsidR="00B833ED">
              <w:rPr>
                <w:noProof/>
                <w:webHidden/>
              </w:rPr>
            </w:r>
            <w:r w:rsidR="00B833ED">
              <w:rPr>
                <w:noProof/>
                <w:webHidden/>
              </w:rPr>
              <w:fldChar w:fldCharType="separate"/>
            </w:r>
            <w:r w:rsidR="00C072AF">
              <w:rPr>
                <w:noProof/>
                <w:webHidden/>
              </w:rPr>
              <w:t>7</w:t>
            </w:r>
            <w:r w:rsidR="00B833ED">
              <w:rPr>
                <w:noProof/>
                <w:webHidden/>
              </w:rPr>
              <w:fldChar w:fldCharType="end"/>
            </w:r>
          </w:hyperlink>
        </w:p>
        <w:p w14:paraId="3BD1BB68" w14:textId="77777777" w:rsidR="00B833ED" w:rsidRDefault="004B79E3">
          <w:pPr>
            <w:pStyle w:val="TOC2"/>
            <w:rPr>
              <w:rFonts w:asciiTheme="minorHAnsi" w:eastAsiaTheme="minorEastAsia" w:hAnsiTheme="minorHAnsi" w:cstheme="minorBidi"/>
              <w:noProof/>
              <w:sz w:val="22"/>
              <w:szCs w:val="22"/>
              <w:lang w:eastAsia="en-US"/>
            </w:rPr>
          </w:pPr>
          <w:hyperlink w:anchor="_Toc105052096" w:history="1">
            <w:r w:rsidR="00B833ED" w:rsidRPr="00EA6FBF">
              <w:rPr>
                <w:rStyle w:val="Hyperlink"/>
                <w:noProof/>
                <w:lang w:val="id-ID"/>
              </w:rPr>
              <w:t>2.4</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Akuntansi</w:t>
            </w:r>
            <w:r w:rsidR="00B833ED">
              <w:rPr>
                <w:noProof/>
                <w:webHidden/>
              </w:rPr>
              <w:tab/>
            </w:r>
            <w:r w:rsidR="00B833ED">
              <w:rPr>
                <w:noProof/>
                <w:webHidden/>
              </w:rPr>
              <w:fldChar w:fldCharType="begin"/>
            </w:r>
            <w:r w:rsidR="00B833ED">
              <w:rPr>
                <w:noProof/>
                <w:webHidden/>
              </w:rPr>
              <w:instrText xml:space="preserve"> PAGEREF _Toc105052096 \h </w:instrText>
            </w:r>
            <w:r w:rsidR="00B833ED">
              <w:rPr>
                <w:noProof/>
                <w:webHidden/>
              </w:rPr>
            </w:r>
            <w:r w:rsidR="00B833ED">
              <w:rPr>
                <w:noProof/>
                <w:webHidden/>
              </w:rPr>
              <w:fldChar w:fldCharType="separate"/>
            </w:r>
            <w:r w:rsidR="00C072AF">
              <w:rPr>
                <w:noProof/>
                <w:webHidden/>
              </w:rPr>
              <w:t>7</w:t>
            </w:r>
            <w:r w:rsidR="00B833ED">
              <w:rPr>
                <w:noProof/>
                <w:webHidden/>
              </w:rPr>
              <w:fldChar w:fldCharType="end"/>
            </w:r>
          </w:hyperlink>
        </w:p>
        <w:p w14:paraId="780F5F97" w14:textId="77777777" w:rsidR="00B833ED" w:rsidRDefault="004B79E3">
          <w:pPr>
            <w:pStyle w:val="TOC2"/>
            <w:rPr>
              <w:rFonts w:asciiTheme="minorHAnsi" w:eastAsiaTheme="minorEastAsia" w:hAnsiTheme="minorHAnsi" w:cstheme="minorBidi"/>
              <w:noProof/>
              <w:sz w:val="22"/>
              <w:szCs w:val="22"/>
              <w:lang w:eastAsia="en-US"/>
            </w:rPr>
          </w:pPr>
          <w:hyperlink w:anchor="_Toc105052097" w:history="1">
            <w:r w:rsidR="00B833ED" w:rsidRPr="00EA6FBF">
              <w:rPr>
                <w:rStyle w:val="Hyperlink"/>
                <w:noProof/>
                <w:lang w:val="id-ID"/>
              </w:rPr>
              <w:t>2.5</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Transaksi</w:t>
            </w:r>
            <w:r w:rsidR="00B833ED">
              <w:rPr>
                <w:noProof/>
                <w:webHidden/>
              </w:rPr>
              <w:tab/>
            </w:r>
            <w:r w:rsidR="00B833ED">
              <w:rPr>
                <w:noProof/>
                <w:webHidden/>
              </w:rPr>
              <w:fldChar w:fldCharType="begin"/>
            </w:r>
            <w:r w:rsidR="00B833ED">
              <w:rPr>
                <w:noProof/>
                <w:webHidden/>
              </w:rPr>
              <w:instrText xml:space="preserve"> PAGEREF _Toc105052097 \h </w:instrText>
            </w:r>
            <w:r w:rsidR="00B833ED">
              <w:rPr>
                <w:noProof/>
                <w:webHidden/>
              </w:rPr>
            </w:r>
            <w:r w:rsidR="00B833ED">
              <w:rPr>
                <w:noProof/>
                <w:webHidden/>
              </w:rPr>
              <w:fldChar w:fldCharType="separate"/>
            </w:r>
            <w:r w:rsidR="00C072AF">
              <w:rPr>
                <w:noProof/>
                <w:webHidden/>
              </w:rPr>
              <w:t>7</w:t>
            </w:r>
            <w:r w:rsidR="00B833ED">
              <w:rPr>
                <w:noProof/>
                <w:webHidden/>
              </w:rPr>
              <w:fldChar w:fldCharType="end"/>
            </w:r>
          </w:hyperlink>
        </w:p>
        <w:p w14:paraId="00D329C2" w14:textId="77777777" w:rsidR="00B833ED" w:rsidRDefault="004B79E3">
          <w:pPr>
            <w:pStyle w:val="TOC3"/>
            <w:rPr>
              <w:rFonts w:asciiTheme="minorHAnsi" w:eastAsiaTheme="minorEastAsia" w:hAnsiTheme="minorHAnsi" w:cstheme="minorBidi"/>
              <w:noProof/>
              <w:sz w:val="22"/>
              <w:szCs w:val="22"/>
              <w:lang w:eastAsia="en-US"/>
            </w:rPr>
          </w:pPr>
          <w:hyperlink w:anchor="_Toc105052098" w:history="1">
            <w:r w:rsidR="00B833ED" w:rsidRPr="00EA6FBF">
              <w:rPr>
                <w:rStyle w:val="Hyperlink"/>
                <w:noProof/>
              </w:rPr>
              <w:t>2.5.1</w:t>
            </w:r>
            <w:r w:rsidR="00B833ED">
              <w:rPr>
                <w:rFonts w:asciiTheme="minorHAnsi" w:eastAsiaTheme="minorEastAsia" w:hAnsiTheme="minorHAnsi" w:cstheme="minorBidi"/>
                <w:noProof/>
                <w:sz w:val="22"/>
                <w:szCs w:val="22"/>
                <w:lang w:eastAsia="en-US"/>
              </w:rPr>
              <w:tab/>
            </w:r>
            <w:r w:rsidR="00B833ED" w:rsidRPr="00EA6FBF">
              <w:rPr>
                <w:rStyle w:val="Hyperlink"/>
                <w:noProof/>
              </w:rPr>
              <w:t>Pembelian</w:t>
            </w:r>
            <w:r w:rsidR="00B833ED">
              <w:rPr>
                <w:noProof/>
                <w:webHidden/>
              </w:rPr>
              <w:tab/>
            </w:r>
            <w:r w:rsidR="00B833ED">
              <w:rPr>
                <w:noProof/>
                <w:webHidden/>
              </w:rPr>
              <w:fldChar w:fldCharType="begin"/>
            </w:r>
            <w:r w:rsidR="00B833ED">
              <w:rPr>
                <w:noProof/>
                <w:webHidden/>
              </w:rPr>
              <w:instrText xml:space="preserve"> PAGEREF _Toc105052098 \h </w:instrText>
            </w:r>
            <w:r w:rsidR="00B833ED">
              <w:rPr>
                <w:noProof/>
                <w:webHidden/>
              </w:rPr>
            </w:r>
            <w:r w:rsidR="00B833ED">
              <w:rPr>
                <w:noProof/>
                <w:webHidden/>
              </w:rPr>
              <w:fldChar w:fldCharType="separate"/>
            </w:r>
            <w:r w:rsidR="00C072AF">
              <w:rPr>
                <w:noProof/>
                <w:webHidden/>
              </w:rPr>
              <w:t>8</w:t>
            </w:r>
            <w:r w:rsidR="00B833ED">
              <w:rPr>
                <w:noProof/>
                <w:webHidden/>
              </w:rPr>
              <w:fldChar w:fldCharType="end"/>
            </w:r>
          </w:hyperlink>
        </w:p>
        <w:p w14:paraId="3FF59B5E" w14:textId="77777777" w:rsidR="00B833ED" w:rsidRDefault="004B79E3">
          <w:pPr>
            <w:pStyle w:val="TOC3"/>
            <w:rPr>
              <w:rFonts w:asciiTheme="minorHAnsi" w:eastAsiaTheme="minorEastAsia" w:hAnsiTheme="minorHAnsi" w:cstheme="minorBidi"/>
              <w:noProof/>
              <w:sz w:val="22"/>
              <w:szCs w:val="22"/>
              <w:lang w:eastAsia="en-US"/>
            </w:rPr>
          </w:pPr>
          <w:hyperlink w:anchor="_Toc105052099" w:history="1">
            <w:r w:rsidR="00B833ED" w:rsidRPr="00EA6FBF">
              <w:rPr>
                <w:rStyle w:val="Hyperlink"/>
                <w:noProof/>
              </w:rPr>
              <w:t>2.5.2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Penjualan</w:t>
            </w:r>
            <w:r w:rsidR="00B833ED">
              <w:rPr>
                <w:noProof/>
                <w:webHidden/>
              </w:rPr>
              <w:tab/>
            </w:r>
            <w:r w:rsidR="00B833ED">
              <w:rPr>
                <w:noProof/>
                <w:webHidden/>
              </w:rPr>
              <w:fldChar w:fldCharType="begin"/>
            </w:r>
            <w:r w:rsidR="00B833ED">
              <w:rPr>
                <w:noProof/>
                <w:webHidden/>
              </w:rPr>
              <w:instrText xml:space="preserve"> PAGEREF _Toc105052099 \h </w:instrText>
            </w:r>
            <w:r w:rsidR="00B833ED">
              <w:rPr>
                <w:noProof/>
                <w:webHidden/>
              </w:rPr>
            </w:r>
            <w:r w:rsidR="00B833ED">
              <w:rPr>
                <w:noProof/>
                <w:webHidden/>
              </w:rPr>
              <w:fldChar w:fldCharType="separate"/>
            </w:r>
            <w:r w:rsidR="00C072AF">
              <w:rPr>
                <w:noProof/>
                <w:webHidden/>
              </w:rPr>
              <w:t>8</w:t>
            </w:r>
            <w:r w:rsidR="00B833ED">
              <w:rPr>
                <w:noProof/>
                <w:webHidden/>
              </w:rPr>
              <w:fldChar w:fldCharType="end"/>
            </w:r>
          </w:hyperlink>
        </w:p>
        <w:p w14:paraId="4C563F37" w14:textId="77777777" w:rsidR="00B833ED" w:rsidRDefault="004B79E3">
          <w:pPr>
            <w:pStyle w:val="TOC2"/>
            <w:rPr>
              <w:rFonts w:asciiTheme="minorHAnsi" w:eastAsiaTheme="minorEastAsia" w:hAnsiTheme="minorHAnsi" w:cstheme="minorBidi"/>
              <w:noProof/>
              <w:sz w:val="22"/>
              <w:szCs w:val="22"/>
              <w:lang w:eastAsia="en-US"/>
            </w:rPr>
          </w:pPr>
          <w:hyperlink w:anchor="_Toc105052100" w:history="1">
            <w:r w:rsidR="00B833ED" w:rsidRPr="00EA6FBF">
              <w:rPr>
                <w:rStyle w:val="Hyperlink"/>
                <w:noProof/>
                <w:lang w:val="id-ID"/>
              </w:rPr>
              <w:t>2.6</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Chart Of Account</w:t>
            </w:r>
            <w:r w:rsidR="00B833ED" w:rsidRPr="00EA6FBF">
              <w:rPr>
                <w:rStyle w:val="Hyperlink"/>
                <w:noProof/>
                <w:lang w:val="id-ID"/>
              </w:rPr>
              <w:t xml:space="preserve"> (COA)</w:t>
            </w:r>
            <w:r w:rsidR="00B833ED">
              <w:rPr>
                <w:noProof/>
                <w:webHidden/>
              </w:rPr>
              <w:tab/>
            </w:r>
            <w:r w:rsidR="00B833ED">
              <w:rPr>
                <w:noProof/>
                <w:webHidden/>
              </w:rPr>
              <w:fldChar w:fldCharType="begin"/>
            </w:r>
            <w:r w:rsidR="00B833ED">
              <w:rPr>
                <w:noProof/>
                <w:webHidden/>
              </w:rPr>
              <w:instrText xml:space="preserve"> PAGEREF _Toc105052100 \h </w:instrText>
            </w:r>
            <w:r w:rsidR="00B833ED">
              <w:rPr>
                <w:noProof/>
                <w:webHidden/>
              </w:rPr>
            </w:r>
            <w:r w:rsidR="00B833ED">
              <w:rPr>
                <w:noProof/>
                <w:webHidden/>
              </w:rPr>
              <w:fldChar w:fldCharType="separate"/>
            </w:r>
            <w:r w:rsidR="00C072AF">
              <w:rPr>
                <w:noProof/>
                <w:webHidden/>
              </w:rPr>
              <w:t>8</w:t>
            </w:r>
            <w:r w:rsidR="00B833ED">
              <w:rPr>
                <w:noProof/>
                <w:webHidden/>
              </w:rPr>
              <w:fldChar w:fldCharType="end"/>
            </w:r>
          </w:hyperlink>
        </w:p>
        <w:p w14:paraId="23C3ECA9" w14:textId="77777777" w:rsidR="00B833ED" w:rsidRDefault="004B79E3">
          <w:pPr>
            <w:pStyle w:val="TOC2"/>
            <w:rPr>
              <w:rFonts w:asciiTheme="minorHAnsi" w:eastAsiaTheme="minorEastAsia" w:hAnsiTheme="minorHAnsi" w:cstheme="minorBidi"/>
              <w:noProof/>
              <w:sz w:val="22"/>
              <w:szCs w:val="22"/>
              <w:lang w:eastAsia="en-US"/>
            </w:rPr>
          </w:pPr>
          <w:hyperlink w:anchor="_Toc105052101" w:history="1">
            <w:r w:rsidR="00B833ED" w:rsidRPr="00EA6FBF">
              <w:rPr>
                <w:rStyle w:val="Hyperlink"/>
                <w:noProof/>
                <w:lang w:val="id-ID"/>
              </w:rPr>
              <w:t>2.7</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Item Barang</w:t>
            </w:r>
            <w:r w:rsidR="00B833ED">
              <w:rPr>
                <w:noProof/>
                <w:webHidden/>
              </w:rPr>
              <w:tab/>
            </w:r>
            <w:r w:rsidR="00B833ED">
              <w:rPr>
                <w:noProof/>
                <w:webHidden/>
              </w:rPr>
              <w:fldChar w:fldCharType="begin"/>
            </w:r>
            <w:r w:rsidR="00B833ED">
              <w:rPr>
                <w:noProof/>
                <w:webHidden/>
              </w:rPr>
              <w:instrText xml:space="preserve"> PAGEREF _Toc105052101 \h </w:instrText>
            </w:r>
            <w:r w:rsidR="00B833ED">
              <w:rPr>
                <w:noProof/>
                <w:webHidden/>
              </w:rPr>
            </w:r>
            <w:r w:rsidR="00B833ED">
              <w:rPr>
                <w:noProof/>
                <w:webHidden/>
              </w:rPr>
              <w:fldChar w:fldCharType="separate"/>
            </w:r>
            <w:r w:rsidR="00C072AF">
              <w:rPr>
                <w:noProof/>
                <w:webHidden/>
              </w:rPr>
              <w:t>8</w:t>
            </w:r>
            <w:r w:rsidR="00B833ED">
              <w:rPr>
                <w:noProof/>
                <w:webHidden/>
              </w:rPr>
              <w:fldChar w:fldCharType="end"/>
            </w:r>
          </w:hyperlink>
        </w:p>
        <w:p w14:paraId="2E5AD468" w14:textId="77777777" w:rsidR="00B833ED" w:rsidRDefault="004B79E3">
          <w:pPr>
            <w:pStyle w:val="TOC2"/>
            <w:rPr>
              <w:rFonts w:asciiTheme="minorHAnsi" w:eastAsiaTheme="minorEastAsia" w:hAnsiTheme="minorHAnsi" w:cstheme="minorBidi"/>
              <w:noProof/>
              <w:sz w:val="22"/>
              <w:szCs w:val="22"/>
              <w:lang w:eastAsia="en-US"/>
            </w:rPr>
          </w:pPr>
          <w:hyperlink w:anchor="_Toc105052102" w:history="1">
            <w:r w:rsidR="00B833ED" w:rsidRPr="00EA6FBF">
              <w:rPr>
                <w:rStyle w:val="Hyperlink"/>
                <w:noProof/>
                <w:lang w:val="id-ID"/>
              </w:rPr>
              <w:t>2.8</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Item Jasa</w:t>
            </w:r>
            <w:r w:rsidR="00B833ED">
              <w:rPr>
                <w:noProof/>
                <w:webHidden/>
              </w:rPr>
              <w:tab/>
            </w:r>
            <w:r w:rsidR="00B833ED">
              <w:rPr>
                <w:noProof/>
                <w:webHidden/>
              </w:rPr>
              <w:fldChar w:fldCharType="begin"/>
            </w:r>
            <w:r w:rsidR="00B833ED">
              <w:rPr>
                <w:noProof/>
                <w:webHidden/>
              </w:rPr>
              <w:instrText xml:space="preserve"> PAGEREF _Toc105052102 \h </w:instrText>
            </w:r>
            <w:r w:rsidR="00B833ED">
              <w:rPr>
                <w:noProof/>
                <w:webHidden/>
              </w:rPr>
            </w:r>
            <w:r w:rsidR="00B833ED">
              <w:rPr>
                <w:noProof/>
                <w:webHidden/>
              </w:rPr>
              <w:fldChar w:fldCharType="separate"/>
            </w:r>
            <w:r w:rsidR="00C072AF">
              <w:rPr>
                <w:noProof/>
                <w:webHidden/>
              </w:rPr>
              <w:t>9</w:t>
            </w:r>
            <w:r w:rsidR="00B833ED">
              <w:rPr>
                <w:noProof/>
                <w:webHidden/>
              </w:rPr>
              <w:fldChar w:fldCharType="end"/>
            </w:r>
          </w:hyperlink>
        </w:p>
        <w:p w14:paraId="6D93586B" w14:textId="77777777" w:rsidR="00B833ED" w:rsidRDefault="004B79E3">
          <w:pPr>
            <w:pStyle w:val="TOC2"/>
            <w:rPr>
              <w:rFonts w:asciiTheme="minorHAnsi" w:eastAsiaTheme="minorEastAsia" w:hAnsiTheme="minorHAnsi" w:cstheme="minorBidi"/>
              <w:noProof/>
              <w:sz w:val="22"/>
              <w:szCs w:val="22"/>
              <w:lang w:eastAsia="en-US"/>
            </w:rPr>
          </w:pPr>
          <w:hyperlink w:anchor="_Toc105052103" w:history="1">
            <w:r w:rsidR="00B833ED" w:rsidRPr="00EA6FBF">
              <w:rPr>
                <w:rStyle w:val="Hyperlink"/>
                <w:noProof/>
                <w:lang w:val="id-ID"/>
              </w:rPr>
              <w:t>2.9</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Laporan Keuangan</w:t>
            </w:r>
            <w:r w:rsidR="00B833ED">
              <w:rPr>
                <w:noProof/>
                <w:webHidden/>
              </w:rPr>
              <w:tab/>
            </w:r>
            <w:r w:rsidR="00B833ED">
              <w:rPr>
                <w:noProof/>
                <w:webHidden/>
              </w:rPr>
              <w:fldChar w:fldCharType="begin"/>
            </w:r>
            <w:r w:rsidR="00B833ED">
              <w:rPr>
                <w:noProof/>
                <w:webHidden/>
              </w:rPr>
              <w:instrText xml:space="preserve"> PAGEREF _Toc105052103 \h </w:instrText>
            </w:r>
            <w:r w:rsidR="00B833ED">
              <w:rPr>
                <w:noProof/>
                <w:webHidden/>
              </w:rPr>
            </w:r>
            <w:r w:rsidR="00B833ED">
              <w:rPr>
                <w:noProof/>
                <w:webHidden/>
              </w:rPr>
              <w:fldChar w:fldCharType="separate"/>
            </w:r>
            <w:r w:rsidR="00C072AF">
              <w:rPr>
                <w:noProof/>
                <w:webHidden/>
              </w:rPr>
              <w:t>9</w:t>
            </w:r>
            <w:r w:rsidR="00B833ED">
              <w:rPr>
                <w:noProof/>
                <w:webHidden/>
              </w:rPr>
              <w:fldChar w:fldCharType="end"/>
            </w:r>
          </w:hyperlink>
        </w:p>
        <w:p w14:paraId="48B3FB61" w14:textId="77777777" w:rsidR="00B833ED" w:rsidRDefault="004B79E3">
          <w:pPr>
            <w:pStyle w:val="TOC3"/>
            <w:rPr>
              <w:rFonts w:asciiTheme="minorHAnsi" w:eastAsiaTheme="minorEastAsia" w:hAnsiTheme="minorHAnsi" w:cstheme="minorBidi"/>
              <w:noProof/>
              <w:sz w:val="22"/>
              <w:szCs w:val="22"/>
              <w:lang w:eastAsia="en-US"/>
            </w:rPr>
          </w:pPr>
          <w:hyperlink w:anchor="_Toc105052104" w:history="1">
            <w:r w:rsidR="00B833ED" w:rsidRPr="00EA6FBF">
              <w:rPr>
                <w:rStyle w:val="Hyperlink"/>
                <w:noProof/>
              </w:rPr>
              <w:t>2.9.1</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Invoice</w:t>
            </w:r>
            <w:r w:rsidR="00B833ED">
              <w:rPr>
                <w:noProof/>
                <w:webHidden/>
              </w:rPr>
              <w:tab/>
            </w:r>
            <w:r w:rsidR="00B833ED">
              <w:rPr>
                <w:noProof/>
                <w:webHidden/>
              </w:rPr>
              <w:fldChar w:fldCharType="begin"/>
            </w:r>
            <w:r w:rsidR="00B833ED">
              <w:rPr>
                <w:noProof/>
                <w:webHidden/>
              </w:rPr>
              <w:instrText xml:space="preserve"> PAGEREF _Toc105052104 \h </w:instrText>
            </w:r>
            <w:r w:rsidR="00B833ED">
              <w:rPr>
                <w:noProof/>
                <w:webHidden/>
              </w:rPr>
            </w:r>
            <w:r w:rsidR="00B833ED">
              <w:rPr>
                <w:noProof/>
                <w:webHidden/>
              </w:rPr>
              <w:fldChar w:fldCharType="separate"/>
            </w:r>
            <w:r w:rsidR="00C072AF">
              <w:rPr>
                <w:noProof/>
                <w:webHidden/>
              </w:rPr>
              <w:t>9</w:t>
            </w:r>
            <w:r w:rsidR="00B833ED">
              <w:rPr>
                <w:noProof/>
                <w:webHidden/>
              </w:rPr>
              <w:fldChar w:fldCharType="end"/>
            </w:r>
          </w:hyperlink>
        </w:p>
        <w:p w14:paraId="3BBF917A" w14:textId="77777777" w:rsidR="00B833ED" w:rsidRDefault="004B79E3">
          <w:pPr>
            <w:pStyle w:val="TOC3"/>
            <w:rPr>
              <w:rFonts w:asciiTheme="minorHAnsi" w:eastAsiaTheme="minorEastAsia" w:hAnsiTheme="minorHAnsi" w:cstheme="minorBidi"/>
              <w:noProof/>
              <w:sz w:val="22"/>
              <w:szCs w:val="22"/>
              <w:lang w:eastAsia="en-US"/>
            </w:rPr>
          </w:pPr>
          <w:hyperlink w:anchor="_Toc105052105" w:history="1">
            <w:r w:rsidR="00B833ED" w:rsidRPr="00EA6FBF">
              <w:rPr>
                <w:rStyle w:val="Hyperlink"/>
                <w:noProof/>
              </w:rPr>
              <w:t>2.9.2</w:t>
            </w:r>
            <w:r w:rsidR="00B833ED">
              <w:rPr>
                <w:rFonts w:asciiTheme="minorHAnsi" w:eastAsiaTheme="minorEastAsia" w:hAnsiTheme="minorHAnsi" w:cstheme="minorBidi"/>
                <w:noProof/>
                <w:sz w:val="22"/>
                <w:szCs w:val="22"/>
                <w:lang w:eastAsia="en-US"/>
              </w:rPr>
              <w:tab/>
            </w:r>
            <w:r w:rsidR="00B833ED" w:rsidRPr="00EA6FBF">
              <w:rPr>
                <w:rStyle w:val="Hyperlink"/>
                <w:noProof/>
              </w:rPr>
              <w:t>Stok</w:t>
            </w:r>
            <w:r w:rsidR="00B833ED">
              <w:rPr>
                <w:noProof/>
                <w:webHidden/>
              </w:rPr>
              <w:tab/>
            </w:r>
            <w:r w:rsidR="00B833ED">
              <w:rPr>
                <w:noProof/>
                <w:webHidden/>
              </w:rPr>
              <w:fldChar w:fldCharType="begin"/>
            </w:r>
            <w:r w:rsidR="00B833ED">
              <w:rPr>
                <w:noProof/>
                <w:webHidden/>
              </w:rPr>
              <w:instrText xml:space="preserve"> PAGEREF _Toc105052105 \h </w:instrText>
            </w:r>
            <w:r w:rsidR="00B833ED">
              <w:rPr>
                <w:noProof/>
                <w:webHidden/>
              </w:rPr>
            </w:r>
            <w:r w:rsidR="00B833ED">
              <w:rPr>
                <w:noProof/>
                <w:webHidden/>
              </w:rPr>
              <w:fldChar w:fldCharType="separate"/>
            </w:r>
            <w:r w:rsidR="00C072AF">
              <w:rPr>
                <w:noProof/>
                <w:webHidden/>
              </w:rPr>
              <w:t>10</w:t>
            </w:r>
            <w:r w:rsidR="00B833ED">
              <w:rPr>
                <w:noProof/>
                <w:webHidden/>
              </w:rPr>
              <w:fldChar w:fldCharType="end"/>
            </w:r>
          </w:hyperlink>
        </w:p>
        <w:p w14:paraId="3F3CDBF9" w14:textId="77777777" w:rsidR="00B833ED" w:rsidRDefault="004B79E3">
          <w:pPr>
            <w:pStyle w:val="TOC3"/>
            <w:rPr>
              <w:rFonts w:asciiTheme="minorHAnsi" w:eastAsiaTheme="minorEastAsia" w:hAnsiTheme="minorHAnsi" w:cstheme="minorBidi"/>
              <w:noProof/>
              <w:sz w:val="22"/>
              <w:szCs w:val="22"/>
              <w:lang w:eastAsia="en-US"/>
            </w:rPr>
          </w:pPr>
          <w:hyperlink w:anchor="_Toc105052106" w:history="1">
            <w:r w:rsidR="00B833ED" w:rsidRPr="00EA6FBF">
              <w:rPr>
                <w:rStyle w:val="Hyperlink"/>
                <w:noProof/>
              </w:rPr>
              <w:t>2.9.3</w:t>
            </w:r>
            <w:r w:rsidR="00B833ED">
              <w:rPr>
                <w:rFonts w:asciiTheme="minorHAnsi" w:eastAsiaTheme="minorEastAsia" w:hAnsiTheme="minorHAnsi" w:cstheme="minorBidi"/>
                <w:noProof/>
                <w:sz w:val="22"/>
                <w:szCs w:val="22"/>
                <w:lang w:eastAsia="en-US"/>
              </w:rPr>
              <w:tab/>
            </w:r>
            <w:r w:rsidR="00B833ED" w:rsidRPr="00EA6FBF">
              <w:rPr>
                <w:rStyle w:val="Hyperlink"/>
                <w:noProof/>
              </w:rPr>
              <w:t>Laporan Jurnal</w:t>
            </w:r>
            <w:r w:rsidR="00B833ED">
              <w:rPr>
                <w:noProof/>
                <w:webHidden/>
              </w:rPr>
              <w:tab/>
            </w:r>
            <w:r w:rsidR="00B833ED">
              <w:rPr>
                <w:noProof/>
                <w:webHidden/>
              </w:rPr>
              <w:fldChar w:fldCharType="begin"/>
            </w:r>
            <w:r w:rsidR="00B833ED">
              <w:rPr>
                <w:noProof/>
                <w:webHidden/>
              </w:rPr>
              <w:instrText xml:space="preserve"> PAGEREF _Toc105052106 \h </w:instrText>
            </w:r>
            <w:r w:rsidR="00B833ED">
              <w:rPr>
                <w:noProof/>
                <w:webHidden/>
              </w:rPr>
            </w:r>
            <w:r w:rsidR="00B833ED">
              <w:rPr>
                <w:noProof/>
                <w:webHidden/>
              </w:rPr>
              <w:fldChar w:fldCharType="separate"/>
            </w:r>
            <w:r w:rsidR="00C072AF">
              <w:rPr>
                <w:noProof/>
                <w:webHidden/>
              </w:rPr>
              <w:t>10</w:t>
            </w:r>
            <w:r w:rsidR="00B833ED">
              <w:rPr>
                <w:noProof/>
                <w:webHidden/>
              </w:rPr>
              <w:fldChar w:fldCharType="end"/>
            </w:r>
          </w:hyperlink>
        </w:p>
        <w:p w14:paraId="1CCFB374" w14:textId="77777777" w:rsidR="00B833ED" w:rsidRDefault="004B79E3">
          <w:pPr>
            <w:pStyle w:val="TOC3"/>
            <w:rPr>
              <w:rFonts w:asciiTheme="minorHAnsi" w:eastAsiaTheme="minorEastAsia" w:hAnsiTheme="minorHAnsi" w:cstheme="minorBidi"/>
              <w:noProof/>
              <w:sz w:val="22"/>
              <w:szCs w:val="22"/>
              <w:lang w:eastAsia="en-US"/>
            </w:rPr>
          </w:pPr>
          <w:hyperlink w:anchor="_Toc105052107" w:history="1">
            <w:r w:rsidR="00B833ED" w:rsidRPr="00EA6FBF">
              <w:rPr>
                <w:rStyle w:val="Hyperlink"/>
                <w:noProof/>
              </w:rPr>
              <w:t>2.9.4</w:t>
            </w:r>
            <w:r w:rsidR="00B833ED">
              <w:rPr>
                <w:rFonts w:asciiTheme="minorHAnsi" w:eastAsiaTheme="minorEastAsia" w:hAnsiTheme="minorHAnsi" w:cstheme="minorBidi"/>
                <w:noProof/>
                <w:sz w:val="22"/>
                <w:szCs w:val="22"/>
                <w:lang w:eastAsia="en-US"/>
              </w:rPr>
              <w:tab/>
            </w:r>
            <w:r w:rsidR="00B833ED" w:rsidRPr="00EA6FBF">
              <w:rPr>
                <w:rStyle w:val="Hyperlink"/>
                <w:noProof/>
              </w:rPr>
              <w:t>Laporan Buku Besar</w:t>
            </w:r>
            <w:r w:rsidR="00B833ED" w:rsidRPr="00EA6FBF">
              <w:rPr>
                <w:rStyle w:val="Hyperlink"/>
                <w:noProof/>
                <w:lang w:val="id-ID"/>
              </w:rPr>
              <w:t xml:space="preserve"> (</w:t>
            </w:r>
            <w:r w:rsidR="00B833ED" w:rsidRPr="00EA6FBF">
              <w:rPr>
                <w:rStyle w:val="Hyperlink"/>
                <w:i/>
                <w:noProof/>
                <w:lang w:val="id-ID"/>
              </w:rPr>
              <w:t>General Ledger</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_Toc105052107 \h </w:instrText>
            </w:r>
            <w:r w:rsidR="00B833ED">
              <w:rPr>
                <w:noProof/>
                <w:webHidden/>
              </w:rPr>
            </w:r>
            <w:r w:rsidR="00B833ED">
              <w:rPr>
                <w:noProof/>
                <w:webHidden/>
              </w:rPr>
              <w:fldChar w:fldCharType="separate"/>
            </w:r>
            <w:r w:rsidR="00C072AF">
              <w:rPr>
                <w:noProof/>
                <w:webHidden/>
              </w:rPr>
              <w:t>10</w:t>
            </w:r>
            <w:r w:rsidR="00B833ED">
              <w:rPr>
                <w:noProof/>
                <w:webHidden/>
              </w:rPr>
              <w:fldChar w:fldCharType="end"/>
            </w:r>
          </w:hyperlink>
        </w:p>
        <w:p w14:paraId="6724345E" w14:textId="77777777" w:rsidR="00B833ED" w:rsidRDefault="004B79E3">
          <w:pPr>
            <w:pStyle w:val="TOC3"/>
            <w:rPr>
              <w:rFonts w:asciiTheme="minorHAnsi" w:eastAsiaTheme="minorEastAsia" w:hAnsiTheme="minorHAnsi" w:cstheme="minorBidi"/>
              <w:noProof/>
              <w:sz w:val="22"/>
              <w:szCs w:val="22"/>
              <w:lang w:eastAsia="en-US"/>
            </w:rPr>
          </w:pPr>
          <w:hyperlink w:anchor="_Toc105052108" w:history="1">
            <w:r w:rsidR="00B833ED" w:rsidRPr="00EA6FBF">
              <w:rPr>
                <w:rStyle w:val="Hyperlink"/>
                <w:noProof/>
              </w:rPr>
              <w:t>2.9.5</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Laporan </w:t>
            </w:r>
            <w:r w:rsidR="00B833ED" w:rsidRPr="00EA6FBF">
              <w:rPr>
                <w:rStyle w:val="Hyperlink"/>
                <w:noProof/>
                <w:lang w:val="id-ID"/>
              </w:rPr>
              <w:t>Neraca Saldo (</w:t>
            </w:r>
            <w:r w:rsidR="00B833ED" w:rsidRPr="00EA6FBF">
              <w:rPr>
                <w:rStyle w:val="Hyperlink"/>
                <w:i/>
                <w:noProof/>
                <w:lang w:val="id-ID"/>
              </w:rPr>
              <w:t>Trial Balance</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_Toc105052108 \h </w:instrText>
            </w:r>
            <w:r w:rsidR="00B833ED">
              <w:rPr>
                <w:noProof/>
                <w:webHidden/>
              </w:rPr>
            </w:r>
            <w:r w:rsidR="00B833ED">
              <w:rPr>
                <w:noProof/>
                <w:webHidden/>
              </w:rPr>
              <w:fldChar w:fldCharType="separate"/>
            </w:r>
            <w:r w:rsidR="00C072AF">
              <w:rPr>
                <w:noProof/>
                <w:webHidden/>
              </w:rPr>
              <w:t>10</w:t>
            </w:r>
            <w:r w:rsidR="00B833ED">
              <w:rPr>
                <w:noProof/>
                <w:webHidden/>
              </w:rPr>
              <w:fldChar w:fldCharType="end"/>
            </w:r>
          </w:hyperlink>
        </w:p>
        <w:p w14:paraId="72F9E212" w14:textId="77777777" w:rsidR="00B833ED" w:rsidRDefault="004B79E3">
          <w:pPr>
            <w:pStyle w:val="TOC3"/>
            <w:rPr>
              <w:rFonts w:asciiTheme="minorHAnsi" w:eastAsiaTheme="minorEastAsia" w:hAnsiTheme="minorHAnsi" w:cstheme="minorBidi"/>
              <w:noProof/>
              <w:sz w:val="22"/>
              <w:szCs w:val="22"/>
              <w:lang w:eastAsia="en-US"/>
            </w:rPr>
          </w:pPr>
          <w:hyperlink w:anchor="_Toc105052109" w:history="1">
            <w:r w:rsidR="00B833ED" w:rsidRPr="00EA6FBF">
              <w:rPr>
                <w:rStyle w:val="Hyperlink"/>
                <w:noProof/>
              </w:rPr>
              <w:t>2.9.6</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Laporan </w:t>
            </w:r>
            <w:r w:rsidR="00B833ED" w:rsidRPr="00EA6FBF">
              <w:rPr>
                <w:rStyle w:val="Hyperlink"/>
                <w:noProof/>
                <w:lang w:val="id-ID"/>
              </w:rPr>
              <w:t>Laba Rugi (</w:t>
            </w:r>
            <w:r w:rsidR="00B833ED" w:rsidRPr="00EA6FBF">
              <w:rPr>
                <w:rStyle w:val="Hyperlink"/>
                <w:i/>
                <w:noProof/>
                <w:lang w:val="id-ID"/>
              </w:rPr>
              <w:t>Profit and Loss</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_Toc105052109 \h </w:instrText>
            </w:r>
            <w:r w:rsidR="00B833ED">
              <w:rPr>
                <w:noProof/>
                <w:webHidden/>
              </w:rPr>
            </w:r>
            <w:r w:rsidR="00B833ED">
              <w:rPr>
                <w:noProof/>
                <w:webHidden/>
              </w:rPr>
              <w:fldChar w:fldCharType="separate"/>
            </w:r>
            <w:r w:rsidR="00C072AF">
              <w:rPr>
                <w:noProof/>
                <w:webHidden/>
              </w:rPr>
              <w:t>11</w:t>
            </w:r>
            <w:r w:rsidR="00B833ED">
              <w:rPr>
                <w:noProof/>
                <w:webHidden/>
              </w:rPr>
              <w:fldChar w:fldCharType="end"/>
            </w:r>
          </w:hyperlink>
        </w:p>
        <w:p w14:paraId="7762CA44" w14:textId="77777777" w:rsidR="00B833ED" w:rsidRDefault="004B79E3">
          <w:pPr>
            <w:pStyle w:val="TOC3"/>
            <w:rPr>
              <w:rFonts w:asciiTheme="minorHAnsi" w:eastAsiaTheme="minorEastAsia" w:hAnsiTheme="minorHAnsi" w:cstheme="minorBidi"/>
              <w:noProof/>
              <w:sz w:val="22"/>
              <w:szCs w:val="22"/>
              <w:lang w:eastAsia="en-US"/>
            </w:rPr>
          </w:pPr>
          <w:hyperlink w:anchor="_Toc105052110" w:history="1">
            <w:r w:rsidR="00B833ED" w:rsidRPr="00EA6FBF">
              <w:rPr>
                <w:rStyle w:val="Hyperlink"/>
                <w:noProof/>
              </w:rPr>
              <w:t>2.9.7</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Laporan Neraca (</w:t>
            </w:r>
            <w:r w:rsidR="00B833ED" w:rsidRPr="00EA6FBF">
              <w:rPr>
                <w:rStyle w:val="Hyperlink"/>
                <w:i/>
                <w:noProof/>
                <w:lang w:val="id-ID"/>
              </w:rPr>
              <w:t>Balance Sheet</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_Toc105052110 \h </w:instrText>
            </w:r>
            <w:r w:rsidR="00B833ED">
              <w:rPr>
                <w:noProof/>
                <w:webHidden/>
              </w:rPr>
            </w:r>
            <w:r w:rsidR="00B833ED">
              <w:rPr>
                <w:noProof/>
                <w:webHidden/>
              </w:rPr>
              <w:fldChar w:fldCharType="separate"/>
            </w:r>
            <w:r w:rsidR="00C072AF">
              <w:rPr>
                <w:noProof/>
                <w:webHidden/>
              </w:rPr>
              <w:t>11</w:t>
            </w:r>
            <w:r w:rsidR="00B833ED">
              <w:rPr>
                <w:noProof/>
                <w:webHidden/>
              </w:rPr>
              <w:fldChar w:fldCharType="end"/>
            </w:r>
          </w:hyperlink>
        </w:p>
        <w:p w14:paraId="23F68B1D" w14:textId="77777777" w:rsidR="00B833ED" w:rsidRDefault="004B79E3">
          <w:pPr>
            <w:pStyle w:val="TOC2"/>
            <w:rPr>
              <w:rFonts w:asciiTheme="minorHAnsi" w:eastAsiaTheme="minorEastAsia" w:hAnsiTheme="minorHAnsi" w:cstheme="minorBidi"/>
              <w:noProof/>
              <w:sz w:val="22"/>
              <w:szCs w:val="22"/>
              <w:lang w:eastAsia="en-US"/>
            </w:rPr>
          </w:pPr>
          <w:hyperlink w:anchor="_Toc105052111" w:history="1">
            <w:r w:rsidR="00B833ED" w:rsidRPr="00EA6FBF">
              <w:rPr>
                <w:rStyle w:val="Hyperlink"/>
                <w:noProof/>
              </w:rPr>
              <w:t>2.10</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System Development Life Cycle (SDLC</w:t>
            </w:r>
            <w:r w:rsidR="00B833ED" w:rsidRPr="00EA6FBF">
              <w:rPr>
                <w:rStyle w:val="Hyperlink"/>
                <w:noProof/>
              </w:rPr>
              <w:t>)</w:t>
            </w:r>
            <w:r w:rsidR="00B833ED">
              <w:rPr>
                <w:noProof/>
                <w:webHidden/>
              </w:rPr>
              <w:tab/>
            </w:r>
            <w:r w:rsidR="00B833ED">
              <w:rPr>
                <w:noProof/>
                <w:webHidden/>
              </w:rPr>
              <w:fldChar w:fldCharType="begin"/>
            </w:r>
            <w:r w:rsidR="00B833ED">
              <w:rPr>
                <w:noProof/>
                <w:webHidden/>
              </w:rPr>
              <w:instrText xml:space="preserve"> PAGEREF _Toc105052111 \h </w:instrText>
            </w:r>
            <w:r w:rsidR="00B833ED">
              <w:rPr>
                <w:noProof/>
                <w:webHidden/>
              </w:rPr>
            </w:r>
            <w:r w:rsidR="00B833ED">
              <w:rPr>
                <w:noProof/>
                <w:webHidden/>
              </w:rPr>
              <w:fldChar w:fldCharType="separate"/>
            </w:r>
            <w:r w:rsidR="00C072AF">
              <w:rPr>
                <w:noProof/>
                <w:webHidden/>
              </w:rPr>
              <w:t>11</w:t>
            </w:r>
            <w:r w:rsidR="00B833ED">
              <w:rPr>
                <w:noProof/>
                <w:webHidden/>
              </w:rPr>
              <w:fldChar w:fldCharType="end"/>
            </w:r>
          </w:hyperlink>
        </w:p>
        <w:p w14:paraId="4443AD7A" w14:textId="77777777" w:rsidR="00B833ED" w:rsidRDefault="004B79E3">
          <w:pPr>
            <w:pStyle w:val="TOC3"/>
            <w:rPr>
              <w:rFonts w:asciiTheme="minorHAnsi" w:eastAsiaTheme="minorEastAsia" w:hAnsiTheme="minorHAnsi" w:cstheme="minorBidi"/>
              <w:noProof/>
              <w:sz w:val="22"/>
              <w:szCs w:val="22"/>
              <w:lang w:eastAsia="en-US"/>
            </w:rPr>
          </w:pPr>
          <w:hyperlink w:anchor="_Toc105052112" w:history="1">
            <w:r w:rsidR="00B833ED" w:rsidRPr="00EA6FBF">
              <w:rPr>
                <w:rStyle w:val="Hyperlink"/>
                <w:noProof/>
              </w:rPr>
              <w:t>2.10.1</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Model </w:t>
            </w:r>
            <w:r w:rsidR="00B833ED" w:rsidRPr="00EA6FBF">
              <w:rPr>
                <w:rStyle w:val="Hyperlink"/>
                <w:i/>
                <w:noProof/>
              </w:rPr>
              <w:t>Waterfa</w:t>
            </w:r>
            <w:r w:rsidR="00B833ED" w:rsidRPr="00EA6FBF">
              <w:rPr>
                <w:rStyle w:val="Hyperlink"/>
                <w:i/>
                <w:noProof/>
                <w:lang w:val="id-ID"/>
              </w:rPr>
              <w:t>ll</w:t>
            </w:r>
            <w:r w:rsidR="00B833ED">
              <w:rPr>
                <w:noProof/>
                <w:webHidden/>
              </w:rPr>
              <w:tab/>
            </w:r>
            <w:r w:rsidR="00B833ED">
              <w:rPr>
                <w:noProof/>
                <w:webHidden/>
              </w:rPr>
              <w:fldChar w:fldCharType="begin"/>
            </w:r>
            <w:r w:rsidR="00B833ED">
              <w:rPr>
                <w:noProof/>
                <w:webHidden/>
              </w:rPr>
              <w:instrText xml:space="preserve"> PAGEREF _Toc105052112 \h </w:instrText>
            </w:r>
            <w:r w:rsidR="00B833ED">
              <w:rPr>
                <w:noProof/>
                <w:webHidden/>
              </w:rPr>
            </w:r>
            <w:r w:rsidR="00B833ED">
              <w:rPr>
                <w:noProof/>
                <w:webHidden/>
              </w:rPr>
              <w:fldChar w:fldCharType="separate"/>
            </w:r>
            <w:r w:rsidR="00C072AF">
              <w:rPr>
                <w:noProof/>
                <w:webHidden/>
              </w:rPr>
              <w:t>12</w:t>
            </w:r>
            <w:r w:rsidR="00B833ED">
              <w:rPr>
                <w:noProof/>
                <w:webHidden/>
              </w:rPr>
              <w:fldChar w:fldCharType="end"/>
            </w:r>
          </w:hyperlink>
        </w:p>
        <w:p w14:paraId="73630845" w14:textId="77777777" w:rsidR="00B833ED" w:rsidRDefault="004B79E3">
          <w:pPr>
            <w:pStyle w:val="TOC3"/>
            <w:rPr>
              <w:rFonts w:asciiTheme="minorHAnsi" w:eastAsiaTheme="minorEastAsia" w:hAnsiTheme="minorHAnsi" w:cstheme="minorBidi"/>
              <w:noProof/>
              <w:sz w:val="22"/>
              <w:szCs w:val="22"/>
              <w:lang w:eastAsia="en-US"/>
            </w:rPr>
          </w:pPr>
          <w:hyperlink w:anchor="_Toc105052113" w:history="1">
            <w:r w:rsidR="00B833ED" w:rsidRPr="00EA6FBF">
              <w:rPr>
                <w:rStyle w:val="Hyperlink"/>
                <w:noProof/>
              </w:rPr>
              <w:t>2.10.2</w:t>
            </w:r>
            <w:r w:rsidR="00B833ED">
              <w:rPr>
                <w:rFonts w:asciiTheme="minorHAnsi" w:eastAsiaTheme="minorEastAsia" w:hAnsiTheme="minorHAnsi" w:cstheme="minorBidi"/>
                <w:noProof/>
                <w:sz w:val="22"/>
                <w:szCs w:val="22"/>
                <w:lang w:eastAsia="en-US"/>
              </w:rPr>
              <w:tab/>
            </w:r>
            <w:r w:rsidR="00B833ED" w:rsidRPr="00EA6FBF">
              <w:rPr>
                <w:rStyle w:val="Hyperlink"/>
                <w:i/>
                <w:noProof/>
              </w:rPr>
              <w:t>Unified Modelling Language</w:t>
            </w:r>
            <w:r w:rsidR="00B833ED" w:rsidRPr="00EA6FBF">
              <w:rPr>
                <w:rStyle w:val="Hyperlink"/>
                <w:noProof/>
              </w:rPr>
              <w:t xml:space="preserve"> (UML)</w:t>
            </w:r>
            <w:r w:rsidR="00B833ED">
              <w:rPr>
                <w:noProof/>
                <w:webHidden/>
              </w:rPr>
              <w:tab/>
            </w:r>
            <w:r w:rsidR="00B833ED">
              <w:rPr>
                <w:noProof/>
                <w:webHidden/>
              </w:rPr>
              <w:fldChar w:fldCharType="begin"/>
            </w:r>
            <w:r w:rsidR="00B833ED">
              <w:rPr>
                <w:noProof/>
                <w:webHidden/>
              </w:rPr>
              <w:instrText xml:space="preserve"> PAGEREF _Toc105052113 \h </w:instrText>
            </w:r>
            <w:r w:rsidR="00B833ED">
              <w:rPr>
                <w:noProof/>
                <w:webHidden/>
              </w:rPr>
            </w:r>
            <w:r w:rsidR="00B833ED">
              <w:rPr>
                <w:noProof/>
                <w:webHidden/>
              </w:rPr>
              <w:fldChar w:fldCharType="separate"/>
            </w:r>
            <w:r w:rsidR="00C072AF">
              <w:rPr>
                <w:noProof/>
                <w:webHidden/>
              </w:rPr>
              <w:t>13</w:t>
            </w:r>
            <w:r w:rsidR="00B833ED">
              <w:rPr>
                <w:noProof/>
                <w:webHidden/>
              </w:rPr>
              <w:fldChar w:fldCharType="end"/>
            </w:r>
          </w:hyperlink>
        </w:p>
        <w:p w14:paraId="39412EEF" w14:textId="77777777" w:rsidR="00B833ED" w:rsidRDefault="004B79E3">
          <w:pPr>
            <w:pStyle w:val="TOC2"/>
            <w:rPr>
              <w:rFonts w:asciiTheme="minorHAnsi" w:eastAsiaTheme="minorEastAsia" w:hAnsiTheme="minorHAnsi" w:cstheme="minorBidi"/>
              <w:noProof/>
              <w:sz w:val="22"/>
              <w:szCs w:val="22"/>
              <w:lang w:eastAsia="en-US"/>
            </w:rPr>
          </w:pPr>
          <w:hyperlink w:anchor="_Toc105052114" w:history="1">
            <w:r w:rsidR="00B833ED" w:rsidRPr="00EA6FBF">
              <w:rPr>
                <w:rStyle w:val="Hyperlink"/>
                <w:noProof/>
              </w:rPr>
              <w:t>2.11</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Basis </w:t>
            </w:r>
            <w:r w:rsidR="00B833ED" w:rsidRPr="00EA6FBF">
              <w:rPr>
                <w:rStyle w:val="Hyperlink"/>
                <w:noProof/>
                <w:lang w:val="id-ID"/>
              </w:rPr>
              <w:t>Data (</w:t>
            </w:r>
            <w:r w:rsidR="00B833ED" w:rsidRPr="00EA6FBF">
              <w:rPr>
                <w:rStyle w:val="Hyperlink"/>
                <w:i/>
                <w:noProof/>
                <w:lang w:val="id-ID"/>
              </w:rPr>
              <w:t>Database</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_Toc105052114 \h </w:instrText>
            </w:r>
            <w:r w:rsidR="00B833ED">
              <w:rPr>
                <w:noProof/>
                <w:webHidden/>
              </w:rPr>
            </w:r>
            <w:r w:rsidR="00B833ED">
              <w:rPr>
                <w:noProof/>
                <w:webHidden/>
              </w:rPr>
              <w:fldChar w:fldCharType="separate"/>
            </w:r>
            <w:r w:rsidR="00C072AF">
              <w:rPr>
                <w:noProof/>
                <w:webHidden/>
              </w:rPr>
              <w:t>20</w:t>
            </w:r>
            <w:r w:rsidR="00B833ED">
              <w:rPr>
                <w:noProof/>
                <w:webHidden/>
              </w:rPr>
              <w:fldChar w:fldCharType="end"/>
            </w:r>
          </w:hyperlink>
        </w:p>
        <w:p w14:paraId="14B26802" w14:textId="77777777" w:rsidR="00B833ED" w:rsidRDefault="004B79E3">
          <w:pPr>
            <w:pStyle w:val="TOC2"/>
            <w:rPr>
              <w:rFonts w:asciiTheme="minorHAnsi" w:eastAsiaTheme="minorEastAsia" w:hAnsiTheme="minorHAnsi" w:cstheme="minorBidi"/>
              <w:noProof/>
              <w:sz w:val="22"/>
              <w:szCs w:val="22"/>
              <w:lang w:eastAsia="en-US"/>
            </w:rPr>
          </w:pPr>
          <w:hyperlink w:anchor="_Toc105052115" w:history="1">
            <w:r w:rsidR="00B833ED" w:rsidRPr="00EA6FBF">
              <w:rPr>
                <w:rStyle w:val="Hyperlink"/>
                <w:noProof/>
              </w:rPr>
              <w:t>2.12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Web</w:t>
            </w:r>
            <w:r w:rsidR="00B833ED">
              <w:rPr>
                <w:noProof/>
                <w:webHidden/>
              </w:rPr>
              <w:tab/>
            </w:r>
            <w:r w:rsidR="00B833ED">
              <w:rPr>
                <w:noProof/>
                <w:webHidden/>
              </w:rPr>
              <w:fldChar w:fldCharType="begin"/>
            </w:r>
            <w:r w:rsidR="00B833ED">
              <w:rPr>
                <w:noProof/>
                <w:webHidden/>
              </w:rPr>
              <w:instrText xml:space="preserve"> PAGEREF _Toc105052115 \h </w:instrText>
            </w:r>
            <w:r w:rsidR="00B833ED">
              <w:rPr>
                <w:noProof/>
                <w:webHidden/>
              </w:rPr>
            </w:r>
            <w:r w:rsidR="00B833ED">
              <w:rPr>
                <w:noProof/>
                <w:webHidden/>
              </w:rPr>
              <w:fldChar w:fldCharType="separate"/>
            </w:r>
            <w:r w:rsidR="00C072AF">
              <w:rPr>
                <w:noProof/>
                <w:webHidden/>
              </w:rPr>
              <w:t>20</w:t>
            </w:r>
            <w:r w:rsidR="00B833ED">
              <w:rPr>
                <w:noProof/>
                <w:webHidden/>
              </w:rPr>
              <w:fldChar w:fldCharType="end"/>
            </w:r>
          </w:hyperlink>
        </w:p>
        <w:p w14:paraId="1B4CDEC2" w14:textId="77777777" w:rsidR="00B833ED" w:rsidRDefault="004B79E3">
          <w:pPr>
            <w:pStyle w:val="TOC2"/>
            <w:rPr>
              <w:rFonts w:asciiTheme="minorHAnsi" w:eastAsiaTheme="minorEastAsia" w:hAnsiTheme="minorHAnsi" w:cstheme="minorBidi"/>
              <w:noProof/>
              <w:sz w:val="22"/>
              <w:szCs w:val="22"/>
              <w:lang w:eastAsia="en-US"/>
            </w:rPr>
          </w:pPr>
          <w:hyperlink w:anchor="_Toc105052116" w:history="1">
            <w:r w:rsidR="00B833ED" w:rsidRPr="00EA6FBF">
              <w:rPr>
                <w:rStyle w:val="Hyperlink"/>
                <w:noProof/>
              </w:rPr>
              <w:t>2.13</w:t>
            </w:r>
            <w:r w:rsidR="00B833ED">
              <w:rPr>
                <w:rFonts w:asciiTheme="minorHAnsi" w:eastAsiaTheme="minorEastAsia" w:hAnsiTheme="minorHAnsi" w:cstheme="minorBidi"/>
                <w:noProof/>
                <w:sz w:val="22"/>
                <w:szCs w:val="22"/>
                <w:lang w:eastAsia="en-US"/>
              </w:rPr>
              <w:tab/>
            </w:r>
            <w:r w:rsidR="00B833ED" w:rsidRPr="00EA6FBF">
              <w:rPr>
                <w:rStyle w:val="Hyperlink"/>
                <w:i/>
                <w:noProof/>
              </w:rPr>
              <w:t>Hypertext Markup Language</w:t>
            </w:r>
            <w:r w:rsidR="00B833ED" w:rsidRPr="00EA6FBF">
              <w:rPr>
                <w:rStyle w:val="Hyperlink"/>
                <w:noProof/>
              </w:rPr>
              <w:t xml:space="preserve"> (HTML)</w:t>
            </w:r>
            <w:r w:rsidR="00B833ED">
              <w:rPr>
                <w:noProof/>
                <w:webHidden/>
              </w:rPr>
              <w:tab/>
            </w:r>
            <w:r w:rsidR="00B833ED">
              <w:rPr>
                <w:noProof/>
                <w:webHidden/>
              </w:rPr>
              <w:fldChar w:fldCharType="begin"/>
            </w:r>
            <w:r w:rsidR="00B833ED">
              <w:rPr>
                <w:noProof/>
                <w:webHidden/>
              </w:rPr>
              <w:instrText xml:space="preserve"> PAGEREF _Toc105052116 \h </w:instrText>
            </w:r>
            <w:r w:rsidR="00B833ED">
              <w:rPr>
                <w:noProof/>
                <w:webHidden/>
              </w:rPr>
            </w:r>
            <w:r w:rsidR="00B833ED">
              <w:rPr>
                <w:noProof/>
                <w:webHidden/>
              </w:rPr>
              <w:fldChar w:fldCharType="separate"/>
            </w:r>
            <w:r w:rsidR="00C072AF">
              <w:rPr>
                <w:noProof/>
                <w:webHidden/>
              </w:rPr>
              <w:t>20</w:t>
            </w:r>
            <w:r w:rsidR="00B833ED">
              <w:rPr>
                <w:noProof/>
                <w:webHidden/>
              </w:rPr>
              <w:fldChar w:fldCharType="end"/>
            </w:r>
          </w:hyperlink>
        </w:p>
        <w:p w14:paraId="6F0A7DA2" w14:textId="77777777" w:rsidR="00B833ED" w:rsidRDefault="004B79E3">
          <w:pPr>
            <w:pStyle w:val="TOC2"/>
            <w:rPr>
              <w:rFonts w:asciiTheme="minorHAnsi" w:eastAsiaTheme="minorEastAsia" w:hAnsiTheme="minorHAnsi" w:cstheme="minorBidi"/>
              <w:noProof/>
              <w:sz w:val="22"/>
              <w:szCs w:val="22"/>
              <w:lang w:eastAsia="en-US"/>
            </w:rPr>
          </w:pPr>
          <w:hyperlink w:anchor="_Toc105052117" w:history="1">
            <w:r w:rsidR="00B833ED" w:rsidRPr="00EA6FBF">
              <w:rPr>
                <w:rStyle w:val="Hyperlink"/>
                <w:noProof/>
              </w:rPr>
              <w:t>2.14</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PHP </w:t>
            </w:r>
            <w:r w:rsidR="00B833ED" w:rsidRPr="00EA6FBF">
              <w:rPr>
                <w:rStyle w:val="Hyperlink"/>
                <w:i/>
                <w:noProof/>
                <w:lang w:val="id-ID"/>
              </w:rPr>
              <w:t>Hypertext Preprocessor</w:t>
            </w:r>
            <w:r w:rsidR="00B833ED" w:rsidRPr="00EA6FBF">
              <w:rPr>
                <w:rStyle w:val="Hyperlink"/>
                <w:noProof/>
                <w:lang w:val="id-ID"/>
              </w:rPr>
              <w:t xml:space="preserve"> (PHP)</w:t>
            </w:r>
            <w:r w:rsidR="00B833ED">
              <w:rPr>
                <w:noProof/>
                <w:webHidden/>
              </w:rPr>
              <w:tab/>
            </w:r>
            <w:r w:rsidR="00B833ED">
              <w:rPr>
                <w:noProof/>
                <w:webHidden/>
              </w:rPr>
              <w:fldChar w:fldCharType="begin"/>
            </w:r>
            <w:r w:rsidR="00B833ED">
              <w:rPr>
                <w:noProof/>
                <w:webHidden/>
              </w:rPr>
              <w:instrText xml:space="preserve"> PAGEREF _Toc105052117 \h </w:instrText>
            </w:r>
            <w:r w:rsidR="00B833ED">
              <w:rPr>
                <w:noProof/>
                <w:webHidden/>
              </w:rPr>
            </w:r>
            <w:r w:rsidR="00B833ED">
              <w:rPr>
                <w:noProof/>
                <w:webHidden/>
              </w:rPr>
              <w:fldChar w:fldCharType="separate"/>
            </w:r>
            <w:r w:rsidR="00C072AF">
              <w:rPr>
                <w:noProof/>
                <w:webHidden/>
              </w:rPr>
              <w:t>20</w:t>
            </w:r>
            <w:r w:rsidR="00B833ED">
              <w:rPr>
                <w:noProof/>
                <w:webHidden/>
              </w:rPr>
              <w:fldChar w:fldCharType="end"/>
            </w:r>
          </w:hyperlink>
        </w:p>
        <w:p w14:paraId="0082A2CC" w14:textId="77777777" w:rsidR="00B833ED" w:rsidRDefault="004B79E3">
          <w:pPr>
            <w:pStyle w:val="TOC2"/>
            <w:rPr>
              <w:rFonts w:asciiTheme="minorHAnsi" w:eastAsiaTheme="minorEastAsia" w:hAnsiTheme="minorHAnsi" w:cstheme="minorBidi"/>
              <w:noProof/>
              <w:sz w:val="22"/>
              <w:szCs w:val="22"/>
              <w:lang w:eastAsia="en-US"/>
            </w:rPr>
          </w:pPr>
          <w:hyperlink w:anchor="_Toc105052118" w:history="1">
            <w:r w:rsidR="00B833ED" w:rsidRPr="00EA6FBF">
              <w:rPr>
                <w:rStyle w:val="Hyperlink"/>
                <w:noProof/>
              </w:rPr>
              <w:t>2.15</w:t>
            </w:r>
            <w:r w:rsidR="00B833ED">
              <w:rPr>
                <w:rFonts w:asciiTheme="minorHAnsi" w:eastAsiaTheme="minorEastAsia" w:hAnsiTheme="minorHAnsi" w:cstheme="minorBidi"/>
                <w:noProof/>
                <w:sz w:val="22"/>
                <w:szCs w:val="22"/>
                <w:lang w:eastAsia="en-US"/>
              </w:rPr>
              <w:tab/>
            </w:r>
            <w:r w:rsidR="00B833ED" w:rsidRPr="00EA6FBF">
              <w:rPr>
                <w:rStyle w:val="Hyperlink"/>
                <w:noProof/>
              </w:rPr>
              <w:t>MySQL</w:t>
            </w:r>
            <w:r w:rsidR="00B833ED">
              <w:rPr>
                <w:noProof/>
                <w:webHidden/>
              </w:rPr>
              <w:tab/>
            </w:r>
            <w:r w:rsidR="00B833ED">
              <w:rPr>
                <w:noProof/>
                <w:webHidden/>
              </w:rPr>
              <w:fldChar w:fldCharType="begin"/>
            </w:r>
            <w:r w:rsidR="00B833ED">
              <w:rPr>
                <w:noProof/>
                <w:webHidden/>
              </w:rPr>
              <w:instrText xml:space="preserve"> PAGEREF _Toc105052118 \h </w:instrText>
            </w:r>
            <w:r w:rsidR="00B833ED">
              <w:rPr>
                <w:noProof/>
                <w:webHidden/>
              </w:rPr>
            </w:r>
            <w:r w:rsidR="00B833ED">
              <w:rPr>
                <w:noProof/>
                <w:webHidden/>
              </w:rPr>
              <w:fldChar w:fldCharType="separate"/>
            </w:r>
            <w:r w:rsidR="00C072AF">
              <w:rPr>
                <w:noProof/>
                <w:webHidden/>
              </w:rPr>
              <w:t>21</w:t>
            </w:r>
            <w:r w:rsidR="00B833ED">
              <w:rPr>
                <w:noProof/>
                <w:webHidden/>
              </w:rPr>
              <w:fldChar w:fldCharType="end"/>
            </w:r>
          </w:hyperlink>
        </w:p>
        <w:p w14:paraId="2EAC11CD" w14:textId="77777777" w:rsidR="00B833ED" w:rsidRDefault="004B79E3">
          <w:pPr>
            <w:pStyle w:val="TOC2"/>
            <w:rPr>
              <w:rFonts w:asciiTheme="minorHAnsi" w:eastAsiaTheme="minorEastAsia" w:hAnsiTheme="minorHAnsi" w:cstheme="minorBidi"/>
              <w:noProof/>
              <w:sz w:val="22"/>
              <w:szCs w:val="22"/>
              <w:lang w:eastAsia="en-US"/>
            </w:rPr>
          </w:pPr>
          <w:hyperlink w:anchor="_Toc105052119" w:history="1">
            <w:r w:rsidR="00B833ED" w:rsidRPr="00EA6FBF">
              <w:rPr>
                <w:rStyle w:val="Hyperlink"/>
                <w:noProof/>
              </w:rPr>
              <w:t>2.16</w:t>
            </w:r>
            <w:r w:rsidR="00B833ED">
              <w:rPr>
                <w:rFonts w:asciiTheme="minorHAnsi" w:eastAsiaTheme="minorEastAsia" w:hAnsiTheme="minorHAnsi" w:cstheme="minorBidi"/>
                <w:noProof/>
                <w:sz w:val="22"/>
                <w:szCs w:val="22"/>
                <w:lang w:eastAsia="en-US"/>
              </w:rPr>
              <w:tab/>
            </w:r>
            <w:r w:rsidR="00B833ED" w:rsidRPr="00EA6FBF">
              <w:rPr>
                <w:rStyle w:val="Hyperlink"/>
                <w:noProof/>
              </w:rPr>
              <w:t>XAMPP</w:t>
            </w:r>
            <w:r w:rsidR="00B833ED">
              <w:rPr>
                <w:noProof/>
                <w:webHidden/>
              </w:rPr>
              <w:tab/>
            </w:r>
            <w:r w:rsidR="00B833ED">
              <w:rPr>
                <w:noProof/>
                <w:webHidden/>
              </w:rPr>
              <w:fldChar w:fldCharType="begin"/>
            </w:r>
            <w:r w:rsidR="00B833ED">
              <w:rPr>
                <w:noProof/>
                <w:webHidden/>
              </w:rPr>
              <w:instrText xml:space="preserve"> PAGEREF _Toc105052119 \h </w:instrText>
            </w:r>
            <w:r w:rsidR="00B833ED">
              <w:rPr>
                <w:noProof/>
                <w:webHidden/>
              </w:rPr>
            </w:r>
            <w:r w:rsidR="00B833ED">
              <w:rPr>
                <w:noProof/>
                <w:webHidden/>
              </w:rPr>
              <w:fldChar w:fldCharType="separate"/>
            </w:r>
            <w:r w:rsidR="00C072AF">
              <w:rPr>
                <w:noProof/>
                <w:webHidden/>
              </w:rPr>
              <w:t>21</w:t>
            </w:r>
            <w:r w:rsidR="00B833ED">
              <w:rPr>
                <w:noProof/>
                <w:webHidden/>
              </w:rPr>
              <w:fldChar w:fldCharType="end"/>
            </w:r>
          </w:hyperlink>
        </w:p>
        <w:p w14:paraId="1A33A6F7" w14:textId="77777777" w:rsidR="00B833ED" w:rsidRDefault="004B79E3">
          <w:pPr>
            <w:pStyle w:val="TOC2"/>
            <w:rPr>
              <w:rFonts w:asciiTheme="minorHAnsi" w:eastAsiaTheme="minorEastAsia" w:hAnsiTheme="minorHAnsi" w:cstheme="minorBidi"/>
              <w:noProof/>
              <w:sz w:val="22"/>
              <w:szCs w:val="22"/>
              <w:lang w:eastAsia="en-US"/>
            </w:rPr>
          </w:pPr>
          <w:hyperlink w:anchor="_Toc105052120" w:history="1">
            <w:r w:rsidR="00B833ED" w:rsidRPr="00EA6FBF">
              <w:rPr>
                <w:rStyle w:val="Hyperlink"/>
                <w:noProof/>
              </w:rPr>
              <w:t>2.17</w:t>
            </w:r>
            <w:r w:rsidR="00B833ED">
              <w:rPr>
                <w:rFonts w:asciiTheme="minorHAnsi" w:eastAsiaTheme="minorEastAsia" w:hAnsiTheme="minorHAnsi" w:cstheme="minorBidi"/>
                <w:noProof/>
                <w:sz w:val="22"/>
                <w:szCs w:val="22"/>
                <w:lang w:eastAsia="en-US"/>
              </w:rPr>
              <w:tab/>
            </w:r>
            <w:r w:rsidR="00B833ED" w:rsidRPr="00EA6FBF">
              <w:rPr>
                <w:rStyle w:val="Hyperlink"/>
                <w:noProof/>
              </w:rPr>
              <w:t>Pengujian Sistem</w:t>
            </w:r>
            <w:r w:rsidR="00B833ED">
              <w:rPr>
                <w:noProof/>
                <w:webHidden/>
              </w:rPr>
              <w:tab/>
            </w:r>
            <w:r w:rsidR="00B833ED">
              <w:rPr>
                <w:noProof/>
                <w:webHidden/>
              </w:rPr>
              <w:fldChar w:fldCharType="begin"/>
            </w:r>
            <w:r w:rsidR="00B833ED">
              <w:rPr>
                <w:noProof/>
                <w:webHidden/>
              </w:rPr>
              <w:instrText xml:space="preserve"> PAGEREF _Toc105052120 \h </w:instrText>
            </w:r>
            <w:r w:rsidR="00B833ED">
              <w:rPr>
                <w:noProof/>
                <w:webHidden/>
              </w:rPr>
            </w:r>
            <w:r w:rsidR="00B833ED">
              <w:rPr>
                <w:noProof/>
                <w:webHidden/>
              </w:rPr>
              <w:fldChar w:fldCharType="separate"/>
            </w:r>
            <w:r w:rsidR="00C072AF">
              <w:rPr>
                <w:noProof/>
                <w:webHidden/>
              </w:rPr>
              <w:t>22</w:t>
            </w:r>
            <w:r w:rsidR="00B833ED">
              <w:rPr>
                <w:noProof/>
                <w:webHidden/>
              </w:rPr>
              <w:fldChar w:fldCharType="end"/>
            </w:r>
          </w:hyperlink>
        </w:p>
        <w:p w14:paraId="4A990744" w14:textId="77777777" w:rsidR="00B833ED" w:rsidRDefault="004B79E3">
          <w:pPr>
            <w:pStyle w:val="TOC3"/>
            <w:rPr>
              <w:rFonts w:asciiTheme="minorHAnsi" w:eastAsiaTheme="minorEastAsia" w:hAnsiTheme="minorHAnsi" w:cstheme="minorBidi"/>
              <w:noProof/>
              <w:sz w:val="22"/>
              <w:szCs w:val="22"/>
              <w:lang w:eastAsia="en-US"/>
            </w:rPr>
          </w:pPr>
          <w:hyperlink w:anchor="_Toc105052121" w:history="1">
            <w:r w:rsidR="00B833ED" w:rsidRPr="00EA6FBF">
              <w:rPr>
                <w:rStyle w:val="Hyperlink"/>
                <w:noProof/>
              </w:rPr>
              <w:t>2.17.1</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Black Box Testing</w:t>
            </w:r>
            <w:r w:rsidR="00B833ED">
              <w:rPr>
                <w:noProof/>
                <w:webHidden/>
              </w:rPr>
              <w:tab/>
            </w:r>
            <w:r w:rsidR="00B833ED">
              <w:rPr>
                <w:noProof/>
                <w:webHidden/>
              </w:rPr>
              <w:fldChar w:fldCharType="begin"/>
            </w:r>
            <w:r w:rsidR="00B833ED">
              <w:rPr>
                <w:noProof/>
                <w:webHidden/>
              </w:rPr>
              <w:instrText xml:space="preserve"> PAGEREF _Toc105052121 \h </w:instrText>
            </w:r>
            <w:r w:rsidR="00B833ED">
              <w:rPr>
                <w:noProof/>
                <w:webHidden/>
              </w:rPr>
            </w:r>
            <w:r w:rsidR="00B833ED">
              <w:rPr>
                <w:noProof/>
                <w:webHidden/>
              </w:rPr>
              <w:fldChar w:fldCharType="separate"/>
            </w:r>
            <w:r w:rsidR="00C072AF">
              <w:rPr>
                <w:noProof/>
                <w:webHidden/>
              </w:rPr>
              <w:t>22</w:t>
            </w:r>
            <w:r w:rsidR="00B833ED">
              <w:rPr>
                <w:noProof/>
                <w:webHidden/>
              </w:rPr>
              <w:fldChar w:fldCharType="end"/>
            </w:r>
          </w:hyperlink>
        </w:p>
        <w:p w14:paraId="6BB8A05E" w14:textId="77777777" w:rsidR="00B833ED" w:rsidRDefault="004B79E3">
          <w:pPr>
            <w:pStyle w:val="TOC3"/>
            <w:rPr>
              <w:rFonts w:asciiTheme="minorHAnsi" w:eastAsiaTheme="minorEastAsia" w:hAnsiTheme="minorHAnsi" w:cstheme="minorBidi"/>
              <w:noProof/>
              <w:sz w:val="22"/>
              <w:szCs w:val="22"/>
              <w:lang w:eastAsia="en-US"/>
            </w:rPr>
          </w:pPr>
          <w:hyperlink w:anchor="_Toc105052122" w:history="1">
            <w:r w:rsidR="00B833ED" w:rsidRPr="00EA6FBF">
              <w:rPr>
                <w:rStyle w:val="Hyperlink"/>
                <w:noProof/>
              </w:rPr>
              <w:t>2.17.2</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 xml:space="preserve">User Acceptance Test </w:t>
            </w:r>
            <w:r w:rsidR="00B833ED" w:rsidRPr="00EA6FBF">
              <w:rPr>
                <w:rStyle w:val="Hyperlink"/>
                <w:noProof/>
                <w:lang w:val="id-ID"/>
              </w:rPr>
              <w:t>(UAT)</w:t>
            </w:r>
            <w:r w:rsidR="00B833ED">
              <w:rPr>
                <w:noProof/>
                <w:webHidden/>
              </w:rPr>
              <w:tab/>
            </w:r>
            <w:r w:rsidR="00B833ED">
              <w:rPr>
                <w:noProof/>
                <w:webHidden/>
              </w:rPr>
              <w:fldChar w:fldCharType="begin"/>
            </w:r>
            <w:r w:rsidR="00B833ED">
              <w:rPr>
                <w:noProof/>
                <w:webHidden/>
              </w:rPr>
              <w:instrText xml:space="preserve"> PAGEREF _Toc105052122 \h </w:instrText>
            </w:r>
            <w:r w:rsidR="00B833ED">
              <w:rPr>
                <w:noProof/>
                <w:webHidden/>
              </w:rPr>
            </w:r>
            <w:r w:rsidR="00B833ED">
              <w:rPr>
                <w:noProof/>
                <w:webHidden/>
              </w:rPr>
              <w:fldChar w:fldCharType="separate"/>
            </w:r>
            <w:r w:rsidR="00C072AF">
              <w:rPr>
                <w:noProof/>
                <w:webHidden/>
              </w:rPr>
              <w:t>22</w:t>
            </w:r>
            <w:r w:rsidR="00B833ED">
              <w:rPr>
                <w:noProof/>
                <w:webHidden/>
              </w:rPr>
              <w:fldChar w:fldCharType="end"/>
            </w:r>
          </w:hyperlink>
        </w:p>
        <w:p w14:paraId="24ED2472" w14:textId="6FC11EC6" w:rsidR="00B833ED" w:rsidRDefault="004B79E3">
          <w:pPr>
            <w:pStyle w:val="TOC1"/>
            <w:rPr>
              <w:rFonts w:asciiTheme="minorHAnsi" w:eastAsiaTheme="minorEastAsia" w:hAnsiTheme="minorHAnsi" w:cstheme="minorBidi"/>
              <w:b w:val="0"/>
              <w:noProof/>
              <w:sz w:val="22"/>
              <w:szCs w:val="22"/>
              <w:lang w:eastAsia="en-US"/>
            </w:rPr>
          </w:pPr>
          <w:hyperlink w:anchor="_Toc105052123" w:history="1">
            <w:r w:rsidR="00B833ED" w:rsidRPr="00EA6FBF">
              <w:rPr>
                <w:rStyle w:val="Hyperlink"/>
                <w:noProof/>
              </w:rPr>
              <w:t>Bab III</w:t>
            </w:r>
            <w:r w:rsidR="00B833ED">
              <w:rPr>
                <w:rFonts w:asciiTheme="minorHAnsi" w:eastAsiaTheme="minorEastAsia" w:hAnsiTheme="minorHAnsi" w:cstheme="minorBidi"/>
                <w:b w:val="0"/>
                <w:noProof/>
                <w:sz w:val="22"/>
                <w:szCs w:val="22"/>
                <w:lang w:eastAsia="en-US"/>
              </w:rPr>
              <w:tab/>
            </w:r>
            <w:r w:rsidR="00B833ED" w:rsidRPr="00EA6FBF">
              <w:rPr>
                <w:rStyle w:val="Hyperlink"/>
                <w:noProof/>
              </w:rPr>
              <w:t>Metodologi Penelitian</w:t>
            </w:r>
            <w:r w:rsidR="00B833ED" w:rsidRPr="00EA6FBF">
              <w:rPr>
                <w:rStyle w:val="Hyperlink"/>
                <w:noProof/>
                <w:lang w:val="id-ID"/>
              </w:rPr>
              <w:t xml:space="preserve"> </w:t>
            </w:r>
            <w:r w:rsidR="00B833ED">
              <w:rPr>
                <w:rStyle w:val="Hyperlink"/>
                <w:noProof/>
                <w:lang w:val="id-ID"/>
              </w:rPr>
              <w:t>d</w:t>
            </w:r>
            <w:r w:rsidR="00B833ED" w:rsidRPr="00EA6FBF">
              <w:rPr>
                <w:rStyle w:val="Hyperlink"/>
                <w:noProof/>
                <w:lang w:val="id-ID"/>
              </w:rPr>
              <w:t>an Perancangan Sistem</w:t>
            </w:r>
            <w:r w:rsidR="00B833ED">
              <w:rPr>
                <w:noProof/>
                <w:webHidden/>
              </w:rPr>
              <w:tab/>
            </w:r>
            <w:r w:rsidR="00B833ED">
              <w:rPr>
                <w:noProof/>
                <w:webHidden/>
              </w:rPr>
              <w:fldChar w:fldCharType="begin"/>
            </w:r>
            <w:r w:rsidR="00B833ED">
              <w:rPr>
                <w:noProof/>
                <w:webHidden/>
              </w:rPr>
              <w:instrText xml:space="preserve"> PAGEREF _Toc105052123 \h </w:instrText>
            </w:r>
            <w:r w:rsidR="00B833ED">
              <w:rPr>
                <w:noProof/>
                <w:webHidden/>
              </w:rPr>
            </w:r>
            <w:r w:rsidR="00B833ED">
              <w:rPr>
                <w:noProof/>
                <w:webHidden/>
              </w:rPr>
              <w:fldChar w:fldCharType="separate"/>
            </w:r>
            <w:r w:rsidR="00C072AF">
              <w:rPr>
                <w:noProof/>
                <w:webHidden/>
              </w:rPr>
              <w:t>24</w:t>
            </w:r>
            <w:r w:rsidR="00B833ED">
              <w:rPr>
                <w:noProof/>
                <w:webHidden/>
              </w:rPr>
              <w:fldChar w:fldCharType="end"/>
            </w:r>
          </w:hyperlink>
        </w:p>
        <w:p w14:paraId="389BEB47" w14:textId="77777777" w:rsidR="00B833ED" w:rsidRDefault="004B79E3">
          <w:pPr>
            <w:pStyle w:val="TOC2"/>
            <w:rPr>
              <w:rFonts w:asciiTheme="minorHAnsi" w:eastAsiaTheme="minorEastAsia" w:hAnsiTheme="minorHAnsi" w:cstheme="minorBidi"/>
              <w:noProof/>
              <w:sz w:val="22"/>
              <w:szCs w:val="22"/>
              <w:lang w:eastAsia="en-US"/>
            </w:rPr>
          </w:pPr>
          <w:hyperlink w:anchor="_Toc105052124" w:history="1">
            <w:r w:rsidR="00B833ED" w:rsidRPr="00EA6FBF">
              <w:rPr>
                <w:rStyle w:val="Hyperlink"/>
                <w:noProof/>
              </w:rPr>
              <w:t>3.1</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Data dan Perangkat Penelitian</w:t>
            </w:r>
            <w:r w:rsidR="00B833ED">
              <w:rPr>
                <w:noProof/>
                <w:webHidden/>
              </w:rPr>
              <w:tab/>
            </w:r>
            <w:r w:rsidR="00B833ED">
              <w:rPr>
                <w:noProof/>
                <w:webHidden/>
              </w:rPr>
              <w:fldChar w:fldCharType="begin"/>
            </w:r>
            <w:r w:rsidR="00B833ED">
              <w:rPr>
                <w:noProof/>
                <w:webHidden/>
              </w:rPr>
              <w:instrText xml:space="preserve"> PAGEREF _Toc105052124 \h </w:instrText>
            </w:r>
            <w:r w:rsidR="00B833ED">
              <w:rPr>
                <w:noProof/>
                <w:webHidden/>
              </w:rPr>
            </w:r>
            <w:r w:rsidR="00B833ED">
              <w:rPr>
                <w:noProof/>
                <w:webHidden/>
              </w:rPr>
              <w:fldChar w:fldCharType="separate"/>
            </w:r>
            <w:r w:rsidR="00C072AF">
              <w:rPr>
                <w:noProof/>
                <w:webHidden/>
              </w:rPr>
              <w:t>24</w:t>
            </w:r>
            <w:r w:rsidR="00B833ED">
              <w:rPr>
                <w:noProof/>
                <w:webHidden/>
              </w:rPr>
              <w:fldChar w:fldCharType="end"/>
            </w:r>
          </w:hyperlink>
        </w:p>
        <w:p w14:paraId="509DCFAB" w14:textId="77777777" w:rsidR="00B833ED" w:rsidRDefault="004B79E3">
          <w:pPr>
            <w:pStyle w:val="TOC3"/>
            <w:rPr>
              <w:rFonts w:asciiTheme="minorHAnsi" w:eastAsiaTheme="minorEastAsia" w:hAnsiTheme="minorHAnsi" w:cstheme="minorBidi"/>
              <w:noProof/>
              <w:sz w:val="22"/>
              <w:szCs w:val="22"/>
              <w:lang w:eastAsia="en-US"/>
            </w:rPr>
          </w:pPr>
          <w:hyperlink w:anchor="_Toc105052125" w:history="1">
            <w:r w:rsidR="00B833ED" w:rsidRPr="00EA6FBF">
              <w:rPr>
                <w:rStyle w:val="Hyperlink"/>
                <w:noProof/>
              </w:rPr>
              <w:t>3.1.1</w:t>
            </w:r>
            <w:r w:rsidR="00B833ED">
              <w:rPr>
                <w:rFonts w:asciiTheme="minorHAnsi" w:eastAsiaTheme="minorEastAsia" w:hAnsiTheme="minorHAnsi" w:cstheme="minorBidi"/>
                <w:noProof/>
                <w:sz w:val="22"/>
                <w:szCs w:val="22"/>
                <w:lang w:eastAsia="en-US"/>
              </w:rPr>
              <w:tab/>
            </w:r>
            <w:r w:rsidR="00B833ED" w:rsidRPr="00EA6FBF">
              <w:rPr>
                <w:rStyle w:val="Hyperlink"/>
                <w:noProof/>
              </w:rPr>
              <w:t>Data Penelitian</w:t>
            </w:r>
            <w:r w:rsidR="00B833ED">
              <w:rPr>
                <w:noProof/>
                <w:webHidden/>
              </w:rPr>
              <w:tab/>
            </w:r>
            <w:r w:rsidR="00B833ED">
              <w:rPr>
                <w:noProof/>
                <w:webHidden/>
              </w:rPr>
              <w:fldChar w:fldCharType="begin"/>
            </w:r>
            <w:r w:rsidR="00B833ED">
              <w:rPr>
                <w:noProof/>
                <w:webHidden/>
              </w:rPr>
              <w:instrText xml:space="preserve"> PAGEREF _Toc105052125 \h </w:instrText>
            </w:r>
            <w:r w:rsidR="00B833ED">
              <w:rPr>
                <w:noProof/>
                <w:webHidden/>
              </w:rPr>
            </w:r>
            <w:r w:rsidR="00B833ED">
              <w:rPr>
                <w:noProof/>
                <w:webHidden/>
              </w:rPr>
              <w:fldChar w:fldCharType="separate"/>
            </w:r>
            <w:r w:rsidR="00C072AF">
              <w:rPr>
                <w:noProof/>
                <w:webHidden/>
              </w:rPr>
              <w:t>24</w:t>
            </w:r>
            <w:r w:rsidR="00B833ED">
              <w:rPr>
                <w:noProof/>
                <w:webHidden/>
              </w:rPr>
              <w:fldChar w:fldCharType="end"/>
            </w:r>
          </w:hyperlink>
        </w:p>
        <w:p w14:paraId="5134BAE5" w14:textId="77777777" w:rsidR="00B833ED" w:rsidRDefault="004B79E3">
          <w:pPr>
            <w:pStyle w:val="TOC3"/>
            <w:rPr>
              <w:rFonts w:asciiTheme="minorHAnsi" w:eastAsiaTheme="minorEastAsia" w:hAnsiTheme="minorHAnsi" w:cstheme="minorBidi"/>
              <w:noProof/>
              <w:sz w:val="22"/>
              <w:szCs w:val="22"/>
              <w:lang w:eastAsia="en-US"/>
            </w:rPr>
          </w:pPr>
          <w:hyperlink w:anchor="_Toc105052126" w:history="1">
            <w:r w:rsidR="00B833ED" w:rsidRPr="00EA6FBF">
              <w:rPr>
                <w:rStyle w:val="Hyperlink"/>
                <w:noProof/>
              </w:rPr>
              <w:t>3.1.2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Perangkat</w:t>
            </w:r>
            <w:r w:rsidR="00B833ED" w:rsidRPr="00EA6FBF">
              <w:rPr>
                <w:rStyle w:val="Hyperlink"/>
                <w:noProof/>
              </w:rPr>
              <w:t xml:space="preserve"> Penelitian</w:t>
            </w:r>
            <w:r w:rsidR="00B833ED">
              <w:rPr>
                <w:noProof/>
                <w:webHidden/>
              </w:rPr>
              <w:tab/>
            </w:r>
            <w:r w:rsidR="00B833ED">
              <w:rPr>
                <w:noProof/>
                <w:webHidden/>
              </w:rPr>
              <w:fldChar w:fldCharType="begin"/>
            </w:r>
            <w:r w:rsidR="00B833ED">
              <w:rPr>
                <w:noProof/>
                <w:webHidden/>
              </w:rPr>
              <w:instrText xml:space="preserve"> PAGEREF _Toc105052126 \h </w:instrText>
            </w:r>
            <w:r w:rsidR="00B833ED">
              <w:rPr>
                <w:noProof/>
                <w:webHidden/>
              </w:rPr>
            </w:r>
            <w:r w:rsidR="00B833ED">
              <w:rPr>
                <w:noProof/>
                <w:webHidden/>
              </w:rPr>
              <w:fldChar w:fldCharType="separate"/>
            </w:r>
            <w:r w:rsidR="00C072AF">
              <w:rPr>
                <w:noProof/>
                <w:webHidden/>
              </w:rPr>
              <w:t>24</w:t>
            </w:r>
            <w:r w:rsidR="00B833ED">
              <w:rPr>
                <w:noProof/>
                <w:webHidden/>
              </w:rPr>
              <w:fldChar w:fldCharType="end"/>
            </w:r>
          </w:hyperlink>
        </w:p>
        <w:p w14:paraId="6EF2D2FB" w14:textId="77777777" w:rsidR="00B833ED" w:rsidRDefault="004B79E3">
          <w:pPr>
            <w:pStyle w:val="TOC2"/>
            <w:rPr>
              <w:rFonts w:asciiTheme="minorHAnsi" w:eastAsiaTheme="minorEastAsia" w:hAnsiTheme="minorHAnsi" w:cstheme="minorBidi"/>
              <w:noProof/>
              <w:sz w:val="22"/>
              <w:szCs w:val="22"/>
              <w:lang w:eastAsia="en-US"/>
            </w:rPr>
          </w:pPr>
          <w:hyperlink w:anchor="_Toc105052127" w:history="1">
            <w:r w:rsidR="00B833ED" w:rsidRPr="00EA6FBF">
              <w:rPr>
                <w:rStyle w:val="Hyperlink"/>
                <w:noProof/>
                <w:lang w:val="de-DE"/>
              </w:rPr>
              <w:t>3.2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Metode</w:t>
            </w:r>
            <w:r w:rsidR="00B833ED" w:rsidRPr="00EA6FBF">
              <w:rPr>
                <w:rStyle w:val="Hyperlink"/>
                <w:noProof/>
                <w:lang w:val="de-DE"/>
              </w:rPr>
              <w:t xml:space="preserve"> Penelitian</w:t>
            </w:r>
            <w:r w:rsidR="00B833ED">
              <w:rPr>
                <w:noProof/>
                <w:webHidden/>
              </w:rPr>
              <w:tab/>
            </w:r>
            <w:r w:rsidR="00B833ED">
              <w:rPr>
                <w:noProof/>
                <w:webHidden/>
              </w:rPr>
              <w:fldChar w:fldCharType="begin"/>
            </w:r>
            <w:r w:rsidR="00B833ED">
              <w:rPr>
                <w:noProof/>
                <w:webHidden/>
              </w:rPr>
              <w:instrText xml:space="preserve"> PAGEREF _Toc105052127 \h </w:instrText>
            </w:r>
            <w:r w:rsidR="00B833ED">
              <w:rPr>
                <w:noProof/>
                <w:webHidden/>
              </w:rPr>
            </w:r>
            <w:r w:rsidR="00B833ED">
              <w:rPr>
                <w:noProof/>
                <w:webHidden/>
              </w:rPr>
              <w:fldChar w:fldCharType="separate"/>
            </w:r>
            <w:r w:rsidR="00C072AF">
              <w:rPr>
                <w:noProof/>
                <w:webHidden/>
              </w:rPr>
              <w:t>25</w:t>
            </w:r>
            <w:r w:rsidR="00B833ED">
              <w:rPr>
                <w:noProof/>
                <w:webHidden/>
              </w:rPr>
              <w:fldChar w:fldCharType="end"/>
            </w:r>
          </w:hyperlink>
        </w:p>
        <w:p w14:paraId="7494E7AF" w14:textId="77777777" w:rsidR="00B833ED" w:rsidRDefault="004B79E3">
          <w:pPr>
            <w:pStyle w:val="TOC2"/>
            <w:rPr>
              <w:rFonts w:asciiTheme="minorHAnsi" w:eastAsiaTheme="minorEastAsia" w:hAnsiTheme="minorHAnsi" w:cstheme="minorBidi"/>
              <w:noProof/>
              <w:sz w:val="22"/>
              <w:szCs w:val="22"/>
              <w:lang w:eastAsia="en-US"/>
            </w:rPr>
          </w:pPr>
          <w:hyperlink w:anchor="_Toc105052128" w:history="1">
            <w:r w:rsidR="00B833ED" w:rsidRPr="00EA6FBF">
              <w:rPr>
                <w:rStyle w:val="Hyperlink"/>
                <w:noProof/>
                <w:lang w:val="de-DE"/>
              </w:rPr>
              <w:t>3.3</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 xml:space="preserve">SDLC Model </w:t>
            </w:r>
            <w:r w:rsidR="00B833ED" w:rsidRPr="00EA6FBF">
              <w:rPr>
                <w:rStyle w:val="Hyperlink"/>
                <w:i/>
                <w:noProof/>
                <w:lang w:val="id-ID"/>
              </w:rPr>
              <w:t>Waterfall</w:t>
            </w:r>
            <w:r w:rsidR="00B833ED">
              <w:rPr>
                <w:noProof/>
                <w:webHidden/>
              </w:rPr>
              <w:tab/>
            </w:r>
            <w:r w:rsidR="00B833ED">
              <w:rPr>
                <w:noProof/>
                <w:webHidden/>
              </w:rPr>
              <w:fldChar w:fldCharType="begin"/>
            </w:r>
            <w:r w:rsidR="00B833ED">
              <w:rPr>
                <w:noProof/>
                <w:webHidden/>
              </w:rPr>
              <w:instrText xml:space="preserve"> PAGEREF _Toc105052128 \h </w:instrText>
            </w:r>
            <w:r w:rsidR="00B833ED">
              <w:rPr>
                <w:noProof/>
                <w:webHidden/>
              </w:rPr>
            </w:r>
            <w:r w:rsidR="00B833ED">
              <w:rPr>
                <w:noProof/>
                <w:webHidden/>
              </w:rPr>
              <w:fldChar w:fldCharType="separate"/>
            </w:r>
            <w:r w:rsidR="00C072AF">
              <w:rPr>
                <w:noProof/>
                <w:webHidden/>
              </w:rPr>
              <w:t>25</w:t>
            </w:r>
            <w:r w:rsidR="00B833ED">
              <w:rPr>
                <w:noProof/>
                <w:webHidden/>
              </w:rPr>
              <w:fldChar w:fldCharType="end"/>
            </w:r>
          </w:hyperlink>
        </w:p>
        <w:p w14:paraId="0F891233" w14:textId="77777777" w:rsidR="00B833ED" w:rsidRDefault="004B79E3">
          <w:pPr>
            <w:pStyle w:val="TOC2"/>
            <w:rPr>
              <w:rFonts w:asciiTheme="minorHAnsi" w:eastAsiaTheme="minorEastAsia" w:hAnsiTheme="minorHAnsi" w:cstheme="minorBidi"/>
              <w:noProof/>
              <w:sz w:val="22"/>
              <w:szCs w:val="22"/>
              <w:lang w:eastAsia="en-US"/>
            </w:rPr>
          </w:pPr>
          <w:hyperlink w:anchor="_Toc105052129" w:history="1">
            <w:r w:rsidR="00B833ED" w:rsidRPr="00EA6FBF">
              <w:rPr>
                <w:rStyle w:val="Hyperlink"/>
                <w:noProof/>
                <w:lang w:val="de-DE"/>
              </w:rPr>
              <w:t>3.4</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Metode</w:t>
            </w:r>
            <w:r w:rsidR="00B833ED" w:rsidRPr="00EA6FBF">
              <w:rPr>
                <w:rStyle w:val="Hyperlink"/>
                <w:noProof/>
                <w:lang w:val="de-DE"/>
              </w:rPr>
              <w:t xml:space="preserve"> </w:t>
            </w:r>
            <w:r w:rsidR="00B833ED" w:rsidRPr="00EA6FBF">
              <w:rPr>
                <w:rStyle w:val="Hyperlink"/>
                <w:noProof/>
                <w:lang w:val="id-ID"/>
              </w:rPr>
              <w:t>Pengembangan Sistem</w:t>
            </w:r>
            <w:r w:rsidR="00B833ED">
              <w:rPr>
                <w:noProof/>
                <w:webHidden/>
              </w:rPr>
              <w:tab/>
            </w:r>
            <w:r w:rsidR="00B833ED">
              <w:rPr>
                <w:noProof/>
                <w:webHidden/>
              </w:rPr>
              <w:fldChar w:fldCharType="begin"/>
            </w:r>
            <w:r w:rsidR="00B833ED">
              <w:rPr>
                <w:noProof/>
                <w:webHidden/>
              </w:rPr>
              <w:instrText xml:space="preserve"> PAGEREF _Toc105052129 \h </w:instrText>
            </w:r>
            <w:r w:rsidR="00B833ED">
              <w:rPr>
                <w:noProof/>
                <w:webHidden/>
              </w:rPr>
            </w:r>
            <w:r w:rsidR="00B833ED">
              <w:rPr>
                <w:noProof/>
                <w:webHidden/>
              </w:rPr>
              <w:fldChar w:fldCharType="separate"/>
            </w:r>
            <w:r w:rsidR="00C072AF">
              <w:rPr>
                <w:noProof/>
                <w:webHidden/>
              </w:rPr>
              <w:t>25</w:t>
            </w:r>
            <w:r w:rsidR="00B833ED">
              <w:rPr>
                <w:noProof/>
                <w:webHidden/>
              </w:rPr>
              <w:fldChar w:fldCharType="end"/>
            </w:r>
          </w:hyperlink>
        </w:p>
        <w:p w14:paraId="188BD81E" w14:textId="77777777" w:rsidR="00B833ED" w:rsidRDefault="004B79E3">
          <w:pPr>
            <w:pStyle w:val="TOC3"/>
            <w:rPr>
              <w:rFonts w:asciiTheme="minorHAnsi" w:eastAsiaTheme="minorEastAsia" w:hAnsiTheme="minorHAnsi" w:cstheme="minorBidi"/>
              <w:noProof/>
              <w:sz w:val="22"/>
              <w:szCs w:val="22"/>
              <w:lang w:eastAsia="en-US"/>
            </w:rPr>
          </w:pPr>
          <w:hyperlink w:anchor="_Toc105052130" w:history="1">
            <w:r w:rsidR="00B833ED" w:rsidRPr="00EA6FBF">
              <w:rPr>
                <w:rStyle w:val="Hyperlink"/>
                <w:noProof/>
              </w:rPr>
              <w:t>3.4.1</w:t>
            </w:r>
            <w:r w:rsidR="00B833ED">
              <w:rPr>
                <w:rFonts w:asciiTheme="minorHAnsi" w:eastAsiaTheme="minorEastAsia" w:hAnsiTheme="minorHAnsi" w:cstheme="minorBidi"/>
                <w:noProof/>
                <w:sz w:val="22"/>
                <w:szCs w:val="22"/>
                <w:lang w:eastAsia="en-US"/>
              </w:rPr>
              <w:tab/>
            </w:r>
            <w:r w:rsidR="00B833ED" w:rsidRPr="00EA6FBF">
              <w:rPr>
                <w:rStyle w:val="Hyperlink"/>
                <w:noProof/>
              </w:rPr>
              <w:t>Pengumpulan Data</w:t>
            </w:r>
            <w:r w:rsidR="00B833ED">
              <w:rPr>
                <w:noProof/>
                <w:webHidden/>
              </w:rPr>
              <w:tab/>
            </w:r>
            <w:r w:rsidR="00B833ED">
              <w:rPr>
                <w:noProof/>
                <w:webHidden/>
              </w:rPr>
              <w:fldChar w:fldCharType="begin"/>
            </w:r>
            <w:r w:rsidR="00B833ED">
              <w:rPr>
                <w:noProof/>
                <w:webHidden/>
              </w:rPr>
              <w:instrText xml:space="preserve"> PAGEREF _Toc105052130 \h </w:instrText>
            </w:r>
            <w:r w:rsidR="00B833ED">
              <w:rPr>
                <w:noProof/>
                <w:webHidden/>
              </w:rPr>
            </w:r>
            <w:r w:rsidR="00B833ED">
              <w:rPr>
                <w:noProof/>
                <w:webHidden/>
              </w:rPr>
              <w:fldChar w:fldCharType="separate"/>
            </w:r>
            <w:r w:rsidR="00C072AF">
              <w:rPr>
                <w:noProof/>
                <w:webHidden/>
              </w:rPr>
              <w:t>26</w:t>
            </w:r>
            <w:r w:rsidR="00B833ED">
              <w:rPr>
                <w:noProof/>
                <w:webHidden/>
              </w:rPr>
              <w:fldChar w:fldCharType="end"/>
            </w:r>
          </w:hyperlink>
        </w:p>
        <w:p w14:paraId="47EEA31B" w14:textId="77777777" w:rsidR="00B833ED" w:rsidRDefault="004B79E3">
          <w:pPr>
            <w:pStyle w:val="TOC3"/>
            <w:rPr>
              <w:rFonts w:asciiTheme="minorHAnsi" w:eastAsiaTheme="minorEastAsia" w:hAnsiTheme="minorHAnsi" w:cstheme="minorBidi"/>
              <w:noProof/>
              <w:sz w:val="22"/>
              <w:szCs w:val="22"/>
              <w:lang w:eastAsia="en-US"/>
            </w:rPr>
          </w:pPr>
          <w:hyperlink w:anchor="_Toc105052131" w:history="1">
            <w:r w:rsidR="00B833ED" w:rsidRPr="00EA6FBF">
              <w:rPr>
                <w:rStyle w:val="Hyperlink"/>
                <w:noProof/>
              </w:rPr>
              <w:t>3.4.2</w:t>
            </w:r>
            <w:r w:rsidR="00B833ED">
              <w:rPr>
                <w:rFonts w:asciiTheme="minorHAnsi" w:eastAsiaTheme="minorEastAsia" w:hAnsiTheme="minorHAnsi" w:cstheme="minorBidi"/>
                <w:noProof/>
                <w:sz w:val="22"/>
                <w:szCs w:val="22"/>
                <w:lang w:eastAsia="en-US"/>
              </w:rPr>
              <w:tab/>
            </w:r>
            <w:r w:rsidR="00B833ED" w:rsidRPr="00EA6FBF">
              <w:rPr>
                <w:rStyle w:val="Hyperlink"/>
                <w:noProof/>
              </w:rPr>
              <w:t>Mengolah dan Menganalisis Data</w:t>
            </w:r>
            <w:r w:rsidR="00B833ED">
              <w:rPr>
                <w:noProof/>
                <w:webHidden/>
              </w:rPr>
              <w:tab/>
            </w:r>
            <w:r w:rsidR="00B833ED">
              <w:rPr>
                <w:noProof/>
                <w:webHidden/>
              </w:rPr>
              <w:fldChar w:fldCharType="begin"/>
            </w:r>
            <w:r w:rsidR="00B833ED">
              <w:rPr>
                <w:noProof/>
                <w:webHidden/>
              </w:rPr>
              <w:instrText xml:space="preserve"> PAGEREF _Toc105052131 \h </w:instrText>
            </w:r>
            <w:r w:rsidR="00B833ED">
              <w:rPr>
                <w:noProof/>
                <w:webHidden/>
              </w:rPr>
            </w:r>
            <w:r w:rsidR="00B833ED">
              <w:rPr>
                <w:noProof/>
                <w:webHidden/>
              </w:rPr>
              <w:fldChar w:fldCharType="separate"/>
            </w:r>
            <w:r w:rsidR="00C072AF">
              <w:rPr>
                <w:noProof/>
                <w:webHidden/>
              </w:rPr>
              <w:t>30</w:t>
            </w:r>
            <w:r w:rsidR="00B833ED">
              <w:rPr>
                <w:noProof/>
                <w:webHidden/>
              </w:rPr>
              <w:fldChar w:fldCharType="end"/>
            </w:r>
          </w:hyperlink>
        </w:p>
        <w:p w14:paraId="28F42318" w14:textId="77777777" w:rsidR="00B833ED" w:rsidRDefault="004B79E3">
          <w:pPr>
            <w:pStyle w:val="TOC3"/>
            <w:rPr>
              <w:rFonts w:asciiTheme="minorHAnsi" w:eastAsiaTheme="minorEastAsia" w:hAnsiTheme="minorHAnsi" w:cstheme="minorBidi"/>
              <w:noProof/>
              <w:sz w:val="22"/>
              <w:szCs w:val="22"/>
              <w:lang w:eastAsia="en-US"/>
            </w:rPr>
          </w:pPr>
          <w:hyperlink w:anchor="_Toc105052132" w:history="1">
            <w:r w:rsidR="00B833ED" w:rsidRPr="00EA6FBF">
              <w:rPr>
                <w:rStyle w:val="Hyperlink"/>
                <w:noProof/>
              </w:rPr>
              <w:t>3.4.3</w:t>
            </w:r>
            <w:r w:rsidR="00B833ED">
              <w:rPr>
                <w:rFonts w:asciiTheme="minorHAnsi" w:eastAsiaTheme="minorEastAsia" w:hAnsiTheme="minorHAnsi" w:cstheme="minorBidi"/>
                <w:noProof/>
                <w:sz w:val="22"/>
                <w:szCs w:val="22"/>
                <w:lang w:eastAsia="en-US"/>
              </w:rPr>
              <w:tab/>
            </w:r>
            <w:r w:rsidR="00B833ED" w:rsidRPr="00EA6FBF">
              <w:rPr>
                <w:rStyle w:val="Hyperlink"/>
                <w:noProof/>
              </w:rPr>
              <w:t>Analisis Kebutuhan Sistem</w:t>
            </w:r>
            <w:r w:rsidR="00B833ED">
              <w:rPr>
                <w:noProof/>
                <w:webHidden/>
              </w:rPr>
              <w:tab/>
            </w:r>
            <w:r w:rsidR="00B833ED">
              <w:rPr>
                <w:noProof/>
                <w:webHidden/>
              </w:rPr>
              <w:fldChar w:fldCharType="begin"/>
            </w:r>
            <w:r w:rsidR="00B833ED">
              <w:rPr>
                <w:noProof/>
                <w:webHidden/>
              </w:rPr>
              <w:instrText xml:space="preserve"> PAGEREF _Toc105052132 \h </w:instrText>
            </w:r>
            <w:r w:rsidR="00B833ED">
              <w:rPr>
                <w:noProof/>
                <w:webHidden/>
              </w:rPr>
            </w:r>
            <w:r w:rsidR="00B833ED">
              <w:rPr>
                <w:noProof/>
                <w:webHidden/>
              </w:rPr>
              <w:fldChar w:fldCharType="separate"/>
            </w:r>
            <w:r w:rsidR="00C072AF">
              <w:rPr>
                <w:noProof/>
                <w:webHidden/>
              </w:rPr>
              <w:t>30</w:t>
            </w:r>
            <w:r w:rsidR="00B833ED">
              <w:rPr>
                <w:noProof/>
                <w:webHidden/>
              </w:rPr>
              <w:fldChar w:fldCharType="end"/>
            </w:r>
          </w:hyperlink>
        </w:p>
        <w:p w14:paraId="38F312DB" w14:textId="77777777" w:rsidR="00B833ED" w:rsidRDefault="004B79E3">
          <w:pPr>
            <w:pStyle w:val="TOC3"/>
            <w:rPr>
              <w:rFonts w:asciiTheme="minorHAnsi" w:eastAsiaTheme="minorEastAsia" w:hAnsiTheme="minorHAnsi" w:cstheme="minorBidi"/>
              <w:noProof/>
              <w:sz w:val="22"/>
              <w:szCs w:val="22"/>
              <w:lang w:eastAsia="en-US"/>
            </w:rPr>
          </w:pPr>
          <w:hyperlink w:anchor="_Toc105052133" w:history="1">
            <w:r w:rsidR="00B833ED" w:rsidRPr="00EA6FBF">
              <w:rPr>
                <w:rStyle w:val="Hyperlink"/>
                <w:noProof/>
              </w:rPr>
              <w:t>3.4.4</w:t>
            </w:r>
            <w:r w:rsidR="00B833ED">
              <w:rPr>
                <w:rFonts w:asciiTheme="minorHAnsi" w:eastAsiaTheme="minorEastAsia" w:hAnsiTheme="minorHAnsi" w:cstheme="minorBidi"/>
                <w:noProof/>
                <w:sz w:val="22"/>
                <w:szCs w:val="22"/>
                <w:lang w:eastAsia="en-US"/>
              </w:rPr>
              <w:tab/>
            </w:r>
            <w:r w:rsidR="00B833ED" w:rsidRPr="00EA6FBF">
              <w:rPr>
                <w:rStyle w:val="Hyperlink"/>
                <w:noProof/>
              </w:rPr>
              <w:t>Perancangan Sistem</w:t>
            </w:r>
            <w:r w:rsidR="00B833ED">
              <w:rPr>
                <w:noProof/>
                <w:webHidden/>
              </w:rPr>
              <w:tab/>
            </w:r>
            <w:r w:rsidR="00B833ED">
              <w:rPr>
                <w:noProof/>
                <w:webHidden/>
              </w:rPr>
              <w:fldChar w:fldCharType="begin"/>
            </w:r>
            <w:r w:rsidR="00B833ED">
              <w:rPr>
                <w:noProof/>
                <w:webHidden/>
              </w:rPr>
              <w:instrText xml:space="preserve"> PAGEREF _Toc105052133 \h </w:instrText>
            </w:r>
            <w:r w:rsidR="00B833ED">
              <w:rPr>
                <w:noProof/>
                <w:webHidden/>
              </w:rPr>
            </w:r>
            <w:r w:rsidR="00B833ED">
              <w:rPr>
                <w:noProof/>
                <w:webHidden/>
              </w:rPr>
              <w:fldChar w:fldCharType="separate"/>
            </w:r>
            <w:r w:rsidR="00C072AF">
              <w:rPr>
                <w:noProof/>
                <w:webHidden/>
              </w:rPr>
              <w:t>30</w:t>
            </w:r>
            <w:r w:rsidR="00B833ED">
              <w:rPr>
                <w:noProof/>
                <w:webHidden/>
              </w:rPr>
              <w:fldChar w:fldCharType="end"/>
            </w:r>
          </w:hyperlink>
        </w:p>
        <w:p w14:paraId="60272BCE" w14:textId="77777777" w:rsidR="00B833ED" w:rsidRDefault="004B79E3">
          <w:pPr>
            <w:pStyle w:val="TOC3"/>
            <w:rPr>
              <w:rFonts w:asciiTheme="minorHAnsi" w:eastAsiaTheme="minorEastAsia" w:hAnsiTheme="minorHAnsi" w:cstheme="minorBidi"/>
              <w:noProof/>
              <w:sz w:val="22"/>
              <w:szCs w:val="22"/>
              <w:lang w:eastAsia="en-US"/>
            </w:rPr>
          </w:pPr>
          <w:hyperlink w:anchor="_Toc105052134" w:history="1">
            <w:r w:rsidR="00B833ED" w:rsidRPr="00EA6FBF">
              <w:rPr>
                <w:rStyle w:val="Hyperlink"/>
                <w:noProof/>
              </w:rPr>
              <w:t>3.4.5</w:t>
            </w:r>
            <w:r w:rsidR="00B833ED">
              <w:rPr>
                <w:rFonts w:asciiTheme="minorHAnsi" w:eastAsiaTheme="minorEastAsia" w:hAnsiTheme="minorHAnsi" w:cstheme="minorBidi"/>
                <w:noProof/>
                <w:sz w:val="22"/>
                <w:szCs w:val="22"/>
                <w:lang w:eastAsia="en-US"/>
              </w:rPr>
              <w:tab/>
            </w:r>
            <w:r w:rsidR="00B833ED" w:rsidRPr="00EA6FBF">
              <w:rPr>
                <w:rStyle w:val="Hyperlink"/>
                <w:noProof/>
              </w:rPr>
              <w:t>Implementasi</w:t>
            </w:r>
            <w:r w:rsidR="00B833ED">
              <w:rPr>
                <w:noProof/>
                <w:webHidden/>
              </w:rPr>
              <w:tab/>
            </w:r>
            <w:r w:rsidR="00B833ED">
              <w:rPr>
                <w:noProof/>
                <w:webHidden/>
              </w:rPr>
              <w:fldChar w:fldCharType="begin"/>
            </w:r>
            <w:r w:rsidR="00B833ED">
              <w:rPr>
                <w:noProof/>
                <w:webHidden/>
              </w:rPr>
              <w:instrText xml:space="preserve"> PAGEREF _Toc105052134 \h </w:instrText>
            </w:r>
            <w:r w:rsidR="00B833ED">
              <w:rPr>
                <w:noProof/>
                <w:webHidden/>
              </w:rPr>
            </w:r>
            <w:r w:rsidR="00B833ED">
              <w:rPr>
                <w:noProof/>
                <w:webHidden/>
              </w:rPr>
              <w:fldChar w:fldCharType="separate"/>
            </w:r>
            <w:r w:rsidR="00C072AF">
              <w:rPr>
                <w:noProof/>
                <w:webHidden/>
              </w:rPr>
              <w:t>30</w:t>
            </w:r>
            <w:r w:rsidR="00B833ED">
              <w:rPr>
                <w:noProof/>
                <w:webHidden/>
              </w:rPr>
              <w:fldChar w:fldCharType="end"/>
            </w:r>
          </w:hyperlink>
        </w:p>
        <w:p w14:paraId="59C86C47" w14:textId="77777777" w:rsidR="00B833ED" w:rsidRDefault="004B79E3">
          <w:pPr>
            <w:pStyle w:val="TOC3"/>
            <w:rPr>
              <w:rFonts w:asciiTheme="minorHAnsi" w:eastAsiaTheme="minorEastAsia" w:hAnsiTheme="minorHAnsi" w:cstheme="minorBidi"/>
              <w:noProof/>
              <w:sz w:val="22"/>
              <w:szCs w:val="22"/>
              <w:lang w:eastAsia="en-US"/>
            </w:rPr>
          </w:pPr>
          <w:hyperlink w:anchor="_Toc105052135" w:history="1">
            <w:r w:rsidR="00B833ED" w:rsidRPr="00EA6FBF">
              <w:rPr>
                <w:rStyle w:val="Hyperlink"/>
                <w:noProof/>
              </w:rPr>
              <w:t>3.4.6</w:t>
            </w:r>
            <w:r w:rsidR="00B833ED">
              <w:rPr>
                <w:rFonts w:asciiTheme="minorHAnsi" w:eastAsiaTheme="minorEastAsia" w:hAnsiTheme="minorHAnsi" w:cstheme="minorBidi"/>
                <w:noProof/>
                <w:sz w:val="22"/>
                <w:szCs w:val="22"/>
                <w:lang w:eastAsia="en-US"/>
              </w:rPr>
              <w:tab/>
            </w:r>
            <w:r w:rsidR="00B833ED" w:rsidRPr="00EA6FBF">
              <w:rPr>
                <w:rStyle w:val="Hyperlink"/>
                <w:noProof/>
              </w:rPr>
              <w:t>Pengujian</w:t>
            </w:r>
            <w:r w:rsidR="00B833ED">
              <w:rPr>
                <w:noProof/>
                <w:webHidden/>
              </w:rPr>
              <w:tab/>
            </w:r>
            <w:r w:rsidR="00B833ED">
              <w:rPr>
                <w:noProof/>
                <w:webHidden/>
              </w:rPr>
              <w:fldChar w:fldCharType="begin"/>
            </w:r>
            <w:r w:rsidR="00B833ED">
              <w:rPr>
                <w:noProof/>
                <w:webHidden/>
              </w:rPr>
              <w:instrText xml:space="preserve"> PAGEREF _Toc105052135 \h </w:instrText>
            </w:r>
            <w:r w:rsidR="00B833ED">
              <w:rPr>
                <w:noProof/>
                <w:webHidden/>
              </w:rPr>
            </w:r>
            <w:r w:rsidR="00B833ED">
              <w:rPr>
                <w:noProof/>
                <w:webHidden/>
              </w:rPr>
              <w:fldChar w:fldCharType="separate"/>
            </w:r>
            <w:r w:rsidR="00C072AF">
              <w:rPr>
                <w:noProof/>
                <w:webHidden/>
              </w:rPr>
              <w:t>31</w:t>
            </w:r>
            <w:r w:rsidR="00B833ED">
              <w:rPr>
                <w:noProof/>
                <w:webHidden/>
              </w:rPr>
              <w:fldChar w:fldCharType="end"/>
            </w:r>
          </w:hyperlink>
        </w:p>
        <w:p w14:paraId="78EED5F4" w14:textId="77777777" w:rsidR="00B833ED" w:rsidRDefault="004B79E3">
          <w:pPr>
            <w:pStyle w:val="TOC3"/>
            <w:rPr>
              <w:rFonts w:asciiTheme="minorHAnsi" w:eastAsiaTheme="minorEastAsia" w:hAnsiTheme="minorHAnsi" w:cstheme="minorBidi"/>
              <w:noProof/>
              <w:sz w:val="22"/>
              <w:szCs w:val="22"/>
              <w:lang w:eastAsia="en-US"/>
            </w:rPr>
          </w:pPr>
          <w:hyperlink w:anchor="_Toc105052136" w:history="1">
            <w:r w:rsidR="00B833ED" w:rsidRPr="00EA6FBF">
              <w:rPr>
                <w:rStyle w:val="Hyperlink"/>
                <w:noProof/>
              </w:rPr>
              <w:t>3.4.7</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Pemeliharaan</w:t>
            </w:r>
            <w:r w:rsidR="00B833ED">
              <w:rPr>
                <w:noProof/>
                <w:webHidden/>
              </w:rPr>
              <w:tab/>
            </w:r>
            <w:r w:rsidR="00B833ED">
              <w:rPr>
                <w:noProof/>
                <w:webHidden/>
              </w:rPr>
              <w:fldChar w:fldCharType="begin"/>
            </w:r>
            <w:r w:rsidR="00B833ED">
              <w:rPr>
                <w:noProof/>
                <w:webHidden/>
              </w:rPr>
              <w:instrText xml:space="preserve"> PAGEREF _Toc105052136 \h </w:instrText>
            </w:r>
            <w:r w:rsidR="00B833ED">
              <w:rPr>
                <w:noProof/>
                <w:webHidden/>
              </w:rPr>
            </w:r>
            <w:r w:rsidR="00B833ED">
              <w:rPr>
                <w:noProof/>
                <w:webHidden/>
              </w:rPr>
              <w:fldChar w:fldCharType="separate"/>
            </w:r>
            <w:r w:rsidR="00C072AF">
              <w:rPr>
                <w:noProof/>
                <w:webHidden/>
              </w:rPr>
              <w:t>31</w:t>
            </w:r>
            <w:r w:rsidR="00B833ED">
              <w:rPr>
                <w:noProof/>
                <w:webHidden/>
              </w:rPr>
              <w:fldChar w:fldCharType="end"/>
            </w:r>
          </w:hyperlink>
        </w:p>
        <w:p w14:paraId="7D92DCA3" w14:textId="77777777" w:rsidR="00B833ED" w:rsidRDefault="004B79E3">
          <w:pPr>
            <w:pStyle w:val="TOC2"/>
            <w:rPr>
              <w:rFonts w:asciiTheme="minorHAnsi" w:eastAsiaTheme="minorEastAsia" w:hAnsiTheme="minorHAnsi" w:cstheme="minorBidi"/>
              <w:noProof/>
              <w:sz w:val="22"/>
              <w:szCs w:val="22"/>
              <w:lang w:eastAsia="en-US"/>
            </w:rPr>
          </w:pPr>
          <w:hyperlink w:anchor="_Toc105052137" w:history="1">
            <w:r w:rsidR="00B833ED" w:rsidRPr="00EA6FBF">
              <w:rPr>
                <w:rStyle w:val="Hyperlink"/>
                <w:noProof/>
                <w:lang w:val="de-DE"/>
              </w:rPr>
              <w:t>3.5</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Analisis Kebutuhan</w:t>
            </w:r>
            <w:r w:rsidR="00B833ED" w:rsidRPr="00EA6FBF">
              <w:rPr>
                <w:rStyle w:val="Hyperlink"/>
                <w:noProof/>
                <w:lang w:val="id-ID"/>
              </w:rPr>
              <w:t xml:space="preserve"> </w:t>
            </w:r>
            <w:r w:rsidR="00B833ED" w:rsidRPr="00EA6FBF">
              <w:rPr>
                <w:rStyle w:val="Hyperlink"/>
                <w:noProof/>
              </w:rPr>
              <w:t>Sistem</w:t>
            </w:r>
            <w:r w:rsidR="00B833ED">
              <w:rPr>
                <w:noProof/>
                <w:webHidden/>
              </w:rPr>
              <w:tab/>
            </w:r>
            <w:r w:rsidR="00B833ED">
              <w:rPr>
                <w:noProof/>
                <w:webHidden/>
              </w:rPr>
              <w:fldChar w:fldCharType="begin"/>
            </w:r>
            <w:r w:rsidR="00B833ED">
              <w:rPr>
                <w:noProof/>
                <w:webHidden/>
              </w:rPr>
              <w:instrText xml:space="preserve"> PAGEREF _Toc105052137 \h </w:instrText>
            </w:r>
            <w:r w:rsidR="00B833ED">
              <w:rPr>
                <w:noProof/>
                <w:webHidden/>
              </w:rPr>
            </w:r>
            <w:r w:rsidR="00B833ED">
              <w:rPr>
                <w:noProof/>
                <w:webHidden/>
              </w:rPr>
              <w:fldChar w:fldCharType="separate"/>
            </w:r>
            <w:r w:rsidR="00C072AF">
              <w:rPr>
                <w:noProof/>
                <w:webHidden/>
              </w:rPr>
              <w:t>31</w:t>
            </w:r>
            <w:r w:rsidR="00B833ED">
              <w:rPr>
                <w:noProof/>
                <w:webHidden/>
              </w:rPr>
              <w:fldChar w:fldCharType="end"/>
            </w:r>
          </w:hyperlink>
        </w:p>
        <w:p w14:paraId="062741BE" w14:textId="77777777" w:rsidR="00B833ED" w:rsidRDefault="004B79E3">
          <w:pPr>
            <w:pStyle w:val="TOC2"/>
            <w:rPr>
              <w:rFonts w:asciiTheme="minorHAnsi" w:eastAsiaTheme="minorEastAsia" w:hAnsiTheme="minorHAnsi" w:cstheme="minorBidi"/>
              <w:noProof/>
              <w:sz w:val="22"/>
              <w:szCs w:val="22"/>
              <w:lang w:eastAsia="en-US"/>
            </w:rPr>
          </w:pPr>
          <w:hyperlink w:anchor="_Toc105052138" w:history="1">
            <w:r w:rsidR="00B833ED" w:rsidRPr="00EA6FBF">
              <w:rPr>
                <w:rStyle w:val="Hyperlink"/>
                <w:noProof/>
                <w:lang w:val="de-DE"/>
              </w:rPr>
              <w:t>3.6</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Perancangan Sistem</w:t>
            </w:r>
            <w:r w:rsidR="00B833ED">
              <w:rPr>
                <w:noProof/>
                <w:webHidden/>
              </w:rPr>
              <w:tab/>
            </w:r>
            <w:r w:rsidR="00B833ED">
              <w:rPr>
                <w:noProof/>
                <w:webHidden/>
              </w:rPr>
              <w:fldChar w:fldCharType="begin"/>
            </w:r>
            <w:r w:rsidR="00B833ED">
              <w:rPr>
                <w:noProof/>
                <w:webHidden/>
              </w:rPr>
              <w:instrText xml:space="preserve"> PAGEREF _Toc105052138 \h </w:instrText>
            </w:r>
            <w:r w:rsidR="00B833ED">
              <w:rPr>
                <w:noProof/>
                <w:webHidden/>
              </w:rPr>
            </w:r>
            <w:r w:rsidR="00B833ED">
              <w:rPr>
                <w:noProof/>
                <w:webHidden/>
              </w:rPr>
              <w:fldChar w:fldCharType="separate"/>
            </w:r>
            <w:r w:rsidR="00C072AF">
              <w:rPr>
                <w:noProof/>
                <w:webHidden/>
              </w:rPr>
              <w:t>32</w:t>
            </w:r>
            <w:r w:rsidR="00B833ED">
              <w:rPr>
                <w:noProof/>
                <w:webHidden/>
              </w:rPr>
              <w:fldChar w:fldCharType="end"/>
            </w:r>
          </w:hyperlink>
        </w:p>
        <w:p w14:paraId="2B11D87D" w14:textId="77777777" w:rsidR="00B833ED" w:rsidRDefault="004B79E3">
          <w:pPr>
            <w:pStyle w:val="TOC3"/>
            <w:rPr>
              <w:rFonts w:asciiTheme="minorHAnsi" w:eastAsiaTheme="minorEastAsia" w:hAnsiTheme="minorHAnsi" w:cstheme="minorBidi"/>
              <w:noProof/>
              <w:sz w:val="22"/>
              <w:szCs w:val="22"/>
              <w:lang w:eastAsia="en-US"/>
            </w:rPr>
          </w:pPr>
          <w:hyperlink w:anchor="_Toc105052139" w:history="1">
            <w:r w:rsidR="00B833ED" w:rsidRPr="00EA6FBF">
              <w:rPr>
                <w:rStyle w:val="Hyperlink"/>
                <w:noProof/>
              </w:rPr>
              <w:t>3.6.1</w:t>
            </w:r>
            <w:r w:rsidR="00B833ED">
              <w:rPr>
                <w:rFonts w:asciiTheme="minorHAnsi" w:eastAsiaTheme="minorEastAsia" w:hAnsiTheme="minorHAnsi" w:cstheme="minorBidi"/>
                <w:noProof/>
                <w:sz w:val="22"/>
                <w:szCs w:val="22"/>
                <w:lang w:eastAsia="en-US"/>
              </w:rPr>
              <w:tab/>
            </w:r>
            <w:r w:rsidR="00B833ED" w:rsidRPr="00EA6FBF">
              <w:rPr>
                <w:rStyle w:val="Hyperlink"/>
                <w:noProof/>
              </w:rPr>
              <w:t>Arsitektur Sistem</w:t>
            </w:r>
            <w:r w:rsidR="00B833ED">
              <w:rPr>
                <w:noProof/>
                <w:webHidden/>
              </w:rPr>
              <w:tab/>
            </w:r>
            <w:r w:rsidR="00B833ED">
              <w:rPr>
                <w:noProof/>
                <w:webHidden/>
              </w:rPr>
              <w:fldChar w:fldCharType="begin"/>
            </w:r>
            <w:r w:rsidR="00B833ED">
              <w:rPr>
                <w:noProof/>
                <w:webHidden/>
              </w:rPr>
              <w:instrText xml:space="preserve"> PAGEREF _Toc105052139 \h </w:instrText>
            </w:r>
            <w:r w:rsidR="00B833ED">
              <w:rPr>
                <w:noProof/>
                <w:webHidden/>
              </w:rPr>
            </w:r>
            <w:r w:rsidR="00B833ED">
              <w:rPr>
                <w:noProof/>
                <w:webHidden/>
              </w:rPr>
              <w:fldChar w:fldCharType="separate"/>
            </w:r>
            <w:r w:rsidR="00C072AF">
              <w:rPr>
                <w:noProof/>
                <w:webHidden/>
              </w:rPr>
              <w:t>32</w:t>
            </w:r>
            <w:r w:rsidR="00B833ED">
              <w:rPr>
                <w:noProof/>
                <w:webHidden/>
              </w:rPr>
              <w:fldChar w:fldCharType="end"/>
            </w:r>
          </w:hyperlink>
        </w:p>
        <w:p w14:paraId="66AAEB4E" w14:textId="77777777" w:rsidR="00B833ED" w:rsidRDefault="004B79E3">
          <w:pPr>
            <w:pStyle w:val="TOC3"/>
            <w:rPr>
              <w:rFonts w:asciiTheme="minorHAnsi" w:eastAsiaTheme="minorEastAsia" w:hAnsiTheme="minorHAnsi" w:cstheme="minorBidi"/>
              <w:noProof/>
              <w:sz w:val="22"/>
              <w:szCs w:val="22"/>
              <w:lang w:eastAsia="en-US"/>
            </w:rPr>
          </w:pPr>
          <w:hyperlink w:anchor="_Toc105052140" w:history="1">
            <w:r w:rsidR="00B833ED" w:rsidRPr="00EA6FBF">
              <w:rPr>
                <w:rStyle w:val="Hyperlink"/>
                <w:noProof/>
              </w:rPr>
              <w:t>3.6.2</w:t>
            </w:r>
            <w:r w:rsidR="00B833ED">
              <w:rPr>
                <w:rFonts w:asciiTheme="minorHAnsi" w:eastAsiaTheme="minorEastAsia" w:hAnsiTheme="minorHAnsi" w:cstheme="minorBidi"/>
                <w:noProof/>
                <w:sz w:val="22"/>
                <w:szCs w:val="22"/>
                <w:lang w:eastAsia="en-US"/>
              </w:rPr>
              <w:tab/>
            </w:r>
            <w:r w:rsidR="00B833ED" w:rsidRPr="00EA6FBF">
              <w:rPr>
                <w:rStyle w:val="Hyperlink"/>
                <w:i/>
                <w:noProof/>
              </w:rPr>
              <w:t>Unified Modelling Language</w:t>
            </w:r>
            <w:r w:rsidR="00B833ED" w:rsidRPr="00EA6FBF">
              <w:rPr>
                <w:rStyle w:val="Hyperlink"/>
                <w:noProof/>
              </w:rPr>
              <w:t xml:space="preserve"> (UML</w:t>
            </w:r>
            <w:r w:rsidR="00B833ED" w:rsidRPr="00EA6FBF">
              <w:rPr>
                <w:rStyle w:val="Hyperlink"/>
                <w:noProof/>
                <w:lang w:val="id-ID"/>
              </w:rPr>
              <w:t>)</w:t>
            </w:r>
            <w:r w:rsidR="00B833ED">
              <w:rPr>
                <w:noProof/>
                <w:webHidden/>
              </w:rPr>
              <w:tab/>
            </w:r>
            <w:r w:rsidR="00B833ED">
              <w:rPr>
                <w:noProof/>
                <w:webHidden/>
              </w:rPr>
              <w:fldChar w:fldCharType="begin"/>
            </w:r>
            <w:r w:rsidR="00B833ED">
              <w:rPr>
                <w:noProof/>
                <w:webHidden/>
              </w:rPr>
              <w:instrText xml:space="preserve"> PAGEREF _Toc105052140 \h </w:instrText>
            </w:r>
            <w:r w:rsidR="00B833ED">
              <w:rPr>
                <w:noProof/>
                <w:webHidden/>
              </w:rPr>
            </w:r>
            <w:r w:rsidR="00B833ED">
              <w:rPr>
                <w:noProof/>
                <w:webHidden/>
              </w:rPr>
              <w:fldChar w:fldCharType="separate"/>
            </w:r>
            <w:r w:rsidR="00C072AF">
              <w:rPr>
                <w:noProof/>
                <w:webHidden/>
              </w:rPr>
              <w:t>32</w:t>
            </w:r>
            <w:r w:rsidR="00B833ED">
              <w:rPr>
                <w:noProof/>
                <w:webHidden/>
              </w:rPr>
              <w:fldChar w:fldCharType="end"/>
            </w:r>
          </w:hyperlink>
        </w:p>
        <w:p w14:paraId="4611FC82" w14:textId="77777777" w:rsidR="00B833ED" w:rsidRDefault="004B79E3">
          <w:pPr>
            <w:pStyle w:val="TOC3"/>
            <w:rPr>
              <w:rFonts w:asciiTheme="minorHAnsi" w:eastAsiaTheme="minorEastAsia" w:hAnsiTheme="minorHAnsi" w:cstheme="minorBidi"/>
              <w:noProof/>
              <w:sz w:val="22"/>
              <w:szCs w:val="22"/>
              <w:lang w:eastAsia="en-US"/>
            </w:rPr>
          </w:pPr>
          <w:hyperlink w:anchor="_Toc105052141" w:history="1">
            <w:r w:rsidR="00B833ED" w:rsidRPr="00EA6FBF">
              <w:rPr>
                <w:rStyle w:val="Hyperlink"/>
                <w:noProof/>
              </w:rPr>
              <w:t>3.6.3</w:t>
            </w:r>
            <w:r w:rsidR="00B833ED">
              <w:rPr>
                <w:rFonts w:asciiTheme="minorHAnsi" w:eastAsiaTheme="minorEastAsia" w:hAnsiTheme="minorHAnsi" w:cstheme="minorBidi"/>
                <w:noProof/>
                <w:sz w:val="22"/>
                <w:szCs w:val="22"/>
                <w:lang w:eastAsia="en-US"/>
              </w:rPr>
              <w:tab/>
            </w:r>
            <w:r w:rsidR="00B833ED" w:rsidRPr="00EA6FBF">
              <w:rPr>
                <w:rStyle w:val="Hyperlink"/>
                <w:noProof/>
              </w:rPr>
              <w:t>Perancangan Basis Data</w:t>
            </w:r>
            <w:r w:rsidR="00B833ED">
              <w:rPr>
                <w:noProof/>
                <w:webHidden/>
              </w:rPr>
              <w:tab/>
            </w:r>
            <w:r w:rsidR="00B833ED">
              <w:rPr>
                <w:noProof/>
                <w:webHidden/>
              </w:rPr>
              <w:fldChar w:fldCharType="begin"/>
            </w:r>
            <w:r w:rsidR="00B833ED">
              <w:rPr>
                <w:noProof/>
                <w:webHidden/>
              </w:rPr>
              <w:instrText xml:space="preserve"> PAGEREF _Toc105052141 \h </w:instrText>
            </w:r>
            <w:r w:rsidR="00B833ED">
              <w:rPr>
                <w:noProof/>
                <w:webHidden/>
              </w:rPr>
            </w:r>
            <w:r w:rsidR="00B833ED">
              <w:rPr>
                <w:noProof/>
                <w:webHidden/>
              </w:rPr>
              <w:fldChar w:fldCharType="separate"/>
            </w:r>
            <w:r w:rsidR="00C072AF">
              <w:rPr>
                <w:noProof/>
                <w:webHidden/>
              </w:rPr>
              <w:t>154</w:t>
            </w:r>
            <w:r w:rsidR="00B833ED">
              <w:rPr>
                <w:noProof/>
                <w:webHidden/>
              </w:rPr>
              <w:fldChar w:fldCharType="end"/>
            </w:r>
          </w:hyperlink>
        </w:p>
        <w:p w14:paraId="3B10D3A7" w14:textId="77777777" w:rsidR="00B833ED" w:rsidRDefault="004B79E3">
          <w:pPr>
            <w:pStyle w:val="TOC3"/>
            <w:rPr>
              <w:rFonts w:asciiTheme="minorHAnsi" w:eastAsiaTheme="minorEastAsia" w:hAnsiTheme="minorHAnsi" w:cstheme="minorBidi"/>
              <w:noProof/>
              <w:sz w:val="22"/>
              <w:szCs w:val="22"/>
              <w:lang w:eastAsia="en-US"/>
            </w:rPr>
          </w:pPr>
          <w:hyperlink w:anchor="_Toc105052142" w:history="1">
            <w:r w:rsidR="00B833ED" w:rsidRPr="00EA6FBF">
              <w:rPr>
                <w:rStyle w:val="Hyperlink"/>
                <w:noProof/>
              </w:rPr>
              <w:t>3.6.4</w:t>
            </w:r>
            <w:r w:rsidR="00B833ED">
              <w:rPr>
                <w:rFonts w:asciiTheme="minorHAnsi" w:eastAsiaTheme="minorEastAsia" w:hAnsiTheme="minorHAnsi" w:cstheme="minorBidi"/>
                <w:noProof/>
                <w:sz w:val="22"/>
                <w:szCs w:val="22"/>
                <w:lang w:eastAsia="en-US"/>
              </w:rPr>
              <w:tab/>
            </w:r>
            <w:r w:rsidR="00B833ED" w:rsidRPr="00EA6FBF">
              <w:rPr>
                <w:rStyle w:val="Hyperlink"/>
                <w:noProof/>
              </w:rPr>
              <w:t>Perancangan Tampilan Antarmuka Sistem</w:t>
            </w:r>
            <w:r w:rsidR="00B833ED">
              <w:rPr>
                <w:noProof/>
                <w:webHidden/>
              </w:rPr>
              <w:tab/>
            </w:r>
            <w:r w:rsidR="00B833ED">
              <w:rPr>
                <w:noProof/>
                <w:webHidden/>
              </w:rPr>
              <w:fldChar w:fldCharType="begin"/>
            </w:r>
            <w:r w:rsidR="00B833ED">
              <w:rPr>
                <w:noProof/>
                <w:webHidden/>
              </w:rPr>
              <w:instrText xml:space="preserve"> PAGEREF _Toc105052142 \h </w:instrText>
            </w:r>
            <w:r w:rsidR="00B833ED">
              <w:rPr>
                <w:noProof/>
                <w:webHidden/>
              </w:rPr>
            </w:r>
            <w:r w:rsidR="00B833ED">
              <w:rPr>
                <w:noProof/>
                <w:webHidden/>
              </w:rPr>
              <w:fldChar w:fldCharType="separate"/>
            </w:r>
            <w:r w:rsidR="00C072AF">
              <w:rPr>
                <w:noProof/>
                <w:webHidden/>
              </w:rPr>
              <w:t>182</w:t>
            </w:r>
            <w:r w:rsidR="00B833ED">
              <w:rPr>
                <w:noProof/>
                <w:webHidden/>
              </w:rPr>
              <w:fldChar w:fldCharType="end"/>
            </w:r>
          </w:hyperlink>
        </w:p>
        <w:p w14:paraId="0F949200" w14:textId="77777777" w:rsidR="00B833ED" w:rsidRDefault="004B79E3">
          <w:pPr>
            <w:pStyle w:val="TOC2"/>
            <w:rPr>
              <w:rFonts w:asciiTheme="minorHAnsi" w:eastAsiaTheme="minorEastAsia" w:hAnsiTheme="minorHAnsi" w:cstheme="minorBidi"/>
              <w:noProof/>
              <w:sz w:val="22"/>
              <w:szCs w:val="22"/>
              <w:lang w:eastAsia="en-US"/>
            </w:rPr>
          </w:pPr>
          <w:hyperlink w:anchor="_Toc105052143" w:history="1">
            <w:r w:rsidR="00B833ED" w:rsidRPr="00EA6FBF">
              <w:rPr>
                <w:rStyle w:val="Hyperlink"/>
                <w:noProof/>
              </w:rPr>
              <w:t>3.7</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Perangkat Pengujian Perangkat Lunak</w:t>
            </w:r>
            <w:r w:rsidR="00B833ED">
              <w:rPr>
                <w:noProof/>
                <w:webHidden/>
              </w:rPr>
              <w:tab/>
            </w:r>
            <w:r w:rsidR="00B833ED">
              <w:rPr>
                <w:noProof/>
                <w:webHidden/>
              </w:rPr>
              <w:fldChar w:fldCharType="begin"/>
            </w:r>
            <w:r w:rsidR="00B833ED">
              <w:rPr>
                <w:noProof/>
                <w:webHidden/>
              </w:rPr>
              <w:instrText xml:space="preserve"> PAGEREF _Toc105052143 \h </w:instrText>
            </w:r>
            <w:r w:rsidR="00B833ED">
              <w:rPr>
                <w:noProof/>
                <w:webHidden/>
              </w:rPr>
            </w:r>
            <w:r w:rsidR="00B833ED">
              <w:rPr>
                <w:noProof/>
                <w:webHidden/>
              </w:rPr>
              <w:fldChar w:fldCharType="separate"/>
            </w:r>
            <w:r w:rsidR="00C072AF">
              <w:rPr>
                <w:noProof/>
                <w:webHidden/>
              </w:rPr>
              <w:t>198</w:t>
            </w:r>
            <w:r w:rsidR="00B833ED">
              <w:rPr>
                <w:noProof/>
                <w:webHidden/>
              </w:rPr>
              <w:fldChar w:fldCharType="end"/>
            </w:r>
          </w:hyperlink>
        </w:p>
        <w:p w14:paraId="51B1C5CB" w14:textId="77777777" w:rsidR="00B833ED" w:rsidRDefault="004B79E3">
          <w:pPr>
            <w:pStyle w:val="TOC3"/>
            <w:rPr>
              <w:rFonts w:asciiTheme="minorHAnsi" w:eastAsiaTheme="minorEastAsia" w:hAnsiTheme="minorHAnsi" w:cstheme="minorBidi"/>
              <w:noProof/>
              <w:sz w:val="22"/>
              <w:szCs w:val="22"/>
              <w:lang w:eastAsia="en-US"/>
            </w:rPr>
          </w:pPr>
          <w:hyperlink w:anchor="_Toc105052144" w:history="1">
            <w:r w:rsidR="00B833ED" w:rsidRPr="00EA6FBF">
              <w:rPr>
                <w:rStyle w:val="Hyperlink"/>
                <w:noProof/>
              </w:rPr>
              <w:t>3.7.1</w:t>
            </w:r>
            <w:r w:rsidR="00B833ED">
              <w:rPr>
                <w:rFonts w:asciiTheme="minorHAnsi" w:eastAsiaTheme="minorEastAsia" w:hAnsiTheme="minorHAnsi" w:cstheme="minorBidi"/>
                <w:noProof/>
                <w:sz w:val="22"/>
                <w:szCs w:val="22"/>
                <w:lang w:eastAsia="en-US"/>
              </w:rPr>
              <w:tab/>
            </w:r>
            <w:r w:rsidR="00B833ED" w:rsidRPr="00EA6FBF">
              <w:rPr>
                <w:rStyle w:val="Hyperlink"/>
                <w:i/>
                <w:noProof/>
              </w:rPr>
              <w:t>Black Box</w:t>
            </w:r>
            <w:r w:rsidR="00B833ED" w:rsidRPr="00EA6FBF">
              <w:rPr>
                <w:rStyle w:val="Hyperlink"/>
                <w:noProof/>
              </w:rPr>
              <w:t xml:space="preserve"> </w:t>
            </w:r>
            <w:r w:rsidR="00B833ED" w:rsidRPr="00EA6FBF">
              <w:rPr>
                <w:rStyle w:val="Hyperlink"/>
                <w:i/>
                <w:noProof/>
              </w:rPr>
              <w:t>Testing</w:t>
            </w:r>
            <w:r w:rsidR="00B833ED">
              <w:rPr>
                <w:noProof/>
                <w:webHidden/>
              </w:rPr>
              <w:tab/>
            </w:r>
            <w:r w:rsidR="00B833ED">
              <w:rPr>
                <w:noProof/>
                <w:webHidden/>
              </w:rPr>
              <w:fldChar w:fldCharType="begin"/>
            </w:r>
            <w:r w:rsidR="00B833ED">
              <w:rPr>
                <w:noProof/>
                <w:webHidden/>
              </w:rPr>
              <w:instrText xml:space="preserve"> PAGEREF _Toc105052144 \h </w:instrText>
            </w:r>
            <w:r w:rsidR="00B833ED">
              <w:rPr>
                <w:noProof/>
                <w:webHidden/>
              </w:rPr>
            </w:r>
            <w:r w:rsidR="00B833ED">
              <w:rPr>
                <w:noProof/>
                <w:webHidden/>
              </w:rPr>
              <w:fldChar w:fldCharType="separate"/>
            </w:r>
            <w:r w:rsidR="00C072AF">
              <w:rPr>
                <w:noProof/>
                <w:webHidden/>
              </w:rPr>
              <w:t>198</w:t>
            </w:r>
            <w:r w:rsidR="00B833ED">
              <w:rPr>
                <w:noProof/>
                <w:webHidden/>
              </w:rPr>
              <w:fldChar w:fldCharType="end"/>
            </w:r>
          </w:hyperlink>
        </w:p>
        <w:p w14:paraId="2BFDD4A3" w14:textId="77777777" w:rsidR="00B833ED" w:rsidRDefault="004B79E3">
          <w:pPr>
            <w:pStyle w:val="TOC3"/>
            <w:rPr>
              <w:rFonts w:asciiTheme="minorHAnsi" w:eastAsiaTheme="minorEastAsia" w:hAnsiTheme="minorHAnsi" w:cstheme="minorBidi"/>
              <w:noProof/>
              <w:sz w:val="22"/>
              <w:szCs w:val="22"/>
              <w:lang w:eastAsia="en-US"/>
            </w:rPr>
          </w:pPr>
          <w:hyperlink w:anchor="_Toc105052145" w:history="1">
            <w:r w:rsidR="00B833ED" w:rsidRPr="00EA6FBF">
              <w:rPr>
                <w:rStyle w:val="Hyperlink"/>
                <w:noProof/>
                <w:lang w:val="id-ID"/>
              </w:rPr>
              <w:t>3.7.2</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 xml:space="preserve">User Acceptance Test </w:t>
            </w:r>
            <w:r w:rsidR="00B833ED" w:rsidRPr="00EA6FBF">
              <w:rPr>
                <w:rStyle w:val="Hyperlink"/>
                <w:noProof/>
                <w:lang w:val="id-ID"/>
              </w:rPr>
              <w:t>(UAT)</w:t>
            </w:r>
            <w:r w:rsidR="00B833ED">
              <w:rPr>
                <w:noProof/>
                <w:webHidden/>
              </w:rPr>
              <w:tab/>
            </w:r>
            <w:r w:rsidR="00B833ED">
              <w:rPr>
                <w:noProof/>
                <w:webHidden/>
              </w:rPr>
              <w:fldChar w:fldCharType="begin"/>
            </w:r>
            <w:r w:rsidR="00B833ED">
              <w:rPr>
                <w:noProof/>
                <w:webHidden/>
              </w:rPr>
              <w:instrText xml:space="preserve"> PAGEREF _Toc105052145 \h </w:instrText>
            </w:r>
            <w:r w:rsidR="00B833ED">
              <w:rPr>
                <w:noProof/>
                <w:webHidden/>
              </w:rPr>
            </w:r>
            <w:r w:rsidR="00B833ED">
              <w:rPr>
                <w:noProof/>
                <w:webHidden/>
              </w:rPr>
              <w:fldChar w:fldCharType="separate"/>
            </w:r>
            <w:r w:rsidR="00C072AF">
              <w:rPr>
                <w:noProof/>
                <w:webHidden/>
              </w:rPr>
              <w:t>198</w:t>
            </w:r>
            <w:r w:rsidR="00B833ED">
              <w:rPr>
                <w:noProof/>
                <w:webHidden/>
              </w:rPr>
              <w:fldChar w:fldCharType="end"/>
            </w:r>
          </w:hyperlink>
        </w:p>
        <w:p w14:paraId="43D34D87" w14:textId="28E0A17C" w:rsidR="00B833ED" w:rsidRDefault="004B79E3">
          <w:pPr>
            <w:pStyle w:val="TOC1"/>
            <w:rPr>
              <w:rFonts w:asciiTheme="minorHAnsi" w:eastAsiaTheme="minorEastAsia" w:hAnsiTheme="minorHAnsi" w:cstheme="minorBidi"/>
              <w:b w:val="0"/>
              <w:noProof/>
              <w:sz w:val="22"/>
              <w:szCs w:val="22"/>
              <w:lang w:eastAsia="en-US"/>
            </w:rPr>
          </w:pPr>
          <w:hyperlink w:anchor="_Toc105052146" w:history="1">
            <w:r w:rsidR="00B833ED" w:rsidRPr="00EA6FBF">
              <w:rPr>
                <w:rStyle w:val="Hyperlink"/>
                <w:noProof/>
                <w:lang w:val="de-DE"/>
              </w:rPr>
              <w:t>Bab IV</w:t>
            </w:r>
            <w:r w:rsidR="00B833ED">
              <w:rPr>
                <w:rFonts w:asciiTheme="minorHAnsi" w:eastAsiaTheme="minorEastAsia" w:hAnsiTheme="minorHAnsi" w:cstheme="minorBidi"/>
                <w:b w:val="0"/>
                <w:noProof/>
                <w:sz w:val="22"/>
                <w:szCs w:val="22"/>
                <w:lang w:eastAsia="en-US"/>
              </w:rPr>
              <w:tab/>
            </w:r>
            <w:r w:rsidR="00B833ED">
              <w:rPr>
                <w:rStyle w:val="Hyperlink"/>
                <w:noProof/>
                <w:lang w:val="de-DE"/>
              </w:rPr>
              <w:t>Hasil d</w:t>
            </w:r>
            <w:r w:rsidR="00B833ED" w:rsidRPr="00EA6FBF">
              <w:rPr>
                <w:rStyle w:val="Hyperlink"/>
                <w:noProof/>
                <w:lang w:val="de-DE"/>
              </w:rPr>
              <w:t>an Pengujian Sistem</w:t>
            </w:r>
            <w:r w:rsidR="00B833ED">
              <w:rPr>
                <w:noProof/>
                <w:webHidden/>
              </w:rPr>
              <w:tab/>
            </w:r>
            <w:r w:rsidR="00B833ED">
              <w:rPr>
                <w:noProof/>
                <w:webHidden/>
              </w:rPr>
              <w:fldChar w:fldCharType="begin"/>
            </w:r>
            <w:r w:rsidR="00B833ED">
              <w:rPr>
                <w:noProof/>
                <w:webHidden/>
              </w:rPr>
              <w:instrText xml:space="preserve"> PAGEREF _Toc105052146 \h </w:instrText>
            </w:r>
            <w:r w:rsidR="00B833ED">
              <w:rPr>
                <w:noProof/>
                <w:webHidden/>
              </w:rPr>
            </w:r>
            <w:r w:rsidR="00B833ED">
              <w:rPr>
                <w:noProof/>
                <w:webHidden/>
              </w:rPr>
              <w:fldChar w:fldCharType="separate"/>
            </w:r>
            <w:r w:rsidR="00C072AF">
              <w:rPr>
                <w:noProof/>
                <w:webHidden/>
              </w:rPr>
              <w:t>201</w:t>
            </w:r>
            <w:r w:rsidR="00B833ED">
              <w:rPr>
                <w:noProof/>
                <w:webHidden/>
              </w:rPr>
              <w:fldChar w:fldCharType="end"/>
            </w:r>
          </w:hyperlink>
        </w:p>
        <w:p w14:paraId="1C52057E" w14:textId="77777777" w:rsidR="00B833ED" w:rsidRDefault="004B79E3">
          <w:pPr>
            <w:pStyle w:val="TOC2"/>
            <w:rPr>
              <w:rFonts w:asciiTheme="minorHAnsi" w:eastAsiaTheme="minorEastAsia" w:hAnsiTheme="minorHAnsi" w:cstheme="minorBidi"/>
              <w:noProof/>
              <w:sz w:val="22"/>
              <w:szCs w:val="22"/>
              <w:lang w:eastAsia="en-US"/>
            </w:rPr>
          </w:pPr>
          <w:hyperlink w:anchor="_Toc105052147" w:history="1">
            <w:r w:rsidR="00B833ED" w:rsidRPr="00EA6FBF">
              <w:rPr>
                <w:rStyle w:val="Hyperlink"/>
                <w:noProof/>
                <w:lang w:val="id-ID"/>
              </w:rPr>
              <w:t>4.1</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Hasil Implementasi</w:t>
            </w:r>
            <w:r w:rsidR="00B833ED">
              <w:rPr>
                <w:noProof/>
                <w:webHidden/>
              </w:rPr>
              <w:tab/>
            </w:r>
            <w:r w:rsidR="00B833ED">
              <w:rPr>
                <w:noProof/>
                <w:webHidden/>
              </w:rPr>
              <w:fldChar w:fldCharType="begin"/>
            </w:r>
            <w:r w:rsidR="00B833ED">
              <w:rPr>
                <w:noProof/>
                <w:webHidden/>
              </w:rPr>
              <w:instrText xml:space="preserve"> PAGEREF _Toc105052147 \h </w:instrText>
            </w:r>
            <w:r w:rsidR="00B833ED">
              <w:rPr>
                <w:noProof/>
                <w:webHidden/>
              </w:rPr>
            </w:r>
            <w:r w:rsidR="00B833ED">
              <w:rPr>
                <w:noProof/>
                <w:webHidden/>
              </w:rPr>
              <w:fldChar w:fldCharType="separate"/>
            </w:r>
            <w:r w:rsidR="00C072AF">
              <w:rPr>
                <w:noProof/>
                <w:webHidden/>
              </w:rPr>
              <w:t>201</w:t>
            </w:r>
            <w:r w:rsidR="00B833ED">
              <w:rPr>
                <w:noProof/>
                <w:webHidden/>
              </w:rPr>
              <w:fldChar w:fldCharType="end"/>
            </w:r>
          </w:hyperlink>
        </w:p>
        <w:p w14:paraId="11A97743" w14:textId="77777777" w:rsidR="00B833ED" w:rsidRDefault="004B79E3">
          <w:pPr>
            <w:pStyle w:val="TOC3"/>
            <w:rPr>
              <w:rFonts w:asciiTheme="minorHAnsi" w:eastAsiaTheme="minorEastAsia" w:hAnsiTheme="minorHAnsi" w:cstheme="minorBidi"/>
              <w:noProof/>
              <w:sz w:val="22"/>
              <w:szCs w:val="22"/>
              <w:lang w:eastAsia="en-US"/>
            </w:rPr>
          </w:pPr>
          <w:hyperlink w:anchor="_Toc105052148" w:history="1">
            <w:r w:rsidR="00B833ED" w:rsidRPr="00EA6FBF">
              <w:rPr>
                <w:rStyle w:val="Hyperlink"/>
                <w:noProof/>
              </w:rPr>
              <w:t>4.1.1</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rPr>
              <w:t>Login</w:t>
            </w:r>
            <w:r w:rsidR="00B833ED">
              <w:rPr>
                <w:noProof/>
                <w:webHidden/>
              </w:rPr>
              <w:tab/>
            </w:r>
            <w:r w:rsidR="00B833ED">
              <w:rPr>
                <w:noProof/>
                <w:webHidden/>
              </w:rPr>
              <w:fldChar w:fldCharType="begin"/>
            </w:r>
            <w:r w:rsidR="00B833ED">
              <w:rPr>
                <w:noProof/>
                <w:webHidden/>
              </w:rPr>
              <w:instrText xml:space="preserve"> PAGEREF _Toc105052148 \h </w:instrText>
            </w:r>
            <w:r w:rsidR="00B833ED">
              <w:rPr>
                <w:noProof/>
                <w:webHidden/>
              </w:rPr>
            </w:r>
            <w:r w:rsidR="00B833ED">
              <w:rPr>
                <w:noProof/>
                <w:webHidden/>
              </w:rPr>
              <w:fldChar w:fldCharType="separate"/>
            </w:r>
            <w:r w:rsidR="00C072AF">
              <w:rPr>
                <w:noProof/>
                <w:webHidden/>
              </w:rPr>
              <w:t>201</w:t>
            </w:r>
            <w:r w:rsidR="00B833ED">
              <w:rPr>
                <w:noProof/>
                <w:webHidden/>
              </w:rPr>
              <w:fldChar w:fldCharType="end"/>
            </w:r>
          </w:hyperlink>
        </w:p>
        <w:p w14:paraId="2D50F991" w14:textId="77777777" w:rsidR="00B833ED" w:rsidRDefault="004B79E3">
          <w:pPr>
            <w:pStyle w:val="TOC3"/>
            <w:rPr>
              <w:rFonts w:asciiTheme="minorHAnsi" w:eastAsiaTheme="minorEastAsia" w:hAnsiTheme="minorHAnsi" w:cstheme="minorBidi"/>
              <w:noProof/>
              <w:sz w:val="22"/>
              <w:szCs w:val="22"/>
              <w:lang w:eastAsia="en-US"/>
            </w:rPr>
          </w:pPr>
          <w:hyperlink w:anchor="_Toc105052149" w:history="1">
            <w:r w:rsidR="00B833ED" w:rsidRPr="00EA6FBF">
              <w:rPr>
                <w:rStyle w:val="Hyperlink"/>
                <w:noProof/>
              </w:rPr>
              <w:t>4.1.2</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Beranda</w:t>
            </w:r>
            <w:r w:rsidR="00B833ED">
              <w:rPr>
                <w:noProof/>
                <w:webHidden/>
              </w:rPr>
              <w:tab/>
            </w:r>
            <w:r w:rsidR="00B833ED">
              <w:rPr>
                <w:noProof/>
                <w:webHidden/>
              </w:rPr>
              <w:fldChar w:fldCharType="begin"/>
            </w:r>
            <w:r w:rsidR="00B833ED">
              <w:rPr>
                <w:noProof/>
                <w:webHidden/>
              </w:rPr>
              <w:instrText xml:space="preserve"> PAGEREF _Toc105052149 \h </w:instrText>
            </w:r>
            <w:r w:rsidR="00B833ED">
              <w:rPr>
                <w:noProof/>
                <w:webHidden/>
              </w:rPr>
            </w:r>
            <w:r w:rsidR="00B833ED">
              <w:rPr>
                <w:noProof/>
                <w:webHidden/>
              </w:rPr>
              <w:fldChar w:fldCharType="separate"/>
            </w:r>
            <w:r w:rsidR="00C072AF">
              <w:rPr>
                <w:noProof/>
                <w:webHidden/>
              </w:rPr>
              <w:t>202</w:t>
            </w:r>
            <w:r w:rsidR="00B833ED">
              <w:rPr>
                <w:noProof/>
                <w:webHidden/>
              </w:rPr>
              <w:fldChar w:fldCharType="end"/>
            </w:r>
          </w:hyperlink>
        </w:p>
        <w:p w14:paraId="1682FA4F" w14:textId="77777777" w:rsidR="00B833ED" w:rsidRDefault="004B79E3">
          <w:pPr>
            <w:pStyle w:val="TOC3"/>
            <w:rPr>
              <w:rFonts w:asciiTheme="minorHAnsi" w:eastAsiaTheme="minorEastAsia" w:hAnsiTheme="minorHAnsi" w:cstheme="minorBidi"/>
              <w:noProof/>
              <w:sz w:val="22"/>
              <w:szCs w:val="22"/>
              <w:lang w:eastAsia="en-US"/>
            </w:rPr>
          </w:pPr>
          <w:hyperlink w:anchor="_Toc105052150" w:history="1">
            <w:r w:rsidR="00B833ED" w:rsidRPr="00EA6FBF">
              <w:rPr>
                <w:rStyle w:val="Hyperlink"/>
                <w:noProof/>
              </w:rPr>
              <w:t>4.1.3</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rPr>
              <w:t>Customer</w:t>
            </w:r>
            <w:r w:rsidR="00B833ED">
              <w:rPr>
                <w:noProof/>
                <w:webHidden/>
              </w:rPr>
              <w:tab/>
            </w:r>
            <w:r w:rsidR="00B833ED">
              <w:rPr>
                <w:noProof/>
                <w:webHidden/>
              </w:rPr>
              <w:fldChar w:fldCharType="begin"/>
            </w:r>
            <w:r w:rsidR="00B833ED">
              <w:rPr>
                <w:noProof/>
                <w:webHidden/>
              </w:rPr>
              <w:instrText xml:space="preserve"> PAGEREF _Toc105052150 \h </w:instrText>
            </w:r>
            <w:r w:rsidR="00B833ED">
              <w:rPr>
                <w:noProof/>
                <w:webHidden/>
              </w:rPr>
            </w:r>
            <w:r w:rsidR="00B833ED">
              <w:rPr>
                <w:noProof/>
                <w:webHidden/>
              </w:rPr>
              <w:fldChar w:fldCharType="separate"/>
            </w:r>
            <w:r w:rsidR="00C072AF">
              <w:rPr>
                <w:noProof/>
                <w:webHidden/>
              </w:rPr>
              <w:t>202</w:t>
            </w:r>
            <w:r w:rsidR="00B833ED">
              <w:rPr>
                <w:noProof/>
                <w:webHidden/>
              </w:rPr>
              <w:fldChar w:fldCharType="end"/>
            </w:r>
          </w:hyperlink>
        </w:p>
        <w:p w14:paraId="39C958E1" w14:textId="77777777" w:rsidR="00B833ED" w:rsidRDefault="004B79E3">
          <w:pPr>
            <w:pStyle w:val="TOC3"/>
            <w:rPr>
              <w:rFonts w:asciiTheme="minorHAnsi" w:eastAsiaTheme="minorEastAsia" w:hAnsiTheme="minorHAnsi" w:cstheme="minorBidi"/>
              <w:noProof/>
              <w:sz w:val="22"/>
              <w:szCs w:val="22"/>
              <w:lang w:eastAsia="en-US"/>
            </w:rPr>
          </w:pPr>
          <w:hyperlink w:anchor="_Toc105052151" w:history="1">
            <w:r w:rsidR="00B833ED" w:rsidRPr="00EA6FBF">
              <w:rPr>
                <w:rStyle w:val="Hyperlink"/>
                <w:noProof/>
              </w:rPr>
              <w:t>4.1.4</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lang w:val="id-ID"/>
              </w:rPr>
              <w:t>Supplier</w:t>
            </w:r>
            <w:r w:rsidR="00B833ED">
              <w:rPr>
                <w:noProof/>
                <w:webHidden/>
              </w:rPr>
              <w:tab/>
            </w:r>
            <w:r w:rsidR="00B833ED">
              <w:rPr>
                <w:noProof/>
                <w:webHidden/>
              </w:rPr>
              <w:fldChar w:fldCharType="begin"/>
            </w:r>
            <w:r w:rsidR="00B833ED">
              <w:rPr>
                <w:noProof/>
                <w:webHidden/>
              </w:rPr>
              <w:instrText xml:space="preserve"> PAGEREF _Toc105052151 \h </w:instrText>
            </w:r>
            <w:r w:rsidR="00B833ED">
              <w:rPr>
                <w:noProof/>
                <w:webHidden/>
              </w:rPr>
            </w:r>
            <w:r w:rsidR="00B833ED">
              <w:rPr>
                <w:noProof/>
                <w:webHidden/>
              </w:rPr>
              <w:fldChar w:fldCharType="separate"/>
            </w:r>
            <w:r w:rsidR="00C072AF">
              <w:rPr>
                <w:noProof/>
                <w:webHidden/>
              </w:rPr>
              <w:t>203</w:t>
            </w:r>
            <w:r w:rsidR="00B833ED">
              <w:rPr>
                <w:noProof/>
                <w:webHidden/>
              </w:rPr>
              <w:fldChar w:fldCharType="end"/>
            </w:r>
          </w:hyperlink>
        </w:p>
        <w:p w14:paraId="7C6381B5" w14:textId="77777777" w:rsidR="00B833ED" w:rsidRDefault="004B79E3">
          <w:pPr>
            <w:pStyle w:val="TOC3"/>
            <w:rPr>
              <w:rFonts w:asciiTheme="minorHAnsi" w:eastAsiaTheme="minorEastAsia" w:hAnsiTheme="minorHAnsi" w:cstheme="minorBidi"/>
              <w:noProof/>
              <w:sz w:val="22"/>
              <w:szCs w:val="22"/>
              <w:lang w:eastAsia="en-US"/>
            </w:rPr>
          </w:pPr>
          <w:hyperlink w:anchor="_Toc105052152" w:history="1">
            <w:r w:rsidR="00B833ED" w:rsidRPr="00EA6FBF">
              <w:rPr>
                <w:rStyle w:val="Hyperlink"/>
                <w:noProof/>
              </w:rPr>
              <w:t>4.1.5</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rPr>
              <w:t>Chart Of Account</w:t>
            </w:r>
            <w:r w:rsidR="00B833ED">
              <w:rPr>
                <w:noProof/>
                <w:webHidden/>
              </w:rPr>
              <w:tab/>
            </w:r>
            <w:r w:rsidR="00B833ED">
              <w:rPr>
                <w:noProof/>
                <w:webHidden/>
              </w:rPr>
              <w:fldChar w:fldCharType="begin"/>
            </w:r>
            <w:r w:rsidR="00B833ED">
              <w:rPr>
                <w:noProof/>
                <w:webHidden/>
              </w:rPr>
              <w:instrText xml:space="preserve"> PAGEREF _Toc105052152 \h </w:instrText>
            </w:r>
            <w:r w:rsidR="00B833ED">
              <w:rPr>
                <w:noProof/>
                <w:webHidden/>
              </w:rPr>
            </w:r>
            <w:r w:rsidR="00B833ED">
              <w:rPr>
                <w:noProof/>
                <w:webHidden/>
              </w:rPr>
              <w:fldChar w:fldCharType="separate"/>
            </w:r>
            <w:r w:rsidR="00C072AF">
              <w:rPr>
                <w:noProof/>
                <w:webHidden/>
              </w:rPr>
              <w:t>203</w:t>
            </w:r>
            <w:r w:rsidR="00B833ED">
              <w:rPr>
                <w:noProof/>
                <w:webHidden/>
              </w:rPr>
              <w:fldChar w:fldCharType="end"/>
            </w:r>
          </w:hyperlink>
        </w:p>
        <w:p w14:paraId="1073F205" w14:textId="77777777" w:rsidR="00B833ED" w:rsidRDefault="004B79E3">
          <w:pPr>
            <w:pStyle w:val="TOC3"/>
            <w:rPr>
              <w:rFonts w:asciiTheme="minorHAnsi" w:eastAsiaTheme="minorEastAsia" w:hAnsiTheme="minorHAnsi" w:cstheme="minorBidi"/>
              <w:noProof/>
              <w:sz w:val="22"/>
              <w:szCs w:val="22"/>
              <w:lang w:eastAsia="en-US"/>
            </w:rPr>
          </w:pPr>
          <w:hyperlink w:anchor="_Toc105052153" w:history="1">
            <w:r w:rsidR="00B833ED" w:rsidRPr="00EA6FBF">
              <w:rPr>
                <w:rStyle w:val="Hyperlink"/>
                <w:noProof/>
              </w:rPr>
              <w:t>4.1.6</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Item Barang</w:t>
            </w:r>
            <w:r w:rsidR="00B833ED">
              <w:rPr>
                <w:noProof/>
                <w:webHidden/>
              </w:rPr>
              <w:tab/>
            </w:r>
            <w:r w:rsidR="00B833ED">
              <w:rPr>
                <w:noProof/>
                <w:webHidden/>
              </w:rPr>
              <w:fldChar w:fldCharType="begin"/>
            </w:r>
            <w:r w:rsidR="00B833ED">
              <w:rPr>
                <w:noProof/>
                <w:webHidden/>
              </w:rPr>
              <w:instrText xml:space="preserve"> PAGEREF _Toc105052153 \h </w:instrText>
            </w:r>
            <w:r w:rsidR="00B833ED">
              <w:rPr>
                <w:noProof/>
                <w:webHidden/>
              </w:rPr>
            </w:r>
            <w:r w:rsidR="00B833ED">
              <w:rPr>
                <w:noProof/>
                <w:webHidden/>
              </w:rPr>
              <w:fldChar w:fldCharType="separate"/>
            </w:r>
            <w:r w:rsidR="00C072AF">
              <w:rPr>
                <w:noProof/>
                <w:webHidden/>
              </w:rPr>
              <w:t>204</w:t>
            </w:r>
            <w:r w:rsidR="00B833ED">
              <w:rPr>
                <w:noProof/>
                <w:webHidden/>
              </w:rPr>
              <w:fldChar w:fldCharType="end"/>
            </w:r>
          </w:hyperlink>
        </w:p>
        <w:p w14:paraId="4B1867A2" w14:textId="77777777" w:rsidR="00B833ED" w:rsidRDefault="004B79E3">
          <w:pPr>
            <w:pStyle w:val="TOC3"/>
            <w:rPr>
              <w:rFonts w:asciiTheme="minorHAnsi" w:eastAsiaTheme="minorEastAsia" w:hAnsiTheme="minorHAnsi" w:cstheme="minorBidi"/>
              <w:noProof/>
              <w:sz w:val="22"/>
              <w:szCs w:val="22"/>
              <w:lang w:eastAsia="en-US"/>
            </w:rPr>
          </w:pPr>
          <w:hyperlink w:anchor="_Toc105052154" w:history="1">
            <w:r w:rsidR="00B833ED" w:rsidRPr="00EA6FBF">
              <w:rPr>
                <w:rStyle w:val="Hyperlink"/>
                <w:noProof/>
              </w:rPr>
              <w:t>4.1.7</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Item Jasa</w:t>
            </w:r>
            <w:r w:rsidR="00B833ED">
              <w:rPr>
                <w:noProof/>
                <w:webHidden/>
              </w:rPr>
              <w:tab/>
            </w:r>
            <w:r w:rsidR="00B833ED">
              <w:rPr>
                <w:noProof/>
                <w:webHidden/>
              </w:rPr>
              <w:fldChar w:fldCharType="begin"/>
            </w:r>
            <w:r w:rsidR="00B833ED">
              <w:rPr>
                <w:noProof/>
                <w:webHidden/>
              </w:rPr>
              <w:instrText xml:space="preserve"> PAGEREF _Toc105052154 \h </w:instrText>
            </w:r>
            <w:r w:rsidR="00B833ED">
              <w:rPr>
                <w:noProof/>
                <w:webHidden/>
              </w:rPr>
            </w:r>
            <w:r w:rsidR="00B833ED">
              <w:rPr>
                <w:noProof/>
                <w:webHidden/>
              </w:rPr>
              <w:fldChar w:fldCharType="separate"/>
            </w:r>
            <w:r w:rsidR="00C072AF">
              <w:rPr>
                <w:noProof/>
                <w:webHidden/>
              </w:rPr>
              <w:t>204</w:t>
            </w:r>
            <w:r w:rsidR="00B833ED">
              <w:rPr>
                <w:noProof/>
                <w:webHidden/>
              </w:rPr>
              <w:fldChar w:fldCharType="end"/>
            </w:r>
          </w:hyperlink>
        </w:p>
        <w:p w14:paraId="024C8613" w14:textId="77777777" w:rsidR="00B833ED" w:rsidRDefault="004B79E3">
          <w:pPr>
            <w:pStyle w:val="TOC3"/>
            <w:rPr>
              <w:rFonts w:asciiTheme="minorHAnsi" w:eastAsiaTheme="minorEastAsia" w:hAnsiTheme="minorHAnsi" w:cstheme="minorBidi"/>
              <w:noProof/>
              <w:sz w:val="22"/>
              <w:szCs w:val="22"/>
              <w:lang w:eastAsia="en-US"/>
            </w:rPr>
          </w:pPr>
          <w:hyperlink w:anchor="_Toc105052155" w:history="1">
            <w:r w:rsidR="00B833ED" w:rsidRPr="00EA6FBF">
              <w:rPr>
                <w:rStyle w:val="Hyperlink"/>
                <w:noProof/>
              </w:rPr>
              <w:t>4.1.8</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Pembelian</w:t>
            </w:r>
            <w:r w:rsidR="00B833ED">
              <w:rPr>
                <w:noProof/>
                <w:webHidden/>
              </w:rPr>
              <w:tab/>
            </w:r>
            <w:r w:rsidR="00B833ED">
              <w:rPr>
                <w:noProof/>
                <w:webHidden/>
              </w:rPr>
              <w:fldChar w:fldCharType="begin"/>
            </w:r>
            <w:r w:rsidR="00B833ED">
              <w:rPr>
                <w:noProof/>
                <w:webHidden/>
              </w:rPr>
              <w:instrText xml:space="preserve"> PAGEREF _Toc105052155 \h </w:instrText>
            </w:r>
            <w:r w:rsidR="00B833ED">
              <w:rPr>
                <w:noProof/>
                <w:webHidden/>
              </w:rPr>
            </w:r>
            <w:r w:rsidR="00B833ED">
              <w:rPr>
                <w:noProof/>
                <w:webHidden/>
              </w:rPr>
              <w:fldChar w:fldCharType="separate"/>
            </w:r>
            <w:r w:rsidR="00C072AF">
              <w:rPr>
                <w:noProof/>
                <w:webHidden/>
              </w:rPr>
              <w:t>205</w:t>
            </w:r>
            <w:r w:rsidR="00B833ED">
              <w:rPr>
                <w:noProof/>
                <w:webHidden/>
              </w:rPr>
              <w:fldChar w:fldCharType="end"/>
            </w:r>
          </w:hyperlink>
        </w:p>
        <w:p w14:paraId="4CC040AC" w14:textId="77777777" w:rsidR="00B833ED" w:rsidRDefault="004B79E3">
          <w:pPr>
            <w:pStyle w:val="TOC3"/>
            <w:rPr>
              <w:rFonts w:asciiTheme="minorHAnsi" w:eastAsiaTheme="minorEastAsia" w:hAnsiTheme="minorHAnsi" w:cstheme="minorBidi"/>
              <w:noProof/>
              <w:sz w:val="22"/>
              <w:szCs w:val="22"/>
              <w:lang w:eastAsia="en-US"/>
            </w:rPr>
          </w:pPr>
          <w:hyperlink w:anchor="_Toc105052156" w:history="1">
            <w:r w:rsidR="00B833ED" w:rsidRPr="00EA6FBF">
              <w:rPr>
                <w:rStyle w:val="Hyperlink"/>
                <w:noProof/>
              </w:rPr>
              <w:t>4.1.9</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Tambah Pembelian</w:t>
            </w:r>
            <w:r w:rsidR="00B833ED">
              <w:rPr>
                <w:noProof/>
                <w:webHidden/>
              </w:rPr>
              <w:tab/>
            </w:r>
            <w:r w:rsidR="00B833ED">
              <w:rPr>
                <w:noProof/>
                <w:webHidden/>
              </w:rPr>
              <w:fldChar w:fldCharType="begin"/>
            </w:r>
            <w:r w:rsidR="00B833ED">
              <w:rPr>
                <w:noProof/>
                <w:webHidden/>
              </w:rPr>
              <w:instrText xml:space="preserve"> PAGEREF _Toc105052156 \h </w:instrText>
            </w:r>
            <w:r w:rsidR="00B833ED">
              <w:rPr>
                <w:noProof/>
                <w:webHidden/>
              </w:rPr>
            </w:r>
            <w:r w:rsidR="00B833ED">
              <w:rPr>
                <w:noProof/>
                <w:webHidden/>
              </w:rPr>
              <w:fldChar w:fldCharType="separate"/>
            </w:r>
            <w:r w:rsidR="00C072AF">
              <w:rPr>
                <w:noProof/>
                <w:webHidden/>
              </w:rPr>
              <w:t>205</w:t>
            </w:r>
            <w:r w:rsidR="00B833ED">
              <w:rPr>
                <w:noProof/>
                <w:webHidden/>
              </w:rPr>
              <w:fldChar w:fldCharType="end"/>
            </w:r>
          </w:hyperlink>
        </w:p>
        <w:p w14:paraId="067DE20E" w14:textId="77777777" w:rsidR="00B833ED" w:rsidRDefault="004B79E3">
          <w:pPr>
            <w:pStyle w:val="TOC3"/>
            <w:rPr>
              <w:rFonts w:asciiTheme="minorHAnsi" w:eastAsiaTheme="minorEastAsia" w:hAnsiTheme="minorHAnsi" w:cstheme="minorBidi"/>
              <w:noProof/>
              <w:sz w:val="22"/>
              <w:szCs w:val="22"/>
              <w:lang w:eastAsia="en-US"/>
            </w:rPr>
          </w:pPr>
          <w:hyperlink w:anchor="_Toc105052157" w:history="1">
            <w:r w:rsidR="00B833ED" w:rsidRPr="00EA6FBF">
              <w:rPr>
                <w:rStyle w:val="Hyperlink"/>
                <w:noProof/>
              </w:rPr>
              <w:t>4.1.10</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lang w:val="id-ID"/>
              </w:rPr>
              <w:t>Invoice</w:t>
            </w:r>
            <w:r w:rsidR="00B833ED" w:rsidRPr="00EA6FBF">
              <w:rPr>
                <w:rStyle w:val="Hyperlink"/>
                <w:noProof/>
                <w:lang w:val="id-ID"/>
              </w:rPr>
              <w:t xml:space="preserve"> Pembelian</w:t>
            </w:r>
            <w:r w:rsidR="00B833ED">
              <w:rPr>
                <w:noProof/>
                <w:webHidden/>
              </w:rPr>
              <w:tab/>
            </w:r>
            <w:r w:rsidR="00B833ED">
              <w:rPr>
                <w:noProof/>
                <w:webHidden/>
              </w:rPr>
              <w:fldChar w:fldCharType="begin"/>
            </w:r>
            <w:r w:rsidR="00B833ED">
              <w:rPr>
                <w:noProof/>
                <w:webHidden/>
              </w:rPr>
              <w:instrText xml:space="preserve"> PAGEREF _Toc105052157 \h </w:instrText>
            </w:r>
            <w:r w:rsidR="00B833ED">
              <w:rPr>
                <w:noProof/>
                <w:webHidden/>
              </w:rPr>
            </w:r>
            <w:r w:rsidR="00B833ED">
              <w:rPr>
                <w:noProof/>
                <w:webHidden/>
              </w:rPr>
              <w:fldChar w:fldCharType="separate"/>
            </w:r>
            <w:r w:rsidR="00C072AF">
              <w:rPr>
                <w:noProof/>
                <w:webHidden/>
              </w:rPr>
              <w:t>206</w:t>
            </w:r>
            <w:r w:rsidR="00B833ED">
              <w:rPr>
                <w:noProof/>
                <w:webHidden/>
              </w:rPr>
              <w:fldChar w:fldCharType="end"/>
            </w:r>
          </w:hyperlink>
        </w:p>
        <w:p w14:paraId="2655D5DB" w14:textId="77777777" w:rsidR="00B833ED" w:rsidRDefault="004B79E3">
          <w:pPr>
            <w:pStyle w:val="TOC3"/>
            <w:rPr>
              <w:rFonts w:asciiTheme="minorHAnsi" w:eastAsiaTheme="minorEastAsia" w:hAnsiTheme="minorHAnsi" w:cstheme="minorBidi"/>
              <w:noProof/>
              <w:sz w:val="22"/>
              <w:szCs w:val="22"/>
              <w:lang w:eastAsia="en-US"/>
            </w:rPr>
          </w:pPr>
          <w:hyperlink w:anchor="_Toc105052158" w:history="1">
            <w:r w:rsidR="00B833ED" w:rsidRPr="00EA6FBF">
              <w:rPr>
                <w:rStyle w:val="Hyperlink"/>
                <w:noProof/>
              </w:rPr>
              <w:t>4.1.11</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Retur Pembelian</w:t>
            </w:r>
            <w:r w:rsidR="00B833ED">
              <w:rPr>
                <w:noProof/>
                <w:webHidden/>
              </w:rPr>
              <w:tab/>
            </w:r>
            <w:r w:rsidR="00B833ED">
              <w:rPr>
                <w:noProof/>
                <w:webHidden/>
              </w:rPr>
              <w:fldChar w:fldCharType="begin"/>
            </w:r>
            <w:r w:rsidR="00B833ED">
              <w:rPr>
                <w:noProof/>
                <w:webHidden/>
              </w:rPr>
              <w:instrText xml:space="preserve"> PAGEREF _Toc105052158 \h </w:instrText>
            </w:r>
            <w:r w:rsidR="00B833ED">
              <w:rPr>
                <w:noProof/>
                <w:webHidden/>
              </w:rPr>
            </w:r>
            <w:r w:rsidR="00B833ED">
              <w:rPr>
                <w:noProof/>
                <w:webHidden/>
              </w:rPr>
              <w:fldChar w:fldCharType="separate"/>
            </w:r>
            <w:r w:rsidR="00C072AF">
              <w:rPr>
                <w:noProof/>
                <w:webHidden/>
              </w:rPr>
              <w:t>206</w:t>
            </w:r>
            <w:r w:rsidR="00B833ED">
              <w:rPr>
                <w:noProof/>
                <w:webHidden/>
              </w:rPr>
              <w:fldChar w:fldCharType="end"/>
            </w:r>
          </w:hyperlink>
        </w:p>
        <w:p w14:paraId="45F9F0D3" w14:textId="77777777" w:rsidR="00B833ED" w:rsidRDefault="004B79E3">
          <w:pPr>
            <w:pStyle w:val="TOC3"/>
            <w:rPr>
              <w:rFonts w:asciiTheme="minorHAnsi" w:eastAsiaTheme="minorEastAsia" w:hAnsiTheme="minorHAnsi" w:cstheme="minorBidi"/>
              <w:noProof/>
              <w:sz w:val="22"/>
              <w:szCs w:val="22"/>
              <w:lang w:eastAsia="en-US"/>
            </w:rPr>
          </w:pPr>
          <w:hyperlink w:anchor="_Toc105052159" w:history="1">
            <w:r w:rsidR="00B833ED" w:rsidRPr="00EA6FBF">
              <w:rPr>
                <w:rStyle w:val="Hyperlink"/>
                <w:noProof/>
              </w:rPr>
              <w:t>4.1.12</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Tambah Retur Pembelian</w:t>
            </w:r>
            <w:r w:rsidR="00B833ED">
              <w:rPr>
                <w:noProof/>
                <w:webHidden/>
              </w:rPr>
              <w:tab/>
            </w:r>
            <w:r w:rsidR="00B833ED">
              <w:rPr>
                <w:noProof/>
                <w:webHidden/>
              </w:rPr>
              <w:fldChar w:fldCharType="begin"/>
            </w:r>
            <w:r w:rsidR="00B833ED">
              <w:rPr>
                <w:noProof/>
                <w:webHidden/>
              </w:rPr>
              <w:instrText xml:space="preserve"> PAGEREF _Toc105052159 \h </w:instrText>
            </w:r>
            <w:r w:rsidR="00B833ED">
              <w:rPr>
                <w:noProof/>
                <w:webHidden/>
              </w:rPr>
            </w:r>
            <w:r w:rsidR="00B833ED">
              <w:rPr>
                <w:noProof/>
                <w:webHidden/>
              </w:rPr>
              <w:fldChar w:fldCharType="separate"/>
            </w:r>
            <w:r w:rsidR="00C072AF">
              <w:rPr>
                <w:noProof/>
                <w:webHidden/>
              </w:rPr>
              <w:t>207</w:t>
            </w:r>
            <w:r w:rsidR="00B833ED">
              <w:rPr>
                <w:noProof/>
                <w:webHidden/>
              </w:rPr>
              <w:fldChar w:fldCharType="end"/>
            </w:r>
          </w:hyperlink>
        </w:p>
        <w:p w14:paraId="2098A652" w14:textId="77777777" w:rsidR="00B833ED" w:rsidRDefault="004B79E3">
          <w:pPr>
            <w:pStyle w:val="TOC3"/>
            <w:rPr>
              <w:rFonts w:asciiTheme="minorHAnsi" w:eastAsiaTheme="minorEastAsia" w:hAnsiTheme="minorHAnsi" w:cstheme="minorBidi"/>
              <w:noProof/>
              <w:sz w:val="22"/>
              <w:szCs w:val="22"/>
              <w:lang w:eastAsia="en-US"/>
            </w:rPr>
          </w:pPr>
          <w:hyperlink w:anchor="_Toc105052160" w:history="1">
            <w:r w:rsidR="00B833ED" w:rsidRPr="00EA6FBF">
              <w:rPr>
                <w:rStyle w:val="Hyperlink"/>
                <w:noProof/>
              </w:rPr>
              <w:t>4.1.13</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Penjualan</w:t>
            </w:r>
            <w:r w:rsidR="00B833ED">
              <w:rPr>
                <w:noProof/>
                <w:webHidden/>
              </w:rPr>
              <w:tab/>
            </w:r>
            <w:r w:rsidR="00B833ED">
              <w:rPr>
                <w:noProof/>
                <w:webHidden/>
              </w:rPr>
              <w:fldChar w:fldCharType="begin"/>
            </w:r>
            <w:r w:rsidR="00B833ED">
              <w:rPr>
                <w:noProof/>
                <w:webHidden/>
              </w:rPr>
              <w:instrText xml:space="preserve"> PAGEREF _Toc105052160 \h </w:instrText>
            </w:r>
            <w:r w:rsidR="00B833ED">
              <w:rPr>
                <w:noProof/>
                <w:webHidden/>
              </w:rPr>
            </w:r>
            <w:r w:rsidR="00B833ED">
              <w:rPr>
                <w:noProof/>
                <w:webHidden/>
              </w:rPr>
              <w:fldChar w:fldCharType="separate"/>
            </w:r>
            <w:r w:rsidR="00C072AF">
              <w:rPr>
                <w:noProof/>
                <w:webHidden/>
              </w:rPr>
              <w:t>207</w:t>
            </w:r>
            <w:r w:rsidR="00B833ED">
              <w:rPr>
                <w:noProof/>
                <w:webHidden/>
              </w:rPr>
              <w:fldChar w:fldCharType="end"/>
            </w:r>
          </w:hyperlink>
        </w:p>
        <w:p w14:paraId="1B315F33" w14:textId="77777777" w:rsidR="00B833ED" w:rsidRDefault="004B79E3">
          <w:pPr>
            <w:pStyle w:val="TOC3"/>
            <w:rPr>
              <w:rFonts w:asciiTheme="minorHAnsi" w:eastAsiaTheme="minorEastAsia" w:hAnsiTheme="minorHAnsi" w:cstheme="minorBidi"/>
              <w:noProof/>
              <w:sz w:val="22"/>
              <w:szCs w:val="22"/>
              <w:lang w:eastAsia="en-US"/>
            </w:rPr>
          </w:pPr>
          <w:hyperlink w:anchor="_Toc105052161" w:history="1">
            <w:r w:rsidR="00B833ED" w:rsidRPr="00EA6FBF">
              <w:rPr>
                <w:rStyle w:val="Hyperlink"/>
                <w:noProof/>
              </w:rPr>
              <w:t>4.1.14</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Tambah Penjualan</w:t>
            </w:r>
            <w:r w:rsidR="00B833ED">
              <w:rPr>
                <w:noProof/>
                <w:webHidden/>
              </w:rPr>
              <w:tab/>
            </w:r>
            <w:r w:rsidR="00B833ED">
              <w:rPr>
                <w:noProof/>
                <w:webHidden/>
              </w:rPr>
              <w:fldChar w:fldCharType="begin"/>
            </w:r>
            <w:r w:rsidR="00B833ED">
              <w:rPr>
                <w:noProof/>
                <w:webHidden/>
              </w:rPr>
              <w:instrText xml:space="preserve"> PAGEREF _Toc105052161 \h </w:instrText>
            </w:r>
            <w:r w:rsidR="00B833ED">
              <w:rPr>
                <w:noProof/>
                <w:webHidden/>
              </w:rPr>
            </w:r>
            <w:r w:rsidR="00B833ED">
              <w:rPr>
                <w:noProof/>
                <w:webHidden/>
              </w:rPr>
              <w:fldChar w:fldCharType="separate"/>
            </w:r>
            <w:r w:rsidR="00C072AF">
              <w:rPr>
                <w:noProof/>
                <w:webHidden/>
              </w:rPr>
              <w:t>208</w:t>
            </w:r>
            <w:r w:rsidR="00B833ED">
              <w:rPr>
                <w:noProof/>
                <w:webHidden/>
              </w:rPr>
              <w:fldChar w:fldCharType="end"/>
            </w:r>
          </w:hyperlink>
        </w:p>
        <w:p w14:paraId="501DDEF9" w14:textId="77777777" w:rsidR="00B833ED" w:rsidRDefault="004B79E3">
          <w:pPr>
            <w:pStyle w:val="TOC3"/>
            <w:rPr>
              <w:rFonts w:asciiTheme="minorHAnsi" w:eastAsiaTheme="minorEastAsia" w:hAnsiTheme="minorHAnsi" w:cstheme="minorBidi"/>
              <w:noProof/>
              <w:sz w:val="22"/>
              <w:szCs w:val="22"/>
              <w:lang w:eastAsia="en-US"/>
            </w:rPr>
          </w:pPr>
          <w:hyperlink w:anchor="_Toc105052162" w:history="1">
            <w:r w:rsidR="00B833ED" w:rsidRPr="00EA6FBF">
              <w:rPr>
                <w:rStyle w:val="Hyperlink"/>
                <w:noProof/>
              </w:rPr>
              <w:t>4.1.15</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i/>
                <w:noProof/>
                <w:lang w:val="id-ID"/>
              </w:rPr>
              <w:t>Invoice</w:t>
            </w:r>
            <w:r w:rsidR="00B833ED" w:rsidRPr="00EA6FBF">
              <w:rPr>
                <w:rStyle w:val="Hyperlink"/>
                <w:noProof/>
                <w:lang w:val="id-ID"/>
              </w:rPr>
              <w:t xml:space="preserve"> Penjualan</w:t>
            </w:r>
            <w:r w:rsidR="00B833ED">
              <w:rPr>
                <w:noProof/>
                <w:webHidden/>
              </w:rPr>
              <w:tab/>
            </w:r>
            <w:r w:rsidR="00B833ED">
              <w:rPr>
                <w:noProof/>
                <w:webHidden/>
              </w:rPr>
              <w:fldChar w:fldCharType="begin"/>
            </w:r>
            <w:r w:rsidR="00B833ED">
              <w:rPr>
                <w:noProof/>
                <w:webHidden/>
              </w:rPr>
              <w:instrText xml:space="preserve"> PAGEREF _Toc105052162 \h </w:instrText>
            </w:r>
            <w:r w:rsidR="00B833ED">
              <w:rPr>
                <w:noProof/>
                <w:webHidden/>
              </w:rPr>
            </w:r>
            <w:r w:rsidR="00B833ED">
              <w:rPr>
                <w:noProof/>
                <w:webHidden/>
              </w:rPr>
              <w:fldChar w:fldCharType="separate"/>
            </w:r>
            <w:r w:rsidR="00C072AF">
              <w:rPr>
                <w:noProof/>
                <w:webHidden/>
              </w:rPr>
              <w:t>208</w:t>
            </w:r>
            <w:r w:rsidR="00B833ED">
              <w:rPr>
                <w:noProof/>
                <w:webHidden/>
              </w:rPr>
              <w:fldChar w:fldCharType="end"/>
            </w:r>
          </w:hyperlink>
        </w:p>
        <w:p w14:paraId="24FFE02F" w14:textId="77777777" w:rsidR="00B833ED" w:rsidRDefault="004B79E3">
          <w:pPr>
            <w:pStyle w:val="TOC3"/>
            <w:rPr>
              <w:rFonts w:asciiTheme="minorHAnsi" w:eastAsiaTheme="minorEastAsia" w:hAnsiTheme="minorHAnsi" w:cstheme="minorBidi"/>
              <w:noProof/>
              <w:sz w:val="22"/>
              <w:szCs w:val="22"/>
              <w:lang w:eastAsia="en-US"/>
            </w:rPr>
          </w:pPr>
          <w:hyperlink w:anchor="_Toc105052163" w:history="1">
            <w:r w:rsidR="00B833ED" w:rsidRPr="00EA6FBF">
              <w:rPr>
                <w:rStyle w:val="Hyperlink"/>
                <w:noProof/>
              </w:rPr>
              <w:t>4.1.16</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Retur Penjualan</w:t>
            </w:r>
            <w:r w:rsidR="00B833ED">
              <w:rPr>
                <w:noProof/>
                <w:webHidden/>
              </w:rPr>
              <w:tab/>
            </w:r>
            <w:r w:rsidR="00B833ED">
              <w:rPr>
                <w:noProof/>
                <w:webHidden/>
              </w:rPr>
              <w:fldChar w:fldCharType="begin"/>
            </w:r>
            <w:r w:rsidR="00B833ED">
              <w:rPr>
                <w:noProof/>
                <w:webHidden/>
              </w:rPr>
              <w:instrText xml:space="preserve"> PAGEREF _Toc105052163 \h </w:instrText>
            </w:r>
            <w:r w:rsidR="00B833ED">
              <w:rPr>
                <w:noProof/>
                <w:webHidden/>
              </w:rPr>
            </w:r>
            <w:r w:rsidR="00B833ED">
              <w:rPr>
                <w:noProof/>
                <w:webHidden/>
              </w:rPr>
              <w:fldChar w:fldCharType="separate"/>
            </w:r>
            <w:r w:rsidR="00C072AF">
              <w:rPr>
                <w:noProof/>
                <w:webHidden/>
              </w:rPr>
              <w:t>209</w:t>
            </w:r>
            <w:r w:rsidR="00B833ED">
              <w:rPr>
                <w:noProof/>
                <w:webHidden/>
              </w:rPr>
              <w:fldChar w:fldCharType="end"/>
            </w:r>
          </w:hyperlink>
        </w:p>
        <w:p w14:paraId="074829DE" w14:textId="77777777" w:rsidR="00B833ED" w:rsidRDefault="004B79E3">
          <w:pPr>
            <w:pStyle w:val="TOC3"/>
            <w:rPr>
              <w:rFonts w:asciiTheme="minorHAnsi" w:eastAsiaTheme="minorEastAsia" w:hAnsiTheme="minorHAnsi" w:cstheme="minorBidi"/>
              <w:noProof/>
              <w:sz w:val="22"/>
              <w:szCs w:val="22"/>
              <w:lang w:eastAsia="en-US"/>
            </w:rPr>
          </w:pPr>
          <w:hyperlink w:anchor="_Toc105052164" w:history="1">
            <w:r w:rsidR="00B833ED" w:rsidRPr="00EA6FBF">
              <w:rPr>
                <w:rStyle w:val="Hyperlink"/>
                <w:noProof/>
              </w:rPr>
              <w:t>4.1.17</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noProof/>
              </w:rPr>
              <w:t>Tambah Retur Penjualan</w:t>
            </w:r>
            <w:r w:rsidR="00B833ED">
              <w:rPr>
                <w:noProof/>
                <w:webHidden/>
              </w:rPr>
              <w:tab/>
            </w:r>
            <w:r w:rsidR="00B833ED">
              <w:rPr>
                <w:noProof/>
                <w:webHidden/>
              </w:rPr>
              <w:fldChar w:fldCharType="begin"/>
            </w:r>
            <w:r w:rsidR="00B833ED">
              <w:rPr>
                <w:noProof/>
                <w:webHidden/>
              </w:rPr>
              <w:instrText xml:space="preserve"> PAGEREF _Toc105052164 \h </w:instrText>
            </w:r>
            <w:r w:rsidR="00B833ED">
              <w:rPr>
                <w:noProof/>
                <w:webHidden/>
              </w:rPr>
            </w:r>
            <w:r w:rsidR="00B833ED">
              <w:rPr>
                <w:noProof/>
                <w:webHidden/>
              </w:rPr>
              <w:fldChar w:fldCharType="separate"/>
            </w:r>
            <w:r w:rsidR="00C072AF">
              <w:rPr>
                <w:noProof/>
                <w:webHidden/>
              </w:rPr>
              <w:t>209</w:t>
            </w:r>
            <w:r w:rsidR="00B833ED">
              <w:rPr>
                <w:noProof/>
                <w:webHidden/>
              </w:rPr>
              <w:fldChar w:fldCharType="end"/>
            </w:r>
          </w:hyperlink>
        </w:p>
        <w:p w14:paraId="767AE55D" w14:textId="77777777" w:rsidR="00B833ED" w:rsidRDefault="004B79E3">
          <w:pPr>
            <w:pStyle w:val="TOC3"/>
            <w:rPr>
              <w:rFonts w:asciiTheme="minorHAnsi" w:eastAsiaTheme="minorEastAsia" w:hAnsiTheme="minorHAnsi" w:cstheme="minorBidi"/>
              <w:noProof/>
              <w:sz w:val="22"/>
              <w:szCs w:val="22"/>
              <w:lang w:eastAsia="en-US"/>
            </w:rPr>
          </w:pPr>
          <w:hyperlink w:anchor="_Toc105052165" w:history="1">
            <w:r w:rsidR="00B833ED" w:rsidRPr="00EA6FBF">
              <w:rPr>
                <w:rStyle w:val="Hyperlink"/>
                <w:noProof/>
              </w:rPr>
              <w:t>4.1.18</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noProof/>
              </w:rPr>
              <w:t>Jurnal Umum</w:t>
            </w:r>
            <w:r w:rsidR="00B833ED">
              <w:rPr>
                <w:noProof/>
                <w:webHidden/>
              </w:rPr>
              <w:tab/>
            </w:r>
            <w:r w:rsidR="00B833ED">
              <w:rPr>
                <w:noProof/>
                <w:webHidden/>
              </w:rPr>
              <w:fldChar w:fldCharType="begin"/>
            </w:r>
            <w:r w:rsidR="00B833ED">
              <w:rPr>
                <w:noProof/>
                <w:webHidden/>
              </w:rPr>
              <w:instrText xml:space="preserve"> PAGEREF _Toc105052165 \h </w:instrText>
            </w:r>
            <w:r w:rsidR="00B833ED">
              <w:rPr>
                <w:noProof/>
                <w:webHidden/>
              </w:rPr>
            </w:r>
            <w:r w:rsidR="00B833ED">
              <w:rPr>
                <w:noProof/>
                <w:webHidden/>
              </w:rPr>
              <w:fldChar w:fldCharType="separate"/>
            </w:r>
            <w:r w:rsidR="00C072AF">
              <w:rPr>
                <w:noProof/>
                <w:webHidden/>
              </w:rPr>
              <w:t>210</w:t>
            </w:r>
            <w:r w:rsidR="00B833ED">
              <w:rPr>
                <w:noProof/>
                <w:webHidden/>
              </w:rPr>
              <w:fldChar w:fldCharType="end"/>
            </w:r>
          </w:hyperlink>
        </w:p>
        <w:p w14:paraId="63BE1812" w14:textId="77777777" w:rsidR="00B833ED" w:rsidRDefault="004B79E3">
          <w:pPr>
            <w:pStyle w:val="TOC3"/>
            <w:rPr>
              <w:rFonts w:asciiTheme="minorHAnsi" w:eastAsiaTheme="minorEastAsia" w:hAnsiTheme="minorHAnsi" w:cstheme="minorBidi"/>
              <w:noProof/>
              <w:sz w:val="22"/>
              <w:szCs w:val="22"/>
              <w:lang w:eastAsia="en-US"/>
            </w:rPr>
          </w:pPr>
          <w:hyperlink w:anchor="_Toc105052166" w:history="1">
            <w:r w:rsidR="00B833ED" w:rsidRPr="00EA6FBF">
              <w:rPr>
                <w:rStyle w:val="Hyperlink"/>
                <w:noProof/>
              </w:rPr>
              <w:t>4.1.19</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Tambah Jurnal Umum</w:t>
            </w:r>
            <w:r w:rsidR="00B833ED">
              <w:rPr>
                <w:noProof/>
                <w:webHidden/>
              </w:rPr>
              <w:tab/>
            </w:r>
            <w:r w:rsidR="00B833ED">
              <w:rPr>
                <w:noProof/>
                <w:webHidden/>
              </w:rPr>
              <w:fldChar w:fldCharType="begin"/>
            </w:r>
            <w:r w:rsidR="00B833ED">
              <w:rPr>
                <w:noProof/>
                <w:webHidden/>
              </w:rPr>
              <w:instrText xml:space="preserve"> PAGEREF _Toc105052166 \h </w:instrText>
            </w:r>
            <w:r w:rsidR="00B833ED">
              <w:rPr>
                <w:noProof/>
                <w:webHidden/>
              </w:rPr>
            </w:r>
            <w:r w:rsidR="00B833ED">
              <w:rPr>
                <w:noProof/>
                <w:webHidden/>
              </w:rPr>
              <w:fldChar w:fldCharType="separate"/>
            </w:r>
            <w:r w:rsidR="00C072AF">
              <w:rPr>
                <w:noProof/>
                <w:webHidden/>
              </w:rPr>
              <w:t>210</w:t>
            </w:r>
            <w:r w:rsidR="00B833ED">
              <w:rPr>
                <w:noProof/>
                <w:webHidden/>
              </w:rPr>
              <w:fldChar w:fldCharType="end"/>
            </w:r>
          </w:hyperlink>
        </w:p>
        <w:p w14:paraId="0EAE4AFA" w14:textId="77777777" w:rsidR="00B833ED" w:rsidRDefault="004B79E3">
          <w:pPr>
            <w:pStyle w:val="TOC3"/>
            <w:rPr>
              <w:rFonts w:asciiTheme="minorHAnsi" w:eastAsiaTheme="minorEastAsia" w:hAnsiTheme="minorHAnsi" w:cstheme="minorBidi"/>
              <w:noProof/>
              <w:sz w:val="22"/>
              <w:szCs w:val="22"/>
              <w:lang w:eastAsia="en-US"/>
            </w:rPr>
          </w:pPr>
          <w:hyperlink w:anchor="_Toc105052167" w:history="1">
            <w:r w:rsidR="00B833ED" w:rsidRPr="00EA6FBF">
              <w:rPr>
                <w:rStyle w:val="Hyperlink"/>
                <w:noProof/>
              </w:rPr>
              <w:t>4.1.20</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Laporan Pembelian</w:t>
            </w:r>
            <w:r w:rsidR="00B833ED">
              <w:rPr>
                <w:noProof/>
                <w:webHidden/>
              </w:rPr>
              <w:tab/>
            </w:r>
            <w:r w:rsidR="00B833ED">
              <w:rPr>
                <w:noProof/>
                <w:webHidden/>
              </w:rPr>
              <w:fldChar w:fldCharType="begin"/>
            </w:r>
            <w:r w:rsidR="00B833ED">
              <w:rPr>
                <w:noProof/>
                <w:webHidden/>
              </w:rPr>
              <w:instrText xml:space="preserve"> PAGEREF _Toc105052167 \h </w:instrText>
            </w:r>
            <w:r w:rsidR="00B833ED">
              <w:rPr>
                <w:noProof/>
                <w:webHidden/>
              </w:rPr>
            </w:r>
            <w:r w:rsidR="00B833ED">
              <w:rPr>
                <w:noProof/>
                <w:webHidden/>
              </w:rPr>
              <w:fldChar w:fldCharType="separate"/>
            </w:r>
            <w:r w:rsidR="00C072AF">
              <w:rPr>
                <w:noProof/>
                <w:webHidden/>
              </w:rPr>
              <w:t>211</w:t>
            </w:r>
            <w:r w:rsidR="00B833ED">
              <w:rPr>
                <w:noProof/>
                <w:webHidden/>
              </w:rPr>
              <w:fldChar w:fldCharType="end"/>
            </w:r>
          </w:hyperlink>
        </w:p>
        <w:p w14:paraId="4F7F0387" w14:textId="77777777" w:rsidR="00B833ED" w:rsidRDefault="004B79E3">
          <w:pPr>
            <w:pStyle w:val="TOC3"/>
            <w:rPr>
              <w:rFonts w:asciiTheme="minorHAnsi" w:eastAsiaTheme="minorEastAsia" w:hAnsiTheme="minorHAnsi" w:cstheme="minorBidi"/>
              <w:noProof/>
              <w:sz w:val="22"/>
              <w:szCs w:val="22"/>
              <w:lang w:eastAsia="en-US"/>
            </w:rPr>
          </w:pPr>
          <w:hyperlink w:anchor="_Toc105052168" w:history="1">
            <w:r w:rsidR="00B833ED" w:rsidRPr="00EA6FBF">
              <w:rPr>
                <w:rStyle w:val="Hyperlink"/>
                <w:noProof/>
              </w:rPr>
              <w:t>4.1.21</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Laporan Penjualan</w:t>
            </w:r>
            <w:r w:rsidR="00B833ED">
              <w:rPr>
                <w:noProof/>
                <w:webHidden/>
              </w:rPr>
              <w:tab/>
            </w:r>
            <w:r w:rsidR="00B833ED">
              <w:rPr>
                <w:noProof/>
                <w:webHidden/>
              </w:rPr>
              <w:fldChar w:fldCharType="begin"/>
            </w:r>
            <w:r w:rsidR="00B833ED">
              <w:rPr>
                <w:noProof/>
                <w:webHidden/>
              </w:rPr>
              <w:instrText xml:space="preserve"> PAGEREF _Toc105052168 \h </w:instrText>
            </w:r>
            <w:r w:rsidR="00B833ED">
              <w:rPr>
                <w:noProof/>
                <w:webHidden/>
              </w:rPr>
            </w:r>
            <w:r w:rsidR="00B833ED">
              <w:rPr>
                <w:noProof/>
                <w:webHidden/>
              </w:rPr>
              <w:fldChar w:fldCharType="separate"/>
            </w:r>
            <w:r w:rsidR="00C072AF">
              <w:rPr>
                <w:noProof/>
                <w:webHidden/>
              </w:rPr>
              <w:t>211</w:t>
            </w:r>
            <w:r w:rsidR="00B833ED">
              <w:rPr>
                <w:noProof/>
                <w:webHidden/>
              </w:rPr>
              <w:fldChar w:fldCharType="end"/>
            </w:r>
          </w:hyperlink>
        </w:p>
        <w:p w14:paraId="56B74069" w14:textId="77777777" w:rsidR="00B833ED" w:rsidRDefault="004B79E3">
          <w:pPr>
            <w:pStyle w:val="TOC3"/>
            <w:rPr>
              <w:rFonts w:asciiTheme="minorHAnsi" w:eastAsiaTheme="minorEastAsia" w:hAnsiTheme="minorHAnsi" w:cstheme="minorBidi"/>
              <w:noProof/>
              <w:sz w:val="22"/>
              <w:szCs w:val="22"/>
              <w:lang w:eastAsia="en-US"/>
            </w:rPr>
          </w:pPr>
          <w:hyperlink w:anchor="_Toc105052169" w:history="1">
            <w:r w:rsidR="00B833ED" w:rsidRPr="00EA6FBF">
              <w:rPr>
                <w:rStyle w:val="Hyperlink"/>
                <w:noProof/>
              </w:rPr>
              <w:t>4.1.22</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Stok Item Barang</w:t>
            </w:r>
            <w:r w:rsidR="00B833ED">
              <w:rPr>
                <w:noProof/>
                <w:webHidden/>
              </w:rPr>
              <w:tab/>
            </w:r>
            <w:r w:rsidR="00B833ED">
              <w:rPr>
                <w:noProof/>
                <w:webHidden/>
              </w:rPr>
              <w:fldChar w:fldCharType="begin"/>
            </w:r>
            <w:r w:rsidR="00B833ED">
              <w:rPr>
                <w:noProof/>
                <w:webHidden/>
              </w:rPr>
              <w:instrText xml:space="preserve"> PAGEREF _Toc105052169 \h </w:instrText>
            </w:r>
            <w:r w:rsidR="00B833ED">
              <w:rPr>
                <w:noProof/>
                <w:webHidden/>
              </w:rPr>
            </w:r>
            <w:r w:rsidR="00B833ED">
              <w:rPr>
                <w:noProof/>
                <w:webHidden/>
              </w:rPr>
              <w:fldChar w:fldCharType="separate"/>
            </w:r>
            <w:r w:rsidR="00C072AF">
              <w:rPr>
                <w:noProof/>
                <w:webHidden/>
              </w:rPr>
              <w:t>212</w:t>
            </w:r>
            <w:r w:rsidR="00B833ED">
              <w:rPr>
                <w:noProof/>
                <w:webHidden/>
              </w:rPr>
              <w:fldChar w:fldCharType="end"/>
            </w:r>
          </w:hyperlink>
        </w:p>
        <w:p w14:paraId="4F2EEB56" w14:textId="77777777" w:rsidR="00B833ED" w:rsidRDefault="004B79E3">
          <w:pPr>
            <w:pStyle w:val="TOC3"/>
            <w:rPr>
              <w:rFonts w:asciiTheme="minorHAnsi" w:eastAsiaTheme="minorEastAsia" w:hAnsiTheme="minorHAnsi" w:cstheme="minorBidi"/>
              <w:noProof/>
              <w:sz w:val="22"/>
              <w:szCs w:val="22"/>
              <w:lang w:eastAsia="en-US"/>
            </w:rPr>
          </w:pPr>
          <w:hyperlink w:anchor="_Toc105052170" w:history="1">
            <w:r w:rsidR="00B833ED" w:rsidRPr="00EA6FBF">
              <w:rPr>
                <w:rStyle w:val="Hyperlink"/>
                <w:noProof/>
              </w:rPr>
              <w:t>4.1.23</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Laporan Jurnal</w:t>
            </w:r>
            <w:r w:rsidR="00B833ED">
              <w:rPr>
                <w:noProof/>
                <w:webHidden/>
              </w:rPr>
              <w:tab/>
            </w:r>
            <w:r w:rsidR="00B833ED">
              <w:rPr>
                <w:noProof/>
                <w:webHidden/>
              </w:rPr>
              <w:fldChar w:fldCharType="begin"/>
            </w:r>
            <w:r w:rsidR="00B833ED">
              <w:rPr>
                <w:noProof/>
                <w:webHidden/>
              </w:rPr>
              <w:instrText xml:space="preserve"> PAGEREF _Toc105052170 \h </w:instrText>
            </w:r>
            <w:r w:rsidR="00B833ED">
              <w:rPr>
                <w:noProof/>
                <w:webHidden/>
              </w:rPr>
            </w:r>
            <w:r w:rsidR="00B833ED">
              <w:rPr>
                <w:noProof/>
                <w:webHidden/>
              </w:rPr>
              <w:fldChar w:fldCharType="separate"/>
            </w:r>
            <w:r w:rsidR="00C072AF">
              <w:rPr>
                <w:noProof/>
                <w:webHidden/>
              </w:rPr>
              <w:t>212</w:t>
            </w:r>
            <w:r w:rsidR="00B833ED">
              <w:rPr>
                <w:noProof/>
                <w:webHidden/>
              </w:rPr>
              <w:fldChar w:fldCharType="end"/>
            </w:r>
          </w:hyperlink>
        </w:p>
        <w:p w14:paraId="5607315C" w14:textId="77777777" w:rsidR="00B833ED" w:rsidRDefault="004B79E3">
          <w:pPr>
            <w:pStyle w:val="TOC3"/>
            <w:rPr>
              <w:rFonts w:asciiTheme="minorHAnsi" w:eastAsiaTheme="minorEastAsia" w:hAnsiTheme="minorHAnsi" w:cstheme="minorBidi"/>
              <w:noProof/>
              <w:sz w:val="22"/>
              <w:szCs w:val="22"/>
              <w:lang w:eastAsia="en-US"/>
            </w:rPr>
          </w:pPr>
          <w:hyperlink w:anchor="_Toc105052171" w:history="1">
            <w:r w:rsidR="00B833ED" w:rsidRPr="00EA6FBF">
              <w:rPr>
                <w:rStyle w:val="Hyperlink"/>
                <w:noProof/>
              </w:rPr>
              <w:t>4.1.24</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noProof/>
              </w:rPr>
              <w:t>Laporan Buku Besar</w:t>
            </w:r>
            <w:r w:rsidR="00B833ED">
              <w:rPr>
                <w:noProof/>
                <w:webHidden/>
              </w:rPr>
              <w:tab/>
            </w:r>
            <w:r w:rsidR="00B833ED">
              <w:rPr>
                <w:noProof/>
                <w:webHidden/>
              </w:rPr>
              <w:fldChar w:fldCharType="begin"/>
            </w:r>
            <w:r w:rsidR="00B833ED">
              <w:rPr>
                <w:noProof/>
                <w:webHidden/>
              </w:rPr>
              <w:instrText xml:space="preserve"> PAGEREF _Toc105052171 \h </w:instrText>
            </w:r>
            <w:r w:rsidR="00B833ED">
              <w:rPr>
                <w:noProof/>
                <w:webHidden/>
              </w:rPr>
            </w:r>
            <w:r w:rsidR="00B833ED">
              <w:rPr>
                <w:noProof/>
                <w:webHidden/>
              </w:rPr>
              <w:fldChar w:fldCharType="separate"/>
            </w:r>
            <w:r w:rsidR="00C072AF">
              <w:rPr>
                <w:noProof/>
                <w:webHidden/>
              </w:rPr>
              <w:t>213</w:t>
            </w:r>
            <w:r w:rsidR="00B833ED">
              <w:rPr>
                <w:noProof/>
                <w:webHidden/>
              </w:rPr>
              <w:fldChar w:fldCharType="end"/>
            </w:r>
          </w:hyperlink>
        </w:p>
        <w:p w14:paraId="6CFD7E92" w14:textId="77777777" w:rsidR="00B833ED" w:rsidRDefault="004B79E3">
          <w:pPr>
            <w:pStyle w:val="TOC3"/>
            <w:rPr>
              <w:rFonts w:asciiTheme="minorHAnsi" w:eastAsiaTheme="minorEastAsia" w:hAnsiTheme="minorHAnsi" w:cstheme="minorBidi"/>
              <w:noProof/>
              <w:sz w:val="22"/>
              <w:szCs w:val="22"/>
              <w:lang w:eastAsia="en-US"/>
            </w:rPr>
          </w:pPr>
          <w:hyperlink w:anchor="_Toc105052172" w:history="1">
            <w:r w:rsidR="00B833ED" w:rsidRPr="00EA6FBF">
              <w:rPr>
                <w:rStyle w:val="Hyperlink"/>
                <w:noProof/>
              </w:rPr>
              <w:t>4.1.25</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L</w:t>
            </w:r>
            <w:r w:rsidR="00B833ED" w:rsidRPr="00EA6FBF">
              <w:rPr>
                <w:rStyle w:val="Hyperlink"/>
                <w:noProof/>
              </w:rPr>
              <w:t>aporan Neraca Saldo</w:t>
            </w:r>
            <w:r w:rsidR="00B833ED">
              <w:rPr>
                <w:noProof/>
                <w:webHidden/>
              </w:rPr>
              <w:tab/>
            </w:r>
            <w:r w:rsidR="00B833ED">
              <w:rPr>
                <w:noProof/>
                <w:webHidden/>
              </w:rPr>
              <w:fldChar w:fldCharType="begin"/>
            </w:r>
            <w:r w:rsidR="00B833ED">
              <w:rPr>
                <w:noProof/>
                <w:webHidden/>
              </w:rPr>
              <w:instrText xml:space="preserve"> PAGEREF _Toc105052172 \h </w:instrText>
            </w:r>
            <w:r w:rsidR="00B833ED">
              <w:rPr>
                <w:noProof/>
                <w:webHidden/>
              </w:rPr>
            </w:r>
            <w:r w:rsidR="00B833ED">
              <w:rPr>
                <w:noProof/>
                <w:webHidden/>
              </w:rPr>
              <w:fldChar w:fldCharType="separate"/>
            </w:r>
            <w:r w:rsidR="00C072AF">
              <w:rPr>
                <w:noProof/>
                <w:webHidden/>
              </w:rPr>
              <w:t>213</w:t>
            </w:r>
            <w:r w:rsidR="00B833ED">
              <w:rPr>
                <w:noProof/>
                <w:webHidden/>
              </w:rPr>
              <w:fldChar w:fldCharType="end"/>
            </w:r>
          </w:hyperlink>
        </w:p>
        <w:p w14:paraId="53ED934F" w14:textId="77777777" w:rsidR="00B833ED" w:rsidRDefault="004B79E3">
          <w:pPr>
            <w:pStyle w:val="TOC3"/>
            <w:rPr>
              <w:rFonts w:asciiTheme="minorHAnsi" w:eastAsiaTheme="minorEastAsia" w:hAnsiTheme="minorHAnsi" w:cstheme="minorBidi"/>
              <w:noProof/>
              <w:sz w:val="22"/>
              <w:szCs w:val="22"/>
              <w:lang w:eastAsia="en-US"/>
            </w:rPr>
          </w:pPr>
          <w:hyperlink w:anchor="_Toc105052173" w:history="1">
            <w:r w:rsidR="00B833ED" w:rsidRPr="00EA6FBF">
              <w:rPr>
                <w:rStyle w:val="Hyperlink"/>
                <w:noProof/>
              </w:rPr>
              <w:t>4.1.26</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noProof/>
              </w:rPr>
              <w:t>Laporan Laba Rugi</w:t>
            </w:r>
            <w:r w:rsidR="00B833ED">
              <w:rPr>
                <w:noProof/>
                <w:webHidden/>
              </w:rPr>
              <w:tab/>
            </w:r>
            <w:r w:rsidR="00B833ED">
              <w:rPr>
                <w:noProof/>
                <w:webHidden/>
              </w:rPr>
              <w:fldChar w:fldCharType="begin"/>
            </w:r>
            <w:r w:rsidR="00B833ED">
              <w:rPr>
                <w:noProof/>
                <w:webHidden/>
              </w:rPr>
              <w:instrText xml:space="preserve"> PAGEREF _Toc105052173 \h </w:instrText>
            </w:r>
            <w:r w:rsidR="00B833ED">
              <w:rPr>
                <w:noProof/>
                <w:webHidden/>
              </w:rPr>
            </w:r>
            <w:r w:rsidR="00B833ED">
              <w:rPr>
                <w:noProof/>
                <w:webHidden/>
              </w:rPr>
              <w:fldChar w:fldCharType="separate"/>
            </w:r>
            <w:r w:rsidR="00C072AF">
              <w:rPr>
                <w:noProof/>
                <w:webHidden/>
              </w:rPr>
              <w:t>214</w:t>
            </w:r>
            <w:r w:rsidR="00B833ED">
              <w:rPr>
                <w:noProof/>
                <w:webHidden/>
              </w:rPr>
              <w:fldChar w:fldCharType="end"/>
            </w:r>
          </w:hyperlink>
        </w:p>
        <w:p w14:paraId="5C3929AB" w14:textId="77777777" w:rsidR="00B833ED" w:rsidRDefault="004B79E3">
          <w:pPr>
            <w:pStyle w:val="TOC3"/>
            <w:rPr>
              <w:rFonts w:asciiTheme="minorHAnsi" w:eastAsiaTheme="minorEastAsia" w:hAnsiTheme="minorHAnsi" w:cstheme="minorBidi"/>
              <w:noProof/>
              <w:sz w:val="22"/>
              <w:szCs w:val="22"/>
              <w:lang w:eastAsia="en-US"/>
            </w:rPr>
          </w:pPr>
          <w:hyperlink w:anchor="_Toc105052174" w:history="1">
            <w:r w:rsidR="00B833ED" w:rsidRPr="00EA6FBF">
              <w:rPr>
                <w:rStyle w:val="Hyperlink"/>
                <w:noProof/>
              </w:rPr>
              <w:t>4.1.27</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 xml:space="preserve">Halaman </w:t>
            </w:r>
            <w:r w:rsidR="00B833ED" w:rsidRPr="00EA6FBF">
              <w:rPr>
                <w:rStyle w:val="Hyperlink"/>
                <w:noProof/>
              </w:rPr>
              <w:t>Laporan Neraca</w:t>
            </w:r>
            <w:r w:rsidR="00B833ED">
              <w:rPr>
                <w:noProof/>
                <w:webHidden/>
              </w:rPr>
              <w:tab/>
            </w:r>
            <w:r w:rsidR="00B833ED">
              <w:rPr>
                <w:noProof/>
                <w:webHidden/>
              </w:rPr>
              <w:fldChar w:fldCharType="begin"/>
            </w:r>
            <w:r w:rsidR="00B833ED">
              <w:rPr>
                <w:noProof/>
                <w:webHidden/>
              </w:rPr>
              <w:instrText xml:space="preserve"> PAGEREF _Toc105052174 \h </w:instrText>
            </w:r>
            <w:r w:rsidR="00B833ED">
              <w:rPr>
                <w:noProof/>
                <w:webHidden/>
              </w:rPr>
            </w:r>
            <w:r w:rsidR="00B833ED">
              <w:rPr>
                <w:noProof/>
                <w:webHidden/>
              </w:rPr>
              <w:fldChar w:fldCharType="separate"/>
            </w:r>
            <w:r w:rsidR="00C072AF">
              <w:rPr>
                <w:noProof/>
                <w:webHidden/>
              </w:rPr>
              <w:t>214</w:t>
            </w:r>
            <w:r w:rsidR="00B833ED">
              <w:rPr>
                <w:noProof/>
                <w:webHidden/>
              </w:rPr>
              <w:fldChar w:fldCharType="end"/>
            </w:r>
          </w:hyperlink>
        </w:p>
        <w:p w14:paraId="18007B83" w14:textId="77777777" w:rsidR="00B833ED" w:rsidRDefault="004B79E3">
          <w:pPr>
            <w:pStyle w:val="TOC3"/>
            <w:rPr>
              <w:rFonts w:asciiTheme="minorHAnsi" w:eastAsiaTheme="minorEastAsia" w:hAnsiTheme="minorHAnsi" w:cstheme="minorBidi"/>
              <w:noProof/>
              <w:sz w:val="22"/>
              <w:szCs w:val="22"/>
              <w:lang w:eastAsia="en-US"/>
            </w:rPr>
          </w:pPr>
          <w:hyperlink w:anchor="_Toc105052175" w:history="1">
            <w:r w:rsidR="00B833ED" w:rsidRPr="00EA6FBF">
              <w:rPr>
                <w:rStyle w:val="Hyperlink"/>
                <w:noProof/>
              </w:rPr>
              <w:t>4.1.28</w:t>
            </w:r>
            <w:r w:rsidR="00B833ED">
              <w:rPr>
                <w:rFonts w:asciiTheme="minorHAnsi" w:eastAsiaTheme="minorEastAsia" w:hAnsiTheme="minorHAnsi" w:cstheme="minorBidi"/>
                <w:noProof/>
                <w:sz w:val="22"/>
                <w:szCs w:val="22"/>
                <w:lang w:eastAsia="en-US"/>
              </w:rPr>
              <w:tab/>
            </w:r>
            <w:r w:rsidR="00B833ED" w:rsidRPr="00EA6FBF">
              <w:rPr>
                <w:rStyle w:val="Hyperlink"/>
                <w:noProof/>
              </w:rPr>
              <w:t xml:space="preserve">Tampilan Antarmuka </w:t>
            </w:r>
            <w:r w:rsidR="00B833ED" w:rsidRPr="00EA6FBF">
              <w:rPr>
                <w:rStyle w:val="Hyperlink"/>
                <w:noProof/>
                <w:lang w:val="id-ID"/>
              </w:rPr>
              <w:t>Halaman Akun</w:t>
            </w:r>
            <w:r w:rsidR="00B833ED">
              <w:rPr>
                <w:noProof/>
                <w:webHidden/>
              </w:rPr>
              <w:tab/>
            </w:r>
            <w:r w:rsidR="00B833ED">
              <w:rPr>
                <w:noProof/>
                <w:webHidden/>
              </w:rPr>
              <w:fldChar w:fldCharType="begin"/>
            </w:r>
            <w:r w:rsidR="00B833ED">
              <w:rPr>
                <w:noProof/>
                <w:webHidden/>
              </w:rPr>
              <w:instrText xml:space="preserve"> PAGEREF _Toc105052175 \h </w:instrText>
            </w:r>
            <w:r w:rsidR="00B833ED">
              <w:rPr>
                <w:noProof/>
                <w:webHidden/>
              </w:rPr>
            </w:r>
            <w:r w:rsidR="00B833ED">
              <w:rPr>
                <w:noProof/>
                <w:webHidden/>
              </w:rPr>
              <w:fldChar w:fldCharType="separate"/>
            </w:r>
            <w:r w:rsidR="00C072AF">
              <w:rPr>
                <w:noProof/>
                <w:webHidden/>
              </w:rPr>
              <w:t>215</w:t>
            </w:r>
            <w:r w:rsidR="00B833ED">
              <w:rPr>
                <w:noProof/>
                <w:webHidden/>
              </w:rPr>
              <w:fldChar w:fldCharType="end"/>
            </w:r>
          </w:hyperlink>
        </w:p>
        <w:p w14:paraId="658F03C4" w14:textId="77777777" w:rsidR="00B833ED" w:rsidRDefault="004B79E3">
          <w:pPr>
            <w:pStyle w:val="TOC2"/>
            <w:rPr>
              <w:rFonts w:asciiTheme="minorHAnsi" w:eastAsiaTheme="minorEastAsia" w:hAnsiTheme="minorHAnsi" w:cstheme="minorBidi"/>
              <w:noProof/>
              <w:sz w:val="22"/>
              <w:szCs w:val="22"/>
              <w:lang w:eastAsia="en-US"/>
            </w:rPr>
          </w:pPr>
          <w:hyperlink w:anchor="_Toc105052176" w:history="1">
            <w:r w:rsidR="00B833ED" w:rsidRPr="00EA6FBF">
              <w:rPr>
                <w:rStyle w:val="Hyperlink"/>
                <w:noProof/>
                <w:lang w:val="id-ID"/>
              </w:rPr>
              <w:t>4.2</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Pengujian Sistem</w:t>
            </w:r>
            <w:r w:rsidR="00B833ED">
              <w:rPr>
                <w:noProof/>
                <w:webHidden/>
              </w:rPr>
              <w:tab/>
            </w:r>
            <w:r w:rsidR="00B833ED">
              <w:rPr>
                <w:noProof/>
                <w:webHidden/>
              </w:rPr>
              <w:fldChar w:fldCharType="begin"/>
            </w:r>
            <w:r w:rsidR="00B833ED">
              <w:rPr>
                <w:noProof/>
                <w:webHidden/>
              </w:rPr>
              <w:instrText xml:space="preserve"> PAGEREF _Toc105052176 \h </w:instrText>
            </w:r>
            <w:r w:rsidR="00B833ED">
              <w:rPr>
                <w:noProof/>
                <w:webHidden/>
              </w:rPr>
            </w:r>
            <w:r w:rsidR="00B833ED">
              <w:rPr>
                <w:noProof/>
                <w:webHidden/>
              </w:rPr>
              <w:fldChar w:fldCharType="separate"/>
            </w:r>
            <w:r w:rsidR="00C072AF">
              <w:rPr>
                <w:noProof/>
                <w:webHidden/>
              </w:rPr>
              <w:t>215</w:t>
            </w:r>
            <w:r w:rsidR="00B833ED">
              <w:rPr>
                <w:noProof/>
                <w:webHidden/>
              </w:rPr>
              <w:fldChar w:fldCharType="end"/>
            </w:r>
          </w:hyperlink>
        </w:p>
        <w:p w14:paraId="3A90525E" w14:textId="77777777" w:rsidR="00B833ED" w:rsidRDefault="004B79E3">
          <w:pPr>
            <w:pStyle w:val="TOC3"/>
            <w:rPr>
              <w:rFonts w:asciiTheme="minorHAnsi" w:eastAsiaTheme="minorEastAsia" w:hAnsiTheme="minorHAnsi" w:cstheme="minorBidi"/>
              <w:noProof/>
              <w:sz w:val="22"/>
              <w:szCs w:val="22"/>
              <w:lang w:eastAsia="en-US"/>
            </w:rPr>
          </w:pPr>
          <w:hyperlink w:anchor="_Toc105052177" w:history="1">
            <w:r w:rsidR="00B833ED" w:rsidRPr="00EA6FBF">
              <w:rPr>
                <w:rStyle w:val="Hyperlink"/>
                <w:noProof/>
              </w:rPr>
              <w:t>4.2.1</w:t>
            </w:r>
            <w:r w:rsidR="00B833ED">
              <w:rPr>
                <w:rFonts w:asciiTheme="minorHAnsi" w:eastAsiaTheme="minorEastAsia" w:hAnsiTheme="minorHAnsi" w:cstheme="minorBidi"/>
                <w:noProof/>
                <w:sz w:val="22"/>
                <w:szCs w:val="22"/>
                <w:lang w:eastAsia="en-US"/>
              </w:rPr>
              <w:tab/>
            </w:r>
            <w:r w:rsidR="00B833ED" w:rsidRPr="00EA6FBF">
              <w:rPr>
                <w:rStyle w:val="Hyperlink"/>
                <w:i/>
                <w:noProof/>
                <w:lang w:val="id-ID"/>
              </w:rPr>
              <w:t>Black Box Testing</w:t>
            </w:r>
            <w:r w:rsidR="00B833ED">
              <w:rPr>
                <w:noProof/>
                <w:webHidden/>
              </w:rPr>
              <w:tab/>
            </w:r>
            <w:r w:rsidR="00B833ED">
              <w:rPr>
                <w:noProof/>
                <w:webHidden/>
              </w:rPr>
              <w:fldChar w:fldCharType="begin"/>
            </w:r>
            <w:r w:rsidR="00B833ED">
              <w:rPr>
                <w:noProof/>
                <w:webHidden/>
              </w:rPr>
              <w:instrText xml:space="preserve"> PAGEREF _Toc105052177 \h </w:instrText>
            </w:r>
            <w:r w:rsidR="00B833ED">
              <w:rPr>
                <w:noProof/>
                <w:webHidden/>
              </w:rPr>
            </w:r>
            <w:r w:rsidR="00B833ED">
              <w:rPr>
                <w:noProof/>
                <w:webHidden/>
              </w:rPr>
              <w:fldChar w:fldCharType="separate"/>
            </w:r>
            <w:r w:rsidR="00C072AF">
              <w:rPr>
                <w:noProof/>
                <w:webHidden/>
              </w:rPr>
              <w:t>215</w:t>
            </w:r>
            <w:r w:rsidR="00B833ED">
              <w:rPr>
                <w:noProof/>
                <w:webHidden/>
              </w:rPr>
              <w:fldChar w:fldCharType="end"/>
            </w:r>
          </w:hyperlink>
        </w:p>
        <w:p w14:paraId="4DB4A3A9" w14:textId="77777777" w:rsidR="00B833ED" w:rsidRDefault="004B79E3">
          <w:pPr>
            <w:pStyle w:val="TOC3"/>
            <w:rPr>
              <w:rFonts w:asciiTheme="minorHAnsi" w:eastAsiaTheme="minorEastAsia" w:hAnsiTheme="minorHAnsi" w:cstheme="minorBidi"/>
              <w:noProof/>
              <w:sz w:val="22"/>
              <w:szCs w:val="22"/>
              <w:lang w:eastAsia="en-US"/>
            </w:rPr>
          </w:pPr>
          <w:hyperlink w:anchor="_Toc105052178" w:history="1">
            <w:r w:rsidR="00B833ED" w:rsidRPr="00EA6FBF">
              <w:rPr>
                <w:rStyle w:val="Hyperlink"/>
                <w:noProof/>
              </w:rPr>
              <w:t>4.2.2</w:t>
            </w:r>
            <w:r w:rsidR="00B833ED">
              <w:rPr>
                <w:rFonts w:asciiTheme="minorHAnsi" w:eastAsiaTheme="minorEastAsia" w:hAnsiTheme="minorHAnsi" w:cstheme="minorBidi"/>
                <w:noProof/>
                <w:sz w:val="22"/>
                <w:szCs w:val="22"/>
                <w:lang w:eastAsia="en-US"/>
              </w:rPr>
              <w:tab/>
            </w:r>
            <w:r w:rsidR="00B833ED" w:rsidRPr="00EA6FBF">
              <w:rPr>
                <w:rStyle w:val="Hyperlink"/>
                <w:i/>
                <w:noProof/>
              </w:rPr>
              <w:t>User</w:t>
            </w:r>
            <w:r w:rsidR="00B833ED" w:rsidRPr="00EA6FBF">
              <w:rPr>
                <w:rStyle w:val="Hyperlink"/>
                <w:noProof/>
              </w:rPr>
              <w:t xml:space="preserve"> </w:t>
            </w:r>
            <w:r w:rsidR="00B833ED" w:rsidRPr="00EA6FBF">
              <w:rPr>
                <w:rStyle w:val="Hyperlink"/>
                <w:i/>
                <w:noProof/>
              </w:rPr>
              <w:t>Acceptance</w:t>
            </w:r>
            <w:r w:rsidR="00B833ED" w:rsidRPr="00EA6FBF">
              <w:rPr>
                <w:rStyle w:val="Hyperlink"/>
                <w:noProof/>
              </w:rPr>
              <w:t xml:space="preserve"> </w:t>
            </w:r>
            <w:r w:rsidR="00B833ED" w:rsidRPr="00EA6FBF">
              <w:rPr>
                <w:rStyle w:val="Hyperlink"/>
                <w:i/>
                <w:noProof/>
              </w:rPr>
              <w:t>Test</w:t>
            </w:r>
            <w:r w:rsidR="00B833ED" w:rsidRPr="00EA6FBF">
              <w:rPr>
                <w:rStyle w:val="Hyperlink"/>
                <w:noProof/>
              </w:rPr>
              <w:t xml:space="preserve"> (UAT)</w:t>
            </w:r>
            <w:r w:rsidR="00B833ED">
              <w:rPr>
                <w:noProof/>
                <w:webHidden/>
              </w:rPr>
              <w:tab/>
            </w:r>
            <w:r w:rsidR="00B833ED">
              <w:rPr>
                <w:noProof/>
                <w:webHidden/>
              </w:rPr>
              <w:fldChar w:fldCharType="begin"/>
            </w:r>
            <w:r w:rsidR="00B833ED">
              <w:rPr>
                <w:noProof/>
                <w:webHidden/>
              </w:rPr>
              <w:instrText xml:space="preserve"> PAGEREF _Toc105052178 \h </w:instrText>
            </w:r>
            <w:r w:rsidR="00B833ED">
              <w:rPr>
                <w:noProof/>
                <w:webHidden/>
              </w:rPr>
            </w:r>
            <w:r w:rsidR="00B833ED">
              <w:rPr>
                <w:noProof/>
                <w:webHidden/>
              </w:rPr>
              <w:fldChar w:fldCharType="separate"/>
            </w:r>
            <w:r w:rsidR="00C072AF">
              <w:rPr>
                <w:noProof/>
                <w:webHidden/>
              </w:rPr>
              <w:t>227</w:t>
            </w:r>
            <w:r w:rsidR="00B833ED">
              <w:rPr>
                <w:noProof/>
                <w:webHidden/>
              </w:rPr>
              <w:fldChar w:fldCharType="end"/>
            </w:r>
          </w:hyperlink>
        </w:p>
        <w:p w14:paraId="25F7571F" w14:textId="77777777" w:rsidR="00B833ED" w:rsidRDefault="004B79E3">
          <w:pPr>
            <w:pStyle w:val="TOC2"/>
            <w:rPr>
              <w:rFonts w:asciiTheme="minorHAnsi" w:eastAsiaTheme="minorEastAsia" w:hAnsiTheme="minorHAnsi" w:cstheme="minorBidi"/>
              <w:noProof/>
              <w:sz w:val="22"/>
              <w:szCs w:val="22"/>
              <w:lang w:eastAsia="en-US"/>
            </w:rPr>
          </w:pPr>
          <w:hyperlink w:anchor="_Toc105052179" w:history="1">
            <w:r w:rsidR="00B833ED" w:rsidRPr="00EA6FBF">
              <w:rPr>
                <w:rStyle w:val="Hyperlink"/>
                <w:noProof/>
                <w:lang w:val="id-ID"/>
              </w:rPr>
              <w:t>4.3</w:t>
            </w:r>
            <w:r w:rsidR="00B833ED">
              <w:rPr>
                <w:rFonts w:asciiTheme="minorHAnsi" w:eastAsiaTheme="minorEastAsia" w:hAnsiTheme="minorHAnsi" w:cstheme="minorBidi"/>
                <w:noProof/>
                <w:sz w:val="22"/>
                <w:szCs w:val="22"/>
                <w:lang w:eastAsia="en-US"/>
              </w:rPr>
              <w:tab/>
            </w:r>
            <w:r w:rsidR="00B833ED" w:rsidRPr="00EA6FBF">
              <w:rPr>
                <w:rStyle w:val="Hyperlink"/>
                <w:noProof/>
                <w:lang w:val="id-ID"/>
              </w:rPr>
              <w:t>Analisis Hasil Perancangan dan Pengujian</w:t>
            </w:r>
            <w:r w:rsidR="00B833ED">
              <w:rPr>
                <w:noProof/>
                <w:webHidden/>
              </w:rPr>
              <w:tab/>
            </w:r>
            <w:r w:rsidR="00B833ED">
              <w:rPr>
                <w:noProof/>
                <w:webHidden/>
              </w:rPr>
              <w:fldChar w:fldCharType="begin"/>
            </w:r>
            <w:r w:rsidR="00B833ED">
              <w:rPr>
                <w:noProof/>
                <w:webHidden/>
              </w:rPr>
              <w:instrText xml:space="preserve"> PAGEREF _Toc105052179 \h </w:instrText>
            </w:r>
            <w:r w:rsidR="00B833ED">
              <w:rPr>
                <w:noProof/>
                <w:webHidden/>
              </w:rPr>
            </w:r>
            <w:r w:rsidR="00B833ED">
              <w:rPr>
                <w:noProof/>
                <w:webHidden/>
              </w:rPr>
              <w:fldChar w:fldCharType="separate"/>
            </w:r>
            <w:r w:rsidR="00C072AF">
              <w:rPr>
                <w:noProof/>
                <w:webHidden/>
              </w:rPr>
              <w:t>238</w:t>
            </w:r>
            <w:r w:rsidR="00B833ED">
              <w:rPr>
                <w:noProof/>
                <w:webHidden/>
              </w:rPr>
              <w:fldChar w:fldCharType="end"/>
            </w:r>
          </w:hyperlink>
        </w:p>
        <w:p w14:paraId="1CD61A1A" w14:textId="42733BF4" w:rsidR="00B833ED" w:rsidRDefault="004B79E3">
          <w:pPr>
            <w:pStyle w:val="TOC1"/>
            <w:rPr>
              <w:rFonts w:asciiTheme="minorHAnsi" w:eastAsiaTheme="minorEastAsia" w:hAnsiTheme="minorHAnsi" w:cstheme="minorBidi"/>
              <w:b w:val="0"/>
              <w:noProof/>
              <w:sz w:val="22"/>
              <w:szCs w:val="22"/>
              <w:lang w:eastAsia="en-US"/>
            </w:rPr>
          </w:pPr>
          <w:hyperlink w:anchor="_Toc105052180" w:history="1">
            <w:r w:rsidR="00B833ED" w:rsidRPr="00EA6FBF">
              <w:rPr>
                <w:rStyle w:val="Hyperlink"/>
                <w:noProof/>
                <w:lang w:val="de-DE"/>
              </w:rPr>
              <w:t>Bab V</w:t>
            </w:r>
            <w:r w:rsidR="00B833ED">
              <w:rPr>
                <w:rFonts w:asciiTheme="minorHAnsi" w:eastAsiaTheme="minorEastAsia" w:hAnsiTheme="minorHAnsi" w:cstheme="minorBidi"/>
                <w:b w:val="0"/>
                <w:noProof/>
                <w:sz w:val="22"/>
                <w:szCs w:val="22"/>
                <w:lang w:eastAsia="en-US"/>
              </w:rPr>
              <w:tab/>
            </w:r>
            <w:r w:rsidR="00B833ED" w:rsidRPr="00EA6FBF">
              <w:rPr>
                <w:rStyle w:val="Hyperlink"/>
                <w:noProof/>
                <w:lang w:val="id-ID"/>
              </w:rPr>
              <w:t>Penutup</w:t>
            </w:r>
            <w:r w:rsidR="00B833ED">
              <w:rPr>
                <w:noProof/>
                <w:webHidden/>
              </w:rPr>
              <w:tab/>
            </w:r>
            <w:r w:rsidR="00B833ED">
              <w:rPr>
                <w:noProof/>
                <w:webHidden/>
              </w:rPr>
              <w:fldChar w:fldCharType="begin"/>
            </w:r>
            <w:r w:rsidR="00B833ED">
              <w:rPr>
                <w:noProof/>
                <w:webHidden/>
              </w:rPr>
              <w:instrText xml:space="preserve"> PAGEREF _Toc105052180 \h </w:instrText>
            </w:r>
            <w:r w:rsidR="00B833ED">
              <w:rPr>
                <w:noProof/>
                <w:webHidden/>
              </w:rPr>
            </w:r>
            <w:r w:rsidR="00B833ED">
              <w:rPr>
                <w:noProof/>
                <w:webHidden/>
              </w:rPr>
              <w:fldChar w:fldCharType="separate"/>
            </w:r>
            <w:r w:rsidR="00C072AF">
              <w:rPr>
                <w:noProof/>
                <w:webHidden/>
              </w:rPr>
              <w:t>240</w:t>
            </w:r>
            <w:r w:rsidR="00B833ED">
              <w:rPr>
                <w:noProof/>
                <w:webHidden/>
              </w:rPr>
              <w:fldChar w:fldCharType="end"/>
            </w:r>
          </w:hyperlink>
        </w:p>
        <w:p w14:paraId="5CB4291E" w14:textId="77777777" w:rsidR="00B833ED" w:rsidRDefault="004B79E3">
          <w:pPr>
            <w:pStyle w:val="TOC2"/>
            <w:rPr>
              <w:rFonts w:asciiTheme="minorHAnsi" w:eastAsiaTheme="minorEastAsia" w:hAnsiTheme="minorHAnsi" w:cstheme="minorBidi"/>
              <w:noProof/>
              <w:sz w:val="22"/>
              <w:szCs w:val="22"/>
              <w:lang w:eastAsia="en-US"/>
            </w:rPr>
          </w:pPr>
          <w:hyperlink w:anchor="_Toc105052181" w:history="1">
            <w:r w:rsidR="00B833ED" w:rsidRPr="00EA6FBF">
              <w:rPr>
                <w:rStyle w:val="Hyperlink"/>
                <w:noProof/>
                <w:lang w:val="de-DE"/>
              </w:rPr>
              <w:t>5.1</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Kesimpulan</w:t>
            </w:r>
            <w:r w:rsidR="00B833ED">
              <w:rPr>
                <w:noProof/>
                <w:webHidden/>
              </w:rPr>
              <w:tab/>
            </w:r>
            <w:r w:rsidR="00B833ED">
              <w:rPr>
                <w:noProof/>
                <w:webHidden/>
              </w:rPr>
              <w:fldChar w:fldCharType="begin"/>
            </w:r>
            <w:r w:rsidR="00B833ED">
              <w:rPr>
                <w:noProof/>
                <w:webHidden/>
              </w:rPr>
              <w:instrText xml:space="preserve"> PAGEREF _Toc105052181 \h </w:instrText>
            </w:r>
            <w:r w:rsidR="00B833ED">
              <w:rPr>
                <w:noProof/>
                <w:webHidden/>
              </w:rPr>
            </w:r>
            <w:r w:rsidR="00B833ED">
              <w:rPr>
                <w:noProof/>
                <w:webHidden/>
              </w:rPr>
              <w:fldChar w:fldCharType="separate"/>
            </w:r>
            <w:r w:rsidR="00C072AF">
              <w:rPr>
                <w:noProof/>
                <w:webHidden/>
              </w:rPr>
              <w:t>240</w:t>
            </w:r>
            <w:r w:rsidR="00B833ED">
              <w:rPr>
                <w:noProof/>
                <w:webHidden/>
              </w:rPr>
              <w:fldChar w:fldCharType="end"/>
            </w:r>
          </w:hyperlink>
        </w:p>
        <w:p w14:paraId="069A3D4B" w14:textId="77777777" w:rsidR="00B833ED" w:rsidRDefault="004B79E3">
          <w:pPr>
            <w:pStyle w:val="TOC2"/>
            <w:rPr>
              <w:rFonts w:asciiTheme="minorHAnsi" w:eastAsiaTheme="minorEastAsia" w:hAnsiTheme="minorHAnsi" w:cstheme="minorBidi"/>
              <w:noProof/>
              <w:sz w:val="22"/>
              <w:szCs w:val="22"/>
              <w:lang w:eastAsia="en-US"/>
            </w:rPr>
          </w:pPr>
          <w:hyperlink w:anchor="_Toc105052182" w:history="1">
            <w:r w:rsidR="00B833ED" w:rsidRPr="00EA6FBF">
              <w:rPr>
                <w:rStyle w:val="Hyperlink"/>
                <w:noProof/>
                <w:lang w:val="de-DE"/>
              </w:rPr>
              <w:t>5.2</w:t>
            </w:r>
            <w:r w:rsidR="00B833ED">
              <w:rPr>
                <w:rFonts w:asciiTheme="minorHAnsi" w:eastAsiaTheme="minorEastAsia" w:hAnsiTheme="minorHAnsi" w:cstheme="minorBidi"/>
                <w:noProof/>
                <w:sz w:val="22"/>
                <w:szCs w:val="22"/>
                <w:lang w:eastAsia="en-US"/>
              </w:rPr>
              <w:tab/>
            </w:r>
            <w:r w:rsidR="00B833ED" w:rsidRPr="00EA6FBF">
              <w:rPr>
                <w:rStyle w:val="Hyperlink"/>
                <w:noProof/>
                <w:lang w:val="de-DE"/>
              </w:rPr>
              <w:t>Saran</w:t>
            </w:r>
            <w:r w:rsidR="00B833ED">
              <w:rPr>
                <w:noProof/>
                <w:webHidden/>
              </w:rPr>
              <w:tab/>
            </w:r>
            <w:r w:rsidR="00B833ED">
              <w:rPr>
                <w:noProof/>
                <w:webHidden/>
              </w:rPr>
              <w:fldChar w:fldCharType="begin"/>
            </w:r>
            <w:r w:rsidR="00B833ED">
              <w:rPr>
                <w:noProof/>
                <w:webHidden/>
              </w:rPr>
              <w:instrText xml:space="preserve"> PAGEREF _Toc105052182 \h </w:instrText>
            </w:r>
            <w:r w:rsidR="00B833ED">
              <w:rPr>
                <w:noProof/>
                <w:webHidden/>
              </w:rPr>
            </w:r>
            <w:r w:rsidR="00B833ED">
              <w:rPr>
                <w:noProof/>
                <w:webHidden/>
              </w:rPr>
              <w:fldChar w:fldCharType="separate"/>
            </w:r>
            <w:r w:rsidR="00C072AF">
              <w:rPr>
                <w:noProof/>
                <w:webHidden/>
              </w:rPr>
              <w:t>240</w:t>
            </w:r>
            <w:r w:rsidR="00B833ED">
              <w:rPr>
                <w:noProof/>
                <w:webHidden/>
              </w:rPr>
              <w:fldChar w:fldCharType="end"/>
            </w:r>
          </w:hyperlink>
        </w:p>
        <w:p w14:paraId="662E0E1B" w14:textId="77777777" w:rsidR="00B833ED" w:rsidRPr="00B833ED" w:rsidRDefault="004B79E3">
          <w:pPr>
            <w:pStyle w:val="TOC1"/>
            <w:rPr>
              <w:rFonts w:asciiTheme="minorHAnsi" w:eastAsiaTheme="minorEastAsia" w:hAnsiTheme="minorHAnsi" w:cstheme="minorBidi"/>
              <w:b w:val="0"/>
              <w:noProof/>
              <w:sz w:val="22"/>
              <w:szCs w:val="22"/>
              <w:lang w:eastAsia="en-US"/>
            </w:rPr>
          </w:pPr>
          <w:hyperlink w:anchor="_Toc105052183" w:history="1">
            <w:r w:rsidR="00B833ED" w:rsidRPr="00B833ED">
              <w:rPr>
                <w:rStyle w:val="Hyperlink"/>
                <w:b w:val="0"/>
                <w:noProof/>
              </w:rPr>
              <w:t>Daftar Pustaka</w:t>
            </w:r>
            <w:r w:rsidR="00B833ED" w:rsidRPr="00B833ED">
              <w:rPr>
                <w:b w:val="0"/>
                <w:noProof/>
                <w:webHidden/>
              </w:rPr>
              <w:tab/>
            </w:r>
            <w:r w:rsidR="00B833ED" w:rsidRPr="00B833ED">
              <w:rPr>
                <w:b w:val="0"/>
                <w:noProof/>
                <w:webHidden/>
              </w:rPr>
              <w:fldChar w:fldCharType="begin"/>
            </w:r>
            <w:r w:rsidR="00B833ED" w:rsidRPr="00B833ED">
              <w:rPr>
                <w:b w:val="0"/>
                <w:noProof/>
                <w:webHidden/>
              </w:rPr>
              <w:instrText xml:space="preserve"> PAGEREF _Toc105052183 \h </w:instrText>
            </w:r>
            <w:r w:rsidR="00B833ED" w:rsidRPr="00B833ED">
              <w:rPr>
                <w:b w:val="0"/>
                <w:noProof/>
                <w:webHidden/>
              </w:rPr>
            </w:r>
            <w:r w:rsidR="00B833ED" w:rsidRPr="00B833ED">
              <w:rPr>
                <w:b w:val="0"/>
                <w:noProof/>
                <w:webHidden/>
              </w:rPr>
              <w:fldChar w:fldCharType="separate"/>
            </w:r>
            <w:r w:rsidR="00C072AF">
              <w:rPr>
                <w:b w:val="0"/>
                <w:noProof/>
                <w:webHidden/>
              </w:rPr>
              <w:t>241</w:t>
            </w:r>
            <w:r w:rsidR="00B833ED" w:rsidRPr="00B833ED">
              <w:rPr>
                <w:b w:val="0"/>
                <w:noProof/>
                <w:webHidden/>
              </w:rPr>
              <w:fldChar w:fldCharType="end"/>
            </w:r>
          </w:hyperlink>
        </w:p>
        <w:p w14:paraId="09BB2539" w14:textId="106F066A" w:rsidR="007B236C" w:rsidRDefault="007B236C">
          <w:r>
            <w:rPr>
              <w:b/>
              <w:bCs/>
              <w:noProof/>
            </w:rPr>
            <w:fldChar w:fldCharType="end"/>
          </w:r>
        </w:p>
      </w:sdtContent>
    </w:sdt>
    <w:p w14:paraId="7EBF28F8" w14:textId="77777777" w:rsidR="00556797" w:rsidRDefault="00556797" w:rsidP="00C23B01"/>
    <w:p w14:paraId="0693A1D1" w14:textId="77777777" w:rsidR="00556797" w:rsidRDefault="00556797" w:rsidP="00C23B01"/>
    <w:p w14:paraId="2F9169EA" w14:textId="77777777" w:rsidR="00EA414C" w:rsidRDefault="00EA414C" w:rsidP="00C23B01"/>
    <w:p w14:paraId="7898FC10" w14:textId="77777777" w:rsidR="00EA414C" w:rsidRDefault="00EA414C" w:rsidP="00C23B01"/>
    <w:p w14:paraId="200AEBA6" w14:textId="77777777" w:rsidR="00EA414C" w:rsidRDefault="00EA414C" w:rsidP="00C23B01"/>
    <w:p w14:paraId="5DFF0044" w14:textId="77777777" w:rsidR="00EA414C" w:rsidRDefault="00EA414C" w:rsidP="00C23B01"/>
    <w:p w14:paraId="1ABA1D0D" w14:textId="77777777" w:rsidR="00EA414C" w:rsidRDefault="00EA414C" w:rsidP="00C23B01"/>
    <w:p w14:paraId="70F94839" w14:textId="77777777" w:rsidR="00EA414C" w:rsidRDefault="00EA414C" w:rsidP="00C23B01"/>
    <w:p w14:paraId="26549E02" w14:textId="77777777" w:rsidR="00EA414C" w:rsidRDefault="00EA414C" w:rsidP="00C23B01"/>
    <w:p w14:paraId="173E6A67" w14:textId="77777777" w:rsidR="00EA414C" w:rsidRDefault="00EA414C" w:rsidP="00C23B01"/>
    <w:p w14:paraId="5084A352" w14:textId="77777777" w:rsidR="00EA414C" w:rsidRDefault="00EA414C" w:rsidP="00C23B01"/>
    <w:p w14:paraId="0B7A5995" w14:textId="77777777" w:rsidR="00EA414C" w:rsidRDefault="00EA414C" w:rsidP="00C23B01"/>
    <w:p w14:paraId="36E565FB" w14:textId="77777777" w:rsidR="00EA414C" w:rsidRDefault="00EA414C" w:rsidP="00C23B01"/>
    <w:p w14:paraId="5E378002" w14:textId="77777777" w:rsidR="00EA414C" w:rsidRDefault="00EA414C" w:rsidP="00C23B01"/>
    <w:p w14:paraId="1236AE10" w14:textId="77777777" w:rsidR="00EA414C" w:rsidRDefault="00EA414C" w:rsidP="00C23B01"/>
    <w:p w14:paraId="42B218B5" w14:textId="77777777" w:rsidR="00EA414C" w:rsidRDefault="00EA414C" w:rsidP="00C23B01"/>
    <w:p w14:paraId="456AC2FA" w14:textId="77777777" w:rsidR="00EA414C" w:rsidRDefault="00EA414C" w:rsidP="00C23B01"/>
    <w:p w14:paraId="2BC6C7E3" w14:textId="77777777" w:rsidR="00EA414C" w:rsidRDefault="00EA414C" w:rsidP="00C23B01"/>
    <w:p w14:paraId="03EF2BDB" w14:textId="77777777" w:rsidR="00EA414C" w:rsidRDefault="00EA414C" w:rsidP="00C23B01"/>
    <w:p w14:paraId="0972229D" w14:textId="77777777" w:rsidR="00EA414C" w:rsidRDefault="00EA414C" w:rsidP="00C23B01"/>
    <w:p w14:paraId="7AA6A165" w14:textId="77777777" w:rsidR="00EA414C" w:rsidRDefault="00EA414C" w:rsidP="00C23B01"/>
    <w:p w14:paraId="658AA104" w14:textId="77777777" w:rsidR="00EA414C" w:rsidRDefault="00EA414C" w:rsidP="00C23B01"/>
    <w:p w14:paraId="12500414" w14:textId="77777777" w:rsidR="00EA414C" w:rsidRDefault="00EA414C" w:rsidP="00C23B01"/>
    <w:p w14:paraId="4C9FD97E" w14:textId="77777777" w:rsidR="00B833ED" w:rsidRDefault="00B833ED" w:rsidP="00C23B01"/>
    <w:p w14:paraId="4A03C258" w14:textId="77777777" w:rsidR="00EA414C" w:rsidRDefault="00EA414C" w:rsidP="00C23B01"/>
    <w:p w14:paraId="67F5F9D0" w14:textId="00B1BF4B" w:rsidR="008848F6" w:rsidRPr="004E5067" w:rsidRDefault="008848F6" w:rsidP="008848F6">
      <w:pPr>
        <w:pStyle w:val="JudulDepan"/>
      </w:pPr>
      <w:bookmarkStart w:id="12" w:name="_Toc354687539"/>
      <w:bookmarkStart w:id="13" w:name="_Toc105052083"/>
      <w:r w:rsidRPr="004E5067">
        <w:lastRenderedPageBreak/>
        <w:t>D</w:t>
      </w:r>
      <w:r>
        <w:t>aftar Tabel</w:t>
      </w:r>
      <w:bookmarkEnd w:id="12"/>
      <w:bookmarkEnd w:id="13"/>
    </w:p>
    <w:p w14:paraId="627D7DFF" w14:textId="77777777" w:rsidR="006879B3" w:rsidRDefault="006879B3" w:rsidP="00D2736B"/>
    <w:p w14:paraId="03578CE3" w14:textId="77777777" w:rsidR="008848F6" w:rsidRDefault="008848F6" w:rsidP="00D2736B"/>
    <w:p w14:paraId="50C48D7F" w14:textId="77777777" w:rsidR="008848F6" w:rsidRDefault="008848F6" w:rsidP="00D2736B"/>
    <w:p w14:paraId="637F8AF1" w14:textId="77777777" w:rsidR="00897FC5" w:rsidRDefault="00E25D06">
      <w:pPr>
        <w:pStyle w:val="TableofFigures"/>
        <w:tabs>
          <w:tab w:val="right" w:leader="dot" w:pos="7930"/>
        </w:tabs>
        <w:rPr>
          <w:rFonts w:asciiTheme="minorHAnsi" w:eastAsiaTheme="minorEastAsia" w:hAnsiTheme="minorHAnsi" w:cstheme="minorBidi"/>
          <w:noProof/>
          <w:sz w:val="22"/>
          <w:szCs w:val="22"/>
          <w:lang w:eastAsia="en-US"/>
        </w:rPr>
      </w:pPr>
      <w:r>
        <w:fldChar w:fldCharType="begin"/>
      </w:r>
      <w:r>
        <w:instrText xml:space="preserve"> TOC \h \z \c "Tabel 2." </w:instrText>
      </w:r>
      <w:r>
        <w:fldChar w:fldCharType="separate"/>
      </w:r>
      <w:hyperlink w:anchor="_Toc105002588" w:history="1">
        <w:r w:rsidR="00897FC5" w:rsidRPr="007A0DFF">
          <w:rPr>
            <w:rStyle w:val="Hyperlink"/>
            <w:b/>
            <w:noProof/>
          </w:rPr>
          <w:t>Tabel 2. 1</w:t>
        </w:r>
        <w:r w:rsidR="00897FC5" w:rsidRPr="007A0DFF">
          <w:rPr>
            <w:rStyle w:val="Hyperlink"/>
            <w:noProof/>
            <w:lang w:val="id-ID"/>
          </w:rPr>
          <w:t xml:space="preserve"> Deskripsi notasi pada </w:t>
        </w:r>
        <w:r w:rsidR="00897FC5" w:rsidRPr="007A0DFF">
          <w:rPr>
            <w:rStyle w:val="Hyperlink"/>
            <w:i/>
            <w:noProof/>
            <w:lang w:val="id-ID"/>
          </w:rPr>
          <w:t>class diagram</w:t>
        </w:r>
        <w:r w:rsidR="00897FC5">
          <w:rPr>
            <w:noProof/>
            <w:webHidden/>
          </w:rPr>
          <w:tab/>
        </w:r>
        <w:r w:rsidR="00897FC5">
          <w:rPr>
            <w:noProof/>
            <w:webHidden/>
          </w:rPr>
          <w:fldChar w:fldCharType="begin"/>
        </w:r>
        <w:r w:rsidR="00897FC5">
          <w:rPr>
            <w:noProof/>
            <w:webHidden/>
          </w:rPr>
          <w:instrText xml:space="preserve"> PAGEREF _Toc105002588 \h </w:instrText>
        </w:r>
        <w:r w:rsidR="00897FC5">
          <w:rPr>
            <w:noProof/>
            <w:webHidden/>
          </w:rPr>
        </w:r>
        <w:r w:rsidR="00897FC5">
          <w:rPr>
            <w:noProof/>
            <w:webHidden/>
          </w:rPr>
          <w:fldChar w:fldCharType="separate"/>
        </w:r>
        <w:r w:rsidR="00C072AF">
          <w:rPr>
            <w:noProof/>
            <w:webHidden/>
          </w:rPr>
          <w:t>14</w:t>
        </w:r>
        <w:r w:rsidR="00897FC5">
          <w:rPr>
            <w:noProof/>
            <w:webHidden/>
          </w:rPr>
          <w:fldChar w:fldCharType="end"/>
        </w:r>
      </w:hyperlink>
    </w:p>
    <w:p w14:paraId="2F021DF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89" w:history="1">
        <w:r w:rsidR="00897FC5" w:rsidRPr="007A0DFF">
          <w:rPr>
            <w:rStyle w:val="Hyperlink"/>
            <w:b/>
            <w:noProof/>
          </w:rPr>
          <w:t>Tabel 2. 2</w:t>
        </w:r>
        <w:r w:rsidR="00897FC5" w:rsidRPr="007A0DFF">
          <w:rPr>
            <w:rStyle w:val="Hyperlink"/>
            <w:b/>
            <w:noProof/>
            <w:lang w:val="id-ID"/>
          </w:rPr>
          <w:t xml:space="preserve"> </w:t>
        </w:r>
        <w:r w:rsidR="00897FC5" w:rsidRPr="007A0DFF">
          <w:rPr>
            <w:rStyle w:val="Hyperlink"/>
            <w:noProof/>
            <w:lang w:val="de-DE"/>
          </w:rPr>
          <w:t xml:space="preserve">Deskripsi notasi pada </w:t>
        </w:r>
        <w:r w:rsidR="00897FC5" w:rsidRPr="007A0DFF">
          <w:rPr>
            <w:rStyle w:val="Hyperlink"/>
            <w:i/>
            <w:noProof/>
            <w:lang w:val="de-DE"/>
          </w:rPr>
          <w:t>use case diagram</w:t>
        </w:r>
        <w:r w:rsidR="00897FC5">
          <w:rPr>
            <w:noProof/>
            <w:webHidden/>
          </w:rPr>
          <w:tab/>
        </w:r>
        <w:r w:rsidR="00897FC5">
          <w:rPr>
            <w:noProof/>
            <w:webHidden/>
          </w:rPr>
          <w:fldChar w:fldCharType="begin"/>
        </w:r>
        <w:r w:rsidR="00897FC5">
          <w:rPr>
            <w:noProof/>
            <w:webHidden/>
          </w:rPr>
          <w:instrText xml:space="preserve"> PAGEREF _Toc105002589 \h </w:instrText>
        </w:r>
        <w:r w:rsidR="00897FC5">
          <w:rPr>
            <w:noProof/>
            <w:webHidden/>
          </w:rPr>
        </w:r>
        <w:r w:rsidR="00897FC5">
          <w:rPr>
            <w:noProof/>
            <w:webHidden/>
          </w:rPr>
          <w:fldChar w:fldCharType="separate"/>
        </w:r>
        <w:r w:rsidR="00C072AF">
          <w:rPr>
            <w:noProof/>
            <w:webHidden/>
          </w:rPr>
          <w:t>15</w:t>
        </w:r>
        <w:r w:rsidR="00897FC5">
          <w:rPr>
            <w:noProof/>
            <w:webHidden/>
          </w:rPr>
          <w:fldChar w:fldCharType="end"/>
        </w:r>
      </w:hyperlink>
    </w:p>
    <w:p w14:paraId="7F443B1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0" w:history="1">
        <w:r w:rsidR="00897FC5" w:rsidRPr="007A0DFF">
          <w:rPr>
            <w:rStyle w:val="Hyperlink"/>
            <w:b/>
            <w:noProof/>
          </w:rPr>
          <w:t>Tabel 2. 3</w:t>
        </w:r>
        <w:r w:rsidR="00897FC5" w:rsidRPr="007A0DFF">
          <w:rPr>
            <w:rStyle w:val="Hyperlink"/>
            <w:noProof/>
            <w:lang w:val="id-ID"/>
          </w:rPr>
          <w:t xml:space="preserve"> </w:t>
        </w:r>
        <w:r w:rsidR="00897FC5" w:rsidRPr="007A0DFF">
          <w:rPr>
            <w:rStyle w:val="Hyperlink"/>
            <w:noProof/>
            <w:lang w:val="de-DE"/>
          </w:rPr>
          <w:t xml:space="preserve">Deskripsi notasi pada </w:t>
        </w:r>
        <w:r w:rsidR="00897FC5" w:rsidRPr="007A0DFF">
          <w:rPr>
            <w:rStyle w:val="Hyperlink"/>
            <w:i/>
            <w:noProof/>
            <w:lang w:val="de-DE"/>
          </w:rPr>
          <w:t>sequence diagram</w:t>
        </w:r>
        <w:r w:rsidR="00897FC5">
          <w:rPr>
            <w:noProof/>
            <w:webHidden/>
          </w:rPr>
          <w:tab/>
        </w:r>
        <w:r w:rsidR="00897FC5">
          <w:rPr>
            <w:noProof/>
            <w:webHidden/>
          </w:rPr>
          <w:fldChar w:fldCharType="begin"/>
        </w:r>
        <w:r w:rsidR="00897FC5">
          <w:rPr>
            <w:noProof/>
            <w:webHidden/>
          </w:rPr>
          <w:instrText xml:space="preserve"> PAGEREF _Toc105002590 \h </w:instrText>
        </w:r>
        <w:r w:rsidR="00897FC5">
          <w:rPr>
            <w:noProof/>
            <w:webHidden/>
          </w:rPr>
        </w:r>
        <w:r w:rsidR="00897FC5">
          <w:rPr>
            <w:noProof/>
            <w:webHidden/>
          </w:rPr>
          <w:fldChar w:fldCharType="separate"/>
        </w:r>
        <w:r w:rsidR="00C072AF">
          <w:rPr>
            <w:noProof/>
            <w:webHidden/>
          </w:rPr>
          <w:t>17</w:t>
        </w:r>
        <w:r w:rsidR="00897FC5">
          <w:rPr>
            <w:noProof/>
            <w:webHidden/>
          </w:rPr>
          <w:fldChar w:fldCharType="end"/>
        </w:r>
      </w:hyperlink>
    </w:p>
    <w:p w14:paraId="779C8BB8"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1" w:history="1">
        <w:r w:rsidR="00897FC5" w:rsidRPr="007A0DFF">
          <w:rPr>
            <w:rStyle w:val="Hyperlink"/>
            <w:b/>
            <w:noProof/>
          </w:rPr>
          <w:t>Tabel 2. 4</w:t>
        </w:r>
        <w:r w:rsidR="00897FC5" w:rsidRPr="007A0DFF">
          <w:rPr>
            <w:rStyle w:val="Hyperlink"/>
            <w:noProof/>
            <w:lang w:val="id-ID"/>
          </w:rPr>
          <w:t xml:space="preserve"> </w:t>
        </w:r>
        <w:r w:rsidR="00897FC5" w:rsidRPr="007A0DFF">
          <w:rPr>
            <w:rStyle w:val="Hyperlink"/>
            <w:noProof/>
            <w:lang w:val="de-DE"/>
          </w:rPr>
          <w:t xml:space="preserve">Deskripsi notasi pada </w:t>
        </w:r>
        <w:r w:rsidR="00897FC5" w:rsidRPr="007A0DFF">
          <w:rPr>
            <w:rStyle w:val="Hyperlink"/>
            <w:i/>
            <w:noProof/>
            <w:lang w:val="de-DE"/>
          </w:rPr>
          <w:t>activity diagram</w:t>
        </w:r>
        <w:r w:rsidR="00897FC5">
          <w:rPr>
            <w:noProof/>
            <w:webHidden/>
          </w:rPr>
          <w:tab/>
        </w:r>
        <w:r w:rsidR="00897FC5">
          <w:rPr>
            <w:noProof/>
            <w:webHidden/>
          </w:rPr>
          <w:fldChar w:fldCharType="begin"/>
        </w:r>
        <w:r w:rsidR="00897FC5">
          <w:rPr>
            <w:noProof/>
            <w:webHidden/>
          </w:rPr>
          <w:instrText xml:space="preserve"> PAGEREF _Toc105002591 \h </w:instrText>
        </w:r>
        <w:r w:rsidR="00897FC5">
          <w:rPr>
            <w:noProof/>
            <w:webHidden/>
          </w:rPr>
        </w:r>
        <w:r w:rsidR="00897FC5">
          <w:rPr>
            <w:noProof/>
            <w:webHidden/>
          </w:rPr>
          <w:fldChar w:fldCharType="separate"/>
        </w:r>
        <w:r w:rsidR="00C072AF">
          <w:rPr>
            <w:noProof/>
            <w:webHidden/>
          </w:rPr>
          <w:t>19</w:t>
        </w:r>
        <w:r w:rsidR="00897FC5">
          <w:rPr>
            <w:noProof/>
            <w:webHidden/>
          </w:rPr>
          <w:fldChar w:fldCharType="end"/>
        </w:r>
      </w:hyperlink>
    </w:p>
    <w:p w14:paraId="431C4864" w14:textId="77777777" w:rsidR="00897FC5" w:rsidRDefault="004B79E3" w:rsidP="00126D19">
      <w:pPr>
        <w:pStyle w:val="TableofFigures"/>
        <w:tabs>
          <w:tab w:val="right" w:leader="dot" w:pos="7930"/>
        </w:tabs>
        <w:rPr>
          <w:noProof/>
        </w:rPr>
      </w:pPr>
      <w:hyperlink w:anchor="_Toc105002592" w:history="1">
        <w:r w:rsidR="00897FC5" w:rsidRPr="007A0DFF">
          <w:rPr>
            <w:rStyle w:val="Hyperlink"/>
            <w:b/>
            <w:noProof/>
          </w:rPr>
          <w:t>Tabel 2. 5</w:t>
        </w:r>
        <w:r w:rsidR="00897FC5" w:rsidRPr="007A0DFF">
          <w:rPr>
            <w:rStyle w:val="Hyperlink"/>
            <w:noProof/>
            <w:lang w:val="id-ID"/>
          </w:rPr>
          <w:t xml:space="preserve"> Interpretasi skor </w:t>
        </w:r>
        <w:r w:rsidR="00897FC5" w:rsidRPr="007A0DFF">
          <w:rPr>
            <w:rStyle w:val="Hyperlink"/>
            <w:i/>
            <w:noProof/>
            <w:lang w:val="id-ID"/>
          </w:rPr>
          <w:t>user acceptance test</w:t>
        </w:r>
        <w:r w:rsidR="00897FC5">
          <w:rPr>
            <w:noProof/>
            <w:webHidden/>
          </w:rPr>
          <w:tab/>
        </w:r>
        <w:r w:rsidR="00897FC5">
          <w:rPr>
            <w:noProof/>
            <w:webHidden/>
          </w:rPr>
          <w:fldChar w:fldCharType="begin"/>
        </w:r>
        <w:r w:rsidR="00897FC5">
          <w:rPr>
            <w:noProof/>
            <w:webHidden/>
          </w:rPr>
          <w:instrText xml:space="preserve"> PAGEREF _Toc105002592 \h </w:instrText>
        </w:r>
        <w:r w:rsidR="00897FC5">
          <w:rPr>
            <w:noProof/>
            <w:webHidden/>
          </w:rPr>
        </w:r>
        <w:r w:rsidR="00897FC5">
          <w:rPr>
            <w:noProof/>
            <w:webHidden/>
          </w:rPr>
          <w:fldChar w:fldCharType="separate"/>
        </w:r>
        <w:r w:rsidR="00C072AF">
          <w:rPr>
            <w:noProof/>
            <w:webHidden/>
          </w:rPr>
          <w:t>23</w:t>
        </w:r>
        <w:r w:rsidR="00897FC5">
          <w:rPr>
            <w:noProof/>
            <w:webHidden/>
          </w:rPr>
          <w:fldChar w:fldCharType="end"/>
        </w:r>
      </w:hyperlink>
      <w:r w:rsidR="00E25D06">
        <w:fldChar w:fldCharType="end"/>
      </w:r>
      <w:r w:rsidR="00126D19">
        <w:fldChar w:fldCharType="begin"/>
      </w:r>
      <w:r w:rsidR="00126D19">
        <w:instrText xml:space="preserve"> TOC \h \z \c "Tabel 3." </w:instrText>
      </w:r>
      <w:r w:rsidR="00126D19">
        <w:fldChar w:fldCharType="separate"/>
      </w:r>
    </w:p>
    <w:p w14:paraId="2F11FE3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3" w:history="1">
        <w:r w:rsidR="00897FC5" w:rsidRPr="003C191D">
          <w:rPr>
            <w:rStyle w:val="Hyperlink"/>
            <w:b/>
            <w:noProof/>
          </w:rPr>
          <w:t>Tabel 3. 1</w:t>
        </w:r>
        <w:r w:rsidR="00897FC5" w:rsidRPr="003C191D">
          <w:rPr>
            <w:rStyle w:val="Hyperlink"/>
            <w:noProof/>
            <w:lang w:val="id-ID"/>
          </w:rPr>
          <w:t xml:space="preserve"> Proses observasi dan wawancara</w:t>
        </w:r>
        <w:r w:rsidR="00897FC5">
          <w:rPr>
            <w:noProof/>
            <w:webHidden/>
          </w:rPr>
          <w:tab/>
        </w:r>
        <w:r w:rsidR="00897FC5">
          <w:rPr>
            <w:noProof/>
            <w:webHidden/>
          </w:rPr>
          <w:fldChar w:fldCharType="begin"/>
        </w:r>
        <w:r w:rsidR="00897FC5">
          <w:rPr>
            <w:noProof/>
            <w:webHidden/>
          </w:rPr>
          <w:instrText xml:space="preserve"> PAGEREF _Toc105002593 \h </w:instrText>
        </w:r>
        <w:r w:rsidR="00897FC5">
          <w:rPr>
            <w:noProof/>
            <w:webHidden/>
          </w:rPr>
        </w:r>
        <w:r w:rsidR="00897FC5">
          <w:rPr>
            <w:noProof/>
            <w:webHidden/>
          </w:rPr>
          <w:fldChar w:fldCharType="separate"/>
        </w:r>
        <w:r w:rsidR="00C072AF">
          <w:rPr>
            <w:noProof/>
            <w:webHidden/>
          </w:rPr>
          <w:t>28</w:t>
        </w:r>
        <w:r w:rsidR="00897FC5">
          <w:rPr>
            <w:noProof/>
            <w:webHidden/>
          </w:rPr>
          <w:fldChar w:fldCharType="end"/>
        </w:r>
      </w:hyperlink>
    </w:p>
    <w:p w14:paraId="60536929"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4" w:history="1">
        <w:r w:rsidR="00897FC5" w:rsidRPr="003C191D">
          <w:rPr>
            <w:rStyle w:val="Hyperlink"/>
            <w:b/>
            <w:noProof/>
          </w:rPr>
          <w:t>Tabel 3. 2</w:t>
        </w:r>
        <w:r w:rsidR="00897FC5" w:rsidRPr="003C191D">
          <w:rPr>
            <w:rStyle w:val="Hyperlink"/>
            <w:noProof/>
            <w:lang w:val="id-ID"/>
          </w:rPr>
          <w:t xml:space="preserve"> Definisi aktor</w:t>
        </w:r>
        <w:r w:rsidR="00897FC5">
          <w:rPr>
            <w:noProof/>
            <w:webHidden/>
          </w:rPr>
          <w:tab/>
        </w:r>
        <w:r w:rsidR="00897FC5">
          <w:rPr>
            <w:noProof/>
            <w:webHidden/>
          </w:rPr>
          <w:fldChar w:fldCharType="begin"/>
        </w:r>
        <w:r w:rsidR="00897FC5">
          <w:rPr>
            <w:noProof/>
            <w:webHidden/>
          </w:rPr>
          <w:instrText xml:space="preserve"> PAGEREF _Toc105002594 \h </w:instrText>
        </w:r>
        <w:r w:rsidR="00897FC5">
          <w:rPr>
            <w:noProof/>
            <w:webHidden/>
          </w:rPr>
        </w:r>
        <w:r w:rsidR="00897FC5">
          <w:rPr>
            <w:noProof/>
            <w:webHidden/>
          </w:rPr>
          <w:fldChar w:fldCharType="separate"/>
        </w:r>
        <w:r w:rsidR="00C072AF">
          <w:rPr>
            <w:noProof/>
            <w:webHidden/>
          </w:rPr>
          <w:t>35</w:t>
        </w:r>
        <w:r w:rsidR="00897FC5">
          <w:rPr>
            <w:noProof/>
            <w:webHidden/>
          </w:rPr>
          <w:fldChar w:fldCharType="end"/>
        </w:r>
      </w:hyperlink>
    </w:p>
    <w:p w14:paraId="7AF6458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5" w:history="1">
        <w:r w:rsidR="00897FC5" w:rsidRPr="003C191D">
          <w:rPr>
            <w:rStyle w:val="Hyperlink"/>
            <w:b/>
            <w:noProof/>
          </w:rPr>
          <w:t>Tabel 3. 3</w:t>
        </w:r>
        <w:r w:rsidR="00897FC5" w:rsidRPr="003C191D">
          <w:rPr>
            <w:rStyle w:val="Hyperlink"/>
            <w:noProof/>
            <w:lang w:val="id-ID"/>
          </w:rPr>
          <w:t xml:space="preserve"> Definisi </w:t>
        </w:r>
        <w:r w:rsidR="00897FC5" w:rsidRPr="003C191D">
          <w:rPr>
            <w:rStyle w:val="Hyperlink"/>
            <w:i/>
            <w:noProof/>
            <w:lang w:val="id-ID"/>
          </w:rPr>
          <w:t>use case</w:t>
        </w:r>
        <w:r w:rsidR="00897FC5">
          <w:rPr>
            <w:noProof/>
            <w:webHidden/>
          </w:rPr>
          <w:tab/>
        </w:r>
        <w:r w:rsidR="00897FC5">
          <w:rPr>
            <w:noProof/>
            <w:webHidden/>
          </w:rPr>
          <w:fldChar w:fldCharType="begin"/>
        </w:r>
        <w:r w:rsidR="00897FC5">
          <w:rPr>
            <w:noProof/>
            <w:webHidden/>
          </w:rPr>
          <w:instrText xml:space="preserve"> PAGEREF _Toc105002595 \h </w:instrText>
        </w:r>
        <w:r w:rsidR="00897FC5">
          <w:rPr>
            <w:noProof/>
            <w:webHidden/>
          </w:rPr>
        </w:r>
        <w:r w:rsidR="00897FC5">
          <w:rPr>
            <w:noProof/>
            <w:webHidden/>
          </w:rPr>
          <w:fldChar w:fldCharType="separate"/>
        </w:r>
        <w:r w:rsidR="00C072AF">
          <w:rPr>
            <w:noProof/>
            <w:webHidden/>
          </w:rPr>
          <w:t>36</w:t>
        </w:r>
        <w:r w:rsidR="00897FC5">
          <w:rPr>
            <w:noProof/>
            <w:webHidden/>
          </w:rPr>
          <w:fldChar w:fldCharType="end"/>
        </w:r>
      </w:hyperlink>
    </w:p>
    <w:p w14:paraId="54D61AA4"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6" w:history="1">
        <w:r w:rsidR="00897FC5" w:rsidRPr="003C191D">
          <w:rPr>
            <w:rStyle w:val="Hyperlink"/>
            <w:b/>
            <w:noProof/>
          </w:rPr>
          <w:t>Tabel 3. 4</w:t>
        </w:r>
        <w:r w:rsidR="00897FC5" w:rsidRPr="003C191D">
          <w:rPr>
            <w:rStyle w:val="Hyperlink"/>
            <w:noProof/>
            <w:lang w:val="id-ID"/>
          </w:rPr>
          <w:t xml:space="preserve"> Skenario mendata </w:t>
        </w:r>
        <w:r w:rsidR="00897FC5" w:rsidRPr="003C191D">
          <w:rPr>
            <w:rStyle w:val="Hyperlink"/>
            <w:i/>
            <w:noProof/>
            <w:lang w:val="id-ID"/>
          </w:rPr>
          <w:t>customer</w:t>
        </w:r>
        <w:r w:rsidR="00897FC5">
          <w:rPr>
            <w:noProof/>
            <w:webHidden/>
          </w:rPr>
          <w:tab/>
        </w:r>
        <w:r w:rsidR="00897FC5">
          <w:rPr>
            <w:noProof/>
            <w:webHidden/>
          </w:rPr>
          <w:fldChar w:fldCharType="begin"/>
        </w:r>
        <w:r w:rsidR="00897FC5">
          <w:rPr>
            <w:noProof/>
            <w:webHidden/>
          </w:rPr>
          <w:instrText xml:space="preserve"> PAGEREF _Toc105002596 \h </w:instrText>
        </w:r>
        <w:r w:rsidR="00897FC5">
          <w:rPr>
            <w:noProof/>
            <w:webHidden/>
          </w:rPr>
        </w:r>
        <w:r w:rsidR="00897FC5">
          <w:rPr>
            <w:noProof/>
            <w:webHidden/>
          </w:rPr>
          <w:fldChar w:fldCharType="separate"/>
        </w:r>
        <w:r w:rsidR="00C072AF">
          <w:rPr>
            <w:noProof/>
            <w:webHidden/>
          </w:rPr>
          <w:t>38</w:t>
        </w:r>
        <w:r w:rsidR="00897FC5">
          <w:rPr>
            <w:noProof/>
            <w:webHidden/>
          </w:rPr>
          <w:fldChar w:fldCharType="end"/>
        </w:r>
      </w:hyperlink>
    </w:p>
    <w:p w14:paraId="34C8F440"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7" w:history="1">
        <w:r w:rsidR="00897FC5" w:rsidRPr="003C191D">
          <w:rPr>
            <w:rStyle w:val="Hyperlink"/>
            <w:b/>
            <w:noProof/>
          </w:rPr>
          <w:t>Tabel 3. 5</w:t>
        </w:r>
        <w:r w:rsidR="00897FC5" w:rsidRPr="003C191D">
          <w:rPr>
            <w:rStyle w:val="Hyperlink"/>
            <w:noProof/>
            <w:lang w:val="id-ID"/>
          </w:rPr>
          <w:t xml:space="preserve"> </w:t>
        </w:r>
        <w:r w:rsidR="00897FC5" w:rsidRPr="003C191D">
          <w:rPr>
            <w:rStyle w:val="Hyperlink"/>
            <w:noProof/>
            <w:lang w:val="de-DE"/>
          </w:rPr>
          <w:t xml:space="preserve">Skenario mendata </w:t>
        </w:r>
        <w:r w:rsidR="00897FC5" w:rsidRPr="003C191D">
          <w:rPr>
            <w:rStyle w:val="Hyperlink"/>
            <w:i/>
            <w:noProof/>
            <w:lang w:val="id-ID"/>
          </w:rPr>
          <w:t>supplier</w:t>
        </w:r>
        <w:r w:rsidR="00897FC5">
          <w:rPr>
            <w:noProof/>
            <w:webHidden/>
          </w:rPr>
          <w:tab/>
        </w:r>
        <w:r w:rsidR="00897FC5">
          <w:rPr>
            <w:noProof/>
            <w:webHidden/>
          </w:rPr>
          <w:fldChar w:fldCharType="begin"/>
        </w:r>
        <w:r w:rsidR="00897FC5">
          <w:rPr>
            <w:noProof/>
            <w:webHidden/>
          </w:rPr>
          <w:instrText xml:space="preserve"> PAGEREF _Toc105002597 \h </w:instrText>
        </w:r>
        <w:r w:rsidR="00897FC5">
          <w:rPr>
            <w:noProof/>
            <w:webHidden/>
          </w:rPr>
        </w:r>
        <w:r w:rsidR="00897FC5">
          <w:rPr>
            <w:noProof/>
            <w:webHidden/>
          </w:rPr>
          <w:fldChar w:fldCharType="separate"/>
        </w:r>
        <w:r w:rsidR="00C072AF">
          <w:rPr>
            <w:noProof/>
            <w:webHidden/>
          </w:rPr>
          <w:t>40</w:t>
        </w:r>
        <w:r w:rsidR="00897FC5">
          <w:rPr>
            <w:noProof/>
            <w:webHidden/>
          </w:rPr>
          <w:fldChar w:fldCharType="end"/>
        </w:r>
      </w:hyperlink>
    </w:p>
    <w:p w14:paraId="1C4EF998"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8" w:history="1">
        <w:r w:rsidR="00897FC5" w:rsidRPr="003C191D">
          <w:rPr>
            <w:rStyle w:val="Hyperlink"/>
            <w:b/>
            <w:noProof/>
          </w:rPr>
          <w:t>Tabel 3. 6</w:t>
        </w:r>
        <w:r w:rsidR="00897FC5" w:rsidRPr="003C191D">
          <w:rPr>
            <w:rStyle w:val="Hyperlink"/>
            <w:rFonts w:eastAsia="Times New Roman"/>
            <w:noProof/>
            <w:lang w:val="de-DE"/>
          </w:rPr>
          <w:t xml:space="preserve"> </w:t>
        </w:r>
        <w:r w:rsidR="00897FC5" w:rsidRPr="003C191D">
          <w:rPr>
            <w:rStyle w:val="Hyperlink"/>
            <w:noProof/>
            <w:lang w:val="de-DE"/>
          </w:rPr>
          <w:t xml:space="preserve">Skenario mendata </w:t>
        </w:r>
        <w:r w:rsidR="00897FC5" w:rsidRPr="003C191D">
          <w:rPr>
            <w:rStyle w:val="Hyperlink"/>
            <w:i/>
            <w:noProof/>
            <w:lang w:val="id-ID"/>
          </w:rPr>
          <w:t>chart of account</w:t>
        </w:r>
        <w:r w:rsidR="00897FC5">
          <w:rPr>
            <w:noProof/>
            <w:webHidden/>
          </w:rPr>
          <w:tab/>
        </w:r>
        <w:r w:rsidR="00897FC5">
          <w:rPr>
            <w:noProof/>
            <w:webHidden/>
          </w:rPr>
          <w:fldChar w:fldCharType="begin"/>
        </w:r>
        <w:r w:rsidR="00897FC5">
          <w:rPr>
            <w:noProof/>
            <w:webHidden/>
          </w:rPr>
          <w:instrText xml:space="preserve"> PAGEREF _Toc105002598 \h </w:instrText>
        </w:r>
        <w:r w:rsidR="00897FC5">
          <w:rPr>
            <w:noProof/>
            <w:webHidden/>
          </w:rPr>
        </w:r>
        <w:r w:rsidR="00897FC5">
          <w:rPr>
            <w:noProof/>
            <w:webHidden/>
          </w:rPr>
          <w:fldChar w:fldCharType="separate"/>
        </w:r>
        <w:r w:rsidR="00C072AF">
          <w:rPr>
            <w:noProof/>
            <w:webHidden/>
          </w:rPr>
          <w:t>42</w:t>
        </w:r>
        <w:r w:rsidR="00897FC5">
          <w:rPr>
            <w:noProof/>
            <w:webHidden/>
          </w:rPr>
          <w:fldChar w:fldCharType="end"/>
        </w:r>
      </w:hyperlink>
    </w:p>
    <w:p w14:paraId="1CC9F47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599" w:history="1">
        <w:r w:rsidR="00897FC5" w:rsidRPr="003C191D">
          <w:rPr>
            <w:rStyle w:val="Hyperlink"/>
            <w:b/>
            <w:noProof/>
          </w:rPr>
          <w:t>Tabel 3. 7</w:t>
        </w:r>
        <w:r w:rsidR="00897FC5" w:rsidRPr="003C191D">
          <w:rPr>
            <w:rStyle w:val="Hyperlink"/>
            <w:noProof/>
            <w:lang w:val="id-ID"/>
          </w:rPr>
          <w:t xml:space="preserve"> </w:t>
        </w:r>
        <w:r w:rsidR="00897FC5" w:rsidRPr="003C191D">
          <w:rPr>
            <w:rStyle w:val="Hyperlink"/>
            <w:noProof/>
            <w:lang w:val="de-DE"/>
          </w:rPr>
          <w:t xml:space="preserve">Skenario </w:t>
        </w:r>
        <w:r w:rsidR="00897FC5" w:rsidRPr="003C191D">
          <w:rPr>
            <w:rStyle w:val="Hyperlink"/>
            <w:noProof/>
            <w:lang w:val="id-ID"/>
          </w:rPr>
          <w:t>mendata</w:t>
        </w:r>
        <w:r w:rsidR="00897FC5" w:rsidRPr="003C191D">
          <w:rPr>
            <w:rStyle w:val="Hyperlink"/>
            <w:noProof/>
            <w:lang w:val="de-DE"/>
          </w:rPr>
          <w:t xml:space="preserve"> </w:t>
        </w:r>
        <w:r w:rsidR="00897FC5" w:rsidRPr="003C191D">
          <w:rPr>
            <w:rStyle w:val="Hyperlink"/>
            <w:noProof/>
            <w:lang w:val="id-ID"/>
          </w:rPr>
          <w:t>item barang</w:t>
        </w:r>
        <w:r w:rsidR="00897FC5">
          <w:rPr>
            <w:noProof/>
            <w:webHidden/>
          </w:rPr>
          <w:tab/>
        </w:r>
        <w:r w:rsidR="00897FC5">
          <w:rPr>
            <w:noProof/>
            <w:webHidden/>
          </w:rPr>
          <w:fldChar w:fldCharType="begin"/>
        </w:r>
        <w:r w:rsidR="00897FC5">
          <w:rPr>
            <w:noProof/>
            <w:webHidden/>
          </w:rPr>
          <w:instrText xml:space="preserve"> PAGEREF _Toc105002599 \h </w:instrText>
        </w:r>
        <w:r w:rsidR="00897FC5">
          <w:rPr>
            <w:noProof/>
            <w:webHidden/>
          </w:rPr>
        </w:r>
        <w:r w:rsidR="00897FC5">
          <w:rPr>
            <w:noProof/>
            <w:webHidden/>
          </w:rPr>
          <w:fldChar w:fldCharType="separate"/>
        </w:r>
        <w:r w:rsidR="00C072AF">
          <w:rPr>
            <w:noProof/>
            <w:webHidden/>
          </w:rPr>
          <w:t>43</w:t>
        </w:r>
        <w:r w:rsidR="00897FC5">
          <w:rPr>
            <w:noProof/>
            <w:webHidden/>
          </w:rPr>
          <w:fldChar w:fldCharType="end"/>
        </w:r>
      </w:hyperlink>
    </w:p>
    <w:p w14:paraId="0AB54910"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0" w:history="1">
        <w:r w:rsidR="00897FC5" w:rsidRPr="003C191D">
          <w:rPr>
            <w:rStyle w:val="Hyperlink"/>
            <w:b/>
            <w:noProof/>
          </w:rPr>
          <w:t>Tabel 3. 8</w:t>
        </w:r>
        <w:r w:rsidR="00897FC5" w:rsidRPr="003C191D">
          <w:rPr>
            <w:rStyle w:val="Hyperlink"/>
            <w:rFonts w:eastAsia="Times New Roman"/>
            <w:noProof/>
            <w:lang w:val="de-DE"/>
          </w:rPr>
          <w:t xml:space="preserve"> </w:t>
        </w:r>
        <w:r w:rsidR="00897FC5" w:rsidRPr="003C191D">
          <w:rPr>
            <w:rStyle w:val="Hyperlink"/>
            <w:noProof/>
            <w:lang w:val="de-DE"/>
          </w:rPr>
          <w:t xml:space="preserve">Skenario mendata </w:t>
        </w:r>
        <w:r w:rsidR="00897FC5" w:rsidRPr="003C191D">
          <w:rPr>
            <w:rStyle w:val="Hyperlink"/>
            <w:noProof/>
            <w:lang w:val="id-ID"/>
          </w:rPr>
          <w:t>item jasa</w:t>
        </w:r>
        <w:r w:rsidR="00897FC5">
          <w:rPr>
            <w:noProof/>
            <w:webHidden/>
          </w:rPr>
          <w:tab/>
        </w:r>
        <w:r w:rsidR="00897FC5">
          <w:rPr>
            <w:noProof/>
            <w:webHidden/>
          </w:rPr>
          <w:fldChar w:fldCharType="begin"/>
        </w:r>
        <w:r w:rsidR="00897FC5">
          <w:rPr>
            <w:noProof/>
            <w:webHidden/>
          </w:rPr>
          <w:instrText xml:space="preserve"> PAGEREF _Toc105002600 \h </w:instrText>
        </w:r>
        <w:r w:rsidR="00897FC5">
          <w:rPr>
            <w:noProof/>
            <w:webHidden/>
          </w:rPr>
        </w:r>
        <w:r w:rsidR="00897FC5">
          <w:rPr>
            <w:noProof/>
            <w:webHidden/>
          </w:rPr>
          <w:fldChar w:fldCharType="separate"/>
        </w:r>
        <w:r w:rsidR="00C072AF">
          <w:rPr>
            <w:noProof/>
            <w:webHidden/>
          </w:rPr>
          <w:t>45</w:t>
        </w:r>
        <w:r w:rsidR="00897FC5">
          <w:rPr>
            <w:noProof/>
            <w:webHidden/>
          </w:rPr>
          <w:fldChar w:fldCharType="end"/>
        </w:r>
      </w:hyperlink>
    </w:p>
    <w:p w14:paraId="67C0A2A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1" w:history="1">
        <w:r w:rsidR="00897FC5" w:rsidRPr="003C191D">
          <w:rPr>
            <w:rStyle w:val="Hyperlink"/>
            <w:b/>
            <w:noProof/>
          </w:rPr>
          <w:t>Tabel 3. 9</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mendata</w:t>
        </w:r>
        <w:r w:rsidR="00897FC5" w:rsidRPr="003C191D">
          <w:rPr>
            <w:rStyle w:val="Hyperlink"/>
            <w:noProof/>
            <w:lang w:val="de-DE"/>
          </w:rPr>
          <w:t xml:space="preserve"> </w:t>
        </w:r>
        <w:r w:rsidR="00897FC5" w:rsidRPr="003C191D">
          <w:rPr>
            <w:rStyle w:val="Hyperlink"/>
            <w:noProof/>
            <w:lang w:val="id-ID"/>
          </w:rPr>
          <w:t>pembelian</w:t>
        </w:r>
        <w:r w:rsidR="00897FC5">
          <w:rPr>
            <w:noProof/>
            <w:webHidden/>
          </w:rPr>
          <w:tab/>
        </w:r>
        <w:r w:rsidR="00897FC5">
          <w:rPr>
            <w:noProof/>
            <w:webHidden/>
          </w:rPr>
          <w:fldChar w:fldCharType="begin"/>
        </w:r>
        <w:r w:rsidR="00897FC5">
          <w:rPr>
            <w:noProof/>
            <w:webHidden/>
          </w:rPr>
          <w:instrText xml:space="preserve"> PAGEREF _Toc105002601 \h </w:instrText>
        </w:r>
        <w:r w:rsidR="00897FC5">
          <w:rPr>
            <w:noProof/>
            <w:webHidden/>
          </w:rPr>
        </w:r>
        <w:r w:rsidR="00897FC5">
          <w:rPr>
            <w:noProof/>
            <w:webHidden/>
          </w:rPr>
          <w:fldChar w:fldCharType="separate"/>
        </w:r>
        <w:r w:rsidR="00C072AF">
          <w:rPr>
            <w:noProof/>
            <w:webHidden/>
          </w:rPr>
          <w:t>47</w:t>
        </w:r>
        <w:r w:rsidR="00897FC5">
          <w:rPr>
            <w:noProof/>
            <w:webHidden/>
          </w:rPr>
          <w:fldChar w:fldCharType="end"/>
        </w:r>
      </w:hyperlink>
    </w:p>
    <w:p w14:paraId="642C070D"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2" w:history="1">
        <w:r w:rsidR="00897FC5" w:rsidRPr="003C191D">
          <w:rPr>
            <w:rStyle w:val="Hyperlink"/>
            <w:b/>
            <w:noProof/>
          </w:rPr>
          <w:t>Tabel 3. 10</w:t>
        </w:r>
        <w:r w:rsidR="00897FC5" w:rsidRPr="003C191D">
          <w:rPr>
            <w:rStyle w:val="Hyperlink"/>
            <w:rFonts w:eastAsia="Times New Roman"/>
            <w:noProof/>
            <w:lang w:val="de-DE"/>
          </w:rPr>
          <w:t xml:space="preserve"> </w:t>
        </w:r>
        <w:r w:rsidR="00897FC5" w:rsidRPr="003C191D">
          <w:rPr>
            <w:rStyle w:val="Hyperlink"/>
            <w:noProof/>
            <w:lang w:val="de-DE"/>
          </w:rPr>
          <w:t>Skenario mendata pembayaran pembelian</w:t>
        </w:r>
        <w:r w:rsidR="00897FC5">
          <w:rPr>
            <w:noProof/>
            <w:webHidden/>
          </w:rPr>
          <w:tab/>
        </w:r>
        <w:r w:rsidR="00897FC5">
          <w:rPr>
            <w:noProof/>
            <w:webHidden/>
          </w:rPr>
          <w:fldChar w:fldCharType="begin"/>
        </w:r>
        <w:r w:rsidR="00897FC5">
          <w:rPr>
            <w:noProof/>
            <w:webHidden/>
          </w:rPr>
          <w:instrText xml:space="preserve"> PAGEREF _Toc105002602 \h </w:instrText>
        </w:r>
        <w:r w:rsidR="00897FC5">
          <w:rPr>
            <w:noProof/>
            <w:webHidden/>
          </w:rPr>
        </w:r>
        <w:r w:rsidR="00897FC5">
          <w:rPr>
            <w:noProof/>
            <w:webHidden/>
          </w:rPr>
          <w:fldChar w:fldCharType="separate"/>
        </w:r>
        <w:r w:rsidR="00C072AF">
          <w:rPr>
            <w:noProof/>
            <w:webHidden/>
          </w:rPr>
          <w:t>49</w:t>
        </w:r>
        <w:r w:rsidR="00897FC5">
          <w:rPr>
            <w:noProof/>
            <w:webHidden/>
          </w:rPr>
          <w:fldChar w:fldCharType="end"/>
        </w:r>
      </w:hyperlink>
    </w:p>
    <w:p w14:paraId="081774A3"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3" w:history="1">
        <w:r w:rsidR="00897FC5" w:rsidRPr="003C191D">
          <w:rPr>
            <w:rStyle w:val="Hyperlink"/>
            <w:b/>
            <w:noProof/>
          </w:rPr>
          <w:t>Tabel 3. 11</w:t>
        </w:r>
        <w:r w:rsidR="00897FC5" w:rsidRPr="003C191D">
          <w:rPr>
            <w:rStyle w:val="Hyperlink"/>
            <w:rFonts w:eastAsia="Times New Roman"/>
            <w:noProof/>
            <w:lang w:val="de-DE"/>
          </w:rPr>
          <w:t xml:space="preserve"> </w:t>
        </w:r>
        <w:r w:rsidR="00897FC5" w:rsidRPr="003C191D">
          <w:rPr>
            <w:rStyle w:val="Hyperlink"/>
            <w:noProof/>
            <w:lang w:val="de-DE"/>
          </w:rPr>
          <w:t xml:space="preserve">Skenario mendata </w:t>
        </w:r>
        <w:r w:rsidR="00897FC5" w:rsidRPr="003C191D">
          <w:rPr>
            <w:rStyle w:val="Hyperlink"/>
            <w:noProof/>
            <w:lang w:val="id-ID"/>
          </w:rPr>
          <w:t>retur pembelian</w:t>
        </w:r>
        <w:r w:rsidR="00897FC5">
          <w:rPr>
            <w:noProof/>
            <w:webHidden/>
          </w:rPr>
          <w:tab/>
        </w:r>
        <w:r w:rsidR="00897FC5">
          <w:rPr>
            <w:noProof/>
            <w:webHidden/>
          </w:rPr>
          <w:fldChar w:fldCharType="begin"/>
        </w:r>
        <w:r w:rsidR="00897FC5">
          <w:rPr>
            <w:noProof/>
            <w:webHidden/>
          </w:rPr>
          <w:instrText xml:space="preserve"> PAGEREF _Toc105002603 \h </w:instrText>
        </w:r>
        <w:r w:rsidR="00897FC5">
          <w:rPr>
            <w:noProof/>
            <w:webHidden/>
          </w:rPr>
        </w:r>
        <w:r w:rsidR="00897FC5">
          <w:rPr>
            <w:noProof/>
            <w:webHidden/>
          </w:rPr>
          <w:fldChar w:fldCharType="separate"/>
        </w:r>
        <w:r w:rsidR="00C072AF">
          <w:rPr>
            <w:noProof/>
            <w:webHidden/>
          </w:rPr>
          <w:t>50</w:t>
        </w:r>
        <w:r w:rsidR="00897FC5">
          <w:rPr>
            <w:noProof/>
            <w:webHidden/>
          </w:rPr>
          <w:fldChar w:fldCharType="end"/>
        </w:r>
      </w:hyperlink>
    </w:p>
    <w:p w14:paraId="06E24EC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4" w:history="1">
        <w:r w:rsidR="00897FC5" w:rsidRPr="003C191D">
          <w:rPr>
            <w:rStyle w:val="Hyperlink"/>
            <w:b/>
            <w:noProof/>
          </w:rPr>
          <w:t>Tabel 3. 12</w:t>
        </w:r>
        <w:r w:rsidR="00897FC5" w:rsidRPr="003C191D">
          <w:rPr>
            <w:rStyle w:val="Hyperlink"/>
            <w:noProof/>
            <w:lang w:val="id-ID"/>
          </w:rPr>
          <w:t xml:space="preserve"> </w:t>
        </w:r>
        <w:r w:rsidR="00897FC5" w:rsidRPr="003C191D">
          <w:rPr>
            <w:rStyle w:val="Hyperlink"/>
            <w:noProof/>
            <w:lang w:val="de-DE"/>
          </w:rPr>
          <w:t>Skenario</w:t>
        </w:r>
        <w:r w:rsidR="00897FC5" w:rsidRPr="003C191D">
          <w:rPr>
            <w:rStyle w:val="Hyperlink"/>
            <w:noProof/>
            <w:lang w:val="id-ID"/>
          </w:rPr>
          <w:t xml:space="preserve"> melihat riwayat pembayaran</w:t>
        </w:r>
        <w:r w:rsidR="00897FC5">
          <w:rPr>
            <w:noProof/>
            <w:webHidden/>
          </w:rPr>
          <w:tab/>
        </w:r>
        <w:r w:rsidR="00897FC5">
          <w:rPr>
            <w:noProof/>
            <w:webHidden/>
          </w:rPr>
          <w:fldChar w:fldCharType="begin"/>
        </w:r>
        <w:r w:rsidR="00897FC5">
          <w:rPr>
            <w:noProof/>
            <w:webHidden/>
          </w:rPr>
          <w:instrText xml:space="preserve"> PAGEREF _Toc105002604 \h </w:instrText>
        </w:r>
        <w:r w:rsidR="00897FC5">
          <w:rPr>
            <w:noProof/>
            <w:webHidden/>
          </w:rPr>
        </w:r>
        <w:r w:rsidR="00897FC5">
          <w:rPr>
            <w:noProof/>
            <w:webHidden/>
          </w:rPr>
          <w:fldChar w:fldCharType="separate"/>
        </w:r>
        <w:r w:rsidR="00C072AF">
          <w:rPr>
            <w:noProof/>
            <w:webHidden/>
          </w:rPr>
          <w:t>52</w:t>
        </w:r>
        <w:r w:rsidR="00897FC5">
          <w:rPr>
            <w:noProof/>
            <w:webHidden/>
          </w:rPr>
          <w:fldChar w:fldCharType="end"/>
        </w:r>
      </w:hyperlink>
    </w:p>
    <w:p w14:paraId="32F61A84"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5" w:history="1">
        <w:r w:rsidR="00897FC5" w:rsidRPr="003C191D">
          <w:rPr>
            <w:rStyle w:val="Hyperlink"/>
            <w:b/>
            <w:noProof/>
          </w:rPr>
          <w:t>Tabel 3. 13</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 xml:space="preserve">mencetak </w:t>
        </w:r>
        <w:r w:rsidR="00897FC5" w:rsidRPr="003C191D">
          <w:rPr>
            <w:rStyle w:val="Hyperlink"/>
            <w:i/>
            <w:noProof/>
            <w:lang w:val="id-ID"/>
          </w:rPr>
          <w:t>invoice</w:t>
        </w:r>
        <w:r w:rsidR="00897FC5" w:rsidRPr="003C191D">
          <w:rPr>
            <w:rStyle w:val="Hyperlink"/>
            <w:noProof/>
            <w:lang w:val="id-ID"/>
          </w:rPr>
          <w:t xml:space="preserve"> pembelian</w:t>
        </w:r>
        <w:r w:rsidR="00897FC5">
          <w:rPr>
            <w:noProof/>
            <w:webHidden/>
          </w:rPr>
          <w:tab/>
        </w:r>
        <w:r w:rsidR="00897FC5">
          <w:rPr>
            <w:noProof/>
            <w:webHidden/>
          </w:rPr>
          <w:fldChar w:fldCharType="begin"/>
        </w:r>
        <w:r w:rsidR="00897FC5">
          <w:rPr>
            <w:noProof/>
            <w:webHidden/>
          </w:rPr>
          <w:instrText xml:space="preserve"> PAGEREF _Toc105002605 \h </w:instrText>
        </w:r>
        <w:r w:rsidR="00897FC5">
          <w:rPr>
            <w:noProof/>
            <w:webHidden/>
          </w:rPr>
        </w:r>
        <w:r w:rsidR="00897FC5">
          <w:rPr>
            <w:noProof/>
            <w:webHidden/>
          </w:rPr>
          <w:fldChar w:fldCharType="separate"/>
        </w:r>
        <w:r w:rsidR="00C072AF">
          <w:rPr>
            <w:noProof/>
            <w:webHidden/>
          </w:rPr>
          <w:t>53</w:t>
        </w:r>
        <w:r w:rsidR="00897FC5">
          <w:rPr>
            <w:noProof/>
            <w:webHidden/>
          </w:rPr>
          <w:fldChar w:fldCharType="end"/>
        </w:r>
      </w:hyperlink>
    </w:p>
    <w:p w14:paraId="26640017"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6" w:history="1">
        <w:r w:rsidR="00897FC5" w:rsidRPr="003C191D">
          <w:rPr>
            <w:rStyle w:val="Hyperlink"/>
            <w:b/>
            <w:noProof/>
          </w:rPr>
          <w:t>Tabel 3. 14</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mendata</w:t>
        </w:r>
        <w:r w:rsidR="00897FC5" w:rsidRPr="003C191D">
          <w:rPr>
            <w:rStyle w:val="Hyperlink"/>
            <w:noProof/>
            <w:lang w:val="de-DE"/>
          </w:rPr>
          <w:t xml:space="preserve"> </w:t>
        </w:r>
        <w:r w:rsidR="00897FC5" w:rsidRPr="003C191D">
          <w:rPr>
            <w:rStyle w:val="Hyperlink"/>
            <w:noProof/>
            <w:lang w:val="id-ID"/>
          </w:rPr>
          <w:t>penjualan</w:t>
        </w:r>
        <w:r w:rsidR="00897FC5">
          <w:rPr>
            <w:noProof/>
            <w:webHidden/>
          </w:rPr>
          <w:tab/>
        </w:r>
        <w:r w:rsidR="00897FC5">
          <w:rPr>
            <w:noProof/>
            <w:webHidden/>
          </w:rPr>
          <w:fldChar w:fldCharType="begin"/>
        </w:r>
        <w:r w:rsidR="00897FC5">
          <w:rPr>
            <w:noProof/>
            <w:webHidden/>
          </w:rPr>
          <w:instrText xml:space="preserve"> PAGEREF _Toc105002606 \h </w:instrText>
        </w:r>
        <w:r w:rsidR="00897FC5">
          <w:rPr>
            <w:noProof/>
            <w:webHidden/>
          </w:rPr>
        </w:r>
        <w:r w:rsidR="00897FC5">
          <w:rPr>
            <w:noProof/>
            <w:webHidden/>
          </w:rPr>
          <w:fldChar w:fldCharType="separate"/>
        </w:r>
        <w:r w:rsidR="00C072AF">
          <w:rPr>
            <w:noProof/>
            <w:webHidden/>
          </w:rPr>
          <w:t>54</w:t>
        </w:r>
        <w:r w:rsidR="00897FC5">
          <w:rPr>
            <w:noProof/>
            <w:webHidden/>
          </w:rPr>
          <w:fldChar w:fldCharType="end"/>
        </w:r>
      </w:hyperlink>
    </w:p>
    <w:p w14:paraId="6564266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7" w:history="1">
        <w:r w:rsidR="00897FC5" w:rsidRPr="003C191D">
          <w:rPr>
            <w:rStyle w:val="Hyperlink"/>
            <w:b/>
            <w:noProof/>
          </w:rPr>
          <w:t>Tabel 3. 15</w:t>
        </w:r>
        <w:r w:rsidR="00897FC5" w:rsidRPr="003C191D">
          <w:rPr>
            <w:rStyle w:val="Hyperlink"/>
            <w:rFonts w:eastAsia="Times New Roman"/>
            <w:noProof/>
            <w:lang w:val="de-DE"/>
          </w:rPr>
          <w:t xml:space="preserve"> </w:t>
        </w:r>
        <w:r w:rsidR="00897FC5" w:rsidRPr="003C191D">
          <w:rPr>
            <w:rStyle w:val="Hyperlink"/>
            <w:noProof/>
            <w:lang w:val="de-DE"/>
          </w:rPr>
          <w:t xml:space="preserve">Skenario mendata pembayaran </w:t>
        </w:r>
        <w:r w:rsidR="00897FC5" w:rsidRPr="003C191D">
          <w:rPr>
            <w:rStyle w:val="Hyperlink"/>
            <w:noProof/>
            <w:lang w:val="id-ID"/>
          </w:rPr>
          <w:t>penjualan</w:t>
        </w:r>
        <w:r w:rsidR="00897FC5">
          <w:rPr>
            <w:noProof/>
            <w:webHidden/>
          </w:rPr>
          <w:tab/>
        </w:r>
        <w:r w:rsidR="00897FC5">
          <w:rPr>
            <w:noProof/>
            <w:webHidden/>
          </w:rPr>
          <w:fldChar w:fldCharType="begin"/>
        </w:r>
        <w:r w:rsidR="00897FC5">
          <w:rPr>
            <w:noProof/>
            <w:webHidden/>
          </w:rPr>
          <w:instrText xml:space="preserve"> PAGEREF _Toc105002607 \h </w:instrText>
        </w:r>
        <w:r w:rsidR="00897FC5">
          <w:rPr>
            <w:noProof/>
            <w:webHidden/>
          </w:rPr>
        </w:r>
        <w:r w:rsidR="00897FC5">
          <w:rPr>
            <w:noProof/>
            <w:webHidden/>
          </w:rPr>
          <w:fldChar w:fldCharType="separate"/>
        </w:r>
        <w:r w:rsidR="00C072AF">
          <w:rPr>
            <w:noProof/>
            <w:webHidden/>
          </w:rPr>
          <w:t>56</w:t>
        </w:r>
        <w:r w:rsidR="00897FC5">
          <w:rPr>
            <w:noProof/>
            <w:webHidden/>
          </w:rPr>
          <w:fldChar w:fldCharType="end"/>
        </w:r>
      </w:hyperlink>
    </w:p>
    <w:p w14:paraId="4E232D04"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8" w:history="1">
        <w:r w:rsidR="00897FC5" w:rsidRPr="003C191D">
          <w:rPr>
            <w:rStyle w:val="Hyperlink"/>
            <w:b/>
            <w:noProof/>
          </w:rPr>
          <w:t>Tabel 3. 16</w:t>
        </w:r>
        <w:r w:rsidR="00897FC5" w:rsidRPr="003C191D">
          <w:rPr>
            <w:rStyle w:val="Hyperlink"/>
            <w:noProof/>
          </w:rPr>
          <w:t xml:space="preserve"> Skenario mendata </w:t>
        </w:r>
        <w:r w:rsidR="00897FC5" w:rsidRPr="003C191D">
          <w:rPr>
            <w:rStyle w:val="Hyperlink"/>
            <w:noProof/>
            <w:lang w:val="id-ID"/>
          </w:rPr>
          <w:t>retur penjualan</w:t>
        </w:r>
        <w:r w:rsidR="00897FC5">
          <w:rPr>
            <w:noProof/>
            <w:webHidden/>
          </w:rPr>
          <w:tab/>
        </w:r>
        <w:r w:rsidR="00897FC5">
          <w:rPr>
            <w:noProof/>
            <w:webHidden/>
          </w:rPr>
          <w:fldChar w:fldCharType="begin"/>
        </w:r>
        <w:r w:rsidR="00897FC5">
          <w:rPr>
            <w:noProof/>
            <w:webHidden/>
          </w:rPr>
          <w:instrText xml:space="preserve"> PAGEREF _Toc105002608 \h </w:instrText>
        </w:r>
        <w:r w:rsidR="00897FC5">
          <w:rPr>
            <w:noProof/>
            <w:webHidden/>
          </w:rPr>
        </w:r>
        <w:r w:rsidR="00897FC5">
          <w:rPr>
            <w:noProof/>
            <w:webHidden/>
          </w:rPr>
          <w:fldChar w:fldCharType="separate"/>
        </w:r>
        <w:r w:rsidR="00C072AF">
          <w:rPr>
            <w:noProof/>
            <w:webHidden/>
          </w:rPr>
          <w:t>57</w:t>
        </w:r>
        <w:r w:rsidR="00897FC5">
          <w:rPr>
            <w:noProof/>
            <w:webHidden/>
          </w:rPr>
          <w:fldChar w:fldCharType="end"/>
        </w:r>
      </w:hyperlink>
    </w:p>
    <w:p w14:paraId="3682D13D"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09" w:history="1">
        <w:r w:rsidR="00897FC5" w:rsidRPr="003C191D">
          <w:rPr>
            <w:rStyle w:val="Hyperlink"/>
            <w:b/>
            <w:noProof/>
          </w:rPr>
          <w:t>Tabel 3. 17</w:t>
        </w:r>
        <w:r w:rsidR="00897FC5" w:rsidRPr="003C191D">
          <w:rPr>
            <w:rStyle w:val="Hyperlink"/>
            <w:noProof/>
            <w:lang w:val="id-ID"/>
          </w:rPr>
          <w:t xml:space="preserve"> </w:t>
        </w:r>
        <w:r w:rsidR="00897FC5" w:rsidRPr="003C191D">
          <w:rPr>
            <w:rStyle w:val="Hyperlink"/>
            <w:noProof/>
            <w:lang w:val="de-DE"/>
          </w:rPr>
          <w:t>Skenario</w:t>
        </w:r>
        <w:r w:rsidR="00897FC5" w:rsidRPr="003C191D">
          <w:rPr>
            <w:rStyle w:val="Hyperlink"/>
            <w:noProof/>
            <w:lang w:val="id-ID"/>
          </w:rPr>
          <w:t xml:space="preserve"> melihat riwayat pembayaran</w:t>
        </w:r>
        <w:r w:rsidR="00897FC5">
          <w:rPr>
            <w:noProof/>
            <w:webHidden/>
          </w:rPr>
          <w:tab/>
        </w:r>
        <w:r w:rsidR="00897FC5">
          <w:rPr>
            <w:noProof/>
            <w:webHidden/>
          </w:rPr>
          <w:fldChar w:fldCharType="begin"/>
        </w:r>
        <w:r w:rsidR="00897FC5">
          <w:rPr>
            <w:noProof/>
            <w:webHidden/>
          </w:rPr>
          <w:instrText xml:space="preserve"> PAGEREF _Toc105002609 \h </w:instrText>
        </w:r>
        <w:r w:rsidR="00897FC5">
          <w:rPr>
            <w:noProof/>
            <w:webHidden/>
          </w:rPr>
        </w:r>
        <w:r w:rsidR="00897FC5">
          <w:rPr>
            <w:noProof/>
            <w:webHidden/>
          </w:rPr>
          <w:fldChar w:fldCharType="separate"/>
        </w:r>
        <w:r w:rsidR="00C072AF">
          <w:rPr>
            <w:noProof/>
            <w:webHidden/>
          </w:rPr>
          <w:t>59</w:t>
        </w:r>
        <w:r w:rsidR="00897FC5">
          <w:rPr>
            <w:noProof/>
            <w:webHidden/>
          </w:rPr>
          <w:fldChar w:fldCharType="end"/>
        </w:r>
      </w:hyperlink>
    </w:p>
    <w:p w14:paraId="53A1E26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0" w:history="1">
        <w:r w:rsidR="00897FC5" w:rsidRPr="003C191D">
          <w:rPr>
            <w:rStyle w:val="Hyperlink"/>
            <w:b/>
            <w:noProof/>
          </w:rPr>
          <w:t>Tabel 3. 18</w:t>
        </w:r>
        <w:r w:rsidR="00897FC5" w:rsidRPr="003C191D">
          <w:rPr>
            <w:rStyle w:val="Hyperlink"/>
            <w:noProof/>
          </w:rPr>
          <w:t xml:space="preserve"> Skenario </w:t>
        </w:r>
        <w:r w:rsidR="00897FC5" w:rsidRPr="003C191D">
          <w:rPr>
            <w:rStyle w:val="Hyperlink"/>
            <w:noProof/>
            <w:lang w:val="id-ID"/>
          </w:rPr>
          <w:t xml:space="preserve">mencetak </w:t>
        </w:r>
        <w:r w:rsidR="00897FC5" w:rsidRPr="003C191D">
          <w:rPr>
            <w:rStyle w:val="Hyperlink"/>
            <w:i/>
            <w:noProof/>
            <w:lang w:val="id-ID"/>
          </w:rPr>
          <w:t>invoice</w:t>
        </w:r>
        <w:r w:rsidR="00897FC5" w:rsidRPr="003C191D">
          <w:rPr>
            <w:rStyle w:val="Hyperlink"/>
            <w:noProof/>
            <w:lang w:val="id-ID"/>
          </w:rPr>
          <w:t xml:space="preserve"> penjualan</w:t>
        </w:r>
        <w:r w:rsidR="00897FC5">
          <w:rPr>
            <w:noProof/>
            <w:webHidden/>
          </w:rPr>
          <w:tab/>
        </w:r>
        <w:r w:rsidR="00897FC5">
          <w:rPr>
            <w:noProof/>
            <w:webHidden/>
          </w:rPr>
          <w:fldChar w:fldCharType="begin"/>
        </w:r>
        <w:r w:rsidR="00897FC5">
          <w:rPr>
            <w:noProof/>
            <w:webHidden/>
          </w:rPr>
          <w:instrText xml:space="preserve"> PAGEREF _Toc105002610 \h </w:instrText>
        </w:r>
        <w:r w:rsidR="00897FC5">
          <w:rPr>
            <w:noProof/>
            <w:webHidden/>
          </w:rPr>
        </w:r>
        <w:r w:rsidR="00897FC5">
          <w:rPr>
            <w:noProof/>
            <w:webHidden/>
          </w:rPr>
          <w:fldChar w:fldCharType="separate"/>
        </w:r>
        <w:r w:rsidR="00C072AF">
          <w:rPr>
            <w:noProof/>
            <w:webHidden/>
          </w:rPr>
          <w:t>60</w:t>
        </w:r>
        <w:r w:rsidR="00897FC5">
          <w:rPr>
            <w:noProof/>
            <w:webHidden/>
          </w:rPr>
          <w:fldChar w:fldCharType="end"/>
        </w:r>
      </w:hyperlink>
    </w:p>
    <w:p w14:paraId="04769F8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1" w:history="1">
        <w:r w:rsidR="00897FC5" w:rsidRPr="003C191D">
          <w:rPr>
            <w:rStyle w:val="Hyperlink"/>
            <w:b/>
            <w:noProof/>
          </w:rPr>
          <w:t>Tabel 3. 19</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mendata jurnal umum</w:t>
        </w:r>
        <w:r w:rsidR="00897FC5">
          <w:rPr>
            <w:noProof/>
            <w:webHidden/>
          </w:rPr>
          <w:tab/>
        </w:r>
        <w:r w:rsidR="00897FC5">
          <w:rPr>
            <w:noProof/>
            <w:webHidden/>
          </w:rPr>
          <w:fldChar w:fldCharType="begin"/>
        </w:r>
        <w:r w:rsidR="00897FC5">
          <w:rPr>
            <w:noProof/>
            <w:webHidden/>
          </w:rPr>
          <w:instrText xml:space="preserve"> PAGEREF _Toc105002611 \h </w:instrText>
        </w:r>
        <w:r w:rsidR="00897FC5">
          <w:rPr>
            <w:noProof/>
            <w:webHidden/>
          </w:rPr>
        </w:r>
        <w:r w:rsidR="00897FC5">
          <w:rPr>
            <w:noProof/>
            <w:webHidden/>
          </w:rPr>
          <w:fldChar w:fldCharType="separate"/>
        </w:r>
        <w:r w:rsidR="00C072AF">
          <w:rPr>
            <w:noProof/>
            <w:webHidden/>
          </w:rPr>
          <w:t>61</w:t>
        </w:r>
        <w:r w:rsidR="00897FC5">
          <w:rPr>
            <w:noProof/>
            <w:webHidden/>
          </w:rPr>
          <w:fldChar w:fldCharType="end"/>
        </w:r>
      </w:hyperlink>
    </w:p>
    <w:p w14:paraId="55D37E7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2" w:history="1">
        <w:r w:rsidR="00897FC5" w:rsidRPr="003C191D">
          <w:rPr>
            <w:rStyle w:val="Hyperlink"/>
            <w:b/>
            <w:noProof/>
          </w:rPr>
          <w:t>Tabel 3. 20</w:t>
        </w:r>
        <w:r w:rsidR="00897FC5" w:rsidRPr="003C191D">
          <w:rPr>
            <w:rStyle w:val="Hyperlink"/>
            <w:noProof/>
            <w:lang w:val="id-ID"/>
          </w:rPr>
          <w:t xml:space="preserve"> </w:t>
        </w:r>
        <w:r w:rsidR="00897FC5" w:rsidRPr="003C191D">
          <w:rPr>
            <w:rStyle w:val="Hyperlink"/>
            <w:noProof/>
            <w:lang w:val="de-DE"/>
          </w:rPr>
          <w:t xml:space="preserve">Skenario mencetak </w:t>
        </w:r>
        <w:r w:rsidR="00897FC5" w:rsidRPr="003C191D">
          <w:rPr>
            <w:rStyle w:val="Hyperlink"/>
            <w:noProof/>
            <w:lang w:val="id-ID"/>
          </w:rPr>
          <w:t>data jurnal umum</w:t>
        </w:r>
        <w:r w:rsidR="00897FC5">
          <w:rPr>
            <w:noProof/>
            <w:webHidden/>
          </w:rPr>
          <w:tab/>
        </w:r>
        <w:r w:rsidR="00897FC5">
          <w:rPr>
            <w:noProof/>
            <w:webHidden/>
          </w:rPr>
          <w:fldChar w:fldCharType="begin"/>
        </w:r>
        <w:r w:rsidR="00897FC5">
          <w:rPr>
            <w:noProof/>
            <w:webHidden/>
          </w:rPr>
          <w:instrText xml:space="preserve"> PAGEREF _Toc105002612 \h </w:instrText>
        </w:r>
        <w:r w:rsidR="00897FC5">
          <w:rPr>
            <w:noProof/>
            <w:webHidden/>
          </w:rPr>
        </w:r>
        <w:r w:rsidR="00897FC5">
          <w:rPr>
            <w:noProof/>
            <w:webHidden/>
          </w:rPr>
          <w:fldChar w:fldCharType="separate"/>
        </w:r>
        <w:r w:rsidR="00C072AF">
          <w:rPr>
            <w:noProof/>
            <w:webHidden/>
          </w:rPr>
          <w:t>62</w:t>
        </w:r>
        <w:r w:rsidR="00897FC5">
          <w:rPr>
            <w:noProof/>
            <w:webHidden/>
          </w:rPr>
          <w:fldChar w:fldCharType="end"/>
        </w:r>
      </w:hyperlink>
    </w:p>
    <w:p w14:paraId="2DA6CB49"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3" w:history="1">
        <w:r w:rsidR="00897FC5" w:rsidRPr="003C191D">
          <w:rPr>
            <w:rStyle w:val="Hyperlink"/>
            <w:b/>
            <w:noProof/>
          </w:rPr>
          <w:t>Tabel 3. 21</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melihat laporan pembelian</w:t>
        </w:r>
        <w:r w:rsidR="00897FC5">
          <w:rPr>
            <w:noProof/>
            <w:webHidden/>
          </w:rPr>
          <w:tab/>
        </w:r>
        <w:r w:rsidR="00897FC5">
          <w:rPr>
            <w:noProof/>
            <w:webHidden/>
          </w:rPr>
          <w:fldChar w:fldCharType="begin"/>
        </w:r>
        <w:r w:rsidR="00897FC5">
          <w:rPr>
            <w:noProof/>
            <w:webHidden/>
          </w:rPr>
          <w:instrText xml:space="preserve"> PAGEREF _Toc105002613 \h </w:instrText>
        </w:r>
        <w:r w:rsidR="00897FC5">
          <w:rPr>
            <w:noProof/>
            <w:webHidden/>
          </w:rPr>
        </w:r>
        <w:r w:rsidR="00897FC5">
          <w:rPr>
            <w:noProof/>
            <w:webHidden/>
          </w:rPr>
          <w:fldChar w:fldCharType="separate"/>
        </w:r>
        <w:r w:rsidR="00C072AF">
          <w:rPr>
            <w:noProof/>
            <w:webHidden/>
          </w:rPr>
          <w:t>63</w:t>
        </w:r>
        <w:r w:rsidR="00897FC5">
          <w:rPr>
            <w:noProof/>
            <w:webHidden/>
          </w:rPr>
          <w:fldChar w:fldCharType="end"/>
        </w:r>
      </w:hyperlink>
    </w:p>
    <w:p w14:paraId="72D16A43"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4" w:history="1">
        <w:r w:rsidR="00897FC5" w:rsidRPr="003C191D">
          <w:rPr>
            <w:rStyle w:val="Hyperlink"/>
            <w:b/>
            <w:noProof/>
          </w:rPr>
          <w:t>Tabel 3. 22</w:t>
        </w:r>
        <w:r w:rsidR="00897FC5" w:rsidRPr="003C191D">
          <w:rPr>
            <w:rStyle w:val="Hyperlink"/>
            <w:noProof/>
          </w:rPr>
          <w:t xml:space="preserve"> Skenario </w:t>
        </w:r>
        <w:r w:rsidR="00897FC5" w:rsidRPr="003C191D">
          <w:rPr>
            <w:rStyle w:val="Hyperlink"/>
            <w:noProof/>
            <w:lang w:val="id-ID"/>
          </w:rPr>
          <w:t>mencetak laporan pembelian</w:t>
        </w:r>
        <w:r w:rsidR="00897FC5">
          <w:rPr>
            <w:noProof/>
            <w:webHidden/>
          </w:rPr>
          <w:tab/>
        </w:r>
        <w:r w:rsidR="00897FC5">
          <w:rPr>
            <w:noProof/>
            <w:webHidden/>
          </w:rPr>
          <w:fldChar w:fldCharType="begin"/>
        </w:r>
        <w:r w:rsidR="00897FC5">
          <w:rPr>
            <w:noProof/>
            <w:webHidden/>
          </w:rPr>
          <w:instrText xml:space="preserve"> PAGEREF _Toc105002614 \h </w:instrText>
        </w:r>
        <w:r w:rsidR="00897FC5">
          <w:rPr>
            <w:noProof/>
            <w:webHidden/>
          </w:rPr>
        </w:r>
        <w:r w:rsidR="00897FC5">
          <w:rPr>
            <w:noProof/>
            <w:webHidden/>
          </w:rPr>
          <w:fldChar w:fldCharType="separate"/>
        </w:r>
        <w:r w:rsidR="00C072AF">
          <w:rPr>
            <w:noProof/>
            <w:webHidden/>
          </w:rPr>
          <w:t>64</w:t>
        </w:r>
        <w:r w:rsidR="00897FC5">
          <w:rPr>
            <w:noProof/>
            <w:webHidden/>
          </w:rPr>
          <w:fldChar w:fldCharType="end"/>
        </w:r>
      </w:hyperlink>
    </w:p>
    <w:p w14:paraId="66E675C3"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5" w:history="1">
        <w:r w:rsidR="00897FC5" w:rsidRPr="003C191D">
          <w:rPr>
            <w:rStyle w:val="Hyperlink"/>
            <w:b/>
            <w:noProof/>
          </w:rPr>
          <w:t>Tabel 3. 23</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melihat laporan penjualan</w:t>
        </w:r>
        <w:r w:rsidR="00897FC5">
          <w:rPr>
            <w:noProof/>
            <w:webHidden/>
          </w:rPr>
          <w:tab/>
        </w:r>
        <w:r w:rsidR="00897FC5">
          <w:rPr>
            <w:noProof/>
            <w:webHidden/>
          </w:rPr>
          <w:fldChar w:fldCharType="begin"/>
        </w:r>
        <w:r w:rsidR="00897FC5">
          <w:rPr>
            <w:noProof/>
            <w:webHidden/>
          </w:rPr>
          <w:instrText xml:space="preserve"> PAGEREF _Toc105002615 \h </w:instrText>
        </w:r>
        <w:r w:rsidR="00897FC5">
          <w:rPr>
            <w:noProof/>
            <w:webHidden/>
          </w:rPr>
        </w:r>
        <w:r w:rsidR="00897FC5">
          <w:rPr>
            <w:noProof/>
            <w:webHidden/>
          </w:rPr>
          <w:fldChar w:fldCharType="separate"/>
        </w:r>
        <w:r w:rsidR="00C072AF">
          <w:rPr>
            <w:noProof/>
            <w:webHidden/>
          </w:rPr>
          <w:t>65</w:t>
        </w:r>
        <w:r w:rsidR="00897FC5">
          <w:rPr>
            <w:noProof/>
            <w:webHidden/>
          </w:rPr>
          <w:fldChar w:fldCharType="end"/>
        </w:r>
      </w:hyperlink>
    </w:p>
    <w:p w14:paraId="3240A98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6" w:history="1">
        <w:r w:rsidR="00897FC5" w:rsidRPr="003C191D">
          <w:rPr>
            <w:rStyle w:val="Hyperlink"/>
            <w:b/>
            <w:noProof/>
          </w:rPr>
          <w:t>Tabel 3. 24</w:t>
        </w:r>
        <w:r w:rsidR="00897FC5" w:rsidRPr="003C191D">
          <w:rPr>
            <w:rStyle w:val="Hyperlink"/>
            <w:noProof/>
          </w:rPr>
          <w:t xml:space="preserve"> Skenario </w:t>
        </w:r>
        <w:r w:rsidR="00897FC5" w:rsidRPr="003C191D">
          <w:rPr>
            <w:rStyle w:val="Hyperlink"/>
            <w:noProof/>
            <w:lang w:val="id-ID"/>
          </w:rPr>
          <w:t>mencetak laporan penjualan</w:t>
        </w:r>
        <w:r w:rsidR="00897FC5">
          <w:rPr>
            <w:noProof/>
            <w:webHidden/>
          </w:rPr>
          <w:tab/>
        </w:r>
        <w:r w:rsidR="00897FC5">
          <w:rPr>
            <w:noProof/>
            <w:webHidden/>
          </w:rPr>
          <w:fldChar w:fldCharType="begin"/>
        </w:r>
        <w:r w:rsidR="00897FC5">
          <w:rPr>
            <w:noProof/>
            <w:webHidden/>
          </w:rPr>
          <w:instrText xml:space="preserve"> PAGEREF _Toc105002616 \h </w:instrText>
        </w:r>
        <w:r w:rsidR="00897FC5">
          <w:rPr>
            <w:noProof/>
            <w:webHidden/>
          </w:rPr>
        </w:r>
        <w:r w:rsidR="00897FC5">
          <w:rPr>
            <w:noProof/>
            <w:webHidden/>
          </w:rPr>
          <w:fldChar w:fldCharType="separate"/>
        </w:r>
        <w:r w:rsidR="00C072AF">
          <w:rPr>
            <w:noProof/>
            <w:webHidden/>
          </w:rPr>
          <w:t>65</w:t>
        </w:r>
        <w:r w:rsidR="00897FC5">
          <w:rPr>
            <w:noProof/>
            <w:webHidden/>
          </w:rPr>
          <w:fldChar w:fldCharType="end"/>
        </w:r>
      </w:hyperlink>
    </w:p>
    <w:p w14:paraId="75B5A61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7" w:history="1">
        <w:r w:rsidR="00897FC5" w:rsidRPr="003C191D">
          <w:rPr>
            <w:rStyle w:val="Hyperlink"/>
            <w:b/>
            <w:noProof/>
          </w:rPr>
          <w:t>Tabel 3. 25</w:t>
        </w:r>
        <w:r w:rsidR="00897FC5" w:rsidRPr="003C191D">
          <w:rPr>
            <w:rStyle w:val="Hyperlink"/>
            <w:noProof/>
          </w:rPr>
          <w:t xml:space="preserve"> Skenario </w:t>
        </w:r>
        <w:r w:rsidR="00897FC5" w:rsidRPr="003C191D">
          <w:rPr>
            <w:rStyle w:val="Hyperlink"/>
            <w:noProof/>
            <w:lang w:val="id-ID"/>
          </w:rPr>
          <w:t>mengontrol data stok item barang</w:t>
        </w:r>
        <w:r w:rsidR="00897FC5">
          <w:rPr>
            <w:noProof/>
            <w:webHidden/>
          </w:rPr>
          <w:tab/>
        </w:r>
        <w:r w:rsidR="00897FC5">
          <w:rPr>
            <w:noProof/>
            <w:webHidden/>
          </w:rPr>
          <w:fldChar w:fldCharType="begin"/>
        </w:r>
        <w:r w:rsidR="00897FC5">
          <w:rPr>
            <w:noProof/>
            <w:webHidden/>
          </w:rPr>
          <w:instrText xml:space="preserve"> PAGEREF _Toc105002617 \h </w:instrText>
        </w:r>
        <w:r w:rsidR="00897FC5">
          <w:rPr>
            <w:noProof/>
            <w:webHidden/>
          </w:rPr>
        </w:r>
        <w:r w:rsidR="00897FC5">
          <w:rPr>
            <w:noProof/>
            <w:webHidden/>
          </w:rPr>
          <w:fldChar w:fldCharType="separate"/>
        </w:r>
        <w:r w:rsidR="00C072AF">
          <w:rPr>
            <w:noProof/>
            <w:webHidden/>
          </w:rPr>
          <w:t>66</w:t>
        </w:r>
        <w:r w:rsidR="00897FC5">
          <w:rPr>
            <w:noProof/>
            <w:webHidden/>
          </w:rPr>
          <w:fldChar w:fldCharType="end"/>
        </w:r>
      </w:hyperlink>
    </w:p>
    <w:p w14:paraId="54B2BE90"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8" w:history="1">
        <w:r w:rsidR="00897FC5" w:rsidRPr="003C191D">
          <w:rPr>
            <w:rStyle w:val="Hyperlink"/>
            <w:b/>
            <w:noProof/>
          </w:rPr>
          <w:t>Tabel 3. 26</w:t>
        </w:r>
        <w:r w:rsidR="00897FC5" w:rsidRPr="003C191D">
          <w:rPr>
            <w:rStyle w:val="Hyperlink"/>
            <w:noProof/>
            <w:lang w:val="id-ID"/>
          </w:rPr>
          <w:t xml:space="preserve"> </w:t>
        </w:r>
        <w:r w:rsidR="00897FC5" w:rsidRPr="003C191D">
          <w:rPr>
            <w:rStyle w:val="Hyperlink"/>
            <w:noProof/>
          </w:rPr>
          <w:t xml:space="preserve">Skenario </w:t>
        </w:r>
        <w:r w:rsidR="00897FC5" w:rsidRPr="003C191D">
          <w:rPr>
            <w:rStyle w:val="Hyperlink"/>
            <w:noProof/>
            <w:lang w:val="id-ID"/>
          </w:rPr>
          <w:t>mencetak data stok item barang</w:t>
        </w:r>
        <w:r w:rsidR="00897FC5">
          <w:rPr>
            <w:noProof/>
            <w:webHidden/>
          </w:rPr>
          <w:tab/>
        </w:r>
        <w:r w:rsidR="00897FC5">
          <w:rPr>
            <w:noProof/>
            <w:webHidden/>
          </w:rPr>
          <w:fldChar w:fldCharType="begin"/>
        </w:r>
        <w:r w:rsidR="00897FC5">
          <w:rPr>
            <w:noProof/>
            <w:webHidden/>
          </w:rPr>
          <w:instrText xml:space="preserve"> PAGEREF _Toc105002618 \h </w:instrText>
        </w:r>
        <w:r w:rsidR="00897FC5">
          <w:rPr>
            <w:noProof/>
            <w:webHidden/>
          </w:rPr>
        </w:r>
        <w:r w:rsidR="00897FC5">
          <w:rPr>
            <w:noProof/>
            <w:webHidden/>
          </w:rPr>
          <w:fldChar w:fldCharType="separate"/>
        </w:r>
        <w:r w:rsidR="00C072AF">
          <w:rPr>
            <w:noProof/>
            <w:webHidden/>
          </w:rPr>
          <w:t>67</w:t>
        </w:r>
        <w:r w:rsidR="00897FC5">
          <w:rPr>
            <w:noProof/>
            <w:webHidden/>
          </w:rPr>
          <w:fldChar w:fldCharType="end"/>
        </w:r>
      </w:hyperlink>
    </w:p>
    <w:p w14:paraId="68458947"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19" w:history="1">
        <w:r w:rsidR="00897FC5" w:rsidRPr="003C191D">
          <w:rPr>
            <w:rStyle w:val="Hyperlink"/>
            <w:b/>
            <w:noProof/>
          </w:rPr>
          <w:t>Tabel 3. 27</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melihat laporan jurnal</w:t>
        </w:r>
        <w:r w:rsidR="00897FC5">
          <w:rPr>
            <w:noProof/>
            <w:webHidden/>
          </w:rPr>
          <w:tab/>
        </w:r>
        <w:r w:rsidR="00897FC5">
          <w:rPr>
            <w:noProof/>
            <w:webHidden/>
          </w:rPr>
          <w:fldChar w:fldCharType="begin"/>
        </w:r>
        <w:r w:rsidR="00897FC5">
          <w:rPr>
            <w:noProof/>
            <w:webHidden/>
          </w:rPr>
          <w:instrText xml:space="preserve"> PAGEREF _Toc105002619 \h </w:instrText>
        </w:r>
        <w:r w:rsidR="00897FC5">
          <w:rPr>
            <w:noProof/>
            <w:webHidden/>
          </w:rPr>
        </w:r>
        <w:r w:rsidR="00897FC5">
          <w:rPr>
            <w:noProof/>
            <w:webHidden/>
          </w:rPr>
          <w:fldChar w:fldCharType="separate"/>
        </w:r>
        <w:r w:rsidR="00C072AF">
          <w:rPr>
            <w:noProof/>
            <w:webHidden/>
          </w:rPr>
          <w:t>68</w:t>
        </w:r>
        <w:r w:rsidR="00897FC5">
          <w:rPr>
            <w:noProof/>
            <w:webHidden/>
          </w:rPr>
          <w:fldChar w:fldCharType="end"/>
        </w:r>
      </w:hyperlink>
    </w:p>
    <w:p w14:paraId="4EB0695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0" w:history="1">
        <w:r w:rsidR="00897FC5" w:rsidRPr="003C191D">
          <w:rPr>
            <w:rStyle w:val="Hyperlink"/>
            <w:b/>
            <w:noProof/>
          </w:rPr>
          <w:t>Tabel 3. 28</w:t>
        </w:r>
        <w:r w:rsidR="00897FC5" w:rsidRPr="003C191D">
          <w:rPr>
            <w:rStyle w:val="Hyperlink"/>
            <w:noProof/>
          </w:rPr>
          <w:t xml:space="preserve"> Skenario </w:t>
        </w:r>
        <w:r w:rsidR="00897FC5" w:rsidRPr="003C191D">
          <w:rPr>
            <w:rStyle w:val="Hyperlink"/>
            <w:noProof/>
            <w:lang w:val="id-ID"/>
          </w:rPr>
          <w:t>mencetak laporan jurnal</w:t>
        </w:r>
        <w:r w:rsidR="00897FC5">
          <w:rPr>
            <w:noProof/>
            <w:webHidden/>
          </w:rPr>
          <w:tab/>
        </w:r>
        <w:r w:rsidR="00897FC5">
          <w:rPr>
            <w:noProof/>
            <w:webHidden/>
          </w:rPr>
          <w:fldChar w:fldCharType="begin"/>
        </w:r>
        <w:r w:rsidR="00897FC5">
          <w:rPr>
            <w:noProof/>
            <w:webHidden/>
          </w:rPr>
          <w:instrText xml:space="preserve"> PAGEREF _Toc105002620 \h </w:instrText>
        </w:r>
        <w:r w:rsidR="00897FC5">
          <w:rPr>
            <w:noProof/>
            <w:webHidden/>
          </w:rPr>
        </w:r>
        <w:r w:rsidR="00897FC5">
          <w:rPr>
            <w:noProof/>
            <w:webHidden/>
          </w:rPr>
          <w:fldChar w:fldCharType="separate"/>
        </w:r>
        <w:r w:rsidR="00C072AF">
          <w:rPr>
            <w:noProof/>
            <w:webHidden/>
          </w:rPr>
          <w:t>69</w:t>
        </w:r>
        <w:r w:rsidR="00897FC5">
          <w:rPr>
            <w:noProof/>
            <w:webHidden/>
          </w:rPr>
          <w:fldChar w:fldCharType="end"/>
        </w:r>
      </w:hyperlink>
    </w:p>
    <w:p w14:paraId="60C72FA9"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1" w:history="1">
        <w:r w:rsidR="00897FC5" w:rsidRPr="003C191D">
          <w:rPr>
            <w:rStyle w:val="Hyperlink"/>
            <w:b/>
            <w:noProof/>
          </w:rPr>
          <w:t>Tabel 3. 29</w:t>
        </w:r>
        <w:r w:rsidR="00897FC5" w:rsidRPr="003C191D">
          <w:rPr>
            <w:rStyle w:val="Hyperlink"/>
            <w:noProof/>
          </w:rPr>
          <w:t xml:space="preserve"> Skenario </w:t>
        </w:r>
        <w:r w:rsidR="00897FC5" w:rsidRPr="003C191D">
          <w:rPr>
            <w:rStyle w:val="Hyperlink"/>
            <w:noProof/>
            <w:lang w:val="id-ID"/>
          </w:rPr>
          <w:t>melihat laporan buku besar</w:t>
        </w:r>
        <w:r w:rsidR="00897FC5">
          <w:rPr>
            <w:noProof/>
            <w:webHidden/>
          </w:rPr>
          <w:tab/>
        </w:r>
        <w:r w:rsidR="00897FC5">
          <w:rPr>
            <w:noProof/>
            <w:webHidden/>
          </w:rPr>
          <w:fldChar w:fldCharType="begin"/>
        </w:r>
        <w:r w:rsidR="00897FC5">
          <w:rPr>
            <w:noProof/>
            <w:webHidden/>
          </w:rPr>
          <w:instrText xml:space="preserve"> PAGEREF _Toc105002621 \h </w:instrText>
        </w:r>
        <w:r w:rsidR="00897FC5">
          <w:rPr>
            <w:noProof/>
            <w:webHidden/>
          </w:rPr>
        </w:r>
        <w:r w:rsidR="00897FC5">
          <w:rPr>
            <w:noProof/>
            <w:webHidden/>
          </w:rPr>
          <w:fldChar w:fldCharType="separate"/>
        </w:r>
        <w:r w:rsidR="00C072AF">
          <w:rPr>
            <w:noProof/>
            <w:webHidden/>
          </w:rPr>
          <w:t>69</w:t>
        </w:r>
        <w:r w:rsidR="00897FC5">
          <w:rPr>
            <w:noProof/>
            <w:webHidden/>
          </w:rPr>
          <w:fldChar w:fldCharType="end"/>
        </w:r>
      </w:hyperlink>
    </w:p>
    <w:p w14:paraId="547C518B"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2" w:history="1">
        <w:r w:rsidR="00897FC5" w:rsidRPr="003C191D">
          <w:rPr>
            <w:rStyle w:val="Hyperlink"/>
            <w:b/>
            <w:noProof/>
          </w:rPr>
          <w:t>Tabel 3. 30</w:t>
        </w:r>
        <w:r w:rsidR="00897FC5" w:rsidRPr="003C191D">
          <w:rPr>
            <w:rStyle w:val="Hyperlink"/>
            <w:rFonts w:eastAsia="Times New Roman"/>
            <w:noProof/>
            <w:lang w:val="de-DE"/>
          </w:rPr>
          <w:t xml:space="preserve"> </w:t>
        </w:r>
        <w:r w:rsidR="00897FC5" w:rsidRPr="003C191D">
          <w:rPr>
            <w:rStyle w:val="Hyperlink"/>
            <w:noProof/>
            <w:lang w:val="de-DE"/>
          </w:rPr>
          <w:t xml:space="preserve">Skenario </w:t>
        </w:r>
        <w:r w:rsidR="00897FC5" w:rsidRPr="003C191D">
          <w:rPr>
            <w:rStyle w:val="Hyperlink"/>
            <w:noProof/>
            <w:lang w:val="id-ID"/>
          </w:rPr>
          <w:t>mencetak laporan buku besar</w:t>
        </w:r>
        <w:r w:rsidR="00897FC5">
          <w:rPr>
            <w:noProof/>
            <w:webHidden/>
          </w:rPr>
          <w:tab/>
        </w:r>
        <w:r w:rsidR="00897FC5">
          <w:rPr>
            <w:noProof/>
            <w:webHidden/>
          </w:rPr>
          <w:fldChar w:fldCharType="begin"/>
        </w:r>
        <w:r w:rsidR="00897FC5">
          <w:rPr>
            <w:noProof/>
            <w:webHidden/>
          </w:rPr>
          <w:instrText xml:space="preserve"> PAGEREF _Toc105002622 \h </w:instrText>
        </w:r>
        <w:r w:rsidR="00897FC5">
          <w:rPr>
            <w:noProof/>
            <w:webHidden/>
          </w:rPr>
        </w:r>
        <w:r w:rsidR="00897FC5">
          <w:rPr>
            <w:noProof/>
            <w:webHidden/>
          </w:rPr>
          <w:fldChar w:fldCharType="separate"/>
        </w:r>
        <w:r w:rsidR="00C072AF">
          <w:rPr>
            <w:noProof/>
            <w:webHidden/>
          </w:rPr>
          <w:t>70</w:t>
        </w:r>
        <w:r w:rsidR="00897FC5">
          <w:rPr>
            <w:noProof/>
            <w:webHidden/>
          </w:rPr>
          <w:fldChar w:fldCharType="end"/>
        </w:r>
      </w:hyperlink>
    </w:p>
    <w:p w14:paraId="40511198"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3" w:history="1">
        <w:r w:rsidR="00897FC5" w:rsidRPr="003C191D">
          <w:rPr>
            <w:rStyle w:val="Hyperlink"/>
            <w:b/>
            <w:noProof/>
          </w:rPr>
          <w:t>Tabel 3. 31</w:t>
        </w:r>
        <w:r w:rsidR="00897FC5" w:rsidRPr="003C191D">
          <w:rPr>
            <w:rStyle w:val="Hyperlink"/>
            <w:noProof/>
          </w:rPr>
          <w:t xml:space="preserve"> Skenario </w:t>
        </w:r>
        <w:r w:rsidR="00897FC5" w:rsidRPr="003C191D">
          <w:rPr>
            <w:rStyle w:val="Hyperlink"/>
            <w:noProof/>
            <w:lang w:val="id-ID"/>
          </w:rPr>
          <w:t>melihat laporan neraca saldo</w:t>
        </w:r>
        <w:r w:rsidR="00897FC5">
          <w:rPr>
            <w:noProof/>
            <w:webHidden/>
          </w:rPr>
          <w:tab/>
        </w:r>
        <w:r w:rsidR="00897FC5">
          <w:rPr>
            <w:noProof/>
            <w:webHidden/>
          </w:rPr>
          <w:fldChar w:fldCharType="begin"/>
        </w:r>
        <w:r w:rsidR="00897FC5">
          <w:rPr>
            <w:noProof/>
            <w:webHidden/>
          </w:rPr>
          <w:instrText xml:space="preserve"> PAGEREF _Toc105002623 \h </w:instrText>
        </w:r>
        <w:r w:rsidR="00897FC5">
          <w:rPr>
            <w:noProof/>
            <w:webHidden/>
          </w:rPr>
        </w:r>
        <w:r w:rsidR="00897FC5">
          <w:rPr>
            <w:noProof/>
            <w:webHidden/>
          </w:rPr>
          <w:fldChar w:fldCharType="separate"/>
        </w:r>
        <w:r w:rsidR="00C072AF">
          <w:rPr>
            <w:noProof/>
            <w:webHidden/>
          </w:rPr>
          <w:t>71</w:t>
        </w:r>
        <w:r w:rsidR="00897FC5">
          <w:rPr>
            <w:noProof/>
            <w:webHidden/>
          </w:rPr>
          <w:fldChar w:fldCharType="end"/>
        </w:r>
      </w:hyperlink>
    </w:p>
    <w:p w14:paraId="011CD4BB"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4" w:history="1">
        <w:r w:rsidR="00897FC5" w:rsidRPr="003C191D">
          <w:rPr>
            <w:rStyle w:val="Hyperlink"/>
            <w:b/>
            <w:noProof/>
          </w:rPr>
          <w:t>Tabel 3. 32</w:t>
        </w:r>
        <w:r w:rsidR="00897FC5" w:rsidRPr="003C191D">
          <w:rPr>
            <w:rStyle w:val="Hyperlink"/>
            <w:noProof/>
          </w:rPr>
          <w:t xml:space="preserve"> Skenario </w:t>
        </w:r>
        <w:r w:rsidR="00897FC5" w:rsidRPr="003C191D">
          <w:rPr>
            <w:rStyle w:val="Hyperlink"/>
            <w:noProof/>
            <w:lang w:val="id-ID"/>
          </w:rPr>
          <w:t>mencetak laporan neraca saldo</w:t>
        </w:r>
        <w:r w:rsidR="00897FC5">
          <w:rPr>
            <w:noProof/>
            <w:webHidden/>
          </w:rPr>
          <w:tab/>
        </w:r>
        <w:r w:rsidR="00897FC5">
          <w:rPr>
            <w:noProof/>
            <w:webHidden/>
          </w:rPr>
          <w:fldChar w:fldCharType="begin"/>
        </w:r>
        <w:r w:rsidR="00897FC5">
          <w:rPr>
            <w:noProof/>
            <w:webHidden/>
          </w:rPr>
          <w:instrText xml:space="preserve"> PAGEREF _Toc105002624 \h </w:instrText>
        </w:r>
        <w:r w:rsidR="00897FC5">
          <w:rPr>
            <w:noProof/>
            <w:webHidden/>
          </w:rPr>
        </w:r>
        <w:r w:rsidR="00897FC5">
          <w:rPr>
            <w:noProof/>
            <w:webHidden/>
          </w:rPr>
          <w:fldChar w:fldCharType="separate"/>
        </w:r>
        <w:r w:rsidR="00C072AF">
          <w:rPr>
            <w:noProof/>
            <w:webHidden/>
          </w:rPr>
          <w:t>71</w:t>
        </w:r>
        <w:r w:rsidR="00897FC5">
          <w:rPr>
            <w:noProof/>
            <w:webHidden/>
          </w:rPr>
          <w:fldChar w:fldCharType="end"/>
        </w:r>
      </w:hyperlink>
    </w:p>
    <w:p w14:paraId="4A19BB9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5" w:history="1">
        <w:r w:rsidR="00897FC5" w:rsidRPr="003C191D">
          <w:rPr>
            <w:rStyle w:val="Hyperlink"/>
            <w:b/>
            <w:noProof/>
          </w:rPr>
          <w:t>Tabel 3. 33</w:t>
        </w:r>
        <w:r w:rsidR="00897FC5" w:rsidRPr="003C191D">
          <w:rPr>
            <w:rStyle w:val="Hyperlink"/>
            <w:noProof/>
          </w:rPr>
          <w:t xml:space="preserve"> Skenario </w:t>
        </w:r>
        <w:r w:rsidR="00897FC5" w:rsidRPr="003C191D">
          <w:rPr>
            <w:rStyle w:val="Hyperlink"/>
            <w:noProof/>
            <w:lang w:val="id-ID"/>
          </w:rPr>
          <w:t>melihat laporan laba rugi</w:t>
        </w:r>
        <w:r w:rsidR="00897FC5">
          <w:rPr>
            <w:noProof/>
            <w:webHidden/>
          </w:rPr>
          <w:tab/>
        </w:r>
        <w:r w:rsidR="00897FC5">
          <w:rPr>
            <w:noProof/>
            <w:webHidden/>
          </w:rPr>
          <w:fldChar w:fldCharType="begin"/>
        </w:r>
        <w:r w:rsidR="00897FC5">
          <w:rPr>
            <w:noProof/>
            <w:webHidden/>
          </w:rPr>
          <w:instrText xml:space="preserve"> PAGEREF _Toc105002625 \h </w:instrText>
        </w:r>
        <w:r w:rsidR="00897FC5">
          <w:rPr>
            <w:noProof/>
            <w:webHidden/>
          </w:rPr>
        </w:r>
        <w:r w:rsidR="00897FC5">
          <w:rPr>
            <w:noProof/>
            <w:webHidden/>
          </w:rPr>
          <w:fldChar w:fldCharType="separate"/>
        </w:r>
        <w:r w:rsidR="00C072AF">
          <w:rPr>
            <w:noProof/>
            <w:webHidden/>
          </w:rPr>
          <w:t>72</w:t>
        </w:r>
        <w:r w:rsidR="00897FC5">
          <w:rPr>
            <w:noProof/>
            <w:webHidden/>
          </w:rPr>
          <w:fldChar w:fldCharType="end"/>
        </w:r>
      </w:hyperlink>
    </w:p>
    <w:p w14:paraId="583F39E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6" w:history="1">
        <w:r w:rsidR="00897FC5" w:rsidRPr="003C191D">
          <w:rPr>
            <w:rStyle w:val="Hyperlink"/>
            <w:b/>
            <w:noProof/>
          </w:rPr>
          <w:t>Tabel 3. 34</w:t>
        </w:r>
        <w:r w:rsidR="00897FC5" w:rsidRPr="003C191D">
          <w:rPr>
            <w:rStyle w:val="Hyperlink"/>
            <w:noProof/>
          </w:rPr>
          <w:t xml:space="preserve"> Skenario </w:t>
        </w:r>
        <w:r w:rsidR="00897FC5" w:rsidRPr="003C191D">
          <w:rPr>
            <w:rStyle w:val="Hyperlink"/>
            <w:noProof/>
            <w:lang w:val="id-ID"/>
          </w:rPr>
          <w:t>mencetak laporan laba rugi</w:t>
        </w:r>
        <w:r w:rsidR="00897FC5">
          <w:rPr>
            <w:noProof/>
            <w:webHidden/>
          </w:rPr>
          <w:tab/>
        </w:r>
        <w:r w:rsidR="00897FC5">
          <w:rPr>
            <w:noProof/>
            <w:webHidden/>
          </w:rPr>
          <w:fldChar w:fldCharType="begin"/>
        </w:r>
        <w:r w:rsidR="00897FC5">
          <w:rPr>
            <w:noProof/>
            <w:webHidden/>
          </w:rPr>
          <w:instrText xml:space="preserve"> PAGEREF _Toc105002626 \h </w:instrText>
        </w:r>
        <w:r w:rsidR="00897FC5">
          <w:rPr>
            <w:noProof/>
            <w:webHidden/>
          </w:rPr>
        </w:r>
        <w:r w:rsidR="00897FC5">
          <w:rPr>
            <w:noProof/>
            <w:webHidden/>
          </w:rPr>
          <w:fldChar w:fldCharType="separate"/>
        </w:r>
        <w:r w:rsidR="00C072AF">
          <w:rPr>
            <w:noProof/>
            <w:webHidden/>
          </w:rPr>
          <w:t>73</w:t>
        </w:r>
        <w:r w:rsidR="00897FC5">
          <w:rPr>
            <w:noProof/>
            <w:webHidden/>
          </w:rPr>
          <w:fldChar w:fldCharType="end"/>
        </w:r>
      </w:hyperlink>
    </w:p>
    <w:p w14:paraId="0C9DE768"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7" w:history="1">
        <w:r w:rsidR="00897FC5" w:rsidRPr="003C191D">
          <w:rPr>
            <w:rStyle w:val="Hyperlink"/>
            <w:b/>
            <w:noProof/>
          </w:rPr>
          <w:t>Tabel 3. 35</w:t>
        </w:r>
        <w:r w:rsidR="00897FC5" w:rsidRPr="003C191D">
          <w:rPr>
            <w:rStyle w:val="Hyperlink"/>
            <w:noProof/>
          </w:rPr>
          <w:t xml:space="preserve"> Skenario </w:t>
        </w:r>
        <w:r w:rsidR="00897FC5" w:rsidRPr="003C191D">
          <w:rPr>
            <w:rStyle w:val="Hyperlink"/>
            <w:noProof/>
            <w:lang w:val="id-ID"/>
          </w:rPr>
          <w:t>melihat laporan neraca</w:t>
        </w:r>
        <w:r w:rsidR="00897FC5">
          <w:rPr>
            <w:noProof/>
            <w:webHidden/>
          </w:rPr>
          <w:tab/>
        </w:r>
        <w:r w:rsidR="00897FC5">
          <w:rPr>
            <w:noProof/>
            <w:webHidden/>
          </w:rPr>
          <w:fldChar w:fldCharType="begin"/>
        </w:r>
        <w:r w:rsidR="00897FC5">
          <w:rPr>
            <w:noProof/>
            <w:webHidden/>
          </w:rPr>
          <w:instrText xml:space="preserve"> PAGEREF _Toc105002627 \h </w:instrText>
        </w:r>
        <w:r w:rsidR="00897FC5">
          <w:rPr>
            <w:noProof/>
            <w:webHidden/>
          </w:rPr>
        </w:r>
        <w:r w:rsidR="00897FC5">
          <w:rPr>
            <w:noProof/>
            <w:webHidden/>
          </w:rPr>
          <w:fldChar w:fldCharType="separate"/>
        </w:r>
        <w:r w:rsidR="00C072AF">
          <w:rPr>
            <w:noProof/>
            <w:webHidden/>
          </w:rPr>
          <w:t>73</w:t>
        </w:r>
        <w:r w:rsidR="00897FC5">
          <w:rPr>
            <w:noProof/>
            <w:webHidden/>
          </w:rPr>
          <w:fldChar w:fldCharType="end"/>
        </w:r>
      </w:hyperlink>
    </w:p>
    <w:p w14:paraId="20C33E00"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8" w:history="1">
        <w:r w:rsidR="00897FC5" w:rsidRPr="003C191D">
          <w:rPr>
            <w:rStyle w:val="Hyperlink"/>
            <w:b/>
            <w:noProof/>
          </w:rPr>
          <w:t>Tabel 3. 36</w:t>
        </w:r>
        <w:r w:rsidR="00897FC5" w:rsidRPr="003C191D">
          <w:rPr>
            <w:rStyle w:val="Hyperlink"/>
            <w:noProof/>
          </w:rPr>
          <w:t xml:space="preserve"> Skenario </w:t>
        </w:r>
        <w:r w:rsidR="00897FC5" w:rsidRPr="003C191D">
          <w:rPr>
            <w:rStyle w:val="Hyperlink"/>
            <w:noProof/>
            <w:lang w:val="id-ID"/>
          </w:rPr>
          <w:t>mencetak laporan neraca</w:t>
        </w:r>
        <w:r w:rsidR="00897FC5">
          <w:rPr>
            <w:noProof/>
            <w:webHidden/>
          </w:rPr>
          <w:tab/>
        </w:r>
        <w:r w:rsidR="00897FC5">
          <w:rPr>
            <w:noProof/>
            <w:webHidden/>
          </w:rPr>
          <w:fldChar w:fldCharType="begin"/>
        </w:r>
        <w:r w:rsidR="00897FC5">
          <w:rPr>
            <w:noProof/>
            <w:webHidden/>
          </w:rPr>
          <w:instrText xml:space="preserve"> PAGEREF _Toc105002628 \h </w:instrText>
        </w:r>
        <w:r w:rsidR="00897FC5">
          <w:rPr>
            <w:noProof/>
            <w:webHidden/>
          </w:rPr>
        </w:r>
        <w:r w:rsidR="00897FC5">
          <w:rPr>
            <w:noProof/>
            <w:webHidden/>
          </w:rPr>
          <w:fldChar w:fldCharType="separate"/>
        </w:r>
        <w:r w:rsidR="00C072AF">
          <w:rPr>
            <w:noProof/>
            <w:webHidden/>
          </w:rPr>
          <w:t>74</w:t>
        </w:r>
        <w:r w:rsidR="00897FC5">
          <w:rPr>
            <w:noProof/>
            <w:webHidden/>
          </w:rPr>
          <w:fldChar w:fldCharType="end"/>
        </w:r>
      </w:hyperlink>
    </w:p>
    <w:p w14:paraId="7D2E48D5"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29" w:history="1">
        <w:r w:rsidR="00897FC5" w:rsidRPr="003C191D">
          <w:rPr>
            <w:rStyle w:val="Hyperlink"/>
            <w:b/>
            <w:noProof/>
          </w:rPr>
          <w:t>Tabel 3. 37</w:t>
        </w:r>
        <w:r w:rsidR="00897FC5" w:rsidRPr="003C191D">
          <w:rPr>
            <w:rStyle w:val="Hyperlink"/>
            <w:noProof/>
          </w:rPr>
          <w:t xml:space="preserve"> Skenario </w:t>
        </w:r>
        <w:r w:rsidR="00897FC5" w:rsidRPr="003C191D">
          <w:rPr>
            <w:rStyle w:val="Hyperlink"/>
            <w:noProof/>
            <w:lang w:val="id-ID"/>
          </w:rPr>
          <w:t>mengontrol data akun</w:t>
        </w:r>
        <w:r w:rsidR="00897FC5">
          <w:rPr>
            <w:noProof/>
            <w:webHidden/>
          </w:rPr>
          <w:tab/>
        </w:r>
        <w:r w:rsidR="00897FC5">
          <w:rPr>
            <w:noProof/>
            <w:webHidden/>
          </w:rPr>
          <w:fldChar w:fldCharType="begin"/>
        </w:r>
        <w:r w:rsidR="00897FC5">
          <w:rPr>
            <w:noProof/>
            <w:webHidden/>
          </w:rPr>
          <w:instrText xml:space="preserve"> PAGEREF _Toc105002629 \h </w:instrText>
        </w:r>
        <w:r w:rsidR="00897FC5">
          <w:rPr>
            <w:noProof/>
            <w:webHidden/>
          </w:rPr>
        </w:r>
        <w:r w:rsidR="00897FC5">
          <w:rPr>
            <w:noProof/>
            <w:webHidden/>
          </w:rPr>
          <w:fldChar w:fldCharType="separate"/>
        </w:r>
        <w:r w:rsidR="00C072AF">
          <w:rPr>
            <w:noProof/>
            <w:webHidden/>
          </w:rPr>
          <w:t>75</w:t>
        </w:r>
        <w:r w:rsidR="00897FC5">
          <w:rPr>
            <w:noProof/>
            <w:webHidden/>
          </w:rPr>
          <w:fldChar w:fldCharType="end"/>
        </w:r>
      </w:hyperlink>
    </w:p>
    <w:p w14:paraId="73AD147A"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0" w:history="1">
        <w:r w:rsidR="00897FC5" w:rsidRPr="003C191D">
          <w:rPr>
            <w:rStyle w:val="Hyperlink"/>
            <w:b/>
            <w:noProof/>
          </w:rPr>
          <w:t>Tabel 3. 38</w:t>
        </w:r>
        <w:r w:rsidR="00897FC5" w:rsidRPr="003C191D">
          <w:rPr>
            <w:rStyle w:val="Hyperlink"/>
            <w:noProof/>
            <w:lang w:val="id-ID"/>
          </w:rPr>
          <w:t xml:space="preserve"> Spesifikasi tabel </w:t>
        </w:r>
        <w:r w:rsidR="00897FC5" w:rsidRPr="003C191D">
          <w:rPr>
            <w:rStyle w:val="Hyperlink"/>
            <w:i/>
            <w:noProof/>
            <w:lang w:val="id-ID"/>
          </w:rPr>
          <w:t>customer</w:t>
        </w:r>
        <w:r w:rsidR="00897FC5">
          <w:rPr>
            <w:noProof/>
            <w:webHidden/>
          </w:rPr>
          <w:tab/>
        </w:r>
        <w:r w:rsidR="00897FC5">
          <w:rPr>
            <w:noProof/>
            <w:webHidden/>
          </w:rPr>
          <w:fldChar w:fldCharType="begin"/>
        </w:r>
        <w:r w:rsidR="00897FC5">
          <w:rPr>
            <w:noProof/>
            <w:webHidden/>
          </w:rPr>
          <w:instrText xml:space="preserve"> PAGEREF _Toc105002630 \h </w:instrText>
        </w:r>
        <w:r w:rsidR="00897FC5">
          <w:rPr>
            <w:noProof/>
            <w:webHidden/>
          </w:rPr>
        </w:r>
        <w:r w:rsidR="00897FC5">
          <w:rPr>
            <w:noProof/>
            <w:webHidden/>
          </w:rPr>
          <w:fldChar w:fldCharType="separate"/>
        </w:r>
        <w:r w:rsidR="00C072AF">
          <w:rPr>
            <w:noProof/>
            <w:webHidden/>
          </w:rPr>
          <w:t>154</w:t>
        </w:r>
        <w:r w:rsidR="00897FC5">
          <w:rPr>
            <w:noProof/>
            <w:webHidden/>
          </w:rPr>
          <w:fldChar w:fldCharType="end"/>
        </w:r>
      </w:hyperlink>
    </w:p>
    <w:p w14:paraId="51F78B53"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1" w:history="1">
        <w:r w:rsidR="00897FC5" w:rsidRPr="003C191D">
          <w:rPr>
            <w:rStyle w:val="Hyperlink"/>
            <w:b/>
            <w:noProof/>
          </w:rPr>
          <w:t>Tabel 3. 39</w:t>
        </w:r>
        <w:r w:rsidR="00897FC5" w:rsidRPr="003C191D">
          <w:rPr>
            <w:rStyle w:val="Hyperlink"/>
            <w:noProof/>
            <w:lang w:val="id-ID"/>
          </w:rPr>
          <w:t xml:space="preserve"> Spesifikasi tabel </w:t>
        </w:r>
        <w:r w:rsidR="00897FC5" w:rsidRPr="003C191D">
          <w:rPr>
            <w:rStyle w:val="Hyperlink"/>
            <w:i/>
            <w:noProof/>
            <w:lang w:val="id-ID"/>
          </w:rPr>
          <w:t>supplier</w:t>
        </w:r>
        <w:r w:rsidR="00897FC5">
          <w:rPr>
            <w:noProof/>
            <w:webHidden/>
          </w:rPr>
          <w:tab/>
        </w:r>
        <w:r w:rsidR="00897FC5">
          <w:rPr>
            <w:noProof/>
            <w:webHidden/>
          </w:rPr>
          <w:fldChar w:fldCharType="begin"/>
        </w:r>
        <w:r w:rsidR="00897FC5">
          <w:rPr>
            <w:noProof/>
            <w:webHidden/>
          </w:rPr>
          <w:instrText xml:space="preserve"> PAGEREF _Toc105002631 \h </w:instrText>
        </w:r>
        <w:r w:rsidR="00897FC5">
          <w:rPr>
            <w:noProof/>
            <w:webHidden/>
          </w:rPr>
        </w:r>
        <w:r w:rsidR="00897FC5">
          <w:rPr>
            <w:noProof/>
            <w:webHidden/>
          </w:rPr>
          <w:fldChar w:fldCharType="separate"/>
        </w:r>
        <w:r w:rsidR="00C072AF">
          <w:rPr>
            <w:noProof/>
            <w:webHidden/>
          </w:rPr>
          <w:t>155</w:t>
        </w:r>
        <w:r w:rsidR="00897FC5">
          <w:rPr>
            <w:noProof/>
            <w:webHidden/>
          </w:rPr>
          <w:fldChar w:fldCharType="end"/>
        </w:r>
      </w:hyperlink>
    </w:p>
    <w:p w14:paraId="20A8C47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2" w:history="1">
        <w:r w:rsidR="00897FC5" w:rsidRPr="003C191D">
          <w:rPr>
            <w:rStyle w:val="Hyperlink"/>
            <w:b/>
            <w:noProof/>
          </w:rPr>
          <w:t>Tabel 3. 40</w:t>
        </w:r>
        <w:r w:rsidR="00897FC5" w:rsidRPr="003C191D">
          <w:rPr>
            <w:rStyle w:val="Hyperlink"/>
            <w:noProof/>
            <w:lang w:val="id-ID"/>
          </w:rPr>
          <w:t xml:space="preserve"> Spesifikasi tabel </w:t>
        </w:r>
        <w:r w:rsidR="00897FC5" w:rsidRPr="003C191D">
          <w:rPr>
            <w:rStyle w:val="Hyperlink"/>
            <w:i/>
            <w:noProof/>
            <w:lang w:val="id-ID"/>
          </w:rPr>
          <w:t>chart of account</w:t>
        </w:r>
        <w:r w:rsidR="00897FC5">
          <w:rPr>
            <w:noProof/>
            <w:webHidden/>
          </w:rPr>
          <w:tab/>
        </w:r>
        <w:r w:rsidR="00897FC5">
          <w:rPr>
            <w:noProof/>
            <w:webHidden/>
          </w:rPr>
          <w:fldChar w:fldCharType="begin"/>
        </w:r>
        <w:r w:rsidR="00897FC5">
          <w:rPr>
            <w:noProof/>
            <w:webHidden/>
          </w:rPr>
          <w:instrText xml:space="preserve"> PAGEREF _Toc105002632 \h </w:instrText>
        </w:r>
        <w:r w:rsidR="00897FC5">
          <w:rPr>
            <w:noProof/>
            <w:webHidden/>
          </w:rPr>
        </w:r>
        <w:r w:rsidR="00897FC5">
          <w:rPr>
            <w:noProof/>
            <w:webHidden/>
          </w:rPr>
          <w:fldChar w:fldCharType="separate"/>
        </w:r>
        <w:r w:rsidR="00C072AF">
          <w:rPr>
            <w:noProof/>
            <w:webHidden/>
          </w:rPr>
          <w:t>156</w:t>
        </w:r>
        <w:r w:rsidR="00897FC5">
          <w:rPr>
            <w:noProof/>
            <w:webHidden/>
          </w:rPr>
          <w:fldChar w:fldCharType="end"/>
        </w:r>
      </w:hyperlink>
    </w:p>
    <w:p w14:paraId="058711B5"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3" w:history="1">
        <w:r w:rsidR="00897FC5" w:rsidRPr="003C191D">
          <w:rPr>
            <w:rStyle w:val="Hyperlink"/>
            <w:b/>
            <w:noProof/>
          </w:rPr>
          <w:t>Tabel 3. 41</w:t>
        </w:r>
        <w:r w:rsidR="00897FC5" w:rsidRPr="003C191D">
          <w:rPr>
            <w:rStyle w:val="Hyperlink"/>
            <w:noProof/>
            <w:lang w:val="id-ID"/>
          </w:rPr>
          <w:t xml:space="preserve"> Spesifikasi tabel item barang</w:t>
        </w:r>
        <w:r w:rsidR="00897FC5">
          <w:rPr>
            <w:noProof/>
            <w:webHidden/>
          </w:rPr>
          <w:tab/>
        </w:r>
        <w:r w:rsidR="00897FC5">
          <w:rPr>
            <w:noProof/>
            <w:webHidden/>
          </w:rPr>
          <w:fldChar w:fldCharType="begin"/>
        </w:r>
        <w:r w:rsidR="00897FC5">
          <w:rPr>
            <w:noProof/>
            <w:webHidden/>
          </w:rPr>
          <w:instrText xml:space="preserve"> PAGEREF _Toc105002633 \h </w:instrText>
        </w:r>
        <w:r w:rsidR="00897FC5">
          <w:rPr>
            <w:noProof/>
            <w:webHidden/>
          </w:rPr>
        </w:r>
        <w:r w:rsidR="00897FC5">
          <w:rPr>
            <w:noProof/>
            <w:webHidden/>
          </w:rPr>
          <w:fldChar w:fldCharType="separate"/>
        </w:r>
        <w:r w:rsidR="00C072AF">
          <w:rPr>
            <w:noProof/>
            <w:webHidden/>
          </w:rPr>
          <w:t>158</w:t>
        </w:r>
        <w:r w:rsidR="00897FC5">
          <w:rPr>
            <w:noProof/>
            <w:webHidden/>
          </w:rPr>
          <w:fldChar w:fldCharType="end"/>
        </w:r>
      </w:hyperlink>
    </w:p>
    <w:p w14:paraId="29BF10D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4" w:history="1">
        <w:r w:rsidR="00897FC5" w:rsidRPr="003C191D">
          <w:rPr>
            <w:rStyle w:val="Hyperlink"/>
            <w:b/>
            <w:noProof/>
          </w:rPr>
          <w:t>Tabel 3. 42</w:t>
        </w:r>
        <w:r w:rsidR="00897FC5" w:rsidRPr="003C191D">
          <w:rPr>
            <w:rStyle w:val="Hyperlink"/>
            <w:noProof/>
            <w:lang w:val="id-ID"/>
          </w:rPr>
          <w:t xml:space="preserve"> Spesifikasi tabel item jasa</w:t>
        </w:r>
        <w:r w:rsidR="00897FC5">
          <w:rPr>
            <w:noProof/>
            <w:webHidden/>
          </w:rPr>
          <w:tab/>
        </w:r>
        <w:r w:rsidR="00897FC5">
          <w:rPr>
            <w:noProof/>
            <w:webHidden/>
          </w:rPr>
          <w:fldChar w:fldCharType="begin"/>
        </w:r>
        <w:r w:rsidR="00897FC5">
          <w:rPr>
            <w:noProof/>
            <w:webHidden/>
          </w:rPr>
          <w:instrText xml:space="preserve"> PAGEREF _Toc105002634 \h </w:instrText>
        </w:r>
        <w:r w:rsidR="00897FC5">
          <w:rPr>
            <w:noProof/>
            <w:webHidden/>
          </w:rPr>
        </w:r>
        <w:r w:rsidR="00897FC5">
          <w:rPr>
            <w:noProof/>
            <w:webHidden/>
          </w:rPr>
          <w:fldChar w:fldCharType="separate"/>
        </w:r>
        <w:r w:rsidR="00C072AF">
          <w:rPr>
            <w:noProof/>
            <w:webHidden/>
          </w:rPr>
          <w:t>159</w:t>
        </w:r>
        <w:r w:rsidR="00897FC5">
          <w:rPr>
            <w:noProof/>
            <w:webHidden/>
          </w:rPr>
          <w:fldChar w:fldCharType="end"/>
        </w:r>
      </w:hyperlink>
    </w:p>
    <w:p w14:paraId="21F6CC6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5" w:history="1">
        <w:r w:rsidR="00897FC5" w:rsidRPr="003C191D">
          <w:rPr>
            <w:rStyle w:val="Hyperlink"/>
            <w:b/>
            <w:noProof/>
          </w:rPr>
          <w:t>Tabel 3. 43</w:t>
        </w:r>
        <w:r w:rsidR="00897FC5" w:rsidRPr="003C191D">
          <w:rPr>
            <w:rStyle w:val="Hyperlink"/>
            <w:noProof/>
            <w:lang w:val="id-ID"/>
          </w:rPr>
          <w:t xml:space="preserve"> Spesifikasi tabel pembelian</w:t>
        </w:r>
        <w:r w:rsidR="00897FC5">
          <w:rPr>
            <w:noProof/>
            <w:webHidden/>
          </w:rPr>
          <w:tab/>
        </w:r>
        <w:r w:rsidR="00897FC5">
          <w:rPr>
            <w:noProof/>
            <w:webHidden/>
          </w:rPr>
          <w:fldChar w:fldCharType="begin"/>
        </w:r>
        <w:r w:rsidR="00897FC5">
          <w:rPr>
            <w:noProof/>
            <w:webHidden/>
          </w:rPr>
          <w:instrText xml:space="preserve"> PAGEREF _Toc105002635 \h </w:instrText>
        </w:r>
        <w:r w:rsidR="00897FC5">
          <w:rPr>
            <w:noProof/>
            <w:webHidden/>
          </w:rPr>
        </w:r>
        <w:r w:rsidR="00897FC5">
          <w:rPr>
            <w:noProof/>
            <w:webHidden/>
          </w:rPr>
          <w:fldChar w:fldCharType="separate"/>
        </w:r>
        <w:r w:rsidR="00C072AF">
          <w:rPr>
            <w:noProof/>
            <w:webHidden/>
          </w:rPr>
          <w:t>160</w:t>
        </w:r>
        <w:r w:rsidR="00897FC5">
          <w:rPr>
            <w:noProof/>
            <w:webHidden/>
          </w:rPr>
          <w:fldChar w:fldCharType="end"/>
        </w:r>
      </w:hyperlink>
    </w:p>
    <w:p w14:paraId="140C1DEE"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6" w:history="1">
        <w:r w:rsidR="00897FC5" w:rsidRPr="003C191D">
          <w:rPr>
            <w:rStyle w:val="Hyperlink"/>
            <w:b/>
            <w:noProof/>
          </w:rPr>
          <w:t>Tabel 3. 44</w:t>
        </w:r>
        <w:r w:rsidR="00897FC5" w:rsidRPr="003C191D">
          <w:rPr>
            <w:rStyle w:val="Hyperlink"/>
            <w:noProof/>
            <w:lang w:val="id-ID"/>
          </w:rPr>
          <w:t xml:space="preserve"> Spesifikasi tabel item pembelian</w:t>
        </w:r>
        <w:r w:rsidR="00897FC5">
          <w:rPr>
            <w:noProof/>
            <w:webHidden/>
          </w:rPr>
          <w:tab/>
        </w:r>
        <w:r w:rsidR="00897FC5">
          <w:rPr>
            <w:noProof/>
            <w:webHidden/>
          </w:rPr>
          <w:fldChar w:fldCharType="begin"/>
        </w:r>
        <w:r w:rsidR="00897FC5">
          <w:rPr>
            <w:noProof/>
            <w:webHidden/>
          </w:rPr>
          <w:instrText xml:space="preserve"> PAGEREF _Toc105002636 \h </w:instrText>
        </w:r>
        <w:r w:rsidR="00897FC5">
          <w:rPr>
            <w:noProof/>
            <w:webHidden/>
          </w:rPr>
        </w:r>
        <w:r w:rsidR="00897FC5">
          <w:rPr>
            <w:noProof/>
            <w:webHidden/>
          </w:rPr>
          <w:fldChar w:fldCharType="separate"/>
        </w:r>
        <w:r w:rsidR="00C072AF">
          <w:rPr>
            <w:noProof/>
            <w:webHidden/>
          </w:rPr>
          <w:t>161</w:t>
        </w:r>
        <w:r w:rsidR="00897FC5">
          <w:rPr>
            <w:noProof/>
            <w:webHidden/>
          </w:rPr>
          <w:fldChar w:fldCharType="end"/>
        </w:r>
      </w:hyperlink>
    </w:p>
    <w:p w14:paraId="2FE4E1C5"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7" w:history="1">
        <w:r w:rsidR="00897FC5" w:rsidRPr="003C191D">
          <w:rPr>
            <w:rStyle w:val="Hyperlink"/>
            <w:b/>
            <w:noProof/>
          </w:rPr>
          <w:t>Tabel 3. 45</w:t>
        </w:r>
        <w:r w:rsidR="00897FC5" w:rsidRPr="003C191D">
          <w:rPr>
            <w:rStyle w:val="Hyperlink"/>
            <w:noProof/>
            <w:lang w:val="id-ID"/>
          </w:rPr>
          <w:t xml:space="preserve"> Spesifikasi tabel retur pembelian</w:t>
        </w:r>
        <w:r w:rsidR="00897FC5">
          <w:rPr>
            <w:noProof/>
            <w:webHidden/>
          </w:rPr>
          <w:tab/>
        </w:r>
        <w:r w:rsidR="00897FC5">
          <w:rPr>
            <w:noProof/>
            <w:webHidden/>
          </w:rPr>
          <w:fldChar w:fldCharType="begin"/>
        </w:r>
        <w:r w:rsidR="00897FC5">
          <w:rPr>
            <w:noProof/>
            <w:webHidden/>
          </w:rPr>
          <w:instrText xml:space="preserve"> PAGEREF _Toc105002637 \h </w:instrText>
        </w:r>
        <w:r w:rsidR="00897FC5">
          <w:rPr>
            <w:noProof/>
            <w:webHidden/>
          </w:rPr>
        </w:r>
        <w:r w:rsidR="00897FC5">
          <w:rPr>
            <w:noProof/>
            <w:webHidden/>
          </w:rPr>
          <w:fldChar w:fldCharType="separate"/>
        </w:r>
        <w:r w:rsidR="00C072AF">
          <w:rPr>
            <w:noProof/>
            <w:webHidden/>
          </w:rPr>
          <w:t>162</w:t>
        </w:r>
        <w:r w:rsidR="00897FC5">
          <w:rPr>
            <w:noProof/>
            <w:webHidden/>
          </w:rPr>
          <w:fldChar w:fldCharType="end"/>
        </w:r>
      </w:hyperlink>
    </w:p>
    <w:p w14:paraId="7AB5FFC8"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8" w:history="1">
        <w:r w:rsidR="00897FC5" w:rsidRPr="003C191D">
          <w:rPr>
            <w:rStyle w:val="Hyperlink"/>
            <w:b/>
            <w:noProof/>
          </w:rPr>
          <w:t>Tabel 3. 46</w:t>
        </w:r>
        <w:r w:rsidR="00897FC5" w:rsidRPr="003C191D">
          <w:rPr>
            <w:rStyle w:val="Hyperlink"/>
            <w:noProof/>
            <w:lang w:val="id-ID"/>
          </w:rPr>
          <w:t xml:space="preserve"> Spesifikasi tabel item retur pembelian</w:t>
        </w:r>
        <w:r w:rsidR="00897FC5">
          <w:rPr>
            <w:noProof/>
            <w:webHidden/>
          </w:rPr>
          <w:tab/>
        </w:r>
        <w:r w:rsidR="00897FC5">
          <w:rPr>
            <w:noProof/>
            <w:webHidden/>
          </w:rPr>
          <w:fldChar w:fldCharType="begin"/>
        </w:r>
        <w:r w:rsidR="00897FC5">
          <w:rPr>
            <w:noProof/>
            <w:webHidden/>
          </w:rPr>
          <w:instrText xml:space="preserve"> PAGEREF _Toc105002638 \h </w:instrText>
        </w:r>
        <w:r w:rsidR="00897FC5">
          <w:rPr>
            <w:noProof/>
            <w:webHidden/>
          </w:rPr>
        </w:r>
        <w:r w:rsidR="00897FC5">
          <w:rPr>
            <w:noProof/>
            <w:webHidden/>
          </w:rPr>
          <w:fldChar w:fldCharType="separate"/>
        </w:r>
        <w:r w:rsidR="00C072AF">
          <w:rPr>
            <w:noProof/>
            <w:webHidden/>
          </w:rPr>
          <w:t>163</w:t>
        </w:r>
        <w:r w:rsidR="00897FC5">
          <w:rPr>
            <w:noProof/>
            <w:webHidden/>
          </w:rPr>
          <w:fldChar w:fldCharType="end"/>
        </w:r>
      </w:hyperlink>
    </w:p>
    <w:p w14:paraId="332284DB"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39" w:history="1">
        <w:r w:rsidR="00897FC5" w:rsidRPr="003C191D">
          <w:rPr>
            <w:rStyle w:val="Hyperlink"/>
            <w:b/>
            <w:noProof/>
          </w:rPr>
          <w:t>Tabel 3. 47</w:t>
        </w:r>
        <w:r w:rsidR="00897FC5" w:rsidRPr="003C191D">
          <w:rPr>
            <w:rStyle w:val="Hyperlink"/>
            <w:noProof/>
            <w:lang w:val="id-ID"/>
          </w:rPr>
          <w:t xml:space="preserve"> Spesifikasi tabel riwayat pembayaran pembelian</w:t>
        </w:r>
        <w:r w:rsidR="00897FC5">
          <w:rPr>
            <w:noProof/>
            <w:webHidden/>
          </w:rPr>
          <w:tab/>
        </w:r>
        <w:r w:rsidR="00897FC5">
          <w:rPr>
            <w:noProof/>
            <w:webHidden/>
          </w:rPr>
          <w:fldChar w:fldCharType="begin"/>
        </w:r>
        <w:r w:rsidR="00897FC5">
          <w:rPr>
            <w:noProof/>
            <w:webHidden/>
          </w:rPr>
          <w:instrText xml:space="preserve"> PAGEREF _Toc105002639 \h </w:instrText>
        </w:r>
        <w:r w:rsidR="00897FC5">
          <w:rPr>
            <w:noProof/>
            <w:webHidden/>
          </w:rPr>
        </w:r>
        <w:r w:rsidR="00897FC5">
          <w:rPr>
            <w:noProof/>
            <w:webHidden/>
          </w:rPr>
          <w:fldChar w:fldCharType="separate"/>
        </w:r>
        <w:r w:rsidR="00C072AF">
          <w:rPr>
            <w:noProof/>
            <w:webHidden/>
          </w:rPr>
          <w:t>165</w:t>
        </w:r>
        <w:r w:rsidR="00897FC5">
          <w:rPr>
            <w:noProof/>
            <w:webHidden/>
          </w:rPr>
          <w:fldChar w:fldCharType="end"/>
        </w:r>
      </w:hyperlink>
    </w:p>
    <w:p w14:paraId="4E4FA04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0" w:history="1">
        <w:r w:rsidR="00897FC5" w:rsidRPr="003C191D">
          <w:rPr>
            <w:rStyle w:val="Hyperlink"/>
            <w:b/>
            <w:noProof/>
          </w:rPr>
          <w:t>Tabel 3. 48</w:t>
        </w:r>
        <w:r w:rsidR="00897FC5" w:rsidRPr="003C191D">
          <w:rPr>
            <w:rStyle w:val="Hyperlink"/>
            <w:noProof/>
            <w:lang w:val="id-ID"/>
          </w:rPr>
          <w:t xml:space="preserve"> Spesifikasi tabel penjualan</w:t>
        </w:r>
        <w:r w:rsidR="00897FC5">
          <w:rPr>
            <w:noProof/>
            <w:webHidden/>
          </w:rPr>
          <w:tab/>
        </w:r>
        <w:r w:rsidR="00897FC5">
          <w:rPr>
            <w:noProof/>
            <w:webHidden/>
          </w:rPr>
          <w:fldChar w:fldCharType="begin"/>
        </w:r>
        <w:r w:rsidR="00897FC5">
          <w:rPr>
            <w:noProof/>
            <w:webHidden/>
          </w:rPr>
          <w:instrText xml:space="preserve"> PAGEREF _Toc105002640 \h </w:instrText>
        </w:r>
        <w:r w:rsidR="00897FC5">
          <w:rPr>
            <w:noProof/>
            <w:webHidden/>
          </w:rPr>
        </w:r>
        <w:r w:rsidR="00897FC5">
          <w:rPr>
            <w:noProof/>
            <w:webHidden/>
          </w:rPr>
          <w:fldChar w:fldCharType="separate"/>
        </w:r>
        <w:r w:rsidR="00C072AF">
          <w:rPr>
            <w:noProof/>
            <w:webHidden/>
          </w:rPr>
          <w:t>166</w:t>
        </w:r>
        <w:r w:rsidR="00897FC5">
          <w:rPr>
            <w:noProof/>
            <w:webHidden/>
          </w:rPr>
          <w:fldChar w:fldCharType="end"/>
        </w:r>
      </w:hyperlink>
    </w:p>
    <w:p w14:paraId="5FC55C2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1" w:history="1">
        <w:r w:rsidR="00897FC5" w:rsidRPr="003C191D">
          <w:rPr>
            <w:rStyle w:val="Hyperlink"/>
            <w:b/>
            <w:noProof/>
          </w:rPr>
          <w:t>Tabel 3. 49</w:t>
        </w:r>
        <w:r w:rsidR="00897FC5" w:rsidRPr="003C191D">
          <w:rPr>
            <w:rStyle w:val="Hyperlink"/>
            <w:noProof/>
            <w:lang w:val="id-ID"/>
          </w:rPr>
          <w:t xml:space="preserve"> Spesifikasi tabel item penjualan</w:t>
        </w:r>
        <w:r w:rsidR="00897FC5">
          <w:rPr>
            <w:noProof/>
            <w:webHidden/>
          </w:rPr>
          <w:tab/>
        </w:r>
        <w:r w:rsidR="00897FC5">
          <w:rPr>
            <w:noProof/>
            <w:webHidden/>
          </w:rPr>
          <w:fldChar w:fldCharType="begin"/>
        </w:r>
        <w:r w:rsidR="00897FC5">
          <w:rPr>
            <w:noProof/>
            <w:webHidden/>
          </w:rPr>
          <w:instrText xml:space="preserve"> PAGEREF _Toc105002641 \h </w:instrText>
        </w:r>
        <w:r w:rsidR="00897FC5">
          <w:rPr>
            <w:noProof/>
            <w:webHidden/>
          </w:rPr>
        </w:r>
        <w:r w:rsidR="00897FC5">
          <w:rPr>
            <w:noProof/>
            <w:webHidden/>
          </w:rPr>
          <w:fldChar w:fldCharType="separate"/>
        </w:r>
        <w:r w:rsidR="00C072AF">
          <w:rPr>
            <w:noProof/>
            <w:webHidden/>
          </w:rPr>
          <w:t>167</w:t>
        </w:r>
        <w:r w:rsidR="00897FC5">
          <w:rPr>
            <w:noProof/>
            <w:webHidden/>
          </w:rPr>
          <w:fldChar w:fldCharType="end"/>
        </w:r>
      </w:hyperlink>
    </w:p>
    <w:p w14:paraId="316DF8A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2" w:history="1">
        <w:r w:rsidR="00897FC5" w:rsidRPr="003C191D">
          <w:rPr>
            <w:rStyle w:val="Hyperlink"/>
            <w:b/>
            <w:noProof/>
          </w:rPr>
          <w:t>Tabel 3. 50</w:t>
        </w:r>
        <w:r w:rsidR="00897FC5" w:rsidRPr="003C191D">
          <w:rPr>
            <w:rStyle w:val="Hyperlink"/>
            <w:noProof/>
            <w:lang w:val="id-ID"/>
          </w:rPr>
          <w:t xml:space="preserve"> Spesifikasi tabel retur penjualan</w:t>
        </w:r>
        <w:r w:rsidR="00897FC5">
          <w:rPr>
            <w:noProof/>
            <w:webHidden/>
          </w:rPr>
          <w:tab/>
        </w:r>
        <w:r w:rsidR="00897FC5">
          <w:rPr>
            <w:noProof/>
            <w:webHidden/>
          </w:rPr>
          <w:fldChar w:fldCharType="begin"/>
        </w:r>
        <w:r w:rsidR="00897FC5">
          <w:rPr>
            <w:noProof/>
            <w:webHidden/>
          </w:rPr>
          <w:instrText xml:space="preserve"> PAGEREF _Toc105002642 \h </w:instrText>
        </w:r>
        <w:r w:rsidR="00897FC5">
          <w:rPr>
            <w:noProof/>
            <w:webHidden/>
          </w:rPr>
        </w:r>
        <w:r w:rsidR="00897FC5">
          <w:rPr>
            <w:noProof/>
            <w:webHidden/>
          </w:rPr>
          <w:fldChar w:fldCharType="separate"/>
        </w:r>
        <w:r w:rsidR="00C072AF">
          <w:rPr>
            <w:noProof/>
            <w:webHidden/>
          </w:rPr>
          <w:t>169</w:t>
        </w:r>
        <w:r w:rsidR="00897FC5">
          <w:rPr>
            <w:noProof/>
            <w:webHidden/>
          </w:rPr>
          <w:fldChar w:fldCharType="end"/>
        </w:r>
      </w:hyperlink>
    </w:p>
    <w:p w14:paraId="62E8CB0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3" w:history="1">
        <w:r w:rsidR="00897FC5" w:rsidRPr="003C191D">
          <w:rPr>
            <w:rStyle w:val="Hyperlink"/>
            <w:b/>
            <w:noProof/>
          </w:rPr>
          <w:t>Tabel 3. 51</w:t>
        </w:r>
        <w:r w:rsidR="00897FC5" w:rsidRPr="003C191D">
          <w:rPr>
            <w:rStyle w:val="Hyperlink"/>
            <w:noProof/>
            <w:lang w:val="id-ID"/>
          </w:rPr>
          <w:t xml:space="preserve"> Spesifikasi tabel item retur penjualan</w:t>
        </w:r>
        <w:r w:rsidR="00897FC5">
          <w:rPr>
            <w:noProof/>
            <w:webHidden/>
          </w:rPr>
          <w:tab/>
        </w:r>
        <w:r w:rsidR="00897FC5">
          <w:rPr>
            <w:noProof/>
            <w:webHidden/>
          </w:rPr>
          <w:fldChar w:fldCharType="begin"/>
        </w:r>
        <w:r w:rsidR="00897FC5">
          <w:rPr>
            <w:noProof/>
            <w:webHidden/>
          </w:rPr>
          <w:instrText xml:space="preserve"> PAGEREF _Toc105002643 \h </w:instrText>
        </w:r>
        <w:r w:rsidR="00897FC5">
          <w:rPr>
            <w:noProof/>
            <w:webHidden/>
          </w:rPr>
        </w:r>
        <w:r w:rsidR="00897FC5">
          <w:rPr>
            <w:noProof/>
            <w:webHidden/>
          </w:rPr>
          <w:fldChar w:fldCharType="separate"/>
        </w:r>
        <w:r w:rsidR="00C072AF">
          <w:rPr>
            <w:noProof/>
            <w:webHidden/>
          </w:rPr>
          <w:t>170</w:t>
        </w:r>
        <w:r w:rsidR="00897FC5">
          <w:rPr>
            <w:noProof/>
            <w:webHidden/>
          </w:rPr>
          <w:fldChar w:fldCharType="end"/>
        </w:r>
      </w:hyperlink>
    </w:p>
    <w:p w14:paraId="17C19367"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4" w:history="1">
        <w:r w:rsidR="00897FC5" w:rsidRPr="003C191D">
          <w:rPr>
            <w:rStyle w:val="Hyperlink"/>
            <w:b/>
            <w:noProof/>
          </w:rPr>
          <w:t>Tabel 3. 52</w:t>
        </w:r>
        <w:r w:rsidR="00897FC5" w:rsidRPr="003C191D">
          <w:rPr>
            <w:rStyle w:val="Hyperlink"/>
            <w:noProof/>
            <w:lang w:val="id-ID"/>
          </w:rPr>
          <w:t xml:space="preserve"> Spesifikasi tabel riwayat pembayaran penjualan</w:t>
        </w:r>
        <w:r w:rsidR="00897FC5">
          <w:rPr>
            <w:noProof/>
            <w:webHidden/>
          </w:rPr>
          <w:tab/>
        </w:r>
        <w:r w:rsidR="00897FC5">
          <w:rPr>
            <w:noProof/>
            <w:webHidden/>
          </w:rPr>
          <w:fldChar w:fldCharType="begin"/>
        </w:r>
        <w:r w:rsidR="00897FC5">
          <w:rPr>
            <w:noProof/>
            <w:webHidden/>
          </w:rPr>
          <w:instrText xml:space="preserve"> PAGEREF _Toc105002644 \h </w:instrText>
        </w:r>
        <w:r w:rsidR="00897FC5">
          <w:rPr>
            <w:noProof/>
            <w:webHidden/>
          </w:rPr>
        </w:r>
        <w:r w:rsidR="00897FC5">
          <w:rPr>
            <w:noProof/>
            <w:webHidden/>
          </w:rPr>
          <w:fldChar w:fldCharType="separate"/>
        </w:r>
        <w:r w:rsidR="00C072AF">
          <w:rPr>
            <w:noProof/>
            <w:webHidden/>
          </w:rPr>
          <w:t>171</w:t>
        </w:r>
        <w:r w:rsidR="00897FC5">
          <w:rPr>
            <w:noProof/>
            <w:webHidden/>
          </w:rPr>
          <w:fldChar w:fldCharType="end"/>
        </w:r>
      </w:hyperlink>
    </w:p>
    <w:p w14:paraId="7840914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5" w:history="1">
        <w:r w:rsidR="00897FC5" w:rsidRPr="003C191D">
          <w:rPr>
            <w:rStyle w:val="Hyperlink"/>
            <w:b/>
            <w:noProof/>
          </w:rPr>
          <w:t>Tabel 3. 53</w:t>
        </w:r>
        <w:r w:rsidR="00897FC5" w:rsidRPr="003C191D">
          <w:rPr>
            <w:rStyle w:val="Hyperlink"/>
            <w:noProof/>
            <w:lang w:val="id-ID"/>
          </w:rPr>
          <w:t xml:space="preserve"> Spesifikasi tabel jurnal umum</w:t>
        </w:r>
        <w:r w:rsidR="00897FC5">
          <w:rPr>
            <w:noProof/>
            <w:webHidden/>
          </w:rPr>
          <w:tab/>
        </w:r>
        <w:r w:rsidR="00897FC5">
          <w:rPr>
            <w:noProof/>
            <w:webHidden/>
          </w:rPr>
          <w:fldChar w:fldCharType="begin"/>
        </w:r>
        <w:r w:rsidR="00897FC5">
          <w:rPr>
            <w:noProof/>
            <w:webHidden/>
          </w:rPr>
          <w:instrText xml:space="preserve"> PAGEREF _Toc105002645 \h </w:instrText>
        </w:r>
        <w:r w:rsidR="00897FC5">
          <w:rPr>
            <w:noProof/>
            <w:webHidden/>
          </w:rPr>
        </w:r>
        <w:r w:rsidR="00897FC5">
          <w:rPr>
            <w:noProof/>
            <w:webHidden/>
          </w:rPr>
          <w:fldChar w:fldCharType="separate"/>
        </w:r>
        <w:r w:rsidR="00C072AF">
          <w:rPr>
            <w:noProof/>
            <w:webHidden/>
          </w:rPr>
          <w:t>172</w:t>
        </w:r>
        <w:r w:rsidR="00897FC5">
          <w:rPr>
            <w:noProof/>
            <w:webHidden/>
          </w:rPr>
          <w:fldChar w:fldCharType="end"/>
        </w:r>
      </w:hyperlink>
    </w:p>
    <w:p w14:paraId="60137B0F"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6" w:history="1">
        <w:r w:rsidR="00897FC5" w:rsidRPr="003C191D">
          <w:rPr>
            <w:rStyle w:val="Hyperlink"/>
            <w:b/>
            <w:noProof/>
          </w:rPr>
          <w:t>Tabel 3. 54</w:t>
        </w:r>
        <w:r w:rsidR="00897FC5" w:rsidRPr="003C191D">
          <w:rPr>
            <w:rStyle w:val="Hyperlink"/>
            <w:noProof/>
            <w:lang w:val="id-ID"/>
          </w:rPr>
          <w:t xml:space="preserve"> Spesifikasi tabel item jurnal umum</w:t>
        </w:r>
        <w:r w:rsidR="00897FC5">
          <w:rPr>
            <w:noProof/>
            <w:webHidden/>
          </w:rPr>
          <w:tab/>
        </w:r>
        <w:r w:rsidR="00897FC5">
          <w:rPr>
            <w:noProof/>
            <w:webHidden/>
          </w:rPr>
          <w:fldChar w:fldCharType="begin"/>
        </w:r>
        <w:r w:rsidR="00897FC5">
          <w:rPr>
            <w:noProof/>
            <w:webHidden/>
          </w:rPr>
          <w:instrText xml:space="preserve"> PAGEREF _Toc105002646 \h </w:instrText>
        </w:r>
        <w:r w:rsidR="00897FC5">
          <w:rPr>
            <w:noProof/>
            <w:webHidden/>
          </w:rPr>
        </w:r>
        <w:r w:rsidR="00897FC5">
          <w:rPr>
            <w:noProof/>
            <w:webHidden/>
          </w:rPr>
          <w:fldChar w:fldCharType="separate"/>
        </w:r>
        <w:r w:rsidR="00C072AF">
          <w:rPr>
            <w:noProof/>
            <w:webHidden/>
          </w:rPr>
          <w:t>173</w:t>
        </w:r>
        <w:r w:rsidR="00897FC5">
          <w:rPr>
            <w:noProof/>
            <w:webHidden/>
          </w:rPr>
          <w:fldChar w:fldCharType="end"/>
        </w:r>
      </w:hyperlink>
    </w:p>
    <w:p w14:paraId="6664D5EC"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7" w:history="1">
        <w:r w:rsidR="00897FC5" w:rsidRPr="003C191D">
          <w:rPr>
            <w:rStyle w:val="Hyperlink"/>
            <w:b/>
            <w:noProof/>
          </w:rPr>
          <w:t>Tabel 3. 55</w:t>
        </w:r>
        <w:r w:rsidR="00897FC5" w:rsidRPr="003C191D">
          <w:rPr>
            <w:rStyle w:val="Hyperlink"/>
            <w:noProof/>
            <w:lang w:val="id-ID"/>
          </w:rPr>
          <w:t xml:space="preserve"> Spesifikasi tabel riwayat perubahan kode akun</w:t>
        </w:r>
        <w:r w:rsidR="00897FC5">
          <w:rPr>
            <w:noProof/>
            <w:webHidden/>
          </w:rPr>
          <w:tab/>
        </w:r>
        <w:r w:rsidR="00897FC5">
          <w:rPr>
            <w:noProof/>
            <w:webHidden/>
          </w:rPr>
          <w:fldChar w:fldCharType="begin"/>
        </w:r>
        <w:r w:rsidR="00897FC5">
          <w:rPr>
            <w:noProof/>
            <w:webHidden/>
          </w:rPr>
          <w:instrText xml:space="preserve"> PAGEREF _Toc105002647 \h </w:instrText>
        </w:r>
        <w:r w:rsidR="00897FC5">
          <w:rPr>
            <w:noProof/>
            <w:webHidden/>
          </w:rPr>
        </w:r>
        <w:r w:rsidR="00897FC5">
          <w:rPr>
            <w:noProof/>
            <w:webHidden/>
          </w:rPr>
          <w:fldChar w:fldCharType="separate"/>
        </w:r>
        <w:r w:rsidR="00C072AF">
          <w:rPr>
            <w:noProof/>
            <w:webHidden/>
          </w:rPr>
          <w:t>174</w:t>
        </w:r>
        <w:r w:rsidR="00897FC5">
          <w:rPr>
            <w:noProof/>
            <w:webHidden/>
          </w:rPr>
          <w:fldChar w:fldCharType="end"/>
        </w:r>
      </w:hyperlink>
    </w:p>
    <w:p w14:paraId="456FB904"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8" w:history="1">
        <w:r w:rsidR="00897FC5" w:rsidRPr="003C191D">
          <w:rPr>
            <w:rStyle w:val="Hyperlink"/>
            <w:b/>
            <w:noProof/>
          </w:rPr>
          <w:t>Tabel 3. 56</w:t>
        </w:r>
        <w:r w:rsidR="00897FC5" w:rsidRPr="003C191D">
          <w:rPr>
            <w:rStyle w:val="Hyperlink"/>
            <w:noProof/>
            <w:lang w:val="id-ID"/>
          </w:rPr>
          <w:t xml:space="preserve"> Spesifikasi tabel item buku besar</w:t>
        </w:r>
        <w:r w:rsidR="00897FC5">
          <w:rPr>
            <w:noProof/>
            <w:webHidden/>
          </w:rPr>
          <w:tab/>
        </w:r>
        <w:r w:rsidR="00897FC5">
          <w:rPr>
            <w:noProof/>
            <w:webHidden/>
          </w:rPr>
          <w:fldChar w:fldCharType="begin"/>
        </w:r>
        <w:r w:rsidR="00897FC5">
          <w:rPr>
            <w:noProof/>
            <w:webHidden/>
          </w:rPr>
          <w:instrText xml:space="preserve"> PAGEREF _Toc105002648 \h </w:instrText>
        </w:r>
        <w:r w:rsidR="00897FC5">
          <w:rPr>
            <w:noProof/>
            <w:webHidden/>
          </w:rPr>
        </w:r>
        <w:r w:rsidR="00897FC5">
          <w:rPr>
            <w:noProof/>
            <w:webHidden/>
          </w:rPr>
          <w:fldChar w:fldCharType="separate"/>
        </w:r>
        <w:r w:rsidR="00C072AF">
          <w:rPr>
            <w:noProof/>
            <w:webHidden/>
          </w:rPr>
          <w:t>176</w:t>
        </w:r>
        <w:r w:rsidR="00897FC5">
          <w:rPr>
            <w:noProof/>
            <w:webHidden/>
          </w:rPr>
          <w:fldChar w:fldCharType="end"/>
        </w:r>
      </w:hyperlink>
    </w:p>
    <w:p w14:paraId="6A19B913"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49" w:history="1">
        <w:r w:rsidR="00897FC5" w:rsidRPr="003C191D">
          <w:rPr>
            <w:rStyle w:val="Hyperlink"/>
            <w:b/>
            <w:noProof/>
          </w:rPr>
          <w:t>Tabel 3. 57</w:t>
        </w:r>
        <w:r w:rsidR="00897FC5" w:rsidRPr="003C191D">
          <w:rPr>
            <w:rStyle w:val="Hyperlink"/>
            <w:noProof/>
            <w:lang w:val="id-ID"/>
          </w:rPr>
          <w:t xml:space="preserve"> Spesifikasi tabel </w:t>
        </w:r>
        <w:r w:rsidR="00897FC5" w:rsidRPr="003C191D">
          <w:rPr>
            <w:rStyle w:val="Hyperlink"/>
            <w:i/>
            <w:noProof/>
            <w:lang w:val="id-ID"/>
          </w:rPr>
          <w:t>user</w:t>
        </w:r>
        <w:r w:rsidR="00897FC5">
          <w:rPr>
            <w:noProof/>
            <w:webHidden/>
          </w:rPr>
          <w:tab/>
        </w:r>
        <w:r w:rsidR="00897FC5">
          <w:rPr>
            <w:noProof/>
            <w:webHidden/>
          </w:rPr>
          <w:fldChar w:fldCharType="begin"/>
        </w:r>
        <w:r w:rsidR="00897FC5">
          <w:rPr>
            <w:noProof/>
            <w:webHidden/>
          </w:rPr>
          <w:instrText xml:space="preserve"> PAGEREF _Toc105002649 \h </w:instrText>
        </w:r>
        <w:r w:rsidR="00897FC5">
          <w:rPr>
            <w:noProof/>
            <w:webHidden/>
          </w:rPr>
        </w:r>
        <w:r w:rsidR="00897FC5">
          <w:rPr>
            <w:noProof/>
            <w:webHidden/>
          </w:rPr>
          <w:fldChar w:fldCharType="separate"/>
        </w:r>
        <w:r w:rsidR="00C072AF">
          <w:rPr>
            <w:noProof/>
            <w:webHidden/>
          </w:rPr>
          <w:t>177</w:t>
        </w:r>
        <w:r w:rsidR="00897FC5">
          <w:rPr>
            <w:noProof/>
            <w:webHidden/>
          </w:rPr>
          <w:fldChar w:fldCharType="end"/>
        </w:r>
      </w:hyperlink>
    </w:p>
    <w:p w14:paraId="77DDF9F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0" w:history="1">
        <w:r w:rsidR="00897FC5" w:rsidRPr="003C191D">
          <w:rPr>
            <w:rStyle w:val="Hyperlink"/>
            <w:b/>
            <w:noProof/>
          </w:rPr>
          <w:t>Tabel 3. 58</w:t>
        </w:r>
        <w:r w:rsidR="00897FC5" w:rsidRPr="003C191D">
          <w:rPr>
            <w:rStyle w:val="Hyperlink"/>
            <w:noProof/>
            <w:lang w:val="id-ID"/>
          </w:rPr>
          <w:t xml:space="preserve"> Spesifikasi tabel </w:t>
        </w:r>
        <w:r w:rsidR="00897FC5" w:rsidRPr="003C191D">
          <w:rPr>
            <w:rStyle w:val="Hyperlink"/>
            <w:i/>
            <w:noProof/>
            <w:lang w:val="id-ID"/>
          </w:rPr>
          <w:t>password reset</w:t>
        </w:r>
        <w:r w:rsidR="00897FC5">
          <w:rPr>
            <w:noProof/>
            <w:webHidden/>
          </w:rPr>
          <w:tab/>
        </w:r>
        <w:r w:rsidR="00897FC5">
          <w:rPr>
            <w:noProof/>
            <w:webHidden/>
          </w:rPr>
          <w:fldChar w:fldCharType="begin"/>
        </w:r>
        <w:r w:rsidR="00897FC5">
          <w:rPr>
            <w:noProof/>
            <w:webHidden/>
          </w:rPr>
          <w:instrText xml:space="preserve"> PAGEREF _Toc105002650 \h </w:instrText>
        </w:r>
        <w:r w:rsidR="00897FC5">
          <w:rPr>
            <w:noProof/>
            <w:webHidden/>
          </w:rPr>
        </w:r>
        <w:r w:rsidR="00897FC5">
          <w:rPr>
            <w:noProof/>
            <w:webHidden/>
          </w:rPr>
          <w:fldChar w:fldCharType="separate"/>
        </w:r>
        <w:r w:rsidR="00C072AF">
          <w:rPr>
            <w:noProof/>
            <w:webHidden/>
          </w:rPr>
          <w:t>178</w:t>
        </w:r>
        <w:r w:rsidR="00897FC5">
          <w:rPr>
            <w:noProof/>
            <w:webHidden/>
          </w:rPr>
          <w:fldChar w:fldCharType="end"/>
        </w:r>
      </w:hyperlink>
    </w:p>
    <w:p w14:paraId="19CAB64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1" w:history="1">
        <w:r w:rsidR="00897FC5" w:rsidRPr="003C191D">
          <w:rPr>
            <w:rStyle w:val="Hyperlink"/>
            <w:b/>
            <w:noProof/>
          </w:rPr>
          <w:t>Tabel 3. 59</w:t>
        </w:r>
        <w:r w:rsidR="00897FC5" w:rsidRPr="003C191D">
          <w:rPr>
            <w:rStyle w:val="Hyperlink"/>
            <w:noProof/>
            <w:lang w:val="id-ID"/>
          </w:rPr>
          <w:t xml:space="preserve"> Spesifikasi tabel </w:t>
        </w:r>
        <w:r w:rsidR="00897FC5" w:rsidRPr="003C191D">
          <w:rPr>
            <w:rStyle w:val="Hyperlink"/>
            <w:i/>
            <w:noProof/>
            <w:lang w:val="id-ID"/>
          </w:rPr>
          <w:t>failed job</w:t>
        </w:r>
        <w:r w:rsidR="00897FC5">
          <w:rPr>
            <w:noProof/>
            <w:webHidden/>
          </w:rPr>
          <w:tab/>
        </w:r>
        <w:r w:rsidR="00897FC5">
          <w:rPr>
            <w:noProof/>
            <w:webHidden/>
          </w:rPr>
          <w:fldChar w:fldCharType="begin"/>
        </w:r>
        <w:r w:rsidR="00897FC5">
          <w:rPr>
            <w:noProof/>
            <w:webHidden/>
          </w:rPr>
          <w:instrText xml:space="preserve"> PAGEREF _Toc105002651 \h </w:instrText>
        </w:r>
        <w:r w:rsidR="00897FC5">
          <w:rPr>
            <w:noProof/>
            <w:webHidden/>
          </w:rPr>
        </w:r>
        <w:r w:rsidR="00897FC5">
          <w:rPr>
            <w:noProof/>
            <w:webHidden/>
          </w:rPr>
          <w:fldChar w:fldCharType="separate"/>
        </w:r>
        <w:r w:rsidR="00C072AF">
          <w:rPr>
            <w:noProof/>
            <w:webHidden/>
          </w:rPr>
          <w:t>179</w:t>
        </w:r>
        <w:r w:rsidR="00897FC5">
          <w:rPr>
            <w:noProof/>
            <w:webHidden/>
          </w:rPr>
          <w:fldChar w:fldCharType="end"/>
        </w:r>
      </w:hyperlink>
    </w:p>
    <w:p w14:paraId="10BF4A90"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2" w:history="1">
        <w:r w:rsidR="00897FC5" w:rsidRPr="003C191D">
          <w:rPr>
            <w:rStyle w:val="Hyperlink"/>
            <w:b/>
            <w:noProof/>
          </w:rPr>
          <w:t>Tabel 3. 60</w:t>
        </w:r>
        <w:r w:rsidR="00897FC5" w:rsidRPr="003C191D">
          <w:rPr>
            <w:rStyle w:val="Hyperlink"/>
            <w:noProof/>
            <w:lang w:val="id-ID"/>
          </w:rPr>
          <w:t xml:space="preserve"> Spesifikasi tabel </w:t>
        </w:r>
        <w:r w:rsidR="00897FC5" w:rsidRPr="003C191D">
          <w:rPr>
            <w:rStyle w:val="Hyperlink"/>
            <w:i/>
            <w:noProof/>
            <w:lang w:val="id-ID"/>
          </w:rPr>
          <w:t>migration</w:t>
        </w:r>
        <w:r w:rsidR="00897FC5">
          <w:rPr>
            <w:noProof/>
            <w:webHidden/>
          </w:rPr>
          <w:tab/>
        </w:r>
        <w:r w:rsidR="00897FC5">
          <w:rPr>
            <w:noProof/>
            <w:webHidden/>
          </w:rPr>
          <w:fldChar w:fldCharType="begin"/>
        </w:r>
        <w:r w:rsidR="00897FC5">
          <w:rPr>
            <w:noProof/>
            <w:webHidden/>
          </w:rPr>
          <w:instrText xml:space="preserve"> PAGEREF _Toc105002652 \h </w:instrText>
        </w:r>
        <w:r w:rsidR="00897FC5">
          <w:rPr>
            <w:noProof/>
            <w:webHidden/>
          </w:rPr>
        </w:r>
        <w:r w:rsidR="00897FC5">
          <w:rPr>
            <w:noProof/>
            <w:webHidden/>
          </w:rPr>
          <w:fldChar w:fldCharType="separate"/>
        </w:r>
        <w:r w:rsidR="00C072AF">
          <w:rPr>
            <w:noProof/>
            <w:webHidden/>
          </w:rPr>
          <w:t>180</w:t>
        </w:r>
        <w:r w:rsidR="00897FC5">
          <w:rPr>
            <w:noProof/>
            <w:webHidden/>
          </w:rPr>
          <w:fldChar w:fldCharType="end"/>
        </w:r>
      </w:hyperlink>
    </w:p>
    <w:p w14:paraId="159C3375"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3" w:history="1">
        <w:r w:rsidR="00897FC5" w:rsidRPr="003C191D">
          <w:rPr>
            <w:rStyle w:val="Hyperlink"/>
            <w:b/>
            <w:noProof/>
          </w:rPr>
          <w:t>Tabel 3. 61</w:t>
        </w:r>
        <w:r w:rsidR="00897FC5" w:rsidRPr="003C191D">
          <w:rPr>
            <w:rStyle w:val="Hyperlink"/>
            <w:noProof/>
            <w:lang w:val="id-ID"/>
          </w:rPr>
          <w:t xml:space="preserve"> </w:t>
        </w:r>
        <w:r w:rsidR="00897FC5" w:rsidRPr="003C191D">
          <w:rPr>
            <w:rStyle w:val="Hyperlink"/>
            <w:bCs/>
            <w:noProof/>
            <w:lang w:val="id-ID"/>
          </w:rPr>
          <w:t>Lembar kuesioner</w:t>
        </w:r>
        <w:r w:rsidR="00897FC5">
          <w:rPr>
            <w:noProof/>
            <w:webHidden/>
          </w:rPr>
          <w:tab/>
        </w:r>
        <w:r w:rsidR="00897FC5">
          <w:rPr>
            <w:noProof/>
            <w:webHidden/>
          </w:rPr>
          <w:fldChar w:fldCharType="begin"/>
        </w:r>
        <w:r w:rsidR="00897FC5">
          <w:rPr>
            <w:noProof/>
            <w:webHidden/>
          </w:rPr>
          <w:instrText xml:space="preserve"> PAGEREF _Toc105002653 \h </w:instrText>
        </w:r>
        <w:r w:rsidR="00897FC5">
          <w:rPr>
            <w:noProof/>
            <w:webHidden/>
          </w:rPr>
        </w:r>
        <w:r w:rsidR="00897FC5">
          <w:rPr>
            <w:noProof/>
            <w:webHidden/>
          </w:rPr>
          <w:fldChar w:fldCharType="separate"/>
        </w:r>
        <w:r w:rsidR="00C072AF">
          <w:rPr>
            <w:noProof/>
            <w:webHidden/>
          </w:rPr>
          <w:t>199</w:t>
        </w:r>
        <w:r w:rsidR="00897FC5">
          <w:rPr>
            <w:noProof/>
            <w:webHidden/>
          </w:rPr>
          <w:fldChar w:fldCharType="end"/>
        </w:r>
      </w:hyperlink>
    </w:p>
    <w:p w14:paraId="3B2E9697" w14:textId="77777777" w:rsidR="00897FC5" w:rsidRDefault="004B79E3" w:rsidP="00554758">
      <w:pPr>
        <w:pStyle w:val="TableofFigures"/>
        <w:tabs>
          <w:tab w:val="right" w:leader="dot" w:pos="7930"/>
        </w:tabs>
        <w:rPr>
          <w:noProof/>
        </w:rPr>
      </w:pPr>
      <w:hyperlink w:anchor="_Toc105002654" w:history="1">
        <w:r w:rsidR="00897FC5" w:rsidRPr="003C191D">
          <w:rPr>
            <w:rStyle w:val="Hyperlink"/>
            <w:b/>
            <w:noProof/>
          </w:rPr>
          <w:t>Tabel 3. 62</w:t>
        </w:r>
        <w:r w:rsidR="00897FC5" w:rsidRPr="003C191D">
          <w:rPr>
            <w:rStyle w:val="Hyperlink"/>
            <w:b/>
            <w:noProof/>
            <w:lang w:val="id-ID"/>
          </w:rPr>
          <w:t xml:space="preserve"> </w:t>
        </w:r>
        <w:r w:rsidR="00897FC5" w:rsidRPr="003C191D">
          <w:rPr>
            <w:rStyle w:val="Hyperlink"/>
            <w:noProof/>
            <w:lang w:val="id-ID"/>
          </w:rPr>
          <w:t>Rumus perhitungan hasil kuesioner</w:t>
        </w:r>
        <w:r w:rsidR="00897FC5">
          <w:rPr>
            <w:noProof/>
            <w:webHidden/>
          </w:rPr>
          <w:tab/>
        </w:r>
        <w:r w:rsidR="00897FC5">
          <w:rPr>
            <w:noProof/>
            <w:webHidden/>
          </w:rPr>
          <w:fldChar w:fldCharType="begin"/>
        </w:r>
        <w:r w:rsidR="00897FC5">
          <w:rPr>
            <w:noProof/>
            <w:webHidden/>
          </w:rPr>
          <w:instrText xml:space="preserve"> PAGEREF _Toc105002654 \h </w:instrText>
        </w:r>
        <w:r w:rsidR="00897FC5">
          <w:rPr>
            <w:noProof/>
            <w:webHidden/>
          </w:rPr>
        </w:r>
        <w:r w:rsidR="00897FC5">
          <w:rPr>
            <w:noProof/>
            <w:webHidden/>
          </w:rPr>
          <w:fldChar w:fldCharType="separate"/>
        </w:r>
        <w:r w:rsidR="00C072AF">
          <w:rPr>
            <w:noProof/>
            <w:webHidden/>
          </w:rPr>
          <w:t>199</w:t>
        </w:r>
        <w:r w:rsidR="00897FC5">
          <w:rPr>
            <w:noProof/>
            <w:webHidden/>
          </w:rPr>
          <w:fldChar w:fldCharType="end"/>
        </w:r>
      </w:hyperlink>
      <w:r w:rsidR="00126D19">
        <w:fldChar w:fldCharType="end"/>
      </w:r>
      <w:r w:rsidR="00554758">
        <w:fldChar w:fldCharType="begin"/>
      </w:r>
      <w:r w:rsidR="00554758">
        <w:instrText xml:space="preserve"> TOC \h \z \c "Tabel 4." </w:instrText>
      </w:r>
      <w:r w:rsidR="00554758">
        <w:fldChar w:fldCharType="separate"/>
      </w:r>
    </w:p>
    <w:p w14:paraId="0553DFE6"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5" w:history="1">
        <w:r w:rsidR="00897FC5" w:rsidRPr="00725D6D">
          <w:rPr>
            <w:rStyle w:val="Hyperlink"/>
            <w:b/>
            <w:noProof/>
          </w:rPr>
          <w:t>Tabel 4. 1</w:t>
        </w:r>
        <w:r w:rsidR="00897FC5" w:rsidRPr="00725D6D">
          <w:rPr>
            <w:rStyle w:val="Hyperlink"/>
            <w:noProof/>
          </w:rPr>
          <w:t xml:space="preserve"> </w:t>
        </w:r>
        <w:r w:rsidR="00897FC5" w:rsidRPr="00725D6D">
          <w:rPr>
            <w:rStyle w:val="Hyperlink"/>
            <w:i/>
            <w:noProof/>
          </w:rPr>
          <w:t>Black box</w:t>
        </w:r>
        <w:r w:rsidR="00897FC5" w:rsidRPr="00725D6D">
          <w:rPr>
            <w:rStyle w:val="Hyperlink"/>
            <w:i/>
            <w:noProof/>
            <w:lang w:val="id-ID"/>
          </w:rPr>
          <w:t xml:space="preserve"> testing</w:t>
        </w:r>
        <w:r w:rsidR="00897FC5">
          <w:rPr>
            <w:noProof/>
            <w:webHidden/>
          </w:rPr>
          <w:tab/>
        </w:r>
        <w:r w:rsidR="00897FC5">
          <w:rPr>
            <w:noProof/>
            <w:webHidden/>
          </w:rPr>
          <w:fldChar w:fldCharType="begin"/>
        </w:r>
        <w:r w:rsidR="00897FC5">
          <w:rPr>
            <w:noProof/>
            <w:webHidden/>
          </w:rPr>
          <w:instrText xml:space="preserve"> PAGEREF _Toc105002655 \h </w:instrText>
        </w:r>
        <w:r w:rsidR="00897FC5">
          <w:rPr>
            <w:noProof/>
            <w:webHidden/>
          </w:rPr>
        </w:r>
        <w:r w:rsidR="00897FC5">
          <w:rPr>
            <w:noProof/>
            <w:webHidden/>
          </w:rPr>
          <w:fldChar w:fldCharType="separate"/>
        </w:r>
        <w:r w:rsidR="00C072AF">
          <w:rPr>
            <w:noProof/>
            <w:webHidden/>
          </w:rPr>
          <w:t>215</w:t>
        </w:r>
        <w:r w:rsidR="00897FC5">
          <w:rPr>
            <w:noProof/>
            <w:webHidden/>
          </w:rPr>
          <w:fldChar w:fldCharType="end"/>
        </w:r>
      </w:hyperlink>
    </w:p>
    <w:p w14:paraId="7DC12124"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6" w:history="1">
        <w:r w:rsidR="00897FC5" w:rsidRPr="00725D6D">
          <w:rPr>
            <w:rStyle w:val="Hyperlink"/>
            <w:b/>
            <w:noProof/>
          </w:rPr>
          <w:t>Tabel 4. 2</w:t>
        </w:r>
        <w:r w:rsidR="00897FC5" w:rsidRPr="00725D6D">
          <w:rPr>
            <w:rStyle w:val="Hyperlink"/>
            <w:noProof/>
            <w:lang w:val="id-ID"/>
          </w:rPr>
          <w:t xml:space="preserve"> Hasil kuesioner pengguna pegawai keuangan</w:t>
        </w:r>
        <w:r w:rsidR="00897FC5">
          <w:rPr>
            <w:noProof/>
            <w:webHidden/>
          </w:rPr>
          <w:tab/>
        </w:r>
        <w:r w:rsidR="00897FC5">
          <w:rPr>
            <w:noProof/>
            <w:webHidden/>
          </w:rPr>
          <w:fldChar w:fldCharType="begin"/>
        </w:r>
        <w:r w:rsidR="00897FC5">
          <w:rPr>
            <w:noProof/>
            <w:webHidden/>
          </w:rPr>
          <w:instrText xml:space="preserve"> PAGEREF _Toc105002656 \h </w:instrText>
        </w:r>
        <w:r w:rsidR="00897FC5">
          <w:rPr>
            <w:noProof/>
            <w:webHidden/>
          </w:rPr>
        </w:r>
        <w:r w:rsidR="00897FC5">
          <w:rPr>
            <w:noProof/>
            <w:webHidden/>
          </w:rPr>
          <w:fldChar w:fldCharType="separate"/>
        </w:r>
        <w:r w:rsidR="00C072AF">
          <w:rPr>
            <w:noProof/>
            <w:webHidden/>
          </w:rPr>
          <w:t>227</w:t>
        </w:r>
        <w:r w:rsidR="00897FC5">
          <w:rPr>
            <w:noProof/>
            <w:webHidden/>
          </w:rPr>
          <w:fldChar w:fldCharType="end"/>
        </w:r>
      </w:hyperlink>
    </w:p>
    <w:p w14:paraId="752150D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7" w:history="1">
        <w:r w:rsidR="00897FC5" w:rsidRPr="00725D6D">
          <w:rPr>
            <w:rStyle w:val="Hyperlink"/>
            <w:b/>
            <w:noProof/>
          </w:rPr>
          <w:t>Tabel 4. 3</w:t>
        </w:r>
        <w:r w:rsidR="00897FC5" w:rsidRPr="00725D6D">
          <w:rPr>
            <w:rStyle w:val="Hyperlink"/>
            <w:noProof/>
          </w:rPr>
          <w:t xml:space="preserve"> Total keseluruhan pengujian pengguna </w:t>
        </w:r>
        <w:r w:rsidR="00897FC5" w:rsidRPr="00725D6D">
          <w:rPr>
            <w:rStyle w:val="Hyperlink"/>
            <w:noProof/>
            <w:lang w:val="id-ID"/>
          </w:rPr>
          <w:t>pegawai keuangan</w:t>
        </w:r>
        <w:r w:rsidR="00897FC5">
          <w:rPr>
            <w:noProof/>
            <w:webHidden/>
          </w:rPr>
          <w:tab/>
        </w:r>
        <w:r w:rsidR="00897FC5">
          <w:rPr>
            <w:noProof/>
            <w:webHidden/>
          </w:rPr>
          <w:fldChar w:fldCharType="begin"/>
        </w:r>
        <w:r w:rsidR="00897FC5">
          <w:rPr>
            <w:noProof/>
            <w:webHidden/>
          </w:rPr>
          <w:instrText xml:space="preserve"> PAGEREF _Toc105002657 \h </w:instrText>
        </w:r>
        <w:r w:rsidR="00897FC5">
          <w:rPr>
            <w:noProof/>
            <w:webHidden/>
          </w:rPr>
        </w:r>
        <w:r w:rsidR="00897FC5">
          <w:rPr>
            <w:noProof/>
            <w:webHidden/>
          </w:rPr>
          <w:fldChar w:fldCharType="separate"/>
        </w:r>
        <w:r w:rsidR="00C072AF">
          <w:rPr>
            <w:noProof/>
            <w:webHidden/>
          </w:rPr>
          <w:t>228</w:t>
        </w:r>
        <w:r w:rsidR="00897FC5">
          <w:rPr>
            <w:noProof/>
            <w:webHidden/>
          </w:rPr>
          <w:fldChar w:fldCharType="end"/>
        </w:r>
      </w:hyperlink>
    </w:p>
    <w:p w14:paraId="1A26741D"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8" w:history="1">
        <w:r w:rsidR="00897FC5" w:rsidRPr="00725D6D">
          <w:rPr>
            <w:rStyle w:val="Hyperlink"/>
            <w:b/>
            <w:noProof/>
          </w:rPr>
          <w:t>Tabel 4. 4</w:t>
        </w:r>
        <w:r w:rsidR="00897FC5" w:rsidRPr="00725D6D">
          <w:rPr>
            <w:rStyle w:val="Hyperlink"/>
            <w:noProof/>
            <w:lang w:val="id-ID"/>
          </w:rPr>
          <w:t xml:space="preserve"> Hasil kuesioner pengguna kasir</w:t>
        </w:r>
        <w:r w:rsidR="00897FC5">
          <w:rPr>
            <w:noProof/>
            <w:webHidden/>
          </w:rPr>
          <w:tab/>
        </w:r>
        <w:r w:rsidR="00897FC5">
          <w:rPr>
            <w:noProof/>
            <w:webHidden/>
          </w:rPr>
          <w:fldChar w:fldCharType="begin"/>
        </w:r>
        <w:r w:rsidR="00897FC5">
          <w:rPr>
            <w:noProof/>
            <w:webHidden/>
          </w:rPr>
          <w:instrText xml:space="preserve"> PAGEREF _Toc105002658 \h </w:instrText>
        </w:r>
        <w:r w:rsidR="00897FC5">
          <w:rPr>
            <w:noProof/>
            <w:webHidden/>
          </w:rPr>
        </w:r>
        <w:r w:rsidR="00897FC5">
          <w:rPr>
            <w:noProof/>
            <w:webHidden/>
          </w:rPr>
          <w:fldChar w:fldCharType="separate"/>
        </w:r>
        <w:r w:rsidR="00C072AF">
          <w:rPr>
            <w:noProof/>
            <w:webHidden/>
          </w:rPr>
          <w:t>231</w:t>
        </w:r>
        <w:r w:rsidR="00897FC5">
          <w:rPr>
            <w:noProof/>
            <w:webHidden/>
          </w:rPr>
          <w:fldChar w:fldCharType="end"/>
        </w:r>
      </w:hyperlink>
    </w:p>
    <w:p w14:paraId="50413EB2"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59" w:history="1">
        <w:r w:rsidR="00897FC5" w:rsidRPr="00725D6D">
          <w:rPr>
            <w:rStyle w:val="Hyperlink"/>
            <w:b/>
            <w:noProof/>
          </w:rPr>
          <w:t>Tabel 4. 5</w:t>
        </w:r>
        <w:r w:rsidR="00897FC5" w:rsidRPr="00725D6D">
          <w:rPr>
            <w:rStyle w:val="Hyperlink"/>
            <w:noProof/>
            <w:lang w:val="id-ID"/>
          </w:rPr>
          <w:t xml:space="preserve"> </w:t>
        </w:r>
        <w:r w:rsidR="00897FC5" w:rsidRPr="00725D6D">
          <w:rPr>
            <w:rStyle w:val="Hyperlink"/>
            <w:noProof/>
          </w:rPr>
          <w:t xml:space="preserve">Total keseluruhan pengujian pengguna </w:t>
        </w:r>
        <w:r w:rsidR="00897FC5" w:rsidRPr="00725D6D">
          <w:rPr>
            <w:rStyle w:val="Hyperlink"/>
            <w:noProof/>
            <w:lang w:val="id-ID"/>
          </w:rPr>
          <w:t>kasir</w:t>
        </w:r>
        <w:r w:rsidR="00897FC5">
          <w:rPr>
            <w:noProof/>
            <w:webHidden/>
          </w:rPr>
          <w:tab/>
        </w:r>
        <w:r w:rsidR="00897FC5">
          <w:rPr>
            <w:noProof/>
            <w:webHidden/>
          </w:rPr>
          <w:fldChar w:fldCharType="begin"/>
        </w:r>
        <w:r w:rsidR="00897FC5">
          <w:rPr>
            <w:noProof/>
            <w:webHidden/>
          </w:rPr>
          <w:instrText xml:space="preserve"> PAGEREF _Toc105002659 \h </w:instrText>
        </w:r>
        <w:r w:rsidR="00897FC5">
          <w:rPr>
            <w:noProof/>
            <w:webHidden/>
          </w:rPr>
        </w:r>
        <w:r w:rsidR="00897FC5">
          <w:rPr>
            <w:noProof/>
            <w:webHidden/>
          </w:rPr>
          <w:fldChar w:fldCharType="separate"/>
        </w:r>
        <w:r w:rsidR="00C072AF">
          <w:rPr>
            <w:noProof/>
            <w:webHidden/>
          </w:rPr>
          <w:t>232</w:t>
        </w:r>
        <w:r w:rsidR="00897FC5">
          <w:rPr>
            <w:noProof/>
            <w:webHidden/>
          </w:rPr>
          <w:fldChar w:fldCharType="end"/>
        </w:r>
      </w:hyperlink>
    </w:p>
    <w:p w14:paraId="720F1B69" w14:textId="77777777" w:rsidR="00897FC5"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60" w:history="1">
        <w:r w:rsidR="00897FC5" w:rsidRPr="00725D6D">
          <w:rPr>
            <w:rStyle w:val="Hyperlink"/>
            <w:b/>
            <w:noProof/>
          </w:rPr>
          <w:t>Tabel 4. 6</w:t>
        </w:r>
        <w:r w:rsidR="00897FC5" w:rsidRPr="00725D6D">
          <w:rPr>
            <w:rStyle w:val="Hyperlink"/>
            <w:noProof/>
            <w:lang w:val="id-ID"/>
          </w:rPr>
          <w:t xml:space="preserve"> Hasil kuesioner pengguna ahli</w:t>
        </w:r>
        <w:r w:rsidR="00897FC5">
          <w:rPr>
            <w:noProof/>
            <w:webHidden/>
          </w:rPr>
          <w:tab/>
        </w:r>
        <w:r w:rsidR="00897FC5">
          <w:rPr>
            <w:noProof/>
            <w:webHidden/>
          </w:rPr>
          <w:fldChar w:fldCharType="begin"/>
        </w:r>
        <w:r w:rsidR="00897FC5">
          <w:rPr>
            <w:noProof/>
            <w:webHidden/>
          </w:rPr>
          <w:instrText xml:space="preserve"> PAGEREF _Toc105002660 \h </w:instrText>
        </w:r>
        <w:r w:rsidR="00897FC5">
          <w:rPr>
            <w:noProof/>
            <w:webHidden/>
          </w:rPr>
        </w:r>
        <w:r w:rsidR="00897FC5">
          <w:rPr>
            <w:noProof/>
            <w:webHidden/>
          </w:rPr>
          <w:fldChar w:fldCharType="separate"/>
        </w:r>
        <w:r w:rsidR="00C072AF">
          <w:rPr>
            <w:noProof/>
            <w:webHidden/>
          </w:rPr>
          <w:t>234</w:t>
        </w:r>
        <w:r w:rsidR="00897FC5">
          <w:rPr>
            <w:noProof/>
            <w:webHidden/>
          </w:rPr>
          <w:fldChar w:fldCharType="end"/>
        </w:r>
      </w:hyperlink>
    </w:p>
    <w:p w14:paraId="489B88CD" w14:textId="77777777" w:rsidR="00897FC5" w:rsidRDefault="004B79E3">
      <w:pPr>
        <w:pStyle w:val="TableofFigures"/>
        <w:tabs>
          <w:tab w:val="right" w:leader="dot" w:pos="7930"/>
        </w:tabs>
        <w:rPr>
          <w:rStyle w:val="Hyperlink"/>
          <w:noProof/>
        </w:rPr>
      </w:pPr>
      <w:hyperlink w:anchor="_Toc105002661" w:history="1">
        <w:r w:rsidR="00897FC5" w:rsidRPr="00725D6D">
          <w:rPr>
            <w:rStyle w:val="Hyperlink"/>
            <w:b/>
            <w:noProof/>
          </w:rPr>
          <w:t>Tabel 4. 7</w:t>
        </w:r>
        <w:r w:rsidR="00897FC5" w:rsidRPr="00725D6D">
          <w:rPr>
            <w:rStyle w:val="Hyperlink"/>
            <w:noProof/>
          </w:rPr>
          <w:t xml:space="preserve"> Total keseluruhan pengujian pengguna </w:t>
        </w:r>
        <w:r w:rsidR="00897FC5" w:rsidRPr="00725D6D">
          <w:rPr>
            <w:rStyle w:val="Hyperlink"/>
            <w:noProof/>
            <w:lang w:val="id-ID"/>
          </w:rPr>
          <w:t>ahli</w:t>
        </w:r>
        <w:r w:rsidR="00897FC5">
          <w:rPr>
            <w:noProof/>
            <w:webHidden/>
          </w:rPr>
          <w:tab/>
        </w:r>
        <w:r w:rsidR="00897FC5">
          <w:rPr>
            <w:noProof/>
            <w:webHidden/>
          </w:rPr>
          <w:fldChar w:fldCharType="begin"/>
        </w:r>
        <w:r w:rsidR="00897FC5">
          <w:rPr>
            <w:noProof/>
            <w:webHidden/>
          </w:rPr>
          <w:instrText xml:space="preserve"> PAGEREF _Toc105002661 \h </w:instrText>
        </w:r>
        <w:r w:rsidR="00897FC5">
          <w:rPr>
            <w:noProof/>
            <w:webHidden/>
          </w:rPr>
        </w:r>
        <w:r w:rsidR="00897FC5">
          <w:rPr>
            <w:noProof/>
            <w:webHidden/>
          </w:rPr>
          <w:fldChar w:fldCharType="separate"/>
        </w:r>
        <w:r w:rsidR="00C072AF">
          <w:rPr>
            <w:noProof/>
            <w:webHidden/>
          </w:rPr>
          <w:t>236</w:t>
        </w:r>
        <w:r w:rsidR="00897FC5">
          <w:rPr>
            <w:noProof/>
            <w:webHidden/>
          </w:rPr>
          <w:fldChar w:fldCharType="end"/>
        </w:r>
      </w:hyperlink>
    </w:p>
    <w:p w14:paraId="0DF19705" w14:textId="77777777" w:rsidR="00897FC5" w:rsidRDefault="00897FC5" w:rsidP="00897FC5">
      <w:pPr>
        <w:rPr>
          <w:noProof/>
        </w:rPr>
      </w:pPr>
    </w:p>
    <w:p w14:paraId="083B46F4" w14:textId="77777777" w:rsidR="00897FC5" w:rsidRDefault="00897FC5" w:rsidP="00897FC5">
      <w:pPr>
        <w:rPr>
          <w:noProof/>
        </w:rPr>
      </w:pPr>
    </w:p>
    <w:p w14:paraId="651DB197" w14:textId="77777777" w:rsidR="00897FC5" w:rsidRDefault="00897FC5" w:rsidP="00897FC5">
      <w:pPr>
        <w:rPr>
          <w:noProof/>
        </w:rPr>
      </w:pPr>
    </w:p>
    <w:p w14:paraId="3F32DB7A" w14:textId="77777777" w:rsidR="00897FC5" w:rsidRDefault="00897FC5" w:rsidP="00897FC5">
      <w:pPr>
        <w:rPr>
          <w:noProof/>
        </w:rPr>
      </w:pPr>
    </w:p>
    <w:p w14:paraId="1D1AA732" w14:textId="77777777" w:rsidR="00897FC5" w:rsidRDefault="00897FC5" w:rsidP="00897FC5">
      <w:pPr>
        <w:rPr>
          <w:noProof/>
        </w:rPr>
      </w:pPr>
    </w:p>
    <w:p w14:paraId="228CF4C5" w14:textId="77777777" w:rsidR="00897FC5" w:rsidRDefault="00897FC5" w:rsidP="00897FC5">
      <w:pPr>
        <w:rPr>
          <w:noProof/>
        </w:rPr>
      </w:pPr>
    </w:p>
    <w:p w14:paraId="1496E79C" w14:textId="77777777" w:rsidR="00897FC5" w:rsidRDefault="00897FC5" w:rsidP="00897FC5">
      <w:pPr>
        <w:rPr>
          <w:noProof/>
        </w:rPr>
      </w:pPr>
    </w:p>
    <w:p w14:paraId="7C400E6E" w14:textId="77777777" w:rsidR="00897FC5" w:rsidRDefault="00897FC5" w:rsidP="00897FC5">
      <w:pPr>
        <w:rPr>
          <w:noProof/>
        </w:rPr>
      </w:pPr>
    </w:p>
    <w:p w14:paraId="40768C18" w14:textId="77777777" w:rsidR="00897FC5" w:rsidRDefault="00897FC5" w:rsidP="00897FC5">
      <w:pPr>
        <w:rPr>
          <w:noProof/>
        </w:rPr>
      </w:pPr>
    </w:p>
    <w:p w14:paraId="1EE9518F" w14:textId="77777777" w:rsidR="00897FC5" w:rsidRDefault="00897FC5" w:rsidP="00897FC5">
      <w:pPr>
        <w:rPr>
          <w:noProof/>
        </w:rPr>
      </w:pPr>
    </w:p>
    <w:p w14:paraId="77EA9072" w14:textId="77777777" w:rsidR="00897FC5" w:rsidRDefault="00897FC5" w:rsidP="00897FC5">
      <w:pPr>
        <w:rPr>
          <w:noProof/>
        </w:rPr>
      </w:pPr>
    </w:p>
    <w:p w14:paraId="7CB459C6" w14:textId="77777777" w:rsidR="00897FC5" w:rsidRDefault="00897FC5" w:rsidP="00897FC5">
      <w:pPr>
        <w:rPr>
          <w:noProof/>
        </w:rPr>
      </w:pPr>
    </w:p>
    <w:p w14:paraId="2DE50495" w14:textId="77777777" w:rsidR="00897FC5" w:rsidRDefault="00897FC5" w:rsidP="00897FC5">
      <w:pPr>
        <w:rPr>
          <w:noProof/>
        </w:rPr>
      </w:pPr>
    </w:p>
    <w:p w14:paraId="45ED8126" w14:textId="77777777" w:rsidR="00897FC5" w:rsidRDefault="00897FC5" w:rsidP="00897FC5">
      <w:pPr>
        <w:rPr>
          <w:noProof/>
        </w:rPr>
      </w:pPr>
    </w:p>
    <w:p w14:paraId="43807169" w14:textId="77777777" w:rsidR="00897FC5" w:rsidRDefault="00897FC5" w:rsidP="00897FC5">
      <w:pPr>
        <w:rPr>
          <w:noProof/>
        </w:rPr>
      </w:pPr>
    </w:p>
    <w:p w14:paraId="318BA47C" w14:textId="77777777" w:rsidR="00897FC5" w:rsidRDefault="00897FC5" w:rsidP="00897FC5">
      <w:pPr>
        <w:rPr>
          <w:noProof/>
        </w:rPr>
      </w:pPr>
    </w:p>
    <w:p w14:paraId="5531ECA2" w14:textId="77777777" w:rsidR="00897FC5" w:rsidRDefault="00897FC5" w:rsidP="00897FC5">
      <w:pPr>
        <w:rPr>
          <w:noProof/>
        </w:rPr>
      </w:pPr>
    </w:p>
    <w:p w14:paraId="774FD68B" w14:textId="77777777" w:rsidR="00897FC5" w:rsidRDefault="00897FC5" w:rsidP="00897FC5">
      <w:pPr>
        <w:rPr>
          <w:noProof/>
        </w:rPr>
      </w:pPr>
    </w:p>
    <w:p w14:paraId="4CE68E94" w14:textId="77777777" w:rsidR="00897FC5" w:rsidRDefault="00897FC5" w:rsidP="00897FC5">
      <w:pPr>
        <w:rPr>
          <w:noProof/>
        </w:rPr>
      </w:pPr>
    </w:p>
    <w:p w14:paraId="43F895D0" w14:textId="77777777" w:rsidR="00897FC5" w:rsidRDefault="00897FC5" w:rsidP="00897FC5">
      <w:pPr>
        <w:rPr>
          <w:noProof/>
        </w:rPr>
      </w:pPr>
    </w:p>
    <w:p w14:paraId="3298226E" w14:textId="77777777" w:rsidR="00897FC5" w:rsidRDefault="00897FC5" w:rsidP="00897FC5">
      <w:pPr>
        <w:rPr>
          <w:noProof/>
        </w:rPr>
      </w:pPr>
    </w:p>
    <w:p w14:paraId="38E9D28A" w14:textId="77777777" w:rsidR="00897FC5" w:rsidRPr="00897FC5" w:rsidRDefault="00897FC5" w:rsidP="00897FC5">
      <w:pPr>
        <w:rPr>
          <w:noProof/>
        </w:rPr>
      </w:pPr>
    </w:p>
    <w:p w14:paraId="7CEEB3DD" w14:textId="20A72768" w:rsidR="008848F6" w:rsidRDefault="00554758" w:rsidP="00126D19">
      <w:pPr>
        <w:tabs>
          <w:tab w:val="left" w:pos="1276"/>
          <w:tab w:val="right" w:pos="7938"/>
        </w:tabs>
        <w:ind w:left="1276" w:hanging="1276"/>
        <w:sectPr w:rsidR="008848F6" w:rsidSect="008848F6">
          <w:headerReference w:type="default" r:id="rId29"/>
          <w:footerReference w:type="default" r:id="rId30"/>
          <w:headerReference w:type="first" r:id="rId31"/>
          <w:footerReference w:type="first" r:id="rId32"/>
          <w:pgSz w:w="11909" w:h="16834" w:code="9"/>
          <w:pgMar w:top="1701" w:right="1701" w:bottom="1701" w:left="2268" w:header="1134" w:footer="1134" w:gutter="0"/>
          <w:pgNumType w:fmt="lowerRoman"/>
          <w:cols w:space="720"/>
          <w:titlePg/>
        </w:sectPr>
      </w:pPr>
      <w:r>
        <w:fldChar w:fldCharType="end"/>
      </w:r>
    </w:p>
    <w:p w14:paraId="6C772CE7" w14:textId="7E7D4417" w:rsidR="008848F6" w:rsidRPr="004E5067" w:rsidRDefault="008848F6" w:rsidP="008848F6">
      <w:pPr>
        <w:pStyle w:val="JudulDepan"/>
      </w:pPr>
      <w:bookmarkStart w:id="14" w:name="_Toc354687540"/>
      <w:bookmarkStart w:id="15" w:name="_Toc105052084"/>
      <w:r w:rsidRPr="004E5067">
        <w:lastRenderedPageBreak/>
        <w:t>D</w:t>
      </w:r>
      <w:r>
        <w:t>aftar Gambar</w:t>
      </w:r>
      <w:bookmarkEnd w:id="14"/>
      <w:bookmarkEnd w:id="15"/>
    </w:p>
    <w:p w14:paraId="3302916E" w14:textId="77777777" w:rsidR="008848F6" w:rsidRDefault="008848F6" w:rsidP="00D2736B"/>
    <w:p w14:paraId="0491F804" w14:textId="77777777" w:rsidR="008848F6" w:rsidRDefault="008848F6" w:rsidP="00D2736B"/>
    <w:p w14:paraId="6EE456C4" w14:textId="77777777" w:rsidR="008848F6" w:rsidRDefault="008848F6" w:rsidP="00D2736B"/>
    <w:p w14:paraId="320B7C25" w14:textId="28692E39" w:rsidR="00C7411D" w:rsidRDefault="00C666EF" w:rsidP="00FA1B88">
      <w:pPr>
        <w:pStyle w:val="TableofFigures"/>
        <w:tabs>
          <w:tab w:val="right" w:leader="dot" w:pos="7930"/>
        </w:tabs>
      </w:pPr>
      <w:r>
        <w:rPr>
          <w:rStyle w:val="Hyperlink"/>
          <w:b/>
        </w:rPr>
        <w:fldChar w:fldCharType="begin"/>
      </w:r>
      <w:r>
        <w:rPr>
          <w:rStyle w:val="Hyperlink"/>
          <w:b/>
          <w:noProof/>
        </w:rPr>
        <w:instrText xml:space="preserve"> TOC \h \z \c "Gambar 2." </w:instrText>
      </w:r>
      <w:r>
        <w:rPr>
          <w:rStyle w:val="Hyperlink"/>
          <w:b/>
        </w:rPr>
        <w:fldChar w:fldCharType="separate"/>
      </w:r>
      <w:hyperlink w:anchor="_Toc105002675" w:history="1">
        <w:r w:rsidR="009A450A" w:rsidRPr="00027C05">
          <w:rPr>
            <w:rStyle w:val="Hyperlink"/>
            <w:b/>
            <w:noProof/>
          </w:rPr>
          <w:t>Gambar 2. 1</w:t>
        </w:r>
        <w:r w:rsidR="009A450A" w:rsidRPr="00027C05">
          <w:rPr>
            <w:rStyle w:val="Hyperlink"/>
            <w:b/>
            <w:noProof/>
            <w:lang w:val="id-ID"/>
          </w:rPr>
          <w:t xml:space="preserve"> </w:t>
        </w:r>
        <w:r w:rsidR="009A450A" w:rsidRPr="00027C05">
          <w:rPr>
            <w:rStyle w:val="Hyperlink"/>
            <w:noProof/>
            <w:lang w:val="id-ID"/>
          </w:rPr>
          <w:t xml:space="preserve">Model </w:t>
        </w:r>
        <w:r w:rsidR="009A450A" w:rsidRPr="00027C05">
          <w:rPr>
            <w:rStyle w:val="Hyperlink"/>
            <w:i/>
            <w:noProof/>
            <w:lang w:val="id-ID"/>
          </w:rPr>
          <w:t>waterfall</w:t>
        </w:r>
        <w:r w:rsidR="009A450A">
          <w:rPr>
            <w:noProof/>
            <w:webHidden/>
          </w:rPr>
          <w:tab/>
        </w:r>
        <w:r w:rsidR="009A450A">
          <w:rPr>
            <w:noProof/>
            <w:webHidden/>
          </w:rPr>
          <w:fldChar w:fldCharType="begin"/>
        </w:r>
        <w:r w:rsidR="009A450A">
          <w:rPr>
            <w:noProof/>
            <w:webHidden/>
          </w:rPr>
          <w:instrText xml:space="preserve"> PAGEREF _Toc105002675 \h </w:instrText>
        </w:r>
        <w:r w:rsidR="009A450A">
          <w:rPr>
            <w:noProof/>
            <w:webHidden/>
          </w:rPr>
        </w:r>
        <w:r w:rsidR="009A450A">
          <w:rPr>
            <w:noProof/>
            <w:webHidden/>
          </w:rPr>
          <w:fldChar w:fldCharType="separate"/>
        </w:r>
        <w:r w:rsidR="00C072AF">
          <w:rPr>
            <w:noProof/>
            <w:webHidden/>
          </w:rPr>
          <w:t>12</w:t>
        </w:r>
        <w:r w:rsidR="009A450A">
          <w:rPr>
            <w:noProof/>
            <w:webHidden/>
          </w:rPr>
          <w:fldChar w:fldCharType="end"/>
        </w:r>
      </w:hyperlink>
      <w:r>
        <w:rPr>
          <w:noProof/>
        </w:rPr>
        <w:fldChar w:fldCharType="end"/>
      </w:r>
    </w:p>
    <w:p w14:paraId="3F55B60D" w14:textId="77777777" w:rsidR="009A450A" w:rsidRDefault="00FA1B88">
      <w:pPr>
        <w:pStyle w:val="TableofFigures"/>
        <w:tabs>
          <w:tab w:val="right" w:leader="dot" w:pos="7930"/>
        </w:tabs>
        <w:rPr>
          <w:rFonts w:asciiTheme="minorHAnsi" w:eastAsiaTheme="minorEastAsia" w:hAnsiTheme="minorHAnsi" w:cstheme="minorBidi"/>
          <w:noProof/>
          <w:sz w:val="22"/>
          <w:szCs w:val="22"/>
          <w:lang w:eastAsia="en-US"/>
        </w:rPr>
      </w:pPr>
      <w:r>
        <w:fldChar w:fldCharType="begin"/>
      </w:r>
      <w:r>
        <w:instrText xml:space="preserve"> TOC \h \z \c "Gambar 3." </w:instrText>
      </w:r>
      <w:r>
        <w:fldChar w:fldCharType="separate"/>
      </w:r>
      <w:hyperlink w:anchor="_Toc105002683" w:history="1">
        <w:r w:rsidR="009A450A" w:rsidRPr="001A6DB7">
          <w:rPr>
            <w:rStyle w:val="Hyperlink"/>
            <w:b/>
            <w:noProof/>
          </w:rPr>
          <w:t>Gambar 3. 1</w:t>
        </w:r>
        <w:r w:rsidR="009A450A" w:rsidRPr="001A6DB7">
          <w:rPr>
            <w:rStyle w:val="Hyperlink"/>
            <w:noProof/>
            <w:lang w:val="id-ID"/>
          </w:rPr>
          <w:t xml:space="preserve"> Metode pengembangan sistem</w:t>
        </w:r>
        <w:r w:rsidR="009A450A">
          <w:rPr>
            <w:noProof/>
            <w:webHidden/>
          </w:rPr>
          <w:tab/>
        </w:r>
        <w:r w:rsidR="009A450A">
          <w:rPr>
            <w:noProof/>
            <w:webHidden/>
          </w:rPr>
          <w:fldChar w:fldCharType="begin"/>
        </w:r>
        <w:r w:rsidR="009A450A">
          <w:rPr>
            <w:noProof/>
            <w:webHidden/>
          </w:rPr>
          <w:instrText xml:space="preserve"> PAGEREF _Toc105002683 \h </w:instrText>
        </w:r>
        <w:r w:rsidR="009A450A">
          <w:rPr>
            <w:noProof/>
            <w:webHidden/>
          </w:rPr>
        </w:r>
        <w:r w:rsidR="009A450A">
          <w:rPr>
            <w:noProof/>
            <w:webHidden/>
          </w:rPr>
          <w:fldChar w:fldCharType="separate"/>
        </w:r>
        <w:r w:rsidR="00C072AF">
          <w:rPr>
            <w:noProof/>
            <w:webHidden/>
          </w:rPr>
          <w:t>26</w:t>
        </w:r>
        <w:r w:rsidR="009A450A">
          <w:rPr>
            <w:noProof/>
            <w:webHidden/>
          </w:rPr>
          <w:fldChar w:fldCharType="end"/>
        </w:r>
      </w:hyperlink>
    </w:p>
    <w:p w14:paraId="5635F71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4" w:history="1">
        <w:r w:rsidR="009A450A" w:rsidRPr="001A6DB7">
          <w:rPr>
            <w:rStyle w:val="Hyperlink"/>
            <w:b/>
            <w:noProof/>
          </w:rPr>
          <w:t>Gambar 3. 2</w:t>
        </w:r>
        <w:r w:rsidR="009A450A" w:rsidRPr="001A6DB7">
          <w:rPr>
            <w:rStyle w:val="Hyperlink"/>
            <w:noProof/>
            <w:lang w:val="id-ID"/>
          </w:rPr>
          <w:t xml:space="preserve"> Arsitektur sistem</w:t>
        </w:r>
        <w:r w:rsidR="009A450A">
          <w:rPr>
            <w:noProof/>
            <w:webHidden/>
          </w:rPr>
          <w:tab/>
        </w:r>
        <w:r w:rsidR="009A450A">
          <w:rPr>
            <w:noProof/>
            <w:webHidden/>
          </w:rPr>
          <w:fldChar w:fldCharType="begin"/>
        </w:r>
        <w:r w:rsidR="009A450A">
          <w:rPr>
            <w:noProof/>
            <w:webHidden/>
          </w:rPr>
          <w:instrText xml:space="preserve"> PAGEREF _Toc105002684 \h </w:instrText>
        </w:r>
        <w:r w:rsidR="009A450A">
          <w:rPr>
            <w:noProof/>
            <w:webHidden/>
          </w:rPr>
        </w:r>
        <w:r w:rsidR="009A450A">
          <w:rPr>
            <w:noProof/>
            <w:webHidden/>
          </w:rPr>
          <w:fldChar w:fldCharType="separate"/>
        </w:r>
        <w:r w:rsidR="00C072AF">
          <w:rPr>
            <w:noProof/>
            <w:webHidden/>
          </w:rPr>
          <w:t>32</w:t>
        </w:r>
        <w:r w:rsidR="009A450A">
          <w:rPr>
            <w:noProof/>
            <w:webHidden/>
          </w:rPr>
          <w:fldChar w:fldCharType="end"/>
        </w:r>
      </w:hyperlink>
    </w:p>
    <w:p w14:paraId="6F54726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5" w:history="1">
        <w:r w:rsidR="009A450A" w:rsidRPr="001A6DB7">
          <w:rPr>
            <w:rStyle w:val="Hyperlink"/>
            <w:b/>
            <w:noProof/>
          </w:rPr>
          <w:t>Gambar 3. 3</w:t>
        </w:r>
        <w:r w:rsidR="009A450A" w:rsidRPr="001A6DB7">
          <w:rPr>
            <w:rStyle w:val="Hyperlink"/>
            <w:noProof/>
            <w:lang w:val="id-ID"/>
          </w:rPr>
          <w:t xml:space="preserve"> </w:t>
        </w:r>
        <w:r w:rsidR="009A450A" w:rsidRPr="001A6DB7">
          <w:rPr>
            <w:rStyle w:val="Hyperlink"/>
            <w:i/>
            <w:noProof/>
            <w:lang w:val="id-ID"/>
          </w:rPr>
          <w:t>Class Diagram</w:t>
        </w:r>
        <w:r w:rsidR="009A450A">
          <w:rPr>
            <w:noProof/>
            <w:webHidden/>
          </w:rPr>
          <w:tab/>
        </w:r>
        <w:r w:rsidR="009A450A">
          <w:rPr>
            <w:noProof/>
            <w:webHidden/>
          </w:rPr>
          <w:fldChar w:fldCharType="begin"/>
        </w:r>
        <w:r w:rsidR="009A450A">
          <w:rPr>
            <w:noProof/>
            <w:webHidden/>
          </w:rPr>
          <w:instrText xml:space="preserve"> PAGEREF _Toc105002685 \h </w:instrText>
        </w:r>
        <w:r w:rsidR="009A450A">
          <w:rPr>
            <w:noProof/>
            <w:webHidden/>
          </w:rPr>
        </w:r>
        <w:r w:rsidR="009A450A">
          <w:rPr>
            <w:noProof/>
            <w:webHidden/>
          </w:rPr>
          <w:fldChar w:fldCharType="separate"/>
        </w:r>
        <w:r w:rsidR="00C072AF">
          <w:rPr>
            <w:noProof/>
            <w:webHidden/>
          </w:rPr>
          <w:t>34</w:t>
        </w:r>
        <w:r w:rsidR="009A450A">
          <w:rPr>
            <w:noProof/>
            <w:webHidden/>
          </w:rPr>
          <w:fldChar w:fldCharType="end"/>
        </w:r>
      </w:hyperlink>
    </w:p>
    <w:p w14:paraId="15B51BA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6" w:history="1">
        <w:r w:rsidR="009A450A" w:rsidRPr="001A6DB7">
          <w:rPr>
            <w:rStyle w:val="Hyperlink"/>
            <w:b/>
            <w:noProof/>
          </w:rPr>
          <w:t>Gambar 3. 4</w:t>
        </w:r>
        <w:r w:rsidR="009A450A" w:rsidRPr="001A6DB7">
          <w:rPr>
            <w:rStyle w:val="Hyperlink"/>
            <w:noProof/>
            <w:lang w:val="id-ID"/>
          </w:rPr>
          <w:t xml:space="preserve"> Use Case Diagram</w:t>
        </w:r>
        <w:r w:rsidR="009A450A">
          <w:rPr>
            <w:noProof/>
            <w:webHidden/>
          </w:rPr>
          <w:tab/>
        </w:r>
        <w:r w:rsidR="009A450A">
          <w:rPr>
            <w:noProof/>
            <w:webHidden/>
          </w:rPr>
          <w:fldChar w:fldCharType="begin"/>
        </w:r>
        <w:r w:rsidR="009A450A">
          <w:rPr>
            <w:noProof/>
            <w:webHidden/>
          </w:rPr>
          <w:instrText xml:space="preserve"> PAGEREF _Toc105002686 \h </w:instrText>
        </w:r>
        <w:r w:rsidR="009A450A">
          <w:rPr>
            <w:noProof/>
            <w:webHidden/>
          </w:rPr>
        </w:r>
        <w:r w:rsidR="009A450A">
          <w:rPr>
            <w:noProof/>
            <w:webHidden/>
          </w:rPr>
          <w:fldChar w:fldCharType="separate"/>
        </w:r>
        <w:r w:rsidR="00C072AF">
          <w:rPr>
            <w:noProof/>
            <w:webHidden/>
          </w:rPr>
          <w:t>77</w:t>
        </w:r>
        <w:r w:rsidR="009A450A">
          <w:rPr>
            <w:noProof/>
            <w:webHidden/>
          </w:rPr>
          <w:fldChar w:fldCharType="end"/>
        </w:r>
      </w:hyperlink>
    </w:p>
    <w:p w14:paraId="5FF3A24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7" w:history="1">
        <w:r w:rsidR="009A450A" w:rsidRPr="001A6DB7">
          <w:rPr>
            <w:rStyle w:val="Hyperlink"/>
            <w:b/>
            <w:noProof/>
          </w:rPr>
          <w:t>Gambar 3. 5</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_Toc105002687 \h </w:instrText>
        </w:r>
        <w:r w:rsidR="009A450A">
          <w:rPr>
            <w:noProof/>
            <w:webHidden/>
          </w:rPr>
        </w:r>
        <w:r w:rsidR="009A450A">
          <w:rPr>
            <w:noProof/>
            <w:webHidden/>
          </w:rPr>
          <w:fldChar w:fldCharType="separate"/>
        </w:r>
        <w:r w:rsidR="00C072AF">
          <w:rPr>
            <w:noProof/>
            <w:webHidden/>
          </w:rPr>
          <w:t>79</w:t>
        </w:r>
        <w:r w:rsidR="009A450A">
          <w:rPr>
            <w:noProof/>
            <w:webHidden/>
          </w:rPr>
          <w:fldChar w:fldCharType="end"/>
        </w:r>
      </w:hyperlink>
    </w:p>
    <w:p w14:paraId="20A53CE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8" w:history="1">
        <w:r w:rsidR="009A450A" w:rsidRPr="001A6DB7">
          <w:rPr>
            <w:rStyle w:val="Hyperlink"/>
            <w:b/>
            <w:noProof/>
          </w:rPr>
          <w:t>Gambar 3. 6</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_Toc105002688 \h </w:instrText>
        </w:r>
        <w:r w:rsidR="009A450A">
          <w:rPr>
            <w:noProof/>
            <w:webHidden/>
          </w:rPr>
        </w:r>
        <w:r w:rsidR="009A450A">
          <w:rPr>
            <w:noProof/>
            <w:webHidden/>
          </w:rPr>
          <w:fldChar w:fldCharType="separate"/>
        </w:r>
        <w:r w:rsidR="00C072AF">
          <w:rPr>
            <w:noProof/>
            <w:webHidden/>
          </w:rPr>
          <w:t>81</w:t>
        </w:r>
        <w:r w:rsidR="009A450A">
          <w:rPr>
            <w:noProof/>
            <w:webHidden/>
          </w:rPr>
          <w:fldChar w:fldCharType="end"/>
        </w:r>
      </w:hyperlink>
    </w:p>
    <w:p w14:paraId="7E1D81B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89" w:history="1">
        <w:r w:rsidR="009A450A" w:rsidRPr="001A6DB7">
          <w:rPr>
            <w:rStyle w:val="Hyperlink"/>
            <w:b/>
            <w:noProof/>
          </w:rPr>
          <w:t>Gambar 3. 7</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i/>
            <w:noProof/>
            <w:lang w:val="id-ID"/>
          </w:rPr>
          <w:t>chart of account</w:t>
        </w:r>
        <w:r w:rsidR="009A450A">
          <w:rPr>
            <w:noProof/>
            <w:webHidden/>
          </w:rPr>
          <w:tab/>
        </w:r>
        <w:r w:rsidR="009A450A">
          <w:rPr>
            <w:noProof/>
            <w:webHidden/>
          </w:rPr>
          <w:fldChar w:fldCharType="begin"/>
        </w:r>
        <w:r w:rsidR="009A450A">
          <w:rPr>
            <w:noProof/>
            <w:webHidden/>
          </w:rPr>
          <w:instrText xml:space="preserve"> PAGEREF _Toc105002689 \h </w:instrText>
        </w:r>
        <w:r w:rsidR="009A450A">
          <w:rPr>
            <w:noProof/>
            <w:webHidden/>
          </w:rPr>
        </w:r>
        <w:r w:rsidR="009A450A">
          <w:rPr>
            <w:noProof/>
            <w:webHidden/>
          </w:rPr>
          <w:fldChar w:fldCharType="separate"/>
        </w:r>
        <w:r w:rsidR="00C072AF">
          <w:rPr>
            <w:noProof/>
            <w:webHidden/>
          </w:rPr>
          <w:t>83</w:t>
        </w:r>
        <w:r w:rsidR="009A450A">
          <w:rPr>
            <w:noProof/>
            <w:webHidden/>
          </w:rPr>
          <w:fldChar w:fldCharType="end"/>
        </w:r>
      </w:hyperlink>
    </w:p>
    <w:p w14:paraId="4D054A1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0" w:history="1">
        <w:r w:rsidR="009A450A" w:rsidRPr="001A6DB7">
          <w:rPr>
            <w:rStyle w:val="Hyperlink"/>
            <w:b/>
            <w:noProof/>
          </w:rPr>
          <w:t>Gambar 3. 8</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noProof/>
            <w:lang w:val="id-ID"/>
          </w:rPr>
          <w:t>item barang</w:t>
        </w:r>
        <w:r w:rsidR="009A450A">
          <w:rPr>
            <w:noProof/>
            <w:webHidden/>
          </w:rPr>
          <w:tab/>
        </w:r>
        <w:r w:rsidR="009A450A">
          <w:rPr>
            <w:noProof/>
            <w:webHidden/>
          </w:rPr>
          <w:fldChar w:fldCharType="begin"/>
        </w:r>
        <w:r w:rsidR="009A450A">
          <w:rPr>
            <w:noProof/>
            <w:webHidden/>
          </w:rPr>
          <w:instrText xml:space="preserve"> PAGEREF _Toc105002690 \h </w:instrText>
        </w:r>
        <w:r w:rsidR="009A450A">
          <w:rPr>
            <w:noProof/>
            <w:webHidden/>
          </w:rPr>
        </w:r>
        <w:r w:rsidR="009A450A">
          <w:rPr>
            <w:noProof/>
            <w:webHidden/>
          </w:rPr>
          <w:fldChar w:fldCharType="separate"/>
        </w:r>
        <w:r w:rsidR="00C072AF">
          <w:rPr>
            <w:noProof/>
            <w:webHidden/>
          </w:rPr>
          <w:t>85</w:t>
        </w:r>
        <w:r w:rsidR="009A450A">
          <w:rPr>
            <w:noProof/>
            <w:webHidden/>
          </w:rPr>
          <w:fldChar w:fldCharType="end"/>
        </w:r>
      </w:hyperlink>
    </w:p>
    <w:p w14:paraId="5EF8A96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1" w:history="1">
        <w:r w:rsidR="009A450A" w:rsidRPr="001A6DB7">
          <w:rPr>
            <w:rStyle w:val="Hyperlink"/>
            <w:b/>
            <w:noProof/>
          </w:rPr>
          <w:t>Gambar 3. 9</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item jasa</w:t>
        </w:r>
        <w:r w:rsidR="009A450A">
          <w:rPr>
            <w:noProof/>
            <w:webHidden/>
          </w:rPr>
          <w:tab/>
        </w:r>
        <w:r w:rsidR="009A450A">
          <w:rPr>
            <w:noProof/>
            <w:webHidden/>
          </w:rPr>
          <w:fldChar w:fldCharType="begin"/>
        </w:r>
        <w:r w:rsidR="009A450A">
          <w:rPr>
            <w:noProof/>
            <w:webHidden/>
          </w:rPr>
          <w:instrText xml:space="preserve"> PAGEREF _Toc105002691 \h </w:instrText>
        </w:r>
        <w:r w:rsidR="009A450A">
          <w:rPr>
            <w:noProof/>
            <w:webHidden/>
          </w:rPr>
        </w:r>
        <w:r w:rsidR="009A450A">
          <w:rPr>
            <w:noProof/>
            <w:webHidden/>
          </w:rPr>
          <w:fldChar w:fldCharType="separate"/>
        </w:r>
        <w:r w:rsidR="00C072AF">
          <w:rPr>
            <w:noProof/>
            <w:webHidden/>
          </w:rPr>
          <w:t>87</w:t>
        </w:r>
        <w:r w:rsidR="009A450A">
          <w:rPr>
            <w:noProof/>
            <w:webHidden/>
          </w:rPr>
          <w:fldChar w:fldCharType="end"/>
        </w:r>
      </w:hyperlink>
    </w:p>
    <w:p w14:paraId="0486B13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2" w:history="1">
        <w:r w:rsidR="009A450A" w:rsidRPr="001A6DB7">
          <w:rPr>
            <w:rStyle w:val="Hyperlink"/>
            <w:b/>
            <w:noProof/>
          </w:rPr>
          <w:t>Gambar 3. 10</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noProof/>
            <w:lang w:val="id-ID"/>
          </w:rPr>
          <w:t>pembelian</w:t>
        </w:r>
        <w:r w:rsidR="009A450A">
          <w:rPr>
            <w:noProof/>
            <w:webHidden/>
          </w:rPr>
          <w:tab/>
        </w:r>
        <w:r w:rsidR="009A450A">
          <w:rPr>
            <w:noProof/>
            <w:webHidden/>
          </w:rPr>
          <w:fldChar w:fldCharType="begin"/>
        </w:r>
        <w:r w:rsidR="009A450A">
          <w:rPr>
            <w:noProof/>
            <w:webHidden/>
          </w:rPr>
          <w:instrText xml:space="preserve"> PAGEREF _Toc105002692 \h </w:instrText>
        </w:r>
        <w:r w:rsidR="009A450A">
          <w:rPr>
            <w:noProof/>
            <w:webHidden/>
          </w:rPr>
        </w:r>
        <w:r w:rsidR="009A450A">
          <w:rPr>
            <w:noProof/>
            <w:webHidden/>
          </w:rPr>
          <w:fldChar w:fldCharType="separate"/>
        </w:r>
        <w:r w:rsidR="00C072AF">
          <w:rPr>
            <w:noProof/>
            <w:webHidden/>
          </w:rPr>
          <w:t>89</w:t>
        </w:r>
        <w:r w:rsidR="009A450A">
          <w:rPr>
            <w:noProof/>
            <w:webHidden/>
          </w:rPr>
          <w:fldChar w:fldCharType="end"/>
        </w:r>
      </w:hyperlink>
    </w:p>
    <w:p w14:paraId="3E49C06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3" w:history="1">
        <w:r w:rsidR="009A450A" w:rsidRPr="001A6DB7">
          <w:rPr>
            <w:rStyle w:val="Hyperlink"/>
            <w:b/>
            <w:noProof/>
          </w:rPr>
          <w:t>Gambar 3. 11</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noProof/>
            <w:lang w:val="id-ID"/>
          </w:rPr>
          <w:t>pembayaran pembelian</w:t>
        </w:r>
        <w:r w:rsidR="009A450A">
          <w:rPr>
            <w:noProof/>
            <w:webHidden/>
          </w:rPr>
          <w:tab/>
        </w:r>
        <w:r w:rsidR="009A450A">
          <w:rPr>
            <w:noProof/>
            <w:webHidden/>
          </w:rPr>
          <w:fldChar w:fldCharType="begin"/>
        </w:r>
        <w:r w:rsidR="009A450A">
          <w:rPr>
            <w:noProof/>
            <w:webHidden/>
          </w:rPr>
          <w:instrText xml:space="preserve"> PAGEREF _Toc105002693 \h </w:instrText>
        </w:r>
        <w:r w:rsidR="009A450A">
          <w:rPr>
            <w:noProof/>
            <w:webHidden/>
          </w:rPr>
        </w:r>
        <w:r w:rsidR="009A450A">
          <w:rPr>
            <w:noProof/>
            <w:webHidden/>
          </w:rPr>
          <w:fldChar w:fldCharType="separate"/>
        </w:r>
        <w:r w:rsidR="00C072AF">
          <w:rPr>
            <w:noProof/>
            <w:webHidden/>
          </w:rPr>
          <w:t>91</w:t>
        </w:r>
        <w:r w:rsidR="009A450A">
          <w:rPr>
            <w:noProof/>
            <w:webHidden/>
          </w:rPr>
          <w:fldChar w:fldCharType="end"/>
        </w:r>
      </w:hyperlink>
    </w:p>
    <w:p w14:paraId="2E663FED"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4" w:history="1">
        <w:r w:rsidR="009A450A" w:rsidRPr="001A6DB7">
          <w:rPr>
            <w:rStyle w:val="Hyperlink"/>
            <w:b/>
            <w:noProof/>
          </w:rPr>
          <w:t>Gambar 3. 12</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mendata </w:t>
        </w:r>
        <w:r w:rsidR="009A450A" w:rsidRPr="001A6DB7">
          <w:rPr>
            <w:rStyle w:val="Hyperlink"/>
            <w:noProof/>
            <w:lang w:val="id-ID"/>
          </w:rPr>
          <w:t>retur pembelian</w:t>
        </w:r>
        <w:r w:rsidR="009A450A">
          <w:rPr>
            <w:noProof/>
            <w:webHidden/>
          </w:rPr>
          <w:tab/>
        </w:r>
        <w:r w:rsidR="009A450A">
          <w:rPr>
            <w:noProof/>
            <w:webHidden/>
          </w:rPr>
          <w:fldChar w:fldCharType="begin"/>
        </w:r>
        <w:r w:rsidR="009A450A">
          <w:rPr>
            <w:noProof/>
            <w:webHidden/>
          </w:rPr>
          <w:instrText xml:space="preserve"> PAGEREF _Toc105002694 \h </w:instrText>
        </w:r>
        <w:r w:rsidR="009A450A">
          <w:rPr>
            <w:noProof/>
            <w:webHidden/>
          </w:rPr>
        </w:r>
        <w:r w:rsidR="009A450A">
          <w:rPr>
            <w:noProof/>
            <w:webHidden/>
          </w:rPr>
          <w:fldChar w:fldCharType="separate"/>
        </w:r>
        <w:r w:rsidR="00C072AF">
          <w:rPr>
            <w:noProof/>
            <w:webHidden/>
          </w:rPr>
          <w:t>92</w:t>
        </w:r>
        <w:r w:rsidR="009A450A">
          <w:rPr>
            <w:noProof/>
            <w:webHidden/>
          </w:rPr>
          <w:fldChar w:fldCharType="end"/>
        </w:r>
      </w:hyperlink>
    </w:p>
    <w:p w14:paraId="23AF362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5" w:history="1">
        <w:r w:rsidR="009A450A" w:rsidRPr="001A6DB7">
          <w:rPr>
            <w:rStyle w:val="Hyperlink"/>
            <w:b/>
            <w:noProof/>
          </w:rPr>
          <w:t>Gambar 3. 13</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riwayat pembayaran pembelian</w:t>
        </w:r>
        <w:r w:rsidR="009A450A">
          <w:rPr>
            <w:noProof/>
            <w:webHidden/>
          </w:rPr>
          <w:tab/>
        </w:r>
        <w:r w:rsidR="009A450A">
          <w:rPr>
            <w:noProof/>
            <w:webHidden/>
          </w:rPr>
          <w:fldChar w:fldCharType="begin"/>
        </w:r>
        <w:r w:rsidR="009A450A">
          <w:rPr>
            <w:noProof/>
            <w:webHidden/>
          </w:rPr>
          <w:instrText xml:space="preserve"> PAGEREF _Toc105002695 \h </w:instrText>
        </w:r>
        <w:r w:rsidR="009A450A">
          <w:rPr>
            <w:noProof/>
            <w:webHidden/>
          </w:rPr>
        </w:r>
        <w:r w:rsidR="009A450A">
          <w:rPr>
            <w:noProof/>
            <w:webHidden/>
          </w:rPr>
          <w:fldChar w:fldCharType="separate"/>
        </w:r>
        <w:r w:rsidR="00C072AF">
          <w:rPr>
            <w:noProof/>
            <w:webHidden/>
          </w:rPr>
          <w:t>94</w:t>
        </w:r>
        <w:r w:rsidR="009A450A">
          <w:rPr>
            <w:noProof/>
            <w:webHidden/>
          </w:rPr>
          <w:fldChar w:fldCharType="end"/>
        </w:r>
      </w:hyperlink>
    </w:p>
    <w:p w14:paraId="13BD1B7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6" w:history="1">
        <w:r w:rsidR="009A450A" w:rsidRPr="001A6DB7">
          <w:rPr>
            <w:rStyle w:val="Hyperlink"/>
            <w:b/>
            <w:noProof/>
          </w:rPr>
          <w:t>Gambar 3. 14</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 xml:space="preserve">mencetak </w:t>
        </w:r>
        <w:r w:rsidR="009A450A" w:rsidRPr="001A6DB7">
          <w:rPr>
            <w:rStyle w:val="Hyperlink"/>
            <w:i/>
            <w:noProof/>
            <w:lang w:val="id-ID"/>
          </w:rPr>
          <w:t>invoice</w:t>
        </w:r>
        <w:r w:rsidR="009A450A" w:rsidRPr="001A6DB7">
          <w:rPr>
            <w:rStyle w:val="Hyperlink"/>
            <w:noProof/>
            <w:lang w:val="id-ID"/>
          </w:rPr>
          <w:t xml:space="preserve"> pembelian</w:t>
        </w:r>
        <w:r w:rsidR="009A450A">
          <w:rPr>
            <w:noProof/>
            <w:webHidden/>
          </w:rPr>
          <w:tab/>
        </w:r>
        <w:r w:rsidR="009A450A">
          <w:rPr>
            <w:noProof/>
            <w:webHidden/>
          </w:rPr>
          <w:fldChar w:fldCharType="begin"/>
        </w:r>
        <w:r w:rsidR="009A450A">
          <w:rPr>
            <w:noProof/>
            <w:webHidden/>
          </w:rPr>
          <w:instrText xml:space="preserve"> PAGEREF _Toc105002696 \h </w:instrText>
        </w:r>
        <w:r w:rsidR="009A450A">
          <w:rPr>
            <w:noProof/>
            <w:webHidden/>
          </w:rPr>
        </w:r>
        <w:r w:rsidR="009A450A">
          <w:rPr>
            <w:noProof/>
            <w:webHidden/>
          </w:rPr>
          <w:fldChar w:fldCharType="separate"/>
        </w:r>
        <w:r w:rsidR="00C072AF">
          <w:rPr>
            <w:noProof/>
            <w:webHidden/>
          </w:rPr>
          <w:t>95</w:t>
        </w:r>
        <w:r w:rsidR="009A450A">
          <w:rPr>
            <w:noProof/>
            <w:webHidden/>
          </w:rPr>
          <w:fldChar w:fldCharType="end"/>
        </w:r>
      </w:hyperlink>
    </w:p>
    <w:p w14:paraId="58D4290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7" w:history="1">
        <w:r w:rsidR="009A450A" w:rsidRPr="001A6DB7">
          <w:rPr>
            <w:rStyle w:val="Hyperlink"/>
            <w:b/>
            <w:noProof/>
          </w:rPr>
          <w:t>Gambar 3. 15</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mendata penjualan</w:t>
        </w:r>
        <w:r w:rsidR="009A450A">
          <w:rPr>
            <w:noProof/>
            <w:webHidden/>
          </w:rPr>
          <w:tab/>
        </w:r>
        <w:r w:rsidR="009A450A">
          <w:rPr>
            <w:noProof/>
            <w:webHidden/>
          </w:rPr>
          <w:fldChar w:fldCharType="begin"/>
        </w:r>
        <w:r w:rsidR="009A450A">
          <w:rPr>
            <w:noProof/>
            <w:webHidden/>
          </w:rPr>
          <w:instrText xml:space="preserve"> PAGEREF _Toc105002697 \h </w:instrText>
        </w:r>
        <w:r w:rsidR="009A450A">
          <w:rPr>
            <w:noProof/>
            <w:webHidden/>
          </w:rPr>
        </w:r>
        <w:r w:rsidR="009A450A">
          <w:rPr>
            <w:noProof/>
            <w:webHidden/>
          </w:rPr>
          <w:fldChar w:fldCharType="separate"/>
        </w:r>
        <w:r w:rsidR="00C072AF">
          <w:rPr>
            <w:noProof/>
            <w:webHidden/>
          </w:rPr>
          <w:t>96</w:t>
        </w:r>
        <w:r w:rsidR="009A450A">
          <w:rPr>
            <w:noProof/>
            <w:webHidden/>
          </w:rPr>
          <w:fldChar w:fldCharType="end"/>
        </w:r>
      </w:hyperlink>
    </w:p>
    <w:p w14:paraId="5E37E31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8" w:history="1">
        <w:r w:rsidR="009A450A" w:rsidRPr="001A6DB7">
          <w:rPr>
            <w:rStyle w:val="Hyperlink"/>
            <w:b/>
            <w:noProof/>
          </w:rPr>
          <w:t>Gambar 3. 16</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mendata pembayaran penjualan</w:t>
        </w:r>
        <w:r w:rsidR="009A450A">
          <w:rPr>
            <w:noProof/>
            <w:webHidden/>
          </w:rPr>
          <w:tab/>
        </w:r>
        <w:r w:rsidR="009A450A">
          <w:rPr>
            <w:noProof/>
            <w:webHidden/>
          </w:rPr>
          <w:fldChar w:fldCharType="begin"/>
        </w:r>
        <w:r w:rsidR="009A450A">
          <w:rPr>
            <w:noProof/>
            <w:webHidden/>
          </w:rPr>
          <w:instrText xml:space="preserve"> PAGEREF _Toc105002698 \h </w:instrText>
        </w:r>
        <w:r w:rsidR="009A450A">
          <w:rPr>
            <w:noProof/>
            <w:webHidden/>
          </w:rPr>
        </w:r>
        <w:r w:rsidR="009A450A">
          <w:rPr>
            <w:noProof/>
            <w:webHidden/>
          </w:rPr>
          <w:fldChar w:fldCharType="separate"/>
        </w:r>
        <w:r w:rsidR="00C072AF">
          <w:rPr>
            <w:noProof/>
            <w:webHidden/>
          </w:rPr>
          <w:t>98</w:t>
        </w:r>
        <w:r w:rsidR="009A450A">
          <w:rPr>
            <w:noProof/>
            <w:webHidden/>
          </w:rPr>
          <w:fldChar w:fldCharType="end"/>
        </w:r>
      </w:hyperlink>
    </w:p>
    <w:p w14:paraId="210FBD8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699" w:history="1">
        <w:r w:rsidR="009A450A" w:rsidRPr="001A6DB7">
          <w:rPr>
            <w:rStyle w:val="Hyperlink"/>
            <w:b/>
            <w:noProof/>
          </w:rPr>
          <w:t>Gambar 3. 17</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mendata retur penjualan</w:t>
        </w:r>
        <w:r w:rsidR="009A450A">
          <w:rPr>
            <w:noProof/>
            <w:webHidden/>
          </w:rPr>
          <w:tab/>
        </w:r>
        <w:r w:rsidR="009A450A">
          <w:rPr>
            <w:noProof/>
            <w:webHidden/>
          </w:rPr>
          <w:fldChar w:fldCharType="begin"/>
        </w:r>
        <w:r w:rsidR="009A450A">
          <w:rPr>
            <w:noProof/>
            <w:webHidden/>
          </w:rPr>
          <w:instrText xml:space="preserve"> PAGEREF _Toc105002699 \h </w:instrText>
        </w:r>
        <w:r w:rsidR="009A450A">
          <w:rPr>
            <w:noProof/>
            <w:webHidden/>
          </w:rPr>
        </w:r>
        <w:r w:rsidR="009A450A">
          <w:rPr>
            <w:noProof/>
            <w:webHidden/>
          </w:rPr>
          <w:fldChar w:fldCharType="separate"/>
        </w:r>
        <w:r w:rsidR="00C072AF">
          <w:rPr>
            <w:noProof/>
            <w:webHidden/>
          </w:rPr>
          <w:t>99</w:t>
        </w:r>
        <w:r w:rsidR="009A450A">
          <w:rPr>
            <w:noProof/>
            <w:webHidden/>
          </w:rPr>
          <w:fldChar w:fldCharType="end"/>
        </w:r>
      </w:hyperlink>
    </w:p>
    <w:p w14:paraId="73E5B0A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0" w:history="1">
        <w:r w:rsidR="009A450A" w:rsidRPr="001A6DB7">
          <w:rPr>
            <w:rStyle w:val="Hyperlink"/>
            <w:b/>
            <w:noProof/>
          </w:rPr>
          <w:t>Gambar 3. 18</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riwayat pembayaran penjualan</w:t>
        </w:r>
        <w:r w:rsidR="009A450A">
          <w:rPr>
            <w:noProof/>
            <w:webHidden/>
          </w:rPr>
          <w:tab/>
        </w:r>
        <w:r w:rsidR="009A450A">
          <w:rPr>
            <w:noProof/>
            <w:webHidden/>
          </w:rPr>
          <w:fldChar w:fldCharType="begin"/>
        </w:r>
        <w:r w:rsidR="009A450A">
          <w:rPr>
            <w:noProof/>
            <w:webHidden/>
          </w:rPr>
          <w:instrText xml:space="preserve"> PAGEREF _Toc105002700 \h </w:instrText>
        </w:r>
        <w:r w:rsidR="009A450A">
          <w:rPr>
            <w:noProof/>
            <w:webHidden/>
          </w:rPr>
        </w:r>
        <w:r w:rsidR="009A450A">
          <w:rPr>
            <w:noProof/>
            <w:webHidden/>
          </w:rPr>
          <w:fldChar w:fldCharType="separate"/>
        </w:r>
        <w:r w:rsidR="00C072AF">
          <w:rPr>
            <w:noProof/>
            <w:webHidden/>
          </w:rPr>
          <w:t>101</w:t>
        </w:r>
        <w:r w:rsidR="009A450A">
          <w:rPr>
            <w:noProof/>
            <w:webHidden/>
          </w:rPr>
          <w:fldChar w:fldCharType="end"/>
        </w:r>
      </w:hyperlink>
    </w:p>
    <w:p w14:paraId="4DB7497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1" w:history="1">
        <w:r w:rsidR="009A450A" w:rsidRPr="001A6DB7">
          <w:rPr>
            <w:rStyle w:val="Hyperlink"/>
            <w:b/>
            <w:noProof/>
          </w:rPr>
          <w:t>Gambar 3. 19</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 xml:space="preserve">mencetak </w:t>
        </w:r>
        <w:r w:rsidR="009A450A" w:rsidRPr="001A6DB7">
          <w:rPr>
            <w:rStyle w:val="Hyperlink"/>
            <w:i/>
            <w:noProof/>
            <w:lang w:val="id-ID"/>
          </w:rPr>
          <w:t>invoice</w:t>
        </w:r>
        <w:r w:rsidR="009A450A" w:rsidRPr="001A6DB7">
          <w:rPr>
            <w:rStyle w:val="Hyperlink"/>
            <w:noProof/>
            <w:lang w:val="id-ID"/>
          </w:rPr>
          <w:t xml:space="preserve"> penjualan</w:t>
        </w:r>
        <w:r w:rsidR="009A450A">
          <w:rPr>
            <w:noProof/>
            <w:webHidden/>
          </w:rPr>
          <w:tab/>
        </w:r>
        <w:r w:rsidR="009A450A">
          <w:rPr>
            <w:noProof/>
            <w:webHidden/>
          </w:rPr>
          <w:fldChar w:fldCharType="begin"/>
        </w:r>
        <w:r w:rsidR="009A450A">
          <w:rPr>
            <w:noProof/>
            <w:webHidden/>
          </w:rPr>
          <w:instrText xml:space="preserve"> PAGEREF _Toc105002701 \h </w:instrText>
        </w:r>
        <w:r w:rsidR="009A450A">
          <w:rPr>
            <w:noProof/>
            <w:webHidden/>
          </w:rPr>
        </w:r>
        <w:r w:rsidR="009A450A">
          <w:rPr>
            <w:noProof/>
            <w:webHidden/>
          </w:rPr>
          <w:fldChar w:fldCharType="separate"/>
        </w:r>
        <w:r w:rsidR="00C072AF">
          <w:rPr>
            <w:noProof/>
            <w:webHidden/>
          </w:rPr>
          <w:t>102</w:t>
        </w:r>
        <w:r w:rsidR="009A450A">
          <w:rPr>
            <w:noProof/>
            <w:webHidden/>
          </w:rPr>
          <w:fldChar w:fldCharType="end"/>
        </w:r>
      </w:hyperlink>
    </w:p>
    <w:p w14:paraId="0B894C3F"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2" w:history="1">
        <w:r w:rsidR="009A450A" w:rsidRPr="001A6DB7">
          <w:rPr>
            <w:rStyle w:val="Hyperlink"/>
            <w:b/>
            <w:noProof/>
          </w:rPr>
          <w:t>Gambar 3. 20</w:t>
        </w:r>
        <w:r w:rsidR="009A450A" w:rsidRPr="001A6DB7">
          <w:rPr>
            <w:rStyle w:val="Hyperlink"/>
            <w:noProof/>
            <w:lang w:val="id-ID"/>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mendata jurnal umum</w:t>
        </w:r>
        <w:r w:rsidR="009A450A">
          <w:rPr>
            <w:noProof/>
            <w:webHidden/>
          </w:rPr>
          <w:tab/>
        </w:r>
        <w:r w:rsidR="009A450A">
          <w:rPr>
            <w:noProof/>
            <w:webHidden/>
          </w:rPr>
          <w:fldChar w:fldCharType="begin"/>
        </w:r>
        <w:r w:rsidR="009A450A">
          <w:rPr>
            <w:noProof/>
            <w:webHidden/>
          </w:rPr>
          <w:instrText xml:space="preserve"> PAGEREF _Toc105002702 \h </w:instrText>
        </w:r>
        <w:r w:rsidR="009A450A">
          <w:rPr>
            <w:noProof/>
            <w:webHidden/>
          </w:rPr>
        </w:r>
        <w:r w:rsidR="009A450A">
          <w:rPr>
            <w:noProof/>
            <w:webHidden/>
          </w:rPr>
          <w:fldChar w:fldCharType="separate"/>
        </w:r>
        <w:r w:rsidR="00C072AF">
          <w:rPr>
            <w:noProof/>
            <w:webHidden/>
          </w:rPr>
          <w:t>103</w:t>
        </w:r>
        <w:r w:rsidR="009A450A">
          <w:rPr>
            <w:noProof/>
            <w:webHidden/>
          </w:rPr>
          <w:fldChar w:fldCharType="end"/>
        </w:r>
      </w:hyperlink>
    </w:p>
    <w:p w14:paraId="2D3EB85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3" w:history="1">
        <w:r w:rsidR="009A450A" w:rsidRPr="001A6DB7">
          <w:rPr>
            <w:rStyle w:val="Hyperlink"/>
            <w:b/>
            <w:noProof/>
          </w:rPr>
          <w:t>Gambar 3. 21</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jurnal umum</w:t>
        </w:r>
        <w:r w:rsidR="009A450A">
          <w:rPr>
            <w:noProof/>
            <w:webHidden/>
          </w:rPr>
          <w:tab/>
        </w:r>
        <w:r w:rsidR="009A450A">
          <w:rPr>
            <w:noProof/>
            <w:webHidden/>
          </w:rPr>
          <w:fldChar w:fldCharType="begin"/>
        </w:r>
        <w:r w:rsidR="009A450A">
          <w:rPr>
            <w:noProof/>
            <w:webHidden/>
          </w:rPr>
          <w:instrText xml:space="preserve"> PAGEREF _Toc105002703 \h </w:instrText>
        </w:r>
        <w:r w:rsidR="009A450A">
          <w:rPr>
            <w:noProof/>
            <w:webHidden/>
          </w:rPr>
        </w:r>
        <w:r w:rsidR="009A450A">
          <w:rPr>
            <w:noProof/>
            <w:webHidden/>
          </w:rPr>
          <w:fldChar w:fldCharType="separate"/>
        </w:r>
        <w:r w:rsidR="00C072AF">
          <w:rPr>
            <w:noProof/>
            <w:webHidden/>
          </w:rPr>
          <w:t>105</w:t>
        </w:r>
        <w:r w:rsidR="009A450A">
          <w:rPr>
            <w:noProof/>
            <w:webHidden/>
          </w:rPr>
          <w:fldChar w:fldCharType="end"/>
        </w:r>
      </w:hyperlink>
    </w:p>
    <w:p w14:paraId="5A32EF4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4" w:history="1">
        <w:r w:rsidR="009A450A" w:rsidRPr="001A6DB7">
          <w:rPr>
            <w:rStyle w:val="Hyperlink"/>
            <w:b/>
            <w:noProof/>
          </w:rPr>
          <w:t>Gambar 3. 22</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pembelian</w:t>
        </w:r>
        <w:r w:rsidR="009A450A">
          <w:rPr>
            <w:noProof/>
            <w:webHidden/>
          </w:rPr>
          <w:tab/>
        </w:r>
        <w:r w:rsidR="009A450A">
          <w:rPr>
            <w:noProof/>
            <w:webHidden/>
          </w:rPr>
          <w:fldChar w:fldCharType="begin"/>
        </w:r>
        <w:r w:rsidR="009A450A">
          <w:rPr>
            <w:noProof/>
            <w:webHidden/>
          </w:rPr>
          <w:instrText xml:space="preserve"> PAGEREF _Toc105002704 \h </w:instrText>
        </w:r>
        <w:r w:rsidR="009A450A">
          <w:rPr>
            <w:noProof/>
            <w:webHidden/>
          </w:rPr>
        </w:r>
        <w:r w:rsidR="009A450A">
          <w:rPr>
            <w:noProof/>
            <w:webHidden/>
          </w:rPr>
          <w:fldChar w:fldCharType="separate"/>
        </w:r>
        <w:r w:rsidR="00C072AF">
          <w:rPr>
            <w:noProof/>
            <w:webHidden/>
          </w:rPr>
          <w:t>106</w:t>
        </w:r>
        <w:r w:rsidR="009A450A">
          <w:rPr>
            <w:noProof/>
            <w:webHidden/>
          </w:rPr>
          <w:fldChar w:fldCharType="end"/>
        </w:r>
      </w:hyperlink>
    </w:p>
    <w:p w14:paraId="6F12FC9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5" w:history="1">
        <w:r w:rsidR="009A450A" w:rsidRPr="001A6DB7">
          <w:rPr>
            <w:rStyle w:val="Hyperlink"/>
            <w:b/>
            <w:noProof/>
          </w:rPr>
          <w:t>Gambar 3. 23</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pembelian</w:t>
        </w:r>
        <w:r w:rsidR="009A450A">
          <w:rPr>
            <w:noProof/>
            <w:webHidden/>
          </w:rPr>
          <w:tab/>
        </w:r>
        <w:r w:rsidR="009A450A">
          <w:rPr>
            <w:noProof/>
            <w:webHidden/>
          </w:rPr>
          <w:fldChar w:fldCharType="begin"/>
        </w:r>
        <w:r w:rsidR="009A450A">
          <w:rPr>
            <w:noProof/>
            <w:webHidden/>
          </w:rPr>
          <w:instrText xml:space="preserve"> PAGEREF _Toc105002705 \h </w:instrText>
        </w:r>
        <w:r w:rsidR="009A450A">
          <w:rPr>
            <w:noProof/>
            <w:webHidden/>
          </w:rPr>
        </w:r>
        <w:r w:rsidR="009A450A">
          <w:rPr>
            <w:noProof/>
            <w:webHidden/>
          </w:rPr>
          <w:fldChar w:fldCharType="separate"/>
        </w:r>
        <w:r w:rsidR="00C072AF">
          <w:rPr>
            <w:noProof/>
            <w:webHidden/>
          </w:rPr>
          <w:t>107</w:t>
        </w:r>
        <w:r w:rsidR="009A450A">
          <w:rPr>
            <w:noProof/>
            <w:webHidden/>
          </w:rPr>
          <w:fldChar w:fldCharType="end"/>
        </w:r>
      </w:hyperlink>
    </w:p>
    <w:p w14:paraId="46711FB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6" w:history="1">
        <w:r w:rsidR="009A450A" w:rsidRPr="001A6DB7">
          <w:rPr>
            <w:rStyle w:val="Hyperlink"/>
            <w:b/>
            <w:noProof/>
          </w:rPr>
          <w:t>Gambar 3. 24</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penjualan</w:t>
        </w:r>
        <w:r w:rsidR="009A450A">
          <w:rPr>
            <w:noProof/>
            <w:webHidden/>
          </w:rPr>
          <w:tab/>
        </w:r>
        <w:r w:rsidR="009A450A">
          <w:rPr>
            <w:noProof/>
            <w:webHidden/>
          </w:rPr>
          <w:fldChar w:fldCharType="begin"/>
        </w:r>
        <w:r w:rsidR="009A450A">
          <w:rPr>
            <w:noProof/>
            <w:webHidden/>
          </w:rPr>
          <w:instrText xml:space="preserve"> PAGEREF _Toc105002706 \h </w:instrText>
        </w:r>
        <w:r w:rsidR="009A450A">
          <w:rPr>
            <w:noProof/>
            <w:webHidden/>
          </w:rPr>
        </w:r>
        <w:r w:rsidR="009A450A">
          <w:rPr>
            <w:noProof/>
            <w:webHidden/>
          </w:rPr>
          <w:fldChar w:fldCharType="separate"/>
        </w:r>
        <w:r w:rsidR="00C072AF">
          <w:rPr>
            <w:noProof/>
            <w:webHidden/>
          </w:rPr>
          <w:t>108</w:t>
        </w:r>
        <w:r w:rsidR="009A450A">
          <w:rPr>
            <w:noProof/>
            <w:webHidden/>
          </w:rPr>
          <w:fldChar w:fldCharType="end"/>
        </w:r>
      </w:hyperlink>
    </w:p>
    <w:p w14:paraId="7CDAC13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7" w:history="1">
        <w:r w:rsidR="009A450A" w:rsidRPr="001A6DB7">
          <w:rPr>
            <w:rStyle w:val="Hyperlink"/>
            <w:b/>
            <w:noProof/>
          </w:rPr>
          <w:t>Gambar 3. 25</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penjualan</w:t>
        </w:r>
        <w:r w:rsidR="009A450A">
          <w:rPr>
            <w:noProof/>
            <w:webHidden/>
          </w:rPr>
          <w:tab/>
        </w:r>
        <w:r w:rsidR="009A450A">
          <w:rPr>
            <w:noProof/>
            <w:webHidden/>
          </w:rPr>
          <w:fldChar w:fldCharType="begin"/>
        </w:r>
        <w:r w:rsidR="009A450A">
          <w:rPr>
            <w:noProof/>
            <w:webHidden/>
          </w:rPr>
          <w:instrText xml:space="preserve"> PAGEREF _Toc105002707 \h </w:instrText>
        </w:r>
        <w:r w:rsidR="009A450A">
          <w:rPr>
            <w:noProof/>
            <w:webHidden/>
          </w:rPr>
        </w:r>
        <w:r w:rsidR="009A450A">
          <w:rPr>
            <w:noProof/>
            <w:webHidden/>
          </w:rPr>
          <w:fldChar w:fldCharType="separate"/>
        </w:r>
        <w:r w:rsidR="00C072AF">
          <w:rPr>
            <w:noProof/>
            <w:webHidden/>
          </w:rPr>
          <w:t>109</w:t>
        </w:r>
        <w:r w:rsidR="009A450A">
          <w:rPr>
            <w:noProof/>
            <w:webHidden/>
          </w:rPr>
          <w:fldChar w:fldCharType="end"/>
        </w:r>
      </w:hyperlink>
    </w:p>
    <w:p w14:paraId="6F333FF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8" w:history="1">
        <w:r w:rsidR="009A450A" w:rsidRPr="001A6DB7">
          <w:rPr>
            <w:rStyle w:val="Hyperlink"/>
            <w:b/>
            <w:noProof/>
          </w:rPr>
          <w:t>Gambar 3. 26</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mengontrol data stok item barang</w:t>
        </w:r>
        <w:r w:rsidR="009A450A">
          <w:rPr>
            <w:noProof/>
            <w:webHidden/>
          </w:rPr>
          <w:tab/>
        </w:r>
        <w:r w:rsidR="009A450A">
          <w:rPr>
            <w:noProof/>
            <w:webHidden/>
          </w:rPr>
          <w:fldChar w:fldCharType="begin"/>
        </w:r>
        <w:r w:rsidR="009A450A">
          <w:rPr>
            <w:noProof/>
            <w:webHidden/>
          </w:rPr>
          <w:instrText xml:space="preserve"> PAGEREF _Toc105002708 \h </w:instrText>
        </w:r>
        <w:r w:rsidR="009A450A">
          <w:rPr>
            <w:noProof/>
            <w:webHidden/>
          </w:rPr>
        </w:r>
        <w:r w:rsidR="009A450A">
          <w:rPr>
            <w:noProof/>
            <w:webHidden/>
          </w:rPr>
          <w:fldChar w:fldCharType="separate"/>
        </w:r>
        <w:r w:rsidR="00C072AF">
          <w:rPr>
            <w:noProof/>
            <w:webHidden/>
          </w:rPr>
          <w:t>110</w:t>
        </w:r>
        <w:r w:rsidR="009A450A">
          <w:rPr>
            <w:noProof/>
            <w:webHidden/>
          </w:rPr>
          <w:fldChar w:fldCharType="end"/>
        </w:r>
      </w:hyperlink>
    </w:p>
    <w:p w14:paraId="1C2A7AB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09" w:history="1">
        <w:r w:rsidR="009A450A" w:rsidRPr="001A6DB7">
          <w:rPr>
            <w:rStyle w:val="Hyperlink"/>
            <w:b/>
            <w:noProof/>
          </w:rPr>
          <w:t>Gambar 3. 27</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data stok item barang</w:t>
        </w:r>
        <w:r w:rsidR="009A450A">
          <w:rPr>
            <w:noProof/>
            <w:webHidden/>
          </w:rPr>
          <w:tab/>
        </w:r>
        <w:r w:rsidR="009A450A">
          <w:rPr>
            <w:noProof/>
            <w:webHidden/>
          </w:rPr>
          <w:fldChar w:fldCharType="begin"/>
        </w:r>
        <w:r w:rsidR="009A450A">
          <w:rPr>
            <w:noProof/>
            <w:webHidden/>
          </w:rPr>
          <w:instrText xml:space="preserve"> PAGEREF _Toc105002709 \h </w:instrText>
        </w:r>
        <w:r w:rsidR="009A450A">
          <w:rPr>
            <w:noProof/>
            <w:webHidden/>
          </w:rPr>
        </w:r>
        <w:r w:rsidR="009A450A">
          <w:rPr>
            <w:noProof/>
            <w:webHidden/>
          </w:rPr>
          <w:fldChar w:fldCharType="separate"/>
        </w:r>
        <w:r w:rsidR="00C072AF">
          <w:rPr>
            <w:noProof/>
            <w:webHidden/>
          </w:rPr>
          <w:t>111</w:t>
        </w:r>
        <w:r w:rsidR="009A450A">
          <w:rPr>
            <w:noProof/>
            <w:webHidden/>
          </w:rPr>
          <w:fldChar w:fldCharType="end"/>
        </w:r>
      </w:hyperlink>
    </w:p>
    <w:p w14:paraId="24B1B18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0" w:history="1">
        <w:r w:rsidR="009A450A" w:rsidRPr="001A6DB7">
          <w:rPr>
            <w:rStyle w:val="Hyperlink"/>
            <w:b/>
            <w:noProof/>
          </w:rPr>
          <w:t>Gambar 3. 28</w:t>
        </w:r>
        <w:r w:rsidR="009A450A" w:rsidRPr="001A6DB7">
          <w:rPr>
            <w:rStyle w:val="Hyperlink"/>
            <w:noProof/>
            <w:lang w:val="id-ID"/>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jurnal</w:t>
        </w:r>
        <w:r w:rsidR="009A450A">
          <w:rPr>
            <w:noProof/>
            <w:webHidden/>
          </w:rPr>
          <w:tab/>
        </w:r>
        <w:r w:rsidR="009A450A">
          <w:rPr>
            <w:noProof/>
            <w:webHidden/>
          </w:rPr>
          <w:fldChar w:fldCharType="begin"/>
        </w:r>
        <w:r w:rsidR="009A450A">
          <w:rPr>
            <w:noProof/>
            <w:webHidden/>
          </w:rPr>
          <w:instrText xml:space="preserve"> PAGEREF _Toc105002710 \h </w:instrText>
        </w:r>
        <w:r w:rsidR="009A450A">
          <w:rPr>
            <w:noProof/>
            <w:webHidden/>
          </w:rPr>
        </w:r>
        <w:r w:rsidR="009A450A">
          <w:rPr>
            <w:noProof/>
            <w:webHidden/>
          </w:rPr>
          <w:fldChar w:fldCharType="separate"/>
        </w:r>
        <w:r w:rsidR="00C072AF">
          <w:rPr>
            <w:noProof/>
            <w:webHidden/>
          </w:rPr>
          <w:t>112</w:t>
        </w:r>
        <w:r w:rsidR="009A450A">
          <w:rPr>
            <w:noProof/>
            <w:webHidden/>
          </w:rPr>
          <w:fldChar w:fldCharType="end"/>
        </w:r>
      </w:hyperlink>
    </w:p>
    <w:p w14:paraId="4FF4E1C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1" w:history="1">
        <w:r w:rsidR="009A450A" w:rsidRPr="001A6DB7">
          <w:rPr>
            <w:rStyle w:val="Hyperlink"/>
            <w:b/>
            <w:noProof/>
          </w:rPr>
          <w:t>Gambar 3. 29</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jurnal</w:t>
        </w:r>
        <w:r w:rsidR="009A450A">
          <w:rPr>
            <w:noProof/>
            <w:webHidden/>
          </w:rPr>
          <w:tab/>
        </w:r>
        <w:r w:rsidR="009A450A">
          <w:rPr>
            <w:noProof/>
            <w:webHidden/>
          </w:rPr>
          <w:fldChar w:fldCharType="begin"/>
        </w:r>
        <w:r w:rsidR="009A450A">
          <w:rPr>
            <w:noProof/>
            <w:webHidden/>
          </w:rPr>
          <w:instrText xml:space="preserve"> PAGEREF _Toc105002711 \h </w:instrText>
        </w:r>
        <w:r w:rsidR="009A450A">
          <w:rPr>
            <w:noProof/>
            <w:webHidden/>
          </w:rPr>
        </w:r>
        <w:r w:rsidR="009A450A">
          <w:rPr>
            <w:noProof/>
            <w:webHidden/>
          </w:rPr>
          <w:fldChar w:fldCharType="separate"/>
        </w:r>
        <w:r w:rsidR="00C072AF">
          <w:rPr>
            <w:noProof/>
            <w:webHidden/>
          </w:rPr>
          <w:t>113</w:t>
        </w:r>
        <w:r w:rsidR="009A450A">
          <w:rPr>
            <w:noProof/>
            <w:webHidden/>
          </w:rPr>
          <w:fldChar w:fldCharType="end"/>
        </w:r>
      </w:hyperlink>
    </w:p>
    <w:p w14:paraId="0086B00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2" w:history="1">
        <w:r w:rsidR="009A450A" w:rsidRPr="001A6DB7">
          <w:rPr>
            <w:rStyle w:val="Hyperlink"/>
            <w:b/>
            <w:noProof/>
          </w:rPr>
          <w:t>Gambar 3. 30</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buku besar</w:t>
        </w:r>
        <w:r w:rsidR="009A450A">
          <w:rPr>
            <w:noProof/>
            <w:webHidden/>
          </w:rPr>
          <w:tab/>
        </w:r>
        <w:r w:rsidR="009A450A">
          <w:rPr>
            <w:noProof/>
            <w:webHidden/>
          </w:rPr>
          <w:fldChar w:fldCharType="begin"/>
        </w:r>
        <w:r w:rsidR="009A450A">
          <w:rPr>
            <w:noProof/>
            <w:webHidden/>
          </w:rPr>
          <w:instrText xml:space="preserve"> PAGEREF _Toc105002712 \h </w:instrText>
        </w:r>
        <w:r w:rsidR="009A450A">
          <w:rPr>
            <w:noProof/>
            <w:webHidden/>
          </w:rPr>
        </w:r>
        <w:r w:rsidR="009A450A">
          <w:rPr>
            <w:noProof/>
            <w:webHidden/>
          </w:rPr>
          <w:fldChar w:fldCharType="separate"/>
        </w:r>
        <w:r w:rsidR="00C072AF">
          <w:rPr>
            <w:noProof/>
            <w:webHidden/>
          </w:rPr>
          <w:t>114</w:t>
        </w:r>
        <w:r w:rsidR="009A450A">
          <w:rPr>
            <w:noProof/>
            <w:webHidden/>
          </w:rPr>
          <w:fldChar w:fldCharType="end"/>
        </w:r>
      </w:hyperlink>
    </w:p>
    <w:p w14:paraId="4A1B54A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3" w:history="1">
        <w:r w:rsidR="009A450A" w:rsidRPr="001A6DB7">
          <w:rPr>
            <w:rStyle w:val="Hyperlink"/>
            <w:b/>
            <w:noProof/>
          </w:rPr>
          <w:t>Gambar 3. 31</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buku besar</w:t>
        </w:r>
        <w:r w:rsidR="009A450A">
          <w:rPr>
            <w:noProof/>
            <w:webHidden/>
          </w:rPr>
          <w:tab/>
        </w:r>
        <w:r w:rsidR="009A450A">
          <w:rPr>
            <w:noProof/>
            <w:webHidden/>
          </w:rPr>
          <w:fldChar w:fldCharType="begin"/>
        </w:r>
        <w:r w:rsidR="009A450A">
          <w:rPr>
            <w:noProof/>
            <w:webHidden/>
          </w:rPr>
          <w:instrText xml:space="preserve"> PAGEREF _Toc105002713 \h </w:instrText>
        </w:r>
        <w:r w:rsidR="009A450A">
          <w:rPr>
            <w:noProof/>
            <w:webHidden/>
          </w:rPr>
        </w:r>
        <w:r w:rsidR="009A450A">
          <w:rPr>
            <w:noProof/>
            <w:webHidden/>
          </w:rPr>
          <w:fldChar w:fldCharType="separate"/>
        </w:r>
        <w:r w:rsidR="00C072AF">
          <w:rPr>
            <w:noProof/>
            <w:webHidden/>
          </w:rPr>
          <w:t>115</w:t>
        </w:r>
        <w:r w:rsidR="009A450A">
          <w:rPr>
            <w:noProof/>
            <w:webHidden/>
          </w:rPr>
          <w:fldChar w:fldCharType="end"/>
        </w:r>
      </w:hyperlink>
    </w:p>
    <w:p w14:paraId="158C7F2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4" w:history="1">
        <w:r w:rsidR="009A450A" w:rsidRPr="001A6DB7">
          <w:rPr>
            <w:rStyle w:val="Hyperlink"/>
            <w:b/>
            <w:noProof/>
          </w:rPr>
          <w:t>Gambar 3. 32</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neraca saldo</w:t>
        </w:r>
        <w:r w:rsidR="009A450A">
          <w:rPr>
            <w:noProof/>
            <w:webHidden/>
          </w:rPr>
          <w:tab/>
        </w:r>
        <w:r w:rsidR="009A450A">
          <w:rPr>
            <w:noProof/>
            <w:webHidden/>
          </w:rPr>
          <w:fldChar w:fldCharType="begin"/>
        </w:r>
        <w:r w:rsidR="009A450A">
          <w:rPr>
            <w:noProof/>
            <w:webHidden/>
          </w:rPr>
          <w:instrText xml:space="preserve"> PAGEREF _Toc105002714 \h </w:instrText>
        </w:r>
        <w:r w:rsidR="009A450A">
          <w:rPr>
            <w:noProof/>
            <w:webHidden/>
          </w:rPr>
        </w:r>
        <w:r w:rsidR="009A450A">
          <w:rPr>
            <w:noProof/>
            <w:webHidden/>
          </w:rPr>
          <w:fldChar w:fldCharType="separate"/>
        </w:r>
        <w:r w:rsidR="00C072AF">
          <w:rPr>
            <w:noProof/>
            <w:webHidden/>
          </w:rPr>
          <w:t>116</w:t>
        </w:r>
        <w:r w:rsidR="009A450A">
          <w:rPr>
            <w:noProof/>
            <w:webHidden/>
          </w:rPr>
          <w:fldChar w:fldCharType="end"/>
        </w:r>
      </w:hyperlink>
    </w:p>
    <w:p w14:paraId="49F6448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5" w:history="1">
        <w:r w:rsidR="009A450A" w:rsidRPr="001A6DB7">
          <w:rPr>
            <w:rStyle w:val="Hyperlink"/>
            <w:b/>
            <w:noProof/>
          </w:rPr>
          <w:t>Gambar 3. 33</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neraca saldo</w:t>
        </w:r>
        <w:r w:rsidR="009A450A">
          <w:rPr>
            <w:noProof/>
            <w:webHidden/>
          </w:rPr>
          <w:tab/>
        </w:r>
        <w:r w:rsidR="009A450A">
          <w:rPr>
            <w:noProof/>
            <w:webHidden/>
          </w:rPr>
          <w:fldChar w:fldCharType="begin"/>
        </w:r>
        <w:r w:rsidR="009A450A">
          <w:rPr>
            <w:noProof/>
            <w:webHidden/>
          </w:rPr>
          <w:instrText xml:space="preserve"> PAGEREF _Toc105002715 \h </w:instrText>
        </w:r>
        <w:r w:rsidR="009A450A">
          <w:rPr>
            <w:noProof/>
            <w:webHidden/>
          </w:rPr>
        </w:r>
        <w:r w:rsidR="009A450A">
          <w:rPr>
            <w:noProof/>
            <w:webHidden/>
          </w:rPr>
          <w:fldChar w:fldCharType="separate"/>
        </w:r>
        <w:r w:rsidR="00C072AF">
          <w:rPr>
            <w:noProof/>
            <w:webHidden/>
          </w:rPr>
          <w:t>117</w:t>
        </w:r>
        <w:r w:rsidR="009A450A">
          <w:rPr>
            <w:noProof/>
            <w:webHidden/>
          </w:rPr>
          <w:fldChar w:fldCharType="end"/>
        </w:r>
      </w:hyperlink>
    </w:p>
    <w:p w14:paraId="07B078B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6" w:history="1">
        <w:r w:rsidR="009A450A" w:rsidRPr="001A6DB7">
          <w:rPr>
            <w:rStyle w:val="Hyperlink"/>
            <w:b/>
            <w:noProof/>
          </w:rPr>
          <w:t>Gambar 3. 34</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laba rugi</w:t>
        </w:r>
        <w:r w:rsidR="009A450A">
          <w:rPr>
            <w:noProof/>
            <w:webHidden/>
          </w:rPr>
          <w:tab/>
        </w:r>
        <w:r w:rsidR="009A450A">
          <w:rPr>
            <w:noProof/>
            <w:webHidden/>
          </w:rPr>
          <w:fldChar w:fldCharType="begin"/>
        </w:r>
        <w:r w:rsidR="009A450A">
          <w:rPr>
            <w:noProof/>
            <w:webHidden/>
          </w:rPr>
          <w:instrText xml:space="preserve"> PAGEREF _Toc105002716 \h </w:instrText>
        </w:r>
        <w:r w:rsidR="009A450A">
          <w:rPr>
            <w:noProof/>
            <w:webHidden/>
          </w:rPr>
        </w:r>
        <w:r w:rsidR="009A450A">
          <w:rPr>
            <w:noProof/>
            <w:webHidden/>
          </w:rPr>
          <w:fldChar w:fldCharType="separate"/>
        </w:r>
        <w:r w:rsidR="00C072AF">
          <w:rPr>
            <w:noProof/>
            <w:webHidden/>
          </w:rPr>
          <w:t>118</w:t>
        </w:r>
        <w:r w:rsidR="009A450A">
          <w:rPr>
            <w:noProof/>
            <w:webHidden/>
          </w:rPr>
          <w:fldChar w:fldCharType="end"/>
        </w:r>
      </w:hyperlink>
    </w:p>
    <w:p w14:paraId="1814C84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7" w:history="1">
        <w:r w:rsidR="009A450A" w:rsidRPr="001A6DB7">
          <w:rPr>
            <w:rStyle w:val="Hyperlink"/>
            <w:b/>
            <w:noProof/>
          </w:rPr>
          <w:t>Gambar 3. 35</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laba rugi</w:t>
        </w:r>
        <w:r w:rsidR="009A450A">
          <w:rPr>
            <w:noProof/>
            <w:webHidden/>
          </w:rPr>
          <w:tab/>
        </w:r>
        <w:r w:rsidR="009A450A">
          <w:rPr>
            <w:noProof/>
            <w:webHidden/>
          </w:rPr>
          <w:fldChar w:fldCharType="begin"/>
        </w:r>
        <w:r w:rsidR="009A450A">
          <w:rPr>
            <w:noProof/>
            <w:webHidden/>
          </w:rPr>
          <w:instrText xml:space="preserve"> PAGEREF _Toc105002717 \h </w:instrText>
        </w:r>
        <w:r w:rsidR="009A450A">
          <w:rPr>
            <w:noProof/>
            <w:webHidden/>
          </w:rPr>
        </w:r>
        <w:r w:rsidR="009A450A">
          <w:rPr>
            <w:noProof/>
            <w:webHidden/>
          </w:rPr>
          <w:fldChar w:fldCharType="separate"/>
        </w:r>
        <w:r w:rsidR="00C072AF">
          <w:rPr>
            <w:noProof/>
            <w:webHidden/>
          </w:rPr>
          <w:t>119</w:t>
        </w:r>
        <w:r w:rsidR="009A450A">
          <w:rPr>
            <w:noProof/>
            <w:webHidden/>
          </w:rPr>
          <w:fldChar w:fldCharType="end"/>
        </w:r>
      </w:hyperlink>
    </w:p>
    <w:p w14:paraId="7052EDB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8" w:history="1">
        <w:r w:rsidR="009A450A" w:rsidRPr="001A6DB7">
          <w:rPr>
            <w:rStyle w:val="Hyperlink"/>
            <w:b/>
            <w:noProof/>
          </w:rPr>
          <w:t>Gambar 3. 36</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melihat laporan neraca</w:t>
        </w:r>
        <w:r w:rsidR="009A450A">
          <w:rPr>
            <w:noProof/>
            <w:webHidden/>
          </w:rPr>
          <w:tab/>
        </w:r>
        <w:r w:rsidR="009A450A">
          <w:rPr>
            <w:noProof/>
            <w:webHidden/>
          </w:rPr>
          <w:fldChar w:fldCharType="begin"/>
        </w:r>
        <w:r w:rsidR="009A450A">
          <w:rPr>
            <w:noProof/>
            <w:webHidden/>
          </w:rPr>
          <w:instrText xml:space="preserve"> PAGEREF _Toc105002718 \h </w:instrText>
        </w:r>
        <w:r w:rsidR="009A450A">
          <w:rPr>
            <w:noProof/>
            <w:webHidden/>
          </w:rPr>
        </w:r>
        <w:r w:rsidR="009A450A">
          <w:rPr>
            <w:noProof/>
            <w:webHidden/>
          </w:rPr>
          <w:fldChar w:fldCharType="separate"/>
        </w:r>
        <w:r w:rsidR="00C072AF">
          <w:rPr>
            <w:noProof/>
            <w:webHidden/>
          </w:rPr>
          <w:t>120</w:t>
        </w:r>
        <w:r w:rsidR="009A450A">
          <w:rPr>
            <w:noProof/>
            <w:webHidden/>
          </w:rPr>
          <w:fldChar w:fldCharType="end"/>
        </w:r>
      </w:hyperlink>
    </w:p>
    <w:p w14:paraId="387603E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19" w:history="1">
        <w:r w:rsidR="009A450A" w:rsidRPr="001A6DB7">
          <w:rPr>
            <w:rStyle w:val="Hyperlink"/>
            <w:b/>
            <w:noProof/>
          </w:rPr>
          <w:t>Gambar 3. 37</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mencetak laporan neraca</w:t>
        </w:r>
        <w:r w:rsidR="009A450A">
          <w:rPr>
            <w:noProof/>
            <w:webHidden/>
          </w:rPr>
          <w:tab/>
        </w:r>
        <w:r w:rsidR="009A450A">
          <w:rPr>
            <w:noProof/>
            <w:webHidden/>
          </w:rPr>
          <w:fldChar w:fldCharType="begin"/>
        </w:r>
        <w:r w:rsidR="009A450A">
          <w:rPr>
            <w:noProof/>
            <w:webHidden/>
          </w:rPr>
          <w:instrText xml:space="preserve"> PAGEREF _Toc105002719 \h </w:instrText>
        </w:r>
        <w:r w:rsidR="009A450A">
          <w:rPr>
            <w:noProof/>
            <w:webHidden/>
          </w:rPr>
        </w:r>
        <w:r w:rsidR="009A450A">
          <w:rPr>
            <w:noProof/>
            <w:webHidden/>
          </w:rPr>
          <w:fldChar w:fldCharType="separate"/>
        </w:r>
        <w:r w:rsidR="00C072AF">
          <w:rPr>
            <w:noProof/>
            <w:webHidden/>
          </w:rPr>
          <w:t>121</w:t>
        </w:r>
        <w:r w:rsidR="009A450A">
          <w:rPr>
            <w:noProof/>
            <w:webHidden/>
          </w:rPr>
          <w:fldChar w:fldCharType="end"/>
        </w:r>
      </w:hyperlink>
    </w:p>
    <w:p w14:paraId="2280BC5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0" w:history="1">
        <w:r w:rsidR="009A450A" w:rsidRPr="001A6DB7">
          <w:rPr>
            <w:rStyle w:val="Hyperlink"/>
            <w:b/>
            <w:noProof/>
          </w:rPr>
          <w:t>Gambar 3. 38</w:t>
        </w:r>
        <w:r w:rsidR="009A450A" w:rsidRPr="001A6DB7">
          <w:rPr>
            <w:rStyle w:val="Hyperlink"/>
            <w:rFonts w:eastAsia="Times New Roman"/>
            <w:i/>
            <w:noProof/>
            <w:lang w:val="de-DE"/>
          </w:rPr>
          <w:t xml:space="preserve"> </w:t>
        </w:r>
        <w:r w:rsidR="009A450A" w:rsidRPr="001A6DB7">
          <w:rPr>
            <w:rStyle w:val="Hyperlink"/>
            <w:i/>
            <w:noProof/>
            <w:lang w:val="de-DE"/>
          </w:rPr>
          <w:t>Sequence diagram</w:t>
        </w:r>
        <w:r w:rsidR="009A450A" w:rsidRPr="001A6DB7">
          <w:rPr>
            <w:rStyle w:val="Hyperlink"/>
            <w:noProof/>
            <w:lang w:val="de-DE"/>
          </w:rPr>
          <w:t xml:space="preserve"> </w:t>
        </w:r>
        <w:r w:rsidR="009A450A" w:rsidRPr="001A6DB7">
          <w:rPr>
            <w:rStyle w:val="Hyperlink"/>
            <w:noProof/>
            <w:lang w:val="id-ID"/>
          </w:rPr>
          <w:t>mengontrol data akun</w:t>
        </w:r>
        <w:r w:rsidR="009A450A">
          <w:rPr>
            <w:noProof/>
            <w:webHidden/>
          </w:rPr>
          <w:tab/>
        </w:r>
        <w:r w:rsidR="009A450A">
          <w:rPr>
            <w:noProof/>
            <w:webHidden/>
          </w:rPr>
          <w:fldChar w:fldCharType="begin"/>
        </w:r>
        <w:r w:rsidR="009A450A">
          <w:rPr>
            <w:noProof/>
            <w:webHidden/>
          </w:rPr>
          <w:instrText xml:space="preserve"> PAGEREF _Toc105002720 \h </w:instrText>
        </w:r>
        <w:r w:rsidR="009A450A">
          <w:rPr>
            <w:noProof/>
            <w:webHidden/>
          </w:rPr>
        </w:r>
        <w:r w:rsidR="009A450A">
          <w:rPr>
            <w:noProof/>
            <w:webHidden/>
          </w:rPr>
          <w:fldChar w:fldCharType="separate"/>
        </w:r>
        <w:r w:rsidR="00C072AF">
          <w:rPr>
            <w:noProof/>
            <w:webHidden/>
          </w:rPr>
          <w:t>122</w:t>
        </w:r>
        <w:r w:rsidR="009A450A">
          <w:rPr>
            <w:noProof/>
            <w:webHidden/>
          </w:rPr>
          <w:fldChar w:fldCharType="end"/>
        </w:r>
      </w:hyperlink>
    </w:p>
    <w:p w14:paraId="3FC52B8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1" w:history="1">
        <w:r w:rsidR="009A450A" w:rsidRPr="001A6DB7">
          <w:rPr>
            <w:rStyle w:val="Hyperlink"/>
            <w:b/>
            <w:noProof/>
          </w:rPr>
          <w:t>Gambar 3. 39</w:t>
        </w:r>
        <w:r w:rsidR="009A450A" w:rsidRPr="001A6DB7">
          <w:rPr>
            <w:rStyle w:val="Hyperlink"/>
            <w:rFonts w:eastAsia="Times New Roman"/>
            <w:i/>
            <w:noProof/>
            <w:lang w:val="de-DE"/>
          </w:rPr>
          <w:t xml:space="preserve"> </w:t>
        </w:r>
        <w:r w:rsidR="009A450A" w:rsidRPr="001A6DB7">
          <w:rPr>
            <w:rStyle w:val="Hyperlink"/>
            <w:i/>
            <w:noProof/>
            <w:lang w:val="de-DE"/>
          </w:rPr>
          <w:t>Activity diagram</w:t>
        </w:r>
        <w:r w:rsidR="009A450A" w:rsidRPr="001A6DB7">
          <w:rPr>
            <w:rStyle w:val="Hyperlink"/>
            <w:noProof/>
            <w:lang w:val="de-DE"/>
          </w:rPr>
          <w:t xml:space="preserve"> </w:t>
        </w:r>
        <w:r w:rsidR="009A450A" w:rsidRPr="001A6DB7">
          <w:rPr>
            <w:rStyle w:val="Hyperlink"/>
            <w:noProof/>
            <w:lang w:val="id-ID"/>
          </w:rPr>
          <w:t>menambah data</w:t>
        </w:r>
        <w:r w:rsidR="009A450A" w:rsidRPr="001A6DB7">
          <w:rPr>
            <w:rStyle w:val="Hyperlink"/>
            <w:noProof/>
            <w:lang w:val="de-DE"/>
          </w:rPr>
          <w:t xml:space="preserve"> </w:t>
        </w:r>
        <w:r w:rsidR="009A450A" w:rsidRPr="001A6DB7">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_Toc105002721 \h </w:instrText>
        </w:r>
        <w:r w:rsidR="009A450A">
          <w:rPr>
            <w:noProof/>
            <w:webHidden/>
          </w:rPr>
        </w:r>
        <w:r w:rsidR="009A450A">
          <w:rPr>
            <w:noProof/>
            <w:webHidden/>
          </w:rPr>
          <w:fldChar w:fldCharType="separate"/>
        </w:r>
        <w:r w:rsidR="00C072AF">
          <w:rPr>
            <w:noProof/>
            <w:webHidden/>
          </w:rPr>
          <w:t>123</w:t>
        </w:r>
        <w:r w:rsidR="009A450A">
          <w:rPr>
            <w:noProof/>
            <w:webHidden/>
          </w:rPr>
          <w:fldChar w:fldCharType="end"/>
        </w:r>
      </w:hyperlink>
    </w:p>
    <w:p w14:paraId="0A235AB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2" w:history="1">
        <w:r w:rsidR="009A450A" w:rsidRPr="001A6DB7">
          <w:rPr>
            <w:rStyle w:val="Hyperlink"/>
            <w:b/>
            <w:noProof/>
          </w:rPr>
          <w:t>Gambar 3. 40</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mengubah data </w:t>
        </w:r>
        <w:r w:rsidR="009A450A" w:rsidRPr="001A6DB7">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_Toc105002722 \h </w:instrText>
        </w:r>
        <w:r w:rsidR="009A450A">
          <w:rPr>
            <w:noProof/>
            <w:webHidden/>
          </w:rPr>
        </w:r>
        <w:r w:rsidR="009A450A">
          <w:rPr>
            <w:noProof/>
            <w:webHidden/>
          </w:rPr>
          <w:fldChar w:fldCharType="separate"/>
        </w:r>
        <w:r w:rsidR="00C072AF">
          <w:rPr>
            <w:noProof/>
            <w:webHidden/>
          </w:rPr>
          <w:t>124</w:t>
        </w:r>
        <w:r w:rsidR="009A450A">
          <w:rPr>
            <w:noProof/>
            <w:webHidden/>
          </w:rPr>
          <w:fldChar w:fldCharType="end"/>
        </w:r>
      </w:hyperlink>
    </w:p>
    <w:p w14:paraId="095C10AD"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3" w:history="1">
        <w:r w:rsidR="009A450A" w:rsidRPr="001A6DB7">
          <w:rPr>
            <w:rStyle w:val="Hyperlink"/>
            <w:b/>
            <w:noProof/>
          </w:rPr>
          <w:t>Gambar 3. 41</w:t>
        </w:r>
        <w:r w:rsidR="009A450A" w:rsidRPr="001A6DB7">
          <w:rPr>
            <w:rStyle w:val="Hyperlink"/>
            <w:i/>
            <w:noProof/>
            <w:lang w:val="id-ID"/>
          </w:rPr>
          <w:t xml:space="preserve"> </w:t>
        </w:r>
        <w:r w:rsidR="009A450A" w:rsidRPr="001A6DB7">
          <w:rPr>
            <w:rStyle w:val="Hyperlink"/>
            <w:i/>
            <w:noProof/>
          </w:rPr>
          <w:t>Activity diagram</w:t>
        </w:r>
        <w:r w:rsidR="009A450A" w:rsidRPr="001A6DB7">
          <w:rPr>
            <w:rStyle w:val="Hyperlink"/>
            <w:noProof/>
          </w:rPr>
          <w:t xml:space="preserve"> menghapus data </w:t>
        </w:r>
        <w:r w:rsidR="009A450A" w:rsidRPr="001A6DB7">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_Toc105002723 \h </w:instrText>
        </w:r>
        <w:r w:rsidR="009A450A">
          <w:rPr>
            <w:noProof/>
            <w:webHidden/>
          </w:rPr>
        </w:r>
        <w:r w:rsidR="009A450A">
          <w:rPr>
            <w:noProof/>
            <w:webHidden/>
          </w:rPr>
          <w:fldChar w:fldCharType="separate"/>
        </w:r>
        <w:r w:rsidR="00C072AF">
          <w:rPr>
            <w:noProof/>
            <w:webHidden/>
          </w:rPr>
          <w:t>124</w:t>
        </w:r>
        <w:r w:rsidR="009A450A">
          <w:rPr>
            <w:noProof/>
            <w:webHidden/>
          </w:rPr>
          <w:fldChar w:fldCharType="end"/>
        </w:r>
      </w:hyperlink>
    </w:p>
    <w:p w14:paraId="2BF8696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4" w:history="1">
        <w:r w:rsidR="009A450A" w:rsidRPr="001A6DB7">
          <w:rPr>
            <w:rStyle w:val="Hyperlink"/>
            <w:b/>
            <w:noProof/>
          </w:rPr>
          <w:t>Gambar 3. 42</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menambah data</w:t>
        </w:r>
        <w:r w:rsidR="009A450A" w:rsidRPr="001A6DB7">
          <w:rPr>
            <w:rStyle w:val="Hyperlink"/>
            <w:noProof/>
          </w:rPr>
          <w:t xml:space="preserve"> </w:t>
        </w:r>
        <w:r w:rsidR="009A450A" w:rsidRPr="001A6DB7">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_Toc105002724 \h </w:instrText>
        </w:r>
        <w:r w:rsidR="009A450A">
          <w:rPr>
            <w:noProof/>
            <w:webHidden/>
          </w:rPr>
        </w:r>
        <w:r w:rsidR="009A450A">
          <w:rPr>
            <w:noProof/>
            <w:webHidden/>
          </w:rPr>
          <w:fldChar w:fldCharType="separate"/>
        </w:r>
        <w:r w:rsidR="00C072AF">
          <w:rPr>
            <w:noProof/>
            <w:webHidden/>
          </w:rPr>
          <w:t>125</w:t>
        </w:r>
        <w:r w:rsidR="009A450A">
          <w:rPr>
            <w:noProof/>
            <w:webHidden/>
          </w:rPr>
          <w:fldChar w:fldCharType="end"/>
        </w:r>
      </w:hyperlink>
    </w:p>
    <w:p w14:paraId="73F17DB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5" w:history="1">
        <w:r w:rsidR="009A450A" w:rsidRPr="001A6DB7">
          <w:rPr>
            <w:rStyle w:val="Hyperlink"/>
            <w:b/>
            <w:noProof/>
          </w:rPr>
          <w:t>Gambar 3. 43</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mengubah data </w:t>
        </w:r>
        <w:r w:rsidR="009A450A" w:rsidRPr="001A6DB7">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_Toc105002725 \h </w:instrText>
        </w:r>
        <w:r w:rsidR="009A450A">
          <w:rPr>
            <w:noProof/>
            <w:webHidden/>
          </w:rPr>
        </w:r>
        <w:r w:rsidR="009A450A">
          <w:rPr>
            <w:noProof/>
            <w:webHidden/>
          </w:rPr>
          <w:fldChar w:fldCharType="separate"/>
        </w:r>
        <w:r w:rsidR="00C072AF">
          <w:rPr>
            <w:noProof/>
            <w:webHidden/>
          </w:rPr>
          <w:t>126</w:t>
        </w:r>
        <w:r w:rsidR="009A450A">
          <w:rPr>
            <w:noProof/>
            <w:webHidden/>
          </w:rPr>
          <w:fldChar w:fldCharType="end"/>
        </w:r>
      </w:hyperlink>
    </w:p>
    <w:p w14:paraId="1270F71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6" w:history="1">
        <w:r w:rsidR="009A450A" w:rsidRPr="001A6DB7">
          <w:rPr>
            <w:rStyle w:val="Hyperlink"/>
            <w:b/>
            <w:noProof/>
          </w:rPr>
          <w:t>Gambar 3. 44</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menghapus data </w:t>
        </w:r>
        <w:r w:rsidR="009A450A" w:rsidRPr="001A6DB7">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_Toc105002726 \h </w:instrText>
        </w:r>
        <w:r w:rsidR="009A450A">
          <w:rPr>
            <w:noProof/>
            <w:webHidden/>
          </w:rPr>
        </w:r>
        <w:r w:rsidR="009A450A">
          <w:rPr>
            <w:noProof/>
            <w:webHidden/>
          </w:rPr>
          <w:fldChar w:fldCharType="separate"/>
        </w:r>
        <w:r w:rsidR="00C072AF">
          <w:rPr>
            <w:noProof/>
            <w:webHidden/>
          </w:rPr>
          <w:t>126</w:t>
        </w:r>
        <w:r w:rsidR="009A450A">
          <w:rPr>
            <w:noProof/>
            <w:webHidden/>
          </w:rPr>
          <w:fldChar w:fldCharType="end"/>
        </w:r>
      </w:hyperlink>
    </w:p>
    <w:p w14:paraId="12C472A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7" w:history="1">
        <w:r w:rsidR="009A450A" w:rsidRPr="001A6DB7">
          <w:rPr>
            <w:rStyle w:val="Hyperlink"/>
            <w:b/>
            <w:noProof/>
          </w:rPr>
          <w:t>Gambar 3. 45</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menambah data</w:t>
        </w:r>
        <w:r w:rsidR="009A450A" w:rsidRPr="001A6DB7">
          <w:rPr>
            <w:rStyle w:val="Hyperlink"/>
            <w:noProof/>
          </w:rPr>
          <w:t xml:space="preserve"> </w:t>
        </w:r>
        <w:r w:rsidR="009A450A" w:rsidRPr="001A6DB7">
          <w:rPr>
            <w:rStyle w:val="Hyperlink"/>
            <w:i/>
            <w:noProof/>
            <w:lang w:val="id-ID"/>
          </w:rPr>
          <w:t>chart of account</w:t>
        </w:r>
        <w:r w:rsidR="009A450A">
          <w:rPr>
            <w:noProof/>
            <w:webHidden/>
          </w:rPr>
          <w:tab/>
        </w:r>
        <w:r w:rsidR="009A450A">
          <w:rPr>
            <w:noProof/>
            <w:webHidden/>
          </w:rPr>
          <w:fldChar w:fldCharType="begin"/>
        </w:r>
        <w:r w:rsidR="009A450A">
          <w:rPr>
            <w:noProof/>
            <w:webHidden/>
          </w:rPr>
          <w:instrText xml:space="preserve"> PAGEREF _Toc105002727 \h </w:instrText>
        </w:r>
        <w:r w:rsidR="009A450A">
          <w:rPr>
            <w:noProof/>
            <w:webHidden/>
          </w:rPr>
        </w:r>
        <w:r w:rsidR="009A450A">
          <w:rPr>
            <w:noProof/>
            <w:webHidden/>
          </w:rPr>
          <w:fldChar w:fldCharType="separate"/>
        </w:r>
        <w:r w:rsidR="00C072AF">
          <w:rPr>
            <w:noProof/>
            <w:webHidden/>
          </w:rPr>
          <w:t>127</w:t>
        </w:r>
        <w:r w:rsidR="009A450A">
          <w:rPr>
            <w:noProof/>
            <w:webHidden/>
          </w:rPr>
          <w:fldChar w:fldCharType="end"/>
        </w:r>
      </w:hyperlink>
    </w:p>
    <w:p w14:paraId="156EE16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8" w:history="1">
        <w:r w:rsidR="009A450A" w:rsidRPr="001A6DB7">
          <w:rPr>
            <w:rStyle w:val="Hyperlink"/>
            <w:b/>
            <w:noProof/>
          </w:rPr>
          <w:t>Gambar 3. 46</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mengubah data </w:t>
        </w:r>
        <w:r w:rsidR="009A450A" w:rsidRPr="001A6DB7">
          <w:rPr>
            <w:rStyle w:val="Hyperlink"/>
            <w:i/>
            <w:noProof/>
            <w:lang w:val="id-ID"/>
          </w:rPr>
          <w:t>chart of account</w:t>
        </w:r>
        <w:r w:rsidR="009A450A">
          <w:rPr>
            <w:noProof/>
            <w:webHidden/>
          </w:rPr>
          <w:tab/>
        </w:r>
        <w:r w:rsidR="009A450A">
          <w:rPr>
            <w:noProof/>
            <w:webHidden/>
          </w:rPr>
          <w:fldChar w:fldCharType="begin"/>
        </w:r>
        <w:r w:rsidR="009A450A">
          <w:rPr>
            <w:noProof/>
            <w:webHidden/>
          </w:rPr>
          <w:instrText xml:space="preserve"> PAGEREF _Toc105002728 \h </w:instrText>
        </w:r>
        <w:r w:rsidR="009A450A">
          <w:rPr>
            <w:noProof/>
            <w:webHidden/>
          </w:rPr>
        </w:r>
        <w:r w:rsidR="009A450A">
          <w:rPr>
            <w:noProof/>
            <w:webHidden/>
          </w:rPr>
          <w:fldChar w:fldCharType="separate"/>
        </w:r>
        <w:r w:rsidR="00C072AF">
          <w:rPr>
            <w:noProof/>
            <w:webHidden/>
          </w:rPr>
          <w:t>128</w:t>
        </w:r>
        <w:r w:rsidR="009A450A">
          <w:rPr>
            <w:noProof/>
            <w:webHidden/>
          </w:rPr>
          <w:fldChar w:fldCharType="end"/>
        </w:r>
      </w:hyperlink>
    </w:p>
    <w:p w14:paraId="59C9445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29" w:history="1">
        <w:r w:rsidR="009A450A" w:rsidRPr="001A6DB7">
          <w:rPr>
            <w:rStyle w:val="Hyperlink"/>
            <w:b/>
            <w:noProof/>
          </w:rPr>
          <w:t>Gambar 3. 47</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menambah data</w:t>
        </w:r>
        <w:r w:rsidR="009A450A" w:rsidRPr="001A6DB7">
          <w:rPr>
            <w:rStyle w:val="Hyperlink"/>
            <w:noProof/>
          </w:rPr>
          <w:t xml:space="preserve"> </w:t>
        </w:r>
        <w:r w:rsidR="009A450A" w:rsidRPr="001A6DB7">
          <w:rPr>
            <w:rStyle w:val="Hyperlink"/>
            <w:noProof/>
            <w:lang w:val="id-ID"/>
          </w:rPr>
          <w:t>item barang</w:t>
        </w:r>
        <w:r w:rsidR="009A450A">
          <w:rPr>
            <w:noProof/>
            <w:webHidden/>
          </w:rPr>
          <w:tab/>
        </w:r>
        <w:r w:rsidR="009A450A">
          <w:rPr>
            <w:noProof/>
            <w:webHidden/>
          </w:rPr>
          <w:fldChar w:fldCharType="begin"/>
        </w:r>
        <w:r w:rsidR="009A450A">
          <w:rPr>
            <w:noProof/>
            <w:webHidden/>
          </w:rPr>
          <w:instrText xml:space="preserve"> PAGEREF _Toc105002729 \h </w:instrText>
        </w:r>
        <w:r w:rsidR="009A450A">
          <w:rPr>
            <w:noProof/>
            <w:webHidden/>
          </w:rPr>
        </w:r>
        <w:r w:rsidR="009A450A">
          <w:rPr>
            <w:noProof/>
            <w:webHidden/>
          </w:rPr>
          <w:fldChar w:fldCharType="separate"/>
        </w:r>
        <w:r w:rsidR="00C072AF">
          <w:rPr>
            <w:noProof/>
            <w:webHidden/>
          </w:rPr>
          <w:t>128</w:t>
        </w:r>
        <w:r w:rsidR="009A450A">
          <w:rPr>
            <w:noProof/>
            <w:webHidden/>
          </w:rPr>
          <w:fldChar w:fldCharType="end"/>
        </w:r>
      </w:hyperlink>
    </w:p>
    <w:p w14:paraId="194FB25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0" w:history="1">
        <w:r w:rsidR="009A450A" w:rsidRPr="001A6DB7">
          <w:rPr>
            <w:rStyle w:val="Hyperlink"/>
            <w:b/>
            <w:noProof/>
          </w:rPr>
          <w:t>Gambar 3. 48</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mengubah data </w:t>
        </w:r>
        <w:r w:rsidR="009A450A" w:rsidRPr="001A6DB7">
          <w:rPr>
            <w:rStyle w:val="Hyperlink"/>
            <w:noProof/>
            <w:lang w:val="id-ID"/>
          </w:rPr>
          <w:t>item barang</w:t>
        </w:r>
        <w:r w:rsidR="009A450A">
          <w:rPr>
            <w:noProof/>
            <w:webHidden/>
          </w:rPr>
          <w:tab/>
        </w:r>
        <w:r w:rsidR="009A450A">
          <w:rPr>
            <w:noProof/>
            <w:webHidden/>
          </w:rPr>
          <w:fldChar w:fldCharType="begin"/>
        </w:r>
        <w:r w:rsidR="009A450A">
          <w:rPr>
            <w:noProof/>
            <w:webHidden/>
          </w:rPr>
          <w:instrText xml:space="preserve"> PAGEREF _Toc105002730 \h </w:instrText>
        </w:r>
        <w:r w:rsidR="009A450A">
          <w:rPr>
            <w:noProof/>
            <w:webHidden/>
          </w:rPr>
        </w:r>
        <w:r w:rsidR="009A450A">
          <w:rPr>
            <w:noProof/>
            <w:webHidden/>
          </w:rPr>
          <w:fldChar w:fldCharType="separate"/>
        </w:r>
        <w:r w:rsidR="00C072AF">
          <w:rPr>
            <w:noProof/>
            <w:webHidden/>
          </w:rPr>
          <w:t>129</w:t>
        </w:r>
        <w:r w:rsidR="009A450A">
          <w:rPr>
            <w:noProof/>
            <w:webHidden/>
          </w:rPr>
          <w:fldChar w:fldCharType="end"/>
        </w:r>
      </w:hyperlink>
    </w:p>
    <w:p w14:paraId="2179B3A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1" w:history="1">
        <w:r w:rsidR="009A450A" w:rsidRPr="001A6DB7">
          <w:rPr>
            <w:rStyle w:val="Hyperlink"/>
            <w:b/>
            <w:noProof/>
          </w:rPr>
          <w:t>Gambar 3. 49</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menghapus data </w:t>
        </w:r>
        <w:r w:rsidR="009A450A" w:rsidRPr="001A6DB7">
          <w:rPr>
            <w:rStyle w:val="Hyperlink"/>
            <w:noProof/>
            <w:lang w:val="id-ID"/>
          </w:rPr>
          <w:t>item barang</w:t>
        </w:r>
        <w:r w:rsidR="009A450A">
          <w:rPr>
            <w:noProof/>
            <w:webHidden/>
          </w:rPr>
          <w:tab/>
        </w:r>
        <w:r w:rsidR="009A450A">
          <w:rPr>
            <w:noProof/>
            <w:webHidden/>
          </w:rPr>
          <w:fldChar w:fldCharType="begin"/>
        </w:r>
        <w:r w:rsidR="009A450A">
          <w:rPr>
            <w:noProof/>
            <w:webHidden/>
          </w:rPr>
          <w:instrText xml:space="preserve"> PAGEREF _Toc105002731 \h </w:instrText>
        </w:r>
        <w:r w:rsidR="009A450A">
          <w:rPr>
            <w:noProof/>
            <w:webHidden/>
          </w:rPr>
        </w:r>
        <w:r w:rsidR="009A450A">
          <w:rPr>
            <w:noProof/>
            <w:webHidden/>
          </w:rPr>
          <w:fldChar w:fldCharType="separate"/>
        </w:r>
        <w:r w:rsidR="00C072AF">
          <w:rPr>
            <w:noProof/>
            <w:webHidden/>
          </w:rPr>
          <w:t>130</w:t>
        </w:r>
        <w:r w:rsidR="009A450A">
          <w:rPr>
            <w:noProof/>
            <w:webHidden/>
          </w:rPr>
          <w:fldChar w:fldCharType="end"/>
        </w:r>
      </w:hyperlink>
    </w:p>
    <w:p w14:paraId="54EE1E2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2" w:history="1">
        <w:r w:rsidR="009A450A" w:rsidRPr="001A6DB7">
          <w:rPr>
            <w:rStyle w:val="Hyperlink"/>
            <w:b/>
            <w:noProof/>
          </w:rPr>
          <w:t>Gambar 3. 50</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menambah data</w:t>
        </w:r>
        <w:r w:rsidR="009A450A" w:rsidRPr="001A6DB7">
          <w:rPr>
            <w:rStyle w:val="Hyperlink"/>
            <w:noProof/>
          </w:rPr>
          <w:t xml:space="preserve"> </w:t>
        </w:r>
        <w:r w:rsidR="009A450A" w:rsidRPr="001A6DB7">
          <w:rPr>
            <w:rStyle w:val="Hyperlink"/>
            <w:noProof/>
            <w:lang w:val="id-ID"/>
          </w:rPr>
          <w:t>item jasa</w:t>
        </w:r>
        <w:r w:rsidR="009A450A">
          <w:rPr>
            <w:noProof/>
            <w:webHidden/>
          </w:rPr>
          <w:tab/>
        </w:r>
        <w:r w:rsidR="009A450A">
          <w:rPr>
            <w:noProof/>
            <w:webHidden/>
          </w:rPr>
          <w:fldChar w:fldCharType="begin"/>
        </w:r>
        <w:r w:rsidR="009A450A">
          <w:rPr>
            <w:noProof/>
            <w:webHidden/>
          </w:rPr>
          <w:instrText xml:space="preserve"> PAGEREF _Toc105002732 \h </w:instrText>
        </w:r>
        <w:r w:rsidR="009A450A">
          <w:rPr>
            <w:noProof/>
            <w:webHidden/>
          </w:rPr>
        </w:r>
        <w:r w:rsidR="009A450A">
          <w:rPr>
            <w:noProof/>
            <w:webHidden/>
          </w:rPr>
          <w:fldChar w:fldCharType="separate"/>
        </w:r>
        <w:r w:rsidR="00C072AF">
          <w:rPr>
            <w:noProof/>
            <w:webHidden/>
          </w:rPr>
          <w:t>130</w:t>
        </w:r>
        <w:r w:rsidR="009A450A">
          <w:rPr>
            <w:noProof/>
            <w:webHidden/>
          </w:rPr>
          <w:fldChar w:fldCharType="end"/>
        </w:r>
      </w:hyperlink>
    </w:p>
    <w:p w14:paraId="4E06B99F"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3" w:history="1">
        <w:r w:rsidR="009A450A" w:rsidRPr="001A6DB7">
          <w:rPr>
            <w:rStyle w:val="Hyperlink"/>
            <w:b/>
            <w:noProof/>
          </w:rPr>
          <w:t>Gambar 3. 51</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mengubah data </w:t>
        </w:r>
        <w:r w:rsidR="009A450A" w:rsidRPr="001A6DB7">
          <w:rPr>
            <w:rStyle w:val="Hyperlink"/>
            <w:noProof/>
            <w:lang w:val="id-ID"/>
          </w:rPr>
          <w:t>item jasa</w:t>
        </w:r>
        <w:r w:rsidR="009A450A">
          <w:rPr>
            <w:noProof/>
            <w:webHidden/>
          </w:rPr>
          <w:tab/>
        </w:r>
        <w:r w:rsidR="009A450A">
          <w:rPr>
            <w:noProof/>
            <w:webHidden/>
          </w:rPr>
          <w:fldChar w:fldCharType="begin"/>
        </w:r>
        <w:r w:rsidR="009A450A">
          <w:rPr>
            <w:noProof/>
            <w:webHidden/>
          </w:rPr>
          <w:instrText xml:space="preserve"> PAGEREF _Toc105002733 \h </w:instrText>
        </w:r>
        <w:r w:rsidR="009A450A">
          <w:rPr>
            <w:noProof/>
            <w:webHidden/>
          </w:rPr>
        </w:r>
        <w:r w:rsidR="009A450A">
          <w:rPr>
            <w:noProof/>
            <w:webHidden/>
          </w:rPr>
          <w:fldChar w:fldCharType="separate"/>
        </w:r>
        <w:r w:rsidR="00C072AF">
          <w:rPr>
            <w:noProof/>
            <w:webHidden/>
          </w:rPr>
          <w:t>131</w:t>
        </w:r>
        <w:r w:rsidR="009A450A">
          <w:rPr>
            <w:noProof/>
            <w:webHidden/>
          </w:rPr>
          <w:fldChar w:fldCharType="end"/>
        </w:r>
      </w:hyperlink>
    </w:p>
    <w:p w14:paraId="730BD63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4" w:history="1">
        <w:r w:rsidR="009A450A" w:rsidRPr="001A6DB7">
          <w:rPr>
            <w:rStyle w:val="Hyperlink"/>
            <w:b/>
            <w:noProof/>
          </w:rPr>
          <w:t>Gambar 3. 52</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menghapus data </w:t>
        </w:r>
        <w:r w:rsidR="009A450A" w:rsidRPr="001A6DB7">
          <w:rPr>
            <w:rStyle w:val="Hyperlink"/>
            <w:noProof/>
            <w:lang w:val="id-ID"/>
          </w:rPr>
          <w:t>item jasa</w:t>
        </w:r>
        <w:r w:rsidR="009A450A">
          <w:rPr>
            <w:noProof/>
            <w:webHidden/>
          </w:rPr>
          <w:tab/>
        </w:r>
        <w:r w:rsidR="009A450A">
          <w:rPr>
            <w:noProof/>
            <w:webHidden/>
          </w:rPr>
          <w:fldChar w:fldCharType="begin"/>
        </w:r>
        <w:r w:rsidR="009A450A">
          <w:rPr>
            <w:noProof/>
            <w:webHidden/>
          </w:rPr>
          <w:instrText xml:space="preserve"> PAGEREF _Toc105002734 \h </w:instrText>
        </w:r>
        <w:r w:rsidR="009A450A">
          <w:rPr>
            <w:noProof/>
            <w:webHidden/>
          </w:rPr>
        </w:r>
        <w:r w:rsidR="009A450A">
          <w:rPr>
            <w:noProof/>
            <w:webHidden/>
          </w:rPr>
          <w:fldChar w:fldCharType="separate"/>
        </w:r>
        <w:r w:rsidR="00C072AF">
          <w:rPr>
            <w:noProof/>
            <w:webHidden/>
          </w:rPr>
          <w:t>132</w:t>
        </w:r>
        <w:r w:rsidR="009A450A">
          <w:rPr>
            <w:noProof/>
            <w:webHidden/>
          </w:rPr>
          <w:fldChar w:fldCharType="end"/>
        </w:r>
      </w:hyperlink>
    </w:p>
    <w:p w14:paraId="2826B4F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5" w:history="1">
        <w:r w:rsidR="009A450A" w:rsidRPr="001A6DB7">
          <w:rPr>
            <w:rStyle w:val="Hyperlink"/>
            <w:b/>
            <w:noProof/>
          </w:rPr>
          <w:t>Gambar 3. 53</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mendata</w:t>
        </w:r>
        <w:r w:rsidR="009A450A" w:rsidRPr="001A6DB7">
          <w:rPr>
            <w:rStyle w:val="Hyperlink"/>
            <w:noProof/>
          </w:rPr>
          <w:t xml:space="preserve"> pembelian</w:t>
        </w:r>
        <w:r w:rsidR="009A450A">
          <w:rPr>
            <w:noProof/>
            <w:webHidden/>
          </w:rPr>
          <w:tab/>
        </w:r>
        <w:r w:rsidR="009A450A">
          <w:rPr>
            <w:noProof/>
            <w:webHidden/>
          </w:rPr>
          <w:fldChar w:fldCharType="begin"/>
        </w:r>
        <w:r w:rsidR="009A450A">
          <w:rPr>
            <w:noProof/>
            <w:webHidden/>
          </w:rPr>
          <w:instrText xml:space="preserve"> PAGEREF _Toc105002735 \h </w:instrText>
        </w:r>
        <w:r w:rsidR="009A450A">
          <w:rPr>
            <w:noProof/>
            <w:webHidden/>
          </w:rPr>
        </w:r>
        <w:r w:rsidR="009A450A">
          <w:rPr>
            <w:noProof/>
            <w:webHidden/>
          </w:rPr>
          <w:fldChar w:fldCharType="separate"/>
        </w:r>
        <w:r w:rsidR="00C072AF">
          <w:rPr>
            <w:noProof/>
            <w:webHidden/>
          </w:rPr>
          <w:t>133</w:t>
        </w:r>
        <w:r w:rsidR="009A450A">
          <w:rPr>
            <w:noProof/>
            <w:webHidden/>
          </w:rPr>
          <w:fldChar w:fldCharType="end"/>
        </w:r>
      </w:hyperlink>
    </w:p>
    <w:p w14:paraId="6FF8E9E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6" w:history="1">
        <w:r w:rsidR="009A450A" w:rsidRPr="001A6DB7">
          <w:rPr>
            <w:rStyle w:val="Hyperlink"/>
            <w:b/>
            <w:noProof/>
          </w:rPr>
          <w:t>Gambar 3. 54</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mendata </w:t>
        </w:r>
        <w:r w:rsidR="009A450A" w:rsidRPr="001A6DB7">
          <w:rPr>
            <w:rStyle w:val="Hyperlink"/>
            <w:noProof/>
            <w:lang w:val="id-ID"/>
          </w:rPr>
          <w:t>pembayaran pembelian</w:t>
        </w:r>
        <w:r w:rsidR="009A450A">
          <w:rPr>
            <w:noProof/>
            <w:webHidden/>
          </w:rPr>
          <w:tab/>
        </w:r>
        <w:r w:rsidR="009A450A">
          <w:rPr>
            <w:noProof/>
            <w:webHidden/>
          </w:rPr>
          <w:fldChar w:fldCharType="begin"/>
        </w:r>
        <w:r w:rsidR="009A450A">
          <w:rPr>
            <w:noProof/>
            <w:webHidden/>
          </w:rPr>
          <w:instrText xml:space="preserve"> PAGEREF _Toc105002736 \h </w:instrText>
        </w:r>
        <w:r w:rsidR="009A450A">
          <w:rPr>
            <w:noProof/>
            <w:webHidden/>
          </w:rPr>
        </w:r>
        <w:r w:rsidR="009A450A">
          <w:rPr>
            <w:noProof/>
            <w:webHidden/>
          </w:rPr>
          <w:fldChar w:fldCharType="separate"/>
        </w:r>
        <w:r w:rsidR="00C072AF">
          <w:rPr>
            <w:noProof/>
            <w:webHidden/>
          </w:rPr>
          <w:t>134</w:t>
        </w:r>
        <w:r w:rsidR="009A450A">
          <w:rPr>
            <w:noProof/>
            <w:webHidden/>
          </w:rPr>
          <w:fldChar w:fldCharType="end"/>
        </w:r>
      </w:hyperlink>
    </w:p>
    <w:p w14:paraId="3B32270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7" w:history="1">
        <w:r w:rsidR="009A450A" w:rsidRPr="001A6DB7">
          <w:rPr>
            <w:rStyle w:val="Hyperlink"/>
            <w:b/>
            <w:noProof/>
          </w:rPr>
          <w:t>Gambar 3. 55</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mendata </w:t>
        </w:r>
        <w:r w:rsidR="009A450A" w:rsidRPr="001A6DB7">
          <w:rPr>
            <w:rStyle w:val="Hyperlink"/>
            <w:noProof/>
            <w:lang w:val="id-ID"/>
          </w:rPr>
          <w:t>retur pembelian</w:t>
        </w:r>
        <w:r w:rsidR="009A450A">
          <w:rPr>
            <w:noProof/>
            <w:webHidden/>
          </w:rPr>
          <w:tab/>
        </w:r>
        <w:r w:rsidR="009A450A">
          <w:rPr>
            <w:noProof/>
            <w:webHidden/>
          </w:rPr>
          <w:fldChar w:fldCharType="begin"/>
        </w:r>
        <w:r w:rsidR="009A450A">
          <w:rPr>
            <w:noProof/>
            <w:webHidden/>
          </w:rPr>
          <w:instrText xml:space="preserve"> PAGEREF _Toc105002737 \h </w:instrText>
        </w:r>
        <w:r w:rsidR="009A450A">
          <w:rPr>
            <w:noProof/>
            <w:webHidden/>
          </w:rPr>
        </w:r>
        <w:r w:rsidR="009A450A">
          <w:rPr>
            <w:noProof/>
            <w:webHidden/>
          </w:rPr>
          <w:fldChar w:fldCharType="separate"/>
        </w:r>
        <w:r w:rsidR="00C072AF">
          <w:rPr>
            <w:noProof/>
            <w:webHidden/>
          </w:rPr>
          <w:t>135</w:t>
        </w:r>
        <w:r w:rsidR="009A450A">
          <w:rPr>
            <w:noProof/>
            <w:webHidden/>
          </w:rPr>
          <w:fldChar w:fldCharType="end"/>
        </w:r>
      </w:hyperlink>
    </w:p>
    <w:p w14:paraId="0E0FDE6F"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8" w:history="1">
        <w:r w:rsidR="009A450A" w:rsidRPr="001A6DB7">
          <w:rPr>
            <w:rStyle w:val="Hyperlink"/>
            <w:b/>
            <w:noProof/>
          </w:rPr>
          <w:t>Gambar 3. 56</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melihat riwayat pembayaran pembelian</w:t>
        </w:r>
        <w:r w:rsidR="009A450A">
          <w:rPr>
            <w:noProof/>
            <w:webHidden/>
          </w:rPr>
          <w:tab/>
        </w:r>
        <w:r w:rsidR="009A450A">
          <w:rPr>
            <w:noProof/>
            <w:webHidden/>
          </w:rPr>
          <w:fldChar w:fldCharType="begin"/>
        </w:r>
        <w:r w:rsidR="009A450A">
          <w:rPr>
            <w:noProof/>
            <w:webHidden/>
          </w:rPr>
          <w:instrText xml:space="preserve"> PAGEREF _Toc105002738 \h </w:instrText>
        </w:r>
        <w:r w:rsidR="009A450A">
          <w:rPr>
            <w:noProof/>
            <w:webHidden/>
          </w:rPr>
        </w:r>
        <w:r w:rsidR="009A450A">
          <w:rPr>
            <w:noProof/>
            <w:webHidden/>
          </w:rPr>
          <w:fldChar w:fldCharType="separate"/>
        </w:r>
        <w:r w:rsidR="00C072AF">
          <w:rPr>
            <w:noProof/>
            <w:webHidden/>
          </w:rPr>
          <w:t>136</w:t>
        </w:r>
        <w:r w:rsidR="009A450A">
          <w:rPr>
            <w:noProof/>
            <w:webHidden/>
          </w:rPr>
          <w:fldChar w:fldCharType="end"/>
        </w:r>
      </w:hyperlink>
    </w:p>
    <w:p w14:paraId="11D5063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39" w:history="1">
        <w:r w:rsidR="009A450A" w:rsidRPr="001A6DB7">
          <w:rPr>
            <w:rStyle w:val="Hyperlink"/>
            <w:b/>
            <w:noProof/>
          </w:rPr>
          <w:t>Gambar 3. 57</w:t>
        </w:r>
        <w:r w:rsidR="009A450A" w:rsidRPr="001A6DB7">
          <w:rPr>
            <w:rStyle w:val="Hyperlink"/>
            <w:noProof/>
            <w:lang w:val="id-ID"/>
          </w:rPr>
          <w:t xml:space="preserve"> </w:t>
        </w:r>
        <w:r w:rsidR="009A450A" w:rsidRPr="001A6DB7">
          <w:rPr>
            <w:rStyle w:val="Hyperlink"/>
            <w:i/>
            <w:noProof/>
          </w:rPr>
          <w:t>Activity diagram</w:t>
        </w:r>
        <w:r w:rsidR="009A450A" w:rsidRPr="001A6DB7">
          <w:rPr>
            <w:rStyle w:val="Hyperlink"/>
            <w:noProof/>
          </w:rPr>
          <w:t xml:space="preserve"> </w:t>
        </w:r>
        <w:r w:rsidR="009A450A" w:rsidRPr="001A6DB7">
          <w:rPr>
            <w:rStyle w:val="Hyperlink"/>
            <w:noProof/>
            <w:lang w:val="id-ID"/>
          </w:rPr>
          <w:t xml:space="preserve">mencetak </w:t>
        </w:r>
        <w:r w:rsidR="009A450A" w:rsidRPr="001A6DB7">
          <w:rPr>
            <w:rStyle w:val="Hyperlink"/>
            <w:i/>
            <w:noProof/>
            <w:lang w:val="id-ID"/>
          </w:rPr>
          <w:t xml:space="preserve">invoice </w:t>
        </w:r>
        <w:r w:rsidR="009A450A" w:rsidRPr="001A6DB7">
          <w:rPr>
            <w:rStyle w:val="Hyperlink"/>
            <w:noProof/>
            <w:lang w:val="id-ID"/>
          </w:rPr>
          <w:t>pembelian</w:t>
        </w:r>
        <w:r w:rsidR="009A450A">
          <w:rPr>
            <w:noProof/>
            <w:webHidden/>
          </w:rPr>
          <w:tab/>
        </w:r>
        <w:r w:rsidR="009A450A">
          <w:rPr>
            <w:noProof/>
            <w:webHidden/>
          </w:rPr>
          <w:fldChar w:fldCharType="begin"/>
        </w:r>
        <w:r w:rsidR="009A450A">
          <w:rPr>
            <w:noProof/>
            <w:webHidden/>
          </w:rPr>
          <w:instrText xml:space="preserve"> PAGEREF _Toc105002739 \h </w:instrText>
        </w:r>
        <w:r w:rsidR="009A450A">
          <w:rPr>
            <w:noProof/>
            <w:webHidden/>
          </w:rPr>
        </w:r>
        <w:r w:rsidR="009A450A">
          <w:rPr>
            <w:noProof/>
            <w:webHidden/>
          </w:rPr>
          <w:fldChar w:fldCharType="separate"/>
        </w:r>
        <w:r w:rsidR="00C072AF">
          <w:rPr>
            <w:noProof/>
            <w:webHidden/>
          </w:rPr>
          <w:t>136</w:t>
        </w:r>
        <w:r w:rsidR="009A450A">
          <w:rPr>
            <w:noProof/>
            <w:webHidden/>
          </w:rPr>
          <w:fldChar w:fldCharType="end"/>
        </w:r>
      </w:hyperlink>
    </w:p>
    <w:p w14:paraId="345C472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0" w:history="1">
        <w:r w:rsidR="009A450A" w:rsidRPr="001A6DB7">
          <w:rPr>
            <w:rStyle w:val="Hyperlink"/>
            <w:b/>
            <w:noProof/>
          </w:rPr>
          <w:t>Gambar 3. 58</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mendata penjualan</w:t>
        </w:r>
        <w:r w:rsidR="009A450A">
          <w:rPr>
            <w:noProof/>
            <w:webHidden/>
          </w:rPr>
          <w:tab/>
        </w:r>
        <w:r w:rsidR="009A450A">
          <w:rPr>
            <w:noProof/>
            <w:webHidden/>
          </w:rPr>
          <w:fldChar w:fldCharType="begin"/>
        </w:r>
        <w:r w:rsidR="009A450A">
          <w:rPr>
            <w:noProof/>
            <w:webHidden/>
          </w:rPr>
          <w:instrText xml:space="preserve"> PAGEREF _Toc105002740 \h </w:instrText>
        </w:r>
        <w:r w:rsidR="009A450A">
          <w:rPr>
            <w:noProof/>
            <w:webHidden/>
          </w:rPr>
        </w:r>
        <w:r w:rsidR="009A450A">
          <w:rPr>
            <w:noProof/>
            <w:webHidden/>
          </w:rPr>
          <w:fldChar w:fldCharType="separate"/>
        </w:r>
        <w:r w:rsidR="00C072AF">
          <w:rPr>
            <w:noProof/>
            <w:webHidden/>
          </w:rPr>
          <w:t>137</w:t>
        </w:r>
        <w:r w:rsidR="009A450A">
          <w:rPr>
            <w:noProof/>
            <w:webHidden/>
          </w:rPr>
          <w:fldChar w:fldCharType="end"/>
        </w:r>
      </w:hyperlink>
    </w:p>
    <w:p w14:paraId="532318A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1" w:history="1">
        <w:r w:rsidR="009A450A" w:rsidRPr="001A6DB7">
          <w:rPr>
            <w:rStyle w:val="Hyperlink"/>
            <w:b/>
            <w:noProof/>
          </w:rPr>
          <w:t>Gambar 3. 59</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mendata pembayaran penjualan</w:t>
        </w:r>
        <w:r w:rsidR="009A450A">
          <w:rPr>
            <w:noProof/>
            <w:webHidden/>
          </w:rPr>
          <w:tab/>
        </w:r>
        <w:r w:rsidR="009A450A">
          <w:rPr>
            <w:noProof/>
            <w:webHidden/>
          </w:rPr>
          <w:fldChar w:fldCharType="begin"/>
        </w:r>
        <w:r w:rsidR="009A450A">
          <w:rPr>
            <w:noProof/>
            <w:webHidden/>
          </w:rPr>
          <w:instrText xml:space="preserve"> PAGEREF _Toc105002741 \h </w:instrText>
        </w:r>
        <w:r w:rsidR="009A450A">
          <w:rPr>
            <w:noProof/>
            <w:webHidden/>
          </w:rPr>
        </w:r>
        <w:r w:rsidR="009A450A">
          <w:rPr>
            <w:noProof/>
            <w:webHidden/>
          </w:rPr>
          <w:fldChar w:fldCharType="separate"/>
        </w:r>
        <w:r w:rsidR="00C072AF">
          <w:rPr>
            <w:noProof/>
            <w:webHidden/>
          </w:rPr>
          <w:t>138</w:t>
        </w:r>
        <w:r w:rsidR="009A450A">
          <w:rPr>
            <w:noProof/>
            <w:webHidden/>
          </w:rPr>
          <w:fldChar w:fldCharType="end"/>
        </w:r>
      </w:hyperlink>
    </w:p>
    <w:p w14:paraId="0474DAC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2" w:history="1">
        <w:r w:rsidR="009A450A" w:rsidRPr="001A6DB7">
          <w:rPr>
            <w:rStyle w:val="Hyperlink"/>
            <w:b/>
            <w:noProof/>
          </w:rPr>
          <w:t>Gambar 3. 60</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mendata retur penjualan</w:t>
        </w:r>
        <w:r w:rsidR="009A450A">
          <w:rPr>
            <w:noProof/>
            <w:webHidden/>
          </w:rPr>
          <w:tab/>
        </w:r>
        <w:r w:rsidR="009A450A">
          <w:rPr>
            <w:noProof/>
            <w:webHidden/>
          </w:rPr>
          <w:fldChar w:fldCharType="begin"/>
        </w:r>
        <w:r w:rsidR="009A450A">
          <w:rPr>
            <w:noProof/>
            <w:webHidden/>
          </w:rPr>
          <w:instrText xml:space="preserve"> PAGEREF _Toc105002742 \h </w:instrText>
        </w:r>
        <w:r w:rsidR="009A450A">
          <w:rPr>
            <w:noProof/>
            <w:webHidden/>
          </w:rPr>
        </w:r>
        <w:r w:rsidR="009A450A">
          <w:rPr>
            <w:noProof/>
            <w:webHidden/>
          </w:rPr>
          <w:fldChar w:fldCharType="separate"/>
        </w:r>
        <w:r w:rsidR="00C072AF">
          <w:rPr>
            <w:noProof/>
            <w:webHidden/>
          </w:rPr>
          <w:t>139</w:t>
        </w:r>
        <w:r w:rsidR="009A450A">
          <w:rPr>
            <w:noProof/>
            <w:webHidden/>
          </w:rPr>
          <w:fldChar w:fldCharType="end"/>
        </w:r>
      </w:hyperlink>
    </w:p>
    <w:p w14:paraId="11FA4C5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3" w:history="1">
        <w:r w:rsidR="009A450A" w:rsidRPr="001A6DB7">
          <w:rPr>
            <w:rStyle w:val="Hyperlink"/>
            <w:b/>
            <w:noProof/>
          </w:rPr>
          <w:t>Gambar 3. 61</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riwayat pembayaran penjualan</w:t>
        </w:r>
        <w:r w:rsidR="009A450A">
          <w:rPr>
            <w:noProof/>
            <w:webHidden/>
          </w:rPr>
          <w:tab/>
        </w:r>
        <w:r w:rsidR="009A450A">
          <w:rPr>
            <w:noProof/>
            <w:webHidden/>
          </w:rPr>
          <w:fldChar w:fldCharType="begin"/>
        </w:r>
        <w:r w:rsidR="009A450A">
          <w:rPr>
            <w:noProof/>
            <w:webHidden/>
          </w:rPr>
          <w:instrText xml:space="preserve"> PAGEREF _Toc105002743 \h </w:instrText>
        </w:r>
        <w:r w:rsidR="009A450A">
          <w:rPr>
            <w:noProof/>
            <w:webHidden/>
          </w:rPr>
        </w:r>
        <w:r w:rsidR="009A450A">
          <w:rPr>
            <w:noProof/>
            <w:webHidden/>
          </w:rPr>
          <w:fldChar w:fldCharType="separate"/>
        </w:r>
        <w:r w:rsidR="00C072AF">
          <w:rPr>
            <w:noProof/>
            <w:webHidden/>
          </w:rPr>
          <w:t>140</w:t>
        </w:r>
        <w:r w:rsidR="009A450A">
          <w:rPr>
            <w:noProof/>
            <w:webHidden/>
          </w:rPr>
          <w:fldChar w:fldCharType="end"/>
        </w:r>
      </w:hyperlink>
    </w:p>
    <w:p w14:paraId="4A4FF1C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4" w:history="1">
        <w:r w:rsidR="009A450A" w:rsidRPr="001A6DB7">
          <w:rPr>
            <w:rStyle w:val="Hyperlink"/>
            <w:b/>
            <w:noProof/>
          </w:rPr>
          <w:t>Gambar 3. 62</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 xml:space="preserve">mencetak </w:t>
        </w:r>
        <w:r w:rsidR="009A450A" w:rsidRPr="001A6DB7">
          <w:rPr>
            <w:rStyle w:val="Hyperlink"/>
            <w:i/>
            <w:noProof/>
            <w:lang w:val="id-ID"/>
          </w:rPr>
          <w:t>invoice</w:t>
        </w:r>
        <w:r w:rsidR="009A450A" w:rsidRPr="001A6DB7">
          <w:rPr>
            <w:rStyle w:val="Hyperlink"/>
            <w:noProof/>
            <w:lang w:val="id-ID"/>
          </w:rPr>
          <w:t xml:space="preserve"> penjualan</w:t>
        </w:r>
        <w:r w:rsidR="009A450A">
          <w:rPr>
            <w:noProof/>
            <w:webHidden/>
          </w:rPr>
          <w:tab/>
        </w:r>
        <w:r w:rsidR="009A450A">
          <w:rPr>
            <w:noProof/>
            <w:webHidden/>
          </w:rPr>
          <w:fldChar w:fldCharType="begin"/>
        </w:r>
        <w:r w:rsidR="009A450A">
          <w:rPr>
            <w:noProof/>
            <w:webHidden/>
          </w:rPr>
          <w:instrText xml:space="preserve"> PAGEREF _Toc105002744 \h </w:instrText>
        </w:r>
        <w:r w:rsidR="009A450A">
          <w:rPr>
            <w:noProof/>
            <w:webHidden/>
          </w:rPr>
        </w:r>
        <w:r w:rsidR="009A450A">
          <w:rPr>
            <w:noProof/>
            <w:webHidden/>
          </w:rPr>
          <w:fldChar w:fldCharType="separate"/>
        </w:r>
        <w:r w:rsidR="00C072AF">
          <w:rPr>
            <w:noProof/>
            <w:webHidden/>
          </w:rPr>
          <w:t>140</w:t>
        </w:r>
        <w:r w:rsidR="009A450A">
          <w:rPr>
            <w:noProof/>
            <w:webHidden/>
          </w:rPr>
          <w:fldChar w:fldCharType="end"/>
        </w:r>
      </w:hyperlink>
    </w:p>
    <w:p w14:paraId="77FB84B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5" w:history="1">
        <w:r w:rsidR="009A450A" w:rsidRPr="001A6DB7">
          <w:rPr>
            <w:rStyle w:val="Hyperlink"/>
            <w:b/>
            <w:noProof/>
          </w:rPr>
          <w:t>Gambar 3. 63</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mendata jurnal umum</w:t>
        </w:r>
        <w:r w:rsidR="009A450A">
          <w:rPr>
            <w:noProof/>
            <w:webHidden/>
          </w:rPr>
          <w:tab/>
        </w:r>
        <w:r w:rsidR="009A450A">
          <w:rPr>
            <w:noProof/>
            <w:webHidden/>
          </w:rPr>
          <w:fldChar w:fldCharType="begin"/>
        </w:r>
        <w:r w:rsidR="009A450A">
          <w:rPr>
            <w:noProof/>
            <w:webHidden/>
          </w:rPr>
          <w:instrText xml:space="preserve"> PAGEREF _Toc105002745 \h </w:instrText>
        </w:r>
        <w:r w:rsidR="009A450A">
          <w:rPr>
            <w:noProof/>
            <w:webHidden/>
          </w:rPr>
        </w:r>
        <w:r w:rsidR="009A450A">
          <w:rPr>
            <w:noProof/>
            <w:webHidden/>
          </w:rPr>
          <w:fldChar w:fldCharType="separate"/>
        </w:r>
        <w:r w:rsidR="00C072AF">
          <w:rPr>
            <w:noProof/>
            <w:webHidden/>
          </w:rPr>
          <w:t>141</w:t>
        </w:r>
        <w:r w:rsidR="009A450A">
          <w:rPr>
            <w:noProof/>
            <w:webHidden/>
          </w:rPr>
          <w:fldChar w:fldCharType="end"/>
        </w:r>
      </w:hyperlink>
    </w:p>
    <w:p w14:paraId="071FFC8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6" w:history="1">
        <w:r w:rsidR="009A450A" w:rsidRPr="001A6DB7">
          <w:rPr>
            <w:rStyle w:val="Hyperlink"/>
            <w:b/>
            <w:noProof/>
          </w:rPr>
          <w:t>Gambar 3. 64</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jurnal umum</w:t>
        </w:r>
        <w:r w:rsidR="009A450A">
          <w:rPr>
            <w:noProof/>
            <w:webHidden/>
          </w:rPr>
          <w:tab/>
        </w:r>
        <w:r w:rsidR="009A450A">
          <w:rPr>
            <w:noProof/>
            <w:webHidden/>
          </w:rPr>
          <w:fldChar w:fldCharType="begin"/>
        </w:r>
        <w:r w:rsidR="009A450A">
          <w:rPr>
            <w:noProof/>
            <w:webHidden/>
          </w:rPr>
          <w:instrText xml:space="preserve"> PAGEREF _Toc105002746 \h </w:instrText>
        </w:r>
        <w:r w:rsidR="009A450A">
          <w:rPr>
            <w:noProof/>
            <w:webHidden/>
          </w:rPr>
        </w:r>
        <w:r w:rsidR="009A450A">
          <w:rPr>
            <w:noProof/>
            <w:webHidden/>
          </w:rPr>
          <w:fldChar w:fldCharType="separate"/>
        </w:r>
        <w:r w:rsidR="00C072AF">
          <w:rPr>
            <w:noProof/>
            <w:webHidden/>
          </w:rPr>
          <w:t>142</w:t>
        </w:r>
        <w:r w:rsidR="009A450A">
          <w:rPr>
            <w:noProof/>
            <w:webHidden/>
          </w:rPr>
          <w:fldChar w:fldCharType="end"/>
        </w:r>
      </w:hyperlink>
    </w:p>
    <w:p w14:paraId="7127DE5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7" w:history="1">
        <w:r w:rsidR="009A450A" w:rsidRPr="001A6DB7">
          <w:rPr>
            <w:rStyle w:val="Hyperlink"/>
            <w:b/>
            <w:noProof/>
          </w:rPr>
          <w:t>Gambar 3. 65</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w:t>
        </w:r>
        <w:r w:rsidR="009A450A" w:rsidRPr="001A6DB7">
          <w:rPr>
            <w:rStyle w:val="Hyperlink"/>
            <w:i/>
            <w:noProof/>
            <w:lang w:val="id-ID"/>
          </w:rPr>
          <w:t xml:space="preserve"> </w:t>
        </w:r>
        <w:r w:rsidR="009A450A" w:rsidRPr="001A6DB7">
          <w:rPr>
            <w:rStyle w:val="Hyperlink"/>
            <w:noProof/>
            <w:lang w:val="id-ID"/>
          </w:rPr>
          <w:t>pembelian</w:t>
        </w:r>
        <w:r w:rsidR="009A450A">
          <w:rPr>
            <w:noProof/>
            <w:webHidden/>
          </w:rPr>
          <w:tab/>
        </w:r>
        <w:r w:rsidR="009A450A">
          <w:rPr>
            <w:noProof/>
            <w:webHidden/>
          </w:rPr>
          <w:fldChar w:fldCharType="begin"/>
        </w:r>
        <w:r w:rsidR="009A450A">
          <w:rPr>
            <w:noProof/>
            <w:webHidden/>
          </w:rPr>
          <w:instrText xml:space="preserve"> PAGEREF _Toc105002747 \h </w:instrText>
        </w:r>
        <w:r w:rsidR="009A450A">
          <w:rPr>
            <w:noProof/>
            <w:webHidden/>
          </w:rPr>
        </w:r>
        <w:r w:rsidR="009A450A">
          <w:rPr>
            <w:noProof/>
            <w:webHidden/>
          </w:rPr>
          <w:fldChar w:fldCharType="separate"/>
        </w:r>
        <w:r w:rsidR="00C072AF">
          <w:rPr>
            <w:noProof/>
            <w:webHidden/>
          </w:rPr>
          <w:t>142</w:t>
        </w:r>
        <w:r w:rsidR="009A450A">
          <w:rPr>
            <w:noProof/>
            <w:webHidden/>
          </w:rPr>
          <w:fldChar w:fldCharType="end"/>
        </w:r>
      </w:hyperlink>
    </w:p>
    <w:p w14:paraId="2188E5B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8" w:history="1">
        <w:r w:rsidR="009A450A" w:rsidRPr="001A6DB7">
          <w:rPr>
            <w:rStyle w:val="Hyperlink"/>
            <w:b/>
            <w:noProof/>
          </w:rPr>
          <w:t>Gambar 3. 66</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pembelian</w:t>
        </w:r>
        <w:r w:rsidR="009A450A">
          <w:rPr>
            <w:noProof/>
            <w:webHidden/>
          </w:rPr>
          <w:tab/>
        </w:r>
        <w:r w:rsidR="009A450A">
          <w:rPr>
            <w:noProof/>
            <w:webHidden/>
          </w:rPr>
          <w:fldChar w:fldCharType="begin"/>
        </w:r>
        <w:r w:rsidR="009A450A">
          <w:rPr>
            <w:noProof/>
            <w:webHidden/>
          </w:rPr>
          <w:instrText xml:space="preserve"> PAGEREF _Toc105002748 \h </w:instrText>
        </w:r>
        <w:r w:rsidR="009A450A">
          <w:rPr>
            <w:noProof/>
            <w:webHidden/>
          </w:rPr>
        </w:r>
        <w:r w:rsidR="009A450A">
          <w:rPr>
            <w:noProof/>
            <w:webHidden/>
          </w:rPr>
          <w:fldChar w:fldCharType="separate"/>
        </w:r>
        <w:r w:rsidR="00C072AF">
          <w:rPr>
            <w:noProof/>
            <w:webHidden/>
          </w:rPr>
          <w:t>143</w:t>
        </w:r>
        <w:r w:rsidR="009A450A">
          <w:rPr>
            <w:noProof/>
            <w:webHidden/>
          </w:rPr>
          <w:fldChar w:fldCharType="end"/>
        </w:r>
      </w:hyperlink>
    </w:p>
    <w:p w14:paraId="1BE1E6D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49" w:history="1">
        <w:r w:rsidR="009A450A" w:rsidRPr="001A6DB7">
          <w:rPr>
            <w:rStyle w:val="Hyperlink"/>
            <w:b/>
            <w:noProof/>
          </w:rPr>
          <w:t>Gambar 3. 67</w:t>
        </w:r>
        <w:r w:rsidR="009A450A" w:rsidRPr="001A6DB7">
          <w:rPr>
            <w:rStyle w:val="Hyperlink"/>
            <w:rFonts w:eastAsia="Times New Roman"/>
            <w:i/>
            <w:noProof/>
            <w:lang w:val="de-DE"/>
          </w:rPr>
          <w:t xml:space="preserve"> </w:t>
        </w:r>
        <w:r w:rsidR="009A450A" w:rsidRPr="001A6DB7">
          <w:rPr>
            <w:rStyle w:val="Hyperlink"/>
            <w:i/>
            <w:noProof/>
            <w:lang w:val="de-DE"/>
          </w:rPr>
          <w:t>Activity diagram</w:t>
        </w:r>
        <w:r w:rsidR="009A450A" w:rsidRPr="001A6DB7">
          <w:rPr>
            <w:rStyle w:val="Hyperlink"/>
            <w:noProof/>
            <w:lang w:val="de-DE"/>
          </w:rPr>
          <w:t xml:space="preserve"> </w:t>
        </w:r>
        <w:r w:rsidR="009A450A" w:rsidRPr="001A6DB7">
          <w:rPr>
            <w:rStyle w:val="Hyperlink"/>
            <w:noProof/>
            <w:lang w:val="id-ID"/>
          </w:rPr>
          <w:t>melihat laporan</w:t>
        </w:r>
        <w:r w:rsidR="009A450A" w:rsidRPr="001A6DB7">
          <w:rPr>
            <w:rStyle w:val="Hyperlink"/>
            <w:i/>
            <w:noProof/>
            <w:lang w:val="id-ID"/>
          </w:rPr>
          <w:t xml:space="preserve"> </w:t>
        </w:r>
        <w:r w:rsidR="009A450A" w:rsidRPr="001A6DB7">
          <w:rPr>
            <w:rStyle w:val="Hyperlink"/>
            <w:noProof/>
            <w:lang w:val="id-ID"/>
          </w:rPr>
          <w:t>penjualan</w:t>
        </w:r>
        <w:r w:rsidR="009A450A">
          <w:rPr>
            <w:noProof/>
            <w:webHidden/>
          </w:rPr>
          <w:tab/>
        </w:r>
        <w:r w:rsidR="009A450A">
          <w:rPr>
            <w:noProof/>
            <w:webHidden/>
          </w:rPr>
          <w:fldChar w:fldCharType="begin"/>
        </w:r>
        <w:r w:rsidR="009A450A">
          <w:rPr>
            <w:noProof/>
            <w:webHidden/>
          </w:rPr>
          <w:instrText xml:space="preserve"> PAGEREF _Toc105002749 \h </w:instrText>
        </w:r>
        <w:r w:rsidR="009A450A">
          <w:rPr>
            <w:noProof/>
            <w:webHidden/>
          </w:rPr>
        </w:r>
        <w:r w:rsidR="009A450A">
          <w:rPr>
            <w:noProof/>
            <w:webHidden/>
          </w:rPr>
          <w:fldChar w:fldCharType="separate"/>
        </w:r>
        <w:r w:rsidR="00C072AF">
          <w:rPr>
            <w:noProof/>
            <w:webHidden/>
          </w:rPr>
          <w:t>144</w:t>
        </w:r>
        <w:r w:rsidR="009A450A">
          <w:rPr>
            <w:noProof/>
            <w:webHidden/>
          </w:rPr>
          <w:fldChar w:fldCharType="end"/>
        </w:r>
      </w:hyperlink>
    </w:p>
    <w:p w14:paraId="4460960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0" w:history="1">
        <w:r w:rsidR="009A450A" w:rsidRPr="001A6DB7">
          <w:rPr>
            <w:rStyle w:val="Hyperlink"/>
            <w:b/>
            <w:noProof/>
          </w:rPr>
          <w:t>Gambar 3. 68</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penjualan</w:t>
        </w:r>
        <w:r w:rsidR="009A450A">
          <w:rPr>
            <w:noProof/>
            <w:webHidden/>
          </w:rPr>
          <w:tab/>
        </w:r>
        <w:r w:rsidR="009A450A">
          <w:rPr>
            <w:noProof/>
            <w:webHidden/>
          </w:rPr>
          <w:fldChar w:fldCharType="begin"/>
        </w:r>
        <w:r w:rsidR="009A450A">
          <w:rPr>
            <w:noProof/>
            <w:webHidden/>
          </w:rPr>
          <w:instrText xml:space="preserve"> PAGEREF _Toc105002750 \h </w:instrText>
        </w:r>
        <w:r w:rsidR="009A450A">
          <w:rPr>
            <w:noProof/>
            <w:webHidden/>
          </w:rPr>
        </w:r>
        <w:r w:rsidR="009A450A">
          <w:rPr>
            <w:noProof/>
            <w:webHidden/>
          </w:rPr>
          <w:fldChar w:fldCharType="separate"/>
        </w:r>
        <w:r w:rsidR="00C072AF">
          <w:rPr>
            <w:noProof/>
            <w:webHidden/>
          </w:rPr>
          <w:t>144</w:t>
        </w:r>
        <w:r w:rsidR="009A450A">
          <w:rPr>
            <w:noProof/>
            <w:webHidden/>
          </w:rPr>
          <w:fldChar w:fldCharType="end"/>
        </w:r>
      </w:hyperlink>
    </w:p>
    <w:p w14:paraId="4868439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1" w:history="1">
        <w:r w:rsidR="009A450A" w:rsidRPr="001A6DB7">
          <w:rPr>
            <w:rStyle w:val="Hyperlink"/>
            <w:b/>
            <w:noProof/>
          </w:rPr>
          <w:t>Gambar 3. 69</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mengontrol data stok item barang</w:t>
        </w:r>
        <w:r w:rsidR="009A450A">
          <w:rPr>
            <w:noProof/>
            <w:webHidden/>
          </w:rPr>
          <w:tab/>
        </w:r>
        <w:r w:rsidR="009A450A">
          <w:rPr>
            <w:noProof/>
            <w:webHidden/>
          </w:rPr>
          <w:fldChar w:fldCharType="begin"/>
        </w:r>
        <w:r w:rsidR="009A450A">
          <w:rPr>
            <w:noProof/>
            <w:webHidden/>
          </w:rPr>
          <w:instrText xml:space="preserve"> PAGEREF _Toc105002751 \h </w:instrText>
        </w:r>
        <w:r w:rsidR="009A450A">
          <w:rPr>
            <w:noProof/>
            <w:webHidden/>
          </w:rPr>
        </w:r>
        <w:r w:rsidR="009A450A">
          <w:rPr>
            <w:noProof/>
            <w:webHidden/>
          </w:rPr>
          <w:fldChar w:fldCharType="separate"/>
        </w:r>
        <w:r w:rsidR="00C072AF">
          <w:rPr>
            <w:noProof/>
            <w:webHidden/>
          </w:rPr>
          <w:t>145</w:t>
        </w:r>
        <w:r w:rsidR="009A450A">
          <w:rPr>
            <w:noProof/>
            <w:webHidden/>
          </w:rPr>
          <w:fldChar w:fldCharType="end"/>
        </w:r>
      </w:hyperlink>
    </w:p>
    <w:p w14:paraId="62F4CDE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2" w:history="1">
        <w:r w:rsidR="009A450A" w:rsidRPr="001A6DB7">
          <w:rPr>
            <w:rStyle w:val="Hyperlink"/>
            <w:b/>
            <w:noProof/>
          </w:rPr>
          <w:t>Gambar 3. 70</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data stok item barang</w:t>
        </w:r>
        <w:r w:rsidR="009A450A">
          <w:rPr>
            <w:noProof/>
            <w:webHidden/>
          </w:rPr>
          <w:tab/>
        </w:r>
        <w:r w:rsidR="009A450A">
          <w:rPr>
            <w:noProof/>
            <w:webHidden/>
          </w:rPr>
          <w:fldChar w:fldCharType="begin"/>
        </w:r>
        <w:r w:rsidR="009A450A">
          <w:rPr>
            <w:noProof/>
            <w:webHidden/>
          </w:rPr>
          <w:instrText xml:space="preserve"> PAGEREF _Toc105002752 \h </w:instrText>
        </w:r>
        <w:r w:rsidR="009A450A">
          <w:rPr>
            <w:noProof/>
            <w:webHidden/>
          </w:rPr>
        </w:r>
        <w:r w:rsidR="009A450A">
          <w:rPr>
            <w:noProof/>
            <w:webHidden/>
          </w:rPr>
          <w:fldChar w:fldCharType="separate"/>
        </w:r>
        <w:r w:rsidR="00C072AF">
          <w:rPr>
            <w:noProof/>
            <w:webHidden/>
          </w:rPr>
          <w:t>146</w:t>
        </w:r>
        <w:r w:rsidR="009A450A">
          <w:rPr>
            <w:noProof/>
            <w:webHidden/>
          </w:rPr>
          <w:fldChar w:fldCharType="end"/>
        </w:r>
      </w:hyperlink>
    </w:p>
    <w:p w14:paraId="648C8BB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3" w:history="1">
        <w:r w:rsidR="009A450A" w:rsidRPr="001A6DB7">
          <w:rPr>
            <w:rStyle w:val="Hyperlink"/>
            <w:b/>
            <w:noProof/>
          </w:rPr>
          <w:t>Gambar 3. 71</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 jurnal</w:t>
        </w:r>
        <w:r w:rsidR="009A450A">
          <w:rPr>
            <w:noProof/>
            <w:webHidden/>
          </w:rPr>
          <w:tab/>
        </w:r>
        <w:r w:rsidR="009A450A">
          <w:rPr>
            <w:noProof/>
            <w:webHidden/>
          </w:rPr>
          <w:fldChar w:fldCharType="begin"/>
        </w:r>
        <w:r w:rsidR="009A450A">
          <w:rPr>
            <w:noProof/>
            <w:webHidden/>
          </w:rPr>
          <w:instrText xml:space="preserve"> PAGEREF _Toc105002753 \h </w:instrText>
        </w:r>
        <w:r w:rsidR="009A450A">
          <w:rPr>
            <w:noProof/>
            <w:webHidden/>
          </w:rPr>
        </w:r>
        <w:r w:rsidR="009A450A">
          <w:rPr>
            <w:noProof/>
            <w:webHidden/>
          </w:rPr>
          <w:fldChar w:fldCharType="separate"/>
        </w:r>
        <w:r w:rsidR="00C072AF">
          <w:rPr>
            <w:noProof/>
            <w:webHidden/>
          </w:rPr>
          <w:t>146</w:t>
        </w:r>
        <w:r w:rsidR="009A450A">
          <w:rPr>
            <w:noProof/>
            <w:webHidden/>
          </w:rPr>
          <w:fldChar w:fldCharType="end"/>
        </w:r>
      </w:hyperlink>
    </w:p>
    <w:p w14:paraId="7ED888B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4" w:history="1">
        <w:r w:rsidR="009A450A" w:rsidRPr="001A6DB7">
          <w:rPr>
            <w:rStyle w:val="Hyperlink"/>
            <w:b/>
            <w:noProof/>
          </w:rPr>
          <w:t>Gambar 3. 72</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jurnal</w:t>
        </w:r>
        <w:r w:rsidR="009A450A">
          <w:rPr>
            <w:noProof/>
            <w:webHidden/>
          </w:rPr>
          <w:tab/>
        </w:r>
        <w:r w:rsidR="009A450A">
          <w:rPr>
            <w:noProof/>
            <w:webHidden/>
          </w:rPr>
          <w:fldChar w:fldCharType="begin"/>
        </w:r>
        <w:r w:rsidR="009A450A">
          <w:rPr>
            <w:noProof/>
            <w:webHidden/>
          </w:rPr>
          <w:instrText xml:space="preserve"> PAGEREF _Toc105002754 \h </w:instrText>
        </w:r>
        <w:r w:rsidR="009A450A">
          <w:rPr>
            <w:noProof/>
            <w:webHidden/>
          </w:rPr>
        </w:r>
        <w:r w:rsidR="009A450A">
          <w:rPr>
            <w:noProof/>
            <w:webHidden/>
          </w:rPr>
          <w:fldChar w:fldCharType="separate"/>
        </w:r>
        <w:r w:rsidR="00C072AF">
          <w:rPr>
            <w:noProof/>
            <w:webHidden/>
          </w:rPr>
          <w:t>147</w:t>
        </w:r>
        <w:r w:rsidR="009A450A">
          <w:rPr>
            <w:noProof/>
            <w:webHidden/>
          </w:rPr>
          <w:fldChar w:fldCharType="end"/>
        </w:r>
      </w:hyperlink>
    </w:p>
    <w:p w14:paraId="5401351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5" w:history="1">
        <w:r w:rsidR="009A450A" w:rsidRPr="001A6DB7">
          <w:rPr>
            <w:rStyle w:val="Hyperlink"/>
            <w:b/>
            <w:noProof/>
          </w:rPr>
          <w:t>Gambar 3. 73</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 buku besar</w:t>
        </w:r>
        <w:r w:rsidR="009A450A">
          <w:rPr>
            <w:noProof/>
            <w:webHidden/>
          </w:rPr>
          <w:tab/>
        </w:r>
        <w:r w:rsidR="009A450A">
          <w:rPr>
            <w:noProof/>
            <w:webHidden/>
          </w:rPr>
          <w:fldChar w:fldCharType="begin"/>
        </w:r>
        <w:r w:rsidR="009A450A">
          <w:rPr>
            <w:noProof/>
            <w:webHidden/>
          </w:rPr>
          <w:instrText xml:space="preserve"> PAGEREF _Toc105002755 \h </w:instrText>
        </w:r>
        <w:r w:rsidR="009A450A">
          <w:rPr>
            <w:noProof/>
            <w:webHidden/>
          </w:rPr>
        </w:r>
        <w:r w:rsidR="009A450A">
          <w:rPr>
            <w:noProof/>
            <w:webHidden/>
          </w:rPr>
          <w:fldChar w:fldCharType="separate"/>
        </w:r>
        <w:r w:rsidR="00C072AF">
          <w:rPr>
            <w:noProof/>
            <w:webHidden/>
          </w:rPr>
          <w:t>148</w:t>
        </w:r>
        <w:r w:rsidR="009A450A">
          <w:rPr>
            <w:noProof/>
            <w:webHidden/>
          </w:rPr>
          <w:fldChar w:fldCharType="end"/>
        </w:r>
      </w:hyperlink>
    </w:p>
    <w:p w14:paraId="4D5E62C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6" w:history="1">
        <w:r w:rsidR="009A450A" w:rsidRPr="001A6DB7">
          <w:rPr>
            <w:rStyle w:val="Hyperlink"/>
            <w:b/>
            <w:noProof/>
          </w:rPr>
          <w:t>Gambar 3. 74</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buku besar</w:t>
        </w:r>
        <w:r w:rsidR="009A450A">
          <w:rPr>
            <w:noProof/>
            <w:webHidden/>
          </w:rPr>
          <w:tab/>
        </w:r>
        <w:r w:rsidR="009A450A">
          <w:rPr>
            <w:noProof/>
            <w:webHidden/>
          </w:rPr>
          <w:fldChar w:fldCharType="begin"/>
        </w:r>
        <w:r w:rsidR="009A450A">
          <w:rPr>
            <w:noProof/>
            <w:webHidden/>
          </w:rPr>
          <w:instrText xml:space="preserve"> PAGEREF _Toc105002756 \h </w:instrText>
        </w:r>
        <w:r w:rsidR="009A450A">
          <w:rPr>
            <w:noProof/>
            <w:webHidden/>
          </w:rPr>
        </w:r>
        <w:r w:rsidR="009A450A">
          <w:rPr>
            <w:noProof/>
            <w:webHidden/>
          </w:rPr>
          <w:fldChar w:fldCharType="separate"/>
        </w:r>
        <w:r w:rsidR="00C072AF">
          <w:rPr>
            <w:noProof/>
            <w:webHidden/>
          </w:rPr>
          <w:t>148</w:t>
        </w:r>
        <w:r w:rsidR="009A450A">
          <w:rPr>
            <w:noProof/>
            <w:webHidden/>
          </w:rPr>
          <w:fldChar w:fldCharType="end"/>
        </w:r>
      </w:hyperlink>
    </w:p>
    <w:p w14:paraId="3900920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7" w:history="1">
        <w:r w:rsidR="009A450A" w:rsidRPr="001A6DB7">
          <w:rPr>
            <w:rStyle w:val="Hyperlink"/>
            <w:b/>
            <w:noProof/>
          </w:rPr>
          <w:t>Gambar 3. 75</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 neraca saldo</w:t>
        </w:r>
        <w:r w:rsidR="009A450A">
          <w:rPr>
            <w:noProof/>
            <w:webHidden/>
          </w:rPr>
          <w:tab/>
        </w:r>
        <w:r w:rsidR="009A450A">
          <w:rPr>
            <w:noProof/>
            <w:webHidden/>
          </w:rPr>
          <w:fldChar w:fldCharType="begin"/>
        </w:r>
        <w:r w:rsidR="009A450A">
          <w:rPr>
            <w:noProof/>
            <w:webHidden/>
          </w:rPr>
          <w:instrText xml:space="preserve"> PAGEREF _Toc105002757 \h </w:instrText>
        </w:r>
        <w:r w:rsidR="009A450A">
          <w:rPr>
            <w:noProof/>
            <w:webHidden/>
          </w:rPr>
        </w:r>
        <w:r w:rsidR="009A450A">
          <w:rPr>
            <w:noProof/>
            <w:webHidden/>
          </w:rPr>
          <w:fldChar w:fldCharType="separate"/>
        </w:r>
        <w:r w:rsidR="00C072AF">
          <w:rPr>
            <w:noProof/>
            <w:webHidden/>
          </w:rPr>
          <w:t>149</w:t>
        </w:r>
        <w:r w:rsidR="009A450A">
          <w:rPr>
            <w:noProof/>
            <w:webHidden/>
          </w:rPr>
          <w:fldChar w:fldCharType="end"/>
        </w:r>
      </w:hyperlink>
    </w:p>
    <w:p w14:paraId="65EF350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8" w:history="1">
        <w:r w:rsidR="009A450A" w:rsidRPr="001A6DB7">
          <w:rPr>
            <w:rStyle w:val="Hyperlink"/>
            <w:b/>
            <w:noProof/>
          </w:rPr>
          <w:t>Gambar 3. 76</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neraca saldo</w:t>
        </w:r>
        <w:r w:rsidR="009A450A">
          <w:rPr>
            <w:noProof/>
            <w:webHidden/>
          </w:rPr>
          <w:tab/>
        </w:r>
        <w:r w:rsidR="009A450A">
          <w:rPr>
            <w:noProof/>
            <w:webHidden/>
          </w:rPr>
          <w:fldChar w:fldCharType="begin"/>
        </w:r>
        <w:r w:rsidR="009A450A">
          <w:rPr>
            <w:noProof/>
            <w:webHidden/>
          </w:rPr>
          <w:instrText xml:space="preserve"> PAGEREF _Toc105002758 \h </w:instrText>
        </w:r>
        <w:r w:rsidR="009A450A">
          <w:rPr>
            <w:noProof/>
            <w:webHidden/>
          </w:rPr>
        </w:r>
        <w:r w:rsidR="009A450A">
          <w:rPr>
            <w:noProof/>
            <w:webHidden/>
          </w:rPr>
          <w:fldChar w:fldCharType="separate"/>
        </w:r>
        <w:r w:rsidR="00C072AF">
          <w:rPr>
            <w:noProof/>
            <w:webHidden/>
          </w:rPr>
          <w:t>150</w:t>
        </w:r>
        <w:r w:rsidR="009A450A">
          <w:rPr>
            <w:noProof/>
            <w:webHidden/>
          </w:rPr>
          <w:fldChar w:fldCharType="end"/>
        </w:r>
      </w:hyperlink>
    </w:p>
    <w:p w14:paraId="24D1BAD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59" w:history="1">
        <w:r w:rsidR="009A450A" w:rsidRPr="001A6DB7">
          <w:rPr>
            <w:rStyle w:val="Hyperlink"/>
            <w:b/>
            <w:noProof/>
          </w:rPr>
          <w:t>Gambar 3. 77</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 laba rugi</w:t>
        </w:r>
        <w:r w:rsidR="009A450A">
          <w:rPr>
            <w:noProof/>
            <w:webHidden/>
          </w:rPr>
          <w:tab/>
        </w:r>
        <w:r w:rsidR="009A450A">
          <w:rPr>
            <w:noProof/>
            <w:webHidden/>
          </w:rPr>
          <w:fldChar w:fldCharType="begin"/>
        </w:r>
        <w:r w:rsidR="009A450A">
          <w:rPr>
            <w:noProof/>
            <w:webHidden/>
          </w:rPr>
          <w:instrText xml:space="preserve"> PAGEREF _Toc105002759 \h </w:instrText>
        </w:r>
        <w:r w:rsidR="009A450A">
          <w:rPr>
            <w:noProof/>
            <w:webHidden/>
          </w:rPr>
        </w:r>
        <w:r w:rsidR="009A450A">
          <w:rPr>
            <w:noProof/>
            <w:webHidden/>
          </w:rPr>
          <w:fldChar w:fldCharType="separate"/>
        </w:r>
        <w:r w:rsidR="00C072AF">
          <w:rPr>
            <w:noProof/>
            <w:webHidden/>
          </w:rPr>
          <w:t>150</w:t>
        </w:r>
        <w:r w:rsidR="009A450A">
          <w:rPr>
            <w:noProof/>
            <w:webHidden/>
          </w:rPr>
          <w:fldChar w:fldCharType="end"/>
        </w:r>
      </w:hyperlink>
    </w:p>
    <w:p w14:paraId="1CF887A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0" w:history="1">
        <w:r w:rsidR="009A450A" w:rsidRPr="001A6DB7">
          <w:rPr>
            <w:rStyle w:val="Hyperlink"/>
            <w:b/>
            <w:noProof/>
          </w:rPr>
          <w:t>Gambar 3. 78</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laba rugi</w:t>
        </w:r>
        <w:r w:rsidR="009A450A">
          <w:rPr>
            <w:noProof/>
            <w:webHidden/>
          </w:rPr>
          <w:tab/>
        </w:r>
        <w:r w:rsidR="009A450A">
          <w:rPr>
            <w:noProof/>
            <w:webHidden/>
          </w:rPr>
          <w:fldChar w:fldCharType="begin"/>
        </w:r>
        <w:r w:rsidR="009A450A">
          <w:rPr>
            <w:noProof/>
            <w:webHidden/>
          </w:rPr>
          <w:instrText xml:space="preserve"> PAGEREF _Toc105002760 \h </w:instrText>
        </w:r>
        <w:r w:rsidR="009A450A">
          <w:rPr>
            <w:noProof/>
            <w:webHidden/>
          </w:rPr>
        </w:r>
        <w:r w:rsidR="009A450A">
          <w:rPr>
            <w:noProof/>
            <w:webHidden/>
          </w:rPr>
          <w:fldChar w:fldCharType="separate"/>
        </w:r>
        <w:r w:rsidR="00C072AF">
          <w:rPr>
            <w:noProof/>
            <w:webHidden/>
          </w:rPr>
          <w:t>151</w:t>
        </w:r>
        <w:r w:rsidR="009A450A">
          <w:rPr>
            <w:noProof/>
            <w:webHidden/>
          </w:rPr>
          <w:fldChar w:fldCharType="end"/>
        </w:r>
      </w:hyperlink>
    </w:p>
    <w:p w14:paraId="0579774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1" w:history="1">
        <w:r w:rsidR="009A450A" w:rsidRPr="001A6DB7">
          <w:rPr>
            <w:rStyle w:val="Hyperlink"/>
            <w:b/>
            <w:noProof/>
          </w:rPr>
          <w:t>Gambar 3. 79</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melihat laporan neraca</w:t>
        </w:r>
        <w:r w:rsidR="009A450A">
          <w:rPr>
            <w:noProof/>
            <w:webHidden/>
          </w:rPr>
          <w:tab/>
        </w:r>
        <w:r w:rsidR="009A450A">
          <w:rPr>
            <w:noProof/>
            <w:webHidden/>
          </w:rPr>
          <w:fldChar w:fldCharType="begin"/>
        </w:r>
        <w:r w:rsidR="009A450A">
          <w:rPr>
            <w:noProof/>
            <w:webHidden/>
          </w:rPr>
          <w:instrText xml:space="preserve"> PAGEREF _Toc105002761 \h </w:instrText>
        </w:r>
        <w:r w:rsidR="009A450A">
          <w:rPr>
            <w:noProof/>
            <w:webHidden/>
          </w:rPr>
        </w:r>
        <w:r w:rsidR="009A450A">
          <w:rPr>
            <w:noProof/>
            <w:webHidden/>
          </w:rPr>
          <w:fldChar w:fldCharType="separate"/>
        </w:r>
        <w:r w:rsidR="00C072AF">
          <w:rPr>
            <w:noProof/>
            <w:webHidden/>
          </w:rPr>
          <w:t>152</w:t>
        </w:r>
        <w:r w:rsidR="009A450A">
          <w:rPr>
            <w:noProof/>
            <w:webHidden/>
          </w:rPr>
          <w:fldChar w:fldCharType="end"/>
        </w:r>
      </w:hyperlink>
    </w:p>
    <w:p w14:paraId="1FE09AB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2" w:history="1">
        <w:r w:rsidR="009A450A" w:rsidRPr="001A6DB7">
          <w:rPr>
            <w:rStyle w:val="Hyperlink"/>
            <w:b/>
            <w:noProof/>
          </w:rPr>
          <w:t>Gambar 3. 80</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mencetak laporan neraca</w:t>
        </w:r>
        <w:r w:rsidR="009A450A">
          <w:rPr>
            <w:noProof/>
            <w:webHidden/>
          </w:rPr>
          <w:tab/>
        </w:r>
        <w:r w:rsidR="009A450A">
          <w:rPr>
            <w:noProof/>
            <w:webHidden/>
          </w:rPr>
          <w:fldChar w:fldCharType="begin"/>
        </w:r>
        <w:r w:rsidR="009A450A">
          <w:rPr>
            <w:noProof/>
            <w:webHidden/>
          </w:rPr>
          <w:instrText xml:space="preserve"> PAGEREF _Toc105002762 \h </w:instrText>
        </w:r>
        <w:r w:rsidR="009A450A">
          <w:rPr>
            <w:noProof/>
            <w:webHidden/>
          </w:rPr>
        </w:r>
        <w:r w:rsidR="009A450A">
          <w:rPr>
            <w:noProof/>
            <w:webHidden/>
          </w:rPr>
          <w:fldChar w:fldCharType="separate"/>
        </w:r>
        <w:r w:rsidR="00C072AF">
          <w:rPr>
            <w:noProof/>
            <w:webHidden/>
          </w:rPr>
          <w:t>152</w:t>
        </w:r>
        <w:r w:rsidR="009A450A">
          <w:rPr>
            <w:noProof/>
            <w:webHidden/>
          </w:rPr>
          <w:fldChar w:fldCharType="end"/>
        </w:r>
      </w:hyperlink>
    </w:p>
    <w:p w14:paraId="069BDE0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3" w:history="1">
        <w:r w:rsidR="009A450A" w:rsidRPr="001A6DB7">
          <w:rPr>
            <w:rStyle w:val="Hyperlink"/>
            <w:b/>
            <w:noProof/>
          </w:rPr>
          <w:t>Gambar 3. 81</w:t>
        </w:r>
        <w:r w:rsidR="009A450A" w:rsidRPr="001A6DB7">
          <w:rPr>
            <w:rStyle w:val="Hyperlink"/>
            <w:i/>
            <w:noProof/>
          </w:rPr>
          <w:t xml:space="preserve"> Activity diagram</w:t>
        </w:r>
        <w:r w:rsidR="009A450A" w:rsidRPr="001A6DB7">
          <w:rPr>
            <w:rStyle w:val="Hyperlink"/>
            <w:noProof/>
          </w:rPr>
          <w:t xml:space="preserve"> </w:t>
        </w:r>
        <w:r w:rsidR="009A450A" w:rsidRPr="001A6DB7">
          <w:rPr>
            <w:rStyle w:val="Hyperlink"/>
            <w:noProof/>
            <w:lang w:val="id-ID"/>
          </w:rPr>
          <w:t>mengontrol data akun</w:t>
        </w:r>
        <w:r w:rsidR="009A450A">
          <w:rPr>
            <w:noProof/>
            <w:webHidden/>
          </w:rPr>
          <w:tab/>
        </w:r>
        <w:r w:rsidR="009A450A">
          <w:rPr>
            <w:noProof/>
            <w:webHidden/>
          </w:rPr>
          <w:fldChar w:fldCharType="begin"/>
        </w:r>
        <w:r w:rsidR="009A450A">
          <w:rPr>
            <w:noProof/>
            <w:webHidden/>
          </w:rPr>
          <w:instrText xml:space="preserve"> PAGEREF _Toc105002763 \h </w:instrText>
        </w:r>
        <w:r w:rsidR="009A450A">
          <w:rPr>
            <w:noProof/>
            <w:webHidden/>
          </w:rPr>
        </w:r>
        <w:r w:rsidR="009A450A">
          <w:rPr>
            <w:noProof/>
            <w:webHidden/>
          </w:rPr>
          <w:fldChar w:fldCharType="separate"/>
        </w:r>
        <w:r w:rsidR="00C072AF">
          <w:rPr>
            <w:noProof/>
            <w:webHidden/>
          </w:rPr>
          <w:t>153</w:t>
        </w:r>
        <w:r w:rsidR="009A450A">
          <w:rPr>
            <w:noProof/>
            <w:webHidden/>
          </w:rPr>
          <w:fldChar w:fldCharType="end"/>
        </w:r>
      </w:hyperlink>
    </w:p>
    <w:p w14:paraId="24A1AF4D"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4" w:history="1">
        <w:r w:rsidR="009A450A" w:rsidRPr="001A6DB7">
          <w:rPr>
            <w:rStyle w:val="Hyperlink"/>
            <w:b/>
            <w:noProof/>
          </w:rPr>
          <w:t>Gambar 3. 82</w:t>
        </w:r>
        <w:r w:rsidR="009A450A" w:rsidRPr="001A6DB7">
          <w:rPr>
            <w:rStyle w:val="Hyperlink"/>
            <w:noProof/>
            <w:lang w:val="id-ID"/>
          </w:rPr>
          <w:t xml:space="preserve"> Relasi antar tabel</w:t>
        </w:r>
        <w:r w:rsidR="009A450A">
          <w:rPr>
            <w:noProof/>
            <w:webHidden/>
          </w:rPr>
          <w:tab/>
        </w:r>
        <w:r w:rsidR="009A450A">
          <w:rPr>
            <w:noProof/>
            <w:webHidden/>
          </w:rPr>
          <w:fldChar w:fldCharType="begin"/>
        </w:r>
        <w:r w:rsidR="009A450A">
          <w:rPr>
            <w:noProof/>
            <w:webHidden/>
          </w:rPr>
          <w:instrText xml:space="preserve"> PAGEREF _Toc105002764 \h </w:instrText>
        </w:r>
        <w:r w:rsidR="009A450A">
          <w:rPr>
            <w:noProof/>
            <w:webHidden/>
          </w:rPr>
        </w:r>
        <w:r w:rsidR="009A450A">
          <w:rPr>
            <w:noProof/>
            <w:webHidden/>
          </w:rPr>
          <w:fldChar w:fldCharType="separate"/>
        </w:r>
        <w:r w:rsidR="00C072AF">
          <w:rPr>
            <w:noProof/>
            <w:webHidden/>
          </w:rPr>
          <w:t>181</w:t>
        </w:r>
        <w:r w:rsidR="009A450A">
          <w:rPr>
            <w:noProof/>
            <w:webHidden/>
          </w:rPr>
          <w:fldChar w:fldCharType="end"/>
        </w:r>
      </w:hyperlink>
    </w:p>
    <w:p w14:paraId="69CEE10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5" w:history="1">
        <w:r w:rsidR="009A450A" w:rsidRPr="001A6DB7">
          <w:rPr>
            <w:rStyle w:val="Hyperlink"/>
            <w:b/>
            <w:noProof/>
          </w:rPr>
          <w:t>Gambar 3. 83</w:t>
        </w:r>
        <w:r w:rsidR="009A450A" w:rsidRPr="001A6DB7">
          <w:rPr>
            <w:rStyle w:val="Hyperlink"/>
            <w:noProof/>
            <w:lang w:val="id-ID"/>
          </w:rPr>
          <w:t xml:space="preserve"> Rancangan antarmuka sistem</w:t>
        </w:r>
        <w:r w:rsidR="009A450A">
          <w:rPr>
            <w:noProof/>
            <w:webHidden/>
          </w:rPr>
          <w:tab/>
        </w:r>
        <w:r w:rsidR="009A450A">
          <w:rPr>
            <w:noProof/>
            <w:webHidden/>
          </w:rPr>
          <w:fldChar w:fldCharType="begin"/>
        </w:r>
        <w:r w:rsidR="009A450A">
          <w:rPr>
            <w:noProof/>
            <w:webHidden/>
          </w:rPr>
          <w:instrText xml:space="preserve"> PAGEREF _Toc105002765 \h </w:instrText>
        </w:r>
        <w:r w:rsidR="009A450A">
          <w:rPr>
            <w:noProof/>
            <w:webHidden/>
          </w:rPr>
        </w:r>
        <w:r w:rsidR="009A450A">
          <w:rPr>
            <w:noProof/>
            <w:webHidden/>
          </w:rPr>
          <w:fldChar w:fldCharType="separate"/>
        </w:r>
        <w:r w:rsidR="00C072AF">
          <w:rPr>
            <w:noProof/>
            <w:webHidden/>
          </w:rPr>
          <w:t>183</w:t>
        </w:r>
        <w:r w:rsidR="009A450A">
          <w:rPr>
            <w:noProof/>
            <w:webHidden/>
          </w:rPr>
          <w:fldChar w:fldCharType="end"/>
        </w:r>
      </w:hyperlink>
    </w:p>
    <w:p w14:paraId="409AE0D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6" w:history="1">
        <w:r w:rsidR="009A450A" w:rsidRPr="001A6DB7">
          <w:rPr>
            <w:rStyle w:val="Hyperlink"/>
            <w:b/>
            <w:noProof/>
          </w:rPr>
          <w:t>Gambar 3. 84</w:t>
        </w:r>
        <w:r w:rsidR="009A450A" w:rsidRPr="001A6DB7">
          <w:rPr>
            <w:rStyle w:val="Hyperlink"/>
            <w:noProof/>
          </w:rPr>
          <w:t xml:space="preserve"> Rancangan antarmuka halaman </w:t>
        </w:r>
        <w:r w:rsidR="009A450A" w:rsidRPr="001A6DB7">
          <w:rPr>
            <w:rStyle w:val="Hyperlink"/>
            <w:i/>
            <w:noProof/>
          </w:rPr>
          <w:t>login</w:t>
        </w:r>
        <w:r w:rsidR="009A450A">
          <w:rPr>
            <w:noProof/>
            <w:webHidden/>
          </w:rPr>
          <w:tab/>
        </w:r>
        <w:r w:rsidR="009A450A">
          <w:rPr>
            <w:noProof/>
            <w:webHidden/>
          </w:rPr>
          <w:fldChar w:fldCharType="begin"/>
        </w:r>
        <w:r w:rsidR="009A450A">
          <w:rPr>
            <w:noProof/>
            <w:webHidden/>
          </w:rPr>
          <w:instrText xml:space="preserve"> PAGEREF _Toc105002766 \h </w:instrText>
        </w:r>
        <w:r w:rsidR="009A450A">
          <w:rPr>
            <w:noProof/>
            <w:webHidden/>
          </w:rPr>
        </w:r>
        <w:r w:rsidR="009A450A">
          <w:rPr>
            <w:noProof/>
            <w:webHidden/>
          </w:rPr>
          <w:fldChar w:fldCharType="separate"/>
        </w:r>
        <w:r w:rsidR="00C072AF">
          <w:rPr>
            <w:noProof/>
            <w:webHidden/>
          </w:rPr>
          <w:t>184</w:t>
        </w:r>
        <w:r w:rsidR="009A450A">
          <w:rPr>
            <w:noProof/>
            <w:webHidden/>
          </w:rPr>
          <w:fldChar w:fldCharType="end"/>
        </w:r>
      </w:hyperlink>
    </w:p>
    <w:p w14:paraId="10B1880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7" w:history="1">
        <w:r w:rsidR="009A450A" w:rsidRPr="001A6DB7">
          <w:rPr>
            <w:rStyle w:val="Hyperlink"/>
            <w:b/>
            <w:noProof/>
          </w:rPr>
          <w:t>Gambar 3. 85</w:t>
        </w:r>
        <w:r w:rsidR="009A450A" w:rsidRPr="001A6DB7">
          <w:rPr>
            <w:rStyle w:val="Hyperlink"/>
            <w:noProof/>
            <w:lang w:val="id-ID"/>
          </w:rPr>
          <w:t xml:space="preserve"> Rancangan antarmuka halaman beranda</w:t>
        </w:r>
        <w:r w:rsidR="009A450A">
          <w:rPr>
            <w:noProof/>
            <w:webHidden/>
          </w:rPr>
          <w:tab/>
        </w:r>
        <w:r w:rsidR="009A450A">
          <w:rPr>
            <w:noProof/>
            <w:webHidden/>
          </w:rPr>
          <w:fldChar w:fldCharType="begin"/>
        </w:r>
        <w:r w:rsidR="009A450A">
          <w:rPr>
            <w:noProof/>
            <w:webHidden/>
          </w:rPr>
          <w:instrText xml:space="preserve"> PAGEREF _Toc105002767 \h </w:instrText>
        </w:r>
        <w:r w:rsidR="009A450A">
          <w:rPr>
            <w:noProof/>
            <w:webHidden/>
          </w:rPr>
        </w:r>
        <w:r w:rsidR="009A450A">
          <w:rPr>
            <w:noProof/>
            <w:webHidden/>
          </w:rPr>
          <w:fldChar w:fldCharType="separate"/>
        </w:r>
        <w:r w:rsidR="00C072AF">
          <w:rPr>
            <w:noProof/>
            <w:webHidden/>
          </w:rPr>
          <w:t>184</w:t>
        </w:r>
        <w:r w:rsidR="009A450A">
          <w:rPr>
            <w:noProof/>
            <w:webHidden/>
          </w:rPr>
          <w:fldChar w:fldCharType="end"/>
        </w:r>
      </w:hyperlink>
    </w:p>
    <w:p w14:paraId="05BB62A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8" w:history="1">
        <w:r w:rsidR="009A450A" w:rsidRPr="001A6DB7">
          <w:rPr>
            <w:rStyle w:val="Hyperlink"/>
            <w:b/>
            <w:noProof/>
          </w:rPr>
          <w:t>Gambar 3. 86</w:t>
        </w:r>
        <w:r w:rsidR="009A450A" w:rsidRPr="001A6DB7">
          <w:rPr>
            <w:rStyle w:val="Hyperlink"/>
            <w:noProof/>
            <w:lang w:val="id-ID"/>
          </w:rPr>
          <w:t xml:space="preserve"> Rancangan antarmuka halaman </w:t>
        </w:r>
        <w:r w:rsidR="009A450A" w:rsidRPr="001A6DB7">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_Toc105002768 \h </w:instrText>
        </w:r>
        <w:r w:rsidR="009A450A">
          <w:rPr>
            <w:noProof/>
            <w:webHidden/>
          </w:rPr>
        </w:r>
        <w:r w:rsidR="009A450A">
          <w:rPr>
            <w:noProof/>
            <w:webHidden/>
          </w:rPr>
          <w:fldChar w:fldCharType="separate"/>
        </w:r>
        <w:r w:rsidR="00C072AF">
          <w:rPr>
            <w:noProof/>
            <w:webHidden/>
          </w:rPr>
          <w:t>185</w:t>
        </w:r>
        <w:r w:rsidR="009A450A">
          <w:rPr>
            <w:noProof/>
            <w:webHidden/>
          </w:rPr>
          <w:fldChar w:fldCharType="end"/>
        </w:r>
      </w:hyperlink>
    </w:p>
    <w:p w14:paraId="00C4AE2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69" w:history="1">
        <w:r w:rsidR="009A450A" w:rsidRPr="001A6DB7">
          <w:rPr>
            <w:rStyle w:val="Hyperlink"/>
            <w:b/>
            <w:noProof/>
          </w:rPr>
          <w:t>Gambar 3. 87</w:t>
        </w:r>
        <w:r w:rsidR="009A450A" w:rsidRPr="001A6DB7">
          <w:rPr>
            <w:rStyle w:val="Hyperlink"/>
            <w:noProof/>
            <w:lang w:val="id-ID"/>
          </w:rPr>
          <w:t xml:space="preserve"> Rancangan antarmuka halaman </w:t>
        </w:r>
        <w:r w:rsidR="009A450A" w:rsidRPr="001A6DB7">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_Toc105002769 \h </w:instrText>
        </w:r>
        <w:r w:rsidR="009A450A">
          <w:rPr>
            <w:noProof/>
            <w:webHidden/>
          </w:rPr>
        </w:r>
        <w:r w:rsidR="009A450A">
          <w:rPr>
            <w:noProof/>
            <w:webHidden/>
          </w:rPr>
          <w:fldChar w:fldCharType="separate"/>
        </w:r>
        <w:r w:rsidR="00C072AF">
          <w:rPr>
            <w:noProof/>
            <w:webHidden/>
          </w:rPr>
          <w:t>185</w:t>
        </w:r>
        <w:r w:rsidR="009A450A">
          <w:rPr>
            <w:noProof/>
            <w:webHidden/>
          </w:rPr>
          <w:fldChar w:fldCharType="end"/>
        </w:r>
      </w:hyperlink>
    </w:p>
    <w:p w14:paraId="145925C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0" w:history="1">
        <w:r w:rsidR="009A450A" w:rsidRPr="001A6DB7">
          <w:rPr>
            <w:rStyle w:val="Hyperlink"/>
            <w:b/>
            <w:noProof/>
          </w:rPr>
          <w:t>Gambar 3. 88</w:t>
        </w:r>
        <w:r w:rsidR="009A450A" w:rsidRPr="001A6DB7">
          <w:rPr>
            <w:rStyle w:val="Hyperlink"/>
            <w:noProof/>
            <w:lang w:val="id-ID"/>
          </w:rPr>
          <w:t xml:space="preserve"> Rancangan antarmuka halaman </w:t>
        </w:r>
        <w:r w:rsidR="009A450A" w:rsidRPr="001A6DB7">
          <w:rPr>
            <w:rStyle w:val="Hyperlink"/>
            <w:i/>
            <w:noProof/>
            <w:lang w:val="id-ID"/>
          </w:rPr>
          <w:t>chart of account</w:t>
        </w:r>
        <w:r w:rsidR="009A450A">
          <w:rPr>
            <w:noProof/>
            <w:webHidden/>
          </w:rPr>
          <w:tab/>
        </w:r>
        <w:r w:rsidR="009A450A">
          <w:rPr>
            <w:noProof/>
            <w:webHidden/>
          </w:rPr>
          <w:fldChar w:fldCharType="begin"/>
        </w:r>
        <w:r w:rsidR="009A450A">
          <w:rPr>
            <w:noProof/>
            <w:webHidden/>
          </w:rPr>
          <w:instrText xml:space="preserve"> PAGEREF _Toc105002770 \h </w:instrText>
        </w:r>
        <w:r w:rsidR="009A450A">
          <w:rPr>
            <w:noProof/>
            <w:webHidden/>
          </w:rPr>
        </w:r>
        <w:r w:rsidR="009A450A">
          <w:rPr>
            <w:noProof/>
            <w:webHidden/>
          </w:rPr>
          <w:fldChar w:fldCharType="separate"/>
        </w:r>
        <w:r w:rsidR="00C072AF">
          <w:rPr>
            <w:noProof/>
            <w:webHidden/>
          </w:rPr>
          <w:t>186</w:t>
        </w:r>
        <w:r w:rsidR="009A450A">
          <w:rPr>
            <w:noProof/>
            <w:webHidden/>
          </w:rPr>
          <w:fldChar w:fldCharType="end"/>
        </w:r>
      </w:hyperlink>
    </w:p>
    <w:p w14:paraId="3B0BB59D"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1" w:history="1">
        <w:r w:rsidR="009A450A" w:rsidRPr="001A6DB7">
          <w:rPr>
            <w:rStyle w:val="Hyperlink"/>
            <w:b/>
            <w:noProof/>
          </w:rPr>
          <w:t>Gambar 3. 89</w:t>
        </w:r>
        <w:r w:rsidR="009A450A" w:rsidRPr="001A6DB7">
          <w:rPr>
            <w:rStyle w:val="Hyperlink"/>
            <w:noProof/>
            <w:lang w:val="id-ID"/>
          </w:rPr>
          <w:t xml:space="preserve"> Rancangan antarmuka halaman item barang</w:t>
        </w:r>
        <w:r w:rsidR="009A450A">
          <w:rPr>
            <w:noProof/>
            <w:webHidden/>
          </w:rPr>
          <w:tab/>
        </w:r>
        <w:r w:rsidR="009A450A">
          <w:rPr>
            <w:noProof/>
            <w:webHidden/>
          </w:rPr>
          <w:fldChar w:fldCharType="begin"/>
        </w:r>
        <w:r w:rsidR="009A450A">
          <w:rPr>
            <w:noProof/>
            <w:webHidden/>
          </w:rPr>
          <w:instrText xml:space="preserve"> PAGEREF _Toc105002771 \h </w:instrText>
        </w:r>
        <w:r w:rsidR="009A450A">
          <w:rPr>
            <w:noProof/>
            <w:webHidden/>
          </w:rPr>
        </w:r>
        <w:r w:rsidR="009A450A">
          <w:rPr>
            <w:noProof/>
            <w:webHidden/>
          </w:rPr>
          <w:fldChar w:fldCharType="separate"/>
        </w:r>
        <w:r w:rsidR="00C072AF">
          <w:rPr>
            <w:noProof/>
            <w:webHidden/>
          </w:rPr>
          <w:t>186</w:t>
        </w:r>
        <w:r w:rsidR="009A450A">
          <w:rPr>
            <w:noProof/>
            <w:webHidden/>
          </w:rPr>
          <w:fldChar w:fldCharType="end"/>
        </w:r>
      </w:hyperlink>
    </w:p>
    <w:p w14:paraId="4B43175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2" w:history="1">
        <w:r w:rsidR="009A450A" w:rsidRPr="001A6DB7">
          <w:rPr>
            <w:rStyle w:val="Hyperlink"/>
            <w:b/>
            <w:noProof/>
          </w:rPr>
          <w:t>Gambar 3. 90</w:t>
        </w:r>
        <w:r w:rsidR="009A450A" w:rsidRPr="001A6DB7">
          <w:rPr>
            <w:rStyle w:val="Hyperlink"/>
            <w:noProof/>
            <w:lang w:val="id-ID"/>
          </w:rPr>
          <w:t xml:space="preserve"> Rancangan antarmuka halaman item jasa</w:t>
        </w:r>
        <w:r w:rsidR="009A450A">
          <w:rPr>
            <w:noProof/>
            <w:webHidden/>
          </w:rPr>
          <w:tab/>
        </w:r>
        <w:r w:rsidR="009A450A">
          <w:rPr>
            <w:noProof/>
            <w:webHidden/>
          </w:rPr>
          <w:fldChar w:fldCharType="begin"/>
        </w:r>
        <w:r w:rsidR="009A450A">
          <w:rPr>
            <w:noProof/>
            <w:webHidden/>
          </w:rPr>
          <w:instrText xml:space="preserve"> PAGEREF _Toc105002772 \h </w:instrText>
        </w:r>
        <w:r w:rsidR="009A450A">
          <w:rPr>
            <w:noProof/>
            <w:webHidden/>
          </w:rPr>
        </w:r>
        <w:r w:rsidR="009A450A">
          <w:rPr>
            <w:noProof/>
            <w:webHidden/>
          </w:rPr>
          <w:fldChar w:fldCharType="separate"/>
        </w:r>
        <w:r w:rsidR="00C072AF">
          <w:rPr>
            <w:noProof/>
            <w:webHidden/>
          </w:rPr>
          <w:t>187</w:t>
        </w:r>
        <w:r w:rsidR="009A450A">
          <w:rPr>
            <w:noProof/>
            <w:webHidden/>
          </w:rPr>
          <w:fldChar w:fldCharType="end"/>
        </w:r>
      </w:hyperlink>
    </w:p>
    <w:p w14:paraId="67E3824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3" w:history="1">
        <w:r w:rsidR="009A450A" w:rsidRPr="001A6DB7">
          <w:rPr>
            <w:rStyle w:val="Hyperlink"/>
            <w:b/>
            <w:noProof/>
          </w:rPr>
          <w:t>Gambar 3. 91</w:t>
        </w:r>
        <w:r w:rsidR="009A450A" w:rsidRPr="001A6DB7">
          <w:rPr>
            <w:rStyle w:val="Hyperlink"/>
            <w:noProof/>
            <w:lang w:val="id-ID"/>
          </w:rPr>
          <w:t xml:space="preserve"> Rancangan antarmuka halaman pembelian</w:t>
        </w:r>
        <w:r w:rsidR="009A450A">
          <w:rPr>
            <w:noProof/>
            <w:webHidden/>
          </w:rPr>
          <w:tab/>
        </w:r>
        <w:r w:rsidR="009A450A">
          <w:rPr>
            <w:noProof/>
            <w:webHidden/>
          </w:rPr>
          <w:fldChar w:fldCharType="begin"/>
        </w:r>
        <w:r w:rsidR="009A450A">
          <w:rPr>
            <w:noProof/>
            <w:webHidden/>
          </w:rPr>
          <w:instrText xml:space="preserve"> PAGEREF _Toc105002773 \h </w:instrText>
        </w:r>
        <w:r w:rsidR="009A450A">
          <w:rPr>
            <w:noProof/>
            <w:webHidden/>
          </w:rPr>
        </w:r>
        <w:r w:rsidR="009A450A">
          <w:rPr>
            <w:noProof/>
            <w:webHidden/>
          </w:rPr>
          <w:fldChar w:fldCharType="separate"/>
        </w:r>
        <w:r w:rsidR="00C072AF">
          <w:rPr>
            <w:noProof/>
            <w:webHidden/>
          </w:rPr>
          <w:t>187</w:t>
        </w:r>
        <w:r w:rsidR="009A450A">
          <w:rPr>
            <w:noProof/>
            <w:webHidden/>
          </w:rPr>
          <w:fldChar w:fldCharType="end"/>
        </w:r>
      </w:hyperlink>
    </w:p>
    <w:p w14:paraId="1E08D80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4" w:history="1">
        <w:r w:rsidR="009A450A" w:rsidRPr="001A6DB7">
          <w:rPr>
            <w:rStyle w:val="Hyperlink"/>
            <w:b/>
            <w:noProof/>
          </w:rPr>
          <w:t>Gambar 3. 92</w:t>
        </w:r>
        <w:r w:rsidR="009A450A" w:rsidRPr="001A6DB7">
          <w:rPr>
            <w:rStyle w:val="Hyperlink"/>
            <w:noProof/>
            <w:lang w:val="id-ID"/>
          </w:rPr>
          <w:t xml:space="preserve"> Rancangan antarmuka halaman tambah pembelian</w:t>
        </w:r>
        <w:r w:rsidR="009A450A">
          <w:rPr>
            <w:noProof/>
            <w:webHidden/>
          </w:rPr>
          <w:tab/>
        </w:r>
        <w:r w:rsidR="009A450A">
          <w:rPr>
            <w:noProof/>
            <w:webHidden/>
          </w:rPr>
          <w:fldChar w:fldCharType="begin"/>
        </w:r>
        <w:r w:rsidR="009A450A">
          <w:rPr>
            <w:noProof/>
            <w:webHidden/>
          </w:rPr>
          <w:instrText xml:space="preserve"> PAGEREF _Toc105002774 \h </w:instrText>
        </w:r>
        <w:r w:rsidR="009A450A">
          <w:rPr>
            <w:noProof/>
            <w:webHidden/>
          </w:rPr>
        </w:r>
        <w:r w:rsidR="009A450A">
          <w:rPr>
            <w:noProof/>
            <w:webHidden/>
          </w:rPr>
          <w:fldChar w:fldCharType="separate"/>
        </w:r>
        <w:r w:rsidR="00C072AF">
          <w:rPr>
            <w:noProof/>
            <w:webHidden/>
          </w:rPr>
          <w:t>188</w:t>
        </w:r>
        <w:r w:rsidR="009A450A">
          <w:rPr>
            <w:noProof/>
            <w:webHidden/>
          </w:rPr>
          <w:fldChar w:fldCharType="end"/>
        </w:r>
      </w:hyperlink>
    </w:p>
    <w:p w14:paraId="5455156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5" w:history="1">
        <w:r w:rsidR="009A450A" w:rsidRPr="001A6DB7">
          <w:rPr>
            <w:rStyle w:val="Hyperlink"/>
            <w:b/>
            <w:noProof/>
          </w:rPr>
          <w:t>Gambar 3. 93</w:t>
        </w:r>
        <w:r w:rsidR="009A450A" w:rsidRPr="001A6DB7">
          <w:rPr>
            <w:rStyle w:val="Hyperlink"/>
            <w:noProof/>
            <w:lang w:val="id-ID"/>
          </w:rPr>
          <w:t xml:space="preserve"> Rancangan antarmuka halaman </w:t>
        </w:r>
        <w:r w:rsidR="009A450A" w:rsidRPr="001A6DB7">
          <w:rPr>
            <w:rStyle w:val="Hyperlink"/>
            <w:i/>
            <w:noProof/>
            <w:lang w:val="id-ID"/>
          </w:rPr>
          <w:t>invoice</w:t>
        </w:r>
        <w:r w:rsidR="009A450A" w:rsidRPr="001A6DB7">
          <w:rPr>
            <w:rStyle w:val="Hyperlink"/>
            <w:noProof/>
            <w:lang w:val="id-ID"/>
          </w:rPr>
          <w:t xml:space="preserve"> pembelian</w:t>
        </w:r>
        <w:r w:rsidR="009A450A">
          <w:rPr>
            <w:noProof/>
            <w:webHidden/>
          </w:rPr>
          <w:tab/>
        </w:r>
        <w:r w:rsidR="009A450A">
          <w:rPr>
            <w:noProof/>
            <w:webHidden/>
          </w:rPr>
          <w:fldChar w:fldCharType="begin"/>
        </w:r>
        <w:r w:rsidR="009A450A">
          <w:rPr>
            <w:noProof/>
            <w:webHidden/>
          </w:rPr>
          <w:instrText xml:space="preserve"> PAGEREF _Toc105002775 \h </w:instrText>
        </w:r>
        <w:r w:rsidR="009A450A">
          <w:rPr>
            <w:noProof/>
            <w:webHidden/>
          </w:rPr>
        </w:r>
        <w:r w:rsidR="009A450A">
          <w:rPr>
            <w:noProof/>
            <w:webHidden/>
          </w:rPr>
          <w:fldChar w:fldCharType="separate"/>
        </w:r>
        <w:r w:rsidR="00C072AF">
          <w:rPr>
            <w:noProof/>
            <w:webHidden/>
          </w:rPr>
          <w:t>188</w:t>
        </w:r>
        <w:r w:rsidR="009A450A">
          <w:rPr>
            <w:noProof/>
            <w:webHidden/>
          </w:rPr>
          <w:fldChar w:fldCharType="end"/>
        </w:r>
      </w:hyperlink>
    </w:p>
    <w:p w14:paraId="5F240B5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6" w:history="1">
        <w:r w:rsidR="009A450A" w:rsidRPr="001A6DB7">
          <w:rPr>
            <w:rStyle w:val="Hyperlink"/>
            <w:b/>
            <w:noProof/>
          </w:rPr>
          <w:t>Gambar 3. 94</w:t>
        </w:r>
        <w:r w:rsidR="009A450A" w:rsidRPr="001A6DB7">
          <w:rPr>
            <w:rStyle w:val="Hyperlink"/>
            <w:noProof/>
            <w:lang w:val="id-ID"/>
          </w:rPr>
          <w:t xml:space="preserve"> Rancangan antarmuka halaman retur pembelian</w:t>
        </w:r>
        <w:r w:rsidR="009A450A">
          <w:rPr>
            <w:noProof/>
            <w:webHidden/>
          </w:rPr>
          <w:tab/>
        </w:r>
        <w:r w:rsidR="009A450A">
          <w:rPr>
            <w:noProof/>
            <w:webHidden/>
          </w:rPr>
          <w:fldChar w:fldCharType="begin"/>
        </w:r>
        <w:r w:rsidR="009A450A">
          <w:rPr>
            <w:noProof/>
            <w:webHidden/>
          </w:rPr>
          <w:instrText xml:space="preserve"> PAGEREF _Toc105002776 \h </w:instrText>
        </w:r>
        <w:r w:rsidR="009A450A">
          <w:rPr>
            <w:noProof/>
            <w:webHidden/>
          </w:rPr>
        </w:r>
        <w:r w:rsidR="009A450A">
          <w:rPr>
            <w:noProof/>
            <w:webHidden/>
          </w:rPr>
          <w:fldChar w:fldCharType="separate"/>
        </w:r>
        <w:r w:rsidR="00C072AF">
          <w:rPr>
            <w:noProof/>
            <w:webHidden/>
          </w:rPr>
          <w:t>189</w:t>
        </w:r>
        <w:r w:rsidR="009A450A">
          <w:rPr>
            <w:noProof/>
            <w:webHidden/>
          </w:rPr>
          <w:fldChar w:fldCharType="end"/>
        </w:r>
      </w:hyperlink>
    </w:p>
    <w:p w14:paraId="04D384B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7" w:history="1">
        <w:r w:rsidR="009A450A" w:rsidRPr="001A6DB7">
          <w:rPr>
            <w:rStyle w:val="Hyperlink"/>
            <w:b/>
            <w:noProof/>
          </w:rPr>
          <w:t>Gambar 3. 95</w:t>
        </w:r>
        <w:r w:rsidR="009A450A" w:rsidRPr="001A6DB7">
          <w:rPr>
            <w:rStyle w:val="Hyperlink"/>
            <w:noProof/>
            <w:lang w:val="id-ID"/>
          </w:rPr>
          <w:t xml:space="preserve"> Rancangan antarmuka halaman tambah retur pembelian</w:t>
        </w:r>
        <w:r w:rsidR="009A450A">
          <w:rPr>
            <w:noProof/>
            <w:webHidden/>
          </w:rPr>
          <w:tab/>
        </w:r>
        <w:r w:rsidR="009A450A">
          <w:rPr>
            <w:noProof/>
            <w:webHidden/>
          </w:rPr>
          <w:fldChar w:fldCharType="begin"/>
        </w:r>
        <w:r w:rsidR="009A450A">
          <w:rPr>
            <w:noProof/>
            <w:webHidden/>
          </w:rPr>
          <w:instrText xml:space="preserve"> PAGEREF _Toc105002777 \h </w:instrText>
        </w:r>
        <w:r w:rsidR="009A450A">
          <w:rPr>
            <w:noProof/>
            <w:webHidden/>
          </w:rPr>
        </w:r>
        <w:r w:rsidR="009A450A">
          <w:rPr>
            <w:noProof/>
            <w:webHidden/>
          </w:rPr>
          <w:fldChar w:fldCharType="separate"/>
        </w:r>
        <w:r w:rsidR="00C072AF">
          <w:rPr>
            <w:noProof/>
            <w:webHidden/>
          </w:rPr>
          <w:t>189</w:t>
        </w:r>
        <w:r w:rsidR="009A450A">
          <w:rPr>
            <w:noProof/>
            <w:webHidden/>
          </w:rPr>
          <w:fldChar w:fldCharType="end"/>
        </w:r>
      </w:hyperlink>
    </w:p>
    <w:p w14:paraId="419702DF"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8" w:history="1">
        <w:r w:rsidR="009A450A" w:rsidRPr="001A6DB7">
          <w:rPr>
            <w:rStyle w:val="Hyperlink"/>
            <w:b/>
            <w:noProof/>
          </w:rPr>
          <w:t>Gambar 3. 96</w:t>
        </w:r>
        <w:r w:rsidR="009A450A" w:rsidRPr="001A6DB7">
          <w:rPr>
            <w:rStyle w:val="Hyperlink"/>
            <w:noProof/>
            <w:lang w:val="id-ID"/>
          </w:rPr>
          <w:t xml:space="preserve"> Rancangan antarmuka halaman penjualan</w:t>
        </w:r>
        <w:r w:rsidR="009A450A">
          <w:rPr>
            <w:noProof/>
            <w:webHidden/>
          </w:rPr>
          <w:tab/>
        </w:r>
        <w:r w:rsidR="009A450A">
          <w:rPr>
            <w:noProof/>
            <w:webHidden/>
          </w:rPr>
          <w:fldChar w:fldCharType="begin"/>
        </w:r>
        <w:r w:rsidR="009A450A">
          <w:rPr>
            <w:noProof/>
            <w:webHidden/>
          </w:rPr>
          <w:instrText xml:space="preserve"> PAGEREF _Toc105002778 \h </w:instrText>
        </w:r>
        <w:r w:rsidR="009A450A">
          <w:rPr>
            <w:noProof/>
            <w:webHidden/>
          </w:rPr>
        </w:r>
        <w:r w:rsidR="009A450A">
          <w:rPr>
            <w:noProof/>
            <w:webHidden/>
          </w:rPr>
          <w:fldChar w:fldCharType="separate"/>
        </w:r>
        <w:r w:rsidR="00C072AF">
          <w:rPr>
            <w:noProof/>
            <w:webHidden/>
          </w:rPr>
          <w:t>190</w:t>
        </w:r>
        <w:r w:rsidR="009A450A">
          <w:rPr>
            <w:noProof/>
            <w:webHidden/>
          </w:rPr>
          <w:fldChar w:fldCharType="end"/>
        </w:r>
      </w:hyperlink>
    </w:p>
    <w:p w14:paraId="59560D2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79" w:history="1">
        <w:r w:rsidR="009A450A" w:rsidRPr="001A6DB7">
          <w:rPr>
            <w:rStyle w:val="Hyperlink"/>
            <w:b/>
            <w:noProof/>
          </w:rPr>
          <w:t>Gambar 3. 97</w:t>
        </w:r>
        <w:r w:rsidR="009A450A" w:rsidRPr="001A6DB7">
          <w:rPr>
            <w:rStyle w:val="Hyperlink"/>
            <w:noProof/>
            <w:lang w:val="id-ID"/>
          </w:rPr>
          <w:t xml:space="preserve"> Rancangan antarmuka halaman tambah penjualan</w:t>
        </w:r>
        <w:r w:rsidR="009A450A">
          <w:rPr>
            <w:noProof/>
            <w:webHidden/>
          </w:rPr>
          <w:tab/>
        </w:r>
        <w:r w:rsidR="009A450A">
          <w:rPr>
            <w:noProof/>
            <w:webHidden/>
          </w:rPr>
          <w:fldChar w:fldCharType="begin"/>
        </w:r>
        <w:r w:rsidR="009A450A">
          <w:rPr>
            <w:noProof/>
            <w:webHidden/>
          </w:rPr>
          <w:instrText xml:space="preserve"> PAGEREF _Toc105002779 \h </w:instrText>
        </w:r>
        <w:r w:rsidR="009A450A">
          <w:rPr>
            <w:noProof/>
            <w:webHidden/>
          </w:rPr>
        </w:r>
        <w:r w:rsidR="009A450A">
          <w:rPr>
            <w:noProof/>
            <w:webHidden/>
          </w:rPr>
          <w:fldChar w:fldCharType="separate"/>
        </w:r>
        <w:r w:rsidR="00C072AF">
          <w:rPr>
            <w:noProof/>
            <w:webHidden/>
          </w:rPr>
          <w:t>190</w:t>
        </w:r>
        <w:r w:rsidR="009A450A">
          <w:rPr>
            <w:noProof/>
            <w:webHidden/>
          </w:rPr>
          <w:fldChar w:fldCharType="end"/>
        </w:r>
      </w:hyperlink>
    </w:p>
    <w:p w14:paraId="5543CA2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0" w:history="1">
        <w:r w:rsidR="009A450A" w:rsidRPr="001A6DB7">
          <w:rPr>
            <w:rStyle w:val="Hyperlink"/>
            <w:b/>
            <w:noProof/>
          </w:rPr>
          <w:t>Gambar 3. 98</w:t>
        </w:r>
        <w:r w:rsidR="009A450A" w:rsidRPr="001A6DB7">
          <w:rPr>
            <w:rStyle w:val="Hyperlink"/>
            <w:noProof/>
            <w:lang w:val="id-ID"/>
          </w:rPr>
          <w:t xml:space="preserve"> Rancangan antarmuka halaman </w:t>
        </w:r>
        <w:r w:rsidR="009A450A" w:rsidRPr="001A6DB7">
          <w:rPr>
            <w:rStyle w:val="Hyperlink"/>
            <w:i/>
            <w:noProof/>
            <w:lang w:val="id-ID"/>
          </w:rPr>
          <w:t>invoice</w:t>
        </w:r>
        <w:r w:rsidR="009A450A" w:rsidRPr="001A6DB7">
          <w:rPr>
            <w:rStyle w:val="Hyperlink"/>
            <w:noProof/>
            <w:lang w:val="id-ID"/>
          </w:rPr>
          <w:t xml:space="preserve"> penjualan</w:t>
        </w:r>
        <w:r w:rsidR="009A450A">
          <w:rPr>
            <w:noProof/>
            <w:webHidden/>
          </w:rPr>
          <w:tab/>
        </w:r>
        <w:r w:rsidR="009A450A">
          <w:rPr>
            <w:noProof/>
            <w:webHidden/>
          </w:rPr>
          <w:fldChar w:fldCharType="begin"/>
        </w:r>
        <w:r w:rsidR="009A450A">
          <w:rPr>
            <w:noProof/>
            <w:webHidden/>
          </w:rPr>
          <w:instrText xml:space="preserve"> PAGEREF _Toc105002780 \h </w:instrText>
        </w:r>
        <w:r w:rsidR="009A450A">
          <w:rPr>
            <w:noProof/>
            <w:webHidden/>
          </w:rPr>
        </w:r>
        <w:r w:rsidR="009A450A">
          <w:rPr>
            <w:noProof/>
            <w:webHidden/>
          </w:rPr>
          <w:fldChar w:fldCharType="separate"/>
        </w:r>
        <w:r w:rsidR="00C072AF">
          <w:rPr>
            <w:noProof/>
            <w:webHidden/>
          </w:rPr>
          <w:t>191</w:t>
        </w:r>
        <w:r w:rsidR="009A450A">
          <w:rPr>
            <w:noProof/>
            <w:webHidden/>
          </w:rPr>
          <w:fldChar w:fldCharType="end"/>
        </w:r>
      </w:hyperlink>
    </w:p>
    <w:p w14:paraId="24AF992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1" w:history="1">
        <w:r w:rsidR="009A450A" w:rsidRPr="001A6DB7">
          <w:rPr>
            <w:rStyle w:val="Hyperlink"/>
            <w:b/>
            <w:noProof/>
          </w:rPr>
          <w:t>Gambar 3. 99</w:t>
        </w:r>
        <w:r w:rsidR="009A450A" w:rsidRPr="001A6DB7">
          <w:rPr>
            <w:rStyle w:val="Hyperlink"/>
            <w:noProof/>
            <w:lang w:val="id-ID"/>
          </w:rPr>
          <w:t xml:space="preserve"> Rancangan antarmuka halaman retur penjualan</w:t>
        </w:r>
        <w:r w:rsidR="009A450A">
          <w:rPr>
            <w:noProof/>
            <w:webHidden/>
          </w:rPr>
          <w:tab/>
        </w:r>
        <w:r w:rsidR="009A450A">
          <w:rPr>
            <w:noProof/>
            <w:webHidden/>
          </w:rPr>
          <w:fldChar w:fldCharType="begin"/>
        </w:r>
        <w:r w:rsidR="009A450A">
          <w:rPr>
            <w:noProof/>
            <w:webHidden/>
          </w:rPr>
          <w:instrText xml:space="preserve"> PAGEREF _Toc105002781 \h </w:instrText>
        </w:r>
        <w:r w:rsidR="009A450A">
          <w:rPr>
            <w:noProof/>
            <w:webHidden/>
          </w:rPr>
        </w:r>
        <w:r w:rsidR="009A450A">
          <w:rPr>
            <w:noProof/>
            <w:webHidden/>
          </w:rPr>
          <w:fldChar w:fldCharType="separate"/>
        </w:r>
        <w:r w:rsidR="00C072AF">
          <w:rPr>
            <w:noProof/>
            <w:webHidden/>
          </w:rPr>
          <w:t>191</w:t>
        </w:r>
        <w:r w:rsidR="009A450A">
          <w:rPr>
            <w:noProof/>
            <w:webHidden/>
          </w:rPr>
          <w:fldChar w:fldCharType="end"/>
        </w:r>
      </w:hyperlink>
    </w:p>
    <w:p w14:paraId="7F935C9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2" w:history="1">
        <w:r w:rsidR="009A450A" w:rsidRPr="001A6DB7">
          <w:rPr>
            <w:rStyle w:val="Hyperlink"/>
            <w:b/>
            <w:noProof/>
          </w:rPr>
          <w:t>Gambar 3. 100</w:t>
        </w:r>
        <w:r w:rsidR="009A450A" w:rsidRPr="001A6DB7">
          <w:rPr>
            <w:rStyle w:val="Hyperlink"/>
            <w:noProof/>
            <w:lang w:val="id-ID"/>
          </w:rPr>
          <w:t xml:space="preserve"> Rancangan antarmuka halaman tambah retur penjualan</w:t>
        </w:r>
        <w:r w:rsidR="009A450A">
          <w:rPr>
            <w:noProof/>
            <w:webHidden/>
          </w:rPr>
          <w:tab/>
        </w:r>
        <w:r w:rsidR="009A450A">
          <w:rPr>
            <w:noProof/>
            <w:webHidden/>
          </w:rPr>
          <w:fldChar w:fldCharType="begin"/>
        </w:r>
        <w:r w:rsidR="009A450A">
          <w:rPr>
            <w:noProof/>
            <w:webHidden/>
          </w:rPr>
          <w:instrText xml:space="preserve"> PAGEREF _Toc105002782 \h </w:instrText>
        </w:r>
        <w:r w:rsidR="009A450A">
          <w:rPr>
            <w:noProof/>
            <w:webHidden/>
          </w:rPr>
        </w:r>
        <w:r w:rsidR="009A450A">
          <w:rPr>
            <w:noProof/>
            <w:webHidden/>
          </w:rPr>
          <w:fldChar w:fldCharType="separate"/>
        </w:r>
        <w:r w:rsidR="00C072AF">
          <w:rPr>
            <w:noProof/>
            <w:webHidden/>
          </w:rPr>
          <w:t>192</w:t>
        </w:r>
        <w:r w:rsidR="009A450A">
          <w:rPr>
            <w:noProof/>
            <w:webHidden/>
          </w:rPr>
          <w:fldChar w:fldCharType="end"/>
        </w:r>
      </w:hyperlink>
    </w:p>
    <w:p w14:paraId="5353C42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3" w:history="1">
        <w:r w:rsidR="009A450A" w:rsidRPr="001A6DB7">
          <w:rPr>
            <w:rStyle w:val="Hyperlink"/>
            <w:b/>
            <w:noProof/>
          </w:rPr>
          <w:t>Gambar 3. 101</w:t>
        </w:r>
        <w:r w:rsidR="009A450A" w:rsidRPr="001A6DB7">
          <w:rPr>
            <w:rStyle w:val="Hyperlink"/>
            <w:noProof/>
            <w:lang w:val="id-ID"/>
          </w:rPr>
          <w:t xml:space="preserve"> Rancangan antarmuka halaman jurnal umum</w:t>
        </w:r>
        <w:r w:rsidR="009A450A">
          <w:rPr>
            <w:noProof/>
            <w:webHidden/>
          </w:rPr>
          <w:tab/>
        </w:r>
        <w:r w:rsidR="009A450A">
          <w:rPr>
            <w:noProof/>
            <w:webHidden/>
          </w:rPr>
          <w:fldChar w:fldCharType="begin"/>
        </w:r>
        <w:r w:rsidR="009A450A">
          <w:rPr>
            <w:noProof/>
            <w:webHidden/>
          </w:rPr>
          <w:instrText xml:space="preserve"> PAGEREF _Toc105002783 \h </w:instrText>
        </w:r>
        <w:r w:rsidR="009A450A">
          <w:rPr>
            <w:noProof/>
            <w:webHidden/>
          </w:rPr>
        </w:r>
        <w:r w:rsidR="009A450A">
          <w:rPr>
            <w:noProof/>
            <w:webHidden/>
          </w:rPr>
          <w:fldChar w:fldCharType="separate"/>
        </w:r>
        <w:r w:rsidR="00C072AF">
          <w:rPr>
            <w:noProof/>
            <w:webHidden/>
          </w:rPr>
          <w:t>192</w:t>
        </w:r>
        <w:r w:rsidR="009A450A">
          <w:rPr>
            <w:noProof/>
            <w:webHidden/>
          </w:rPr>
          <w:fldChar w:fldCharType="end"/>
        </w:r>
      </w:hyperlink>
    </w:p>
    <w:p w14:paraId="4F98E81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4" w:history="1">
        <w:r w:rsidR="009A450A" w:rsidRPr="001A6DB7">
          <w:rPr>
            <w:rStyle w:val="Hyperlink"/>
            <w:b/>
            <w:noProof/>
          </w:rPr>
          <w:t>Gambar 3. 102</w:t>
        </w:r>
        <w:r w:rsidR="009A450A" w:rsidRPr="001A6DB7">
          <w:rPr>
            <w:rStyle w:val="Hyperlink"/>
            <w:noProof/>
            <w:lang w:val="id-ID"/>
          </w:rPr>
          <w:t xml:space="preserve"> Rancangan antarmuka halaman tambah jurnal umum</w:t>
        </w:r>
        <w:r w:rsidR="009A450A">
          <w:rPr>
            <w:noProof/>
            <w:webHidden/>
          </w:rPr>
          <w:tab/>
        </w:r>
        <w:r w:rsidR="009A450A">
          <w:rPr>
            <w:noProof/>
            <w:webHidden/>
          </w:rPr>
          <w:fldChar w:fldCharType="begin"/>
        </w:r>
        <w:r w:rsidR="009A450A">
          <w:rPr>
            <w:noProof/>
            <w:webHidden/>
          </w:rPr>
          <w:instrText xml:space="preserve"> PAGEREF _Toc105002784 \h </w:instrText>
        </w:r>
        <w:r w:rsidR="009A450A">
          <w:rPr>
            <w:noProof/>
            <w:webHidden/>
          </w:rPr>
        </w:r>
        <w:r w:rsidR="009A450A">
          <w:rPr>
            <w:noProof/>
            <w:webHidden/>
          </w:rPr>
          <w:fldChar w:fldCharType="separate"/>
        </w:r>
        <w:r w:rsidR="00C072AF">
          <w:rPr>
            <w:noProof/>
            <w:webHidden/>
          </w:rPr>
          <w:t>193</w:t>
        </w:r>
        <w:r w:rsidR="009A450A">
          <w:rPr>
            <w:noProof/>
            <w:webHidden/>
          </w:rPr>
          <w:fldChar w:fldCharType="end"/>
        </w:r>
      </w:hyperlink>
    </w:p>
    <w:p w14:paraId="380D28C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5" w:history="1">
        <w:r w:rsidR="009A450A" w:rsidRPr="001A6DB7">
          <w:rPr>
            <w:rStyle w:val="Hyperlink"/>
            <w:b/>
            <w:noProof/>
          </w:rPr>
          <w:t>Gambar 3. 103</w:t>
        </w:r>
        <w:r w:rsidR="009A450A" w:rsidRPr="001A6DB7">
          <w:rPr>
            <w:rStyle w:val="Hyperlink"/>
            <w:noProof/>
            <w:lang w:val="id-ID"/>
          </w:rPr>
          <w:t xml:space="preserve"> Rancangan antarmuka halaman laporan pembelian</w:t>
        </w:r>
        <w:r w:rsidR="009A450A">
          <w:rPr>
            <w:noProof/>
            <w:webHidden/>
          </w:rPr>
          <w:tab/>
        </w:r>
        <w:r w:rsidR="009A450A">
          <w:rPr>
            <w:noProof/>
            <w:webHidden/>
          </w:rPr>
          <w:fldChar w:fldCharType="begin"/>
        </w:r>
        <w:r w:rsidR="009A450A">
          <w:rPr>
            <w:noProof/>
            <w:webHidden/>
          </w:rPr>
          <w:instrText xml:space="preserve"> PAGEREF _Toc105002785 \h </w:instrText>
        </w:r>
        <w:r w:rsidR="009A450A">
          <w:rPr>
            <w:noProof/>
            <w:webHidden/>
          </w:rPr>
        </w:r>
        <w:r w:rsidR="009A450A">
          <w:rPr>
            <w:noProof/>
            <w:webHidden/>
          </w:rPr>
          <w:fldChar w:fldCharType="separate"/>
        </w:r>
        <w:r w:rsidR="00C072AF">
          <w:rPr>
            <w:noProof/>
            <w:webHidden/>
          </w:rPr>
          <w:t>193</w:t>
        </w:r>
        <w:r w:rsidR="009A450A">
          <w:rPr>
            <w:noProof/>
            <w:webHidden/>
          </w:rPr>
          <w:fldChar w:fldCharType="end"/>
        </w:r>
      </w:hyperlink>
    </w:p>
    <w:p w14:paraId="6BE2336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6" w:history="1">
        <w:r w:rsidR="009A450A" w:rsidRPr="001A6DB7">
          <w:rPr>
            <w:rStyle w:val="Hyperlink"/>
            <w:b/>
            <w:noProof/>
          </w:rPr>
          <w:t>Gambar 3. 104</w:t>
        </w:r>
        <w:r w:rsidR="009A450A" w:rsidRPr="001A6DB7">
          <w:rPr>
            <w:rStyle w:val="Hyperlink"/>
            <w:noProof/>
            <w:lang w:val="id-ID"/>
          </w:rPr>
          <w:t xml:space="preserve"> Rancangan antarmuka halaman laporan penjualan</w:t>
        </w:r>
        <w:r w:rsidR="009A450A">
          <w:rPr>
            <w:noProof/>
            <w:webHidden/>
          </w:rPr>
          <w:tab/>
        </w:r>
        <w:r w:rsidR="009A450A">
          <w:rPr>
            <w:noProof/>
            <w:webHidden/>
          </w:rPr>
          <w:fldChar w:fldCharType="begin"/>
        </w:r>
        <w:r w:rsidR="009A450A">
          <w:rPr>
            <w:noProof/>
            <w:webHidden/>
          </w:rPr>
          <w:instrText xml:space="preserve"> PAGEREF _Toc105002786 \h </w:instrText>
        </w:r>
        <w:r w:rsidR="009A450A">
          <w:rPr>
            <w:noProof/>
            <w:webHidden/>
          </w:rPr>
        </w:r>
        <w:r w:rsidR="009A450A">
          <w:rPr>
            <w:noProof/>
            <w:webHidden/>
          </w:rPr>
          <w:fldChar w:fldCharType="separate"/>
        </w:r>
        <w:r w:rsidR="00C072AF">
          <w:rPr>
            <w:noProof/>
            <w:webHidden/>
          </w:rPr>
          <w:t>194</w:t>
        </w:r>
        <w:r w:rsidR="009A450A">
          <w:rPr>
            <w:noProof/>
            <w:webHidden/>
          </w:rPr>
          <w:fldChar w:fldCharType="end"/>
        </w:r>
      </w:hyperlink>
    </w:p>
    <w:p w14:paraId="5FDA0F5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7" w:history="1">
        <w:r w:rsidR="009A450A" w:rsidRPr="001A6DB7">
          <w:rPr>
            <w:rStyle w:val="Hyperlink"/>
            <w:b/>
            <w:noProof/>
          </w:rPr>
          <w:t>Gambar 3. 105</w:t>
        </w:r>
        <w:r w:rsidR="009A450A" w:rsidRPr="001A6DB7">
          <w:rPr>
            <w:rStyle w:val="Hyperlink"/>
            <w:noProof/>
            <w:lang w:val="id-ID"/>
          </w:rPr>
          <w:t xml:space="preserve"> Rancangan antarmuka halaman stok item barang</w:t>
        </w:r>
        <w:r w:rsidR="009A450A">
          <w:rPr>
            <w:noProof/>
            <w:webHidden/>
          </w:rPr>
          <w:tab/>
        </w:r>
        <w:r w:rsidR="009A450A">
          <w:rPr>
            <w:noProof/>
            <w:webHidden/>
          </w:rPr>
          <w:fldChar w:fldCharType="begin"/>
        </w:r>
        <w:r w:rsidR="009A450A">
          <w:rPr>
            <w:noProof/>
            <w:webHidden/>
          </w:rPr>
          <w:instrText xml:space="preserve"> PAGEREF _Toc105002787 \h </w:instrText>
        </w:r>
        <w:r w:rsidR="009A450A">
          <w:rPr>
            <w:noProof/>
            <w:webHidden/>
          </w:rPr>
        </w:r>
        <w:r w:rsidR="009A450A">
          <w:rPr>
            <w:noProof/>
            <w:webHidden/>
          </w:rPr>
          <w:fldChar w:fldCharType="separate"/>
        </w:r>
        <w:r w:rsidR="00C072AF">
          <w:rPr>
            <w:noProof/>
            <w:webHidden/>
          </w:rPr>
          <w:t>194</w:t>
        </w:r>
        <w:r w:rsidR="009A450A">
          <w:rPr>
            <w:noProof/>
            <w:webHidden/>
          </w:rPr>
          <w:fldChar w:fldCharType="end"/>
        </w:r>
      </w:hyperlink>
    </w:p>
    <w:p w14:paraId="4B8A72A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8" w:history="1">
        <w:r w:rsidR="009A450A" w:rsidRPr="001A6DB7">
          <w:rPr>
            <w:rStyle w:val="Hyperlink"/>
            <w:b/>
            <w:noProof/>
          </w:rPr>
          <w:t>Gambar 3. 106</w:t>
        </w:r>
        <w:r w:rsidR="009A450A" w:rsidRPr="001A6DB7">
          <w:rPr>
            <w:rStyle w:val="Hyperlink"/>
            <w:noProof/>
            <w:lang w:val="id-ID"/>
          </w:rPr>
          <w:t xml:space="preserve"> Rancangan antarmuka halaman laporan jurnal</w:t>
        </w:r>
        <w:r w:rsidR="009A450A">
          <w:rPr>
            <w:noProof/>
            <w:webHidden/>
          </w:rPr>
          <w:tab/>
        </w:r>
        <w:r w:rsidR="009A450A">
          <w:rPr>
            <w:noProof/>
            <w:webHidden/>
          </w:rPr>
          <w:fldChar w:fldCharType="begin"/>
        </w:r>
        <w:r w:rsidR="009A450A">
          <w:rPr>
            <w:noProof/>
            <w:webHidden/>
          </w:rPr>
          <w:instrText xml:space="preserve"> PAGEREF _Toc105002788 \h </w:instrText>
        </w:r>
        <w:r w:rsidR="009A450A">
          <w:rPr>
            <w:noProof/>
            <w:webHidden/>
          </w:rPr>
        </w:r>
        <w:r w:rsidR="009A450A">
          <w:rPr>
            <w:noProof/>
            <w:webHidden/>
          </w:rPr>
          <w:fldChar w:fldCharType="separate"/>
        </w:r>
        <w:r w:rsidR="00C072AF">
          <w:rPr>
            <w:noProof/>
            <w:webHidden/>
          </w:rPr>
          <w:t>195</w:t>
        </w:r>
        <w:r w:rsidR="009A450A">
          <w:rPr>
            <w:noProof/>
            <w:webHidden/>
          </w:rPr>
          <w:fldChar w:fldCharType="end"/>
        </w:r>
      </w:hyperlink>
    </w:p>
    <w:p w14:paraId="195DAE3D"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89" w:history="1">
        <w:r w:rsidR="009A450A" w:rsidRPr="001A6DB7">
          <w:rPr>
            <w:rStyle w:val="Hyperlink"/>
            <w:b/>
            <w:noProof/>
          </w:rPr>
          <w:t>Gambar 3. 107</w:t>
        </w:r>
        <w:r w:rsidR="009A450A" w:rsidRPr="001A6DB7">
          <w:rPr>
            <w:rStyle w:val="Hyperlink"/>
            <w:noProof/>
            <w:lang w:val="id-ID"/>
          </w:rPr>
          <w:t xml:space="preserve"> Rancangan antarmuka halaman laporan buku besar</w:t>
        </w:r>
        <w:r w:rsidR="009A450A">
          <w:rPr>
            <w:noProof/>
            <w:webHidden/>
          </w:rPr>
          <w:tab/>
        </w:r>
        <w:r w:rsidR="009A450A">
          <w:rPr>
            <w:noProof/>
            <w:webHidden/>
          </w:rPr>
          <w:fldChar w:fldCharType="begin"/>
        </w:r>
        <w:r w:rsidR="009A450A">
          <w:rPr>
            <w:noProof/>
            <w:webHidden/>
          </w:rPr>
          <w:instrText xml:space="preserve"> PAGEREF _Toc105002789 \h </w:instrText>
        </w:r>
        <w:r w:rsidR="009A450A">
          <w:rPr>
            <w:noProof/>
            <w:webHidden/>
          </w:rPr>
        </w:r>
        <w:r w:rsidR="009A450A">
          <w:rPr>
            <w:noProof/>
            <w:webHidden/>
          </w:rPr>
          <w:fldChar w:fldCharType="separate"/>
        </w:r>
        <w:r w:rsidR="00C072AF">
          <w:rPr>
            <w:noProof/>
            <w:webHidden/>
          </w:rPr>
          <w:t>195</w:t>
        </w:r>
        <w:r w:rsidR="009A450A">
          <w:rPr>
            <w:noProof/>
            <w:webHidden/>
          </w:rPr>
          <w:fldChar w:fldCharType="end"/>
        </w:r>
      </w:hyperlink>
    </w:p>
    <w:p w14:paraId="39F222C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0" w:history="1">
        <w:r w:rsidR="009A450A" w:rsidRPr="001A6DB7">
          <w:rPr>
            <w:rStyle w:val="Hyperlink"/>
            <w:b/>
            <w:noProof/>
          </w:rPr>
          <w:t>Gambar 3. 108</w:t>
        </w:r>
        <w:r w:rsidR="009A450A" w:rsidRPr="001A6DB7">
          <w:rPr>
            <w:rStyle w:val="Hyperlink"/>
            <w:noProof/>
            <w:lang w:val="id-ID"/>
          </w:rPr>
          <w:t xml:space="preserve"> Rancangan antarmuka halaman laporan neraca saldo</w:t>
        </w:r>
        <w:r w:rsidR="009A450A">
          <w:rPr>
            <w:noProof/>
            <w:webHidden/>
          </w:rPr>
          <w:tab/>
        </w:r>
        <w:r w:rsidR="009A450A">
          <w:rPr>
            <w:noProof/>
            <w:webHidden/>
          </w:rPr>
          <w:fldChar w:fldCharType="begin"/>
        </w:r>
        <w:r w:rsidR="009A450A">
          <w:rPr>
            <w:noProof/>
            <w:webHidden/>
          </w:rPr>
          <w:instrText xml:space="preserve"> PAGEREF _Toc105002790 \h </w:instrText>
        </w:r>
        <w:r w:rsidR="009A450A">
          <w:rPr>
            <w:noProof/>
            <w:webHidden/>
          </w:rPr>
        </w:r>
        <w:r w:rsidR="009A450A">
          <w:rPr>
            <w:noProof/>
            <w:webHidden/>
          </w:rPr>
          <w:fldChar w:fldCharType="separate"/>
        </w:r>
        <w:r w:rsidR="00C072AF">
          <w:rPr>
            <w:noProof/>
            <w:webHidden/>
          </w:rPr>
          <w:t>196</w:t>
        </w:r>
        <w:r w:rsidR="009A450A">
          <w:rPr>
            <w:noProof/>
            <w:webHidden/>
          </w:rPr>
          <w:fldChar w:fldCharType="end"/>
        </w:r>
      </w:hyperlink>
    </w:p>
    <w:p w14:paraId="192C936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1" w:history="1">
        <w:r w:rsidR="009A450A" w:rsidRPr="001A6DB7">
          <w:rPr>
            <w:rStyle w:val="Hyperlink"/>
            <w:b/>
            <w:noProof/>
          </w:rPr>
          <w:t>Gambar 3. 109</w:t>
        </w:r>
        <w:r w:rsidR="009A450A" w:rsidRPr="001A6DB7">
          <w:rPr>
            <w:rStyle w:val="Hyperlink"/>
            <w:noProof/>
            <w:lang w:val="id-ID"/>
          </w:rPr>
          <w:t xml:space="preserve"> Rancangan antarmuka halaman laporan laba rugi</w:t>
        </w:r>
        <w:r w:rsidR="009A450A">
          <w:rPr>
            <w:noProof/>
            <w:webHidden/>
          </w:rPr>
          <w:tab/>
        </w:r>
        <w:r w:rsidR="009A450A">
          <w:rPr>
            <w:noProof/>
            <w:webHidden/>
          </w:rPr>
          <w:fldChar w:fldCharType="begin"/>
        </w:r>
        <w:r w:rsidR="009A450A">
          <w:rPr>
            <w:noProof/>
            <w:webHidden/>
          </w:rPr>
          <w:instrText xml:space="preserve"> PAGEREF _Toc105002791 \h </w:instrText>
        </w:r>
        <w:r w:rsidR="009A450A">
          <w:rPr>
            <w:noProof/>
            <w:webHidden/>
          </w:rPr>
        </w:r>
        <w:r w:rsidR="009A450A">
          <w:rPr>
            <w:noProof/>
            <w:webHidden/>
          </w:rPr>
          <w:fldChar w:fldCharType="separate"/>
        </w:r>
        <w:r w:rsidR="00C072AF">
          <w:rPr>
            <w:noProof/>
            <w:webHidden/>
          </w:rPr>
          <w:t>196</w:t>
        </w:r>
        <w:r w:rsidR="009A450A">
          <w:rPr>
            <w:noProof/>
            <w:webHidden/>
          </w:rPr>
          <w:fldChar w:fldCharType="end"/>
        </w:r>
      </w:hyperlink>
    </w:p>
    <w:p w14:paraId="5E203E05"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2" w:history="1">
        <w:r w:rsidR="009A450A" w:rsidRPr="001A6DB7">
          <w:rPr>
            <w:rStyle w:val="Hyperlink"/>
            <w:b/>
            <w:noProof/>
          </w:rPr>
          <w:t>Gambar 3. 110</w:t>
        </w:r>
        <w:r w:rsidR="009A450A" w:rsidRPr="001A6DB7">
          <w:rPr>
            <w:rStyle w:val="Hyperlink"/>
            <w:noProof/>
            <w:lang w:val="id-ID"/>
          </w:rPr>
          <w:t xml:space="preserve"> Rancangan antarmuka halaman laporan neraca</w:t>
        </w:r>
        <w:r w:rsidR="009A450A">
          <w:rPr>
            <w:noProof/>
            <w:webHidden/>
          </w:rPr>
          <w:tab/>
        </w:r>
        <w:r w:rsidR="009A450A">
          <w:rPr>
            <w:noProof/>
            <w:webHidden/>
          </w:rPr>
          <w:fldChar w:fldCharType="begin"/>
        </w:r>
        <w:r w:rsidR="009A450A">
          <w:rPr>
            <w:noProof/>
            <w:webHidden/>
          </w:rPr>
          <w:instrText xml:space="preserve"> PAGEREF _Toc105002792 \h </w:instrText>
        </w:r>
        <w:r w:rsidR="009A450A">
          <w:rPr>
            <w:noProof/>
            <w:webHidden/>
          </w:rPr>
        </w:r>
        <w:r w:rsidR="009A450A">
          <w:rPr>
            <w:noProof/>
            <w:webHidden/>
          </w:rPr>
          <w:fldChar w:fldCharType="separate"/>
        </w:r>
        <w:r w:rsidR="00C072AF">
          <w:rPr>
            <w:noProof/>
            <w:webHidden/>
          </w:rPr>
          <w:t>197</w:t>
        </w:r>
        <w:r w:rsidR="009A450A">
          <w:rPr>
            <w:noProof/>
            <w:webHidden/>
          </w:rPr>
          <w:fldChar w:fldCharType="end"/>
        </w:r>
      </w:hyperlink>
    </w:p>
    <w:p w14:paraId="4BD52EB0" w14:textId="77777777" w:rsidR="009A450A" w:rsidRDefault="004B79E3" w:rsidP="00656D10">
      <w:pPr>
        <w:pStyle w:val="TableofFigures"/>
        <w:tabs>
          <w:tab w:val="right" w:leader="dot" w:pos="7930"/>
        </w:tabs>
        <w:rPr>
          <w:noProof/>
        </w:rPr>
      </w:pPr>
      <w:hyperlink w:anchor="_Toc105002793" w:history="1">
        <w:r w:rsidR="009A450A" w:rsidRPr="001A6DB7">
          <w:rPr>
            <w:rStyle w:val="Hyperlink"/>
            <w:b/>
            <w:noProof/>
          </w:rPr>
          <w:t>Gambar 3. 111</w:t>
        </w:r>
        <w:r w:rsidR="009A450A" w:rsidRPr="001A6DB7">
          <w:rPr>
            <w:rStyle w:val="Hyperlink"/>
            <w:noProof/>
            <w:lang w:val="id-ID"/>
          </w:rPr>
          <w:t xml:space="preserve"> Rancangan antarmuka halaman akun</w:t>
        </w:r>
        <w:r w:rsidR="009A450A">
          <w:rPr>
            <w:noProof/>
            <w:webHidden/>
          </w:rPr>
          <w:tab/>
        </w:r>
        <w:r w:rsidR="009A450A">
          <w:rPr>
            <w:noProof/>
            <w:webHidden/>
          </w:rPr>
          <w:fldChar w:fldCharType="begin"/>
        </w:r>
        <w:r w:rsidR="009A450A">
          <w:rPr>
            <w:noProof/>
            <w:webHidden/>
          </w:rPr>
          <w:instrText xml:space="preserve"> PAGEREF _Toc105002793 \h </w:instrText>
        </w:r>
        <w:r w:rsidR="009A450A">
          <w:rPr>
            <w:noProof/>
            <w:webHidden/>
          </w:rPr>
        </w:r>
        <w:r w:rsidR="009A450A">
          <w:rPr>
            <w:noProof/>
            <w:webHidden/>
          </w:rPr>
          <w:fldChar w:fldCharType="separate"/>
        </w:r>
        <w:r w:rsidR="00C072AF">
          <w:rPr>
            <w:noProof/>
            <w:webHidden/>
          </w:rPr>
          <w:t>197</w:t>
        </w:r>
        <w:r w:rsidR="009A450A">
          <w:rPr>
            <w:noProof/>
            <w:webHidden/>
          </w:rPr>
          <w:fldChar w:fldCharType="end"/>
        </w:r>
      </w:hyperlink>
      <w:r w:rsidR="00FA1B88">
        <w:fldChar w:fldCharType="end"/>
      </w:r>
      <w:r w:rsidR="00B6464D">
        <w:fldChar w:fldCharType="begin"/>
      </w:r>
      <w:r w:rsidR="00B6464D">
        <w:instrText xml:space="preserve"> TOC \h \z \c "Gambar 4." </w:instrText>
      </w:r>
      <w:r w:rsidR="00B6464D">
        <w:fldChar w:fldCharType="separate"/>
      </w:r>
    </w:p>
    <w:p w14:paraId="4C6CF58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4" w:history="1">
        <w:r w:rsidR="009A450A" w:rsidRPr="00C46BC6">
          <w:rPr>
            <w:rStyle w:val="Hyperlink"/>
            <w:b/>
            <w:noProof/>
          </w:rPr>
          <w:t>Gambar 4. 1</w:t>
        </w:r>
        <w:r w:rsidR="009A450A" w:rsidRPr="00C46BC6">
          <w:rPr>
            <w:rStyle w:val="Hyperlink"/>
            <w:noProof/>
            <w:lang w:val="id-ID"/>
          </w:rPr>
          <w:t xml:space="preserve"> Antarmuka halaman </w:t>
        </w:r>
        <w:r w:rsidR="009A450A" w:rsidRPr="00C46BC6">
          <w:rPr>
            <w:rStyle w:val="Hyperlink"/>
            <w:i/>
            <w:noProof/>
            <w:lang w:val="id-ID"/>
          </w:rPr>
          <w:t>login</w:t>
        </w:r>
        <w:r w:rsidR="009A450A">
          <w:rPr>
            <w:noProof/>
            <w:webHidden/>
          </w:rPr>
          <w:tab/>
        </w:r>
        <w:r w:rsidR="009A450A">
          <w:rPr>
            <w:noProof/>
            <w:webHidden/>
          </w:rPr>
          <w:fldChar w:fldCharType="begin"/>
        </w:r>
        <w:r w:rsidR="009A450A">
          <w:rPr>
            <w:noProof/>
            <w:webHidden/>
          </w:rPr>
          <w:instrText xml:space="preserve"> PAGEREF _Toc105002794 \h </w:instrText>
        </w:r>
        <w:r w:rsidR="009A450A">
          <w:rPr>
            <w:noProof/>
            <w:webHidden/>
          </w:rPr>
        </w:r>
        <w:r w:rsidR="009A450A">
          <w:rPr>
            <w:noProof/>
            <w:webHidden/>
          </w:rPr>
          <w:fldChar w:fldCharType="separate"/>
        </w:r>
        <w:r w:rsidR="00C072AF">
          <w:rPr>
            <w:noProof/>
            <w:webHidden/>
          </w:rPr>
          <w:t>201</w:t>
        </w:r>
        <w:r w:rsidR="009A450A">
          <w:rPr>
            <w:noProof/>
            <w:webHidden/>
          </w:rPr>
          <w:fldChar w:fldCharType="end"/>
        </w:r>
      </w:hyperlink>
    </w:p>
    <w:p w14:paraId="0B14CD0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5" w:history="1">
        <w:r w:rsidR="009A450A" w:rsidRPr="00C46BC6">
          <w:rPr>
            <w:rStyle w:val="Hyperlink"/>
            <w:b/>
            <w:noProof/>
          </w:rPr>
          <w:t>Gambar 4. 2</w:t>
        </w:r>
        <w:r w:rsidR="009A450A" w:rsidRPr="00C46BC6">
          <w:rPr>
            <w:rStyle w:val="Hyperlink"/>
            <w:noProof/>
            <w:lang w:val="id-ID"/>
          </w:rPr>
          <w:t xml:space="preserve"> Antarmuka halaman beranda</w:t>
        </w:r>
        <w:r w:rsidR="009A450A">
          <w:rPr>
            <w:noProof/>
            <w:webHidden/>
          </w:rPr>
          <w:tab/>
        </w:r>
        <w:r w:rsidR="009A450A">
          <w:rPr>
            <w:noProof/>
            <w:webHidden/>
          </w:rPr>
          <w:fldChar w:fldCharType="begin"/>
        </w:r>
        <w:r w:rsidR="009A450A">
          <w:rPr>
            <w:noProof/>
            <w:webHidden/>
          </w:rPr>
          <w:instrText xml:space="preserve"> PAGEREF _Toc105002795 \h </w:instrText>
        </w:r>
        <w:r w:rsidR="009A450A">
          <w:rPr>
            <w:noProof/>
            <w:webHidden/>
          </w:rPr>
        </w:r>
        <w:r w:rsidR="009A450A">
          <w:rPr>
            <w:noProof/>
            <w:webHidden/>
          </w:rPr>
          <w:fldChar w:fldCharType="separate"/>
        </w:r>
        <w:r w:rsidR="00C072AF">
          <w:rPr>
            <w:noProof/>
            <w:webHidden/>
          </w:rPr>
          <w:t>202</w:t>
        </w:r>
        <w:r w:rsidR="009A450A">
          <w:rPr>
            <w:noProof/>
            <w:webHidden/>
          </w:rPr>
          <w:fldChar w:fldCharType="end"/>
        </w:r>
      </w:hyperlink>
    </w:p>
    <w:p w14:paraId="380994B4"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6" w:history="1">
        <w:r w:rsidR="009A450A" w:rsidRPr="00C46BC6">
          <w:rPr>
            <w:rStyle w:val="Hyperlink"/>
            <w:b/>
            <w:noProof/>
          </w:rPr>
          <w:t>Gambar 4. 3</w:t>
        </w:r>
        <w:r w:rsidR="009A450A" w:rsidRPr="00C46BC6">
          <w:rPr>
            <w:rStyle w:val="Hyperlink"/>
            <w:noProof/>
            <w:lang w:val="id-ID"/>
          </w:rPr>
          <w:t xml:space="preserve"> Antarmuka halaman </w:t>
        </w:r>
        <w:r w:rsidR="009A450A" w:rsidRPr="00C46BC6">
          <w:rPr>
            <w:rStyle w:val="Hyperlink"/>
            <w:i/>
            <w:noProof/>
            <w:lang w:val="id-ID"/>
          </w:rPr>
          <w:t>customer</w:t>
        </w:r>
        <w:r w:rsidR="009A450A">
          <w:rPr>
            <w:noProof/>
            <w:webHidden/>
          </w:rPr>
          <w:tab/>
        </w:r>
        <w:r w:rsidR="009A450A">
          <w:rPr>
            <w:noProof/>
            <w:webHidden/>
          </w:rPr>
          <w:fldChar w:fldCharType="begin"/>
        </w:r>
        <w:r w:rsidR="009A450A">
          <w:rPr>
            <w:noProof/>
            <w:webHidden/>
          </w:rPr>
          <w:instrText xml:space="preserve"> PAGEREF _Toc105002796 \h </w:instrText>
        </w:r>
        <w:r w:rsidR="009A450A">
          <w:rPr>
            <w:noProof/>
            <w:webHidden/>
          </w:rPr>
        </w:r>
        <w:r w:rsidR="009A450A">
          <w:rPr>
            <w:noProof/>
            <w:webHidden/>
          </w:rPr>
          <w:fldChar w:fldCharType="separate"/>
        </w:r>
        <w:r w:rsidR="00C072AF">
          <w:rPr>
            <w:noProof/>
            <w:webHidden/>
          </w:rPr>
          <w:t>202</w:t>
        </w:r>
        <w:r w:rsidR="009A450A">
          <w:rPr>
            <w:noProof/>
            <w:webHidden/>
          </w:rPr>
          <w:fldChar w:fldCharType="end"/>
        </w:r>
      </w:hyperlink>
    </w:p>
    <w:p w14:paraId="629A8219"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7" w:history="1">
        <w:r w:rsidR="009A450A" w:rsidRPr="00C46BC6">
          <w:rPr>
            <w:rStyle w:val="Hyperlink"/>
            <w:b/>
            <w:noProof/>
          </w:rPr>
          <w:t>Gambar 4. 4</w:t>
        </w:r>
        <w:r w:rsidR="009A450A" w:rsidRPr="00C46BC6">
          <w:rPr>
            <w:rStyle w:val="Hyperlink"/>
            <w:noProof/>
            <w:lang w:val="id-ID"/>
          </w:rPr>
          <w:t xml:space="preserve"> Antarmuka halaman </w:t>
        </w:r>
        <w:r w:rsidR="009A450A" w:rsidRPr="00C46BC6">
          <w:rPr>
            <w:rStyle w:val="Hyperlink"/>
            <w:i/>
            <w:noProof/>
            <w:lang w:val="id-ID"/>
          </w:rPr>
          <w:t>supplier</w:t>
        </w:r>
        <w:r w:rsidR="009A450A">
          <w:rPr>
            <w:noProof/>
            <w:webHidden/>
          </w:rPr>
          <w:tab/>
        </w:r>
        <w:r w:rsidR="009A450A">
          <w:rPr>
            <w:noProof/>
            <w:webHidden/>
          </w:rPr>
          <w:fldChar w:fldCharType="begin"/>
        </w:r>
        <w:r w:rsidR="009A450A">
          <w:rPr>
            <w:noProof/>
            <w:webHidden/>
          </w:rPr>
          <w:instrText xml:space="preserve"> PAGEREF _Toc105002797 \h </w:instrText>
        </w:r>
        <w:r w:rsidR="009A450A">
          <w:rPr>
            <w:noProof/>
            <w:webHidden/>
          </w:rPr>
        </w:r>
        <w:r w:rsidR="009A450A">
          <w:rPr>
            <w:noProof/>
            <w:webHidden/>
          </w:rPr>
          <w:fldChar w:fldCharType="separate"/>
        </w:r>
        <w:r w:rsidR="00C072AF">
          <w:rPr>
            <w:noProof/>
            <w:webHidden/>
          </w:rPr>
          <w:t>203</w:t>
        </w:r>
        <w:r w:rsidR="009A450A">
          <w:rPr>
            <w:noProof/>
            <w:webHidden/>
          </w:rPr>
          <w:fldChar w:fldCharType="end"/>
        </w:r>
      </w:hyperlink>
    </w:p>
    <w:p w14:paraId="5C7DE89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8" w:history="1">
        <w:r w:rsidR="009A450A" w:rsidRPr="00C46BC6">
          <w:rPr>
            <w:rStyle w:val="Hyperlink"/>
            <w:b/>
            <w:noProof/>
          </w:rPr>
          <w:t>Gambar 4. 5</w:t>
        </w:r>
        <w:r w:rsidR="009A450A" w:rsidRPr="00C46BC6">
          <w:rPr>
            <w:rStyle w:val="Hyperlink"/>
            <w:noProof/>
            <w:lang w:val="id-ID"/>
          </w:rPr>
          <w:t xml:space="preserve"> Antarmuka halaman </w:t>
        </w:r>
        <w:r w:rsidR="009A450A" w:rsidRPr="00C46BC6">
          <w:rPr>
            <w:rStyle w:val="Hyperlink"/>
            <w:i/>
            <w:noProof/>
            <w:lang w:val="id-ID"/>
          </w:rPr>
          <w:t>chart of account</w:t>
        </w:r>
        <w:r w:rsidR="009A450A">
          <w:rPr>
            <w:noProof/>
            <w:webHidden/>
          </w:rPr>
          <w:tab/>
        </w:r>
        <w:r w:rsidR="009A450A">
          <w:rPr>
            <w:noProof/>
            <w:webHidden/>
          </w:rPr>
          <w:fldChar w:fldCharType="begin"/>
        </w:r>
        <w:r w:rsidR="009A450A">
          <w:rPr>
            <w:noProof/>
            <w:webHidden/>
          </w:rPr>
          <w:instrText xml:space="preserve"> PAGEREF _Toc105002798 \h </w:instrText>
        </w:r>
        <w:r w:rsidR="009A450A">
          <w:rPr>
            <w:noProof/>
            <w:webHidden/>
          </w:rPr>
        </w:r>
        <w:r w:rsidR="009A450A">
          <w:rPr>
            <w:noProof/>
            <w:webHidden/>
          </w:rPr>
          <w:fldChar w:fldCharType="separate"/>
        </w:r>
        <w:r w:rsidR="00C072AF">
          <w:rPr>
            <w:noProof/>
            <w:webHidden/>
          </w:rPr>
          <w:t>203</w:t>
        </w:r>
        <w:r w:rsidR="009A450A">
          <w:rPr>
            <w:noProof/>
            <w:webHidden/>
          </w:rPr>
          <w:fldChar w:fldCharType="end"/>
        </w:r>
      </w:hyperlink>
    </w:p>
    <w:p w14:paraId="6550340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799" w:history="1">
        <w:r w:rsidR="009A450A" w:rsidRPr="00C46BC6">
          <w:rPr>
            <w:rStyle w:val="Hyperlink"/>
            <w:b/>
            <w:noProof/>
          </w:rPr>
          <w:t>Gambar 4. 6</w:t>
        </w:r>
        <w:r w:rsidR="009A450A" w:rsidRPr="00C46BC6">
          <w:rPr>
            <w:rStyle w:val="Hyperlink"/>
            <w:noProof/>
            <w:lang w:val="id-ID"/>
          </w:rPr>
          <w:t xml:space="preserve"> Antarmuka halaman item barang</w:t>
        </w:r>
        <w:r w:rsidR="009A450A">
          <w:rPr>
            <w:noProof/>
            <w:webHidden/>
          </w:rPr>
          <w:tab/>
        </w:r>
        <w:r w:rsidR="009A450A">
          <w:rPr>
            <w:noProof/>
            <w:webHidden/>
          </w:rPr>
          <w:fldChar w:fldCharType="begin"/>
        </w:r>
        <w:r w:rsidR="009A450A">
          <w:rPr>
            <w:noProof/>
            <w:webHidden/>
          </w:rPr>
          <w:instrText xml:space="preserve"> PAGEREF _Toc105002799 \h </w:instrText>
        </w:r>
        <w:r w:rsidR="009A450A">
          <w:rPr>
            <w:noProof/>
            <w:webHidden/>
          </w:rPr>
        </w:r>
        <w:r w:rsidR="009A450A">
          <w:rPr>
            <w:noProof/>
            <w:webHidden/>
          </w:rPr>
          <w:fldChar w:fldCharType="separate"/>
        </w:r>
        <w:r w:rsidR="00C072AF">
          <w:rPr>
            <w:noProof/>
            <w:webHidden/>
          </w:rPr>
          <w:t>204</w:t>
        </w:r>
        <w:r w:rsidR="009A450A">
          <w:rPr>
            <w:noProof/>
            <w:webHidden/>
          </w:rPr>
          <w:fldChar w:fldCharType="end"/>
        </w:r>
      </w:hyperlink>
    </w:p>
    <w:p w14:paraId="50E8EE9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0" w:history="1">
        <w:r w:rsidR="009A450A" w:rsidRPr="00C46BC6">
          <w:rPr>
            <w:rStyle w:val="Hyperlink"/>
            <w:b/>
            <w:noProof/>
          </w:rPr>
          <w:t>Gambar 4. 7</w:t>
        </w:r>
        <w:r w:rsidR="009A450A" w:rsidRPr="00C46BC6">
          <w:rPr>
            <w:rStyle w:val="Hyperlink"/>
            <w:noProof/>
            <w:lang w:val="id-ID"/>
          </w:rPr>
          <w:t xml:space="preserve"> Antarmuka halaman item jasa</w:t>
        </w:r>
        <w:r w:rsidR="009A450A">
          <w:rPr>
            <w:noProof/>
            <w:webHidden/>
          </w:rPr>
          <w:tab/>
        </w:r>
        <w:r w:rsidR="009A450A">
          <w:rPr>
            <w:noProof/>
            <w:webHidden/>
          </w:rPr>
          <w:fldChar w:fldCharType="begin"/>
        </w:r>
        <w:r w:rsidR="009A450A">
          <w:rPr>
            <w:noProof/>
            <w:webHidden/>
          </w:rPr>
          <w:instrText xml:space="preserve"> PAGEREF _Toc105002800 \h </w:instrText>
        </w:r>
        <w:r w:rsidR="009A450A">
          <w:rPr>
            <w:noProof/>
            <w:webHidden/>
          </w:rPr>
        </w:r>
        <w:r w:rsidR="009A450A">
          <w:rPr>
            <w:noProof/>
            <w:webHidden/>
          </w:rPr>
          <w:fldChar w:fldCharType="separate"/>
        </w:r>
        <w:r w:rsidR="00C072AF">
          <w:rPr>
            <w:noProof/>
            <w:webHidden/>
          </w:rPr>
          <w:t>204</w:t>
        </w:r>
        <w:r w:rsidR="009A450A">
          <w:rPr>
            <w:noProof/>
            <w:webHidden/>
          </w:rPr>
          <w:fldChar w:fldCharType="end"/>
        </w:r>
      </w:hyperlink>
    </w:p>
    <w:p w14:paraId="131544D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1" w:history="1">
        <w:r w:rsidR="009A450A" w:rsidRPr="00C46BC6">
          <w:rPr>
            <w:rStyle w:val="Hyperlink"/>
            <w:b/>
            <w:noProof/>
          </w:rPr>
          <w:t>Gambar 4. 8</w:t>
        </w:r>
        <w:r w:rsidR="009A450A" w:rsidRPr="00C46BC6">
          <w:rPr>
            <w:rStyle w:val="Hyperlink"/>
            <w:noProof/>
            <w:lang w:val="id-ID"/>
          </w:rPr>
          <w:t xml:space="preserve"> Antarmuka halaman pembelian</w:t>
        </w:r>
        <w:r w:rsidR="009A450A">
          <w:rPr>
            <w:noProof/>
            <w:webHidden/>
          </w:rPr>
          <w:tab/>
        </w:r>
        <w:r w:rsidR="009A450A">
          <w:rPr>
            <w:noProof/>
            <w:webHidden/>
          </w:rPr>
          <w:fldChar w:fldCharType="begin"/>
        </w:r>
        <w:r w:rsidR="009A450A">
          <w:rPr>
            <w:noProof/>
            <w:webHidden/>
          </w:rPr>
          <w:instrText xml:space="preserve"> PAGEREF _Toc105002801 \h </w:instrText>
        </w:r>
        <w:r w:rsidR="009A450A">
          <w:rPr>
            <w:noProof/>
            <w:webHidden/>
          </w:rPr>
        </w:r>
        <w:r w:rsidR="009A450A">
          <w:rPr>
            <w:noProof/>
            <w:webHidden/>
          </w:rPr>
          <w:fldChar w:fldCharType="separate"/>
        </w:r>
        <w:r w:rsidR="00C072AF">
          <w:rPr>
            <w:noProof/>
            <w:webHidden/>
          </w:rPr>
          <w:t>205</w:t>
        </w:r>
        <w:r w:rsidR="009A450A">
          <w:rPr>
            <w:noProof/>
            <w:webHidden/>
          </w:rPr>
          <w:fldChar w:fldCharType="end"/>
        </w:r>
      </w:hyperlink>
    </w:p>
    <w:p w14:paraId="31FD970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2" w:history="1">
        <w:r w:rsidR="009A450A" w:rsidRPr="00C46BC6">
          <w:rPr>
            <w:rStyle w:val="Hyperlink"/>
            <w:b/>
            <w:noProof/>
          </w:rPr>
          <w:t>Gambar 4. 9</w:t>
        </w:r>
        <w:r w:rsidR="009A450A" w:rsidRPr="00C46BC6">
          <w:rPr>
            <w:rStyle w:val="Hyperlink"/>
            <w:noProof/>
            <w:lang w:val="id-ID"/>
          </w:rPr>
          <w:t xml:space="preserve"> Antarmuka halaman tambah pembelian</w:t>
        </w:r>
        <w:r w:rsidR="009A450A">
          <w:rPr>
            <w:noProof/>
            <w:webHidden/>
          </w:rPr>
          <w:tab/>
        </w:r>
        <w:r w:rsidR="009A450A">
          <w:rPr>
            <w:noProof/>
            <w:webHidden/>
          </w:rPr>
          <w:fldChar w:fldCharType="begin"/>
        </w:r>
        <w:r w:rsidR="009A450A">
          <w:rPr>
            <w:noProof/>
            <w:webHidden/>
          </w:rPr>
          <w:instrText xml:space="preserve"> PAGEREF _Toc105002802 \h </w:instrText>
        </w:r>
        <w:r w:rsidR="009A450A">
          <w:rPr>
            <w:noProof/>
            <w:webHidden/>
          </w:rPr>
        </w:r>
        <w:r w:rsidR="009A450A">
          <w:rPr>
            <w:noProof/>
            <w:webHidden/>
          </w:rPr>
          <w:fldChar w:fldCharType="separate"/>
        </w:r>
        <w:r w:rsidR="00C072AF">
          <w:rPr>
            <w:noProof/>
            <w:webHidden/>
          </w:rPr>
          <w:t>205</w:t>
        </w:r>
        <w:r w:rsidR="009A450A">
          <w:rPr>
            <w:noProof/>
            <w:webHidden/>
          </w:rPr>
          <w:fldChar w:fldCharType="end"/>
        </w:r>
      </w:hyperlink>
    </w:p>
    <w:p w14:paraId="6897117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3" w:history="1">
        <w:r w:rsidR="009A450A" w:rsidRPr="00C46BC6">
          <w:rPr>
            <w:rStyle w:val="Hyperlink"/>
            <w:b/>
            <w:noProof/>
          </w:rPr>
          <w:t>Gambar 4. 10</w:t>
        </w:r>
        <w:r w:rsidR="009A450A" w:rsidRPr="00C46BC6">
          <w:rPr>
            <w:rStyle w:val="Hyperlink"/>
            <w:noProof/>
            <w:lang w:val="id-ID"/>
          </w:rPr>
          <w:t xml:space="preserve"> Antarmuka halaman </w:t>
        </w:r>
        <w:r w:rsidR="009A450A" w:rsidRPr="00C46BC6">
          <w:rPr>
            <w:rStyle w:val="Hyperlink"/>
            <w:i/>
            <w:noProof/>
            <w:lang w:val="id-ID"/>
          </w:rPr>
          <w:t>invoice</w:t>
        </w:r>
        <w:r w:rsidR="009A450A" w:rsidRPr="00C46BC6">
          <w:rPr>
            <w:rStyle w:val="Hyperlink"/>
            <w:noProof/>
            <w:lang w:val="id-ID"/>
          </w:rPr>
          <w:t xml:space="preserve"> pembelian</w:t>
        </w:r>
        <w:r w:rsidR="009A450A">
          <w:rPr>
            <w:noProof/>
            <w:webHidden/>
          </w:rPr>
          <w:tab/>
        </w:r>
        <w:r w:rsidR="009A450A">
          <w:rPr>
            <w:noProof/>
            <w:webHidden/>
          </w:rPr>
          <w:fldChar w:fldCharType="begin"/>
        </w:r>
        <w:r w:rsidR="009A450A">
          <w:rPr>
            <w:noProof/>
            <w:webHidden/>
          </w:rPr>
          <w:instrText xml:space="preserve"> PAGEREF _Toc105002803 \h </w:instrText>
        </w:r>
        <w:r w:rsidR="009A450A">
          <w:rPr>
            <w:noProof/>
            <w:webHidden/>
          </w:rPr>
        </w:r>
        <w:r w:rsidR="009A450A">
          <w:rPr>
            <w:noProof/>
            <w:webHidden/>
          </w:rPr>
          <w:fldChar w:fldCharType="separate"/>
        </w:r>
        <w:r w:rsidR="00C072AF">
          <w:rPr>
            <w:noProof/>
            <w:webHidden/>
          </w:rPr>
          <w:t>206</w:t>
        </w:r>
        <w:r w:rsidR="009A450A">
          <w:rPr>
            <w:noProof/>
            <w:webHidden/>
          </w:rPr>
          <w:fldChar w:fldCharType="end"/>
        </w:r>
      </w:hyperlink>
    </w:p>
    <w:p w14:paraId="06854DEF"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4" w:history="1">
        <w:r w:rsidR="009A450A" w:rsidRPr="00C46BC6">
          <w:rPr>
            <w:rStyle w:val="Hyperlink"/>
            <w:b/>
            <w:noProof/>
          </w:rPr>
          <w:t>Gambar 4. 11</w:t>
        </w:r>
        <w:r w:rsidR="009A450A" w:rsidRPr="00C46BC6">
          <w:rPr>
            <w:rStyle w:val="Hyperlink"/>
            <w:noProof/>
            <w:lang w:val="id-ID"/>
          </w:rPr>
          <w:t xml:space="preserve"> Antarmuka halaman retur pembelian</w:t>
        </w:r>
        <w:r w:rsidR="009A450A">
          <w:rPr>
            <w:noProof/>
            <w:webHidden/>
          </w:rPr>
          <w:tab/>
        </w:r>
        <w:r w:rsidR="009A450A">
          <w:rPr>
            <w:noProof/>
            <w:webHidden/>
          </w:rPr>
          <w:fldChar w:fldCharType="begin"/>
        </w:r>
        <w:r w:rsidR="009A450A">
          <w:rPr>
            <w:noProof/>
            <w:webHidden/>
          </w:rPr>
          <w:instrText xml:space="preserve"> PAGEREF _Toc105002804 \h </w:instrText>
        </w:r>
        <w:r w:rsidR="009A450A">
          <w:rPr>
            <w:noProof/>
            <w:webHidden/>
          </w:rPr>
        </w:r>
        <w:r w:rsidR="009A450A">
          <w:rPr>
            <w:noProof/>
            <w:webHidden/>
          </w:rPr>
          <w:fldChar w:fldCharType="separate"/>
        </w:r>
        <w:r w:rsidR="00C072AF">
          <w:rPr>
            <w:noProof/>
            <w:webHidden/>
          </w:rPr>
          <w:t>206</w:t>
        </w:r>
        <w:r w:rsidR="009A450A">
          <w:rPr>
            <w:noProof/>
            <w:webHidden/>
          </w:rPr>
          <w:fldChar w:fldCharType="end"/>
        </w:r>
      </w:hyperlink>
    </w:p>
    <w:p w14:paraId="430B858B"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5" w:history="1">
        <w:r w:rsidR="009A450A" w:rsidRPr="00C46BC6">
          <w:rPr>
            <w:rStyle w:val="Hyperlink"/>
            <w:b/>
            <w:noProof/>
          </w:rPr>
          <w:t>Gambar 4. 12</w:t>
        </w:r>
        <w:r w:rsidR="009A450A" w:rsidRPr="00C46BC6">
          <w:rPr>
            <w:rStyle w:val="Hyperlink"/>
            <w:noProof/>
            <w:lang w:val="id-ID"/>
          </w:rPr>
          <w:t xml:space="preserve"> Antarmuka halaman tambah retur pembelian</w:t>
        </w:r>
        <w:r w:rsidR="009A450A">
          <w:rPr>
            <w:noProof/>
            <w:webHidden/>
          </w:rPr>
          <w:tab/>
        </w:r>
        <w:r w:rsidR="009A450A">
          <w:rPr>
            <w:noProof/>
            <w:webHidden/>
          </w:rPr>
          <w:fldChar w:fldCharType="begin"/>
        </w:r>
        <w:r w:rsidR="009A450A">
          <w:rPr>
            <w:noProof/>
            <w:webHidden/>
          </w:rPr>
          <w:instrText xml:space="preserve"> PAGEREF _Toc105002805 \h </w:instrText>
        </w:r>
        <w:r w:rsidR="009A450A">
          <w:rPr>
            <w:noProof/>
            <w:webHidden/>
          </w:rPr>
        </w:r>
        <w:r w:rsidR="009A450A">
          <w:rPr>
            <w:noProof/>
            <w:webHidden/>
          </w:rPr>
          <w:fldChar w:fldCharType="separate"/>
        </w:r>
        <w:r w:rsidR="00C072AF">
          <w:rPr>
            <w:noProof/>
            <w:webHidden/>
          </w:rPr>
          <w:t>207</w:t>
        </w:r>
        <w:r w:rsidR="009A450A">
          <w:rPr>
            <w:noProof/>
            <w:webHidden/>
          </w:rPr>
          <w:fldChar w:fldCharType="end"/>
        </w:r>
      </w:hyperlink>
    </w:p>
    <w:p w14:paraId="2C0EF66C"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6" w:history="1">
        <w:r w:rsidR="009A450A" w:rsidRPr="00C46BC6">
          <w:rPr>
            <w:rStyle w:val="Hyperlink"/>
            <w:b/>
            <w:noProof/>
          </w:rPr>
          <w:t>Gambar 4. 13</w:t>
        </w:r>
        <w:r w:rsidR="009A450A" w:rsidRPr="00C46BC6">
          <w:rPr>
            <w:rStyle w:val="Hyperlink"/>
            <w:noProof/>
            <w:lang w:val="id-ID"/>
          </w:rPr>
          <w:t xml:space="preserve"> Antarmuka halaman penjualan</w:t>
        </w:r>
        <w:r w:rsidR="009A450A">
          <w:rPr>
            <w:noProof/>
            <w:webHidden/>
          </w:rPr>
          <w:tab/>
        </w:r>
        <w:r w:rsidR="009A450A">
          <w:rPr>
            <w:noProof/>
            <w:webHidden/>
          </w:rPr>
          <w:fldChar w:fldCharType="begin"/>
        </w:r>
        <w:r w:rsidR="009A450A">
          <w:rPr>
            <w:noProof/>
            <w:webHidden/>
          </w:rPr>
          <w:instrText xml:space="preserve"> PAGEREF _Toc105002806 \h </w:instrText>
        </w:r>
        <w:r w:rsidR="009A450A">
          <w:rPr>
            <w:noProof/>
            <w:webHidden/>
          </w:rPr>
        </w:r>
        <w:r w:rsidR="009A450A">
          <w:rPr>
            <w:noProof/>
            <w:webHidden/>
          </w:rPr>
          <w:fldChar w:fldCharType="separate"/>
        </w:r>
        <w:r w:rsidR="00C072AF">
          <w:rPr>
            <w:noProof/>
            <w:webHidden/>
          </w:rPr>
          <w:t>207</w:t>
        </w:r>
        <w:r w:rsidR="009A450A">
          <w:rPr>
            <w:noProof/>
            <w:webHidden/>
          </w:rPr>
          <w:fldChar w:fldCharType="end"/>
        </w:r>
      </w:hyperlink>
    </w:p>
    <w:p w14:paraId="5510474E"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7" w:history="1">
        <w:r w:rsidR="009A450A" w:rsidRPr="00C46BC6">
          <w:rPr>
            <w:rStyle w:val="Hyperlink"/>
            <w:b/>
            <w:noProof/>
          </w:rPr>
          <w:t>Gambar 4. 14</w:t>
        </w:r>
        <w:r w:rsidR="009A450A" w:rsidRPr="00C46BC6">
          <w:rPr>
            <w:rStyle w:val="Hyperlink"/>
            <w:noProof/>
            <w:lang w:val="id-ID"/>
          </w:rPr>
          <w:t xml:space="preserve"> Antarmuka halaman tambah penjualan</w:t>
        </w:r>
        <w:r w:rsidR="009A450A">
          <w:rPr>
            <w:noProof/>
            <w:webHidden/>
          </w:rPr>
          <w:tab/>
        </w:r>
        <w:r w:rsidR="009A450A">
          <w:rPr>
            <w:noProof/>
            <w:webHidden/>
          </w:rPr>
          <w:fldChar w:fldCharType="begin"/>
        </w:r>
        <w:r w:rsidR="009A450A">
          <w:rPr>
            <w:noProof/>
            <w:webHidden/>
          </w:rPr>
          <w:instrText xml:space="preserve"> PAGEREF _Toc105002807 \h </w:instrText>
        </w:r>
        <w:r w:rsidR="009A450A">
          <w:rPr>
            <w:noProof/>
            <w:webHidden/>
          </w:rPr>
        </w:r>
        <w:r w:rsidR="009A450A">
          <w:rPr>
            <w:noProof/>
            <w:webHidden/>
          </w:rPr>
          <w:fldChar w:fldCharType="separate"/>
        </w:r>
        <w:r w:rsidR="00C072AF">
          <w:rPr>
            <w:noProof/>
            <w:webHidden/>
          </w:rPr>
          <w:t>208</w:t>
        </w:r>
        <w:r w:rsidR="009A450A">
          <w:rPr>
            <w:noProof/>
            <w:webHidden/>
          </w:rPr>
          <w:fldChar w:fldCharType="end"/>
        </w:r>
      </w:hyperlink>
    </w:p>
    <w:p w14:paraId="6C8C4C6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8" w:history="1">
        <w:r w:rsidR="009A450A" w:rsidRPr="00C46BC6">
          <w:rPr>
            <w:rStyle w:val="Hyperlink"/>
            <w:b/>
            <w:noProof/>
          </w:rPr>
          <w:t>Gambar 4. 15</w:t>
        </w:r>
        <w:r w:rsidR="009A450A" w:rsidRPr="00C46BC6">
          <w:rPr>
            <w:rStyle w:val="Hyperlink"/>
            <w:noProof/>
            <w:lang w:val="id-ID"/>
          </w:rPr>
          <w:t xml:space="preserve"> Antarmuka halaman </w:t>
        </w:r>
        <w:r w:rsidR="009A450A" w:rsidRPr="00C46BC6">
          <w:rPr>
            <w:rStyle w:val="Hyperlink"/>
            <w:i/>
            <w:noProof/>
          </w:rPr>
          <w:t>invoice</w:t>
        </w:r>
        <w:r w:rsidR="009A450A" w:rsidRPr="00C46BC6">
          <w:rPr>
            <w:rStyle w:val="Hyperlink"/>
            <w:noProof/>
          </w:rPr>
          <w:t xml:space="preserve"> penjualan</w:t>
        </w:r>
        <w:r w:rsidR="009A450A">
          <w:rPr>
            <w:noProof/>
            <w:webHidden/>
          </w:rPr>
          <w:tab/>
        </w:r>
        <w:r w:rsidR="009A450A">
          <w:rPr>
            <w:noProof/>
            <w:webHidden/>
          </w:rPr>
          <w:fldChar w:fldCharType="begin"/>
        </w:r>
        <w:r w:rsidR="009A450A">
          <w:rPr>
            <w:noProof/>
            <w:webHidden/>
          </w:rPr>
          <w:instrText xml:space="preserve"> PAGEREF _Toc105002808 \h </w:instrText>
        </w:r>
        <w:r w:rsidR="009A450A">
          <w:rPr>
            <w:noProof/>
            <w:webHidden/>
          </w:rPr>
        </w:r>
        <w:r w:rsidR="009A450A">
          <w:rPr>
            <w:noProof/>
            <w:webHidden/>
          </w:rPr>
          <w:fldChar w:fldCharType="separate"/>
        </w:r>
        <w:r w:rsidR="00C072AF">
          <w:rPr>
            <w:noProof/>
            <w:webHidden/>
          </w:rPr>
          <w:t>208</w:t>
        </w:r>
        <w:r w:rsidR="009A450A">
          <w:rPr>
            <w:noProof/>
            <w:webHidden/>
          </w:rPr>
          <w:fldChar w:fldCharType="end"/>
        </w:r>
      </w:hyperlink>
    </w:p>
    <w:p w14:paraId="5D5C2026"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09" w:history="1">
        <w:r w:rsidR="009A450A" w:rsidRPr="00C46BC6">
          <w:rPr>
            <w:rStyle w:val="Hyperlink"/>
            <w:b/>
            <w:noProof/>
          </w:rPr>
          <w:t>Gambar 4. 16</w:t>
        </w:r>
        <w:r w:rsidR="009A450A" w:rsidRPr="00C46BC6">
          <w:rPr>
            <w:rStyle w:val="Hyperlink"/>
            <w:noProof/>
            <w:lang w:val="id-ID"/>
          </w:rPr>
          <w:t xml:space="preserve"> Antarmuka halaman </w:t>
        </w:r>
        <w:r w:rsidR="009A450A" w:rsidRPr="00C46BC6">
          <w:rPr>
            <w:rStyle w:val="Hyperlink"/>
            <w:noProof/>
          </w:rPr>
          <w:t>retur penjualan</w:t>
        </w:r>
        <w:r w:rsidR="009A450A">
          <w:rPr>
            <w:noProof/>
            <w:webHidden/>
          </w:rPr>
          <w:tab/>
        </w:r>
        <w:r w:rsidR="009A450A">
          <w:rPr>
            <w:noProof/>
            <w:webHidden/>
          </w:rPr>
          <w:fldChar w:fldCharType="begin"/>
        </w:r>
        <w:r w:rsidR="009A450A">
          <w:rPr>
            <w:noProof/>
            <w:webHidden/>
          </w:rPr>
          <w:instrText xml:space="preserve"> PAGEREF _Toc105002809 \h </w:instrText>
        </w:r>
        <w:r w:rsidR="009A450A">
          <w:rPr>
            <w:noProof/>
            <w:webHidden/>
          </w:rPr>
        </w:r>
        <w:r w:rsidR="009A450A">
          <w:rPr>
            <w:noProof/>
            <w:webHidden/>
          </w:rPr>
          <w:fldChar w:fldCharType="separate"/>
        </w:r>
        <w:r w:rsidR="00C072AF">
          <w:rPr>
            <w:noProof/>
            <w:webHidden/>
          </w:rPr>
          <w:t>209</w:t>
        </w:r>
        <w:r w:rsidR="009A450A">
          <w:rPr>
            <w:noProof/>
            <w:webHidden/>
          </w:rPr>
          <w:fldChar w:fldCharType="end"/>
        </w:r>
      </w:hyperlink>
    </w:p>
    <w:p w14:paraId="324A4113"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0" w:history="1">
        <w:r w:rsidR="009A450A" w:rsidRPr="00C46BC6">
          <w:rPr>
            <w:rStyle w:val="Hyperlink"/>
            <w:b/>
            <w:noProof/>
          </w:rPr>
          <w:t>Gambar 4. 17</w:t>
        </w:r>
        <w:r w:rsidR="009A450A" w:rsidRPr="00C46BC6">
          <w:rPr>
            <w:rStyle w:val="Hyperlink"/>
            <w:noProof/>
            <w:lang w:val="id-ID"/>
          </w:rPr>
          <w:t xml:space="preserve"> Antarmuka halaman </w:t>
        </w:r>
        <w:r w:rsidR="009A450A" w:rsidRPr="00C46BC6">
          <w:rPr>
            <w:rStyle w:val="Hyperlink"/>
            <w:noProof/>
          </w:rPr>
          <w:t>tambah retur penjualan</w:t>
        </w:r>
        <w:r w:rsidR="009A450A">
          <w:rPr>
            <w:noProof/>
            <w:webHidden/>
          </w:rPr>
          <w:tab/>
        </w:r>
        <w:r w:rsidR="009A450A">
          <w:rPr>
            <w:noProof/>
            <w:webHidden/>
          </w:rPr>
          <w:fldChar w:fldCharType="begin"/>
        </w:r>
        <w:r w:rsidR="009A450A">
          <w:rPr>
            <w:noProof/>
            <w:webHidden/>
          </w:rPr>
          <w:instrText xml:space="preserve"> PAGEREF _Toc105002810 \h </w:instrText>
        </w:r>
        <w:r w:rsidR="009A450A">
          <w:rPr>
            <w:noProof/>
            <w:webHidden/>
          </w:rPr>
        </w:r>
        <w:r w:rsidR="009A450A">
          <w:rPr>
            <w:noProof/>
            <w:webHidden/>
          </w:rPr>
          <w:fldChar w:fldCharType="separate"/>
        </w:r>
        <w:r w:rsidR="00C072AF">
          <w:rPr>
            <w:noProof/>
            <w:webHidden/>
          </w:rPr>
          <w:t>209</w:t>
        </w:r>
        <w:r w:rsidR="009A450A">
          <w:rPr>
            <w:noProof/>
            <w:webHidden/>
          </w:rPr>
          <w:fldChar w:fldCharType="end"/>
        </w:r>
      </w:hyperlink>
    </w:p>
    <w:p w14:paraId="65AF45A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1" w:history="1">
        <w:r w:rsidR="009A450A" w:rsidRPr="00C46BC6">
          <w:rPr>
            <w:rStyle w:val="Hyperlink"/>
            <w:b/>
            <w:noProof/>
          </w:rPr>
          <w:t>Gambar 4. 18</w:t>
        </w:r>
        <w:r w:rsidR="009A450A" w:rsidRPr="00C46BC6">
          <w:rPr>
            <w:rStyle w:val="Hyperlink"/>
            <w:noProof/>
            <w:lang w:val="id-ID"/>
          </w:rPr>
          <w:t xml:space="preserve"> Antarmuka halaman </w:t>
        </w:r>
        <w:r w:rsidR="009A450A" w:rsidRPr="00C46BC6">
          <w:rPr>
            <w:rStyle w:val="Hyperlink"/>
            <w:noProof/>
          </w:rPr>
          <w:t>jurnal umum</w:t>
        </w:r>
        <w:r w:rsidR="009A450A">
          <w:rPr>
            <w:noProof/>
            <w:webHidden/>
          </w:rPr>
          <w:tab/>
        </w:r>
        <w:r w:rsidR="009A450A">
          <w:rPr>
            <w:noProof/>
            <w:webHidden/>
          </w:rPr>
          <w:fldChar w:fldCharType="begin"/>
        </w:r>
        <w:r w:rsidR="009A450A">
          <w:rPr>
            <w:noProof/>
            <w:webHidden/>
          </w:rPr>
          <w:instrText xml:space="preserve"> PAGEREF _Toc105002811 \h </w:instrText>
        </w:r>
        <w:r w:rsidR="009A450A">
          <w:rPr>
            <w:noProof/>
            <w:webHidden/>
          </w:rPr>
        </w:r>
        <w:r w:rsidR="009A450A">
          <w:rPr>
            <w:noProof/>
            <w:webHidden/>
          </w:rPr>
          <w:fldChar w:fldCharType="separate"/>
        </w:r>
        <w:r w:rsidR="00C072AF">
          <w:rPr>
            <w:noProof/>
            <w:webHidden/>
          </w:rPr>
          <w:t>210</w:t>
        </w:r>
        <w:r w:rsidR="009A450A">
          <w:rPr>
            <w:noProof/>
            <w:webHidden/>
          </w:rPr>
          <w:fldChar w:fldCharType="end"/>
        </w:r>
      </w:hyperlink>
    </w:p>
    <w:p w14:paraId="100EEF28"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2" w:history="1">
        <w:r w:rsidR="009A450A" w:rsidRPr="00C46BC6">
          <w:rPr>
            <w:rStyle w:val="Hyperlink"/>
            <w:b/>
            <w:noProof/>
          </w:rPr>
          <w:t>Gambar 4. 19</w:t>
        </w:r>
        <w:r w:rsidR="009A450A" w:rsidRPr="00C46BC6">
          <w:rPr>
            <w:rStyle w:val="Hyperlink"/>
            <w:noProof/>
            <w:lang w:val="id-ID"/>
          </w:rPr>
          <w:t xml:space="preserve"> Antarmuka halaman </w:t>
        </w:r>
        <w:r w:rsidR="009A450A" w:rsidRPr="00C46BC6">
          <w:rPr>
            <w:rStyle w:val="Hyperlink"/>
            <w:noProof/>
          </w:rPr>
          <w:t>tambah jurnal umum</w:t>
        </w:r>
        <w:r w:rsidR="009A450A">
          <w:rPr>
            <w:noProof/>
            <w:webHidden/>
          </w:rPr>
          <w:tab/>
        </w:r>
        <w:r w:rsidR="009A450A">
          <w:rPr>
            <w:noProof/>
            <w:webHidden/>
          </w:rPr>
          <w:fldChar w:fldCharType="begin"/>
        </w:r>
        <w:r w:rsidR="009A450A">
          <w:rPr>
            <w:noProof/>
            <w:webHidden/>
          </w:rPr>
          <w:instrText xml:space="preserve"> PAGEREF _Toc105002812 \h </w:instrText>
        </w:r>
        <w:r w:rsidR="009A450A">
          <w:rPr>
            <w:noProof/>
            <w:webHidden/>
          </w:rPr>
        </w:r>
        <w:r w:rsidR="009A450A">
          <w:rPr>
            <w:noProof/>
            <w:webHidden/>
          </w:rPr>
          <w:fldChar w:fldCharType="separate"/>
        </w:r>
        <w:r w:rsidR="00C072AF">
          <w:rPr>
            <w:noProof/>
            <w:webHidden/>
          </w:rPr>
          <w:t>210</w:t>
        </w:r>
        <w:r w:rsidR="009A450A">
          <w:rPr>
            <w:noProof/>
            <w:webHidden/>
          </w:rPr>
          <w:fldChar w:fldCharType="end"/>
        </w:r>
      </w:hyperlink>
    </w:p>
    <w:p w14:paraId="27F997D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3" w:history="1">
        <w:r w:rsidR="009A450A" w:rsidRPr="00C46BC6">
          <w:rPr>
            <w:rStyle w:val="Hyperlink"/>
            <w:b/>
            <w:noProof/>
          </w:rPr>
          <w:t>Gambar 4. 20</w:t>
        </w:r>
        <w:r w:rsidR="009A450A" w:rsidRPr="00C46BC6">
          <w:rPr>
            <w:rStyle w:val="Hyperlink"/>
            <w:noProof/>
            <w:lang w:val="id-ID"/>
          </w:rPr>
          <w:t xml:space="preserve"> Antarmuka halaman </w:t>
        </w:r>
        <w:r w:rsidR="009A450A" w:rsidRPr="00C46BC6">
          <w:rPr>
            <w:rStyle w:val="Hyperlink"/>
            <w:noProof/>
          </w:rPr>
          <w:t>laporan pembelian</w:t>
        </w:r>
        <w:r w:rsidR="009A450A">
          <w:rPr>
            <w:noProof/>
            <w:webHidden/>
          </w:rPr>
          <w:tab/>
        </w:r>
        <w:r w:rsidR="009A450A">
          <w:rPr>
            <w:noProof/>
            <w:webHidden/>
          </w:rPr>
          <w:fldChar w:fldCharType="begin"/>
        </w:r>
        <w:r w:rsidR="009A450A">
          <w:rPr>
            <w:noProof/>
            <w:webHidden/>
          </w:rPr>
          <w:instrText xml:space="preserve"> PAGEREF _Toc105002813 \h </w:instrText>
        </w:r>
        <w:r w:rsidR="009A450A">
          <w:rPr>
            <w:noProof/>
            <w:webHidden/>
          </w:rPr>
        </w:r>
        <w:r w:rsidR="009A450A">
          <w:rPr>
            <w:noProof/>
            <w:webHidden/>
          </w:rPr>
          <w:fldChar w:fldCharType="separate"/>
        </w:r>
        <w:r w:rsidR="00C072AF">
          <w:rPr>
            <w:noProof/>
            <w:webHidden/>
          </w:rPr>
          <w:t>211</w:t>
        </w:r>
        <w:r w:rsidR="009A450A">
          <w:rPr>
            <w:noProof/>
            <w:webHidden/>
          </w:rPr>
          <w:fldChar w:fldCharType="end"/>
        </w:r>
      </w:hyperlink>
    </w:p>
    <w:p w14:paraId="2D41EEF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4" w:history="1">
        <w:r w:rsidR="009A450A" w:rsidRPr="00C46BC6">
          <w:rPr>
            <w:rStyle w:val="Hyperlink"/>
            <w:b/>
            <w:noProof/>
          </w:rPr>
          <w:t>Gambar 4. 21</w:t>
        </w:r>
        <w:r w:rsidR="009A450A" w:rsidRPr="00C46BC6">
          <w:rPr>
            <w:rStyle w:val="Hyperlink"/>
            <w:noProof/>
            <w:lang w:val="id-ID"/>
          </w:rPr>
          <w:t xml:space="preserve"> Antarmuka halaman </w:t>
        </w:r>
        <w:r w:rsidR="009A450A" w:rsidRPr="00C46BC6">
          <w:rPr>
            <w:rStyle w:val="Hyperlink"/>
            <w:noProof/>
          </w:rPr>
          <w:t>laporan penjualan</w:t>
        </w:r>
        <w:r w:rsidR="009A450A">
          <w:rPr>
            <w:noProof/>
            <w:webHidden/>
          </w:rPr>
          <w:tab/>
        </w:r>
        <w:r w:rsidR="009A450A">
          <w:rPr>
            <w:noProof/>
            <w:webHidden/>
          </w:rPr>
          <w:fldChar w:fldCharType="begin"/>
        </w:r>
        <w:r w:rsidR="009A450A">
          <w:rPr>
            <w:noProof/>
            <w:webHidden/>
          </w:rPr>
          <w:instrText xml:space="preserve"> PAGEREF _Toc105002814 \h </w:instrText>
        </w:r>
        <w:r w:rsidR="009A450A">
          <w:rPr>
            <w:noProof/>
            <w:webHidden/>
          </w:rPr>
        </w:r>
        <w:r w:rsidR="009A450A">
          <w:rPr>
            <w:noProof/>
            <w:webHidden/>
          </w:rPr>
          <w:fldChar w:fldCharType="separate"/>
        </w:r>
        <w:r w:rsidR="00C072AF">
          <w:rPr>
            <w:noProof/>
            <w:webHidden/>
          </w:rPr>
          <w:t>211</w:t>
        </w:r>
        <w:r w:rsidR="009A450A">
          <w:rPr>
            <w:noProof/>
            <w:webHidden/>
          </w:rPr>
          <w:fldChar w:fldCharType="end"/>
        </w:r>
      </w:hyperlink>
    </w:p>
    <w:p w14:paraId="5578480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5" w:history="1">
        <w:r w:rsidR="009A450A" w:rsidRPr="00C46BC6">
          <w:rPr>
            <w:rStyle w:val="Hyperlink"/>
            <w:b/>
            <w:noProof/>
          </w:rPr>
          <w:t>Gambar 4. 22</w:t>
        </w:r>
        <w:r w:rsidR="009A450A" w:rsidRPr="00C46BC6">
          <w:rPr>
            <w:rStyle w:val="Hyperlink"/>
            <w:noProof/>
            <w:lang w:val="id-ID"/>
          </w:rPr>
          <w:t xml:space="preserve"> Antarmuka halaman </w:t>
        </w:r>
        <w:r w:rsidR="009A450A" w:rsidRPr="00C46BC6">
          <w:rPr>
            <w:rStyle w:val="Hyperlink"/>
            <w:noProof/>
          </w:rPr>
          <w:t>stok item barang</w:t>
        </w:r>
        <w:r w:rsidR="009A450A">
          <w:rPr>
            <w:noProof/>
            <w:webHidden/>
          </w:rPr>
          <w:tab/>
        </w:r>
        <w:r w:rsidR="009A450A">
          <w:rPr>
            <w:noProof/>
            <w:webHidden/>
          </w:rPr>
          <w:fldChar w:fldCharType="begin"/>
        </w:r>
        <w:r w:rsidR="009A450A">
          <w:rPr>
            <w:noProof/>
            <w:webHidden/>
          </w:rPr>
          <w:instrText xml:space="preserve"> PAGEREF _Toc105002815 \h </w:instrText>
        </w:r>
        <w:r w:rsidR="009A450A">
          <w:rPr>
            <w:noProof/>
            <w:webHidden/>
          </w:rPr>
        </w:r>
        <w:r w:rsidR="009A450A">
          <w:rPr>
            <w:noProof/>
            <w:webHidden/>
          </w:rPr>
          <w:fldChar w:fldCharType="separate"/>
        </w:r>
        <w:r w:rsidR="00C072AF">
          <w:rPr>
            <w:noProof/>
            <w:webHidden/>
          </w:rPr>
          <w:t>212</w:t>
        </w:r>
        <w:r w:rsidR="009A450A">
          <w:rPr>
            <w:noProof/>
            <w:webHidden/>
          </w:rPr>
          <w:fldChar w:fldCharType="end"/>
        </w:r>
      </w:hyperlink>
    </w:p>
    <w:p w14:paraId="026F078A"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6" w:history="1">
        <w:r w:rsidR="009A450A" w:rsidRPr="00C46BC6">
          <w:rPr>
            <w:rStyle w:val="Hyperlink"/>
            <w:b/>
            <w:noProof/>
          </w:rPr>
          <w:t>Gambar 4. 23</w:t>
        </w:r>
        <w:r w:rsidR="009A450A" w:rsidRPr="00C46BC6">
          <w:rPr>
            <w:rStyle w:val="Hyperlink"/>
            <w:noProof/>
            <w:lang w:val="id-ID"/>
          </w:rPr>
          <w:t xml:space="preserve"> Antarmuka halaman </w:t>
        </w:r>
        <w:r w:rsidR="009A450A" w:rsidRPr="00C46BC6">
          <w:rPr>
            <w:rStyle w:val="Hyperlink"/>
            <w:noProof/>
          </w:rPr>
          <w:t>laporan jurnal</w:t>
        </w:r>
        <w:r w:rsidR="009A450A">
          <w:rPr>
            <w:noProof/>
            <w:webHidden/>
          </w:rPr>
          <w:tab/>
        </w:r>
        <w:r w:rsidR="009A450A">
          <w:rPr>
            <w:noProof/>
            <w:webHidden/>
          </w:rPr>
          <w:fldChar w:fldCharType="begin"/>
        </w:r>
        <w:r w:rsidR="009A450A">
          <w:rPr>
            <w:noProof/>
            <w:webHidden/>
          </w:rPr>
          <w:instrText xml:space="preserve"> PAGEREF _Toc105002816 \h </w:instrText>
        </w:r>
        <w:r w:rsidR="009A450A">
          <w:rPr>
            <w:noProof/>
            <w:webHidden/>
          </w:rPr>
        </w:r>
        <w:r w:rsidR="009A450A">
          <w:rPr>
            <w:noProof/>
            <w:webHidden/>
          </w:rPr>
          <w:fldChar w:fldCharType="separate"/>
        </w:r>
        <w:r w:rsidR="00C072AF">
          <w:rPr>
            <w:noProof/>
            <w:webHidden/>
          </w:rPr>
          <w:t>212</w:t>
        </w:r>
        <w:r w:rsidR="009A450A">
          <w:rPr>
            <w:noProof/>
            <w:webHidden/>
          </w:rPr>
          <w:fldChar w:fldCharType="end"/>
        </w:r>
      </w:hyperlink>
    </w:p>
    <w:p w14:paraId="7880DCF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7" w:history="1">
        <w:r w:rsidR="009A450A" w:rsidRPr="00C46BC6">
          <w:rPr>
            <w:rStyle w:val="Hyperlink"/>
            <w:b/>
            <w:noProof/>
          </w:rPr>
          <w:t>Gambar 4. 24</w:t>
        </w:r>
        <w:r w:rsidR="009A450A" w:rsidRPr="00C46BC6">
          <w:rPr>
            <w:rStyle w:val="Hyperlink"/>
            <w:noProof/>
            <w:lang w:val="id-ID"/>
          </w:rPr>
          <w:t xml:space="preserve"> Antarmuka halaman </w:t>
        </w:r>
        <w:r w:rsidR="009A450A" w:rsidRPr="00C46BC6">
          <w:rPr>
            <w:rStyle w:val="Hyperlink"/>
            <w:noProof/>
          </w:rPr>
          <w:t>laporan buku besa</w:t>
        </w:r>
        <w:r w:rsidR="009A450A" w:rsidRPr="00C46BC6">
          <w:rPr>
            <w:rStyle w:val="Hyperlink"/>
            <w:noProof/>
            <w:lang w:val="id-ID"/>
          </w:rPr>
          <w:t>r</w:t>
        </w:r>
        <w:r w:rsidR="009A450A">
          <w:rPr>
            <w:noProof/>
            <w:webHidden/>
          </w:rPr>
          <w:tab/>
        </w:r>
        <w:r w:rsidR="009A450A">
          <w:rPr>
            <w:noProof/>
            <w:webHidden/>
          </w:rPr>
          <w:fldChar w:fldCharType="begin"/>
        </w:r>
        <w:r w:rsidR="009A450A">
          <w:rPr>
            <w:noProof/>
            <w:webHidden/>
          </w:rPr>
          <w:instrText xml:space="preserve"> PAGEREF _Toc105002817 \h </w:instrText>
        </w:r>
        <w:r w:rsidR="009A450A">
          <w:rPr>
            <w:noProof/>
            <w:webHidden/>
          </w:rPr>
        </w:r>
        <w:r w:rsidR="009A450A">
          <w:rPr>
            <w:noProof/>
            <w:webHidden/>
          </w:rPr>
          <w:fldChar w:fldCharType="separate"/>
        </w:r>
        <w:r w:rsidR="00C072AF">
          <w:rPr>
            <w:noProof/>
            <w:webHidden/>
          </w:rPr>
          <w:t>213</w:t>
        </w:r>
        <w:r w:rsidR="009A450A">
          <w:rPr>
            <w:noProof/>
            <w:webHidden/>
          </w:rPr>
          <w:fldChar w:fldCharType="end"/>
        </w:r>
      </w:hyperlink>
    </w:p>
    <w:p w14:paraId="02A92961"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8" w:history="1">
        <w:r w:rsidR="009A450A" w:rsidRPr="00C46BC6">
          <w:rPr>
            <w:rStyle w:val="Hyperlink"/>
            <w:b/>
            <w:noProof/>
          </w:rPr>
          <w:t>Gambar 4. 25</w:t>
        </w:r>
        <w:r w:rsidR="009A450A" w:rsidRPr="00C46BC6">
          <w:rPr>
            <w:rStyle w:val="Hyperlink"/>
            <w:noProof/>
            <w:lang w:val="id-ID"/>
          </w:rPr>
          <w:t xml:space="preserve"> Antarmuka </w:t>
        </w:r>
        <w:r w:rsidR="009A450A" w:rsidRPr="00C46BC6">
          <w:rPr>
            <w:rStyle w:val="Hyperlink"/>
            <w:noProof/>
          </w:rPr>
          <w:t>halaman laporan neraca saldo</w:t>
        </w:r>
        <w:r w:rsidR="009A450A">
          <w:rPr>
            <w:noProof/>
            <w:webHidden/>
          </w:rPr>
          <w:tab/>
        </w:r>
        <w:r w:rsidR="009A450A">
          <w:rPr>
            <w:noProof/>
            <w:webHidden/>
          </w:rPr>
          <w:fldChar w:fldCharType="begin"/>
        </w:r>
        <w:r w:rsidR="009A450A">
          <w:rPr>
            <w:noProof/>
            <w:webHidden/>
          </w:rPr>
          <w:instrText xml:space="preserve"> PAGEREF _Toc105002818 \h </w:instrText>
        </w:r>
        <w:r w:rsidR="009A450A">
          <w:rPr>
            <w:noProof/>
            <w:webHidden/>
          </w:rPr>
        </w:r>
        <w:r w:rsidR="009A450A">
          <w:rPr>
            <w:noProof/>
            <w:webHidden/>
          </w:rPr>
          <w:fldChar w:fldCharType="separate"/>
        </w:r>
        <w:r w:rsidR="00C072AF">
          <w:rPr>
            <w:noProof/>
            <w:webHidden/>
          </w:rPr>
          <w:t>213</w:t>
        </w:r>
        <w:r w:rsidR="009A450A">
          <w:rPr>
            <w:noProof/>
            <w:webHidden/>
          </w:rPr>
          <w:fldChar w:fldCharType="end"/>
        </w:r>
      </w:hyperlink>
    </w:p>
    <w:p w14:paraId="2EA52337"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19" w:history="1">
        <w:r w:rsidR="009A450A" w:rsidRPr="00C46BC6">
          <w:rPr>
            <w:rStyle w:val="Hyperlink"/>
            <w:b/>
            <w:noProof/>
          </w:rPr>
          <w:t>Gambar 4. 26</w:t>
        </w:r>
        <w:r w:rsidR="009A450A" w:rsidRPr="00C46BC6">
          <w:rPr>
            <w:rStyle w:val="Hyperlink"/>
            <w:noProof/>
            <w:lang w:val="id-ID"/>
          </w:rPr>
          <w:t xml:space="preserve"> Antarmuka </w:t>
        </w:r>
        <w:r w:rsidR="009A450A" w:rsidRPr="00C46BC6">
          <w:rPr>
            <w:rStyle w:val="Hyperlink"/>
            <w:noProof/>
          </w:rPr>
          <w:t>halaman laporan laba rugi</w:t>
        </w:r>
        <w:r w:rsidR="009A450A">
          <w:rPr>
            <w:noProof/>
            <w:webHidden/>
          </w:rPr>
          <w:tab/>
        </w:r>
        <w:r w:rsidR="009A450A">
          <w:rPr>
            <w:noProof/>
            <w:webHidden/>
          </w:rPr>
          <w:fldChar w:fldCharType="begin"/>
        </w:r>
        <w:r w:rsidR="009A450A">
          <w:rPr>
            <w:noProof/>
            <w:webHidden/>
          </w:rPr>
          <w:instrText xml:space="preserve"> PAGEREF _Toc105002819 \h </w:instrText>
        </w:r>
        <w:r w:rsidR="009A450A">
          <w:rPr>
            <w:noProof/>
            <w:webHidden/>
          </w:rPr>
        </w:r>
        <w:r w:rsidR="009A450A">
          <w:rPr>
            <w:noProof/>
            <w:webHidden/>
          </w:rPr>
          <w:fldChar w:fldCharType="separate"/>
        </w:r>
        <w:r w:rsidR="00C072AF">
          <w:rPr>
            <w:noProof/>
            <w:webHidden/>
          </w:rPr>
          <w:t>214</w:t>
        </w:r>
        <w:r w:rsidR="009A450A">
          <w:rPr>
            <w:noProof/>
            <w:webHidden/>
          </w:rPr>
          <w:fldChar w:fldCharType="end"/>
        </w:r>
      </w:hyperlink>
    </w:p>
    <w:p w14:paraId="1044B892"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20" w:history="1">
        <w:r w:rsidR="009A450A" w:rsidRPr="00C46BC6">
          <w:rPr>
            <w:rStyle w:val="Hyperlink"/>
            <w:b/>
            <w:noProof/>
          </w:rPr>
          <w:t>Gambar 4. 27</w:t>
        </w:r>
        <w:r w:rsidR="009A450A" w:rsidRPr="00C46BC6">
          <w:rPr>
            <w:rStyle w:val="Hyperlink"/>
            <w:noProof/>
            <w:lang w:val="id-ID"/>
          </w:rPr>
          <w:t xml:space="preserve"> Antarmuka </w:t>
        </w:r>
        <w:r w:rsidR="009A450A" w:rsidRPr="00C46BC6">
          <w:rPr>
            <w:rStyle w:val="Hyperlink"/>
            <w:noProof/>
          </w:rPr>
          <w:t>halaman laporan neraca</w:t>
        </w:r>
        <w:r w:rsidR="009A450A">
          <w:rPr>
            <w:noProof/>
            <w:webHidden/>
          </w:rPr>
          <w:tab/>
        </w:r>
        <w:r w:rsidR="009A450A">
          <w:rPr>
            <w:noProof/>
            <w:webHidden/>
          </w:rPr>
          <w:fldChar w:fldCharType="begin"/>
        </w:r>
        <w:r w:rsidR="009A450A">
          <w:rPr>
            <w:noProof/>
            <w:webHidden/>
          </w:rPr>
          <w:instrText xml:space="preserve"> PAGEREF _Toc105002820 \h </w:instrText>
        </w:r>
        <w:r w:rsidR="009A450A">
          <w:rPr>
            <w:noProof/>
            <w:webHidden/>
          </w:rPr>
        </w:r>
        <w:r w:rsidR="009A450A">
          <w:rPr>
            <w:noProof/>
            <w:webHidden/>
          </w:rPr>
          <w:fldChar w:fldCharType="separate"/>
        </w:r>
        <w:r w:rsidR="00C072AF">
          <w:rPr>
            <w:noProof/>
            <w:webHidden/>
          </w:rPr>
          <w:t>214</w:t>
        </w:r>
        <w:r w:rsidR="009A450A">
          <w:rPr>
            <w:noProof/>
            <w:webHidden/>
          </w:rPr>
          <w:fldChar w:fldCharType="end"/>
        </w:r>
      </w:hyperlink>
    </w:p>
    <w:p w14:paraId="37697D60" w14:textId="77777777" w:rsidR="009A450A" w:rsidRDefault="004B79E3">
      <w:pPr>
        <w:pStyle w:val="TableofFigures"/>
        <w:tabs>
          <w:tab w:val="right" w:leader="dot" w:pos="7930"/>
        </w:tabs>
        <w:rPr>
          <w:rFonts w:asciiTheme="minorHAnsi" w:eastAsiaTheme="minorEastAsia" w:hAnsiTheme="minorHAnsi" w:cstheme="minorBidi"/>
          <w:noProof/>
          <w:sz w:val="22"/>
          <w:szCs w:val="22"/>
          <w:lang w:eastAsia="en-US"/>
        </w:rPr>
      </w:pPr>
      <w:hyperlink w:anchor="_Toc105002821" w:history="1">
        <w:r w:rsidR="009A450A" w:rsidRPr="00C46BC6">
          <w:rPr>
            <w:rStyle w:val="Hyperlink"/>
            <w:b/>
            <w:noProof/>
          </w:rPr>
          <w:t>Gambar 4. 28</w:t>
        </w:r>
        <w:r w:rsidR="009A450A" w:rsidRPr="00C46BC6">
          <w:rPr>
            <w:rStyle w:val="Hyperlink"/>
            <w:noProof/>
            <w:lang w:val="id-ID"/>
          </w:rPr>
          <w:t xml:space="preserve"> Antarmuka </w:t>
        </w:r>
        <w:r w:rsidR="009A450A" w:rsidRPr="00C46BC6">
          <w:rPr>
            <w:rStyle w:val="Hyperlink"/>
            <w:noProof/>
          </w:rPr>
          <w:t>halaman akun</w:t>
        </w:r>
        <w:r w:rsidR="009A450A">
          <w:rPr>
            <w:noProof/>
            <w:webHidden/>
          </w:rPr>
          <w:tab/>
        </w:r>
        <w:r w:rsidR="009A450A">
          <w:rPr>
            <w:noProof/>
            <w:webHidden/>
          </w:rPr>
          <w:fldChar w:fldCharType="begin"/>
        </w:r>
        <w:r w:rsidR="009A450A">
          <w:rPr>
            <w:noProof/>
            <w:webHidden/>
          </w:rPr>
          <w:instrText xml:space="preserve"> PAGEREF _Toc105002821 \h </w:instrText>
        </w:r>
        <w:r w:rsidR="009A450A">
          <w:rPr>
            <w:noProof/>
            <w:webHidden/>
          </w:rPr>
        </w:r>
        <w:r w:rsidR="009A450A">
          <w:rPr>
            <w:noProof/>
            <w:webHidden/>
          </w:rPr>
          <w:fldChar w:fldCharType="separate"/>
        </w:r>
        <w:r w:rsidR="00C072AF">
          <w:rPr>
            <w:noProof/>
            <w:webHidden/>
          </w:rPr>
          <w:t>215</w:t>
        </w:r>
        <w:r w:rsidR="009A450A">
          <w:rPr>
            <w:noProof/>
            <w:webHidden/>
          </w:rPr>
          <w:fldChar w:fldCharType="end"/>
        </w:r>
      </w:hyperlink>
    </w:p>
    <w:p w14:paraId="55C6914F" w14:textId="3E4547C5" w:rsidR="00B6464D" w:rsidRPr="000422DD" w:rsidRDefault="00B6464D" w:rsidP="000422DD">
      <w:pPr>
        <w:sectPr w:rsidR="00B6464D" w:rsidRPr="000422DD" w:rsidSect="008848F6">
          <w:headerReference w:type="default" r:id="rId33"/>
          <w:footerReference w:type="default" r:id="rId34"/>
          <w:headerReference w:type="first" r:id="rId35"/>
          <w:footerReference w:type="first" r:id="rId36"/>
          <w:pgSz w:w="11909" w:h="16834" w:code="9"/>
          <w:pgMar w:top="1701" w:right="1701" w:bottom="1701" w:left="2268" w:header="1134" w:footer="1134" w:gutter="0"/>
          <w:pgNumType w:fmt="lowerRoman"/>
          <w:cols w:space="720"/>
          <w:titlePg/>
        </w:sectPr>
      </w:pPr>
      <w:r>
        <w:fldChar w:fldCharType="end"/>
      </w:r>
    </w:p>
    <w:p w14:paraId="587D183A" w14:textId="4DD65AAB" w:rsidR="00A31004" w:rsidRPr="004E5067" w:rsidRDefault="00A31004" w:rsidP="006E6A95">
      <w:pPr>
        <w:pStyle w:val="JudulDepan"/>
      </w:pPr>
      <w:bookmarkStart w:id="16" w:name="_Toc354687541"/>
      <w:bookmarkStart w:id="17" w:name="_Toc105052085"/>
      <w:r w:rsidRPr="004E5067">
        <w:lastRenderedPageBreak/>
        <w:t>D</w:t>
      </w:r>
      <w:r w:rsidR="006E6A95">
        <w:t>aftar Lampiran</w:t>
      </w:r>
      <w:bookmarkEnd w:id="16"/>
      <w:bookmarkEnd w:id="17"/>
    </w:p>
    <w:p w14:paraId="52173DD0" w14:textId="77777777" w:rsidR="00C7411D" w:rsidRDefault="00C7411D" w:rsidP="004E5067"/>
    <w:p w14:paraId="60AB3F1C" w14:textId="77777777" w:rsidR="00C7411D" w:rsidRDefault="00C7411D" w:rsidP="004E5067"/>
    <w:p w14:paraId="24A0FA41" w14:textId="77777777" w:rsidR="006C0948" w:rsidRDefault="006C0948" w:rsidP="004E5067"/>
    <w:p w14:paraId="5CB5DE9F" w14:textId="7911C016" w:rsidR="0081480A" w:rsidRDefault="006C0948">
      <w:pPr>
        <w:pStyle w:val="TOC8"/>
        <w:rPr>
          <w:rFonts w:asciiTheme="minorHAnsi" w:eastAsiaTheme="minorEastAsia" w:hAnsiTheme="minorHAnsi" w:cstheme="minorBidi"/>
          <w:noProof/>
          <w:sz w:val="22"/>
          <w:szCs w:val="22"/>
          <w:lang w:eastAsia="en-US"/>
        </w:rPr>
      </w:pPr>
      <w:r>
        <w:fldChar w:fldCharType="begin"/>
      </w:r>
      <w:r>
        <w:instrText xml:space="preserve"> TOC \h \z \t "Heading 9;8" </w:instrText>
      </w:r>
      <w:r>
        <w:fldChar w:fldCharType="separate"/>
      </w:r>
      <w:hyperlink w:anchor="_Toc105483336" w:history="1">
        <w:r w:rsidR="0081480A" w:rsidRPr="00535318">
          <w:rPr>
            <w:rStyle w:val="Hyperlink"/>
            <w:noProof/>
          </w:rPr>
          <w:t>Lampiran A</w:t>
        </w:r>
        <w:r w:rsidR="0081480A">
          <w:rPr>
            <w:rFonts w:asciiTheme="minorHAnsi" w:eastAsiaTheme="minorEastAsia" w:hAnsiTheme="minorHAnsi" w:cstheme="minorBidi"/>
            <w:noProof/>
            <w:sz w:val="22"/>
            <w:szCs w:val="22"/>
            <w:lang w:eastAsia="en-US"/>
          </w:rPr>
          <w:tab/>
        </w:r>
        <w:r w:rsidR="0081480A" w:rsidRPr="00535318">
          <w:rPr>
            <w:rStyle w:val="Hyperlink"/>
            <w:noProof/>
            <w:lang w:val="id-ID"/>
          </w:rPr>
          <w:t>Kuitansi Pendaftaran</w:t>
        </w:r>
        <w:r w:rsidR="0081480A">
          <w:rPr>
            <w:noProof/>
            <w:webHidden/>
          </w:rPr>
          <w:tab/>
        </w:r>
        <w:r w:rsidR="0081480A">
          <w:rPr>
            <w:noProof/>
            <w:webHidden/>
          </w:rPr>
          <w:fldChar w:fldCharType="begin"/>
        </w:r>
        <w:r w:rsidR="0081480A">
          <w:rPr>
            <w:noProof/>
            <w:webHidden/>
          </w:rPr>
          <w:instrText xml:space="preserve"> PAGEREF _Toc105483336 \h </w:instrText>
        </w:r>
        <w:r w:rsidR="0081480A">
          <w:rPr>
            <w:noProof/>
            <w:webHidden/>
          </w:rPr>
        </w:r>
        <w:r w:rsidR="0081480A">
          <w:rPr>
            <w:noProof/>
            <w:webHidden/>
          </w:rPr>
          <w:fldChar w:fldCharType="separate"/>
        </w:r>
        <w:r w:rsidR="0081480A">
          <w:rPr>
            <w:noProof/>
            <w:webHidden/>
          </w:rPr>
          <w:t>A-1</w:t>
        </w:r>
        <w:r w:rsidR="0081480A">
          <w:rPr>
            <w:noProof/>
            <w:webHidden/>
          </w:rPr>
          <w:fldChar w:fldCharType="end"/>
        </w:r>
      </w:hyperlink>
    </w:p>
    <w:p w14:paraId="482A6E5A" w14:textId="4248AABF" w:rsidR="0081480A" w:rsidRDefault="0081480A">
      <w:pPr>
        <w:pStyle w:val="TOC8"/>
        <w:rPr>
          <w:rFonts w:asciiTheme="minorHAnsi" w:eastAsiaTheme="minorEastAsia" w:hAnsiTheme="minorHAnsi" w:cstheme="minorBidi"/>
          <w:noProof/>
          <w:sz w:val="22"/>
          <w:szCs w:val="22"/>
          <w:lang w:eastAsia="en-US"/>
        </w:rPr>
      </w:pPr>
      <w:hyperlink w:anchor="_Toc105483337" w:history="1">
        <w:r w:rsidRPr="00535318">
          <w:rPr>
            <w:rStyle w:val="Hyperlink"/>
            <w:noProof/>
          </w:rPr>
          <w:t>Lampiran B</w:t>
        </w:r>
        <w:r>
          <w:rPr>
            <w:rFonts w:asciiTheme="minorHAnsi" w:eastAsiaTheme="minorEastAsia" w:hAnsiTheme="minorHAnsi" w:cstheme="minorBidi"/>
            <w:noProof/>
            <w:sz w:val="22"/>
            <w:szCs w:val="22"/>
            <w:lang w:eastAsia="en-US"/>
          </w:rPr>
          <w:tab/>
        </w:r>
        <w:r w:rsidRPr="00535318">
          <w:rPr>
            <w:rStyle w:val="Hyperlink"/>
            <w:noProof/>
            <w:lang w:val="id-ID"/>
          </w:rPr>
          <w:t>Kuitansi Tindakan</w:t>
        </w:r>
        <w:r>
          <w:rPr>
            <w:noProof/>
            <w:webHidden/>
          </w:rPr>
          <w:tab/>
        </w:r>
        <w:r>
          <w:rPr>
            <w:noProof/>
            <w:webHidden/>
          </w:rPr>
          <w:fldChar w:fldCharType="begin"/>
        </w:r>
        <w:r>
          <w:rPr>
            <w:noProof/>
            <w:webHidden/>
          </w:rPr>
          <w:instrText xml:space="preserve"> PAGEREF _Toc105483337 \h </w:instrText>
        </w:r>
        <w:r>
          <w:rPr>
            <w:noProof/>
            <w:webHidden/>
          </w:rPr>
        </w:r>
        <w:r>
          <w:rPr>
            <w:noProof/>
            <w:webHidden/>
          </w:rPr>
          <w:fldChar w:fldCharType="separate"/>
        </w:r>
        <w:r>
          <w:rPr>
            <w:noProof/>
            <w:webHidden/>
          </w:rPr>
          <w:t>B-1</w:t>
        </w:r>
        <w:r>
          <w:rPr>
            <w:noProof/>
            <w:webHidden/>
          </w:rPr>
          <w:fldChar w:fldCharType="end"/>
        </w:r>
      </w:hyperlink>
    </w:p>
    <w:p w14:paraId="1ED83E73" w14:textId="46A96086" w:rsidR="0081480A" w:rsidRDefault="0081480A">
      <w:pPr>
        <w:pStyle w:val="TOC8"/>
        <w:rPr>
          <w:rFonts w:asciiTheme="minorHAnsi" w:eastAsiaTheme="minorEastAsia" w:hAnsiTheme="minorHAnsi" w:cstheme="minorBidi"/>
          <w:noProof/>
          <w:sz w:val="22"/>
          <w:szCs w:val="22"/>
          <w:lang w:eastAsia="en-US"/>
        </w:rPr>
      </w:pPr>
      <w:hyperlink w:anchor="_Toc105483338" w:history="1">
        <w:r w:rsidRPr="00535318">
          <w:rPr>
            <w:rStyle w:val="Hyperlink"/>
            <w:noProof/>
          </w:rPr>
          <w:t>Lampiran C</w:t>
        </w:r>
        <w:r>
          <w:rPr>
            <w:rFonts w:asciiTheme="minorHAnsi" w:eastAsiaTheme="minorEastAsia" w:hAnsiTheme="minorHAnsi" w:cstheme="minorBidi"/>
            <w:noProof/>
            <w:sz w:val="22"/>
            <w:szCs w:val="22"/>
            <w:lang w:eastAsia="en-US"/>
          </w:rPr>
          <w:tab/>
        </w:r>
        <w:r w:rsidRPr="00535318">
          <w:rPr>
            <w:rStyle w:val="Hyperlink"/>
            <w:noProof/>
            <w:lang w:val="id-ID"/>
          </w:rPr>
          <w:t xml:space="preserve">Hasil Pengujian </w:t>
        </w:r>
        <w:r w:rsidRPr="00535318">
          <w:rPr>
            <w:rStyle w:val="Hyperlink"/>
            <w:i/>
            <w:noProof/>
            <w:lang w:val="id-ID"/>
          </w:rPr>
          <w:t>Black Box</w:t>
        </w:r>
        <w:r>
          <w:rPr>
            <w:noProof/>
            <w:webHidden/>
          </w:rPr>
          <w:tab/>
        </w:r>
        <w:r>
          <w:rPr>
            <w:noProof/>
            <w:webHidden/>
          </w:rPr>
          <w:fldChar w:fldCharType="begin"/>
        </w:r>
        <w:r>
          <w:rPr>
            <w:noProof/>
            <w:webHidden/>
          </w:rPr>
          <w:instrText xml:space="preserve"> PAGEREF _Toc105483338 \h </w:instrText>
        </w:r>
        <w:r>
          <w:rPr>
            <w:noProof/>
            <w:webHidden/>
          </w:rPr>
        </w:r>
        <w:r>
          <w:rPr>
            <w:noProof/>
            <w:webHidden/>
          </w:rPr>
          <w:fldChar w:fldCharType="separate"/>
        </w:r>
        <w:r>
          <w:rPr>
            <w:noProof/>
            <w:webHidden/>
          </w:rPr>
          <w:t>C-1</w:t>
        </w:r>
        <w:r>
          <w:rPr>
            <w:noProof/>
            <w:webHidden/>
          </w:rPr>
          <w:fldChar w:fldCharType="end"/>
        </w:r>
      </w:hyperlink>
    </w:p>
    <w:p w14:paraId="68E08DC1" w14:textId="029D7B18" w:rsidR="0081480A" w:rsidRDefault="0081480A">
      <w:pPr>
        <w:pStyle w:val="TOC8"/>
        <w:rPr>
          <w:rFonts w:asciiTheme="minorHAnsi" w:eastAsiaTheme="minorEastAsia" w:hAnsiTheme="minorHAnsi" w:cstheme="minorBidi"/>
          <w:noProof/>
          <w:sz w:val="22"/>
          <w:szCs w:val="22"/>
          <w:lang w:eastAsia="en-US"/>
        </w:rPr>
      </w:pPr>
      <w:hyperlink w:anchor="_Toc105483339" w:history="1">
        <w:r w:rsidRPr="00535318">
          <w:rPr>
            <w:rStyle w:val="Hyperlink"/>
            <w:noProof/>
            <w:lang w:val="id-ID"/>
          </w:rPr>
          <w:t>Lampiran D</w:t>
        </w:r>
        <w:r>
          <w:rPr>
            <w:rFonts w:asciiTheme="minorHAnsi" w:eastAsiaTheme="minorEastAsia" w:hAnsiTheme="minorHAnsi" w:cstheme="minorBidi"/>
            <w:noProof/>
            <w:sz w:val="22"/>
            <w:szCs w:val="22"/>
            <w:lang w:eastAsia="en-US"/>
          </w:rPr>
          <w:tab/>
        </w:r>
        <w:r w:rsidRPr="00535318">
          <w:rPr>
            <w:rStyle w:val="Hyperlink"/>
            <w:noProof/>
            <w:lang w:val="id-ID"/>
          </w:rPr>
          <w:t>Wawancara Pegawai Keuangan Klinik</w:t>
        </w:r>
        <w:r>
          <w:rPr>
            <w:noProof/>
            <w:webHidden/>
          </w:rPr>
          <w:tab/>
        </w:r>
        <w:r>
          <w:rPr>
            <w:noProof/>
            <w:webHidden/>
          </w:rPr>
          <w:fldChar w:fldCharType="begin"/>
        </w:r>
        <w:r>
          <w:rPr>
            <w:noProof/>
            <w:webHidden/>
          </w:rPr>
          <w:instrText xml:space="preserve"> PAGEREF _Toc105483339 \h </w:instrText>
        </w:r>
        <w:r>
          <w:rPr>
            <w:noProof/>
            <w:webHidden/>
          </w:rPr>
        </w:r>
        <w:r>
          <w:rPr>
            <w:noProof/>
            <w:webHidden/>
          </w:rPr>
          <w:fldChar w:fldCharType="separate"/>
        </w:r>
        <w:r>
          <w:rPr>
            <w:noProof/>
            <w:webHidden/>
          </w:rPr>
          <w:t>D-1</w:t>
        </w:r>
        <w:r>
          <w:rPr>
            <w:noProof/>
            <w:webHidden/>
          </w:rPr>
          <w:fldChar w:fldCharType="end"/>
        </w:r>
      </w:hyperlink>
    </w:p>
    <w:p w14:paraId="0C0CB1F3" w14:textId="77777777" w:rsidR="006C0948" w:rsidRDefault="006C0948" w:rsidP="004E5067">
      <w:r>
        <w:fldChar w:fldCharType="end"/>
      </w:r>
    </w:p>
    <w:p w14:paraId="5E136D73" w14:textId="77777777" w:rsidR="00E9280D" w:rsidRDefault="00E9280D" w:rsidP="00C23B01"/>
    <w:p w14:paraId="4E4DCA28" w14:textId="77777777" w:rsidR="00C23B01" w:rsidRDefault="00C23B01" w:rsidP="003C2D20">
      <w:pPr>
        <w:pStyle w:val="Heading1"/>
        <w:sectPr w:rsidR="00C23B01" w:rsidSect="000B3079">
          <w:headerReference w:type="default" r:id="rId37"/>
          <w:footerReference w:type="default" r:id="rId38"/>
          <w:pgSz w:w="11909" w:h="16834" w:code="9"/>
          <w:pgMar w:top="1701" w:right="1701" w:bottom="1701" w:left="2268" w:header="1134" w:footer="1134" w:gutter="0"/>
          <w:pgNumType w:fmt="lowerRoman"/>
          <w:cols w:space="720"/>
        </w:sectPr>
      </w:pPr>
      <w:bookmarkStart w:id="18" w:name="_GoBack"/>
      <w:bookmarkEnd w:id="18"/>
    </w:p>
    <w:p w14:paraId="195150DA" w14:textId="58B10D4A" w:rsidR="00972D5A" w:rsidRPr="00972D5A" w:rsidRDefault="004219FF" w:rsidP="00556797">
      <w:pPr>
        <w:pStyle w:val="Heading1"/>
      </w:pPr>
      <w:r>
        <w:lastRenderedPageBreak/>
        <w:br/>
      </w:r>
      <w:bookmarkStart w:id="19" w:name="_Toc354687543"/>
      <w:bookmarkStart w:id="20" w:name="_Toc105052086"/>
      <w:r w:rsidR="00C23B01">
        <w:t>Pendahuluan</w:t>
      </w:r>
      <w:bookmarkEnd w:id="19"/>
      <w:bookmarkEnd w:id="20"/>
    </w:p>
    <w:p w14:paraId="5F977962" w14:textId="6F395E2E" w:rsidR="003C2D20" w:rsidRPr="003C2D20" w:rsidRDefault="00C44888" w:rsidP="002F2A4C">
      <w:pPr>
        <w:pStyle w:val="Heading2"/>
      </w:pPr>
      <w:bookmarkStart w:id="21" w:name="_Toc354687544"/>
      <w:bookmarkStart w:id="22" w:name="_Toc105052087"/>
      <w:r>
        <w:t>Latar Belakang</w:t>
      </w:r>
      <w:bookmarkEnd w:id="21"/>
      <w:bookmarkEnd w:id="22"/>
    </w:p>
    <w:p w14:paraId="24CBB087" w14:textId="1CAAC70E" w:rsidR="000B2BA9" w:rsidRPr="00C1536B" w:rsidRDefault="00BC4347" w:rsidP="00B72065">
      <w:pPr>
        <w:pStyle w:val="ParagrifIsi"/>
        <w:ind w:firstLine="839"/>
      </w:pPr>
      <w:r>
        <w:rPr>
          <w:lang w:val="id-ID"/>
        </w:rPr>
        <w:t>Menurut Skousen dalam Robinson (2014), t</w:t>
      </w:r>
      <w:r w:rsidR="00854FCD">
        <w:rPr>
          <w:lang w:val="id-ID"/>
        </w:rPr>
        <w:t>ransaksi</w:t>
      </w:r>
      <w:r w:rsidR="000B2BA9">
        <w:t xml:space="preserve"> adalah pertukaran barang dan jasa antar </w:t>
      </w:r>
      <w:r w:rsidR="000B2BA9" w:rsidRPr="00C1536B">
        <w:t>individu, perusahaan-perusahaa</w:t>
      </w:r>
      <w:r w:rsidR="000B2BA9">
        <w:t xml:space="preserve">n dan organisasi lain </w:t>
      </w:r>
      <w:r w:rsidR="000B2BA9" w:rsidRPr="00C1536B">
        <w:t>yang mempunyai pengaruh ekonomi</w:t>
      </w:r>
      <w:r w:rsidR="000B2BA9">
        <w:t xml:space="preserve"> atas bisnis</w:t>
      </w:r>
      <w:r>
        <w:rPr>
          <w:lang w:val="id-ID"/>
        </w:rPr>
        <w:t xml:space="preserve">. </w:t>
      </w:r>
      <w:r w:rsidR="00CB6C1D">
        <w:rPr>
          <w:lang w:val="id-ID"/>
        </w:rPr>
        <w:t xml:space="preserve">Sedangkan menurut Bastian dalam </w:t>
      </w:r>
      <w:r w:rsidR="00CB6C1D" w:rsidRPr="00CB6C1D">
        <w:rPr>
          <w:lang w:val="id-ID"/>
        </w:rPr>
        <w:t xml:space="preserve">Cahyono </w:t>
      </w:r>
      <w:r w:rsidR="00CB6C1D">
        <w:rPr>
          <w:lang w:val="id-ID"/>
        </w:rPr>
        <w:t>(</w:t>
      </w:r>
      <w:r w:rsidR="00CB6C1D" w:rsidRPr="00CB6C1D">
        <w:rPr>
          <w:lang w:val="id-ID"/>
        </w:rPr>
        <w:t>2019)</w:t>
      </w:r>
      <w:r w:rsidR="00CB6C1D">
        <w:t>, t</w:t>
      </w:r>
      <w:r w:rsidR="000B2BA9" w:rsidRPr="00C1536B">
        <w:t xml:space="preserve">ransaksi </w:t>
      </w:r>
      <w:r w:rsidR="00CB6C1D">
        <w:rPr>
          <w:lang w:val="id-ID"/>
        </w:rPr>
        <w:t>merupakan</w:t>
      </w:r>
      <w:r w:rsidR="00854FCD">
        <w:rPr>
          <w:lang w:val="id-ID"/>
        </w:rPr>
        <w:t xml:space="preserve"> </w:t>
      </w:r>
      <w:r w:rsidR="000B2BA9">
        <w:t xml:space="preserve">pertemuan antara dua belah </w:t>
      </w:r>
      <w:r w:rsidR="000B2BA9" w:rsidRPr="00C1536B">
        <w:t>pihak</w:t>
      </w:r>
      <w:r w:rsidR="00854FCD">
        <w:t xml:space="preserve"> (penjual dan pembeli) yang sali</w:t>
      </w:r>
      <w:r w:rsidR="000B2BA9" w:rsidRPr="00C1536B">
        <w:t>ng menguntungkan dengan adan</w:t>
      </w:r>
      <w:r w:rsidR="000B2BA9">
        <w:t xml:space="preserve">ya </w:t>
      </w:r>
      <w:r w:rsidR="001563A8">
        <w:t xml:space="preserve">data, bukti, ataupun </w:t>
      </w:r>
      <w:r w:rsidR="000B2BA9" w:rsidRPr="00C1536B">
        <w:t>dokumen pendukung yang di</w:t>
      </w:r>
      <w:r w:rsidR="000B2BA9">
        <w:t xml:space="preserve">masukkan kedalam jurnal setelah </w:t>
      </w:r>
      <w:r w:rsidR="000B2BA9" w:rsidRPr="00C1536B">
        <w:t>melalui pencatatan.</w:t>
      </w:r>
      <w:r w:rsidR="000B2BA9" w:rsidRPr="00C1536B">
        <w:rPr>
          <w:lang w:val="id-ID"/>
        </w:rPr>
        <w:t xml:space="preserve"> </w:t>
      </w:r>
      <w:r w:rsidR="007E1DBC">
        <w:rPr>
          <w:lang w:val="id-ID"/>
        </w:rPr>
        <w:t xml:space="preserve">Menurut </w:t>
      </w:r>
      <w:r w:rsidR="00BC6E87">
        <w:rPr>
          <w:lang w:val="id-ID"/>
        </w:rPr>
        <w:t>Wiyono dalam Robinson</w:t>
      </w:r>
      <w:r w:rsidR="00BC6E87" w:rsidRPr="00BC6E87">
        <w:rPr>
          <w:lang w:val="id-ID"/>
        </w:rPr>
        <w:t xml:space="preserve"> </w:t>
      </w:r>
      <w:r w:rsidR="00BC6E87">
        <w:rPr>
          <w:lang w:val="id-ID"/>
        </w:rPr>
        <w:t>(</w:t>
      </w:r>
      <w:r w:rsidR="00BC6E87" w:rsidRPr="00BC6E87">
        <w:rPr>
          <w:lang w:val="id-ID"/>
        </w:rPr>
        <w:t>2014)</w:t>
      </w:r>
      <w:r w:rsidR="00BC6E87">
        <w:rPr>
          <w:lang w:val="en-US"/>
        </w:rPr>
        <w:t>,</w:t>
      </w:r>
      <w:r w:rsidR="000B2BA9">
        <w:rPr>
          <w:lang w:val="id-ID"/>
        </w:rPr>
        <w:t xml:space="preserve"> transaksi</w:t>
      </w:r>
      <w:r w:rsidR="000B2BA9">
        <w:t xml:space="preserve"> adalah suatu kejadian </w:t>
      </w:r>
      <w:r w:rsidR="000B2BA9" w:rsidRPr="00C1536B">
        <w:t>ekonomi atau keuangan yang melibatkan pa</w:t>
      </w:r>
      <w:r w:rsidR="000B2BA9">
        <w:t xml:space="preserve">ling tidak dua pihak (seseorang </w:t>
      </w:r>
      <w:r w:rsidR="000B2BA9" w:rsidRPr="00C1536B">
        <w:t>dengan seseorang atau beberapa orang</w:t>
      </w:r>
      <w:r w:rsidR="000B2BA9">
        <w:t xml:space="preserve"> lainnya) yang saling melakukan </w:t>
      </w:r>
      <w:r w:rsidR="000B2BA9" w:rsidRPr="00C1536B">
        <w:t>pertukaran, melibatkan diri dalam perserikatan usaha pin</w:t>
      </w:r>
      <w:r w:rsidR="000B2BA9">
        <w:t xml:space="preserve">jam meminjam dan lain-lain atas </w:t>
      </w:r>
      <w:r w:rsidR="000B2BA9" w:rsidRPr="00C1536B">
        <w:t>dasar suka sama suka ataupun atas dasar sua</w:t>
      </w:r>
      <w:r w:rsidR="001563A8">
        <w:t xml:space="preserve">tu ketetapan hukum atau </w:t>
      </w:r>
      <w:r w:rsidR="000B2BA9">
        <w:t xml:space="preserve">syariat yang </w:t>
      </w:r>
      <w:r w:rsidR="000B2BA9" w:rsidRPr="00C1536B">
        <w:t>berlaku</w:t>
      </w:r>
      <w:r w:rsidR="00BC6E87">
        <w:rPr>
          <w:lang w:val="id-ID"/>
        </w:rPr>
        <w:t xml:space="preserve">. </w:t>
      </w:r>
      <w:r w:rsidR="000B2BA9" w:rsidRPr="00C1536B">
        <w:rPr>
          <w:lang w:val="id-ID"/>
        </w:rPr>
        <w:t>Pencatatan tra</w:t>
      </w:r>
      <w:r w:rsidR="000B2BA9">
        <w:rPr>
          <w:lang w:val="id-ID"/>
        </w:rPr>
        <w:t xml:space="preserve">nsaksi diperlukan sebagai rekam </w:t>
      </w:r>
      <w:r w:rsidR="000B2BA9" w:rsidRPr="00C1536B">
        <w:rPr>
          <w:lang w:val="id-ID"/>
        </w:rPr>
        <w:t>jejak bisnis</w:t>
      </w:r>
      <w:r w:rsidR="001563A8">
        <w:rPr>
          <w:lang w:val="id-ID"/>
        </w:rPr>
        <w:t xml:space="preserve"> suatu</w:t>
      </w:r>
      <w:r w:rsidR="000B2BA9" w:rsidRPr="00C1536B">
        <w:rPr>
          <w:lang w:val="id-ID"/>
        </w:rPr>
        <w:t xml:space="preserve"> organisasi</w:t>
      </w:r>
      <w:r w:rsidR="001563A8">
        <w:rPr>
          <w:lang w:val="id-ID"/>
        </w:rPr>
        <w:t xml:space="preserve"> atau perusahaan</w:t>
      </w:r>
      <w:r w:rsidR="000B2BA9" w:rsidRPr="00C1536B">
        <w:rPr>
          <w:lang w:val="id-ID"/>
        </w:rPr>
        <w:t>. Pencatatan t</w:t>
      </w:r>
      <w:r w:rsidR="000B2BA9">
        <w:rPr>
          <w:lang w:val="id-ID"/>
        </w:rPr>
        <w:t xml:space="preserve">ransaksi akan menghasilkan sejumlah </w:t>
      </w:r>
      <w:r w:rsidR="000B2BA9" w:rsidRPr="00C1536B">
        <w:rPr>
          <w:lang w:val="id-ID"/>
        </w:rPr>
        <w:t>laporan keuangan.</w:t>
      </w:r>
    </w:p>
    <w:p w14:paraId="353FFC0B" w14:textId="12C671AE" w:rsidR="000B2BA9" w:rsidRPr="00C1536B" w:rsidRDefault="00692774" w:rsidP="00B72065">
      <w:pPr>
        <w:pStyle w:val="ParagrifIsi"/>
        <w:ind w:firstLine="839"/>
        <w:rPr>
          <w:lang w:val="id-ID"/>
        </w:rPr>
      </w:pPr>
      <w:r>
        <w:rPr>
          <w:lang w:val="id-ID"/>
        </w:rPr>
        <w:t xml:space="preserve">Munawir dalam Trianto (2018) mengartikan </w:t>
      </w:r>
      <w:r>
        <w:t>l</w:t>
      </w:r>
      <w:r w:rsidR="000B2BA9" w:rsidRPr="00C1536B">
        <w:t xml:space="preserve">aporan keuangan </w:t>
      </w:r>
      <w:r>
        <w:rPr>
          <w:lang w:val="id-ID"/>
        </w:rPr>
        <w:t xml:space="preserve">sebagai </w:t>
      </w:r>
      <w:r w:rsidR="000B2BA9" w:rsidRPr="00C1536B">
        <w:t>hasil dari proses akuntansi yang dapat digunakan sebagai alat komunikasi antara data keuangan atau aktivitas suatu perusahaan dengan pihak yang berkepentingan dengan data atau aktivitas dari perusahaan tersebut</w:t>
      </w:r>
      <w:r>
        <w:rPr>
          <w:lang w:val="id-ID"/>
        </w:rPr>
        <w:t>. Sedangkan menurut Ikatan Akuntansi Indonesia (IAI) dalam Trianto (2018), l</w:t>
      </w:r>
      <w:r w:rsidR="00713647">
        <w:rPr>
          <w:lang w:val="id-ID"/>
        </w:rPr>
        <w:t xml:space="preserve">aporan </w:t>
      </w:r>
      <w:r w:rsidR="000B2BA9" w:rsidRPr="00C1536B">
        <w:t xml:space="preserve">keuangan </w:t>
      </w:r>
      <w:r>
        <w:rPr>
          <w:lang w:val="id-ID"/>
        </w:rPr>
        <w:t>adalah</w:t>
      </w:r>
      <w:r w:rsidR="00713647">
        <w:rPr>
          <w:lang w:val="id-ID"/>
        </w:rPr>
        <w:t xml:space="preserve"> sebuah</w:t>
      </w:r>
      <w:r w:rsidR="000B2BA9" w:rsidRPr="00C1536B">
        <w:t xml:space="preserve"> laporan </w:t>
      </w:r>
      <w:r w:rsidR="000B2BA9" w:rsidRPr="00C1536B">
        <w:rPr>
          <w:lang w:val="id-ID"/>
        </w:rPr>
        <w:t>periodik</w:t>
      </w:r>
      <w:r w:rsidR="000B2BA9" w:rsidRPr="00C1536B">
        <w:t xml:space="preserve"> yang disusun menurut prinsip-prinsip akuntansi yang diterima secara umum tentang status keuangan dari individu, sosiasi atau organisasi bisnis yang terdiri dari neraca, laporan laba rugi, laporan perubahan ekuitas, laporan arus kas dan</w:t>
      </w:r>
      <w:r w:rsidR="00713647">
        <w:t xml:space="preserve"> catatan atas laporan keuangan.</w:t>
      </w:r>
    </w:p>
    <w:p w14:paraId="72B4F308" w14:textId="3384842E" w:rsidR="000B2BA9" w:rsidRPr="00C1536B" w:rsidRDefault="00F50B7D" w:rsidP="00B72065">
      <w:pPr>
        <w:pStyle w:val="ParagrifIsi"/>
        <w:ind w:firstLine="839"/>
        <w:rPr>
          <w:lang w:val="id-ID"/>
        </w:rPr>
      </w:pPr>
      <w:r w:rsidRPr="00F50B7D">
        <w:rPr>
          <w:lang w:val="en-US"/>
        </w:rPr>
        <w:t>Wehantouw</w:t>
      </w:r>
      <w:r>
        <w:rPr>
          <w:lang w:val="en-US"/>
        </w:rPr>
        <w:t xml:space="preserve"> dalam Dareho (2016) mendeskripsikan </w:t>
      </w:r>
      <w:r>
        <w:t>a</w:t>
      </w:r>
      <w:r w:rsidR="000B2BA9" w:rsidRPr="00C1536B">
        <w:t xml:space="preserve">kuntansi </w:t>
      </w:r>
      <w:r>
        <w:rPr>
          <w:lang w:val="id-ID"/>
        </w:rPr>
        <w:t>sebagai</w:t>
      </w:r>
      <w:r w:rsidR="000B2BA9" w:rsidRPr="00C1536B">
        <w:t xml:space="preserve"> sebuah kegiatan jasa yang menyediakan informasi kuantitatif, terutama yang bersifat keuangan, tentang entitas ekonomi yang dimaksudkan agar berguna dala</w:t>
      </w:r>
      <w:r w:rsidR="00EA7E88">
        <w:t xml:space="preserve">m pengambilan keputusan ekonomi </w:t>
      </w:r>
      <w:r w:rsidR="000B2BA9" w:rsidRPr="00C1536B">
        <w:t>dalam membuat pilihan-pilihan yang nalar diantara berbagai alternatif arah tindakan</w:t>
      </w:r>
      <w:r>
        <w:rPr>
          <w:lang w:val="id-ID"/>
        </w:rPr>
        <w:t xml:space="preserve">. </w:t>
      </w:r>
      <w:r w:rsidRPr="00F50B7D">
        <w:rPr>
          <w:lang w:val="en-US"/>
        </w:rPr>
        <w:t>AICPA (</w:t>
      </w:r>
      <w:r w:rsidRPr="00F50B7D">
        <w:rPr>
          <w:i/>
          <w:iCs/>
          <w:lang w:val="en-US"/>
        </w:rPr>
        <w:t>American</w:t>
      </w:r>
      <w:r>
        <w:rPr>
          <w:lang w:val="en-US"/>
        </w:rPr>
        <w:t xml:space="preserve"> </w:t>
      </w:r>
      <w:r w:rsidRPr="00F50B7D">
        <w:rPr>
          <w:i/>
          <w:iCs/>
          <w:lang w:val="en-US"/>
        </w:rPr>
        <w:t xml:space="preserve">Institute of Certified </w:t>
      </w:r>
      <w:r w:rsidRPr="00F50B7D">
        <w:rPr>
          <w:i/>
          <w:iCs/>
          <w:lang w:val="en-US"/>
        </w:rPr>
        <w:lastRenderedPageBreak/>
        <w:t>Public Accounting</w:t>
      </w:r>
      <w:r w:rsidRPr="00F50B7D">
        <w:rPr>
          <w:lang w:val="en-US"/>
        </w:rPr>
        <w:t>)</w:t>
      </w:r>
      <w:r>
        <w:rPr>
          <w:lang w:val="id-ID"/>
        </w:rPr>
        <w:t xml:space="preserve"> dalam </w:t>
      </w:r>
      <w:r w:rsidRPr="00F50B7D">
        <w:rPr>
          <w:lang w:val="id-ID"/>
        </w:rPr>
        <w:t>Hutagalung dan</w:t>
      </w:r>
      <w:r>
        <w:rPr>
          <w:lang w:val="id-ID"/>
        </w:rPr>
        <w:t xml:space="preserve"> Utomo (</w:t>
      </w:r>
      <w:r w:rsidRPr="00F50B7D">
        <w:rPr>
          <w:lang w:val="id-ID"/>
        </w:rPr>
        <w:t>2017</w:t>
      </w:r>
      <w:r>
        <w:rPr>
          <w:lang w:val="id-ID"/>
        </w:rPr>
        <w:t>) mendefiniskan a</w:t>
      </w:r>
      <w:r w:rsidR="00283E9D">
        <w:rPr>
          <w:lang w:val="id-ID"/>
        </w:rPr>
        <w:t xml:space="preserve">kuntansi </w:t>
      </w:r>
      <w:r w:rsidR="000B2BA9" w:rsidRPr="00C1536B">
        <w:t>sebagai seni pencatatan, penggolongan, dan pengiktisaran dengan</w:t>
      </w:r>
      <w:r w:rsidR="000B2BA9">
        <w:rPr>
          <w:lang w:val="id-ID"/>
        </w:rPr>
        <w:t xml:space="preserve"> cara</w:t>
      </w:r>
      <w:r w:rsidR="000B2BA9" w:rsidRPr="00C1536B">
        <w:t xml:space="preserve"> tertentu dan dalam ukuran moneter, transaksi, dan kejadian-kejadian yang umumnya bersifat keuangan dan termasuk menafsirkan hasil-hasilnya.</w:t>
      </w:r>
      <w:r w:rsidR="000B2BA9" w:rsidRPr="00C1536B">
        <w:rPr>
          <w:lang w:val="id-ID"/>
        </w:rPr>
        <w:t xml:space="preserve"> </w:t>
      </w:r>
      <w:r w:rsidR="000B2BA9" w:rsidRPr="00C1536B">
        <w:t xml:space="preserve">Secara umum, dapat dikatakan bahwa pengguna informasi </w:t>
      </w:r>
      <w:r w:rsidR="000B2BA9" w:rsidRPr="00C1536B">
        <w:rPr>
          <w:lang w:val="id-ID"/>
        </w:rPr>
        <w:t xml:space="preserve">yang dihasilkan kegiatan </w:t>
      </w:r>
      <w:r w:rsidR="000B2BA9" w:rsidRPr="00C1536B">
        <w:t xml:space="preserve">akuntansi dapat berasal dari </w:t>
      </w:r>
      <w:r w:rsidR="000B2BA9" w:rsidRPr="00C1536B">
        <w:rPr>
          <w:lang w:val="id-ID"/>
        </w:rPr>
        <w:t xml:space="preserve">sisi </w:t>
      </w:r>
      <w:r w:rsidR="000B2BA9" w:rsidRPr="00C1536B">
        <w:t>internal maupun eksternal organisasi dengan tujuan dan kepentingan yang berbeda-beda.</w:t>
      </w:r>
      <w:r w:rsidR="000B2BA9" w:rsidRPr="00C1536B">
        <w:rPr>
          <w:lang w:val="id-ID"/>
        </w:rPr>
        <w:t xml:space="preserve"> Contoh dari pihak internal sendiri adalah pihak </w:t>
      </w:r>
      <w:r w:rsidR="001563A8">
        <w:rPr>
          <w:lang w:val="id-ID"/>
        </w:rPr>
        <w:t>pengelola</w:t>
      </w:r>
      <w:r w:rsidR="000B2BA9" w:rsidRPr="00C1536B">
        <w:rPr>
          <w:lang w:val="id-ID"/>
        </w:rPr>
        <w:t xml:space="preserve"> dari Klinik Pratama </w:t>
      </w:r>
      <w:r w:rsidR="00B72065">
        <w:rPr>
          <w:lang w:val="id-ID"/>
        </w:rPr>
        <w:t>UNTAN</w:t>
      </w:r>
      <w:r w:rsidR="000B2BA9" w:rsidRPr="00C1536B">
        <w:rPr>
          <w:lang w:val="id-ID"/>
        </w:rPr>
        <w:t xml:space="preserve">. Sedangkan contoh dari pihak eksternal adalah kreditur, </w:t>
      </w:r>
      <w:r w:rsidR="000B2BA9" w:rsidRPr="001563A8">
        <w:rPr>
          <w:i/>
          <w:lang w:val="id-ID"/>
        </w:rPr>
        <w:t>investor</w:t>
      </w:r>
      <w:r w:rsidR="000B2BA9" w:rsidRPr="00C1536B">
        <w:rPr>
          <w:lang w:val="id-ID"/>
        </w:rPr>
        <w:t>, fiskus, pasar modal, pelanggan, dan perencana ekonomi</w:t>
      </w:r>
      <w:r w:rsidR="009A450A">
        <w:rPr>
          <w:lang w:val="id-ID"/>
        </w:rPr>
        <w:t xml:space="preserve"> </w:t>
      </w:r>
      <w:sdt>
        <w:sdtPr>
          <w:rPr>
            <w:lang w:val="id-ID"/>
          </w:rPr>
          <w:id w:val="756861226"/>
          <w:citation/>
        </w:sdtPr>
        <w:sdtEndPr/>
        <w:sdtContent>
          <w:r w:rsidR="009A450A">
            <w:rPr>
              <w:lang w:val="id-ID"/>
            </w:rPr>
            <w:fldChar w:fldCharType="begin"/>
          </w:r>
          <w:r w:rsidR="009A450A">
            <w:rPr>
              <w:lang w:val="id-ID"/>
            </w:rPr>
            <w:instrText xml:space="preserve"> CITATION Kal15 \l 1057 </w:instrText>
          </w:r>
          <w:r w:rsidR="009A450A">
            <w:rPr>
              <w:lang w:val="id-ID"/>
            </w:rPr>
            <w:fldChar w:fldCharType="separate"/>
          </w:r>
          <w:r w:rsidR="000F56D6" w:rsidRPr="000F56D6">
            <w:rPr>
              <w:noProof/>
              <w:lang w:val="id-ID"/>
            </w:rPr>
            <w:t>(Kalangi, et al., 2015)</w:t>
          </w:r>
          <w:r w:rsidR="009A450A">
            <w:rPr>
              <w:lang w:val="id-ID"/>
            </w:rPr>
            <w:fldChar w:fldCharType="end"/>
          </w:r>
        </w:sdtContent>
      </w:sdt>
      <w:r w:rsidR="000B2BA9" w:rsidRPr="00C1536B">
        <w:rPr>
          <w:lang w:val="id-ID"/>
        </w:rPr>
        <w:t xml:space="preserve">. Dapat disimpulkan bahwa dengan adanya pencatatan transaksi, maka dapat dilakukan proses akuntansi yang akan menghasilkan laporan keuangan. Laporan keuangan akan berguna untuk </w:t>
      </w:r>
      <w:r w:rsidR="00B72065">
        <w:rPr>
          <w:lang w:val="id-ID"/>
        </w:rPr>
        <w:t xml:space="preserve">perusahaan atau </w:t>
      </w:r>
      <w:r w:rsidR="000B2BA9" w:rsidRPr="00C1536B">
        <w:rPr>
          <w:lang w:val="id-ID"/>
        </w:rPr>
        <w:t>organisasi terkait sebagai referensi utama dalam menentukan kebijakan bisnis.</w:t>
      </w:r>
    </w:p>
    <w:p w14:paraId="22DC6D39" w14:textId="347E3AA5" w:rsidR="000B2BA9" w:rsidRPr="00C1536B" w:rsidRDefault="000B2BA9" w:rsidP="00B72065">
      <w:pPr>
        <w:pStyle w:val="ParagrifIsi"/>
        <w:ind w:firstLine="839"/>
      </w:pPr>
      <w:r w:rsidRPr="00C1536B">
        <w:t xml:space="preserve">Sebagai sebuah organisasi, Klinik Pratama </w:t>
      </w:r>
      <w:r w:rsidR="00B72065">
        <w:rPr>
          <w:lang w:val="id-ID"/>
        </w:rPr>
        <w:t>UNTAN</w:t>
      </w:r>
      <w:r w:rsidRPr="00C1536B">
        <w:t xml:space="preserve"> juga melakukan pencatatan transaksi dan membuat laporan keuangan. Pencatatan transaksi masih dilakukan secara konvensional dengan mempekerjakan pegawai khusus pada bagian pencatatan transaksi dan membayar akuntan untuk membuat laporan keuangan sebagai hasil dari proses akuntansi terhadap pencatatan transaksi tersebut. Masalah yang dapat timbul dari proses pencatatan konvensional diantaranya pengeluaran biaya untuk membayar pegawai pada bidang pencatatan keuangan tersebut dan biaya sewa akuntan untuk membuat laporan keuangan. Selain itu terdapat masalah berupa sulitnya proses pemisahan informasi kepada berbagai pihak. Terdapat data yang hanya dapat diakses oleh pihak internal maupun pihak eksternal. Masalah lainnya yang dapat timbul adalah risiko duplikasi data dan </w:t>
      </w:r>
      <w:r w:rsidRPr="00C1536B">
        <w:rPr>
          <w:i/>
        </w:rPr>
        <w:t xml:space="preserve">human error </w:t>
      </w:r>
      <w:r w:rsidRPr="00C1536B">
        <w:t>disebabkan tidak adanya pengecekan data secara spesifik dengan bantuan komputasi mesin.</w:t>
      </w:r>
    </w:p>
    <w:p w14:paraId="7D56EC29" w14:textId="6F9F2F82" w:rsidR="000B2BA9" w:rsidRPr="00311164" w:rsidRDefault="000B2BA9" w:rsidP="00311164">
      <w:pPr>
        <w:pStyle w:val="ParagrifIsi"/>
        <w:ind w:firstLine="839"/>
        <w:rPr>
          <w:lang w:val="en-GB"/>
        </w:rPr>
      </w:pPr>
      <w:r w:rsidRPr="00C1536B">
        <w:t xml:space="preserve">Perkembangan teknologi informasi pada saat ini memberikan banyak manfaat kedalam berbagai aspek kehidupan, salah satunya adalah sistem informasi. </w:t>
      </w:r>
      <w:r w:rsidR="004D2771">
        <w:rPr>
          <w:lang w:val="id-ID"/>
        </w:rPr>
        <w:t>S</w:t>
      </w:r>
      <w:r w:rsidRPr="00C1536B">
        <w:rPr>
          <w:bCs/>
          <w:lang w:val="en-GB"/>
        </w:rPr>
        <w:t>istem</w:t>
      </w:r>
      <w:r w:rsidRPr="00C1536B">
        <w:rPr>
          <w:lang w:val="en-GB"/>
        </w:rPr>
        <w:t> adalah serangkaian data atau lebih komponen yang saling terkait dan berinteraksi untuk mencapai tujuan.</w:t>
      </w:r>
      <w:r w:rsidRPr="00C1536B">
        <w:t xml:space="preserve"> Sedangkan </w:t>
      </w:r>
      <w:r w:rsidRPr="00C1536B">
        <w:rPr>
          <w:lang w:val="en-GB"/>
        </w:rPr>
        <w:t>informasi</w:t>
      </w:r>
      <w:r w:rsidR="002476BD">
        <w:rPr>
          <w:lang w:val="id-ID"/>
        </w:rPr>
        <w:t xml:space="preserve"> menurut Al-Fattah dalam </w:t>
      </w:r>
      <w:r w:rsidR="002476BD">
        <w:rPr>
          <w:noProof/>
          <w:lang w:val="id-ID"/>
        </w:rPr>
        <w:t>Destiningrum dan Adrian (</w:t>
      </w:r>
      <w:r w:rsidR="002476BD" w:rsidRPr="002476BD">
        <w:rPr>
          <w:noProof/>
          <w:lang w:val="id-ID"/>
        </w:rPr>
        <w:t>2017)</w:t>
      </w:r>
      <w:r w:rsidRPr="00C1536B">
        <w:rPr>
          <w:lang w:val="en-GB"/>
        </w:rPr>
        <w:t xml:space="preserve"> adalah data yang telah dikelola dan diproses untuk </w:t>
      </w:r>
      <w:r w:rsidRPr="00C1536B">
        <w:rPr>
          <w:lang w:val="en-GB"/>
        </w:rPr>
        <w:lastRenderedPageBreak/>
        <w:t>memberika</w:t>
      </w:r>
      <w:r>
        <w:t>n</w:t>
      </w:r>
      <w:r w:rsidRPr="00C1536B">
        <w:rPr>
          <w:lang w:val="en-GB"/>
        </w:rPr>
        <w:t xml:space="preserve"> arti dan memperbaiki proses pengambilan keputusan</w:t>
      </w:r>
      <w:r w:rsidR="002476BD">
        <w:rPr>
          <w:lang w:val="id-ID"/>
        </w:rPr>
        <w:t xml:space="preserve">. </w:t>
      </w:r>
      <w:r w:rsidR="00317BF0">
        <w:rPr>
          <w:lang w:val="id-ID"/>
        </w:rPr>
        <w:t>S</w:t>
      </w:r>
      <w:r w:rsidR="00573293">
        <w:rPr>
          <w:lang w:val="id-ID"/>
        </w:rPr>
        <w:t>istem informasi</w:t>
      </w:r>
      <w:r w:rsidRPr="00C1536B">
        <w:t xml:space="preserve"> adalah kumpulan perangkat keras, perangkat lunak, </w:t>
      </w:r>
      <w:r w:rsidRPr="00831329">
        <w:rPr>
          <w:i/>
        </w:rPr>
        <w:t>database</w:t>
      </w:r>
      <w:r w:rsidRPr="00C1536B">
        <w:t>, telekomunikasi, manusia dan prosedur yang dirancang untuk mentransformasikan data kedala</w:t>
      </w:r>
      <w:r w:rsidR="00311164">
        <w:t xml:space="preserve">m bentuk informasi yang berguna. </w:t>
      </w:r>
      <w:r w:rsidR="00311164">
        <w:rPr>
          <w:lang w:val="id-ID"/>
        </w:rPr>
        <w:t>Oleh karena itu dibutuhkan</w:t>
      </w:r>
      <w:r w:rsidRPr="00C1536B">
        <w:t xml:space="preserve"> suatu sistem informasi akuntansi pencatatan transaksi dan pembuat laporan keuangan, sebagai produk dari teknologi informasi yang berguna untuk membantu proses </w:t>
      </w:r>
      <w:r w:rsidR="00311164">
        <w:rPr>
          <w:lang w:val="id-ID"/>
        </w:rPr>
        <w:t>operasional hal diatas.</w:t>
      </w:r>
    </w:p>
    <w:p w14:paraId="51189BA9" w14:textId="511C0AAF" w:rsidR="00C44888" w:rsidRDefault="000B2BA9" w:rsidP="00311164">
      <w:pPr>
        <w:pStyle w:val="ParagrifIsi"/>
        <w:ind w:firstLine="839"/>
        <w:rPr>
          <w:lang w:val="en-US"/>
        </w:rPr>
      </w:pPr>
      <w:r w:rsidRPr="00C1536B">
        <w:t xml:space="preserve">Berdasarkan uraian </w:t>
      </w:r>
      <w:r w:rsidR="00311164">
        <w:rPr>
          <w:lang w:val="id-ID"/>
        </w:rPr>
        <w:t>yang telah dijabarkan sebelumnya</w:t>
      </w:r>
      <w:r w:rsidRPr="00C1536B">
        <w:t xml:space="preserve">, diperlukan sebuah penelitian untuk membuat </w:t>
      </w:r>
      <w:r w:rsidRPr="00C1536B">
        <w:rPr>
          <w:bCs/>
        </w:rPr>
        <w:t>sistem informasi</w:t>
      </w:r>
      <w:r w:rsidRPr="00C1536B">
        <w:t xml:space="preserve"> akuntansi yang dapat menerima masukan berupa pencatatan transaksi dan memberikan keluaran berupa laporan keuangan, dengan tujuan memberikan kemudahan bagi pihak manajemen bisnis dan pimpinan organisasi, serta memberikan kemudahan </w:t>
      </w:r>
      <w:r>
        <w:t>untuk mengetahui kondisi keuangan sebuah organisasi</w:t>
      </w:r>
      <w:r w:rsidR="00EB42C3">
        <w:rPr>
          <w:lang w:val="en-US"/>
        </w:rPr>
        <w:t>.</w:t>
      </w:r>
    </w:p>
    <w:p w14:paraId="38189449" w14:textId="0A972B8A" w:rsidR="00972D5A" w:rsidRDefault="00EB42C3" w:rsidP="002F2A4C">
      <w:pPr>
        <w:pStyle w:val="Heading2"/>
      </w:pPr>
      <w:bookmarkStart w:id="23" w:name="_Toc354687548"/>
      <w:bookmarkStart w:id="24" w:name="_Toc105052088"/>
      <w:r>
        <w:t>Perumusan Masalah</w:t>
      </w:r>
      <w:bookmarkEnd w:id="23"/>
      <w:bookmarkEnd w:id="24"/>
    </w:p>
    <w:p w14:paraId="3095476C" w14:textId="77777777" w:rsidR="000B2BA9" w:rsidRDefault="000B2BA9" w:rsidP="004C4AA9">
      <w:pPr>
        <w:pStyle w:val="ParagrifIsi"/>
      </w:pPr>
      <w:r>
        <w:t>Berdasarkan dari uraian penjelasan latar belakang permasalahan yang ada, maka perumusan masalah pada penelitian ini adalah.</w:t>
      </w:r>
    </w:p>
    <w:p w14:paraId="69E1D366" w14:textId="64FB9886" w:rsidR="000B2BA9" w:rsidRDefault="000B2BA9" w:rsidP="004C4AA9">
      <w:pPr>
        <w:pStyle w:val="ParagrifIsi"/>
        <w:numPr>
          <w:ilvl w:val="0"/>
          <w:numId w:val="4"/>
        </w:numPr>
      </w:pPr>
      <w:r>
        <w:t xml:space="preserve">Bagaimana membangun sebuah sistem informasi </w:t>
      </w:r>
      <w:r>
        <w:rPr>
          <w:lang w:val="id-ID"/>
        </w:rPr>
        <w:t xml:space="preserve">yang dapat menerima masukan berupa </w:t>
      </w:r>
      <w:r>
        <w:t xml:space="preserve">pencatatan </w:t>
      </w:r>
      <w:r>
        <w:rPr>
          <w:lang w:val="id-ID"/>
        </w:rPr>
        <w:t xml:space="preserve">data </w:t>
      </w:r>
      <w:r>
        <w:t>transaks</w:t>
      </w:r>
      <w:r w:rsidR="00311164">
        <w:rPr>
          <w:lang w:val="id-ID"/>
        </w:rPr>
        <w:t>i dan memanajemen data transaksi tersebut</w:t>
      </w:r>
      <w:r>
        <w:t>.</w:t>
      </w:r>
    </w:p>
    <w:p w14:paraId="1777CFBE" w14:textId="77777777" w:rsidR="000B2BA9" w:rsidRDefault="000B2BA9" w:rsidP="004C4AA9">
      <w:pPr>
        <w:pStyle w:val="ParagrifIsi"/>
        <w:numPr>
          <w:ilvl w:val="0"/>
          <w:numId w:val="4"/>
        </w:numPr>
      </w:pPr>
      <w:r>
        <w:t>Bagaimana membuat laporan keuangan dari pencatatan transaksi dengan menggunakan prinsip-prinsip akuntansi.</w:t>
      </w:r>
    </w:p>
    <w:p w14:paraId="17D52AE4" w14:textId="2D1FD72B" w:rsidR="00EB42C3" w:rsidRDefault="00EB42C3" w:rsidP="002F2A4C">
      <w:pPr>
        <w:pStyle w:val="Heading2"/>
      </w:pPr>
      <w:bookmarkStart w:id="25" w:name="_Toc354687549"/>
      <w:bookmarkStart w:id="26" w:name="_Toc105052089"/>
      <w:r>
        <w:t>Tujuan Penelitian</w:t>
      </w:r>
      <w:bookmarkEnd w:id="25"/>
      <w:bookmarkEnd w:id="26"/>
    </w:p>
    <w:p w14:paraId="67DB19DC" w14:textId="65EB9640" w:rsidR="00EB42C3" w:rsidRPr="00AE56A7" w:rsidRDefault="000B2BA9" w:rsidP="00311164">
      <w:pPr>
        <w:pStyle w:val="ParagrifIsi"/>
        <w:ind w:firstLine="839"/>
        <w:rPr>
          <w:lang w:val="sv-SE"/>
        </w:rPr>
      </w:pPr>
      <w:r w:rsidRPr="000B2BA9">
        <w:t xml:space="preserve">Adapun tujuan penelitian kali ini adalah membuat sistem informasi yang dapat melakukan pencatatan transaksi dan membuat laporan keuangan berbasis web </w:t>
      </w:r>
      <w:r w:rsidR="00EF285B">
        <w:rPr>
          <w:lang w:val="id-ID"/>
        </w:rPr>
        <w:t xml:space="preserve">yang akan diterapkan pada Klinik Pratama UNTAN </w:t>
      </w:r>
      <w:r w:rsidRPr="000B2BA9">
        <w:t>untuk mengoptimalkan proses bisnis dan memudahkan untuk membuat rekam jejak bisnis. Sistem tersebut d</w:t>
      </w:r>
      <w:r w:rsidR="00317BF0">
        <w:t>irancang untuk menerima masukan data transaksi berupa</w:t>
      </w:r>
      <w:r w:rsidRPr="000B2BA9">
        <w:t xml:space="preserve"> pencatatan </w:t>
      </w:r>
      <w:r w:rsidRPr="000B2BA9">
        <w:rPr>
          <w:i/>
        </w:rPr>
        <w:t>customer</w:t>
      </w:r>
      <w:r w:rsidRPr="000B2BA9">
        <w:t xml:space="preserve">, </w:t>
      </w:r>
      <w:r w:rsidRPr="000B2BA9">
        <w:rPr>
          <w:i/>
        </w:rPr>
        <w:t>supplier</w:t>
      </w:r>
      <w:r w:rsidRPr="000B2BA9">
        <w:t xml:space="preserve">, </w:t>
      </w:r>
      <w:r w:rsidR="00317BF0" w:rsidRPr="000B2BA9">
        <w:rPr>
          <w:i/>
        </w:rPr>
        <w:t>chart of account</w:t>
      </w:r>
      <w:r w:rsidR="00317BF0">
        <w:t xml:space="preserve">, item barang, item jasa, dan melakukan pencatatan data </w:t>
      </w:r>
      <w:r w:rsidRPr="000B2BA9">
        <w:t xml:space="preserve">transaksi jual beli. Proses pencatatan tersebut akan menghasilkan keluaran berupa </w:t>
      </w:r>
      <w:r w:rsidRPr="000B2BA9">
        <w:rPr>
          <w:i/>
        </w:rPr>
        <w:lastRenderedPageBreak/>
        <w:t>invoice</w:t>
      </w:r>
      <w:r w:rsidRPr="000B2BA9">
        <w:t xml:space="preserve"> pembelian dan penjualan</w:t>
      </w:r>
      <w:r w:rsidR="00317BF0">
        <w:rPr>
          <w:lang w:val="id-ID"/>
        </w:rPr>
        <w:t xml:space="preserve">, </w:t>
      </w:r>
      <w:r w:rsidR="009A450A" w:rsidRPr="009A450A">
        <w:rPr>
          <w:lang w:val="id-ID"/>
        </w:rPr>
        <w:t xml:space="preserve">laporan riwayat pembayaran </w:t>
      </w:r>
      <w:r w:rsidR="009A450A" w:rsidRPr="009A450A">
        <w:rPr>
          <w:lang w:val="en-US"/>
        </w:rPr>
        <w:t>pembelian dan penjualan</w:t>
      </w:r>
      <w:r w:rsidR="009A450A" w:rsidRPr="009A450A">
        <w:rPr>
          <w:lang w:val="id-ID"/>
        </w:rPr>
        <w:t>, laporan retur pembelian dan penjualan</w:t>
      </w:r>
      <w:r w:rsidR="009A450A">
        <w:rPr>
          <w:lang w:val="id-ID"/>
        </w:rPr>
        <w:t>,</w:t>
      </w:r>
      <w:r w:rsidR="009A450A" w:rsidRPr="009A450A">
        <w:rPr>
          <w:lang w:val="id-ID"/>
        </w:rPr>
        <w:t xml:space="preserve"> </w:t>
      </w:r>
      <w:r w:rsidR="00317BF0">
        <w:rPr>
          <w:lang w:val="id-ID"/>
        </w:rPr>
        <w:t>laporan pembelian dan penjualan</w:t>
      </w:r>
      <w:r w:rsidRPr="000B2BA9">
        <w:t>, data stok tersedia, laporan jurnal, laporan buku besar</w:t>
      </w:r>
      <w:r w:rsidR="009A450A">
        <w:rPr>
          <w:lang w:val="id-ID"/>
        </w:rPr>
        <w:t xml:space="preserve"> (</w:t>
      </w:r>
      <w:r w:rsidR="009A450A">
        <w:rPr>
          <w:i/>
          <w:lang w:val="id-ID"/>
        </w:rPr>
        <w:t>general ledger</w:t>
      </w:r>
      <w:r w:rsidR="009A450A">
        <w:rPr>
          <w:lang w:val="id-ID"/>
        </w:rPr>
        <w:t>)</w:t>
      </w:r>
      <w:r w:rsidRPr="000B2BA9">
        <w:t>, neraca saldo</w:t>
      </w:r>
      <w:r w:rsidR="009A450A">
        <w:rPr>
          <w:lang w:val="id-ID"/>
        </w:rPr>
        <w:t xml:space="preserve"> </w:t>
      </w:r>
      <w:r w:rsidR="009A450A" w:rsidRPr="009A450A">
        <w:rPr>
          <w:lang w:val="id-ID"/>
        </w:rPr>
        <w:t>(</w:t>
      </w:r>
      <w:r w:rsidR="009A450A">
        <w:rPr>
          <w:i/>
          <w:lang w:val="id-ID"/>
        </w:rPr>
        <w:t>trial</w:t>
      </w:r>
      <w:r w:rsidR="009A450A" w:rsidRPr="009A450A">
        <w:rPr>
          <w:i/>
          <w:lang w:val="id-ID"/>
        </w:rPr>
        <w:t xml:space="preserve"> </w:t>
      </w:r>
      <w:r w:rsidR="009A450A">
        <w:rPr>
          <w:i/>
          <w:lang w:val="id-ID"/>
        </w:rPr>
        <w:t>balance</w:t>
      </w:r>
      <w:r w:rsidR="009A450A" w:rsidRPr="009A450A">
        <w:rPr>
          <w:lang w:val="id-ID"/>
        </w:rPr>
        <w:t>)</w:t>
      </w:r>
      <w:r w:rsidRPr="000B2BA9">
        <w:t>, laporan laba rugi</w:t>
      </w:r>
      <w:r w:rsidR="009A450A">
        <w:rPr>
          <w:lang w:val="id-ID"/>
        </w:rPr>
        <w:t xml:space="preserve"> </w:t>
      </w:r>
      <w:r w:rsidR="009A450A" w:rsidRPr="009A450A">
        <w:rPr>
          <w:lang w:val="id-ID"/>
        </w:rPr>
        <w:t>(</w:t>
      </w:r>
      <w:r w:rsidR="009A450A">
        <w:rPr>
          <w:i/>
          <w:lang w:val="id-ID"/>
        </w:rPr>
        <w:t>profit loss</w:t>
      </w:r>
      <w:r w:rsidR="009A450A" w:rsidRPr="009A450A">
        <w:rPr>
          <w:lang w:val="id-ID"/>
        </w:rPr>
        <w:t>)</w:t>
      </w:r>
      <w:r w:rsidRPr="000B2BA9">
        <w:t>, dan laporan neraca</w:t>
      </w:r>
      <w:r w:rsidR="009A450A">
        <w:rPr>
          <w:lang w:val="id-ID"/>
        </w:rPr>
        <w:t xml:space="preserve"> </w:t>
      </w:r>
      <w:r w:rsidR="009A450A" w:rsidRPr="009A450A">
        <w:rPr>
          <w:lang w:val="id-ID"/>
        </w:rPr>
        <w:t>(</w:t>
      </w:r>
      <w:r w:rsidR="009A450A">
        <w:rPr>
          <w:i/>
          <w:lang w:val="id-ID"/>
        </w:rPr>
        <w:t>balance sheet</w:t>
      </w:r>
      <w:r w:rsidR="009A450A" w:rsidRPr="009A450A">
        <w:rPr>
          <w:lang w:val="id-ID"/>
        </w:rPr>
        <w:t>)</w:t>
      </w:r>
      <w:r w:rsidR="00EB42C3">
        <w:rPr>
          <w:lang w:val="en-US"/>
        </w:rPr>
        <w:t>.</w:t>
      </w:r>
    </w:p>
    <w:p w14:paraId="5B7BED21" w14:textId="6A2BFBEB" w:rsidR="00C44888" w:rsidRPr="00C44888" w:rsidRDefault="00EB42C3" w:rsidP="002F2A4C">
      <w:pPr>
        <w:pStyle w:val="Heading2"/>
      </w:pPr>
      <w:bookmarkStart w:id="27" w:name="_Toc354687550"/>
      <w:bookmarkStart w:id="28" w:name="_Toc105052090"/>
      <w:r>
        <w:t>Pembatasan Masalah</w:t>
      </w:r>
      <w:bookmarkEnd w:id="27"/>
      <w:bookmarkEnd w:id="28"/>
    </w:p>
    <w:p w14:paraId="23130EC1" w14:textId="481F3482" w:rsidR="000B2BA9" w:rsidRDefault="000B2BA9" w:rsidP="00311164">
      <w:pPr>
        <w:widowControl/>
        <w:pBdr>
          <w:top w:val="nil"/>
          <w:left w:val="nil"/>
          <w:bottom w:val="nil"/>
          <w:right w:val="nil"/>
          <w:between w:val="nil"/>
        </w:pBdr>
        <w:spacing w:after="240" w:line="360" w:lineRule="auto"/>
        <w:jc w:val="both"/>
        <w:rPr>
          <w:color w:val="000000"/>
          <w:sz w:val="24"/>
          <w:szCs w:val="24"/>
        </w:rPr>
      </w:pPr>
      <w:r>
        <w:rPr>
          <w:color w:val="000000"/>
          <w:sz w:val="24"/>
          <w:szCs w:val="24"/>
        </w:rPr>
        <w:t xml:space="preserve">Beberapa </w:t>
      </w:r>
      <w:r w:rsidR="00311164">
        <w:rPr>
          <w:color w:val="000000"/>
          <w:sz w:val="24"/>
          <w:szCs w:val="24"/>
          <w:lang w:val="id-ID"/>
        </w:rPr>
        <w:t xml:space="preserve">hal </w:t>
      </w:r>
      <w:r>
        <w:rPr>
          <w:color w:val="000000"/>
          <w:sz w:val="24"/>
          <w:szCs w:val="24"/>
        </w:rPr>
        <w:t>yang menjadi batasan masalah dalam penelitian ini adalah sebagai berikut.</w:t>
      </w:r>
    </w:p>
    <w:p w14:paraId="2D29C746" w14:textId="42AA7122" w:rsidR="000B2BA9" w:rsidRDefault="000B2BA9" w:rsidP="004C4AA9">
      <w:pPr>
        <w:pStyle w:val="ParagrifIsi"/>
        <w:numPr>
          <w:ilvl w:val="0"/>
          <w:numId w:val="5"/>
        </w:numPr>
      </w:pPr>
      <w:r>
        <w:t xml:space="preserve">Penelitian ini membangun sistem informasi akuntansi yang disesuaikan dengan proses bisnis Klinik Pratama </w:t>
      </w:r>
      <w:r w:rsidR="00B72065">
        <w:rPr>
          <w:lang w:val="id-ID"/>
        </w:rPr>
        <w:t>UNTAN</w:t>
      </w:r>
      <w:r w:rsidRPr="007A31A9">
        <w:t>.</w:t>
      </w:r>
    </w:p>
    <w:p w14:paraId="36CE9502" w14:textId="54689962" w:rsidR="000B2BA9" w:rsidRDefault="000B2BA9" w:rsidP="004C4AA9">
      <w:pPr>
        <w:pStyle w:val="ParagrifIsi"/>
        <w:numPr>
          <w:ilvl w:val="0"/>
          <w:numId w:val="5"/>
        </w:numPr>
      </w:pPr>
      <w:r>
        <w:t xml:space="preserve">Sistem informasi yang dibangun hanya menerima masukan pencatatan </w:t>
      </w:r>
      <w:r>
        <w:rPr>
          <w:i/>
        </w:rPr>
        <w:t xml:space="preserve">customer, supplier, </w:t>
      </w:r>
      <w:r w:rsidR="009A450A" w:rsidRPr="002D332F">
        <w:rPr>
          <w:i/>
        </w:rPr>
        <w:t>chart of account</w:t>
      </w:r>
      <w:r>
        <w:t xml:space="preserve">, item barang, item jasa, dan transaksi </w:t>
      </w:r>
      <w:r w:rsidR="009A450A">
        <w:rPr>
          <w:lang w:val="id-ID"/>
        </w:rPr>
        <w:t>pembelian dan penjualan</w:t>
      </w:r>
      <w:r>
        <w:t xml:space="preserve">. Keluaran yang diberikan adalah </w:t>
      </w:r>
      <w:r w:rsidRPr="00DC566B">
        <w:rPr>
          <w:i/>
        </w:rPr>
        <w:t>invoice</w:t>
      </w:r>
      <w:r>
        <w:t xml:space="preserve"> pembelian dan penjualan,</w:t>
      </w:r>
      <w:r w:rsidR="009A450A">
        <w:rPr>
          <w:lang w:val="id-ID"/>
        </w:rPr>
        <w:t xml:space="preserve"> laporan riwayat pembayaran </w:t>
      </w:r>
      <w:r w:rsidR="009A450A" w:rsidRPr="009A450A">
        <w:rPr>
          <w:lang w:val="en-US"/>
        </w:rPr>
        <w:t>pembelian dan penjualan</w:t>
      </w:r>
      <w:r w:rsidR="009A450A">
        <w:rPr>
          <w:lang w:val="id-ID"/>
        </w:rPr>
        <w:t>, laporan retur pembelian dan penjualan,</w:t>
      </w:r>
      <w:r>
        <w:t xml:space="preserve"> laporan stok tersedia, laporan jurnal, laporan buku besar, laporan neraca saldo, laporan laba rugi, dan laporan neraca.</w:t>
      </w:r>
    </w:p>
    <w:p w14:paraId="2E3739A1" w14:textId="391B3F83" w:rsidR="000B2BA9" w:rsidRPr="007A31A9" w:rsidRDefault="000B2BA9" w:rsidP="004C4AA9">
      <w:pPr>
        <w:pStyle w:val="ParagrifIsi"/>
        <w:numPr>
          <w:ilvl w:val="0"/>
          <w:numId w:val="5"/>
        </w:numPr>
        <w:rPr>
          <w:lang w:val="en-US"/>
        </w:rPr>
      </w:pPr>
      <w:r>
        <w:t xml:space="preserve">Sistem dibangun menggunakan basis </w:t>
      </w:r>
      <w:r w:rsidRPr="00192F1C">
        <w:rPr>
          <w:i/>
        </w:rPr>
        <w:t>website</w:t>
      </w:r>
      <w:r>
        <w:t xml:space="preserve"> dengan bahasa pemrograman php menggunakan </w:t>
      </w:r>
      <w:r>
        <w:rPr>
          <w:i/>
        </w:rPr>
        <w:t xml:space="preserve">framework </w:t>
      </w:r>
      <w:r>
        <w:t>Laravel dan basis data MySQL</w:t>
      </w:r>
      <w:r w:rsidR="00317BF0">
        <w:rPr>
          <w:lang w:val="id-ID"/>
        </w:rPr>
        <w:t xml:space="preserve">. </w:t>
      </w:r>
      <w:r w:rsidR="00C53BFB">
        <w:rPr>
          <w:lang w:val="id-ID"/>
        </w:rPr>
        <w:t>Metode pengembangan</w:t>
      </w:r>
      <w:r w:rsidR="00317BF0">
        <w:rPr>
          <w:lang w:val="id-ID"/>
        </w:rPr>
        <w:t xml:space="preserve"> sistem akan menggunakan </w:t>
      </w:r>
      <w:r w:rsidR="00317BF0" w:rsidRPr="00317BF0">
        <w:rPr>
          <w:i/>
          <w:lang w:val="en-US"/>
        </w:rPr>
        <w:t xml:space="preserve">System Development Life Cycle </w:t>
      </w:r>
      <w:r w:rsidR="00317BF0" w:rsidRPr="00317BF0">
        <w:rPr>
          <w:lang w:val="en-US"/>
        </w:rPr>
        <w:t>(SDLC)</w:t>
      </w:r>
      <w:r w:rsidR="00317BF0">
        <w:rPr>
          <w:lang w:val="id-ID"/>
        </w:rPr>
        <w:t xml:space="preserve"> model </w:t>
      </w:r>
      <w:r w:rsidR="00317BF0">
        <w:rPr>
          <w:i/>
          <w:lang w:val="id-ID"/>
        </w:rPr>
        <w:t>waterfall</w:t>
      </w:r>
      <w:r>
        <w:t>.</w:t>
      </w:r>
    </w:p>
    <w:p w14:paraId="3C44ED85" w14:textId="330FC12C" w:rsidR="00EB42C3" w:rsidRPr="00AE56A7" w:rsidRDefault="000B2BA9" w:rsidP="004C4AA9">
      <w:pPr>
        <w:pStyle w:val="ParagrifIsi"/>
        <w:numPr>
          <w:ilvl w:val="0"/>
          <w:numId w:val="5"/>
        </w:numPr>
        <w:rPr>
          <w:lang w:val="sv-SE"/>
        </w:rPr>
      </w:pPr>
      <w:r>
        <w:t>Sistem tidak memberikan hasil analisa terhadap kondisi keuangan, hanya memberikan data laporan keuangan berdasarkan transaksi yang dicatat</w:t>
      </w:r>
      <w:r w:rsidR="00EB42C3">
        <w:rPr>
          <w:lang w:val="en-US"/>
        </w:rPr>
        <w:t>.</w:t>
      </w:r>
    </w:p>
    <w:p w14:paraId="3B58DBB0" w14:textId="5C686727" w:rsidR="00EB42C3" w:rsidRDefault="00EB42C3" w:rsidP="002F2A4C">
      <w:pPr>
        <w:pStyle w:val="Heading2"/>
      </w:pPr>
      <w:bookmarkStart w:id="29" w:name="_Toc354687551"/>
      <w:bookmarkStart w:id="30" w:name="_Toc105052091"/>
      <w:r>
        <w:t>Sistematika Penulisan</w:t>
      </w:r>
      <w:bookmarkEnd w:id="29"/>
      <w:bookmarkEnd w:id="30"/>
    </w:p>
    <w:p w14:paraId="74079D2A" w14:textId="21719C4E" w:rsidR="000B2BA9" w:rsidRDefault="000B2BA9" w:rsidP="001563A8">
      <w:pPr>
        <w:widowControl/>
        <w:pBdr>
          <w:top w:val="nil"/>
          <w:left w:val="nil"/>
          <w:bottom w:val="nil"/>
          <w:right w:val="nil"/>
          <w:between w:val="nil"/>
        </w:pBdr>
        <w:spacing w:line="360" w:lineRule="auto"/>
        <w:ind w:firstLine="851"/>
        <w:jc w:val="both"/>
        <w:rPr>
          <w:color w:val="000000"/>
          <w:sz w:val="24"/>
          <w:szCs w:val="24"/>
        </w:rPr>
      </w:pPr>
      <w:r w:rsidRPr="00A64828">
        <w:rPr>
          <w:sz w:val="24"/>
          <w:szCs w:val="24"/>
        </w:rPr>
        <w:t>Sistematika penulisan penelitian ini disusun untuk memberikan gambaran umum tentang penelitian yang dijalankan. Sistematika laporan tugas akhir ini disusun dalam 5 (lima) bab yang terdiri dari Bab I Pendahuluan, Bab II Tinjauan Pustaka, Bab III Metodologi Penelitian</w:t>
      </w:r>
      <w:r w:rsidR="007E6B5D">
        <w:rPr>
          <w:sz w:val="24"/>
          <w:szCs w:val="24"/>
          <w:lang w:val="id-ID"/>
        </w:rPr>
        <w:t xml:space="preserve"> dan Perancangan Sistem</w:t>
      </w:r>
      <w:r w:rsidRPr="00A64828">
        <w:rPr>
          <w:sz w:val="24"/>
          <w:szCs w:val="24"/>
        </w:rPr>
        <w:t xml:space="preserve">, Bab IV Hasil dan </w:t>
      </w:r>
      <w:r w:rsidR="007E6B5D">
        <w:rPr>
          <w:sz w:val="24"/>
          <w:szCs w:val="24"/>
          <w:lang w:val="id-ID"/>
        </w:rPr>
        <w:t>Pengujian</w:t>
      </w:r>
      <w:r w:rsidRPr="00A64828">
        <w:rPr>
          <w:sz w:val="24"/>
          <w:szCs w:val="24"/>
        </w:rPr>
        <w:t xml:space="preserve"> Sistem, serta Bab V Penutup</w:t>
      </w:r>
      <w:r>
        <w:rPr>
          <w:color w:val="000000"/>
          <w:sz w:val="24"/>
          <w:szCs w:val="24"/>
        </w:rPr>
        <w:t>.</w:t>
      </w:r>
    </w:p>
    <w:p w14:paraId="6325494B" w14:textId="77777777" w:rsidR="000B2BA9" w:rsidRDefault="000B2BA9" w:rsidP="00311164">
      <w:pPr>
        <w:widowControl/>
        <w:pBdr>
          <w:top w:val="nil"/>
          <w:left w:val="nil"/>
          <w:bottom w:val="nil"/>
          <w:right w:val="nil"/>
          <w:between w:val="nil"/>
        </w:pBdr>
        <w:spacing w:line="360" w:lineRule="auto"/>
        <w:jc w:val="both"/>
        <w:rPr>
          <w:color w:val="000000"/>
          <w:sz w:val="24"/>
          <w:szCs w:val="24"/>
        </w:rPr>
      </w:pPr>
      <w:r>
        <w:rPr>
          <w:b/>
          <w:color w:val="000000"/>
          <w:sz w:val="24"/>
          <w:szCs w:val="24"/>
        </w:rPr>
        <w:lastRenderedPageBreak/>
        <w:t>Bab I Pendahuluan</w:t>
      </w:r>
      <w:r>
        <w:rPr>
          <w:color w:val="000000"/>
          <w:sz w:val="24"/>
          <w:szCs w:val="24"/>
        </w:rPr>
        <w:t xml:space="preserve"> adalah bab yang berisi latar belakang penelitian, perumusan masalah, tujuan penelitian, pembatasan masalah, dan sistematika penulisan.</w:t>
      </w:r>
    </w:p>
    <w:p w14:paraId="2879B7F6" w14:textId="667D4CF4" w:rsidR="000B2BA9" w:rsidRDefault="000B2BA9" w:rsidP="00311164">
      <w:pPr>
        <w:widowControl/>
        <w:pBdr>
          <w:top w:val="nil"/>
          <w:left w:val="nil"/>
          <w:bottom w:val="nil"/>
          <w:right w:val="nil"/>
          <w:between w:val="nil"/>
        </w:pBdr>
        <w:spacing w:line="360" w:lineRule="auto"/>
        <w:jc w:val="both"/>
        <w:rPr>
          <w:color w:val="000000"/>
          <w:sz w:val="24"/>
          <w:szCs w:val="24"/>
        </w:rPr>
      </w:pPr>
      <w:r>
        <w:rPr>
          <w:b/>
          <w:color w:val="000000"/>
          <w:sz w:val="24"/>
          <w:szCs w:val="24"/>
        </w:rPr>
        <w:t>Bab II Tinjauan Pustaka</w:t>
      </w:r>
      <w:r>
        <w:rPr>
          <w:color w:val="000000"/>
          <w:sz w:val="24"/>
          <w:szCs w:val="24"/>
        </w:rPr>
        <w:t xml:space="preserve"> adalah bab yang berisi landasan teori berkaitan dengan penelitian yang akan dilakukan. Beberapa teori-teori yang terkait adalah </w:t>
      </w:r>
      <w:r w:rsidR="00611EE8">
        <w:rPr>
          <w:color w:val="000000"/>
          <w:sz w:val="24"/>
          <w:szCs w:val="24"/>
          <w:lang w:val="id-ID"/>
        </w:rPr>
        <w:t>sistem informasi pencatatan transaksi</w:t>
      </w:r>
      <w:r>
        <w:rPr>
          <w:color w:val="000000"/>
          <w:sz w:val="24"/>
          <w:szCs w:val="24"/>
        </w:rPr>
        <w:t xml:space="preserve">, </w:t>
      </w:r>
      <w:r w:rsidR="00611EE8">
        <w:rPr>
          <w:color w:val="000000"/>
          <w:sz w:val="24"/>
          <w:szCs w:val="24"/>
          <w:lang w:val="id-ID"/>
        </w:rPr>
        <w:t xml:space="preserve">sistem informasi keuangan, </w:t>
      </w:r>
      <w:r>
        <w:rPr>
          <w:color w:val="000000"/>
          <w:sz w:val="24"/>
          <w:szCs w:val="24"/>
        </w:rPr>
        <w:t>dan penjelasan tentang berbagai istilah yang terkait topik penelitian.</w:t>
      </w:r>
    </w:p>
    <w:p w14:paraId="6093198E" w14:textId="785CF6B6" w:rsidR="000B2BA9" w:rsidRDefault="000B2BA9" w:rsidP="00311164">
      <w:pPr>
        <w:widowControl/>
        <w:pBdr>
          <w:top w:val="nil"/>
          <w:left w:val="nil"/>
          <w:bottom w:val="nil"/>
          <w:right w:val="nil"/>
          <w:between w:val="nil"/>
        </w:pBdr>
        <w:spacing w:line="360" w:lineRule="auto"/>
        <w:jc w:val="both"/>
        <w:rPr>
          <w:color w:val="000000"/>
          <w:sz w:val="24"/>
          <w:szCs w:val="24"/>
        </w:rPr>
      </w:pPr>
      <w:r>
        <w:rPr>
          <w:b/>
          <w:color w:val="000000"/>
          <w:sz w:val="24"/>
          <w:szCs w:val="24"/>
        </w:rPr>
        <w:t>Bab III Metodologi Penelitian</w:t>
      </w:r>
      <w:r w:rsidR="007E6B5D">
        <w:rPr>
          <w:b/>
          <w:color w:val="000000"/>
          <w:sz w:val="24"/>
          <w:szCs w:val="24"/>
          <w:lang w:val="id-ID"/>
        </w:rPr>
        <w:t xml:space="preserve"> dan Perancangan Sistem</w:t>
      </w:r>
      <w:r>
        <w:rPr>
          <w:b/>
          <w:color w:val="000000"/>
          <w:sz w:val="24"/>
          <w:szCs w:val="24"/>
        </w:rPr>
        <w:t xml:space="preserve"> </w:t>
      </w:r>
      <w:r>
        <w:rPr>
          <w:color w:val="000000"/>
          <w:sz w:val="24"/>
          <w:szCs w:val="24"/>
        </w:rPr>
        <w:t xml:space="preserve">adalah bab yang berisi tentang </w:t>
      </w:r>
      <w:r w:rsidR="009E0E7B">
        <w:rPr>
          <w:color w:val="000000"/>
          <w:sz w:val="24"/>
          <w:szCs w:val="24"/>
        </w:rPr>
        <w:t>bahan penelitian, alat yang dipergunakan, metode penelitian, diagram alur penelitian, analisis kebutuhan sistem, dan perancangan sistem</w:t>
      </w:r>
      <w:r>
        <w:rPr>
          <w:color w:val="000000"/>
          <w:sz w:val="24"/>
          <w:szCs w:val="24"/>
        </w:rPr>
        <w:t>.</w:t>
      </w:r>
    </w:p>
    <w:p w14:paraId="3841B37F" w14:textId="77777777" w:rsidR="00311164" w:rsidRDefault="000B2BA9" w:rsidP="00311164">
      <w:pPr>
        <w:widowControl/>
        <w:pBdr>
          <w:top w:val="nil"/>
          <w:left w:val="nil"/>
          <w:bottom w:val="nil"/>
          <w:right w:val="nil"/>
          <w:between w:val="nil"/>
        </w:pBdr>
        <w:spacing w:line="360" w:lineRule="auto"/>
        <w:jc w:val="both"/>
        <w:rPr>
          <w:color w:val="000000"/>
          <w:sz w:val="24"/>
          <w:szCs w:val="24"/>
        </w:rPr>
      </w:pPr>
      <w:r>
        <w:rPr>
          <w:b/>
          <w:color w:val="000000"/>
          <w:sz w:val="24"/>
          <w:szCs w:val="24"/>
        </w:rPr>
        <w:t>Bab IV Hasil dan Pengujian Sistem</w:t>
      </w:r>
      <w:r>
        <w:rPr>
          <w:color w:val="000000"/>
          <w:sz w:val="24"/>
          <w:szCs w:val="24"/>
        </w:rPr>
        <w:t xml:space="preserve"> adalah bab yang berisi penjelasan mengenai hasil dari implementasi sistem yang analisis serta dirancang pada Bab III dan analisis hasil pengujian sistem untuk selanjutnya dilakukan penarikan kesimpulan.</w:t>
      </w:r>
    </w:p>
    <w:p w14:paraId="5AF0B6A4" w14:textId="2D1A7CB3" w:rsidR="00EB42C3" w:rsidRPr="00311164" w:rsidRDefault="000B2BA9" w:rsidP="00311164">
      <w:pPr>
        <w:widowControl/>
        <w:pBdr>
          <w:top w:val="nil"/>
          <w:left w:val="nil"/>
          <w:bottom w:val="nil"/>
          <w:right w:val="nil"/>
          <w:between w:val="nil"/>
        </w:pBdr>
        <w:spacing w:line="360" w:lineRule="auto"/>
        <w:jc w:val="both"/>
        <w:rPr>
          <w:color w:val="000000"/>
          <w:sz w:val="32"/>
          <w:szCs w:val="24"/>
        </w:rPr>
      </w:pPr>
      <w:r w:rsidRPr="00311164">
        <w:rPr>
          <w:b/>
          <w:sz w:val="24"/>
        </w:rPr>
        <w:t>Bab V Penutup</w:t>
      </w:r>
      <w:r w:rsidRPr="00311164">
        <w:rPr>
          <w:sz w:val="24"/>
        </w:rPr>
        <w:t xml:space="preserve"> adalah bab yang berisi kesimpulan dari penelitian yang telah dilakukan </w:t>
      </w:r>
      <w:r w:rsidR="000A22C1">
        <w:rPr>
          <w:sz w:val="24"/>
          <w:lang w:val="id-ID"/>
        </w:rPr>
        <w:t>disertai dengan saran atau rekomendasi</w:t>
      </w:r>
      <w:r w:rsidRPr="00311164">
        <w:rPr>
          <w:sz w:val="24"/>
        </w:rPr>
        <w:t xml:space="preserve"> untuk perbaikan, pengembangan atau kesempurnaan serta kelengkapan penelitian yang telah dilakukan</w:t>
      </w:r>
      <w:r w:rsidR="00EB42C3" w:rsidRPr="00311164">
        <w:rPr>
          <w:sz w:val="24"/>
        </w:rPr>
        <w:t>.</w:t>
      </w:r>
    </w:p>
    <w:p w14:paraId="5F9BAB43" w14:textId="77777777" w:rsidR="00736A37" w:rsidRDefault="00736A37" w:rsidP="004C4AA9">
      <w:pPr>
        <w:pStyle w:val="ParagrifIsi"/>
      </w:pPr>
    </w:p>
    <w:p w14:paraId="26E2E0A8" w14:textId="77777777" w:rsidR="005629D5" w:rsidRDefault="005629D5" w:rsidP="004C4AA9">
      <w:pPr>
        <w:pStyle w:val="ParagrifIsi"/>
      </w:pPr>
    </w:p>
    <w:p w14:paraId="68D1460D" w14:textId="77777777" w:rsidR="005629D5" w:rsidRDefault="005629D5" w:rsidP="004C4AA9">
      <w:pPr>
        <w:pStyle w:val="ParagrifIsi"/>
      </w:pPr>
    </w:p>
    <w:p w14:paraId="3F794354" w14:textId="77777777" w:rsidR="005629D5" w:rsidRDefault="005629D5" w:rsidP="004C4AA9">
      <w:pPr>
        <w:pStyle w:val="ParagrifIsi"/>
      </w:pPr>
    </w:p>
    <w:p w14:paraId="2A18C8DB" w14:textId="77777777" w:rsidR="005629D5" w:rsidRDefault="005629D5" w:rsidP="004C4AA9">
      <w:pPr>
        <w:pStyle w:val="ParagrifIsi"/>
      </w:pPr>
    </w:p>
    <w:p w14:paraId="13DE3D26" w14:textId="77777777" w:rsidR="005629D5" w:rsidRDefault="005629D5" w:rsidP="004C4AA9">
      <w:pPr>
        <w:pStyle w:val="ParagrifIsi"/>
      </w:pPr>
    </w:p>
    <w:p w14:paraId="4FDC8823" w14:textId="77777777" w:rsidR="005629D5" w:rsidRDefault="005629D5" w:rsidP="004C4AA9">
      <w:pPr>
        <w:pStyle w:val="ParagrifIsi"/>
      </w:pPr>
    </w:p>
    <w:p w14:paraId="5A5F7C6E" w14:textId="77777777" w:rsidR="005629D5" w:rsidRDefault="005629D5" w:rsidP="004C4AA9">
      <w:pPr>
        <w:pStyle w:val="ParagrifIsi"/>
      </w:pPr>
    </w:p>
    <w:p w14:paraId="1C358060" w14:textId="77777777" w:rsidR="005629D5" w:rsidRDefault="005629D5" w:rsidP="004C4AA9">
      <w:pPr>
        <w:pStyle w:val="ParagrifIsi"/>
      </w:pPr>
    </w:p>
    <w:p w14:paraId="0886507E" w14:textId="77777777" w:rsidR="00901A21" w:rsidRDefault="00901A21" w:rsidP="004C4AA9">
      <w:pPr>
        <w:pStyle w:val="ParagrifIsi"/>
      </w:pPr>
    </w:p>
    <w:p w14:paraId="4B8A9261" w14:textId="77777777" w:rsidR="005629D5" w:rsidRDefault="005629D5" w:rsidP="004C4AA9">
      <w:pPr>
        <w:pStyle w:val="ParagrifIsi"/>
      </w:pPr>
    </w:p>
    <w:p w14:paraId="2004B305" w14:textId="77777777" w:rsidR="00972D5A" w:rsidRDefault="00972D5A" w:rsidP="000534E8">
      <w:pPr>
        <w:pStyle w:val="Heading1"/>
        <w:numPr>
          <w:ilvl w:val="0"/>
          <w:numId w:val="0"/>
        </w:numPr>
        <w:jc w:val="left"/>
        <w:sectPr w:rsidR="00972D5A" w:rsidSect="00736A37">
          <w:headerReference w:type="default" r:id="rId39"/>
          <w:footerReference w:type="default" r:id="rId40"/>
          <w:headerReference w:type="first" r:id="rId41"/>
          <w:footerReference w:type="first" r:id="rId42"/>
          <w:pgSz w:w="11909" w:h="16834" w:code="9"/>
          <w:pgMar w:top="1701" w:right="1701" w:bottom="1701" w:left="2268" w:header="1134" w:footer="1134" w:gutter="0"/>
          <w:pgNumType w:start="1"/>
          <w:cols w:space="720"/>
          <w:titlePg/>
          <w:docGrid w:linePitch="272"/>
        </w:sectPr>
      </w:pPr>
    </w:p>
    <w:p w14:paraId="6F5479B1" w14:textId="4F680966" w:rsidR="00F8446F" w:rsidRPr="00F8446F" w:rsidRDefault="00972D5A" w:rsidP="003C2D20">
      <w:pPr>
        <w:pStyle w:val="Heading1"/>
      </w:pPr>
      <w:r>
        <w:lastRenderedPageBreak/>
        <w:br/>
      </w:r>
      <w:bookmarkStart w:id="31" w:name="_Toc354687552"/>
      <w:bookmarkStart w:id="32" w:name="_Toc105052092"/>
      <w:r w:rsidR="00EB42C3">
        <w:t>Tinjauan Pustaka</w:t>
      </w:r>
      <w:bookmarkEnd w:id="31"/>
      <w:bookmarkEnd w:id="32"/>
    </w:p>
    <w:p w14:paraId="16CD61F5" w14:textId="4C213739" w:rsidR="00C44888" w:rsidRDefault="000B2BA9" w:rsidP="002F2A4C">
      <w:pPr>
        <w:pStyle w:val="Heading2"/>
      </w:pPr>
      <w:bookmarkStart w:id="33" w:name="_Toc105052093"/>
      <w:r w:rsidRPr="000B2BA9">
        <w:rPr>
          <w:lang w:val="de-DE"/>
        </w:rPr>
        <w:t>Kajian Terkait</w:t>
      </w:r>
      <w:bookmarkEnd w:id="33"/>
    </w:p>
    <w:p w14:paraId="6E1D432B" w14:textId="77777777" w:rsidR="000B2BA9" w:rsidRPr="008B028D" w:rsidRDefault="000B2BA9" w:rsidP="00311164">
      <w:pPr>
        <w:pStyle w:val="ParagrifIsi"/>
        <w:ind w:firstLine="839"/>
        <w:rPr>
          <w:lang w:val="id-ID"/>
        </w:rPr>
      </w:pPr>
      <w:r w:rsidRPr="008B028D">
        <w:t xml:space="preserve">Penelitian ini mengkorelasikan beberapa penelitian yang telah dilakukan sebelumnya </w:t>
      </w:r>
      <w:r w:rsidRPr="008B028D">
        <w:rPr>
          <w:lang w:val="id-ID"/>
        </w:rPr>
        <w:t>berupa sistem informasi pencatatan transaksi dan pembuat laporan keuangan.</w:t>
      </w:r>
      <w:r w:rsidRPr="008B028D">
        <w:t xml:space="preserve"> Selanjutnya menjelaskan beberapa penelitian terkait dengan </w:t>
      </w:r>
      <w:r w:rsidRPr="008B028D">
        <w:rPr>
          <w:lang w:val="id-ID"/>
        </w:rPr>
        <w:t>kedua</w:t>
      </w:r>
      <w:r w:rsidRPr="008B028D">
        <w:t xml:space="preserve"> </w:t>
      </w:r>
      <w:r w:rsidRPr="008B028D">
        <w:rPr>
          <w:lang w:val="id-ID"/>
        </w:rPr>
        <w:t>penelitian diatas.</w:t>
      </w:r>
    </w:p>
    <w:p w14:paraId="73A6BA96" w14:textId="0C8ADF65" w:rsidR="000B2BA9" w:rsidRPr="008B028D" w:rsidRDefault="00DB66F1" w:rsidP="00311164">
      <w:pPr>
        <w:pStyle w:val="ParagrifIsi"/>
        <w:ind w:firstLine="839"/>
      </w:pPr>
      <w:r>
        <w:rPr>
          <w:noProof/>
          <w:lang w:val="id-ID"/>
        </w:rPr>
        <w:t>Fadillah (</w:t>
      </w:r>
      <w:r w:rsidRPr="00DB66F1">
        <w:rPr>
          <w:noProof/>
          <w:lang w:val="id-ID"/>
        </w:rPr>
        <w:t>2015)</w:t>
      </w:r>
      <w:r>
        <w:rPr>
          <w:lang w:val="id-ID"/>
        </w:rPr>
        <w:t xml:space="preserve"> </w:t>
      </w:r>
      <w:r w:rsidR="000B2BA9" w:rsidRPr="008B028D">
        <w:t xml:space="preserve">melakukan penelitian yang terkait dengan sistem informasi pencatatan transaksi pada PT. Surya Kaliki Indonesia. Penelitian ini bertujuan untuk mengatasi masalah dimana penyimpanan data transaksi penjualan dan pembelian PT. Surya Kaliki Indonesia masih tersimpan dalam bentuk arsip. Hal ini menyebabkan pembuatan laporan keuangan yang kurang akurat dan sulitnya pihak manajerial dalam melakukan pengambilan keputusan. Data yang disajikan oleh sistem informasi tersebut berupa data konsumen, data </w:t>
      </w:r>
      <w:r w:rsidR="000B2BA9" w:rsidRPr="00311164">
        <w:rPr>
          <w:i/>
        </w:rPr>
        <w:t>supplier</w:t>
      </w:r>
      <w:r w:rsidR="000B2BA9" w:rsidRPr="008B028D">
        <w:t>, data barang, data transaksi penjualan dan pembelian, dan data pembayaran utang.</w:t>
      </w:r>
    </w:p>
    <w:p w14:paraId="6033A1C9" w14:textId="69DD162F" w:rsidR="00EB42C3" w:rsidRDefault="00820F6E" w:rsidP="00311164">
      <w:pPr>
        <w:pStyle w:val="ParagrifIsi"/>
        <w:ind w:firstLine="839"/>
        <w:rPr>
          <w:lang w:val="en-US"/>
        </w:rPr>
      </w:pPr>
      <w:r>
        <w:rPr>
          <w:noProof/>
          <w:lang w:val="id-ID"/>
        </w:rPr>
        <w:t>Harahap (</w:t>
      </w:r>
      <w:r w:rsidRPr="00F43007">
        <w:rPr>
          <w:noProof/>
          <w:lang w:val="id-ID"/>
        </w:rPr>
        <w:t>2017)</w:t>
      </w:r>
      <w:r w:rsidR="000B2BA9" w:rsidRPr="008B028D">
        <w:t xml:space="preserve"> melakukan penelitian berupa pembuatan sistem informasi keuangan pada perusahaan CV. Sinar Jaya. Sebelumnya, perusahaan CV. Sinar Jaya menggunakan pencatatan data uang keluar dan masuk dalam buku pencatatan yang dilakukan oleh karyawan</w:t>
      </w:r>
      <w:r w:rsidR="00BE21D0">
        <w:rPr>
          <w:lang w:val="id-ID"/>
        </w:rPr>
        <w:t xml:space="preserve"> </w:t>
      </w:r>
      <w:r w:rsidR="000B2BA9" w:rsidRPr="008B028D">
        <w:t xml:space="preserve"> perusahaan. Hal ini membuat pihak perusahaan kurang dapat bekerja dengan efisien disebabkan oleh terjadinya kesalahan pencatatan oleh karyawan dan sulitnya melakukan pencarian dan penyajian laporan keuangan. Penelitian bertujuan untuk mengatasi masalah diatas, dengan cara merancang sebuah sistem informasi keuangan, dimana sistem tersebut melakukan pencatatan terhadap data uang masuk, data uang keluar, dan memberikan keluaran berupa laporan keuangan perusahaan</w:t>
      </w:r>
      <w:r w:rsidR="00EB42C3">
        <w:rPr>
          <w:lang w:val="en-US"/>
        </w:rPr>
        <w:t>.</w:t>
      </w:r>
    </w:p>
    <w:p w14:paraId="4F7ACC65" w14:textId="5050B937" w:rsidR="000B2BA9" w:rsidRDefault="000B2BA9" w:rsidP="002F2A4C">
      <w:pPr>
        <w:pStyle w:val="Heading2"/>
      </w:pPr>
      <w:bookmarkStart w:id="34" w:name="_Toc105052094"/>
      <w:r>
        <w:rPr>
          <w:lang w:val="id-ID"/>
        </w:rPr>
        <w:t>Sistem</w:t>
      </w:r>
      <w:bookmarkEnd w:id="34"/>
    </w:p>
    <w:p w14:paraId="62394A42" w14:textId="1861EF33" w:rsidR="000B2BA9" w:rsidRDefault="00E1694E" w:rsidP="00311164">
      <w:pPr>
        <w:pStyle w:val="ParagrifIsi"/>
        <w:ind w:firstLine="839"/>
      </w:pPr>
      <w:r>
        <w:rPr>
          <w:lang w:val="id-ID"/>
        </w:rPr>
        <w:t xml:space="preserve">Menurut </w:t>
      </w:r>
      <w:r w:rsidRPr="00E1694E">
        <w:rPr>
          <w:lang w:val="en-US"/>
        </w:rPr>
        <w:t xml:space="preserve">Jogiyanto </w:t>
      </w:r>
      <w:r>
        <w:rPr>
          <w:lang w:val="id-ID"/>
        </w:rPr>
        <w:t>dalam Maulana (2015), s</w:t>
      </w:r>
      <w:r w:rsidR="000B2BA9" w:rsidRPr="000B2BA9">
        <w:t>istem adalah suatu jaringan kerja dari prosedur-prosedur yang saling berhubungan, berkumpul bersama-sama untuk melakukan suatu kegiatan atau menyelesaikan suatu</w:t>
      </w:r>
      <w:r w:rsidR="001A2140">
        <w:t xml:space="preserve"> sasaran tertentu</w:t>
      </w:r>
      <w:r w:rsidR="000B2BA9" w:rsidRPr="000B2BA9">
        <w:t xml:space="preserve">. </w:t>
      </w:r>
      <w:r>
        <w:rPr>
          <w:lang w:val="id-ID"/>
        </w:rPr>
        <w:t>Sedangkan Davis dalam Samsudin (2014) menjelaskan bahwa s</w:t>
      </w:r>
      <w:r w:rsidR="00DB66F1">
        <w:rPr>
          <w:lang w:val="id-ID"/>
        </w:rPr>
        <w:t>istem</w:t>
      </w:r>
      <w:r w:rsidR="00311164">
        <w:t xml:space="preserve"> secara fisik </w:t>
      </w:r>
      <w:r w:rsidR="00311164">
        <w:lastRenderedPageBreak/>
        <w:t>adalah ku</w:t>
      </w:r>
      <w:r w:rsidR="000B2BA9" w:rsidRPr="000B2BA9">
        <w:t>mpulan dari elemen-elemen yang beroperasi bersama-sama untuk menyelesaikan suatu sasaran</w:t>
      </w:r>
      <w:r>
        <w:rPr>
          <w:lang w:val="id-ID"/>
        </w:rPr>
        <w:t>.</w:t>
      </w:r>
    </w:p>
    <w:p w14:paraId="2C6619FE" w14:textId="5E8C1DCB" w:rsidR="009E16F0" w:rsidRDefault="001E0266" w:rsidP="002F2A4C">
      <w:pPr>
        <w:pStyle w:val="Heading2"/>
        <w:rPr>
          <w:lang w:val="id-ID"/>
        </w:rPr>
      </w:pPr>
      <w:bookmarkStart w:id="35" w:name="_Toc105052095"/>
      <w:r>
        <w:rPr>
          <w:lang w:val="id-ID"/>
        </w:rPr>
        <w:t>Informasi</w:t>
      </w:r>
      <w:bookmarkEnd w:id="35"/>
    </w:p>
    <w:p w14:paraId="559C3801" w14:textId="15930398" w:rsidR="009E16F0" w:rsidRPr="009E16F0" w:rsidRDefault="00E1694E" w:rsidP="00311164">
      <w:pPr>
        <w:pStyle w:val="ParagrifIsi"/>
        <w:ind w:firstLine="839"/>
        <w:rPr>
          <w:lang w:val="de-DE"/>
        </w:rPr>
      </w:pPr>
      <w:r>
        <w:rPr>
          <w:lang w:val="id-ID"/>
        </w:rPr>
        <w:t>Kadir dalam Heriyanto (2018) mendefiniskan i</w:t>
      </w:r>
      <w:r w:rsidR="00216C87">
        <w:rPr>
          <w:lang w:val="id-ID"/>
        </w:rPr>
        <w:t>nformasi</w:t>
      </w:r>
      <w:r w:rsidR="00B852EF" w:rsidRPr="00B852EF">
        <w:t xml:space="preserve"> </w:t>
      </w:r>
      <w:r>
        <w:rPr>
          <w:lang w:val="id-ID"/>
        </w:rPr>
        <w:t>sebagai</w:t>
      </w:r>
      <w:r w:rsidR="00B852EF" w:rsidRPr="00B852EF">
        <w:t xml:space="preserve"> data yang telah diolah menjadi sebuah bentuk yang berarti bagi penerimanya dan bermanfaat dalam pengambilan keputusan saat ini atau saat mendatang</w:t>
      </w:r>
      <w:r w:rsidR="00B852EF" w:rsidRPr="00B852EF">
        <w:rPr>
          <w:lang w:val="id-ID"/>
        </w:rPr>
        <w:t xml:space="preserve">. </w:t>
      </w:r>
      <w:r w:rsidR="008C2223">
        <w:rPr>
          <w:lang w:val="id-ID"/>
        </w:rPr>
        <w:t>Sedangkan menurut</w:t>
      </w:r>
      <w:r w:rsidR="008C2223" w:rsidRPr="008C2223">
        <w:rPr>
          <w:color w:val="000000"/>
          <w:sz w:val="22"/>
          <w:szCs w:val="22"/>
          <w:lang w:val="en-US"/>
        </w:rPr>
        <w:t xml:space="preserve"> </w:t>
      </w:r>
      <w:r w:rsidR="008C2223" w:rsidRPr="008C2223">
        <w:rPr>
          <w:lang w:val="en-US"/>
        </w:rPr>
        <w:t>Kusrini dan Koniyo</w:t>
      </w:r>
      <w:r w:rsidR="008C2223">
        <w:rPr>
          <w:lang w:val="id-ID"/>
        </w:rPr>
        <w:t xml:space="preserve"> dalam Mulyani (2018)</w:t>
      </w:r>
      <w:r w:rsidR="000079F8">
        <w:rPr>
          <w:lang w:val="id-ID"/>
        </w:rPr>
        <w:t>, informasi</w:t>
      </w:r>
      <w:r w:rsidR="00B852EF" w:rsidRPr="00B852EF">
        <w:rPr>
          <w:lang w:val="id-ID"/>
        </w:rPr>
        <w:t xml:space="preserve"> adalah data yang sudah diolah sehingga memberikan kegunaan bagi pengguna, yang bermanfaat dalam pengambilan keputusan saat ini atau mendukung sumber informasi</w:t>
      </w:r>
      <w:r w:rsidR="008C2223">
        <w:rPr>
          <w:lang w:val="id-ID"/>
        </w:rPr>
        <w:t>.</w:t>
      </w:r>
    </w:p>
    <w:p w14:paraId="63FFEAE1" w14:textId="669AFB39" w:rsidR="009E16F0" w:rsidRDefault="001E0266" w:rsidP="002F2A4C">
      <w:pPr>
        <w:pStyle w:val="Heading2"/>
        <w:rPr>
          <w:lang w:val="id-ID"/>
        </w:rPr>
      </w:pPr>
      <w:bookmarkStart w:id="36" w:name="_Toc105052096"/>
      <w:r>
        <w:rPr>
          <w:lang w:val="id-ID"/>
        </w:rPr>
        <w:t>Akuntansi</w:t>
      </w:r>
      <w:bookmarkEnd w:id="36"/>
    </w:p>
    <w:p w14:paraId="29B8FE2A" w14:textId="168A9534" w:rsidR="009E16F0" w:rsidRPr="009E16F0" w:rsidRDefault="007913F8" w:rsidP="00311164">
      <w:pPr>
        <w:pStyle w:val="ParagrifIsi"/>
        <w:ind w:firstLine="839"/>
        <w:rPr>
          <w:lang w:val="de-DE"/>
        </w:rPr>
      </w:pPr>
      <w:r>
        <w:rPr>
          <w:lang w:val="id-ID"/>
        </w:rPr>
        <w:t>Halim dalam Ariyanto (2020) menjelaskan a</w:t>
      </w:r>
      <w:r w:rsidR="00B852EF" w:rsidRPr="00B852EF">
        <w:t xml:space="preserve">kuntansi </w:t>
      </w:r>
      <w:r>
        <w:rPr>
          <w:lang w:val="id-ID"/>
        </w:rPr>
        <w:t>sebagai</w:t>
      </w:r>
      <w:r w:rsidR="00B852EF" w:rsidRPr="00B852EF">
        <w:t xml:space="preserve"> sebuah kegiatan jasa yang me</w:t>
      </w:r>
      <w:r w:rsidR="00834D65">
        <w:t>nyediakan informasi kuantitatif</w:t>
      </w:r>
      <w:r w:rsidR="00B852EF" w:rsidRPr="00B852EF">
        <w:t xml:space="preserve"> terutama yang bersifat keuangan, tentang entitas ekonomi yang dimaksudkan agar berguna dala</w:t>
      </w:r>
      <w:r w:rsidR="00834D65">
        <w:t xml:space="preserve">m pengambilan keputusan ekonomi </w:t>
      </w:r>
      <w:r w:rsidR="00B852EF" w:rsidRPr="00B852EF">
        <w:t>dalam membuat pilihan-pilihan yang nalar diantara berbagai alternatif arah tindakan</w:t>
      </w:r>
      <w:r>
        <w:rPr>
          <w:lang w:val="id-ID"/>
        </w:rPr>
        <w:t xml:space="preserve">. Sedangkan </w:t>
      </w:r>
      <w:r w:rsidRPr="007913F8">
        <w:rPr>
          <w:lang w:val="en-US"/>
        </w:rPr>
        <w:t>AICPA (</w:t>
      </w:r>
      <w:r w:rsidRPr="007913F8">
        <w:rPr>
          <w:i/>
          <w:iCs/>
          <w:lang w:val="en-US"/>
        </w:rPr>
        <w:t>American</w:t>
      </w:r>
      <w:r w:rsidRPr="007913F8">
        <w:rPr>
          <w:lang w:val="en-US"/>
        </w:rPr>
        <w:t xml:space="preserve"> </w:t>
      </w:r>
      <w:r w:rsidRPr="007913F8">
        <w:rPr>
          <w:i/>
          <w:iCs/>
          <w:lang w:val="en-US"/>
        </w:rPr>
        <w:t>Institute of Certified Public Accounting</w:t>
      </w:r>
      <w:r w:rsidRPr="007913F8">
        <w:rPr>
          <w:lang w:val="en-US"/>
        </w:rPr>
        <w:t>)</w:t>
      </w:r>
      <w:r w:rsidRPr="007913F8">
        <w:rPr>
          <w:lang w:val="id-ID"/>
        </w:rPr>
        <w:t xml:space="preserve"> dalam Hutagalung dan Utomo (2017</w:t>
      </w:r>
      <w:r>
        <w:rPr>
          <w:lang w:val="id-ID"/>
        </w:rPr>
        <w:t>) mendefinisikan akuntansi</w:t>
      </w:r>
      <w:r w:rsidR="00834D65">
        <w:rPr>
          <w:lang w:val="id-ID"/>
        </w:rPr>
        <w:t xml:space="preserve"> </w:t>
      </w:r>
      <w:r w:rsidR="00B852EF" w:rsidRPr="00B852EF">
        <w:t>sebagai sebuah seni pencatatan, penggolongan, dan pengiktisaran dengan cara tertentu dan dalam ukuran moneter, transaksi, dan kejadian-kejadian yang umumnya bersifat keuangan dan termasuk menafsirkan hasil-hasilnya</w:t>
      </w:r>
      <w:r w:rsidR="009E16F0" w:rsidRPr="00E237E5">
        <w:rPr>
          <w:lang w:val="de-DE"/>
        </w:rPr>
        <w:t>.</w:t>
      </w:r>
    </w:p>
    <w:p w14:paraId="10B28A08" w14:textId="08986321" w:rsidR="009E16F0" w:rsidRDefault="001E0266" w:rsidP="002F2A4C">
      <w:pPr>
        <w:pStyle w:val="Heading2"/>
        <w:rPr>
          <w:lang w:val="id-ID"/>
        </w:rPr>
      </w:pPr>
      <w:bookmarkStart w:id="37" w:name="_Toc105052097"/>
      <w:r>
        <w:rPr>
          <w:lang w:val="id-ID"/>
        </w:rPr>
        <w:t>Transaksi</w:t>
      </w:r>
      <w:bookmarkEnd w:id="37"/>
    </w:p>
    <w:p w14:paraId="63BED23D" w14:textId="0BCDD2A3" w:rsidR="009E16F0" w:rsidRDefault="00BC4347" w:rsidP="00311164">
      <w:pPr>
        <w:pStyle w:val="ParagrifIsi"/>
        <w:ind w:firstLine="839"/>
      </w:pPr>
      <w:r>
        <w:rPr>
          <w:lang w:val="id-ID"/>
        </w:rPr>
        <w:t>Menurut Skousen dalam</w:t>
      </w:r>
      <w:r w:rsidRPr="00BC4347">
        <w:rPr>
          <w:noProof/>
          <w:sz w:val="20"/>
          <w:szCs w:val="20"/>
          <w:lang w:val="id-ID"/>
        </w:rPr>
        <w:t xml:space="preserve"> </w:t>
      </w:r>
      <w:r w:rsidRPr="00BC4347">
        <w:rPr>
          <w:lang w:val="id-ID"/>
        </w:rPr>
        <w:t>Astuti dan</w:t>
      </w:r>
      <w:r>
        <w:rPr>
          <w:lang w:val="id-ID"/>
        </w:rPr>
        <w:t xml:space="preserve"> Febriaty (</w:t>
      </w:r>
      <w:r w:rsidRPr="00BC4347">
        <w:rPr>
          <w:lang w:val="id-ID"/>
        </w:rPr>
        <w:t>2017</w:t>
      </w:r>
      <w:r>
        <w:rPr>
          <w:lang w:val="id-ID"/>
        </w:rPr>
        <w:t>), t</w:t>
      </w:r>
      <w:r w:rsidR="00834D65">
        <w:rPr>
          <w:lang w:val="id-ID"/>
        </w:rPr>
        <w:t>ransaksi</w:t>
      </w:r>
      <w:r w:rsidR="00B852EF" w:rsidRPr="00B852EF">
        <w:t xml:space="preserve"> adalah pertukaran barang dan jasa antar individu, perusahaan-perusahaan, </w:t>
      </w:r>
      <w:r w:rsidR="00B852EF" w:rsidRPr="00B852EF">
        <w:rPr>
          <w:lang w:val="id-ID"/>
        </w:rPr>
        <w:t xml:space="preserve">dan </w:t>
      </w:r>
      <w:r w:rsidR="00B852EF" w:rsidRPr="00B852EF">
        <w:t>organisasi lain yang mempunyai pengaruh ekonomi atas bisnis.</w:t>
      </w:r>
      <w:r w:rsidR="00B852EF" w:rsidRPr="00B852EF">
        <w:rPr>
          <w:lang w:val="id-ID"/>
        </w:rPr>
        <w:t xml:space="preserve"> Transaksi dapat diartikan sebagai kegiatan yang dilakukan seseorang atau organisasi, dimana kegiatan tersebut mengakibatkan adanya perubahan pada harta seseorang atau organisasi tersebut</w:t>
      </w:r>
      <w:r w:rsidR="009E16F0" w:rsidRPr="00E237E5">
        <w:t>.</w:t>
      </w:r>
    </w:p>
    <w:p w14:paraId="67EAD100" w14:textId="77777777" w:rsidR="00605C98" w:rsidRDefault="00605C98" w:rsidP="00311164">
      <w:pPr>
        <w:pStyle w:val="ParagrifIsi"/>
        <w:ind w:firstLine="839"/>
      </w:pPr>
    </w:p>
    <w:p w14:paraId="2D9D37AB" w14:textId="77777777" w:rsidR="00901A21" w:rsidRPr="009E16F0" w:rsidRDefault="00901A21" w:rsidP="00311164">
      <w:pPr>
        <w:pStyle w:val="ParagrifIsi"/>
        <w:ind w:firstLine="839"/>
      </w:pPr>
    </w:p>
    <w:p w14:paraId="37D2752F" w14:textId="10B19BBB" w:rsidR="00556797" w:rsidRDefault="001E0266" w:rsidP="006C0948">
      <w:pPr>
        <w:pStyle w:val="Heading3"/>
      </w:pPr>
      <w:bookmarkStart w:id="38" w:name="_Toc105052098"/>
      <w:r>
        <w:lastRenderedPageBreak/>
        <w:t>Pembelian</w:t>
      </w:r>
      <w:bookmarkEnd w:id="38"/>
    </w:p>
    <w:p w14:paraId="1FE66BC3" w14:textId="1496C184" w:rsidR="00556797" w:rsidRDefault="00605C98" w:rsidP="00311164">
      <w:pPr>
        <w:pStyle w:val="ParagrifIsi"/>
        <w:ind w:firstLine="839"/>
        <w:rPr>
          <w:lang w:val="de-DE"/>
        </w:rPr>
      </w:pPr>
      <w:r>
        <w:rPr>
          <w:lang w:val="id-ID"/>
        </w:rPr>
        <w:t xml:space="preserve">Menurut Soemarso dalam Chano (2020), </w:t>
      </w:r>
      <w:r>
        <w:t>p</w:t>
      </w:r>
      <w:r w:rsidR="00B852EF" w:rsidRPr="00B852EF">
        <w:t xml:space="preserve">embelian adalah proses transaksi antara pihak yang membutuhkan atau mengolah aktiva produktif, barang dagangan dan barang jasa lainnya dengan pihak </w:t>
      </w:r>
      <w:r w:rsidR="00B852EF" w:rsidRPr="00B852EF">
        <w:rPr>
          <w:i/>
        </w:rPr>
        <w:t>sup</w:t>
      </w:r>
      <w:r w:rsidR="00B852EF" w:rsidRPr="00B852EF">
        <w:rPr>
          <w:i/>
          <w:lang w:val="id-ID"/>
        </w:rPr>
        <w:t>p</w:t>
      </w:r>
      <w:r w:rsidR="00B852EF" w:rsidRPr="00B852EF">
        <w:rPr>
          <w:i/>
        </w:rPr>
        <w:t>lier</w:t>
      </w:r>
      <w:r w:rsidR="00B852EF" w:rsidRPr="00B852EF">
        <w:t>, dimana transaksi tersebut dapat dilakukan tunai maupun kredit dengan atau tanpa syarat.</w:t>
      </w:r>
      <w:r w:rsidR="00C53BFB">
        <w:rPr>
          <w:lang w:val="id-ID"/>
        </w:rPr>
        <w:t xml:space="preserve"> Pembelian </w:t>
      </w:r>
      <w:r w:rsidR="00407F42">
        <w:rPr>
          <w:lang w:val="id-ID"/>
        </w:rPr>
        <w:t>dapat diartikan sebagai</w:t>
      </w:r>
      <w:r w:rsidR="00C53BFB">
        <w:rPr>
          <w:lang w:val="id-ID"/>
        </w:rPr>
        <w:t xml:space="preserve"> kegiatan transaksi yang mencakup segala</w:t>
      </w:r>
      <w:r w:rsidR="00B852EF" w:rsidRPr="00B852EF">
        <w:rPr>
          <w:lang w:val="id-ID"/>
        </w:rPr>
        <w:t xml:space="preserve"> usaha pengadaan barang yang dibutuhkan bagi seseorang atau organisasi, dimulai dari proses pemilihan barang sampai barang tersebut diterima oleh seseorang atau organisasi tersebut</w:t>
      </w:r>
      <w:r w:rsidR="00556797" w:rsidRPr="00E237E5">
        <w:rPr>
          <w:lang w:val="de-DE"/>
        </w:rPr>
        <w:t>.</w:t>
      </w:r>
    </w:p>
    <w:p w14:paraId="7F458B3D" w14:textId="47E9EB34" w:rsidR="009E16F0" w:rsidRDefault="001E0266" w:rsidP="009E16F0">
      <w:pPr>
        <w:pStyle w:val="Heading3"/>
      </w:pPr>
      <w:bookmarkStart w:id="39" w:name="_Toc105052099"/>
      <w:r>
        <w:rPr>
          <w:lang w:val="id-ID"/>
        </w:rPr>
        <w:t>Penjualan</w:t>
      </w:r>
      <w:bookmarkEnd w:id="39"/>
    </w:p>
    <w:p w14:paraId="35DF36B9" w14:textId="5DAFA261" w:rsidR="009E16F0" w:rsidRDefault="00E37F71" w:rsidP="00311164">
      <w:pPr>
        <w:pStyle w:val="ParagrifIsi"/>
        <w:ind w:firstLine="839"/>
        <w:rPr>
          <w:lang w:val="de-DE"/>
        </w:rPr>
      </w:pPr>
      <w:r>
        <w:rPr>
          <w:lang w:val="id-ID"/>
        </w:rPr>
        <w:t xml:space="preserve">Rangkuti dalam Chano (2020) menjelaskan </w:t>
      </w:r>
      <w:r>
        <w:rPr>
          <w:rFonts w:hint="eastAsia"/>
          <w:lang w:val="en-US"/>
        </w:rPr>
        <w:t>p</w:t>
      </w:r>
      <w:r w:rsidRPr="00E37F71">
        <w:rPr>
          <w:rFonts w:hint="eastAsia"/>
          <w:lang w:val="en-US"/>
        </w:rPr>
        <w:t xml:space="preserve">enjualan </w:t>
      </w:r>
      <w:r>
        <w:rPr>
          <w:lang w:val="id-ID"/>
        </w:rPr>
        <w:t>sebagai</w:t>
      </w:r>
      <w:r w:rsidRPr="00E37F71">
        <w:rPr>
          <w:rFonts w:hint="eastAsia"/>
          <w:lang w:val="en-US"/>
        </w:rPr>
        <w:t xml:space="preserve"> pengalihan hak milik atas barang</w:t>
      </w:r>
      <w:r>
        <w:rPr>
          <w:lang w:val="id-ID"/>
        </w:rPr>
        <w:t xml:space="preserve"> atau jasa,</w:t>
      </w:r>
      <w:r w:rsidRPr="00E37F71">
        <w:rPr>
          <w:rFonts w:hint="eastAsia"/>
          <w:lang w:val="en-US"/>
        </w:rPr>
        <w:t xml:space="preserve"> dengan imbalan </w:t>
      </w:r>
      <w:r>
        <w:rPr>
          <w:lang w:val="id-ID"/>
        </w:rPr>
        <w:t>tertentu</w:t>
      </w:r>
      <w:r w:rsidRPr="00E37F71">
        <w:rPr>
          <w:rFonts w:hint="eastAsia"/>
          <w:lang w:val="en-US"/>
        </w:rPr>
        <w:t xml:space="preserve"> dengan persetujuan untuk menyerahkan barang kepada pihak lain dengan menerima </w:t>
      </w:r>
      <w:r>
        <w:rPr>
          <w:lang w:val="id-ID"/>
        </w:rPr>
        <w:t xml:space="preserve">imbalan tersebut. </w:t>
      </w:r>
      <w:r w:rsidR="00407F42">
        <w:rPr>
          <w:lang w:val="id-ID"/>
        </w:rPr>
        <w:t>Dapat disimpulkan bahwa penjualan adalah</w:t>
      </w:r>
      <w:r w:rsidR="00B852EF" w:rsidRPr="00B852EF">
        <w:rPr>
          <w:lang w:val="id-ID"/>
        </w:rPr>
        <w:t xml:space="preserve"> kegiatan transaksi </w:t>
      </w:r>
      <w:r w:rsidR="00E37F3C">
        <w:rPr>
          <w:lang w:val="id-ID"/>
        </w:rPr>
        <w:t>dengan situasi</w:t>
      </w:r>
      <w:r w:rsidR="00B852EF" w:rsidRPr="00B852EF">
        <w:rPr>
          <w:lang w:val="id-ID"/>
        </w:rPr>
        <w:t xml:space="preserve"> </w:t>
      </w:r>
      <w:r w:rsidR="00605C98">
        <w:rPr>
          <w:lang w:val="id-ID"/>
        </w:rPr>
        <w:t>pihak yang menjual</w:t>
      </w:r>
      <w:r w:rsidR="00B852EF" w:rsidRPr="00B852EF">
        <w:rPr>
          <w:lang w:val="id-ID"/>
        </w:rPr>
        <w:t xml:space="preserve"> </w:t>
      </w:r>
      <w:r w:rsidR="00605C98">
        <w:rPr>
          <w:lang w:val="id-ID"/>
        </w:rPr>
        <w:t>memberikan</w:t>
      </w:r>
      <w:r w:rsidR="00B852EF" w:rsidRPr="00B852EF">
        <w:rPr>
          <w:lang w:val="id-ID"/>
        </w:rPr>
        <w:t xml:space="preserve"> barang atau jasa </w:t>
      </w:r>
      <w:r w:rsidR="00605C98">
        <w:rPr>
          <w:lang w:val="id-ID"/>
        </w:rPr>
        <w:t>kepada</w:t>
      </w:r>
      <w:r w:rsidR="00B852EF" w:rsidRPr="00B852EF">
        <w:rPr>
          <w:lang w:val="id-ID"/>
        </w:rPr>
        <w:t xml:space="preserve"> </w:t>
      </w:r>
      <w:r w:rsidR="00605C98">
        <w:rPr>
          <w:lang w:val="id-ID"/>
        </w:rPr>
        <w:t>pembeli</w:t>
      </w:r>
      <w:r w:rsidR="00B852EF" w:rsidRPr="00B852EF">
        <w:rPr>
          <w:lang w:val="id-ID"/>
        </w:rPr>
        <w:t xml:space="preserve">, dengan </w:t>
      </w:r>
      <w:r w:rsidR="00605C98">
        <w:rPr>
          <w:lang w:val="id-ID"/>
        </w:rPr>
        <w:t xml:space="preserve">pihak pembeli </w:t>
      </w:r>
      <w:r w:rsidR="00B852EF" w:rsidRPr="00B852EF">
        <w:rPr>
          <w:lang w:val="id-ID"/>
        </w:rPr>
        <w:t>memberikan timbal balik yang setimpal</w:t>
      </w:r>
      <w:r w:rsidR="00605C98">
        <w:rPr>
          <w:lang w:val="id-ID"/>
        </w:rPr>
        <w:t xml:space="preserve"> kepada pihak penjual</w:t>
      </w:r>
      <w:r w:rsidR="00B852EF" w:rsidRPr="00B852EF">
        <w:rPr>
          <w:lang w:val="id-ID"/>
        </w:rPr>
        <w:t xml:space="preserve">, sesuai dengan perjanjian yang telah disepakati antara </w:t>
      </w:r>
      <w:r w:rsidR="00605C98">
        <w:rPr>
          <w:lang w:val="id-ID"/>
        </w:rPr>
        <w:t>kedua belah pihak</w:t>
      </w:r>
      <w:r w:rsidR="009E16F0" w:rsidRPr="00E237E5">
        <w:rPr>
          <w:lang w:val="de-DE"/>
        </w:rPr>
        <w:t>.</w:t>
      </w:r>
    </w:p>
    <w:p w14:paraId="2E96E524" w14:textId="3B5D5B78" w:rsidR="009E16F0" w:rsidRDefault="001E0266" w:rsidP="002F2A4C">
      <w:pPr>
        <w:pStyle w:val="Heading2"/>
        <w:rPr>
          <w:lang w:val="id-ID"/>
        </w:rPr>
      </w:pPr>
      <w:bookmarkStart w:id="40" w:name="_Toc105052100"/>
      <w:r w:rsidRPr="0054366D">
        <w:rPr>
          <w:i/>
          <w:lang w:val="id-ID"/>
        </w:rPr>
        <w:t>Chart Of Account</w:t>
      </w:r>
      <w:r>
        <w:rPr>
          <w:lang w:val="id-ID"/>
        </w:rPr>
        <w:t xml:space="preserve"> (COA)</w:t>
      </w:r>
      <w:bookmarkEnd w:id="40"/>
    </w:p>
    <w:p w14:paraId="6DE172B0" w14:textId="69C45203" w:rsidR="009E16F0" w:rsidRPr="009E16F0" w:rsidRDefault="00E37F3C" w:rsidP="00311164">
      <w:pPr>
        <w:pStyle w:val="ParagrifIsi"/>
        <w:ind w:firstLine="839"/>
        <w:rPr>
          <w:lang w:val="de-DE"/>
        </w:rPr>
      </w:pPr>
      <w:r>
        <w:rPr>
          <w:i/>
          <w:lang w:val="id-ID"/>
        </w:rPr>
        <w:t>Chart of account</w:t>
      </w:r>
      <w:r w:rsidR="00B852EF" w:rsidRPr="00B852EF">
        <w:rPr>
          <w:i/>
        </w:rPr>
        <w:t xml:space="preserve"> </w:t>
      </w:r>
      <w:r w:rsidR="00B852EF" w:rsidRPr="00B852EF">
        <w:t>atau kode akun adalah kumpulan nomor akun perkiraan yang dipakai perusahaan. Nomor akun adalah nomor yang digunakan untuk menggolongkan transaksi</w:t>
      </w:r>
      <w:r>
        <w:rPr>
          <w:lang w:val="id-ID"/>
        </w:rPr>
        <w:t>-transaksi yang sejenis</w:t>
      </w:r>
      <w:r w:rsidR="00B852EF" w:rsidRPr="00B852EF">
        <w:t xml:space="preserve">. Didalam suatu nomor akun terdapat informasi tempat terjadinya pendapatan atau biaya </w:t>
      </w:r>
      <w:r w:rsidR="00B852EF" w:rsidRPr="00966192">
        <w:rPr>
          <w:i/>
        </w:rPr>
        <w:t>cost center</w:t>
      </w:r>
      <w:r w:rsidR="00B852EF" w:rsidRPr="00B852EF">
        <w:t xml:space="preserve"> dan nama perkiraannnya. Setiap perusahaan memiliki pola dan format </w:t>
      </w:r>
      <w:r w:rsidR="00B852EF">
        <w:rPr>
          <w:i/>
        </w:rPr>
        <w:t>chart of a</w:t>
      </w:r>
      <w:r w:rsidR="00B852EF" w:rsidRPr="00B852EF">
        <w:rPr>
          <w:i/>
        </w:rPr>
        <w:t>ccount</w:t>
      </w:r>
      <w:r>
        <w:t xml:space="preserve"> yang berbeda-beda</w:t>
      </w:r>
      <w:r>
        <w:rPr>
          <w:lang w:val="id-ID"/>
        </w:rPr>
        <w:t xml:space="preserve"> </w:t>
      </w:r>
      <w:sdt>
        <w:sdtPr>
          <w:rPr>
            <w:lang w:val="id-ID"/>
          </w:rPr>
          <w:id w:val="1522588551"/>
          <w:citation/>
        </w:sdtPr>
        <w:sdtEndPr/>
        <w:sdtContent>
          <w:r>
            <w:rPr>
              <w:lang w:val="id-ID"/>
            </w:rPr>
            <w:fldChar w:fldCharType="begin"/>
          </w:r>
          <w:r w:rsidR="000B69A7">
            <w:rPr>
              <w:lang w:val="id-ID"/>
            </w:rPr>
            <w:instrText xml:space="preserve">CITATION Mai19 \l 1057 </w:instrText>
          </w:r>
          <w:r>
            <w:rPr>
              <w:lang w:val="id-ID"/>
            </w:rPr>
            <w:fldChar w:fldCharType="separate"/>
          </w:r>
          <w:r w:rsidR="000F56D6" w:rsidRPr="000F56D6">
            <w:rPr>
              <w:noProof/>
              <w:lang w:val="id-ID"/>
            </w:rPr>
            <w:t>(Maisaroh, 2019)</w:t>
          </w:r>
          <w:r>
            <w:rPr>
              <w:lang w:val="id-ID"/>
            </w:rPr>
            <w:fldChar w:fldCharType="end"/>
          </w:r>
        </w:sdtContent>
      </w:sdt>
      <w:r>
        <w:t xml:space="preserve">. </w:t>
      </w:r>
      <w:r w:rsidR="00B852EF" w:rsidRPr="00B852EF">
        <w:t>Kode akun berfungsi sebagai penanda untuk mengidentifikasi dan mempermudah proses pencatatan transaksi, baik pengeluaran maupun pemasukan</w:t>
      </w:r>
      <w:r w:rsidR="009E16F0" w:rsidRPr="00E237E5">
        <w:rPr>
          <w:lang w:val="de-DE"/>
        </w:rPr>
        <w:t>.</w:t>
      </w:r>
    </w:p>
    <w:p w14:paraId="7CF9B741" w14:textId="4EAC9E68" w:rsidR="009E16F0" w:rsidRDefault="001E0266" w:rsidP="002F2A4C">
      <w:pPr>
        <w:pStyle w:val="Heading2"/>
        <w:rPr>
          <w:lang w:val="id-ID"/>
        </w:rPr>
      </w:pPr>
      <w:bookmarkStart w:id="41" w:name="_Toc105052101"/>
      <w:r>
        <w:rPr>
          <w:lang w:val="id-ID"/>
        </w:rPr>
        <w:t>Item Barang</w:t>
      </w:r>
      <w:bookmarkEnd w:id="41"/>
    </w:p>
    <w:p w14:paraId="12F8396B" w14:textId="204513A2" w:rsidR="009E16F0" w:rsidRPr="009E16F0" w:rsidRDefault="00B852EF" w:rsidP="00311164">
      <w:pPr>
        <w:pStyle w:val="ParagrifIsi"/>
        <w:ind w:firstLine="839"/>
        <w:rPr>
          <w:lang w:val="de-DE"/>
        </w:rPr>
      </w:pPr>
      <w:r w:rsidRPr="00B852EF">
        <w:t xml:space="preserve">Item barang adalah sekumpulan data mengenai barang yang dapat digunakan pada proses transaksi, baik penjualan maupun pembelian. Item barang memiliki atribut kode item, nama item, harga beli, harga jual, dan stok. Kode item terdiri dari 7 digit kode, dengan digit pertama karakter “B” untuk menandakan jenis </w:t>
      </w:r>
      <w:r w:rsidRPr="00B852EF">
        <w:lastRenderedPageBreak/>
        <w:t>item adalah “Barang”, diikuti 6 digit angka dibelakang. Kode item setiap barang akan berbeda satu sama lainnya. Secara default, item barang akan memiliki stok 0 (nol), karena belum dilakukan transaksi pembelian maupun penjualan</w:t>
      </w:r>
      <w:r w:rsidR="009E16F0" w:rsidRPr="00E237E5">
        <w:rPr>
          <w:lang w:val="de-DE"/>
        </w:rPr>
        <w:t>.</w:t>
      </w:r>
    </w:p>
    <w:p w14:paraId="57BF7AA3" w14:textId="78ED0917" w:rsidR="009E16F0" w:rsidRDefault="001E0266" w:rsidP="002F2A4C">
      <w:pPr>
        <w:pStyle w:val="Heading2"/>
        <w:rPr>
          <w:lang w:val="id-ID"/>
        </w:rPr>
      </w:pPr>
      <w:bookmarkStart w:id="42" w:name="_Toc105052102"/>
      <w:r>
        <w:rPr>
          <w:lang w:val="id-ID"/>
        </w:rPr>
        <w:t>Item Jasa</w:t>
      </w:r>
      <w:bookmarkEnd w:id="42"/>
    </w:p>
    <w:p w14:paraId="67D0A4F7" w14:textId="22785C8F" w:rsidR="009E16F0" w:rsidRPr="009E16F0" w:rsidRDefault="00B852EF" w:rsidP="007323B1">
      <w:pPr>
        <w:pStyle w:val="ParagrifIsi"/>
        <w:ind w:firstLine="839"/>
        <w:rPr>
          <w:lang w:val="de-DE"/>
        </w:rPr>
      </w:pPr>
      <w:r w:rsidRPr="00B852EF">
        <w:t>Item jasa adalah sekumpulan data mengenai jasa yang dapat digunakan pada proses transaksi penjualan. Item jasa memiliki atribut kode item, nama item, dan harga jual. Kode item terdiri dari 7 digit kode, dengan digit pertama karakter “J” untuk menandakan jenis item adalah “Jasa”, diikuti 6 digit angka dibelakang. Kode item setiap jasa akan berbeda satu sama lainnya</w:t>
      </w:r>
      <w:r w:rsidRPr="00B852EF">
        <w:rPr>
          <w:lang w:val="de-DE"/>
        </w:rPr>
        <w:t>.</w:t>
      </w:r>
      <w:r w:rsidRPr="00B852EF">
        <w:t xml:space="preserve"> Item jasa tidak akan memiliki stok karena jasa sendiri bersifat tidak habis pakai</w:t>
      </w:r>
      <w:r w:rsidR="009E16F0" w:rsidRPr="00E237E5">
        <w:rPr>
          <w:lang w:val="de-DE"/>
        </w:rPr>
        <w:t>.</w:t>
      </w:r>
    </w:p>
    <w:p w14:paraId="4A558B32" w14:textId="58649FCE" w:rsidR="009E16F0" w:rsidRDefault="001E0266" w:rsidP="002F2A4C">
      <w:pPr>
        <w:pStyle w:val="Heading2"/>
        <w:rPr>
          <w:lang w:val="id-ID"/>
        </w:rPr>
      </w:pPr>
      <w:bookmarkStart w:id="43" w:name="_Toc105052103"/>
      <w:r>
        <w:rPr>
          <w:lang w:val="id-ID"/>
        </w:rPr>
        <w:t>Laporan Keuangan</w:t>
      </w:r>
      <w:bookmarkEnd w:id="43"/>
    </w:p>
    <w:p w14:paraId="4EC9D37B" w14:textId="032314AE" w:rsidR="009E16F0" w:rsidRDefault="00956CE8" w:rsidP="007323B1">
      <w:pPr>
        <w:pStyle w:val="ParagrifIsi"/>
        <w:ind w:firstLine="839"/>
      </w:pPr>
      <w:r>
        <w:rPr>
          <w:lang w:val="id-ID"/>
        </w:rPr>
        <w:t xml:space="preserve">Ikatan Akuntansi Indonesia (IAI) dalam </w:t>
      </w:r>
      <w:r w:rsidRPr="00956CE8">
        <w:rPr>
          <w:lang w:val="id-ID"/>
        </w:rPr>
        <w:t>Erakipia dan Gamaliel</w:t>
      </w:r>
      <w:r w:rsidRPr="00956CE8">
        <w:rPr>
          <w:lang w:val="en-US"/>
        </w:rPr>
        <w:t xml:space="preserve"> </w:t>
      </w:r>
      <w:r>
        <w:rPr>
          <w:lang w:val="id-ID"/>
        </w:rPr>
        <w:t xml:space="preserve">(2017) menyebutkan </w:t>
      </w:r>
      <w:r>
        <w:t>l</w:t>
      </w:r>
      <w:r w:rsidR="00B852EF" w:rsidRPr="00B852EF">
        <w:t>aporan keuangan merupakan struktur yang menyajikan posisi keuangan dan kinerja keuangan dalam sebuah entitas</w:t>
      </w:r>
      <w:r w:rsidR="00B06E86">
        <w:rPr>
          <w:lang w:val="id-ID"/>
        </w:rPr>
        <w:t>.</w:t>
      </w:r>
      <w:r w:rsidR="00092060">
        <w:rPr>
          <w:lang w:val="id-ID"/>
        </w:rPr>
        <w:t xml:space="preserve"> </w:t>
      </w:r>
      <w:r>
        <w:rPr>
          <w:lang w:val="id-ID"/>
        </w:rPr>
        <w:t xml:space="preserve">IAI dalam </w:t>
      </w:r>
      <w:r w:rsidRPr="00956CE8">
        <w:rPr>
          <w:lang w:val="id-ID"/>
        </w:rPr>
        <w:t>Erakipia dan Gamaliel</w:t>
      </w:r>
      <w:r w:rsidRPr="00956CE8">
        <w:rPr>
          <w:lang w:val="en-US"/>
        </w:rPr>
        <w:t xml:space="preserve"> </w:t>
      </w:r>
      <w:r>
        <w:rPr>
          <w:lang w:val="id-ID"/>
        </w:rPr>
        <w:t xml:space="preserve">(2017) juga menyebutkan bahwa </w:t>
      </w:r>
      <w:r>
        <w:t>t</w:t>
      </w:r>
      <w:r w:rsidR="00B852EF" w:rsidRPr="00B852EF">
        <w:t>ujuan</w:t>
      </w:r>
      <w:r w:rsidR="00B06E86">
        <w:rPr>
          <w:lang w:val="id-ID"/>
        </w:rPr>
        <w:t xml:space="preserve"> umum</w:t>
      </w:r>
      <w:r w:rsidR="00B852EF" w:rsidRPr="00B852EF">
        <w:t xml:space="preserve"> dari laporan keuangan adalah penyajian informasi mengenai posisi keuangan (</w:t>
      </w:r>
      <w:r w:rsidR="00B852EF" w:rsidRPr="00B852EF">
        <w:rPr>
          <w:i/>
        </w:rPr>
        <w:t>financial</w:t>
      </w:r>
      <w:r w:rsidR="00B852EF" w:rsidRPr="00B852EF">
        <w:t xml:space="preserve"> </w:t>
      </w:r>
      <w:r w:rsidR="00B852EF" w:rsidRPr="00B852EF">
        <w:rPr>
          <w:i/>
        </w:rPr>
        <w:t>position</w:t>
      </w:r>
      <w:r w:rsidR="00B852EF" w:rsidRPr="00B852EF">
        <w:t>), kinerja keuangan (</w:t>
      </w:r>
      <w:r w:rsidR="00B852EF" w:rsidRPr="00B852EF">
        <w:rPr>
          <w:i/>
        </w:rPr>
        <w:t>financial performance</w:t>
      </w:r>
      <w:r w:rsidR="00B852EF" w:rsidRPr="00B852EF">
        <w:t>), dan arus kas (</w:t>
      </w:r>
      <w:r w:rsidR="00B852EF" w:rsidRPr="00B852EF">
        <w:rPr>
          <w:i/>
        </w:rPr>
        <w:t>cash flow</w:t>
      </w:r>
      <w:r w:rsidR="00B852EF" w:rsidRPr="00B852EF">
        <w:t xml:space="preserve">) dari entitas yang </w:t>
      </w:r>
      <w:r w:rsidR="00B06E86">
        <w:rPr>
          <w:lang w:val="id-ID"/>
        </w:rPr>
        <w:t>digunakan</w:t>
      </w:r>
      <w:r w:rsidR="00B852EF" w:rsidRPr="00B852EF">
        <w:t xml:space="preserve"> untuk membuat keputusan ekonomis bagi para penggunanya</w:t>
      </w:r>
      <w:r w:rsidR="00B06E86" w:rsidRPr="00B852EF">
        <w:t>.</w:t>
      </w:r>
      <w:r w:rsidR="00B852EF" w:rsidRPr="00B852EF">
        <w:rPr>
          <w:lang w:val="id-ID"/>
        </w:rPr>
        <w:t xml:space="preserve"> </w:t>
      </w:r>
      <w:r w:rsidR="00B852EF" w:rsidRPr="00B852EF">
        <w:t xml:space="preserve">Untuk dapat mencapai tujuan ini, laporan keuangan menyediakan informasi mengenai elemen dari entitas yang terdiri dari aset, kewajiban, </w:t>
      </w:r>
      <w:r w:rsidR="00B852EF" w:rsidRPr="00092060">
        <w:rPr>
          <w:i/>
        </w:rPr>
        <w:t>networth</w:t>
      </w:r>
      <w:r w:rsidR="00B852EF" w:rsidRPr="00B852EF">
        <w:t xml:space="preserve">, beban, dan pendapatan (termasuk </w:t>
      </w:r>
      <w:r w:rsidR="00B852EF" w:rsidRPr="00B852EF">
        <w:rPr>
          <w:i/>
        </w:rPr>
        <w:t xml:space="preserve">gain </w:t>
      </w:r>
      <w:r w:rsidR="00B852EF" w:rsidRPr="00B852EF">
        <w:t xml:space="preserve">dan </w:t>
      </w:r>
      <w:r w:rsidR="00B852EF" w:rsidRPr="00B852EF">
        <w:rPr>
          <w:i/>
        </w:rPr>
        <w:t>loss</w:t>
      </w:r>
      <w:r w:rsidR="00B852EF" w:rsidRPr="00B852EF">
        <w:t>), perubahan ekuitas dan arus kas</w:t>
      </w:r>
      <w:r w:rsidR="00B06E86">
        <w:rPr>
          <w:lang w:val="id-ID"/>
        </w:rPr>
        <w:t xml:space="preserve"> </w:t>
      </w:r>
      <w:r w:rsidR="00B06E86">
        <w:rPr>
          <w:noProof/>
          <w:lang w:val="id-ID"/>
        </w:rPr>
        <w:t>(Siswanto dan</w:t>
      </w:r>
      <w:r w:rsidR="00B06E86" w:rsidRPr="00B06E86">
        <w:rPr>
          <w:noProof/>
          <w:lang w:val="id-ID"/>
        </w:rPr>
        <w:t xml:space="preserve"> Sadjiarto, 2014)</w:t>
      </w:r>
      <w:r w:rsidR="009E16F0" w:rsidRPr="00E237E5">
        <w:t>.</w:t>
      </w:r>
    </w:p>
    <w:p w14:paraId="0D6AAC68" w14:textId="3B744FC1" w:rsidR="009E16F0" w:rsidRPr="001E0266" w:rsidRDefault="006B7FE0" w:rsidP="000109CC">
      <w:pPr>
        <w:pStyle w:val="Heading3"/>
      </w:pPr>
      <w:bookmarkStart w:id="44" w:name="_Toc105052104"/>
      <w:r>
        <w:rPr>
          <w:i/>
          <w:lang w:val="id-ID"/>
        </w:rPr>
        <w:t>Invoice</w:t>
      </w:r>
      <w:bookmarkEnd w:id="44"/>
    </w:p>
    <w:p w14:paraId="036D6946" w14:textId="56F1D4C6" w:rsidR="00901A21" w:rsidRPr="00834D65" w:rsidRDefault="00956CE8" w:rsidP="00901A21">
      <w:pPr>
        <w:pStyle w:val="ParagrifIsi"/>
        <w:ind w:firstLine="839"/>
        <w:rPr>
          <w:lang w:val="de-DE"/>
        </w:rPr>
      </w:pPr>
      <w:r>
        <w:rPr>
          <w:lang w:val="id-ID"/>
        </w:rPr>
        <w:t xml:space="preserve">Menurut Komang dalam </w:t>
      </w:r>
      <w:r w:rsidR="008F0489">
        <w:rPr>
          <w:noProof/>
          <w:lang w:val="id-ID"/>
        </w:rPr>
        <w:t>Agusti</w:t>
      </w:r>
      <w:r w:rsidR="008F0489" w:rsidRPr="00956CE8">
        <w:rPr>
          <w:noProof/>
          <w:lang w:val="id-ID"/>
        </w:rPr>
        <w:t xml:space="preserve"> </w:t>
      </w:r>
      <w:r w:rsidR="008F0489">
        <w:rPr>
          <w:noProof/>
          <w:lang w:val="id-ID"/>
        </w:rPr>
        <w:t>(</w:t>
      </w:r>
      <w:r w:rsidR="008F0489" w:rsidRPr="00956CE8">
        <w:rPr>
          <w:noProof/>
          <w:lang w:val="id-ID"/>
        </w:rPr>
        <w:t>2022)</w:t>
      </w:r>
      <w:r w:rsidR="008F0489">
        <w:rPr>
          <w:lang w:val="id-ID"/>
        </w:rPr>
        <w:t xml:space="preserve">, </w:t>
      </w:r>
      <w:r w:rsidR="008F0489">
        <w:rPr>
          <w:i/>
          <w:lang w:val="en-US"/>
        </w:rPr>
        <w:t>i</w:t>
      </w:r>
      <w:r w:rsidRPr="00956CE8">
        <w:rPr>
          <w:i/>
          <w:lang w:val="en-US"/>
        </w:rPr>
        <w:t>nvoice</w:t>
      </w:r>
      <w:r w:rsidRPr="00956CE8">
        <w:rPr>
          <w:lang w:val="en-US"/>
        </w:rPr>
        <w:t xml:space="preserve"> merupakan tanda bukti transaksi atau surat tagihan yang diterbitkan oleh penjual kepada pembeli untuk membayar harga barang yang telah disepakati antara penjual dan pembeli</w:t>
      </w:r>
      <w:r w:rsidR="00B852EF" w:rsidRPr="00956CE8">
        <w:rPr>
          <w:lang w:val="id-ID"/>
        </w:rPr>
        <w:t>.</w:t>
      </w:r>
      <w:r w:rsidR="00B852EF" w:rsidRPr="00B852EF">
        <w:rPr>
          <w:lang w:val="id-ID"/>
        </w:rPr>
        <w:t xml:space="preserve"> </w:t>
      </w:r>
      <w:r w:rsidR="00B852EF" w:rsidRPr="00B852EF">
        <w:rPr>
          <w:rFonts w:hint="eastAsia"/>
        </w:rPr>
        <w:t>Pada umumnya dokumen ini berisi tentang jumlah barang, perhitungan pembayaran, harga satuan, harga total</w:t>
      </w:r>
      <w:r w:rsidR="00B852EF" w:rsidRPr="00B852EF">
        <w:rPr>
          <w:lang w:val="id-ID"/>
        </w:rPr>
        <w:t xml:space="preserve"> yang diterima atau dise</w:t>
      </w:r>
      <w:r w:rsidR="00B06E86">
        <w:rPr>
          <w:lang w:val="id-ID"/>
        </w:rPr>
        <w:t>rahkan ketika proses transaksi</w:t>
      </w:r>
      <w:r w:rsidR="00B852EF" w:rsidRPr="00B852EF">
        <w:rPr>
          <w:lang w:val="id-ID"/>
        </w:rPr>
        <w:t xml:space="preserve">. </w:t>
      </w:r>
      <w:r w:rsidR="00B852EF" w:rsidRPr="00B852EF">
        <w:rPr>
          <w:i/>
          <w:lang w:val="id-ID"/>
        </w:rPr>
        <w:t>Invoice</w:t>
      </w:r>
      <w:r w:rsidR="00B852EF" w:rsidRPr="00B852EF">
        <w:rPr>
          <w:lang w:val="id-ID"/>
        </w:rPr>
        <w:t xml:space="preserve"> dibagi menjadi dua jenis, yaitu </w:t>
      </w:r>
      <w:r w:rsidR="00B852EF" w:rsidRPr="00B852EF">
        <w:rPr>
          <w:i/>
          <w:lang w:val="id-ID"/>
        </w:rPr>
        <w:t xml:space="preserve">invoice </w:t>
      </w:r>
      <w:r w:rsidR="00B852EF" w:rsidRPr="00B852EF">
        <w:rPr>
          <w:lang w:val="id-ID"/>
        </w:rPr>
        <w:t>pembelian dan penjualan</w:t>
      </w:r>
      <w:r w:rsidR="009E16F0" w:rsidRPr="009E16F0">
        <w:rPr>
          <w:lang w:val="de-DE"/>
        </w:rPr>
        <w:t>.</w:t>
      </w:r>
    </w:p>
    <w:p w14:paraId="461E1912" w14:textId="1502DF8A" w:rsidR="009E16F0" w:rsidRPr="009E16F0" w:rsidRDefault="001E0266" w:rsidP="000109CC">
      <w:pPr>
        <w:pStyle w:val="Heading3"/>
      </w:pPr>
      <w:bookmarkStart w:id="45" w:name="_Toc105052105"/>
      <w:r>
        <w:lastRenderedPageBreak/>
        <w:t>Stok</w:t>
      </w:r>
      <w:bookmarkEnd w:id="45"/>
    </w:p>
    <w:p w14:paraId="0BB49638" w14:textId="5C65C72C" w:rsidR="009E16F0" w:rsidRPr="009E16F0" w:rsidRDefault="00B852EF" w:rsidP="007323B1">
      <w:pPr>
        <w:pStyle w:val="ParagrifIsi"/>
        <w:ind w:firstLine="839"/>
        <w:rPr>
          <w:lang w:val="de-DE"/>
        </w:rPr>
      </w:pPr>
      <w:r w:rsidRPr="00B852EF">
        <w:t>Stok merupakan jumlah item barang yang tersedia. Stok akan bertambah ketika dilakukan transaksi pembelian dan retur penjualan. Sedangkan stok akan berkurang ketika dilakukan transaksi penjualan dan retur pembelian. Stok juga dapat berubah apabil</w:t>
      </w:r>
      <w:r w:rsidR="007323B1">
        <w:t xml:space="preserve">a barang mengalami kerusakan </w:t>
      </w:r>
      <w:r w:rsidRPr="00B852EF">
        <w:t xml:space="preserve">atau </w:t>
      </w:r>
      <w:r w:rsidR="007323B1">
        <w:rPr>
          <w:lang w:val="id-ID"/>
        </w:rPr>
        <w:t xml:space="preserve">mengalami </w:t>
      </w:r>
      <w:r w:rsidRPr="00B852EF">
        <w:t>kondisi lainnya yang membuat barang tidak dapat digunakan sebagaimana semestinya</w:t>
      </w:r>
      <w:r w:rsidR="009E16F0" w:rsidRPr="009E16F0">
        <w:rPr>
          <w:lang w:val="de-DE"/>
        </w:rPr>
        <w:t>.</w:t>
      </w:r>
    </w:p>
    <w:p w14:paraId="0784869F" w14:textId="2560B07C" w:rsidR="009E16F0" w:rsidRDefault="001E0266" w:rsidP="009E16F0">
      <w:pPr>
        <w:pStyle w:val="Heading3"/>
      </w:pPr>
      <w:bookmarkStart w:id="46" w:name="_Toc105052106"/>
      <w:r>
        <w:t>Laporan Jurnal</w:t>
      </w:r>
      <w:bookmarkEnd w:id="46"/>
    </w:p>
    <w:p w14:paraId="022D2DC0" w14:textId="3ACC5C4A" w:rsidR="009E16F0" w:rsidRDefault="00B06E86" w:rsidP="007323B1">
      <w:pPr>
        <w:pStyle w:val="ParagrifIsi"/>
        <w:ind w:firstLine="839"/>
        <w:rPr>
          <w:lang w:val="de-DE"/>
        </w:rPr>
      </w:pPr>
      <w:r>
        <w:rPr>
          <w:lang w:val="id-ID"/>
        </w:rPr>
        <w:t>Laporan jurnal</w:t>
      </w:r>
      <w:r w:rsidR="001200C6">
        <w:rPr>
          <w:lang w:val="id-ID"/>
        </w:rPr>
        <w:t xml:space="preserve"> adalah catatan transaksi pertama yang digunakan untuk mencatat, mengklasifikasikan, dan meringkas data keuangan dan data lainnya</w:t>
      </w:r>
      <w:r>
        <w:rPr>
          <w:lang w:val="id-ID"/>
        </w:rPr>
        <w:t xml:space="preserve"> </w:t>
      </w:r>
      <w:sdt>
        <w:sdtPr>
          <w:rPr>
            <w:lang w:val="id-ID"/>
          </w:rPr>
          <w:id w:val="302509448"/>
          <w:citation/>
        </w:sdtPr>
        <w:sdtEndPr/>
        <w:sdtContent>
          <w:r>
            <w:rPr>
              <w:lang w:val="id-ID"/>
            </w:rPr>
            <w:fldChar w:fldCharType="begin"/>
          </w:r>
          <w:r>
            <w:rPr>
              <w:lang w:val="id-ID"/>
            </w:rPr>
            <w:instrText xml:space="preserve"> CITATION Kab13 \l 1057 </w:instrText>
          </w:r>
          <w:r>
            <w:rPr>
              <w:lang w:val="id-ID"/>
            </w:rPr>
            <w:fldChar w:fldCharType="separate"/>
          </w:r>
          <w:r w:rsidR="000F56D6" w:rsidRPr="000F56D6">
            <w:rPr>
              <w:noProof/>
              <w:lang w:val="id-ID"/>
            </w:rPr>
            <w:t>(Kabuhung, 2013)</w:t>
          </w:r>
          <w:r>
            <w:rPr>
              <w:lang w:val="id-ID"/>
            </w:rPr>
            <w:fldChar w:fldCharType="end"/>
          </w:r>
        </w:sdtContent>
      </w:sdt>
      <w:r w:rsidR="001200C6">
        <w:rPr>
          <w:lang w:val="id-ID"/>
        </w:rPr>
        <w:t xml:space="preserve">. </w:t>
      </w:r>
      <w:r w:rsidR="00B852EF" w:rsidRPr="00B852EF">
        <w:rPr>
          <w:lang w:val="id-ID"/>
        </w:rPr>
        <w:t>Laporan jurnal adalah laporan yang memberikan data jurnal per transaksi yang terjadi selama periode tertentu. Jurnal</w:t>
      </w:r>
      <w:r w:rsidR="00B852EF" w:rsidRPr="00B852EF">
        <w:t xml:space="preserve"> dalam akuntansi keuangan </w:t>
      </w:r>
      <w:r w:rsidR="004340C5">
        <w:rPr>
          <w:lang w:val="id-ID"/>
        </w:rPr>
        <w:t xml:space="preserve">dapat pula </w:t>
      </w:r>
      <w:r w:rsidR="00B852EF" w:rsidRPr="00B852EF">
        <w:t xml:space="preserve">diartikan sebagai catatan yang berisi keseluruhan transaksi, baik pemasukan maupun pengeluaran perusahaan. </w:t>
      </w:r>
      <w:r w:rsidR="00B852EF" w:rsidRPr="00B852EF">
        <w:rPr>
          <w:lang w:val="id-ID"/>
        </w:rPr>
        <w:t>Jurnal</w:t>
      </w:r>
      <w:r w:rsidR="00B852EF" w:rsidRPr="00B852EF">
        <w:t xml:space="preserve"> juga disebut sebagai </w:t>
      </w:r>
      <w:r w:rsidR="00B852EF" w:rsidRPr="00B852EF">
        <w:rPr>
          <w:i/>
        </w:rPr>
        <w:t>books of original entry</w:t>
      </w:r>
      <w:r w:rsidR="00B852EF" w:rsidRPr="00B852EF">
        <w:t>, karena seluruh transaksi dan penyesuaian pemasukan akan dicatat dalam jurnal secara kronologis, sehingga memudahkan pendataan</w:t>
      </w:r>
      <w:r w:rsidR="009E16F0" w:rsidRPr="00E237E5">
        <w:rPr>
          <w:lang w:val="de-DE"/>
        </w:rPr>
        <w:t>.</w:t>
      </w:r>
    </w:p>
    <w:p w14:paraId="1A40C3C4" w14:textId="7E3B0A9E" w:rsidR="009E16F0" w:rsidRDefault="001E0266" w:rsidP="009E16F0">
      <w:pPr>
        <w:pStyle w:val="Heading3"/>
      </w:pPr>
      <w:bookmarkStart w:id="47" w:name="_Toc105052107"/>
      <w:r>
        <w:t>Laporan Buku Besar</w:t>
      </w:r>
      <w:r>
        <w:rPr>
          <w:lang w:val="id-ID"/>
        </w:rPr>
        <w:t xml:space="preserve"> (</w:t>
      </w:r>
      <w:r w:rsidRPr="001E0266">
        <w:rPr>
          <w:i/>
          <w:lang w:val="id-ID"/>
        </w:rPr>
        <w:t>General Ledger</w:t>
      </w:r>
      <w:r>
        <w:rPr>
          <w:lang w:val="id-ID"/>
        </w:rPr>
        <w:t>)</w:t>
      </w:r>
      <w:bookmarkEnd w:id="47"/>
    </w:p>
    <w:p w14:paraId="41A305B4" w14:textId="0B372EE7" w:rsidR="009E16F0" w:rsidRDefault="000B69A7" w:rsidP="007323B1">
      <w:pPr>
        <w:pStyle w:val="ParagrifIsi"/>
        <w:ind w:firstLine="839"/>
        <w:rPr>
          <w:lang w:val="de-DE"/>
        </w:rPr>
      </w:pPr>
      <w:r>
        <w:rPr>
          <w:lang w:val="id-ID"/>
        </w:rPr>
        <w:t>Laporan b</w:t>
      </w:r>
      <w:r w:rsidR="00B852EF" w:rsidRPr="00B852EF">
        <w:rPr>
          <w:lang w:val="en-US"/>
        </w:rPr>
        <w:t>uku besar (</w:t>
      </w:r>
      <w:r w:rsidR="00B852EF" w:rsidRPr="00B852EF">
        <w:rPr>
          <w:i/>
          <w:lang w:val="en-US"/>
        </w:rPr>
        <w:t>general ledger</w:t>
      </w:r>
      <w:r w:rsidR="00B852EF" w:rsidRPr="00B852EF">
        <w:rPr>
          <w:lang w:val="en-US"/>
        </w:rPr>
        <w:t xml:space="preserve">) </w:t>
      </w:r>
      <w:r w:rsidR="006D1482" w:rsidRPr="00461A50">
        <w:rPr>
          <w:lang w:val="en-US"/>
        </w:rPr>
        <w:t>merupakan buku utama pencatatan transaksi keuangan yang mengumpulkan seluruh jurnal yang telah dibuat dan menggolongkannya berdasarkan jenis akun</w:t>
      </w:r>
      <w:r w:rsidR="00C117BE">
        <w:rPr>
          <w:lang w:val="id-ID"/>
        </w:rPr>
        <w:t xml:space="preserve"> </w:t>
      </w:r>
      <w:sdt>
        <w:sdtPr>
          <w:rPr>
            <w:lang w:val="id-ID"/>
          </w:rPr>
          <w:id w:val="1128967823"/>
          <w:citation/>
        </w:sdtPr>
        <w:sdtEndPr/>
        <w:sdtContent>
          <w:r w:rsidR="00C117BE">
            <w:rPr>
              <w:lang w:val="id-ID"/>
            </w:rPr>
            <w:fldChar w:fldCharType="begin"/>
          </w:r>
          <w:r w:rsidR="00C117BE">
            <w:rPr>
              <w:lang w:val="id-ID"/>
            </w:rPr>
            <w:instrText xml:space="preserve"> CITATION Ada21 \l 1057 </w:instrText>
          </w:r>
          <w:r w:rsidR="00C117BE">
            <w:rPr>
              <w:lang w:val="id-ID"/>
            </w:rPr>
            <w:fldChar w:fldCharType="separate"/>
          </w:r>
          <w:r w:rsidR="000F56D6" w:rsidRPr="000F56D6">
            <w:rPr>
              <w:noProof/>
              <w:lang w:val="id-ID"/>
            </w:rPr>
            <w:t>(Adang, et al., 2021)</w:t>
          </w:r>
          <w:r w:rsidR="00C117BE">
            <w:rPr>
              <w:lang w:val="id-ID"/>
            </w:rPr>
            <w:fldChar w:fldCharType="end"/>
          </w:r>
        </w:sdtContent>
      </w:sdt>
      <w:r w:rsidR="006D1482" w:rsidRPr="00E237E5">
        <w:rPr>
          <w:lang w:val="de-DE"/>
        </w:rPr>
        <w:t>.</w:t>
      </w:r>
      <w:r w:rsidR="006D1482">
        <w:rPr>
          <w:lang w:val="id-ID"/>
        </w:rPr>
        <w:t xml:space="preserve"> </w:t>
      </w:r>
      <w:r w:rsidR="00461A50">
        <w:rPr>
          <w:lang w:val="id-ID"/>
        </w:rPr>
        <w:t xml:space="preserve">Dapat diartikan juga bahwa </w:t>
      </w:r>
      <w:r w:rsidR="00461A50">
        <w:rPr>
          <w:lang w:val="en-US"/>
        </w:rPr>
        <w:t>b</w:t>
      </w:r>
      <w:r w:rsidR="00461A50" w:rsidRPr="00461A50">
        <w:rPr>
          <w:lang w:val="en-US"/>
        </w:rPr>
        <w:t xml:space="preserve">uku besar </w:t>
      </w:r>
      <w:r w:rsidR="006D1482" w:rsidRPr="00B852EF">
        <w:t>adalah laporan perubahan saldo pada setiap kode akun yang tersedia.</w:t>
      </w:r>
    </w:p>
    <w:p w14:paraId="3743E445" w14:textId="03A1DDEC" w:rsidR="001E0266" w:rsidRDefault="001E0266" w:rsidP="001E0266">
      <w:pPr>
        <w:pStyle w:val="Heading3"/>
      </w:pPr>
      <w:bookmarkStart w:id="48" w:name="_Toc105052108"/>
      <w:r w:rsidRPr="001E0266">
        <w:rPr>
          <w:lang w:val="en-US"/>
        </w:rPr>
        <w:t xml:space="preserve">Laporan </w:t>
      </w:r>
      <w:r>
        <w:rPr>
          <w:lang w:val="id-ID"/>
        </w:rPr>
        <w:t>Neraca Saldo (</w:t>
      </w:r>
      <w:r w:rsidRPr="001E0266">
        <w:rPr>
          <w:i/>
          <w:lang w:val="id-ID"/>
        </w:rPr>
        <w:t>Trial Balance</w:t>
      </w:r>
      <w:r>
        <w:rPr>
          <w:lang w:val="id-ID"/>
        </w:rPr>
        <w:t>)</w:t>
      </w:r>
      <w:bookmarkEnd w:id="48"/>
    </w:p>
    <w:p w14:paraId="21136449" w14:textId="4BF4C4C9" w:rsidR="005629D5" w:rsidRDefault="00240AB0" w:rsidP="000B69A7">
      <w:pPr>
        <w:pStyle w:val="ParagrifIsi"/>
        <w:ind w:firstLine="839"/>
        <w:rPr>
          <w:lang w:val="de-DE"/>
        </w:rPr>
      </w:pPr>
      <w:r>
        <w:rPr>
          <w:lang w:val="id-ID"/>
        </w:rPr>
        <w:t>Suradi dalam Yuliana (2018) menjelaskan bahwa l</w:t>
      </w:r>
      <w:r w:rsidR="000B69A7">
        <w:rPr>
          <w:lang w:val="id-ID"/>
        </w:rPr>
        <w:t>aporan n</w:t>
      </w:r>
      <w:r w:rsidR="00B852EF" w:rsidRPr="00B852EF">
        <w:t xml:space="preserve">eraca saldo atau </w:t>
      </w:r>
      <w:r w:rsidR="00B852EF" w:rsidRPr="00B852EF">
        <w:rPr>
          <w:i/>
        </w:rPr>
        <w:t>trial balance</w:t>
      </w:r>
      <w:r>
        <w:t xml:space="preserve"> </w:t>
      </w:r>
      <w:r w:rsidR="00B852EF" w:rsidRPr="00B852EF">
        <w:t>adalah</w:t>
      </w:r>
      <w:r w:rsidR="00B852EF" w:rsidRPr="00B852EF">
        <w:rPr>
          <w:lang w:val="id-ID"/>
        </w:rPr>
        <w:t xml:space="preserve"> </w:t>
      </w:r>
      <w:r w:rsidR="000B69A7">
        <w:rPr>
          <w:lang w:val="id-ID"/>
        </w:rPr>
        <w:t>suatu daftar dari seluruh akun atau rekening dan saldonya disusun pada akhir periode akuntansi</w:t>
      </w:r>
      <w:r w:rsidR="00B852EF" w:rsidRPr="00B852EF">
        <w:rPr>
          <w:lang w:val="id-ID"/>
        </w:rPr>
        <w:t xml:space="preserve">. </w:t>
      </w:r>
      <w:r w:rsidR="00B852EF" w:rsidRPr="00B852EF">
        <w:t xml:space="preserve">Daftar </w:t>
      </w:r>
      <w:r w:rsidR="00B852EF" w:rsidRPr="00B852EF">
        <w:rPr>
          <w:lang w:val="id-ID"/>
        </w:rPr>
        <w:t>tersebut</w:t>
      </w:r>
      <w:r w:rsidR="00B852EF" w:rsidRPr="00B852EF">
        <w:t xml:space="preserve"> berisi seluruh jenis nama akun beserta saldo total dari setiap akun yang disusun secara sistematis sesuai dengan kode akun yang bersumber dari buku besar perusahaan pada periode tertentu</w:t>
      </w:r>
      <w:r>
        <w:rPr>
          <w:lang w:val="id-ID"/>
        </w:rPr>
        <w:t xml:space="preserve"> </w:t>
      </w:r>
      <w:sdt>
        <w:sdtPr>
          <w:rPr>
            <w:lang w:val="id-ID"/>
          </w:rPr>
          <w:id w:val="185877540"/>
          <w:citation/>
        </w:sdtPr>
        <w:sdtEndPr/>
        <w:sdtContent>
          <w:r>
            <w:rPr>
              <w:lang w:val="id-ID"/>
            </w:rPr>
            <w:fldChar w:fldCharType="begin"/>
          </w:r>
          <w:r>
            <w:rPr>
              <w:lang w:val="id-ID"/>
            </w:rPr>
            <w:instrText xml:space="preserve"> CITATION Pra18 \l 1057 </w:instrText>
          </w:r>
          <w:r>
            <w:rPr>
              <w:lang w:val="id-ID"/>
            </w:rPr>
            <w:fldChar w:fldCharType="separate"/>
          </w:r>
          <w:r w:rsidR="000F56D6" w:rsidRPr="000F56D6">
            <w:rPr>
              <w:noProof/>
              <w:lang w:val="id-ID"/>
            </w:rPr>
            <w:t>(Pranata, 2018)</w:t>
          </w:r>
          <w:r>
            <w:rPr>
              <w:lang w:val="id-ID"/>
            </w:rPr>
            <w:fldChar w:fldCharType="end"/>
          </w:r>
        </w:sdtContent>
      </w:sdt>
      <w:r w:rsidR="001E0266" w:rsidRPr="00E237E5">
        <w:rPr>
          <w:lang w:val="de-DE"/>
        </w:rPr>
        <w:t>.</w:t>
      </w:r>
    </w:p>
    <w:p w14:paraId="7F562F61" w14:textId="45DAF2BC" w:rsidR="001E0266" w:rsidRDefault="001E0266" w:rsidP="001E0266">
      <w:pPr>
        <w:pStyle w:val="Heading3"/>
      </w:pPr>
      <w:bookmarkStart w:id="49" w:name="_Toc105052109"/>
      <w:r w:rsidRPr="001E0266">
        <w:rPr>
          <w:lang w:val="en-US"/>
        </w:rPr>
        <w:lastRenderedPageBreak/>
        <w:t xml:space="preserve">Laporan </w:t>
      </w:r>
      <w:r>
        <w:rPr>
          <w:lang w:val="id-ID"/>
        </w:rPr>
        <w:t>Laba Rugi (</w:t>
      </w:r>
      <w:r w:rsidRPr="001E0266">
        <w:rPr>
          <w:i/>
          <w:lang w:val="id-ID"/>
        </w:rPr>
        <w:t>Profit and Loss</w:t>
      </w:r>
      <w:r>
        <w:rPr>
          <w:lang w:val="id-ID"/>
        </w:rPr>
        <w:t>)</w:t>
      </w:r>
      <w:bookmarkEnd w:id="49"/>
    </w:p>
    <w:p w14:paraId="2864A895" w14:textId="2F23F527" w:rsidR="001E0266" w:rsidRDefault="00240AB0" w:rsidP="007323B1">
      <w:pPr>
        <w:pStyle w:val="ParagrifIsi"/>
        <w:ind w:firstLine="839"/>
        <w:rPr>
          <w:lang w:val="de-DE"/>
        </w:rPr>
      </w:pPr>
      <w:r>
        <w:rPr>
          <w:lang w:val="id-ID"/>
        </w:rPr>
        <w:t xml:space="preserve">Sasongko dalam </w:t>
      </w:r>
      <w:r w:rsidRPr="00240AB0">
        <w:rPr>
          <w:lang w:val="id-ID"/>
        </w:rPr>
        <w:t>Mahwiyah dan</w:t>
      </w:r>
      <w:r>
        <w:rPr>
          <w:lang w:val="id-ID"/>
        </w:rPr>
        <w:t xml:space="preserve"> Wahyudi (</w:t>
      </w:r>
      <w:r w:rsidRPr="00240AB0">
        <w:rPr>
          <w:lang w:val="id-ID"/>
        </w:rPr>
        <w:t>2021</w:t>
      </w:r>
      <w:r>
        <w:rPr>
          <w:lang w:val="id-ID"/>
        </w:rPr>
        <w:t>) mendefinisikan l</w:t>
      </w:r>
      <w:r w:rsidR="000B69A7">
        <w:rPr>
          <w:lang w:val="id-ID"/>
        </w:rPr>
        <w:t>aporan</w:t>
      </w:r>
      <w:r w:rsidR="00B852EF" w:rsidRPr="00B852EF">
        <w:t xml:space="preserve"> </w:t>
      </w:r>
      <w:r w:rsidR="00B852EF" w:rsidRPr="00B852EF">
        <w:rPr>
          <w:lang w:val="id-ID"/>
        </w:rPr>
        <w:t>laba rugi</w:t>
      </w:r>
      <w:r w:rsidR="00B852EF" w:rsidRPr="00B852EF">
        <w:t xml:space="preserve"> </w:t>
      </w:r>
      <w:r>
        <w:rPr>
          <w:lang w:val="id-ID"/>
        </w:rPr>
        <w:t>merupakan</w:t>
      </w:r>
      <w:r w:rsidR="00B852EF" w:rsidRPr="00B852EF">
        <w:t xml:space="preserve"> laporan yang menyandingkan pendapatan yang diperoleh dengan beban yang terjadi selama </w:t>
      </w:r>
      <w:r>
        <w:rPr>
          <w:lang w:val="id-ID"/>
        </w:rPr>
        <w:t>periode tertentu</w:t>
      </w:r>
      <w:r w:rsidR="00B852EF" w:rsidRPr="00B852EF">
        <w:t xml:space="preserve">. </w:t>
      </w:r>
      <w:r w:rsidR="00B852EF" w:rsidRPr="00B852EF">
        <w:rPr>
          <w:lang w:val="id-ID"/>
        </w:rPr>
        <w:t>Menurut pengertian lain, l</w:t>
      </w:r>
      <w:r w:rsidR="00B852EF" w:rsidRPr="00B852EF">
        <w:t>aporan laba rugi ialah laporan yang disusun dengan maksud untuk menggambarkan hasil operasi perusahaan dalam suatu periode tertentu</w:t>
      </w:r>
      <w:r w:rsidR="00F7393A">
        <w:rPr>
          <w:lang w:val="id-ID"/>
        </w:rPr>
        <w:t xml:space="preserve"> </w:t>
      </w:r>
      <w:sdt>
        <w:sdtPr>
          <w:rPr>
            <w:lang w:val="id-ID"/>
          </w:rPr>
          <w:id w:val="422774278"/>
          <w:citation/>
        </w:sdtPr>
        <w:sdtEndPr/>
        <w:sdtContent>
          <w:r w:rsidR="00F7393A">
            <w:rPr>
              <w:lang w:val="id-ID"/>
            </w:rPr>
            <w:fldChar w:fldCharType="begin"/>
          </w:r>
          <w:r w:rsidR="00F7393A">
            <w:rPr>
              <w:lang w:val="id-ID"/>
            </w:rPr>
            <w:instrText xml:space="preserve"> CITATION Tri18 \l 1057 </w:instrText>
          </w:r>
          <w:r w:rsidR="00F7393A">
            <w:rPr>
              <w:lang w:val="id-ID"/>
            </w:rPr>
            <w:fldChar w:fldCharType="separate"/>
          </w:r>
          <w:r w:rsidR="000F56D6" w:rsidRPr="000F56D6">
            <w:rPr>
              <w:noProof/>
              <w:lang w:val="id-ID"/>
            </w:rPr>
            <w:t>(Trianto, 2018)</w:t>
          </w:r>
          <w:r w:rsidR="00F7393A">
            <w:rPr>
              <w:lang w:val="id-ID"/>
            </w:rPr>
            <w:fldChar w:fldCharType="end"/>
          </w:r>
        </w:sdtContent>
      </w:sdt>
      <w:r w:rsidR="00B852EF" w:rsidRPr="00B852EF">
        <w:t>.</w:t>
      </w:r>
      <w:r w:rsidR="00B852EF" w:rsidRPr="00B852EF">
        <w:rPr>
          <w:lang w:val="id-ID"/>
        </w:rPr>
        <w:t xml:space="preserve"> Dapat disimpulkan bahwa laporan laba rugi adalah laporan saldo kode akun dengan klasifikasi beban dan penghasilan. Total saldo akun klasifikasi penghasilan akan dikurangi dengan total saldo akun klasifikasi beban, untuk mendapatkan selisih dari kedua klasifikasi tersebut. Apabila selisih saldo bernilai positif (+), maka laporan bernilai laba bersih. Sebaliknya, apabila selisih saldo bernilai negatif (-), maka laporan tersebut bernilai rugi bersih</w:t>
      </w:r>
      <w:r w:rsidR="001E0266" w:rsidRPr="00E237E5">
        <w:rPr>
          <w:lang w:val="de-DE"/>
        </w:rPr>
        <w:t>.</w:t>
      </w:r>
    </w:p>
    <w:p w14:paraId="7C10BC8B" w14:textId="2D0B20C3" w:rsidR="001E0266" w:rsidRDefault="001E0266" w:rsidP="001E0266">
      <w:pPr>
        <w:pStyle w:val="Heading3"/>
      </w:pPr>
      <w:bookmarkStart w:id="50" w:name="_Toc105052110"/>
      <w:r>
        <w:rPr>
          <w:lang w:val="id-ID"/>
        </w:rPr>
        <w:t>Laporan Neraca (</w:t>
      </w:r>
      <w:r w:rsidRPr="001E0266">
        <w:rPr>
          <w:i/>
          <w:lang w:val="id-ID"/>
        </w:rPr>
        <w:t>Balance Sheet</w:t>
      </w:r>
      <w:r>
        <w:rPr>
          <w:lang w:val="id-ID"/>
        </w:rPr>
        <w:t>)</w:t>
      </w:r>
      <w:bookmarkEnd w:id="50"/>
    </w:p>
    <w:p w14:paraId="291E17EF" w14:textId="5EF9F2D0" w:rsidR="001E0266" w:rsidRDefault="00B852EF" w:rsidP="007323B1">
      <w:pPr>
        <w:pStyle w:val="ParagrifIsi"/>
        <w:ind w:firstLine="839"/>
        <w:rPr>
          <w:lang w:val="de-DE"/>
        </w:rPr>
      </w:pPr>
      <w:r w:rsidRPr="00B852EF">
        <w:t xml:space="preserve">Laporan neraca atau yang disebut sebagai </w:t>
      </w:r>
      <w:r w:rsidRPr="00B852EF">
        <w:rPr>
          <w:i/>
        </w:rPr>
        <w:t xml:space="preserve">balance sheet </w:t>
      </w:r>
      <w:r w:rsidRPr="00B852EF">
        <w:t xml:space="preserve">adalah laporan yang menyajikan posisi keuangan perusahaan pada posisi aset, liabilitas (kewajiban), dan </w:t>
      </w:r>
      <w:r w:rsidR="00F7393A">
        <w:t xml:space="preserve">modal pada suatu saat tertentu </w:t>
      </w:r>
      <w:sdt>
        <w:sdtPr>
          <w:id w:val="60988513"/>
          <w:citation/>
        </w:sdtPr>
        <w:sdtEndPr/>
        <w:sdtContent>
          <w:r w:rsidR="00F7393A">
            <w:fldChar w:fldCharType="begin"/>
          </w:r>
          <w:r w:rsidR="00F7393A">
            <w:rPr>
              <w:lang w:val="id-ID"/>
            </w:rPr>
            <w:instrText xml:space="preserve"> CITATION Tri18 \l 1057 </w:instrText>
          </w:r>
          <w:r w:rsidR="00F7393A">
            <w:fldChar w:fldCharType="separate"/>
          </w:r>
          <w:r w:rsidR="000F56D6" w:rsidRPr="000F56D6">
            <w:rPr>
              <w:noProof/>
              <w:lang w:val="id-ID"/>
            </w:rPr>
            <w:t>(Trianto, 2018)</w:t>
          </w:r>
          <w:r w:rsidR="00F7393A">
            <w:fldChar w:fldCharType="end"/>
          </w:r>
        </w:sdtContent>
      </w:sdt>
      <w:r w:rsidR="00F119BB">
        <w:t>.</w:t>
      </w:r>
      <w:r w:rsidR="00F119BB">
        <w:rPr>
          <w:lang w:val="id-ID"/>
        </w:rPr>
        <w:t xml:space="preserve"> </w:t>
      </w:r>
      <w:r w:rsidR="00F119BB">
        <w:t>S</w:t>
      </w:r>
      <w:r w:rsidR="00F119BB">
        <w:rPr>
          <w:lang w:val="id-ID"/>
        </w:rPr>
        <w:t xml:space="preserve">edangkan menurut Harahap dalam </w:t>
      </w:r>
      <w:r w:rsidR="00F119BB" w:rsidRPr="00F119BB">
        <w:rPr>
          <w:lang w:val="id-ID"/>
        </w:rPr>
        <w:t>Anggraeni dan</w:t>
      </w:r>
      <w:r w:rsidR="00F119BB">
        <w:rPr>
          <w:lang w:val="id-ID"/>
        </w:rPr>
        <w:t xml:space="preserve"> Priatna</w:t>
      </w:r>
      <w:r w:rsidR="00F119BB" w:rsidRPr="00F119BB">
        <w:rPr>
          <w:lang w:val="id-ID"/>
        </w:rPr>
        <w:t xml:space="preserve"> </w:t>
      </w:r>
      <w:r w:rsidR="00F119BB">
        <w:rPr>
          <w:lang w:val="id-ID"/>
        </w:rPr>
        <w:t>(</w:t>
      </w:r>
      <w:r w:rsidR="00F119BB" w:rsidRPr="00F119BB">
        <w:rPr>
          <w:lang w:val="id-ID"/>
        </w:rPr>
        <w:t>2019</w:t>
      </w:r>
      <w:r w:rsidR="00F119BB">
        <w:rPr>
          <w:lang w:val="id-ID"/>
        </w:rPr>
        <w:t xml:space="preserve">) </w:t>
      </w:r>
      <w:r w:rsidR="00F119BB">
        <w:rPr>
          <w:lang w:val="en-US"/>
        </w:rPr>
        <w:t>l</w:t>
      </w:r>
      <w:r w:rsidRPr="00B852EF">
        <w:rPr>
          <w:lang w:val="en-US"/>
        </w:rPr>
        <w:t xml:space="preserve">aporan neraca atau </w:t>
      </w:r>
      <w:r w:rsidRPr="00B852EF">
        <w:t xml:space="preserve">yang </w:t>
      </w:r>
      <w:r w:rsidRPr="00B852EF">
        <w:rPr>
          <w:lang w:val="en-US"/>
        </w:rPr>
        <w:t xml:space="preserve">disebut juga </w:t>
      </w:r>
      <w:r w:rsidRPr="00B852EF">
        <w:t xml:space="preserve">sebagai </w:t>
      </w:r>
      <w:r w:rsidRPr="00B852EF">
        <w:rPr>
          <w:lang w:val="en-US"/>
        </w:rPr>
        <w:t xml:space="preserve">posisi keuangan menggambarkan posisi keuangan perusahaan dalam suatu tanggal tertentu atau </w:t>
      </w:r>
      <w:r w:rsidRPr="00B852EF">
        <w:rPr>
          <w:i/>
          <w:lang w:val="en-US"/>
        </w:rPr>
        <w:t>a moment</w:t>
      </w:r>
      <w:r w:rsidRPr="00B852EF">
        <w:rPr>
          <w:i/>
        </w:rPr>
        <w:t xml:space="preserve"> </w:t>
      </w:r>
      <w:r w:rsidRPr="00B852EF">
        <w:rPr>
          <w:i/>
          <w:lang w:val="en-US"/>
        </w:rPr>
        <w:t>of time.</w:t>
      </w:r>
      <w:r w:rsidRPr="00B852EF">
        <w:rPr>
          <w:i/>
        </w:rPr>
        <w:t xml:space="preserve"> </w:t>
      </w:r>
      <w:r w:rsidRPr="00B852EF">
        <w:t>Laporan neraca bertujuan untuk menjelaskan harta, utang, dan modal perusahaan. Dapat disimpulkan bahwa laporan neraca adalah laporan saldo kode akun dengan klasifikasi aset, kewajiban, dan ekuitas (modal). Modal diperoleh dari pengurangan total saldo akun aset dan total saldo akun kewajiban</w:t>
      </w:r>
      <w:r w:rsidR="001E0266" w:rsidRPr="00E237E5">
        <w:rPr>
          <w:lang w:val="de-DE"/>
        </w:rPr>
        <w:t>.</w:t>
      </w:r>
    </w:p>
    <w:p w14:paraId="7D7A7690" w14:textId="24D0977B" w:rsidR="001E0266" w:rsidRDefault="001E0266" w:rsidP="002F2A4C">
      <w:pPr>
        <w:pStyle w:val="Heading2"/>
      </w:pPr>
      <w:bookmarkStart w:id="51" w:name="_Toc105052111"/>
      <w:r w:rsidRPr="001E0266">
        <w:rPr>
          <w:lang w:val="de-DE"/>
        </w:rPr>
        <w:t>System Development Life Cycle (SDLC</w:t>
      </w:r>
      <w:r>
        <w:t>)</w:t>
      </w:r>
      <w:bookmarkEnd w:id="51"/>
    </w:p>
    <w:p w14:paraId="0BFB48FA" w14:textId="0FF1C301" w:rsidR="009E16F0" w:rsidRPr="001E0266" w:rsidRDefault="00B852EF" w:rsidP="007323B1">
      <w:pPr>
        <w:pStyle w:val="ParagrifIsi"/>
        <w:ind w:firstLine="839"/>
        <w:rPr>
          <w:lang w:val="sv-SE"/>
        </w:rPr>
      </w:pPr>
      <w:r w:rsidRPr="00B852EF">
        <w:rPr>
          <w:i/>
          <w:lang w:val="en-US"/>
        </w:rPr>
        <w:t xml:space="preserve">System Development Life Cycle </w:t>
      </w:r>
      <w:r w:rsidRPr="00B852EF">
        <w:rPr>
          <w:lang w:val="en-US"/>
        </w:rPr>
        <w:t xml:space="preserve">(SDLC) </w:t>
      </w:r>
      <w:r w:rsidRPr="00B852EF">
        <w:t>atau daur hidup pengembangan sistem adalah metode klasik yang digunakan untuk mengembangkan, memelihara, dan menggunakan sebuah sistem</w:t>
      </w:r>
      <w:r w:rsidR="00252D10">
        <w:rPr>
          <w:lang w:val="id-ID"/>
        </w:rPr>
        <w:t xml:space="preserve"> </w:t>
      </w:r>
      <w:sdt>
        <w:sdtPr>
          <w:rPr>
            <w:lang w:val="id-ID"/>
          </w:rPr>
          <w:id w:val="-1135402001"/>
          <w:citation/>
        </w:sdtPr>
        <w:sdtEndPr/>
        <w:sdtContent>
          <w:r w:rsidR="00252D10">
            <w:rPr>
              <w:lang w:val="id-ID"/>
            </w:rPr>
            <w:fldChar w:fldCharType="begin"/>
          </w:r>
          <w:r w:rsidR="00252D10">
            <w:rPr>
              <w:lang w:val="id-ID"/>
            </w:rPr>
            <w:instrText xml:space="preserve"> CITATION Sep10 \l 1057 </w:instrText>
          </w:r>
          <w:r w:rsidR="00252D10">
            <w:rPr>
              <w:lang w:val="id-ID"/>
            </w:rPr>
            <w:fldChar w:fldCharType="separate"/>
          </w:r>
          <w:r w:rsidR="000F56D6" w:rsidRPr="000F56D6">
            <w:rPr>
              <w:noProof/>
              <w:lang w:val="id-ID"/>
            </w:rPr>
            <w:t>(Septiadi, 2010)</w:t>
          </w:r>
          <w:r w:rsidR="00252D10">
            <w:rPr>
              <w:lang w:val="id-ID"/>
            </w:rPr>
            <w:fldChar w:fldCharType="end"/>
          </w:r>
        </w:sdtContent>
      </w:sdt>
      <w:r w:rsidRPr="00B852EF">
        <w:t xml:space="preserve">. </w:t>
      </w:r>
      <w:r w:rsidR="00C03AAA" w:rsidRPr="00C03AAA">
        <w:rPr>
          <w:lang w:val="en-US"/>
        </w:rPr>
        <w:t>Simarmata</w:t>
      </w:r>
      <w:r w:rsidR="00C03AAA">
        <w:rPr>
          <w:lang w:val="id-ID"/>
        </w:rPr>
        <w:t xml:space="preserve"> dalam </w:t>
      </w:r>
      <w:r w:rsidR="00C03AAA" w:rsidRPr="00C03AAA">
        <w:rPr>
          <w:lang w:val="id-ID"/>
        </w:rPr>
        <w:t>Waikabo dan</w:t>
      </w:r>
      <w:r w:rsidR="00C03AAA">
        <w:rPr>
          <w:lang w:val="id-ID"/>
        </w:rPr>
        <w:t xml:space="preserve"> Rosyadi (</w:t>
      </w:r>
      <w:r w:rsidR="00C03AAA" w:rsidRPr="00C03AAA">
        <w:rPr>
          <w:lang w:val="id-ID"/>
        </w:rPr>
        <w:t>2019</w:t>
      </w:r>
      <w:r w:rsidR="00C03AAA">
        <w:rPr>
          <w:lang w:val="id-ID"/>
        </w:rPr>
        <w:t xml:space="preserve">) </w:t>
      </w:r>
      <w:r w:rsidR="00C03AAA" w:rsidRPr="00C03AAA">
        <w:rPr>
          <w:lang w:val="id-ID"/>
        </w:rPr>
        <w:t xml:space="preserve">menyebutkan bahwa </w:t>
      </w:r>
      <w:r w:rsidRPr="00B852EF">
        <w:rPr>
          <w:lang w:val="en-US"/>
        </w:rPr>
        <w:t xml:space="preserve">SDLC mengacu pada model dan proses yang digunakan untuk mengembangkan </w:t>
      </w:r>
      <w:r w:rsidR="00F7393A">
        <w:rPr>
          <w:lang w:val="id-ID"/>
        </w:rPr>
        <w:t>sistem</w:t>
      </w:r>
      <w:r w:rsidRPr="00B852EF">
        <w:rPr>
          <w:lang w:val="en-US"/>
        </w:rPr>
        <w:t xml:space="preserve"> perangkat lunak dan menguraikan proses, yaitu pengembang menerima perpindahan dari permasalahan ke solusi. </w:t>
      </w:r>
      <w:r w:rsidRPr="00B852EF">
        <w:rPr>
          <w:lang w:val="en-US"/>
        </w:rPr>
        <w:lastRenderedPageBreak/>
        <w:t>Pengembangan rekayasa sistem informasi (</w:t>
      </w:r>
      <w:r w:rsidRPr="00B852EF">
        <w:rPr>
          <w:i/>
          <w:lang w:val="en-US"/>
        </w:rPr>
        <w:t>system development</w:t>
      </w:r>
      <w:r w:rsidRPr="00B852EF">
        <w:rPr>
          <w:lang w:val="en-US"/>
        </w:rPr>
        <w:t>) atau perangkat lunak (</w:t>
      </w:r>
      <w:r w:rsidRPr="00B852EF">
        <w:rPr>
          <w:i/>
          <w:lang w:val="en-US"/>
        </w:rPr>
        <w:t>software engineering</w:t>
      </w:r>
      <w:r w:rsidRPr="00B852EF">
        <w:rPr>
          <w:lang w:val="en-US"/>
        </w:rPr>
        <w:t>) dapat berarti menyusun sistem atau perangkat lunak yang baru atau menyempurnakan</w:t>
      </w:r>
      <w:r w:rsidR="00F7393A">
        <w:rPr>
          <w:lang w:val="en-US"/>
        </w:rPr>
        <w:t xml:space="preserve"> yang sebelumnya </w:t>
      </w:r>
      <w:sdt>
        <w:sdtPr>
          <w:rPr>
            <w:lang w:val="en-US"/>
          </w:rPr>
          <w:id w:val="-1571026589"/>
          <w:citation/>
        </w:sdtPr>
        <w:sdtEndPr/>
        <w:sdtContent>
          <w:r w:rsidR="00F7393A">
            <w:rPr>
              <w:lang w:val="en-US"/>
            </w:rPr>
            <w:fldChar w:fldCharType="begin"/>
          </w:r>
          <w:r w:rsidR="00F7393A">
            <w:rPr>
              <w:lang w:val="id-ID"/>
            </w:rPr>
            <w:instrText xml:space="preserve"> CITATION Sap12 \l 1057 </w:instrText>
          </w:r>
          <w:r w:rsidR="00F7393A">
            <w:rPr>
              <w:lang w:val="en-US"/>
            </w:rPr>
            <w:fldChar w:fldCharType="separate"/>
          </w:r>
          <w:r w:rsidR="000F56D6" w:rsidRPr="000F56D6">
            <w:rPr>
              <w:noProof/>
              <w:lang w:val="id-ID"/>
            </w:rPr>
            <w:t>(Saputra, 2012)</w:t>
          </w:r>
          <w:r w:rsidR="00F7393A">
            <w:rPr>
              <w:lang w:val="en-US"/>
            </w:rPr>
            <w:fldChar w:fldCharType="end"/>
          </w:r>
        </w:sdtContent>
      </w:sdt>
      <w:r w:rsidR="00F7393A">
        <w:rPr>
          <w:lang w:val="id-ID"/>
        </w:rPr>
        <w:t xml:space="preserve">. </w:t>
      </w:r>
      <w:r w:rsidRPr="00B852EF">
        <w:rPr>
          <w:lang w:val="en-US"/>
        </w:rPr>
        <w:t xml:space="preserve">Penelitian </w:t>
      </w:r>
      <w:r w:rsidRPr="00B852EF">
        <w:t xml:space="preserve">kali </w:t>
      </w:r>
      <w:r w:rsidRPr="00B852EF">
        <w:rPr>
          <w:lang w:val="en-US"/>
        </w:rPr>
        <w:t>ini</w:t>
      </w:r>
      <w:r w:rsidRPr="00B852EF">
        <w:t xml:space="preserve"> akan</w:t>
      </w:r>
      <w:r w:rsidRPr="00B852EF">
        <w:rPr>
          <w:lang w:val="en-US"/>
        </w:rPr>
        <w:t xml:space="preserve"> menggunakan pendekatan</w:t>
      </w:r>
      <w:r w:rsidRPr="00B852EF">
        <w:t xml:space="preserve"> SDLC</w:t>
      </w:r>
      <w:r w:rsidRPr="00B852EF">
        <w:rPr>
          <w:lang w:val="en-US"/>
        </w:rPr>
        <w:t xml:space="preserve"> dengan model </w:t>
      </w:r>
      <w:r w:rsidRPr="00B852EF">
        <w:rPr>
          <w:i/>
          <w:lang w:val="en-US"/>
        </w:rPr>
        <w:t>waterfall</w:t>
      </w:r>
      <w:r w:rsidR="001E0266">
        <w:rPr>
          <w:lang w:val="en-US"/>
        </w:rPr>
        <w:t>.</w:t>
      </w:r>
    </w:p>
    <w:p w14:paraId="65C0C997" w14:textId="7F89D142" w:rsidR="00556797" w:rsidRDefault="001E0266" w:rsidP="001E0266">
      <w:pPr>
        <w:pStyle w:val="Heading3"/>
      </w:pPr>
      <w:bookmarkStart w:id="52" w:name="_Toc105052112"/>
      <w:r w:rsidRPr="001E0266">
        <w:rPr>
          <w:lang w:val="en-US"/>
        </w:rPr>
        <w:t xml:space="preserve">Model </w:t>
      </w:r>
      <w:r w:rsidRPr="001E0266">
        <w:rPr>
          <w:i/>
          <w:lang w:val="en-US"/>
        </w:rPr>
        <w:t>Waterfa</w:t>
      </w:r>
      <w:r>
        <w:rPr>
          <w:i/>
          <w:lang w:val="id-ID"/>
        </w:rPr>
        <w:t>ll</w:t>
      </w:r>
      <w:bookmarkEnd w:id="52"/>
    </w:p>
    <w:p w14:paraId="30029713" w14:textId="51B067E4" w:rsidR="00556797" w:rsidRDefault="00495925" w:rsidP="007323B1">
      <w:pPr>
        <w:pStyle w:val="ParagrifIsi"/>
        <w:ind w:firstLine="839"/>
        <w:rPr>
          <w:lang w:val="de-DE"/>
        </w:rPr>
      </w:pPr>
      <w:r>
        <w:rPr>
          <w:lang w:val="id-ID"/>
        </w:rPr>
        <w:t>Menurut Pressman dalam Solikhin et al.</w:t>
      </w:r>
      <w:r w:rsidRPr="00495925">
        <w:rPr>
          <w:lang w:val="id-ID"/>
        </w:rPr>
        <w:t xml:space="preserve"> </w:t>
      </w:r>
      <w:r>
        <w:rPr>
          <w:lang w:val="id-ID"/>
        </w:rPr>
        <w:t>(</w:t>
      </w:r>
      <w:r w:rsidRPr="00495925">
        <w:rPr>
          <w:lang w:val="id-ID"/>
        </w:rPr>
        <w:t>2018</w:t>
      </w:r>
      <w:r>
        <w:rPr>
          <w:lang w:val="id-ID"/>
        </w:rPr>
        <w:t>), m</w:t>
      </w:r>
      <w:r w:rsidR="00B852EF" w:rsidRPr="00B852EF">
        <w:rPr>
          <w:lang w:val="id-ID"/>
        </w:rPr>
        <w:t>odel atau metode</w:t>
      </w:r>
      <w:r w:rsidR="00B852EF" w:rsidRPr="00B852EF">
        <w:t xml:space="preserve"> </w:t>
      </w:r>
      <w:r w:rsidR="00B852EF" w:rsidRPr="00B852EF">
        <w:rPr>
          <w:i/>
        </w:rPr>
        <w:t>waterfall</w:t>
      </w:r>
      <w:r w:rsidR="00B852EF" w:rsidRPr="00B852EF">
        <w:t xml:space="preserve"> </w:t>
      </w:r>
      <w:r w:rsidR="00B852EF" w:rsidRPr="00B852EF">
        <w:rPr>
          <w:lang w:val="id-ID"/>
        </w:rPr>
        <w:t>seri</w:t>
      </w:r>
      <w:r w:rsidR="00B852EF" w:rsidRPr="00B852EF">
        <w:t xml:space="preserve">ng dinamakan </w:t>
      </w:r>
      <w:r w:rsidR="00B852EF" w:rsidRPr="00B852EF">
        <w:rPr>
          <w:lang w:val="id-ID"/>
        </w:rPr>
        <w:t xml:space="preserve">sebagai </w:t>
      </w:r>
      <w:r w:rsidR="00B852EF" w:rsidRPr="00B852EF">
        <w:t>siklus hidup klasik</w:t>
      </w:r>
      <w:r w:rsidR="00B852EF" w:rsidRPr="00B852EF">
        <w:rPr>
          <w:lang w:val="id-ID"/>
        </w:rPr>
        <w:t xml:space="preserve"> </w:t>
      </w:r>
      <w:r w:rsidR="00B852EF" w:rsidRPr="00B852EF">
        <w:t>(</w:t>
      </w:r>
      <w:r w:rsidR="00B852EF" w:rsidRPr="00B852EF">
        <w:rPr>
          <w:i/>
        </w:rPr>
        <w:t>classic life cycle</w:t>
      </w:r>
      <w:r w:rsidR="002E6C4A">
        <w:t xml:space="preserve">) atau </w:t>
      </w:r>
      <w:r w:rsidRPr="00B852EF">
        <w:rPr>
          <w:i/>
        </w:rPr>
        <w:t>linear sequential model</w:t>
      </w:r>
      <w:r w:rsidR="002E6C4A">
        <w:t>,</w:t>
      </w:r>
      <w:r w:rsidR="00B852EF" w:rsidRPr="00B852EF">
        <w:t xml:space="preserve"> hal ini menggambarkan pendekatan yang sistematis dan berurutan pada pengembangan perangkat lunak, dimulai dengan </w:t>
      </w:r>
      <w:r>
        <w:rPr>
          <w:lang w:val="id-ID"/>
        </w:rPr>
        <w:t xml:space="preserve">pembuatan </w:t>
      </w:r>
      <w:r w:rsidR="00B852EF" w:rsidRPr="00B852EF">
        <w:t xml:space="preserve">spesifikasi kebutuhan pengguna lalu berlanjut melalui </w:t>
      </w:r>
      <w:r w:rsidR="002E6C4A">
        <w:rPr>
          <w:lang w:val="id-ID"/>
        </w:rPr>
        <w:t>sejumlah tahapan</w:t>
      </w:r>
      <w:r w:rsidR="00B852EF" w:rsidRPr="00B852EF">
        <w:t xml:space="preserve"> perencanaan (</w:t>
      </w:r>
      <w:r w:rsidR="00B852EF" w:rsidRPr="00B852EF">
        <w:rPr>
          <w:i/>
        </w:rPr>
        <w:t>planning</w:t>
      </w:r>
      <w:r w:rsidR="00B852EF" w:rsidRPr="00B852EF">
        <w:t>), permodelan (</w:t>
      </w:r>
      <w:r w:rsidR="00B852EF" w:rsidRPr="00B852EF">
        <w:rPr>
          <w:i/>
        </w:rPr>
        <w:t>modelling</w:t>
      </w:r>
      <w:r w:rsidR="00B852EF" w:rsidRPr="00B852EF">
        <w:t>), konstruksi (</w:t>
      </w:r>
      <w:r w:rsidR="00B852EF" w:rsidRPr="00B852EF">
        <w:rPr>
          <w:i/>
        </w:rPr>
        <w:t>contruction</w:t>
      </w:r>
      <w:r w:rsidR="00B852EF" w:rsidRPr="00B852EF">
        <w:t>), serta penyerahan sistem ke para pengguna (</w:t>
      </w:r>
      <w:r w:rsidR="00B852EF" w:rsidRPr="00B852EF">
        <w:rPr>
          <w:i/>
        </w:rPr>
        <w:t>deployment</w:t>
      </w:r>
      <w:r w:rsidR="00B852EF" w:rsidRPr="00B852EF">
        <w:t>), yang diakhiri dengan dukungan pada perangkat lunak lengkap yang dihasilkan</w:t>
      </w:r>
      <w:r w:rsidR="00B852EF" w:rsidRPr="00B852EF">
        <w:rPr>
          <w:lang w:val="id-ID"/>
        </w:rPr>
        <w:t xml:space="preserve">. Tahapan </w:t>
      </w:r>
      <w:r w:rsidR="002E6C4A">
        <w:rPr>
          <w:lang w:val="id-ID"/>
        </w:rPr>
        <w:t>model</w:t>
      </w:r>
      <w:r w:rsidR="00B852EF" w:rsidRPr="00B852EF">
        <w:rPr>
          <w:lang w:val="id-ID"/>
        </w:rPr>
        <w:t xml:space="preserve"> </w:t>
      </w:r>
      <w:r w:rsidR="00B852EF" w:rsidRPr="00B852EF">
        <w:rPr>
          <w:i/>
          <w:lang w:val="id-ID"/>
        </w:rPr>
        <w:t>waterfall</w:t>
      </w:r>
      <w:r w:rsidR="00B852EF" w:rsidRPr="00B852EF">
        <w:rPr>
          <w:lang w:val="id-ID"/>
        </w:rPr>
        <w:t xml:space="preserve"> menurut Pressman</w:t>
      </w:r>
      <w:r w:rsidR="001D047C">
        <w:rPr>
          <w:lang w:val="id-ID"/>
        </w:rPr>
        <w:t xml:space="preserve"> dalam </w:t>
      </w:r>
      <w:sdt>
        <w:sdtPr>
          <w:rPr>
            <w:lang w:val="id-ID"/>
          </w:rPr>
          <w:id w:val="13121107"/>
          <w:citation/>
        </w:sdtPr>
        <w:sdtEndPr/>
        <w:sdtContent>
          <w:r w:rsidR="001D047C">
            <w:rPr>
              <w:lang w:val="id-ID"/>
            </w:rPr>
            <w:fldChar w:fldCharType="begin"/>
          </w:r>
          <w:r w:rsidR="001D047C">
            <w:rPr>
              <w:lang w:val="id-ID"/>
            </w:rPr>
            <w:instrText xml:space="preserve"> CITATION Wah20 \l 1057 </w:instrText>
          </w:r>
          <w:r w:rsidR="001D047C">
            <w:rPr>
              <w:lang w:val="id-ID"/>
            </w:rPr>
            <w:fldChar w:fldCharType="separate"/>
          </w:r>
          <w:r w:rsidR="000F56D6" w:rsidRPr="000F56D6">
            <w:rPr>
              <w:noProof/>
              <w:lang w:val="id-ID"/>
            </w:rPr>
            <w:t>(Wahid, 2020)</w:t>
          </w:r>
          <w:r w:rsidR="001D047C">
            <w:rPr>
              <w:lang w:val="id-ID"/>
            </w:rPr>
            <w:fldChar w:fldCharType="end"/>
          </w:r>
        </w:sdtContent>
      </w:sdt>
      <w:r w:rsidR="00B852EF" w:rsidRPr="00B852EF">
        <w:rPr>
          <w:lang w:val="id-ID"/>
        </w:rPr>
        <w:t xml:space="preserve"> dapat dilihat pada pada</w:t>
      </w:r>
      <w:r w:rsidR="00E25D06">
        <w:rPr>
          <w:lang w:val="id-ID"/>
        </w:rPr>
        <w:t xml:space="preserve"> Gambar 2.</w:t>
      </w:r>
      <w:r w:rsidR="003458CC">
        <w:rPr>
          <w:lang w:val="id-ID"/>
        </w:rPr>
        <w:t xml:space="preserve"> </w:t>
      </w:r>
      <w:r w:rsidR="00E25D06">
        <w:rPr>
          <w:lang w:val="id-ID"/>
        </w:rPr>
        <w:t>1</w:t>
      </w:r>
      <w:r w:rsidR="00556797" w:rsidRPr="00556797">
        <w:rPr>
          <w:lang w:val="de-DE"/>
        </w:rPr>
        <w:t>.</w:t>
      </w:r>
    </w:p>
    <w:p w14:paraId="13C2DBF9" w14:textId="5C865561" w:rsidR="00E25D06" w:rsidRDefault="007F0FE6" w:rsidP="007323B1">
      <w:pPr>
        <w:pStyle w:val="ParagrifIsi"/>
        <w:jc w:val="center"/>
      </w:pPr>
      <w:r>
        <w:rPr>
          <w:noProof/>
          <w:lang w:val="en-US" w:eastAsia="en-US"/>
        </w:rPr>
        <w:drawing>
          <wp:inline distT="0" distB="0" distL="0" distR="0" wp14:anchorId="28864461" wp14:editId="4D46637B">
            <wp:extent cx="3276600" cy="1719397"/>
            <wp:effectExtent l="0" t="0" r="0" b="0"/>
            <wp:docPr id="2" name="Picture 2" descr="Mode Waterfall (Classic Life Cycle) || Definisi, Tahapan, Kelebihan dan  Kekur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Mode Waterfall (Classic Life Cycle) || Definisi, Tahapan, Kelebihan dan  Kekuranga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1231" cy="1737570"/>
                    </a:xfrm>
                    <a:prstGeom prst="rect">
                      <a:avLst/>
                    </a:prstGeom>
                    <a:noFill/>
                    <a:ln>
                      <a:noFill/>
                    </a:ln>
                  </pic:spPr>
                </pic:pic>
              </a:graphicData>
            </a:graphic>
          </wp:inline>
        </w:drawing>
      </w:r>
    </w:p>
    <w:p w14:paraId="6794BC2A" w14:textId="55AD1BFF" w:rsidR="00E25D06" w:rsidRDefault="00E25D06" w:rsidP="00E25D06">
      <w:pPr>
        <w:pStyle w:val="Caption"/>
        <w:rPr>
          <w:i/>
          <w:lang w:val="id-ID"/>
        </w:rPr>
      </w:pPr>
      <w:bookmarkStart w:id="53" w:name="_Toc105002675"/>
      <w:r w:rsidRPr="00E25D06">
        <w:rPr>
          <w:b/>
        </w:rPr>
        <w:t xml:space="preserve">Gambar 2. </w:t>
      </w:r>
      <w:r w:rsidRPr="00E25D06">
        <w:rPr>
          <w:b/>
        </w:rPr>
        <w:fldChar w:fldCharType="begin"/>
      </w:r>
      <w:r w:rsidRPr="00E25D06">
        <w:rPr>
          <w:b/>
        </w:rPr>
        <w:instrText xml:space="preserve"> SEQ Gambar_2. \* ARABIC </w:instrText>
      </w:r>
      <w:r w:rsidRPr="00E25D06">
        <w:rPr>
          <w:b/>
        </w:rPr>
        <w:fldChar w:fldCharType="separate"/>
      </w:r>
      <w:r w:rsidR="00C072AF">
        <w:rPr>
          <w:b/>
          <w:noProof/>
        </w:rPr>
        <w:t>1</w:t>
      </w:r>
      <w:r w:rsidRPr="00E25D06">
        <w:rPr>
          <w:b/>
        </w:rPr>
        <w:fldChar w:fldCharType="end"/>
      </w:r>
      <w:r>
        <w:rPr>
          <w:b/>
          <w:lang w:val="id-ID"/>
        </w:rPr>
        <w:t xml:space="preserve"> </w:t>
      </w:r>
      <w:r w:rsidR="00216C87">
        <w:rPr>
          <w:lang w:val="id-ID"/>
        </w:rPr>
        <w:t>Model</w:t>
      </w:r>
      <w:r>
        <w:rPr>
          <w:lang w:val="id-ID"/>
        </w:rPr>
        <w:t xml:space="preserve"> </w:t>
      </w:r>
      <w:r w:rsidR="00897FC5">
        <w:rPr>
          <w:i/>
          <w:lang w:val="id-ID"/>
        </w:rPr>
        <w:t>w</w:t>
      </w:r>
      <w:r w:rsidRPr="00E25D06">
        <w:rPr>
          <w:i/>
          <w:lang w:val="id-ID"/>
        </w:rPr>
        <w:t>aterfall</w:t>
      </w:r>
      <w:bookmarkEnd w:id="53"/>
    </w:p>
    <w:p w14:paraId="67BFF5FE" w14:textId="4A8ACDDB" w:rsidR="00D97C29" w:rsidRPr="00D97C29" w:rsidRDefault="00B94BD8" w:rsidP="001D047C">
      <w:pPr>
        <w:pStyle w:val="ListParagraph"/>
        <w:numPr>
          <w:ilvl w:val="0"/>
          <w:numId w:val="13"/>
        </w:numPr>
        <w:spacing w:before="240" w:after="0" w:line="360" w:lineRule="auto"/>
        <w:jc w:val="both"/>
        <w:rPr>
          <w:sz w:val="24"/>
          <w:szCs w:val="24"/>
          <w:lang w:val="id-ID"/>
        </w:rPr>
      </w:pPr>
      <w:r w:rsidRPr="00B94BD8">
        <w:rPr>
          <w:rFonts w:ascii="Times New Roman" w:hAnsi="Times New Roman"/>
          <w:bCs/>
          <w:i/>
          <w:sz w:val="24"/>
          <w:szCs w:val="24"/>
          <w:lang w:val="id-ID"/>
        </w:rPr>
        <w:t xml:space="preserve">Requirement </w:t>
      </w:r>
      <w:r w:rsidRPr="00B94BD8">
        <w:rPr>
          <w:rFonts w:ascii="Times New Roman" w:hAnsi="Times New Roman"/>
          <w:bCs/>
          <w:sz w:val="24"/>
          <w:szCs w:val="24"/>
          <w:lang w:val="id-ID"/>
        </w:rPr>
        <w:t>(Persyaratan)</w:t>
      </w:r>
    </w:p>
    <w:p w14:paraId="6B637AD3" w14:textId="2C5B97B7" w:rsidR="00EE5146" w:rsidRDefault="00B94BD8" w:rsidP="001D047C">
      <w:pPr>
        <w:spacing w:before="240" w:line="360" w:lineRule="auto"/>
        <w:ind w:firstLine="839"/>
        <w:jc w:val="both"/>
        <w:rPr>
          <w:sz w:val="24"/>
          <w:szCs w:val="24"/>
          <w:lang w:val="id-ID"/>
        </w:rPr>
      </w:pPr>
      <w:r w:rsidRPr="00B94BD8">
        <w:rPr>
          <w:sz w:val="24"/>
          <w:szCs w:val="24"/>
          <w:lang w:val="id-ID"/>
        </w:rPr>
        <w:t xml:space="preserve">Pada </w:t>
      </w:r>
      <w:r w:rsidRPr="00B94BD8">
        <w:rPr>
          <w:sz w:val="24"/>
          <w:szCs w:val="24"/>
        </w:rPr>
        <w:t xml:space="preserve">tahap ini pengembang sistem </w:t>
      </w:r>
      <w:r w:rsidRPr="00B94BD8">
        <w:rPr>
          <w:sz w:val="24"/>
          <w:szCs w:val="24"/>
          <w:lang w:val="id-ID"/>
        </w:rPr>
        <w:t xml:space="preserve">melakukan komunikasi dengan calon pengguna untuk mendapatkan sejumlah informasi mengenai perangkat lunak yang diharapkan oleh calon pengguna. Proses ini dapat dilakukan dengan studi literatur, wawancara, dan survei </w:t>
      </w:r>
      <w:r w:rsidR="002E6C4A">
        <w:rPr>
          <w:sz w:val="24"/>
          <w:szCs w:val="24"/>
          <w:lang w:val="id-ID"/>
        </w:rPr>
        <w:t>lapangan</w:t>
      </w:r>
      <w:r w:rsidRPr="00B94BD8">
        <w:rPr>
          <w:sz w:val="24"/>
          <w:szCs w:val="24"/>
          <w:lang w:val="id-ID"/>
        </w:rPr>
        <w:t>. Informasi tersebut kemudian diolah agar mendapatkan spesifikasi perangkat lunak yang diperlukan pengguna</w:t>
      </w:r>
      <w:r w:rsidR="000F35E5">
        <w:rPr>
          <w:sz w:val="24"/>
          <w:szCs w:val="24"/>
          <w:lang w:val="id-ID"/>
        </w:rPr>
        <w:t>.</w:t>
      </w:r>
    </w:p>
    <w:p w14:paraId="3AEFE2D2" w14:textId="77777777" w:rsidR="00803E82" w:rsidRPr="00D97C29" w:rsidRDefault="00803E82" w:rsidP="001D047C">
      <w:pPr>
        <w:spacing w:before="240" w:line="360" w:lineRule="auto"/>
        <w:ind w:firstLine="839"/>
        <w:jc w:val="both"/>
        <w:rPr>
          <w:sz w:val="24"/>
          <w:szCs w:val="24"/>
          <w:lang w:val="id-ID"/>
        </w:rPr>
      </w:pPr>
    </w:p>
    <w:p w14:paraId="28E59662" w14:textId="64318563" w:rsidR="00D97C29" w:rsidRPr="00B94BD8" w:rsidRDefault="00B94BD8" w:rsidP="001D047C">
      <w:pPr>
        <w:pStyle w:val="ListParagraph"/>
        <w:numPr>
          <w:ilvl w:val="0"/>
          <w:numId w:val="13"/>
        </w:numPr>
        <w:spacing w:before="240" w:after="0" w:line="360" w:lineRule="auto"/>
        <w:jc w:val="both"/>
        <w:rPr>
          <w:sz w:val="24"/>
          <w:szCs w:val="24"/>
          <w:lang w:val="id-ID"/>
        </w:rPr>
      </w:pPr>
      <w:r w:rsidRPr="00B94BD8">
        <w:rPr>
          <w:rFonts w:ascii="Times New Roman" w:hAnsi="Times New Roman"/>
          <w:bCs/>
          <w:i/>
          <w:sz w:val="24"/>
          <w:szCs w:val="24"/>
          <w:lang w:val="id-ID"/>
        </w:rPr>
        <w:lastRenderedPageBreak/>
        <w:t xml:space="preserve">Design </w:t>
      </w:r>
      <w:r w:rsidRPr="00B94BD8">
        <w:rPr>
          <w:rFonts w:ascii="Times New Roman" w:hAnsi="Times New Roman"/>
          <w:bCs/>
          <w:sz w:val="24"/>
          <w:szCs w:val="24"/>
          <w:lang w:val="id-ID"/>
        </w:rPr>
        <w:t>(Desain)</w:t>
      </w:r>
    </w:p>
    <w:p w14:paraId="116D81E1" w14:textId="26BC1994" w:rsidR="002178F6" w:rsidRPr="00B94BD8" w:rsidRDefault="00B94BD8" w:rsidP="001D047C">
      <w:pPr>
        <w:spacing w:before="240" w:line="360" w:lineRule="auto"/>
        <w:ind w:firstLine="839"/>
        <w:jc w:val="both"/>
        <w:rPr>
          <w:sz w:val="24"/>
          <w:szCs w:val="24"/>
          <w:lang w:val="id-ID"/>
        </w:rPr>
      </w:pPr>
      <w:r w:rsidRPr="00B94BD8">
        <w:rPr>
          <w:sz w:val="24"/>
          <w:szCs w:val="24"/>
        </w:rPr>
        <w:t xml:space="preserve">Pada tahap ini, </w:t>
      </w:r>
      <w:r w:rsidRPr="00B94BD8">
        <w:rPr>
          <w:sz w:val="24"/>
          <w:szCs w:val="24"/>
          <w:lang w:val="id-ID"/>
        </w:rPr>
        <w:t xml:space="preserve">pengembang membuat desain mengenai perangkat keras yang diperlukan serta merancang arsitektur sistem perangkat lunak yang akan dibuat pada proses implementasi. Proses perancangan mengacu kepada spesifikasi perangkat lunak yang telah didapatkan dari tahap </w:t>
      </w:r>
      <w:r w:rsidRPr="00B94BD8">
        <w:rPr>
          <w:i/>
          <w:sz w:val="24"/>
          <w:szCs w:val="24"/>
          <w:lang w:val="id-ID"/>
        </w:rPr>
        <w:t>requirement</w:t>
      </w:r>
      <w:r>
        <w:rPr>
          <w:sz w:val="24"/>
          <w:szCs w:val="24"/>
          <w:lang w:val="id-ID"/>
        </w:rPr>
        <w:t>.</w:t>
      </w:r>
      <w:r w:rsidR="002E6C4A">
        <w:rPr>
          <w:sz w:val="24"/>
          <w:szCs w:val="24"/>
          <w:lang w:val="id-ID"/>
        </w:rPr>
        <w:t xml:space="preserve"> Desain arsitektur perangkat lunak akan dibuat menggunakan </w:t>
      </w:r>
      <w:r w:rsidR="002E6C4A" w:rsidRPr="002E6C4A">
        <w:rPr>
          <w:i/>
          <w:sz w:val="24"/>
          <w:szCs w:val="24"/>
          <w:lang w:val="id-ID"/>
        </w:rPr>
        <w:t>Unified Modelling Language</w:t>
      </w:r>
      <w:r w:rsidR="002E6C4A">
        <w:rPr>
          <w:sz w:val="24"/>
          <w:szCs w:val="24"/>
          <w:lang w:val="id-ID"/>
        </w:rPr>
        <w:t xml:space="preserve"> (UML).</w:t>
      </w:r>
    </w:p>
    <w:p w14:paraId="0FC313BE" w14:textId="7117517D" w:rsidR="00D97C29" w:rsidRPr="00B94BD8" w:rsidRDefault="00B94BD8" w:rsidP="001D047C">
      <w:pPr>
        <w:pStyle w:val="ListParagraph"/>
        <w:numPr>
          <w:ilvl w:val="0"/>
          <w:numId w:val="13"/>
        </w:numPr>
        <w:spacing w:before="240" w:after="0" w:line="360" w:lineRule="auto"/>
        <w:jc w:val="both"/>
        <w:rPr>
          <w:sz w:val="24"/>
          <w:szCs w:val="24"/>
          <w:lang w:val="id-ID"/>
        </w:rPr>
      </w:pPr>
      <w:r w:rsidRPr="00B94BD8">
        <w:rPr>
          <w:rFonts w:ascii="Times New Roman" w:hAnsi="Times New Roman"/>
          <w:bCs/>
          <w:i/>
          <w:sz w:val="24"/>
          <w:szCs w:val="24"/>
          <w:lang w:val="en-US"/>
        </w:rPr>
        <w:t>Implementation</w:t>
      </w:r>
      <w:r w:rsidRPr="00B94BD8">
        <w:rPr>
          <w:rFonts w:ascii="Times New Roman" w:hAnsi="Times New Roman"/>
          <w:bCs/>
          <w:i/>
          <w:sz w:val="24"/>
          <w:szCs w:val="24"/>
          <w:lang w:val="id-ID"/>
        </w:rPr>
        <w:t xml:space="preserve"> </w:t>
      </w:r>
      <w:r w:rsidRPr="00B94BD8">
        <w:rPr>
          <w:rFonts w:ascii="Times New Roman" w:hAnsi="Times New Roman"/>
          <w:bCs/>
          <w:sz w:val="24"/>
          <w:szCs w:val="24"/>
          <w:lang w:val="id-ID"/>
        </w:rPr>
        <w:t>(Implementasi)</w:t>
      </w:r>
    </w:p>
    <w:p w14:paraId="76E38DB1" w14:textId="372BA2DB" w:rsidR="00B94BD8" w:rsidRPr="00B94BD8" w:rsidRDefault="00B94BD8" w:rsidP="001D047C">
      <w:pPr>
        <w:spacing w:before="240" w:line="360" w:lineRule="auto"/>
        <w:ind w:firstLine="839"/>
        <w:jc w:val="both"/>
        <w:rPr>
          <w:sz w:val="24"/>
          <w:szCs w:val="24"/>
          <w:lang w:val="id-ID"/>
        </w:rPr>
      </w:pPr>
      <w:r w:rsidRPr="00B94BD8">
        <w:rPr>
          <w:sz w:val="24"/>
          <w:szCs w:val="24"/>
        </w:rPr>
        <w:t xml:space="preserve">Pada tahap ini, </w:t>
      </w:r>
      <w:r w:rsidRPr="00B94BD8">
        <w:rPr>
          <w:sz w:val="24"/>
          <w:szCs w:val="24"/>
          <w:lang w:val="id-ID"/>
        </w:rPr>
        <w:t>sistem akan dibangun berdasarkan desain yang telah ada. Sistem dikembangkan dalam lingkup program kecil atau yang disebut unit. Unit tersebut saling terintegrasi satu sama lainnya, untuk kemudian dikembang</w:t>
      </w:r>
      <w:r>
        <w:rPr>
          <w:sz w:val="24"/>
          <w:szCs w:val="24"/>
          <w:lang w:val="id-ID"/>
        </w:rPr>
        <w:t>kan dan diuji fungsionalitasnya.</w:t>
      </w:r>
      <w:r w:rsidR="002E6C4A">
        <w:rPr>
          <w:sz w:val="24"/>
          <w:szCs w:val="24"/>
          <w:lang w:val="id-ID"/>
        </w:rPr>
        <w:t xml:space="preserve"> Pada tahap ini, sistem akan di-</w:t>
      </w:r>
      <w:r w:rsidR="002E6C4A">
        <w:rPr>
          <w:i/>
          <w:sz w:val="24"/>
          <w:szCs w:val="24"/>
          <w:lang w:val="id-ID"/>
        </w:rPr>
        <w:t>coding</w:t>
      </w:r>
      <w:r w:rsidR="002E6C4A">
        <w:rPr>
          <w:sz w:val="24"/>
          <w:szCs w:val="24"/>
          <w:lang w:val="id-ID"/>
        </w:rPr>
        <w:t xml:space="preserve"> menggunakan sejumlah bahasa pemrograman di dalam </w:t>
      </w:r>
      <w:r w:rsidR="002E6C4A">
        <w:rPr>
          <w:i/>
          <w:sz w:val="24"/>
          <w:szCs w:val="24"/>
          <w:lang w:val="id-ID"/>
        </w:rPr>
        <w:t xml:space="preserve">framework </w:t>
      </w:r>
      <w:r w:rsidR="002E6C4A">
        <w:rPr>
          <w:sz w:val="24"/>
          <w:szCs w:val="24"/>
          <w:lang w:val="id-ID"/>
        </w:rPr>
        <w:t>Laravel.</w:t>
      </w:r>
    </w:p>
    <w:p w14:paraId="02472308" w14:textId="7D3BE005" w:rsidR="00D97C29" w:rsidRPr="00B94BD8" w:rsidRDefault="00B94BD8" w:rsidP="001D047C">
      <w:pPr>
        <w:pStyle w:val="ListParagraph"/>
        <w:numPr>
          <w:ilvl w:val="0"/>
          <w:numId w:val="13"/>
        </w:numPr>
        <w:spacing w:before="240" w:after="0" w:line="360" w:lineRule="auto"/>
        <w:jc w:val="both"/>
        <w:rPr>
          <w:sz w:val="24"/>
          <w:szCs w:val="24"/>
          <w:lang w:val="id-ID"/>
        </w:rPr>
      </w:pPr>
      <w:r w:rsidRPr="00B94BD8">
        <w:rPr>
          <w:rFonts w:ascii="Times New Roman" w:hAnsi="Times New Roman"/>
          <w:bCs/>
          <w:i/>
          <w:sz w:val="24"/>
          <w:szCs w:val="24"/>
          <w:lang w:val="en-US"/>
        </w:rPr>
        <w:t>Verification</w:t>
      </w:r>
      <w:r w:rsidRPr="00B94BD8">
        <w:rPr>
          <w:rFonts w:ascii="Times New Roman" w:hAnsi="Times New Roman"/>
          <w:bCs/>
          <w:i/>
          <w:sz w:val="24"/>
          <w:szCs w:val="24"/>
          <w:lang w:val="id-ID"/>
        </w:rPr>
        <w:t xml:space="preserve"> </w:t>
      </w:r>
      <w:r w:rsidRPr="00B94BD8">
        <w:rPr>
          <w:rFonts w:ascii="Times New Roman" w:hAnsi="Times New Roman"/>
          <w:bCs/>
          <w:sz w:val="24"/>
          <w:szCs w:val="24"/>
          <w:lang w:val="id-ID"/>
        </w:rPr>
        <w:t>(Verifikasi)</w:t>
      </w:r>
    </w:p>
    <w:p w14:paraId="12BFBF6E" w14:textId="673A0055" w:rsidR="00B94BD8" w:rsidRPr="00B94BD8" w:rsidRDefault="00B94BD8" w:rsidP="001D047C">
      <w:pPr>
        <w:spacing w:before="240" w:line="360" w:lineRule="auto"/>
        <w:ind w:firstLine="839"/>
        <w:jc w:val="both"/>
        <w:rPr>
          <w:sz w:val="24"/>
          <w:szCs w:val="24"/>
          <w:lang w:val="id-ID"/>
        </w:rPr>
      </w:pPr>
      <w:r w:rsidRPr="00B94BD8">
        <w:rPr>
          <w:sz w:val="24"/>
          <w:szCs w:val="24"/>
          <w:lang w:val="id-ID"/>
        </w:rPr>
        <w:t xml:space="preserve">Pada tahap ini, sistem yang telah diimplementasikan akan diverifikasi dan diuji kapasitasnya. Sistem harus memenuhi persyaratan dan spesifikasi yang telah ditentukan. Pengujian </w:t>
      </w:r>
      <w:r w:rsidR="002E6C4A">
        <w:rPr>
          <w:sz w:val="24"/>
          <w:szCs w:val="24"/>
          <w:lang w:val="id-ID"/>
        </w:rPr>
        <w:t xml:space="preserve">dilakukan dengan menggunakan </w:t>
      </w:r>
      <w:r w:rsidR="002E6C4A">
        <w:rPr>
          <w:i/>
          <w:sz w:val="24"/>
          <w:szCs w:val="24"/>
          <w:lang w:val="id-ID"/>
        </w:rPr>
        <w:t xml:space="preserve">black box testing </w:t>
      </w:r>
      <w:r w:rsidR="002E6C4A">
        <w:rPr>
          <w:sz w:val="24"/>
          <w:szCs w:val="24"/>
          <w:lang w:val="id-ID"/>
        </w:rPr>
        <w:t xml:space="preserve">dan </w:t>
      </w:r>
      <w:r w:rsidR="002E6C4A">
        <w:rPr>
          <w:i/>
          <w:sz w:val="24"/>
          <w:szCs w:val="24"/>
          <w:lang w:val="id-ID"/>
        </w:rPr>
        <w:t>user acceptance test</w:t>
      </w:r>
      <w:r w:rsidR="001D047C">
        <w:rPr>
          <w:sz w:val="24"/>
          <w:szCs w:val="24"/>
          <w:lang w:val="id-ID"/>
        </w:rPr>
        <w:t>.</w:t>
      </w:r>
    </w:p>
    <w:p w14:paraId="653FA8F6" w14:textId="4691A288" w:rsidR="00B94BD8" w:rsidRPr="00B94BD8" w:rsidRDefault="00B94BD8" w:rsidP="001D047C">
      <w:pPr>
        <w:pStyle w:val="ListParagraph"/>
        <w:numPr>
          <w:ilvl w:val="0"/>
          <w:numId w:val="13"/>
        </w:numPr>
        <w:spacing w:before="240" w:after="0" w:line="360" w:lineRule="auto"/>
        <w:jc w:val="both"/>
        <w:rPr>
          <w:sz w:val="24"/>
          <w:szCs w:val="24"/>
          <w:lang w:val="id-ID"/>
        </w:rPr>
      </w:pPr>
      <w:r w:rsidRPr="00B94BD8">
        <w:rPr>
          <w:rFonts w:ascii="Times New Roman" w:hAnsi="Times New Roman"/>
          <w:bCs/>
          <w:i/>
          <w:sz w:val="24"/>
          <w:szCs w:val="24"/>
          <w:lang w:val="en-US"/>
        </w:rPr>
        <w:t>Maintenance</w:t>
      </w:r>
      <w:r w:rsidRPr="00B94BD8">
        <w:rPr>
          <w:rFonts w:ascii="Times New Roman" w:hAnsi="Times New Roman"/>
          <w:bCs/>
          <w:i/>
          <w:sz w:val="24"/>
          <w:szCs w:val="24"/>
          <w:lang w:val="id-ID"/>
        </w:rPr>
        <w:t xml:space="preserve"> </w:t>
      </w:r>
      <w:r w:rsidRPr="00B94BD8">
        <w:rPr>
          <w:rFonts w:ascii="Times New Roman" w:hAnsi="Times New Roman"/>
          <w:bCs/>
          <w:sz w:val="24"/>
          <w:szCs w:val="24"/>
          <w:lang w:val="id-ID"/>
        </w:rPr>
        <w:t>(Perawatan)</w:t>
      </w:r>
    </w:p>
    <w:p w14:paraId="25B2C27A" w14:textId="58217469" w:rsidR="00B94BD8" w:rsidRPr="00B94BD8" w:rsidRDefault="00B94BD8" w:rsidP="001D047C">
      <w:pPr>
        <w:spacing w:before="240" w:line="360" w:lineRule="auto"/>
        <w:ind w:firstLine="839"/>
        <w:jc w:val="both"/>
        <w:rPr>
          <w:sz w:val="24"/>
          <w:szCs w:val="24"/>
          <w:lang w:val="id-ID"/>
        </w:rPr>
      </w:pPr>
      <w:r w:rsidRPr="00B94BD8">
        <w:rPr>
          <w:sz w:val="24"/>
          <w:szCs w:val="24"/>
        </w:rPr>
        <w:t xml:space="preserve">Ini adalah tahap akhir dari </w:t>
      </w:r>
      <w:r w:rsidR="002E6C4A">
        <w:rPr>
          <w:sz w:val="24"/>
          <w:szCs w:val="24"/>
          <w:lang w:val="id-ID"/>
        </w:rPr>
        <w:t>model</w:t>
      </w:r>
      <w:r w:rsidRPr="00B94BD8">
        <w:rPr>
          <w:sz w:val="24"/>
          <w:szCs w:val="24"/>
        </w:rPr>
        <w:t xml:space="preserve"> </w:t>
      </w:r>
      <w:r w:rsidRPr="00B94BD8">
        <w:rPr>
          <w:i/>
          <w:sz w:val="24"/>
          <w:szCs w:val="24"/>
        </w:rPr>
        <w:t>waterfall</w:t>
      </w:r>
      <w:r w:rsidRPr="00B94BD8">
        <w:rPr>
          <w:sz w:val="24"/>
          <w:szCs w:val="24"/>
        </w:rPr>
        <w:t xml:space="preserve">. Perangkat lunak yang sudah </w:t>
      </w:r>
      <w:r w:rsidRPr="00B94BD8">
        <w:rPr>
          <w:sz w:val="24"/>
          <w:szCs w:val="24"/>
          <w:lang w:val="id-ID"/>
        </w:rPr>
        <w:t>selesai diimplementasi dan digunakan akan diperlihara</w:t>
      </w:r>
      <w:r w:rsidRPr="00B94BD8">
        <w:rPr>
          <w:sz w:val="24"/>
          <w:szCs w:val="24"/>
        </w:rPr>
        <w:t>.</w:t>
      </w:r>
      <w:r w:rsidRPr="00B94BD8">
        <w:rPr>
          <w:sz w:val="24"/>
          <w:szCs w:val="24"/>
          <w:lang w:val="id-ID"/>
        </w:rPr>
        <w:t xml:space="preserve"> Pemeliharaan juga dapat termasuk perbaikan kesalahan sistem atau </w:t>
      </w:r>
      <w:r w:rsidRPr="00B94BD8">
        <w:rPr>
          <w:i/>
          <w:sz w:val="24"/>
          <w:szCs w:val="24"/>
          <w:lang w:val="id-ID"/>
        </w:rPr>
        <w:t>bug</w:t>
      </w:r>
      <w:r w:rsidRPr="00B94BD8">
        <w:rPr>
          <w:sz w:val="24"/>
          <w:szCs w:val="24"/>
          <w:lang w:val="id-ID"/>
        </w:rPr>
        <w:t xml:space="preserve"> yang ada</w:t>
      </w:r>
      <w:r>
        <w:rPr>
          <w:sz w:val="24"/>
          <w:szCs w:val="24"/>
          <w:lang w:val="id-ID"/>
        </w:rPr>
        <w:t>.</w:t>
      </w:r>
    </w:p>
    <w:p w14:paraId="15859478" w14:textId="6A308813" w:rsidR="001E0266" w:rsidRDefault="001E0266" w:rsidP="001E0266">
      <w:pPr>
        <w:pStyle w:val="Heading3"/>
      </w:pPr>
      <w:bookmarkStart w:id="54" w:name="_Toc105052113"/>
      <w:r w:rsidRPr="001E0266">
        <w:rPr>
          <w:i/>
          <w:lang w:val="en-US"/>
        </w:rPr>
        <w:t>Unified Modelling Language</w:t>
      </w:r>
      <w:r w:rsidRPr="001E0266">
        <w:rPr>
          <w:lang w:val="en-US"/>
        </w:rPr>
        <w:t xml:space="preserve"> (UML</w:t>
      </w:r>
      <w:r>
        <w:rPr>
          <w:lang w:val="en-US"/>
        </w:rPr>
        <w:t>)</w:t>
      </w:r>
      <w:bookmarkEnd w:id="54"/>
    </w:p>
    <w:p w14:paraId="51989F37" w14:textId="5EF72174" w:rsidR="002178F6" w:rsidRDefault="00803E82" w:rsidP="002178F6">
      <w:pPr>
        <w:pStyle w:val="ParagrifIsi"/>
        <w:ind w:firstLine="839"/>
        <w:rPr>
          <w:lang w:val="id-ID"/>
        </w:rPr>
      </w:pPr>
      <w:r>
        <w:rPr>
          <w:lang w:val="id-ID"/>
        </w:rPr>
        <w:t xml:space="preserve">Fowler dan Martin dalam </w:t>
      </w:r>
      <w:r w:rsidRPr="00803E82">
        <w:rPr>
          <w:lang w:val="id-ID"/>
        </w:rPr>
        <w:t>Sasmito</w:t>
      </w:r>
      <w:r w:rsidRPr="00803E82">
        <w:rPr>
          <w:i/>
          <w:lang w:val="en-US"/>
        </w:rPr>
        <w:t xml:space="preserve"> </w:t>
      </w:r>
      <w:r>
        <w:rPr>
          <w:lang w:val="id-ID"/>
        </w:rPr>
        <w:t xml:space="preserve">(2017) menjelaskan </w:t>
      </w:r>
      <w:r w:rsidR="00E25D06" w:rsidRPr="00E25D06">
        <w:rPr>
          <w:i/>
        </w:rPr>
        <w:t xml:space="preserve">Unified Modelling Language </w:t>
      </w:r>
      <w:r w:rsidR="00E25D06" w:rsidRPr="00E25D06">
        <w:t xml:space="preserve">(UML) adalah keluarga notasi grafis yang didukung oleh model-model tunggal, yang membantu pendeskripsian dan desain sistem perangkat lunak, khususnya sistem yang dibangun menggunakan </w:t>
      </w:r>
      <w:r>
        <w:t xml:space="preserve">pemrograman berorientasi objek. </w:t>
      </w:r>
      <w:r>
        <w:rPr>
          <w:lang w:val="id-ID"/>
        </w:rPr>
        <w:t xml:space="preserve">Menurut Sukamto dan </w:t>
      </w:r>
      <w:r w:rsidRPr="00803E82">
        <w:rPr>
          <w:lang w:val="en-US"/>
        </w:rPr>
        <w:t xml:space="preserve">Salahuddin </w:t>
      </w:r>
      <w:r>
        <w:rPr>
          <w:lang w:val="id-ID"/>
        </w:rPr>
        <w:t>dalam Khasbi et al.</w:t>
      </w:r>
      <w:r w:rsidRPr="00803E82">
        <w:rPr>
          <w:lang w:val="id-ID"/>
        </w:rPr>
        <w:t xml:space="preserve"> </w:t>
      </w:r>
      <w:r>
        <w:rPr>
          <w:lang w:val="id-ID"/>
        </w:rPr>
        <w:t>(</w:t>
      </w:r>
      <w:r w:rsidRPr="00803E82">
        <w:rPr>
          <w:lang w:val="id-ID"/>
        </w:rPr>
        <w:t>2016</w:t>
      </w:r>
      <w:r>
        <w:rPr>
          <w:lang w:val="id-ID"/>
        </w:rPr>
        <w:t xml:space="preserve">), </w:t>
      </w:r>
      <w:r w:rsidR="00E25D06" w:rsidRPr="00E25D06">
        <w:t xml:space="preserve">UML muncul karena </w:t>
      </w:r>
      <w:r w:rsidR="00E25D06" w:rsidRPr="00E25D06">
        <w:lastRenderedPageBreak/>
        <w:t>adanya kebutuhan pemodelan visual untuk menspesifikasikan, menggambarkan, membangun, dan dokumentasi dari sistem perangkat lunak</w:t>
      </w:r>
      <w:r w:rsidR="001E0266">
        <w:rPr>
          <w:lang w:val="id-ID"/>
        </w:rPr>
        <w:t>.</w:t>
      </w:r>
    </w:p>
    <w:p w14:paraId="780672A8" w14:textId="1C997AE9" w:rsidR="001E0266" w:rsidRPr="00B852EF" w:rsidRDefault="001E0266" w:rsidP="002F2A4C">
      <w:pPr>
        <w:pStyle w:val="Heading4"/>
      </w:pPr>
      <w:r w:rsidRPr="005B44CE">
        <w:rPr>
          <w:i/>
        </w:rPr>
        <w:t>Class</w:t>
      </w:r>
      <w:r w:rsidRPr="00B852EF">
        <w:t xml:space="preserve"> </w:t>
      </w:r>
      <w:r w:rsidRPr="005B44CE">
        <w:rPr>
          <w:i/>
        </w:rPr>
        <w:t>Diagra</w:t>
      </w:r>
      <w:r w:rsidRPr="005B44CE">
        <w:rPr>
          <w:i/>
          <w:lang w:val="id-ID"/>
        </w:rPr>
        <w:t>m</w:t>
      </w:r>
    </w:p>
    <w:p w14:paraId="2A69858D" w14:textId="2B560FCD" w:rsidR="001E0266" w:rsidRDefault="005B44CE" w:rsidP="007323B1">
      <w:pPr>
        <w:pStyle w:val="ParagrifIsi"/>
        <w:ind w:firstLine="839"/>
        <w:rPr>
          <w:lang w:val="id-ID"/>
        </w:rPr>
      </w:pPr>
      <w:r>
        <w:rPr>
          <w:lang w:val="id-ID"/>
        </w:rPr>
        <w:t xml:space="preserve">Rosa dan </w:t>
      </w:r>
      <w:r w:rsidRPr="005B44CE">
        <w:rPr>
          <w:bCs/>
          <w:lang w:val="en-US"/>
        </w:rPr>
        <w:t>Shalahuddin</w:t>
      </w:r>
      <w:r>
        <w:rPr>
          <w:lang w:val="id-ID"/>
        </w:rPr>
        <w:t xml:space="preserve"> dalam </w:t>
      </w:r>
      <w:r w:rsidRPr="005B44CE">
        <w:rPr>
          <w:lang w:val="id-ID"/>
        </w:rPr>
        <w:t>Simatupang dan</w:t>
      </w:r>
      <w:r>
        <w:rPr>
          <w:lang w:val="id-ID"/>
        </w:rPr>
        <w:t xml:space="preserve"> Sianturi</w:t>
      </w:r>
      <w:r w:rsidRPr="005B44CE">
        <w:rPr>
          <w:lang w:val="id-ID"/>
        </w:rPr>
        <w:t xml:space="preserve"> </w:t>
      </w:r>
      <w:r>
        <w:rPr>
          <w:lang w:val="id-ID"/>
        </w:rPr>
        <w:t>(</w:t>
      </w:r>
      <w:r w:rsidRPr="005B44CE">
        <w:rPr>
          <w:lang w:val="id-ID"/>
        </w:rPr>
        <w:t>2019</w:t>
      </w:r>
      <w:r>
        <w:rPr>
          <w:lang w:val="id-ID"/>
        </w:rPr>
        <w:t>) mendefinisikan</w:t>
      </w:r>
      <w:r w:rsidRPr="005B44CE">
        <w:rPr>
          <w:i/>
          <w:lang w:val="id-ID"/>
        </w:rPr>
        <w:t xml:space="preserve"> </w:t>
      </w:r>
      <w:r>
        <w:rPr>
          <w:i/>
          <w:lang w:val="id-ID"/>
        </w:rPr>
        <w:t>c</w:t>
      </w:r>
      <w:r w:rsidR="00E25D06" w:rsidRPr="00E25D06">
        <w:rPr>
          <w:i/>
          <w:lang w:val="id-ID"/>
        </w:rPr>
        <w:t>lass diagram</w:t>
      </w:r>
      <w:r w:rsidR="00E25D06" w:rsidRPr="00E25D06">
        <w:rPr>
          <w:lang w:val="id-ID"/>
        </w:rPr>
        <w:t xml:space="preserve"> atau diagram kelas </w:t>
      </w:r>
      <w:r w:rsidR="00FE4EAA">
        <w:rPr>
          <w:lang w:val="id-ID"/>
        </w:rPr>
        <w:t xml:space="preserve">adalah </w:t>
      </w:r>
      <w:r w:rsidR="0079670B">
        <w:rPr>
          <w:lang w:val="id-ID"/>
        </w:rPr>
        <w:t>cara menggambarkan</w:t>
      </w:r>
      <w:r w:rsidR="00E25D06" w:rsidRPr="00E25D06">
        <w:t xml:space="preserve"> sistem </w:t>
      </w:r>
      <w:r w:rsidR="0079670B">
        <w:rPr>
          <w:lang w:val="id-ID"/>
        </w:rPr>
        <w:t>dengan mendefinisikan</w:t>
      </w:r>
      <w:r w:rsidR="00E25D06" w:rsidRPr="00E25D06">
        <w:t xml:space="preserve"> kelas-kelas yang akan dibuat untuk memba</w:t>
      </w:r>
      <w:r w:rsidR="00FE4EAA">
        <w:rPr>
          <w:lang w:val="id-ID"/>
        </w:rPr>
        <w:t>n</w:t>
      </w:r>
      <w:r w:rsidR="00E25D06" w:rsidRPr="00E25D06">
        <w:t>gun sistem. Kelas memiliki atribut dan metode atau operasi. Atribut merupakan variabel-variabel yang dimiliki oleh suatu kelas, sedangkan operasi atau metode adalah fungsi-fungsi</w:t>
      </w:r>
      <w:r w:rsidR="00CF17DB">
        <w:t xml:space="preserve"> yang dimiliki oleh suatu kelas</w:t>
      </w:r>
      <w:r w:rsidR="00E25D06" w:rsidRPr="00E25D06">
        <w:t xml:space="preserve">. </w:t>
      </w:r>
      <w:r>
        <w:rPr>
          <w:lang w:val="id-ID"/>
        </w:rPr>
        <w:t>Rosa</w:t>
      </w:r>
      <w:r w:rsidR="000F56D6" w:rsidRPr="000F56D6">
        <w:rPr>
          <w:sz w:val="20"/>
          <w:szCs w:val="20"/>
          <w:lang w:val="id-ID"/>
        </w:rPr>
        <w:t xml:space="preserve"> </w:t>
      </w:r>
      <w:r>
        <w:rPr>
          <w:lang w:val="id-ID"/>
        </w:rPr>
        <w:t xml:space="preserve">dalam </w:t>
      </w:r>
      <w:r w:rsidRPr="005B44CE">
        <w:rPr>
          <w:lang w:val="id-ID"/>
        </w:rPr>
        <w:t>Arif dan</w:t>
      </w:r>
      <w:r>
        <w:rPr>
          <w:lang w:val="id-ID"/>
        </w:rPr>
        <w:t xml:space="preserve"> Mukti (</w:t>
      </w:r>
      <w:r w:rsidRPr="005B44CE">
        <w:rPr>
          <w:lang w:val="id-ID"/>
        </w:rPr>
        <w:t>2017</w:t>
      </w:r>
      <w:r>
        <w:rPr>
          <w:lang w:val="id-ID"/>
        </w:rPr>
        <w:t xml:space="preserve">) </w:t>
      </w:r>
      <w:r>
        <w:t>menjelaskan</w:t>
      </w:r>
      <w:r>
        <w:rPr>
          <w:lang w:val="id-ID"/>
        </w:rPr>
        <w:t xml:space="preserve"> bahwa</w:t>
      </w:r>
      <w:r>
        <w:t xml:space="preserve"> d</w:t>
      </w:r>
      <w:r w:rsidR="00E25D06" w:rsidRPr="00E25D06">
        <w:t xml:space="preserve">iagram kelas dibuat agar pembuat program membuat kelas-kelas sesuai sesuai rancangan di dalam diagram kelas agar antara dokumentasi perancangan dan perangkat lunak sinkron. Berikut ini adalah simbol-simbol dari notasi pada </w:t>
      </w:r>
      <w:r w:rsidR="00E25D06" w:rsidRPr="00E25D06">
        <w:rPr>
          <w:i/>
        </w:rPr>
        <w:t xml:space="preserve">class diagram </w:t>
      </w:r>
      <w:r w:rsidR="00E25D06" w:rsidRPr="00E25D06">
        <w:t xml:space="preserve">yang ditunjukkan pada </w:t>
      </w:r>
      <w:r w:rsidR="00E25D06">
        <w:rPr>
          <w:lang w:val="id-ID"/>
        </w:rPr>
        <w:t>Tabel 2.</w:t>
      </w:r>
      <w:r w:rsidR="003458CC">
        <w:rPr>
          <w:lang w:val="id-ID"/>
        </w:rPr>
        <w:t xml:space="preserve"> </w:t>
      </w:r>
      <w:r w:rsidR="00E25D06">
        <w:rPr>
          <w:lang w:val="id-ID"/>
        </w:rPr>
        <w:t>1</w:t>
      </w:r>
      <w:r w:rsidR="001E0266">
        <w:rPr>
          <w:lang w:val="id-ID"/>
        </w:rPr>
        <w:t>.</w:t>
      </w:r>
    </w:p>
    <w:p w14:paraId="11D4F9AA" w14:textId="1C88BEB8" w:rsidR="00E25D06" w:rsidRPr="00E25D06" w:rsidRDefault="00E25D06" w:rsidP="00E25D06">
      <w:pPr>
        <w:pStyle w:val="Caption"/>
        <w:keepNext/>
        <w:jc w:val="left"/>
        <w:rPr>
          <w:lang w:val="id-ID"/>
        </w:rPr>
      </w:pPr>
      <w:bookmarkStart w:id="55" w:name="_Toc105002588"/>
      <w:r w:rsidRPr="00E25D06">
        <w:rPr>
          <w:b/>
        </w:rPr>
        <w:t xml:space="preserve">Tabel 2. </w:t>
      </w:r>
      <w:r w:rsidRPr="00E25D06">
        <w:rPr>
          <w:b/>
        </w:rPr>
        <w:fldChar w:fldCharType="begin"/>
      </w:r>
      <w:r w:rsidRPr="00E25D06">
        <w:rPr>
          <w:b/>
        </w:rPr>
        <w:instrText xml:space="preserve"> SEQ Tabel_2. \* ARABIC </w:instrText>
      </w:r>
      <w:r w:rsidRPr="00E25D06">
        <w:rPr>
          <w:b/>
        </w:rPr>
        <w:fldChar w:fldCharType="separate"/>
      </w:r>
      <w:r w:rsidR="00C072AF">
        <w:rPr>
          <w:b/>
          <w:noProof/>
        </w:rPr>
        <w:t>1</w:t>
      </w:r>
      <w:r w:rsidRPr="00E25D06">
        <w:rPr>
          <w:b/>
        </w:rPr>
        <w:fldChar w:fldCharType="end"/>
      </w:r>
      <w:r>
        <w:rPr>
          <w:lang w:val="id-ID"/>
        </w:rPr>
        <w:t xml:space="preserve"> Deskripsi notasi pada </w:t>
      </w:r>
      <w:r w:rsidRPr="00E25D06">
        <w:rPr>
          <w:i/>
          <w:lang w:val="id-ID"/>
        </w:rPr>
        <w:t>class diagram</w:t>
      </w:r>
      <w:bookmarkEnd w:id="55"/>
    </w:p>
    <w:tbl>
      <w:tblPr>
        <w:tblStyle w:val="TableGrid"/>
        <w:tblW w:w="0" w:type="auto"/>
        <w:jc w:val="center"/>
        <w:tblLook w:val="04A0" w:firstRow="1" w:lastRow="0" w:firstColumn="1" w:lastColumn="0" w:noHBand="0" w:noVBand="1"/>
      </w:tblPr>
      <w:tblGrid>
        <w:gridCol w:w="570"/>
        <w:gridCol w:w="2100"/>
        <w:gridCol w:w="2065"/>
        <w:gridCol w:w="3195"/>
      </w:tblGrid>
      <w:tr w:rsidR="00E25D06" w:rsidRPr="00FC0F09" w14:paraId="7B37E231" w14:textId="77777777" w:rsidTr="00684A32">
        <w:trPr>
          <w:jc w:val="center"/>
        </w:trPr>
        <w:tc>
          <w:tcPr>
            <w:tcW w:w="570" w:type="dxa"/>
          </w:tcPr>
          <w:p w14:paraId="2C3C1CDB" w14:textId="77777777" w:rsidR="00E25D06" w:rsidRPr="00FC0F09" w:rsidRDefault="00E25D06" w:rsidP="002F2A4C">
            <w:pPr>
              <w:spacing w:line="360" w:lineRule="auto"/>
              <w:jc w:val="center"/>
              <w:rPr>
                <w:b/>
                <w:sz w:val="24"/>
                <w:szCs w:val="24"/>
              </w:rPr>
            </w:pPr>
            <w:r w:rsidRPr="00FC0F09">
              <w:rPr>
                <w:b/>
                <w:bCs/>
                <w:sz w:val="24"/>
              </w:rPr>
              <w:t>No</w:t>
            </w:r>
          </w:p>
        </w:tc>
        <w:tc>
          <w:tcPr>
            <w:tcW w:w="2100" w:type="dxa"/>
            <w:vAlign w:val="center"/>
          </w:tcPr>
          <w:p w14:paraId="192BD215" w14:textId="77777777" w:rsidR="00E25D06" w:rsidRPr="00FC0F09" w:rsidRDefault="00E25D06" w:rsidP="00684A32">
            <w:pPr>
              <w:spacing w:line="360" w:lineRule="auto"/>
              <w:jc w:val="center"/>
              <w:rPr>
                <w:b/>
                <w:sz w:val="24"/>
                <w:szCs w:val="24"/>
              </w:rPr>
            </w:pPr>
            <w:r w:rsidRPr="00FC0F09">
              <w:rPr>
                <w:b/>
                <w:bCs/>
                <w:sz w:val="24"/>
              </w:rPr>
              <w:t>Gambar</w:t>
            </w:r>
          </w:p>
        </w:tc>
        <w:tc>
          <w:tcPr>
            <w:tcW w:w="2065" w:type="dxa"/>
          </w:tcPr>
          <w:p w14:paraId="41271EE9" w14:textId="77777777" w:rsidR="00E25D06" w:rsidRPr="00FC0F09" w:rsidRDefault="00E25D06" w:rsidP="002F2A4C">
            <w:pPr>
              <w:spacing w:line="360" w:lineRule="auto"/>
              <w:jc w:val="center"/>
              <w:rPr>
                <w:b/>
                <w:sz w:val="24"/>
                <w:szCs w:val="24"/>
              </w:rPr>
            </w:pPr>
            <w:r w:rsidRPr="00FC0F09">
              <w:rPr>
                <w:b/>
                <w:bCs/>
                <w:sz w:val="24"/>
              </w:rPr>
              <w:t>Nama</w:t>
            </w:r>
          </w:p>
        </w:tc>
        <w:tc>
          <w:tcPr>
            <w:tcW w:w="3195" w:type="dxa"/>
          </w:tcPr>
          <w:p w14:paraId="14D99BBA" w14:textId="77777777" w:rsidR="00E25D06" w:rsidRPr="00FC0F09" w:rsidRDefault="00E25D06" w:rsidP="002F2A4C">
            <w:pPr>
              <w:spacing w:line="360" w:lineRule="auto"/>
              <w:jc w:val="center"/>
              <w:rPr>
                <w:b/>
                <w:sz w:val="24"/>
                <w:szCs w:val="24"/>
              </w:rPr>
            </w:pPr>
            <w:r w:rsidRPr="00FC0F09">
              <w:rPr>
                <w:b/>
                <w:bCs/>
                <w:sz w:val="24"/>
              </w:rPr>
              <w:t>Keterangan</w:t>
            </w:r>
          </w:p>
        </w:tc>
      </w:tr>
      <w:tr w:rsidR="00E25D06" w:rsidRPr="00FC0F09" w14:paraId="2447C5B9" w14:textId="77777777" w:rsidTr="00684A32">
        <w:trPr>
          <w:trHeight w:val="1564"/>
          <w:jc w:val="center"/>
        </w:trPr>
        <w:tc>
          <w:tcPr>
            <w:tcW w:w="570" w:type="dxa"/>
            <w:vAlign w:val="center"/>
          </w:tcPr>
          <w:p w14:paraId="29ED77C6" w14:textId="77777777" w:rsidR="00E25D06" w:rsidRPr="00FC0F09" w:rsidRDefault="00E25D06" w:rsidP="002F2A4C">
            <w:pPr>
              <w:spacing w:line="360" w:lineRule="auto"/>
              <w:jc w:val="center"/>
              <w:rPr>
                <w:sz w:val="24"/>
                <w:szCs w:val="24"/>
              </w:rPr>
            </w:pPr>
            <w:r w:rsidRPr="00FC0F09">
              <w:rPr>
                <w:sz w:val="24"/>
              </w:rPr>
              <w:t>1</w:t>
            </w:r>
          </w:p>
        </w:tc>
        <w:tc>
          <w:tcPr>
            <w:tcW w:w="2100" w:type="dxa"/>
            <w:vAlign w:val="center"/>
          </w:tcPr>
          <w:tbl>
            <w:tblPr>
              <w:tblStyle w:val="TableGrid"/>
              <w:tblW w:w="0" w:type="auto"/>
              <w:tblLook w:val="04A0" w:firstRow="1" w:lastRow="0" w:firstColumn="1" w:lastColumn="0" w:noHBand="0" w:noVBand="1"/>
            </w:tblPr>
            <w:tblGrid>
              <w:gridCol w:w="1807"/>
            </w:tblGrid>
            <w:tr w:rsidR="00E25D06" w:rsidRPr="00FC0F09" w14:paraId="4D5AA63D" w14:textId="77777777" w:rsidTr="00684A32">
              <w:tc>
                <w:tcPr>
                  <w:tcW w:w="1807" w:type="dxa"/>
                  <w:vAlign w:val="center"/>
                </w:tcPr>
                <w:p w14:paraId="1618B814" w14:textId="77777777" w:rsidR="00E25D06" w:rsidRPr="00FC0F09" w:rsidRDefault="00E25D06" w:rsidP="00684A32">
                  <w:pPr>
                    <w:spacing w:line="360" w:lineRule="auto"/>
                    <w:jc w:val="center"/>
                    <w:rPr>
                      <w:sz w:val="24"/>
                    </w:rPr>
                  </w:pPr>
                  <w:r w:rsidRPr="00FC0F09">
                    <w:rPr>
                      <w:sz w:val="24"/>
                    </w:rPr>
                    <w:t>nama_kelas</w:t>
                  </w:r>
                </w:p>
              </w:tc>
            </w:tr>
            <w:tr w:rsidR="00E25D06" w:rsidRPr="00FC0F09" w14:paraId="3B0D8FED" w14:textId="77777777" w:rsidTr="00684A32">
              <w:tc>
                <w:tcPr>
                  <w:tcW w:w="1807" w:type="dxa"/>
                  <w:vAlign w:val="center"/>
                </w:tcPr>
                <w:p w14:paraId="29A85D3C" w14:textId="77777777" w:rsidR="00E25D06" w:rsidRPr="00FC0F09" w:rsidRDefault="00E25D06" w:rsidP="00684A32">
                  <w:pPr>
                    <w:spacing w:line="360" w:lineRule="auto"/>
                    <w:jc w:val="center"/>
                    <w:rPr>
                      <w:sz w:val="24"/>
                    </w:rPr>
                  </w:pPr>
                  <w:r w:rsidRPr="00FC0F09">
                    <w:rPr>
                      <w:sz w:val="24"/>
                    </w:rPr>
                    <w:t>+atribut</w:t>
                  </w:r>
                </w:p>
              </w:tc>
            </w:tr>
            <w:tr w:rsidR="00E25D06" w:rsidRPr="00FC0F09" w14:paraId="3C66C63D" w14:textId="77777777" w:rsidTr="00684A32">
              <w:tc>
                <w:tcPr>
                  <w:tcW w:w="1807" w:type="dxa"/>
                  <w:vAlign w:val="center"/>
                </w:tcPr>
                <w:p w14:paraId="12575BBB" w14:textId="77777777" w:rsidR="00E25D06" w:rsidRPr="00FC0F09" w:rsidRDefault="00E25D06" w:rsidP="00684A32">
                  <w:pPr>
                    <w:spacing w:line="360" w:lineRule="auto"/>
                    <w:jc w:val="center"/>
                    <w:rPr>
                      <w:sz w:val="24"/>
                    </w:rPr>
                  </w:pPr>
                  <w:r w:rsidRPr="00FC0F09">
                    <w:rPr>
                      <w:sz w:val="24"/>
                    </w:rPr>
                    <w:t>+operasi()</w:t>
                  </w:r>
                </w:p>
              </w:tc>
            </w:tr>
          </w:tbl>
          <w:p w14:paraId="4DCFD991" w14:textId="77777777" w:rsidR="00E25D06" w:rsidRPr="00FC0F09" w:rsidRDefault="00E25D06" w:rsidP="00684A32">
            <w:pPr>
              <w:spacing w:line="360" w:lineRule="auto"/>
              <w:jc w:val="center"/>
              <w:rPr>
                <w:sz w:val="24"/>
              </w:rPr>
            </w:pPr>
          </w:p>
        </w:tc>
        <w:tc>
          <w:tcPr>
            <w:tcW w:w="2065" w:type="dxa"/>
            <w:vAlign w:val="center"/>
          </w:tcPr>
          <w:p w14:paraId="39DA6D7D" w14:textId="77777777" w:rsidR="00E25D06" w:rsidRPr="00144B64" w:rsidRDefault="00E25D06" w:rsidP="002F2A4C">
            <w:pPr>
              <w:spacing w:line="360" w:lineRule="auto"/>
              <w:jc w:val="center"/>
              <w:rPr>
                <w:i/>
                <w:sz w:val="24"/>
                <w:szCs w:val="24"/>
              </w:rPr>
            </w:pPr>
            <w:r w:rsidRPr="00144B64">
              <w:rPr>
                <w:i/>
                <w:sz w:val="24"/>
              </w:rPr>
              <w:t>Class</w:t>
            </w:r>
          </w:p>
        </w:tc>
        <w:tc>
          <w:tcPr>
            <w:tcW w:w="3195" w:type="dxa"/>
          </w:tcPr>
          <w:p w14:paraId="0BA717C6" w14:textId="77777777" w:rsidR="00E25D06" w:rsidRPr="00FC0F09" w:rsidRDefault="00E25D06" w:rsidP="002F2A4C">
            <w:pPr>
              <w:spacing w:line="360" w:lineRule="auto"/>
              <w:jc w:val="both"/>
              <w:rPr>
                <w:sz w:val="24"/>
                <w:szCs w:val="24"/>
              </w:rPr>
            </w:pPr>
            <w:r w:rsidRPr="00FC0F09">
              <w:rPr>
                <w:sz w:val="24"/>
              </w:rPr>
              <w:t>Kelas pada struktur sistem.</w:t>
            </w:r>
          </w:p>
        </w:tc>
      </w:tr>
      <w:tr w:rsidR="00E25D06" w:rsidRPr="00FC0F09" w14:paraId="6FAC3E07" w14:textId="77777777" w:rsidTr="00684A32">
        <w:trPr>
          <w:trHeight w:val="1124"/>
          <w:jc w:val="center"/>
        </w:trPr>
        <w:tc>
          <w:tcPr>
            <w:tcW w:w="570" w:type="dxa"/>
            <w:vAlign w:val="center"/>
          </w:tcPr>
          <w:p w14:paraId="707905EC" w14:textId="77777777" w:rsidR="00E25D06" w:rsidRPr="00FC0F09" w:rsidRDefault="00E25D06" w:rsidP="002F2A4C">
            <w:pPr>
              <w:spacing w:line="360" w:lineRule="auto"/>
              <w:jc w:val="center"/>
              <w:rPr>
                <w:sz w:val="24"/>
                <w:szCs w:val="24"/>
              </w:rPr>
            </w:pPr>
            <w:r w:rsidRPr="00FC0F09">
              <w:rPr>
                <w:sz w:val="24"/>
              </w:rPr>
              <w:t>2</w:t>
            </w:r>
          </w:p>
        </w:tc>
        <w:tc>
          <w:tcPr>
            <w:tcW w:w="2100" w:type="dxa"/>
            <w:vAlign w:val="center"/>
          </w:tcPr>
          <w:p w14:paraId="6DE52605" w14:textId="77777777" w:rsidR="00E25D06" w:rsidRPr="00FC0F09" w:rsidRDefault="00E25D06" w:rsidP="00684A32">
            <w:pPr>
              <w:spacing w:line="360" w:lineRule="auto"/>
              <w:jc w:val="center"/>
              <w:rPr>
                <w:sz w:val="24"/>
                <w:szCs w:val="24"/>
              </w:rPr>
            </w:pPr>
            <w:r w:rsidRPr="00FC0F09">
              <w:rPr>
                <w:noProof/>
                <w:sz w:val="24"/>
                <w:lang w:eastAsia="en-US"/>
              </w:rPr>
              <mc:AlternateContent>
                <mc:Choice Requires="wps">
                  <w:drawing>
                    <wp:anchor distT="0" distB="0" distL="114300" distR="114300" simplePos="0" relativeHeight="251659264" behindDoc="0" locked="0" layoutInCell="1" allowOverlap="1" wp14:anchorId="1EBA24C9" wp14:editId="44F6AD85">
                      <wp:simplePos x="0" y="0"/>
                      <wp:positionH relativeFrom="margin">
                        <wp:align>center</wp:align>
                      </wp:positionH>
                      <wp:positionV relativeFrom="paragraph">
                        <wp:posOffset>79375</wp:posOffset>
                      </wp:positionV>
                      <wp:extent cx="848563" cy="0"/>
                      <wp:effectExtent l="0" t="76200" r="27940" b="114300"/>
                      <wp:wrapNone/>
                      <wp:docPr id="9" name="Straight Arrow Connector 9"/>
                      <wp:cNvGraphicFramePr/>
                      <a:graphic xmlns:a="http://schemas.openxmlformats.org/drawingml/2006/main">
                        <a:graphicData uri="http://schemas.microsoft.com/office/word/2010/wordprocessingShape">
                          <wps:wsp>
                            <wps:cNvCnPr/>
                            <wps:spPr>
                              <a:xfrm flipV="1">
                                <a:off x="0" y="0"/>
                                <a:ext cx="848563" cy="0"/>
                              </a:xfrm>
                              <a:prstGeom prst="straightConnector1">
                                <a:avLst/>
                              </a:prstGeom>
                              <a:ln>
                                <a:solidFill>
                                  <a:schemeClr val="tx1"/>
                                </a:solidFill>
                                <a:prstDash val="sys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908BD2" id="_x0000_t32" coordsize="21600,21600" o:spt="32" o:oned="t" path="m,l21600,21600e" filled="f">
                      <v:path arrowok="t" fillok="f" o:connecttype="none"/>
                      <o:lock v:ext="edit" shapetype="t"/>
                    </v:shapetype>
                    <v:shape id="Straight Arrow Connector 9" o:spid="_x0000_s1026" type="#_x0000_t32" style="position:absolute;margin-left:0;margin-top:6.25pt;width:66.8pt;height:0;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" strokecolor="black [3213]">
                      <v:stroke dashstyle="3 1" endarrow="open"/>
                      <w10:wrap anchorx="margin"/>
                    </v:shape>
                  </w:pict>
                </mc:Fallback>
              </mc:AlternateContent>
            </w:r>
          </w:p>
        </w:tc>
        <w:tc>
          <w:tcPr>
            <w:tcW w:w="2065" w:type="dxa"/>
            <w:vAlign w:val="center"/>
          </w:tcPr>
          <w:p w14:paraId="0AF06E41" w14:textId="77777777" w:rsidR="00E25D06" w:rsidRPr="00144B64" w:rsidRDefault="00E25D06" w:rsidP="002F2A4C">
            <w:pPr>
              <w:spacing w:line="360" w:lineRule="auto"/>
              <w:jc w:val="center"/>
              <w:rPr>
                <w:i/>
                <w:sz w:val="24"/>
                <w:szCs w:val="24"/>
              </w:rPr>
            </w:pPr>
            <w:r w:rsidRPr="00144B64">
              <w:rPr>
                <w:i/>
                <w:sz w:val="24"/>
              </w:rPr>
              <w:t>Depedency</w:t>
            </w:r>
          </w:p>
        </w:tc>
        <w:tc>
          <w:tcPr>
            <w:tcW w:w="3195" w:type="dxa"/>
          </w:tcPr>
          <w:p w14:paraId="44C25E66" w14:textId="77777777" w:rsidR="00E25D06" w:rsidRPr="00FC0F09" w:rsidRDefault="00E25D06" w:rsidP="002F2A4C">
            <w:pPr>
              <w:spacing w:line="360" w:lineRule="auto"/>
              <w:jc w:val="both"/>
              <w:rPr>
                <w:sz w:val="24"/>
              </w:rPr>
            </w:pPr>
            <w:r w:rsidRPr="00FC0F09">
              <w:rPr>
                <w:sz w:val="24"/>
              </w:rPr>
              <w:t>Relasi antar kelas dengan makna perubahan yang terjadi pada suatu elemen mandiri akan mempengaruhi elemen yang bergantung padanya elemen yang tidak mandiri.</w:t>
            </w:r>
          </w:p>
        </w:tc>
      </w:tr>
      <w:tr w:rsidR="00E25D06" w:rsidRPr="00FC0F09" w14:paraId="776A07C6" w14:textId="77777777" w:rsidTr="007323B1">
        <w:trPr>
          <w:jc w:val="center"/>
        </w:trPr>
        <w:tc>
          <w:tcPr>
            <w:tcW w:w="570" w:type="dxa"/>
            <w:vAlign w:val="center"/>
          </w:tcPr>
          <w:p w14:paraId="3DD47D9E" w14:textId="77777777" w:rsidR="00E25D06" w:rsidRPr="00FC0F09" w:rsidRDefault="00E25D06" w:rsidP="002F2A4C">
            <w:pPr>
              <w:spacing w:line="360" w:lineRule="auto"/>
              <w:jc w:val="center"/>
              <w:rPr>
                <w:sz w:val="24"/>
                <w:szCs w:val="24"/>
              </w:rPr>
            </w:pPr>
            <w:r w:rsidRPr="00FC0F09">
              <w:rPr>
                <w:sz w:val="24"/>
              </w:rPr>
              <w:t>3</w:t>
            </w:r>
          </w:p>
        </w:tc>
        <w:tc>
          <w:tcPr>
            <w:tcW w:w="2100" w:type="dxa"/>
            <w:vAlign w:val="center"/>
          </w:tcPr>
          <w:p w14:paraId="1BE3DF9B" w14:textId="77777777" w:rsidR="00E25D06" w:rsidRPr="00FC0F09" w:rsidRDefault="00E25D06" w:rsidP="002F2A4C">
            <w:pPr>
              <w:spacing w:line="360" w:lineRule="auto"/>
              <w:rPr>
                <w:sz w:val="24"/>
                <w:szCs w:val="24"/>
              </w:rPr>
            </w:pPr>
            <w:r w:rsidRPr="00FC0F09">
              <w:rPr>
                <w:noProof/>
                <w:sz w:val="24"/>
                <w:lang w:eastAsia="en-US"/>
              </w:rPr>
              <mc:AlternateContent>
                <mc:Choice Requires="wps">
                  <w:drawing>
                    <wp:anchor distT="0" distB="0" distL="114300" distR="114300" simplePos="0" relativeHeight="251660288" behindDoc="0" locked="0" layoutInCell="1" allowOverlap="1" wp14:anchorId="3E5D9EC2" wp14:editId="174ECC0C">
                      <wp:simplePos x="0" y="0"/>
                      <wp:positionH relativeFrom="margin">
                        <wp:align>center</wp:align>
                      </wp:positionH>
                      <wp:positionV relativeFrom="paragraph">
                        <wp:posOffset>1270</wp:posOffset>
                      </wp:positionV>
                      <wp:extent cx="848563" cy="0"/>
                      <wp:effectExtent l="0" t="0" r="27940" b="19050"/>
                      <wp:wrapNone/>
                      <wp:docPr id="13" name="Straight Arrow Connector 13"/>
                      <wp:cNvGraphicFramePr/>
                      <a:graphic xmlns:a="http://schemas.openxmlformats.org/drawingml/2006/main">
                        <a:graphicData uri="http://schemas.microsoft.com/office/word/2010/wordprocessingShape">
                          <wps:wsp>
                            <wps:cNvCnPr/>
                            <wps:spPr>
                              <a:xfrm flipV="1">
                                <a:off x="0" y="0"/>
                                <a:ext cx="848563" cy="0"/>
                              </a:xfrm>
                              <a:prstGeom prst="straightConnector1">
                                <a:avLst/>
                              </a:prstGeom>
                              <a:ln>
                                <a:solidFill>
                                  <a:schemeClr val="tx1"/>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7886E" id="Straight Arrow Connector 13" o:spid="_x0000_s1026" type="#_x0000_t32" style="position:absolute;margin-left:0;margin-top:.1pt;width:66.8pt;height:0;flip:y;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" strokecolor="black [3213]">
                      <w10:wrap anchorx="margin"/>
                    </v:shape>
                  </w:pict>
                </mc:Fallback>
              </mc:AlternateContent>
            </w:r>
          </w:p>
        </w:tc>
        <w:tc>
          <w:tcPr>
            <w:tcW w:w="2065" w:type="dxa"/>
            <w:vAlign w:val="center"/>
          </w:tcPr>
          <w:p w14:paraId="1006028C" w14:textId="77777777" w:rsidR="00E25D06" w:rsidRPr="00144B64" w:rsidRDefault="00E25D06" w:rsidP="002F2A4C">
            <w:pPr>
              <w:spacing w:line="360" w:lineRule="auto"/>
              <w:jc w:val="center"/>
              <w:rPr>
                <w:i/>
                <w:sz w:val="24"/>
                <w:szCs w:val="24"/>
              </w:rPr>
            </w:pPr>
            <w:r w:rsidRPr="00144B64">
              <w:rPr>
                <w:i/>
                <w:sz w:val="24"/>
              </w:rPr>
              <w:t>Association</w:t>
            </w:r>
          </w:p>
        </w:tc>
        <w:tc>
          <w:tcPr>
            <w:tcW w:w="3195" w:type="dxa"/>
          </w:tcPr>
          <w:p w14:paraId="519C620A" w14:textId="77777777" w:rsidR="00E25D06" w:rsidRPr="00FC0F09" w:rsidRDefault="00E25D06" w:rsidP="002F2A4C">
            <w:pPr>
              <w:spacing w:line="360" w:lineRule="auto"/>
              <w:jc w:val="both"/>
              <w:rPr>
                <w:sz w:val="24"/>
                <w:szCs w:val="24"/>
              </w:rPr>
            </w:pPr>
            <w:r w:rsidRPr="00FC0F09">
              <w:rPr>
                <w:sz w:val="24"/>
              </w:rPr>
              <w:t xml:space="preserve">Relasi antar kelas dengan makna umum, asosiasi biasanya juga disertai dengan </w:t>
            </w:r>
            <w:r w:rsidRPr="00FC0F09">
              <w:rPr>
                <w:i/>
                <w:sz w:val="24"/>
              </w:rPr>
              <w:t>multiplicity</w:t>
            </w:r>
            <w:r w:rsidRPr="00FC0F09">
              <w:rPr>
                <w:sz w:val="24"/>
              </w:rPr>
              <w:t>.</w:t>
            </w:r>
          </w:p>
        </w:tc>
      </w:tr>
      <w:tr w:rsidR="00E25D06" w:rsidRPr="00FC0F09" w14:paraId="160A5BE0" w14:textId="77777777" w:rsidTr="007323B1">
        <w:trPr>
          <w:jc w:val="center"/>
        </w:trPr>
        <w:tc>
          <w:tcPr>
            <w:tcW w:w="570" w:type="dxa"/>
            <w:vAlign w:val="center"/>
          </w:tcPr>
          <w:p w14:paraId="39B93795" w14:textId="77777777" w:rsidR="00E25D06" w:rsidRPr="00FC0F09" w:rsidRDefault="00E25D06" w:rsidP="002F2A4C">
            <w:pPr>
              <w:spacing w:line="360" w:lineRule="auto"/>
              <w:jc w:val="center"/>
              <w:rPr>
                <w:sz w:val="24"/>
                <w:szCs w:val="24"/>
              </w:rPr>
            </w:pPr>
            <w:r w:rsidRPr="00FC0F09">
              <w:rPr>
                <w:sz w:val="24"/>
              </w:rPr>
              <w:t>4</w:t>
            </w:r>
          </w:p>
        </w:tc>
        <w:tc>
          <w:tcPr>
            <w:tcW w:w="2100" w:type="dxa"/>
            <w:vAlign w:val="center"/>
          </w:tcPr>
          <w:p w14:paraId="11962453" w14:textId="77777777" w:rsidR="00E25D06" w:rsidRPr="00FC0F09" w:rsidRDefault="00E25D06" w:rsidP="002F2A4C">
            <w:pPr>
              <w:spacing w:line="360" w:lineRule="auto"/>
              <w:rPr>
                <w:sz w:val="24"/>
                <w:szCs w:val="24"/>
              </w:rPr>
            </w:pPr>
            <w:r w:rsidRPr="00FC0F09">
              <w:rPr>
                <w:noProof/>
                <w:sz w:val="24"/>
                <w:lang w:eastAsia="en-US"/>
              </w:rPr>
              <mc:AlternateContent>
                <mc:Choice Requires="wps">
                  <w:drawing>
                    <wp:anchor distT="0" distB="0" distL="114300" distR="114300" simplePos="0" relativeHeight="251661312" behindDoc="0" locked="0" layoutInCell="1" allowOverlap="1" wp14:anchorId="2674E247" wp14:editId="466B93E5">
                      <wp:simplePos x="0" y="0"/>
                      <wp:positionH relativeFrom="margin">
                        <wp:align>center</wp:align>
                      </wp:positionH>
                      <wp:positionV relativeFrom="paragraph">
                        <wp:posOffset>79375</wp:posOffset>
                      </wp:positionV>
                      <wp:extent cx="950976" cy="0"/>
                      <wp:effectExtent l="0" t="76200" r="20955" b="114300"/>
                      <wp:wrapNone/>
                      <wp:docPr id="4" name="Straight Arrow Connector 4"/>
                      <wp:cNvGraphicFramePr/>
                      <a:graphic xmlns:a="http://schemas.openxmlformats.org/drawingml/2006/main">
                        <a:graphicData uri="http://schemas.microsoft.com/office/word/2010/wordprocessingShape">
                          <wps:wsp>
                            <wps:cNvCnPr/>
                            <wps:spPr>
                              <a:xfrm>
                                <a:off x="0" y="0"/>
                                <a:ext cx="950976" cy="0"/>
                              </a:xfrm>
                              <a:prstGeom prst="straightConnector1">
                                <a:avLst/>
                              </a:prstGeom>
                              <a:ln>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B83D" id="Straight Arrow Connector 4" o:spid="_x0000_s1026" type="#_x0000_t32" style="position:absolute;margin-left:0;margin-top:6.25pt;width:74.9pt;height:0;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" strokecolor="black [3213]">
                      <v:stroke endarrow="open"/>
                      <w10:wrap anchorx="margin"/>
                    </v:shape>
                  </w:pict>
                </mc:Fallback>
              </mc:AlternateContent>
            </w:r>
          </w:p>
        </w:tc>
        <w:tc>
          <w:tcPr>
            <w:tcW w:w="2065" w:type="dxa"/>
            <w:vAlign w:val="center"/>
          </w:tcPr>
          <w:p w14:paraId="47FC4BC9" w14:textId="77777777" w:rsidR="00E25D06" w:rsidRPr="00144B64" w:rsidRDefault="00E25D06" w:rsidP="002F2A4C">
            <w:pPr>
              <w:spacing w:line="360" w:lineRule="auto"/>
              <w:jc w:val="center"/>
              <w:rPr>
                <w:i/>
                <w:sz w:val="24"/>
                <w:szCs w:val="24"/>
              </w:rPr>
            </w:pPr>
            <w:r w:rsidRPr="00144B64">
              <w:rPr>
                <w:i/>
                <w:sz w:val="24"/>
              </w:rPr>
              <w:t xml:space="preserve">Directed </w:t>
            </w:r>
            <w:r w:rsidRPr="00144B64">
              <w:rPr>
                <w:i/>
                <w:sz w:val="24"/>
              </w:rPr>
              <w:lastRenderedPageBreak/>
              <w:t>Association</w:t>
            </w:r>
          </w:p>
        </w:tc>
        <w:tc>
          <w:tcPr>
            <w:tcW w:w="3195" w:type="dxa"/>
          </w:tcPr>
          <w:p w14:paraId="34F42A5F" w14:textId="77777777" w:rsidR="00E25D06" w:rsidRPr="00FC0F09" w:rsidRDefault="00E25D06" w:rsidP="002F2A4C">
            <w:pPr>
              <w:spacing w:line="360" w:lineRule="auto"/>
              <w:jc w:val="both"/>
              <w:rPr>
                <w:sz w:val="24"/>
                <w:szCs w:val="24"/>
              </w:rPr>
            </w:pPr>
            <w:r w:rsidRPr="00FC0F09">
              <w:rPr>
                <w:sz w:val="24"/>
              </w:rPr>
              <w:lastRenderedPageBreak/>
              <w:t xml:space="preserve">Relasi antar kelas dengan </w:t>
            </w:r>
            <w:r w:rsidRPr="00FC0F09">
              <w:rPr>
                <w:sz w:val="24"/>
              </w:rPr>
              <w:lastRenderedPageBreak/>
              <w:t xml:space="preserve">makna kelas yang satu digunakan oleh kelas yang lain, asosiasi biasanya juga disertai dengan </w:t>
            </w:r>
            <w:r w:rsidRPr="00FC0F09">
              <w:rPr>
                <w:i/>
                <w:sz w:val="24"/>
              </w:rPr>
              <w:t>multiplicity</w:t>
            </w:r>
            <w:r w:rsidRPr="00FC0F09">
              <w:rPr>
                <w:sz w:val="24"/>
              </w:rPr>
              <w:t>.</w:t>
            </w:r>
          </w:p>
        </w:tc>
      </w:tr>
      <w:tr w:rsidR="00E25D06" w:rsidRPr="00FC0F09" w14:paraId="0FC42115" w14:textId="77777777" w:rsidTr="007323B1">
        <w:trPr>
          <w:jc w:val="center"/>
        </w:trPr>
        <w:tc>
          <w:tcPr>
            <w:tcW w:w="570" w:type="dxa"/>
            <w:vAlign w:val="center"/>
          </w:tcPr>
          <w:p w14:paraId="2673604A" w14:textId="77777777" w:rsidR="00E25D06" w:rsidRPr="00FC0F09" w:rsidRDefault="00E25D06" w:rsidP="002F2A4C">
            <w:pPr>
              <w:spacing w:line="360" w:lineRule="auto"/>
              <w:jc w:val="center"/>
              <w:rPr>
                <w:sz w:val="24"/>
                <w:szCs w:val="24"/>
              </w:rPr>
            </w:pPr>
            <w:r w:rsidRPr="00FC0F09">
              <w:rPr>
                <w:sz w:val="24"/>
              </w:rPr>
              <w:lastRenderedPageBreak/>
              <w:t>5</w:t>
            </w:r>
          </w:p>
        </w:tc>
        <w:tc>
          <w:tcPr>
            <w:tcW w:w="2100" w:type="dxa"/>
            <w:vAlign w:val="center"/>
          </w:tcPr>
          <w:p w14:paraId="3341CE66" w14:textId="77777777" w:rsidR="00E25D06" w:rsidRPr="00FC0F09" w:rsidRDefault="00E25D06" w:rsidP="002F2A4C">
            <w:pPr>
              <w:spacing w:line="360" w:lineRule="auto"/>
              <w:jc w:val="center"/>
              <w:rPr>
                <w:sz w:val="24"/>
                <w:szCs w:val="24"/>
              </w:rPr>
            </w:pPr>
            <w:r w:rsidRPr="00FC0F09">
              <w:rPr>
                <w:noProof/>
                <w:sz w:val="24"/>
                <w:lang w:eastAsia="en-US"/>
              </w:rPr>
              <mc:AlternateContent>
                <mc:Choice Requires="wps">
                  <w:drawing>
                    <wp:anchor distT="0" distB="0" distL="114300" distR="114300" simplePos="0" relativeHeight="251662336" behindDoc="0" locked="0" layoutInCell="1" allowOverlap="1" wp14:anchorId="054BE809" wp14:editId="28158418">
                      <wp:simplePos x="0" y="0"/>
                      <wp:positionH relativeFrom="margin">
                        <wp:align>center</wp:align>
                      </wp:positionH>
                      <wp:positionV relativeFrom="paragraph">
                        <wp:posOffset>81915</wp:posOffset>
                      </wp:positionV>
                      <wp:extent cx="950976" cy="0"/>
                      <wp:effectExtent l="0" t="76200" r="20955" b="95250"/>
                      <wp:wrapNone/>
                      <wp:docPr id="14" name="Straight Arrow Connector 14"/>
                      <wp:cNvGraphicFramePr/>
                      <a:graphic xmlns:a="http://schemas.openxmlformats.org/drawingml/2006/main">
                        <a:graphicData uri="http://schemas.microsoft.com/office/word/2010/wordprocessingShape">
                          <wps:wsp>
                            <wps:cNvCnPr/>
                            <wps:spPr>
                              <a:xfrm>
                                <a:off x="0" y="0"/>
                                <a:ext cx="950976" cy="0"/>
                              </a:xfrm>
                              <a:prstGeom prst="straightConnector1">
                                <a:avLst/>
                              </a:prstGeom>
                              <a:ln>
                                <a:solidFill>
                                  <a:schemeClr val="tx1"/>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80F46" id="Straight Arrow Connector 14" o:spid="_x0000_s1026" type="#_x0000_t32" style="position:absolute;margin-left:0;margin-top:6.45pt;width:74.9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" strokecolor="black [3213]">
                      <v:stroke endarrow="block"/>
                      <w10:wrap anchorx="margin"/>
                    </v:shape>
                  </w:pict>
                </mc:Fallback>
              </mc:AlternateContent>
            </w:r>
          </w:p>
        </w:tc>
        <w:tc>
          <w:tcPr>
            <w:tcW w:w="2065" w:type="dxa"/>
            <w:vAlign w:val="center"/>
          </w:tcPr>
          <w:p w14:paraId="7E97FEE2" w14:textId="77777777" w:rsidR="00E25D06" w:rsidRPr="00144B64" w:rsidRDefault="00E25D06" w:rsidP="002F2A4C">
            <w:pPr>
              <w:spacing w:line="360" w:lineRule="auto"/>
              <w:jc w:val="center"/>
              <w:rPr>
                <w:i/>
                <w:sz w:val="24"/>
                <w:szCs w:val="24"/>
              </w:rPr>
            </w:pPr>
            <w:r w:rsidRPr="00144B64">
              <w:rPr>
                <w:i/>
                <w:sz w:val="24"/>
              </w:rPr>
              <w:t>Generalization</w:t>
            </w:r>
          </w:p>
        </w:tc>
        <w:tc>
          <w:tcPr>
            <w:tcW w:w="3195" w:type="dxa"/>
          </w:tcPr>
          <w:p w14:paraId="281A3085" w14:textId="77777777" w:rsidR="00E25D06" w:rsidRPr="00FC0F09" w:rsidRDefault="00E25D06" w:rsidP="002F2A4C">
            <w:pPr>
              <w:spacing w:line="360" w:lineRule="auto"/>
              <w:jc w:val="both"/>
              <w:rPr>
                <w:sz w:val="24"/>
                <w:szCs w:val="24"/>
              </w:rPr>
            </w:pPr>
            <w:r w:rsidRPr="00FC0F09">
              <w:rPr>
                <w:sz w:val="24"/>
              </w:rPr>
              <w:t>Relasi antar kelas dengan makna objek anak berbagi perilaku dan struktur data dari objek yang ada di atasnya objek induk (</w:t>
            </w:r>
            <w:r w:rsidRPr="00FC0F09">
              <w:rPr>
                <w:i/>
                <w:sz w:val="24"/>
              </w:rPr>
              <w:t>ancestor</w:t>
            </w:r>
            <w:r w:rsidRPr="00FC0F09">
              <w:rPr>
                <w:sz w:val="24"/>
              </w:rPr>
              <w:t>).</w:t>
            </w:r>
          </w:p>
        </w:tc>
      </w:tr>
      <w:tr w:rsidR="00E25D06" w:rsidRPr="00FC0F09" w14:paraId="35AF3CBE" w14:textId="77777777" w:rsidTr="007323B1">
        <w:trPr>
          <w:jc w:val="center"/>
        </w:trPr>
        <w:tc>
          <w:tcPr>
            <w:tcW w:w="570" w:type="dxa"/>
            <w:vAlign w:val="center"/>
          </w:tcPr>
          <w:p w14:paraId="7235D008" w14:textId="7D14B5CF" w:rsidR="00E25D06" w:rsidRPr="00FC0F09" w:rsidRDefault="00E25D06" w:rsidP="002F2A4C">
            <w:pPr>
              <w:spacing w:line="360" w:lineRule="auto"/>
              <w:jc w:val="center"/>
              <w:rPr>
                <w:sz w:val="24"/>
                <w:szCs w:val="24"/>
              </w:rPr>
            </w:pPr>
            <w:r w:rsidRPr="00FC0F09">
              <w:rPr>
                <w:sz w:val="24"/>
              </w:rPr>
              <w:t>6</w:t>
            </w:r>
          </w:p>
        </w:tc>
        <w:tc>
          <w:tcPr>
            <w:tcW w:w="2100" w:type="dxa"/>
            <w:vAlign w:val="center"/>
          </w:tcPr>
          <w:p w14:paraId="157AC5F5" w14:textId="1E8FBCD0" w:rsidR="00E25D06" w:rsidRPr="00FC0F09" w:rsidRDefault="00E25D06" w:rsidP="002F2A4C">
            <w:pPr>
              <w:spacing w:line="360" w:lineRule="auto"/>
              <w:jc w:val="center"/>
              <w:rPr>
                <w:sz w:val="24"/>
                <w:szCs w:val="24"/>
              </w:rPr>
            </w:pPr>
            <w:r w:rsidRPr="00FC0F09">
              <w:rPr>
                <w:noProof/>
                <w:sz w:val="24"/>
                <w:lang w:eastAsia="en-US"/>
              </w:rPr>
              <mc:AlternateContent>
                <mc:Choice Requires="wpg">
                  <w:drawing>
                    <wp:anchor distT="0" distB="0" distL="114300" distR="114300" simplePos="0" relativeHeight="251663360" behindDoc="0" locked="0" layoutInCell="1" allowOverlap="1" wp14:anchorId="4DA28F71" wp14:editId="161A1EF6">
                      <wp:simplePos x="0" y="0"/>
                      <wp:positionH relativeFrom="margin">
                        <wp:align>center</wp:align>
                      </wp:positionH>
                      <wp:positionV relativeFrom="paragraph">
                        <wp:posOffset>71755</wp:posOffset>
                      </wp:positionV>
                      <wp:extent cx="1150620" cy="102870"/>
                      <wp:effectExtent l="0" t="0" r="11430" b="11430"/>
                      <wp:wrapNone/>
                      <wp:docPr id="16" name="Group 16"/>
                      <wp:cNvGraphicFramePr/>
                      <a:graphic xmlns:a="http://schemas.openxmlformats.org/drawingml/2006/main">
                        <a:graphicData uri="http://schemas.microsoft.com/office/word/2010/wordprocessingGroup">
                          <wpg:wgp>
                            <wpg:cNvGrpSpPr/>
                            <wpg:grpSpPr>
                              <a:xfrm>
                                <a:off x="0" y="0"/>
                                <a:ext cx="1150620" cy="102870"/>
                                <a:chOff x="0" y="0"/>
                                <a:chExt cx="1151012" cy="103367"/>
                              </a:xfrm>
                            </wpg:grpSpPr>
                            <wps:wsp>
                              <wps:cNvPr id="20" name="Straight Arrow Connector 20"/>
                              <wps:cNvCnPr/>
                              <wps:spPr>
                                <a:xfrm>
                                  <a:off x="0" y="50104"/>
                                  <a:ext cx="950595" cy="0"/>
                                </a:xfrm>
                                <a:prstGeom prst="straightConnector1">
                                  <a:avLst/>
                                </a:prstGeom>
                                <a:ln>
                                  <a:solidFill>
                                    <a:schemeClr val="tx1"/>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 name="Flowchart: Decision 21"/>
                              <wps:cNvSpPr/>
                              <wps:spPr>
                                <a:xfrm>
                                  <a:off x="931937" y="0"/>
                                  <a:ext cx="219075" cy="103367"/>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C0859" id="Group 16" o:spid="_x0000_s1026" style="position:absolute;margin-left:0;margin-top:5.65pt;width:90.6pt;height:8.1pt;z-index:251663360;mso-position-horizontal:center;mso-position-horizontal-relative:margin;mso-width-relative:margin;mso-height-relative:margin" coordsize="11510,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">
                      <v:shape id="Straight Arrow Connector 20" o:spid="_x0000_s1027" type="#_x0000_t32" style="position:absolute;top:501;width:95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CSsAAAADbAAAADwAAAGRycy9kb3ducmV2LnhtbERPTYvCMBC9C/6HMIK3NbVCWatRZGFB&#10;8LTuHjwOzdhWm0lt0hr315uD4PHxvtfbYBoxUOdqywrmswQEcWF1zaWCv9/vj08QziNrbCyTggc5&#10;2G7GozXm2t75h4ajL0UMYZejgsr7NpfSFRUZdDPbEkfubDuDPsKulLrDeww3jUyTJJMGa44NFbb0&#10;VVFxPfZGwXC6hP7Qn9PdPtTL6zLD/8UtU2o6CbsVCE/Bv8Uv914rSOP6+CX+AL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7JQkrAAAAA2wAAAA8AAAAAAAAAAAAAAAAA&#10;oQIAAGRycy9kb3ducmV2LnhtbFBLBQYAAAAABAAEAPkAAACOAwAAAAA=&#10;" strokecolor="black [3213]"/>
                      <v:shapetype id="_x0000_t110" coordsize="21600,21600" o:spt="110" path="m10800,l,10800,10800,21600,21600,10800xe">
                        <v:stroke joinstyle="miter"/>
                        <v:path gradientshapeok="t" o:connecttype="rect" textboxrect="5400,5400,16200,16200"/>
                      </v:shapetype>
                      <v:shape id="Flowchart: Decision 21" o:spid="_x0000_s1028" type="#_x0000_t110" style="position:absolute;left:9319;width:2191;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ctGcQA&#10;AADbAAAADwAAAGRycy9kb3ducmV2LnhtbESPQWvCQBSE70L/w/IKXkQ3kWJL6ipFCfSQS7W9P7Ov&#10;SWj2bchukq2/3i0UPA4z8w2z3QfTipF611hWkK4SEMSl1Q1XCj7P+fIFhPPIGlvLpOCXHOx3D7Mt&#10;ZtpO/EHjyVciQthlqKD2vsukdGVNBt3KdsTR+7a9QR9lX0nd4xThppXrJNlIgw3HhRo7OtRU/pwG&#10;o2Awh25RXF3Bx4G/Qv70nIb2otT8Mby9gvAU/D38337XCtYp/H2JP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HLRnEAAAA2wAAAA8AAAAAAAAAAAAAAAAAmAIAAGRycy9k&#10;b3ducmV2LnhtbFBLBQYAAAAABAAEAPUAAACJAwAAAAA=&#10;" fillcolor="white [3201]" strokecolor="black [3200]" strokeweight="2pt"/>
                      <w10:wrap anchorx="margin"/>
                    </v:group>
                  </w:pict>
                </mc:Fallback>
              </mc:AlternateContent>
            </w:r>
          </w:p>
        </w:tc>
        <w:tc>
          <w:tcPr>
            <w:tcW w:w="2065" w:type="dxa"/>
            <w:vAlign w:val="center"/>
          </w:tcPr>
          <w:p w14:paraId="22091602" w14:textId="77777777" w:rsidR="00E25D06" w:rsidRPr="00144B64" w:rsidRDefault="00E25D06" w:rsidP="002F2A4C">
            <w:pPr>
              <w:spacing w:line="360" w:lineRule="auto"/>
              <w:jc w:val="center"/>
              <w:rPr>
                <w:i/>
                <w:sz w:val="24"/>
                <w:szCs w:val="24"/>
              </w:rPr>
            </w:pPr>
            <w:r w:rsidRPr="00144B64">
              <w:rPr>
                <w:i/>
                <w:sz w:val="24"/>
              </w:rPr>
              <w:t>Aggregation</w:t>
            </w:r>
          </w:p>
        </w:tc>
        <w:tc>
          <w:tcPr>
            <w:tcW w:w="3195" w:type="dxa"/>
          </w:tcPr>
          <w:p w14:paraId="519E0193" w14:textId="65DDBFA0" w:rsidR="00684A32" w:rsidRPr="00684A32" w:rsidRDefault="00E25D06" w:rsidP="002F2A4C">
            <w:pPr>
              <w:spacing w:line="360" w:lineRule="auto"/>
              <w:jc w:val="both"/>
              <w:rPr>
                <w:sz w:val="24"/>
              </w:rPr>
            </w:pPr>
            <w:r w:rsidRPr="00FC0F09">
              <w:rPr>
                <w:sz w:val="24"/>
              </w:rPr>
              <w:t>Relasi antar kelas dengan makna semua-bagian.</w:t>
            </w:r>
          </w:p>
        </w:tc>
      </w:tr>
    </w:tbl>
    <w:p w14:paraId="7FAD30DF" w14:textId="68983381" w:rsidR="001E0266" w:rsidRDefault="00B852EF" w:rsidP="002F2A4C">
      <w:pPr>
        <w:pStyle w:val="Heading4"/>
      </w:pPr>
      <w:r w:rsidRPr="005B44CE">
        <w:rPr>
          <w:i/>
        </w:rPr>
        <w:t>Use</w:t>
      </w:r>
      <w:r>
        <w:t xml:space="preserve"> </w:t>
      </w:r>
      <w:r w:rsidRPr="005B44CE">
        <w:rPr>
          <w:i/>
        </w:rPr>
        <w:t>Case</w:t>
      </w:r>
      <w:r>
        <w:t xml:space="preserve"> </w:t>
      </w:r>
      <w:r w:rsidRPr="005B44CE">
        <w:rPr>
          <w:i/>
        </w:rPr>
        <w:t>Diagram</w:t>
      </w:r>
    </w:p>
    <w:p w14:paraId="3238D3E9" w14:textId="7E8C98B9" w:rsidR="001E0266" w:rsidRDefault="00E25D06" w:rsidP="007323B1">
      <w:pPr>
        <w:pStyle w:val="ParagrifIsi"/>
        <w:ind w:firstLine="839"/>
        <w:rPr>
          <w:lang w:val="id-ID"/>
        </w:rPr>
      </w:pPr>
      <w:r w:rsidRPr="00E25D06">
        <w:rPr>
          <w:i/>
        </w:rPr>
        <w:t>Use case diagram</w:t>
      </w:r>
      <w:r w:rsidRPr="00E25D06">
        <w:t xml:space="preserve"> dibuat untuk menggambarkan hubungan antara </w:t>
      </w:r>
      <w:r w:rsidRPr="00E25D06">
        <w:rPr>
          <w:lang w:val="id-ID"/>
        </w:rPr>
        <w:t>aktor</w:t>
      </w:r>
      <w:r w:rsidRPr="00E25D06">
        <w:t xml:space="preserve"> dan </w:t>
      </w:r>
      <w:r w:rsidRPr="00E25D06">
        <w:rPr>
          <w:i/>
        </w:rPr>
        <w:t>use case</w:t>
      </w:r>
      <w:r w:rsidRPr="00E25D06">
        <w:t>.</w:t>
      </w:r>
      <w:r w:rsidR="00144B64">
        <w:rPr>
          <w:i/>
        </w:rPr>
        <w:t xml:space="preserve"> Use c</w:t>
      </w:r>
      <w:r w:rsidRPr="00E25D06">
        <w:rPr>
          <w:i/>
        </w:rPr>
        <w:t xml:space="preserve">ase </w:t>
      </w:r>
      <w:r w:rsidR="00144B64">
        <w:rPr>
          <w:i/>
        </w:rPr>
        <w:t>d</w:t>
      </w:r>
      <w:r w:rsidRPr="00E25D06">
        <w:rPr>
          <w:i/>
        </w:rPr>
        <w:t>iagram</w:t>
      </w:r>
      <w:r w:rsidRPr="00E25D06">
        <w:t xml:space="preserve"> menggambarkan seluruh aktivitas yang dilakukan oleh suatu sistem da</w:t>
      </w:r>
      <w:r w:rsidR="000F56D6">
        <w:t>ri sudut pandang pengamatan luar</w:t>
      </w:r>
      <w:r w:rsidR="000F56D6">
        <w:rPr>
          <w:lang w:val="id-ID"/>
        </w:rPr>
        <w:t xml:space="preserve"> </w:t>
      </w:r>
      <w:sdt>
        <w:sdtPr>
          <w:rPr>
            <w:lang w:val="id-ID"/>
          </w:rPr>
          <w:id w:val="-587155017"/>
          <w:citation/>
        </w:sdtPr>
        <w:sdtEndPr/>
        <w:sdtContent>
          <w:r w:rsidR="000F56D6">
            <w:rPr>
              <w:lang w:val="id-ID"/>
            </w:rPr>
            <w:fldChar w:fldCharType="begin"/>
          </w:r>
          <w:r w:rsidR="000F56D6">
            <w:rPr>
              <w:lang w:val="id-ID"/>
            </w:rPr>
            <w:instrText xml:space="preserve">CITATION Sau15 \l 1057 </w:instrText>
          </w:r>
          <w:r w:rsidR="000F56D6">
            <w:rPr>
              <w:lang w:val="id-ID"/>
            </w:rPr>
            <w:fldChar w:fldCharType="separate"/>
          </w:r>
          <w:r w:rsidR="000F56D6" w:rsidRPr="000F56D6">
            <w:rPr>
              <w:noProof/>
              <w:lang w:val="id-ID"/>
            </w:rPr>
            <w:t>(Sauri, et al., 2015)</w:t>
          </w:r>
          <w:r w:rsidR="000F56D6">
            <w:rPr>
              <w:lang w:val="id-ID"/>
            </w:rPr>
            <w:fldChar w:fldCharType="end"/>
          </w:r>
        </w:sdtContent>
      </w:sdt>
      <w:r w:rsidRPr="00E25D06">
        <w:t xml:space="preserve">. </w:t>
      </w:r>
      <w:r w:rsidRPr="00E25D06">
        <w:rPr>
          <w:i/>
        </w:rPr>
        <w:t>Use case</w:t>
      </w:r>
      <w:r w:rsidRPr="00E25D06">
        <w:rPr>
          <w:i/>
          <w:lang w:val="id-ID"/>
        </w:rPr>
        <w:t xml:space="preserve"> diagram</w:t>
      </w:r>
      <w:r w:rsidRPr="00E25D06">
        <w:t xml:space="preserve"> </w:t>
      </w:r>
      <w:r w:rsidR="00144B64">
        <w:rPr>
          <w:lang w:val="id-ID"/>
        </w:rPr>
        <w:t xml:space="preserve">berhubungan dengan </w:t>
      </w:r>
      <w:r w:rsidRPr="00E25D06">
        <w:t>kejadian (</w:t>
      </w:r>
      <w:r w:rsidRPr="00E25D06">
        <w:rPr>
          <w:i/>
        </w:rPr>
        <w:t>scenario</w:t>
      </w:r>
      <w:r w:rsidRPr="00E25D06">
        <w:t>)</w:t>
      </w:r>
      <w:r w:rsidR="00D1252E">
        <w:rPr>
          <w:lang w:val="id-ID"/>
        </w:rPr>
        <w:t xml:space="preserve"> atau</w:t>
      </w:r>
      <w:r w:rsidRPr="00E25D06">
        <w:t xml:space="preserve"> </w:t>
      </w:r>
      <w:r w:rsidRPr="00E25D06">
        <w:rPr>
          <w:lang w:val="id-ID"/>
        </w:rPr>
        <w:t xml:space="preserve">hal </w:t>
      </w:r>
      <w:r w:rsidRPr="00E25D06">
        <w:t xml:space="preserve">yang terjadi ketika </w:t>
      </w:r>
      <w:r w:rsidR="00144B64">
        <w:rPr>
          <w:lang w:val="id-ID"/>
        </w:rPr>
        <w:t>aktor</w:t>
      </w:r>
      <w:r w:rsidRPr="00E25D06">
        <w:t xml:space="preserve"> berinteraksi dengan sistem</w:t>
      </w:r>
      <w:r w:rsidRPr="00E25D06">
        <w:rPr>
          <w:lang w:val="id-ID"/>
        </w:rPr>
        <w:t xml:space="preserve">. </w:t>
      </w:r>
      <w:r w:rsidRPr="00E25D06">
        <w:t xml:space="preserve">Berikut ini adalah simbol-simbol dari notasi pada </w:t>
      </w:r>
      <w:r w:rsidRPr="00E25D06">
        <w:rPr>
          <w:i/>
        </w:rPr>
        <w:t xml:space="preserve">use case diagram </w:t>
      </w:r>
      <w:r w:rsidRPr="00E25D06">
        <w:t>yang ditunjukkan pada</w:t>
      </w:r>
      <w:r w:rsidR="001827A2">
        <w:rPr>
          <w:lang w:val="id-ID"/>
        </w:rPr>
        <w:t xml:space="preserve"> Tabel 2.</w:t>
      </w:r>
      <w:r w:rsidR="003458CC">
        <w:rPr>
          <w:lang w:val="id-ID"/>
        </w:rPr>
        <w:t xml:space="preserve"> </w:t>
      </w:r>
      <w:r w:rsidR="001827A2">
        <w:rPr>
          <w:lang w:val="id-ID"/>
        </w:rPr>
        <w:t>2</w:t>
      </w:r>
      <w:r w:rsidR="001E0266">
        <w:rPr>
          <w:lang w:val="id-ID"/>
        </w:rPr>
        <w:t>.</w:t>
      </w:r>
    </w:p>
    <w:p w14:paraId="3035F9E9" w14:textId="13E35A9E" w:rsidR="001827A2" w:rsidRPr="001827A2" w:rsidRDefault="001827A2" w:rsidP="001827A2">
      <w:pPr>
        <w:pStyle w:val="Caption"/>
        <w:keepNext/>
        <w:jc w:val="left"/>
        <w:rPr>
          <w:b/>
          <w:lang w:val="id-ID"/>
        </w:rPr>
      </w:pPr>
      <w:bookmarkStart w:id="56" w:name="_Toc105002589"/>
      <w:r w:rsidRPr="001827A2">
        <w:rPr>
          <w:b/>
        </w:rPr>
        <w:t xml:space="preserve">Tabel 2. </w:t>
      </w:r>
      <w:r w:rsidRPr="001827A2">
        <w:rPr>
          <w:b/>
        </w:rPr>
        <w:fldChar w:fldCharType="begin"/>
      </w:r>
      <w:r w:rsidRPr="001827A2">
        <w:rPr>
          <w:b/>
        </w:rPr>
        <w:instrText xml:space="preserve"> SEQ Tabel_2. \* ARABIC </w:instrText>
      </w:r>
      <w:r w:rsidRPr="001827A2">
        <w:rPr>
          <w:b/>
        </w:rPr>
        <w:fldChar w:fldCharType="separate"/>
      </w:r>
      <w:r w:rsidR="00C072AF">
        <w:rPr>
          <w:b/>
          <w:noProof/>
        </w:rPr>
        <w:t>2</w:t>
      </w:r>
      <w:r w:rsidRPr="001827A2">
        <w:rPr>
          <w:b/>
        </w:rPr>
        <w:fldChar w:fldCharType="end"/>
      </w:r>
      <w:r>
        <w:rPr>
          <w:b/>
          <w:lang w:val="id-ID"/>
        </w:rPr>
        <w:t xml:space="preserve"> </w:t>
      </w:r>
      <w:r w:rsidRPr="001827A2">
        <w:rPr>
          <w:lang w:val="de-DE"/>
        </w:rPr>
        <w:t xml:space="preserve">Deskripsi notasi pada </w:t>
      </w:r>
      <w:r w:rsidRPr="001827A2">
        <w:rPr>
          <w:i/>
          <w:lang w:val="de-DE"/>
        </w:rPr>
        <w:t>use case diagram</w:t>
      </w:r>
      <w:bookmarkEnd w:id="56"/>
    </w:p>
    <w:tbl>
      <w:tblPr>
        <w:tblStyle w:val="TableGrid"/>
        <w:tblW w:w="0" w:type="auto"/>
        <w:tblLook w:val="04A0" w:firstRow="1" w:lastRow="0" w:firstColumn="1" w:lastColumn="0" w:noHBand="0" w:noVBand="1"/>
      </w:tblPr>
      <w:tblGrid>
        <w:gridCol w:w="532"/>
        <w:gridCol w:w="3096"/>
        <w:gridCol w:w="1656"/>
        <w:gridCol w:w="2646"/>
      </w:tblGrid>
      <w:tr w:rsidR="001827A2" w:rsidRPr="00FC0F09" w14:paraId="6A683A7E" w14:textId="77777777" w:rsidTr="00B94BD8">
        <w:trPr>
          <w:tblHeader/>
        </w:trPr>
        <w:tc>
          <w:tcPr>
            <w:tcW w:w="532" w:type="dxa"/>
          </w:tcPr>
          <w:p w14:paraId="2B57234E" w14:textId="77777777" w:rsidR="001827A2" w:rsidRPr="00FC0F09" w:rsidRDefault="001827A2" w:rsidP="002F2A4C">
            <w:pPr>
              <w:spacing w:line="360" w:lineRule="auto"/>
              <w:jc w:val="center"/>
              <w:rPr>
                <w:b/>
                <w:sz w:val="24"/>
              </w:rPr>
            </w:pPr>
            <w:r w:rsidRPr="00FC0F09">
              <w:rPr>
                <w:b/>
                <w:sz w:val="24"/>
              </w:rPr>
              <w:t>No</w:t>
            </w:r>
          </w:p>
        </w:tc>
        <w:tc>
          <w:tcPr>
            <w:tcW w:w="3096" w:type="dxa"/>
          </w:tcPr>
          <w:p w14:paraId="48F2418D" w14:textId="77777777" w:rsidR="001827A2" w:rsidRPr="00FC0F09" w:rsidRDefault="001827A2" w:rsidP="002F2A4C">
            <w:pPr>
              <w:spacing w:line="360" w:lineRule="auto"/>
              <w:jc w:val="center"/>
              <w:rPr>
                <w:b/>
                <w:sz w:val="24"/>
              </w:rPr>
            </w:pPr>
            <w:r w:rsidRPr="00FC0F09">
              <w:rPr>
                <w:b/>
                <w:sz w:val="24"/>
              </w:rPr>
              <w:t>Gambar</w:t>
            </w:r>
          </w:p>
        </w:tc>
        <w:tc>
          <w:tcPr>
            <w:tcW w:w="1656" w:type="dxa"/>
          </w:tcPr>
          <w:p w14:paraId="10C98C60" w14:textId="77777777" w:rsidR="001827A2" w:rsidRPr="00FC0F09" w:rsidRDefault="001827A2" w:rsidP="002F2A4C">
            <w:pPr>
              <w:spacing w:line="360" w:lineRule="auto"/>
              <w:jc w:val="center"/>
              <w:rPr>
                <w:b/>
                <w:sz w:val="24"/>
              </w:rPr>
            </w:pPr>
            <w:r w:rsidRPr="00FC0F09">
              <w:rPr>
                <w:b/>
                <w:sz w:val="24"/>
              </w:rPr>
              <w:t>Nama</w:t>
            </w:r>
          </w:p>
        </w:tc>
        <w:tc>
          <w:tcPr>
            <w:tcW w:w="2646" w:type="dxa"/>
          </w:tcPr>
          <w:p w14:paraId="1F1B03A9" w14:textId="77777777" w:rsidR="001827A2" w:rsidRPr="00FC0F09" w:rsidRDefault="001827A2" w:rsidP="002F2A4C">
            <w:pPr>
              <w:spacing w:line="360" w:lineRule="auto"/>
              <w:jc w:val="center"/>
              <w:rPr>
                <w:b/>
                <w:sz w:val="24"/>
              </w:rPr>
            </w:pPr>
            <w:r w:rsidRPr="00FC0F09">
              <w:rPr>
                <w:b/>
                <w:sz w:val="24"/>
              </w:rPr>
              <w:t>Keterangan</w:t>
            </w:r>
          </w:p>
        </w:tc>
      </w:tr>
      <w:tr w:rsidR="001827A2" w:rsidRPr="00FC0F09" w14:paraId="66A1B1CE" w14:textId="77777777" w:rsidTr="00B94BD8">
        <w:tc>
          <w:tcPr>
            <w:tcW w:w="532" w:type="dxa"/>
            <w:vAlign w:val="center"/>
          </w:tcPr>
          <w:p w14:paraId="3B98D448" w14:textId="77777777" w:rsidR="001827A2" w:rsidRPr="00FC0F09" w:rsidRDefault="001827A2" w:rsidP="002F2A4C">
            <w:pPr>
              <w:spacing w:line="360" w:lineRule="auto"/>
              <w:rPr>
                <w:sz w:val="24"/>
              </w:rPr>
            </w:pPr>
            <w:r w:rsidRPr="00FC0F09">
              <w:rPr>
                <w:sz w:val="24"/>
              </w:rPr>
              <w:t>1</w:t>
            </w:r>
          </w:p>
        </w:tc>
        <w:tc>
          <w:tcPr>
            <w:tcW w:w="3096" w:type="dxa"/>
          </w:tcPr>
          <w:p w14:paraId="7114A632" w14:textId="77777777" w:rsidR="001827A2" w:rsidRPr="00FC0F09" w:rsidRDefault="001827A2" w:rsidP="002F2A4C">
            <w:pPr>
              <w:spacing w:line="360" w:lineRule="auto"/>
              <w:jc w:val="both"/>
              <w:rPr>
                <w:sz w:val="24"/>
              </w:rPr>
            </w:pPr>
            <w:r w:rsidRPr="00FC0F09">
              <w:rPr>
                <w:noProof/>
                <w:sz w:val="24"/>
                <w:lang w:eastAsia="en-US"/>
              </w:rPr>
              <mc:AlternateContent>
                <mc:Choice Requires="wps">
                  <w:drawing>
                    <wp:anchor distT="0" distB="0" distL="114300" distR="114300" simplePos="0" relativeHeight="251665408" behindDoc="0" locked="0" layoutInCell="1" allowOverlap="1" wp14:anchorId="2161358B" wp14:editId="294FDEED">
                      <wp:simplePos x="0" y="0"/>
                      <wp:positionH relativeFrom="margin">
                        <wp:posOffset>120650</wp:posOffset>
                      </wp:positionH>
                      <wp:positionV relativeFrom="margin">
                        <wp:posOffset>470848</wp:posOffset>
                      </wp:positionV>
                      <wp:extent cx="1580525" cy="457200"/>
                      <wp:effectExtent l="0" t="0" r="19685" b="19050"/>
                      <wp:wrapSquare wrapText="bothSides"/>
                      <wp:docPr id="10" name="Oval 10"/>
                      <wp:cNvGraphicFramePr/>
                      <a:graphic xmlns:a="http://schemas.openxmlformats.org/drawingml/2006/main">
                        <a:graphicData uri="http://schemas.microsoft.com/office/word/2010/wordprocessingShape">
                          <wps:wsp>
                            <wps:cNvSpPr/>
                            <wps:spPr>
                              <a:xfrm>
                                <a:off x="0" y="0"/>
                                <a:ext cx="1580525"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07C85450" w14:textId="77777777" w:rsidR="008D612A" w:rsidRDefault="008D612A" w:rsidP="001827A2">
                                  <w:pPr>
                                    <w:jc w:val="center"/>
                                  </w:pPr>
                                  <w: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1358B" id="Oval 10" o:spid="_x0000_s1026" style="position:absolute;left:0;text-align:left;margin-left:9.5pt;margin-top:37.05pt;width:124.45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" fillcolor="white [3201]" strokecolor="black [3200]" strokeweight="2pt">
                      <v:textbox>
                        <w:txbxContent>
                          <w:p w14:paraId="07C85450" w14:textId="77777777" w:rsidR="008D612A" w:rsidRDefault="008D612A" w:rsidP="001827A2">
                            <w:pPr>
                              <w:jc w:val="center"/>
                            </w:pPr>
                            <w:r>
                              <w:t>Nama use case</w:t>
                            </w:r>
                          </w:p>
                        </w:txbxContent>
                      </v:textbox>
                      <w10:wrap type="square" anchorx="margin" anchory="margin"/>
                    </v:oval>
                  </w:pict>
                </mc:Fallback>
              </mc:AlternateContent>
            </w:r>
          </w:p>
        </w:tc>
        <w:tc>
          <w:tcPr>
            <w:tcW w:w="1656" w:type="dxa"/>
            <w:vAlign w:val="center"/>
          </w:tcPr>
          <w:p w14:paraId="4038B66A" w14:textId="77777777" w:rsidR="001827A2" w:rsidRPr="00FC0F09" w:rsidRDefault="001827A2" w:rsidP="002F2A4C">
            <w:pPr>
              <w:spacing w:line="360" w:lineRule="auto"/>
              <w:jc w:val="center"/>
              <w:rPr>
                <w:sz w:val="24"/>
              </w:rPr>
            </w:pPr>
          </w:p>
          <w:p w14:paraId="5ABAC9DC" w14:textId="77777777" w:rsidR="001827A2" w:rsidRPr="00FC0F09" w:rsidRDefault="001827A2" w:rsidP="002F2A4C">
            <w:pPr>
              <w:spacing w:line="360" w:lineRule="auto"/>
              <w:jc w:val="center"/>
              <w:rPr>
                <w:sz w:val="24"/>
              </w:rPr>
            </w:pPr>
            <w:r w:rsidRPr="00FC0F09">
              <w:rPr>
                <w:sz w:val="24"/>
              </w:rPr>
              <w:t>Use Case</w:t>
            </w:r>
          </w:p>
        </w:tc>
        <w:tc>
          <w:tcPr>
            <w:tcW w:w="2646" w:type="dxa"/>
          </w:tcPr>
          <w:p w14:paraId="4ADEF675" w14:textId="58ED0393" w:rsidR="001827A2" w:rsidRPr="00FC0F09" w:rsidRDefault="001827A2" w:rsidP="000F56D6">
            <w:pPr>
              <w:spacing w:line="360" w:lineRule="auto"/>
              <w:jc w:val="both"/>
              <w:rPr>
                <w:sz w:val="24"/>
              </w:rPr>
            </w:pPr>
            <w:r w:rsidRPr="00FC0F09">
              <w:rPr>
                <w:sz w:val="24"/>
              </w:rPr>
              <w:t>Fungsionalitas ya</w:t>
            </w:r>
            <w:r w:rsidR="000F56D6">
              <w:rPr>
                <w:sz w:val="24"/>
              </w:rPr>
              <w:t>ng disediakan sistem sebagai unit</w:t>
            </w:r>
            <w:r w:rsidRPr="00FC0F09">
              <w:rPr>
                <w:sz w:val="24"/>
              </w:rPr>
              <w:t>-unit yang saling bertukar pesan antara unit dan aktor.</w:t>
            </w:r>
          </w:p>
        </w:tc>
      </w:tr>
      <w:tr w:rsidR="001827A2" w:rsidRPr="00FC0F09" w14:paraId="60B2B25D" w14:textId="77777777" w:rsidTr="00B94BD8">
        <w:tc>
          <w:tcPr>
            <w:tcW w:w="532" w:type="dxa"/>
            <w:vAlign w:val="center"/>
          </w:tcPr>
          <w:p w14:paraId="642F1ABA" w14:textId="77777777" w:rsidR="001827A2" w:rsidRPr="00FC0F09" w:rsidRDefault="001827A2" w:rsidP="002F2A4C">
            <w:pPr>
              <w:spacing w:line="360" w:lineRule="auto"/>
              <w:rPr>
                <w:sz w:val="24"/>
              </w:rPr>
            </w:pPr>
            <w:r w:rsidRPr="00FC0F09">
              <w:rPr>
                <w:sz w:val="24"/>
              </w:rPr>
              <w:t>2</w:t>
            </w:r>
          </w:p>
        </w:tc>
        <w:tc>
          <w:tcPr>
            <w:tcW w:w="3096" w:type="dxa"/>
            <w:vAlign w:val="center"/>
          </w:tcPr>
          <w:p w14:paraId="7E214B2D" w14:textId="77777777" w:rsidR="001827A2" w:rsidRPr="00FC0F09" w:rsidRDefault="001827A2" w:rsidP="002F2A4C">
            <w:pPr>
              <w:spacing w:line="360" w:lineRule="auto"/>
              <w:jc w:val="center"/>
              <w:rPr>
                <w:sz w:val="24"/>
              </w:rPr>
            </w:pPr>
            <w:r w:rsidRPr="00FC0F09">
              <w:rPr>
                <w:noProof/>
                <w:sz w:val="24"/>
                <w:lang w:eastAsia="en-US"/>
              </w:rPr>
              <w:drawing>
                <wp:anchor distT="0" distB="0" distL="114300" distR="114300" simplePos="0" relativeHeight="251666432" behindDoc="0" locked="0" layoutInCell="1" allowOverlap="1" wp14:anchorId="7828043C" wp14:editId="32375F58">
                  <wp:simplePos x="0" y="0"/>
                  <wp:positionH relativeFrom="column">
                    <wp:posOffset>608330</wp:posOffset>
                  </wp:positionH>
                  <wp:positionV relativeFrom="paragraph">
                    <wp:posOffset>10160</wp:posOffset>
                  </wp:positionV>
                  <wp:extent cx="581025" cy="581025"/>
                  <wp:effectExtent l="0" t="0" r="0" b="9525"/>
                  <wp:wrapNone/>
                  <wp:docPr id="38" name="Picture 38" descr="Stick Figures transparent PNG image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ick Figures transparent PNG images - Stic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56" w:type="dxa"/>
            <w:vAlign w:val="center"/>
          </w:tcPr>
          <w:p w14:paraId="5E4DF5FB" w14:textId="77777777" w:rsidR="001827A2" w:rsidRPr="00FC0F09" w:rsidRDefault="001827A2" w:rsidP="002F2A4C">
            <w:pPr>
              <w:spacing w:line="360" w:lineRule="auto"/>
              <w:jc w:val="center"/>
              <w:rPr>
                <w:sz w:val="24"/>
              </w:rPr>
            </w:pPr>
            <w:r w:rsidRPr="00FC0F09">
              <w:rPr>
                <w:sz w:val="24"/>
              </w:rPr>
              <w:t xml:space="preserve">Aktor / </w:t>
            </w:r>
            <w:r w:rsidRPr="00FC0F09">
              <w:rPr>
                <w:i/>
                <w:sz w:val="24"/>
              </w:rPr>
              <w:t>Actor</w:t>
            </w:r>
          </w:p>
        </w:tc>
        <w:tc>
          <w:tcPr>
            <w:tcW w:w="2646" w:type="dxa"/>
          </w:tcPr>
          <w:p w14:paraId="294088C8" w14:textId="77777777" w:rsidR="000F56D6" w:rsidRDefault="001827A2" w:rsidP="002F2A4C">
            <w:pPr>
              <w:spacing w:line="360" w:lineRule="auto"/>
              <w:jc w:val="both"/>
              <w:rPr>
                <w:sz w:val="24"/>
              </w:rPr>
            </w:pPr>
            <w:r w:rsidRPr="00FC0F09">
              <w:rPr>
                <w:sz w:val="24"/>
              </w:rPr>
              <w:t>Orang, proses,</w:t>
            </w:r>
            <w:r w:rsidR="000F56D6">
              <w:rPr>
                <w:sz w:val="24"/>
                <w:lang w:val="id-ID"/>
              </w:rPr>
              <w:t xml:space="preserve"> entitas, </w:t>
            </w:r>
            <w:r w:rsidRPr="00FC0F09">
              <w:rPr>
                <w:sz w:val="24"/>
              </w:rPr>
              <w:t xml:space="preserve"> atau sistem lain </w:t>
            </w:r>
          </w:p>
          <w:p w14:paraId="6FE2891B" w14:textId="57520116" w:rsidR="001827A2" w:rsidRPr="00FC0F09" w:rsidRDefault="000F56D6" w:rsidP="002F2A4C">
            <w:pPr>
              <w:spacing w:line="360" w:lineRule="auto"/>
              <w:jc w:val="both"/>
              <w:rPr>
                <w:sz w:val="24"/>
              </w:rPr>
            </w:pPr>
            <w:r>
              <w:rPr>
                <w:sz w:val="24"/>
              </w:rPr>
              <w:t xml:space="preserve">yang berinteraksi </w:t>
            </w:r>
            <w:r>
              <w:rPr>
                <w:sz w:val="24"/>
                <w:lang w:val="id-ID"/>
              </w:rPr>
              <w:t xml:space="preserve">langsung </w:t>
            </w:r>
            <w:r w:rsidR="001827A2" w:rsidRPr="00FC0F09">
              <w:rPr>
                <w:sz w:val="24"/>
              </w:rPr>
              <w:t>dengan sistem informasi.</w:t>
            </w:r>
          </w:p>
        </w:tc>
      </w:tr>
      <w:tr w:rsidR="001827A2" w:rsidRPr="00FC0F09" w14:paraId="695072C9" w14:textId="77777777" w:rsidTr="00B94BD8">
        <w:tc>
          <w:tcPr>
            <w:tcW w:w="532" w:type="dxa"/>
            <w:vAlign w:val="center"/>
          </w:tcPr>
          <w:p w14:paraId="427186CE" w14:textId="77777777" w:rsidR="001827A2" w:rsidRPr="00FC0F09" w:rsidRDefault="001827A2" w:rsidP="002F2A4C">
            <w:pPr>
              <w:spacing w:line="360" w:lineRule="auto"/>
              <w:rPr>
                <w:sz w:val="24"/>
              </w:rPr>
            </w:pPr>
            <w:r w:rsidRPr="00FC0F09">
              <w:rPr>
                <w:sz w:val="24"/>
              </w:rPr>
              <w:lastRenderedPageBreak/>
              <w:t>3</w:t>
            </w:r>
          </w:p>
        </w:tc>
        <w:tc>
          <w:tcPr>
            <w:tcW w:w="3096" w:type="dxa"/>
            <w:vAlign w:val="center"/>
          </w:tcPr>
          <w:p w14:paraId="184D71B1" w14:textId="77777777" w:rsidR="001827A2" w:rsidRPr="00FC0F09" w:rsidRDefault="001827A2" w:rsidP="002F2A4C">
            <w:pPr>
              <w:spacing w:line="360" w:lineRule="auto"/>
              <w:jc w:val="center"/>
              <w:rPr>
                <w:sz w:val="24"/>
              </w:rPr>
            </w:pPr>
            <w:r w:rsidRPr="00FC0F09">
              <w:rPr>
                <w:noProof/>
                <w:sz w:val="24"/>
                <w:lang w:eastAsia="en-US"/>
              </w:rPr>
              <mc:AlternateContent>
                <mc:Choice Requires="wps">
                  <w:drawing>
                    <wp:anchor distT="0" distB="0" distL="114300" distR="114300" simplePos="0" relativeHeight="251667456" behindDoc="0" locked="0" layoutInCell="1" allowOverlap="1" wp14:anchorId="11517C07" wp14:editId="7E0FCFD6">
                      <wp:simplePos x="0" y="0"/>
                      <wp:positionH relativeFrom="margin">
                        <wp:align>center</wp:align>
                      </wp:positionH>
                      <wp:positionV relativeFrom="paragraph">
                        <wp:posOffset>27305</wp:posOffset>
                      </wp:positionV>
                      <wp:extent cx="1248410" cy="0"/>
                      <wp:effectExtent l="0" t="0" r="27940" b="19050"/>
                      <wp:wrapNone/>
                      <wp:docPr id="11" name="Straight Connector 11"/>
                      <wp:cNvGraphicFramePr/>
                      <a:graphic xmlns:a="http://schemas.openxmlformats.org/drawingml/2006/main">
                        <a:graphicData uri="http://schemas.microsoft.com/office/word/2010/wordprocessingShape">
                          <wps:wsp>
                            <wps:cNvCnPr/>
                            <wps:spPr>
                              <a:xfrm flipV="1">
                                <a:off x="0" y="0"/>
                                <a:ext cx="1248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7D7A9" id="Straight Connector 11" o:spid="_x0000_s1026" style="position:absolute;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5pt" to="98.3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" strokecolor="black [3040]">
                      <w10:wrap anchorx="margin"/>
                    </v:line>
                  </w:pict>
                </mc:Fallback>
              </mc:AlternateContent>
            </w:r>
          </w:p>
        </w:tc>
        <w:tc>
          <w:tcPr>
            <w:tcW w:w="1656" w:type="dxa"/>
            <w:vAlign w:val="center"/>
          </w:tcPr>
          <w:p w14:paraId="6E0F5982" w14:textId="77777777" w:rsidR="001827A2" w:rsidRPr="00FC0F09" w:rsidRDefault="001827A2" w:rsidP="002F2A4C">
            <w:pPr>
              <w:spacing w:line="360" w:lineRule="auto"/>
              <w:jc w:val="center"/>
              <w:rPr>
                <w:sz w:val="24"/>
              </w:rPr>
            </w:pPr>
            <w:r w:rsidRPr="00FC0F09">
              <w:rPr>
                <w:sz w:val="24"/>
              </w:rPr>
              <w:t xml:space="preserve">Asosiasi / </w:t>
            </w:r>
            <w:r w:rsidRPr="00FC0F09">
              <w:rPr>
                <w:i/>
                <w:sz w:val="24"/>
              </w:rPr>
              <w:t>Association</w:t>
            </w:r>
          </w:p>
        </w:tc>
        <w:tc>
          <w:tcPr>
            <w:tcW w:w="2646" w:type="dxa"/>
          </w:tcPr>
          <w:p w14:paraId="5DE9B1A2" w14:textId="77777777" w:rsidR="001827A2" w:rsidRPr="00FC0F09" w:rsidRDefault="001827A2" w:rsidP="002F2A4C">
            <w:pPr>
              <w:spacing w:line="360" w:lineRule="auto"/>
              <w:jc w:val="both"/>
              <w:rPr>
                <w:sz w:val="24"/>
              </w:rPr>
            </w:pPr>
            <w:r w:rsidRPr="00FC0F09">
              <w:rPr>
                <w:sz w:val="24"/>
              </w:rPr>
              <w:t xml:space="preserve">Komunikasi antar aktor dan </w:t>
            </w:r>
            <w:r w:rsidRPr="00FC0F09">
              <w:rPr>
                <w:i/>
                <w:sz w:val="24"/>
              </w:rPr>
              <w:t>use case</w:t>
            </w:r>
            <w:r w:rsidRPr="00FC0F09">
              <w:rPr>
                <w:sz w:val="24"/>
              </w:rPr>
              <w:t xml:space="preserve"> yang berpartisipasi pada </w:t>
            </w:r>
            <w:r w:rsidRPr="00FC0F09">
              <w:rPr>
                <w:i/>
                <w:sz w:val="24"/>
              </w:rPr>
              <w:t>use case</w:t>
            </w:r>
            <w:r w:rsidRPr="00FC0F09">
              <w:rPr>
                <w:sz w:val="24"/>
              </w:rPr>
              <w:t xml:space="preserve"> atau </w:t>
            </w:r>
            <w:r w:rsidRPr="00FC0F09">
              <w:rPr>
                <w:i/>
                <w:sz w:val="24"/>
              </w:rPr>
              <w:t>use case</w:t>
            </w:r>
            <w:r w:rsidRPr="00FC0F09">
              <w:rPr>
                <w:sz w:val="24"/>
              </w:rPr>
              <w:t xml:space="preserve"> memiliki interaksi dengan aktor.</w:t>
            </w:r>
          </w:p>
        </w:tc>
      </w:tr>
      <w:tr w:rsidR="001827A2" w:rsidRPr="00FC0F09" w14:paraId="27D74382" w14:textId="77777777" w:rsidTr="00B94BD8">
        <w:tc>
          <w:tcPr>
            <w:tcW w:w="532" w:type="dxa"/>
            <w:vAlign w:val="center"/>
          </w:tcPr>
          <w:p w14:paraId="4E50682E" w14:textId="77777777" w:rsidR="001827A2" w:rsidRPr="00FC0F09" w:rsidRDefault="001827A2" w:rsidP="002F2A4C">
            <w:pPr>
              <w:spacing w:line="360" w:lineRule="auto"/>
              <w:rPr>
                <w:sz w:val="24"/>
              </w:rPr>
            </w:pPr>
            <w:r w:rsidRPr="00FC0F09">
              <w:rPr>
                <w:sz w:val="24"/>
              </w:rPr>
              <w:t>4</w:t>
            </w:r>
          </w:p>
        </w:tc>
        <w:tc>
          <w:tcPr>
            <w:tcW w:w="3096" w:type="dxa"/>
            <w:vAlign w:val="center"/>
          </w:tcPr>
          <w:p w14:paraId="7DB97A68" w14:textId="77777777" w:rsidR="001827A2" w:rsidRPr="00FC0F09" w:rsidRDefault="001827A2" w:rsidP="002F2A4C">
            <w:pPr>
              <w:spacing w:line="360" w:lineRule="auto"/>
              <w:jc w:val="center"/>
              <w:rPr>
                <w:noProof/>
                <w:sz w:val="24"/>
              </w:rPr>
            </w:pPr>
            <w:r w:rsidRPr="00FC0F09">
              <w:rPr>
                <w:rFonts w:eastAsia="MS Mincho"/>
                <w:sz w:val="24"/>
                <w:lang w:val="en-US"/>
              </w:rPr>
              <w:object w:dxaOrig="2476" w:dyaOrig="616" w14:anchorId="2100F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33.75pt" o:ole="">
                  <v:imagedata r:id="rId45" o:title=""/>
                </v:shape>
                <o:OLEObject Type="Embed" ProgID="Visio.Drawing.15" ShapeID="_x0000_i1025" DrawAspect="Content" ObjectID="_1716096117" r:id="rId46"/>
              </w:object>
            </w:r>
          </w:p>
        </w:tc>
        <w:tc>
          <w:tcPr>
            <w:tcW w:w="1656" w:type="dxa"/>
            <w:vAlign w:val="center"/>
          </w:tcPr>
          <w:p w14:paraId="4F99F5D8" w14:textId="77777777" w:rsidR="001827A2" w:rsidRPr="00FC0F09" w:rsidRDefault="001827A2" w:rsidP="002F2A4C">
            <w:pPr>
              <w:spacing w:line="360" w:lineRule="auto"/>
              <w:jc w:val="center"/>
              <w:rPr>
                <w:sz w:val="24"/>
              </w:rPr>
            </w:pPr>
            <w:r w:rsidRPr="00FC0F09">
              <w:rPr>
                <w:sz w:val="24"/>
              </w:rPr>
              <w:t xml:space="preserve">Ekstensi / </w:t>
            </w:r>
            <w:r w:rsidRPr="00FC0F09">
              <w:rPr>
                <w:i/>
                <w:sz w:val="24"/>
              </w:rPr>
              <w:t>Extend</w:t>
            </w:r>
          </w:p>
        </w:tc>
        <w:tc>
          <w:tcPr>
            <w:tcW w:w="2646" w:type="dxa"/>
          </w:tcPr>
          <w:p w14:paraId="6079484B" w14:textId="77777777" w:rsidR="001827A2" w:rsidRPr="00FC0F09" w:rsidRDefault="001827A2" w:rsidP="002F2A4C">
            <w:pPr>
              <w:spacing w:line="360" w:lineRule="auto"/>
              <w:jc w:val="both"/>
              <w:rPr>
                <w:sz w:val="24"/>
              </w:rPr>
            </w:pPr>
            <w:r w:rsidRPr="00FC0F09">
              <w:rPr>
                <w:sz w:val="24"/>
              </w:rPr>
              <w:t xml:space="preserve">Relasi </w:t>
            </w:r>
            <w:r w:rsidRPr="00FC0F09">
              <w:rPr>
                <w:i/>
                <w:sz w:val="24"/>
              </w:rPr>
              <w:t>use case</w:t>
            </w:r>
            <w:r w:rsidRPr="00FC0F09">
              <w:rPr>
                <w:sz w:val="24"/>
              </w:rPr>
              <w:t xml:space="preserve"> tambahan ke sebuah </w:t>
            </w:r>
            <w:r w:rsidRPr="00FC0F09">
              <w:rPr>
                <w:i/>
                <w:sz w:val="24"/>
              </w:rPr>
              <w:t>use case</w:t>
            </w:r>
            <w:r w:rsidRPr="00FC0F09">
              <w:rPr>
                <w:sz w:val="24"/>
              </w:rPr>
              <w:t xml:space="preserve"> dimana </w:t>
            </w:r>
            <w:r w:rsidRPr="00FC0F09">
              <w:rPr>
                <w:i/>
                <w:sz w:val="24"/>
              </w:rPr>
              <w:t>use case</w:t>
            </w:r>
            <w:r w:rsidRPr="00FC0F09">
              <w:rPr>
                <w:sz w:val="24"/>
              </w:rPr>
              <w:t xml:space="preserve"> yang ditambahkan dapat berdiri sendiri walau tanpa </w:t>
            </w:r>
            <w:r w:rsidRPr="00FC0F09">
              <w:rPr>
                <w:i/>
                <w:sz w:val="24"/>
              </w:rPr>
              <w:t>use case</w:t>
            </w:r>
            <w:r w:rsidRPr="00FC0F09">
              <w:rPr>
                <w:sz w:val="24"/>
              </w:rPr>
              <w:t xml:space="preserve"> tambahan itu.</w:t>
            </w:r>
          </w:p>
        </w:tc>
      </w:tr>
      <w:tr w:rsidR="001827A2" w:rsidRPr="00FC0F09" w14:paraId="787DCFB8" w14:textId="77777777" w:rsidTr="00B94BD8">
        <w:tc>
          <w:tcPr>
            <w:tcW w:w="532" w:type="dxa"/>
            <w:vAlign w:val="center"/>
          </w:tcPr>
          <w:p w14:paraId="0845990A" w14:textId="77777777" w:rsidR="001827A2" w:rsidRPr="00FC0F09" w:rsidRDefault="001827A2" w:rsidP="002F2A4C">
            <w:pPr>
              <w:spacing w:line="360" w:lineRule="auto"/>
              <w:rPr>
                <w:sz w:val="24"/>
              </w:rPr>
            </w:pPr>
            <w:r w:rsidRPr="00FC0F09">
              <w:rPr>
                <w:sz w:val="24"/>
              </w:rPr>
              <w:t>5</w:t>
            </w:r>
          </w:p>
        </w:tc>
        <w:tc>
          <w:tcPr>
            <w:tcW w:w="3096" w:type="dxa"/>
            <w:vAlign w:val="center"/>
          </w:tcPr>
          <w:p w14:paraId="710CBAB2" w14:textId="77777777" w:rsidR="001827A2" w:rsidRPr="00FC0F09" w:rsidRDefault="001827A2" w:rsidP="002F2A4C">
            <w:pPr>
              <w:spacing w:line="360" w:lineRule="auto"/>
              <w:jc w:val="center"/>
              <w:rPr>
                <w:sz w:val="24"/>
              </w:rPr>
            </w:pPr>
            <w:r w:rsidRPr="00FC0F09">
              <w:rPr>
                <w:rFonts w:eastAsia="MS Mincho"/>
                <w:sz w:val="24"/>
                <w:lang w:val="en-US"/>
              </w:rPr>
              <w:object w:dxaOrig="2686" w:dyaOrig="616" w14:anchorId="3D2F25D3">
                <v:shape id="_x0000_i1026" type="#_x0000_t75" style="width:132pt;height:33.75pt" o:ole="">
                  <v:imagedata r:id="rId47" o:title=""/>
                </v:shape>
                <o:OLEObject Type="Embed" ProgID="Visio.Drawing.15" ShapeID="_x0000_i1026" DrawAspect="Content" ObjectID="_1716096118" r:id="rId48"/>
              </w:object>
            </w:r>
          </w:p>
        </w:tc>
        <w:tc>
          <w:tcPr>
            <w:tcW w:w="1656" w:type="dxa"/>
            <w:vAlign w:val="center"/>
          </w:tcPr>
          <w:p w14:paraId="106322FF" w14:textId="77777777" w:rsidR="001827A2" w:rsidRPr="00FC0F09" w:rsidRDefault="001827A2" w:rsidP="002F2A4C">
            <w:pPr>
              <w:spacing w:line="360" w:lineRule="auto"/>
              <w:jc w:val="center"/>
              <w:rPr>
                <w:sz w:val="24"/>
              </w:rPr>
            </w:pPr>
            <w:r w:rsidRPr="00FC0F09">
              <w:rPr>
                <w:sz w:val="24"/>
              </w:rPr>
              <w:t xml:space="preserve">Generalisasi / </w:t>
            </w:r>
            <w:r w:rsidRPr="00FC0F09">
              <w:rPr>
                <w:i/>
                <w:sz w:val="24"/>
              </w:rPr>
              <w:t>Generalization</w:t>
            </w:r>
          </w:p>
        </w:tc>
        <w:tc>
          <w:tcPr>
            <w:tcW w:w="2646" w:type="dxa"/>
          </w:tcPr>
          <w:p w14:paraId="46424C81" w14:textId="77777777" w:rsidR="001827A2" w:rsidRPr="00FC0F09" w:rsidRDefault="001827A2" w:rsidP="002F2A4C">
            <w:pPr>
              <w:spacing w:line="360" w:lineRule="auto"/>
              <w:jc w:val="both"/>
              <w:rPr>
                <w:sz w:val="24"/>
              </w:rPr>
            </w:pPr>
            <w:r w:rsidRPr="00FC0F09">
              <w:rPr>
                <w:sz w:val="24"/>
              </w:rPr>
              <w:t xml:space="preserve">Hubungan generalisasi dan spesialisasi (umum - khusus) antara dua buah </w:t>
            </w:r>
            <w:r w:rsidRPr="00FC0F09">
              <w:rPr>
                <w:i/>
                <w:sz w:val="24"/>
              </w:rPr>
              <w:t>use case</w:t>
            </w:r>
            <w:r w:rsidRPr="00FC0F09">
              <w:rPr>
                <w:sz w:val="24"/>
              </w:rPr>
              <w:t xml:space="preserve"> dimana fungsi yang satu adalah fung.si yang lebih umum dari lainnya.</w:t>
            </w:r>
          </w:p>
        </w:tc>
      </w:tr>
      <w:tr w:rsidR="001827A2" w:rsidRPr="00FC0F09" w14:paraId="3B14A095" w14:textId="77777777" w:rsidTr="00B94BD8">
        <w:tc>
          <w:tcPr>
            <w:tcW w:w="532" w:type="dxa"/>
            <w:vAlign w:val="center"/>
          </w:tcPr>
          <w:p w14:paraId="0D96C467" w14:textId="77777777" w:rsidR="001827A2" w:rsidRPr="00FC0F09" w:rsidRDefault="001827A2" w:rsidP="002F2A4C">
            <w:pPr>
              <w:spacing w:line="360" w:lineRule="auto"/>
              <w:rPr>
                <w:sz w:val="24"/>
              </w:rPr>
            </w:pPr>
            <w:r w:rsidRPr="00FC0F09">
              <w:rPr>
                <w:sz w:val="24"/>
              </w:rPr>
              <w:t>6</w:t>
            </w:r>
          </w:p>
        </w:tc>
        <w:tc>
          <w:tcPr>
            <w:tcW w:w="3096" w:type="dxa"/>
            <w:vAlign w:val="center"/>
          </w:tcPr>
          <w:p w14:paraId="6BF94EF3" w14:textId="77777777" w:rsidR="001827A2" w:rsidRPr="00FC0F09" w:rsidRDefault="001827A2" w:rsidP="002F2A4C">
            <w:pPr>
              <w:spacing w:line="360" w:lineRule="auto"/>
              <w:jc w:val="center"/>
              <w:rPr>
                <w:sz w:val="24"/>
              </w:rPr>
            </w:pPr>
            <w:r w:rsidRPr="00FC0F09">
              <w:rPr>
                <w:rFonts w:eastAsia="MS Mincho"/>
                <w:color w:val="000000" w:themeColor="text1"/>
                <w:sz w:val="24"/>
                <w:lang w:val="en-US"/>
              </w:rPr>
              <w:object w:dxaOrig="2476" w:dyaOrig="616" w14:anchorId="54CAEBE3">
                <v:shape id="_x0000_i1027" type="#_x0000_t75" style="width:124.5pt;height:33.75pt" o:ole="">
                  <v:imagedata r:id="rId49" o:title=""/>
                </v:shape>
                <o:OLEObject Type="Embed" ProgID="Visio.Drawing.15" ShapeID="_x0000_i1027" DrawAspect="Content" ObjectID="_1716096119" r:id="rId50"/>
              </w:object>
            </w:r>
          </w:p>
        </w:tc>
        <w:tc>
          <w:tcPr>
            <w:tcW w:w="1656" w:type="dxa"/>
            <w:vAlign w:val="center"/>
          </w:tcPr>
          <w:p w14:paraId="5656AE92" w14:textId="77777777" w:rsidR="001827A2" w:rsidRPr="00FC0F09" w:rsidRDefault="001827A2" w:rsidP="002F2A4C">
            <w:pPr>
              <w:spacing w:line="360" w:lineRule="auto"/>
              <w:jc w:val="center"/>
              <w:rPr>
                <w:sz w:val="24"/>
              </w:rPr>
            </w:pPr>
            <w:r w:rsidRPr="00FC0F09">
              <w:rPr>
                <w:sz w:val="24"/>
              </w:rPr>
              <w:t xml:space="preserve">Menggunakan / </w:t>
            </w:r>
            <w:r w:rsidRPr="00FC0F09">
              <w:rPr>
                <w:i/>
                <w:sz w:val="24"/>
              </w:rPr>
              <w:t>Include</w:t>
            </w:r>
            <w:r w:rsidRPr="00FC0F09">
              <w:rPr>
                <w:sz w:val="24"/>
              </w:rPr>
              <w:t xml:space="preserve"> / </w:t>
            </w:r>
            <w:r w:rsidRPr="001B364A">
              <w:rPr>
                <w:i/>
                <w:sz w:val="24"/>
              </w:rPr>
              <w:t>U</w:t>
            </w:r>
            <w:r w:rsidRPr="00FC0F09">
              <w:rPr>
                <w:i/>
                <w:sz w:val="24"/>
              </w:rPr>
              <w:t>ses</w:t>
            </w:r>
            <w:r w:rsidRPr="00FC0F09">
              <w:rPr>
                <w:sz w:val="24"/>
              </w:rPr>
              <w:t xml:space="preserve"> </w:t>
            </w:r>
          </w:p>
        </w:tc>
        <w:tc>
          <w:tcPr>
            <w:tcW w:w="2646" w:type="dxa"/>
          </w:tcPr>
          <w:p w14:paraId="5673FF43" w14:textId="77777777" w:rsidR="001827A2" w:rsidRPr="00FC0F09" w:rsidRDefault="001827A2" w:rsidP="00B94BD8">
            <w:pPr>
              <w:spacing w:line="360" w:lineRule="auto"/>
              <w:rPr>
                <w:sz w:val="24"/>
              </w:rPr>
            </w:pPr>
            <w:r w:rsidRPr="00FC0F09">
              <w:rPr>
                <w:sz w:val="24"/>
              </w:rPr>
              <w:t xml:space="preserve">Relasi use case tambahan ke sebuah </w:t>
            </w:r>
            <w:r w:rsidRPr="00FC0F09">
              <w:rPr>
                <w:i/>
                <w:sz w:val="24"/>
              </w:rPr>
              <w:t>use case</w:t>
            </w:r>
            <w:r w:rsidRPr="00FC0F09">
              <w:rPr>
                <w:sz w:val="24"/>
              </w:rPr>
              <w:t xml:space="preserve"> di mana </w:t>
            </w:r>
            <w:r w:rsidRPr="00FC0F09">
              <w:rPr>
                <w:i/>
                <w:sz w:val="24"/>
              </w:rPr>
              <w:t>use case</w:t>
            </w:r>
            <w:r w:rsidRPr="00FC0F09">
              <w:rPr>
                <w:sz w:val="24"/>
              </w:rPr>
              <w:t xml:space="preserve"> yang ditambahkan memerlukan </w:t>
            </w:r>
            <w:r w:rsidRPr="00FC0F09">
              <w:rPr>
                <w:i/>
                <w:sz w:val="24"/>
              </w:rPr>
              <w:t>use case</w:t>
            </w:r>
            <w:r w:rsidRPr="00FC0F09">
              <w:rPr>
                <w:sz w:val="24"/>
              </w:rPr>
              <w:t xml:space="preserve"> ini untuk menjalankan fungsinya atau sebagai syarat dijalankan </w:t>
            </w:r>
            <w:r w:rsidRPr="00FC0F09">
              <w:rPr>
                <w:i/>
                <w:sz w:val="24"/>
              </w:rPr>
              <w:t>use case</w:t>
            </w:r>
            <w:r w:rsidRPr="00FC0F09">
              <w:rPr>
                <w:sz w:val="24"/>
              </w:rPr>
              <w:t xml:space="preserve"> ini.</w:t>
            </w:r>
          </w:p>
        </w:tc>
      </w:tr>
    </w:tbl>
    <w:p w14:paraId="49265B4C" w14:textId="4D0ED5AA" w:rsidR="001E0266" w:rsidRDefault="00B852EF" w:rsidP="002F2A4C">
      <w:pPr>
        <w:pStyle w:val="Heading4"/>
      </w:pPr>
      <w:r w:rsidRPr="005B44CE">
        <w:rPr>
          <w:i/>
        </w:rPr>
        <w:lastRenderedPageBreak/>
        <w:t>Sequence</w:t>
      </w:r>
      <w:r>
        <w:t xml:space="preserve"> </w:t>
      </w:r>
      <w:r w:rsidRPr="005B44CE">
        <w:rPr>
          <w:i/>
        </w:rPr>
        <w:t>Diagram</w:t>
      </w:r>
    </w:p>
    <w:p w14:paraId="5F8961A7" w14:textId="103E5E31" w:rsidR="001E0266" w:rsidRDefault="001827A2" w:rsidP="007323B1">
      <w:pPr>
        <w:pStyle w:val="ParagrifIsi"/>
        <w:ind w:firstLine="839"/>
        <w:rPr>
          <w:lang w:val="id-ID"/>
        </w:rPr>
      </w:pPr>
      <w:r w:rsidRPr="001827A2">
        <w:rPr>
          <w:i/>
          <w:lang w:val="id-ID"/>
        </w:rPr>
        <w:t xml:space="preserve">Sequence </w:t>
      </w:r>
      <w:r w:rsidRPr="001827A2">
        <w:rPr>
          <w:i/>
        </w:rPr>
        <w:t xml:space="preserve">diagram </w:t>
      </w:r>
      <w:r w:rsidRPr="001827A2">
        <w:t xml:space="preserve">menggambarkan kelakuan objek pada </w:t>
      </w:r>
      <w:r w:rsidRPr="001827A2">
        <w:rPr>
          <w:i/>
        </w:rPr>
        <w:t>use case</w:t>
      </w:r>
      <w:r w:rsidRPr="001827A2">
        <w:t xml:space="preserve"> dengan mendeskripsikan waktu hidup objek dan </w:t>
      </w:r>
      <w:r w:rsidRPr="001827A2">
        <w:rPr>
          <w:i/>
          <w:lang w:val="id-ID"/>
        </w:rPr>
        <w:t>message</w:t>
      </w:r>
      <w:r w:rsidRPr="001827A2">
        <w:t xml:space="preserve"> yang dikirimkan dan diterima antar objek</w:t>
      </w:r>
      <w:r w:rsidR="00103976">
        <w:rPr>
          <w:lang w:val="id-ID"/>
        </w:rPr>
        <w:t xml:space="preserve"> </w:t>
      </w:r>
      <w:sdt>
        <w:sdtPr>
          <w:rPr>
            <w:lang w:val="id-ID"/>
          </w:rPr>
          <w:id w:val="-1993868040"/>
          <w:citation/>
        </w:sdtPr>
        <w:sdtEndPr/>
        <w:sdtContent>
          <w:r w:rsidR="00103976">
            <w:rPr>
              <w:lang w:val="id-ID"/>
            </w:rPr>
            <w:fldChar w:fldCharType="begin"/>
          </w:r>
          <w:r w:rsidR="00103976">
            <w:rPr>
              <w:lang w:val="id-ID"/>
            </w:rPr>
            <w:instrText xml:space="preserve"> CITATION Hen16 \l 1057 </w:instrText>
          </w:r>
          <w:r w:rsidR="00103976">
            <w:rPr>
              <w:lang w:val="id-ID"/>
            </w:rPr>
            <w:fldChar w:fldCharType="separate"/>
          </w:r>
          <w:r w:rsidR="000F56D6" w:rsidRPr="000F56D6">
            <w:rPr>
              <w:noProof/>
              <w:lang w:val="id-ID"/>
            </w:rPr>
            <w:t>(Hendini, 2016)</w:t>
          </w:r>
          <w:r w:rsidR="00103976">
            <w:rPr>
              <w:lang w:val="id-ID"/>
            </w:rPr>
            <w:fldChar w:fldCharType="end"/>
          </w:r>
        </w:sdtContent>
      </w:sdt>
      <w:r w:rsidRPr="001827A2">
        <w:t xml:space="preserve">. </w:t>
      </w:r>
      <w:r w:rsidRPr="001827A2">
        <w:rPr>
          <w:lang w:val="id-ID"/>
        </w:rPr>
        <w:t>Simbol</w:t>
      </w:r>
      <w:r w:rsidRPr="001827A2">
        <w:t>-simbol notasi pada class diagram dapat dilihat pada</w:t>
      </w:r>
      <w:r w:rsidRPr="001827A2">
        <w:rPr>
          <w:lang w:val="de-DE"/>
        </w:rPr>
        <w:t xml:space="preserve"> Tabel</w:t>
      </w:r>
      <w:r>
        <w:rPr>
          <w:lang w:val="id-ID"/>
        </w:rPr>
        <w:t xml:space="preserve"> 2.</w:t>
      </w:r>
      <w:r w:rsidR="003458CC">
        <w:rPr>
          <w:lang w:val="id-ID"/>
        </w:rPr>
        <w:t xml:space="preserve"> </w:t>
      </w:r>
      <w:r>
        <w:rPr>
          <w:lang w:val="id-ID"/>
        </w:rPr>
        <w:t>3.</w:t>
      </w:r>
    </w:p>
    <w:p w14:paraId="41865ADA" w14:textId="069287D8" w:rsidR="001827A2" w:rsidRPr="001827A2" w:rsidRDefault="001827A2" w:rsidP="001827A2">
      <w:pPr>
        <w:pStyle w:val="Caption"/>
        <w:keepNext/>
        <w:jc w:val="left"/>
        <w:rPr>
          <w:lang w:val="id-ID"/>
        </w:rPr>
      </w:pPr>
      <w:bookmarkStart w:id="57" w:name="_Toc105002590"/>
      <w:r w:rsidRPr="001827A2">
        <w:rPr>
          <w:b/>
        </w:rPr>
        <w:t xml:space="preserve">Tabel 2. </w:t>
      </w:r>
      <w:r w:rsidRPr="001827A2">
        <w:rPr>
          <w:b/>
        </w:rPr>
        <w:fldChar w:fldCharType="begin"/>
      </w:r>
      <w:r w:rsidRPr="001827A2">
        <w:rPr>
          <w:b/>
        </w:rPr>
        <w:instrText xml:space="preserve"> SEQ Tabel_2. \* ARABIC </w:instrText>
      </w:r>
      <w:r w:rsidRPr="001827A2">
        <w:rPr>
          <w:b/>
        </w:rPr>
        <w:fldChar w:fldCharType="separate"/>
      </w:r>
      <w:r w:rsidR="00C072AF">
        <w:rPr>
          <w:b/>
          <w:noProof/>
        </w:rPr>
        <w:t>3</w:t>
      </w:r>
      <w:r w:rsidRPr="001827A2">
        <w:rPr>
          <w:b/>
        </w:rPr>
        <w:fldChar w:fldCharType="end"/>
      </w:r>
      <w:r>
        <w:rPr>
          <w:lang w:val="id-ID"/>
        </w:rPr>
        <w:t xml:space="preserve"> </w:t>
      </w:r>
      <w:r w:rsidRPr="001827A2">
        <w:rPr>
          <w:lang w:val="de-DE"/>
        </w:rPr>
        <w:t xml:space="preserve">Deskripsi notasi pada </w:t>
      </w:r>
      <w:r w:rsidRPr="001827A2">
        <w:rPr>
          <w:i/>
          <w:lang w:val="de-DE"/>
        </w:rPr>
        <w:t>sequence diagram</w:t>
      </w:r>
      <w:bookmarkEnd w:id="57"/>
    </w:p>
    <w:tbl>
      <w:tblPr>
        <w:tblStyle w:val="TableGrid"/>
        <w:tblW w:w="8046" w:type="dxa"/>
        <w:tblLook w:val="04A0" w:firstRow="1" w:lastRow="0" w:firstColumn="1" w:lastColumn="0" w:noHBand="0" w:noVBand="1"/>
      </w:tblPr>
      <w:tblGrid>
        <w:gridCol w:w="534"/>
        <w:gridCol w:w="3119"/>
        <w:gridCol w:w="1417"/>
        <w:gridCol w:w="2976"/>
      </w:tblGrid>
      <w:tr w:rsidR="001827A2" w:rsidRPr="00A9372F" w14:paraId="4D523715" w14:textId="77777777" w:rsidTr="002F2A4C">
        <w:trPr>
          <w:tblHeader/>
        </w:trPr>
        <w:tc>
          <w:tcPr>
            <w:tcW w:w="534" w:type="dxa"/>
            <w:vAlign w:val="center"/>
          </w:tcPr>
          <w:p w14:paraId="20A9C1D7" w14:textId="77777777" w:rsidR="001827A2" w:rsidRPr="00FC0F09" w:rsidRDefault="001827A2" w:rsidP="002F2A4C">
            <w:pPr>
              <w:spacing w:line="360" w:lineRule="auto"/>
              <w:jc w:val="center"/>
              <w:rPr>
                <w:b/>
                <w:bCs/>
                <w:sz w:val="24"/>
              </w:rPr>
            </w:pPr>
            <w:r w:rsidRPr="00FC0F09">
              <w:rPr>
                <w:b/>
                <w:bCs/>
                <w:sz w:val="24"/>
              </w:rPr>
              <w:t>No</w:t>
            </w:r>
          </w:p>
        </w:tc>
        <w:tc>
          <w:tcPr>
            <w:tcW w:w="3119" w:type="dxa"/>
            <w:vAlign w:val="center"/>
          </w:tcPr>
          <w:p w14:paraId="2B7E1D7D" w14:textId="77777777" w:rsidR="001827A2" w:rsidRPr="00FC0F09" w:rsidRDefault="001827A2" w:rsidP="002F2A4C">
            <w:pPr>
              <w:spacing w:line="360" w:lineRule="auto"/>
              <w:jc w:val="center"/>
              <w:rPr>
                <w:b/>
                <w:bCs/>
                <w:sz w:val="24"/>
              </w:rPr>
            </w:pPr>
            <w:r w:rsidRPr="00FC0F09">
              <w:rPr>
                <w:b/>
                <w:bCs/>
                <w:sz w:val="24"/>
              </w:rPr>
              <w:t>Gambar</w:t>
            </w:r>
          </w:p>
        </w:tc>
        <w:tc>
          <w:tcPr>
            <w:tcW w:w="1417" w:type="dxa"/>
            <w:vAlign w:val="center"/>
          </w:tcPr>
          <w:p w14:paraId="203E09B9" w14:textId="77777777" w:rsidR="001827A2" w:rsidRPr="00FC0F09" w:rsidRDefault="001827A2" w:rsidP="002F2A4C">
            <w:pPr>
              <w:spacing w:line="360" w:lineRule="auto"/>
              <w:jc w:val="center"/>
              <w:rPr>
                <w:b/>
                <w:bCs/>
                <w:sz w:val="24"/>
              </w:rPr>
            </w:pPr>
            <w:r w:rsidRPr="00FC0F09">
              <w:rPr>
                <w:b/>
                <w:bCs/>
                <w:sz w:val="24"/>
              </w:rPr>
              <w:t>Nama</w:t>
            </w:r>
          </w:p>
        </w:tc>
        <w:tc>
          <w:tcPr>
            <w:tcW w:w="2976" w:type="dxa"/>
            <w:vAlign w:val="center"/>
          </w:tcPr>
          <w:p w14:paraId="0707B25C" w14:textId="77777777" w:rsidR="001827A2" w:rsidRPr="00FC0F09" w:rsidRDefault="001827A2" w:rsidP="002F2A4C">
            <w:pPr>
              <w:spacing w:line="360" w:lineRule="auto"/>
              <w:jc w:val="center"/>
              <w:rPr>
                <w:b/>
                <w:bCs/>
                <w:sz w:val="24"/>
              </w:rPr>
            </w:pPr>
            <w:r w:rsidRPr="00FC0F09">
              <w:rPr>
                <w:b/>
                <w:bCs/>
                <w:sz w:val="24"/>
              </w:rPr>
              <w:t>Keterangan</w:t>
            </w:r>
          </w:p>
        </w:tc>
      </w:tr>
      <w:tr w:rsidR="001827A2" w:rsidRPr="00A9372F" w14:paraId="339753BA" w14:textId="77777777" w:rsidTr="002F2A4C">
        <w:tc>
          <w:tcPr>
            <w:tcW w:w="534" w:type="dxa"/>
          </w:tcPr>
          <w:p w14:paraId="6617FB4A" w14:textId="77777777" w:rsidR="001827A2" w:rsidRPr="00FC0F09" w:rsidRDefault="001827A2" w:rsidP="002F2A4C">
            <w:pPr>
              <w:spacing w:line="360" w:lineRule="auto"/>
              <w:jc w:val="both"/>
              <w:rPr>
                <w:sz w:val="24"/>
              </w:rPr>
            </w:pPr>
            <w:r w:rsidRPr="00FC0F09">
              <w:rPr>
                <w:sz w:val="24"/>
              </w:rPr>
              <w:t>1</w:t>
            </w:r>
          </w:p>
        </w:tc>
        <w:tc>
          <w:tcPr>
            <w:tcW w:w="3119" w:type="dxa"/>
            <w:vAlign w:val="center"/>
          </w:tcPr>
          <w:p w14:paraId="41103DD8" w14:textId="77777777" w:rsidR="001827A2" w:rsidRPr="00FC0F09" w:rsidRDefault="001827A2" w:rsidP="002F2A4C">
            <w:pPr>
              <w:spacing w:line="360" w:lineRule="auto"/>
              <w:jc w:val="center"/>
              <w:rPr>
                <w:sz w:val="24"/>
              </w:rPr>
            </w:pPr>
            <w:r w:rsidRPr="00FC0F09">
              <w:rPr>
                <w:noProof/>
                <w:sz w:val="24"/>
                <w:lang w:eastAsia="en-US"/>
              </w:rPr>
              <w:drawing>
                <wp:anchor distT="0" distB="0" distL="114300" distR="114300" simplePos="0" relativeHeight="251669504" behindDoc="0" locked="0" layoutInCell="1" allowOverlap="1" wp14:anchorId="7CB10435" wp14:editId="2DFB5C18">
                  <wp:simplePos x="0" y="0"/>
                  <wp:positionH relativeFrom="column">
                    <wp:posOffset>488950</wp:posOffset>
                  </wp:positionH>
                  <wp:positionV relativeFrom="paragraph">
                    <wp:posOffset>-132715</wp:posOffset>
                  </wp:positionV>
                  <wp:extent cx="839470" cy="839470"/>
                  <wp:effectExtent l="0" t="0" r="0" b="0"/>
                  <wp:wrapNone/>
                  <wp:docPr id="54" name="Picture 54" descr="Stick Figures transparent PNG image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ick Figures transparent PNG images - Stic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39470" cy="839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17" w:type="dxa"/>
            <w:vAlign w:val="center"/>
          </w:tcPr>
          <w:p w14:paraId="272159E4" w14:textId="77777777" w:rsidR="001827A2" w:rsidRPr="00FC0F09" w:rsidRDefault="001827A2" w:rsidP="002F2A4C">
            <w:pPr>
              <w:spacing w:line="360" w:lineRule="auto"/>
              <w:jc w:val="center"/>
              <w:rPr>
                <w:sz w:val="24"/>
              </w:rPr>
            </w:pPr>
            <w:r w:rsidRPr="00FC0F09">
              <w:rPr>
                <w:sz w:val="24"/>
              </w:rPr>
              <w:t>Aktor</w:t>
            </w:r>
          </w:p>
        </w:tc>
        <w:tc>
          <w:tcPr>
            <w:tcW w:w="2976" w:type="dxa"/>
          </w:tcPr>
          <w:p w14:paraId="4582522D" w14:textId="77777777" w:rsidR="001827A2" w:rsidRPr="00FC0F09" w:rsidRDefault="001827A2" w:rsidP="002F2A4C">
            <w:pPr>
              <w:spacing w:line="360" w:lineRule="auto"/>
              <w:jc w:val="both"/>
              <w:rPr>
                <w:sz w:val="24"/>
              </w:rPr>
            </w:pPr>
            <w:r w:rsidRPr="00FC0F09">
              <w:rPr>
                <w:sz w:val="24"/>
              </w:rPr>
              <w:t>Orang, proses, atau sistem lain yang berinteraksi dengan sistem informasi yang akan dibuat di luar sistem informasi yang akan dibuat itu sendiri.</w:t>
            </w:r>
          </w:p>
        </w:tc>
      </w:tr>
      <w:tr w:rsidR="001827A2" w:rsidRPr="00A9372F" w14:paraId="2DADC120" w14:textId="77777777" w:rsidTr="002F2A4C">
        <w:tc>
          <w:tcPr>
            <w:tcW w:w="534" w:type="dxa"/>
            <w:vAlign w:val="center"/>
          </w:tcPr>
          <w:p w14:paraId="4F73D612" w14:textId="77777777" w:rsidR="001827A2" w:rsidRPr="00FC0F09" w:rsidRDefault="001827A2" w:rsidP="002F2A4C">
            <w:pPr>
              <w:spacing w:line="360" w:lineRule="auto"/>
              <w:rPr>
                <w:sz w:val="24"/>
              </w:rPr>
            </w:pPr>
            <w:r w:rsidRPr="00FC0F09">
              <w:rPr>
                <w:sz w:val="24"/>
              </w:rPr>
              <w:t>2</w:t>
            </w:r>
          </w:p>
        </w:tc>
        <w:tc>
          <w:tcPr>
            <w:tcW w:w="3119" w:type="dxa"/>
            <w:vAlign w:val="center"/>
          </w:tcPr>
          <w:p w14:paraId="29E83FAA" w14:textId="77777777" w:rsidR="001827A2" w:rsidRPr="00FC0F09" w:rsidRDefault="001827A2" w:rsidP="002F2A4C">
            <w:pPr>
              <w:spacing w:line="360" w:lineRule="auto"/>
              <w:jc w:val="center"/>
              <w:rPr>
                <w:sz w:val="24"/>
              </w:rPr>
            </w:pPr>
          </w:p>
          <w:p w14:paraId="4DDF2F67" w14:textId="77777777" w:rsidR="001827A2" w:rsidRPr="00FC0F09" w:rsidRDefault="001827A2" w:rsidP="002F2A4C">
            <w:pPr>
              <w:spacing w:line="360" w:lineRule="auto"/>
              <w:jc w:val="center"/>
              <w:rPr>
                <w:sz w:val="24"/>
              </w:rPr>
            </w:pPr>
            <w:r w:rsidRPr="00FC0F09">
              <w:rPr>
                <w:noProof/>
                <w:sz w:val="24"/>
                <w:lang w:eastAsia="en-US"/>
              </w:rPr>
              <w:drawing>
                <wp:inline distT="0" distB="0" distL="0" distR="0" wp14:anchorId="1F08D26C" wp14:editId="307D3A93">
                  <wp:extent cx="336550" cy="1383594"/>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41438" cy="1403687"/>
                          </a:xfrm>
                          <a:prstGeom prst="rect">
                            <a:avLst/>
                          </a:prstGeom>
                        </pic:spPr>
                      </pic:pic>
                    </a:graphicData>
                  </a:graphic>
                </wp:inline>
              </w:drawing>
            </w:r>
          </w:p>
        </w:tc>
        <w:tc>
          <w:tcPr>
            <w:tcW w:w="1417" w:type="dxa"/>
            <w:vAlign w:val="center"/>
          </w:tcPr>
          <w:p w14:paraId="062A69AC" w14:textId="77777777" w:rsidR="001827A2" w:rsidRPr="00FC0F09" w:rsidRDefault="001827A2" w:rsidP="002F2A4C">
            <w:pPr>
              <w:spacing w:line="360" w:lineRule="auto"/>
              <w:jc w:val="center"/>
              <w:rPr>
                <w:sz w:val="24"/>
              </w:rPr>
            </w:pPr>
            <w:r w:rsidRPr="00FC0F09">
              <w:rPr>
                <w:sz w:val="24"/>
              </w:rPr>
              <w:t xml:space="preserve">Garis Hidup / </w:t>
            </w:r>
            <w:r w:rsidRPr="00FC0F09">
              <w:rPr>
                <w:i/>
                <w:sz w:val="24"/>
              </w:rPr>
              <w:t>Lifeline</w:t>
            </w:r>
          </w:p>
        </w:tc>
        <w:tc>
          <w:tcPr>
            <w:tcW w:w="2976" w:type="dxa"/>
          </w:tcPr>
          <w:p w14:paraId="2424AA80" w14:textId="77777777" w:rsidR="001827A2" w:rsidRPr="00FC0F09" w:rsidRDefault="001827A2" w:rsidP="002F2A4C">
            <w:pPr>
              <w:spacing w:line="360" w:lineRule="auto"/>
              <w:jc w:val="both"/>
              <w:rPr>
                <w:sz w:val="24"/>
              </w:rPr>
            </w:pPr>
            <w:r w:rsidRPr="00FC0F09">
              <w:rPr>
                <w:sz w:val="24"/>
              </w:rPr>
              <w:t>Menyatakan kehidupan suatu objek.</w:t>
            </w:r>
          </w:p>
        </w:tc>
      </w:tr>
      <w:tr w:rsidR="001827A2" w:rsidRPr="00A9372F" w14:paraId="087989D3" w14:textId="77777777" w:rsidTr="00B52DCB">
        <w:tc>
          <w:tcPr>
            <w:tcW w:w="534" w:type="dxa"/>
            <w:vAlign w:val="center"/>
          </w:tcPr>
          <w:p w14:paraId="7DD6AD2E" w14:textId="77777777" w:rsidR="001827A2" w:rsidRPr="00FC0F09" w:rsidRDefault="001827A2" w:rsidP="002F2A4C">
            <w:pPr>
              <w:spacing w:line="360" w:lineRule="auto"/>
              <w:rPr>
                <w:sz w:val="24"/>
              </w:rPr>
            </w:pPr>
            <w:r w:rsidRPr="00FC0F09">
              <w:rPr>
                <w:sz w:val="24"/>
              </w:rPr>
              <w:t>3</w:t>
            </w:r>
          </w:p>
        </w:tc>
        <w:tc>
          <w:tcPr>
            <w:tcW w:w="3119" w:type="dxa"/>
            <w:vAlign w:val="bottom"/>
          </w:tcPr>
          <w:p w14:paraId="2FBEC5A2" w14:textId="77777777" w:rsidR="001827A2" w:rsidRPr="00FC0F09" w:rsidRDefault="001827A2" w:rsidP="00B52DCB">
            <w:pPr>
              <w:spacing w:line="360" w:lineRule="auto"/>
              <w:jc w:val="center"/>
              <w:rPr>
                <w:sz w:val="24"/>
              </w:rPr>
            </w:pPr>
          </w:p>
          <w:tbl>
            <w:tblPr>
              <w:tblStyle w:val="TableGrid"/>
              <w:tblW w:w="0" w:type="auto"/>
              <w:tblLook w:val="04A0" w:firstRow="1" w:lastRow="0" w:firstColumn="1" w:lastColumn="0" w:noHBand="0" w:noVBand="1"/>
            </w:tblPr>
            <w:tblGrid>
              <w:gridCol w:w="2867"/>
            </w:tblGrid>
            <w:tr w:rsidR="001827A2" w:rsidRPr="00FC0F09" w14:paraId="46BDC614" w14:textId="77777777" w:rsidTr="00B52DCB">
              <w:tc>
                <w:tcPr>
                  <w:tcW w:w="2867" w:type="dxa"/>
                  <w:vAlign w:val="center"/>
                </w:tcPr>
                <w:p w14:paraId="44B09E82" w14:textId="77777777" w:rsidR="001827A2" w:rsidRPr="00FC0F09" w:rsidRDefault="001827A2" w:rsidP="00B52DCB">
                  <w:pPr>
                    <w:spacing w:line="360" w:lineRule="auto"/>
                    <w:jc w:val="center"/>
                    <w:rPr>
                      <w:sz w:val="24"/>
                    </w:rPr>
                  </w:pPr>
                  <w:r w:rsidRPr="00FC0F09">
                    <w:rPr>
                      <w:sz w:val="24"/>
                    </w:rPr>
                    <w:t>nama objek : nama kelas</w:t>
                  </w:r>
                </w:p>
              </w:tc>
            </w:tr>
          </w:tbl>
          <w:p w14:paraId="7964D9D5" w14:textId="77777777" w:rsidR="001827A2" w:rsidRPr="00FC0F09" w:rsidRDefault="001827A2" w:rsidP="00B52DCB">
            <w:pPr>
              <w:spacing w:line="360" w:lineRule="auto"/>
              <w:jc w:val="center"/>
              <w:rPr>
                <w:sz w:val="24"/>
              </w:rPr>
            </w:pPr>
          </w:p>
        </w:tc>
        <w:tc>
          <w:tcPr>
            <w:tcW w:w="1417" w:type="dxa"/>
            <w:vAlign w:val="center"/>
          </w:tcPr>
          <w:p w14:paraId="2D05C827" w14:textId="77777777" w:rsidR="001827A2" w:rsidRPr="00FC0F09" w:rsidRDefault="001827A2" w:rsidP="002F2A4C">
            <w:pPr>
              <w:spacing w:line="360" w:lineRule="auto"/>
              <w:jc w:val="center"/>
              <w:rPr>
                <w:sz w:val="24"/>
              </w:rPr>
            </w:pPr>
            <w:r w:rsidRPr="00FC0F09">
              <w:rPr>
                <w:sz w:val="24"/>
              </w:rPr>
              <w:t>Objek</w:t>
            </w:r>
          </w:p>
        </w:tc>
        <w:tc>
          <w:tcPr>
            <w:tcW w:w="2976" w:type="dxa"/>
          </w:tcPr>
          <w:p w14:paraId="51DC38BD" w14:textId="77777777" w:rsidR="001827A2" w:rsidRPr="00FC0F09" w:rsidRDefault="001827A2" w:rsidP="002F2A4C">
            <w:pPr>
              <w:spacing w:line="360" w:lineRule="auto"/>
              <w:jc w:val="both"/>
              <w:rPr>
                <w:sz w:val="24"/>
              </w:rPr>
            </w:pPr>
            <w:r w:rsidRPr="00FC0F09">
              <w:rPr>
                <w:sz w:val="24"/>
              </w:rPr>
              <w:t>menyatakan objek yang berinteraksi pesan</w:t>
            </w:r>
          </w:p>
        </w:tc>
      </w:tr>
      <w:tr w:rsidR="001827A2" w:rsidRPr="00A9372F" w14:paraId="349A43B7" w14:textId="77777777" w:rsidTr="002F2A4C">
        <w:tc>
          <w:tcPr>
            <w:tcW w:w="534" w:type="dxa"/>
            <w:vAlign w:val="center"/>
          </w:tcPr>
          <w:p w14:paraId="39A90AFE" w14:textId="77777777" w:rsidR="001827A2" w:rsidRPr="00FC0F09" w:rsidRDefault="001827A2" w:rsidP="002F2A4C">
            <w:pPr>
              <w:spacing w:line="360" w:lineRule="auto"/>
              <w:rPr>
                <w:sz w:val="24"/>
              </w:rPr>
            </w:pPr>
            <w:r w:rsidRPr="00FC0F09">
              <w:rPr>
                <w:sz w:val="24"/>
              </w:rPr>
              <w:t>4</w:t>
            </w:r>
          </w:p>
        </w:tc>
        <w:tc>
          <w:tcPr>
            <w:tcW w:w="3119" w:type="dxa"/>
            <w:vAlign w:val="center"/>
          </w:tcPr>
          <w:p w14:paraId="2517739D" w14:textId="77777777" w:rsidR="001827A2" w:rsidRPr="00FC0F09" w:rsidRDefault="001827A2" w:rsidP="002F2A4C">
            <w:pPr>
              <w:spacing w:line="360" w:lineRule="auto"/>
              <w:jc w:val="center"/>
              <w:rPr>
                <w:sz w:val="24"/>
              </w:rPr>
            </w:pPr>
            <w:r w:rsidRPr="00FC0F09">
              <w:rPr>
                <w:noProof/>
                <w:sz w:val="24"/>
                <w:lang w:eastAsia="en-US"/>
              </w:rPr>
              <w:drawing>
                <wp:inline distT="0" distB="0" distL="0" distR="0" wp14:anchorId="4F3CDBDD" wp14:editId="6CCB8B8B">
                  <wp:extent cx="940594" cy="150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duotone>
                              <a:prstClr val="black"/>
                              <a:schemeClr val="bg1">
                                <a:tint val="45000"/>
                                <a:satMod val="400000"/>
                              </a:schemeClr>
                            </a:duotone>
                          </a:blip>
                          <a:stretch>
                            <a:fillRect/>
                          </a:stretch>
                        </pic:blipFill>
                        <pic:spPr>
                          <a:xfrm>
                            <a:off x="0" y="0"/>
                            <a:ext cx="946498" cy="1514396"/>
                          </a:xfrm>
                          <a:prstGeom prst="rect">
                            <a:avLst/>
                          </a:prstGeom>
                        </pic:spPr>
                      </pic:pic>
                    </a:graphicData>
                  </a:graphic>
                </wp:inline>
              </w:drawing>
            </w:r>
          </w:p>
        </w:tc>
        <w:tc>
          <w:tcPr>
            <w:tcW w:w="1417" w:type="dxa"/>
            <w:vAlign w:val="center"/>
          </w:tcPr>
          <w:p w14:paraId="0FBB1080" w14:textId="77777777" w:rsidR="001827A2" w:rsidRPr="00FC0F09" w:rsidRDefault="001827A2" w:rsidP="002F2A4C">
            <w:pPr>
              <w:spacing w:line="360" w:lineRule="auto"/>
              <w:jc w:val="center"/>
              <w:rPr>
                <w:sz w:val="24"/>
              </w:rPr>
            </w:pPr>
          </w:p>
          <w:p w14:paraId="1674B666" w14:textId="77777777" w:rsidR="001827A2" w:rsidRPr="00FC0F09" w:rsidRDefault="001827A2" w:rsidP="002F2A4C">
            <w:pPr>
              <w:spacing w:line="360" w:lineRule="auto"/>
              <w:jc w:val="center"/>
              <w:rPr>
                <w:sz w:val="24"/>
              </w:rPr>
            </w:pPr>
            <w:r w:rsidRPr="00FC0F09">
              <w:rPr>
                <w:sz w:val="24"/>
              </w:rPr>
              <w:t>Waktu Aktif</w:t>
            </w:r>
          </w:p>
        </w:tc>
        <w:tc>
          <w:tcPr>
            <w:tcW w:w="2976" w:type="dxa"/>
          </w:tcPr>
          <w:p w14:paraId="16862DDD" w14:textId="77777777" w:rsidR="001827A2" w:rsidRPr="00FC0F09" w:rsidRDefault="001827A2" w:rsidP="002F2A4C">
            <w:pPr>
              <w:spacing w:line="360" w:lineRule="auto"/>
              <w:jc w:val="both"/>
              <w:rPr>
                <w:sz w:val="24"/>
              </w:rPr>
            </w:pPr>
            <w:r w:rsidRPr="00FC0F09">
              <w:rPr>
                <w:sz w:val="24"/>
              </w:rPr>
              <w:t>Menyatakan objek dalam keadaan aktif dan berinteraksi, semua yang terhubung dengan waktu aktif ini adalah sebuah tahapan yang dilakukan di dalamnya.</w:t>
            </w:r>
          </w:p>
        </w:tc>
      </w:tr>
      <w:tr w:rsidR="001827A2" w:rsidRPr="00A9372F" w14:paraId="080BC761" w14:textId="77777777" w:rsidTr="002F2A4C">
        <w:tc>
          <w:tcPr>
            <w:tcW w:w="534" w:type="dxa"/>
            <w:vAlign w:val="center"/>
          </w:tcPr>
          <w:p w14:paraId="1D248173" w14:textId="77777777" w:rsidR="001827A2" w:rsidRPr="00FC0F09" w:rsidRDefault="001827A2" w:rsidP="002F2A4C">
            <w:pPr>
              <w:spacing w:line="360" w:lineRule="auto"/>
              <w:rPr>
                <w:sz w:val="24"/>
              </w:rPr>
            </w:pPr>
            <w:r w:rsidRPr="00FC0F09">
              <w:rPr>
                <w:sz w:val="24"/>
              </w:rPr>
              <w:t>5</w:t>
            </w:r>
          </w:p>
        </w:tc>
        <w:tc>
          <w:tcPr>
            <w:tcW w:w="3119" w:type="dxa"/>
            <w:vAlign w:val="center"/>
          </w:tcPr>
          <w:p w14:paraId="1C86D493" w14:textId="77777777" w:rsidR="001827A2" w:rsidRPr="00FC0F09" w:rsidRDefault="001827A2" w:rsidP="002F2A4C">
            <w:pPr>
              <w:spacing w:line="360" w:lineRule="auto"/>
              <w:jc w:val="center"/>
              <w:rPr>
                <w:sz w:val="24"/>
              </w:rPr>
            </w:pPr>
            <w:r w:rsidRPr="00FC0F09">
              <w:rPr>
                <w:rFonts w:eastAsia="MS Mincho"/>
                <w:sz w:val="24"/>
                <w:lang w:val="en-US"/>
              </w:rPr>
              <w:object w:dxaOrig="2476" w:dyaOrig="391" w14:anchorId="3F1D1E47">
                <v:shape id="_x0000_i1028" type="#_x0000_t75" style="width:124.5pt;height:19.5pt" o:ole="">
                  <v:imagedata r:id="rId53" o:title=""/>
                </v:shape>
                <o:OLEObject Type="Embed" ProgID="Visio.Drawing.15" ShapeID="_x0000_i1028" DrawAspect="Content" ObjectID="_1716096120" r:id="rId54"/>
              </w:object>
            </w:r>
          </w:p>
        </w:tc>
        <w:tc>
          <w:tcPr>
            <w:tcW w:w="1417" w:type="dxa"/>
            <w:vAlign w:val="center"/>
          </w:tcPr>
          <w:p w14:paraId="7B95BCED" w14:textId="77777777" w:rsidR="001827A2" w:rsidRPr="00FC0F09" w:rsidRDefault="001827A2" w:rsidP="002F2A4C">
            <w:pPr>
              <w:spacing w:line="360" w:lineRule="auto"/>
              <w:jc w:val="center"/>
              <w:rPr>
                <w:sz w:val="24"/>
              </w:rPr>
            </w:pPr>
            <w:r w:rsidRPr="00FC0F09">
              <w:rPr>
                <w:sz w:val="24"/>
              </w:rPr>
              <w:t xml:space="preserve">Pesan Tipe </w:t>
            </w:r>
            <w:r w:rsidRPr="00FC0F09">
              <w:rPr>
                <w:i/>
                <w:sz w:val="24"/>
              </w:rPr>
              <w:t>Create</w:t>
            </w:r>
          </w:p>
        </w:tc>
        <w:tc>
          <w:tcPr>
            <w:tcW w:w="2976" w:type="dxa"/>
          </w:tcPr>
          <w:p w14:paraId="3A7DD2C6" w14:textId="77777777" w:rsidR="001827A2" w:rsidRPr="00FC0F09" w:rsidRDefault="001827A2" w:rsidP="002F2A4C">
            <w:pPr>
              <w:spacing w:line="360" w:lineRule="auto"/>
              <w:jc w:val="both"/>
              <w:rPr>
                <w:sz w:val="24"/>
              </w:rPr>
            </w:pPr>
            <w:r w:rsidRPr="00FC0F09">
              <w:rPr>
                <w:sz w:val="24"/>
              </w:rPr>
              <w:t xml:space="preserve">Menyatakan suatu objek membuat objek yang lain, </w:t>
            </w:r>
            <w:r w:rsidRPr="00FC0F09">
              <w:rPr>
                <w:sz w:val="24"/>
              </w:rPr>
              <w:lastRenderedPageBreak/>
              <w:t>arah panah mengarah pada objek yang dibuat.</w:t>
            </w:r>
          </w:p>
        </w:tc>
      </w:tr>
      <w:tr w:rsidR="001827A2" w:rsidRPr="00A9372F" w14:paraId="0D08B4DE" w14:textId="77777777" w:rsidTr="002F2A4C">
        <w:tc>
          <w:tcPr>
            <w:tcW w:w="534" w:type="dxa"/>
            <w:vAlign w:val="center"/>
          </w:tcPr>
          <w:p w14:paraId="46EC98B9" w14:textId="77777777" w:rsidR="001827A2" w:rsidRPr="00FC0F09" w:rsidRDefault="001827A2" w:rsidP="002F2A4C">
            <w:pPr>
              <w:spacing w:line="360" w:lineRule="auto"/>
              <w:rPr>
                <w:sz w:val="24"/>
              </w:rPr>
            </w:pPr>
            <w:r w:rsidRPr="00FC0F09">
              <w:rPr>
                <w:sz w:val="24"/>
              </w:rPr>
              <w:lastRenderedPageBreak/>
              <w:t>6</w:t>
            </w:r>
          </w:p>
        </w:tc>
        <w:tc>
          <w:tcPr>
            <w:tcW w:w="3119" w:type="dxa"/>
            <w:vAlign w:val="center"/>
          </w:tcPr>
          <w:p w14:paraId="7DABCBCB" w14:textId="77777777" w:rsidR="001827A2" w:rsidRPr="00FC0F09" w:rsidRDefault="001827A2" w:rsidP="002F2A4C">
            <w:pPr>
              <w:spacing w:line="360" w:lineRule="auto"/>
              <w:jc w:val="center"/>
              <w:rPr>
                <w:sz w:val="24"/>
              </w:rPr>
            </w:pPr>
            <w:r w:rsidRPr="00FC0F09">
              <w:rPr>
                <w:rFonts w:eastAsia="MS Mincho"/>
                <w:sz w:val="24"/>
                <w:lang w:val="en-US"/>
              </w:rPr>
              <w:object w:dxaOrig="2476" w:dyaOrig="391" w14:anchorId="5B1F6B0C">
                <v:shape id="_x0000_i1029" type="#_x0000_t75" style="width:124.5pt;height:19.5pt" o:ole="">
                  <v:imagedata r:id="rId55" o:title=""/>
                </v:shape>
                <o:OLEObject Type="Embed" ProgID="Visio.Drawing.15" ShapeID="_x0000_i1029" DrawAspect="Content" ObjectID="_1716096121" r:id="rId56"/>
              </w:object>
            </w:r>
          </w:p>
        </w:tc>
        <w:tc>
          <w:tcPr>
            <w:tcW w:w="1417" w:type="dxa"/>
            <w:vAlign w:val="center"/>
          </w:tcPr>
          <w:p w14:paraId="42B61BBD" w14:textId="77777777" w:rsidR="001827A2" w:rsidRPr="00FC0F09" w:rsidRDefault="001827A2" w:rsidP="002F2A4C">
            <w:pPr>
              <w:spacing w:line="360" w:lineRule="auto"/>
              <w:jc w:val="center"/>
              <w:rPr>
                <w:sz w:val="24"/>
              </w:rPr>
            </w:pPr>
            <w:r w:rsidRPr="00FC0F09">
              <w:rPr>
                <w:sz w:val="24"/>
              </w:rPr>
              <w:t xml:space="preserve">Pesan Tipe </w:t>
            </w:r>
            <w:r w:rsidRPr="00FC0F09">
              <w:rPr>
                <w:i/>
                <w:sz w:val="24"/>
              </w:rPr>
              <w:t>Call</w:t>
            </w:r>
          </w:p>
        </w:tc>
        <w:tc>
          <w:tcPr>
            <w:tcW w:w="2976" w:type="dxa"/>
          </w:tcPr>
          <w:p w14:paraId="5F52F833" w14:textId="77777777" w:rsidR="001827A2" w:rsidRPr="00FC0F09" w:rsidRDefault="001827A2" w:rsidP="002F2A4C">
            <w:pPr>
              <w:spacing w:line="360" w:lineRule="auto"/>
              <w:jc w:val="both"/>
              <w:rPr>
                <w:sz w:val="24"/>
              </w:rPr>
            </w:pPr>
            <w:r w:rsidRPr="00FC0F09">
              <w:rPr>
                <w:sz w:val="24"/>
              </w:rPr>
              <w:t>Menyatakan suatu objek memanggil operasi/metode yang ada pada objek lain atau dirinya sendiri</w:t>
            </w:r>
          </w:p>
        </w:tc>
      </w:tr>
      <w:tr w:rsidR="001827A2" w:rsidRPr="00A9372F" w14:paraId="693490F2" w14:textId="77777777" w:rsidTr="002F2A4C">
        <w:tc>
          <w:tcPr>
            <w:tcW w:w="534" w:type="dxa"/>
            <w:vAlign w:val="center"/>
          </w:tcPr>
          <w:p w14:paraId="220F5130" w14:textId="77777777" w:rsidR="001827A2" w:rsidRPr="00FC0F09" w:rsidRDefault="001827A2" w:rsidP="002F2A4C">
            <w:pPr>
              <w:spacing w:line="360" w:lineRule="auto"/>
              <w:rPr>
                <w:sz w:val="24"/>
              </w:rPr>
            </w:pPr>
            <w:r w:rsidRPr="00FC0F09">
              <w:rPr>
                <w:sz w:val="24"/>
              </w:rPr>
              <w:t>7</w:t>
            </w:r>
          </w:p>
        </w:tc>
        <w:tc>
          <w:tcPr>
            <w:tcW w:w="3119" w:type="dxa"/>
            <w:vAlign w:val="center"/>
          </w:tcPr>
          <w:p w14:paraId="40AA5C2E" w14:textId="77777777" w:rsidR="001827A2" w:rsidRPr="00FC0F09" w:rsidRDefault="001827A2" w:rsidP="002F2A4C">
            <w:pPr>
              <w:spacing w:line="360" w:lineRule="auto"/>
              <w:jc w:val="center"/>
              <w:rPr>
                <w:sz w:val="24"/>
              </w:rPr>
            </w:pPr>
            <w:r w:rsidRPr="00FC0F09">
              <w:rPr>
                <w:rFonts w:eastAsia="MS Mincho"/>
                <w:sz w:val="24"/>
                <w:lang w:val="en-US"/>
              </w:rPr>
              <w:object w:dxaOrig="2641" w:dyaOrig="391" w14:anchorId="5F5AA2B8">
                <v:shape id="_x0000_i1030" type="#_x0000_t75" style="width:132pt;height:19.5pt" o:ole="">
                  <v:imagedata r:id="rId57" o:title=""/>
                </v:shape>
                <o:OLEObject Type="Embed" ProgID="Visio.Drawing.15" ShapeID="_x0000_i1030" DrawAspect="Content" ObjectID="_1716096122" r:id="rId58"/>
              </w:object>
            </w:r>
          </w:p>
        </w:tc>
        <w:tc>
          <w:tcPr>
            <w:tcW w:w="1417" w:type="dxa"/>
            <w:vAlign w:val="center"/>
          </w:tcPr>
          <w:p w14:paraId="629F1DF6" w14:textId="77777777" w:rsidR="001827A2" w:rsidRPr="00FC0F09" w:rsidRDefault="001827A2" w:rsidP="002F2A4C">
            <w:pPr>
              <w:spacing w:line="360" w:lineRule="auto"/>
              <w:jc w:val="center"/>
              <w:rPr>
                <w:sz w:val="24"/>
              </w:rPr>
            </w:pPr>
            <w:r w:rsidRPr="00FC0F09">
              <w:rPr>
                <w:sz w:val="24"/>
              </w:rPr>
              <w:t xml:space="preserve">Pesan Tipe </w:t>
            </w:r>
            <w:r w:rsidRPr="00FC0F09">
              <w:rPr>
                <w:i/>
                <w:sz w:val="24"/>
              </w:rPr>
              <w:t>Send</w:t>
            </w:r>
          </w:p>
        </w:tc>
        <w:tc>
          <w:tcPr>
            <w:tcW w:w="2976" w:type="dxa"/>
          </w:tcPr>
          <w:p w14:paraId="0D4D4AA0" w14:textId="77777777" w:rsidR="001827A2" w:rsidRPr="00FC0F09" w:rsidRDefault="001827A2" w:rsidP="002F2A4C">
            <w:pPr>
              <w:spacing w:line="360" w:lineRule="auto"/>
              <w:jc w:val="both"/>
              <w:rPr>
                <w:sz w:val="24"/>
              </w:rPr>
            </w:pPr>
            <w:r w:rsidRPr="00FC0F09">
              <w:rPr>
                <w:sz w:val="24"/>
              </w:rPr>
              <w:t>Menyatakan bahwa suatu objek mengirimkan data/masukan/informasi ke objek lainnya, arah panah mengarah pada objek yang dikirimi.</w:t>
            </w:r>
          </w:p>
        </w:tc>
      </w:tr>
      <w:tr w:rsidR="001827A2" w:rsidRPr="00A9372F" w14:paraId="2856B2E5" w14:textId="77777777" w:rsidTr="002F2A4C">
        <w:tc>
          <w:tcPr>
            <w:tcW w:w="534" w:type="dxa"/>
            <w:vAlign w:val="center"/>
          </w:tcPr>
          <w:p w14:paraId="20A9964B" w14:textId="77777777" w:rsidR="001827A2" w:rsidRPr="00FC0F09" w:rsidRDefault="001827A2" w:rsidP="002F2A4C">
            <w:pPr>
              <w:spacing w:line="360" w:lineRule="auto"/>
              <w:rPr>
                <w:sz w:val="24"/>
              </w:rPr>
            </w:pPr>
            <w:r w:rsidRPr="00FC0F09">
              <w:rPr>
                <w:sz w:val="24"/>
              </w:rPr>
              <w:t>8</w:t>
            </w:r>
          </w:p>
        </w:tc>
        <w:tc>
          <w:tcPr>
            <w:tcW w:w="3119" w:type="dxa"/>
            <w:vAlign w:val="center"/>
          </w:tcPr>
          <w:p w14:paraId="24F770D2" w14:textId="77777777" w:rsidR="001827A2" w:rsidRPr="00FC0F09" w:rsidRDefault="001827A2" w:rsidP="002F2A4C">
            <w:pPr>
              <w:spacing w:line="360" w:lineRule="auto"/>
              <w:jc w:val="center"/>
              <w:rPr>
                <w:sz w:val="24"/>
              </w:rPr>
            </w:pPr>
            <w:r w:rsidRPr="00FC0F09">
              <w:rPr>
                <w:rFonts w:eastAsia="MS Mincho"/>
                <w:sz w:val="24"/>
                <w:lang w:val="en-US"/>
              </w:rPr>
              <w:object w:dxaOrig="2521" w:dyaOrig="391" w14:anchorId="3321543F">
                <v:shape id="_x0000_i1031" type="#_x0000_t75" style="width:126.75pt;height:19.5pt" o:ole="">
                  <v:imagedata r:id="rId59" o:title=""/>
                </v:shape>
                <o:OLEObject Type="Embed" ProgID="Visio.Drawing.15" ShapeID="_x0000_i1031" DrawAspect="Content" ObjectID="_1716096123" r:id="rId60"/>
              </w:object>
            </w:r>
          </w:p>
        </w:tc>
        <w:tc>
          <w:tcPr>
            <w:tcW w:w="1417" w:type="dxa"/>
            <w:vAlign w:val="center"/>
          </w:tcPr>
          <w:p w14:paraId="43AFFD42" w14:textId="77777777" w:rsidR="001827A2" w:rsidRPr="00FC0F09" w:rsidRDefault="001827A2" w:rsidP="002F2A4C">
            <w:pPr>
              <w:spacing w:line="360" w:lineRule="auto"/>
              <w:jc w:val="center"/>
              <w:rPr>
                <w:sz w:val="24"/>
              </w:rPr>
            </w:pPr>
            <w:r w:rsidRPr="00FC0F09">
              <w:rPr>
                <w:sz w:val="24"/>
              </w:rPr>
              <w:t xml:space="preserve">Pesan Tipe </w:t>
            </w:r>
            <w:r w:rsidRPr="00FC0F09">
              <w:rPr>
                <w:i/>
                <w:sz w:val="24"/>
              </w:rPr>
              <w:t>Return</w:t>
            </w:r>
          </w:p>
        </w:tc>
        <w:tc>
          <w:tcPr>
            <w:tcW w:w="2976" w:type="dxa"/>
          </w:tcPr>
          <w:p w14:paraId="5193A611" w14:textId="77777777" w:rsidR="001827A2" w:rsidRPr="00FC0F09" w:rsidRDefault="001827A2" w:rsidP="002F2A4C">
            <w:pPr>
              <w:spacing w:line="360" w:lineRule="auto"/>
              <w:jc w:val="both"/>
              <w:rPr>
                <w:sz w:val="24"/>
              </w:rPr>
            </w:pPr>
            <w:r w:rsidRPr="00FC0F09">
              <w:rPr>
                <w:sz w:val="24"/>
              </w:rPr>
              <w:t>Menyatakan suatu objek yang telah menjalankan suatu operasi atau metode menghasilkan suatu kembalian ke objek tertentu, arah panah mengarah pada objek yang menerima kembalian</w:t>
            </w:r>
          </w:p>
        </w:tc>
      </w:tr>
      <w:tr w:rsidR="001827A2" w:rsidRPr="00A9372F" w14:paraId="029080FC" w14:textId="77777777" w:rsidTr="002F2A4C">
        <w:tc>
          <w:tcPr>
            <w:tcW w:w="534" w:type="dxa"/>
            <w:vAlign w:val="center"/>
          </w:tcPr>
          <w:p w14:paraId="2119B111" w14:textId="77777777" w:rsidR="001827A2" w:rsidRPr="00FC0F09" w:rsidRDefault="001827A2" w:rsidP="002F2A4C">
            <w:pPr>
              <w:spacing w:line="360" w:lineRule="auto"/>
              <w:rPr>
                <w:sz w:val="24"/>
              </w:rPr>
            </w:pPr>
            <w:r w:rsidRPr="00FC0F09">
              <w:rPr>
                <w:sz w:val="24"/>
              </w:rPr>
              <w:t>9</w:t>
            </w:r>
          </w:p>
        </w:tc>
        <w:tc>
          <w:tcPr>
            <w:tcW w:w="3119" w:type="dxa"/>
            <w:vAlign w:val="center"/>
          </w:tcPr>
          <w:p w14:paraId="71AAA3A7" w14:textId="77777777" w:rsidR="001827A2" w:rsidRPr="00FC0F09" w:rsidRDefault="001827A2" w:rsidP="002F2A4C">
            <w:pPr>
              <w:spacing w:line="360" w:lineRule="auto"/>
              <w:jc w:val="center"/>
              <w:rPr>
                <w:sz w:val="24"/>
              </w:rPr>
            </w:pPr>
            <w:r w:rsidRPr="00FC0F09">
              <w:rPr>
                <w:noProof/>
                <w:sz w:val="24"/>
                <w:lang w:eastAsia="en-US"/>
              </w:rPr>
              <w:drawing>
                <wp:inline distT="0" distB="0" distL="0" distR="0" wp14:anchorId="57B540AA" wp14:editId="5F7EAC9F">
                  <wp:extent cx="1542699" cy="90461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grayscl/>
                          </a:blip>
                          <a:stretch>
                            <a:fillRect/>
                          </a:stretch>
                        </pic:blipFill>
                        <pic:spPr>
                          <a:xfrm>
                            <a:off x="0" y="0"/>
                            <a:ext cx="1589224" cy="931900"/>
                          </a:xfrm>
                          <a:prstGeom prst="rect">
                            <a:avLst/>
                          </a:prstGeom>
                        </pic:spPr>
                      </pic:pic>
                    </a:graphicData>
                  </a:graphic>
                </wp:inline>
              </w:drawing>
            </w:r>
          </w:p>
        </w:tc>
        <w:tc>
          <w:tcPr>
            <w:tcW w:w="1417" w:type="dxa"/>
            <w:vAlign w:val="center"/>
          </w:tcPr>
          <w:p w14:paraId="3A552CA3" w14:textId="77777777" w:rsidR="001827A2" w:rsidRPr="00FC0F09" w:rsidRDefault="001827A2" w:rsidP="002F2A4C">
            <w:pPr>
              <w:spacing w:line="360" w:lineRule="auto"/>
              <w:jc w:val="center"/>
              <w:rPr>
                <w:sz w:val="24"/>
              </w:rPr>
            </w:pPr>
            <w:r w:rsidRPr="00FC0F09">
              <w:rPr>
                <w:sz w:val="24"/>
              </w:rPr>
              <w:t xml:space="preserve">Pesan Tipe </w:t>
            </w:r>
            <w:r w:rsidRPr="00FC0F09">
              <w:rPr>
                <w:i/>
                <w:sz w:val="24"/>
              </w:rPr>
              <w:t>Destroy</w:t>
            </w:r>
          </w:p>
        </w:tc>
        <w:tc>
          <w:tcPr>
            <w:tcW w:w="2976" w:type="dxa"/>
          </w:tcPr>
          <w:p w14:paraId="709E4380" w14:textId="77777777" w:rsidR="001827A2" w:rsidRPr="00FC0F09" w:rsidRDefault="001827A2" w:rsidP="002F2A4C">
            <w:pPr>
              <w:spacing w:line="360" w:lineRule="auto"/>
              <w:jc w:val="both"/>
              <w:rPr>
                <w:sz w:val="24"/>
              </w:rPr>
            </w:pPr>
            <w:r w:rsidRPr="00FC0F09">
              <w:rPr>
                <w:sz w:val="24"/>
              </w:rPr>
              <w:t xml:space="preserve">Menyatakan suatu objek mengakhiri hidup objek yang lain, arah panah mengarah pada objek yang diakhiri, sebaliknya jika ada </w:t>
            </w:r>
            <w:r w:rsidRPr="00FC0F09">
              <w:rPr>
                <w:i/>
                <w:sz w:val="24"/>
              </w:rPr>
              <w:t>create</w:t>
            </w:r>
            <w:r w:rsidRPr="00FC0F09">
              <w:rPr>
                <w:sz w:val="24"/>
              </w:rPr>
              <w:t xml:space="preserve"> maka ada </w:t>
            </w:r>
            <w:r w:rsidRPr="00FC0F09">
              <w:rPr>
                <w:i/>
                <w:sz w:val="24"/>
              </w:rPr>
              <w:t>destroy</w:t>
            </w:r>
            <w:r w:rsidRPr="00FC0F09">
              <w:rPr>
                <w:sz w:val="24"/>
              </w:rPr>
              <w:t>.</w:t>
            </w:r>
          </w:p>
        </w:tc>
      </w:tr>
    </w:tbl>
    <w:p w14:paraId="347424DA" w14:textId="2160D355" w:rsidR="001E0266" w:rsidRDefault="00B852EF" w:rsidP="002F2A4C">
      <w:pPr>
        <w:pStyle w:val="Heading4"/>
      </w:pPr>
      <w:r w:rsidRPr="005B44CE">
        <w:rPr>
          <w:i/>
        </w:rPr>
        <w:t>Activity</w:t>
      </w:r>
      <w:r>
        <w:t xml:space="preserve"> </w:t>
      </w:r>
      <w:r w:rsidRPr="005B44CE">
        <w:rPr>
          <w:i/>
        </w:rPr>
        <w:t>Diagram</w:t>
      </w:r>
    </w:p>
    <w:p w14:paraId="2668FF6D" w14:textId="1CFDFD1C" w:rsidR="00B94BD8" w:rsidRPr="002178F6" w:rsidRDefault="00103976" w:rsidP="002178F6">
      <w:pPr>
        <w:pStyle w:val="ParagrifIsi"/>
        <w:ind w:firstLine="839"/>
        <w:rPr>
          <w:lang w:val="id-ID"/>
        </w:rPr>
      </w:pPr>
      <w:r w:rsidRPr="001827A2">
        <w:rPr>
          <w:i/>
          <w:lang w:val="en-US"/>
        </w:rPr>
        <w:t xml:space="preserve">Activity diagram </w:t>
      </w:r>
      <w:r w:rsidRPr="001827A2">
        <w:rPr>
          <w:lang w:val="en-US"/>
        </w:rPr>
        <w:t xml:space="preserve">menggambarkan </w:t>
      </w:r>
      <w:r w:rsidRPr="001827A2">
        <w:rPr>
          <w:i/>
          <w:lang w:val="en-US"/>
        </w:rPr>
        <w:t>workflow</w:t>
      </w:r>
      <w:r w:rsidRPr="001827A2">
        <w:rPr>
          <w:lang w:val="en-US"/>
        </w:rPr>
        <w:t xml:space="preserve"> (aliran kerja) atau aktivitas dari sebuah sistem atau proses bisnis atau menu yang ada pada perangkat lunak</w:t>
      </w:r>
      <w:r>
        <w:rPr>
          <w:lang w:val="id-ID"/>
        </w:rPr>
        <w:t xml:space="preserve"> </w:t>
      </w:r>
      <w:sdt>
        <w:sdtPr>
          <w:rPr>
            <w:lang w:val="id-ID"/>
          </w:rPr>
          <w:id w:val="491531057"/>
          <w:citation/>
        </w:sdtPr>
        <w:sdtEndPr/>
        <w:sdtContent>
          <w:r>
            <w:rPr>
              <w:lang w:val="id-ID"/>
            </w:rPr>
            <w:fldChar w:fldCharType="begin"/>
          </w:r>
          <w:r>
            <w:rPr>
              <w:lang w:val="id-ID"/>
            </w:rPr>
            <w:instrText xml:space="preserve"> CITATION Hen16 \l 1057 </w:instrText>
          </w:r>
          <w:r>
            <w:rPr>
              <w:lang w:val="id-ID"/>
            </w:rPr>
            <w:fldChar w:fldCharType="separate"/>
          </w:r>
          <w:r w:rsidR="000F56D6" w:rsidRPr="000F56D6">
            <w:rPr>
              <w:noProof/>
              <w:lang w:val="id-ID"/>
            </w:rPr>
            <w:t>(Hendini, 2016)</w:t>
          </w:r>
          <w:r>
            <w:rPr>
              <w:lang w:val="id-ID"/>
            </w:rPr>
            <w:fldChar w:fldCharType="end"/>
          </w:r>
        </w:sdtContent>
      </w:sdt>
      <w:r>
        <w:rPr>
          <w:lang w:val="id-ID"/>
        </w:rPr>
        <w:t>.</w:t>
      </w:r>
      <w:r w:rsidRPr="001827A2">
        <w:rPr>
          <w:i/>
        </w:rPr>
        <w:t xml:space="preserve"> </w:t>
      </w:r>
      <w:r w:rsidR="001827A2" w:rsidRPr="001827A2">
        <w:rPr>
          <w:i/>
        </w:rPr>
        <w:t xml:space="preserve">Activity diagram </w:t>
      </w:r>
      <w:r w:rsidR="001827A2" w:rsidRPr="001827A2">
        <w:t xml:space="preserve">adalah diagram yang merepresentasikan aliran </w:t>
      </w:r>
      <w:r w:rsidR="001827A2" w:rsidRPr="001827A2">
        <w:lastRenderedPageBreak/>
        <w:t xml:space="preserve">kerja atau aktivitas (proses bisnis) fungsionalitas yang terjadi di dalam sebuah sistem yang dibangun. Berikut ini adalah simbol-simbol dari notasi pada </w:t>
      </w:r>
      <w:r w:rsidR="001827A2" w:rsidRPr="001827A2">
        <w:rPr>
          <w:i/>
        </w:rPr>
        <w:t xml:space="preserve">activity diagram </w:t>
      </w:r>
      <w:r w:rsidR="001827A2" w:rsidRPr="001827A2">
        <w:t>yang ditunjukkan pada</w:t>
      </w:r>
      <w:r w:rsidR="001827A2">
        <w:rPr>
          <w:lang w:val="id-ID"/>
        </w:rPr>
        <w:t xml:space="preserve"> Tabel 2.</w:t>
      </w:r>
      <w:r w:rsidR="003458CC">
        <w:rPr>
          <w:lang w:val="id-ID"/>
        </w:rPr>
        <w:t xml:space="preserve"> </w:t>
      </w:r>
      <w:r w:rsidR="001827A2">
        <w:rPr>
          <w:lang w:val="id-ID"/>
        </w:rPr>
        <w:t>4</w:t>
      </w:r>
      <w:r w:rsidR="001E0266">
        <w:rPr>
          <w:lang w:val="id-ID"/>
        </w:rPr>
        <w:t>.</w:t>
      </w:r>
    </w:p>
    <w:p w14:paraId="12D16FD3" w14:textId="6B94D015" w:rsidR="001827A2" w:rsidRPr="001827A2" w:rsidRDefault="001827A2" w:rsidP="001827A2">
      <w:pPr>
        <w:pStyle w:val="Caption"/>
        <w:keepNext/>
        <w:jc w:val="left"/>
        <w:rPr>
          <w:lang w:val="id-ID"/>
        </w:rPr>
      </w:pPr>
      <w:bookmarkStart w:id="58" w:name="_Toc105002591"/>
      <w:r w:rsidRPr="001827A2">
        <w:rPr>
          <w:b/>
        </w:rPr>
        <w:t xml:space="preserve">Tabel 2. </w:t>
      </w:r>
      <w:r w:rsidRPr="001827A2">
        <w:rPr>
          <w:b/>
        </w:rPr>
        <w:fldChar w:fldCharType="begin"/>
      </w:r>
      <w:r w:rsidRPr="001827A2">
        <w:rPr>
          <w:b/>
        </w:rPr>
        <w:instrText xml:space="preserve"> SEQ Tabel_2. \* ARABIC </w:instrText>
      </w:r>
      <w:r w:rsidRPr="001827A2">
        <w:rPr>
          <w:b/>
        </w:rPr>
        <w:fldChar w:fldCharType="separate"/>
      </w:r>
      <w:r w:rsidR="00C072AF">
        <w:rPr>
          <w:b/>
          <w:noProof/>
        </w:rPr>
        <w:t>4</w:t>
      </w:r>
      <w:r w:rsidRPr="001827A2">
        <w:rPr>
          <w:b/>
        </w:rPr>
        <w:fldChar w:fldCharType="end"/>
      </w:r>
      <w:r>
        <w:rPr>
          <w:lang w:val="id-ID"/>
        </w:rPr>
        <w:t xml:space="preserve"> </w:t>
      </w:r>
      <w:r w:rsidRPr="001827A2">
        <w:rPr>
          <w:lang w:val="de-DE"/>
        </w:rPr>
        <w:t xml:space="preserve">Deskripsi notasi pada </w:t>
      </w:r>
      <w:r w:rsidRPr="001827A2">
        <w:rPr>
          <w:i/>
          <w:lang w:val="de-DE"/>
        </w:rPr>
        <w:t>activity diagram</w:t>
      </w:r>
      <w:bookmarkEnd w:id="58"/>
    </w:p>
    <w:tbl>
      <w:tblPr>
        <w:tblStyle w:val="TableGrid"/>
        <w:tblW w:w="0" w:type="auto"/>
        <w:tblLook w:val="04A0" w:firstRow="1" w:lastRow="0" w:firstColumn="1" w:lastColumn="0" w:noHBand="0" w:noVBand="1"/>
      </w:tblPr>
      <w:tblGrid>
        <w:gridCol w:w="531"/>
        <w:gridCol w:w="2524"/>
        <w:gridCol w:w="1947"/>
        <w:gridCol w:w="2925"/>
      </w:tblGrid>
      <w:tr w:rsidR="001827A2" w:rsidRPr="00A9372F" w14:paraId="055C7D23" w14:textId="77777777" w:rsidTr="002F2A4C">
        <w:tc>
          <w:tcPr>
            <w:tcW w:w="531" w:type="dxa"/>
          </w:tcPr>
          <w:p w14:paraId="0B1EB5AA" w14:textId="77777777" w:rsidR="001827A2" w:rsidRPr="00FC0F09" w:rsidRDefault="001827A2" w:rsidP="002F2A4C">
            <w:pPr>
              <w:spacing w:line="360" w:lineRule="auto"/>
              <w:jc w:val="center"/>
              <w:rPr>
                <w:b/>
                <w:bCs/>
                <w:sz w:val="24"/>
              </w:rPr>
            </w:pPr>
            <w:r w:rsidRPr="00FC0F09">
              <w:rPr>
                <w:b/>
                <w:bCs/>
                <w:sz w:val="24"/>
              </w:rPr>
              <w:t>No</w:t>
            </w:r>
          </w:p>
        </w:tc>
        <w:tc>
          <w:tcPr>
            <w:tcW w:w="2524" w:type="dxa"/>
          </w:tcPr>
          <w:p w14:paraId="342BF7FA" w14:textId="77777777" w:rsidR="001827A2" w:rsidRPr="00FC0F09" w:rsidRDefault="001827A2" w:rsidP="002F2A4C">
            <w:pPr>
              <w:spacing w:line="360" w:lineRule="auto"/>
              <w:jc w:val="center"/>
              <w:rPr>
                <w:b/>
                <w:bCs/>
                <w:sz w:val="24"/>
              </w:rPr>
            </w:pPr>
            <w:r w:rsidRPr="00FC0F09">
              <w:rPr>
                <w:b/>
                <w:bCs/>
                <w:sz w:val="24"/>
              </w:rPr>
              <w:t>Gambar</w:t>
            </w:r>
          </w:p>
        </w:tc>
        <w:tc>
          <w:tcPr>
            <w:tcW w:w="1947" w:type="dxa"/>
          </w:tcPr>
          <w:p w14:paraId="15D4F4A9" w14:textId="77777777" w:rsidR="001827A2" w:rsidRPr="00FC0F09" w:rsidRDefault="001827A2" w:rsidP="002F2A4C">
            <w:pPr>
              <w:spacing w:line="360" w:lineRule="auto"/>
              <w:jc w:val="center"/>
              <w:rPr>
                <w:b/>
                <w:bCs/>
                <w:sz w:val="24"/>
              </w:rPr>
            </w:pPr>
            <w:r w:rsidRPr="00FC0F09">
              <w:rPr>
                <w:b/>
                <w:bCs/>
                <w:sz w:val="24"/>
              </w:rPr>
              <w:t>Nama</w:t>
            </w:r>
          </w:p>
        </w:tc>
        <w:tc>
          <w:tcPr>
            <w:tcW w:w="2925" w:type="dxa"/>
          </w:tcPr>
          <w:p w14:paraId="25BAABC5" w14:textId="77777777" w:rsidR="001827A2" w:rsidRPr="00FC0F09" w:rsidRDefault="001827A2" w:rsidP="002F2A4C">
            <w:pPr>
              <w:spacing w:line="360" w:lineRule="auto"/>
              <w:jc w:val="center"/>
              <w:rPr>
                <w:b/>
                <w:bCs/>
                <w:sz w:val="24"/>
              </w:rPr>
            </w:pPr>
            <w:r w:rsidRPr="00FC0F09">
              <w:rPr>
                <w:b/>
                <w:bCs/>
                <w:sz w:val="24"/>
              </w:rPr>
              <w:t>Keterangan</w:t>
            </w:r>
          </w:p>
        </w:tc>
      </w:tr>
      <w:tr w:rsidR="001827A2" w:rsidRPr="00A9372F" w14:paraId="44B6E9E0" w14:textId="77777777" w:rsidTr="002F2A4C">
        <w:tc>
          <w:tcPr>
            <w:tcW w:w="531" w:type="dxa"/>
            <w:vAlign w:val="center"/>
          </w:tcPr>
          <w:p w14:paraId="48394FA7" w14:textId="77777777" w:rsidR="001827A2" w:rsidRPr="00FC0F09" w:rsidRDefault="001827A2" w:rsidP="002F2A4C">
            <w:pPr>
              <w:spacing w:line="360" w:lineRule="auto"/>
              <w:rPr>
                <w:sz w:val="24"/>
              </w:rPr>
            </w:pPr>
            <w:r w:rsidRPr="00FC0F09">
              <w:rPr>
                <w:sz w:val="24"/>
              </w:rPr>
              <w:t>1</w:t>
            </w:r>
          </w:p>
        </w:tc>
        <w:tc>
          <w:tcPr>
            <w:tcW w:w="2524" w:type="dxa"/>
            <w:vAlign w:val="center"/>
          </w:tcPr>
          <w:p w14:paraId="59B18C63" w14:textId="77777777" w:rsidR="001827A2" w:rsidRPr="00FC0F09" w:rsidRDefault="001827A2" w:rsidP="002F2A4C">
            <w:pPr>
              <w:spacing w:line="360" w:lineRule="auto"/>
              <w:jc w:val="center"/>
              <w:rPr>
                <w:sz w:val="24"/>
              </w:rPr>
            </w:pPr>
            <w:r>
              <w:rPr>
                <w:noProof/>
                <w:sz w:val="24"/>
                <w:lang w:eastAsia="en-US"/>
              </w:rPr>
              <mc:AlternateContent>
                <mc:Choice Requires="wps">
                  <w:drawing>
                    <wp:anchor distT="0" distB="0" distL="114300" distR="114300" simplePos="0" relativeHeight="251671552" behindDoc="0" locked="0" layoutInCell="1" allowOverlap="1" wp14:anchorId="44BDF4F7" wp14:editId="466B8C49">
                      <wp:simplePos x="0" y="0"/>
                      <wp:positionH relativeFrom="column">
                        <wp:posOffset>571500</wp:posOffset>
                      </wp:positionH>
                      <wp:positionV relativeFrom="paragraph">
                        <wp:posOffset>61595</wp:posOffset>
                      </wp:positionV>
                      <wp:extent cx="333375" cy="323850"/>
                      <wp:effectExtent l="0" t="0" r="9525" b="0"/>
                      <wp:wrapNone/>
                      <wp:docPr id="5" name="Oval 5"/>
                      <wp:cNvGraphicFramePr/>
                      <a:graphic xmlns:a="http://schemas.openxmlformats.org/drawingml/2006/main">
                        <a:graphicData uri="http://schemas.microsoft.com/office/word/2010/wordprocessingShape">
                          <wps:wsp>
                            <wps:cNvSpPr/>
                            <wps:spPr>
                              <a:xfrm>
                                <a:off x="0" y="0"/>
                                <a:ext cx="333375" cy="32385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736D9" id="Oval 5" o:spid="_x0000_s1026" style="position:absolute;margin-left:45pt;margin-top:4.85pt;width:26.2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" fillcolor="black [3213]" stroked="f" strokeweight="2pt"/>
                  </w:pict>
                </mc:Fallback>
              </mc:AlternateContent>
            </w:r>
          </w:p>
        </w:tc>
        <w:tc>
          <w:tcPr>
            <w:tcW w:w="1947" w:type="dxa"/>
            <w:vAlign w:val="center"/>
          </w:tcPr>
          <w:p w14:paraId="0B63A030" w14:textId="77777777" w:rsidR="001827A2" w:rsidRPr="00FC0F09" w:rsidRDefault="001827A2" w:rsidP="002F2A4C">
            <w:pPr>
              <w:spacing w:line="360" w:lineRule="auto"/>
              <w:jc w:val="center"/>
              <w:rPr>
                <w:sz w:val="24"/>
              </w:rPr>
            </w:pPr>
            <w:r w:rsidRPr="00FC0F09">
              <w:rPr>
                <w:sz w:val="24"/>
              </w:rPr>
              <w:t>Status Awal</w:t>
            </w:r>
          </w:p>
        </w:tc>
        <w:tc>
          <w:tcPr>
            <w:tcW w:w="2925" w:type="dxa"/>
          </w:tcPr>
          <w:p w14:paraId="08050C56" w14:textId="77777777" w:rsidR="001827A2" w:rsidRPr="00FC0F09" w:rsidRDefault="001827A2" w:rsidP="002F2A4C">
            <w:pPr>
              <w:spacing w:line="360" w:lineRule="auto"/>
              <w:jc w:val="both"/>
              <w:rPr>
                <w:sz w:val="24"/>
              </w:rPr>
            </w:pPr>
            <w:r w:rsidRPr="00FC0F09">
              <w:rPr>
                <w:sz w:val="24"/>
              </w:rPr>
              <w:t>Status awal aktivitas sistem, sebuah diagram aktivitas memiliki sebuah status awal.</w:t>
            </w:r>
          </w:p>
        </w:tc>
      </w:tr>
      <w:tr w:rsidR="001827A2" w:rsidRPr="00A9372F" w14:paraId="26E6F264" w14:textId="77777777" w:rsidTr="002F2A4C">
        <w:tc>
          <w:tcPr>
            <w:tcW w:w="531" w:type="dxa"/>
            <w:vAlign w:val="center"/>
          </w:tcPr>
          <w:p w14:paraId="38371DC7" w14:textId="77777777" w:rsidR="001827A2" w:rsidRPr="00FC0F09" w:rsidRDefault="001827A2" w:rsidP="002F2A4C">
            <w:pPr>
              <w:spacing w:line="360" w:lineRule="auto"/>
              <w:rPr>
                <w:sz w:val="24"/>
              </w:rPr>
            </w:pPr>
            <w:r w:rsidRPr="00FC0F09">
              <w:rPr>
                <w:sz w:val="24"/>
              </w:rPr>
              <w:t>2</w:t>
            </w:r>
          </w:p>
        </w:tc>
        <w:tc>
          <w:tcPr>
            <w:tcW w:w="2524" w:type="dxa"/>
            <w:vAlign w:val="center"/>
          </w:tcPr>
          <w:p w14:paraId="357E283F" w14:textId="77777777" w:rsidR="001827A2" w:rsidRPr="00FC0F09" w:rsidRDefault="001827A2" w:rsidP="002F2A4C">
            <w:pPr>
              <w:spacing w:line="360" w:lineRule="auto"/>
              <w:jc w:val="center"/>
              <w:rPr>
                <w:sz w:val="24"/>
              </w:rPr>
            </w:pPr>
            <w:r>
              <w:rPr>
                <w:noProof/>
                <w:sz w:val="24"/>
                <w:lang w:eastAsia="en-US"/>
              </w:rPr>
              <mc:AlternateContent>
                <mc:Choice Requires="wps">
                  <w:drawing>
                    <wp:anchor distT="0" distB="0" distL="114300" distR="114300" simplePos="0" relativeHeight="251672576" behindDoc="0" locked="0" layoutInCell="1" allowOverlap="1" wp14:anchorId="26F19D38" wp14:editId="1E2938E0">
                      <wp:simplePos x="0" y="0"/>
                      <wp:positionH relativeFrom="column">
                        <wp:posOffset>285750</wp:posOffset>
                      </wp:positionH>
                      <wp:positionV relativeFrom="paragraph">
                        <wp:posOffset>38100</wp:posOffset>
                      </wp:positionV>
                      <wp:extent cx="914400" cy="371475"/>
                      <wp:effectExtent l="0" t="0" r="19050" b="28575"/>
                      <wp:wrapNone/>
                      <wp:docPr id="26" name="Rounded Rectangle 26"/>
                      <wp:cNvGraphicFramePr/>
                      <a:graphic xmlns:a="http://schemas.openxmlformats.org/drawingml/2006/main">
                        <a:graphicData uri="http://schemas.microsoft.com/office/word/2010/wordprocessingShape">
                          <wps:wsp>
                            <wps:cNvSpPr/>
                            <wps:spPr>
                              <a:xfrm>
                                <a:off x="0" y="0"/>
                                <a:ext cx="914400" cy="37147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59916" w14:textId="77777777" w:rsidR="008D612A" w:rsidRPr="00712911" w:rsidRDefault="008D612A" w:rsidP="001827A2">
                                  <w:pPr>
                                    <w:jc w:val="center"/>
                                    <w:rPr>
                                      <w:color w:val="000000" w:themeColor="text1"/>
                                      <w:lang w:val="id-ID"/>
                                    </w:rPr>
                                  </w:pPr>
                                  <w:r w:rsidRPr="00712911">
                                    <w:rPr>
                                      <w:color w:val="000000" w:themeColor="text1"/>
                                      <w:lang w:val="id-ID"/>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19D38" id="Rounded Rectangle 26" o:spid="_x0000_s1027" style="position:absolute;left:0;text-align:left;margin-left:22.5pt;margin-top:3pt;width:1in;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" filled="f" strokecolor="black [3213]" strokeweight=".5pt">
                      <v:textbox>
                        <w:txbxContent>
                          <w:p w14:paraId="49959916" w14:textId="77777777" w:rsidR="008D612A" w:rsidRPr="00712911" w:rsidRDefault="008D612A" w:rsidP="001827A2">
                            <w:pPr>
                              <w:jc w:val="center"/>
                              <w:rPr>
                                <w:color w:val="000000" w:themeColor="text1"/>
                                <w:lang w:val="id-ID"/>
                              </w:rPr>
                            </w:pPr>
                            <w:r w:rsidRPr="00712911">
                              <w:rPr>
                                <w:color w:val="000000" w:themeColor="text1"/>
                                <w:lang w:val="id-ID"/>
                              </w:rPr>
                              <w:t>Activity</w:t>
                            </w:r>
                          </w:p>
                        </w:txbxContent>
                      </v:textbox>
                    </v:roundrect>
                  </w:pict>
                </mc:Fallback>
              </mc:AlternateContent>
            </w:r>
          </w:p>
        </w:tc>
        <w:tc>
          <w:tcPr>
            <w:tcW w:w="1947" w:type="dxa"/>
            <w:vAlign w:val="center"/>
          </w:tcPr>
          <w:p w14:paraId="43DAC144" w14:textId="77777777" w:rsidR="001827A2" w:rsidRPr="00FC0F09" w:rsidRDefault="001827A2" w:rsidP="002F2A4C">
            <w:pPr>
              <w:spacing w:line="360" w:lineRule="auto"/>
              <w:jc w:val="center"/>
              <w:rPr>
                <w:sz w:val="24"/>
              </w:rPr>
            </w:pPr>
            <w:r w:rsidRPr="00FC0F09">
              <w:rPr>
                <w:sz w:val="24"/>
              </w:rPr>
              <w:t>Aktivitas</w:t>
            </w:r>
          </w:p>
        </w:tc>
        <w:tc>
          <w:tcPr>
            <w:tcW w:w="2925" w:type="dxa"/>
          </w:tcPr>
          <w:p w14:paraId="70481400" w14:textId="165995CE" w:rsidR="001827A2" w:rsidRDefault="001827A2" w:rsidP="002F2A4C">
            <w:pPr>
              <w:spacing w:line="360" w:lineRule="auto"/>
              <w:jc w:val="both"/>
              <w:rPr>
                <w:sz w:val="24"/>
              </w:rPr>
            </w:pPr>
            <w:r w:rsidRPr="00FC0F09">
              <w:rPr>
                <w:sz w:val="24"/>
              </w:rPr>
              <w:t xml:space="preserve">Aktivitas yang dilakukan </w:t>
            </w:r>
            <w:r w:rsidR="003019EE">
              <w:rPr>
                <w:sz w:val="24"/>
                <w:lang w:val="id-ID"/>
              </w:rPr>
              <w:t xml:space="preserve">oleh </w:t>
            </w:r>
            <w:r w:rsidR="003019EE">
              <w:rPr>
                <w:sz w:val="24"/>
              </w:rPr>
              <w:t>sistem.</w:t>
            </w:r>
            <w:r w:rsidRPr="00FC0F09">
              <w:rPr>
                <w:sz w:val="24"/>
              </w:rPr>
              <w:t xml:space="preserve"> </w:t>
            </w:r>
            <w:r w:rsidR="003019EE">
              <w:rPr>
                <w:sz w:val="24"/>
              </w:rPr>
              <w:t>A</w:t>
            </w:r>
            <w:r w:rsidRPr="00FC0F09">
              <w:rPr>
                <w:sz w:val="24"/>
              </w:rPr>
              <w:t>ktivitas biasanya diawali dengan kata kerja.</w:t>
            </w:r>
          </w:p>
          <w:p w14:paraId="3A353960" w14:textId="77777777" w:rsidR="003019EE" w:rsidRPr="00FC0F09" w:rsidRDefault="003019EE" w:rsidP="002F2A4C">
            <w:pPr>
              <w:spacing w:line="360" w:lineRule="auto"/>
              <w:jc w:val="both"/>
              <w:rPr>
                <w:sz w:val="24"/>
              </w:rPr>
            </w:pPr>
          </w:p>
        </w:tc>
      </w:tr>
      <w:tr w:rsidR="001827A2" w:rsidRPr="00A9372F" w14:paraId="47A67995" w14:textId="77777777" w:rsidTr="002F2A4C">
        <w:tc>
          <w:tcPr>
            <w:tcW w:w="531" w:type="dxa"/>
            <w:vAlign w:val="center"/>
          </w:tcPr>
          <w:p w14:paraId="04EDA9FE" w14:textId="77777777" w:rsidR="001827A2" w:rsidRPr="00FC0F09" w:rsidRDefault="001827A2" w:rsidP="002F2A4C">
            <w:pPr>
              <w:spacing w:line="360" w:lineRule="auto"/>
              <w:rPr>
                <w:sz w:val="24"/>
              </w:rPr>
            </w:pPr>
            <w:r w:rsidRPr="00FC0F09">
              <w:rPr>
                <w:sz w:val="24"/>
              </w:rPr>
              <w:t>3</w:t>
            </w:r>
          </w:p>
        </w:tc>
        <w:tc>
          <w:tcPr>
            <w:tcW w:w="2524" w:type="dxa"/>
            <w:vAlign w:val="center"/>
          </w:tcPr>
          <w:p w14:paraId="2C9F2993" w14:textId="77777777" w:rsidR="001827A2" w:rsidRPr="00FC0F09" w:rsidRDefault="001827A2" w:rsidP="002F2A4C">
            <w:pPr>
              <w:spacing w:line="360" w:lineRule="auto"/>
              <w:jc w:val="center"/>
              <w:rPr>
                <w:sz w:val="24"/>
              </w:rPr>
            </w:pPr>
            <w:r>
              <w:rPr>
                <w:noProof/>
                <w:sz w:val="24"/>
                <w:lang w:eastAsia="en-US"/>
              </w:rPr>
              <mc:AlternateContent>
                <mc:Choice Requires="wps">
                  <w:drawing>
                    <wp:anchor distT="0" distB="0" distL="114300" distR="114300" simplePos="0" relativeHeight="251673600" behindDoc="0" locked="0" layoutInCell="1" allowOverlap="1" wp14:anchorId="2E77A073" wp14:editId="25673D4D">
                      <wp:simplePos x="0" y="0"/>
                      <wp:positionH relativeFrom="column">
                        <wp:posOffset>514350</wp:posOffset>
                      </wp:positionH>
                      <wp:positionV relativeFrom="paragraph">
                        <wp:posOffset>-22225</wp:posOffset>
                      </wp:positionV>
                      <wp:extent cx="428625" cy="419100"/>
                      <wp:effectExtent l="0" t="0" r="28575" b="19050"/>
                      <wp:wrapNone/>
                      <wp:docPr id="28" name="Diamond 28"/>
                      <wp:cNvGraphicFramePr/>
                      <a:graphic xmlns:a="http://schemas.openxmlformats.org/drawingml/2006/main">
                        <a:graphicData uri="http://schemas.microsoft.com/office/word/2010/wordprocessingShape">
                          <wps:wsp>
                            <wps:cNvSpPr/>
                            <wps:spPr>
                              <a:xfrm>
                                <a:off x="0" y="0"/>
                                <a:ext cx="428625" cy="419100"/>
                              </a:xfrm>
                              <a:prstGeom prst="diamond">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DF68A" id="_x0000_t4" coordsize="21600,21600" o:spt="4" path="m10800,l,10800,10800,21600,21600,10800xe">
                      <v:stroke joinstyle="miter"/>
                      <v:path gradientshapeok="t" o:connecttype="rect" textboxrect="5400,5400,16200,16200"/>
                    </v:shapetype>
                    <v:shape id="Diamond 28" o:spid="_x0000_s1026" type="#_x0000_t4" style="position:absolute;margin-left:40.5pt;margin-top:-1.75pt;width:33.7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" filled="f" strokecolor="black [3213]"/>
                  </w:pict>
                </mc:Fallback>
              </mc:AlternateContent>
            </w:r>
          </w:p>
        </w:tc>
        <w:tc>
          <w:tcPr>
            <w:tcW w:w="1947" w:type="dxa"/>
            <w:vAlign w:val="center"/>
          </w:tcPr>
          <w:p w14:paraId="710ABDFF" w14:textId="77777777" w:rsidR="001827A2" w:rsidRPr="00FC0F09" w:rsidRDefault="001827A2" w:rsidP="002F2A4C">
            <w:pPr>
              <w:spacing w:line="360" w:lineRule="auto"/>
              <w:jc w:val="center"/>
              <w:rPr>
                <w:sz w:val="24"/>
              </w:rPr>
            </w:pPr>
            <w:r w:rsidRPr="00FC0F09">
              <w:rPr>
                <w:sz w:val="24"/>
              </w:rPr>
              <w:t xml:space="preserve">Percabangan / </w:t>
            </w:r>
            <w:r w:rsidRPr="00FC0F09">
              <w:rPr>
                <w:i/>
                <w:sz w:val="24"/>
              </w:rPr>
              <w:t>Decosopn</w:t>
            </w:r>
          </w:p>
        </w:tc>
        <w:tc>
          <w:tcPr>
            <w:tcW w:w="2925" w:type="dxa"/>
          </w:tcPr>
          <w:p w14:paraId="4427D86C" w14:textId="77777777" w:rsidR="001827A2" w:rsidRPr="00FC0F09" w:rsidRDefault="001827A2" w:rsidP="002F2A4C">
            <w:pPr>
              <w:spacing w:line="360" w:lineRule="auto"/>
              <w:jc w:val="both"/>
              <w:rPr>
                <w:sz w:val="24"/>
              </w:rPr>
            </w:pPr>
            <w:r w:rsidRPr="00FC0F09">
              <w:rPr>
                <w:sz w:val="24"/>
              </w:rPr>
              <w:t>Asosiasi percabangan dimana jika ada pilihan aktivitas lebih dari satu.</w:t>
            </w:r>
          </w:p>
        </w:tc>
      </w:tr>
      <w:tr w:rsidR="001827A2" w:rsidRPr="00A9372F" w14:paraId="3F4344F3" w14:textId="77777777" w:rsidTr="002F2A4C">
        <w:tc>
          <w:tcPr>
            <w:tcW w:w="531" w:type="dxa"/>
            <w:vAlign w:val="center"/>
          </w:tcPr>
          <w:p w14:paraId="58931481" w14:textId="77777777" w:rsidR="001827A2" w:rsidRPr="00FC0F09" w:rsidRDefault="001827A2" w:rsidP="002F2A4C">
            <w:pPr>
              <w:spacing w:line="360" w:lineRule="auto"/>
              <w:rPr>
                <w:sz w:val="24"/>
              </w:rPr>
            </w:pPr>
            <w:r w:rsidRPr="00FC0F09">
              <w:rPr>
                <w:sz w:val="24"/>
              </w:rPr>
              <w:t>4</w:t>
            </w:r>
          </w:p>
        </w:tc>
        <w:tc>
          <w:tcPr>
            <w:tcW w:w="2524" w:type="dxa"/>
            <w:vAlign w:val="center"/>
          </w:tcPr>
          <w:p w14:paraId="1D868EBA" w14:textId="77777777" w:rsidR="001827A2" w:rsidRPr="00FC0F09" w:rsidRDefault="001827A2" w:rsidP="002F2A4C">
            <w:pPr>
              <w:spacing w:line="360" w:lineRule="auto"/>
              <w:jc w:val="center"/>
              <w:rPr>
                <w:sz w:val="24"/>
              </w:rPr>
            </w:pPr>
            <w:r>
              <w:rPr>
                <w:noProof/>
                <w:sz w:val="24"/>
                <w:lang w:eastAsia="en-US"/>
              </w:rPr>
              <mc:AlternateContent>
                <mc:Choice Requires="wps">
                  <w:drawing>
                    <wp:anchor distT="0" distB="0" distL="114300" distR="114300" simplePos="0" relativeHeight="251674624" behindDoc="0" locked="0" layoutInCell="1" allowOverlap="1" wp14:anchorId="166580CB" wp14:editId="4F0AA597">
                      <wp:simplePos x="0" y="0"/>
                      <wp:positionH relativeFrom="margin">
                        <wp:align>center</wp:align>
                      </wp:positionH>
                      <wp:positionV relativeFrom="paragraph">
                        <wp:posOffset>66675</wp:posOffset>
                      </wp:positionV>
                      <wp:extent cx="914400" cy="21907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914400" cy="2190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7C0D1" id="Rectangle 29" o:spid="_x0000_s1026" style="position:absolute;margin-left:0;margin-top:5.25pt;width:1in;height:17.2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" filled="f" strokecolor="black [3213]">
                      <w10:wrap anchorx="margin"/>
                    </v:rect>
                  </w:pict>
                </mc:Fallback>
              </mc:AlternateContent>
            </w:r>
          </w:p>
        </w:tc>
        <w:tc>
          <w:tcPr>
            <w:tcW w:w="1947" w:type="dxa"/>
            <w:vAlign w:val="center"/>
          </w:tcPr>
          <w:p w14:paraId="4E1E44B2" w14:textId="77777777" w:rsidR="001827A2" w:rsidRPr="00FC0F09" w:rsidRDefault="001827A2" w:rsidP="002F2A4C">
            <w:pPr>
              <w:spacing w:line="360" w:lineRule="auto"/>
              <w:jc w:val="center"/>
              <w:rPr>
                <w:sz w:val="24"/>
              </w:rPr>
            </w:pPr>
            <w:r w:rsidRPr="00FC0F09">
              <w:rPr>
                <w:sz w:val="24"/>
              </w:rPr>
              <w:t xml:space="preserve">Penggabungan / </w:t>
            </w:r>
            <w:r w:rsidRPr="00FC0F09">
              <w:rPr>
                <w:i/>
                <w:sz w:val="24"/>
              </w:rPr>
              <w:t>Join</w:t>
            </w:r>
          </w:p>
        </w:tc>
        <w:tc>
          <w:tcPr>
            <w:tcW w:w="2925" w:type="dxa"/>
          </w:tcPr>
          <w:p w14:paraId="7A3E334F" w14:textId="77777777" w:rsidR="001827A2" w:rsidRPr="00FC0F09" w:rsidRDefault="001827A2" w:rsidP="002F2A4C">
            <w:pPr>
              <w:spacing w:line="360" w:lineRule="auto"/>
              <w:jc w:val="both"/>
              <w:rPr>
                <w:sz w:val="24"/>
              </w:rPr>
            </w:pPr>
            <w:r w:rsidRPr="00FC0F09">
              <w:rPr>
                <w:sz w:val="24"/>
              </w:rPr>
              <w:t>Asosiasi penggabungan dimana lebih dari satu aktivitas digabungkan menjadi satu.</w:t>
            </w:r>
          </w:p>
        </w:tc>
      </w:tr>
      <w:tr w:rsidR="001827A2" w:rsidRPr="00A9372F" w14:paraId="41EE2EC1" w14:textId="77777777" w:rsidTr="002F2A4C">
        <w:tc>
          <w:tcPr>
            <w:tcW w:w="531" w:type="dxa"/>
            <w:vAlign w:val="center"/>
          </w:tcPr>
          <w:p w14:paraId="12B903CF" w14:textId="77777777" w:rsidR="001827A2" w:rsidRPr="00FC0F09" w:rsidRDefault="001827A2" w:rsidP="002F2A4C">
            <w:pPr>
              <w:spacing w:line="360" w:lineRule="auto"/>
              <w:rPr>
                <w:sz w:val="24"/>
              </w:rPr>
            </w:pPr>
            <w:r w:rsidRPr="00FC0F09">
              <w:rPr>
                <w:sz w:val="24"/>
              </w:rPr>
              <w:t>5</w:t>
            </w:r>
          </w:p>
        </w:tc>
        <w:tc>
          <w:tcPr>
            <w:tcW w:w="2524" w:type="dxa"/>
            <w:vAlign w:val="center"/>
          </w:tcPr>
          <w:p w14:paraId="5ED3D465" w14:textId="77777777" w:rsidR="001827A2" w:rsidRPr="00FC0F09" w:rsidRDefault="001827A2" w:rsidP="002F2A4C">
            <w:pPr>
              <w:spacing w:line="360" w:lineRule="auto"/>
              <w:jc w:val="center"/>
              <w:rPr>
                <w:sz w:val="24"/>
              </w:rPr>
            </w:pPr>
            <w:r>
              <w:rPr>
                <w:noProof/>
                <w:sz w:val="24"/>
                <w:lang w:eastAsia="en-US"/>
              </w:rPr>
              <mc:AlternateContent>
                <mc:Choice Requires="wps">
                  <w:drawing>
                    <wp:anchor distT="0" distB="0" distL="114300" distR="114300" simplePos="0" relativeHeight="251675648" behindDoc="0" locked="0" layoutInCell="1" allowOverlap="1" wp14:anchorId="667F7462" wp14:editId="42A0CE56">
                      <wp:simplePos x="0" y="0"/>
                      <wp:positionH relativeFrom="margin">
                        <wp:align>center</wp:align>
                      </wp:positionH>
                      <wp:positionV relativeFrom="paragraph">
                        <wp:posOffset>51435</wp:posOffset>
                      </wp:positionV>
                      <wp:extent cx="333375" cy="323850"/>
                      <wp:effectExtent l="19050" t="19050" r="28575" b="19050"/>
                      <wp:wrapNone/>
                      <wp:docPr id="35" name="Oval 35"/>
                      <wp:cNvGraphicFramePr/>
                      <a:graphic xmlns:a="http://schemas.openxmlformats.org/drawingml/2006/main">
                        <a:graphicData uri="http://schemas.microsoft.com/office/word/2010/wordprocessingShape">
                          <wps:wsp>
                            <wps:cNvSpPr/>
                            <wps:spPr>
                              <a:xfrm>
                                <a:off x="0" y="0"/>
                                <a:ext cx="333375" cy="323850"/>
                              </a:xfrm>
                              <a:prstGeom prst="ellipse">
                                <a:avLst/>
                              </a:prstGeom>
                              <a:solidFill>
                                <a:schemeClr val="tx1"/>
                              </a:solidFill>
                              <a:ln w="381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CE13D" id="Oval 35" o:spid="_x0000_s1026" style="position:absolute;margin-left:0;margin-top:4.05pt;width:26.25pt;height:25.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" fillcolor="black [3213]" strokecolor="#bfbfbf [2412]" strokeweight="3pt">
                      <w10:wrap anchorx="margin"/>
                    </v:oval>
                  </w:pict>
                </mc:Fallback>
              </mc:AlternateContent>
            </w:r>
          </w:p>
        </w:tc>
        <w:tc>
          <w:tcPr>
            <w:tcW w:w="1947" w:type="dxa"/>
            <w:vAlign w:val="center"/>
          </w:tcPr>
          <w:p w14:paraId="7F88095E" w14:textId="77777777" w:rsidR="001827A2" w:rsidRPr="00FC0F09" w:rsidRDefault="001827A2" w:rsidP="002F2A4C">
            <w:pPr>
              <w:spacing w:line="360" w:lineRule="auto"/>
              <w:jc w:val="center"/>
              <w:rPr>
                <w:sz w:val="24"/>
              </w:rPr>
            </w:pPr>
            <w:r w:rsidRPr="00FC0F09">
              <w:rPr>
                <w:sz w:val="24"/>
              </w:rPr>
              <w:t>Status Aktif</w:t>
            </w:r>
          </w:p>
        </w:tc>
        <w:tc>
          <w:tcPr>
            <w:tcW w:w="2925" w:type="dxa"/>
          </w:tcPr>
          <w:p w14:paraId="20DC63D2" w14:textId="77777777" w:rsidR="001827A2" w:rsidRPr="00FC0F09" w:rsidRDefault="001827A2" w:rsidP="002F2A4C">
            <w:pPr>
              <w:spacing w:line="360" w:lineRule="auto"/>
              <w:jc w:val="both"/>
              <w:rPr>
                <w:sz w:val="24"/>
              </w:rPr>
            </w:pPr>
            <w:r w:rsidRPr="00FC0F09">
              <w:rPr>
                <w:sz w:val="24"/>
              </w:rPr>
              <w:t>Status akhir yang dilakukan sistem, sebuah diagram aktivitas memiliki sebuah status akhir.</w:t>
            </w:r>
          </w:p>
        </w:tc>
      </w:tr>
      <w:tr w:rsidR="001827A2" w:rsidRPr="00A9372F" w14:paraId="1F52C0DF" w14:textId="77777777" w:rsidTr="002F2A4C">
        <w:tc>
          <w:tcPr>
            <w:tcW w:w="531" w:type="dxa"/>
            <w:vAlign w:val="center"/>
          </w:tcPr>
          <w:p w14:paraId="6984762E" w14:textId="77777777" w:rsidR="001827A2" w:rsidRPr="00FC0F09" w:rsidRDefault="001827A2" w:rsidP="002F2A4C">
            <w:pPr>
              <w:spacing w:line="360" w:lineRule="auto"/>
              <w:rPr>
                <w:sz w:val="24"/>
              </w:rPr>
            </w:pPr>
            <w:r w:rsidRPr="00FC0F09">
              <w:rPr>
                <w:sz w:val="24"/>
              </w:rPr>
              <w:t>6</w:t>
            </w:r>
          </w:p>
        </w:tc>
        <w:tc>
          <w:tcPr>
            <w:tcW w:w="2524" w:type="dxa"/>
            <w:vAlign w:val="center"/>
          </w:tcPr>
          <w:tbl>
            <w:tblPr>
              <w:tblStyle w:val="TableGrid"/>
              <w:tblW w:w="0" w:type="auto"/>
              <w:tblLook w:val="04A0" w:firstRow="1" w:lastRow="0" w:firstColumn="1" w:lastColumn="0" w:noHBand="0" w:noVBand="1"/>
            </w:tblPr>
            <w:tblGrid>
              <w:gridCol w:w="2295"/>
            </w:tblGrid>
            <w:tr w:rsidR="001827A2" w:rsidRPr="00FC0F09" w14:paraId="123B29E0" w14:textId="77777777" w:rsidTr="002F2A4C">
              <w:trPr>
                <w:trHeight w:val="382"/>
              </w:trPr>
              <w:tc>
                <w:tcPr>
                  <w:tcW w:w="2295" w:type="dxa"/>
                </w:tcPr>
                <w:p w14:paraId="19B6BB46" w14:textId="77777777" w:rsidR="001827A2" w:rsidRPr="00FC0F09" w:rsidRDefault="001827A2" w:rsidP="002F2A4C">
                  <w:pPr>
                    <w:spacing w:line="360" w:lineRule="auto"/>
                    <w:jc w:val="center"/>
                    <w:rPr>
                      <w:sz w:val="24"/>
                    </w:rPr>
                  </w:pPr>
                  <w:r w:rsidRPr="00FC0F09">
                    <w:rPr>
                      <w:sz w:val="24"/>
                    </w:rPr>
                    <w:t xml:space="preserve">nama </w:t>
                  </w:r>
                  <w:r w:rsidRPr="00123457">
                    <w:rPr>
                      <w:i/>
                      <w:sz w:val="24"/>
                    </w:rPr>
                    <w:t>swimlane</w:t>
                  </w:r>
                </w:p>
              </w:tc>
            </w:tr>
            <w:tr w:rsidR="001827A2" w:rsidRPr="00FC0F09" w14:paraId="6D7BE57C" w14:textId="77777777" w:rsidTr="002F2A4C">
              <w:tc>
                <w:tcPr>
                  <w:tcW w:w="2295" w:type="dxa"/>
                </w:tcPr>
                <w:p w14:paraId="02C227C2" w14:textId="77777777" w:rsidR="001827A2" w:rsidRPr="00FC0F09" w:rsidRDefault="001827A2" w:rsidP="002F2A4C">
                  <w:pPr>
                    <w:spacing w:line="360" w:lineRule="auto"/>
                    <w:jc w:val="center"/>
                    <w:rPr>
                      <w:sz w:val="24"/>
                    </w:rPr>
                  </w:pPr>
                </w:p>
              </w:tc>
            </w:tr>
          </w:tbl>
          <w:p w14:paraId="451FC61A" w14:textId="77777777" w:rsidR="001827A2" w:rsidRPr="00FC0F09" w:rsidRDefault="001827A2" w:rsidP="002F2A4C">
            <w:pPr>
              <w:spacing w:line="360" w:lineRule="auto"/>
              <w:jc w:val="center"/>
              <w:rPr>
                <w:sz w:val="24"/>
              </w:rPr>
            </w:pPr>
          </w:p>
        </w:tc>
        <w:tc>
          <w:tcPr>
            <w:tcW w:w="1947" w:type="dxa"/>
            <w:vAlign w:val="center"/>
          </w:tcPr>
          <w:p w14:paraId="6EFFAE2E" w14:textId="77777777" w:rsidR="001827A2" w:rsidRPr="00FC0F09" w:rsidRDefault="001827A2" w:rsidP="002F2A4C">
            <w:pPr>
              <w:spacing w:line="360" w:lineRule="auto"/>
              <w:jc w:val="center"/>
              <w:rPr>
                <w:sz w:val="24"/>
              </w:rPr>
            </w:pPr>
          </w:p>
          <w:p w14:paraId="61CA19A3" w14:textId="77777777" w:rsidR="001827A2" w:rsidRPr="00FC0F09" w:rsidRDefault="001827A2" w:rsidP="002F2A4C">
            <w:pPr>
              <w:spacing w:line="360" w:lineRule="auto"/>
              <w:jc w:val="center"/>
              <w:rPr>
                <w:i/>
                <w:sz w:val="24"/>
              </w:rPr>
            </w:pPr>
            <w:r w:rsidRPr="00FC0F09">
              <w:rPr>
                <w:i/>
                <w:sz w:val="24"/>
              </w:rPr>
              <w:t>Swimlane</w:t>
            </w:r>
          </w:p>
          <w:p w14:paraId="21467708" w14:textId="77777777" w:rsidR="001827A2" w:rsidRPr="00FC0F09" w:rsidRDefault="001827A2" w:rsidP="002F2A4C">
            <w:pPr>
              <w:spacing w:line="360" w:lineRule="auto"/>
              <w:jc w:val="center"/>
              <w:rPr>
                <w:sz w:val="24"/>
              </w:rPr>
            </w:pPr>
          </w:p>
          <w:p w14:paraId="27512834" w14:textId="77777777" w:rsidR="001827A2" w:rsidRPr="00FC0F09" w:rsidRDefault="001827A2" w:rsidP="002F2A4C">
            <w:pPr>
              <w:spacing w:line="360" w:lineRule="auto"/>
              <w:jc w:val="center"/>
              <w:rPr>
                <w:sz w:val="24"/>
              </w:rPr>
            </w:pPr>
          </w:p>
        </w:tc>
        <w:tc>
          <w:tcPr>
            <w:tcW w:w="2925" w:type="dxa"/>
          </w:tcPr>
          <w:p w14:paraId="6F801281" w14:textId="77777777" w:rsidR="001827A2" w:rsidRPr="00FC0F09" w:rsidRDefault="001827A2" w:rsidP="002F2A4C">
            <w:pPr>
              <w:spacing w:line="360" w:lineRule="auto"/>
              <w:jc w:val="both"/>
              <w:rPr>
                <w:sz w:val="24"/>
              </w:rPr>
            </w:pPr>
            <w:r w:rsidRPr="00FC0F09">
              <w:rPr>
                <w:sz w:val="24"/>
              </w:rPr>
              <w:t>Memisahkan organisasi bisnis yang bertanggung jawab terhadap aktivitas yang terjadi.</w:t>
            </w:r>
          </w:p>
        </w:tc>
      </w:tr>
    </w:tbl>
    <w:p w14:paraId="56B4896A" w14:textId="1271791C" w:rsidR="00185A02" w:rsidRDefault="00B852EF" w:rsidP="002F2A4C">
      <w:pPr>
        <w:pStyle w:val="Heading2"/>
      </w:pPr>
      <w:bookmarkStart w:id="59" w:name="_Toc105052114"/>
      <w:r>
        <w:lastRenderedPageBreak/>
        <w:t xml:space="preserve">Basis </w:t>
      </w:r>
      <w:r>
        <w:rPr>
          <w:lang w:val="id-ID"/>
        </w:rPr>
        <w:t>Data (</w:t>
      </w:r>
      <w:r>
        <w:rPr>
          <w:i/>
          <w:lang w:val="id-ID"/>
        </w:rPr>
        <w:t>Database</w:t>
      </w:r>
      <w:r>
        <w:rPr>
          <w:lang w:val="id-ID"/>
        </w:rPr>
        <w:t>)</w:t>
      </w:r>
      <w:bookmarkEnd w:id="59"/>
    </w:p>
    <w:p w14:paraId="67088803" w14:textId="0D39088E" w:rsidR="00EB42C3" w:rsidRPr="00AE56A7" w:rsidRDefault="001827A2" w:rsidP="00123457">
      <w:pPr>
        <w:pStyle w:val="ParagrifIsi"/>
        <w:ind w:firstLine="839"/>
        <w:rPr>
          <w:lang w:val="sv-SE"/>
        </w:rPr>
      </w:pPr>
      <w:r>
        <w:rPr>
          <w:lang w:val="id-ID"/>
        </w:rPr>
        <w:t xml:space="preserve">Basis data atau </w:t>
      </w:r>
      <w:r>
        <w:rPr>
          <w:i/>
          <w:lang w:val="id-ID"/>
        </w:rPr>
        <w:t>database</w:t>
      </w:r>
      <w:r w:rsidRPr="001827A2">
        <w:rPr>
          <w:lang w:val="id-ID"/>
        </w:rPr>
        <w:t xml:space="preserve"> </w:t>
      </w:r>
      <w:r w:rsidRPr="001827A2">
        <w:t>ialah kumpulan dari banyak data yang saling terkait dan terkumpul dalam satu tempat yang sama dan dipakai oleh sistem aplikasi yang dikontrol secara terpusat serta memiliki nilai yang berharga bagi pemilik</w:t>
      </w:r>
      <w:r w:rsidR="00103976">
        <w:rPr>
          <w:lang w:val="id-ID"/>
        </w:rPr>
        <w:t xml:space="preserve"> </w:t>
      </w:r>
      <w:sdt>
        <w:sdtPr>
          <w:rPr>
            <w:lang w:val="id-ID"/>
          </w:rPr>
          <w:id w:val="-1326812072"/>
          <w:citation/>
        </w:sdtPr>
        <w:sdtEndPr/>
        <w:sdtContent>
          <w:r w:rsidR="00103976">
            <w:rPr>
              <w:lang w:val="id-ID"/>
            </w:rPr>
            <w:fldChar w:fldCharType="begin"/>
          </w:r>
          <w:r w:rsidR="00103976">
            <w:rPr>
              <w:lang w:val="id-ID"/>
            </w:rPr>
            <w:instrText xml:space="preserve"> CITATION Set17 \l 1057 </w:instrText>
          </w:r>
          <w:r w:rsidR="00103976">
            <w:rPr>
              <w:lang w:val="id-ID"/>
            </w:rPr>
            <w:fldChar w:fldCharType="separate"/>
          </w:r>
          <w:r w:rsidR="000F56D6" w:rsidRPr="000F56D6">
            <w:rPr>
              <w:noProof/>
              <w:lang w:val="id-ID"/>
            </w:rPr>
            <w:t>(Setiawan, 2017)</w:t>
          </w:r>
          <w:r w:rsidR="00103976">
            <w:rPr>
              <w:lang w:val="id-ID"/>
            </w:rPr>
            <w:fldChar w:fldCharType="end"/>
          </w:r>
        </w:sdtContent>
      </w:sdt>
      <w:r w:rsidR="00103976">
        <w:rPr>
          <w:lang w:val="id-ID"/>
        </w:rPr>
        <w:t xml:space="preserve">. </w:t>
      </w:r>
      <w:r w:rsidR="00E90182">
        <w:rPr>
          <w:lang w:val="id-ID"/>
        </w:rPr>
        <w:t>Menurut Kadir dalam</w:t>
      </w:r>
      <w:r w:rsidR="00E90182" w:rsidRPr="00E90182">
        <w:rPr>
          <w:noProof/>
          <w:sz w:val="20"/>
          <w:szCs w:val="20"/>
          <w:lang w:val="id-ID"/>
        </w:rPr>
        <w:t xml:space="preserve"> </w:t>
      </w:r>
      <w:r w:rsidR="00E90182">
        <w:rPr>
          <w:lang w:val="id-ID"/>
        </w:rPr>
        <w:t>Heriyanto (</w:t>
      </w:r>
      <w:r w:rsidR="00E90182" w:rsidRPr="00E90182">
        <w:rPr>
          <w:lang w:val="id-ID"/>
        </w:rPr>
        <w:t>2018</w:t>
      </w:r>
      <w:r w:rsidR="00E90182">
        <w:rPr>
          <w:lang w:val="id-ID"/>
        </w:rPr>
        <w:t>), b</w:t>
      </w:r>
      <w:r w:rsidR="00103976">
        <w:rPr>
          <w:lang w:val="id-ID"/>
        </w:rPr>
        <w:t>asis data merupakan</w:t>
      </w:r>
      <w:r w:rsidRPr="001827A2">
        <w:t xml:space="preserve"> suatu pengorganisasian sekumpulan data yang saling terkait sehingga memudahkan aktivitas untuk memperoleh informasi. Basis data dimaksudkan untuk mengatasi </w:t>
      </w:r>
      <w:r w:rsidR="00D1252E">
        <w:rPr>
          <w:lang w:val="id-ID"/>
        </w:rPr>
        <w:t>masalah</w:t>
      </w:r>
      <w:r w:rsidRPr="001827A2">
        <w:t xml:space="preserve"> pada sistem yang </w:t>
      </w:r>
      <w:r w:rsidR="00295055">
        <w:rPr>
          <w:lang w:val="id-ID"/>
        </w:rPr>
        <w:t>menggunakan</w:t>
      </w:r>
      <w:r w:rsidRPr="001827A2">
        <w:t xml:space="preserve"> </w:t>
      </w:r>
      <w:r w:rsidR="00D1252E">
        <w:rPr>
          <w:lang w:val="id-ID"/>
        </w:rPr>
        <w:t>pendekatan penyimpanan data</w:t>
      </w:r>
      <w:r w:rsidRPr="001827A2">
        <w:t xml:space="preserve"> berbasis berkas</w:t>
      </w:r>
      <w:r w:rsidR="00FC19E5">
        <w:t>.</w:t>
      </w:r>
    </w:p>
    <w:p w14:paraId="2D9F1914" w14:textId="1EA171C5" w:rsidR="001E0266" w:rsidRPr="00B852EF" w:rsidRDefault="00B852EF" w:rsidP="002F2A4C">
      <w:pPr>
        <w:pStyle w:val="Heading2"/>
      </w:pPr>
      <w:bookmarkStart w:id="60" w:name="_Toc105052115"/>
      <w:r>
        <w:rPr>
          <w:lang w:val="id-ID"/>
        </w:rPr>
        <w:t>Web</w:t>
      </w:r>
      <w:bookmarkEnd w:id="60"/>
    </w:p>
    <w:p w14:paraId="4B91E99C" w14:textId="0E998646" w:rsidR="001E0266" w:rsidRPr="00AE56A7" w:rsidRDefault="001827A2" w:rsidP="00123457">
      <w:pPr>
        <w:pStyle w:val="ParagrifIsi"/>
        <w:ind w:firstLine="839"/>
        <w:rPr>
          <w:lang w:val="sv-SE"/>
        </w:rPr>
      </w:pPr>
      <w:r w:rsidRPr="001827A2">
        <w:rPr>
          <w:lang w:val="en-US"/>
        </w:rPr>
        <w:t xml:space="preserve">WWW </w:t>
      </w:r>
      <w:r w:rsidRPr="001827A2">
        <w:t>(</w:t>
      </w:r>
      <w:r w:rsidRPr="001827A2">
        <w:rPr>
          <w:i/>
          <w:lang w:val="en-US"/>
        </w:rPr>
        <w:t>World Wide Web</w:t>
      </w:r>
      <w:r w:rsidRPr="001827A2">
        <w:t>)</w:t>
      </w:r>
      <w:r w:rsidRPr="001827A2">
        <w:rPr>
          <w:lang w:val="en-US"/>
        </w:rPr>
        <w:t xml:space="preserve"> </w:t>
      </w:r>
      <w:r w:rsidRPr="001827A2">
        <w:t xml:space="preserve">atau yang </w:t>
      </w:r>
      <w:r w:rsidRPr="001827A2">
        <w:rPr>
          <w:lang w:val="en-US"/>
        </w:rPr>
        <w:t xml:space="preserve">lebih dikenal dengan web, merupakan sebuah </w:t>
      </w:r>
      <w:r w:rsidRPr="001827A2">
        <w:t xml:space="preserve">aplikasi perangkat lunak yang mempermudah dan memungkinkan hampir setiap orang untuk memperkenalkan dan mencari dokumen </w:t>
      </w:r>
      <w:r w:rsidRPr="001827A2">
        <w:rPr>
          <w:i/>
        </w:rPr>
        <w:t xml:space="preserve">hypertext </w:t>
      </w:r>
      <w:r w:rsidRPr="001827A2">
        <w:t>pada internet (Greenlaw, 2002). Dapat diartikan pula bahwa</w:t>
      </w:r>
      <w:r w:rsidRPr="001827A2">
        <w:rPr>
          <w:lang w:val="en-US"/>
        </w:rPr>
        <w:t xml:space="preserve"> web adalah suatu layanan yang terdapat di internet </w:t>
      </w:r>
      <w:r w:rsidRPr="001827A2">
        <w:t xml:space="preserve">yang ditampilkan </w:t>
      </w:r>
      <w:r w:rsidRPr="001827A2">
        <w:rPr>
          <w:lang w:val="en-US"/>
        </w:rPr>
        <w:t xml:space="preserve">dengan menggunakan </w:t>
      </w:r>
      <w:r w:rsidRPr="001827A2">
        <w:t>HTML (</w:t>
      </w:r>
      <w:r w:rsidRPr="001827A2">
        <w:rPr>
          <w:i/>
        </w:rPr>
        <w:t>Hypertext Markup Language</w:t>
      </w:r>
      <w:r>
        <w:rPr>
          <w:i/>
        </w:rPr>
        <w:t>)</w:t>
      </w:r>
      <w:r w:rsidR="001E0266">
        <w:rPr>
          <w:lang w:val="en-US"/>
        </w:rPr>
        <w:t>.</w:t>
      </w:r>
    </w:p>
    <w:p w14:paraId="37BBDB3E" w14:textId="133DBDB4" w:rsidR="001E0266" w:rsidRDefault="00B852EF" w:rsidP="002F2A4C">
      <w:pPr>
        <w:pStyle w:val="Heading2"/>
      </w:pPr>
      <w:bookmarkStart w:id="61" w:name="_Toc105052116"/>
      <w:r w:rsidRPr="0089273B">
        <w:rPr>
          <w:i/>
        </w:rPr>
        <w:t>Hypertext Markup Language</w:t>
      </w:r>
      <w:r>
        <w:t xml:space="preserve"> (HTML)</w:t>
      </w:r>
      <w:bookmarkEnd w:id="61"/>
    </w:p>
    <w:p w14:paraId="3CD69DA2" w14:textId="05734F33" w:rsidR="001E0266" w:rsidRPr="00AE56A7" w:rsidRDefault="001827A2" w:rsidP="00123457">
      <w:pPr>
        <w:pStyle w:val="ParagrifIsi"/>
        <w:ind w:firstLine="839"/>
        <w:rPr>
          <w:lang w:val="sv-SE"/>
        </w:rPr>
      </w:pPr>
      <w:r w:rsidRPr="001827A2">
        <w:rPr>
          <w:i/>
          <w:lang w:val="id-ID"/>
        </w:rPr>
        <w:t>Hypertext Markup Language</w:t>
      </w:r>
      <w:r>
        <w:rPr>
          <w:lang w:val="id-ID"/>
        </w:rPr>
        <w:t xml:space="preserve"> atau </w:t>
      </w:r>
      <w:r w:rsidRPr="001827A2">
        <w:t xml:space="preserve">HTML merupakan bahasa pemrograman yang digunakan untuk menampilkan dokumen pada </w:t>
      </w:r>
      <w:r w:rsidRPr="001827A2">
        <w:rPr>
          <w:i/>
        </w:rPr>
        <w:t xml:space="preserve">browser </w:t>
      </w:r>
      <w:r w:rsidR="003A12E0">
        <w:t xml:space="preserve">dalam sebuah web. </w:t>
      </w:r>
      <w:r w:rsidR="00533F63">
        <w:rPr>
          <w:lang w:val="id-ID"/>
        </w:rPr>
        <w:t xml:space="preserve">Hoffer dalam </w:t>
      </w:r>
      <w:r w:rsidR="00533F63" w:rsidRPr="00533F63">
        <w:rPr>
          <w:lang w:val="id-ID"/>
        </w:rPr>
        <w:t xml:space="preserve">Jayanti dan </w:t>
      </w:r>
      <w:r w:rsidR="00533F63">
        <w:rPr>
          <w:lang w:val="id-ID"/>
        </w:rPr>
        <w:t>Iriani</w:t>
      </w:r>
      <w:r w:rsidR="00533F63" w:rsidRPr="00533F63">
        <w:rPr>
          <w:lang w:val="id-ID"/>
        </w:rPr>
        <w:t xml:space="preserve"> </w:t>
      </w:r>
      <w:r w:rsidR="00533F63">
        <w:rPr>
          <w:lang w:val="id-ID"/>
        </w:rPr>
        <w:t>(</w:t>
      </w:r>
      <w:r w:rsidR="00533F63" w:rsidRPr="00533F63">
        <w:rPr>
          <w:lang w:val="id-ID"/>
        </w:rPr>
        <w:t>2014</w:t>
      </w:r>
      <w:r w:rsidR="00533F63">
        <w:rPr>
          <w:lang w:val="id-ID"/>
        </w:rPr>
        <w:t xml:space="preserve">) menjelaskan </w:t>
      </w:r>
      <w:r w:rsidRPr="001827A2">
        <w:t>HTML bertujuan untuk mendefinisikan struktur dokumen web dan tata letak tampilan. HTML menggunakan beragam tag dan atribut. Sebuah dokumen HTML ditandai dengan tag awal &lt;HTML&gt; d</w:t>
      </w:r>
      <w:r w:rsidR="00951E8D">
        <w:t>an diakhiri dengan tag &lt;/HTML&gt;</w:t>
      </w:r>
      <w:r w:rsidR="001E0266">
        <w:t>.</w:t>
      </w:r>
    </w:p>
    <w:p w14:paraId="106A2DF7" w14:textId="52363D7D" w:rsidR="001E0266" w:rsidRDefault="00B852EF" w:rsidP="002F2A4C">
      <w:pPr>
        <w:pStyle w:val="Heading2"/>
      </w:pPr>
      <w:bookmarkStart w:id="62" w:name="_Toc105052117"/>
      <w:r>
        <w:t xml:space="preserve">PHP </w:t>
      </w:r>
      <w:r w:rsidRPr="0089273B">
        <w:rPr>
          <w:i/>
          <w:lang w:val="id-ID"/>
        </w:rPr>
        <w:t>Hypertext Preprocessor</w:t>
      </w:r>
      <w:r>
        <w:rPr>
          <w:lang w:val="id-ID"/>
        </w:rPr>
        <w:t xml:space="preserve"> (PHP)</w:t>
      </w:r>
      <w:bookmarkEnd w:id="62"/>
    </w:p>
    <w:p w14:paraId="5472159A" w14:textId="0C84DA71" w:rsidR="001E0266" w:rsidRPr="00AE56A7" w:rsidRDefault="00951E8D" w:rsidP="00AB0C4E">
      <w:pPr>
        <w:pStyle w:val="ParagrifIsi"/>
        <w:ind w:firstLine="839"/>
        <w:rPr>
          <w:lang w:val="sv-SE"/>
        </w:rPr>
      </w:pPr>
      <w:r>
        <w:rPr>
          <w:lang w:val="id-ID"/>
        </w:rPr>
        <w:t xml:space="preserve">Nugroho dalam </w:t>
      </w:r>
      <w:r w:rsidRPr="00951E8D">
        <w:rPr>
          <w:lang w:val="id-ID"/>
        </w:rPr>
        <w:t xml:space="preserve">Sucipto dan </w:t>
      </w:r>
      <w:r>
        <w:rPr>
          <w:lang w:val="id-ID"/>
        </w:rPr>
        <w:t>Hermawan (</w:t>
      </w:r>
      <w:r w:rsidRPr="00951E8D">
        <w:rPr>
          <w:lang w:val="id-ID"/>
        </w:rPr>
        <w:t>2017</w:t>
      </w:r>
      <w:r>
        <w:rPr>
          <w:lang w:val="id-ID"/>
        </w:rPr>
        <w:t xml:space="preserve">) mendefinisikan </w:t>
      </w:r>
      <w:r w:rsidR="001827A2" w:rsidRPr="001827A2">
        <w:t xml:space="preserve">PHP atau yang memiliki kepanjangan PHP </w:t>
      </w:r>
      <w:r w:rsidR="001827A2" w:rsidRPr="001827A2">
        <w:rPr>
          <w:i/>
        </w:rPr>
        <w:t>Hypertext Preprocessor</w:t>
      </w:r>
      <w:r w:rsidR="001827A2" w:rsidRPr="001827A2">
        <w:t xml:space="preserve"> </w:t>
      </w:r>
      <w:r>
        <w:rPr>
          <w:lang w:val="id-ID"/>
        </w:rPr>
        <w:t>sebagai</w:t>
      </w:r>
      <w:r w:rsidR="001827A2" w:rsidRPr="001827A2">
        <w:t xml:space="preserve"> suatu bahasa pemrograman yang difungsikan untuk membangun suatu </w:t>
      </w:r>
      <w:r w:rsidR="001827A2" w:rsidRPr="001827A2">
        <w:rPr>
          <w:i/>
        </w:rPr>
        <w:t xml:space="preserve">website </w:t>
      </w:r>
      <w:r w:rsidR="001827A2" w:rsidRPr="001827A2">
        <w:t>dinamis.</w:t>
      </w:r>
      <w:r w:rsidR="001827A2" w:rsidRPr="001827A2">
        <w:rPr>
          <w:lang w:val="id-ID"/>
        </w:rPr>
        <w:t xml:space="preserve"> </w:t>
      </w:r>
      <w:r>
        <w:rPr>
          <w:lang w:val="id-ID"/>
        </w:rPr>
        <w:t>Menurut Andi dalam</w:t>
      </w:r>
      <w:r w:rsidRPr="00951E8D">
        <w:rPr>
          <w:noProof/>
          <w:sz w:val="20"/>
          <w:szCs w:val="20"/>
          <w:lang w:val="id-ID"/>
        </w:rPr>
        <w:t xml:space="preserve"> </w:t>
      </w:r>
      <w:r>
        <w:rPr>
          <w:lang w:val="id-ID"/>
        </w:rPr>
        <w:t>Novendri et al. (</w:t>
      </w:r>
      <w:r w:rsidRPr="00951E8D">
        <w:rPr>
          <w:lang w:val="id-ID"/>
        </w:rPr>
        <w:t>2019</w:t>
      </w:r>
      <w:r>
        <w:rPr>
          <w:lang w:val="id-ID"/>
        </w:rPr>
        <w:t xml:space="preserve">), </w:t>
      </w:r>
      <w:r>
        <w:t>b</w:t>
      </w:r>
      <w:r w:rsidR="001827A2" w:rsidRPr="001827A2">
        <w:t xml:space="preserve">ahasa pemrograman PHP merupakan bahasa pemrograman untuk membuat </w:t>
      </w:r>
      <w:r w:rsidR="001827A2" w:rsidRPr="001827A2">
        <w:rPr>
          <w:i/>
        </w:rPr>
        <w:t>website</w:t>
      </w:r>
      <w:r w:rsidR="001827A2" w:rsidRPr="001827A2">
        <w:t xml:space="preserve"> yang bersifat server-</w:t>
      </w:r>
      <w:r w:rsidR="001827A2" w:rsidRPr="001827A2">
        <w:rPr>
          <w:i/>
        </w:rPr>
        <w:t>side scripting</w:t>
      </w:r>
      <w:r w:rsidR="001827A2" w:rsidRPr="001827A2">
        <w:t>. PHP bersifat dinamis</w:t>
      </w:r>
      <w:r w:rsidR="001827A2" w:rsidRPr="001827A2">
        <w:rPr>
          <w:lang w:val="id-ID"/>
        </w:rPr>
        <w:t xml:space="preserve"> dan</w:t>
      </w:r>
      <w:r w:rsidR="001827A2" w:rsidRPr="001827A2">
        <w:t xml:space="preserve"> dapat dijalankan pada berbagai macam sistem operasi </w:t>
      </w:r>
      <w:r>
        <w:t xml:space="preserve">seperti </w:t>
      </w:r>
      <w:r>
        <w:lastRenderedPageBreak/>
        <w:t>Windows, Linux, dan Mac</w:t>
      </w:r>
      <w:r w:rsidR="001827A2" w:rsidRPr="001827A2">
        <w:t>Os. Selain Apache, PHP juga mendukung beberapa web server lain, seperti Microsoft ISS, Caudium, dan PWS</w:t>
      </w:r>
      <w:r>
        <w:rPr>
          <w:lang w:val="id-ID"/>
        </w:rPr>
        <w:t xml:space="preserve">. </w:t>
      </w:r>
      <w:r w:rsidR="001827A2" w:rsidRPr="001827A2">
        <w:t xml:space="preserve">PHP dapat memanfaatkan </w:t>
      </w:r>
      <w:r w:rsidR="001827A2" w:rsidRPr="001827A2">
        <w:rPr>
          <w:i/>
        </w:rPr>
        <w:t>database</w:t>
      </w:r>
      <w:r w:rsidR="001827A2" w:rsidRPr="001827A2">
        <w:t xml:space="preserve"> untuk menghasilkan halaman web yang dinamis. Sistem manajemen </w:t>
      </w:r>
      <w:r w:rsidR="001827A2" w:rsidRPr="001827A2">
        <w:rPr>
          <w:i/>
        </w:rPr>
        <w:t>database</w:t>
      </w:r>
      <w:r w:rsidR="001827A2" w:rsidRPr="001827A2">
        <w:t xml:space="preserve"> yang sering digunakan bersama PHP adalah </w:t>
      </w:r>
      <w:r w:rsidR="0014380F">
        <w:rPr>
          <w:lang w:val="id-ID"/>
        </w:rPr>
        <w:t>MySQL</w:t>
      </w:r>
      <w:r w:rsidR="001827A2" w:rsidRPr="001827A2">
        <w:t>. PHP</w:t>
      </w:r>
      <w:r w:rsidR="0014380F">
        <w:rPr>
          <w:lang w:val="id-ID"/>
        </w:rPr>
        <w:t xml:space="preserve"> juga</w:t>
      </w:r>
      <w:r w:rsidR="001827A2" w:rsidRPr="001827A2">
        <w:t xml:space="preserve"> mendukung sistem manajemen </w:t>
      </w:r>
      <w:r w:rsidR="001827A2" w:rsidRPr="001827A2">
        <w:rPr>
          <w:i/>
        </w:rPr>
        <w:t>database</w:t>
      </w:r>
      <w:r w:rsidR="001827A2" w:rsidRPr="001827A2">
        <w:t xml:space="preserve"> Oracle, Microsoft Access, Interbase, d-Base, dan PostgreSQ</w:t>
      </w:r>
      <w:r w:rsidR="00CF637F">
        <w:t>L</w:t>
      </w:r>
      <w:r>
        <w:rPr>
          <w:lang w:val="id-ID"/>
        </w:rPr>
        <w:t xml:space="preserve">. </w:t>
      </w:r>
      <w:r w:rsidR="00246CE7">
        <w:rPr>
          <w:lang w:val="id-ID"/>
        </w:rPr>
        <w:t xml:space="preserve">Kadir dalam </w:t>
      </w:r>
      <w:r w:rsidR="00246CE7" w:rsidRPr="00246CE7">
        <w:rPr>
          <w:lang w:val="id-ID"/>
        </w:rPr>
        <w:t xml:space="preserve">Samudra dan </w:t>
      </w:r>
      <w:r w:rsidR="00246CE7">
        <w:rPr>
          <w:lang w:val="id-ID"/>
        </w:rPr>
        <w:t>Husein</w:t>
      </w:r>
      <w:r w:rsidR="00246CE7" w:rsidRPr="00246CE7">
        <w:rPr>
          <w:lang w:val="id-ID"/>
        </w:rPr>
        <w:t xml:space="preserve"> </w:t>
      </w:r>
      <w:r w:rsidR="00246CE7">
        <w:rPr>
          <w:lang w:val="id-ID"/>
        </w:rPr>
        <w:t>(</w:t>
      </w:r>
      <w:r w:rsidR="00246CE7" w:rsidRPr="00246CE7">
        <w:rPr>
          <w:lang w:val="id-ID"/>
        </w:rPr>
        <w:t>2015</w:t>
      </w:r>
      <w:r w:rsidR="00246CE7">
        <w:rPr>
          <w:lang w:val="id-ID"/>
        </w:rPr>
        <w:t xml:space="preserve">) menjelaskan </w:t>
      </w:r>
      <w:r w:rsidR="00246CE7">
        <w:t>k</w:t>
      </w:r>
      <w:r w:rsidR="001827A2" w:rsidRPr="001827A2">
        <w:t xml:space="preserve">etika dipanggil dari web </w:t>
      </w:r>
      <w:r w:rsidR="001827A2" w:rsidRPr="001827A2">
        <w:rPr>
          <w:i/>
        </w:rPr>
        <w:t>browser</w:t>
      </w:r>
      <w:r w:rsidR="001827A2" w:rsidRPr="001827A2">
        <w:t>, program yang ditulis dengan PHP akan di-</w:t>
      </w:r>
      <w:r w:rsidR="001827A2" w:rsidRPr="001827A2">
        <w:rPr>
          <w:i/>
        </w:rPr>
        <w:t>parsing</w:t>
      </w:r>
      <w:r w:rsidR="001827A2" w:rsidRPr="001827A2">
        <w:t xml:space="preserve"> di dalam web server oleh </w:t>
      </w:r>
      <w:r w:rsidR="001827A2" w:rsidRPr="001827A2">
        <w:rPr>
          <w:i/>
        </w:rPr>
        <w:t>interpreter</w:t>
      </w:r>
      <w:r w:rsidR="001827A2" w:rsidRPr="001827A2">
        <w:t xml:space="preserve"> PHP dan diterjemahkan ke dalam dokumen HTML, yang selanjutnya akan ditampilkan kembali web server</w:t>
      </w:r>
      <w:r w:rsidR="00246CE7">
        <w:rPr>
          <w:lang w:val="id-ID"/>
        </w:rPr>
        <w:t>. Menurut Raharjo dalam Novendri et al.</w:t>
      </w:r>
      <w:r w:rsidR="00246CE7" w:rsidRPr="00246CE7">
        <w:rPr>
          <w:lang w:val="id-ID"/>
        </w:rPr>
        <w:t xml:space="preserve"> </w:t>
      </w:r>
      <w:r w:rsidR="00246CE7">
        <w:rPr>
          <w:lang w:val="id-ID"/>
        </w:rPr>
        <w:t>(</w:t>
      </w:r>
      <w:r w:rsidR="00246CE7" w:rsidRPr="00246CE7">
        <w:rPr>
          <w:lang w:val="id-ID"/>
        </w:rPr>
        <w:t>2019</w:t>
      </w:r>
      <w:r w:rsidR="00246CE7">
        <w:rPr>
          <w:lang w:val="id-ID"/>
        </w:rPr>
        <w:t>), k</w:t>
      </w:r>
      <w:r w:rsidR="001827A2" w:rsidRPr="001827A2">
        <w:t xml:space="preserve">arena pemprosesan program PHP dilakukan didalam lingkungan web </w:t>
      </w:r>
      <w:r w:rsidR="001827A2" w:rsidRPr="001827A2">
        <w:rPr>
          <w:i/>
        </w:rPr>
        <w:t>browser</w:t>
      </w:r>
      <w:r w:rsidR="001827A2" w:rsidRPr="001827A2">
        <w:t>, PHP dikatakan sebagai bahasa sisi server (</w:t>
      </w:r>
      <w:r w:rsidR="001827A2" w:rsidRPr="001827A2">
        <w:rPr>
          <w:i/>
        </w:rPr>
        <w:t>server-side</w:t>
      </w:r>
      <w:r w:rsidR="001827A2" w:rsidRPr="001827A2">
        <w:t>)</w:t>
      </w:r>
      <w:r w:rsidR="001E0266">
        <w:t>.</w:t>
      </w:r>
    </w:p>
    <w:p w14:paraId="37B3899D" w14:textId="4C984034" w:rsidR="001E0266" w:rsidRDefault="00B852EF" w:rsidP="002F2A4C">
      <w:pPr>
        <w:pStyle w:val="Heading2"/>
      </w:pPr>
      <w:bookmarkStart w:id="63" w:name="_Toc105052118"/>
      <w:r>
        <w:t>MySQL</w:t>
      </w:r>
      <w:bookmarkEnd w:id="63"/>
    </w:p>
    <w:p w14:paraId="7DB32F9D" w14:textId="744EB0C2" w:rsidR="001E0266" w:rsidRPr="00AE56A7" w:rsidRDefault="00196ED0" w:rsidP="00AB0C4E">
      <w:pPr>
        <w:pStyle w:val="ParagrifIsi"/>
        <w:ind w:firstLine="839"/>
        <w:rPr>
          <w:lang w:val="sv-SE"/>
        </w:rPr>
      </w:pPr>
      <w:r>
        <w:rPr>
          <w:lang w:val="id-ID"/>
        </w:rPr>
        <w:t xml:space="preserve">Kadir dalam </w:t>
      </w:r>
      <w:r>
        <w:rPr>
          <w:noProof/>
          <w:lang w:val="id-ID"/>
        </w:rPr>
        <w:t>Erma dan Restu</w:t>
      </w:r>
      <w:r w:rsidRPr="00196ED0">
        <w:rPr>
          <w:noProof/>
          <w:lang w:val="id-ID"/>
        </w:rPr>
        <w:t xml:space="preserve"> </w:t>
      </w:r>
      <w:r>
        <w:rPr>
          <w:noProof/>
          <w:lang w:val="id-ID"/>
        </w:rPr>
        <w:t>(</w:t>
      </w:r>
      <w:r w:rsidRPr="00196ED0">
        <w:rPr>
          <w:noProof/>
          <w:lang w:val="id-ID"/>
        </w:rPr>
        <w:t>2017)</w:t>
      </w:r>
      <w:r>
        <w:rPr>
          <w:noProof/>
          <w:lang w:val="id-ID"/>
        </w:rPr>
        <w:t xml:space="preserve"> menyebutkan bahwa</w:t>
      </w:r>
      <w:r>
        <w:rPr>
          <w:lang w:val="id-ID"/>
        </w:rPr>
        <w:t xml:space="preserve"> </w:t>
      </w:r>
      <w:r w:rsidR="001827A2" w:rsidRPr="001827A2">
        <w:t>MySQL adalah sebuah perangkat lunak s</w:t>
      </w:r>
      <w:r w:rsidR="001827A2">
        <w:t xml:space="preserve">istem manajemen basis data SQL </w:t>
      </w:r>
      <w:r w:rsidR="001827A2" w:rsidRPr="001827A2">
        <w:rPr>
          <w:i/>
        </w:rPr>
        <w:t>database management system</w:t>
      </w:r>
      <w:r w:rsidR="001827A2">
        <w:t xml:space="preserve"> </w:t>
      </w:r>
      <w:r w:rsidR="001827A2" w:rsidRPr="001827A2">
        <w:t xml:space="preserve">atau DBMS yang </w:t>
      </w:r>
      <w:r w:rsidR="001827A2" w:rsidRPr="001827A2">
        <w:rPr>
          <w:i/>
        </w:rPr>
        <w:t>multithread</w:t>
      </w:r>
      <w:r w:rsidR="001827A2" w:rsidRPr="001827A2">
        <w:t xml:space="preserve"> dan </w:t>
      </w:r>
      <w:r w:rsidR="001827A2" w:rsidRPr="001827A2">
        <w:rPr>
          <w:i/>
        </w:rPr>
        <w:t>multi-user</w:t>
      </w:r>
      <w:r w:rsidR="001827A2" w:rsidRPr="001827A2">
        <w:t>. MySQL merupakan turunan salah satu konsep utama dalam database, yaitu SQL (</w:t>
      </w:r>
      <w:r w:rsidR="001827A2" w:rsidRPr="001827A2">
        <w:rPr>
          <w:i/>
        </w:rPr>
        <w:t>Structured Query Language</w:t>
      </w:r>
      <w:r w:rsidR="001827A2" w:rsidRPr="001827A2">
        <w:t xml:space="preserve">). </w:t>
      </w:r>
      <w:r>
        <w:rPr>
          <w:lang w:val="id-ID"/>
        </w:rPr>
        <w:t>Raharjo dalam Maharani</w:t>
      </w:r>
      <w:r w:rsidRPr="00196ED0">
        <w:rPr>
          <w:lang w:val="id-ID"/>
        </w:rPr>
        <w:t xml:space="preserve"> </w:t>
      </w:r>
      <w:r>
        <w:rPr>
          <w:lang w:val="id-ID"/>
        </w:rPr>
        <w:t>(</w:t>
      </w:r>
      <w:r w:rsidRPr="00196ED0">
        <w:rPr>
          <w:lang w:val="id-ID"/>
        </w:rPr>
        <w:t>2017</w:t>
      </w:r>
      <w:r>
        <w:rPr>
          <w:lang w:val="id-ID"/>
        </w:rPr>
        <w:t xml:space="preserve">) menjelaskan bahwa </w:t>
      </w:r>
      <w:r w:rsidR="001827A2" w:rsidRPr="001827A2">
        <w:t xml:space="preserve">SQL adalah sebuah konsep pengoperasian </w:t>
      </w:r>
      <w:r w:rsidR="001827A2" w:rsidRPr="001827A2">
        <w:rPr>
          <w:i/>
        </w:rPr>
        <w:t>database</w:t>
      </w:r>
      <w:r w:rsidR="001827A2" w:rsidRPr="001827A2">
        <w:t>, terutama untuk pemilihan atau seleksi dan pemasukan data, yang memungkinkan pengoperasian data dikerjakan dengan mudah secara otomatis</w:t>
      </w:r>
      <w:r w:rsidR="00B27EE5">
        <w:rPr>
          <w:lang w:val="id-ID"/>
        </w:rPr>
        <w:t>.</w:t>
      </w:r>
      <w:r>
        <w:t xml:space="preserve"> </w:t>
      </w:r>
      <w:r>
        <w:rPr>
          <w:lang w:val="id-ID"/>
        </w:rPr>
        <w:t xml:space="preserve">Menurut </w:t>
      </w:r>
      <w:r w:rsidRPr="00196ED0">
        <w:rPr>
          <w:lang w:val="en-US"/>
        </w:rPr>
        <w:t>Solichin</w:t>
      </w:r>
      <w:r>
        <w:rPr>
          <w:lang w:val="id-ID"/>
        </w:rPr>
        <w:t xml:space="preserve"> dalam </w:t>
      </w:r>
      <w:r w:rsidR="00B02DE1">
        <w:rPr>
          <w:noProof/>
          <w:lang w:val="id-ID"/>
        </w:rPr>
        <w:t>Suryono dan Kardian (</w:t>
      </w:r>
      <w:r w:rsidR="00B02DE1" w:rsidRPr="00B02DE1">
        <w:rPr>
          <w:noProof/>
          <w:lang w:val="id-ID"/>
        </w:rPr>
        <w:t>2017)</w:t>
      </w:r>
      <w:r w:rsidR="00B02DE1">
        <w:rPr>
          <w:noProof/>
          <w:lang w:val="id-ID"/>
        </w:rPr>
        <w:t>, s</w:t>
      </w:r>
      <w:r w:rsidR="001827A2" w:rsidRPr="001827A2">
        <w:t xml:space="preserve">ebagai </w:t>
      </w:r>
      <w:r w:rsidR="001827A2" w:rsidRPr="001827A2">
        <w:rPr>
          <w:i/>
        </w:rPr>
        <w:t xml:space="preserve">database </w:t>
      </w:r>
      <w:r w:rsidR="001827A2" w:rsidRPr="001827A2">
        <w:t xml:space="preserve">server, MySQL dapat dikatakan lebih unggul dibandingkan database server lainnya dalam </w:t>
      </w:r>
      <w:r w:rsidR="001827A2" w:rsidRPr="001827A2">
        <w:rPr>
          <w:i/>
        </w:rPr>
        <w:t xml:space="preserve">query </w:t>
      </w:r>
      <w:r w:rsidR="001827A2" w:rsidRPr="001827A2">
        <w:t xml:space="preserve">data. Hal ini terbukti untuk query yang dilakukan oleh </w:t>
      </w:r>
      <w:r w:rsidR="001827A2" w:rsidRPr="00B27EE5">
        <w:rPr>
          <w:i/>
        </w:rPr>
        <w:t>single user</w:t>
      </w:r>
      <w:r w:rsidR="001827A2" w:rsidRPr="001827A2">
        <w:t xml:space="preserve">, kecepatan </w:t>
      </w:r>
      <w:r w:rsidR="001827A2" w:rsidRPr="001827A2">
        <w:rPr>
          <w:i/>
        </w:rPr>
        <w:t xml:space="preserve">query </w:t>
      </w:r>
      <w:r w:rsidR="001827A2" w:rsidRPr="001827A2">
        <w:t>MySQL bisa sepuluh kali lebih cepat dari PostgreSQL dan lima kali lebih cepat dibandingkan Interbase</w:t>
      </w:r>
      <w:r w:rsidR="001E0266">
        <w:t>.</w:t>
      </w:r>
    </w:p>
    <w:p w14:paraId="5E36833C" w14:textId="03E67721" w:rsidR="001E0266" w:rsidRDefault="00B852EF" w:rsidP="002F2A4C">
      <w:pPr>
        <w:pStyle w:val="Heading2"/>
      </w:pPr>
      <w:bookmarkStart w:id="64" w:name="_Toc105052119"/>
      <w:r>
        <w:t>XAMPP</w:t>
      </w:r>
      <w:bookmarkEnd w:id="64"/>
    </w:p>
    <w:p w14:paraId="6C556F88" w14:textId="360A0890" w:rsidR="001E0266" w:rsidRPr="00AE56A7" w:rsidRDefault="00AB0C4E" w:rsidP="00AB0C4E">
      <w:pPr>
        <w:pStyle w:val="ParagrifIsi"/>
        <w:ind w:firstLine="839"/>
        <w:rPr>
          <w:lang w:val="sv-SE"/>
        </w:rPr>
      </w:pPr>
      <w:r w:rsidRPr="00AB0C4E">
        <w:rPr>
          <w:lang w:val="id-ID"/>
        </w:rPr>
        <w:t>XAMPP</w:t>
      </w:r>
      <w:r w:rsidR="001827A2" w:rsidRPr="001827A2">
        <w:rPr>
          <w:i/>
        </w:rPr>
        <w:t xml:space="preserve"> </w:t>
      </w:r>
      <w:r w:rsidR="001827A2" w:rsidRPr="001827A2">
        <w:t xml:space="preserve">merupakan suatu </w:t>
      </w:r>
      <w:r w:rsidR="003019EE">
        <w:rPr>
          <w:lang w:val="id-ID"/>
        </w:rPr>
        <w:t>perangkat lunak</w:t>
      </w:r>
      <w:r w:rsidR="001827A2" w:rsidRPr="001827A2">
        <w:rPr>
          <w:i/>
        </w:rPr>
        <w:t xml:space="preserve"> </w:t>
      </w:r>
      <w:r w:rsidR="001827A2" w:rsidRPr="001827A2">
        <w:t xml:space="preserve">yang bersifat </w:t>
      </w:r>
      <w:r w:rsidR="001827A2" w:rsidRPr="001827A2">
        <w:rPr>
          <w:i/>
        </w:rPr>
        <w:t xml:space="preserve">open source </w:t>
      </w:r>
      <w:r w:rsidR="001827A2" w:rsidRPr="001827A2">
        <w:t>yang merupakan pengembangan dari LAMP (</w:t>
      </w:r>
      <w:r w:rsidR="001827A2" w:rsidRPr="001827A2">
        <w:rPr>
          <w:i/>
        </w:rPr>
        <w:t xml:space="preserve">Linux, Apache, </w:t>
      </w:r>
      <w:r w:rsidR="001827A2" w:rsidRPr="003019EE">
        <w:t>MySQL</w:t>
      </w:r>
      <w:r w:rsidR="001827A2" w:rsidRPr="001827A2">
        <w:t xml:space="preserve">, PHP dan </w:t>
      </w:r>
      <w:r w:rsidR="001827A2" w:rsidRPr="001827A2">
        <w:rPr>
          <w:i/>
        </w:rPr>
        <w:t>Perl</w:t>
      </w:r>
      <w:r w:rsidR="003019EE">
        <w:t xml:space="preserve">) </w:t>
      </w:r>
      <w:r w:rsidR="003019EE">
        <w:rPr>
          <w:lang w:val="id-ID"/>
        </w:rPr>
        <w:t xml:space="preserve">dan berfungsi sebagai paket pendukung pemrograman web </w:t>
      </w:r>
      <w:sdt>
        <w:sdtPr>
          <w:rPr>
            <w:lang w:val="id-ID"/>
          </w:rPr>
          <w:id w:val="-160162165"/>
          <w:citation/>
        </w:sdtPr>
        <w:sdtEndPr/>
        <w:sdtContent>
          <w:r w:rsidR="003019EE">
            <w:rPr>
              <w:lang w:val="id-ID"/>
            </w:rPr>
            <w:fldChar w:fldCharType="begin"/>
          </w:r>
          <w:r w:rsidR="003019EE">
            <w:rPr>
              <w:lang w:val="id-ID"/>
            </w:rPr>
            <w:instrText xml:space="preserve"> CITATION Lar16 \l 1057 </w:instrText>
          </w:r>
          <w:r w:rsidR="003019EE">
            <w:rPr>
              <w:lang w:val="id-ID"/>
            </w:rPr>
            <w:fldChar w:fldCharType="separate"/>
          </w:r>
          <w:r w:rsidR="000F56D6" w:rsidRPr="000F56D6">
            <w:rPr>
              <w:noProof/>
              <w:lang w:val="id-ID"/>
            </w:rPr>
            <w:t>(Larambu, 2016)</w:t>
          </w:r>
          <w:r w:rsidR="003019EE">
            <w:rPr>
              <w:lang w:val="id-ID"/>
            </w:rPr>
            <w:fldChar w:fldCharType="end"/>
          </w:r>
        </w:sdtContent>
      </w:sdt>
      <w:r w:rsidR="001827A2" w:rsidRPr="001827A2">
        <w:t>.</w:t>
      </w:r>
      <w:r w:rsidR="001827A2" w:rsidRPr="001827A2">
        <w:rPr>
          <w:lang w:val="id-ID"/>
        </w:rPr>
        <w:t xml:space="preserve"> D</w:t>
      </w:r>
      <w:r w:rsidR="001827A2" w:rsidRPr="001827A2">
        <w:t xml:space="preserve">alam menggunakan XAMPP sudah disediakan berbagai kebutuhan sehingga tidak perlu melakukan penginstalan program lainnya. Beberapa paket yang sudah </w:t>
      </w:r>
      <w:r w:rsidR="001827A2" w:rsidRPr="001827A2">
        <w:lastRenderedPageBreak/>
        <w:t xml:space="preserve">disediakan adalah </w:t>
      </w:r>
      <w:r w:rsidR="001827A2" w:rsidRPr="001827A2">
        <w:rPr>
          <w:i/>
        </w:rPr>
        <w:t>Phpmyadmin</w:t>
      </w:r>
      <w:r w:rsidR="001827A2" w:rsidRPr="001827A2">
        <w:t xml:space="preserve">, </w:t>
      </w:r>
      <w:r w:rsidR="001827A2" w:rsidRPr="001827A2">
        <w:rPr>
          <w:i/>
        </w:rPr>
        <w:t>Filezila</w:t>
      </w:r>
      <w:r w:rsidR="003019EE">
        <w:t>, PHP, MySQL</w:t>
      </w:r>
      <w:r w:rsidR="001827A2" w:rsidRPr="001827A2">
        <w:t xml:space="preserve">, </w:t>
      </w:r>
      <w:r w:rsidR="001827A2" w:rsidRPr="001827A2">
        <w:rPr>
          <w:i/>
        </w:rPr>
        <w:t>Apache</w:t>
      </w:r>
      <w:r w:rsidR="003019EE">
        <w:rPr>
          <w:i/>
          <w:lang w:val="id-ID"/>
        </w:rPr>
        <w:t xml:space="preserve">, Mercury, </w:t>
      </w:r>
      <w:r w:rsidR="003019EE">
        <w:rPr>
          <w:lang w:val="id-ID"/>
        </w:rPr>
        <w:t xml:space="preserve">dan </w:t>
      </w:r>
      <w:r w:rsidR="003019EE">
        <w:rPr>
          <w:i/>
          <w:lang w:val="id-ID"/>
        </w:rPr>
        <w:t>Tomcat</w:t>
      </w:r>
      <w:r w:rsidR="001E0266">
        <w:t>.</w:t>
      </w:r>
    </w:p>
    <w:p w14:paraId="24A4B356" w14:textId="3469B57C" w:rsidR="001E0266" w:rsidRDefault="00B852EF" w:rsidP="002F2A4C">
      <w:pPr>
        <w:pStyle w:val="Heading2"/>
      </w:pPr>
      <w:bookmarkStart w:id="65" w:name="_Toc105052120"/>
      <w:r>
        <w:t>Pengujian Sistem</w:t>
      </w:r>
      <w:bookmarkEnd w:id="65"/>
    </w:p>
    <w:p w14:paraId="5D80B8B1" w14:textId="65F4921A" w:rsidR="001E0266" w:rsidRPr="001827A2" w:rsidRDefault="001827A2" w:rsidP="00AB0C4E">
      <w:pPr>
        <w:pStyle w:val="ParagrifIsi"/>
        <w:ind w:firstLine="839"/>
      </w:pPr>
      <w:r>
        <w:t xml:space="preserve">Sistem yang akan dibangun akan melalui sejumlah pengujian sebelum dapat </w:t>
      </w:r>
      <w:r w:rsidR="006E071E">
        <w:rPr>
          <w:lang w:val="id-ID"/>
        </w:rPr>
        <w:t>diterapkan dan digunakan</w:t>
      </w:r>
      <w:r w:rsidR="001E0266">
        <w:rPr>
          <w:lang w:val="en-US"/>
        </w:rPr>
        <w:t>.</w:t>
      </w:r>
      <w:r>
        <w:t xml:space="preserve"> Pengujian akan dilakukan dengan </w:t>
      </w:r>
      <w:r>
        <w:rPr>
          <w:i/>
        </w:rPr>
        <w:t xml:space="preserve">Black Box Testing </w:t>
      </w:r>
      <w:r>
        <w:t xml:space="preserve">dan </w:t>
      </w:r>
      <w:r>
        <w:rPr>
          <w:i/>
        </w:rPr>
        <w:t xml:space="preserve">User Acceptance Test </w:t>
      </w:r>
      <w:r>
        <w:t>(UAT).</w:t>
      </w:r>
    </w:p>
    <w:p w14:paraId="2E3A3EF6" w14:textId="655835B5" w:rsidR="001E0266" w:rsidRDefault="00B852EF" w:rsidP="001E0266">
      <w:pPr>
        <w:pStyle w:val="Heading3"/>
      </w:pPr>
      <w:bookmarkStart w:id="66" w:name="_Toc105052121"/>
      <w:r>
        <w:rPr>
          <w:i/>
          <w:lang w:val="id-ID"/>
        </w:rPr>
        <w:t>Black Box Testing</w:t>
      </w:r>
      <w:bookmarkEnd w:id="66"/>
    </w:p>
    <w:p w14:paraId="0B8E22FC" w14:textId="5B85F428" w:rsidR="001E0266" w:rsidRPr="00792CB0" w:rsidRDefault="000233F4" w:rsidP="00792CB0">
      <w:pPr>
        <w:widowControl/>
        <w:pBdr>
          <w:top w:val="nil"/>
          <w:left w:val="nil"/>
          <w:bottom w:val="nil"/>
          <w:right w:val="nil"/>
          <w:between w:val="nil"/>
        </w:pBdr>
        <w:spacing w:after="240" w:line="360" w:lineRule="auto"/>
        <w:ind w:firstLine="851"/>
        <w:jc w:val="both"/>
        <w:rPr>
          <w:color w:val="000000"/>
          <w:sz w:val="24"/>
          <w:szCs w:val="24"/>
        </w:rPr>
      </w:pPr>
      <w:r w:rsidRPr="000233F4">
        <w:rPr>
          <w:i/>
          <w:color w:val="000000"/>
          <w:sz w:val="24"/>
          <w:szCs w:val="24"/>
          <w:lang w:val="id-ID"/>
        </w:rPr>
        <w:t xml:space="preserve">Black Box Testing </w:t>
      </w:r>
      <w:r>
        <w:rPr>
          <w:color w:val="000000"/>
          <w:sz w:val="24"/>
          <w:szCs w:val="24"/>
          <w:lang w:val="id-ID"/>
        </w:rPr>
        <w:t>atau pengujian kotak hitam</w:t>
      </w:r>
      <w:r w:rsidR="001827A2" w:rsidRPr="0077407F">
        <w:rPr>
          <w:color w:val="000000"/>
          <w:sz w:val="24"/>
          <w:szCs w:val="24"/>
        </w:rPr>
        <w:t xml:space="preserve"> dirancang untuk memvalidasi persyaratan fungsional tanpa perlu mengetahui kerja internal dari sebuah program</w:t>
      </w:r>
      <w:r w:rsidR="00792CB0">
        <w:rPr>
          <w:color w:val="000000"/>
          <w:sz w:val="24"/>
          <w:szCs w:val="24"/>
          <w:lang w:val="id-ID"/>
        </w:rPr>
        <w:t xml:space="preserve"> </w:t>
      </w:r>
      <w:r w:rsidR="009A450A" w:rsidRPr="00792CB0">
        <w:rPr>
          <w:noProof/>
          <w:color w:val="000000"/>
          <w:sz w:val="24"/>
          <w:szCs w:val="24"/>
          <w:lang w:val="id-ID"/>
        </w:rPr>
        <w:t xml:space="preserve">(Destiningrum </w:t>
      </w:r>
      <w:r w:rsidR="009A450A" w:rsidRPr="009A450A">
        <w:rPr>
          <w:noProof/>
          <w:color w:val="000000"/>
          <w:sz w:val="24"/>
          <w:szCs w:val="24"/>
          <w:lang w:val="id-ID"/>
        </w:rPr>
        <w:t xml:space="preserve">dan </w:t>
      </w:r>
      <w:r w:rsidR="009A450A" w:rsidRPr="00792CB0">
        <w:rPr>
          <w:noProof/>
          <w:color w:val="000000"/>
          <w:sz w:val="24"/>
          <w:szCs w:val="24"/>
          <w:lang w:val="id-ID"/>
        </w:rPr>
        <w:t>Adrian, 2017)</w:t>
      </w:r>
      <w:r w:rsidR="001827A2" w:rsidRPr="0077407F">
        <w:rPr>
          <w:color w:val="000000"/>
          <w:sz w:val="24"/>
          <w:szCs w:val="24"/>
        </w:rPr>
        <w:t xml:space="preserve">. Teknik pengujian </w:t>
      </w:r>
      <w:r w:rsidR="001827A2" w:rsidRPr="0077407F">
        <w:rPr>
          <w:i/>
          <w:color w:val="000000"/>
          <w:sz w:val="24"/>
          <w:szCs w:val="24"/>
        </w:rPr>
        <w:t xml:space="preserve">black box </w:t>
      </w:r>
      <w:r w:rsidR="001827A2" w:rsidRPr="0077407F">
        <w:rPr>
          <w:color w:val="000000"/>
          <w:sz w:val="24"/>
          <w:szCs w:val="24"/>
        </w:rPr>
        <w:t xml:space="preserve">berfokus pada informasi dari perangkat lunak, menghasilkan </w:t>
      </w:r>
      <w:r w:rsidR="001827A2" w:rsidRPr="0077407F">
        <w:rPr>
          <w:i/>
          <w:color w:val="000000"/>
          <w:sz w:val="24"/>
          <w:szCs w:val="24"/>
        </w:rPr>
        <w:t>test case</w:t>
      </w:r>
      <w:r w:rsidR="001827A2" w:rsidRPr="0077407F">
        <w:rPr>
          <w:color w:val="000000"/>
          <w:sz w:val="24"/>
          <w:szCs w:val="24"/>
        </w:rPr>
        <w:t xml:space="preserve"> dengan cara mempartisi masukan dan keluaran dari sebuah program dengan cara mencakup pengujian yang menyeluruh</w:t>
      </w:r>
      <w:r w:rsidR="00792CB0">
        <w:rPr>
          <w:color w:val="000000"/>
          <w:sz w:val="24"/>
          <w:szCs w:val="24"/>
          <w:lang w:val="id-ID"/>
        </w:rPr>
        <w:t xml:space="preserve"> </w:t>
      </w:r>
      <w:r w:rsidR="009A450A" w:rsidRPr="00792CB0">
        <w:rPr>
          <w:noProof/>
          <w:color w:val="000000"/>
          <w:sz w:val="24"/>
          <w:szCs w:val="24"/>
          <w:lang w:val="id-ID"/>
        </w:rPr>
        <w:t xml:space="preserve">(Destiningrum </w:t>
      </w:r>
      <w:r w:rsidR="009A450A" w:rsidRPr="009A450A">
        <w:rPr>
          <w:noProof/>
          <w:color w:val="000000"/>
          <w:sz w:val="24"/>
          <w:szCs w:val="24"/>
          <w:lang w:val="id-ID"/>
        </w:rPr>
        <w:t xml:space="preserve">dan </w:t>
      </w:r>
      <w:r w:rsidR="009A450A" w:rsidRPr="00792CB0">
        <w:rPr>
          <w:noProof/>
          <w:color w:val="000000"/>
          <w:sz w:val="24"/>
          <w:szCs w:val="24"/>
          <w:lang w:val="id-ID"/>
        </w:rPr>
        <w:t>Adrian, 2017)</w:t>
      </w:r>
      <w:r w:rsidR="00792CB0">
        <w:rPr>
          <w:color w:val="000000"/>
          <w:sz w:val="24"/>
          <w:szCs w:val="24"/>
        </w:rPr>
        <w:t>.</w:t>
      </w:r>
      <w:r w:rsidR="00792CB0">
        <w:rPr>
          <w:color w:val="000000"/>
          <w:sz w:val="24"/>
          <w:szCs w:val="24"/>
          <w:lang w:val="id-ID"/>
        </w:rPr>
        <w:t xml:space="preserve"> </w:t>
      </w:r>
      <w:r w:rsidR="00D20A1E">
        <w:rPr>
          <w:color w:val="000000"/>
          <w:sz w:val="24"/>
          <w:szCs w:val="24"/>
          <w:lang w:val="id-ID"/>
        </w:rPr>
        <w:t xml:space="preserve">Menurut Ayuliana dalam Astuti (2018), </w:t>
      </w:r>
      <w:r w:rsidR="00D20A1E">
        <w:rPr>
          <w:i/>
          <w:sz w:val="24"/>
        </w:rPr>
        <w:t>b</w:t>
      </w:r>
      <w:r w:rsidR="001827A2" w:rsidRPr="00792CB0">
        <w:rPr>
          <w:i/>
          <w:sz w:val="24"/>
        </w:rPr>
        <w:t>lack box testing</w:t>
      </w:r>
      <w:r w:rsidR="001827A2" w:rsidRPr="00792CB0">
        <w:rPr>
          <w:sz w:val="24"/>
        </w:rPr>
        <w:t xml:space="preserve"> adalah pengujian yang dilakukan hanya mengamati hasil eksekusi melalui data uji dan memeriksa fungsional dari perangkat lunak, mengevaluasi hanya dari tampilan luar (</w:t>
      </w:r>
      <w:r w:rsidR="001827A2" w:rsidRPr="00792CB0">
        <w:rPr>
          <w:i/>
          <w:sz w:val="24"/>
        </w:rPr>
        <w:t>interface</w:t>
      </w:r>
      <w:r w:rsidR="001827A2" w:rsidRPr="00792CB0">
        <w:rPr>
          <w:sz w:val="24"/>
        </w:rPr>
        <w:t xml:space="preserve">) dan fungsionalitasnya, tanpa </w:t>
      </w:r>
      <w:r w:rsidR="006E31E7" w:rsidRPr="00792CB0">
        <w:rPr>
          <w:sz w:val="24"/>
          <w:lang w:val="id-ID"/>
        </w:rPr>
        <w:t xml:space="preserve">perlu </w:t>
      </w:r>
      <w:r w:rsidR="001827A2" w:rsidRPr="00792CB0">
        <w:rPr>
          <w:sz w:val="24"/>
        </w:rPr>
        <w:t>mengetahui proses detail yang terjadi di dalamnya</w:t>
      </w:r>
      <w:r w:rsidR="001E0266">
        <w:t>.</w:t>
      </w:r>
    </w:p>
    <w:p w14:paraId="0C6CD587" w14:textId="2C31E2F2" w:rsidR="001E0266" w:rsidRDefault="00B852EF" w:rsidP="001E0266">
      <w:pPr>
        <w:pStyle w:val="Heading3"/>
      </w:pPr>
      <w:bookmarkStart w:id="67" w:name="_Toc105052122"/>
      <w:r>
        <w:rPr>
          <w:i/>
          <w:lang w:val="id-ID"/>
        </w:rPr>
        <w:t xml:space="preserve">User Acceptance Test </w:t>
      </w:r>
      <w:r>
        <w:rPr>
          <w:lang w:val="id-ID"/>
        </w:rPr>
        <w:t>(UAT)</w:t>
      </w:r>
      <w:bookmarkEnd w:id="67"/>
    </w:p>
    <w:p w14:paraId="46485344" w14:textId="4C2CD491" w:rsidR="001E0266" w:rsidRDefault="00C90F27" w:rsidP="00AB0C4E">
      <w:pPr>
        <w:pStyle w:val="ParagrifIsi"/>
        <w:ind w:firstLine="839"/>
        <w:rPr>
          <w:iCs/>
          <w:lang w:val="id-ID"/>
        </w:rPr>
      </w:pPr>
      <w:r>
        <w:rPr>
          <w:lang w:val="id-ID"/>
        </w:rPr>
        <w:t>Betha dalam</w:t>
      </w:r>
      <w:r w:rsidRPr="00C90F27">
        <w:rPr>
          <w:noProof/>
          <w:sz w:val="20"/>
          <w:szCs w:val="20"/>
          <w:lang w:val="id-ID"/>
        </w:rPr>
        <w:t xml:space="preserve"> </w:t>
      </w:r>
      <w:r w:rsidRPr="00C90F27">
        <w:rPr>
          <w:lang w:val="id-ID"/>
        </w:rPr>
        <w:t xml:space="preserve">Kartikawati dan </w:t>
      </w:r>
      <w:r>
        <w:rPr>
          <w:lang w:val="id-ID"/>
        </w:rPr>
        <w:t>Wibawa (</w:t>
      </w:r>
      <w:r w:rsidRPr="00C90F27">
        <w:rPr>
          <w:lang w:val="id-ID"/>
        </w:rPr>
        <w:t>2020)</w:t>
      </w:r>
      <w:r>
        <w:rPr>
          <w:lang w:val="id-ID"/>
        </w:rPr>
        <w:t xml:space="preserve"> menjelaskan bahwa </w:t>
      </w:r>
      <w:r w:rsidR="001827A2" w:rsidRPr="001827A2">
        <w:rPr>
          <w:i/>
        </w:rPr>
        <w:t>User Acceptance Test</w:t>
      </w:r>
      <w:r w:rsidR="001827A2" w:rsidRPr="001827A2">
        <w:t xml:space="preserve"> (UAT) atau biasa disebut dengan </w:t>
      </w:r>
      <w:r w:rsidR="00AB0C4E" w:rsidRPr="001827A2">
        <w:t>uji penerimaan pengguna</w:t>
      </w:r>
      <w:r w:rsidR="001827A2" w:rsidRPr="001827A2">
        <w:t xml:space="preserve"> ialah suatu proses pengujian oleh pengguna dengan hasil output berupa dokumen hasil uji yang dapat dijadikan bukti bahwa </w:t>
      </w:r>
      <w:r w:rsidR="001827A2" w:rsidRPr="001827A2">
        <w:rPr>
          <w:i/>
        </w:rPr>
        <w:t>software</w:t>
      </w:r>
      <w:r w:rsidR="001827A2" w:rsidRPr="001827A2">
        <w:t xml:space="preserve"> sudah diterima diterima dan memenuhi kebutuhan yang diminta</w:t>
      </w:r>
      <w:r w:rsidR="00792CB0">
        <w:rPr>
          <w:lang w:val="id-ID"/>
        </w:rPr>
        <w:t xml:space="preserve">. </w:t>
      </w:r>
      <w:r w:rsidR="00A24749">
        <w:rPr>
          <w:lang w:val="id-ID"/>
        </w:rPr>
        <w:t>Menurut Betha dalam Mutiara et al.</w:t>
      </w:r>
      <w:r w:rsidR="00A24749" w:rsidRPr="00A24749">
        <w:rPr>
          <w:lang w:val="id-ID"/>
        </w:rPr>
        <w:t xml:space="preserve"> </w:t>
      </w:r>
      <w:r w:rsidR="00A24749">
        <w:rPr>
          <w:lang w:val="id-ID"/>
        </w:rPr>
        <w:t>(</w:t>
      </w:r>
      <w:r w:rsidR="00A24749" w:rsidRPr="00A24749">
        <w:rPr>
          <w:lang w:val="id-ID"/>
        </w:rPr>
        <w:t>2014</w:t>
      </w:r>
      <w:r w:rsidR="00A24749">
        <w:rPr>
          <w:lang w:val="id-ID"/>
        </w:rPr>
        <w:t xml:space="preserve">), </w:t>
      </w:r>
      <w:r w:rsidR="001827A2" w:rsidRPr="001827A2">
        <w:rPr>
          <w:lang w:val="id-ID"/>
        </w:rPr>
        <w:t>UAT merupakan p</w:t>
      </w:r>
      <w:r w:rsidR="001827A2" w:rsidRPr="001827A2">
        <w:t xml:space="preserve">roses pengujian oleh user dan menghasilkan dokumen untuk dijadikan bukti bahwa </w:t>
      </w:r>
      <w:r w:rsidR="001827A2" w:rsidRPr="001827A2">
        <w:rPr>
          <w:i/>
          <w:lang w:val="id-ID"/>
        </w:rPr>
        <w:t>software</w:t>
      </w:r>
      <w:r w:rsidR="001827A2" w:rsidRPr="001827A2">
        <w:t xml:space="preserve"> yang dikembangkan dapat diterima </w:t>
      </w:r>
      <w:r w:rsidR="001827A2" w:rsidRPr="007C61E0">
        <w:rPr>
          <w:i/>
        </w:rPr>
        <w:t>user</w:t>
      </w:r>
      <w:r w:rsidR="001827A2" w:rsidRPr="001827A2">
        <w:t xml:space="preserve"> dan hasil pengujiannya dianggap memenuhi kebutuhan pengguna</w:t>
      </w:r>
      <w:r w:rsidR="00EE47AC">
        <w:rPr>
          <w:lang w:val="id-ID"/>
        </w:rPr>
        <w:t xml:space="preserve">. </w:t>
      </w:r>
      <w:r w:rsidR="00216C87">
        <w:rPr>
          <w:lang w:val="id-ID"/>
        </w:rPr>
        <w:t>Penskalaan</w:t>
      </w:r>
      <w:r w:rsidR="00EE47AC">
        <w:rPr>
          <w:lang w:val="id-ID"/>
        </w:rPr>
        <w:t xml:space="preserve"> yang digunakan</w:t>
      </w:r>
      <w:r w:rsidR="00EE47AC" w:rsidRPr="00EE47AC">
        <w:rPr>
          <w:lang w:val="en-US"/>
        </w:rPr>
        <w:t xml:space="preserve"> untuk mengukur tingkat keberhasilan </w:t>
      </w:r>
      <w:r w:rsidR="00EE47AC" w:rsidRPr="00EE47AC">
        <w:rPr>
          <w:lang w:val="id-ID"/>
        </w:rPr>
        <w:t>sistem yang dibangun</w:t>
      </w:r>
      <w:r w:rsidR="00EE47AC" w:rsidRPr="00EE47AC">
        <w:rPr>
          <w:lang w:val="en-US"/>
        </w:rPr>
        <w:t xml:space="preserve"> </w:t>
      </w:r>
      <w:r w:rsidR="00EE47AC">
        <w:rPr>
          <w:lang w:val="id-ID"/>
        </w:rPr>
        <w:t>adalah</w:t>
      </w:r>
      <w:r w:rsidR="00EE47AC" w:rsidRPr="00EE47AC">
        <w:rPr>
          <w:lang w:val="en-US"/>
        </w:rPr>
        <w:t xml:space="preserve"> teknik penskalaan </w:t>
      </w:r>
      <w:r w:rsidR="00EE47AC" w:rsidRPr="00EE47AC">
        <w:rPr>
          <w:i/>
          <w:iCs/>
          <w:lang w:val="en-US"/>
        </w:rPr>
        <w:t>Likert’s Summated Rating</w:t>
      </w:r>
      <w:r w:rsidR="00EE47AC" w:rsidRPr="00EE47AC">
        <w:rPr>
          <w:lang w:val="en-US"/>
        </w:rPr>
        <w:t xml:space="preserve"> (LSR)</w:t>
      </w:r>
      <w:r w:rsidR="00EE47AC">
        <w:rPr>
          <w:lang w:val="id-ID"/>
        </w:rPr>
        <w:t xml:space="preserve">. </w:t>
      </w:r>
      <w:r w:rsidR="00CA371D">
        <w:rPr>
          <w:lang w:val="id-ID"/>
        </w:rPr>
        <w:t xml:space="preserve">Menurut </w:t>
      </w:r>
      <w:r w:rsidR="00CA371D" w:rsidRPr="00CA371D">
        <w:rPr>
          <w:lang w:val="en-US"/>
        </w:rPr>
        <w:t>Djaali</w:t>
      </w:r>
      <w:r w:rsidR="00CA371D">
        <w:rPr>
          <w:lang w:val="id-ID"/>
        </w:rPr>
        <w:t xml:space="preserve"> dalam Suwandi (</w:t>
      </w:r>
      <w:r w:rsidR="00CA371D" w:rsidRPr="00CA371D">
        <w:rPr>
          <w:lang w:val="id-ID"/>
        </w:rPr>
        <w:t>2019</w:t>
      </w:r>
      <w:r w:rsidR="00CA371D">
        <w:rPr>
          <w:lang w:val="id-ID"/>
        </w:rPr>
        <w:t xml:space="preserve">), </w:t>
      </w:r>
      <w:r w:rsidR="00CA371D">
        <w:rPr>
          <w:iCs/>
          <w:lang w:val="id-ID"/>
        </w:rPr>
        <w:t>LSR</w:t>
      </w:r>
      <w:r w:rsidR="00EE47AC">
        <w:rPr>
          <w:i/>
          <w:iCs/>
          <w:lang w:val="id-ID"/>
        </w:rPr>
        <w:t xml:space="preserve"> </w:t>
      </w:r>
      <w:r w:rsidR="00EE47AC">
        <w:rPr>
          <w:iCs/>
          <w:lang w:val="id-ID"/>
        </w:rPr>
        <w:t xml:space="preserve">adalah </w:t>
      </w:r>
      <w:r w:rsidR="006B6EED" w:rsidRPr="006B6EED">
        <w:rPr>
          <w:iCs/>
          <w:lang w:val="en-US"/>
        </w:rPr>
        <w:t>skal</w:t>
      </w:r>
      <w:r w:rsidR="006B6EED">
        <w:rPr>
          <w:iCs/>
          <w:lang w:val="en-US"/>
        </w:rPr>
        <w:t xml:space="preserve">a yang dapat dipergunakan untuk mengukur sikap, pendapat, dan persepsi </w:t>
      </w:r>
      <w:r w:rsidR="006B6EED" w:rsidRPr="006B6EED">
        <w:rPr>
          <w:iCs/>
          <w:lang w:val="en-US"/>
        </w:rPr>
        <w:t>seseoran</w:t>
      </w:r>
      <w:r w:rsidR="006B6EED">
        <w:rPr>
          <w:iCs/>
          <w:lang w:val="en-US"/>
        </w:rPr>
        <w:t xml:space="preserve">g atau sekelompok orang tentang </w:t>
      </w:r>
      <w:r w:rsidR="006B6EED" w:rsidRPr="006B6EED">
        <w:rPr>
          <w:iCs/>
          <w:lang w:val="en-US"/>
        </w:rPr>
        <w:t xml:space="preserve">suatu gejala atau </w:t>
      </w:r>
      <w:r w:rsidR="006B6EED" w:rsidRPr="006B6EED">
        <w:rPr>
          <w:iCs/>
          <w:lang w:val="en-US"/>
        </w:rPr>
        <w:lastRenderedPageBreak/>
        <w:t>fenomena pendidikan</w:t>
      </w:r>
      <w:r w:rsidR="00EE47AC">
        <w:rPr>
          <w:iCs/>
          <w:lang w:val="id-ID"/>
        </w:rPr>
        <w:t>.</w:t>
      </w:r>
      <w:r w:rsidR="00216C87">
        <w:rPr>
          <w:iCs/>
          <w:lang w:val="id-ID"/>
        </w:rPr>
        <w:t xml:space="preserve"> Interpretasi</w:t>
      </w:r>
      <w:r w:rsidR="000079F8">
        <w:rPr>
          <w:iCs/>
          <w:lang w:val="id-ID"/>
        </w:rPr>
        <w:t xml:space="preserve"> skor </w:t>
      </w:r>
      <w:r w:rsidR="000079F8">
        <w:rPr>
          <w:i/>
          <w:iCs/>
          <w:lang w:val="id-ID"/>
        </w:rPr>
        <w:t xml:space="preserve">user acceptance test </w:t>
      </w:r>
      <w:r w:rsidR="000079F8">
        <w:rPr>
          <w:iCs/>
          <w:lang w:val="id-ID"/>
        </w:rPr>
        <w:t xml:space="preserve">dengan </w:t>
      </w:r>
      <w:r w:rsidR="00C117BE" w:rsidRPr="00C117BE">
        <w:rPr>
          <w:iCs/>
          <w:lang w:val="id-ID"/>
        </w:rPr>
        <w:t xml:space="preserve">perhitungan </w:t>
      </w:r>
      <w:r w:rsidR="00C117BE" w:rsidRPr="00C117BE">
        <w:rPr>
          <w:iCs/>
          <w:lang w:val="en-US"/>
        </w:rPr>
        <w:t xml:space="preserve">penskalaan </w:t>
      </w:r>
      <w:r w:rsidR="00C117BE" w:rsidRPr="00C117BE">
        <w:rPr>
          <w:i/>
          <w:iCs/>
          <w:lang w:val="en-US"/>
        </w:rPr>
        <w:t>Likert’s Summated Rating</w:t>
      </w:r>
      <w:r w:rsidR="00C117BE">
        <w:rPr>
          <w:i/>
          <w:iCs/>
          <w:lang w:val="id-ID"/>
        </w:rPr>
        <w:t xml:space="preserve"> </w:t>
      </w:r>
      <w:r w:rsidR="00C117BE">
        <w:rPr>
          <w:iCs/>
          <w:lang w:val="id-ID"/>
        </w:rPr>
        <w:t>(LSR)</w:t>
      </w:r>
      <w:r w:rsidR="00C117BE" w:rsidRPr="00C117BE">
        <w:rPr>
          <w:iCs/>
          <w:lang w:val="id-ID"/>
        </w:rPr>
        <w:t xml:space="preserve"> </w:t>
      </w:r>
      <w:r w:rsidR="000079F8">
        <w:rPr>
          <w:iCs/>
          <w:lang w:val="id-ID"/>
        </w:rPr>
        <w:t>dapat dilihat pada Tabel 2. 5</w:t>
      </w:r>
      <w:r w:rsidR="00216C87">
        <w:rPr>
          <w:iCs/>
          <w:lang w:val="id-ID"/>
        </w:rPr>
        <w:t xml:space="preserve"> dibawah.</w:t>
      </w:r>
    </w:p>
    <w:p w14:paraId="1401C0D7" w14:textId="5D5F1606" w:rsidR="000079F8" w:rsidRPr="000079F8" w:rsidRDefault="000079F8" w:rsidP="000079F8">
      <w:pPr>
        <w:pStyle w:val="Caption"/>
        <w:keepNext/>
        <w:jc w:val="left"/>
        <w:rPr>
          <w:lang w:val="id-ID"/>
        </w:rPr>
      </w:pPr>
      <w:bookmarkStart w:id="68" w:name="_Toc105002592"/>
      <w:r w:rsidRPr="000079F8">
        <w:rPr>
          <w:b/>
        </w:rPr>
        <w:t xml:space="preserve">Tabel 2. </w:t>
      </w:r>
      <w:r w:rsidRPr="000079F8">
        <w:rPr>
          <w:b/>
        </w:rPr>
        <w:fldChar w:fldCharType="begin"/>
      </w:r>
      <w:r w:rsidRPr="000079F8">
        <w:rPr>
          <w:b/>
        </w:rPr>
        <w:instrText xml:space="preserve"> SEQ Tabel_2. \* ARABIC </w:instrText>
      </w:r>
      <w:r w:rsidRPr="000079F8">
        <w:rPr>
          <w:b/>
        </w:rPr>
        <w:fldChar w:fldCharType="separate"/>
      </w:r>
      <w:r w:rsidR="00C072AF">
        <w:rPr>
          <w:b/>
          <w:noProof/>
        </w:rPr>
        <w:t>5</w:t>
      </w:r>
      <w:r w:rsidRPr="000079F8">
        <w:rPr>
          <w:b/>
        </w:rPr>
        <w:fldChar w:fldCharType="end"/>
      </w:r>
      <w:r>
        <w:rPr>
          <w:lang w:val="id-ID"/>
        </w:rPr>
        <w:t xml:space="preserve"> Interpretasi </w:t>
      </w:r>
      <w:r w:rsidR="00C117BE">
        <w:rPr>
          <w:lang w:val="id-ID"/>
        </w:rPr>
        <w:t xml:space="preserve">skor </w:t>
      </w:r>
      <w:r w:rsidR="00C117BE" w:rsidRPr="00C117BE">
        <w:rPr>
          <w:i/>
          <w:lang w:val="id-ID"/>
        </w:rPr>
        <w:t>user acceptance test</w:t>
      </w:r>
      <w:bookmarkEnd w:id="68"/>
    </w:p>
    <w:tbl>
      <w:tblPr>
        <w:tblStyle w:val="TableGrid"/>
        <w:tblW w:w="7797" w:type="dxa"/>
        <w:jc w:val="center"/>
        <w:tblLayout w:type="fixed"/>
        <w:tblLook w:val="04A0" w:firstRow="1" w:lastRow="0" w:firstColumn="1" w:lastColumn="0" w:noHBand="0" w:noVBand="1"/>
      </w:tblPr>
      <w:tblGrid>
        <w:gridCol w:w="4117"/>
        <w:gridCol w:w="2126"/>
        <w:gridCol w:w="1554"/>
      </w:tblGrid>
      <w:tr w:rsidR="000079F8" w:rsidRPr="000079F8" w14:paraId="7E162D90" w14:textId="77777777" w:rsidTr="00B833ED">
        <w:trPr>
          <w:jc w:val="center"/>
        </w:trPr>
        <w:tc>
          <w:tcPr>
            <w:tcW w:w="4117" w:type="dxa"/>
            <w:vAlign w:val="center"/>
          </w:tcPr>
          <w:p w14:paraId="67E0927F" w14:textId="1FAB30D6" w:rsidR="000079F8" w:rsidRPr="000079F8" w:rsidRDefault="000079F8" w:rsidP="000079F8">
            <w:pPr>
              <w:pStyle w:val="ParagrifIsi"/>
              <w:jc w:val="center"/>
              <w:rPr>
                <w:rFonts w:eastAsia="MS Mincho"/>
                <w:b/>
                <w:iCs/>
                <w:lang w:val="id-ID"/>
              </w:rPr>
            </w:pPr>
            <w:r w:rsidRPr="000079F8">
              <w:rPr>
                <w:rFonts w:eastAsia="MS Mincho"/>
                <w:b/>
                <w:iCs/>
                <w:lang w:val="id-ID"/>
              </w:rPr>
              <w:t>Interpretasi</w:t>
            </w:r>
          </w:p>
        </w:tc>
        <w:tc>
          <w:tcPr>
            <w:tcW w:w="2126" w:type="dxa"/>
            <w:vAlign w:val="center"/>
          </w:tcPr>
          <w:p w14:paraId="2D610035" w14:textId="34887C4D" w:rsidR="000079F8" w:rsidRPr="000079F8" w:rsidRDefault="000079F8" w:rsidP="000079F8">
            <w:pPr>
              <w:pStyle w:val="ParagrifIsi"/>
              <w:jc w:val="center"/>
              <w:rPr>
                <w:rFonts w:eastAsia="MS Mincho"/>
                <w:b/>
                <w:iCs/>
                <w:lang w:val="id-ID"/>
              </w:rPr>
            </w:pPr>
            <w:r w:rsidRPr="000079F8">
              <w:rPr>
                <w:rFonts w:eastAsia="MS Mincho"/>
                <w:b/>
                <w:iCs/>
                <w:lang w:val="id-ID"/>
              </w:rPr>
              <w:t>Persentase Skor</w:t>
            </w:r>
          </w:p>
        </w:tc>
        <w:tc>
          <w:tcPr>
            <w:tcW w:w="1554" w:type="dxa"/>
            <w:vAlign w:val="center"/>
          </w:tcPr>
          <w:p w14:paraId="7D51C492" w14:textId="73157833" w:rsidR="000079F8" w:rsidRPr="000079F8" w:rsidRDefault="000079F8" w:rsidP="000079F8">
            <w:pPr>
              <w:pStyle w:val="ParagrifIsi"/>
              <w:jc w:val="center"/>
              <w:rPr>
                <w:rFonts w:eastAsia="MS Mincho"/>
                <w:b/>
                <w:iCs/>
                <w:lang w:val="id-ID"/>
              </w:rPr>
            </w:pPr>
            <w:r w:rsidRPr="000079F8">
              <w:rPr>
                <w:rFonts w:eastAsia="MS Mincho"/>
                <w:b/>
                <w:iCs/>
                <w:lang w:val="id-ID"/>
              </w:rPr>
              <w:t>Nilai</w:t>
            </w:r>
          </w:p>
        </w:tc>
      </w:tr>
      <w:tr w:rsidR="000079F8" w:rsidRPr="000079F8" w14:paraId="56006BD1" w14:textId="77777777" w:rsidTr="00B833ED">
        <w:trPr>
          <w:jc w:val="center"/>
        </w:trPr>
        <w:tc>
          <w:tcPr>
            <w:tcW w:w="4117" w:type="dxa"/>
            <w:vAlign w:val="center"/>
          </w:tcPr>
          <w:p w14:paraId="33DEE786" w14:textId="644EE112" w:rsidR="000079F8" w:rsidRPr="000079F8" w:rsidRDefault="000079F8" w:rsidP="000079F8">
            <w:pPr>
              <w:pStyle w:val="ParagrifIsi"/>
              <w:rPr>
                <w:rFonts w:eastAsia="MS Mincho"/>
                <w:iCs/>
                <w:lang w:val="id-ID"/>
              </w:rPr>
            </w:pPr>
            <w:r>
              <w:rPr>
                <w:rFonts w:eastAsia="MS Mincho"/>
                <w:iCs/>
                <w:lang w:val="id-ID"/>
              </w:rPr>
              <w:t>Sangat Buruk</w:t>
            </w:r>
          </w:p>
        </w:tc>
        <w:tc>
          <w:tcPr>
            <w:tcW w:w="2126" w:type="dxa"/>
            <w:vAlign w:val="center"/>
          </w:tcPr>
          <w:p w14:paraId="0964BD0D" w14:textId="409ED952" w:rsidR="000079F8" w:rsidRPr="000079F8" w:rsidRDefault="000079F8" w:rsidP="000079F8">
            <w:pPr>
              <w:pStyle w:val="ParagrifIsi"/>
              <w:rPr>
                <w:rFonts w:eastAsia="MS Mincho"/>
                <w:iCs/>
                <w:lang w:val="id-ID"/>
              </w:rPr>
            </w:pPr>
            <w:r>
              <w:rPr>
                <w:rFonts w:eastAsia="MS Mincho"/>
                <w:iCs/>
                <w:lang w:val="id-ID"/>
              </w:rPr>
              <w:t>0%-19,99%</w:t>
            </w:r>
          </w:p>
        </w:tc>
        <w:tc>
          <w:tcPr>
            <w:tcW w:w="1554" w:type="dxa"/>
            <w:vAlign w:val="center"/>
          </w:tcPr>
          <w:p w14:paraId="78B54621" w14:textId="77777777" w:rsidR="000079F8" w:rsidRPr="000079F8" w:rsidRDefault="000079F8" w:rsidP="000079F8">
            <w:pPr>
              <w:pStyle w:val="ParagrifIsi"/>
              <w:rPr>
                <w:rFonts w:eastAsia="MS Mincho"/>
                <w:iCs/>
                <w:lang w:val="id-ID"/>
              </w:rPr>
            </w:pPr>
            <w:r w:rsidRPr="000079F8">
              <w:rPr>
                <w:rFonts w:eastAsia="MS Mincho"/>
                <w:iCs/>
                <w:lang w:val="id-ID"/>
              </w:rPr>
              <w:t>1</w:t>
            </w:r>
          </w:p>
        </w:tc>
      </w:tr>
      <w:tr w:rsidR="000079F8" w:rsidRPr="000079F8" w14:paraId="3280D88A" w14:textId="77777777" w:rsidTr="00B833ED">
        <w:trPr>
          <w:jc w:val="center"/>
        </w:trPr>
        <w:tc>
          <w:tcPr>
            <w:tcW w:w="4117" w:type="dxa"/>
            <w:vAlign w:val="center"/>
          </w:tcPr>
          <w:p w14:paraId="693518C6" w14:textId="6D9E1314" w:rsidR="000079F8" w:rsidRPr="000079F8" w:rsidRDefault="000079F8" w:rsidP="000079F8">
            <w:pPr>
              <w:pStyle w:val="ParagrifIsi"/>
              <w:rPr>
                <w:rFonts w:eastAsia="MS Mincho"/>
                <w:iCs/>
                <w:lang w:val="id-ID"/>
              </w:rPr>
            </w:pPr>
            <w:r>
              <w:rPr>
                <w:rFonts w:eastAsia="MS Mincho"/>
                <w:iCs/>
                <w:lang w:val="id-ID"/>
              </w:rPr>
              <w:t>Buruk</w:t>
            </w:r>
          </w:p>
        </w:tc>
        <w:tc>
          <w:tcPr>
            <w:tcW w:w="2126" w:type="dxa"/>
            <w:vAlign w:val="center"/>
          </w:tcPr>
          <w:p w14:paraId="35045AB1" w14:textId="356C39E8" w:rsidR="000079F8" w:rsidRPr="000079F8" w:rsidRDefault="000079F8" w:rsidP="000079F8">
            <w:pPr>
              <w:pStyle w:val="ParagrifIsi"/>
              <w:rPr>
                <w:rFonts w:eastAsia="MS Mincho"/>
                <w:iCs/>
                <w:lang w:val="id-ID"/>
              </w:rPr>
            </w:pPr>
            <w:r>
              <w:rPr>
                <w:rFonts w:eastAsia="MS Mincho"/>
                <w:iCs/>
                <w:lang w:val="id-ID"/>
              </w:rPr>
              <w:t>20%-39,99%</w:t>
            </w:r>
          </w:p>
        </w:tc>
        <w:tc>
          <w:tcPr>
            <w:tcW w:w="1554" w:type="dxa"/>
            <w:vAlign w:val="center"/>
          </w:tcPr>
          <w:p w14:paraId="03180E53" w14:textId="554DBB31" w:rsidR="000079F8" w:rsidRPr="000079F8" w:rsidRDefault="000079F8" w:rsidP="000079F8">
            <w:pPr>
              <w:pStyle w:val="ParagrifIsi"/>
              <w:rPr>
                <w:rFonts w:eastAsia="MS Mincho"/>
                <w:iCs/>
                <w:lang w:val="id-ID"/>
              </w:rPr>
            </w:pPr>
            <w:r>
              <w:rPr>
                <w:rFonts w:eastAsia="MS Mincho"/>
                <w:iCs/>
                <w:lang w:val="id-ID"/>
              </w:rPr>
              <w:t>2</w:t>
            </w:r>
          </w:p>
        </w:tc>
      </w:tr>
      <w:tr w:rsidR="000079F8" w:rsidRPr="000079F8" w14:paraId="07C149FC" w14:textId="77777777" w:rsidTr="00B833ED">
        <w:trPr>
          <w:jc w:val="center"/>
        </w:trPr>
        <w:tc>
          <w:tcPr>
            <w:tcW w:w="4117" w:type="dxa"/>
            <w:vAlign w:val="center"/>
          </w:tcPr>
          <w:p w14:paraId="13FFF423" w14:textId="033F8399" w:rsidR="000079F8" w:rsidRPr="000079F8" w:rsidRDefault="000079F8" w:rsidP="000079F8">
            <w:pPr>
              <w:pStyle w:val="ParagrifIsi"/>
              <w:rPr>
                <w:rFonts w:eastAsia="MS Mincho"/>
                <w:iCs/>
                <w:lang w:val="id-ID"/>
              </w:rPr>
            </w:pPr>
            <w:r>
              <w:rPr>
                <w:rFonts w:eastAsia="MS Mincho"/>
                <w:iCs/>
                <w:lang w:val="id-ID"/>
              </w:rPr>
              <w:t>Cukup</w:t>
            </w:r>
          </w:p>
        </w:tc>
        <w:tc>
          <w:tcPr>
            <w:tcW w:w="2126" w:type="dxa"/>
            <w:vAlign w:val="center"/>
          </w:tcPr>
          <w:p w14:paraId="5D459990" w14:textId="2903F209" w:rsidR="000079F8" w:rsidRPr="000079F8" w:rsidRDefault="000079F8" w:rsidP="000079F8">
            <w:pPr>
              <w:pStyle w:val="ParagrifIsi"/>
              <w:rPr>
                <w:rFonts w:eastAsia="MS Mincho"/>
                <w:iCs/>
                <w:lang w:val="id-ID"/>
              </w:rPr>
            </w:pPr>
            <w:r>
              <w:rPr>
                <w:rFonts w:eastAsia="MS Mincho"/>
                <w:iCs/>
                <w:lang w:val="id-ID"/>
              </w:rPr>
              <w:t>40%-59,99%</w:t>
            </w:r>
          </w:p>
        </w:tc>
        <w:tc>
          <w:tcPr>
            <w:tcW w:w="1554" w:type="dxa"/>
            <w:vAlign w:val="center"/>
          </w:tcPr>
          <w:p w14:paraId="522101A7" w14:textId="1459D504" w:rsidR="000079F8" w:rsidRPr="000079F8" w:rsidRDefault="000079F8" w:rsidP="000079F8">
            <w:pPr>
              <w:pStyle w:val="ParagrifIsi"/>
              <w:rPr>
                <w:rFonts w:eastAsia="MS Mincho"/>
                <w:iCs/>
                <w:lang w:val="id-ID"/>
              </w:rPr>
            </w:pPr>
            <w:r>
              <w:rPr>
                <w:rFonts w:eastAsia="MS Mincho"/>
                <w:iCs/>
                <w:lang w:val="id-ID"/>
              </w:rPr>
              <w:t>3</w:t>
            </w:r>
          </w:p>
        </w:tc>
      </w:tr>
      <w:tr w:rsidR="000079F8" w:rsidRPr="000079F8" w14:paraId="4463A9DC" w14:textId="77777777" w:rsidTr="00B833ED">
        <w:trPr>
          <w:jc w:val="center"/>
        </w:trPr>
        <w:tc>
          <w:tcPr>
            <w:tcW w:w="4117" w:type="dxa"/>
            <w:vAlign w:val="center"/>
          </w:tcPr>
          <w:p w14:paraId="0FBC1287" w14:textId="180556FF" w:rsidR="000079F8" w:rsidRPr="000079F8" w:rsidRDefault="000079F8" w:rsidP="000079F8">
            <w:pPr>
              <w:pStyle w:val="ParagrifIsi"/>
              <w:rPr>
                <w:iCs/>
                <w:lang w:val="id-ID"/>
              </w:rPr>
            </w:pPr>
            <w:r>
              <w:rPr>
                <w:iCs/>
                <w:lang w:val="id-ID"/>
              </w:rPr>
              <w:t>Baik</w:t>
            </w:r>
          </w:p>
        </w:tc>
        <w:tc>
          <w:tcPr>
            <w:tcW w:w="2126" w:type="dxa"/>
            <w:vAlign w:val="center"/>
          </w:tcPr>
          <w:p w14:paraId="3D1F901F" w14:textId="2C1E3D11" w:rsidR="000079F8" w:rsidRDefault="000079F8" w:rsidP="000079F8">
            <w:pPr>
              <w:pStyle w:val="ParagrifIsi"/>
              <w:rPr>
                <w:iCs/>
                <w:lang w:val="id-ID"/>
              </w:rPr>
            </w:pPr>
            <w:r>
              <w:rPr>
                <w:iCs/>
                <w:lang w:val="id-ID"/>
              </w:rPr>
              <w:t>60%-79,99%</w:t>
            </w:r>
          </w:p>
        </w:tc>
        <w:tc>
          <w:tcPr>
            <w:tcW w:w="1554" w:type="dxa"/>
            <w:vAlign w:val="center"/>
          </w:tcPr>
          <w:p w14:paraId="7EE8CF3F" w14:textId="317BB38C" w:rsidR="000079F8" w:rsidRDefault="000079F8" w:rsidP="000079F8">
            <w:pPr>
              <w:pStyle w:val="ParagrifIsi"/>
              <w:rPr>
                <w:iCs/>
                <w:lang w:val="id-ID"/>
              </w:rPr>
            </w:pPr>
            <w:r>
              <w:rPr>
                <w:iCs/>
                <w:lang w:val="id-ID"/>
              </w:rPr>
              <w:t>4</w:t>
            </w:r>
          </w:p>
        </w:tc>
      </w:tr>
      <w:tr w:rsidR="000079F8" w:rsidRPr="000079F8" w14:paraId="03F6BF86" w14:textId="77777777" w:rsidTr="00B833ED">
        <w:trPr>
          <w:jc w:val="center"/>
        </w:trPr>
        <w:tc>
          <w:tcPr>
            <w:tcW w:w="4117" w:type="dxa"/>
            <w:vAlign w:val="center"/>
          </w:tcPr>
          <w:p w14:paraId="41734DE3" w14:textId="24A747F6" w:rsidR="000079F8" w:rsidRPr="000079F8" w:rsidRDefault="000079F8" w:rsidP="000079F8">
            <w:pPr>
              <w:pStyle w:val="ParagrifIsi"/>
              <w:rPr>
                <w:iCs/>
                <w:lang w:val="id-ID"/>
              </w:rPr>
            </w:pPr>
            <w:r w:rsidRPr="000079F8">
              <w:rPr>
                <w:iCs/>
                <w:lang w:val="id-ID"/>
              </w:rPr>
              <w:t>Sangat Baik</w:t>
            </w:r>
          </w:p>
        </w:tc>
        <w:tc>
          <w:tcPr>
            <w:tcW w:w="2126" w:type="dxa"/>
            <w:vAlign w:val="center"/>
          </w:tcPr>
          <w:p w14:paraId="7F7FE217" w14:textId="4AB233D8" w:rsidR="000079F8" w:rsidRDefault="000079F8" w:rsidP="000079F8">
            <w:pPr>
              <w:pStyle w:val="ParagrifIsi"/>
              <w:rPr>
                <w:iCs/>
                <w:lang w:val="id-ID"/>
              </w:rPr>
            </w:pPr>
            <w:r>
              <w:rPr>
                <w:iCs/>
                <w:lang w:val="id-ID"/>
              </w:rPr>
              <w:t>80%-100%</w:t>
            </w:r>
          </w:p>
        </w:tc>
        <w:tc>
          <w:tcPr>
            <w:tcW w:w="1554" w:type="dxa"/>
            <w:vAlign w:val="center"/>
          </w:tcPr>
          <w:p w14:paraId="68118A62" w14:textId="71A3BFAC" w:rsidR="000079F8" w:rsidRDefault="000079F8" w:rsidP="000079F8">
            <w:pPr>
              <w:pStyle w:val="ParagrifIsi"/>
              <w:rPr>
                <w:iCs/>
                <w:lang w:val="id-ID"/>
              </w:rPr>
            </w:pPr>
            <w:r>
              <w:rPr>
                <w:iCs/>
                <w:lang w:val="id-ID"/>
              </w:rPr>
              <w:t>5</w:t>
            </w:r>
          </w:p>
        </w:tc>
      </w:tr>
    </w:tbl>
    <w:p w14:paraId="4052E220" w14:textId="77777777" w:rsidR="000079F8" w:rsidRDefault="000079F8" w:rsidP="000079F8">
      <w:pPr>
        <w:pStyle w:val="ParagrifIsi"/>
        <w:rPr>
          <w:iCs/>
          <w:lang w:val="id-ID"/>
        </w:rPr>
      </w:pPr>
    </w:p>
    <w:p w14:paraId="7F557D2F" w14:textId="77777777" w:rsidR="00216C87" w:rsidRPr="00EE47AC" w:rsidRDefault="00216C87" w:rsidP="00216C87">
      <w:pPr>
        <w:pStyle w:val="ParagrifIsi"/>
        <w:rPr>
          <w:lang w:val="id-ID"/>
        </w:rPr>
      </w:pPr>
    </w:p>
    <w:p w14:paraId="71B954B7" w14:textId="77777777" w:rsidR="00540618" w:rsidRDefault="00540618" w:rsidP="004C4AA9">
      <w:pPr>
        <w:pStyle w:val="ParagrifIsi"/>
      </w:pPr>
    </w:p>
    <w:p w14:paraId="2D269DD9" w14:textId="77777777" w:rsidR="000079F8" w:rsidRDefault="000079F8" w:rsidP="004C4AA9">
      <w:pPr>
        <w:pStyle w:val="ParagrifIsi"/>
      </w:pPr>
    </w:p>
    <w:p w14:paraId="3D8249DA" w14:textId="77777777" w:rsidR="000079F8" w:rsidRDefault="000079F8" w:rsidP="004C4AA9">
      <w:pPr>
        <w:pStyle w:val="ParagrifIsi"/>
      </w:pPr>
    </w:p>
    <w:p w14:paraId="4A57F6A1" w14:textId="77777777" w:rsidR="000079F8" w:rsidRDefault="000079F8" w:rsidP="004C4AA9">
      <w:pPr>
        <w:pStyle w:val="ParagrifIsi"/>
      </w:pPr>
    </w:p>
    <w:p w14:paraId="2B9D4E70" w14:textId="77777777" w:rsidR="000079F8" w:rsidRDefault="000079F8" w:rsidP="004C4AA9">
      <w:pPr>
        <w:pStyle w:val="ParagrifIsi"/>
      </w:pPr>
    </w:p>
    <w:p w14:paraId="3197A880" w14:textId="77777777" w:rsidR="00684A32" w:rsidRDefault="00684A32" w:rsidP="004C4AA9">
      <w:pPr>
        <w:pStyle w:val="ParagrifIsi"/>
      </w:pPr>
    </w:p>
    <w:p w14:paraId="0C754F96" w14:textId="77777777" w:rsidR="00901A21" w:rsidRDefault="00901A21" w:rsidP="004C4AA9">
      <w:pPr>
        <w:pStyle w:val="ParagrifIsi"/>
      </w:pPr>
    </w:p>
    <w:p w14:paraId="545939F3" w14:textId="3C463F9A" w:rsidR="00D06AE5" w:rsidRDefault="00944E1E" w:rsidP="003C2D20">
      <w:pPr>
        <w:pStyle w:val="Heading1"/>
      </w:pPr>
      <w:r>
        <w:lastRenderedPageBreak/>
        <w:br/>
      </w:r>
      <w:bookmarkStart w:id="69" w:name="_Toc354687555"/>
      <w:bookmarkStart w:id="70" w:name="_Toc105052123"/>
      <w:r w:rsidR="00EB42C3">
        <w:t>Metodologi Penelitian</w:t>
      </w:r>
      <w:bookmarkEnd w:id="69"/>
      <w:r w:rsidR="007E6B5D">
        <w:rPr>
          <w:lang w:val="id-ID"/>
        </w:rPr>
        <w:t xml:space="preserve"> DAN PERANCANGAN SISTEM</w:t>
      </w:r>
      <w:bookmarkEnd w:id="70"/>
    </w:p>
    <w:p w14:paraId="7E10FAC3" w14:textId="0A0C69D6" w:rsidR="001D58D3" w:rsidRPr="001D58D3" w:rsidRDefault="002F2A4C" w:rsidP="002F2A4C">
      <w:pPr>
        <w:pStyle w:val="Heading2"/>
      </w:pPr>
      <w:bookmarkStart w:id="71" w:name="_Toc354687556"/>
      <w:bookmarkStart w:id="72" w:name="_Toc105052124"/>
      <w:r w:rsidRPr="002F2A4C">
        <w:rPr>
          <w:lang w:val="de-DE"/>
        </w:rPr>
        <w:t>Data dan Perangkat Penelitian</w:t>
      </w:r>
      <w:bookmarkEnd w:id="71"/>
      <w:bookmarkEnd w:id="72"/>
    </w:p>
    <w:p w14:paraId="7A6824CA" w14:textId="4031AC32" w:rsidR="002F2A4C" w:rsidRDefault="002F2A4C" w:rsidP="002F2A4C">
      <w:pPr>
        <w:pStyle w:val="Heading3"/>
      </w:pPr>
      <w:bookmarkStart w:id="73" w:name="_Toc105052125"/>
      <w:r>
        <w:t xml:space="preserve">Data </w:t>
      </w:r>
      <w:r w:rsidRPr="002F2A4C">
        <w:t>Penelitian</w:t>
      </w:r>
      <w:bookmarkEnd w:id="73"/>
    </w:p>
    <w:p w14:paraId="0B9F0FD8" w14:textId="49FF606A" w:rsidR="002F2A4C" w:rsidRPr="002F2A4C" w:rsidRDefault="00C41676" w:rsidP="00B55AE3">
      <w:pPr>
        <w:pStyle w:val="ParagrifIsi"/>
        <w:ind w:firstLine="839"/>
        <w:rPr>
          <w:lang w:val="en-US"/>
        </w:rPr>
      </w:pPr>
      <w:r w:rsidRPr="00C41676">
        <w:rPr>
          <w:lang w:val="de-DE"/>
        </w:rPr>
        <w:t xml:space="preserve">Data yang digunakan </w:t>
      </w:r>
      <w:r w:rsidRPr="00C41676">
        <w:t xml:space="preserve">pada penelitian kali ini </w:t>
      </w:r>
      <w:r w:rsidRPr="00C41676">
        <w:rPr>
          <w:lang w:val="de-DE"/>
        </w:rPr>
        <w:t xml:space="preserve">adalah data </w:t>
      </w:r>
      <w:r w:rsidRPr="00C41676">
        <w:t>transaksi dan laporan keuangan pada Klinik Pratama UNTAN. Data tersebut terdiri dari laporan pembelian dan penjualan</w:t>
      </w:r>
      <w:r w:rsidRPr="00C41676">
        <w:rPr>
          <w:lang w:val="de-DE"/>
        </w:rPr>
        <w:t xml:space="preserve">, </w:t>
      </w:r>
      <w:r w:rsidR="00792CB0" w:rsidRPr="00C41676">
        <w:rPr>
          <w:i/>
          <w:lang w:val="de-DE"/>
        </w:rPr>
        <w:t xml:space="preserve">chart of </w:t>
      </w:r>
      <w:r w:rsidR="00792CB0" w:rsidRPr="00C41676">
        <w:rPr>
          <w:i/>
        </w:rPr>
        <w:t>account</w:t>
      </w:r>
      <w:r w:rsidRPr="00C41676">
        <w:t xml:space="preserve">, item barang, item jasa, data </w:t>
      </w:r>
      <w:r w:rsidRPr="00C41676">
        <w:rPr>
          <w:i/>
        </w:rPr>
        <w:t>customer</w:t>
      </w:r>
      <w:r w:rsidRPr="00C41676">
        <w:t xml:space="preserve">, data </w:t>
      </w:r>
      <w:r w:rsidRPr="00C41676">
        <w:rPr>
          <w:i/>
        </w:rPr>
        <w:t xml:space="preserve">supplier, invoice </w:t>
      </w:r>
      <w:r w:rsidRPr="00C41676">
        <w:t>pembelian dan penjualan pada Klinik Pratama UNTAN</w:t>
      </w:r>
      <w:r w:rsidR="002F2A4C">
        <w:rPr>
          <w:lang w:val="en-US"/>
        </w:rPr>
        <w:t>.</w:t>
      </w:r>
    </w:p>
    <w:p w14:paraId="3F1830EC" w14:textId="772218DC" w:rsidR="002F2A4C" w:rsidRDefault="002F2A4C" w:rsidP="002F2A4C">
      <w:pPr>
        <w:pStyle w:val="Heading3"/>
      </w:pPr>
      <w:bookmarkStart w:id="74" w:name="_Toc105052126"/>
      <w:r>
        <w:rPr>
          <w:lang w:val="id-ID"/>
        </w:rPr>
        <w:t>Perangkat</w:t>
      </w:r>
      <w:r>
        <w:t xml:space="preserve"> </w:t>
      </w:r>
      <w:r w:rsidRPr="002F2A4C">
        <w:t>Penelitian</w:t>
      </w:r>
      <w:bookmarkEnd w:id="74"/>
    </w:p>
    <w:p w14:paraId="07961BD3" w14:textId="77777777" w:rsidR="00C41676" w:rsidRDefault="00C41676" w:rsidP="00C41676">
      <w:pPr>
        <w:widowControl/>
        <w:pBdr>
          <w:top w:val="nil"/>
          <w:left w:val="nil"/>
          <w:bottom w:val="nil"/>
          <w:right w:val="nil"/>
          <w:between w:val="nil"/>
        </w:pBdr>
        <w:spacing w:after="240" w:line="360" w:lineRule="auto"/>
        <w:ind w:firstLine="851"/>
        <w:jc w:val="both"/>
        <w:rPr>
          <w:color w:val="000000"/>
          <w:sz w:val="24"/>
          <w:szCs w:val="24"/>
        </w:rPr>
      </w:pPr>
      <w:r>
        <w:rPr>
          <w:color w:val="000000"/>
          <w:sz w:val="24"/>
          <w:szCs w:val="24"/>
        </w:rPr>
        <w:t>Perangkat penelitian yang digunakan meliputi perangkat keras (</w:t>
      </w:r>
      <w:r>
        <w:rPr>
          <w:i/>
          <w:color w:val="000000"/>
          <w:sz w:val="24"/>
          <w:szCs w:val="24"/>
        </w:rPr>
        <w:t>hardware</w:t>
      </w:r>
      <w:r>
        <w:rPr>
          <w:color w:val="000000"/>
          <w:sz w:val="24"/>
          <w:szCs w:val="24"/>
        </w:rPr>
        <w:t>) maupun perangkat lunak (</w:t>
      </w:r>
      <w:r>
        <w:rPr>
          <w:i/>
          <w:color w:val="000000"/>
          <w:sz w:val="24"/>
          <w:szCs w:val="24"/>
        </w:rPr>
        <w:t>software</w:t>
      </w:r>
      <w:r>
        <w:rPr>
          <w:color w:val="000000"/>
          <w:sz w:val="24"/>
          <w:szCs w:val="24"/>
        </w:rPr>
        <w:t>). Perangkat tersebut ditunjukkan pada rincian sebagai berikut.</w:t>
      </w:r>
    </w:p>
    <w:p w14:paraId="24B62ADF" w14:textId="77777777" w:rsidR="00C41676" w:rsidRDefault="00C41676" w:rsidP="00D125A3">
      <w:pPr>
        <w:widowControl/>
        <w:numPr>
          <w:ilvl w:val="0"/>
          <w:numId w:val="6"/>
        </w:numPr>
        <w:pBdr>
          <w:top w:val="nil"/>
          <w:left w:val="nil"/>
          <w:bottom w:val="nil"/>
          <w:right w:val="nil"/>
          <w:between w:val="nil"/>
        </w:pBdr>
        <w:spacing w:after="240" w:line="360" w:lineRule="auto"/>
        <w:ind w:left="851" w:hanging="425"/>
        <w:jc w:val="both"/>
      </w:pPr>
      <w:r>
        <w:rPr>
          <w:color w:val="000000"/>
          <w:sz w:val="24"/>
          <w:szCs w:val="24"/>
        </w:rPr>
        <w:t>Perangkat Keras (</w:t>
      </w:r>
      <w:r>
        <w:rPr>
          <w:i/>
          <w:color w:val="000000"/>
          <w:sz w:val="24"/>
          <w:szCs w:val="24"/>
        </w:rPr>
        <w:t>Hardware</w:t>
      </w:r>
      <w:r>
        <w:rPr>
          <w:color w:val="000000"/>
          <w:sz w:val="24"/>
          <w:szCs w:val="24"/>
        </w:rPr>
        <w:t>)</w:t>
      </w:r>
    </w:p>
    <w:p w14:paraId="7B976FD8" w14:textId="77777777" w:rsidR="00C41676" w:rsidRPr="00E95BE9" w:rsidRDefault="00C41676" w:rsidP="004C4AA9">
      <w:pPr>
        <w:pStyle w:val="ParagrifIsi"/>
        <w:rPr>
          <w:lang w:val="id-ID"/>
        </w:rPr>
      </w:pPr>
      <w:r w:rsidRPr="00A175E4">
        <w:t>Perangkat keras yang diguna</w:t>
      </w:r>
      <w:r>
        <w:t>kan dalam penelitian ini adalah</w:t>
      </w:r>
      <w:r>
        <w:rPr>
          <w:lang w:val="id-ID"/>
        </w:rPr>
        <w:t xml:space="preserve"> laptop dengan spesifikasi berikut :</w:t>
      </w:r>
    </w:p>
    <w:p w14:paraId="7BAAB291" w14:textId="77777777" w:rsidR="00C41676" w:rsidRPr="00E95BE9" w:rsidRDefault="00C41676" w:rsidP="00494DD2">
      <w:pPr>
        <w:pStyle w:val="ListParagraph"/>
        <w:numPr>
          <w:ilvl w:val="0"/>
          <w:numId w:val="8"/>
        </w:numPr>
        <w:autoSpaceDE w:val="0"/>
        <w:autoSpaceDN w:val="0"/>
        <w:adjustRightInd w:val="0"/>
        <w:spacing w:after="0" w:line="360" w:lineRule="auto"/>
        <w:ind w:left="1134"/>
        <w:jc w:val="both"/>
        <w:rPr>
          <w:rFonts w:ascii="Times New Roman" w:hAnsi="Times New Roman"/>
          <w:sz w:val="24"/>
        </w:rPr>
      </w:pPr>
      <w:r w:rsidRPr="00E95BE9">
        <w:rPr>
          <w:rFonts w:ascii="Times New Roman" w:hAnsi="Times New Roman"/>
          <w:i/>
          <w:sz w:val="24"/>
        </w:rPr>
        <w:t>Processor</w:t>
      </w:r>
      <w:r w:rsidRPr="00E95BE9">
        <w:rPr>
          <w:rFonts w:ascii="Times New Roman" w:hAnsi="Times New Roman"/>
          <w:sz w:val="24"/>
        </w:rPr>
        <w:t xml:space="preserve"> </w:t>
      </w:r>
      <w:r w:rsidRPr="00E95BE9">
        <w:rPr>
          <w:rFonts w:ascii="Times New Roman" w:hAnsi="Times New Roman"/>
          <w:sz w:val="24"/>
        </w:rPr>
        <w:tab/>
        <w:t xml:space="preserve">: </w:t>
      </w:r>
      <w:r w:rsidRPr="00E95BE9">
        <w:rPr>
          <w:rFonts w:ascii="Times New Roman" w:hAnsi="Times New Roman"/>
          <w:sz w:val="24"/>
          <w:lang w:val="id-ID"/>
        </w:rPr>
        <w:t>Intel Core I3-4500U</w:t>
      </w:r>
    </w:p>
    <w:p w14:paraId="5E9163AD" w14:textId="2D885D06" w:rsidR="00C41676" w:rsidRPr="00A66927" w:rsidRDefault="00494DD2" w:rsidP="00494DD2">
      <w:pPr>
        <w:pStyle w:val="ListParagraph"/>
        <w:numPr>
          <w:ilvl w:val="0"/>
          <w:numId w:val="8"/>
        </w:numPr>
        <w:autoSpaceDE w:val="0"/>
        <w:autoSpaceDN w:val="0"/>
        <w:adjustRightInd w:val="0"/>
        <w:spacing w:after="0" w:line="360" w:lineRule="auto"/>
        <w:ind w:left="1134"/>
        <w:jc w:val="both"/>
        <w:rPr>
          <w:rFonts w:ascii="Times New Roman" w:hAnsi="Times New Roman"/>
          <w:sz w:val="24"/>
        </w:rPr>
      </w:pPr>
      <w:r>
        <w:rPr>
          <w:rFonts w:ascii="Times New Roman" w:hAnsi="Times New Roman"/>
          <w:sz w:val="24"/>
        </w:rPr>
        <w:t>RAM</w:t>
      </w:r>
      <w:r>
        <w:rPr>
          <w:rFonts w:ascii="Times New Roman" w:hAnsi="Times New Roman"/>
          <w:sz w:val="24"/>
        </w:rPr>
        <w:tab/>
      </w:r>
      <w:r w:rsidR="00C41676" w:rsidRPr="00E95BE9">
        <w:rPr>
          <w:rFonts w:ascii="Times New Roman" w:hAnsi="Times New Roman"/>
          <w:sz w:val="24"/>
        </w:rPr>
        <w:t>: 6 GB RAM</w:t>
      </w:r>
      <w:r w:rsidR="00C41676">
        <w:rPr>
          <w:rFonts w:ascii="Times New Roman" w:hAnsi="Times New Roman"/>
          <w:sz w:val="24"/>
          <w:lang w:val="id-ID"/>
        </w:rPr>
        <w:t xml:space="preserve"> DDR3L</w:t>
      </w:r>
    </w:p>
    <w:p w14:paraId="0AA9DF8F" w14:textId="457DA212" w:rsidR="00C41676" w:rsidRPr="00A66927" w:rsidRDefault="00494DD2" w:rsidP="00494DD2">
      <w:pPr>
        <w:pStyle w:val="ListParagraph"/>
        <w:numPr>
          <w:ilvl w:val="0"/>
          <w:numId w:val="8"/>
        </w:numPr>
        <w:autoSpaceDE w:val="0"/>
        <w:autoSpaceDN w:val="0"/>
        <w:adjustRightInd w:val="0"/>
        <w:spacing w:after="0" w:line="360" w:lineRule="auto"/>
        <w:ind w:left="1134"/>
        <w:jc w:val="both"/>
        <w:rPr>
          <w:rFonts w:ascii="Times New Roman" w:hAnsi="Times New Roman"/>
          <w:sz w:val="24"/>
        </w:rPr>
      </w:pPr>
      <w:r>
        <w:rPr>
          <w:rFonts w:ascii="Times New Roman" w:hAnsi="Times New Roman"/>
          <w:sz w:val="24"/>
          <w:lang w:val="id-ID"/>
        </w:rPr>
        <w:t>Storage</w:t>
      </w:r>
      <w:r>
        <w:rPr>
          <w:rFonts w:ascii="Times New Roman" w:hAnsi="Times New Roman"/>
          <w:sz w:val="24"/>
          <w:lang w:val="id-ID"/>
        </w:rPr>
        <w:tab/>
      </w:r>
      <w:r w:rsidR="00C41676">
        <w:rPr>
          <w:rFonts w:ascii="Times New Roman" w:hAnsi="Times New Roman"/>
          <w:sz w:val="24"/>
          <w:lang w:val="id-ID"/>
        </w:rPr>
        <w:t>: 512 GB HardDisk</w:t>
      </w:r>
    </w:p>
    <w:p w14:paraId="31F22028" w14:textId="77777777" w:rsidR="00C41676" w:rsidRPr="00E95BE9" w:rsidRDefault="00C41676" w:rsidP="00494DD2">
      <w:pPr>
        <w:pStyle w:val="ListParagraph"/>
        <w:numPr>
          <w:ilvl w:val="0"/>
          <w:numId w:val="8"/>
        </w:numPr>
        <w:autoSpaceDE w:val="0"/>
        <w:autoSpaceDN w:val="0"/>
        <w:adjustRightInd w:val="0"/>
        <w:spacing w:after="0" w:line="360" w:lineRule="auto"/>
        <w:ind w:left="1134"/>
        <w:jc w:val="both"/>
        <w:rPr>
          <w:rFonts w:ascii="Times New Roman" w:hAnsi="Times New Roman"/>
          <w:sz w:val="24"/>
        </w:rPr>
      </w:pPr>
      <w:r>
        <w:rPr>
          <w:rFonts w:ascii="Times New Roman" w:hAnsi="Times New Roman"/>
          <w:sz w:val="24"/>
          <w:lang w:val="id-ID"/>
        </w:rPr>
        <w:t>VGA</w:t>
      </w:r>
      <w:r>
        <w:rPr>
          <w:rFonts w:ascii="Times New Roman" w:hAnsi="Times New Roman"/>
          <w:sz w:val="24"/>
          <w:lang w:val="id-ID"/>
        </w:rPr>
        <w:tab/>
      </w:r>
      <w:r>
        <w:rPr>
          <w:rFonts w:ascii="Times New Roman" w:hAnsi="Times New Roman"/>
          <w:sz w:val="24"/>
          <w:lang w:val="id-ID"/>
        </w:rPr>
        <w:tab/>
        <w:t>: Nvidia Geforce 930M</w:t>
      </w:r>
    </w:p>
    <w:p w14:paraId="30C862A4" w14:textId="4432130F" w:rsidR="00C41676" w:rsidRDefault="00C41676" w:rsidP="00494DD2">
      <w:pPr>
        <w:widowControl/>
        <w:numPr>
          <w:ilvl w:val="0"/>
          <w:numId w:val="8"/>
        </w:numPr>
        <w:pBdr>
          <w:top w:val="nil"/>
          <w:left w:val="nil"/>
          <w:bottom w:val="nil"/>
          <w:right w:val="nil"/>
          <w:between w:val="nil"/>
        </w:pBdr>
        <w:spacing w:after="240" w:line="360" w:lineRule="auto"/>
        <w:ind w:left="1134"/>
        <w:jc w:val="both"/>
        <w:rPr>
          <w:i/>
          <w:color w:val="000000"/>
          <w:sz w:val="24"/>
          <w:szCs w:val="24"/>
        </w:rPr>
      </w:pPr>
      <w:r w:rsidRPr="00E95BE9">
        <w:rPr>
          <w:i/>
          <w:sz w:val="24"/>
        </w:rPr>
        <w:t>System Type</w:t>
      </w:r>
      <w:r w:rsidRPr="00E95BE9">
        <w:rPr>
          <w:sz w:val="24"/>
        </w:rPr>
        <w:tab/>
        <w:t xml:space="preserve">: </w:t>
      </w:r>
      <w:r>
        <w:rPr>
          <w:sz w:val="24"/>
          <w:lang w:val="id-ID"/>
        </w:rPr>
        <w:t xml:space="preserve">Windows 10 </w:t>
      </w:r>
      <w:r w:rsidRPr="00E95BE9">
        <w:rPr>
          <w:sz w:val="24"/>
        </w:rPr>
        <w:t xml:space="preserve">64-bit </w:t>
      </w:r>
      <w:r w:rsidRPr="00E95BE9">
        <w:rPr>
          <w:i/>
          <w:sz w:val="24"/>
        </w:rPr>
        <w:t>Operating System</w:t>
      </w:r>
    </w:p>
    <w:p w14:paraId="127D0BB1" w14:textId="77777777" w:rsidR="00C41676" w:rsidRDefault="00C41676" w:rsidP="00D125A3">
      <w:pPr>
        <w:widowControl/>
        <w:numPr>
          <w:ilvl w:val="0"/>
          <w:numId w:val="6"/>
        </w:numPr>
        <w:pBdr>
          <w:top w:val="nil"/>
          <w:left w:val="nil"/>
          <w:bottom w:val="nil"/>
          <w:right w:val="nil"/>
          <w:between w:val="nil"/>
        </w:pBdr>
        <w:spacing w:after="240" w:line="360" w:lineRule="auto"/>
        <w:ind w:left="851" w:hanging="425"/>
        <w:jc w:val="both"/>
        <w:rPr>
          <w:i/>
          <w:color w:val="000000"/>
          <w:sz w:val="24"/>
          <w:szCs w:val="24"/>
        </w:rPr>
      </w:pPr>
      <w:r>
        <w:rPr>
          <w:color w:val="000000"/>
          <w:sz w:val="24"/>
          <w:szCs w:val="24"/>
        </w:rPr>
        <w:t>Perangkat Lunak (</w:t>
      </w:r>
      <w:r>
        <w:rPr>
          <w:i/>
          <w:color w:val="000000"/>
          <w:sz w:val="24"/>
          <w:szCs w:val="24"/>
        </w:rPr>
        <w:t>Software</w:t>
      </w:r>
      <w:r>
        <w:rPr>
          <w:color w:val="000000"/>
          <w:sz w:val="24"/>
          <w:szCs w:val="24"/>
        </w:rPr>
        <w:t>)</w:t>
      </w:r>
    </w:p>
    <w:p w14:paraId="55FBF2A7" w14:textId="2976211C" w:rsidR="00C41676" w:rsidRPr="00E95BE9" w:rsidRDefault="00C41676" w:rsidP="00C41676">
      <w:pPr>
        <w:spacing w:line="360" w:lineRule="auto"/>
        <w:jc w:val="both"/>
        <w:rPr>
          <w:sz w:val="24"/>
          <w:szCs w:val="24"/>
        </w:rPr>
      </w:pPr>
      <w:r w:rsidRPr="00E95BE9">
        <w:rPr>
          <w:sz w:val="24"/>
          <w:szCs w:val="24"/>
        </w:rPr>
        <w:t>Adapun perangkat lunak yang dibutuhkan</w:t>
      </w:r>
      <w:r w:rsidR="001B364A">
        <w:rPr>
          <w:sz w:val="24"/>
          <w:szCs w:val="24"/>
        </w:rPr>
        <w:t xml:space="preserve"> untuk mendukung perancangan</w:t>
      </w:r>
      <w:r w:rsidR="001B364A">
        <w:rPr>
          <w:sz w:val="24"/>
          <w:szCs w:val="24"/>
          <w:lang w:val="id-ID"/>
        </w:rPr>
        <w:t xml:space="preserve"> </w:t>
      </w:r>
      <w:r w:rsidRPr="00E95BE9">
        <w:rPr>
          <w:sz w:val="24"/>
          <w:szCs w:val="24"/>
        </w:rPr>
        <w:t xml:space="preserve">dan pembuatan </w:t>
      </w:r>
      <w:r>
        <w:rPr>
          <w:sz w:val="24"/>
          <w:szCs w:val="24"/>
          <w:lang w:val="id-ID"/>
        </w:rPr>
        <w:t>sistem</w:t>
      </w:r>
      <w:r w:rsidRPr="00E95BE9">
        <w:rPr>
          <w:sz w:val="24"/>
          <w:szCs w:val="24"/>
        </w:rPr>
        <w:t>, yaitu :</w:t>
      </w:r>
    </w:p>
    <w:p w14:paraId="3D98D440" w14:textId="5CB91307" w:rsidR="00C41676" w:rsidRPr="001E7FAD" w:rsidRDefault="00C41676"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lang w:val="id-ID"/>
        </w:rPr>
        <w:t>Siste</w:t>
      </w:r>
      <w:r w:rsidR="00494DD2">
        <w:rPr>
          <w:rFonts w:ascii="Times New Roman" w:hAnsi="Times New Roman"/>
          <w:sz w:val="24"/>
          <w:szCs w:val="24"/>
          <w:lang w:val="id-ID"/>
        </w:rPr>
        <w:t>m Operasi Windows 10 Pro</w:t>
      </w:r>
    </w:p>
    <w:p w14:paraId="6A156C5A" w14:textId="33CC3BE4" w:rsidR="001E7FAD" w:rsidRPr="001E7FAD" w:rsidRDefault="001E7FAD" w:rsidP="001E7FAD">
      <w:pPr>
        <w:spacing w:line="360" w:lineRule="auto"/>
        <w:ind w:left="720"/>
        <w:jc w:val="both"/>
        <w:rPr>
          <w:sz w:val="24"/>
          <w:szCs w:val="24"/>
        </w:rPr>
      </w:pPr>
      <w:r w:rsidRPr="001E7FAD">
        <w:rPr>
          <w:sz w:val="24"/>
          <w:szCs w:val="24"/>
          <w:lang w:val="id-ID"/>
        </w:rPr>
        <w:t>Sistem operasi perangkat keras yang digunakan dalam pengembangan sistem.</w:t>
      </w:r>
    </w:p>
    <w:p w14:paraId="2B135E16" w14:textId="2099ACA0" w:rsidR="00C41676" w:rsidRPr="001E7FAD" w:rsidRDefault="00494DD2"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lang w:val="id-ID"/>
        </w:rPr>
        <w:t>Microsoft Visual Code</w:t>
      </w:r>
    </w:p>
    <w:p w14:paraId="0E28D421" w14:textId="5123CF55" w:rsidR="001E7FAD" w:rsidRPr="001E7FAD" w:rsidRDefault="001E7FAD" w:rsidP="001E7FAD">
      <w:pPr>
        <w:spacing w:line="360" w:lineRule="auto"/>
        <w:ind w:left="720"/>
        <w:jc w:val="both"/>
        <w:rPr>
          <w:sz w:val="24"/>
          <w:szCs w:val="24"/>
        </w:rPr>
      </w:pPr>
      <w:r w:rsidRPr="001E7FAD">
        <w:rPr>
          <w:i/>
          <w:sz w:val="24"/>
          <w:szCs w:val="24"/>
          <w:lang w:val="id-ID"/>
        </w:rPr>
        <w:t>Text editor</w:t>
      </w:r>
      <w:r>
        <w:rPr>
          <w:sz w:val="24"/>
          <w:szCs w:val="24"/>
          <w:lang w:val="id-ID"/>
        </w:rPr>
        <w:t xml:space="preserve"> yang digunakan dalam proses </w:t>
      </w:r>
      <w:r w:rsidRPr="001E7FAD">
        <w:rPr>
          <w:i/>
          <w:sz w:val="24"/>
          <w:szCs w:val="24"/>
          <w:lang w:val="id-ID"/>
        </w:rPr>
        <w:t>coding</w:t>
      </w:r>
      <w:r>
        <w:rPr>
          <w:sz w:val="24"/>
          <w:szCs w:val="24"/>
          <w:lang w:val="id-ID"/>
        </w:rPr>
        <w:t>.</w:t>
      </w:r>
    </w:p>
    <w:p w14:paraId="210D4CBC" w14:textId="42802C39" w:rsidR="00C41676" w:rsidRDefault="00C41676"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E95BE9">
        <w:rPr>
          <w:rFonts w:ascii="Times New Roman" w:hAnsi="Times New Roman"/>
          <w:sz w:val="24"/>
          <w:szCs w:val="24"/>
        </w:rPr>
        <w:lastRenderedPageBreak/>
        <w:t>XAMPP</w:t>
      </w:r>
    </w:p>
    <w:p w14:paraId="65D5BE8D" w14:textId="1EB0B933" w:rsidR="001E7FAD" w:rsidRPr="00306C7A" w:rsidRDefault="00306C7A" w:rsidP="001E7FAD">
      <w:pPr>
        <w:spacing w:line="360" w:lineRule="auto"/>
        <w:ind w:left="720"/>
        <w:jc w:val="both"/>
        <w:rPr>
          <w:sz w:val="24"/>
          <w:szCs w:val="24"/>
          <w:lang w:val="id-ID"/>
        </w:rPr>
      </w:pPr>
      <w:r>
        <w:rPr>
          <w:sz w:val="24"/>
          <w:szCs w:val="24"/>
          <w:lang w:val="id-ID"/>
        </w:rPr>
        <w:t xml:space="preserve">Perangkat lunak yang digunakan untuk menyediakan server lokal dan manajemen </w:t>
      </w:r>
      <w:r w:rsidRPr="00306C7A">
        <w:rPr>
          <w:i/>
          <w:sz w:val="24"/>
          <w:szCs w:val="24"/>
          <w:lang w:val="id-ID"/>
        </w:rPr>
        <w:t>database</w:t>
      </w:r>
      <w:r>
        <w:rPr>
          <w:sz w:val="24"/>
          <w:szCs w:val="24"/>
          <w:lang w:val="id-ID"/>
        </w:rPr>
        <w:t xml:space="preserve"> melalui MySQL.</w:t>
      </w:r>
    </w:p>
    <w:p w14:paraId="16457A80" w14:textId="4A2D6617" w:rsidR="00C41676" w:rsidRDefault="00C41676"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E95BE9">
        <w:rPr>
          <w:rFonts w:ascii="Times New Roman" w:hAnsi="Times New Roman"/>
          <w:sz w:val="24"/>
          <w:szCs w:val="24"/>
        </w:rPr>
        <w:t>Postman</w:t>
      </w:r>
    </w:p>
    <w:p w14:paraId="7CBD89B4" w14:textId="0B7ADAAD" w:rsidR="00306C7A" w:rsidRPr="00306C7A" w:rsidRDefault="00306C7A" w:rsidP="00306C7A">
      <w:pPr>
        <w:spacing w:line="360" w:lineRule="auto"/>
        <w:ind w:left="720"/>
        <w:jc w:val="both"/>
        <w:rPr>
          <w:sz w:val="24"/>
          <w:szCs w:val="24"/>
        </w:rPr>
      </w:pPr>
      <w:r w:rsidRPr="00306C7A">
        <w:rPr>
          <w:sz w:val="24"/>
          <w:szCs w:val="24"/>
          <w:lang w:val="id-ID"/>
        </w:rPr>
        <w:t xml:space="preserve">Perangkat lunak yang digunakan untuk </w:t>
      </w:r>
      <w:r>
        <w:rPr>
          <w:sz w:val="24"/>
          <w:szCs w:val="24"/>
          <w:lang w:val="id-ID"/>
        </w:rPr>
        <w:t>menguji</w:t>
      </w:r>
      <w:r w:rsidR="00901A21">
        <w:rPr>
          <w:sz w:val="24"/>
          <w:szCs w:val="24"/>
          <w:lang w:val="id-ID"/>
        </w:rPr>
        <w:t xml:space="preserve"> nilai</w:t>
      </w:r>
      <w:r>
        <w:rPr>
          <w:sz w:val="24"/>
          <w:szCs w:val="24"/>
          <w:lang w:val="id-ID"/>
        </w:rPr>
        <w:t xml:space="preserve"> keluaran dan masukan pada sistem.</w:t>
      </w:r>
    </w:p>
    <w:p w14:paraId="642C1843" w14:textId="388B52B5" w:rsidR="00C41676" w:rsidRPr="00306C7A" w:rsidRDefault="00C41676"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lang w:val="id-ID"/>
        </w:rPr>
        <w:t xml:space="preserve">Web </w:t>
      </w:r>
      <w:r w:rsidRPr="004C58BF">
        <w:rPr>
          <w:rFonts w:ascii="Times New Roman" w:hAnsi="Times New Roman"/>
          <w:i/>
          <w:sz w:val="24"/>
          <w:szCs w:val="24"/>
          <w:lang w:val="id-ID"/>
        </w:rPr>
        <w:t>Browser</w:t>
      </w:r>
      <w:r w:rsidR="00494DD2">
        <w:rPr>
          <w:rFonts w:ascii="Times New Roman" w:hAnsi="Times New Roman"/>
          <w:sz w:val="24"/>
          <w:szCs w:val="24"/>
          <w:lang w:val="id-ID"/>
        </w:rPr>
        <w:t xml:space="preserve"> (Google Chrome)</w:t>
      </w:r>
    </w:p>
    <w:p w14:paraId="1375D5C9" w14:textId="60662E28" w:rsidR="00306C7A" w:rsidRPr="00306C7A" w:rsidRDefault="00306C7A" w:rsidP="00306C7A">
      <w:pPr>
        <w:spacing w:line="360" w:lineRule="auto"/>
        <w:ind w:left="720"/>
        <w:jc w:val="both"/>
        <w:rPr>
          <w:sz w:val="24"/>
          <w:szCs w:val="24"/>
        </w:rPr>
      </w:pPr>
      <w:r w:rsidRPr="00306C7A">
        <w:rPr>
          <w:sz w:val="24"/>
          <w:szCs w:val="24"/>
          <w:lang w:val="id-ID"/>
        </w:rPr>
        <w:t xml:space="preserve">Perangkat lunak yang digunakan untuk </w:t>
      </w:r>
      <w:r>
        <w:rPr>
          <w:sz w:val="24"/>
          <w:szCs w:val="24"/>
          <w:lang w:val="id-ID"/>
        </w:rPr>
        <w:t>menjalankan dan menguji sistem.</w:t>
      </w:r>
    </w:p>
    <w:p w14:paraId="5D2B0530" w14:textId="53F0AD57" w:rsidR="002F2A4C" w:rsidRPr="00306C7A" w:rsidRDefault="00C41676" w:rsidP="00D125A3">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C41676">
        <w:rPr>
          <w:rFonts w:ascii="Times New Roman" w:hAnsi="Times New Roman"/>
          <w:i/>
          <w:sz w:val="24"/>
          <w:szCs w:val="24"/>
          <w:lang w:val="id-ID"/>
        </w:rPr>
        <w:t xml:space="preserve">Framework </w:t>
      </w:r>
      <w:r w:rsidRPr="00C41676">
        <w:rPr>
          <w:rFonts w:ascii="Times New Roman" w:hAnsi="Times New Roman"/>
          <w:sz w:val="24"/>
          <w:szCs w:val="24"/>
          <w:lang w:val="id-ID"/>
        </w:rPr>
        <w:t>Laravel</w:t>
      </w:r>
    </w:p>
    <w:p w14:paraId="5002B741" w14:textId="019C333C" w:rsidR="00306C7A" w:rsidRPr="00306C7A" w:rsidRDefault="00306C7A" w:rsidP="00306C7A">
      <w:pPr>
        <w:spacing w:line="360" w:lineRule="auto"/>
        <w:ind w:left="720"/>
        <w:jc w:val="both"/>
        <w:rPr>
          <w:sz w:val="24"/>
          <w:szCs w:val="24"/>
          <w:lang w:val="id-ID"/>
        </w:rPr>
      </w:pPr>
      <w:r>
        <w:rPr>
          <w:sz w:val="24"/>
          <w:szCs w:val="24"/>
          <w:lang w:val="id-ID"/>
        </w:rPr>
        <w:t>Kerangka kerja yang digunakan dalam proses pengembangan sistem.</w:t>
      </w:r>
    </w:p>
    <w:p w14:paraId="58183030" w14:textId="614FD666" w:rsidR="002F2A4C" w:rsidRDefault="002F2A4C" w:rsidP="002F2A4C">
      <w:pPr>
        <w:pStyle w:val="Heading2"/>
        <w:rPr>
          <w:lang w:val="de-DE"/>
        </w:rPr>
      </w:pPr>
      <w:bookmarkStart w:id="75" w:name="_Toc105052127"/>
      <w:r>
        <w:rPr>
          <w:lang w:val="id-ID"/>
        </w:rPr>
        <w:t>Metode</w:t>
      </w:r>
      <w:r w:rsidRPr="002F2A4C">
        <w:rPr>
          <w:lang w:val="de-DE"/>
        </w:rPr>
        <w:t xml:space="preserve"> Penelitian</w:t>
      </w:r>
      <w:bookmarkEnd w:id="75"/>
    </w:p>
    <w:p w14:paraId="5C367C95" w14:textId="7F06A759" w:rsidR="007912ED" w:rsidRPr="00A24F20" w:rsidRDefault="00792CB0" w:rsidP="007912ED">
      <w:pPr>
        <w:pStyle w:val="ParagrifIsi"/>
        <w:ind w:firstLine="567"/>
        <w:rPr>
          <w:lang w:val="id-ID"/>
        </w:rPr>
      </w:pPr>
      <w:r>
        <w:rPr>
          <w:lang w:val="id-ID"/>
        </w:rPr>
        <w:t xml:space="preserve">Tahapan pelaksanaan penelitian akan terdiri dari 3 tahapan dasar, yaitu </w:t>
      </w:r>
      <w:r w:rsidR="00A24F20">
        <w:rPr>
          <w:lang w:val="id-ID"/>
        </w:rPr>
        <w:t>menemukan</w:t>
      </w:r>
      <w:r>
        <w:rPr>
          <w:lang w:val="id-ID"/>
        </w:rPr>
        <w:t xml:space="preserve"> dan </w:t>
      </w:r>
      <w:r w:rsidR="00A24F20">
        <w:rPr>
          <w:lang w:val="id-ID"/>
        </w:rPr>
        <w:t>menganilisis</w:t>
      </w:r>
      <w:r>
        <w:rPr>
          <w:lang w:val="id-ID"/>
        </w:rPr>
        <w:t xml:space="preserve"> masalah, pengembanga</w:t>
      </w:r>
      <w:r w:rsidR="00A24F20">
        <w:rPr>
          <w:lang w:val="id-ID"/>
        </w:rPr>
        <w:t>n sistem, dan pembuatan laporan</w:t>
      </w:r>
      <w:r w:rsidR="002E6C4A">
        <w:rPr>
          <w:lang w:val="id-ID"/>
        </w:rPr>
        <w:t>.</w:t>
      </w:r>
      <w:r w:rsidR="00A24F20">
        <w:rPr>
          <w:lang w:val="id-ID"/>
        </w:rPr>
        <w:t xml:space="preserve"> Menemukan dan menganalisis masalah </w:t>
      </w:r>
      <w:r w:rsidR="00421BB3">
        <w:rPr>
          <w:lang w:val="id-ID"/>
        </w:rPr>
        <w:t>disini berupa</w:t>
      </w:r>
      <w:r w:rsidR="00A24F20">
        <w:rPr>
          <w:lang w:val="id-ID"/>
        </w:rPr>
        <w:t xml:space="preserve"> survei </w:t>
      </w:r>
      <w:r w:rsidR="00B833ED">
        <w:rPr>
          <w:lang w:val="id-ID"/>
        </w:rPr>
        <w:t>lapangan</w:t>
      </w:r>
      <w:r w:rsidR="00A24F20">
        <w:rPr>
          <w:lang w:val="id-ID"/>
        </w:rPr>
        <w:t>, yaitu Klinik Pratama UNTAN</w:t>
      </w:r>
      <w:r w:rsidR="00B833ED">
        <w:rPr>
          <w:lang w:val="id-ID"/>
        </w:rPr>
        <w:t xml:space="preserve"> </w:t>
      </w:r>
      <w:r w:rsidR="00421BB3">
        <w:rPr>
          <w:lang w:val="id-ID"/>
        </w:rPr>
        <w:t>dengan cara</w:t>
      </w:r>
      <w:r w:rsidR="00B833ED">
        <w:rPr>
          <w:lang w:val="id-ID"/>
        </w:rPr>
        <w:t xml:space="preserve"> melakukan pengumpulan berkas dan wawancara</w:t>
      </w:r>
      <w:r w:rsidR="00A24F20">
        <w:rPr>
          <w:lang w:val="id-ID"/>
        </w:rPr>
        <w:t xml:space="preserve">. Pengembangan sistem akan menggunakan </w:t>
      </w:r>
      <w:r w:rsidR="00A24F20" w:rsidRPr="00A24F20">
        <w:rPr>
          <w:i/>
          <w:lang w:val="id-ID"/>
        </w:rPr>
        <w:t>System Develop</w:t>
      </w:r>
      <w:r w:rsidR="00A24F20" w:rsidRPr="00A24F20">
        <w:rPr>
          <w:lang w:val="id-ID"/>
        </w:rPr>
        <w:t xml:space="preserve">ment </w:t>
      </w:r>
      <w:r w:rsidR="00A24F20" w:rsidRPr="00A24F20">
        <w:rPr>
          <w:i/>
          <w:lang w:val="id-ID"/>
        </w:rPr>
        <w:t xml:space="preserve">Life Cycle </w:t>
      </w:r>
      <w:r w:rsidR="00A24F20" w:rsidRPr="00A24F20">
        <w:rPr>
          <w:lang w:val="id-ID"/>
        </w:rPr>
        <w:t xml:space="preserve">(SDLC) model </w:t>
      </w:r>
      <w:r w:rsidR="00A24F20" w:rsidRPr="00A24F20">
        <w:rPr>
          <w:i/>
          <w:lang w:val="id-ID"/>
        </w:rPr>
        <w:t>waterfall</w:t>
      </w:r>
      <w:r w:rsidR="00A24F20">
        <w:rPr>
          <w:i/>
          <w:lang w:val="id-ID"/>
        </w:rPr>
        <w:t xml:space="preserve">. </w:t>
      </w:r>
      <w:r w:rsidR="00A24F20">
        <w:rPr>
          <w:lang w:val="id-ID"/>
        </w:rPr>
        <w:t>Sementara pembuatan laporan akan berfungsi sebagai dokumentasi penelitian.</w:t>
      </w:r>
    </w:p>
    <w:p w14:paraId="4992AFBB" w14:textId="55FD9DE6" w:rsidR="002D6C08" w:rsidRDefault="00A3293F" w:rsidP="00B833ED">
      <w:pPr>
        <w:pStyle w:val="Heading3"/>
      </w:pPr>
      <w:bookmarkStart w:id="76" w:name="_Toc105052128"/>
      <w:r>
        <w:t xml:space="preserve">SDLC </w:t>
      </w:r>
      <w:r w:rsidR="002D6C08">
        <w:t xml:space="preserve">Model </w:t>
      </w:r>
      <w:r w:rsidR="002D6C08" w:rsidRPr="00A3293F">
        <w:rPr>
          <w:i/>
        </w:rPr>
        <w:t>Waterfall</w:t>
      </w:r>
      <w:bookmarkEnd w:id="76"/>
    </w:p>
    <w:p w14:paraId="32B44A49" w14:textId="356AFCFA" w:rsidR="002D6C08" w:rsidRPr="009B4210" w:rsidRDefault="009B4210" w:rsidP="007912ED">
      <w:pPr>
        <w:pStyle w:val="ParagrifIsi"/>
        <w:ind w:firstLine="567"/>
        <w:rPr>
          <w:lang w:val="id-ID"/>
        </w:rPr>
      </w:pPr>
      <w:r>
        <w:rPr>
          <w:lang w:val="id-ID"/>
        </w:rPr>
        <w:t xml:space="preserve">Model waterfall adalah salah satu metode dalam </w:t>
      </w:r>
      <w:r w:rsidRPr="009B4210">
        <w:rPr>
          <w:i/>
          <w:lang w:val="id-ID"/>
        </w:rPr>
        <w:t>System Develop</w:t>
      </w:r>
      <w:r w:rsidRPr="009B4210">
        <w:rPr>
          <w:lang w:val="id-ID"/>
        </w:rPr>
        <w:t xml:space="preserve">ment </w:t>
      </w:r>
      <w:r w:rsidRPr="009B4210">
        <w:rPr>
          <w:i/>
          <w:lang w:val="id-ID"/>
        </w:rPr>
        <w:t xml:space="preserve">Life Cycle </w:t>
      </w:r>
      <w:r w:rsidRPr="009B4210">
        <w:rPr>
          <w:lang w:val="id-ID"/>
        </w:rPr>
        <w:t>(SDLC)</w:t>
      </w:r>
      <w:r>
        <w:rPr>
          <w:lang w:val="id-ID"/>
        </w:rPr>
        <w:t xml:space="preserve">. Model waterfall memiliki sejumlah tahapan </w:t>
      </w:r>
      <w:r w:rsidR="00AE2A8D">
        <w:rPr>
          <w:lang w:val="id-ID"/>
        </w:rPr>
        <w:t>dimulai dari</w:t>
      </w:r>
      <w:r>
        <w:rPr>
          <w:lang w:val="id-ID"/>
        </w:rPr>
        <w:t xml:space="preserve"> </w:t>
      </w:r>
      <w:r w:rsidRPr="009B4210">
        <w:rPr>
          <w:i/>
          <w:lang w:val="en-US"/>
        </w:rPr>
        <w:t>requirement</w:t>
      </w:r>
      <w:r>
        <w:rPr>
          <w:i/>
          <w:lang w:val="id-ID"/>
        </w:rPr>
        <w:t xml:space="preserve"> </w:t>
      </w:r>
      <w:r w:rsidRPr="009B4210">
        <w:rPr>
          <w:lang w:val="en-US"/>
        </w:rPr>
        <w:t xml:space="preserve">(pengumpulan data </w:t>
      </w:r>
      <w:r w:rsidR="00AE2A8D">
        <w:rPr>
          <w:lang w:val="id-ID"/>
        </w:rPr>
        <w:t>yang bertujuan mendapatkan spesifikasi kebutuhan perangkat lunak</w:t>
      </w:r>
      <w:r w:rsidRPr="009B4210">
        <w:rPr>
          <w:lang w:val="en-US"/>
        </w:rPr>
        <w:t>)</w:t>
      </w:r>
      <w:r>
        <w:rPr>
          <w:lang w:val="id-ID"/>
        </w:rPr>
        <w:t xml:space="preserve">, </w:t>
      </w:r>
      <w:r>
        <w:rPr>
          <w:i/>
          <w:lang w:val="id-ID"/>
        </w:rPr>
        <w:t xml:space="preserve">design </w:t>
      </w:r>
      <w:r w:rsidR="00AE2A8D">
        <w:rPr>
          <w:lang w:val="id-ID"/>
        </w:rPr>
        <w:t xml:space="preserve">(perancangan sistem berdasarkan spesifikasi kebutuhan), </w:t>
      </w:r>
      <w:r w:rsidR="00AE2A8D">
        <w:rPr>
          <w:i/>
          <w:lang w:val="id-ID"/>
        </w:rPr>
        <w:t xml:space="preserve">implementation </w:t>
      </w:r>
      <w:r w:rsidR="00AE2A8D">
        <w:rPr>
          <w:lang w:val="id-ID"/>
        </w:rPr>
        <w:t xml:space="preserve">(pembuatan sistem berdasarkan rancangan yang telah dibuat), </w:t>
      </w:r>
      <w:r w:rsidR="00AE2A8D">
        <w:rPr>
          <w:i/>
          <w:lang w:val="id-ID"/>
        </w:rPr>
        <w:t xml:space="preserve">verification </w:t>
      </w:r>
      <w:r w:rsidR="00AE2A8D">
        <w:rPr>
          <w:lang w:val="id-ID"/>
        </w:rPr>
        <w:t xml:space="preserve">(pengujian sistem yang telah dibangun), hingga </w:t>
      </w:r>
      <w:r w:rsidR="00AE2A8D">
        <w:rPr>
          <w:i/>
          <w:lang w:val="id-ID"/>
        </w:rPr>
        <w:t xml:space="preserve">maintenance </w:t>
      </w:r>
      <w:r w:rsidR="00AE2A8D">
        <w:rPr>
          <w:lang w:val="id-ID"/>
        </w:rPr>
        <w:t xml:space="preserve">(proses pemeliharaan dan pemeriksaan secara berkala untuk menjaga kestabilan sistem dan memperbaiki </w:t>
      </w:r>
      <w:r w:rsidR="00AE2A8D" w:rsidRPr="00AE2A8D">
        <w:rPr>
          <w:i/>
          <w:lang w:val="id-ID"/>
        </w:rPr>
        <w:t>bug</w:t>
      </w:r>
      <w:r w:rsidR="00AE2A8D">
        <w:rPr>
          <w:lang w:val="id-ID"/>
        </w:rPr>
        <w:t xml:space="preserve"> yang akan datang).</w:t>
      </w:r>
    </w:p>
    <w:p w14:paraId="4DCB4239" w14:textId="2617D138" w:rsidR="007912ED" w:rsidRPr="007912ED" w:rsidRDefault="007912ED" w:rsidP="00B833ED">
      <w:pPr>
        <w:pStyle w:val="Heading3"/>
      </w:pPr>
      <w:bookmarkStart w:id="77" w:name="_Toc105052129"/>
      <w:r>
        <w:t>Metode</w:t>
      </w:r>
      <w:r w:rsidRPr="002F2A4C">
        <w:t xml:space="preserve"> </w:t>
      </w:r>
      <w:r>
        <w:t>Pengembangan Sistem</w:t>
      </w:r>
      <w:bookmarkEnd w:id="77"/>
    </w:p>
    <w:p w14:paraId="77222C2B" w14:textId="30BA9E0F" w:rsidR="00B833ED" w:rsidRDefault="002D6C08" w:rsidP="00306C7A">
      <w:pPr>
        <w:pStyle w:val="ParagrifIsi"/>
        <w:ind w:firstLine="839"/>
        <w:rPr>
          <w:lang w:val="en-US"/>
        </w:rPr>
      </w:pPr>
      <w:r>
        <w:rPr>
          <w:lang w:val="id-ID"/>
        </w:rPr>
        <w:t>P</w:t>
      </w:r>
      <w:r w:rsidR="007912ED">
        <w:t>engembangan sistem</w:t>
      </w:r>
      <w:r>
        <w:rPr>
          <w:lang w:val="id-ID"/>
        </w:rPr>
        <w:t xml:space="preserve"> dilakukan dengan menggunakan </w:t>
      </w:r>
      <w:r w:rsidRPr="002D6C08">
        <w:rPr>
          <w:i/>
          <w:lang w:val="id-ID"/>
        </w:rPr>
        <w:t>System Develop</w:t>
      </w:r>
      <w:r>
        <w:rPr>
          <w:lang w:val="id-ID"/>
        </w:rPr>
        <w:t xml:space="preserve">ment </w:t>
      </w:r>
      <w:r>
        <w:rPr>
          <w:i/>
          <w:lang w:val="id-ID"/>
        </w:rPr>
        <w:t xml:space="preserve">Life Cycle </w:t>
      </w:r>
      <w:r>
        <w:rPr>
          <w:lang w:val="id-ID"/>
        </w:rPr>
        <w:t>(SDLC) model</w:t>
      </w:r>
      <w:r w:rsidR="007401DF">
        <w:rPr>
          <w:lang w:val="id-ID"/>
        </w:rPr>
        <w:t>/metode</w:t>
      </w:r>
      <w:r>
        <w:rPr>
          <w:lang w:val="id-ID"/>
        </w:rPr>
        <w:t xml:space="preserve"> </w:t>
      </w:r>
      <w:r w:rsidRPr="002D6C08">
        <w:rPr>
          <w:i/>
          <w:lang w:val="id-ID"/>
        </w:rPr>
        <w:t>waterfall</w:t>
      </w:r>
      <w:r>
        <w:rPr>
          <w:lang w:val="id-ID"/>
        </w:rPr>
        <w:t xml:space="preserve"> yang</w:t>
      </w:r>
      <w:r w:rsidR="007912ED">
        <w:t xml:space="preserve"> </w:t>
      </w:r>
      <w:r w:rsidR="009B4210">
        <w:t>meliputi 5</w:t>
      </w:r>
      <w:r w:rsidR="00C41676" w:rsidRPr="00C41676">
        <w:t xml:space="preserve"> tahap </w:t>
      </w:r>
      <w:r w:rsidR="00C41676" w:rsidRPr="00C41676">
        <w:lastRenderedPageBreak/>
        <w:t xml:space="preserve">pembangunan sistem, dimulai dari </w:t>
      </w:r>
      <w:r w:rsidR="00C41676" w:rsidRPr="00C41676">
        <w:rPr>
          <w:i/>
        </w:rPr>
        <w:t>requirement</w:t>
      </w:r>
      <w:r w:rsidR="00C41676" w:rsidRPr="00C41676">
        <w:t xml:space="preserve"> (pengumpulan data mengenai kebutuhan spesifikasi perangkat lunak) sampai ke tahap </w:t>
      </w:r>
      <w:r>
        <w:rPr>
          <w:i/>
          <w:lang w:val="id-ID"/>
        </w:rPr>
        <w:t>maintenance</w:t>
      </w:r>
      <w:r w:rsidR="00C41676" w:rsidRPr="00C41676">
        <w:t xml:space="preserve"> (</w:t>
      </w:r>
      <w:r>
        <w:rPr>
          <w:lang w:val="id-ID"/>
        </w:rPr>
        <w:t>pemeliharaan sistem</w:t>
      </w:r>
      <w:r w:rsidR="00C41676" w:rsidRPr="00C41676">
        <w:t>). Penj</w:t>
      </w:r>
      <w:r w:rsidR="00262388">
        <w:t xml:space="preserve">elasan mengenai </w:t>
      </w:r>
      <w:r w:rsidR="007401DF">
        <w:t xml:space="preserve">metode pengembangan sistem </w:t>
      </w:r>
      <w:r w:rsidR="00C41676" w:rsidRPr="00C41676">
        <w:t xml:space="preserve">yang digunakan </w:t>
      </w:r>
      <w:r w:rsidR="00C41676" w:rsidRPr="00C41676">
        <w:rPr>
          <w:lang w:val="de-DE"/>
        </w:rPr>
        <w:t>ditunjukkan pada Gambar</w:t>
      </w:r>
      <w:r w:rsidR="00C41676">
        <w:t xml:space="preserve"> 3.</w:t>
      </w:r>
      <w:r w:rsidR="008D4DD8">
        <w:t xml:space="preserve"> </w:t>
      </w:r>
      <w:r w:rsidR="00C41676">
        <w:t>1</w:t>
      </w:r>
      <w:r w:rsidR="00306C7A">
        <w:rPr>
          <w:lang w:val="en-US"/>
        </w:rPr>
        <w:t>.</w:t>
      </w:r>
    </w:p>
    <w:p w14:paraId="2E358586" w14:textId="07723EBF" w:rsidR="00C41676" w:rsidRDefault="00A3293F" w:rsidP="00262388">
      <w:pPr>
        <w:pStyle w:val="ParagrifIsi"/>
        <w:jc w:val="center"/>
      </w:pPr>
      <w:r w:rsidRPr="00A3293F">
        <w:rPr>
          <w:noProof/>
          <w:lang w:val="en-US" w:eastAsia="en-US"/>
        </w:rPr>
        <w:drawing>
          <wp:inline distT="0" distB="0" distL="0" distR="0" wp14:anchorId="541F9D18" wp14:editId="2F454A6E">
            <wp:extent cx="2765549" cy="4190162"/>
            <wp:effectExtent l="0" t="0" r="0" b="1270"/>
            <wp:docPr id="463" name="Picture 463" descr="C:\Users\User\Downloads\METODOLOGI PENELITIAN.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METODOLOGI PENELITIAN.drawio (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9272" cy="4195803"/>
                    </a:xfrm>
                    <a:prstGeom prst="rect">
                      <a:avLst/>
                    </a:prstGeom>
                    <a:noFill/>
                    <a:ln>
                      <a:noFill/>
                    </a:ln>
                  </pic:spPr>
                </pic:pic>
              </a:graphicData>
            </a:graphic>
          </wp:inline>
        </w:drawing>
      </w:r>
    </w:p>
    <w:p w14:paraId="12DD542F" w14:textId="548CB9D8" w:rsidR="00C41676" w:rsidRDefault="00C41676" w:rsidP="00C41676">
      <w:pPr>
        <w:pStyle w:val="Caption"/>
        <w:rPr>
          <w:lang w:val="id-ID"/>
        </w:rPr>
      </w:pPr>
      <w:bookmarkStart w:id="78" w:name="_Toc101083671"/>
      <w:bookmarkStart w:id="79" w:name="_Toc105002683"/>
      <w:r w:rsidRPr="00C41676">
        <w:rPr>
          <w:b/>
        </w:rPr>
        <w:t xml:space="preserve">Gambar 3. </w:t>
      </w:r>
      <w:r w:rsidRPr="00C41676">
        <w:rPr>
          <w:b/>
        </w:rPr>
        <w:fldChar w:fldCharType="begin"/>
      </w:r>
      <w:r w:rsidRPr="00C41676">
        <w:rPr>
          <w:b/>
        </w:rPr>
        <w:instrText xml:space="preserve"> SEQ Gambar_3. \* ARABIC </w:instrText>
      </w:r>
      <w:r w:rsidRPr="00C41676">
        <w:rPr>
          <w:b/>
        </w:rPr>
        <w:fldChar w:fldCharType="separate"/>
      </w:r>
      <w:r w:rsidR="00C072AF">
        <w:rPr>
          <w:b/>
          <w:noProof/>
        </w:rPr>
        <w:t>1</w:t>
      </w:r>
      <w:r w:rsidRPr="00C41676">
        <w:rPr>
          <w:b/>
        </w:rPr>
        <w:fldChar w:fldCharType="end"/>
      </w:r>
      <w:r>
        <w:rPr>
          <w:lang w:val="id-ID"/>
        </w:rPr>
        <w:t xml:space="preserve"> Metod</w:t>
      </w:r>
      <w:bookmarkEnd w:id="78"/>
      <w:r w:rsidR="007912ED">
        <w:rPr>
          <w:lang w:val="id-ID"/>
        </w:rPr>
        <w:t xml:space="preserve">e </w:t>
      </w:r>
      <w:r w:rsidR="00A3293F">
        <w:rPr>
          <w:lang w:val="id-ID"/>
        </w:rPr>
        <w:t>pengembangan sistem</w:t>
      </w:r>
      <w:bookmarkEnd w:id="79"/>
    </w:p>
    <w:p w14:paraId="67B87E3B" w14:textId="00E48F0A" w:rsidR="00C41676" w:rsidRPr="00C41676" w:rsidRDefault="00C41676" w:rsidP="00262388">
      <w:pPr>
        <w:spacing w:line="360" w:lineRule="auto"/>
        <w:jc w:val="both"/>
        <w:rPr>
          <w:sz w:val="24"/>
          <w:szCs w:val="24"/>
          <w:lang w:val="id-ID"/>
        </w:rPr>
      </w:pPr>
      <w:r w:rsidRPr="00C41676">
        <w:rPr>
          <w:sz w:val="24"/>
          <w:szCs w:val="24"/>
          <w:lang w:val="de-DE"/>
        </w:rPr>
        <w:t>Tahapan-tahapan pelaksanaan yang dila</w:t>
      </w:r>
      <w:r w:rsidR="00262388">
        <w:rPr>
          <w:sz w:val="24"/>
          <w:szCs w:val="24"/>
          <w:lang w:val="de-DE"/>
        </w:rPr>
        <w:t xml:space="preserve">kukan pada </w:t>
      </w:r>
      <w:r w:rsidR="007912ED">
        <w:rPr>
          <w:sz w:val="24"/>
          <w:szCs w:val="24"/>
          <w:lang w:val="id-ID"/>
        </w:rPr>
        <w:t xml:space="preserve">pengembangan sistem </w:t>
      </w:r>
      <w:r w:rsidRPr="00C41676">
        <w:rPr>
          <w:sz w:val="24"/>
          <w:szCs w:val="24"/>
          <w:lang w:val="de-DE"/>
        </w:rPr>
        <w:t>ditunjukkan pada rincian poin-poin sebagai berikut</w:t>
      </w:r>
      <w:r>
        <w:rPr>
          <w:sz w:val="24"/>
          <w:szCs w:val="24"/>
          <w:lang w:val="id-ID"/>
        </w:rPr>
        <w:t>.</w:t>
      </w:r>
    </w:p>
    <w:p w14:paraId="46C7E979" w14:textId="15F5C81B" w:rsidR="002F2A4C" w:rsidRPr="002F2A4C" w:rsidRDefault="002F2A4C" w:rsidP="00B833ED">
      <w:pPr>
        <w:pStyle w:val="Heading4"/>
      </w:pPr>
      <w:bookmarkStart w:id="80" w:name="_Toc105052130"/>
      <w:r>
        <w:t>Pengumpulan Data</w:t>
      </w:r>
      <w:bookmarkEnd w:id="80"/>
    </w:p>
    <w:p w14:paraId="289AF6FB" w14:textId="248E3ABE" w:rsidR="00C41676" w:rsidRDefault="00C41676" w:rsidP="00C41676">
      <w:pPr>
        <w:widowControl/>
        <w:pBdr>
          <w:top w:val="nil"/>
          <w:left w:val="nil"/>
          <w:bottom w:val="nil"/>
          <w:right w:val="nil"/>
          <w:between w:val="nil"/>
        </w:pBdr>
        <w:spacing w:after="240" w:line="360" w:lineRule="auto"/>
        <w:ind w:firstLine="851"/>
        <w:jc w:val="both"/>
        <w:rPr>
          <w:color w:val="000000"/>
          <w:sz w:val="24"/>
          <w:szCs w:val="24"/>
        </w:rPr>
      </w:pPr>
      <w:r>
        <w:rPr>
          <w:color w:val="000000"/>
          <w:sz w:val="24"/>
          <w:szCs w:val="24"/>
        </w:rPr>
        <w:t xml:space="preserve">Pengumpulan data dilakukan untuk memberikan pemahaman terkait dengan </w:t>
      </w:r>
      <w:r>
        <w:rPr>
          <w:color w:val="000000"/>
          <w:sz w:val="24"/>
          <w:szCs w:val="24"/>
          <w:lang w:val="id-ID"/>
        </w:rPr>
        <w:t>sistem informasi akuntansi yang dapat menerima masukan berupa pencatatan transaksi dan dapat membuat laporan keuangan</w:t>
      </w:r>
      <w:r>
        <w:rPr>
          <w:color w:val="000000"/>
          <w:sz w:val="24"/>
          <w:szCs w:val="24"/>
        </w:rPr>
        <w:t xml:space="preserve">. Pengumpulan data dilakukan dengan 4 cara, yaitu </w:t>
      </w:r>
      <w:r>
        <w:rPr>
          <w:i/>
          <w:color w:val="000000"/>
          <w:sz w:val="24"/>
          <w:szCs w:val="24"/>
        </w:rPr>
        <w:t>literature review</w:t>
      </w:r>
      <w:r>
        <w:rPr>
          <w:color w:val="000000"/>
          <w:sz w:val="24"/>
          <w:szCs w:val="24"/>
        </w:rPr>
        <w:t xml:space="preserve"> melalui jurnal-jurnal penelitian terkait,</w:t>
      </w:r>
      <w:r>
        <w:rPr>
          <w:color w:val="000000"/>
          <w:sz w:val="24"/>
          <w:szCs w:val="24"/>
          <w:lang w:val="id-ID"/>
        </w:rPr>
        <w:t xml:space="preserve"> </w:t>
      </w:r>
      <w:r>
        <w:rPr>
          <w:i/>
          <w:color w:val="000000"/>
          <w:sz w:val="24"/>
          <w:szCs w:val="24"/>
          <w:lang w:val="id-ID"/>
        </w:rPr>
        <w:t>review</w:t>
      </w:r>
      <w:r>
        <w:rPr>
          <w:color w:val="000000"/>
          <w:sz w:val="24"/>
          <w:szCs w:val="24"/>
          <w:lang w:val="id-ID"/>
        </w:rPr>
        <w:t xml:space="preserve"> terhadap aplikasi akuntansi </w:t>
      </w:r>
      <w:r w:rsidR="00EE1F59">
        <w:rPr>
          <w:color w:val="000000"/>
          <w:sz w:val="24"/>
          <w:szCs w:val="24"/>
          <w:lang w:val="id-ID"/>
        </w:rPr>
        <w:t>lain yang sejenis</w:t>
      </w:r>
      <w:r>
        <w:rPr>
          <w:color w:val="000000"/>
          <w:sz w:val="24"/>
          <w:szCs w:val="24"/>
          <w:lang w:val="id-ID"/>
        </w:rPr>
        <w:t>,</w:t>
      </w:r>
      <w:r>
        <w:rPr>
          <w:color w:val="000000"/>
          <w:sz w:val="24"/>
          <w:szCs w:val="24"/>
        </w:rPr>
        <w:t xml:space="preserve"> observasi, dan wawancara </w:t>
      </w:r>
      <w:r>
        <w:rPr>
          <w:color w:val="000000"/>
          <w:sz w:val="24"/>
          <w:szCs w:val="24"/>
          <w:lang w:val="id-ID"/>
        </w:rPr>
        <w:t>terhadap</w:t>
      </w:r>
      <w:r>
        <w:rPr>
          <w:color w:val="000000"/>
          <w:sz w:val="24"/>
          <w:szCs w:val="24"/>
        </w:rPr>
        <w:t xml:space="preserve"> </w:t>
      </w:r>
      <w:r>
        <w:rPr>
          <w:color w:val="000000"/>
          <w:sz w:val="24"/>
          <w:szCs w:val="24"/>
          <w:lang w:val="id-ID"/>
        </w:rPr>
        <w:t>Klinik Pratama UNTAN</w:t>
      </w:r>
      <w:r>
        <w:rPr>
          <w:color w:val="000000"/>
          <w:sz w:val="24"/>
          <w:szCs w:val="24"/>
        </w:rPr>
        <w:t>.</w:t>
      </w:r>
    </w:p>
    <w:p w14:paraId="33E105B7" w14:textId="75BA0EC4" w:rsidR="001B364A" w:rsidRDefault="00C41676" w:rsidP="00684A32">
      <w:pPr>
        <w:widowControl/>
        <w:pBdr>
          <w:top w:val="nil"/>
          <w:left w:val="nil"/>
          <w:bottom w:val="nil"/>
          <w:right w:val="nil"/>
          <w:between w:val="nil"/>
        </w:pBdr>
        <w:spacing w:after="240" w:line="360" w:lineRule="auto"/>
        <w:ind w:firstLine="851"/>
        <w:jc w:val="both"/>
        <w:rPr>
          <w:color w:val="000000"/>
          <w:sz w:val="24"/>
          <w:szCs w:val="24"/>
        </w:rPr>
      </w:pPr>
      <w:r>
        <w:rPr>
          <w:color w:val="000000"/>
          <w:sz w:val="24"/>
          <w:szCs w:val="24"/>
        </w:rPr>
        <w:lastRenderedPageBreak/>
        <w:t xml:space="preserve">Pengumpulan data dilakukan dengan melakukan kajian </w:t>
      </w:r>
      <w:r>
        <w:rPr>
          <w:color w:val="000000"/>
          <w:sz w:val="24"/>
          <w:szCs w:val="24"/>
          <w:lang w:val="id-ID"/>
        </w:rPr>
        <w:t>pustaka terhadap beberapa penelitian yang terkait dengan sistem informasi akuntansi, pencatatan transaksi, dan pembuat laporan keuangan</w:t>
      </w:r>
      <w:r>
        <w:rPr>
          <w:color w:val="000000"/>
          <w:sz w:val="24"/>
          <w:szCs w:val="24"/>
        </w:rPr>
        <w:t xml:space="preserve">. </w:t>
      </w:r>
      <w:r w:rsidRPr="002A7C72">
        <w:rPr>
          <w:bCs/>
          <w:iCs/>
          <w:color w:val="000000"/>
          <w:sz w:val="24"/>
          <w:szCs w:val="24"/>
        </w:rPr>
        <w:t>Fadillah</w:t>
      </w:r>
      <w:r w:rsidRPr="002A7C72">
        <w:rPr>
          <w:iCs/>
          <w:color w:val="000000"/>
          <w:sz w:val="24"/>
          <w:szCs w:val="24"/>
        </w:rPr>
        <w:t xml:space="preserve"> (</w:t>
      </w:r>
      <w:r w:rsidRPr="002A7C72">
        <w:rPr>
          <w:iCs/>
          <w:color w:val="000000"/>
          <w:sz w:val="24"/>
          <w:szCs w:val="24"/>
          <w:lang w:val="id-ID"/>
        </w:rPr>
        <w:t>2015</w:t>
      </w:r>
      <w:r w:rsidRPr="002A7C72">
        <w:rPr>
          <w:iCs/>
          <w:color w:val="000000"/>
          <w:sz w:val="24"/>
          <w:szCs w:val="24"/>
        </w:rPr>
        <w:t xml:space="preserve">) melakukan penelitian yang terkait dengan </w:t>
      </w:r>
      <w:r w:rsidRPr="002A7C72">
        <w:rPr>
          <w:iCs/>
          <w:color w:val="000000"/>
          <w:sz w:val="24"/>
          <w:szCs w:val="24"/>
          <w:lang w:val="id-ID"/>
        </w:rPr>
        <w:t>sistem informasi pencatatan transaksi pada PT. Surya Kaliki Indonesia. Penelitian ini bertujuan untuk mengatasi masalah dimana penyimpanan data transaksi penjualan dan pembelian PT. Surya Kaliki Indonesia masih tersimpan dalam bentuk arsip. Hal ini menyebabkan pembuatan laporan keuangan yang kurang akurat dan sulitnya pihak manajerial dalam melakukan pengambilan keputusan. Data yang disajikan oleh sistem informasi tersebut berupa data konsumen, data supplier, data barang, data transaksi penjualan dan pembelian, dan data pembayaran utang.</w:t>
      </w:r>
      <w:r>
        <w:rPr>
          <w:iCs/>
          <w:color w:val="000000"/>
          <w:sz w:val="24"/>
          <w:szCs w:val="24"/>
          <w:lang w:val="id-ID"/>
        </w:rPr>
        <w:t xml:space="preserve"> Sedangkan </w:t>
      </w:r>
      <w:r w:rsidRPr="002A7C72">
        <w:rPr>
          <w:bCs/>
          <w:color w:val="000000"/>
          <w:sz w:val="24"/>
          <w:szCs w:val="24"/>
        </w:rPr>
        <w:t>Harahap</w:t>
      </w:r>
      <w:r w:rsidRPr="002A7C72">
        <w:rPr>
          <w:color w:val="000000"/>
          <w:sz w:val="24"/>
          <w:szCs w:val="24"/>
        </w:rPr>
        <w:t xml:space="preserve"> (2017) melakukan penelitian</w:t>
      </w:r>
      <w:r w:rsidRPr="002A7C72">
        <w:rPr>
          <w:color w:val="000000"/>
          <w:sz w:val="24"/>
          <w:szCs w:val="24"/>
          <w:lang w:val="id-ID"/>
        </w:rPr>
        <w:t xml:space="preserve"> berupa pembuatan sistem informasi keuangan pada perusahaan CV. Sinar Jaya</w:t>
      </w:r>
      <w:r w:rsidRPr="002A7C72">
        <w:rPr>
          <w:color w:val="000000"/>
          <w:sz w:val="24"/>
          <w:szCs w:val="24"/>
        </w:rPr>
        <w:t>.</w:t>
      </w:r>
      <w:r w:rsidRPr="002A7C72">
        <w:rPr>
          <w:color w:val="000000"/>
          <w:sz w:val="24"/>
          <w:szCs w:val="24"/>
          <w:lang w:val="id-ID"/>
        </w:rPr>
        <w:t xml:space="preserve"> Sebelumnya, perusahaan CV. Sinar Jaya menggunakan pencatatan data uang keluar dan masuk dalam buku pencatatan yang dilakukan oleh karyawan perusahaan. Hal ini membuat pihak perusahaan kurang dapat bekerja dengan efisien disebabkan oleh terjadinya kesalahan pencatatan oleh karyawan dan sulitnya melakukan pencarian dan penyajian laporan keuangan. Penelitian bertujuan untuk mengatasi masalah diatas, dengan cara merancang sebuah sistem informasi keuangan, dimana sistem tersebut melakukan pencatatan terhadap data uang masuk, data uang keluar, dan memberikan keluaran berupa laporan keuangan perusahaan</w:t>
      </w:r>
      <w:r w:rsidR="00684A32">
        <w:rPr>
          <w:color w:val="000000"/>
          <w:sz w:val="24"/>
          <w:szCs w:val="24"/>
        </w:rPr>
        <w:t>.</w:t>
      </w:r>
    </w:p>
    <w:p w14:paraId="7E54B061" w14:textId="24CB544E" w:rsidR="002F2A4C" w:rsidRDefault="00C41676" w:rsidP="00262388">
      <w:pPr>
        <w:pStyle w:val="ParagrifIsi"/>
        <w:ind w:firstLine="839"/>
      </w:pPr>
      <w:r>
        <w:t xml:space="preserve">Selanjutnya, pengumpulan data dilakukan dengan cara observasi </w:t>
      </w:r>
      <w:r>
        <w:rPr>
          <w:lang w:val="id-ID"/>
        </w:rPr>
        <w:t>lapangan</w:t>
      </w:r>
      <w:r>
        <w:t xml:space="preserve"> dan wawancara untuk </w:t>
      </w:r>
      <w:r>
        <w:rPr>
          <w:lang w:val="id-ID"/>
        </w:rPr>
        <w:t>mendapatkan data pelengkap, serta agar lebih memahami proses bisnis yang terjadi pada Klinik Pratama UNTAN</w:t>
      </w:r>
      <w:r>
        <w:t>. Se</w:t>
      </w:r>
      <w:r w:rsidR="008D4DD8">
        <w:t xml:space="preserve">cara umum, berikut pada Tabel 3. </w:t>
      </w:r>
      <w:r>
        <w:t>1 menunjukkan proses yang dilakukan dalam pengumpulan data melalui observasi dan wawancara</w:t>
      </w:r>
      <w:r w:rsidR="002F2A4C" w:rsidRPr="002F2A4C">
        <w:t>.</w:t>
      </w:r>
    </w:p>
    <w:p w14:paraId="024E85D0" w14:textId="77777777" w:rsidR="00306C7A" w:rsidRDefault="00306C7A" w:rsidP="00262388">
      <w:pPr>
        <w:pStyle w:val="ParagrifIsi"/>
        <w:ind w:firstLine="839"/>
      </w:pPr>
    </w:p>
    <w:p w14:paraId="1970204E" w14:textId="77777777" w:rsidR="00306C7A" w:rsidRDefault="00306C7A" w:rsidP="00262388">
      <w:pPr>
        <w:pStyle w:val="ParagrifIsi"/>
        <w:ind w:firstLine="839"/>
      </w:pPr>
    </w:p>
    <w:p w14:paraId="7D941C76" w14:textId="77777777" w:rsidR="00306C7A" w:rsidRDefault="00306C7A" w:rsidP="00262388">
      <w:pPr>
        <w:pStyle w:val="ParagrifIsi"/>
        <w:ind w:firstLine="839"/>
      </w:pPr>
    </w:p>
    <w:p w14:paraId="135388C8" w14:textId="77777777" w:rsidR="00901A21" w:rsidRDefault="00901A21" w:rsidP="00262388">
      <w:pPr>
        <w:pStyle w:val="ParagrifIsi"/>
        <w:ind w:firstLine="839"/>
      </w:pPr>
    </w:p>
    <w:p w14:paraId="5674766A" w14:textId="7F183511" w:rsidR="00C41676" w:rsidRPr="00C41676" w:rsidRDefault="00C41676" w:rsidP="00C41676">
      <w:pPr>
        <w:pStyle w:val="Caption"/>
        <w:keepNext/>
        <w:jc w:val="left"/>
        <w:rPr>
          <w:lang w:val="id-ID"/>
        </w:rPr>
      </w:pPr>
      <w:bookmarkStart w:id="81" w:name="_Toc101014590"/>
      <w:bookmarkStart w:id="82" w:name="_Toc105002593"/>
      <w:r w:rsidRPr="00C41676">
        <w:rPr>
          <w:b/>
        </w:rPr>
        <w:lastRenderedPageBreak/>
        <w:t xml:space="preserve">Tabel 3. </w:t>
      </w:r>
      <w:r w:rsidRPr="00C41676">
        <w:rPr>
          <w:b/>
        </w:rPr>
        <w:fldChar w:fldCharType="begin"/>
      </w:r>
      <w:r w:rsidRPr="00C41676">
        <w:rPr>
          <w:b/>
        </w:rPr>
        <w:instrText xml:space="preserve"> SEQ Tabel_3. \* ARABIC </w:instrText>
      </w:r>
      <w:r w:rsidRPr="00C41676">
        <w:rPr>
          <w:b/>
        </w:rPr>
        <w:fldChar w:fldCharType="separate"/>
      </w:r>
      <w:r w:rsidR="00C072AF">
        <w:rPr>
          <w:b/>
          <w:noProof/>
        </w:rPr>
        <w:t>1</w:t>
      </w:r>
      <w:r w:rsidRPr="00C41676">
        <w:rPr>
          <w:b/>
        </w:rPr>
        <w:fldChar w:fldCharType="end"/>
      </w:r>
      <w:r>
        <w:rPr>
          <w:lang w:val="id-ID"/>
        </w:rPr>
        <w:t xml:space="preserve"> Proses observasi dan wawancara</w:t>
      </w:r>
      <w:bookmarkEnd w:id="81"/>
      <w:bookmarkEnd w:id="82"/>
    </w:p>
    <w:tbl>
      <w:tblPr>
        <w:tblStyle w:val="48"/>
        <w:tblW w:w="7825"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276"/>
        <w:gridCol w:w="3119"/>
        <w:gridCol w:w="3430"/>
      </w:tblGrid>
      <w:tr w:rsidR="00C41676" w14:paraId="6639A14F" w14:textId="77777777" w:rsidTr="003458CC">
        <w:trPr>
          <w:trHeight w:val="138"/>
        </w:trPr>
        <w:tc>
          <w:tcPr>
            <w:tcW w:w="1276" w:type="dxa"/>
            <w:vMerge w:val="restart"/>
            <w:tcBorders>
              <w:top w:val="single" w:sz="6" w:space="0" w:color="000000"/>
            </w:tcBorders>
            <w:vAlign w:val="center"/>
          </w:tcPr>
          <w:p w14:paraId="28623603" w14:textId="77777777" w:rsidR="00C41676" w:rsidRDefault="00C41676" w:rsidP="003458CC">
            <w:pPr>
              <w:spacing w:line="360" w:lineRule="auto"/>
              <w:jc w:val="center"/>
              <w:rPr>
                <w:b/>
                <w:sz w:val="24"/>
                <w:szCs w:val="24"/>
              </w:rPr>
            </w:pPr>
            <w:r>
              <w:rPr>
                <w:b/>
                <w:sz w:val="24"/>
                <w:szCs w:val="24"/>
              </w:rPr>
              <w:t>Rincian Kegiatan</w:t>
            </w:r>
          </w:p>
        </w:tc>
        <w:tc>
          <w:tcPr>
            <w:tcW w:w="6549" w:type="dxa"/>
            <w:gridSpan w:val="2"/>
            <w:tcBorders>
              <w:top w:val="single" w:sz="6" w:space="0" w:color="000000"/>
              <w:bottom w:val="single" w:sz="4" w:space="0" w:color="000000"/>
            </w:tcBorders>
            <w:vAlign w:val="center"/>
          </w:tcPr>
          <w:p w14:paraId="5ABED68C" w14:textId="77777777" w:rsidR="00C41676" w:rsidRDefault="00C41676" w:rsidP="003458CC">
            <w:pPr>
              <w:spacing w:line="360" w:lineRule="auto"/>
              <w:jc w:val="center"/>
              <w:rPr>
                <w:b/>
                <w:sz w:val="24"/>
                <w:szCs w:val="24"/>
              </w:rPr>
            </w:pPr>
            <w:r>
              <w:rPr>
                <w:b/>
                <w:sz w:val="24"/>
                <w:szCs w:val="24"/>
              </w:rPr>
              <w:t>Nama Kegiatan</w:t>
            </w:r>
          </w:p>
        </w:tc>
      </w:tr>
      <w:tr w:rsidR="00C41676" w14:paraId="43BF24CA" w14:textId="77777777" w:rsidTr="003458CC">
        <w:trPr>
          <w:trHeight w:val="285"/>
        </w:trPr>
        <w:tc>
          <w:tcPr>
            <w:tcW w:w="1276" w:type="dxa"/>
            <w:vMerge/>
            <w:tcBorders>
              <w:top w:val="single" w:sz="6" w:space="0" w:color="000000"/>
            </w:tcBorders>
            <w:vAlign w:val="center"/>
          </w:tcPr>
          <w:p w14:paraId="4BEE357B" w14:textId="77777777" w:rsidR="00C41676" w:rsidRDefault="00C41676" w:rsidP="003458CC">
            <w:pPr>
              <w:pBdr>
                <w:top w:val="nil"/>
                <w:left w:val="nil"/>
                <w:bottom w:val="nil"/>
                <w:right w:val="nil"/>
                <w:between w:val="nil"/>
              </w:pBdr>
              <w:spacing w:line="276" w:lineRule="auto"/>
              <w:rPr>
                <w:b/>
                <w:sz w:val="24"/>
                <w:szCs w:val="24"/>
              </w:rPr>
            </w:pPr>
          </w:p>
        </w:tc>
        <w:tc>
          <w:tcPr>
            <w:tcW w:w="3119" w:type="dxa"/>
            <w:tcBorders>
              <w:top w:val="single" w:sz="4" w:space="0" w:color="000000"/>
              <w:right w:val="single" w:sz="4" w:space="0" w:color="000000"/>
            </w:tcBorders>
            <w:vAlign w:val="center"/>
          </w:tcPr>
          <w:p w14:paraId="0C868B19" w14:textId="77777777" w:rsidR="00C41676" w:rsidRDefault="00C41676" w:rsidP="003458CC">
            <w:pPr>
              <w:spacing w:line="360" w:lineRule="auto"/>
              <w:jc w:val="center"/>
              <w:rPr>
                <w:b/>
                <w:sz w:val="24"/>
                <w:szCs w:val="24"/>
              </w:rPr>
            </w:pPr>
            <w:r>
              <w:rPr>
                <w:b/>
                <w:sz w:val="24"/>
                <w:szCs w:val="24"/>
              </w:rPr>
              <w:t>Observasi Langsung</w:t>
            </w:r>
          </w:p>
        </w:tc>
        <w:tc>
          <w:tcPr>
            <w:tcW w:w="3430" w:type="dxa"/>
            <w:tcBorders>
              <w:top w:val="single" w:sz="4" w:space="0" w:color="000000"/>
              <w:left w:val="single" w:sz="4" w:space="0" w:color="000000"/>
            </w:tcBorders>
            <w:vAlign w:val="center"/>
          </w:tcPr>
          <w:p w14:paraId="209308A3" w14:textId="77777777" w:rsidR="00C41676" w:rsidRDefault="00C41676" w:rsidP="003458CC">
            <w:pPr>
              <w:spacing w:line="360" w:lineRule="auto"/>
              <w:jc w:val="center"/>
              <w:rPr>
                <w:b/>
                <w:sz w:val="24"/>
                <w:szCs w:val="24"/>
              </w:rPr>
            </w:pPr>
            <w:r>
              <w:rPr>
                <w:b/>
                <w:sz w:val="24"/>
                <w:szCs w:val="24"/>
              </w:rPr>
              <w:t>Wawancara</w:t>
            </w:r>
          </w:p>
        </w:tc>
      </w:tr>
      <w:tr w:rsidR="00C41676" w14:paraId="46B2FEC8" w14:textId="77777777" w:rsidTr="003458CC">
        <w:trPr>
          <w:trHeight w:val="1147"/>
        </w:trPr>
        <w:tc>
          <w:tcPr>
            <w:tcW w:w="1276" w:type="dxa"/>
            <w:vAlign w:val="center"/>
          </w:tcPr>
          <w:p w14:paraId="16F32F7A" w14:textId="77777777" w:rsidR="00C41676" w:rsidRDefault="00C41676" w:rsidP="003458CC">
            <w:pPr>
              <w:spacing w:line="360" w:lineRule="auto"/>
              <w:jc w:val="center"/>
              <w:rPr>
                <w:sz w:val="24"/>
                <w:szCs w:val="24"/>
              </w:rPr>
            </w:pPr>
            <w:r>
              <w:rPr>
                <w:sz w:val="24"/>
                <w:szCs w:val="24"/>
              </w:rPr>
              <w:t>Waktu</w:t>
            </w:r>
          </w:p>
        </w:tc>
        <w:tc>
          <w:tcPr>
            <w:tcW w:w="3119" w:type="dxa"/>
            <w:tcBorders>
              <w:right w:val="single" w:sz="4" w:space="0" w:color="000000"/>
            </w:tcBorders>
            <w:vAlign w:val="center"/>
          </w:tcPr>
          <w:p w14:paraId="0A7129D9" w14:textId="77777777" w:rsidR="00C41676" w:rsidRDefault="00C41676" w:rsidP="003458CC">
            <w:pPr>
              <w:spacing w:line="360" w:lineRule="auto"/>
              <w:rPr>
                <w:sz w:val="24"/>
                <w:szCs w:val="24"/>
              </w:rPr>
            </w:pPr>
            <w:r>
              <w:rPr>
                <w:sz w:val="24"/>
                <w:szCs w:val="24"/>
              </w:rPr>
              <w:t>3 Januari 2022 (60 menit)</w:t>
            </w:r>
          </w:p>
          <w:p w14:paraId="325F2B19" w14:textId="77777777" w:rsidR="00C41676" w:rsidRPr="000763DE" w:rsidRDefault="00C41676" w:rsidP="003458CC">
            <w:pPr>
              <w:spacing w:line="360" w:lineRule="auto"/>
              <w:rPr>
                <w:sz w:val="24"/>
                <w:szCs w:val="24"/>
                <w:lang w:val="id-ID"/>
              </w:rPr>
            </w:pPr>
            <w:r>
              <w:rPr>
                <w:sz w:val="24"/>
                <w:szCs w:val="24"/>
                <w:lang w:val="id-ID"/>
              </w:rPr>
              <w:t>22 Maret 2022 (60 menit)</w:t>
            </w:r>
          </w:p>
        </w:tc>
        <w:tc>
          <w:tcPr>
            <w:tcW w:w="3430" w:type="dxa"/>
            <w:tcBorders>
              <w:left w:val="single" w:sz="4" w:space="0" w:color="000000"/>
            </w:tcBorders>
            <w:vAlign w:val="center"/>
          </w:tcPr>
          <w:p w14:paraId="08051994" w14:textId="77777777" w:rsidR="00C41676" w:rsidRDefault="00C41676" w:rsidP="003458CC">
            <w:pPr>
              <w:spacing w:line="360" w:lineRule="auto"/>
              <w:rPr>
                <w:sz w:val="24"/>
                <w:szCs w:val="24"/>
              </w:rPr>
            </w:pPr>
            <w:r>
              <w:rPr>
                <w:sz w:val="24"/>
                <w:szCs w:val="24"/>
              </w:rPr>
              <w:t xml:space="preserve">22 </w:t>
            </w:r>
            <w:r>
              <w:rPr>
                <w:sz w:val="24"/>
                <w:szCs w:val="24"/>
                <w:lang w:val="id-ID"/>
              </w:rPr>
              <w:t xml:space="preserve">Maret </w:t>
            </w:r>
            <w:r>
              <w:rPr>
                <w:sz w:val="24"/>
                <w:szCs w:val="24"/>
              </w:rPr>
              <w:t>2022 (60 menit)</w:t>
            </w:r>
          </w:p>
        </w:tc>
      </w:tr>
      <w:tr w:rsidR="00C41676" w14:paraId="03E23163" w14:textId="77777777" w:rsidTr="003458CC">
        <w:trPr>
          <w:trHeight w:val="470"/>
        </w:trPr>
        <w:tc>
          <w:tcPr>
            <w:tcW w:w="1276" w:type="dxa"/>
            <w:vAlign w:val="center"/>
          </w:tcPr>
          <w:p w14:paraId="5BE52B73" w14:textId="77777777" w:rsidR="00C41676" w:rsidRDefault="00C41676" w:rsidP="003458CC">
            <w:pPr>
              <w:spacing w:line="360" w:lineRule="auto"/>
              <w:jc w:val="center"/>
              <w:rPr>
                <w:sz w:val="24"/>
                <w:szCs w:val="24"/>
              </w:rPr>
            </w:pPr>
            <w:r>
              <w:rPr>
                <w:sz w:val="24"/>
                <w:szCs w:val="24"/>
              </w:rPr>
              <w:t>Informan</w:t>
            </w:r>
          </w:p>
        </w:tc>
        <w:tc>
          <w:tcPr>
            <w:tcW w:w="3119" w:type="dxa"/>
            <w:tcBorders>
              <w:right w:val="single" w:sz="4" w:space="0" w:color="000000"/>
            </w:tcBorders>
            <w:vAlign w:val="center"/>
          </w:tcPr>
          <w:p w14:paraId="01C0D118" w14:textId="77777777" w:rsidR="00C41676" w:rsidRDefault="00C41676" w:rsidP="003458CC">
            <w:pPr>
              <w:spacing w:line="360" w:lineRule="auto"/>
              <w:rPr>
                <w:sz w:val="24"/>
                <w:szCs w:val="24"/>
              </w:rPr>
            </w:pPr>
            <w:r>
              <w:rPr>
                <w:sz w:val="24"/>
                <w:szCs w:val="24"/>
              </w:rPr>
              <w:t xml:space="preserve">Kepala </w:t>
            </w:r>
            <w:r>
              <w:rPr>
                <w:sz w:val="24"/>
                <w:szCs w:val="24"/>
                <w:lang w:val="id-ID"/>
              </w:rPr>
              <w:t xml:space="preserve">klinik </w:t>
            </w:r>
            <w:r>
              <w:rPr>
                <w:sz w:val="24"/>
                <w:szCs w:val="24"/>
              </w:rPr>
              <w:t>dan pegawai bagian keuangan Klinik Pratama UNTAN</w:t>
            </w:r>
          </w:p>
        </w:tc>
        <w:tc>
          <w:tcPr>
            <w:tcW w:w="3430" w:type="dxa"/>
            <w:tcBorders>
              <w:left w:val="single" w:sz="4" w:space="0" w:color="000000"/>
            </w:tcBorders>
            <w:vAlign w:val="center"/>
          </w:tcPr>
          <w:p w14:paraId="5D2231ED" w14:textId="77777777" w:rsidR="00C41676" w:rsidRDefault="00C41676" w:rsidP="003458CC">
            <w:pPr>
              <w:spacing w:line="360" w:lineRule="auto"/>
              <w:rPr>
                <w:sz w:val="24"/>
                <w:szCs w:val="24"/>
              </w:rPr>
            </w:pPr>
            <w:r>
              <w:rPr>
                <w:sz w:val="24"/>
                <w:szCs w:val="24"/>
                <w:lang w:val="id-ID"/>
              </w:rPr>
              <w:t>Pegawai bagian keuangan Klinik Pratama UNTAN</w:t>
            </w:r>
            <w:r>
              <w:rPr>
                <w:sz w:val="24"/>
                <w:szCs w:val="24"/>
              </w:rPr>
              <w:t xml:space="preserve"> (1 orang)</w:t>
            </w:r>
          </w:p>
        </w:tc>
      </w:tr>
      <w:tr w:rsidR="00C41676" w14:paraId="4FCC749E" w14:textId="77777777" w:rsidTr="003458CC">
        <w:trPr>
          <w:trHeight w:val="411"/>
        </w:trPr>
        <w:tc>
          <w:tcPr>
            <w:tcW w:w="1276" w:type="dxa"/>
            <w:vAlign w:val="center"/>
          </w:tcPr>
          <w:p w14:paraId="178D56BE" w14:textId="77777777" w:rsidR="00C41676" w:rsidRDefault="00C41676" w:rsidP="003458CC">
            <w:pPr>
              <w:spacing w:line="360" w:lineRule="auto"/>
              <w:jc w:val="center"/>
              <w:rPr>
                <w:sz w:val="24"/>
                <w:szCs w:val="24"/>
              </w:rPr>
            </w:pPr>
            <w:r>
              <w:rPr>
                <w:sz w:val="24"/>
                <w:szCs w:val="24"/>
              </w:rPr>
              <w:t>Metode</w:t>
            </w:r>
          </w:p>
        </w:tc>
        <w:tc>
          <w:tcPr>
            <w:tcW w:w="3119" w:type="dxa"/>
            <w:tcBorders>
              <w:right w:val="single" w:sz="4" w:space="0" w:color="000000"/>
            </w:tcBorders>
            <w:vAlign w:val="center"/>
          </w:tcPr>
          <w:p w14:paraId="24457E35" w14:textId="77777777" w:rsidR="00C41676" w:rsidRDefault="00C41676" w:rsidP="003458CC">
            <w:pPr>
              <w:spacing w:line="360" w:lineRule="auto"/>
              <w:rPr>
                <w:sz w:val="24"/>
                <w:szCs w:val="24"/>
              </w:rPr>
            </w:pPr>
            <w:r>
              <w:rPr>
                <w:sz w:val="24"/>
                <w:szCs w:val="24"/>
              </w:rPr>
              <w:t>Mendatangi secara langsung Klinik Pratama UNTAN</w:t>
            </w:r>
          </w:p>
        </w:tc>
        <w:tc>
          <w:tcPr>
            <w:tcW w:w="3430" w:type="dxa"/>
            <w:tcBorders>
              <w:left w:val="single" w:sz="4" w:space="0" w:color="000000"/>
            </w:tcBorders>
            <w:vAlign w:val="center"/>
          </w:tcPr>
          <w:p w14:paraId="19078029" w14:textId="77777777" w:rsidR="00C41676" w:rsidRDefault="00C41676" w:rsidP="003458CC">
            <w:pPr>
              <w:spacing w:line="360" w:lineRule="auto"/>
              <w:rPr>
                <w:sz w:val="24"/>
                <w:szCs w:val="24"/>
              </w:rPr>
            </w:pPr>
            <w:r>
              <w:rPr>
                <w:sz w:val="24"/>
                <w:szCs w:val="24"/>
              </w:rPr>
              <w:t>Tatap muka</w:t>
            </w:r>
          </w:p>
        </w:tc>
      </w:tr>
      <w:tr w:rsidR="00C41676" w14:paraId="788C82BF" w14:textId="77777777" w:rsidTr="003458CC">
        <w:trPr>
          <w:trHeight w:val="411"/>
        </w:trPr>
        <w:tc>
          <w:tcPr>
            <w:tcW w:w="1276" w:type="dxa"/>
            <w:vAlign w:val="center"/>
          </w:tcPr>
          <w:p w14:paraId="71A2B56D" w14:textId="77777777" w:rsidR="00C41676" w:rsidRDefault="00C41676" w:rsidP="003458CC">
            <w:pPr>
              <w:spacing w:line="360" w:lineRule="auto"/>
              <w:jc w:val="center"/>
              <w:rPr>
                <w:sz w:val="24"/>
                <w:szCs w:val="24"/>
              </w:rPr>
            </w:pPr>
            <w:r>
              <w:rPr>
                <w:sz w:val="24"/>
                <w:szCs w:val="24"/>
              </w:rPr>
              <w:t>Aktivitas</w:t>
            </w:r>
          </w:p>
        </w:tc>
        <w:tc>
          <w:tcPr>
            <w:tcW w:w="3119" w:type="dxa"/>
            <w:tcBorders>
              <w:right w:val="single" w:sz="4" w:space="0" w:color="000000"/>
            </w:tcBorders>
          </w:tcPr>
          <w:p w14:paraId="0A17033F" w14:textId="77777777" w:rsidR="00C41676" w:rsidRPr="000763DE" w:rsidRDefault="00C41676" w:rsidP="003458CC">
            <w:pPr>
              <w:spacing w:line="360" w:lineRule="auto"/>
              <w:rPr>
                <w:sz w:val="24"/>
                <w:szCs w:val="24"/>
                <w:lang w:val="id-ID"/>
              </w:rPr>
            </w:pPr>
            <w:r>
              <w:rPr>
                <w:sz w:val="24"/>
                <w:szCs w:val="24"/>
              </w:rPr>
              <w:t xml:space="preserve">a. Melihat secara langsung </w:t>
            </w:r>
            <w:r>
              <w:rPr>
                <w:sz w:val="24"/>
                <w:szCs w:val="24"/>
                <w:lang w:val="id-ID"/>
              </w:rPr>
              <w:t xml:space="preserve">proses transaksi yang terjadi </w:t>
            </w:r>
          </w:p>
          <w:p w14:paraId="2FE44A0D" w14:textId="77777777" w:rsidR="00C41676" w:rsidRPr="000763DE" w:rsidRDefault="00C41676" w:rsidP="003458CC">
            <w:pPr>
              <w:spacing w:line="360" w:lineRule="auto"/>
              <w:rPr>
                <w:sz w:val="24"/>
                <w:szCs w:val="24"/>
                <w:lang w:val="id-ID"/>
              </w:rPr>
            </w:pPr>
            <w:r>
              <w:rPr>
                <w:sz w:val="24"/>
                <w:szCs w:val="24"/>
              </w:rPr>
              <w:t xml:space="preserve">b. </w:t>
            </w:r>
            <w:r>
              <w:rPr>
                <w:sz w:val="24"/>
                <w:szCs w:val="24"/>
                <w:lang w:val="id-ID"/>
              </w:rPr>
              <w:t>Mendapatkan dokumen invoice pembelian dan penjualan</w:t>
            </w:r>
          </w:p>
          <w:p w14:paraId="63F9971B" w14:textId="77777777" w:rsidR="00C41676" w:rsidRPr="000763DE" w:rsidRDefault="00C41676" w:rsidP="003458CC">
            <w:pPr>
              <w:spacing w:line="360" w:lineRule="auto"/>
              <w:rPr>
                <w:sz w:val="24"/>
                <w:szCs w:val="24"/>
                <w:lang w:val="id-ID"/>
              </w:rPr>
            </w:pPr>
            <w:r>
              <w:rPr>
                <w:sz w:val="24"/>
                <w:szCs w:val="24"/>
              </w:rPr>
              <w:t xml:space="preserve">c. </w:t>
            </w:r>
            <w:r>
              <w:rPr>
                <w:sz w:val="24"/>
                <w:szCs w:val="24"/>
                <w:lang w:val="id-ID"/>
              </w:rPr>
              <w:t>Memahami proses bisnis yang dijelaskan</w:t>
            </w:r>
          </w:p>
          <w:p w14:paraId="7926E476" w14:textId="77777777" w:rsidR="00C41676" w:rsidRPr="000763DE" w:rsidRDefault="00C41676" w:rsidP="003458CC">
            <w:pPr>
              <w:spacing w:line="360" w:lineRule="auto"/>
              <w:rPr>
                <w:sz w:val="24"/>
                <w:szCs w:val="24"/>
                <w:lang w:val="id-ID"/>
              </w:rPr>
            </w:pPr>
            <w:r>
              <w:rPr>
                <w:sz w:val="24"/>
                <w:szCs w:val="24"/>
              </w:rPr>
              <w:t xml:space="preserve">d. </w:t>
            </w:r>
            <w:r>
              <w:rPr>
                <w:sz w:val="24"/>
                <w:szCs w:val="24"/>
                <w:lang w:val="id-ID"/>
              </w:rPr>
              <w:t>Memperoleh</w:t>
            </w:r>
            <w:r>
              <w:rPr>
                <w:sz w:val="24"/>
                <w:szCs w:val="24"/>
              </w:rPr>
              <w:t xml:space="preserve"> dokumen </w:t>
            </w:r>
            <w:r>
              <w:rPr>
                <w:sz w:val="24"/>
                <w:szCs w:val="24"/>
                <w:lang w:val="id-ID"/>
              </w:rPr>
              <w:t>tambahan terkait laporan keuangan yang telah dibuat selama ini</w:t>
            </w:r>
          </w:p>
        </w:tc>
        <w:tc>
          <w:tcPr>
            <w:tcW w:w="3430" w:type="dxa"/>
            <w:tcBorders>
              <w:left w:val="single" w:sz="4" w:space="0" w:color="000000"/>
            </w:tcBorders>
          </w:tcPr>
          <w:p w14:paraId="64177428" w14:textId="77777777" w:rsidR="00C41676" w:rsidRDefault="00C41676" w:rsidP="003458CC">
            <w:pPr>
              <w:spacing w:line="360" w:lineRule="auto"/>
              <w:rPr>
                <w:sz w:val="24"/>
                <w:szCs w:val="24"/>
              </w:rPr>
            </w:pPr>
            <w:r>
              <w:rPr>
                <w:sz w:val="24"/>
                <w:szCs w:val="24"/>
              </w:rPr>
              <w:t>a. Menjelaskan secara umum maksud dan tujuan penelitian</w:t>
            </w:r>
          </w:p>
          <w:p w14:paraId="72D014F2" w14:textId="77777777" w:rsidR="00C41676" w:rsidRDefault="00C41676" w:rsidP="003458CC">
            <w:pPr>
              <w:spacing w:line="360" w:lineRule="auto"/>
              <w:rPr>
                <w:sz w:val="24"/>
                <w:szCs w:val="24"/>
              </w:rPr>
            </w:pPr>
            <w:r>
              <w:rPr>
                <w:sz w:val="24"/>
                <w:szCs w:val="24"/>
              </w:rPr>
              <w:t>b. Melakukan proses wawancara</w:t>
            </w:r>
          </w:p>
          <w:p w14:paraId="33C06FC4" w14:textId="77777777" w:rsidR="00C41676" w:rsidRDefault="00C41676" w:rsidP="003458CC">
            <w:pPr>
              <w:spacing w:line="360" w:lineRule="auto"/>
              <w:rPr>
                <w:sz w:val="24"/>
                <w:szCs w:val="24"/>
              </w:rPr>
            </w:pPr>
            <w:r>
              <w:rPr>
                <w:sz w:val="24"/>
                <w:szCs w:val="24"/>
              </w:rPr>
              <w:t>c. Melakukan pendokumentasian proses wawancara</w:t>
            </w:r>
          </w:p>
        </w:tc>
      </w:tr>
    </w:tbl>
    <w:p w14:paraId="7DD57122" w14:textId="77777777" w:rsidR="00684A32" w:rsidRDefault="00684A32" w:rsidP="00C41676">
      <w:pPr>
        <w:widowControl/>
        <w:pBdr>
          <w:top w:val="nil"/>
          <w:left w:val="nil"/>
          <w:bottom w:val="nil"/>
          <w:right w:val="nil"/>
          <w:between w:val="nil"/>
        </w:pBdr>
        <w:spacing w:after="240" w:line="360" w:lineRule="auto"/>
        <w:ind w:firstLine="851"/>
        <w:jc w:val="both"/>
        <w:rPr>
          <w:color w:val="000000"/>
          <w:sz w:val="24"/>
          <w:szCs w:val="24"/>
          <w:lang w:val="id-ID"/>
        </w:rPr>
      </w:pPr>
    </w:p>
    <w:p w14:paraId="2EA86A0D" w14:textId="77777777" w:rsidR="00C41676" w:rsidRDefault="00C41676" w:rsidP="00C41676">
      <w:pPr>
        <w:widowControl/>
        <w:pBdr>
          <w:top w:val="nil"/>
          <w:left w:val="nil"/>
          <w:bottom w:val="nil"/>
          <w:right w:val="nil"/>
          <w:between w:val="nil"/>
        </w:pBdr>
        <w:spacing w:after="240" w:line="360" w:lineRule="auto"/>
        <w:ind w:firstLine="851"/>
        <w:jc w:val="both"/>
        <w:rPr>
          <w:i/>
          <w:color w:val="000000"/>
          <w:sz w:val="24"/>
          <w:szCs w:val="24"/>
          <w:lang w:val="id-ID"/>
        </w:rPr>
      </w:pPr>
      <w:r>
        <w:rPr>
          <w:color w:val="000000"/>
          <w:sz w:val="24"/>
          <w:szCs w:val="24"/>
        </w:rPr>
        <w:t xml:space="preserve">Pengumpulan data yang dilakukan dengan melakukan observasi </w:t>
      </w:r>
      <w:r>
        <w:rPr>
          <w:color w:val="000000"/>
          <w:sz w:val="24"/>
          <w:szCs w:val="24"/>
          <w:lang w:val="id-ID"/>
        </w:rPr>
        <w:t xml:space="preserve">lapangan dilakukan untuk memperoleh sejumlah dokumen yang berkaitan dengan proses bisnis. Dokumen tersebut antara lain </w:t>
      </w:r>
      <w:r w:rsidRPr="003A4F7A">
        <w:rPr>
          <w:i/>
          <w:color w:val="000000"/>
          <w:sz w:val="24"/>
          <w:szCs w:val="24"/>
          <w:lang w:val="id-ID"/>
        </w:rPr>
        <w:t>invoice</w:t>
      </w:r>
      <w:r>
        <w:rPr>
          <w:color w:val="000000"/>
          <w:sz w:val="24"/>
          <w:szCs w:val="24"/>
          <w:lang w:val="id-ID"/>
        </w:rPr>
        <w:t xml:space="preserve"> pembelian dan penjualan, serta dokumen laporan keuangan. Selain itu, juga dilakukan observasi langsung terhadap proses bisnis yang terjadi pada Klinik Pratama UNTAN, mulai dari proses transaksi yang terjadi, dokumentasi transaksi dalam bentuk </w:t>
      </w:r>
      <w:r>
        <w:rPr>
          <w:i/>
          <w:color w:val="000000"/>
          <w:sz w:val="24"/>
          <w:szCs w:val="24"/>
          <w:lang w:val="id-ID"/>
        </w:rPr>
        <w:t>invoice</w:t>
      </w:r>
      <w:r>
        <w:rPr>
          <w:color w:val="000000"/>
          <w:sz w:val="24"/>
          <w:szCs w:val="24"/>
          <w:lang w:val="id-ID"/>
        </w:rPr>
        <w:t xml:space="preserve"> fisik, pencatatan transaksi, serta pembuatan laporan keuangan berdasarkan transaksi yang telah dicatat. </w:t>
      </w:r>
    </w:p>
    <w:p w14:paraId="0DF952FC" w14:textId="77777777" w:rsidR="00C41676" w:rsidRDefault="00C41676" w:rsidP="00C41676">
      <w:pPr>
        <w:widowControl/>
        <w:pBdr>
          <w:top w:val="nil"/>
          <w:left w:val="nil"/>
          <w:bottom w:val="nil"/>
          <w:right w:val="nil"/>
          <w:between w:val="nil"/>
        </w:pBdr>
        <w:spacing w:after="240" w:line="360" w:lineRule="auto"/>
        <w:ind w:firstLine="851"/>
        <w:jc w:val="both"/>
        <w:rPr>
          <w:color w:val="000000"/>
          <w:sz w:val="24"/>
          <w:szCs w:val="24"/>
        </w:rPr>
      </w:pPr>
      <w:r>
        <w:rPr>
          <w:color w:val="000000"/>
          <w:sz w:val="24"/>
          <w:szCs w:val="24"/>
          <w:lang w:val="id-ID"/>
        </w:rPr>
        <w:lastRenderedPageBreak/>
        <w:t>Sedangkan untuk</w:t>
      </w:r>
      <w:r>
        <w:rPr>
          <w:color w:val="000000"/>
          <w:sz w:val="24"/>
          <w:szCs w:val="24"/>
        </w:rPr>
        <w:t xml:space="preserve"> </w:t>
      </w:r>
      <w:r>
        <w:rPr>
          <w:color w:val="000000"/>
          <w:sz w:val="24"/>
          <w:szCs w:val="24"/>
          <w:lang w:val="id-ID"/>
        </w:rPr>
        <w:t>pengumpulan data</w:t>
      </w:r>
      <w:r>
        <w:rPr>
          <w:color w:val="000000"/>
          <w:sz w:val="24"/>
          <w:szCs w:val="24"/>
        </w:rPr>
        <w:t xml:space="preserve"> wawancara dilakukan dengan dengan </w:t>
      </w:r>
      <w:r>
        <w:rPr>
          <w:color w:val="000000"/>
          <w:sz w:val="24"/>
          <w:szCs w:val="24"/>
          <w:lang w:val="id-ID"/>
        </w:rPr>
        <w:t>kepala klinik dan pegawai</w:t>
      </w:r>
      <w:r>
        <w:rPr>
          <w:color w:val="000000"/>
          <w:sz w:val="24"/>
          <w:szCs w:val="24"/>
        </w:rPr>
        <w:t xml:space="preserve"> </w:t>
      </w:r>
      <w:r>
        <w:rPr>
          <w:color w:val="000000"/>
          <w:sz w:val="24"/>
          <w:szCs w:val="24"/>
          <w:lang w:val="id-ID"/>
        </w:rPr>
        <w:t>keuangan Klinik Pratama UNTAN</w:t>
      </w:r>
      <w:r>
        <w:rPr>
          <w:color w:val="000000"/>
          <w:sz w:val="24"/>
          <w:szCs w:val="24"/>
        </w:rPr>
        <w:t xml:space="preserve">. Wawancara dilakukan bertujuan untuk mendapatkan </w:t>
      </w:r>
      <w:r>
        <w:rPr>
          <w:color w:val="000000"/>
          <w:sz w:val="24"/>
          <w:szCs w:val="24"/>
          <w:lang w:val="id-ID"/>
        </w:rPr>
        <w:t>gambaran detail tentang bagaimana proses bisnis yang terjadi, serta agar mendapatkan spesifikasi kebutuhan sistem informasi yang diinginkan</w:t>
      </w:r>
      <w:r>
        <w:rPr>
          <w:color w:val="000000"/>
          <w:sz w:val="24"/>
          <w:szCs w:val="24"/>
        </w:rPr>
        <w:t xml:space="preserve">. Proses wawancara dilakukan dengan memberikan beberapa pertanyaan tentang </w:t>
      </w:r>
      <w:r>
        <w:rPr>
          <w:color w:val="000000"/>
          <w:sz w:val="24"/>
          <w:szCs w:val="24"/>
          <w:lang w:val="id-ID"/>
        </w:rPr>
        <w:t xml:space="preserve">sepertia apa proses bisnis yang terjadi, dan </w:t>
      </w:r>
      <w:r>
        <w:rPr>
          <w:color w:val="000000"/>
          <w:sz w:val="24"/>
          <w:szCs w:val="24"/>
        </w:rPr>
        <w:t>bagaimana sistem informasi yang diinginkan untuk mendukung proses bisnis</w:t>
      </w:r>
      <w:r>
        <w:rPr>
          <w:color w:val="000000"/>
          <w:sz w:val="24"/>
          <w:szCs w:val="24"/>
          <w:lang w:val="id-ID"/>
        </w:rPr>
        <w:t xml:space="preserve"> tersebut</w:t>
      </w:r>
      <w:r>
        <w:rPr>
          <w:color w:val="000000"/>
          <w:sz w:val="24"/>
          <w:szCs w:val="24"/>
        </w:rPr>
        <w:t>. Berdasarkan dari hasil wawancara yang telah dilakukan</w:t>
      </w:r>
      <w:r>
        <w:rPr>
          <w:color w:val="000000"/>
          <w:sz w:val="24"/>
          <w:szCs w:val="24"/>
          <w:lang w:val="id-ID"/>
        </w:rPr>
        <w:t>,</w:t>
      </w:r>
      <w:r>
        <w:rPr>
          <w:color w:val="000000"/>
          <w:sz w:val="24"/>
          <w:szCs w:val="24"/>
        </w:rPr>
        <w:t xml:space="preserve"> didapatkan proses bisnis </w:t>
      </w:r>
      <w:r>
        <w:rPr>
          <w:color w:val="000000"/>
          <w:sz w:val="24"/>
          <w:szCs w:val="24"/>
          <w:lang w:val="id-ID"/>
        </w:rPr>
        <w:t>dan spesifikasi kebutuhan sistem informasi Klinik Pratama UNTAN</w:t>
      </w:r>
      <w:r>
        <w:rPr>
          <w:color w:val="000000"/>
          <w:sz w:val="24"/>
          <w:szCs w:val="24"/>
        </w:rPr>
        <w:t xml:space="preserve"> sebagai berikut.</w:t>
      </w:r>
    </w:p>
    <w:p w14:paraId="30F1545B" w14:textId="77777777" w:rsidR="00C41676" w:rsidRDefault="00C41676" w:rsidP="00D125A3">
      <w:pPr>
        <w:widowControl/>
        <w:numPr>
          <w:ilvl w:val="0"/>
          <w:numId w:val="9"/>
        </w:numPr>
        <w:pBdr>
          <w:top w:val="nil"/>
          <w:left w:val="nil"/>
          <w:bottom w:val="nil"/>
          <w:right w:val="nil"/>
          <w:between w:val="nil"/>
        </w:pBdr>
        <w:spacing w:after="240" w:line="360" w:lineRule="auto"/>
        <w:ind w:left="851" w:hanging="425"/>
        <w:jc w:val="both"/>
      </w:pPr>
      <w:r>
        <w:rPr>
          <w:color w:val="000000"/>
          <w:sz w:val="24"/>
          <w:szCs w:val="24"/>
        </w:rPr>
        <w:t xml:space="preserve">Proses </w:t>
      </w:r>
      <w:r>
        <w:rPr>
          <w:color w:val="000000"/>
          <w:sz w:val="24"/>
          <w:szCs w:val="24"/>
          <w:lang w:val="id-ID"/>
        </w:rPr>
        <w:t>pembelian yang dilakukan Klinik Pratama UNTAN dimulai pada bagian gudang (</w:t>
      </w:r>
      <w:r w:rsidRPr="00F11613">
        <w:rPr>
          <w:i/>
          <w:color w:val="000000"/>
          <w:sz w:val="24"/>
          <w:szCs w:val="24"/>
          <w:lang w:val="id-ID"/>
        </w:rPr>
        <w:t>inventory</w:t>
      </w:r>
      <w:r>
        <w:rPr>
          <w:color w:val="000000"/>
          <w:sz w:val="24"/>
          <w:szCs w:val="24"/>
          <w:lang w:val="id-ID"/>
        </w:rPr>
        <w:t xml:space="preserve">) dengan memeriksa stok item barang. Ketika stok item barang sudah mencapai batas minimum, maka akan dilakukan pembelian barang dari </w:t>
      </w:r>
      <w:r>
        <w:rPr>
          <w:i/>
          <w:color w:val="000000"/>
          <w:sz w:val="24"/>
          <w:szCs w:val="24"/>
          <w:lang w:val="id-ID"/>
        </w:rPr>
        <w:t>supplier.</w:t>
      </w:r>
    </w:p>
    <w:p w14:paraId="353DF37D" w14:textId="77777777" w:rsidR="00C41676" w:rsidRPr="00F11613" w:rsidRDefault="00C41676" w:rsidP="00D125A3">
      <w:pPr>
        <w:widowControl/>
        <w:numPr>
          <w:ilvl w:val="0"/>
          <w:numId w:val="9"/>
        </w:numPr>
        <w:pBdr>
          <w:top w:val="nil"/>
          <w:left w:val="nil"/>
          <w:bottom w:val="nil"/>
          <w:right w:val="nil"/>
          <w:between w:val="nil"/>
        </w:pBdr>
        <w:spacing w:after="240" w:line="360" w:lineRule="auto"/>
        <w:ind w:left="851" w:hanging="425"/>
        <w:jc w:val="both"/>
      </w:pPr>
      <w:r>
        <w:rPr>
          <w:color w:val="000000"/>
          <w:sz w:val="24"/>
          <w:szCs w:val="24"/>
        </w:rPr>
        <w:t xml:space="preserve">Proses </w:t>
      </w:r>
      <w:r>
        <w:rPr>
          <w:color w:val="000000"/>
          <w:sz w:val="24"/>
          <w:szCs w:val="24"/>
          <w:lang w:val="id-ID"/>
        </w:rPr>
        <w:t xml:space="preserve">penjualan yang dilakukan Klinik Pratama UNTAN dimulai pada bagian kasir. Ketika </w:t>
      </w:r>
      <w:r w:rsidRPr="00867767">
        <w:rPr>
          <w:i/>
          <w:color w:val="000000"/>
          <w:sz w:val="24"/>
          <w:szCs w:val="24"/>
          <w:lang w:val="id-ID"/>
        </w:rPr>
        <w:t>customer</w:t>
      </w:r>
      <w:r>
        <w:rPr>
          <w:color w:val="000000"/>
          <w:sz w:val="24"/>
          <w:szCs w:val="24"/>
          <w:lang w:val="id-ID"/>
        </w:rPr>
        <w:t xml:space="preserve"> sudah mendapatkan barang atau jasa yang diinginkan, selanjutnya </w:t>
      </w:r>
      <w:r w:rsidRPr="00867767">
        <w:rPr>
          <w:i/>
          <w:color w:val="000000"/>
          <w:sz w:val="24"/>
          <w:szCs w:val="24"/>
          <w:lang w:val="id-ID"/>
        </w:rPr>
        <w:t>customer</w:t>
      </w:r>
      <w:r>
        <w:rPr>
          <w:color w:val="000000"/>
          <w:sz w:val="24"/>
          <w:szCs w:val="24"/>
          <w:lang w:val="id-ID"/>
        </w:rPr>
        <w:t xml:space="preserve"> akan diarahkan ke bagian kasir untuk melakukan pembayaran. Terdapat dua status yang dapat mempengaruhi pembayaran, yaitu “Umum” dan “BPJS”. Ketika </w:t>
      </w:r>
      <w:r>
        <w:rPr>
          <w:i/>
          <w:color w:val="000000"/>
          <w:sz w:val="24"/>
          <w:szCs w:val="24"/>
          <w:lang w:val="id-ID"/>
        </w:rPr>
        <w:t>customer</w:t>
      </w:r>
      <w:r>
        <w:rPr>
          <w:color w:val="000000"/>
          <w:sz w:val="24"/>
          <w:szCs w:val="24"/>
          <w:lang w:val="id-ID"/>
        </w:rPr>
        <w:t xml:space="preserve"> melakukan pembayaran berstatus “Umum”, maka </w:t>
      </w:r>
      <w:r w:rsidRPr="00867767">
        <w:rPr>
          <w:i/>
          <w:color w:val="000000"/>
          <w:sz w:val="24"/>
          <w:szCs w:val="24"/>
          <w:lang w:val="id-ID"/>
        </w:rPr>
        <w:t>customer</w:t>
      </w:r>
      <w:r>
        <w:rPr>
          <w:color w:val="000000"/>
          <w:sz w:val="24"/>
          <w:szCs w:val="24"/>
          <w:lang w:val="id-ID"/>
        </w:rPr>
        <w:t xml:space="preserve"> akan membayar transaksi sesuai dengan nilai barang atau jasa yang ditetapkan. Sedangkan k</w:t>
      </w:r>
      <w:r w:rsidRPr="00867767">
        <w:rPr>
          <w:color w:val="000000"/>
          <w:sz w:val="24"/>
          <w:szCs w:val="24"/>
          <w:lang w:val="id-ID"/>
        </w:rPr>
        <w:t>etika</w:t>
      </w:r>
      <w:r>
        <w:rPr>
          <w:color w:val="000000"/>
          <w:sz w:val="24"/>
          <w:szCs w:val="24"/>
          <w:lang w:val="id-ID"/>
        </w:rPr>
        <w:t xml:space="preserve"> </w:t>
      </w:r>
      <w:r>
        <w:rPr>
          <w:i/>
          <w:color w:val="000000"/>
          <w:sz w:val="24"/>
          <w:szCs w:val="24"/>
          <w:lang w:val="id-ID"/>
        </w:rPr>
        <w:t>customer</w:t>
      </w:r>
      <w:r>
        <w:rPr>
          <w:color w:val="000000"/>
          <w:sz w:val="24"/>
          <w:szCs w:val="24"/>
          <w:lang w:val="id-ID"/>
        </w:rPr>
        <w:t xml:space="preserve"> melakukan pembayaran berstatus “BPJS”, maka </w:t>
      </w:r>
      <w:r>
        <w:rPr>
          <w:i/>
          <w:color w:val="000000"/>
          <w:sz w:val="24"/>
          <w:szCs w:val="24"/>
          <w:lang w:val="id-ID"/>
        </w:rPr>
        <w:t xml:space="preserve">customer </w:t>
      </w:r>
      <w:r>
        <w:rPr>
          <w:color w:val="000000"/>
          <w:sz w:val="24"/>
          <w:szCs w:val="24"/>
          <w:lang w:val="id-ID"/>
        </w:rPr>
        <w:t xml:space="preserve">tidak perlu melakukan pembayaran, dikarenakan pembayaran transaksi tersebut ditanggung oleh BPJS (Badan Penyelenggara Jaminan Sosial). Namun, jumlah nilai barang atau jasa yang seharusnya dibayar oleh </w:t>
      </w:r>
      <w:r>
        <w:rPr>
          <w:i/>
          <w:color w:val="000000"/>
          <w:sz w:val="24"/>
          <w:szCs w:val="24"/>
          <w:lang w:val="id-ID"/>
        </w:rPr>
        <w:t>customer</w:t>
      </w:r>
      <w:r>
        <w:rPr>
          <w:color w:val="000000"/>
          <w:sz w:val="24"/>
          <w:szCs w:val="24"/>
          <w:lang w:val="id-ID"/>
        </w:rPr>
        <w:t xml:space="preserve"> pada saat transaksi tetap tercatat pada </w:t>
      </w:r>
      <w:r>
        <w:rPr>
          <w:i/>
          <w:color w:val="000000"/>
          <w:sz w:val="24"/>
          <w:szCs w:val="24"/>
          <w:lang w:val="id-ID"/>
        </w:rPr>
        <w:t>invoice</w:t>
      </w:r>
      <w:r>
        <w:rPr>
          <w:color w:val="000000"/>
          <w:sz w:val="24"/>
          <w:szCs w:val="24"/>
          <w:lang w:val="id-ID"/>
        </w:rPr>
        <w:t xml:space="preserve">. </w:t>
      </w:r>
    </w:p>
    <w:p w14:paraId="5B6F4A4F" w14:textId="295A7ACC" w:rsidR="00C41676" w:rsidRDefault="00C41676" w:rsidP="00684A32">
      <w:pPr>
        <w:pStyle w:val="ParagrifIsi"/>
        <w:numPr>
          <w:ilvl w:val="0"/>
          <w:numId w:val="9"/>
        </w:numPr>
        <w:ind w:left="851"/>
      </w:pPr>
      <w:r>
        <w:t xml:space="preserve">Proses pencatatan transaksi dan pembuat laporan keuangan pada Klinik Pratama UNTAN saat ini masih dilakukan dengan sistem manual, dengan pencatatan transaksi dicatat berdasarkan </w:t>
      </w:r>
      <w:r>
        <w:rPr>
          <w:i/>
        </w:rPr>
        <w:t xml:space="preserve">invoice </w:t>
      </w:r>
      <w:r>
        <w:t>pembelian dan penjualan yang dilakukan klinik, dan laporan keuangan dibuat dalam periode tertentu berdasarkan transaksi yang telah dicatat</w:t>
      </w:r>
      <w:r w:rsidR="008D4DD8">
        <w:t>.</w:t>
      </w:r>
    </w:p>
    <w:p w14:paraId="361CB309" w14:textId="3832A971" w:rsidR="002F2A4C" w:rsidRPr="002F2A4C" w:rsidRDefault="002F2A4C" w:rsidP="00B833ED">
      <w:pPr>
        <w:pStyle w:val="Heading4"/>
      </w:pPr>
      <w:bookmarkStart w:id="83" w:name="_Toc105052131"/>
      <w:r w:rsidRPr="002F2A4C">
        <w:lastRenderedPageBreak/>
        <w:t>Mengolah dan Menganalisis Data</w:t>
      </w:r>
      <w:bookmarkEnd w:id="83"/>
    </w:p>
    <w:p w14:paraId="060D2A14" w14:textId="281FFD8D" w:rsidR="002F2A4C" w:rsidRPr="002F2A4C" w:rsidRDefault="008D4DD8" w:rsidP="00262388">
      <w:pPr>
        <w:pStyle w:val="ParagrifIsi"/>
        <w:ind w:firstLine="839"/>
      </w:pPr>
      <w:r w:rsidRPr="008D4DD8">
        <w:rPr>
          <w:lang w:val="de-DE"/>
        </w:rPr>
        <w:t xml:space="preserve">Tahapan ini dilakukan setelah selesai </w:t>
      </w:r>
      <w:r w:rsidRPr="008D4DD8">
        <w:t>mengumpulkan data yang diperlukan dari Klinik Pratama UNTAN. Data tersebut antara lain kajian pustaka, dokumen yang berkaitan dengan proses bisnis, dan hasil wawancara. Data tersebut diolah agar dapat digunakan dalam proses analisis kebutuhan sistem</w:t>
      </w:r>
      <w:r w:rsidR="002F2A4C" w:rsidRPr="002F2A4C">
        <w:t>.</w:t>
      </w:r>
    </w:p>
    <w:p w14:paraId="4213F185" w14:textId="41E89B8F" w:rsidR="002F2A4C" w:rsidRPr="002F2A4C" w:rsidRDefault="002F2A4C" w:rsidP="00B833ED">
      <w:pPr>
        <w:pStyle w:val="Heading4"/>
      </w:pPr>
      <w:bookmarkStart w:id="84" w:name="_Toc105052132"/>
      <w:r w:rsidRPr="002F2A4C">
        <w:t>Analisis Kebutuhan Sistem</w:t>
      </w:r>
      <w:bookmarkEnd w:id="84"/>
    </w:p>
    <w:p w14:paraId="12255442" w14:textId="7E98FEC0" w:rsidR="002F2A4C" w:rsidRPr="002F2A4C" w:rsidRDefault="008D4DD8" w:rsidP="00262388">
      <w:pPr>
        <w:pStyle w:val="ParagrifIsi"/>
        <w:ind w:firstLine="839"/>
      </w:pPr>
      <w:r w:rsidRPr="008D4DD8">
        <w:rPr>
          <w:lang w:val="de-DE"/>
        </w:rPr>
        <w:t xml:space="preserve">Tahapan analisis kebutuhan </w:t>
      </w:r>
      <w:r w:rsidR="000931AC">
        <w:rPr>
          <w:lang w:val="id-ID"/>
        </w:rPr>
        <w:t xml:space="preserve">sistem </w:t>
      </w:r>
      <w:r w:rsidRPr="008D4DD8">
        <w:rPr>
          <w:lang w:val="de-DE"/>
        </w:rPr>
        <w:t xml:space="preserve">dilakukan untuk mengidentifikasi kebutuhan </w:t>
      </w:r>
      <w:r w:rsidRPr="008D4DD8">
        <w:t xml:space="preserve">sistem informasi dan mendapatkan gambaran dari sistem yang akan dibangun. </w:t>
      </w:r>
      <w:r w:rsidRPr="008D4DD8">
        <w:rPr>
          <w:lang w:val="de-DE"/>
        </w:rPr>
        <w:t xml:space="preserve"> Analisis kebutuhan d</w:t>
      </w:r>
      <w:r w:rsidRPr="008D4DD8">
        <w:t>idapatkan dari data yang telah dikumpulkan dan diolah.</w:t>
      </w:r>
      <w:r w:rsidRPr="008D4DD8">
        <w:rPr>
          <w:lang w:val="de-DE"/>
        </w:rPr>
        <w:t xml:space="preserve"> Kebutuhan </w:t>
      </w:r>
      <w:r w:rsidRPr="008D4DD8">
        <w:t xml:space="preserve">sistem </w:t>
      </w:r>
      <w:r w:rsidRPr="008D4DD8">
        <w:rPr>
          <w:lang w:val="de-DE"/>
        </w:rPr>
        <w:t>yang diperoleh dari hasil analisis akan menjadi</w:t>
      </w:r>
      <w:r w:rsidRPr="008D4DD8">
        <w:t xml:space="preserve"> dasar</w:t>
      </w:r>
      <w:r w:rsidRPr="008D4DD8">
        <w:rPr>
          <w:lang w:val="de-DE"/>
        </w:rPr>
        <w:t xml:space="preserve"> gambaran sistem yang akan dibangun. </w:t>
      </w:r>
      <w:r w:rsidR="000931AC">
        <w:rPr>
          <w:lang w:val="id-ID"/>
        </w:rPr>
        <w:t>Sistem akan dibangun</w:t>
      </w:r>
      <w:r w:rsidRPr="008D4DD8">
        <w:rPr>
          <w:lang w:val="de-DE"/>
        </w:rPr>
        <w:t xml:space="preserve"> menggunakan </w:t>
      </w:r>
      <w:r w:rsidRPr="008D4DD8">
        <w:rPr>
          <w:i/>
          <w:lang w:val="de-DE"/>
        </w:rPr>
        <w:t xml:space="preserve">System Development Life Cycle </w:t>
      </w:r>
      <w:r w:rsidRPr="008D4DD8">
        <w:rPr>
          <w:lang w:val="de-DE"/>
        </w:rPr>
        <w:t xml:space="preserve">(SDLC) </w:t>
      </w:r>
      <w:r w:rsidRPr="008D4DD8">
        <w:t>atau daur hidup pengembangan sistem</w:t>
      </w:r>
      <w:r w:rsidRPr="008D4DD8">
        <w:rPr>
          <w:lang w:val="de-DE"/>
        </w:rPr>
        <w:t xml:space="preserve">. Model yang digunakan ialah menggunakan </w:t>
      </w:r>
      <w:r w:rsidRPr="008D4DD8">
        <w:t xml:space="preserve">model </w:t>
      </w:r>
      <w:r w:rsidRPr="008D4DD8">
        <w:rPr>
          <w:i/>
          <w:lang w:val="de-DE"/>
        </w:rPr>
        <w:t>waterfall</w:t>
      </w:r>
      <w:r w:rsidR="002F2A4C" w:rsidRPr="002F2A4C">
        <w:t>.</w:t>
      </w:r>
    </w:p>
    <w:p w14:paraId="3D1E32C1" w14:textId="01FF22A6" w:rsidR="002F2A4C" w:rsidRPr="002F2A4C" w:rsidRDefault="002F2A4C" w:rsidP="00B833ED">
      <w:pPr>
        <w:pStyle w:val="Heading4"/>
      </w:pPr>
      <w:bookmarkStart w:id="85" w:name="_Toc105052133"/>
      <w:r w:rsidRPr="002F2A4C">
        <w:t>Perancangan Sistem</w:t>
      </w:r>
      <w:bookmarkEnd w:id="85"/>
    </w:p>
    <w:p w14:paraId="4A8DFA98" w14:textId="201ABD2E" w:rsidR="002F2A4C" w:rsidRPr="002F2A4C" w:rsidRDefault="008D4DD8" w:rsidP="00262388">
      <w:pPr>
        <w:pStyle w:val="ParagrifIsi"/>
        <w:ind w:firstLine="839"/>
      </w:pPr>
      <w:r w:rsidRPr="008D4DD8">
        <w:t xml:space="preserve">Perancangan sistem merupakan proses yang dilakukan untuk menghasilkan rancangan </w:t>
      </w:r>
      <w:r w:rsidRPr="008D4DD8">
        <w:rPr>
          <w:lang w:val="id-ID"/>
        </w:rPr>
        <w:t>sistem berdasarkan hasil dari analisis kebutuhan sistem</w:t>
      </w:r>
      <w:r w:rsidRPr="008D4DD8">
        <w:t xml:space="preserve">. Perancangan sistem dilakukan dengan menggunakan </w:t>
      </w:r>
      <w:r w:rsidRPr="008D4DD8">
        <w:rPr>
          <w:i/>
        </w:rPr>
        <w:t xml:space="preserve">Unified Modelling Language </w:t>
      </w:r>
      <w:r w:rsidRPr="008D4DD8">
        <w:t xml:space="preserve">(UML). </w:t>
      </w:r>
      <w:r w:rsidRPr="008D4DD8">
        <w:rPr>
          <w:i/>
        </w:rPr>
        <w:t xml:space="preserve">Unified Modelling Language </w:t>
      </w:r>
      <w:r w:rsidRPr="008D4DD8">
        <w:t>(UML) yang digunakan pa</w:t>
      </w:r>
      <w:r w:rsidR="00F7324C">
        <w:t>da penelitian ini terdiri dari empat</w:t>
      </w:r>
      <w:r w:rsidRPr="008D4DD8">
        <w:t xml:space="preserve"> diagram yaitu </w:t>
      </w:r>
      <w:r w:rsidRPr="008D4DD8">
        <w:rPr>
          <w:i/>
        </w:rPr>
        <w:t>class diagram</w:t>
      </w:r>
      <w:r w:rsidRPr="008D4DD8">
        <w:t xml:space="preserve">, </w:t>
      </w:r>
      <w:r w:rsidRPr="008D4DD8">
        <w:rPr>
          <w:i/>
        </w:rPr>
        <w:t>use case diagram</w:t>
      </w:r>
      <w:r w:rsidRPr="008D4DD8">
        <w:t xml:space="preserve">, </w:t>
      </w:r>
      <w:r w:rsidRPr="008D4DD8">
        <w:rPr>
          <w:i/>
        </w:rPr>
        <w:t>sequence diagram</w:t>
      </w:r>
      <w:r w:rsidRPr="008D4DD8">
        <w:t xml:space="preserve">, dan </w:t>
      </w:r>
      <w:r w:rsidRPr="008D4DD8">
        <w:rPr>
          <w:i/>
        </w:rPr>
        <w:t>activity diagram</w:t>
      </w:r>
      <w:r w:rsidR="002F2A4C" w:rsidRPr="002F2A4C">
        <w:t>.</w:t>
      </w:r>
    </w:p>
    <w:p w14:paraId="43D362F3" w14:textId="13C09CCA" w:rsidR="002F2A4C" w:rsidRPr="002F2A4C" w:rsidRDefault="002F2A4C" w:rsidP="00B833ED">
      <w:pPr>
        <w:pStyle w:val="Heading4"/>
      </w:pPr>
      <w:bookmarkStart w:id="86" w:name="_Toc105052134"/>
      <w:r w:rsidRPr="002F2A4C">
        <w:t>Implementasi</w:t>
      </w:r>
      <w:bookmarkEnd w:id="86"/>
    </w:p>
    <w:p w14:paraId="1F87D3EE" w14:textId="75848297" w:rsidR="002F2A4C" w:rsidRPr="002F2A4C" w:rsidRDefault="008D4DD8" w:rsidP="00262388">
      <w:pPr>
        <w:pStyle w:val="ParagrifIsi"/>
        <w:ind w:firstLine="839"/>
      </w:pPr>
      <w:r w:rsidRPr="008D4DD8">
        <w:rPr>
          <w:lang w:val="de-DE"/>
        </w:rPr>
        <w:t xml:space="preserve">Implementasi dilakukan untuk </w:t>
      </w:r>
      <w:r w:rsidRPr="008D4DD8">
        <w:t>menerapkan hasil dari perancangan sistem, untuk menghasilkan sebuah sistem yang dapat berjalan sebagaimana semestinya sesuai dengan spesifikasi kebutuhan sistem</w:t>
      </w:r>
      <w:r w:rsidRPr="008D4DD8">
        <w:rPr>
          <w:lang w:val="de-DE"/>
        </w:rPr>
        <w:t xml:space="preserve">. </w:t>
      </w:r>
      <w:r w:rsidRPr="008D4DD8">
        <w:t xml:space="preserve">Proses implementasi yang akan dilakukan berupa pemrograman </w:t>
      </w:r>
      <w:r w:rsidRPr="000931AC">
        <w:rPr>
          <w:i/>
        </w:rPr>
        <w:t>website</w:t>
      </w:r>
      <w:r w:rsidRPr="008D4DD8">
        <w:t xml:space="preserve"> yang terbuat dari sejumlah bahasa pemrograman </w:t>
      </w:r>
      <w:r w:rsidR="000931AC">
        <w:rPr>
          <w:lang w:val="id-ID"/>
        </w:rPr>
        <w:t xml:space="preserve">di dalam sebuah </w:t>
      </w:r>
      <w:r w:rsidRPr="008D4DD8">
        <w:rPr>
          <w:i/>
        </w:rPr>
        <w:t xml:space="preserve">framework. </w:t>
      </w:r>
      <w:r w:rsidRPr="008D4DD8">
        <w:rPr>
          <w:lang w:val="de-DE"/>
        </w:rPr>
        <w:t xml:space="preserve">Bahasa pemrograman </w:t>
      </w:r>
      <w:r w:rsidR="00262388">
        <w:rPr>
          <w:lang w:val="id-ID"/>
        </w:rPr>
        <w:t xml:space="preserve">yang digunakan </w:t>
      </w:r>
      <w:r w:rsidRPr="008D4DD8">
        <w:t>antara lain</w:t>
      </w:r>
      <w:r w:rsidR="00262388">
        <w:rPr>
          <w:lang w:val="de-DE"/>
        </w:rPr>
        <w:t xml:space="preserve"> PHP, HTML, Java</w:t>
      </w:r>
      <w:r w:rsidRPr="008D4DD8">
        <w:rPr>
          <w:lang w:val="de-DE"/>
        </w:rPr>
        <w:t xml:space="preserve">Script, dan desain tampilan antar muka menggunakan CSS yang dibangun dengan menggunakan </w:t>
      </w:r>
      <w:r w:rsidR="00262388">
        <w:rPr>
          <w:i/>
          <w:lang w:val="de-DE"/>
        </w:rPr>
        <w:t xml:space="preserve">framework </w:t>
      </w:r>
      <w:r w:rsidRPr="008D4DD8">
        <w:t>Laravel 8</w:t>
      </w:r>
      <w:r w:rsidR="00262388">
        <w:rPr>
          <w:lang w:val="id-ID"/>
        </w:rPr>
        <w:t xml:space="preserve"> dengan</w:t>
      </w:r>
      <w:r w:rsidRPr="008D4DD8">
        <w:t xml:space="preserve"> manajemen basis data menggunakan MySQL</w:t>
      </w:r>
      <w:r w:rsidR="002F2A4C" w:rsidRPr="002F2A4C">
        <w:t>.</w:t>
      </w:r>
    </w:p>
    <w:p w14:paraId="38DA0829" w14:textId="71DBE3ED" w:rsidR="002F2A4C" w:rsidRPr="002F2A4C" w:rsidRDefault="002F2A4C" w:rsidP="00B833ED">
      <w:pPr>
        <w:pStyle w:val="Heading4"/>
      </w:pPr>
      <w:bookmarkStart w:id="87" w:name="_Toc105052135"/>
      <w:r w:rsidRPr="002F2A4C">
        <w:lastRenderedPageBreak/>
        <w:t>Pengujian</w:t>
      </w:r>
      <w:bookmarkEnd w:id="87"/>
    </w:p>
    <w:p w14:paraId="1F77D74D" w14:textId="644AC936" w:rsidR="002F2A4C" w:rsidRDefault="008D4DD8" w:rsidP="00262388">
      <w:pPr>
        <w:pStyle w:val="ParagrifIsi"/>
        <w:ind w:firstLine="839"/>
      </w:pPr>
      <w:r w:rsidRPr="008D4DD8">
        <w:rPr>
          <w:lang w:val="de-DE"/>
        </w:rPr>
        <w:t xml:space="preserve">Sistem yang telah dibangun </w:t>
      </w:r>
      <w:r w:rsidRPr="008D4DD8">
        <w:t>akan diuji untuk mengetahui apakah sistem dapat berjalan sesuai rancangan sistem dan dapat beroperasi sesuai spesifikasi kebutuhan</w:t>
      </w:r>
      <w:r w:rsidRPr="008D4DD8">
        <w:rPr>
          <w:lang w:val="de-DE"/>
        </w:rPr>
        <w:t xml:space="preserve">. </w:t>
      </w:r>
      <w:r w:rsidRPr="008D4DD8">
        <w:t>Pengujian dilakukan</w:t>
      </w:r>
      <w:r w:rsidRPr="008D4DD8">
        <w:rPr>
          <w:lang w:val="de-DE"/>
        </w:rPr>
        <w:t xml:space="preserve"> menggunakan </w:t>
      </w:r>
      <w:r w:rsidRPr="008D4DD8">
        <w:rPr>
          <w:i/>
          <w:lang w:val="de-DE"/>
        </w:rPr>
        <w:t xml:space="preserve">black box testing </w:t>
      </w:r>
      <w:r w:rsidRPr="008D4DD8">
        <w:t>dan</w:t>
      </w:r>
      <w:r w:rsidRPr="008D4DD8">
        <w:rPr>
          <w:lang w:val="de-DE"/>
        </w:rPr>
        <w:t xml:space="preserve"> </w:t>
      </w:r>
      <w:r w:rsidR="000931AC" w:rsidRPr="008D4DD8">
        <w:rPr>
          <w:i/>
        </w:rPr>
        <w:t>User Acceptance Test</w:t>
      </w:r>
      <w:r w:rsidR="000931AC" w:rsidRPr="008D4DD8">
        <w:rPr>
          <w:i/>
          <w:lang w:val="de-DE"/>
        </w:rPr>
        <w:t xml:space="preserve"> </w:t>
      </w:r>
      <w:r w:rsidRPr="008D4DD8">
        <w:t xml:space="preserve">(UAT) </w:t>
      </w:r>
      <w:r w:rsidRPr="008D4DD8">
        <w:rPr>
          <w:lang w:val="de-DE"/>
        </w:rPr>
        <w:t xml:space="preserve">untuk memastikan bahwa </w:t>
      </w:r>
      <w:r w:rsidRPr="008D4DD8">
        <w:t xml:space="preserve">sistem </w:t>
      </w:r>
      <w:r w:rsidRPr="008D4DD8">
        <w:rPr>
          <w:lang w:val="de-DE"/>
        </w:rPr>
        <w:t>yang dibangun telah sesuai dengan spesifikasi kebutuhan.</w:t>
      </w:r>
      <w:r w:rsidRPr="008D4DD8">
        <w:rPr>
          <w:i/>
          <w:lang w:val="de-DE"/>
        </w:rPr>
        <w:t xml:space="preserve"> </w:t>
      </w:r>
      <w:r w:rsidRPr="008D4DD8">
        <w:t>Jika terdapat kesalahan pada sistem saat proses pengujian, maka sistem akan diperbaiki</w:t>
      </w:r>
      <w:r w:rsidR="002F2A4C" w:rsidRPr="002F2A4C">
        <w:t>.</w:t>
      </w:r>
    </w:p>
    <w:p w14:paraId="6DA24A54" w14:textId="3E9CC8F9" w:rsidR="002D6C08" w:rsidRPr="002F2A4C" w:rsidRDefault="002D6C08" w:rsidP="00B833ED">
      <w:pPr>
        <w:pStyle w:val="Heading4"/>
      </w:pPr>
      <w:bookmarkStart w:id="88" w:name="_Toc105052136"/>
      <w:r>
        <w:t>Pemeliharaan</w:t>
      </w:r>
      <w:bookmarkEnd w:id="88"/>
    </w:p>
    <w:p w14:paraId="13F65EDF" w14:textId="24966E11" w:rsidR="002D6C08" w:rsidRPr="002D6C08" w:rsidRDefault="002D6C08" w:rsidP="002D6C08">
      <w:pPr>
        <w:pStyle w:val="ParagrifIsi"/>
        <w:ind w:firstLine="839"/>
        <w:rPr>
          <w:lang w:val="id-ID"/>
        </w:rPr>
      </w:pPr>
      <w:r w:rsidRPr="008D4DD8">
        <w:rPr>
          <w:lang w:val="de-DE"/>
        </w:rPr>
        <w:t xml:space="preserve">Sistem yang telah </w:t>
      </w:r>
      <w:r>
        <w:rPr>
          <w:lang w:val="id-ID"/>
        </w:rPr>
        <w:t>diuji akan diterapkan dan digunakan oleh pengguna. Setelah proses tersebut, akan dilakukan pemeliharaan terhadap sistem secara berkala untuk menjaga kestabilan sistem. Apabila terdapat kesalahan sistem seiring berjalannya waktu, maka sistem akan diperbaiki.</w:t>
      </w:r>
    </w:p>
    <w:p w14:paraId="5C8F451A" w14:textId="5757DBB8" w:rsidR="002F2A4C" w:rsidRDefault="002F2A4C" w:rsidP="002F2A4C">
      <w:pPr>
        <w:pStyle w:val="Heading2"/>
        <w:rPr>
          <w:lang w:val="de-DE"/>
        </w:rPr>
      </w:pPr>
      <w:bookmarkStart w:id="89" w:name="_Toc105052137"/>
      <w:r w:rsidRPr="002F2A4C">
        <w:rPr>
          <w:lang w:val="de-DE"/>
        </w:rPr>
        <w:t>Analisis Kebutuhan</w:t>
      </w:r>
      <w:r w:rsidR="004318B0">
        <w:rPr>
          <w:lang w:val="id-ID"/>
        </w:rPr>
        <w:t xml:space="preserve"> </w:t>
      </w:r>
      <w:r w:rsidR="004318B0" w:rsidRPr="004318B0">
        <w:t>Sistem</w:t>
      </w:r>
      <w:bookmarkEnd w:id="89"/>
    </w:p>
    <w:p w14:paraId="7E380657" w14:textId="77777777" w:rsidR="008D4DD8" w:rsidRDefault="008D4DD8" w:rsidP="008D4DD8">
      <w:pPr>
        <w:widowControl/>
        <w:pBdr>
          <w:top w:val="nil"/>
          <w:left w:val="nil"/>
          <w:bottom w:val="nil"/>
          <w:right w:val="nil"/>
          <w:between w:val="nil"/>
        </w:pBdr>
        <w:spacing w:after="240" w:line="360" w:lineRule="auto"/>
        <w:ind w:firstLine="851"/>
        <w:jc w:val="both"/>
        <w:rPr>
          <w:color w:val="000000"/>
          <w:sz w:val="24"/>
          <w:szCs w:val="24"/>
        </w:rPr>
      </w:pPr>
      <w:r>
        <w:rPr>
          <w:color w:val="000000"/>
          <w:sz w:val="24"/>
          <w:szCs w:val="24"/>
        </w:rPr>
        <w:t xml:space="preserve">Analisis kebutuhan sistem diperlukan </w:t>
      </w:r>
      <w:r>
        <w:rPr>
          <w:color w:val="000000"/>
          <w:sz w:val="24"/>
          <w:szCs w:val="24"/>
          <w:lang w:val="id-ID"/>
        </w:rPr>
        <w:t xml:space="preserve">untuk menjadi </w:t>
      </w:r>
      <w:r>
        <w:rPr>
          <w:i/>
          <w:color w:val="000000"/>
          <w:sz w:val="24"/>
          <w:szCs w:val="24"/>
          <w:lang w:val="id-ID"/>
        </w:rPr>
        <w:t>requirement</w:t>
      </w:r>
      <w:r>
        <w:rPr>
          <w:color w:val="000000"/>
          <w:sz w:val="24"/>
          <w:szCs w:val="24"/>
          <w:lang w:val="id-ID"/>
        </w:rPr>
        <w:t xml:space="preserve"> sistem</w:t>
      </w:r>
      <w:r>
        <w:rPr>
          <w:color w:val="000000"/>
          <w:sz w:val="24"/>
          <w:szCs w:val="24"/>
        </w:rPr>
        <w:t xml:space="preserve">. </w:t>
      </w:r>
      <w:r>
        <w:rPr>
          <w:color w:val="000000"/>
          <w:sz w:val="24"/>
          <w:szCs w:val="24"/>
          <w:lang w:val="id-ID"/>
        </w:rPr>
        <w:t xml:space="preserve">Sistem baru dapat dikatakan layak apabila dapat memenuhi kebutuhan sistem. </w:t>
      </w:r>
      <w:r>
        <w:rPr>
          <w:color w:val="000000"/>
          <w:sz w:val="24"/>
          <w:szCs w:val="24"/>
        </w:rPr>
        <w:t xml:space="preserve">Analisis kebutuhan didapatkan dari hasil analisis dalam pengumpulan data </w:t>
      </w:r>
      <w:r>
        <w:rPr>
          <w:color w:val="000000"/>
          <w:sz w:val="24"/>
          <w:szCs w:val="24"/>
          <w:lang w:val="id-ID"/>
        </w:rPr>
        <w:t xml:space="preserve">yang didapatkan dari studi literatur, </w:t>
      </w:r>
      <w:r>
        <w:rPr>
          <w:color w:val="000000"/>
          <w:sz w:val="24"/>
          <w:szCs w:val="24"/>
        </w:rPr>
        <w:t xml:space="preserve">observarsi, dan wawancara kepada </w:t>
      </w:r>
      <w:r>
        <w:rPr>
          <w:color w:val="000000"/>
          <w:sz w:val="24"/>
          <w:szCs w:val="24"/>
          <w:lang w:val="id-ID"/>
        </w:rPr>
        <w:t>pihak Klinik Pratama UNTAN</w:t>
      </w:r>
      <w:r>
        <w:rPr>
          <w:color w:val="000000"/>
          <w:sz w:val="24"/>
          <w:szCs w:val="24"/>
        </w:rPr>
        <w:t xml:space="preserve">. Sistem </w:t>
      </w:r>
      <w:r>
        <w:rPr>
          <w:color w:val="000000"/>
          <w:sz w:val="24"/>
          <w:szCs w:val="24"/>
          <w:lang w:val="id-ID"/>
        </w:rPr>
        <w:t>yang akan dibangun merupakan sistem informasi akuntansi yang dapat melakukan pencatatan transaksi dan membuat laporan keuangan, sehingga spesifikasi kebutuhan sistem adalah sebagai berikut</w:t>
      </w:r>
      <w:r>
        <w:rPr>
          <w:color w:val="000000"/>
          <w:sz w:val="24"/>
          <w:szCs w:val="24"/>
        </w:rPr>
        <w:t>.</w:t>
      </w:r>
    </w:p>
    <w:p w14:paraId="46583C4E" w14:textId="77777777" w:rsidR="008D4DD8" w:rsidRDefault="008D4DD8" w:rsidP="00D125A3">
      <w:pPr>
        <w:widowControl/>
        <w:numPr>
          <w:ilvl w:val="0"/>
          <w:numId w:val="10"/>
        </w:numPr>
        <w:pBdr>
          <w:top w:val="nil"/>
          <w:left w:val="nil"/>
          <w:bottom w:val="nil"/>
          <w:right w:val="nil"/>
          <w:between w:val="nil"/>
        </w:pBdr>
        <w:spacing w:after="240" w:line="360" w:lineRule="auto"/>
        <w:ind w:left="851" w:hanging="425"/>
        <w:jc w:val="both"/>
      </w:pPr>
      <w:r>
        <w:rPr>
          <w:color w:val="000000"/>
          <w:sz w:val="24"/>
          <w:szCs w:val="24"/>
          <w:lang w:val="id-ID"/>
        </w:rPr>
        <w:t xml:space="preserve">Dapat membantu proses bisnis dengan kemampuan sistem untuk mencatat data </w:t>
      </w:r>
      <w:r>
        <w:rPr>
          <w:i/>
          <w:color w:val="000000"/>
          <w:sz w:val="24"/>
          <w:szCs w:val="24"/>
          <w:lang w:val="id-ID"/>
        </w:rPr>
        <w:t xml:space="preserve">supplier, customer, chart of account, </w:t>
      </w:r>
      <w:r>
        <w:rPr>
          <w:color w:val="000000"/>
          <w:sz w:val="24"/>
          <w:szCs w:val="24"/>
          <w:lang w:val="id-ID"/>
        </w:rPr>
        <w:t>item barang, dan item jasa</w:t>
      </w:r>
      <w:r>
        <w:rPr>
          <w:color w:val="000000"/>
          <w:sz w:val="24"/>
          <w:szCs w:val="24"/>
        </w:rPr>
        <w:t>.</w:t>
      </w:r>
    </w:p>
    <w:p w14:paraId="54C08DE4" w14:textId="77777777" w:rsidR="001B364A" w:rsidRPr="001B364A" w:rsidRDefault="008D4DD8" w:rsidP="00D125A3">
      <w:pPr>
        <w:widowControl/>
        <w:numPr>
          <w:ilvl w:val="0"/>
          <w:numId w:val="10"/>
        </w:numPr>
        <w:pBdr>
          <w:top w:val="nil"/>
          <w:left w:val="nil"/>
          <w:bottom w:val="nil"/>
          <w:right w:val="nil"/>
          <w:between w:val="nil"/>
        </w:pBdr>
        <w:spacing w:after="240" w:line="360" w:lineRule="auto"/>
        <w:ind w:left="851" w:hanging="425"/>
        <w:jc w:val="both"/>
      </w:pPr>
      <w:r>
        <w:rPr>
          <w:color w:val="000000"/>
          <w:sz w:val="24"/>
          <w:szCs w:val="24"/>
          <w:lang w:val="id-ID"/>
        </w:rPr>
        <w:t xml:space="preserve">Dapat membuat </w:t>
      </w:r>
      <w:r>
        <w:rPr>
          <w:i/>
          <w:color w:val="000000"/>
          <w:sz w:val="24"/>
          <w:szCs w:val="24"/>
          <w:lang w:val="id-ID"/>
        </w:rPr>
        <w:t xml:space="preserve">invoice </w:t>
      </w:r>
      <w:r>
        <w:rPr>
          <w:color w:val="000000"/>
          <w:sz w:val="24"/>
          <w:szCs w:val="24"/>
          <w:lang w:val="id-ID"/>
        </w:rPr>
        <w:t>transaksi, dan mencatat hasil transaksi tersebut kedalam sistem</w:t>
      </w:r>
      <w:r>
        <w:rPr>
          <w:color w:val="000000"/>
          <w:sz w:val="24"/>
          <w:szCs w:val="24"/>
        </w:rPr>
        <w:t>.</w:t>
      </w:r>
    </w:p>
    <w:p w14:paraId="06B30F6B" w14:textId="3F5EDC51" w:rsidR="00901A21" w:rsidRDefault="008D4DD8" w:rsidP="00901A21">
      <w:pPr>
        <w:widowControl/>
        <w:numPr>
          <w:ilvl w:val="0"/>
          <w:numId w:val="10"/>
        </w:numPr>
        <w:pBdr>
          <w:top w:val="nil"/>
          <w:left w:val="nil"/>
          <w:bottom w:val="nil"/>
          <w:right w:val="nil"/>
          <w:between w:val="nil"/>
        </w:pBdr>
        <w:spacing w:after="240" w:line="360" w:lineRule="auto"/>
        <w:ind w:left="851" w:hanging="425"/>
        <w:jc w:val="both"/>
      </w:pPr>
      <w:r w:rsidRPr="001B364A">
        <w:rPr>
          <w:sz w:val="24"/>
          <w:lang w:val="id-ID"/>
        </w:rPr>
        <w:t>Dapat membuat laporan keuangan berdasarkan prinsip-prinsip akuntansi dari transaksi yang telah dicatat</w:t>
      </w:r>
      <w:r w:rsidRPr="001B364A">
        <w:rPr>
          <w:sz w:val="24"/>
        </w:rPr>
        <w:t>, laporan jurnal, laporan buku besar (</w:t>
      </w:r>
      <w:r w:rsidRPr="001B364A">
        <w:rPr>
          <w:i/>
          <w:sz w:val="24"/>
        </w:rPr>
        <w:t>general ledger</w:t>
      </w:r>
      <w:r w:rsidRPr="001B364A">
        <w:rPr>
          <w:sz w:val="24"/>
        </w:rPr>
        <w:t>), laporan neraca saldo (</w:t>
      </w:r>
      <w:r w:rsidRPr="001B364A">
        <w:rPr>
          <w:i/>
          <w:sz w:val="24"/>
        </w:rPr>
        <w:t>trial balance</w:t>
      </w:r>
      <w:r w:rsidRPr="001B364A">
        <w:rPr>
          <w:sz w:val="24"/>
        </w:rPr>
        <w:t>), laporan laba rugi (</w:t>
      </w:r>
      <w:r w:rsidRPr="001B364A">
        <w:rPr>
          <w:i/>
          <w:sz w:val="24"/>
        </w:rPr>
        <w:t>profit and loss</w:t>
      </w:r>
      <w:r w:rsidRPr="001B364A">
        <w:rPr>
          <w:sz w:val="24"/>
        </w:rPr>
        <w:t>), dan laporan neraca (</w:t>
      </w:r>
      <w:r w:rsidRPr="001B364A">
        <w:rPr>
          <w:i/>
          <w:sz w:val="24"/>
        </w:rPr>
        <w:t>balance sheet</w:t>
      </w:r>
      <w:r w:rsidRPr="001B364A">
        <w:rPr>
          <w:sz w:val="24"/>
        </w:rPr>
        <w:t>)</w:t>
      </w:r>
      <w:r w:rsidR="002F2A4C" w:rsidRPr="002F2A4C">
        <w:t>.</w:t>
      </w:r>
    </w:p>
    <w:p w14:paraId="1F3CFD1B" w14:textId="74EF2A6F" w:rsidR="002F2A4C" w:rsidRDefault="002F2A4C" w:rsidP="002F2A4C">
      <w:pPr>
        <w:pStyle w:val="Heading2"/>
        <w:rPr>
          <w:lang w:val="de-DE"/>
        </w:rPr>
      </w:pPr>
      <w:bookmarkStart w:id="90" w:name="_Toc105052138"/>
      <w:r w:rsidRPr="002F2A4C">
        <w:rPr>
          <w:lang w:val="de-DE"/>
        </w:rPr>
        <w:lastRenderedPageBreak/>
        <w:t>Perancangan Sistem</w:t>
      </w:r>
      <w:bookmarkEnd w:id="90"/>
    </w:p>
    <w:p w14:paraId="01C6B16F" w14:textId="07BB01ED" w:rsidR="002F2A4C" w:rsidRPr="002F2A4C" w:rsidRDefault="002F2A4C" w:rsidP="000109CC">
      <w:pPr>
        <w:pStyle w:val="Heading3"/>
      </w:pPr>
      <w:bookmarkStart w:id="91" w:name="_Toc105052139"/>
      <w:r w:rsidRPr="002F2A4C">
        <w:t>Arsitektur Sistem</w:t>
      </w:r>
      <w:bookmarkEnd w:id="91"/>
    </w:p>
    <w:p w14:paraId="3E91916B" w14:textId="196371E6" w:rsidR="002F2A4C" w:rsidRDefault="008D4DD8" w:rsidP="004724A7">
      <w:pPr>
        <w:pStyle w:val="ParagrifIsi"/>
        <w:ind w:firstLine="839"/>
      </w:pPr>
      <w:r w:rsidRPr="008D4DD8">
        <w:t xml:space="preserve">Arsitektur sistem merupakan </w:t>
      </w:r>
      <w:r w:rsidRPr="008D4DD8">
        <w:rPr>
          <w:lang w:val="id-ID"/>
        </w:rPr>
        <w:t>serangkaian model yang menggambarkan cara kerja masing-masing komponen dalam sistem.</w:t>
      </w:r>
      <w:r w:rsidRPr="008D4DD8">
        <w:t xml:space="preserve"> Perancangan arsitektur sistem yang akan dibangun yang akan ditunjukkan pada penelitian ini </w:t>
      </w:r>
      <w:r>
        <w:t>yang ditunjukkan pada Gambar 3.</w:t>
      </w:r>
      <w:r>
        <w:rPr>
          <w:lang w:val="id-ID"/>
        </w:rPr>
        <w:t xml:space="preserve"> 2</w:t>
      </w:r>
      <w:r w:rsidRPr="008D4DD8">
        <w:t xml:space="preserve"> di bawah ini</w:t>
      </w:r>
      <w:r w:rsidR="002F2A4C" w:rsidRPr="002F2A4C">
        <w:t>.</w:t>
      </w:r>
    </w:p>
    <w:p w14:paraId="3DD3B2AB" w14:textId="4BABC927" w:rsidR="008D4DD8" w:rsidRDefault="005F40CD" w:rsidP="004724A7">
      <w:pPr>
        <w:pStyle w:val="ParagrifIsi"/>
        <w:jc w:val="center"/>
      </w:pPr>
      <w:r>
        <w:rPr>
          <w:noProof/>
          <w:lang w:val="en-US" w:eastAsia="en-US"/>
        </w:rPr>
        <w:drawing>
          <wp:inline distT="0" distB="0" distL="0" distR="0" wp14:anchorId="1850B12A" wp14:editId="6AA9637C">
            <wp:extent cx="2224216" cy="2248930"/>
            <wp:effectExtent l="0" t="0" r="5080" b="0"/>
            <wp:docPr id="6" name="Picture 6" descr="C:\Users\User\Downloads\ARSITEKTUR SISTEM (1).png"/>
            <wp:cNvGraphicFramePr/>
            <a:graphic xmlns:a="http://schemas.openxmlformats.org/drawingml/2006/main">
              <a:graphicData uri="http://schemas.openxmlformats.org/drawingml/2006/picture">
                <pic:pic xmlns:pic="http://schemas.openxmlformats.org/drawingml/2006/picture">
                  <pic:nvPicPr>
                    <pic:cNvPr id="6" name="Picture 6" descr="C:\Users\User\Downloads\ARSITEKTUR SISTEM (1).png"/>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28251" cy="2253010"/>
                    </a:xfrm>
                    <a:prstGeom prst="rect">
                      <a:avLst/>
                    </a:prstGeom>
                    <a:noFill/>
                    <a:ln>
                      <a:noFill/>
                    </a:ln>
                  </pic:spPr>
                </pic:pic>
              </a:graphicData>
            </a:graphic>
          </wp:inline>
        </w:drawing>
      </w:r>
    </w:p>
    <w:p w14:paraId="44CA3075" w14:textId="344E44B1" w:rsidR="003458CC" w:rsidRDefault="008D4DD8" w:rsidP="003458CC">
      <w:pPr>
        <w:pStyle w:val="Caption"/>
        <w:rPr>
          <w:lang w:val="id-ID"/>
        </w:rPr>
      </w:pPr>
      <w:bookmarkStart w:id="92" w:name="_Toc101083672"/>
      <w:bookmarkStart w:id="93" w:name="_Toc105002684"/>
      <w:r w:rsidRPr="008D4DD8">
        <w:rPr>
          <w:b/>
        </w:rPr>
        <w:t xml:space="preserve">Gambar 3. </w:t>
      </w:r>
      <w:r w:rsidRPr="008D4DD8">
        <w:rPr>
          <w:b/>
        </w:rPr>
        <w:fldChar w:fldCharType="begin"/>
      </w:r>
      <w:r w:rsidRPr="008D4DD8">
        <w:rPr>
          <w:b/>
        </w:rPr>
        <w:instrText xml:space="preserve"> SEQ Gambar_3. \* ARABIC </w:instrText>
      </w:r>
      <w:r w:rsidRPr="008D4DD8">
        <w:rPr>
          <w:b/>
        </w:rPr>
        <w:fldChar w:fldCharType="separate"/>
      </w:r>
      <w:r w:rsidR="00C072AF">
        <w:rPr>
          <w:b/>
          <w:noProof/>
        </w:rPr>
        <w:t>2</w:t>
      </w:r>
      <w:r w:rsidRPr="008D4DD8">
        <w:rPr>
          <w:b/>
        </w:rPr>
        <w:fldChar w:fldCharType="end"/>
      </w:r>
      <w:r>
        <w:rPr>
          <w:lang w:val="id-ID"/>
        </w:rPr>
        <w:t xml:space="preserve"> Arsitektur sistem</w:t>
      </w:r>
      <w:bookmarkEnd w:id="92"/>
      <w:bookmarkEnd w:id="93"/>
    </w:p>
    <w:p w14:paraId="20724F47" w14:textId="41AF0294" w:rsidR="003458CC" w:rsidRPr="003458CC" w:rsidRDefault="003458CC" w:rsidP="005F40CD">
      <w:pPr>
        <w:spacing w:line="360" w:lineRule="auto"/>
        <w:ind w:firstLine="851"/>
        <w:jc w:val="both"/>
        <w:rPr>
          <w:sz w:val="24"/>
          <w:szCs w:val="24"/>
          <w:lang w:val="id-ID"/>
        </w:rPr>
      </w:pPr>
      <w:r w:rsidRPr="003458CC">
        <w:rPr>
          <w:sz w:val="24"/>
          <w:szCs w:val="24"/>
          <w:lang w:val="de-DE"/>
        </w:rPr>
        <w:t xml:space="preserve">Pada Gambar 3. 2 di atas merupakan arsitektur </w:t>
      </w:r>
      <w:r w:rsidRPr="003458CC">
        <w:rPr>
          <w:sz w:val="24"/>
          <w:szCs w:val="24"/>
          <w:lang w:val="id-ID"/>
        </w:rPr>
        <w:t>sistem informasi akuntansi</w:t>
      </w:r>
      <w:r w:rsidRPr="003458CC">
        <w:rPr>
          <w:i/>
          <w:sz w:val="24"/>
          <w:szCs w:val="24"/>
          <w:lang w:val="de-DE"/>
        </w:rPr>
        <w:t xml:space="preserve"> </w:t>
      </w:r>
      <w:r w:rsidRPr="003458CC">
        <w:rPr>
          <w:sz w:val="24"/>
          <w:szCs w:val="24"/>
          <w:lang w:val="de-DE"/>
        </w:rPr>
        <w:t>yang akan dibangun.</w:t>
      </w:r>
      <w:r w:rsidRPr="003458CC">
        <w:rPr>
          <w:sz w:val="24"/>
          <w:szCs w:val="24"/>
          <w:lang w:val="id-ID"/>
        </w:rPr>
        <w:t xml:space="preserve"> </w:t>
      </w:r>
      <w:r w:rsidRPr="003458CC">
        <w:rPr>
          <w:sz w:val="24"/>
          <w:szCs w:val="24"/>
          <w:lang w:val="de-DE"/>
        </w:rPr>
        <w:t>Perangkat (</w:t>
      </w:r>
      <w:r w:rsidRPr="003458CC">
        <w:rPr>
          <w:i/>
          <w:sz w:val="24"/>
          <w:szCs w:val="24"/>
          <w:lang w:val="de-DE"/>
        </w:rPr>
        <w:t>device</w:t>
      </w:r>
      <w:r w:rsidRPr="003458CC">
        <w:rPr>
          <w:sz w:val="24"/>
          <w:szCs w:val="24"/>
          <w:lang w:val="de-DE"/>
        </w:rPr>
        <w:t>)</w:t>
      </w:r>
      <w:r w:rsidRPr="003458CC">
        <w:rPr>
          <w:i/>
          <w:sz w:val="24"/>
          <w:szCs w:val="24"/>
          <w:lang w:val="de-DE"/>
        </w:rPr>
        <w:t xml:space="preserve"> </w:t>
      </w:r>
      <w:r w:rsidRPr="003458CC">
        <w:rPr>
          <w:sz w:val="24"/>
          <w:szCs w:val="24"/>
          <w:lang w:val="id-ID"/>
        </w:rPr>
        <w:t>yang digunakan untuk menggunakan sistem harus terkoneksi ke</w:t>
      </w:r>
      <w:r w:rsidRPr="003458CC">
        <w:rPr>
          <w:sz w:val="24"/>
          <w:szCs w:val="24"/>
          <w:lang w:val="de-DE"/>
        </w:rPr>
        <w:t xml:space="preserve"> jaringan internet.</w:t>
      </w:r>
      <w:r w:rsidRPr="003458CC">
        <w:rPr>
          <w:sz w:val="24"/>
          <w:szCs w:val="24"/>
          <w:lang w:val="id-ID"/>
        </w:rPr>
        <w:t xml:space="preserve"> Pihak klinik akan menginputkan data transaksi, dan dari data transaksi tersebut akan diproses sistem untuk menghasilkan laporan keuangan. Laporan keuangan nantinya dapat digunakan oleh pihak internal maupun eksternal.</w:t>
      </w:r>
    </w:p>
    <w:p w14:paraId="3A1DF476" w14:textId="62A47A1B" w:rsidR="002F2A4C" w:rsidRPr="002F2A4C" w:rsidRDefault="003458CC" w:rsidP="000109CC">
      <w:pPr>
        <w:pStyle w:val="Heading3"/>
      </w:pPr>
      <w:bookmarkStart w:id="94" w:name="_Toc105052140"/>
      <w:r w:rsidRPr="0054366D">
        <w:rPr>
          <w:i/>
        </w:rPr>
        <w:t>Unified Modelling Language</w:t>
      </w:r>
      <w:r w:rsidRPr="003458CC">
        <w:t xml:space="preserve"> (UML</w:t>
      </w:r>
      <w:r>
        <w:rPr>
          <w:lang w:val="id-ID"/>
        </w:rPr>
        <w:t>)</w:t>
      </w:r>
      <w:bookmarkEnd w:id="94"/>
    </w:p>
    <w:p w14:paraId="61D9E376" w14:textId="5B502D86" w:rsidR="00540618" w:rsidRDefault="003458CC" w:rsidP="007912ED">
      <w:pPr>
        <w:pStyle w:val="ParagrifIsi"/>
        <w:ind w:firstLine="839"/>
      </w:pPr>
      <w:r w:rsidRPr="003458CC">
        <w:rPr>
          <w:i/>
        </w:rPr>
        <w:t xml:space="preserve">Unified Modelling Language </w:t>
      </w:r>
      <w:r w:rsidRPr="003458CC">
        <w:t xml:space="preserve">(UML) </w:t>
      </w:r>
      <w:r w:rsidRPr="003458CC">
        <w:rPr>
          <w:lang w:val="id-ID"/>
        </w:rPr>
        <w:t xml:space="preserve">adalah sebuat alat sebagai </w:t>
      </w:r>
      <w:r w:rsidRPr="003458CC">
        <w:t xml:space="preserve">pemodelan visual untuk menspesifikasikan, menggambarkan, membangun, dan dokumentasi dari sistem perangkat lunak. Perancangan </w:t>
      </w:r>
      <w:r w:rsidRPr="003458CC">
        <w:rPr>
          <w:i/>
        </w:rPr>
        <w:t xml:space="preserve">Unified Modelling Language </w:t>
      </w:r>
      <w:r w:rsidRPr="003458CC">
        <w:t xml:space="preserve">(UML) </w:t>
      </w:r>
      <w:r w:rsidRPr="003458CC">
        <w:rPr>
          <w:lang w:val="id-ID"/>
        </w:rPr>
        <w:t>adalah</w:t>
      </w:r>
      <w:r w:rsidRPr="003458CC">
        <w:t xml:space="preserve"> sebagai berikut</w:t>
      </w:r>
      <w:r w:rsidR="002F2A4C" w:rsidRPr="002F2A4C">
        <w:t>.</w:t>
      </w:r>
    </w:p>
    <w:p w14:paraId="7573F818" w14:textId="77777777" w:rsidR="00792FBD" w:rsidRDefault="00792FBD" w:rsidP="007912ED">
      <w:pPr>
        <w:pStyle w:val="ParagrifIsi"/>
        <w:ind w:firstLine="839"/>
      </w:pPr>
    </w:p>
    <w:p w14:paraId="13263A8E" w14:textId="0833958E" w:rsidR="002F2A4C" w:rsidRPr="002F2A4C" w:rsidRDefault="002F2A4C" w:rsidP="000109CC">
      <w:pPr>
        <w:pStyle w:val="Heading4"/>
      </w:pPr>
      <w:r w:rsidRPr="0054366D">
        <w:rPr>
          <w:i/>
        </w:rPr>
        <w:lastRenderedPageBreak/>
        <w:t>Class</w:t>
      </w:r>
      <w:r w:rsidRPr="002F2A4C">
        <w:t xml:space="preserve"> </w:t>
      </w:r>
      <w:r w:rsidRPr="0054366D">
        <w:rPr>
          <w:i/>
        </w:rPr>
        <w:t>Diagram</w:t>
      </w:r>
    </w:p>
    <w:p w14:paraId="5439CA79" w14:textId="5E31C05A" w:rsidR="002F2A4C" w:rsidRDefault="003458CC" w:rsidP="004724A7">
      <w:pPr>
        <w:pStyle w:val="ParagrifIsi"/>
        <w:ind w:firstLine="839"/>
      </w:pPr>
      <w:r w:rsidRPr="003458CC">
        <w:rPr>
          <w:i/>
        </w:rPr>
        <w:t xml:space="preserve">Class diagram </w:t>
      </w:r>
      <w:r w:rsidRPr="003458CC">
        <w:t xml:space="preserve">merupakan diagram pada UML yang </w:t>
      </w:r>
      <w:r w:rsidRPr="003458CC">
        <w:rPr>
          <w:lang w:val="id-ID"/>
        </w:rPr>
        <w:t>menggambarkan hubungan antar kelas didalam sistem yang dirancang.</w:t>
      </w:r>
      <w:r w:rsidRPr="003458CC">
        <w:t xml:space="preserve"> Kelas memiliki atribut dan metode atau operasi. Atribut merupakan variabel-variabel yang dimiliki oleh suatu kelas, sedangkan operasi atau metode adalah fungsi-fungsi yang dimiliki oleh suatu kelas</w:t>
      </w:r>
      <w:r w:rsidRPr="003458CC">
        <w:rPr>
          <w:lang w:val="id-ID"/>
        </w:rPr>
        <w:t xml:space="preserve">. </w:t>
      </w:r>
      <w:r>
        <w:t>Berikut ini pada Gambar 3.</w:t>
      </w:r>
      <w:r>
        <w:rPr>
          <w:lang w:val="id-ID"/>
        </w:rPr>
        <w:t xml:space="preserve"> 3</w:t>
      </w:r>
      <w:r w:rsidRPr="003458CC">
        <w:t xml:space="preserve"> adalah </w:t>
      </w:r>
      <w:r w:rsidRPr="003458CC">
        <w:rPr>
          <w:i/>
        </w:rPr>
        <w:t xml:space="preserve">class diagram </w:t>
      </w:r>
      <w:r w:rsidRPr="003458CC">
        <w:t>sistem yang dibangun</w:t>
      </w:r>
      <w:r w:rsidR="002F2A4C" w:rsidRPr="002F2A4C">
        <w:t>.</w:t>
      </w:r>
    </w:p>
    <w:p w14:paraId="5CDDFEB4" w14:textId="77777777" w:rsidR="001553DE" w:rsidRDefault="001553DE" w:rsidP="004724A7">
      <w:pPr>
        <w:pStyle w:val="ParagrifIsi"/>
        <w:ind w:firstLine="839"/>
      </w:pPr>
    </w:p>
    <w:p w14:paraId="367A7286" w14:textId="77777777" w:rsidR="001553DE" w:rsidRDefault="001553DE" w:rsidP="004724A7">
      <w:pPr>
        <w:pStyle w:val="ParagrifIsi"/>
        <w:ind w:firstLine="839"/>
      </w:pPr>
    </w:p>
    <w:p w14:paraId="6DD7A475" w14:textId="77777777" w:rsidR="00306C7A" w:rsidRDefault="00306C7A" w:rsidP="004724A7">
      <w:pPr>
        <w:pStyle w:val="ParagrifIsi"/>
        <w:ind w:firstLine="839"/>
      </w:pPr>
    </w:p>
    <w:p w14:paraId="34F0CCC3" w14:textId="77777777" w:rsidR="00306C7A" w:rsidRDefault="00306C7A" w:rsidP="004724A7">
      <w:pPr>
        <w:pStyle w:val="ParagrifIsi"/>
        <w:ind w:firstLine="839"/>
      </w:pPr>
    </w:p>
    <w:p w14:paraId="14EC2E88" w14:textId="77777777" w:rsidR="00306C7A" w:rsidRDefault="00306C7A" w:rsidP="004724A7">
      <w:pPr>
        <w:pStyle w:val="ParagrifIsi"/>
        <w:ind w:firstLine="839"/>
      </w:pPr>
    </w:p>
    <w:p w14:paraId="43C1DB24" w14:textId="77777777" w:rsidR="00306C7A" w:rsidRDefault="00306C7A" w:rsidP="004724A7">
      <w:pPr>
        <w:pStyle w:val="ParagrifIsi"/>
        <w:ind w:firstLine="839"/>
      </w:pPr>
    </w:p>
    <w:p w14:paraId="7F00D5B5" w14:textId="77777777" w:rsidR="00306C7A" w:rsidRDefault="00306C7A" w:rsidP="004724A7">
      <w:pPr>
        <w:pStyle w:val="ParagrifIsi"/>
        <w:ind w:firstLine="839"/>
      </w:pPr>
    </w:p>
    <w:p w14:paraId="5E137497" w14:textId="77777777" w:rsidR="00306C7A" w:rsidRDefault="00306C7A" w:rsidP="004724A7">
      <w:pPr>
        <w:pStyle w:val="ParagrifIsi"/>
        <w:ind w:firstLine="839"/>
      </w:pPr>
    </w:p>
    <w:p w14:paraId="2B6CBE2A" w14:textId="77777777" w:rsidR="00306C7A" w:rsidRDefault="00306C7A" w:rsidP="004724A7">
      <w:pPr>
        <w:pStyle w:val="ParagrifIsi"/>
        <w:ind w:firstLine="839"/>
      </w:pPr>
    </w:p>
    <w:p w14:paraId="05C82E06" w14:textId="77777777" w:rsidR="00306C7A" w:rsidRDefault="00306C7A" w:rsidP="004724A7">
      <w:pPr>
        <w:pStyle w:val="ParagrifIsi"/>
        <w:ind w:firstLine="839"/>
      </w:pPr>
    </w:p>
    <w:p w14:paraId="6B9A4AB5" w14:textId="77777777" w:rsidR="00306C7A" w:rsidRDefault="00306C7A" w:rsidP="004724A7">
      <w:pPr>
        <w:pStyle w:val="ParagrifIsi"/>
        <w:ind w:firstLine="839"/>
      </w:pPr>
    </w:p>
    <w:p w14:paraId="1930FA3E" w14:textId="77777777" w:rsidR="00306C7A" w:rsidRDefault="00306C7A" w:rsidP="004724A7">
      <w:pPr>
        <w:pStyle w:val="ParagrifIsi"/>
        <w:ind w:firstLine="839"/>
      </w:pPr>
    </w:p>
    <w:p w14:paraId="06FCD300" w14:textId="77777777" w:rsidR="00306C7A" w:rsidRDefault="00306C7A" w:rsidP="004724A7">
      <w:pPr>
        <w:pStyle w:val="ParagrifIsi"/>
        <w:ind w:firstLine="839"/>
      </w:pPr>
    </w:p>
    <w:p w14:paraId="2C375C80" w14:textId="77777777" w:rsidR="00306C7A" w:rsidRDefault="00306C7A" w:rsidP="004724A7">
      <w:pPr>
        <w:pStyle w:val="ParagrifIsi"/>
        <w:ind w:firstLine="839"/>
      </w:pPr>
    </w:p>
    <w:p w14:paraId="62E46880" w14:textId="77777777" w:rsidR="00306C7A" w:rsidRDefault="00306C7A" w:rsidP="004724A7">
      <w:pPr>
        <w:pStyle w:val="ParagrifIsi"/>
        <w:ind w:firstLine="839"/>
      </w:pPr>
    </w:p>
    <w:p w14:paraId="158BC576" w14:textId="77777777" w:rsidR="00306C7A" w:rsidRDefault="00306C7A" w:rsidP="004724A7">
      <w:pPr>
        <w:pStyle w:val="ParagrifIsi"/>
        <w:ind w:firstLine="839"/>
      </w:pPr>
    </w:p>
    <w:p w14:paraId="60E89739" w14:textId="77777777" w:rsidR="003458CC" w:rsidRDefault="003458CC" w:rsidP="004724A7">
      <w:pPr>
        <w:pStyle w:val="ParagrifIsi"/>
        <w:jc w:val="center"/>
      </w:pPr>
      <w:r>
        <w:rPr>
          <w:noProof/>
          <w:lang w:val="en-US" w:eastAsia="en-US"/>
        </w:rPr>
        <w:lastRenderedPageBreak/>
        <w:drawing>
          <wp:inline distT="0" distB="0" distL="0" distR="0" wp14:anchorId="50A8C898" wp14:editId="02D55B43">
            <wp:extent cx="4953000" cy="7981950"/>
            <wp:effectExtent l="0" t="0" r="0" b="0"/>
            <wp:docPr id="8" name="Picture 8" descr="D:\F\Kuliah\TUGAS AKHIR\TA1\PUNYA FARIS\DIAGRAM\CLASS DIAGRAM 2.drawio (1).png"/>
            <wp:cNvGraphicFramePr/>
            <a:graphic xmlns:a="http://schemas.openxmlformats.org/drawingml/2006/main">
              <a:graphicData uri="http://schemas.openxmlformats.org/drawingml/2006/picture">
                <pic:pic xmlns:pic="http://schemas.openxmlformats.org/drawingml/2006/picture">
                  <pic:nvPicPr>
                    <pic:cNvPr id="8" name="Picture 8" descr="D:\F\Kuliah\TUGAS AKHIR\TA1\PUNYA FARIS\DIAGRAM\CLASS DIAGRAM 2.drawio (1).png"/>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1651" cy="8012007"/>
                    </a:xfrm>
                    <a:prstGeom prst="rect">
                      <a:avLst/>
                    </a:prstGeom>
                    <a:noFill/>
                    <a:ln>
                      <a:noFill/>
                    </a:ln>
                  </pic:spPr>
                </pic:pic>
              </a:graphicData>
            </a:graphic>
          </wp:inline>
        </w:drawing>
      </w:r>
    </w:p>
    <w:p w14:paraId="3C7C2838" w14:textId="4E1AC420" w:rsidR="001553DE" w:rsidRPr="00306C7A" w:rsidRDefault="003458CC" w:rsidP="00306C7A">
      <w:pPr>
        <w:pStyle w:val="Caption"/>
        <w:rPr>
          <w:i/>
          <w:lang w:val="id-ID"/>
        </w:rPr>
      </w:pPr>
      <w:bookmarkStart w:id="95" w:name="_Toc101083673"/>
      <w:bookmarkStart w:id="96" w:name="_Toc105002685"/>
      <w:r w:rsidRPr="003458CC">
        <w:rPr>
          <w:b/>
        </w:rPr>
        <w:t xml:space="preserve">Gambar 3. </w:t>
      </w:r>
      <w:r w:rsidRPr="003458CC">
        <w:rPr>
          <w:b/>
        </w:rPr>
        <w:fldChar w:fldCharType="begin"/>
      </w:r>
      <w:r w:rsidRPr="003458CC">
        <w:rPr>
          <w:b/>
        </w:rPr>
        <w:instrText xml:space="preserve"> SEQ Gambar_3. \* ARABIC </w:instrText>
      </w:r>
      <w:r w:rsidRPr="003458CC">
        <w:rPr>
          <w:b/>
        </w:rPr>
        <w:fldChar w:fldCharType="separate"/>
      </w:r>
      <w:r w:rsidR="00C072AF">
        <w:rPr>
          <w:b/>
          <w:noProof/>
        </w:rPr>
        <w:t>3</w:t>
      </w:r>
      <w:r w:rsidRPr="003458CC">
        <w:rPr>
          <w:b/>
        </w:rPr>
        <w:fldChar w:fldCharType="end"/>
      </w:r>
      <w:r>
        <w:rPr>
          <w:lang w:val="id-ID"/>
        </w:rPr>
        <w:t xml:space="preserve"> </w:t>
      </w:r>
      <w:r w:rsidRPr="003458CC">
        <w:rPr>
          <w:i/>
          <w:lang w:val="id-ID"/>
        </w:rPr>
        <w:t>Class Diagram</w:t>
      </w:r>
      <w:bookmarkEnd w:id="95"/>
      <w:bookmarkEnd w:id="96"/>
    </w:p>
    <w:p w14:paraId="1F6505EC" w14:textId="783A241B" w:rsidR="002F2A4C" w:rsidRPr="002F2A4C" w:rsidRDefault="002F2A4C" w:rsidP="000109CC">
      <w:pPr>
        <w:pStyle w:val="Heading4"/>
      </w:pPr>
      <w:r>
        <w:lastRenderedPageBreak/>
        <w:t>Use Case</w:t>
      </w:r>
      <w:r w:rsidRPr="002F2A4C">
        <w:t xml:space="preserve"> Diagram</w:t>
      </w:r>
    </w:p>
    <w:p w14:paraId="01A0E1FD" w14:textId="6E02EE2A" w:rsidR="002F2A4C" w:rsidRDefault="003458CC" w:rsidP="004724A7">
      <w:pPr>
        <w:pStyle w:val="ParagrifIsi"/>
        <w:ind w:firstLine="839"/>
      </w:pPr>
      <w:r w:rsidRPr="003458CC">
        <w:rPr>
          <w:i/>
        </w:rPr>
        <w:t xml:space="preserve">Use Case Diagram </w:t>
      </w:r>
      <w:r w:rsidRPr="003458CC">
        <w:t>adalah suatu pola atau gambaran yang menunjukan kelakuan atau kebiasaan sistem.</w:t>
      </w:r>
      <w:r w:rsidRPr="003458CC">
        <w:rPr>
          <w:i/>
        </w:rPr>
        <w:t xml:space="preserve"> Use Case Diagram</w:t>
      </w:r>
      <w:r w:rsidRPr="003458CC">
        <w:t xml:space="preserve"> dibuat untuk menvisualisasikan</w:t>
      </w:r>
      <w:r w:rsidRPr="003458CC">
        <w:rPr>
          <w:lang w:val="id-ID"/>
        </w:rPr>
        <w:t xml:space="preserve"> </w:t>
      </w:r>
      <w:r w:rsidRPr="003458CC">
        <w:t xml:space="preserve"> hubungan antara </w:t>
      </w:r>
      <w:r w:rsidRPr="003458CC">
        <w:rPr>
          <w:lang w:val="id-ID"/>
        </w:rPr>
        <w:t>aktor</w:t>
      </w:r>
      <w:r w:rsidRPr="003458CC">
        <w:t xml:space="preserve"> dengan </w:t>
      </w:r>
      <w:r w:rsidRPr="003458CC">
        <w:rPr>
          <w:i/>
          <w:lang w:val="id-ID"/>
        </w:rPr>
        <w:t>use case</w:t>
      </w:r>
      <w:r w:rsidR="002F2A4C" w:rsidRPr="002F2A4C">
        <w:t>.</w:t>
      </w:r>
    </w:p>
    <w:p w14:paraId="2EC87231" w14:textId="07AE86AC" w:rsidR="002F2A4C" w:rsidRPr="00BF1C31" w:rsidRDefault="00BF1C31" w:rsidP="000109CC">
      <w:pPr>
        <w:pStyle w:val="Heading5"/>
      </w:pPr>
      <w:r>
        <w:t>Definis</w:t>
      </w:r>
      <w:r w:rsidR="00880E9F">
        <w:t>i</w:t>
      </w:r>
      <w:r>
        <w:t xml:space="preserve"> Aktor</w:t>
      </w:r>
    </w:p>
    <w:p w14:paraId="2D3F87EF" w14:textId="5249FE46" w:rsidR="00BF1C31" w:rsidRDefault="003458CC" w:rsidP="004724A7">
      <w:pPr>
        <w:pStyle w:val="ParagrifIsi"/>
        <w:ind w:firstLine="839"/>
      </w:pPr>
      <w:r w:rsidRPr="003458CC">
        <w:t xml:space="preserve">Aktor adalah </w:t>
      </w:r>
      <w:r w:rsidRPr="003458CC">
        <w:rPr>
          <w:lang w:val="id-ID"/>
        </w:rPr>
        <w:t>pihak</w:t>
      </w:r>
      <w:r w:rsidRPr="003458CC">
        <w:t xml:space="preserve"> yang </w:t>
      </w:r>
      <w:r w:rsidRPr="003458CC">
        <w:rPr>
          <w:lang w:val="id-ID"/>
        </w:rPr>
        <w:t>melakukan interaksi langsung terhadap sistem.</w:t>
      </w:r>
      <w:r w:rsidRPr="003458CC">
        <w:t xml:space="preserve"> Berikut ini pada Tabel 3.</w:t>
      </w:r>
      <w:r w:rsidR="00DB7CBD">
        <w:rPr>
          <w:lang w:val="id-ID"/>
        </w:rPr>
        <w:t xml:space="preserve"> </w:t>
      </w:r>
      <w:r w:rsidRPr="003458CC">
        <w:t xml:space="preserve">2 merupakan </w:t>
      </w:r>
      <w:r w:rsidRPr="003458CC">
        <w:rPr>
          <w:lang w:val="id-ID"/>
        </w:rPr>
        <w:t>pendefinisian</w:t>
      </w:r>
      <w:r w:rsidRPr="003458CC">
        <w:t xml:space="preserve"> dari aktor yang terlibat </w:t>
      </w:r>
      <w:r w:rsidRPr="003458CC">
        <w:rPr>
          <w:lang w:val="id-ID"/>
        </w:rPr>
        <w:t>dalam</w:t>
      </w:r>
      <w:r w:rsidRPr="003458CC">
        <w:t xml:space="preserve"> sistem</w:t>
      </w:r>
      <w:r w:rsidR="00BF1C31" w:rsidRPr="002F2A4C">
        <w:t>.</w:t>
      </w:r>
    </w:p>
    <w:p w14:paraId="19B1441E" w14:textId="6C185FAB" w:rsidR="003458CC" w:rsidRPr="00DB7CBD" w:rsidRDefault="003458CC" w:rsidP="00DB7CBD">
      <w:pPr>
        <w:pStyle w:val="Caption"/>
        <w:keepNext/>
        <w:jc w:val="left"/>
        <w:rPr>
          <w:lang w:val="id-ID"/>
        </w:rPr>
      </w:pPr>
      <w:bookmarkStart w:id="97" w:name="_Toc101014591"/>
      <w:bookmarkStart w:id="98" w:name="_Toc105002594"/>
      <w:r w:rsidRPr="00DB7CBD">
        <w:rPr>
          <w:b/>
        </w:rPr>
        <w:t xml:space="preserve">Tabel 3. </w:t>
      </w:r>
      <w:r w:rsidRPr="00DB7CBD">
        <w:rPr>
          <w:b/>
        </w:rPr>
        <w:fldChar w:fldCharType="begin"/>
      </w:r>
      <w:r w:rsidRPr="00DB7CBD">
        <w:rPr>
          <w:b/>
        </w:rPr>
        <w:instrText xml:space="preserve"> SEQ Tabel_3. \* ARABIC </w:instrText>
      </w:r>
      <w:r w:rsidRPr="00DB7CBD">
        <w:rPr>
          <w:b/>
        </w:rPr>
        <w:fldChar w:fldCharType="separate"/>
      </w:r>
      <w:r w:rsidR="00C072AF">
        <w:rPr>
          <w:b/>
          <w:noProof/>
        </w:rPr>
        <w:t>2</w:t>
      </w:r>
      <w:r w:rsidRPr="00DB7CBD">
        <w:rPr>
          <w:b/>
        </w:rPr>
        <w:fldChar w:fldCharType="end"/>
      </w:r>
      <w:r w:rsidR="0051760A">
        <w:rPr>
          <w:lang w:val="id-ID"/>
        </w:rPr>
        <w:t xml:space="preserve"> Definisi a</w:t>
      </w:r>
      <w:r w:rsidR="00DB7CBD">
        <w:rPr>
          <w:lang w:val="id-ID"/>
        </w:rPr>
        <w:t>ktor</w:t>
      </w:r>
      <w:bookmarkEnd w:id="97"/>
      <w:bookmarkEnd w:id="98"/>
    </w:p>
    <w:tbl>
      <w:tblPr>
        <w:tblStyle w:val="4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2268"/>
        <w:gridCol w:w="4961"/>
      </w:tblGrid>
      <w:tr w:rsidR="003458CC" w14:paraId="685CB0D8" w14:textId="77777777" w:rsidTr="003458CC">
        <w:trPr>
          <w:trHeight w:val="438"/>
        </w:trPr>
        <w:tc>
          <w:tcPr>
            <w:tcW w:w="709" w:type="dxa"/>
            <w:tcBorders>
              <w:top w:val="single" w:sz="6" w:space="0" w:color="000000"/>
            </w:tcBorders>
            <w:vAlign w:val="center"/>
          </w:tcPr>
          <w:p w14:paraId="11000327" w14:textId="77777777" w:rsidR="003458CC" w:rsidRDefault="003458CC" w:rsidP="003458CC">
            <w:pPr>
              <w:jc w:val="center"/>
              <w:rPr>
                <w:b/>
                <w:sz w:val="24"/>
                <w:szCs w:val="24"/>
              </w:rPr>
            </w:pPr>
            <w:r>
              <w:rPr>
                <w:b/>
                <w:sz w:val="24"/>
                <w:szCs w:val="24"/>
              </w:rPr>
              <w:t>No.</w:t>
            </w:r>
          </w:p>
        </w:tc>
        <w:tc>
          <w:tcPr>
            <w:tcW w:w="2268" w:type="dxa"/>
            <w:tcBorders>
              <w:top w:val="single" w:sz="6" w:space="0" w:color="000000"/>
            </w:tcBorders>
            <w:vAlign w:val="center"/>
          </w:tcPr>
          <w:p w14:paraId="4885A1AB" w14:textId="77777777" w:rsidR="003458CC" w:rsidRDefault="003458CC" w:rsidP="003458CC">
            <w:pPr>
              <w:jc w:val="center"/>
              <w:rPr>
                <w:b/>
                <w:i/>
                <w:sz w:val="24"/>
                <w:szCs w:val="24"/>
              </w:rPr>
            </w:pPr>
            <w:r>
              <w:rPr>
                <w:b/>
                <w:sz w:val="24"/>
                <w:szCs w:val="24"/>
              </w:rPr>
              <w:t>Aktor</w:t>
            </w:r>
          </w:p>
        </w:tc>
        <w:tc>
          <w:tcPr>
            <w:tcW w:w="4961" w:type="dxa"/>
            <w:tcBorders>
              <w:top w:val="single" w:sz="6" w:space="0" w:color="000000"/>
            </w:tcBorders>
            <w:vAlign w:val="center"/>
          </w:tcPr>
          <w:p w14:paraId="4998074B" w14:textId="77777777" w:rsidR="003458CC" w:rsidRDefault="003458CC" w:rsidP="003458CC">
            <w:pPr>
              <w:jc w:val="center"/>
              <w:rPr>
                <w:b/>
                <w:sz w:val="24"/>
                <w:szCs w:val="24"/>
              </w:rPr>
            </w:pPr>
            <w:r>
              <w:rPr>
                <w:b/>
                <w:sz w:val="24"/>
                <w:szCs w:val="24"/>
              </w:rPr>
              <w:t>Deskripsi</w:t>
            </w:r>
          </w:p>
        </w:tc>
      </w:tr>
      <w:tr w:rsidR="003458CC" w14:paraId="10B1385B" w14:textId="77777777" w:rsidTr="003458CC">
        <w:trPr>
          <w:trHeight w:val="2129"/>
        </w:trPr>
        <w:tc>
          <w:tcPr>
            <w:tcW w:w="709" w:type="dxa"/>
            <w:vAlign w:val="center"/>
          </w:tcPr>
          <w:p w14:paraId="46F93E30" w14:textId="77777777" w:rsidR="003458CC" w:rsidRDefault="003458CC" w:rsidP="003458CC">
            <w:pPr>
              <w:jc w:val="center"/>
              <w:rPr>
                <w:sz w:val="24"/>
                <w:szCs w:val="24"/>
              </w:rPr>
            </w:pPr>
            <w:r>
              <w:rPr>
                <w:sz w:val="24"/>
                <w:szCs w:val="24"/>
              </w:rPr>
              <w:t>1</w:t>
            </w:r>
          </w:p>
        </w:tc>
        <w:tc>
          <w:tcPr>
            <w:tcW w:w="2268" w:type="dxa"/>
            <w:vAlign w:val="center"/>
          </w:tcPr>
          <w:p w14:paraId="62D38A9B" w14:textId="77777777" w:rsidR="003458CC" w:rsidRPr="00444EDB" w:rsidRDefault="003458CC" w:rsidP="003458CC">
            <w:pPr>
              <w:rPr>
                <w:sz w:val="24"/>
                <w:szCs w:val="24"/>
                <w:lang w:val="id-ID"/>
              </w:rPr>
            </w:pPr>
            <w:r>
              <w:rPr>
                <w:sz w:val="24"/>
                <w:szCs w:val="24"/>
                <w:lang w:val="id-ID"/>
              </w:rPr>
              <w:t>Pegawai</w:t>
            </w:r>
            <w:r>
              <w:rPr>
                <w:sz w:val="24"/>
                <w:szCs w:val="24"/>
              </w:rPr>
              <w:t xml:space="preserve"> </w:t>
            </w:r>
            <w:r>
              <w:rPr>
                <w:sz w:val="24"/>
                <w:szCs w:val="24"/>
                <w:lang w:val="id-ID"/>
              </w:rPr>
              <w:t>Keuangan</w:t>
            </w:r>
          </w:p>
        </w:tc>
        <w:tc>
          <w:tcPr>
            <w:tcW w:w="4961" w:type="dxa"/>
            <w:vAlign w:val="center"/>
          </w:tcPr>
          <w:p w14:paraId="68794DF9" w14:textId="5ACA6177" w:rsidR="003458CC" w:rsidRPr="00872D56" w:rsidRDefault="003458CC" w:rsidP="00CC089B">
            <w:pPr>
              <w:spacing w:line="360" w:lineRule="auto"/>
              <w:jc w:val="both"/>
              <w:rPr>
                <w:sz w:val="24"/>
                <w:szCs w:val="24"/>
                <w:lang w:val="id-ID"/>
              </w:rPr>
            </w:pPr>
            <w:r>
              <w:rPr>
                <w:sz w:val="24"/>
                <w:szCs w:val="24"/>
                <w:lang w:val="id-ID"/>
              </w:rPr>
              <w:t xml:space="preserve">Aktor yang </w:t>
            </w:r>
            <w:r>
              <w:rPr>
                <w:sz w:val="24"/>
                <w:szCs w:val="24"/>
              </w:rPr>
              <w:t xml:space="preserve">dapat </w:t>
            </w:r>
            <w:r w:rsidR="00CC089B">
              <w:rPr>
                <w:sz w:val="24"/>
                <w:szCs w:val="24"/>
                <w:lang w:val="id-ID"/>
              </w:rPr>
              <w:t>mengelola</w:t>
            </w:r>
            <w:r>
              <w:rPr>
                <w:sz w:val="24"/>
                <w:szCs w:val="24"/>
              </w:rPr>
              <w:t xml:space="preserve"> data transaksi dan melihat laporan keuangan. Aktor </w:t>
            </w:r>
            <w:r>
              <w:rPr>
                <w:sz w:val="24"/>
                <w:szCs w:val="24"/>
                <w:lang w:val="id-ID"/>
              </w:rPr>
              <w:t xml:space="preserve">ini juga dapat mengubah data terkait </w:t>
            </w:r>
            <w:r>
              <w:rPr>
                <w:i/>
                <w:sz w:val="24"/>
                <w:szCs w:val="24"/>
                <w:lang w:val="id-ID"/>
              </w:rPr>
              <w:t xml:space="preserve">customer, supplier, chart of account (coa), </w:t>
            </w:r>
            <w:r>
              <w:rPr>
                <w:sz w:val="24"/>
                <w:szCs w:val="24"/>
                <w:lang w:val="id-ID"/>
              </w:rPr>
              <w:t xml:space="preserve">item barang, dan item jasa. </w:t>
            </w:r>
          </w:p>
        </w:tc>
      </w:tr>
      <w:tr w:rsidR="003458CC" w14:paraId="7C37DA2C" w14:textId="77777777" w:rsidTr="003458CC">
        <w:trPr>
          <w:trHeight w:val="2245"/>
        </w:trPr>
        <w:tc>
          <w:tcPr>
            <w:tcW w:w="709" w:type="dxa"/>
            <w:vAlign w:val="center"/>
          </w:tcPr>
          <w:p w14:paraId="79CBA7F0" w14:textId="77777777" w:rsidR="003458CC" w:rsidRDefault="003458CC" w:rsidP="003458CC">
            <w:pPr>
              <w:jc w:val="center"/>
              <w:rPr>
                <w:sz w:val="24"/>
                <w:szCs w:val="24"/>
              </w:rPr>
            </w:pPr>
            <w:r>
              <w:rPr>
                <w:sz w:val="24"/>
                <w:szCs w:val="24"/>
              </w:rPr>
              <w:t>2</w:t>
            </w:r>
          </w:p>
        </w:tc>
        <w:tc>
          <w:tcPr>
            <w:tcW w:w="2268" w:type="dxa"/>
            <w:vAlign w:val="center"/>
          </w:tcPr>
          <w:p w14:paraId="14F69AD3" w14:textId="77777777" w:rsidR="003458CC" w:rsidRDefault="003458CC" w:rsidP="003458CC">
            <w:pPr>
              <w:rPr>
                <w:sz w:val="24"/>
                <w:szCs w:val="24"/>
              </w:rPr>
            </w:pPr>
            <w:r>
              <w:rPr>
                <w:sz w:val="24"/>
                <w:szCs w:val="24"/>
              </w:rPr>
              <w:t>Kasir</w:t>
            </w:r>
          </w:p>
        </w:tc>
        <w:tc>
          <w:tcPr>
            <w:tcW w:w="4961" w:type="dxa"/>
            <w:vAlign w:val="center"/>
          </w:tcPr>
          <w:p w14:paraId="539E5536" w14:textId="77777777" w:rsidR="003458CC" w:rsidRDefault="003458CC" w:rsidP="003458CC">
            <w:pPr>
              <w:spacing w:line="360" w:lineRule="auto"/>
              <w:jc w:val="both"/>
              <w:rPr>
                <w:sz w:val="24"/>
                <w:szCs w:val="24"/>
              </w:rPr>
            </w:pPr>
            <w:r>
              <w:rPr>
                <w:sz w:val="24"/>
                <w:szCs w:val="24"/>
                <w:lang w:val="id-ID"/>
              </w:rPr>
              <w:t xml:space="preserve">Aktor </w:t>
            </w:r>
            <w:r>
              <w:rPr>
                <w:sz w:val="24"/>
                <w:szCs w:val="24"/>
              </w:rPr>
              <w:t xml:space="preserve">yang dapat </w:t>
            </w:r>
            <w:r>
              <w:rPr>
                <w:sz w:val="24"/>
                <w:szCs w:val="24"/>
                <w:lang w:val="id-ID"/>
              </w:rPr>
              <w:t>membuat masukan data transaksi pembelian dan penjualan. Aktor ini bertanggung jawab untuk memastikan data transaksi berhasil dimasukkan kedalam sistem</w:t>
            </w:r>
            <w:r>
              <w:rPr>
                <w:sz w:val="24"/>
                <w:szCs w:val="24"/>
              </w:rPr>
              <w:t>.</w:t>
            </w:r>
          </w:p>
        </w:tc>
      </w:tr>
    </w:tbl>
    <w:p w14:paraId="67891538" w14:textId="77777777" w:rsidR="003458CC" w:rsidRDefault="003458CC" w:rsidP="004C4AA9">
      <w:pPr>
        <w:pStyle w:val="ParagrifIsi"/>
      </w:pPr>
    </w:p>
    <w:p w14:paraId="41D1EB60" w14:textId="04C046D3" w:rsidR="00BF1C31" w:rsidRPr="00880E9F" w:rsidRDefault="00BF1C31" w:rsidP="000109CC">
      <w:pPr>
        <w:pStyle w:val="Heading5"/>
      </w:pPr>
      <w:r>
        <w:t xml:space="preserve">Definisi </w:t>
      </w:r>
      <w:r w:rsidRPr="00880E9F">
        <w:rPr>
          <w:i/>
        </w:rPr>
        <w:t>Use Case</w:t>
      </w:r>
    </w:p>
    <w:p w14:paraId="3C5D6A3F" w14:textId="1BC94889" w:rsidR="00880E9F" w:rsidRDefault="00126D19" w:rsidP="004724A7">
      <w:pPr>
        <w:pStyle w:val="ParagrifIsi"/>
        <w:ind w:firstLine="839"/>
      </w:pPr>
      <w:r w:rsidRPr="00126D19">
        <w:rPr>
          <w:i/>
        </w:rPr>
        <w:t xml:space="preserve">Use case </w:t>
      </w:r>
      <w:r w:rsidRPr="00126D19">
        <w:t>adalah pola interaksi atau dialog yang terjadi di dalam sistem yang dibangun dengan aktor yang dapat saling bertukar pesan dan tindakan antar satu sama lainnya. Berikut ini pada Tabel 3.</w:t>
      </w:r>
      <w:r>
        <w:rPr>
          <w:lang w:val="id-ID"/>
        </w:rPr>
        <w:t xml:space="preserve"> </w:t>
      </w:r>
      <w:r w:rsidRPr="00126D19">
        <w:t xml:space="preserve">3 adalah tabel pendefinisian </w:t>
      </w:r>
      <w:r w:rsidRPr="00126D19">
        <w:rPr>
          <w:i/>
        </w:rPr>
        <w:t xml:space="preserve">use </w:t>
      </w:r>
      <w:r w:rsidRPr="00126D19">
        <w:rPr>
          <w:i/>
          <w:lang w:val="id-ID"/>
        </w:rPr>
        <w:t>case</w:t>
      </w:r>
      <w:r w:rsidRPr="00126D19">
        <w:rPr>
          <w:lang w:val="id-ID"/>
        </w:rPr>
        <w:t xml:space="preserve"> dari</w:t>
      </w:r>
      <w:r w:rsidRPr="00126D19">
        <w:t xml:space="preserve"> sistem yang dibangun</w:t>
      </w:r>
      <w:r w:rsidR="00880E9F" w:rsidRPr="002F2A4C">
        <w:t>.</w:t>
      </w:r>
    </w:p>
    <w:p w14:paraId="7D01A7A0" w14:textId="77777777" w:rsidR="00792FBD" w:rsidRDefault="00792FBD" w:rsidP="004724A7">
      <w:pPr>
        <w:pStyle w:val="ParagrifIsi"/>
        <w:ind w:firstLine="839"/>
      </w:pPr>
    </w:p>
    <w:p w14:paraId="380EB491" w14:textId="53D9C9FB" w:rsidR="00126D19" w:rsidRPr="00126D19" w:rsidRDefault="00126D19" w:rsidP="00126D19">
      <w:pPr>
        <w:pStyle w:val="Caption"/>
        <w:keepNext/>
        <w:jc w:val="left"/>
        <w:rPr>
          <w:lang w:val="id-ID"/>
        </w:rPr>
      </w:pPr>
      <w:bookmarkStart w:id="99" w:name="_Toc105002595"/>
      <w:r w:rsidRPr="00126D19">
        <w:rPr>
          <w:b/>
        </w:rPr>
        <w:lastRenderedPageBreak/>
        <w:t xml:space="preserve">Tabel 3. </w:t>
      </w:r>
      <w:r w:rsidRPr="00126D19">
        <w:rPr>
          <w:b/>
        </w:rPr>
        <w:fldChar w:fldCharType="begin"/>
      </w:r>
      <w:r w:rsidRPr="00126D19">
        <w:rPr>
          <w:b/>
        </w:rPr>
        <w:instrText xml:space="preserve"> SEQ Tabel_3. \* ARABIC </w:instrText>
      </w:r>
      <w:r w:rsidRPr="00126D19">
        <w:rPr>
          <w:b/>
        </w:rPr>
        <w:fldChar w:fldCharType="separate"/>
      </w:r>
      <w:r w:rsidR="00C072AF">
        <w:rPr>
          <w:b/>
          <w:noProof/>
        </w:rPr>
        <w:t>3</w:t>
      </w:r>
      <w:r w:rsidRPr="00126D19">
        <w:rPr>
          <w:b/>
        </w:rPr>
        <w:fldChar w:fldCharType="end"/>
      </w:r>
      <w:r>
        <w:rPr>
          <w:lang w:val="id-ID"/>
        </w:rPr>
        <w:t xml:space="preserve"> Definisi </w:t>
      </w:r>
      <w:r w:rsidRPr="00126D19">
        <w:rPr>
          <w:i/>
          <w:lang w:val="id-ID"/>
        </w:rPr>
        <w:t>use case</w:t>
      </w:r>
      <w:bookmarkEnd w:id="99"/>
    </w:p>
    <w:tbl>
      <w:tblPr>
        <w:tblStyle w:val="46"/>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2268"/>
        <w:gridCol w:w="4961"/>
      </w:tblGrid>
      <w:tr w:rsidR="00126D19" w14:paraId="25C647BB" w14:textId="77777777" w:rsidTr="000109CC">
        <w:trPr>
          <w:trHeight w:val="438"/>
        </w:trPr>
        <w:tc>
          <w:tcPr>
            <w:tcW w:w="709" w:type="dxa"/>
            <w:tcBorders>
              <w:top w:val="single" w:sz="6" w:space="0" w:color="000000"/>
            </w:tcBorders>
            <w:vAlign w:val="center"/>
          </w:tcPr>
          <w:p w14:paraId="46323A1A" w14:textId="77777777" w:rsidR="00126D19" w:rsidRDefault="00126D19" w:rsidP="000109CC">
            <w:pPr>
              <w:jc w:val="center"/>
              <w:rPr>
                <w:b/>
                <w:sz w:val="24"/>
                <w:szCs w:val="24"/>
              </w:rPr>
            </w:pPr>
            <w:r>
              <w:rPr>
                <w:b/>
                <w:sz w:val="24"/>
                <w:szCs w:val="24"/>
              </w:rPr>
              <w:t>No.</w:t>
            </w:r>
          </w:p>
        </w:tc>
        <w:tc>
          <w:tcPr>
            <w:tcW w:w="2268" w:type="dxa"/>
            <w:tcBorders>
              <w:top w:val="single" w:sz="6" w:space="0" w:color="000000"/>
            </w:tcBorders>
            <w:vAlign w:val="center"/>
          </w:tcPr>
          <w:p w14:paraId="0FEBC287" w14:textId="77777777" w:rsidR="00126D19" w:rsidRDefault="00126D19" w:rsidP="000109CC">
            <w:pPr>
              <w:jc w:val="center"/>
              <w:rPr>
                <w:b/>
                <w:i/>
                <w:sz w:val="24"/>
                <w:szCs w:val="24"/>
              </w:rPr>
            </w:pPr>
            <w:r>
              <w:rPr>
                <w:b/>
                <w:i/>
                <w:sz w:val="24"/>
                <w:szCs w:val="24"/>
              </w:rPr>
              <w:t>Use Case</w:t>
            </w:r>
          </w:p>
        </w:tc>
        <w:tc>
          <w:tcPr>
            <w:tcW w:w="4961" w:type="dxa"/>
            <w:tcBorders>
              <w:top w:val="single" w:sz="6" w:space="0" w:color="000000"/>
            </w:tcBorders>
            <w:vAlign w:val="center"/>
          </w:tcPr>
          <w:p w14:paraId="629268AB" w14:textId="77777777" w:rsidR="00126D19" w:rsidRDefault="00126D19" w:rsidP="000109CC">
            <w:pPr>
              <w:jc w:val="center"/>
              <w:rPr>
                <w:b/>
                <w:sz w:val="24"/>
                <w:szCs w:val="24"/>
              </w:rPr>
            </w:pPr>
            <w:r>
              <w:rPr>
                <w:b/>
                <w:sz w:val="24"/>
                <w:szCs w:val="24"/>
              </w:rPr>
              <w:t>Deskripsi</w:t>
            </w:r>
          </w:p>
        </w:tc>
      </w:tr>
      <w:tr w:rsidR="00126D19" w14:paraId="03DAE9F3" w14:textId="77777777" w:rsidTr="000109CC">
        <w:trPr>
          <w:trHeight w:val="712"/>
        </w:trPr>
        <w:tc>
          <w:tcPr>
            <w:tcW w:w="709" w:type="dxa"/>
            <w:vAlign w:val="center"/>
          </w:tcPr>
          <w:p w14:paraId="42BAA215" w14:textId="77777777" w:rsidR="00126D19" w:rsidRDefault="00126D19" w:rsidP="000109CC">
            <w:pPr>
              <w:jc w:val="center"/>
              <w:rPr>
                <w:sz w:val="24"/>
                <w:szCs w:val="24"/>
              </w:rPr>
            </w:pPr>
            <w:r>
              <w:rPr>
                <w:sz w:val="24"/>
                <w:szCs w:val="24"/>
              </w:rPr>
              <w:t>1</w:t>
            </w:r>
          </w:p>
        </w:tc>
        <w:tc>
          <w:tcPr>
            <w:tcW w:w="2268" w:type="dxa"/>
            <w:vAlign w:val="center"/>
          </w:tcPr>
          <w:p w14:paraId="0CE8CE9B" w14:textId="77777777" w:rsidR="00126D19" w:rsidRPr="00F316B9" w:rsidRDefault="00126D19" w:rsidP="000109CC">
            <w:pPr>
              <w:spacing w:line="360" w:lineRule="auto"/>
              <w:rPr>
                <w:sz w:val="24"/>
                <w:szCs w:val="24"/>
                <w:lang w:val="id-ID"/>
              </w:rPr>
            </w:pPr>
            <w:r>
              <w:rPr>
                <w:sz w:val="24"/>
                <w:szCs w:val="24"/>
              </w:rPr>
              <w:t xml:space="preserve">Mendata </w:t>
            </w:r>
            <w:r>
              <w:rPr>
                <w:i/>
                <w:sz w:val="24"/>
                <w:szCs w:val="24"/>
                <w:lang w:val="id-ID"/>
              </w:rPr>
              <w:t xml:space="preserve">Customer </w:t>
            </w:r>
          </w:p>
        </w:tc>
        <w:tc>
          <w:tcPr>
            <w:tcW w:w="4961" w:type="dxa"/>
            <w:vAlign w:val="center"/>
          </w:tcPr>
          <w:p w14:paraId="5A4AD504" w14:textId="77777777" w:rsidR="00126D19" w:rsidRPr="00F316B9" w:rsidRDefault="00126D19" w:rsidP="000109CC">
            <w:pPr>
              <w:spacing w:line="360" w:lineRule="auto"/>
              <w:rPr>
                <w:sz w:val="24"/>
                <w:szCs w:val="24"/>
                <w:lang w:val="id-ID"/>
              </w:rPr>
            </w:pPr>
            <w:r>
              <w:rPr>
                <w:sz w:val="24"/>
                <w:szCs w:val="24"/>
              </w:rPr>
              <w:t xml:space="preserve">Merupakan proses mendata </w:t>
            </w:r>
            <w:r>
              <w:rPr>
                <w:i/>
                <w:sz w:val="24"/>
                <w:szCs w:val="24"/>
                <w:lang w:val="id-ID"/>
              </w:rPr>
              <w:t xml:space="preserve">customer </w:t>
            </w:r>
          </w:p>
        </w:tc>
      </w:tr>
      <w:tr w:rsidR="00126D19" w14:paraId="03D8FCF5" w14:textId="77777777" w:rsidTr="000109CC">
        <w:trPr>
          <w:trHeight w:val="695"/>
        </w:trPr>
        <w:tc>
          <w:tcPr>
            <w:tcW w:w="709" w:type="dxa"/>
            <w:vAlign w:val="center"/>
          </w:tcPr>
          <w:p w14:paraId="004DCD8C" w14:textId="77777777" w:rsidR="00126D19" w:rsidRDefault="00126D19" w:rsidP="000109CC">
            <w:pPr>
              <w:jc w:val="center"/>
              <w:rPr>
                <w:sz w:val="24"/>
                <w:szCs w:val="24"/>
              </w:rPr>
            </w:pPr>
            <w:r>
              <w:rPr>
                <w:sz w:val="24"/>
                <w:szCs w:val="24"/>
              </w:rPr>
              <w:t>2</w:t>
            </w:r>
          </w:p>
        </w:tc>
        <w:tc>
          <w:tcPr>
            <w:tcW w:w="2268" w:type="dxa"/>
            <w:vAlign w:val="center"/>
          </w:tcPr>
          <w:p w14:paraId="43D3252A" w14:textId="77777777" w:rsidR="00126D19" w:rsidRPr="00F316B9" w:rsidRDefault="00126D19" w:rsidP="000109CC">
            <w:pPr>
              <w:spacing w:line="360" w:lineRule="auto"/>
              <w:rPr>
                <w:sz w:val="24"/>
                <w:szCs w:val="24"/>
                <w:lang w:val="id-ID"/>
              </w:rPr>
            </w:pPr>
            <w:r>
              <w:rPr>
                <w:sz w:val="24"/>
                <w:szCs w:val="24"/>
              </w:rPr>
              <w:t xml:space="preserve">Mendata </w:t>
            </w:r>
            <w:r>
              <w:rPr>
                <w:i/>
                <w:sz w:val="24"/>
                <w:szCs w:val="24"/>
                <w:lang w:val="id-ID"/>
              </w:rPr>
              <w:t>Supplier</w:t>
            </w:r>
          </w:p>
        </w:tc>
        <w:tc>
          <w:tcPr>
            <w:tcW w:w="4961" w:type="dxa"/>
            <w:vAlign w:val="center"/>
          </w:tcPr>
          <w:p w14:paraId="164583AB" w14:textId="77777777" w:rsidR="00126D19" w:rsidRPr="00F316B9" w:rsidRDefault="00126D19" w:rsidP="000109CC">
            <w:pPr>
              <w:spacing w:line="360" w:lineRule="auto"/>
              <w:rPr>
                <w:i/>
                <w:sz w:val="24"/>
                <w:szCs w:val="24"/>
                <w:lang w:val="id-ID"/>
              </w:rPr>
            </w:pPr>
            <w:r>
              <w:rPr>
                <w:sz w:val="24"/>
                <w:szCs w:val="24"/>
              </w:rPr>
              <w:t xml:space="preserve">Merupakan proses mendata </w:t>
            </w:r>
            <w:r>
              <w:rPr>
                <w:i/>
                <w:sz w:val="24"/>
                <w:szCs w:val="24"/>
                <w:lang w:val="id-ID"/>
              </w:rPr>
              <w:t>supplier</w:t>
            </w:r>
          </w:p>
        </w:tc>
      </w:tr>
      <w:tr w:rsidR="00126D19" w14:paraId="5A5D8203" w14:textId="77777777" w:rsidTr="000109CC">
        <w:trPr>
          <w:trHeight w:val="698"/>
        </w:trPr>
        <w:tc>
          <w:tcPr>
            <w:tcW w:w="709" w:type="dxa"/>
            <w:vAlign w:val="center"/>
          </w:tcPr>
          <w:p w14:paraId="366D0192" w14:textId="77777777" w:rsidR="00126D19" w:rsidRDefault="00126D19" w:rsidP="000109CC">
            <w:pPr>
              <w:jc w:val="center"/>
              <w:rPr>
                <w:sz w:val="24"/>
                <w:szCs w:val="24"/>
              </w:rPr>
            </w:pPr>
            <w:r>
              <w:rPr>
                <w:sz w:val="24"/>
                <w:szCs w:val="24"/>
              </w:rPr>
              <w:t>3</w:t>
            </w:r>
          </w:p>
        </w:tc>
        <w:tc>
          <w:tcPr>
            <w:tcW w:w="2268" w:type="dxa"/>
            <w:vAlign w:val="center"/>
          </w:tcPr>
          <w:p w14:paraId="0EE20B38" w14:textId="77777777" w:rsidR="00126D19" w:rsidRPr="00F316B9" w:rsidRDefault="00126D19" w:rsidP="000109CC">
            <w:pPr>
              <w:spacing w:line="360" w:lineRule="auto"/>
              <w:rPr>
                <w:i/>
                <w:sz w:val="24"/>
                <w:szCs w:val="24"/>
                <w:lang w:val="id-ID"/>
              </w:rPr>
            </w:pPr>
            <w:r>
              <w:rPr>
                <w:sz w:val="24"/>
                <w:szCs w:val="24"/>
              </w:rPr>
              <w:t xml:space="preserve">Mendata </w:t>
            </w:r>
            <w:r>
              <w:rPr>
                <w:i/>
                <w:sz w:val="24"/>
                <w:szCs w:val="24"/>
                <w:lang w:val="id-ID"/>
              </w:rPr>
              <w:t xml:space="preserve">Chart of Account </w:t>
            </w:r>
            <w:r w:rsidRPr="00F316B9">
              <w:rPr>
                <w:sz w:val="24"/>
                <w:szCs w:val="24"/>
                <w:lang w:val="id-ID"/>
              </w:rPr>
              <w:t>(CoA)</w:t>
            </w:r>
          </w:p>
        </w:tc>
        <w:tc>
          <w:tcPr>
            <w:tcW w:w="4961" w:type="dxa"/>
            <w:vAlign w:val="center"/>
          </w:tcPr>
          <w:p w14:paraId="10D51A45" w14:textId="77777777" w:rsidR="00126D19" w:rsidRPr="00F316B9" w:rsidRDefault="00126D19" w:rsidP="000109CC">
            <w:pPr>
              <w:spacing w:line="360" w:lineRule="auto"/>
              <w:rPr>
                <w:sz w:val="24"/>
                <w:szCs w:val="24"/>
                <w:lang w:val="id-ID"/>
              </w:rPr>
            </w:pPr>
            <w:r>
              <w:rPr>
                <w:sz w:val="24"/>
                <w:szCs w:val="24"/>
              </w:rPr>
              <w:t xml:space="preserve">Merupakan proses mendata </w:t>
            </w:r>
            <w:r>
              <w:rPr>
                <w:i/>
                <w:sz w:val="24"/>
                <w:szCs w:val="24"/>
                <w:lang w:val="id-ID"/>
              </w:rPr>
              <w:t>chart of account</w:t>
            </w:r>
          </w:p>
        </w:tc>
      </w:tr>
      <w:tr w:rsidR="00126D19" w14:paraId="4680531D" w14:textId="77777777" w:rsidTr="000109CC">
        <w:trPr>
          <w:trHeight w:val="698"/>
        </w:trPr>
        <w:tc>
          <w:tcPr>
            <w:tcW w:w="709" w:type="dxa"/>
            <w:vAlign w:val="center"/>
          </w:tcPr>
          <w:p w14:paraId="505188BA" w14:textId="77777777" w:rsidR="00126D19" w:rsidRDefault="00126D19" w:rsidP="000109CC">
            <w:pPr>
              <w:jc w:val="center"/>
              <w:rPr>
                <w:sz w:val="24"/>
                <w:szCs w:val="24"/>
              </w:rPr>
            </w:pPr>
            <w:r>
              <w:rPr>
                <w:sz w:val="24"/>
                <w:szCs w:val="24"/>
              </w:rPr>
              <w:t>4</w:t>
            </w:r>
          </w:p>
        </w:tc>
        <w:tc>
          <w:tcPr>
            <w:tcW w:w="2268" w:type="dxa"/>
            <w:vAlign w:val="center"/>
          </w:tcPr>
          <w:p w14:paraId="62F72707" w14:textId="77777777" w:rsidR="00126D19" w:rsidRDefault="00126D19" w:rsidP="000109CC">
            <w:pPr>
              <w:spacing w:line="360" w:lineRule="auto"/>
              <w:rPr>
                <w:sz w:val="24"/>
                <w:szCs w:val="24"/>
              </w:rPr>
            </w:pPr>
            <w:r>
              <w:rPr>
                <w:sz w:val="24"/>
                <w:szCs w:val="24"/>
                <w:lang w:val="id-ID"/>
              </w:rPr>
              <w:t>Mendata Item Barang</w:t>
            </w:r>
          </w:p>
        </w:tc>
        <w:tc>
          <w:tcPr>
            <w:tcW w:w="4961" w:type="dxa"/>
            <w:vAlign w:val="center"/>
          </w:tcPr>
          <w:p w14:paraId="3EA1211E"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mendata item barang</w:t>
            </w:r>
          </w:p>
        </w:tc>
      </w:tr>
      <w:tr w:rsidR="00126D19" w14:paraId="37BBE716" w14:textId="77777777" w:rsidTr="000109CC">
        <w:trPr>
          <w:trHeight w:val="698"/>
        </w:trPr>
        <w:tc>
          <w:tcPr>
            <w:tcW w:w="709" w:type="dxa"/>
            <w:vAlign w:val="center"/>
          </w:tcPr>
          <w:p w14:paraId="440169DC" w14:textId="77777777" w:rsidR="00126D19" w:rsidRPr="00F316B9" w:rsidRDefault="00126D19" w:rsidP="000109CC">
            <w:pPr>
              <w:jc w:val="center"/>
              <w:rPr>
                <w:sz w:val="24"/>
                <w:szCs w:val="24"/>
                <w:lang w:val="id-ID"/>
              </w:rPr>
            </w:pPr>
            <w:r>
              <w:rPr>
                <w:sz w:val="24"/>
                <w:szCs w:val="24"/>
                <w:lang w:val="id-ID"/>
              </w:rPr>
              <w:t>5</w:t>
            </w:r>
          </w:p>
        </w:tc>
        <w:tc>
          <w:tcPr>
            <w:tcW w:w="2268" w:type="dxa"/>
            <w:vAlign w:val="center"/>
          </w:tcPr>
          <w:p w14:paraId="0546ED19" w14:textId="77777777" w:rsidR="00126D19" w:rsidRDefault="00126D19" w:rsidP="000109CC">
            <w:pPr>
              <w:spacing w:line="360" w:lineRule="auto"/>
              <w:rPr>
                <w:sz w:val="24"/>
                <w:szCs w:val="24"/>
                <w:lang w:val="id-ID"/>
              </w:rPr>
            </w:pPr>
            <w:r>
              <w:rPr>
                <w:sz w:val="24"/>
                <w:szCs w:val="24"/>
                <w:lang w:val="id-ID"/>
              </w:rPr>
              <w:t>Mendata Item Jasa</w:t>
            </w:r>
          </w:p>
        </w:tc>
        <w:tc>
          <w:tcPr>
            <w:tcW w:w="4961" w:type="dxa"/>
            <w:vAlign w:val="center"/>
          </w:tcPr>
          <w:p w14:paraId="0D029933"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mendata item barang</w:t>
            </w:r>
          </w:p>
        </w:tc>
      </w:tr>
      <w:tr w:rsidR="00126D19" w14:paraId="6A19BD5C" w14:textId="77777777" w:rsidTr="000109CC">
        <w:trPr>
          <w:trHeight w:val="698"/>
        </w:trPr>
        <w:tc>
          <w:tcPr>
            <w:tcW w:w="709" w:type="dxa"/>
            <w:vAlign w:val="center"/>
          </w:tcPr>
          <w:p w14:paraId="3E9CFB41" w14:textId="77777777" w:rsidR="00126D19" w:rsidRPr="00F316B9" w:rsidRDefault="00126D19" w:rsidP="000109CC">
            <w:pPr>
              <w:jc w:val="center"/>
              <w:rPr>
                <w:sz w:val="24"/>
                <w:szCs w:val="24"/>
                <w:lang w:val="id-ID"/>
              </w:rPr>
            </w:pPr>
            <w:r>
              <w:rPr>
                <w:sz w:val="24"/>
                <w:szCs w:val="24"/>
                <w:lang w:val="id-ID"/>
              </w:rPr>
              <w:t>6</w:t>
            </w:r>
          </w:p>
        </w:tc>
        <w:tc>
          <w:tcPr>
            <w:tcW w:w="2268" w:type="dxa"/>
            <w:vAlign w:val="center"/>
          </w:tcPr>
          <w:p w14:paraId="275FB24C" w14:textId="77777777" w:rsidR="00126D19" w:rsidRDefault="00126D19" w:rsidP="000109CC">
            <w:pPr>
              <w:spacing w:line="360" w:lineRule="auto"/>
              <w:rPr>
                <w:sz w:val="24"/>
                <w:szCs w:val="24"/>
                <w:lang w:val="id-ID"/>
              </w:rPr>
            </w:pPr>
            <w:r>
              <w:rPr>
                <w:sz w:val="24"/>
                <w:szCs w:val="24"/>
                <w:lang w:val="id-ID"/>
              </w:rPr>
              <w:t>Mendata Pembelian</w:t>
            </w:r>
          </w:p>
        </w:tc>
        <w:tc>
          <w:tcPr>
            <w:tcW w:w="4961" w:type="dxa"/>
            <w:vAlign w:val="center"/>
          </w:tcPr>
          <w:p w14:paraId="1D47E49B"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mendata pembelian item barang</w:t>
            </w:r>
          </w:p>
        </w:tc>
      </w:tr>
      <w:tr w:rsidR="00126D19" w14:paraId="0AE77FC5" w14:textId="77777777" w:rsidTr="000109CC">
        <w:trPr>
          <w:trHeight w:val="711"/>
        </w:trPr>
        <w:tc>
          <w:tcPr>
            <w:tcW w:w="709" w:type="dxa"/>
            <w:vAlign w:val="center"/>
          </w:tcPr>
          <w:p w14:paraId="78827552" w14:textId="77777777" w:rsidR="00126D19" w:rsidRDefault="00126D19" w:rsidP="000109CC">
            <w:pPr>
              <w:jc w:val="center"/>
              <w:rPr>
                <w:sz w:val="24"/>
                <w:szCs w:val="24"/>
              </w:rPr>
            </w:pPr>
            <w:r>
              <w:rPr>
                <w:sz w:val="24"/>
                <w:szCs w:val="24"/>
              </w:rPr>
              <w:t>7</w:t>
            </w:r>
          </w:p>
        </w:tc>
        <w:tc>
          <w:tcPr>
            <w:tcW w:w="2268" w:type="dxa"/>
            <w:vAlign w:val="center"/>
          </w:tcPr>
          <w:p w14:paraId="3FDBB124" w14:textId="77777777" w:rsidR="00126D19" w:rsidRDefault="00126D19" w:rsidP="000109CC">
            <w:pPr>
              <w:spacing w:line="360" w:lineRule="auto"/>
              <w:rPr>
                <w:sz w:val="24"/>
                <w:szCs w:val="24"/>
              </w:rPr>
            </w:pPr>
            <w:r>
              <w:rPr>
                <w:sz w:val="24"/>
                <w:szCs w:val="24"/>
                <w:lang w:val="id-ID"/>
              </w:rPr>
              <w:t>Mendata Pembayaran Pembelian</w:t>
            </w:r>
          </w:p>
        </w:tc>
        <w:tc>
          <w:tcPr>
            <w:tcW w:w="4961" w:type="dxa"/>
            <w:vAlign w:val="center"/>
          </w:tcPr>
          <w:p w14:paraId="6A2790B6" w14:textId="77777777" w:rsidR="00126D19" w:rsidRPr="00F316B9" w:rsidRDefault="00126D19" w:rsidP="000109CC">
            <w:pPr>
              <w:spacing w:line="360" w:lineRule="auto"/>
              <w:rPr>
                <w:sz w:val="24"/>
                <w:szCs w:val="24"/>
                <w:lang w:val="id-ID"/>
              </w:rPr>
            </w:pPr>
            <w:r>
              <w:rPr>
                <w:sz w:val="24"/>
                <w:szCs w:val="24"/>
              </w:rPr>
              <w:t xml:space="preserve">Merupakan proses mendata </w:t>
            </w:r>
            <w:r>
              <w:rPr>
                <w:sz w:val="24"/>
                <w:szCs w:val="24"/>
                <w:lang w:val="id-ID"/>
              </w:rPr>
              <w:t>pembayaran pembelian</w:t>
            </w:r>
          </w:p>
        </w:tc>
      </w:tr>
      <w:tr w:rsidR="00126D19" w14:paraId="0D03CBA7" w14:textId="77777777" w:rsidTr="000109CC">
        <w:trPr>
          <w:trHeight w:val="711"/>
        </w:trPr>
        <w:tc>
          <w:tcPr>
            <w:tcW w:w="709" w:type="dxa"/>
            <w:vAlign w:val="center"/>
          </w:tcPr>
          <w:p w14:paraId="6E1D6063" w14:textId="77777777" w:rsidR="00126D19" w:rsidRDefault="00126D19" w:rsidP="000109CC">
            <w:pPr>
              <w:jc w:val="center"/>
              <w:rPr>
                <w:sz w:val="24"/>
                <w:szCs w:val="24"/>
              </w:rPr>
            </w:pPr>
            <w:r>
              <w:rPr>
                <w:sz w:val="24"/>
                <w:szCs w:val="24"/>
              </w:rPr>
              <w:t>8</w:t>
            </w:r>
          </w:p>
        </w:tc>
        <w:tc>
          <w:tcPr>
            <w:tcW w:w="2268" w:type="dxa"/>
            <w:vAlign w:val="center"/>
          </w:tcPr>
          <w:p w14:paraId="78079C2A" w14:textId="77777777" w:rsidR="00126D19" w:rsidRPr="00F316B9" w:rsidRDefault="00126D19" w:rsidP="000109CC">
            <w:pPr>
              <w:spacing w:line="360" w:lineRule="auto"/>
              <w:rPr>
                <w:sz w:val="24"/>
                <w:szCs w:val="24"/>
                <w:lang w:val="id-ID"/>
              </w:rPr>
            </w:pPr>
            <w:r>
              <w:rPr>
                <w:sz w:val="24"/>
                <w:szCs w:val="24"/>
                <w:lang w:val="id-ID"/>
              </w:rPr>
              <w:t>Mendata Retur Pembelian</w:t>
            </w:r>
          </w:p>
        </w:tc>
        <w:tc>
          <w:tcPr>
            <w:tcW w:w="4961" w:type="dxa"/>
            <w:vAlign w:val="center"/>
          </w:tcPr>
          <w:p w14:paraId="56FEEE2B"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mendata retur</w:t>
            </w:r>
            <w:r>
              <w:rPr>
                <w:sz w:val="24"/>
                <w:szCs w:val="24"/>
              </w:rPr>
              <w:t xml:space="preserve"> </w:t>
            </w:r>
            <w:r>
              <w:rPr>
                <w:sz w:val="24"/>
                <w:szCs w:val="24"/>
                <w:lang w:val="id-ID"/>
              </w:rPr>
              <w:t>pembelian</w:t>
            </w:r>
          </w:p>
        </w:tc>
      </w:tr>
      <w:tr w:rsidR="00126D19" w14:paraId="426E2438" w14:textId="77777777" w:rsidTr="000109CC">
        <w:trPr>
          <w:trHeight w:val="711"/>
        </w:trPr>
        <w:tc>
          <w:tcPr>
            <w:tcW w:w="709" w:type="dxa"/>
            <w:vAlign w:val="center"/>
          </w:tcPr>
          <w:p w14:paraId="65A88BF3" w14:textId="77777777" w:rsidR="00126D19" w:rsidRPr="00F316B9" w:rsidRDefault="00126D19" w:rsidP="000109CC">
            <w:pPr>
              <w:jc w:val="center"/>
              <w:rPr>
                <w:sz w:val="24"/>
                <w:szCs w:val="24"/>
                <w:lang w:val="id-ID"/>
              </w:rPr>
            </w:pPr>
            <w:r>
              <w:rPr>
                <w:sz w:val="24"/>
                <w:szCs w:val="24"/>
                <w:lang w:val="id-ID"/>
              </w:rPr>
              <w:t>9</w:t>
            </w:r>
          </w:p>
        </w:tc>
        <w:tc>
          <w:tcPr>
            <w:tcW w:w="2268" w:type="dxa"/>
            <w:vAlign w:val="center"/>
          </w:tcPr>
          <w:p w14:paraId="0E0DD1A8" w14:textId="77777777" w:rsidR="00126D19" w:rsidRPr="00F316B9" w:rsidRDefault="00126D19" w:rsidP="000109CC">
            <w:pPr>
              <w:spacing w:line="360" w:lineRule="auto"/>
              <w:rPr>
                <w:sz w:val="24"/>
                <w:szCs w:val="24"/>
                <w:lang w:val="id-ID"/>
              </w:rPr>
            </w:pPr>
            <w:r>
              <w:rPr>
                <w:sz w:val="24"/>
                <w:szCs w:val="24"/>
                <w:lang w:val="id-ID"/>
              </w:rPr>
              <w:t>Melihat Riwayat Pembayaran Pembelian</w:t>
            </w:r>
          </w:p>
        </w:tc>
        <w:tc>
          <w:tcPr>
            <w:tcW w:w="4961" w:type="dxa"/>
            <w:vAlign w:val="center"/>
          </w:tcPr>
          <w:p w14:paraId="4330CE7B"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melihat</w:t>
            </w:r>
            <w:r>
              <w:rPr>
                <w:sz w:val="24"/>
                <w:szCs w:val="24"/>
              </w:rPr>
              <w:t xml:space="preserve"> </w:t>
            </w:r>
            <w:r>
              <w:rPr>
                <w:sz w:val="24"/>
                <w:szCs w:val="24"/>
                <w:lang w:val="id-ID"/>
              </w:rPr>
              <w:t>riwayat pembayaran pembelian</w:t>
            </w:r>
          </w:p>
        </w:tc>
      </w:tr>
      <w:tr w:rsidR="00126D19" w14:paraId="46031424" w14:textId="77777777" w:rsidTr="000109CC">
        <w:trPr>
          <w:trHeight w:val="678"/>
        </w:trPr>
        <w:tc>
          <w:tcPr>
            <w:tcW w:w="709" w:type="dxa"/>
            <w:vAlign w:val="center"/>
          </w:tcPr>
          <w:p w14:paraId="16704287" w14:textId="77777777" w:rsidR="00126D19" w:rsidRPr="00E6407A" w:rsidRDefault="00126D19" w:rsidP="000109CC">
            <w:pPr>
              <w:jc w:val="center"/>
              <w:rPr>
                <w:sz w:val="24"/>
                <w:szCs w:val="24"/>
                <w:lang w:val="id-ID"/>
              </w:rPr>
            </w:pPr>
            <w:r>
              <w:rPr>
                <w:sz w:val="24"/>
                <w:szCs w:val="24"/>
                <w:lang w:val="id-ID"/>
              </w:rPr>
              <w:t>10</w:t>
            </w:r>
          </w:p>
        </w:tc>
        <w:tc>
          <w:tcPr>
            <w:tcW w:w="2268" w:type="dxa"/>
            <w:vAlign w:val="center"/>
          </w:tcPr>
          <w:p w14:paraId="6BB4E1C6" w14:textId="77777777" w:rsidR="00126D19" w:rsidRDefault="00126D19" w:rsidP="000109CC">
            <w:pPr>
              <w:spacing w:line="360" w:lineRule="auto"/>
              <w:rPr>
                <w:sz w:val="24"/>
                <w:szCs w:val="24"/>
                <w:lang w:val="id-ID"/>
              </w:rPr>
            </w:pPr>
            <w:r>
              <w:rPr>
                <w:sz w:val="24"/>
                <w:szCs w:val="24"/>
                <w:lang w:val="id-ID"/>
              </w:rPr>
              <w:t xml:space="preserve">Mencetak </w:t>
            </w:r>
            <w:r w:rsidRPr="00E6407A">
              <w:rPr>
                <w:i/>
                <w:sz w:val="24"/>
                <w:szCs w:val="24"/>
                <w:lang w:val="id-ID"/>
              </w:rPr>
              <w:t>Invoice</w:t>
            </w:r>
            <w:r>
              <w:rPr>
                <w:sz w:val="24"/>
                <w:szCs w:val="24"/>
                <w:lang w:val="id-ID"/>
              </w:rPr>
              <w:t xml:space="preserve"> Pembelian</w:t>
            </w:r>
          </w:p>
        </w:tc>
        <w:tc>
          <w:tcPr>
            <w:tcW w:w="4961" w:type="dxa"/>
            <w:vAlign w:val="center"/>
          </w:tcPr>
          <w:p w14:paraId="154653A1"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Pr>
                <w:i/>
                <w:sz w:val="24"/>
                <w:szCs w:val="24"/>
                <w:lang w:val="id-ID"/>
              </w:rPr>
              <w:t>invoice</w:t>
            </w:r>
            <w:r>
              <w:rPr>
                <w:sz w:val="24"/>
                <w:szCs w:val="24"/>
                <w:lang w:val="id-ID"/>
              </w:rPr>
              <w:t xml:space="preserve"> pembelian</w:t>
            </w:r>
          </w:p>
        </w:tc>
      </w:tr>
      <w:tr w:rsidR="00126D19" w14:paraId="313A1F34" w14:textId="77777777" w:rsidTr="000109CC">
        <w:trPr>
          <w:trHeight w:val="690"/>
        </w:trPr>
        <w:tc>
          <w:tcPr>
            <w:tcW w:w="709" w:type="dxa"/>
            <w:vAlign w:val="center"/>
          </w:tcPr>
          <w:p w14:paraId="7F287BF2" w14:textId="77777777" w:rsidR="00126D19" w:rsidRPr="00F316B9" w:rsidRDefault="00126D19" w:rsidP="000109CC">
            <w:pPr>
              <w:jc w:val="center"/>
              <w:rPr>
                <w:sz w:val="24"/>
                <w:szCs w:val="24"/>
                <w:lang w:val="id-ID"/>
              </w:rPr>
            </w:pPr>
            <w:r>
              <w:rPr>
                <w:sz w:val="24"/>
                <w:szCs w:val="24"/>
                <w:lang w:val="id-ID"/>
              </w:rPr>
              <w:t>11</w:t>
            </w:r>
          </w:p>
        </w:tc>
        <w:tc>
          <w:tcPr>
            <w:tcW w:w="2268" w:type="dxa"/>
            <w:vAlign w:val="center"/>
          </w:tcPr>
          <w:p w14:paraId="4F27EF12" w14:textId="77777777" w:rsidR="00126D19" w:rsidRDefault="00126D19" w:rsidP="000109CC">
            <w:pPr>
              <w:spacing w:line="360" w:lineRule="auto"/>
              <w:rPr>
                <w:sz w:val="24"/>
                <w:szCs w:val="24"/>
                <w:lang w:val="id-ID"/>
              </w:rPr>
            </w:pPr>
            <w:r>
              <w:rPr>
                <w:sz w:val="24"/>
                <w:szCs w:val="24"/>
                <w:lang w:val="id-ID"/>
              </w:rPr>
              <w:t>Mendata Penjualan</w:t>
            </w:r>
          </w:p>
        </w:tc>
        <w:tc>
          <w:tcPr>
            <w:tcW w:w="4961" w:type="dxa"/>
            <w:vAlign w:val="center"/>
          </w:tcPr>
          <w:p w14:paraId="4A0B5EA1"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mendata penjualan item barang atau item jasa</w:t>
            </w:r>
          </w:p>
        </w:tc>
      </w:tr>
      <w:tr w:rsidR="00126D19" w14:paraId="64DDE0BD" w14:textId="77777777" w:rsidTr="000109CC">
        <w:trPr>
          <w:trHeight w:val="702"/>
        </w:trPr>
        <w:tc>
          <w:tcPr>
            <w:tcW w:w="709" w:type="dxa"/>
            <w:vAlign w:val="center"/>
          </w:tcPr>
          <w:p w14:paraId="1DCBEA21" w14:textId="77777777" w:rsidR="00126D19" w:rsidRPr="00E6407A" w:rsidRDefault="00126D19" w:rsidP="000109CC">
            <w:pPr>
              <w:jc w:val="center"/>
              <w:rPr>
                <w:sz w:val="24"/>
                <w:szCs w:val="24"/>
                <w:lang w:val="id-ID"/>
              </w:rPr>
            </w:pPr>
            <w:r>
              <w:rPr>
                <w:sz w:val="24"/>
                <w:szCs w:val="24"/>
              </w:rPr>
              <w:t>12</w:t>
            </w:r>
          </w:p>
        </w:tc>
        <w:tc>
          <w:tcPr>
            <w:tcW w:w="2268" w:type="dxa"/>
            <w:vAlign w:val="center"/>
          </w:tcPr>
          <w:p w14:paraId="32E1BE78" w14:textId="77777777" w:rsidR="00126D19" w:rsidRDefault="00126D19" w:rsidP="000109CC">
            <w:pPr>
              <w:spacing w:line="360" w:lineRule="auto"/>
              <w:rPr>
                <w:sz w:val="24"/>
                <w:szCs w:val="24"/>
              </w:rPr>
            </w:pPr>
            <w:r>
              <w:rPr>
                <w:sz w:val="24"/>
                <w:szCs w:val="24"/>
                <w:lang w:val="id-ID"/>
              </w:rPr>
              <w:t>Mendata Pembayaran Penjualan</w:t>
            </w:r>
          </w:p>
        </w:tc>
        <w:tc>
          <w:tcPr>
            <w:tcW w:w="4961" w:type="dxa"/>
            <w:vAlign w:val="center"/>
          </w:tcPr>
          <w:p w14:paraId="1954CA34" w14:textId="77777777" w:rsidR="00126D19" w:rsidRPr="00F316B9" w:rsidRDefault="00126D19" w:rsidP="000109CC">
            <w:pPr>
              <w:spacing w:line="360" w:lineRule="auto"/>
              <w:rPr>
                <w:sz w:val="24"/>
                <w:szCs w:val="24"/>
                <w:lang w:val="id-ID"/>
              </w:rPr>
            </w:pPr>
            <w:r>
              <w:rPr>
                <w:sz w:val="24"/>
                <w:szCs w:val="24"/>
              </w:rPr>
              <w:t xml:space="preserve">Merupakan proses mendata </w:t>
            </w:r>
            <w:r>
              <w:rPr>
                <w:sz w:val="24"/>
                <w:szCs w:val="24"/>
                <w:lang w:val="id-ID"/>
              </w:rPr>
              <w:t>pembayaran penjualan</w:t>
            </w:r>
          </w:p>
        </w:tc>
      </w:tr>
      <w:tr w:rsidR="00126D19" w14:paraId="6AA28248" w14:textId="77777777" w:rsidTr="000109CC">
        <w:trPr>
          <w:trHeight w:val="714"/>
        </w:trPr>
        <w:tc>
          <w:tcPr>
            <w:tcW w:w="709" w:type="dxa"/>
            <w:vAlign w:val="center"/>
          </w:tcPr>
          <w:p w14:paraId="2F03A72D" w14:textId="77777777" w:rsidR="00126D19" w:rsidRPr="00F316B9" w:rsidRDefault="00126D19" w:rsidP="000109CC">
            <w:pPr>
              <w:jc w:val="center"/>
              <w:rPr>
                <w:sz w:val="24"/>
                <w:szCs w:val="24"/>
                <w:lang w:val="id-ID"/>
              </w:rPr>
            </w:pPr>
            <w:r>
              <w:rPr>
                <w:sz w:val="24"/>
                <w:szCs w:val="24"/>
              </w:rPr>
              <w:t>13</w:t>
            </w:r>
          </w:p>
        </w:tc>
        <w:tc>
          <w:tcPr>
            <w:tcW w:w="2268" w:type="dxa"/>
            <w:vAlign w:val="center"/>
          </w:tcPr>
          <w:p w14:paraId="3A312E22" w14:textId="77777777" w:rsidR="00126D19" w:rsidRPr="00F316B9" w:rsidRDefault="00126D19" w:rsidP="000109CC">
            <w:pPr>
              <w:spacing w:line="360" w:lineRule="auto"/>
              <w:rPr>
                <w:sz w:val="24"/>
                <w:szCs w:val="24"/>
                <w:lang w:val="id-ID"/>
              </w:rPr>
            </w:pPr>
            <w:r>
              <w:rPr>
                <w:sz w:val="24"/>
                <w:szCs w:val="24"/>
                <w:lang w:val="id-ID"/>
              </w:rPr>
              <w:t>Mendata Retur Penjualan</w:t>
            </w:r>
          </w:p>
        </w:tc>
        <w:tc>
          <w:tcPr>
            <w:tcW w:w="4961" w:type="dxa"/>
            <w:vAlign w:val="center"/>
          </w:tcPr>
          <w:p w14:paraId="0BC39E74"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mendata retur</w:t>
            </w:r>
            <w:r>
              <w:rPr>
                <w:sz w:val="24"/>
                <w:szCs w:val="24"/>
              </w:rPr>
              <w:t xml:space="preserve"> </w:t>
            </w:r>
            <w:r>
              <w:rPr>
                <w:sz w:val="24"/>
                <w:szCs w:val="24"/>
                <w:lang w:val="id-ID"/>
              </w:rPr>
              <w:t>penjualan</w:t>
            </w:r>
          </w:p>
        </w:tc>
      </w:tr>
      <w:tr w:rsidR="00126D19" w14:paraId="6F686C45" w14:textId="77777777" w:rsidTr="000109CC">
        <w:trPr>
          <w:trHeight w:val="714"/>
        </w:trPr>
        <w:tc>
          <w:tcPr>
            <w:tcW w:w="709" w:type="dxa"/>
            <w:vAlign w:val="center"/>
          </w:tcPr>
          <w:p w14:paraId="776D028F" w14:textId="77777777" w:rsidR="00126D19" w:rsidRPr="00F316B9" w:rsidRDefault="00126D19" w:rsidP="000109CC">
            <w:pPr>
              <w:jc w:val="center"/>
              <w:rPr>
                <w:sz w:val="24"/>
                <w:szCs w:val="24"/>
                <w:lang w:val="id-ID"/>
              </w:rPr>
            </w:pPr>
            <w:r>
              <w:rPr>
                <w:sz w:val="24"/>
                <w:szCs w:val="24"/>
                <w:lang w:val="id-ID"/>
              </w:rPr>
              <w:lastRenderedPageBreak/>
              <w:t>14</w:t>
            </w:r>
          </w:p>
        </w:tc>
        <w:tc>
          <w:tcPr>
            <w:tcW w:w="2268" w:type="dxa"/>
            <w:vAlign w:val="center"/>
          </w:tcPr>
          <w:p w14:paraId="2C081233" w14:textId="77777777" w:rsidR="00126D19" w:rsidRPr="00F316B9" w:rsidRDefault="00126D19" w:rsidP="000109CC">
            <w:pPr>
              <w:spacing w:line="360" w:lineRule="auto"/>
              <w:rPr>
                <w:sz w:val="24"/>
                <w:szCs w:val="24"/>
                <w:lang w:val="id-ID"/>
              </w:rPr>
            </w:pPr>
            <w:r>
              <w:rPr>
                <w:sz w:val="24"/>
                <w:szCs w:val="24"/>
                <w:lang w:val="id-ID"/>
              </w:rPr>
              <w:t>Melihat Riwayat Pembayaran Penjualan</w:t>
            </w:r>
          </w:p>
        </w:tc>
        <w:tc>
          <w:tcPr>
            <w:tcW w:w="4961" w:type="dxa"/>
            <w:vAlign w:val="center"/>
          </w:tcPr>
          <w:p w14:paraId="4CAEF7E2"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melihat</w:t>
            </w:r>
            <w:r>
              <w:rPr>
                <w:sz w:val="24"/>
                <w:szCs w:val="24"/>
              </w:rPr>
              <w:t xml:space="preserve"> </w:t>
            </w:r>
            <w:r>
              <w:rPr>
                <w:sz w:val="24"/>
                <w:szCs w:val="24"/>
                <w:lang w:val="id-ID"/>
              </w:rPr>
              <w:t>riwayat pembayaran penjualan</w:t>
            </w:r>
          </w:p>
        </w:tc>
      </w:tr>
      <w:tr w:rsidR="00126D19" w14:paraId="29D4A681" w14:textId="77777777" w:rsidTr="000109CC">
        <w:trPr>
          <w:trHeight w:val="696"/>
        </w:trPr>
        <w:tc>
          <w:tcPr>
            <w:tcW w:w="709" w:type="dxa"/>
            <w:vAlign w:val="center"/>
          </w:tcPr>
          <w:p w14:paraId="140E84BC" w14:textId="77777777" w:rsidR="00126D19" w:rsidRPr="00E6407A" w:rsidRDefault="00126D19" w:rsidP="000109CC">
            <w:pPr>
              <w:jc w:val="center"/>
              <w:rPr>
                <w:sz w:val="24"/>
                <w:szCs w:val="24"/>
                <w:lang w:val="id-ID"/>
              </w:rPr>
            </w:pPr>
            <w:r>
              <w:rPr>
                <w:sz w:val="24"/>
                <w:szCs w:val="24"/>
                <w:lang w:val="id-ID"/>
              </w:rPr>
              <w:t>15</w:t>
            </w:r>
          </w:p>
        </w:tc>
        <w:tc>
          <w:tcPr>
            <w:tcW w:w="2268" w:type="dxa"/>
            <w:vAlign w:val="center"/>
          </w:tcPr>
          <w:p w14:paraId="0C06E8E8" w14:textId="77777777" w:rsidR="00126D19" w:rsidRDefault="00126D19" w:rsidP="000109CC">
            <w:pPr>
              <w:spacing w:line="360" w:lineRule="auto"/>
              <w:rPr>
                <w:sz w:val="24"/>
                <w:szCs w:val="24"/>
                <w:lang w:val="id-ID"/>
              </w:rPr>
            </w:pPr>
            <w:r>
              <w:rPr>
                <w:sz w:val="24"/>
                <w:szCs w:val="24"/>
                <w:lang w:val="id-ID"/>
              </w:rPr>
              <w:t xml:space="preserve">Mencetak </w:t>
            </w:r>
            <w:r w:rsidRPr="00E6407A">
              <w:rPr>
                <w:i/>
                <w:sz w:val="24"/>
                <w:szCs w:val="24"/>
                <w:lang w:val="id-ID"/>
              </w:rPr>
              <w:t>Invoice</w:t>
            </w:r>
            <w:r>
              <w:rPr>
                <w:sz w:val="24"/>
                <w:szCs w:val="24"/>
                <w:lang w:val="id-ID"/>
              </w:rPr>
              <w:t xml:space="preserve"> Penjualan</w:t>
            </w:r>
          </w:p>
        </w:tc>
        <w:tc>
          <w:tcPr>
            <w:tcW w:w="4961" w:type="dxa"/>
            <w:vAlign w:val="center"/>
          </w:tcPr>
          <w:p w14:paraId="0021C023"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Pr>
                <w:i/>
                <w:sz w:val="24"/>
                <w:szCs w:val="24"/>
                <w:lang w:val="id-ID"/>
              </w:rPr>
              <w:t>invoice</w:t>
            </w:r>
            <w:r>
              <w:rPr>
                <w:sz w:val="24"/>
                <w:szCs w:val="24"/>
                <w:lang w:val="id-ID"/>
              </w:rPr>
              <w:t xml:space="preserve"> penjualan</w:t>
            </w:r>
          </w:p>
        </w:tc>
      </w:tr>
      <w:tr w:rsidR="00126D19" w14:paraId="7C17AD24" w14:textId="77777777" w:rsidTr="000109CC">
        <w:trPr>
          <w:trHeight w:val="696"/>
        </w:trPr>
        <w:tc>
          <w:tcPr>
            <w:tcW w:w="709" w:type="dxa"/>
            <w:vAlign w:val="center"/>
          </w:tcPr>
          <w:p w14:paraId="5E0467A6" w14:textId="77777777" w:rsidR="00126D19" w:rsidRDefault="00126D19" w:rsidP="000109CC">
            <w:pPr>
              <w:jc w:val="center"/>
              <w:rPr>
                <w:sz w:val="24"/>
                <w:szCs w:val="24"/>
              </w:rPr>
            </w:pPr>
            <w:r>
              <w:rPr>
                <w:sz w:val="24"/>
                <w:szCs w:val="24"/>
              </w:rPr>
              <w:t>16</w:t>
            </w:r>
          </w:p>
        </w:tc>
        <w:tc>
          <w:tcPr>
            <w:tcW w:w="2268" w:type="dxa"/>
            <w:vAlign w:val="center"/>
          </w:tcPr>
          <w:p w14:paraId="6A0929C9" w14:textId="77777777" w:rsidR="00126D19" w:rsidRDefault="00126D19" w:rsidP="000109CC">
            <w:pPr>
              <w:spacing w:line="360" w:lineRule="auto"/>
              <w:rPr>
                <w:sz w:val="24"/>
                <w:szCs w:val="24"/>
              </w:rPr>
            </w:pPr>
            <w:r>
              <w:rPr>
                <w:sz w:val="24"/>
                <w:szCs w:val="24"/>
                <w:lang w:val="id-ID"/>
              </w:rPr>
              <w:t>Mendata Jurnal Umum</w:t>
            </w:r>
          </w:p>
        </w:tc>
        <w:tc>
          <w:tcPr>
            <w:tcW w:w="4961" w:type="dxa"/>
            <w:vAlign w:val="center"/>
          </w:tcPr>
          <w:p w14:paraId="7C950617" w14:textId="77777777" w:rsidR="00126D19" w:rsidRPr="00F316B9" w:rsidRDefault="00126D19" w:rsidP="000109CC">
            <w:pPr>
              <w:spacing w:line="360" w:lineRule="auto"/>
              <w:rPr>
                <w:sz w:val="24"/>
                <w:szCs w:val="24"/>
                <w:lang w:val="id-ID"/>
              </w:rPr>
            </w:pPr>
            <w:r>
              <w:rPr>
                <w:sz w:val="24"/>
                <w:szCs w:val="24"/>
              </w:rPr>
              <w:t xml:space="preserve">Merupakan proses mendata </w:t>
            </w:r>
            <w:r>
              <w:rPr>
                <w:sz w:val="24"/>
                <w:szCs w:val="24"/>
                <w:lang w:val="id-ID"/>
              </w:rPr>
              <w:t>laporan jurnal umum diluar pembelian atau penjualan</w:t>
            </w:r>
          </w:p>
        </w:tc>
      </w:tr>
      <w:tr w:rsidR="00126D19" w14:paraId="7DB7FC86" w14:textId="77777777" w:rsidTr="000109CC">
        <w:trPr>
          <w:trHeight w:val="696"/>
        </w:trPr>
        <w:tc>
          <w:tcPr>
            <w:tcW w:w="709" w:type="dxa"/>
            <w:vAlign w:val="center"/>
          </w:tcPr>
          <w:p w14:paraId="335A49F8" w14:textId="77777777" w:rsidR="00126D19" w:rsidRPr="00D92763" w:rsidRDefault="00126D19" w:rsidP="000109CC">
            <w:pPr>
              <w:jc w:val="center"/>
              <w:rPr>
                <w:sz w:val="24"/>
                <w:szCs w:val="24"/>
                <w:lang w:val="id-ID"/>
              </w:rPr>
            </w:pPr>
            <w:r>
              <w:rPr>
                <w:sz w:val="24"/>
                <w:szCs w:val="24"/>
                <w:lang w:val="id-ID"/>
              </w:rPr>
              <w:t>17</w:t>
            </w:r>
          </w:p>
        </w:tc>
        <w:tc>
          <w:tcPr>
            <w:tcW w:w="2268" w:type="dxa"/>
            <w:vAlign w:val="center"/>
          </w:tcPr>
          <w:p w14:paraId="29D48DBB" w14:textId="77777777" w:rsidR="00126D19" w:rsidRDefault="00126D19" w:rsidP="000109CC">
            <w:pPr>
              <w:spacing w:line="360" w:lineRule="auto"/>
              <w:rPr>
                <w:sz w:val="24"/>
                <w:szCs w:val="24"/>
                <w:lang w:val="id-ID"/>
              </w:rPr>
            </w:pPr>
            <w:r>
              <w:rPr>
                <w:sz w:val="24"/>
                <w:szCs w:val="24"/>
                <w:lang w:val="id-ID"/>
              </w:rPr>
              <w:t xml:space="preserve">Mencetak </w:t>
            </w:r>
            <w:r w:rsidRPr="00D92763">
              <w:rPr>
                <w:sz w:val="24"/>
                <w:szCs w:val="24"/>
                <w:lang w:val="id-ID"/>
              </w:rPr>
              <w:t>Data</w:t>
            </w:r>
            <w:r>
              <w:rPr>
                <w:sz w:val="24"/>
                <w:szCs w:val="24"/>
                <w:lang w:val="id-ID"/>
              </w:rPr>
              <w:t xml:space="preserve"> Jurnal Umum</w:t>
            </w:r>
          </w:p>
        </w:tc>
        <w:tc>
          <w:tcPr>
            <w:tcW w:w="4961" w:type="dxa"/>
            <w:vAlign w:val="center"/>
          </w:tcPr>
          <w:p w14:paraId="5A4E0238"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sidRPr="00D92763">
              <w:rPr>
                <w:sz w:val="24"/>
                <w:szCs w:val="24"/>
                <w:lang w:val="id-ID"/>
              </w:rPr>
              <w:t>data</w:t>
            </w:r>
            <w:r>
              <w:rPr>
                <w:sz w:val="24"/>
                <w:szCs w:val="24"/>
                <w:lang w:val="id-ID"/>
              </w:rPr>
              <w:t xml:space="preserve"> jurnal umum</w:t>
            </w:r>
          </w:p>
        </w:tc>
      </w:tr>
      <w:tr w:rsidR="00126D19" w14:paraId="4E31A19F" w14:textId="77777777" w:rsidTr="000109CC">
        <w:trPr>
          <w:trHeight w:val="696"/>
        </w:trPr>
        <w:tc>
          <w:tcPr>
            <w:tcW w:w="709" w:type="dxa"/>
            <w:vAlign w:val="center"/>
          </w:tcPr>
          <w:p w14:paraId="165FAD3F" w14:textId="77777777" w:rsidR="00126D19" w:rsidRPr="00F316B9" w:rsidRDefault="00126D19" w:rsidP="000109CC">
            <w:pPr>
              <w:jc w:val="center"/>
              <w:rPr>
                <w:sz w:val="24"/>
                <w:szCs w:val="24"/>
                <w:lang w:val="id-ID"/>
              </w:rPr>
            </w:pPr>
            <w:r>
              <w:rPr>
                <w:sz w:val="24"/>
                <w:szCs w:val="24"/>
                <w:lang w:val="id-ID"/>
              </w:rPr>
              <w:t>18</w:t>
            </w:r>
          </w:p>
        </w:tc>
        <w:tc>
          <w:tcPr>
            <w:tcW w:w="2268" w:type="dxa"/>
            <w:vAlign w:val="center"/>
          </w:tcPr>
          <w:p w14:paraId="6F861A6F" w14:textId="77777777" w:rsidR="00126D19" w:rsidRPr="00F316B9" w:rsidRDefault="00126D19" w:rsidP="000109CC">
            <w:pPr>
              <w:spacing w:line="360" w:lineRule="auto"/>
              <w:rPr>
                <w:sz w:val="24"/>
                <w:szCs w:val="24"/>
                <w:lang w:val="id-ID"/>
              </w:rPr>
            </w:pPr>
            <w:r>
              <w:rPr>
                <w:sz w:val="24"/>
                <w:szCs w:val="24"/>
                <w:lang w:val="id-ID"/>
              </w:rPr>
              <w:t>Melihat Laporan Pembelian</w:t>
            </w:r>
          </w:p>
        </w:tc>
        <w:tc>
          <w:tcPr>
            <w:tcW w:w="4961" w:type="dxa"/>
            <w:vAlign w:val="center"/>
          </w:tcPr>
          <w:p w14:paraId="06B0F848"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pembelian</w:t>
            </w:r>
          </w:p>
        </w:tc>
      </w:tr>
      <w:tr w:rsidR="00126D19" w14:paraId="43CA40FF" w14:textId="77777777" w:rsidTr="000109CC">
        <w:trPr>
          <w:trHeight w:val="696"/>
        </w:trPr>
        <w:tc>
          <w:tcPr>
            <w:tcW w:w="709" w:type="dxa"/>
            <w:vAlign w:val="center"/>
          </w:tcPr>
          <w:p w14:paraId="611224D4" w14:textId="77777777" w:rsidR="00126D19" w:rsidRDefault="00126D19" w:rsidP="000109CC">
            <w:pPr>
              <w:jc w:val="center"/>
              <w:rPr>
                <w:sz w:val="24"/>
                <w:szCs w:val="24"/>
                <w:lang w:val="id-ID"/>
              </w:rPr>
            </w:pPr>
            <w:r>
              <w:rPr>
                <w:sz w:val="24"/>
                <w:szCs w:val="24"/>
                <w:lang w:val="id-ID"/>
              </w:rPr>
              <w:t>19</w:t>
            </w:r>
          </w:p>
        </w:tc>
        <w:tc>
          <w:tcPr>
            <w:tcW w:w="2268" w:type="dxa"/>
            <w:vAlign w:val="center"/>
          </w:tcPr>
          <w:p w14:paraId="101BD194" w14:textId="77777777" w:rsidR="00126D19" w:rsidRDefault="00126D19" w:rsidP="000109CC">
            <w:pPr>
              <w:spacing w:line="360" w:lineRule="auto"/>
              <w:rPr>
                <w:sz w:val="24"/>
                <w:szCs w:val="24"/>
                <w:lang w:val="id-ID"/>
              </w:rPr>
            </w:pPr>
            <w:r>
              <w:rPr>
                <w:sz w:val="24"/>
                <w:szCs w:val="24"/>
                <w:lang w:val="id-ID"/>
              </w:rPr>
              <w:t>Mencetak Laporan Pembelian</w:t>
            </w:r>
          </w:p>
        </w:tc>
        <w:tc>
          <w:tcPr>
            <w:tcW w:w="4961" w:type="dxa"/>
            <w:vAlign w:val="center"/>
          </w:tcPr>
          <w:p w14:paraId="1643D836"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sidRPr="00D92763">
              <w:rPr>
                <w:sz w:val="24"/>
                <w:szCs w:val="24"/>
                <w:lang w:val="id-ID"/>
              </w:rPr>
              <w:t>data</w:t>
            </w:r>
            <w:r>
              <w:rPr>
                <w:sz w:val="24"/>
                <w:szCs w:val="24"/>
                <w:lang w:val="id-ID"/>
              </w:rPr>
              <w:t xml:space="preserve"> laporan pembelian</w:t>
            </w:r>
          </w:p>
        </w:tc>
      </w:tr>
      <w:tr w:rsidR="00126D19" w14:paraId="4EDC2EF6" w14:textId="77777777" w:rsidTr="000109CC">
        <w:trPr>
          <w:trHeight w:val="696"/>
        </w:trPr>
        <w:tc>
          <w:tcPr>
            <w:tcW w:w="709" w:type="dxa"/>
            <w:vAlign w:val="center"/>
          </w:tcPr>
          <w:p w14:paraId="412C4503" w14:textId="77777777" w:rsidR="00126D19" w:rsidRDefault="00126D19" w:rsidP="000109CC">
            <w:pPr>
              <w:jc w:val="center"/>
              <w:rPr>
                <w:sz w:val="24"/>
                <w:szCs w:val="24"/>
              </w:rPr>
            </w:pPr>
            <w:r>
              <w:rPr>
                <w:sz w:val="24"/>
                <w:szCs w:val="24"/>
              </w:rPr>
              <w:t>20</w:t>
            </w:r>
          </w:p>
        </w:tc>
        <w:tc>
          <w:tcPr>
            <w:tcW w:w="2268" w:type="dxa"/>
            <w:vAlign w:val="center"/>
          </w:tcPr>
          <w:p w14:paraId="5A605DC7" w14:textId="77777777" w:rsidR="00126D19" w:rsidRPr="00F316B9" w:rsidRDefault="00126D19" w:rsidP="000109CC">
            <w:pPr>
              <w:spacing w:line="360" w:lineRule="auto"/>
              <w:rPr>
                <w:sz w:val="24"/>
                <w:szCs w:val="24"/>
                <w:lang w:val="id-ID"/>
              </w:rPr>
            </w:pPr>
            <w:r>
              <w:rPr>
                <w:sz w:val="24"/>
                <w:szCs w:val="24"/>
                <w:lang w:val="id-ID"/>
              </w:rPr>
              <w:t>Melihat Laporan Penjualan</w:t>
            </w:r>
          </w:p>
        </w:tc>
        <w:tc>
          <w:tcPr>
            <w:tcW w:w="4961" w:type="dxa"/>
            <w:vAlign w:val="center"/>
          </w:tcPr>
          <w:p w14:paraId="3DFA8564"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penjualan</w:t>
            </w:r>
          </w:p>
        </w:tc>
      </w:tr>
      <w:tr w:rsidR="00126D19" w14:paraId="4A0CF40D" w14:textId="77777777" w:rsidTr="000109CC">
        <w:trPr>
          <w:trHeight w:val="696"/>
        </w:trPr>
        <w:tc>
          <w:tcPr>
            <w:tcW w:w="709" w:type="dxa"/>
            <w:vAlign w:val="center"/>
          </w:tcPr>
          <w:p w14:paraId="700260D7" w14:textId="77777777" w:rsidR="00126D19" w:rsidRPr="00D92763" w:rsidRDefault="00126D19" w:rsidP="000109CC">
            <w:pPr>
              <w:jc w:val="center"/>
              <w:rPr>
                <w:sz w:val="24"/>
                <w:szCs w:val="24"/>
                <w:lang w:val="id-ID"/>
              </w:rPr>
            </w:pPr>
            <w:r>
              <w:rPr>
                <w:sz w:val="24"/>
                <w:szCs w:val="24"/>
                <w:lang w:val="id-ID"/>
              </w:rPr>
              <w:t>21</w:t>
            </w:r>
          </w:p>
        </w:tc>
        <w:tc>
          <w:tcPr>
            <w:tcW w:w="2268" w:type="dxa"/>
            <w:vAlign w:val="center"/>
          </w:tcPr>
          <w:p w14:paraId="264A1144" w14:textId="77777777" w:rsidR="00126D19" w:rsidRDefault="00126D19" w:rsidP="000109CC">
            <w:pPr>
              <w:spacing w:line="360" w:lineRule="auto"/>
              <w:rPr>
                <w:sz w:val="24"/>
                <w:szCs w:val="24"/>
                <w:lang w:val="id-ID"/>
              </w:rPr>
            </w:pPr>
            <w:r>
              <w:rPr>
                <w:sz w:val="24"/>
                <w:szCs w:val="24"/>
                <w:lang w:val="id-ID"/>
              </w:rPr>
              <w:t>Mencetak Laporan Penjualan</w:t>
            </w:r>
          </w:p>
        </w:tc>
        <w:tc>
          <w:tcPr>
            <w:tcW w:w="4961" w:type="dxa"/>
            <w:vAlign w:val="center"/>
          </w:tcPr>
          <w:p w14:paraId="02852C9B"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sidRPr="00D92763">
              <w:rPr>
                <w:sz w:val="24"/>
                <w:szCs w:val="24"/>
                <w:lang w:val="id-ID"/>
              </w:rPr>
              <w:t>data</w:t>
            </w:r>
            <w:r>
              <w:rPr>
                <w:sz w:val="24"/>
                <w:szCs w:val="24"/>
                <w:lang w:val="id-ID"/>
              </w:rPr>
              <w:t xml:space="preserve"> laporan penjualan</w:t>
            </w:r>
          </w:p>
        </w:tc>
      </w:tr>
      <w:tr w:rsidR="00126D19" w14:paraId="071628A8" w14:textId="77777777" w:rsidTr="000109CC">
        <w:trPr>
          <w:trHeight w:val="696"/>
        </w:trPr>
        <w:tc>
          <w:tcPr>
            <w:tcW w:w="709" w:type="dxa"/>
            <w:vAlign w:val="center"/>
          </w:tcPr>
          <w:p w14:paraId="6DFB63F9" w14:textId="77777777" w:rsidR="00126D19" w:rsidRPr="00F316B9" w:rsidRDefault="00126D19" w:rsidP="000109CC">
            <w:pPr>
              <w:jc w:val="center"/>
              <w:rPr>
                <w:sz w:val="24"/>
                <w:szCs w:val="24"/>
                <w:lang w:val="id-ID"/>
              </w:rPr>
            </w:pPr>
            <w:r>
              <w:rPr>
                <w:sz w:val="24"/>
                <w:szCs w:val="24"/>
                <w:lang w:val="id-ID"/>
              </w:rPr>
              <w:t>22</w:t>
            </w:r>
          </w:p>
        </w:tc>
        <w:tc>
          <w:tcPr>
            <w:tcW w:w="2268" w:type="dxa"/>
            <w:vAlign w:val="center"/>
          </w:tcPr>
          <w:p w14:paraId="603742B6" w14:textId="77777777" w:rsidR="00126D19" w:rsidRDefault="00126D19" w:rsidP="000109CC">
            <w:pPr>
              <w:spacing w:line="360" w:lineRule="auto"/>
              <w:rPr>
                <w:sz w:val="24"/>
                <w:szCs w:val="24"/>
                <w:lang w:val="id-ID"/>
              </w:rPr>
            </w:pPr>
            <w:r>
              <w:rPr>
                <w:sz w:val="24"/>
                <w:szCs w:val="24"/>
                <w:lang w:val="id-ID"/>
              </w:rPr>
              <w:t>Mengontrol Data Stok Item Barang</w:t>
            </w:r>
          </w:p>
        </w:tc>
        <w:tc>
          <w:tcPr>
            <w:tcW w:w="4961" w:type="dxa"/>
            <w:vAlign w:val="center"/>
          </w:tcPr>
          <w:p w14:paraId="430738AD"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mengontrol data stok item barang</w:t>
            </w:r>
          </w:p>
        </w:tc>
      </w:tr>
      <w:tr w:rsidR="00126D19" w14:paraId="6F51D033" w14:textId="77777777" w:rsidTr="000109CC">
        <w:trPr>
          <w:trHeight w:val="696"/>
        </w:trPr>
        <w:tc>
          <w:tcPr>
            <w:tcW w:w="709" w:type="dxa"/>
            <w:vAlign w:val="center"/>
          </w:tcPr>
          <w:p w14:paraId="78226668" w14:textId="77777777" w:rsidR="00126D19" w:rsidRDefault="00126D19" w:rsidP="000109CC">
            <w:pPr>
              <w:jc w:val="center"/>
              <w:rPr>
                <w:sz w:val="24"/>
                <w:szCs w:val="24"/>
                <w:lang w:val="id-ID"/>
              </w:rPr>
            </w:pPr>
            <w:r>
              <w:rPr>
                <w:sz w:val="24"/>
                <w:szCs w:val="24"/>
                <w:lang w:val="id-ID"/>
              </w:rPr>
              <w:t>23</w:t>
            </w:r>
          </w:p>
        </w:tc>
        <w:tc>
          <w:tcPr>
            <w:tcW w:w="2268" w:type="dxa"/>
            <w:vAlign w:val="center"/>
          </w:tcPr>
          <w:p w14:paraId="5ABF9885" w14:textId="77777777" w:rsidR="00126D19" w:rsidRDefault="00126D19" w:rsidP="000109CC">
            <w:pPr>
              <w:spacing w:line="360" w:lineRule="auto"/>
              <w:rPr>
                <w:sz w:val="24"/>
                <w:szCs w:val="24"/>
                <w:lang w:val="id-ID"/>
              </w:rPr>
            </w:pPr>
            <w:r>
              <w:rPr>
                <w:sz w:val="24"/>
                <w:szCs w:val="24"/>
                <w:lang w:val="id-ID"/>
              </w:rPr>
              <w:t xml:space="preserve">Mencetak </w:t>
            </w:r>
            <w:r w:rsidRPr="00D92763">
              <w:rPr>
                <w:sz w:val="24"/>
                <w:szCs w:val="24"/>
                <w:lang w:val="id-ID"/>
              </w:rPr>
              <w:t>Data</w:t>
            </w:r>
            <w:r>
              <w:rPr>
                <w:sz w:val="24"/>
                <w:szCs w:val="24"/>
                <w:lang w:val="id-ID"/>
              </w:rPr>
              <w:t xml:space="preserve"> Stok Item Barang</w:t>
            </w:r>
          </w:p>
        </w:tc>
        <w:tc>
          <w:tcPr>
            <w:tcW w:w="4961" w:type="dxa"/>
            <w:vAlign w:val="center"/>
          </w:tcPr>
          <w:p w14:paraId="034B0029"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 xml:space="preserve">mencetak </w:t>
            </w:r>
            <w:r w:rsidRPr="00D92763">
              <w:rPr>
                <w:sz w:val="24"/>
                <w:szCs w:val="24"/>
                <w:lang w:val="id-ID"/>
              </w:rPr>
              <w:t>data</w:t>
            </w:r>
            <w:r>
              <w:rPr>
                <w:sz w:val="24"/>
                <w:szCs w:val="24"/>
                <w:lang w:val="id-ID"/>
              </w:rPr>
              <w:t xml:space="preserve"> stok item barang</w:t>
            </w:r>
          </w:p>
        </w:tc>
      </w:tr>
      <w:tr w:rsidR="00126D19" w14:paraId="7F89769E" w14:textId="77777777" w:rsidTr="000109CC">
        <w:trPr>
          <w:trHeight w:val="696"/>
        </w:trPr>
        <w:tc>
          <w:tcPr>
            <w:tcW w:w="709" w:type="dxa"/>
            <w:vAlign w:val="center"/>
          </w:tcPr>
          <w:p w14:paraId="30AD3449" w14:textId="77777777" w:rsidR="00126D19" w:rsidRDefault="00126D19" w:rsidP="000109CC">
            <w:pPr>
              <w:jc w:val="center"/>
              <w:rPr>
                <w:sz w:val="24"/>
                <w:szCs w:val="24"/>
              </w:rPr>
            </w:pPr>
            <w:r>
              <w:rPr>
                <w:sz w:val="24"/>
                <w:szCs w:val="24"/>
              </w:rPr>
              <w:t>24</w:t>
            </w:r>
          </w:p>
        </w:tc>
        <w:tc>
          <w:tcPr>
            <w:tcW w:w="2268" w:type="dxa"/>
            <w:vAlign w:val="center"/>
          </w:tcPr>
          <w:p w14:paraId="7FBB9361" w14:textId="77777777" w:rsidR="00126D19" w:rsidRDefault="00126D19" w:rsidP="000109CC">
            <w:pPr>
              <w:spacing w:line="360" w:lineRule="auto"/>
              <w:rPr>
                <w:sz w:val="24"/>
                <w:szCs w:val="24"/>
              </w:rPr>
            </w:pPr>
            <w:r>
              <w:rPr>
                <w:sz w:val="24"/>
                <w:szCs w:val="24"/>
                <w:lang w:val="id-ID"/>
              </w:rPr>
              <w:t>Melihat Laporan Jurnal</w:t>
            </w:r>
          </w:p>
        </w:tc>
        <w:tc>
          <w:tcPr>
            <w:tcW w:w="4961" w:type="dxa"/>
            <w:vAlign w:val="center"/>
          </w:tcPr>
          <w:p w14:paraId="5A11FFA6"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jurnal</w:t>
            </w:r>
          </w:p>
        </w:tc>
      </w:tr>
      <w:tr w:rsidR="00126D19" w14:paraId="5D3E1A25" w14:textId="77777777" w:rsidTr="000109CC">
        <w:trPr>
          <w:trHeight w:val="696"/>
        </w:trPr>
        <w:tc>
          <w:tcPr>
            <w:tcW w:w="709" w:type="dxa"/>
            <w:vAlign w:val="center"/>
          </w:tcPr>
          <w:p w14:paraId="57987A24" w14:textId="77777777" w:rsidR="00126D19" w:rsidRPr="00D92763" w:rsidRDefault="00126D19" w:rsidP="000109CC">
            <w:pPr>
              <w:jc w:val="center"/>
              <w:rPr>
                <w:sz w:val="24"/>
                <w:szCs w:val="24"/>
                <w:lang w:val="id-ID"/>
              </w:rPr>
            </w:pPr>
            <w:r>
              <w:rPr>
                <w:sz w:val="24"/>
                <w:szCs w:val="24"/>
                <w:lang w:val="id-ID"/>
              </w:rPr>
              <w:t>25</w:t>
            </w:r>
          </w:p>
        </w:tc>
        <w:tc>
          <w:tcPr>
            <w:tcW w:w="2268" w:type="dxa"/>
            <w:vAlign w:val="center"/>
          </w:tcPr>
          <w:p w14:paraId="0F92A2E7" w14:textId="77777777" w:rsidR="00126D19" w:rsidRDefault="00126D19" w:rsidP="000109CC">
            <w:pPr>
              <w:spacing w:line="360" w:lineRule="auto"/>
              <w:rPr>
                <w:sz w:val="24"/>
                <w:szCs w:val="24"/>
                <w:lang w:val="id-ID"/>
              </w:rPr>
            </w:pPr>
            <w:r>
              <w:rPr>
                <w:sz w:val="24"/>
                <w:szCs w:val="24"/>
                <w:lang w:val="id-ID"/>
              </w:rPr>
              <w:t>Mencetak Laporan Jurnal</w:t>
            </w:r>
          </w:p>
        </w:tc>
        <w:tc>
          <w:tcPr>
            <w:tcW w:w="4961" w:type="dxa"/>
            <w:vAlign w:val="center"/>
          </w:tcPr>
          <w:p w14:paraId="07803A02"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mencetak laporan jurnal</w:t>
            </w:r>
          </w:p>
        </w:tc>
      </w:tr>
      <w:tr w:rsidR="00126D19" w14:paraId="386D4444" w14:textId="77777777" w:rsidTr="000109CC">
        <w:trPr>
          <w:trHeight w:val="696"/>
        </w:trPr>
        <w:tc>
          <w:tcPr>
            <w:tcW w:w="709" w:type="dxa"/>
            <w:vAlign w:val="center"/>
          </w:tcPr>
          <w:p w14:paraId="327DD8DB" w14:textId="77777777" w:rsidR="00126D19" w:rsidRPr="00F316B9" w:rsidRDefault="00126D19" w:rsidP="000109CC">
            <w:pPr>
              <w:jc w:val="center"/>
              <w:rPr>
                <w:sz w:val="24"/>
                <w:szCs w:val="24"/>
                <w:lang w:val="id-ID"/>
              </w:rPr>
            </w:pPr>
            <w:r>
              <w:rPr>
                <w:sz w:val="24"/>
                <w:szCs w:val="24"/>
                <w:lang w:val="id-ID"/>
              </w:rPr>
              <w:t>26</w:t>
            </w:r>
          </w:p>
        </w:tc>
        <w:tc>
          <w:tcPr>
            <w:tcW w:w="2268" w:type="dxa"/>
            <w:vAlign w:val="center"/>
          </w:tcPr>
          <w:p w14:paraId="20F5141D" w14:textId="77777777" w:rsidR="00126D19" w:rsidRPr="00F316B9" w:rsidRDefault="00126D19" w:rsidP="000109CC">
            <w:pPr>
              <w:spacing w:line="360" w:lineRule="auto"/>
              <w:rPr>
                <w:sz w:val="24"/>
                <w:szCs w:val="24"/>
                <w:lang w:val="id-ID"/>
              </w:rPr>
            </w:pPr>
            <w:r>
              <w:rPr>
                <w:sz w:val="24"/>
                <w:szCs w:val="24"/>
                <w:lang w:val="id-ID"/>
              </w:rPr>
              <w:t>Melihat Laporan Buku Besar</w:t>
            </w:r>
          </w:p>
        </w:tc>
        <w:tc>
          <w:tcPr>
            <w:tcW w:w="4961" w:type="dxa"/>
            <w:vAlign w:val="center"/>
          </w:tcPr>
          <w:p w14:paraId="75116C1B"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buku besar</w:t>
            </w:r>
          </w:p>
        </w:tc>
      </w:tr>
      <w:tr w:rsidR="00126D19" w14:paraId="2B478DE7" w14:textId="77777777" w:rsidTr="000109CC">
        <w:trPr>
          <w:trHeight w:val="696"/>
        </w:trPr>
        <w:tc>
          <w:tcPr>
            <w:tcW w:w="709" w:type="dxa"/>
            <w:vAlign w:val="center"/>
          </w:tcPr>
          <w:p w14:paraId="52E0B34D" w14:textId="77777777" w:rsidR="00126D19" w:rsidRDefault="00126D19" w:rsidP="000109CC">
            <w:pPr>
              <w:jc w:val="center"/>
              <w:rPr>
                <w:sz w:val="24"/>
                <w:szCs w:val="24"/>
                <w:lang w:val="id-ID"/>
              </w:rPr>
            </w:pPr>
            <w:r>
              <w:rPr>
                <w:sz w:val="24"/>
                <w:szCs w:val="24"/>
                <w:lang w:val="id-ID"/>
              </w:rPr>
              <w:t>27</w:t>
            </w:r>
          </w:p>
        </w:tc>
        <w:tc>
          <w:tcPr>
            <w:tcW w:w="2268" w:type="dxa"/>
            <w:vAlign w:val="center"/>
          </w:tcPr>
          <w:p w14:paraId="114B7F92" w14:textId="77777777" w:rsidR="00126D19" w:rsidRDefault="00126D19" w:rsidP="000109CC">
            <w:pPr>
              <w:spacing w:line="360" w:lineRule="auto"/>
              <w:rPr>
                <w:sz w:val="24"/>
                <w:szCs w:val="24"/>
                <w:lang w:val="id-ID"/>
              </w:rPr>
            </w:pPr>
            <w:r>
              <w:rPr>
                <w:sz w:val="24"/>
                <w:szCs w:val="24"/>
                <w:lang w:val="id-ID"/>
              </w:rPr>
              <w:t>Mencetak Laporan Buku Besar</w:t>
            </w:r>
          </w:p>
        </w:tc>
        <w:tc>
          <w:tcPr>
            <w:tcW w:w="4961" w:type="dxa"/>
            <w:vAlign w:val="center"/>
          </w:tcPr>
          <w:p w14:paraId="1869BB6A"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mencetak laporan buku besar</w:t>
            </w:r>
          </w:p>
        </w:tc>
      </w:tr>
      <w:tr w:rsidR="00126D19" w14:paraId="0E7D6159" w14:textId="77777777" w:rsidTr="000109CC">
        <w:trPr>
          <w:trHeight w:val="696"/>
        </w:trPr>
        <w:tc>
          <w:tcPr>
            <w:tcW w:w="709" w:type="dxa"/>
            <w:vAlign w:val="center"/>
          </w:tcPr>
          <w:p w14:paraId="731B99D3" w14:textId="77777777" w:rsidR="00126D19" w:rsidRPr="00F316B9" w:rsidRDefault="00126D19" w:rsidP="000109CC">
            <w:pPr>
              <w:jc w:val="center"/>
              <w:rPr>
                <w:sz w:val="24"/>
                <w:szCs w:val="24"/>
                <w:lang w:val="id-ID"/>
              </w:rPr>
            </w:pPr>
            <w:r>
              <w:rPr>
                <w:sz w:val="24"/>
                <w:szCs w:val="24"/>
              </w:rPr>
              <w:t>28</w:t>
            </w:r>
          </w:p>
        </w:tc>
        <w:tc>
          <w:tcPr>
            <w:tcW w:w="2268" w:type="dxa"/>
            <w:vAlign w:val="center"/>
          </w:tcPr>
          <w:p w14:paraId="04E93BBA" w14:textId="77777777" w:rsidR="00126D19" w:rsidRPr="00F316B9" w:rsidRDefault="00126D19" w:rsidP="000109CC">
            <w:pPr>
              <w:spacing w:line="360" w:lineRule="auto"/>
              <w:rPr>
                <w:sz w:val="24"/>
                <w:szCs w:val="24"/>
                <w:lang w:val="id-ID"/>
              </w:rPr>
            </w:pPr>
            <w:r>
              <w:rPr>
                <w:sz w:val="24"/>
                <w:szCs w:val="24"/>
                <w:lang w:val="id-ID"/>
              </w:rPr>
              <w:t>Melihat Laporan Neraca Saldo</w:t>
            </w:r>
          </w:p>
        </w:tc>
        <w:tc>
          <w:tcPr>
            <w:tcW w:w="4961" w:type="dxa"/>
            <w:vAlign w:val="center"/>
          </w:tcPr>
          <w:p w14:paraId="02A4FCA8"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neraca saldo</w:t>
            </w:r>
          </w:p>
        </w:tc>
      </w:tr>
      <w:tr w:rsidR="00126D19" w14:paraId="4F78B527" w14:textId="77777777" w:rsidTr="000109CC">
        <w:trPr>
          <w:trHeight w:val="696"/>
        </w:trPr>
        <w:tc>
          <w:tcPr>
            <w:tcW w:w="709" w:type="dxa"/>
            <w:vAlign w:val="center"/>
          </w:tcPr>
          <w:p w14:paraId="7B0C3C2B" w14:textId="77777777" w:rsidR="00126D19" w:rsidRPr="00D92763" w:rsidRDefault="00126D19" w:rsidP="000109CC">
            <w:pPr>
              <w:jc w:val="center"/>
              <w:rPr>
                <w:sz w:val="24"/>
                <w:szCs w:val="24"/>
                <w:lang w:val="id-ID"/>
              </w:rPr>
            </w:pPr>
            <w:r>
              <w:rPr>
                <w:sz w:val="24"/>
                <w:szCs w:val="24"/>
                <w:lang w:val="id-ID"/>
              </w:rPr>
              <w:lastRenderedPageBreak/>
              <w:t>29</w:t>
            </w:r>
          </w:p>
        </w:tc>
        <w:tc>
          <w:tcPr>
            <w:tcW w:w="2268" w:type="dxa"/>
            <w:vAlign w:val="center"/>
          </w:tcPr>
          <w:p w14:paraId="1F6D2E3E" w14:textId="77777777" w:rsidR="00126D19" w:rsidRDefault="00126D19" w:rsidP="000109CC">
            <w:pPr>
              <w:spacing w:line="360" w:lineRule="auto"/>
              <w:rPr>
                <w:sz w:val="24"/>
                <w:szCs w:val="24"/>
                <w:lang w:val="id-ID"/>
              </w:rPr>
            </w:pPr>
            <w:r>
              <w:rPr>
                <w:sz w:val="24"/>
                <w:szCs w:val="24"/>
                <w:lang w:val="id-ID"/>
              </w:rPr>
              <w:t>Mencetak Laporan Neraca Saldo</w:t>
            </w:r>
          </w:p>
        </w:tc>
        <w:tc>
          <w:tcPr>
            <w:tcW w:w="4961" w:type="dxa"/>
            <w:vAlign w:val="center"/>
          </w:tcPr>
          <w:p w14:paraId="3A93B44D"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mencetak laporan neraca saldo</w:t>
            </w:r>
          </w:p>
        </w:tc>
      </w:tr>
      <w:tr w:rsidR="00126D19" w14:paraId="09E2A4A2" w14:textId="77777777" w:rsidTr="000109CC">
        <w:trPr>
          <w:trHeight w:val="696"/>
        </w:trPr>
        <w:tc>
          <w:tcPr>
            <w:tcW w:w="709" w:type="dxa"/>
            <w:vAlign w:val="center"/>
          </w:tcPr>
          <w:p w14:paraId="64CA886F" w14:textId="77777777" w:rsidR="00126D19" w:rsidRPr="009B033A" w:rsidRDefault="00126D19" w:rsidP="000109CC">
            <w:pPr>
              <w:jc w:val="center"/>
              <w:rPr>
                <w:sz w:val="24"/>
                <w:szCs w:val="24"/>
                <w:lang w:val="id-ID"/>
              </w:rPr>
            </w:pPr>
            <w:r>
              <w:rPr>
                <w:sz w:val="24"/>
                <w:szCs w:val="24"/>
                <w:lang w:val="id-ID"/>
              </w:rPr>
              <w:t>30</w:t>
            </w:r>
          </w:p>
        </w:tc>
        <w:tc>
          <w:tcPr>
            <w:tcW w:w="2268" w:type="dxa"/>
            <w:vAlign w:val="center"/>
          </w:tcPr>
          <w:p w14:paraId="48E10069" w14:textId="77777777" w:rsidR="00126D19" w:rsidRDefault="00126D19" w:rsidP="000109CC">
            <w:pPr>
              <w:spacing w:line="360" w:lineRule="auto"/>
              <w:rPr>
                <w:sz w:val="24"/>
                <w:szCs w:val="24"/>
                <w:lang w:val="id-ID"/>
              </w:rPr>
            </w:pPr>
            <w:r>
              <w:rPr>
                <w:sz w:val="24"/>
                <w:szCs w:val="24"/>
                <w:lang w:val="id-ID"/>
              </w:rPr>
              <w:t>Melihat Laporan Laba Rugi</w:t>
            </w:r>
          </w:p>
        </w:tc>
        <w:tc>
          <w:tcPr>
            <w:tcW w:w="4961" w:type="dxa"/>
            <w:vAlign w:val="center"/>
          </w:tcPr>
          <w:p w14:paraId="7AD9A02C"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laba rugi</w:t>
            </w:r>
          </w:p>
        </w:tc>
      </w:tr>
      <w:tr w:rsidR="00126D19" w14:paraId="4D250AFC" w14:textId="77777777" w:rsidTr="000109CC">
        <w:trPr>
          <w:trHeight w:val="696"/>
        </w:trPr>
        <w:tc>
          <w:tcPr>
            <w:tcW w:w="709" w:type="dxa"/>
            <w:vAlign w:val="center"/>
          </w:tcPr>
          <w:p w14:paraId="56D29D03" w14:textId="77777777" w:rsidR="00126D19" w:rsidRDefault="00126D19" w:rsidP="000109CC">
            <w:pPr>
              <w:jc w:val="center"/>
              <w:rPr>
                <w:sz w:val="24"/>
                <w:szCs w:val="24"/>
                <w:lang w:val="id-ID"/>
              </w:rPr>
            </w:pPr>
            <w:r>
              <w:rPr>
                <w:sz w:val="24"/>
                <w:szCs w:val="24"/>
                <w:lang w:val="id-ID"/>
              </w:rPr>
              <w:t>31</w:t>
            </w:r>
          </w:p>
        </w:tc>
        <w:tc>
          <w:tcPr>
            <w:tcW w:w="2268" w:type="dxa"/>
            <w:vAlign w:val="center"/>
          </w:tcPr>
          <w:p w14:paraId="68DE64D6" w14:textId="77777777" w:rsidR="00126D19" w:rsidRDefault="00126D19" w:rsidP="000109CC">
            <w:pPr>
              <w:spacing w:line="360" w:lineRule="auto"/>
              <w:rPr>
                <w:sz w:val="24"/>
                <w:szCs w:val="24"/>
                <w:lang w:val="id-ID"/>
              </w:rPr>
            </w:pPr>
            <w:r>
              <w:rPr>
                <w:sz w:val="24"/>
                <w:szCs w:val="24"/>
                <w:lang w:val="id-ID"/>
              </w:rPr>
              <w:t>Mencetak Laporan Laba Rugi</w:t>
            </w:r>
          </w:p>
        </w:tc>
        <w:tc>
          <w:tcPr>
            <w:tcW w:w="4961" w:type="dxa"/>
            <w:vAlign w:val="center"/>
          </w:tcPr>
          <w:p w14:paraId="36CF6366"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mencetak laporan laba rugi</w:t>
            </w:r>
          </w:p>
        </w:tc>
      </w:tr>
      <w:tr w:rsidR="00126D19" w14:paraId="09222B3A" w14:textId="77777777" w:rsidTr="000109CC">
        <w:trPr>
          <w:trHeight w:val="696"/>
        </w:trPr>
        <w:tc>
          <w:tcPr>
            <w:tcW w:w="709" w:type="dxa"/>
            <w:vAlign w:val="center"/>
          </w:tcPr>
          <w:p w14:paraId="2123319A" w14:textId="77777777" w:rsidR="00126D19" w:rsidRPr="00F316B9" w:rsidRDefault="00126D19" w:rsidP="000109CC">
            <w:pPr>
              <w:jc w:val="center"/>
              <w:rPr>
                <w:sz w:val="24"/>
                <w:szCs w:val="24"/>
                <w:lang w:val="id-ID"/>
              </w:rPr>
            </w:pPr>
            <w:r>
              <w:rPr>
                <w:sz w:val="24"/>
                <w:szCs w:val="24"/>
              </w:rPr>
              <w:t>32</w:t>
            </w:r>
          </w:p>
        </w:tc>
        <w:tc>
          <w:tcPr>
            <w:tcW w:w="2268" w:type="dxa"/>
            <w:vAlign w:val="center"/>
          </w:tcPr>
          <w:p w14:paraId="5E32A26E" w14:textId="77777777" w:rsidR="00126D19" w:rsidRPr="00F316B9" w:rsidRDefault="00126D19" w:rsidP="000109CC">
            <w:pPr>
              <w:spacing w:line="360" w:lineRule="auto"/>
              <w:rPr>
                <w:sz w:val="24"/>
                <w:szCs w:val="24"/>
                <w:lang w:val="id-ID"/>
              </w:rPr>
            </w:pPr>
            <w:r>
              <w:rPr>
                <w:sz w:val="24"/>
                <w:szCs w:val="24"/>
                <w:lang w:val="id-ID"/>
              </w:rPr>
              <w:t>Melihat Laporan Neraca</w:t>
            </w:r>
          </w:p>
        </w:tc>
        <w:tc>
          <w:tcPr>
            <w:tcW w:w="4961" w:type="dxa"/>
            <w:vAlign w:val="center"/>
          </w:tcPr>
          <w:p w14:paraId="578E4CB9" w14:textId="77777777" w:rsidR="00126D19" w:rsidRPr="00F316B9" w:rsidRDefault="00126D19" w:rsidP="000109CC">
            <w:pPr>
              <w:spacing w:line="360" w:lineRule="auto"/>
              <w:rPr>
                <w:sz w:val="24"/>
                <w:szCs w:val="24"/>
                <w:lang w:val="id-ID"/>
              </w:rPr>
            </w:pPr>
            <w:r>
              <w:rPr>
                <w:sz w:val="24"/>
                <w:szCs w:val="24"/>
              </w:rPr>
              <w:t xml:space="preserve">Merupakan proses </w:t>
            </w:r>
            <w:r>
              <w:rPr>
                <w:sz w:val="24"/>
                <w:szCs w:val="24"/>
                <w:lang w:val="id-ID"/>
              </w:rPr>
              <w:t>melihat</w:t>
            </w:r>
            <w:r>
              <w:rPr>
                <w:sz w:val="24"/>
                <w:szCs w:val="24"/>
              </w:rPr>
              <w:t xml:space="preserve"> </w:t>
            </w:r>
            <w:r>
              <w:rPr>
                <w:sz w:val="24"/>
                <w:szCs w:val="24"/>
                <w:lang w:val="id-ID"/>
              </w:rPr>
              <w:t>laporan neraca</w:t>
            </w:r>
          </w:p>
        </w:tc>
      </w:tr>
      <w:tr w:rsidR="00126D19" w14:paraId="0BA5636C" w14:textId="77777777" w:rsidTr="000109CC">
        <w:trPr>
          <w:trHeight w:val="696"/>
        </w:trPr>
        <w:tc>
          <w:tcPr>
            <w:tcW w:w="709" w:type="dxa"/>
            <w:vAlign w:val="center"/>
          </w:tcPr>
          <w:p w14:paraId="7EE117A0" w14:textId="77777777" w:rsidR="00126D19" w:rsidRPr="00D92763" w:rsidRDefault="00126D19" w:rsidP="000109CC">
            <w:pPr>
              <w:jc w:val="center"/>
              <w:rPr>
                <w:sz w:val="24"/>
                <w:szCs w:val="24"/>
                <w:lang w:val="id-ID"/>
              </w:rPr>
            </w:pPr>
            <w:r>
              <w:rPr>
                <w:sz w:val="24"/>
                <w:szCs w:val="24"/>
                <w:lang w:val="id-ID"/>
              </w:rPr>
              <w:t>33</w:t>
            </w:r>
          </w:p>
        </w:tc>
        <w:tc>
          <w:tcPr>
            <w:tcW w:w="2268" w:type="dxa"/>
            <w:vAlign w:val="center"/>
          </w:tcPr>
          <w:p w14:paraId="1C5440E0" w14:textId="77777777" w:rsidR="00126D19" w:rsidRDefault="00126D19" w:rsidP="000109CC">
            <w:pPr>
              <w:spacing w:line="360" w:lineRule="auto"/>
              <w:rPr>
                <w:sz w:val="24"/>
                <w:szCs w:val="24"/>
                <w:lang w:val="id-ID"/>
              </w:rPr>
            </w:pPr>
            <w:r>
              <w:rPr>
                <w:sz w:val="24"/>
                <w:szCs w:val="24"/>
                <w:lang w:val="id-ID"/>
              </w:rPr>
              <w:t>Mencetak Laporan Neraca</w:t>
            </w:r>
          </w:p>
        </w:tc>
        <w:tc>
          <w:tcPr>
            <w:tcW w:w="4961" w:type="dxa"/>
            <w:vAlign w:val="center"/>
          </w:tcPr>
          <w:p w14:paraId="67498CA4"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mencetak laporan neraca</w:t>
            </w:r>
          </w:p>
        </w:tc>
      </w:tr>
      <w:tr w:rsidR="00126D19" w14:paraId="09B33919" w14:textId="77777777" w:rsidTr="000109CC">
        <w:trPr>
          <w:trHeight w:val="318"/>
        </w:trPr>
        <w:tc>
          <w:tcPr>
            <w:tcW w:w="709" w:type="dxa"/>
            <w:vAlign w:val="center"/>
          </w:tcPr>
          <w:p w14:paraId="62E3D2AA" w14:textId="77777777" w:rsidR="00126D19" w:rsidRPr="009B033A" w:rsidRDefault="00126D19" w:rsidP="000109CC">
            <w:pPr>
              <w:jc w:val="center"/>
              <w:rPr>
                <w:sz w:val="24"/>
                <w:szCs w:val="24"/>
                <w:lang w:val="id-ID"/>
              </w:rPr>
            </w:pPr>
            <w:r>
              <w:rPr>
                <w:sz w:val="24"/>
                <w:szCs w:val="24"/>
                <w:lang w:val="id-ID"/>
              </w:rPr>
              <w:t>34</w:t>
            </w:r>
          </w:p>
        </w:tc>
        <w:tc>
          <w:tcPr>
            <w:tcW w:w="2268" w:type="dxa"/>
            <w:vAlign w:val="center"/>
          </w:tcPr>
          <w:p w14:paraId="5915B8F2" w14:textId="77777777" w:rsidR="00126D19" w:rsidRDefault="00126D19" w:rsidP="000109CC">
            <w:pPr>
              <w:spacing w:line="360" w:lineRule="auto"/>
              <w:rPr>
                <w:sz w:val="24"/>
                <w:szCs w:val="24"/>
                <w:lang w:val="id-ID"/>
              </w:rPr>
            </w:pPr>
            <w:r>
              <w:rPr>
                <w:sz w:val="24"/>
                <w:szCs w:val="24"/>
                <w:lang w:val="id-ID"/>
              </w:rPr>
              <w:t>Mengontrol Data Akun</w:t>
            </w:r>
          </w:p>
        </w:tc>
        <w:tc>
          <w:tcPr>
            <w:tcW w:w="4961" w:type="dxa"/>
            <w:vAlign w:val="center"/>
          </w:tcPr>
          <w:p w14:paraId="3164F90D" w14:textId="77777777" w:rsidR="00126D19" w:rsidRDefault="00126D19" w:rsidP="000109CC">
            <w:pPr>
              <w:spacing w:line="360" w:lineRule="auto"/>
              <w:rPr>
                <w:sz w:val="24"/>
                <w:szCs w:val="24"/>
              </w:rPr>
            </w:pPr>
            <w:r>
              <w:rPr>
                <w:sz w:val="24"/>
                <w:szCs w:val="24"/>
              </w:rPr>
              <w:t xml:space="preserve">Merupakan proses </w:t>
            </w:r>
            <w:r>
              <w:rPr>
                <w:sz w:val="24"/>
                <w:szCs w:val="24"/>
                <w:lang w:val="id-ID"/>
              </w:rPr>
              <w:t>mengontrol data akun</w:t>
            </w:r>
          </w:p>
        </w:tc>
      </w:tr>
    </w:tbl>
    <w:p w14:paraId="59C381F5" w14:textId="4C62F13A" w:rsidR="00880E9F" w:rsidRPr="002F2A4C" w:rsidRDefault="00880E9F" w:rsidP="000109CC">
      <w:pPr>
        <w:pStyle w:val="Heading5"/>
      </w:pPr>
      <w:r>
        <w:t xml:space="preserve">Skenario </w:t>
      </w:r>
      <w:r w:rsidRPr="00880E9F">
        <w:rPr>
          <w:i/>
        </w:rPr>
        <w:t>Use Case</w:t>
      </w:r>
    </w:p>
    <w:p w14:paraId="28A48255" w14:textId="03EAD0AA" w:rsidR="00880E9F" w:rsidRDefault="000109CC" w:rsidP="004C4AA9">
      <w:pPr>
        <w:pStyle w:val="ParagrifIsi"/>
      </w:pPr>
      <w:r w:rsidRPr="000109CC">
        <w:rPr>
          <w:lang w:val="de-DE"/>
        </w:rPr>
        <w:t xml:space="preserve">Skenario </w:t>
      </w:r>
      <w:r w:rsidRPr="000109CC">
        <w:rPr>
          <w:i/>
          <w:lang w:val="de-DE"/>
        </w:rPr>
        <w:t xml:space="preserve">use case </w:t>
      </w:r>
      <w:r w:rsidRPr="000109CC">
        <w:rPr>
          <w:lang w:val="de-DE"/>
        </w:rPr>
        <w:t>adalah aktivitas yang dapat</w:t>
      </w:r>
      <w:r w:rsidRPr="000109CC">
        <w:t xml:space="preserve"> terjadi didalam sebuah</w:t>
      </w:r>
      <w:r w:rsidRPr="000109CC">
        <w:rPr>
          <w:i/>
        </w:rPr>
        <w:t xml:space="preserve"> use case</w:t>
      </w:r>
      <w:r w:rsidRPr="000109CC">
        <w:rPr>
          <w:lang w:val="de-DE"/>
        </w:rPr>
        <w:t>.</w:t>
      </w:r>
      <w:r w:rsidRPr="000109CC">
        <w:t xml:space="preserve"> Berikut ini adalah skenario pada setiap</w:t>
      </w:r>
      <w:r w:rsidRPr="000109CC">
        <w:rPr>
          <w:i/>
        </w:rPr>
        <w:t xml:space="preserve"> use case</w:t>
      </w:r>
      <w:r w:rsidR="00880E9F" w:rsidRPr="002F2A4C">
        <w:t>.</w:t>
      </w:r>
    </w:p>
    <w:p w14:paraId="520F7798" w14:textId="77777777" w:rsidR="000109CC" w:rsidRDefault="000109CC" w:rsidP="00D125A3">
      <w:pPr>
        <w:widowControl/>
        <w:numPr>
          <w:ilvl w:val="0"/>
          <w:numId w:val="11"/>
        </w:numPr>
        <w:pBdr>
          <w:top w:val="nil"/>
          <w:left w:val="nil"/>
          <w:bottom w:val="nil"/>
          <w:right w:val="nil"/>
          <w:between w:val="nil"/>
        </w:pBdr>
        <w:spacing w:after="240" w:line="360" w:lineRule="auto"/>
        <w:ind w:left="851" w:hanging="425"/>
        <w:jc w:val="both"/>
      </w:pPr>
      <w:r>
        <w:rPr>
          <w:color w:val="000000"/>
          <w:sz w:val="24"/>
          <w:szCs w:val="24"/>
        </w:rPr>
        <w:t xml:space="preserve">Mendata </w:t>
      </w:r>
      <w:r>
        <w:rPr>
          <w:i/>
          <w:color w:val="000000"/>
          <w:sz w:val="24"/>
          <w:szCs w:val="24"/>
          <w:lang w:val="id-ID"/>
        </w:rPr>
        <w:t>Customer</w:t>
      </w:r>
    </w:p>
    <w:p w14:paraId="6FC7763A" w14:textId="08BC312A" w:rsidR="000109CC" w:rsidRDefault="000109CC" w:rsidP="004C4AA9">
      <w:pPr>
        <w:pStyle w:val="ParagrifIsi"/>
        <w:rPr>
          <w:lang w:val="id-ID"/>
        </w:rPr>
      </w:pPr>
      <w:r>
        <w:t>Pada skenario</w:t>
      </w:r>
      <w:r>
        <w:rPr>
          <w:lang w:val="id-ID"/>
        </w:rPr>
        <w:t xml:space="preserve"> </w:t>
      </w:r>
      <w:r>
        <w:rPr>
          <w:i/>
          <w:lang w:val="id-ID"/>
        </w:rPr>
        <w:t>use case</w:t>
      </w:r>
      <w:r>
        <w:t xml:space="preserve"> ini menjelaskan </w:t>
      </w:r>
      <w:r>
        <w:rPr>
          <w:lang w:val="id-ID"/>
        </w:rPr>
        <w:t xml:space="preserve">aktivitas </w:t>
      </w:r>
      <w:r>
        <w:t xml:space="preserve">yang terjadi antara </w:t>
      </w:r>
      <w:r>
        <w:rPr>
          <w:lang w:val="id-ID"/>
        </w:rPr>
        <w:t>aktor</w:t>
      </w:r>
      <w:r>
        <w:rPr>
          <w:i/>
        </w:rPr>
        <w:t xml:space="preserve"> </w:t>
      </w:r>
      <w:r>
        <w:t xml:space="preserve">yang terlibat yaitu </w:t>
      </w:r>
      <w:r>
        <w:rPr>
          <w:lang w:val="id-ID"/>
        </w:rPr>
        <w:t>pegawai</w:t>
      </w:r>
      <w:r>
        <w:t xml:space="preserve"> </w:t>
      </w:r>
      <w:r>
        <w:rPr>
          <w:lang w:val="id-ID"/>
        </w:rPr>
        <w:t>keuangan</w:t>
      </w:r>
      <w:r>
        <w:t xml:space="preserve"> </w:t>
      </w:r>
      <w:r w:rsidR="0069719D">
        <w:t xml:space="preserve">dengan sistem yang diuraikan pada Tabel </w:t>
      </w:r>
      <w:r>
        <w:t>3.</w:t>
      </w:r>
      <w:r>
        <w:rPr>
          <w:lang w:val="id-ID"/>
        </w:rPr>
        <w:t xml:space="preserve"> </w:t>
      </w:r>
      <w:r>
        <w:t>4 sebagai berikut</w:t>
      </w:r>
      <w:r>
        <w:rPr>
          <w:lang w:val="id-ID"/>
        </w:rPr>
        <w:t>.</w:t>
      </w:r>
    </w:p>
    <w:p w14:paraId="02B4F4DC" w14:textId="670C9E16" w:rsidR="000109CC" w:rsidRPr="000109CC" w:rsidRDefault="000109CC" w:rsidP="000109CC">
      <w:pPr>
        <w:pStyle w:val="Caption"/>
        <w:keepNext/>
        <w:jc w:val="left"/>
        <w:rPr>
          <w:lang w:val="id-ID"/>
        </w:rPr>
      </w:pPr>
      <w:bookmarkStart w:id="100" w:name="_Toc105002596"/>
      <w:r w:rsidRPr="000109CC">
        <w:rPr>
          <w:b/>
        </w:rPr>
        <w:t xml:space="preserve">Tabel 3. </w:t>
      </w:r>
      <w:r w:rsidRPr="000109CC">
        <w:rPr>
          <w:b/>
        </w:rPr>
        <w:fldChar w:fldCharType="begin"/>
      </w:r>
      <w:r w:rsidRPr="000109CC">
        <w:rPr>
          <w:b/>
        </w:rPr>
        <w:instrText xml:space="preserve"> SEQ Tabel_3. \* ARABIC </w:instrText>
      </w:r>
      <w:r w:rsidRPr="000109CC">
        <w:rPr>
          <w:b/>
        </w:rPr>
        <w:fldChar w:fldCharType="separate"/>
      </w:r>
      <w:r w:rsidR="00C072AF">
        <w:rPr>
          <w:b/>
          <w:noProof/>
        </w:rPr>
        <w:t>4</w:t>
      </w:r>
      <w:r w:rsidRPr="000109CC">
        <w:rPr>
          <w:b/>
        </w:rPr>
        <w:fldChar w:fldCharType="end"/>
      </w:r>
      <w:r>
        <w:rPr>
          <w:lang w:val="id-ID"/>
        </w:rPr>
        <w:t xml:space="preserve"> Skenario mendata </w:t>
      </w:r>
      <w:r w:rsidRPr="000109CC">
        <w:rPr>
          <w:i/>
          <w:lang w:val="id-ID"/>
        </w:rPr>
        <w:t>customer</w:t>
      </w:r>
      <w:bookmarkEnd w:id="100"/>
    </w:p>
    <w:tbl>
      <w:tblPr>
        <w:tblStyle w:val="45"/>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416181DD" w14:textId="77777777" w:rsidTr="000109CC">
        <w:trPr>
          <w:trHeight w:val="438"/>
        </w:trPr>
        <w:tc>
          <w:tcPr>
            <w:tcW w:w="709" w:type="dxa"/>
            <w:tcBorders>
              <w:top w:val="single" w:sz="6" w:space="0" w:color="000000"/>
            </w:tcBorders>
            <w:vAlign w:val="center"/>
          </w:tcPr>
          <w:p w14:paraId="5827A976"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049CED1C"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13410B77" w14:textId="77777777" w:rsidR="000109CC" w:rsidRDefault="000109CC" w:rsidP="000109CC">
            <w:pPr>
              <w:spacing w:line="360" w:lineRule="auto"/>
              <w:jc w:val="center"/>
              <w:rPr>
                <w:b/>
                <w:sz w:val="24"/>
                <w:szCs w:val="24"/>
              </w:rPr>
            </w:pPr>
            <w:r>
              <w:rPr>
                <w:b/>
                <w:sz w:val="24"/>
                <w:szCs w:val="24"/>
              </w:rPr>
              <w:t>Reaksi Sistem</w:t>
            </w:r>
          </w:p>
        </w:tc>
      </w:tr>
      <w:tr w:rsidR="000109CC" w14:paraId="5C2F7784" w14:textId="77777777" w:rsidTr="000109CC">
        <w:trPr>
          <w:trHeight w:val="438"/>
        </w:trPr>
        <w:tc>
          <w:tcPr>
            <w:tcW w:w="7938" w:type="dxa"/>
            <w:gridSpan w:val="3"/>
            <w:tcBorders>
              <w:top w:val="single" w:sz="6" w:space="0" w:color="000000"/>
            </w:tcBorders>
            <w:vAlign w:val="center"/>
          </w:tcPr>
          <w:p w14:paraId="54BFC683" w14:textId="77777777" w:rsidR="000109CC" w:rsidRDefault="000109CC" w:rsidP="000109CC">
            <w:pPr>
              <w:spacing w:line="360" w:lineRule="auto"/>
              <w:rPr>
                <w:b/>
                <w:sz w:val="24"/>
                <w:szCs w:val="24"/>
              </w:rPr>
            </w:pPr>
            <w:r>
              <w:rPr>
                <w:b/>
                <w:sz w:val="24"/>
                <w:szCs w:val="24"/>
              </w:rPr>
              <w:t>Skenario Normal</w:t>
            </w:r>
          </w:p>
        </w:tc>
      </w:tr>
      <w:tr w:rsidR="000109CC" w14:paraId="0952CCE1" w14:textId="77777777" w:rsidTr="000109CC">
        <w:trPr>
          <w:trHeight w:val="863"/>
        </w:trPr>
        <w:tc>
          <w:tcPr>
            <w:tcW w:w="709" w:type="dxa"/>
            <w:vAlign w:val="center"/>
          </w:tcPr>
          <w:p w14:paraId="2408DA52"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2AC4DB1" w14:textId="77777777" w:rsidR="000109CC" w:rsidRDefault="000109CC" w:rsidP="000109CC">
            <w:pPr>
              <w:spacing w:line="360" w:lineRule="auto"/>
              <w:rPr>
                <w:sz w:val="24"/>
                <w:szCs w:val="24"/>
              </w:rPr>
            </w:pPr>
            <w:r>
              <w:rPr>
                <w:sz w:val="24"/>
                <w:szCs w:val="24"/>
              </w:rPr>
              <w:t xml:space="preserve">Menekan tombol menu </w:t>
            </w:r>
            <w:r>
              <w:rPr>
                <w:i/>
                <w:sz w:val="24"/>
                <w:szCs w:val="24"/>
                <w:lang w:val="id-ID"/>
              </w:rPr>
              <w:t>customer</w:t>
            </w:r>
            <w:r>
              <w:rPr>
                <w:sz w:val="24"/>
                <w:szCs w:val="24"/>
              </w:rPr>
              <w:t>.</w:t>
            </w:r>
          </w:p>
        </w:tc>
        <w:tc>
          <w:tcPr>
            <w:tcW w:w="3969" w:type="dxa"/>
            <w:vAlign w:val="center"/>
          </w:tcPr>
          <w:p w14:paraId="272D20DF" w14:textId="77777777" w:rsidR="000109CC" w:rsidRDefault="000109CC" w:rsidP="000109CC">
            <w:pPr>
              <w:spacing w:line="360" w:lineRule="auto"/>
              <w:rPr>
                <w:sz w:val="24"/>
                <w:szCs w:val="24"/>
              </w:rPr>
            </w:pPr>
          </w:p>
        </w:tc>
      </w:tr>
      <w:tr w:rsidR="000109CC" w14:paraId="3ACBD2D8" w14:textId="77777777" w:rsidTr="000109CC">
        <w:trPr>
          <w:trHeight w:val="863"/>
        </w:trPr>
        <w:tc>
          <w:tcPr>
            <w:tcW w:w="709" w:type="dxa"/>
            <w:vAlign w:val="center"/>
          </w:tcPr>
          <w:p w14:paraId="488A9141"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06F34954" w14:textId="77777777" w:rsidR="000109CC" w:rsidRDefault="000109CC" w:rsidP="000109CC">
            <w:pPr>
              <w:spacing w:line="360" w:lineRule="auto"/>
              <w:rPr>
                <w:sz w:val="24"/>
                <w:szCs w:val="24"/>
              </w:rPr>
            </w:pPr>
          </w:p>
        </w:tc>
        <w:tc>
          <w:tcPr>
            <w:tcW w:w="3969" w:type="dxa"/>
            <w:vAlign w:val="center"/>
          </w:tcPr>
          <w:p w14:paraId="3E50BF68" w14:textId="77777777" w:rsidR="000109CC" w:rsidRDefault="000109CC" w:rsidP="000109CC">
            <w:pPr>
              <w:spacing w:line="360" w:lineRule="auto"/>
              <w:rPr>
                <w:sz w:val="24"/>
                <w:szCs w:val="24"/>
              </w:rPr>
            </w:pPr>
            <w:r>
              <w:rPr>
                <w:sz w:val="24"/>
                <w:szCs w:val="24"/>
              </w:rPr>
              <w:t xml:space="preserve">Menampilkan halaman data </w:t>
            </w:r>
            <w:r>
              <w:rPr>
                <w:i/>
                <w:sz w:val="24"/>
                <w:szCs w:val="24"/>
                <w:lang w:val="id-ID"/>
              </w:rPr>
              <w:t>customer</w:t>
            </w:r>
            <w:r>
              <w:rPr>
                <w:sz w:val="24"/>
                <w:szCs w:val="24"/>
              </w:rPr>
              <w:t>.</w:t>
            </w:r>
          </w:p>
        </w:tc>
      </w:tr>
      <w:tr w:rsidR="000109CC" w14:paraId="41BBC19D" w14:textId="77777777" w:rsidTr="000109CC">
        <w:trPr>
          <w:trHeight w:val="863"/>
        </w:trPr>
        <w:tc>
          <w:tcPr>
            <w:tcW w:w="709" w:type="dxa"/>
            <w:vAlign w:val="center"/>
          </w:tcPr>
          <w:p w14:paraId="38648F0C"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4D08C64" w14:textId="77777777" w:rsidR="000109CC" w:rsidRDefault="000109CC" w:rsidP="000109CC">
            <w:pPr>
              <w:spacing w:line="360" w:lineRule="auto"/>
              <w:rPr>
                <w:sz w:val="24"/>
                <w:szCs w:val="24"/>
              </w:rPr>
            </w:pPr>
            <w:r>
              <w:rPr>
                <w:sz w:val="24"/>
                <w:szCs w:val="24"/>
              </w:rPr>
              <w:t xml:space="preserve">Melihat data </w:t>
            </w:r>
            <w:r>
              <w:rPr>
                <w:i/>
                <w:sz w:val="24"/>
                <w:szCs w:val="24"/>
                <w:lang w:val="id-ID"/>
              </w:rPr>
              <w:t>customer</w:t>
            </w:r>
            <w:r>
              <w:rPr>
                <w:sz w:val="24"/>
                <w:szCs w:val="24"/>
              </w:rPr>
              <w:t>.</w:t>
            </w:r>
          </w:p>
        </w:tc>
        <w:tc>
          <w:tcPr>
            <w:tcW w:w="3969" w:type="dxa"/>
            <w:vAlign w:val="center"/>
          </w:tcPr>
          <w:p w14:paraId="4FA68150" w14:textId="77777777" w:rsidR="000109CC" w:rsidRDefault="000109CC" w:rsidP="000109CC">
            <w:pPr>
              <w:spacing w:line="360" w:lineRule="auto"/>
              <w:rPr>
                <w:sz w:val="24"/>
                <w:szCs w:val="24"/>
              </w:rPr>
            </w:pPr>
          </w:p>
        </w:tc>
      </w:tr>
      <w:tr w:rsidR="000109CC" w14:paraId="16B50A3D" w14:textId="77777777" w:rsidTr="000109CC">
        <w:trPr>
          <w:trHeight w:val="510"/>
        </w:trPr>
        <w:tc>
          <w:tcPr>
            <w:tcW w:w="7938" w:type="dxa"/>
            <w:gridSpan w:val="3"/>
            <w:vAlign w:val="center"/>
          </w:tcPr>
          <w:p w14:paraId="5AFF7EEC" w14:textId="77777777" w:rsidR="000109CC" w:rsidRDefault="000109CC" w:rsidP="000109CC">
            <w:pPr>
              <w:spacing w:line="360" w:lineRule="auto"/>
              <w:rPr>
                <w:b/>
                <w:sz w:val="24"/>
                <w:szCs w:val="24"/>
              </w:rPr>
            </w:pPr>
            <w:r>
              <w:rPr>
                <w:b/>
                <w:sz w:val="24"/>
                <w:szCs w:val="24"/>
              </w:rPr>
              <w:lastRenderedPageBreak/>
              <w:t>Skenario Alternatif Tambah Data</w:t>
            </w:r>
          </w:p>
        </w:tc>
      </w:tr>
      <w:tr w:rsidR="000109CC" w14:paraId="202BA612" w14:textId="77777777" w:rsidTr="000109CC">
        <w:trPr>
          <w:trHeight w:val="834"/>
        </w:trPr>
        <w:tc>
          <w:tcPr>
            <w:tcW w:w="709" w:type="dxa"/>
            <w:vAlign w:val="center"/>
          </w:tcPr>
          <w:p w14:paraId="3A568C38"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254E13D1"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3F5AF9BD" w14:textId="77777777" w:rsidR="000109CC" w:rsidRDefault="000109CC" w:rsidP="000109CC">
            <w:pPr>
              <w:spacing w:line="360" w:lineRule="auto"/>
              <w:rPr>
                <w:sz w:val="24"/>
                <w:szCs w:val="24"/>
              </w:rPr>
            </w:pPr>
          </w:p>
        </w:tc>
      </w:tr>
      <w:tr w:rsidR="000109CC" w14:paraId="7640F9B4" w14:textId="77777777" w:rsidTr="000109CC">
        <w:trPr>
          <w:trHeight w:val="834"/>
        </w:trPr>
        <w:tc>
          <w:tcPr>
            <w:tcW w:w="709" w:type="dxa"/>
            <w:vAlign w:val="center"/>
          </w:tcPr>
          <w:p w14:paraId="458ED548"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139915B5" w14:textId="77777777" w:rsidR="000109CC" w:rsidRDefault="000109CC" w:rsidP="000109CC">
            <w:pPr>
              <w:spacing w:line="360" w:lineRule="auto"/>
              <w:rPr>
                <w:sz w:val="24"/>
                <w:szCs w:val="24"/>
              </w:rPr>
            </w:pPr>
          </w:p>
        </w:tc>
        <w:tc>
          <w:tcPr>
            <w:tcW w:w="3969" w:type="dxa"/>
            <w:vAlign w:val="center"/>
          </w:tcPr>
          <w:p w14:paraId="72E27F77"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sidRPr="00A14C23">
              <w:rPr>
                <w:i/>
                <w:sz w:val="24"/>
                <w:szCs w:val="24"/>
                <w:lang w:val="id-ID"/>
              </w:rPr>
              <w:t>customer</w:t>
            </w:r>
            <w:r>
              <w:rPr>
                <w:sz w:val="24"/>
                <w:szCs w:val="24"/>
              </w:rPr>
              <w:t>.</w:t>
            </w:r>
          </w:p>
        </w:tc>
      </w:tr>
      <w:tr w:rsidR="000109CC" w14:paraId="5BA881A2" w14:textId="77777777" w:rsidTr="000109CC">
        <w:trPr>
          <w:trHeight w:val="704"/>
        </w:trPr>
        <w:tc>
          <w:tcPr>
            <w:tcW w:w="709" w:type="dxa"/>
            <w:vAlign w:val="center"/>
          </w:tcPr>
          <w:p w14:paraId="35B869CC"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7EBF973D"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171A0117" w14:textId="77777777" w:rsidR="000109CC" w:rsidRDefault="000109CC" w:rsidP="000109CC">
            <w:pPr>
              <w:spacing w:line="360" w:lineRule="auto"/>
              <w:rPr>
                <w:sz w:val="24"/>
                <w:szCs w:val="24"/>
              </w:rPr>
            </w:pPr>
          </w:p>
        </w:tc>
      </w:tr>
      <w:tr w:rsidR="000109CC" w14:paraId="149D5BB1" w14:textId="77777777" w:rsidTr="000109CC">
        <w:trPr>
          <w:trHeight w:val="704"/>
        </w:trPr>
        <w:tc>
          <w:tcPr>
            <w:tcW w:w="709" w:type="dxa"/>
            <w:vAlign w:val="center"/>
          </w:tcPr>
          <w:p w14:paraId="6A81F91E"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173EE8DD" w14:textId="77777777" w:rsidR="000109CC" w:rsidRDefault="000109CC" w:rsidP="000109CC">
            <w:pPr>
              <w:spacing w:line="360" w:lineRule="auto"/>
              <w:rPr>
                <w:sz w:val="24"/>
                <w:szCs w:val="24"/>
              </w:rPr>
            </w:pPr>
          </w:p>
        </w:tc>
        <w:tc>
          <w:tcPr>
            <w:tcW w:w="3969" w:type="dxa"/>
            <w:vAlign w:val="center"/>
          </w:tcPr>
          <w:p w14:paraId="63782E84"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i/>
                <w:sz w:val="24"/>
                <w:szCs w:val="24"/>
                <w:lang w:val="id-ID"/>
              </w:rPr>
              <w:t>customer.</w:t>
            </w:r>
          </w:p>
        </w:tc>
      </w:tr>
      <w:tr w:rsidR="000109CC" w14:paraId="0CF1DC94" w14:textId="77777777" w:rsidTr="000109CC">
        <w:trPr>
          <w:trHeight w:val="610"/>
        </w:trPr>
        <w:tc>
          <w:tcPr>
            <w:tcW w:w="7938" w:type="dxa"/>
            <w:gridSpan w:val="3"/>
            <w:vAlign w:val="center"/>
          </w:tcPr>
          <w:p w14:paraId="73D351B1" w14:textId="77777777" w:rsidR="000109CC" w:rsidRDefault="000109CC" w:rsidP="000109CC">
            <w:pPr>
              <w:spacing w:line="360" w:lineRule="auto"/>
              <w:rPr>
                <w:b/>
                <w:sz w:val="24"/>
                <w:szCs w:val="24"/>
              </w:rPr>
            </w:pPr>
            <w:r>
              <w:rPr>
                <w:b/>
                <w:sz w:val="24"/>
                <w:szCs w:val="24"/>
              </w:rPr>
              <w:t>Skenario Alternatif Ubah Data</w:t>
            </w:r>
          </w:p>
        </w:tc>
      </w:tr>
      <w:tr w:rsidR="000109CC" w14:paraId="6A7FE34E" w14:textId="77777777" w:rsidTr="000109CC">
        <w:trPr>
          <w:trHeight w:val="855"/>
        </w:trPr>
        <w:tc>
          <w:tcPr>
            <w:tcW w:w="709" w:type="dxa"/>
            <w:vAlign w:val="center"/>
          </w:tcPr>
          <w:p w14:paraId="35A7D52F"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2AA477E"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598550F6" w14:textId="77777777" w:rsidR="000109CC" w:rsidRDefault="000109CC" w:rsidP="000109CC">
            <w:pPr>
              <w:spacing w:line="360" w:lineRule="auto"/>
              <w:rPr>
                <w:sz w:val="24"/>
                <w:szCs w:val="24"/>
              </w:rPr>
            </w:pPr>
          </w:p>
        </w:tc>
      </w:tr>
      <w:tr w:rsidR="000109CC" w14:paraId="1F0BED98" w14:textId="77777777" w:rsidTr="000109CC">
        <w:trPr>
          <w:trHeight w:val="855"/>
        </w:trPr>
        <w:tc>
          <w:tcPr>
            <w:tcW w:w="709" w:type="dxa"/>
            <w:vAlign w:val="center"/>
          </w:tcPr>
          <w:p w14:paraId="4740146E"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005CABC9" w14:textId="77777777" w:rsidR="000109CC" w:rsidRDefault="000109CC" w:rsidP="000109CC">
            <w:pPr>
              <w:spacing w:line="360" w:lineRule="auto"/>
              <w:rPr>
                <w:sz w:val="24"/>
                <w:szCs w:val="24"/>
              </w:rPr>
            </w:pPr>
          </w:p>
        </w:tc>
        <w:tc>
          <w:tcPr>
            <w:tcW w:w="3969" w:type="dxa"/>
            <w:vAlign w:val="center"/>
          </w:tcPr>
          <w:p w14:paraId="7E37001A"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data </w:t>
            </w:r>
            <w:r w:rsidRPr="00A14C23">
              <w:rPr>
                <w:i/>
                <w:sz w:val="24"/>
                <w:szCs w:val="24"/>
                <w:lang w:val="id-ID"/>
              </w:rPr>
              <w:t>customer</w:t>
            </w:r>
            <w:r>
              <w:rPr>
                <w:sz w:val="24"/>
                <w:szCs w:val="24"/>
              </w:rPr>
              <w:t>.</w:t>
            </w:r>
          </w:p>
        </w:tc>
      </w:tr>
      <w:tr w:rsidR="000109CC" w14:paraId="15523979" w14:textId="77777777" w:rsidTr="000109CC">
        <w:trPr>
          <w:trHeight w:val="855"/>
        </w:trPr>
        <w:tc>
          <w:tcPr>
            <w:tcW w:w="709" w:type="dxa"/>
            <w:vAlign w:val="center"/>
          </w:tcPr>
          <w:p w14:paraId="27A6A3BB"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3EE409A9"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4D53723C" w14:textId="77777777" w:rsidR="000109CC" w:rsidRDefault="000109CC" w:rsidP="000109CC">
            <w:pPr>
              <w:spacing w:line="360" w:lineRule="auto"/>
              <w:rPr>
                <w:sz w:val="24"/>
                <w:szCs w:val="24"/>
              </w:rPr>
            </w:pPr>
          </w:p>
        </w:tc>
      </w:tr>
      <w:tr w:rsidR="000109CC" w14:paraId="1C48C68E" w14:textId="77777777" w:rsidTr="000109CC">
        <w:trPr>
          <w:trHeight w:val="855"/>
        </w:trPr>
        <w:tc>
          <w:tcPr>
            <w:tcW w:w="709" w:type="dxa"/>
            <w:vAlign w:val="center"/>
          </w:tcPr>
          <w:p w14:paraId="0E7389FD"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018156C7" w14:textId="77777777" w:rsidR="000109CC" w:rsidRDefault="000109CC" w:rsidP="000109CC">
            <w:pPr>
              <w:spacing w:line="360" w:lineRule="auto"/>
              <w:rPr>
                <w:sz w:val="24"/>
                <w:szCs w:val="24"/>
              </w:rPr>
            </w:pPr>
          </w:p>
        </w:tc>
        <w:tc>
          <w:tcPr>
            <w:tcW w:w="3969" w:type="dxa"/>
            <w:vAlign w:val="center"/>
          </w:tcPr>
          <w:p w14:paraId="59EAB5AE"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i/>
                <w:sz w:val="24"/>
                <w:szCs w:val="24"/>
                <w:lang w:val="id-ID"/>
              </w:rPr>
              <w:t>customer.</w:t>
            </w:r>
          </w:p>
        </w:tc>
      </w:tr>
      <w:tr w:rsidR="000109CC" w14:paraId="2DC0DC8B" w14:textId="77777777" w:rsidTr="000109CC">
        <w:trPr>
          <w:trHeight w:val="556"/>
        </w:trPr>
        <w:tc>
          <w:tcPr>
            <w:tcW w:w="7938" w:type="dxa"/>
            <w:gridSpan w:val="3"/>
            <w:vAlign w:val="center"/>
          </w:tcPr>
          <w:p w14:paraId="2EF5FB92" w14:textId="77777777" w:rsidR="000109CC" w:rsidRDefault="000109CC" w:rsidP="000109CC">
            <w:pPr>
              <w:spacing w:line="360" w:lineRule="auto"/>
              <w:rPr>
                <w:b/>
                <w:sz w:val="24"/>
                <w:szCs w:val="24"/>
              </w:rPr>
            </w:pPr>
            <w:r>
              <w:rPr>
                <w:b/>
                <w:sz w:val="24"/>
                <w:szCs w:val="24"/>
              </w:rPr>
              <w:t>Skenario Alternatif Hapus Data</w:t>
            </w:r>
          </w:p>
        </w:tc>
      </w:tr>
      <w:tr w:rsidR="000109CC" w14:paraId="41B706B5" w14:textId="77777777" w:rsidTr="000109CC">
        <w:trPr>
          <w:trHeight w:val="855"/>
        </w:trPr>
        <w:tc>
          <w:tcPr>
            <w:tcW w:w="709" w:type="dxa"/>
            <w:vAlign w:val="center"/>
          </w:tcPr>
          <w:p w14:paraId="5AD9856E"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65E0AAFE" w14:textId="77777777" w:rsidR="000109CC" w:rsidRDefault="000109CC" w:rsidP="000109CC">
            <w:pPr>
              <w:spacing w:line="360" w:lineRule="auto"/>
              <w:rPr>
                <w:sz w:val="24"/>
                <w:szCs w:val="24"/>
              </w:rPr>
            </w:pPr>
            <w:r>
              <w:rPr>
                <w:sz w:val="24"/>
                <w:szCs w:val="24"/>
              </w:rPr>
              <w:t xml:space="preserve">Menekan tombol </w:t>
            </w:r>
            <w:r w:rsidRPr="006B4C0C">
              <w:rPr>
                <w:i/>
                <w:sz w:val="24"/>
                <w:szCs w:val="24"/>
                <w:lang w:val="id-ID"/>
              </w:rPr>
              <w:t>delete</w:t>
            </w:r>
            <w:r>
              <w:rPr>
                <w:sz w:val="24"/>
                <w:szCs w:val="24"/>
              </w:rPr>
              <w:t xml:space="preserve"> </w:t>
            </w:r>
            <w:r>
              <w:rPr>
                <w:sz w:val="24"/>
                <w:szCs w:val="24"/>
                <w:lang w:val="id-ID"/>
              </w:rPr>
              <w:t xml:space="preserve">pada </w:t>
            </w:r>
            <w:r>
              <w:rPr>
                <w:sz w:val="24"/>
                <w:szCs w:val="24"/>
              </w:rPr>
              <w:t>data yang ingin dihapus.</w:t>
            </w:r>
          </w:p>
        </w:tc>
        <w:tc>
          <w:tcPr>
            <w:tcW w:w="3969" w:type="dxa"/>
            <w:vAlign w:val="center"/>
          </w:tcPr>
          <w:p w14:paraId="770CD0E6" w14:textId="77777777" w:rsidR="000109CC" w:rsidRDefault="000109CC" w:rsidP="000109CC">
            <w:pPr>
              <w:spacing w:line="360" w:lineRule="auto"/>
              <w:rPr>
                <w:sz w:val="24"/>
                <w:szCs w:val="24"/>
              </w:rPr>
            </w:pPr>
          </w:p>
        </w:tc>
      </w:tr>
      <w:tr w:rsidR="000109CC" w14:paraId="1AA13B1F" w14:textId="77777777" w:rsidTr="000109CC">
        <w:trPr>
          <w:trHeight w:val="855"/>
        </w:trPr>
        <w:tc>
          <w:tcPr>
            <w:tcW w:w="709" w:type="dxa"/>
            <w:vAlign w:val="center"/>
          </w:tcPr>
          <w:p w14:paraId="25893109" w14:textId="77777777" w:rsidR="000109CC" w:rsidRDefault="000109CC" w:rsidP="000109CC">
            <w:pPr>
              <w:spacing w:line="360" w:lineRule="auto"/>
              <w:jc w:val="center"/>
              <w:rPr>
                <w:sz w:val="24"/>
                <w:szCs w:val="24"/>
              </w:rPr>
            </w:pPr>
            <w:r>
              <w:rPr>
                <w:sz w:val="24"/>
                <w:szCs w:val="24"/>
              </w:rPr>
              <w:lastRenderedPageBreak/>
              <w:t>2</w:t>
            </w:r>
          </w:p>
        </w:tc>
        <w:tc>
          <w:tcPr>
            <w:tcW w:w="3260" w:type="dxa"/>
            <w:vAlign w:val="center"/>
          </w:tcPr>
          <w:p w14:paraId="1B2AF399" w14:textId="77777777" w:rsidR="000109CC" w:rsidRDefault="000109CC" w:rsidP="000109CC">
            <w:pPr>
              <w:spacing w:line="360" w:lineRule="auto"/>
              <w:rPr>
                <w:sz w:val="24"/>
                <w:szCs w:val="24"/>
              </w:rPr>
            </w:pPr>
          </w:p>
        </w:tc>
        <w:tc>
          <w:tcPr>
            <w:tcW w:w="3969" w:type="dxa"/>
            <w:vAlign w:val="center"/>
          </w:tcPr>
          <w:p w14:paraId="59CFF971" w14:textId="77777777" w:rsidR="000109CC" w:rsidRDefault="000109CC" w:rsidP="000109CC">
            <w:pPr>
              <w:spacing w:line="360" w:lineRule="auto"/>
              <w:rPr>
                <w:sz w:val="24"/>
                <w:szCs w:val="24"/>
              </w:rPr>
            </w:pPr>
            <w:r>
              <w:rPr>
                <w:sz w:val="24"/>
                <w:szCs w:val="24"/>
              </w:rPr>
              <w:t xml:space="preserve">Menampilkan </w:t>
            </w:r>
            <w:r>
              <w:rPr>
                <w:i/>
                <w:sz w:val="24"/>
                <w:szCs w:val="24"/>
                <w:lang w:val="id-ID"/>
              </w:rPr>
              <w:t>pop up</w:t>
            </w:r>
            <w:r>
              <w:rPr>
                <w:i/>
                <w:sz w:val="24"/>
                <w:szCs w:val="24"/>
              </w:rPr>
              <w:t xml:space="preserve"> </w:t>
            </w:r>
            <w:r>
              <w:rPr>
                <w:sz w:val="24"/>
                <w:szCs w:val="24"/>
                <w:lang w:val="id-ID"/>
              </w:rPr>
              <w:t xml:space="preserve">konfirmasi hapus data </w:t>
            </w:r>
            <w:r w:rsidRPr="00A14C23">
              <w:rPr>
                <w:i/>
                <w:sz w:val="24"/>
                <w:szCs w:val="24"/>
                <w:lang w:val="id-ID"/>
              </w:rPr>
              <w:t>customer</w:t>
            </w:r>
            <w:r>
              <w:rPr>
                <w:sz w:val="24"/>
                <w:szCs w:val="24"/>
              </w:rPr>
              <w:t>.</w:t>
            </w:r>
          </w:p>
        </w:tc>
      </w:tr>
      <w:tr w:rsidR="000109CC" w14:paraId="571F7142" w14:textId="77777777" w:rsidTr="000109CC">
        <w:trPr>
          <w:trHeight w:val="697"/>
        </w:trPr>
        <w:tc>
          <w:tcPr>
            <w:tcW w:w="709" w:type="dxa"/>
            <w:vAlign w:val="center"/>
          </w:tcPr>
          <w:p w14:paraId="3665CA49" w14:textId="77777777" w:rsidR="000109CC" w:rsidRPr="006B4C0C"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7A0E2AEF" w14:textId="77777777" w:rsidR="000109CC" w:rsidRDefault="000109CC" w:rsidP="000109CC">
            <w:pPr>
              <w:spacing w:line="360" w:lineRule="auto"/>
              <w:rPr>
                <w:sz w:val="24"/>
                <w:szCs w:val="24"/>
              </w:rPr>
            </w:pPr>
            <w:r>
              <w:rPr>
                <w:sz w:val="24"/>
                <w:szCs w:val="24"/>
              </w:rPr>
              <w:t xml:space="preserve">Menekan tombol </w:t>
            </w:r>
            <w:r>
              <w:rPr>
                <w:sz w:val="24"/>
                <w:szCs w:val="24"/>
                <w:lang w:val="id-ID"/>
              </w:rPr>
              <w:t>hapus</w:t>
            </w:r>
            <w:r>
              <w:rPr>
                <w:sz w:val="24"/>
                <w:szCs w:val="24"/>
              </w:rPr>
              <w:t>.</w:t>
            </w:r>
          </w:p>
        </w:tc>
        <w:tc>
          <w:tcPr>
            <w:tcW w:w="3969" w:type="dxa"/>
            <w:vAlign w:val="center"/>
          </w:tcPr>
          <w:p w14:paraId="0C91F98E" w14:textId="77777777" w:rsidR="000109CC" w:rsidRDefault="000109CC" w:rsidP="000109CC">
            <w:pPr>
              <w:spacing w:line="360" w:lineRule="auto"/>
              <w:rPr>
                <w:sz w:val="24"/>
                <w:szCs w:val="24"/>
              </w:rPr>
            </w:pPr>
          </w:p>
        </w:tc>
      </w:tr>
      <w:tr w:rsidR="000109CC" w14:paraId="5B259189" w14:textId="77777777" w:rsidTr="000109CC">
        <w:trPr>
          <w:trHeight w:val="855"/>
        </w:trPr>
        <w:tc>
          <w:tcPr>
            <w:tcW w:w="709" w:type="dxa"/>
            <w:vAlign w:val="center"/>
          </w:tcPr>
          <w:p w14:paraId="6C48E56A" w14:textId="77777777" w:rsidR="000109CC" w:rsidRPr="006B4C0C"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4395F7B0" w14:textId="77777777" w:rsidR="000109CC" w:rsidRDefault="000109CC" w:rsidP="000109CC">
            <w:pPr>
              <w:spacing w:line="360" w:lineRule="auto"/>
              <w:rPr>
                <w:sz w:val="24"/>
                <w:szCs w:val="24"/>
              </w:rPr>
            </w:pPr>
          </w:p>
        </w:tc>
        <w:tc>
          <w:tcPr>
            <w:tcW w:w="3969" w:type="dxa"/>
            <w:vAlign w:val="center"/>
          </w:tcPr>
          <w:p w14:paraId="6B4BEF3B" w14:textId="77777777" w:rsidR="000109CC" w:rsidRDefault="000109CC" w:rsidP="000109CC">
            <w:pPr>
              <w:spacing w:line="360" w:lineRule="auto"/>
              <w:rPr>
                <w:sz w:val="24"/>
                <w:szCs w:val="24"/>
              </w:rPr>
            </w:pPr>
            <w:r>
              <w:rPr>
                <w:sz w:val="24"/>
                <w:szCs w:val="24"/>
                <w:lang w:val="id-ID"/>
              </w:rPr>
              <w:t>Menghapus</w:t>
            </w:r>
            <w:r>
              <w:rPr>
                <w:sz w:val="24"/>
                <w:szCs w:val="24"/>
              </w:rPr>
              <w:t xml:space="preserve"> data yang </w:t>
            </w:r>
            <w:r>
              <w:rPr>
                <w:sz w:val="24"/>
                <w:szCs w:val="24"/>
                <w:lang w:val="id-ID"/>
              </w:rPr>
              <w:t>dipilih</w:t>
            </w:r>
            <w:r>
              <w:rPr>
                <w:sz w:val="24"/>
                <w:szCs w:val="24"/>
              </w:rPr>
              <w:t xml:space="preserve"> </w:t>
            </w:r>
            <w:r>
              <w:rPr>
                <w:sz w:val="24"/>
                <w:szCs w:val="24"/>
                <w:lang w:val="id-ID"/>
              </w:rPr>
              <w:t xml:space="preserve">dari </w:t>
            </w:r>
            <w:r>
              <w:rPr>
                <w:i/>
                <w:sz w:val="24"/>
                <w:szCs w:val="24"/>
                <w:lang w:val="id-ID"/>
              </w:rPr>
              <w:t>database.</w:t>
            </w:r>
            <w:r>
              <w:rPr>
                <w:sz w:val="24"/>
                <w:szCs w:val="24"/>
              </w:rPr>
              <w:t xml:space="preserve"> Jika data gagal </w:t>
            </w:r>
            <w:r>
              <w:rPr>
                <w:sz w:val="24"/>
                <w:szCs w:val="24"/>
                <w:lang w:val="id-ID"/>
              </w:rPr>
              <w:t>terhapus</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i/>
                <w:sz w:val="24"/>
                <w:szCs w:val="24"/>
                <w:lang w:val="id-ID"/>
              </w:rPr>
              <w:t>customer.</w:t>
            </w:r>
          </w:p>
        </w:tc>
      </w:tr>
    </w:tbl>
    <w:p w14:paraId="59F8CA3F"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rPr>
        <w:t xml:space="preserve">Mendata </w:t>
      </w:r>
      <w:r>
        <w:rPr>
          <w:i/>
          <w:color w:val="000000"/>
          <w:sz w:val="24"/>
          <w:szCs w:val="24"/>
          <w:lang w:val="id-ID"/>
        </w:rPr>
        <w:t>Supplier</w:t>
      </w:r>
    </w:p>
    <w:p w14:paraId="355005BC" w14:textId="1E341727" w:rsidR="000109CC" w:rsidRDefault="000109CC" w:rsidP="004C4AA9">
      <w:pPr>
        <w:pStyle w:val="ParagrifIsi"/>
        <w:rPr>
          <w:lang w:val="id-ID"/>
        </w:rPr>
      </w:pPr>
      <w:r>
        <w:t>Pada skenario</w:t>
      </w:r>
      <w:r>
        <w:rPr>
          <w:lang w:val="id-ID"/>
        </w:rPr>
        <w:t xml:space="preserve"> </w:t>
      </w:r>
      <w:r>
        <w:rPr>
          <w:i/>
          <w:lang w:val="id-ID"/>
        </w:rPr>
        <w:t>use case</w:t>
      </w:r>
      <w:r>
        <w:t xml:space="preserve"> ini menjelaskan </w:t>
      </w:r>
      <w:r>
        <w:rPr>
          <w:lang w:val="id-ID"/>
        </w:rPr>
        <w:t xml:space="preserve">aktivitas </w:t>
      </w:r>
      <w:r>
        <w:t xml:space="preserve">yang terjadi antara </w:t>
      </w:r>
      <w:r>
        <w:rPr>
          <w:lang w:val="id-ID"/>
        </w:rPr>
        <w:t>aktor</w:t>
      </w:r>
      <w:r>
        <w:rPr>
          <w:i/>
        </w:rPr>
        <w:t xml:space="preserve"> </w:t>
      </w:r>
      <w:r>
        <w:t xml:space="preserve">yang terlibat yaitu </w:t>
      </w:r>
      <w:r>
        <w:rPr>
          <w:lang w:val="id-ID"/>
        </w:rPr>
        <w:t>pegawai</w:t>
      </w:r>
      <w:r>
        <w:t xml:space="preserve"> </w:t>
      </w:r>
      <w:r>
        <w:rPr>
          <w:lang w:val="id-ID"/>
        </w:rPr>
        <w:t>keuangan</w:t>
      </w:r>
      <w:r>
        <w:t xml:space="preserve"> </w:t>
      </w:r>
      <w:r w:rsidR="0069719D">
        <w:t xml:space="preserve">dengan sistem yang diuraikan pada Tabel </w:t>
      </w:r>
      <w:r>
        <w:t>3.</w:t>
      </w:r>
      <w:r>
        <w:rPr>
          <w:lang w:val="id-ID"/>
        </w:rPr>
        <w:t xml:space="preserve"> </w:t>
      </w:r>
      <w:r>
        <w:t>5 sebagai berikut</w:t>
      </w:r>
      <w:r>
        <w:rPr>
          <w:lang w:val="id-ID"/>
        </w:rPr>
        <w:t>.</w:t>
      </w:r>
    </w:p>
    <w:p w14:paraId="1A4EF8CC" w14:textId="6DF46A13" w:rsidR="000109CC" w:rsidRPr="000109CC" w:rsidRDefault="000109CC" w:rsidP="000109CC">
      <w:pPr>
        <w:pStyle w:val="Caption"/>
        <w:keepNext/>
        <w:jc w:val="left"/>
        <w:rPr>
          <w:lang w:val="id-ID"/>
        </w:rPr>
      </w:pPr>
      <w:bookmarkStart w:id="101" w:name="_Toc105002597"/>
      <w:r w:rsidRPr="000109CC">
        <w:rPr>
          <w:b/>
        </w:rPr>
        <w:t xml:space="preserve">Tabel 3. </w:t>
      </w:r>
      <w:r w:rsidRPr="000109CC">
        <w:rPr>
          <w:b/>
        </w:rPr>
        <w:fldChar w:fldCharType="begin"/>
      </w:r>
      <w:r w:rsidRPr="000109CC">
        <w:rPr>
          <w:b/>
        </w:rPr>
        <w:instrText xml:space="preserve"> SEQ Tabel_3. \* ARABIC </w:instrText>
      </w:r>
      <w:r w:rsidRPr="000109CC">
        <w:rPr>
          <w:b/>
        </w:rPr>
        <w:fldChar w:fldCharType="separate"/>
      </w:r>
      <w:r w:rsidR="00C072AF">
        <w:rPr>
          <w:b/>
          <w:noProof/>
        </w:rPr>
        <w:t>5</w:t>
      </w:r>
      <w:r w:rsidRPr="000109CC">
        <w:rPr>
          <w:b/>
        </w:rPr>
        <w:fldChar w:fldCharType="end"/>
      </w:r>
      <w:r>
        <w:rPr>
          <w:lang w:val="id-ID"/>
        </w:rPr>
        <w:t xml:space="preserve"> </w:t>
      </w:r>
      <w:r w:rsidRPr="000109CC">
        <w:rPr>
          <w:lang w:val="de-DE"/>
        </w:rPr>
        <w:t xml:space="preserve">Skenario mendata </w:t>
      </w:r>
      <w:r w:rsidRPr="000109CC">
        <w:rPr>
          <w:i/>
          <w:lang w:val="id-ID"/>
        </w:rPr>
        <w:t>supplier</w:t>
      </w:r>
      <w:bookmarkEnd w:id="101"/>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52CDE24D" w14:textId="77777777" w:rsidTr="000109CC">
        <w:trPr>
          <w:trHeight w:val="438"/>
        </w:trPr>
        <w:tc>
          <w:tcPr>
            <w:tcW w:w="709" w:type="dxa"/>
            <w:tcBorders>
              <w:top w:val="single" w:sz="6" w:space="0" w:color="000000"/>
            </w:tcBorders>
            <w:vAlign w:val="center"/>
          </w:tcPr>
          <w:p w14:paraId="593EE61B"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5D0E8EFF"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1290A9C7" w14:textId="77777777" w:rsidR="000109CC" w:rsidRDefault="000109CC" w:rsidP="000109CC">
            <w:pPr>
              <w:spacing w:line="360" w:lineRule="auto"/>
              <w:jc w:val="center"/>
              <w:rPr>
                <w:b/>
                <w:sz w:val="24"/>
                <w:szCs w:val="24"/>
              </w:rPr>
            </w:pPr>
            <w:r>
              <w:rPr>
                <w:b/>
                <w:sz w:val="24"/>
                <w:szCs w:val="24"/>
              </w:rPr>
              <w:t>Reaksi Sistem</w:t>
            </w:r>
          </w:p>
        </w:tc>
      </w:tr>
      <w:tr w:rsidR="000109CC" w14:paraId="34BB94E8" w14:textId="77777777" w:rsidTr="000109CC">
        <w:trPr>
          <w:trHeight w:val="438"/>
        </w:trPr>
        <w:tc>
          <w:tcPr>
            <w:tcW w:w="7938" w:type="dxa"/>
            <w:gridSpan w:val="3"/>
            <w:tcBorders>
              <w:top w:val="single" w:sz="6" w:space="0" w:color="000000"/>
            </w:tcBorders>
            <w:vAlign w:val="center"/>
          </w:tcPr>
          <w:p w14:paraId="3F6F87DA" w14:textId="77777777" w:rsidR="000109CC" w:rsidRDefault="000109CC" w:rsidP="000109CC">
            <w:pPr>
              <w:spacing w:line="360" w:lineRule="auto"/>
              <w:rPr>
                <w:b/>
                <w:sz w:val="24"/>
                <w:szCs w:val="24"/>
              </w:rPr>
            </w:pPr>
            <w:r>
              <w:rPr>
                <w:b/>
                <w:sz w:val="24"/>
                <w:szCs w:val="24"/>
              </w:rPr>
              <w:t>Skenario Normal</w:t>
            </w:r>
          </w:p>
        </w:tc>
      </w:tr>
      <w:tr w:rsidR="000109CC" w14:paraId="30DF3408" w14:textId="77777777" w:rsidTr="000109CC">
        <w:trPr>
          <w:trHeight w:val="863"/>
        </w:trPr>
        <w:tc>
          <w:tcPr>
            <w:tcW w:w="709" w:type="dxa"/>
            <w:vAlign w:val="center"/>
          </w:tcPr>
          <w:p w14:paraId="1B4C528A"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5A072BD5" w14:textId="77777777" w:rsidR="000109CC" w:rsidRDefault="000109CC" w:rsidP="000109CC">
            <w:pPr>
              <w:spacing w:line="360" w:lineRule="auto"/>
              <w:rPr>
                <w:sz w:val="24"/>
                <w:szCs w:val="24"/>
              </w:rPr>
            </w:pPr>
            <w:r>
              <w:rPr>
                <w:sz w:val="24"/>
                <w:szCs w:val="24"/>
              </w:rPr>
              <w:t xml:space="preserve">Menekan tombol menu </w:t>
            </w:r>
            <w:r w:rsidRPr="00ED4E4A">
              <w:rPr>
                <w:i/>
                <w:color w:val="000000"/>
                <w:sz w:val="24"/>
                <w:szCs w:val="24"/>
                <w:lang w:val="id-ID"/>
              </w:rPr>
              <w:t>supplier</w:t>
            </w:r>
            <w:r>
              <w:rPr>
                <w:sz w:val="24"/>
                <w:szCs w:val="24"/>
              </w:rPr>
              <w:t>.</w:t>
            </w:r>
          </w:p>
        </w:tc>
        <w:tc>
          <w:tcPr>
            <w:tcW w:w="3969" w:type="dxa"/>
            <w:vAlign w:val="center"/>
          </w:tcPr>
          <w:p w14:paraId="602970F4" w14:textId="77777777" w:rsidR="000109CC" w:rsidRDefault="000109CC" w:rsidP="000109CC">
            <w:pPr>
              <w:spacing w:line="360" w:lineRule="auto"/>
              <w:rPr>
                <w:sz w:val="24"/>
                <w:szCs w:val="24"/>
              </w:rPr>
            </w:pPr>
          </w:p>
        </w:tc>
      </w:tr>
      <w:tr w:rsidR="000109CC" w14:paraId="33450AC3" w14:textId="77777777" w:rsidTr="000109CC">
        <w:trPr>
          <w:trHeight w:val="863"/>
        </w:trPr>
        <w:tc>
          <w:tcPr>
            <w:tcW w:w="709" w:type="dxa"/>
            <w:vAlign w:val="center"/>
          </w:tcPr>
          <w:p w14:paraId="7DDBE640"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81D3329" w14:textId="77777777" w:rsidR="000109CC" w:rsidRDefault="000109CC" w:rsidP="000109CC">
            <w:pPr>
              <w:spacing w:line="360" w:lineRule="auto"/>
              <w:rPr>
                <w:sz w:val="24"/>
                <w:szCs w:val="24"/>
              </w:rPr>
            </w:pPr>
          </w:p>
        </w:tc>
        <w:tc>
          <w:tcPr>
            <w:tcW w:w="3969" w:type="dxa"/>
            <w:vAlign w:val="center"/>
          </w:tcPr>
          <w:p w14:paraId="1340AD4C" w14:textId="77777777" w:rsidR="000109CC" w:rsidRDefault="000109CC" w:rsidP="000109CC">
            <w:pPr>
              <w:spacing w:line="360" w:lineRule="auto"/>
              <w:rPr>
                <w:sz w:val="24"/>
                <w:szCs w:val="24"/>
              </w:rPr>
            </w:pPr>
            <w:r>
              <w:rPr>
                <w:sz w:val="24"/>
                <w:szCs w:val="24"/>
              </w:rPr>
              <w:t xml:space="preserve">Menampilkan halaman data </w:t>
            </w:r>
            <w:r w:rsidRPr="00ED4E4A">
              <w:rPr>
                <w:i/>
                <w:color w:val="000000"/>
                <w:sz w:val="24"/>
                <w:szCs w:val="24"/>
                <w:lang w:val="id-ID"/>
              </w:rPr>
              <w:t>supplier</w:t>
            </w:r>
            <w:r>
              <w:rPr>
                <w:sz w:val="24"/>
                <w:szCs w:val="24"/>
              </w:rPr>
              <w:t>.</w:t>
            </w:r>
          </w:p>
        </w:tc>
      </w:tr>
      <w:tr w:rsidR="000109CC" w14:paraId="0DA389E5" w14:textId="77777777" w:rsidTr="000109CC">
        <w:trPr>
          <w:trHeight w:val="863"/>
        </w:trPr>
        <w:tc>
          <w:tcPr>
            <w:tcW w:w="709" w:type="dxa"/>
            <w:vAlign w:val="center"/>
          </w:tcPr>
          <w:p w14:paraId="7ABA9F9F"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648A8D39" w14:textId="77777777" w:rsidR="000109CC" w:rsidRDefault="000109CC" w:rsidP="000109CC">
            <w:pPr>
              <w:spacing w:line="360" w:lineRule="auto"/>
              <w:rPr>
                <w:sz w:val="24"/>
                <w:szCs w:val="24"/>
              </w:rPr>
            </w:pPr>
            <w:r>
              <w:rPr>
                <w:sz w:val="24"/>
                <w:szCs w:val="24"/>
              </w:rPr>
              <w:t xml:space="preserve">Melihat data </w:t>
            </w:r>
            <w:r w:rsidRPr="00ED4E4A">
              <w:rPr>
                <w:i/>
                <w:color w:val="000000"/>
                <w:sz w:val="24"/>
                <w:szCs w:val="24"/>
                <w:lang w:val="id-ID"/>
              </w:rPr>
              <w:t>supplier</w:t>
            </w:r>
            <w:r>
              <w:rPr>
                <w:sz w:val="24"/>
                <w:szCs w:val="24"/>
              </w:rPr>
              <w:t>.</w:t>
            </w:r>
          </w:p>
        </w:tc>
        <w:tc>
          <w:tcPr>
            <w:tcW w:w="3969" w:type="dxa"/>
            <w:vAlign w:val="center"/>
          </w:tcPr>
          <w:p w14:paraId="3258A44A" w14:textId="77777777" w:rsidR="000109CC" w:rsidRDefault="000109CC" w:rsidP="000109CC">
            <w:pPr>
              <w:spacing w:line="360" w:lineRule="auto"/>
              <w:rPr>
                <w:sz w:val="24"/>
                <w:szCs w:val="24"/>
              </w:rPr>
            </w:pPr>
          </w:p>
        </w:tc>
      </w:tr>
      <w:tr w:rsidR="000109CC" w14:paraId="2035E196" w14:textId="77777777" w:rsidTr="000109CC">
        <w:trPr>
          <w:trHeight w:val="510"/>
        </w:trPr>
        <w:tc>
          <w:tcPr>
            <w:tcW w:w="7938" w:type="dxa"/>
            <w:gridSpan w:val="3"/>
            <w:vAlign w:val="center"/>
          </w:tcPr>
          <w:p w14:paraId="55EDD5F4" w14:textId="77777777" w:rsidR="000109CC" w:rsidRDefault="000109CC" w:rsidP="000109CC">
            <w:pPr>
              <w:spacing w:line="360" w:lineRule="auto"/>
              <w:rPr>
                <w:b/>
                <w:sz w:val="24"/>
                <w:szCs w:val="24"/>
              </w:rPr>
            </w:pPr>
            <w:r>
              <w:rPr>
                <w:b/>
                <w:sz w:val="24"/>
                <w:szCs w:val="24"/>
              </w:rPr>
              <w:t>Skenario Alternatif Tambah Data</w:t>
            </w:r>
          </w:p>
        </w:tc>
      </w:tr>
      <w:tr w:rsidR="000109CC" w14:paraId="695618F8" w14:textId="77777777" w:rsidTr="000109CC">
        <w:trPr>
          <w:trHeight w:val="834"/>
        </w:trPr>
        <w:tc>
          <w:tcPr>
            <w:tcW w:w="709" w:type="dxa"/>
            <w:vAlign w:val="center"/>
          </w:tcPr>
          <w:p w14:paraId="4E1BF934"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22342532"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4583B8D2" w14:textId="77777777" w:rsidR="000109CC" w:rsidRDefault="000109CC" w:rsidP="000109CC">
            <w:pPr>
              <w:spacing w:line="360" w:lineRule="auto"/>
              <w:rPr>
                <w:sz w:val="24"/>
                <w:szCs w:val="24"/>
              </w:rPr>
            </w:pPr>
          </w:p>
        </w:tc>
      </w:tr>
      <w:tr w:rsidR="000109CC" w14:paraId="495F5324" w14:textId="77777777" w:rsidTr="000109CC">
        <w:trPr>
          <w:trHeight w:val="834"/>
        </w:trPr>
        <w:tc>
          <w:tcPr>
            <w:tcW w:w="709" w:type="dxa"/>
            <w:vAlign w:val="center"/>
          </w:tcPr>
          <w:p w14:paraId="2708C347"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163844D3" w14:textId="77777777" w:rsidR="000109CC" w:rsidRDefault="000109CC" w:rsidP="000109CC">
            <w:pPr>
              <w:spacing w:line="360" w:lineRule="auto"/>
              <w:rPr>
                <w:sz w:val="24"/>
                <w:szCs w:val="24"/>
              </w:rPr>
            </w:pPr>
          </w:p>
        </w:tc>
        <w:tc>
          <w:tcPr>
            <w:tcW w:w="3969" w:type="dxa"/>
            <w:vAlign w:val="center"/>
          </w:tcPr>
          <w:p w14:paraId="07B517D1"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sidRPr="00ED4E4A">
              <w:rPr>
                <w:i/>
                <w:color w:val="000000"/>
                <w:sz w:val="24"/>
                <w:szCs w:val="24"/>
                <w:lang w:val="id-ID"/>
              </w:rPr>
              <w:t>supplier</w:t>
            </w:r>
            <w:r>
              <w:rPr>
                <w:sz w:val="24"/>
                <w:szCs w:val="24"/>
              </w:rPr>
              <w:t>.</w:t>
            </w:r>
          </w:p>
        </w:tc>
      </w:tr>
      <w:tr w:rsidR="000109CC" w14:paraId="3A268B7A" w14:textId="77777777" w:rsidTr="000109CC">
        <w:trPr>
          <w:trHeight w:val="704"/>
        </w:trPr>
        <w:tc>
          <w:tcPr>
            <w:tcW w:w="709" w:type="dxa"/>
            <w:vAlign w:val="center"/>
          </w:tcPr>
          <w:p w14:paraId="690557FA"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D0D121A"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497C21B9" w14:textId="77777777" w:rsidR="000109CC" w:rsidRDefault="000109CC" w:rsidP="000109CC">
            <w:pPr>
              <w:spacing w:line="360" w:lineRule="auto"/>
              <w:rPr>
                <w:sz w:val="24"/>
                <w:szCs w:val="24"/>
              </w:rPr>
            </w:pPr>
          </w:p>
        </w:tc>
      </w:tr>
      <w:tr w:rsidR="000109CC" w14:paraId="30F16AFD" w14:textId="77777777" w:rsidTr="000109CC">
        <w:trPr>
          <w:trHeight w:val="704"/>
        </w:trPr>
        <w:tc>
          <w:tcPr>
            <w:tcW w:w="709" w:type="dxa"/>
            <w:vAlign w:val="center"/>
          </w:tcPr>
          <w:p w14:paraId="73C195EB" w14:textId="77777777" w:rsidR="000109CC" w:rsidRDefault="000109CC" w:rsidP="000109CC">
            <w:pPr>
              <w:spacing w:line="360" w:lineRule="auto"/>
              <w:jc w:val="center"/>
              <w:rPr>
                <w:sz w:val="24"/>
                <w:szCs w:val="24"/>
              </w:rPr>
            </w:pPr>
            <w:r>
              <w:rPr>
                <w:sz w:val="24"/>
                <w:szCs w:val="24"/>
              </w:rPr>
              <w:lastRenderedPageBreak/>
              <w:t>4</w:t>
            </w:r>
          </w:p>
        </w:tc>
        <w:tc>
          <w:tcPr>
            <w:tcW w:w="3260" w:type="dxa"/>
            <w:vAlign w:val="center"/>
          </w:tcPr>
          <w:p w14:paraId="64A146F7" w14:textId="77777777" w:rsidR="000109CC" w:rsidRDefault="000109CC" w:rsidP="000109CC">
            <w:pPr>
              <w:spacing w:line="360" w:lineRule="auto"/>
              <w:rPr>
                <w:sz w:val="24"/>
                <w:szCs w:val="24"/>
              </w:rPr>
            </w:pPr>
          </w:p>
        </w:tc>
        <w:tc>
          <w:tcPr>
            <w:tcW w:w="3969" w:type="dxa"/>
            <w:vAlign w:val="center"/>
          </w:tcPr>
          <w:p w14:paraId="1A2C4F78"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ED4E4A">
              <w:rPr>
                <w:i/>
                <w:color w:val="000000"/>
                <w:sz w:val="24"/>
                <w:szCs w:val="24"/>
                <w:lang w:val="id-ID"/>
              </w:rPr>
              <w:t>supplier</w:t>
            </w:r>
            <w:r>
              <w:rPr>
                <w:i/>
                <w:sz w:val="24"/>
                <w:szCs w:val="24"/>
                <w:lang w:val="id-ID"/>
              </w:rPr>
              <w:t>.</w:t>
            </w:r>
          </w:p>
        </w:tc>
      </w:tr>
      <w:tr w:rsidR="000109CC" w14:paraId="40EB0FFF" w14:textId="77777777" w:rsidTr="000109CC">
        <w:trPr>
          <w:trHeight w:val="610"/>
        </w:trPr>
        <w:tc>
          <w:tcPr>
            <w:tcW w:w="7938" w:type="dxa"/>
            <w:gridSpan w:val="3"/>
            <w:vAlign w:val="center"/>
          </w:tcPr>
          <w:p w14:paraId="38A22ED2" w14:textId="77777777" w:rsidR="000109CC" w:rsidRDefault="000109CC" w:rsidP="000109CC">
            <w:pPr>
              <w:spacing w:line="360" w:lineRule="auto"/>
              <w:rPr>
                <w:b/>
                <w:sz w:val="24"/>
                <w:szCs w:val="24"/>
              </w:rPr>
            </w:pPr>
            <w:r>
              <w:rPr>
                <w:b/>
                <w:sz w:val="24"/>
                <w:szCs w:val="24"/>
              </w:rPr>
              <w:t>Skenario Alternatif Ubah Data</w:t>
            </w:r>
          </w:p>
        </w:tc>
      </w:tr>
      <w:tr w:rsidR="000109CC" w14:paraId="15138E63" w14:textId="77777777" w:rsidTr="000109CC">
        <w:trPr>
          <w:trHeight w:val="855"/>
        </w:trPr>
        <w:tc>
          <w:tcPr>
            <w:tcW w:w="709" w:type="dxa"/>
            <w:vAlign w:val="center"/>
          </w:tcPr>
          <w:p w14:paraId="14D17E15"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43DEBA4E"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529E1189" w14:textId="77777777" w:rsidR="000109CC" w:rsidRDefault="000109CC" w:rsidP="000109CC">
            <w:pPr>
              <w:spacing w:line="360" w:lineRule="auto"/>
              <w:rPr>
                <w:sz w:val="24"/>
                <w:szCs w:val="24"/>
              </w:rPr>
            </w:pPr>
          </w:p>
        </w:tc>
      </w:tr>
      <w:tr w:rsidR="000109CC" w14:paraId="6149FA06" w14:textId="77777777" w:rsidTr="000109CC">
        <w:trPr>
          <w:trHeight w:val="855"/>
        </w:trPr>
        <w:tc>
          <w:tcPr>
            <w:tcW w:w="709" w:type="dxa"/>
            <w:vAlign w:val="center"/>
          </w:tcPr>
          <w:p w14:paraId="2A4A28BC"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A0973AF" w14:textId="77777777" w:rsidR="000109CC" w:rsidRDefault="000109CC" w:rsidP="000109CC">
            <w:pPr>
              <w:spacing w:line="360" w:lineRule="auto"/>
              <w:rPr>
                <w:sz w:val="24"/>
                <w:szCs w:val="24"/>
              </w:rPr>
            </w:pPr>
          </w:p>
        </w:tc>
        <w:tc>
          <w:tcPr>
            <w:tcW w:w="3969" w:type="dxa"/>
            <w:vAlign w:val="center"/>
          </w:tcPr>
          <w:p w14:paraId="57A7F40A"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data </w:t>
            </w:r>
            <w:r w:rsidRPr="00ED4E4A">
              <w:rPr>
                <w:i/>
                <w:color w:val="000000"/>
                <w:sz w:val="24"/>
                <w:szCs w:val="24"/>
                <w:lang w:val="id-ID"/>
              </w:rPr>
              <w:t>supplier</w:t>
            </w:r>
            <w:r>
              <w:rPr>
                <w:sz w:val="24"/>
                <w:szCs w:val="24"/>
              </w:rPr>
              <w:t>.</w:t>
            </w:r>
          </w:p>
        </w:tc>
      </w:tr>
      <w:tr w:rsidR="000109CC" w14:paraId="65741A61" w14:textId="77777777" w:rsidTr="000109CC">
        <w:trPr>
          <w:trHeight w:val="855"/>
        </w:trPr>
        <w:tc>
          <w:tcPr>
            <w:tcW w:w="709" w:type="dxa"/>
            <w:vAlign w:val="center"/>
          </w:tcPr>
          <w:p w14:paraId="6E09A293"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2AEDEE9"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09AA4DB7" w14:textId="77777777" w:rsidR="000109CC" w:rsidRDefault="000109CC" w:rsidP="000109CC">
            <w:pPr>
              <w:spacing w:line="360" w:lineRule="auto"/>
              <w:rPr>
                <w:sz w:val="24"/>
                <w:szCs w:val="24"/>
              </w:rPr>
            </w:pPr>
          </w:p>
        </w:tc>
      </w:tr>
      <w:tr w:rsidR="000109CC" w14:paraId="33F77A3F" w14:textId="77777777" w:rsidTr="000109CC">
        <w:trPr>
          <w:trHeight w:val="3181"/>
        </w:trPr>
        <w:tc>
          <w:tcPr>
            <w:tcW w:w="709" w:type="dxa"/>
            <w:vAlign w:val="center"/>
          </w:tcPr>
          <w:p w14:paraId="3224F537"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4EDFFE72" w14:textId="77777777" w:rsidR="000109CC" w:rsidRDefault="000109CC" w:rsidP="000109CC">
            <w:pPr>
              <w:spacing w:line="360" w:lineRule="auto"/>
              <w:rPr>
                <w:sz w:val="24"/>
                <w:szCs w:val="24"/>
              </w:rPr>
            </w:pPr>
          </w:p>
        </w:tc>
        <w:tc>
          <w:tcPr>
            <w:tcW w:w="3969" w:type="dxa"/>
            <w:vAlign w:val="center"/>
          </w:tcPr>
          <w:p w14:paraId="02312F7D"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ED4E4A">
              <w:rPr>
                <w:i/>
                <w:color w:val="000000"/>
                <w:sz w:val="24"/>
                <w:szCs w:val="24"/>
                <w:lang w:val="id-ID"/>
              </w:rPr>
              <w:t>supplier</w:t>
            </w:r>
            <w:r>
              <w:rPr>
                <w:i/>
                <w:sz w:val="24"/>
                <w:szCs w:val="24"/>
                <w:lang w:val="id-ID"/>
              </w:rPr>
              <w:t>.</w:t>
            </w:r>
          </w:p>
        </w:tc>
      </w:tr>
      <w:tr w:rsidR="000109CC" w14:paraId="455D0542" w14:textId="77777777" w:rsidTr="000109CC">
        <w:trPr>
          <w:trHeight w:val="556"/>
        </w:trPr>
        <w:tc>
          <w:tcPr>
            <w:tcW w:w="7938" w:type="dxa"/>
            <w:gridSpan w:val="3"/>
            <w:vAlign w:val="center"/>
          </w:tcPr>
          <w:p w14:paraId="38198055" w14:textId="77777777" w:rsidR="000109CC" w:rsidRDefault="000109CC" w:rsidP="000109CC">
            <w:pPr>
              <w:spacing w:line="360" w:lineRule="auto"/>
              <w:rPr>
                <w:b/>
                <w:sz w:val="24"/>
                <w:szCs w:val="24"/>
              </w:rPr>
            </w:pPr>
            <w:r>
              <w:rPr>
                <w:b/>
                <w:sz w:val="24"/>
                <w:szCs w:val="24"/>
              </w:rPr>
              <w:t>Skenario Alternatif Hapus Data</w:t>
            </w:r>
          </w:p>
        </w:tc>
      </w:tr>
      <w:tr w:rsidR="000109CC" w14:paraId="2013DDF1" w14:textId="77777777" w:rsidTr="000109CC">
        <w:trPr>
          <w:trHeight w:val="855"/>
        </w:trPr>
        <w:tc>
          <w:tcPr>
            <w:tcW w:w="709" w:type="dxa"/>
            <w:vAlign w:val="center"/>
          </w:tcPr>
          <w:p w14:paraId="1C9FA0A7"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2E2DAD2" w14:textId="77777777" w:rsidR="000109CC" w:rsidRDefault="000109CC" w:rsidP="000109CC">
            <w:pPr>
              <w:spacing w:line="360" w:lineRule="auto"/>
              <w:rPr>
                <w:sz w:val="24"/>
                <w:szCs w:val="24"/>
              </w:rPr>
            </w:pPr>
            <w:r>
              <w:rPr>
                <w:sz w:val="24"/>
                <w:szCs w:val="24"/>
              </w:rPr>
              <w:t xml:space="preserve">Menekan tombol </w:t>
            </w:r>
            <w:r w:rsidRPr="006B4C0C">
              <w:rPr>
                <w:i/>
                <w:sz w:val="24"/>
                <w:szCs w:val="24"/>
                <w:lang w:val="id-ID"/>
              </w:rPr>
              <w:t>delete</w:t>
            </w:r>
            <w:r>
              <w:rPr>
                <w:sz w:val="24"/>
                <w:szCs w:val="24"/>
              </w:rPr>
              <w:t xml:space="preserve"> </w:t>
            </w:r>
            <w:r>
              <w:rPr>
                <w:sz w:val="24"/>
                <w:szCs w:val="24"/>
                <w:lang w:val="id-ID"/>
              </w:rPr>
              <w:t xml:space="preserve">pada </w:t>
            </w:r>
            <w:r>
              <w:rPr>
                <w:sz w:val="24"/>
                <w:szCs w:val="24"/>
              </w:rPr>
              <w:t>data yang ingin dihapus.</w:t>
            </w:r>
          </w:p>
        </w:tc>
        <w:tc>
          <w:tcPr>
            <w:tcW w:w="3969" w:type="dxa"/>
            <w:vAlign w:val="center"/>
          </w:tcPr>
          <w:p w14:paraId="43F16DF3" w14:textId="77777777" w:rsidR="000109CC" w:rsidRDefault="000109CC" w:rsidP="000109CC">
            <w:pPr>
              <w:spacing w:line="360" w:lineRule="auto"/>
              <w:rPr>
                <w:sz w:val="24"/>
                <w:szCs w:val="24"/>
              </w:rPr>
            </w:pPr>
          </w:p>
        </w:tc>
      </w:tr>
      <w:tr w:rsidR="000109CC" w14:paraId="1A2C2754" w14:textId="77777777" w:rsidTr="000109CC">
        <w:trPr>
          <w:trHeight w:val="855"/>
        </w:trPr>
        <w:tc>
          <w:tcPr>
            <w:tcW w:w="709" w:type="dxa"/>
            <w:vAlign w:val="center"/>
          </w:tcPr>
          <w:p w14:paraId="35363826"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C14DC39" w14:textId="77777777" w:rsidR="000109CC" w:rsidRDefault="000109CC" w:rsidP="000109CC">
            <w:pPr>
              <w:spacing w:line="360" w:lineRule="auto"/>
              <w:rPr>
                <w:sz w:val="24"/>
                <w:szCs w:val="24"/>
              </w:rPr>
            </w:pPr>
          </w:p>
        </w:tc>
        <w:tc>
          <w:tcPr>
            <w:tcW w:w="3969" w:type="dxa"/>
            <w:vAlign w:val="center"/>
          </w:tcPr>
          <w:p w14:paraId="47516F6B" w14:textId="77777777" w:rsidR="000109CC" w:rsidRDefault="000109CC" w:rsidP="000109CC">
            <w:pPr>
              <w:spacing w:line="360" w:lineRule="auto"/>
              <w:rPr>
                <w:sz w:val="24"/>
                <w:szCs w:val="24"/>
              </w:rPr>
            </w:pPr>
            <w:r>
              <w:rPr>
                <w:sz w:val="24"/>
                <w:szCs w:val="24"/>
              </w:rPr>
              <w:t xml:space="preserve">Menampilkan </w:t>
            </w:r>
            <w:r>
              <w:rPr>
                <w:i/>
                <w:sz w:val="24"/>
                <w:szCs w:val="24"/>
                <w:lang w:val="id-ID"/>
              </w:rPr>
              <w:t>pop up</w:t>
            </w:r>
            <w:r>
              <w:rPr>
                <w:i/>
                <w:sz w:val="24"/>
                <w:szCs w:val="24"/>
              </w:rPr>
              <w:t xml:space="preserve"> </w:t>
            </w:r>
            <w:r>
              <w:rPr>
                <w:sz w:val="24"/>
                <w:szCs w:val="24"/>
                <w:lang w:val="id-ID"/>
              </w:rPr>
              <w:t xml:space="preserve">konfirmasi hapus data </w:t>
            </w:r>
            <w:r w:rsidRPr="00ED4E4A">
              <w:rPr>
                <w:i/>
                <w:color w:val="000000"/>
                <w:sz w:val="24"/>
                <w:szCs w:val="24"/>
                <w:lang w:val="id-ID"/>
              </w:rPr>
              <w:t>supplier</w:t>
            </w:r>
            <w:r>
              <w:rPr>
                <w:sz w:val="24"/>
                <w:szCs w:val="24"/>
              </w:rPr>
              <w:t>.</w:t>
            </w:r>
          </w:p>
        </w:tc>
      </w:tr>
      <w:tr w:rsidR="000109CC" w14:paraId="7126DB6F" w14:textId="77777777" w:rsidTr="000109CC">
        <w:trPr>
          <w:trHeight w:val="855"/>
        </w:trPr>
        <w:tc>
          <w:tcPr>
            <w:tcW w:w="709" w:type="dxa"/>
            <w:vAlign w:val="center"/>
          </w:tcPr>
          <w:p w14:paraId="2AED719F" w14:textId="77777777" w:rsidR="000109CC" w:rsidRPr="006B4C0C"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722CABC3" w14:textId="77777777" w:rsidR="000109CC" w:rsidRDefault="000109CC" w:rsidP="000109CC">
            <w:pPr>
              <w:spacing w:line="360" w:lineRule="auto"/>
              <w:rPr>
                <w:sz w:val="24"/>
                <w:szCs w:val="24"/>
              </w:rPr>
            </w:pPr>
            <w:r>
              <w:rPr>
                <w:sz w:val="24"/>
                <w:szCs w:val="24"/>
              </w:rPr>
              <w:t xml:space="preserve">Menekan tombol </w:t>
            </w:r>
            <w:r>
              <w:rPr>
                <w:sz w:val="24"/>
                <w:szCs w:val="24"/>
                <w:lang w:val="id-ID"/>
              </w:rPr>
              <w:t>hapus</w:t>
            </w:r>
            <w:r>
              <w:rPr>
                <w:sz w:val="24"/>
                <w:szCs w:val="24"/>
              </w:rPr>
              <w:t>.</w:t>
            </w:r>
          </w:p>
        </w:tc>
        <w:tc>
          <w:tcPr>
            <w:tcW w:w="3969" w:type="dxa"/>
            <w:vAlign w:val="center"/>
          </w:tcPr>
          <w:p w14:paraId="36C65139" w14:textId="77777777" w:rsidR="000109CC" w:rsidRDefault="000109CC" w:rsidP="000109CC">
            <w:pPr>
              <w:spacing w:line="360" w:lineRule="auto"/>
              <w:rPr>
                <w:sz w:val="24"/>
                <w:szCs w:val="24"/>
              </w:rPr>
            </w:pPr>
          </w:p>
        </w:tc>
      </w:tr>
      <w:tr w:rsidR="000109CC" w14:paraId="7E53765A" w14:textId="77777777" w:rsidTr="000109CC">
        <w:trPr>
          <w:trHeight w:val="855"/>
        </w:trPr>
        <w:tc>
          <w:tcPr>
            <w:tcW w:w="709" w:type="dxa"/>
            <w:vAlign w:val="center"/>
          </w:tcPr>
          <w:p w14:paraId="7ABD2875" w14:textId="77777777" w:rsidR="000109CC" w:rsidRPr="006B4C0C"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45C60983" w14:textId="77777777" w:rsidR="000109CC" w:rsidRDefault="000109CC" w:rsidP="000109CC">
            <w:pPr>
              <w:spacing w:line="360" w:lineRule="auto"/>
              <w:rPr>
                <w:sz w:val="24"/>
                <w:szCs w:val="24"/>
              </w:rPr>
            </w:pPr>
          </w:p>
        </w:tc>
        <w:tc>
          <w:tcPr>
            <w:tcW w:w="3969" w:type="dxa"/>
            <w:vAlign w:val="center"/>
          </w:tcPr>
          <w:p w14:paraId="5967CDEA" w14:textId="77777777" w:rsidR="000109CC" w:rsidRDefault="000109CC" w:rsidP="000109CC">
            <w:pPr>
              <w:spacing w:line="360" w:lineRule="auto"/>
              <w:rPr>
                <w:sz w:val="24"/>
                <w:szCs w:val="24"/>
              </w:rPr>
            </w:pPr>
            <w:r>
              <w:rPr>
                <w:sz w:val="24"/>
                <w:szCs w:val="24"/>
                <w:lang w:val="id-ID"/>
              </w:rPr>
              <w:t>Menghapus</w:t>
            </w:r>
            <w:r>
              <w:rPr>
                <w:sz w:val="24"/>
                <w:szCs w:val="24"/>
              </w:rPr>
              <w:t xml:space="preserve"> data yang </w:t>
            </w:r>
            <w:r>
              <w:rPr>
                <w:sz w:val="24"/>
                <w:szCs w:val="24"/>
                <w:lang w:val="id-ID"/>
              </w:rPr>
              <w:t>dipilih</w:t>
            </w:r>
            <w:r>
              <w:rPr>
                <w:sz w:val="24"/>
                <w:szCs w:val="24"/>
              </w:rPr>
              <w:t xml:space="preserve"> </w:t>
            </w:r>
            <w:r>
              <w:rPr>
                <w:sz w:val="24"/>
                <w:szCs w:val="24"/>
                <w:lang w:val="id-ID"/>
              </w:rPr>
              <w:t xml:space="preserve">dari </w:t>
            </w:r>
            <w:r>
              <w:rPr>
                <w:i/>
                <w:sz w:val="24"/>
                <w:szCs w:val="24"/>
                <w:lang w:val="id-ID"/>
              </w:rPr>
              <w:t>database.</w:t>
            </w:r>
            <w:r>
              <w:rPr>
                <w:sz w:val="24"/>
                <w:szCs w:val="24"/>
              </w:rPr>
              <w:t xml:space="preserve"> Jika data gagal </w:t>
            </w:r>
            <w:r>
              <w:rPr>
                <w:sz w:val="24"/>
                <w:szCs w:val="24"/>
                <w:lang w:val="id-ID"/>
              </w:rPr>
              <w:t>terhapus</w:t>
            </w:r>
            <w:r>
              <w:rPr>
                <w:sz w:val="24"/>
                <w:szCs w:val="24"/>
              </w:rPr>
              <w:t xml:space="preserve">, sistem menampilkan notifikasi gagal </w:t>
            </w:r>
            <w:r>
              <w:rPr>
                <w:sz w:val="24"/>
                <w:szCs w:val="24"/>
              </w:rPr>
              <w:lastRenderedPageBreak/>
              <w:t xml:space="preserve">dan </w:t>
            </w:r>
            <w:r>
              <w:rPr>
                <w:sz w:val="24"/>
                <w:szCs w:val="24"/>
                <w:lang w:val="id-ID"/>
              </w:rPr>
              <w:t xml:space="preserve">menampilkan halaman </w:t>
            </w:r>
            <w:r>
              <w:rPr>
                <w:sz w:val="24"/>
                <w:szCs w:val="24"/>
              </w:rPr>
              <w:t xml:space="preserve">data </w:t>
            </w:r>
            <w:r w:rsidRPr="00ED4E4A">
              <w:rPr>
                <w:i/>
                <w:color w:val="000000"/>
                <w:sz w:val="24"/>
                <w:szCs w:val="24"/>
                <w:lang w:val="id-ID"/>
              </w:rPr>
              <w:t>supplier</w:t>
            </w:r>
            <w:r>
              <w:rPr>
                <w:i/>
                <w:sz w:val="24"/>
                <w:szCs w:val="24"/>
                <w:lang w:val="id-ID"/>
              </w:rPr>
              <w:t>.</w:t>
            </w:r>
          </w:p>
        </w:tc>
      </w:tr>
    </w:tbl>
    <w:p w14:paraId="77BF5CB5"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rPr>
        <w:lastRenderedPageBreak/>
        <w:t xml:space="preserve">Mendata </w:t>
      </w:r>
      <w:r w:rsidRPr="00ED4E4A">
        <w:rPr>
          <w:i/>
          <w:color w:val="000000"/>
          <w:sz w:val="24"/>
          <w:szCs w:val="24"/>
          <w:lang w:val="id-ID"/>
        </w:rPr>
        <w:t>Chart of Account</w:t>
      </w:r>
    </w:p>
    <w:p w14:paraId="5C4DE184" w14:textId="07482F66" w:rsidR="000109CC" w:rsidRPr="000109CC"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Pr>
          <w:color w:val="000000"/>
          <w:sz w:val="24"/>
          <w:szCs w:val="24"/>
          <w:lang w:val="id-ID"/>
        </w:rPr>
        <w:t xml:space="preserve"> </w:t>
      </w:r>
      <w:r>
        <w:rPr>
          <w:color w:val="000000"/>
          <w:sz w:val="24"/>
          <w:szCs w:val="24"/>
        </w:rPr>
        <w:t>6 sebagai berikut.</w:t>
      </w:r>
      <w:bookmarkStart w:id="102" w:name="_heading=h.upglbi" w:colFirst="0" w:colLast="0"/>
      <w:bookmarkEnd w:id="102"/>
    </w:p>
    <w:p w14:paraId="79FC29B5" w14:textId="40382662" w:rsidR="000109CC" w:rsidRDefault="000109CC" w:rsidP="000109CC">
      <w:pPr>
        <w:pStyle w:val="Caption"/>
        <w:keepNext/>
        <w:jc w:val="left"/>
      </w:pPr>
      <w:bookmarkStart w:id="103" w:name="_Toc105002598"/>
      <w:r w:rsidRPr="000109CC">
        <w:rPr>
          <w:b/>
        </w:rPr>
        <w:t xml:space="preserve">Tabel 3. </w:t>
      </w:r>
      <w:r w:rsidRPr="000109CC">
        <w:rPr>
          <w:b/>
        </w:rPr>
        <w:fldChar w:fldCharType="begin"/>
      </w:r>
      <w:r w:rsidRPr="000109CC">
        <w:rPr>
          <w:b/>
        </w:rPr>
        <w:instrText xml:space="preserve"> SEQ Tabel_3. \* ARABIC </w:instrText>
      </w:r>
      <w:r w:rsidRPr="000109CC">
        <w:rPr>
          <w:b/>
        </w:rPr>
        <w:fldChar w:fldCharType="separate"/>
      </w:r>
      <w:r w:rsidR="00C072AF">
        <w:rPr>
          <w:b/>
          <w:noProof/>
        </w:rPr>
        <w:t>6</w:t>
      </w:r>
      <w:r w:rsidRPr="000109CC">
        <w:rPr>
          <w:b/>
        </w:rPr>
        <w:fldChar w:fldCharType="end"/>
      </w:r>
      <w:r w:rsidRPr="000109CC">
        <w:rPr>
          <w:rFonts w:eastAsia="Times New Roman"/>
          <w:iCs w:val="0"/>
          <w:color w:val="000000"/>
          <w:szCs w:val="24"/>
          <w:lang w:val="de-DE"/>
        </w:rPr>
        <w:t xml:space="preserve"> </w:t>
      </w:r>
      <w:r w:rsidRPr="000109CC">
        <w:rPr>
          <w:lang w:val="de-DE"/>
        </w:rPr>
        <w:t xml:space="preserve">Skenario mendata </w:t>
      </w:r>
      <w:r w:rsidRPr="000109CC">
        <w:rPr>
          <w:i/>
          <w:lang w:val="id-ID"/>
        </w:rPr>
        <w:t>chart of account</w:t>
      </w:r>
      <w:bookmarkEnd w:id="103"/>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04D215BF" w14:textId="77777777" w:rsidTr="000109CC">
        <w:trPr>
          <w:trHeight w:val="438"/>
        </w:trPr>
        <w:tc>
          <w:tcPr>
            <w:tcW w:w="709" w:type="dxa"/>
            <w:tcBorders>
              <w:top w:val="single" w:sz="6" w:space="0" w:color="000000"/>
            </w:tcBorders>
            <w:vAlign w:val="center"/>
          </w:tcPr>
          <w:p w14:paraId="32D15D39"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24F21D24"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7754A1DA" w14:textId="77777777" w:rsidR="000109CC" w:rsidRDefault="000109CC" w:rsidP="000109CC">
            <w:pPr>
              <w:spacing w:line="360" w:lineRule="auto"/>
              <w:jc w:val="center"/>
              <w:rPr>
                <w:b/>
                <w:sz w:val="24"/>
                <w:szCs w:val="24"/>
              </w:rPr>
            </w:pPr>
            <w:r>
              <w:rPr>
                <w:b/>
                <w:sz w:val="24"/>
                <w:szCs w:val="24"/>
              </w:rPr>
              <w:t>Reaksi Sistem</w:t>
            </w:r>
          </w:p>
        </w:tc>
      </w:tr>
      <w:tr w:rsidR="000109CC" w14:paraId="264C53EE" w14:textId="77777777" w:rsidTr="000109CC">
        <w:trPr>
          <w:trHeight w:val="438"/>
        </w:trPr>
        <w:tc>
          <w:tcPr>
            <w:tcW w:w="7938" w:type="dxa"/>
            <w:gridSpan w:val="3"/>
            <w:tcBorders>
              <w:top w:val="single" w:sz="6" w:space="0" w:color="000000"/>
            </w:tcBorders>
            <w:vAlign w:val="center"/>
          </w:tcPr>
          <w:p w14:paraId="0A98E315" w14:textId="77777777" w:rsidR="000109CC" w:rsidRDefault="000109CC" w:rsidP="000109CC">
            <w:pPr>
              <w:spacing w:line="360" w:lineRule="auto"/>
              <w:rPr>
                <w:b/>
                <w:sz w:val="24"/>
                <w:szCs w:val="24"/>
              </w:rPr>
            </w:pPr>
            <w:r>
              <w:rPr>
                <w:b/>
                <w:sz w:val="24"/>
                <w:szCs w:val="24"/>
              </w:rPr>
              <w:t>Skenario Normal</w:t>
            </w:r>
          </w:p>
        </w:tc>
      </w:tr>
      <w:tr w:rsidR="000109CC" w14:paraId="03C77991" w14:textId="77777777" w:rsidTr="000109CC">
        <w:trPr>
          <w:trHeight w:val="863"/>
        </w:trPr>
        <w:tc>
          <w:tcPr>
            <w:tcW w:w="709" w:type="dxa"/>
            <w:vAlign w:val="center"/>
          </w:tcPr>
          <w:p w14:paraId="593C86E2"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20F7980" w14:textId="77777777" w:rsidR="000109CC" w:rsidRDefault="000109CC" w:rsidP="000109CC">
            <w:pPr>
              <w:spacing w:line="360" w:lineRule="auto"/>
              <w:rPr>
                <w:sz w:val="24"/>
                <w:szCs w:val="24"/>
              </w:rPr>
            </w:pPr>
            <w:r>
              <w:rPr>
                <w:sz w:val="24"/>
                <w:szCs w:val="24"/>
              </w:rPr>
              <w:t xml:space="preserve">Menekan tombol menu </w:t>
            </w:r>
            <w:r w:rsidRPr="00ED4E4A">
              <w:rPr>
                <w:i/>
                <w:color w:val="000000"/>
                <w:sz w:val="24"/>
                <w:szCs w:val="24"/>
                <w:lang w:val="id-ID"/>
              </w:rPr>
              <w:t>chart of account</w:t>
            </w:r>
            <w:r>
              <w:rPr>
                <w:sz w:val="24"/>
                <w:szCs w:val="24"/>
              </w:rPr>
              <w:t>.</w:t>
            </w:r>
          </w:p>
        </w:tc>
        <w:tc>
          <w:tcPr>
            <w:tcW w:w="3969" w:type="dxa"/>
            <w:vAlign w:val="center"/>
          </w:tcPr>
          <w:p w14:paraId="26B4DE78" w14:textId="77777777" w:rsidR="000109CC" w:rsidRDefault="000109CC" w:rsidP="000109CC">
            <w:pPr>
              <w:spacing w:line="360" w:lineRule="auto"/>
              <w:rPr>
                <w:sz w:val="24"/>
                <w:szCs w:val="24"/>
              </w:rPr>
            </w:pPr>
          </w:p>
        </w:tc>
      </w:tr>
      <w:tr w:rsidR="000109CC" w14:paraId="5508E358" w14:textId="77777777" w:rsidTr="000109CC">
        <w:trPr>
          <w:trHeight w:val="863"/>
        </w:trPr>
        <w:tc>
          <w:tcPr>
            <w:tcW w:w="709" w:type="dxa"/>
            <w:vAlign w:val="center"/>
          </w:tcPr>
          <w:p w14:paraId="168F5D3C"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14F88B0F" w14:textId="77777777" w:rsidR="000109CC" w:rsidRDefault="000109CC" w:rsidP="000109CC">
            <w:pPr>
              <w:spacing w:line="360" w:lineRule="auto"/>
              <w:rPr>
                <w:sz w:val="24"/>
                <w:szCs w:val="24"/>
              </w:rPr>
            </w:pPr>
          </w:p>
        </w:tc>
        <w:tc>
          <w:tcPr>
            <w:tcW w:w="3969" w:type="dxa"/>
            <w:vAlign w:val="center"/>
          </w:tcPr>
          <w:p w14:paraId="1DFB8423" w14:textId="77777777" w:rsidR="000109CC" w:rsidRDefault="000109CC" w:rsidP="000109CC">
            <w:pPr>
              <w:spacing w:line="360" w:lineRule="auto"/>
              <w:rPr>
                <w:sz w:val="24"/>
                <w:szCs w:val="24"/>
              </w:rPr>
            </w:pPr>
            <w:r>
              <w:rPr>
                <w:sz w:val="24"/>
                <w:szCs w:val="24"/>
              </w:rPr>
              <w:t xml:space="preserve">Menampilkan halaman data </w:t>
            </w:r>
            <w:r w:rsidRPr="00ED4E4A">
              <w:rPr>
                <w:i/>
                <w:color w:val="000000"/>
                <w:sz w:val="24"/>
                <w:szCs w:val="24"/>
                <w:lang w:val="id-ID"/>
              </w:rPr>
              <w:t>chart of account</w:t>
            </w:r>
            <w:r>
              <w:rPr>
                <w:sz w:val="24"/>
                <w:szCs w:val="24"/>
              </w:rPr>
              <w:t>.</w:t>
            </w:r>
          </w:p>
        </w:tc>
      </w:tr>
      <w:tr w:rsidR="000109CC" w14:paraId="1BF5FBAF" w14:textId="77777777" w:rsidTr="000109CC">
        <w:trPr>
          <w:trHeight w:val="863"/>
        </w:trPr>
        <w:tc>
          <w:tcPr>
            <w:tcW w:w="709" w:type="dxa"/>
            <w:vAlign w:val="center"/>
          </w:tcPr>
          <w:p w14:paraId="51067C63"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0DEBE81" w14:textId="77777777" w:rsidR="000109CC" w:rsidRDefault="000109CC" w:rsidP="000109CC">
            <w:pPr>
              <w:spacing w:line="360" w:lineRule="auto"/>
              <w:rPr>
                <w:sz w:val="24"/>
                <w:szCs w:val="24"/>
              </w:rPr>
            </w:pPr>
            <w:r>
              <w:rPr>
                <w:sz w:val="24"/>
                <w:szCs w:val="24"/>
              </w:rPr>
              <w:t xml:space="preserve">Melihat data </w:t>
            </w:r>
            <w:r w:rsidRPr="00ED4E4A">
              <w:rPr>
                <w:i/>
                <w:color w:val="000000"/>
                <w:sz w:val="24"/>
                <w:szCs w:val="24"/>
                <w:lang w:val="id-ID"/>
              </w:rPr>
              <w:t>chart of account</w:t>
            </w:r>
            <w:r>
              <w:rPr>
                <w:sz w:val="24"/>
                <w:szCs w:val="24"/>
              </w:rPr>
              <w:t>.</w:t>
            </w:r>
          </w:p>
        </w:tc>
        <w:tc>
          <w:tcPr>
            <w:tcW w:w="3969" w:type="dxa"/>
            <w:vAlign w:val="center"/>
          </w:tcPr>
          <w:p w14:paraId="7C3F1AD9" w14:textId="77777777" w:rsidR="000109CC" w:rsidRDefault="000109CC" w:rsidP="000109CC">
            <w:pPr>
              <w:spacing w:line="360" w:lineRule="auto"/>
              <w:rPr>
                <w:sz w:val="24"/>
                <w:szCs w:val="24"/>
              </w:rPr>
            </w:pPr>
          </w:p>
        </w:tc>
      </w:tr>
      <w:tr w:rsidR="000109CC" w14:paraId="14D7591E" w14:textId="77777777" w:rsidTr="000109CC">
        <w:trPr>
          <w:trHeight w:val="510"/>
        </w:trPr>
        <w:tc>
          <w:tcPr>
            <w:tcW w:w="7938" w:type="dxa"/>
            <w:gridSpan w:val="3"/>
            <w:vAlign w:val="center"/>
          </w:tcPr>
          <w:p w14:paraId="46C52989" w14:textId="77777777" w:rsidR="000109CC" w:rsidRDefault="000109CC" w:rsidP="000109CC">
            <w:pPr>
              <w:spacing w:line="360" w:lineRule="auto"/>
              <w:rPr>
                <w:b/>
                <w:sz w:val="24"/>
                <w:szCs w:val="24"/>
              </w:rPr>
            </w:pPr>
            <w:r>
              <w:rPr>
                <w:b/>
                <w:sz w:val="24"/>
                <w:szCs w:val="24"/>
              </w:rPr>
              <w:t>Skenario Alternatif Tambah Data</w:t>
            </w:r>
          </w:p>
        </w:tc>
      </w:tr>
      <w:tr w:rsidR="000109CC" w14:paraId="682D8432" w14:textId="77777777" w:rsidTr="000109CC">
        <w:trPr>
          <w:trHeight w:val="834"/>
        </w:trPr>
        <w:tc>
          <w:tcPr>
            <w:tcW w:w="709" w:type="dxa"/>
            <w:vAlign w:val="center"/>
          </w:tcPr>
          <w:p w14:paraId="2482A067"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4250545A"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1EC0DEBC" w14:textId="77777777" w:rsidR="000109CC" w:rsidRDefault="000109CC" w:rsidP="000109CC">
            <w:pPr>
              <w:spacing w:line="360" w:lineRule="auto"/>
              <w:rPr>
                <w:sz w:val="24"/>
                <w:szCs w:val="24"/>
              </w:rPr>
            </w:pPr>
          </w:p>
        </w:tc>
      </w:tr>
      <w:tr w:rsidR="000109CC" w14:paraId="1EDF849A" w14:textId="77777777" w:rsidTr="000109CC">
        <w:trPr>
          <w:trHeight w:val="834"/>
        </w:trPr>
        <w:tc>
          <w:tcPr>
            <w:tcW w:w="709" w:type="dxa"/>
            <w:vAlign w:val="center"/>
          </w:tcPr>
          <w:p w14:paraId="35357151"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E4913A1" w14:textId="77777777" w:rsidR="000109CC" w:rsidRDefault="000109CC" w:rsidP="000109CC">
            <w:pPr>
              <w:spacing w:line="360" w:lineRule="auto"/>
              <w:rPr>
                <w:sz w:val="24"/>
                <w:szCs w:val="24"/>
              </w:rPr>
            </w:pPr>
          </w:p>
        </w:tc>
        <w:tc>
          <w:tcPr>
            <w:tcW w:w="3969" w:type="dxa"/>
            <w:vAlign w:val="center"/>
          </w:tcPr>
          <w:p w14:paraId="3482F436"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sidRPr="00ED4E4A">
              <w:rPr>
                <w:i/>
                <w:color w:val="000000"/>
                <w:sz w:val="24"/>
                <w:szCs w:val="24"/>
                <w:lang w:val="id-ID"/>
              </w:rPr>
              <w:t>chart of account</w:t>
            </w:r>
            <w:r>
              <w:rPr>
                <w:sz w:val="24"/>
                <w:szCs w:val="24"/>
              </w:rPr>
              <w:t>.</w:t>
            </w:r>
          </w:p>
        </w:tc>
      </w:tr>
      <w:tr w:rsidR="000109CC" w14:paraId="57C21C31" w14:textId="77777777" w:rsidTr="000109CC">
        <w:trPr>
          <w:trHeight w:val="704"/>
        </w:trPr>
        <w:tc>
          <w:tcPr>
            <w:tcW w:w="709" w:type="dxa"/>
            <w:vAlign w:val="center"/>
          </w:tcPr>
          <w:p w14:paraId="7FEEB845"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4203558"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62AB1143" w14:textId="77777777" w:rsidR="000109CC" w:rsidRDefault="000109CC" w:rsidP="000109CC">
            <w:pPr>
              <w:spacing w:line="360" w:lineRule="auto"/>
              <w:rPr>
                <w:sz w:val="24"/>
                <w:szCs w:val="24"/>
              </w:rPr>
            </w:pPr>
          </w:p>
        </w:tc>
      </w:tr>
      <w:tr w:rsidR="000109CC" w14:paraId="35C9827F" w14:textId="77777777" w:rsidTr="000109CC">
        <w:trPr>
          <w:trHeight w:val="704"/>
        </w:trPr>
        <w:tc>
          <w:tcPr>
            <w:tcW w:w="709" w:type="dxa"/>
            <w:vAlign w:val="center"/>
          </w:tcPr>
          <w:p w14:paraId="4CC0705F"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0DA3CDEC" w14:textId="77777777" w:rsidR="000109CC" w:rsidRDefault="000109CC" w:rsidP="000109CC">
            <w:pPr>
              <w:spacing w:line="360" w:lineRule="auto"/>
              <w:rPr>
                <w:sz w:val="24"/>
                <w:szCs w:val="24"/>
              </w:rPr>
            </w:pPr>
          </w:p>
        </w:tc>
        <w:tc>
          <w:tcPr>
            <w:tcW w:w="3969" w:type="dxa"/>
            <w:vAlign w:val="center"/>
          </w:tcPr>
          <w:p w14:paraId="601F8F4E"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ED4E4A">
              <w:rPr>
                <w:i/>
                <w:color w:val="000000"/>
                <w:sz w:val="24"/>
                <w:szCs w:val="24"/>
                <w:lang w:val="id-ID"/>
              </w:rPr>
              <w:t>chart of account</w:t>
            </w:r>
            <w:r>
              <w:rPr>
                <w:i/>
                <w:sz w:val="24"/>
                <w:szCs w:val="24"/>
                <w:lang w:val="id-ID"/>
              </w:rPr>
              <w:t>.</w:t>
            </w:r>
          </w:p>
        </w:tc>
      </w:tr>
      <w:tr w:rsidR="000109CC" w14:paraId="2D8C6C72" w14:textId="77777777" w:rsidTr="000109CC">
        <w:trPr>
          <w:trHeight w:val="610"/>
        </w:trPr>
        <w:tc>
          <w:tcPr>
            <w:tcW w:w="7938" w:type="dxa"/>
            <w:gridSpan w:val="3"/>
            <w:vAlign w:val="center"/>
          </w:tcPr>
          <w:p w14:paraId="0EA00FD7" w14:textId="77777777" w:rsidR="000109CC" w:rsidRDefault="000109CC" w:rsidP="000109CC">
            <w:pPr>
              <w:spacing w:line="360" w:lineRule="auto"/>
              <w:rPr>
                <w:b/>
                <w:sz w:val="24"/>
                <w:szCs w:val="24"/>
              </w:rPr>
            </w:pPr>
            <w:r>
              <w:rPr>
                <w:b/>
                <w:sz w:val="24"/>
                <w:szCs w:val="24"/>
              </w:rPr>
              <w:lastRenderedPageBreak/>
              <w:t>Skenario Alternatif Ubah Data</w:t>
            </w:r>
          </w:p>
        </w:tc>
      </w:tr>
      <w:tr w:rsidR="000109CC" w14:paraId="295CDC59" w14:textId="77777777" w:rsidTr="000109CC">
        <w:trPr>
          <w:trHeight w:val="855"/>
        </w:trPr>
        <w:tc>
          <w:tcPr>
            <w:tcW w:w="709" w:type="dxa"/>
            <w:vAlign w:val="center"/>
          </w:tcPr>
          <w:p w14:paraId="7F2913DF"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65EC56A2"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36C4722C" w14:textId="77777777" w:rsidR="000109CC" w:rsidRDefault="000109CC" w:rsidP="000109CC">
            <w:pPr>
              <w:spacing w:line="360" w:lineRule="auto"/>
              <w:rPr>
                <w:sz w:val="24"/>
                <w:szCs w:val="24"/>
              </w:rPr>
            </w:pPr>
          </w:p>
        </w:tc>
      </w:tr>
      <w:tr w:rsidR="000109CC" w14:paraId="1BDB8E8C" w14:textId="77777777" w:rsidTr="000109CC">
        <w:trPr>
          <w:trHeight w:val="855"/>
        </w:trPr>
        <w:tc>
          <w:tcPr>
            <w:tcW w:w="709" w:type="dxa"/>
            <w:vAlign w:val="center"/>
          </w:tcPr>
          <w:p w14:paraId="6A7E1E6B"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0361D1C8" w14:textId="77777777" w:rsidR="000109CC" w:rsidRDefault="000109CC" w:rsidP="000109CC">
            <w:pPr>
              <w:spacing w:line="360" w:lineRule="auto"/>
              <w:rPr>
                <w:sz w:val="24"/>
                <w:szCs w:val="24"/>
              </w:rPr>
            </w:pPr>
          </w:p>
        </w:tc>
        <w:tc>
          <w:tcPr>
            <w:tcW w:w="3969" w:type="dxa"/>
            <w:vAlign w:val="center"/>
          </w:tcPr>
          <w:p w14:paraId="5AB99024"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data </w:t>
            </w:r>
            <w:r w:rsidRPr="00ED4E4A">
              <w:rPr>
                <w:i/>
                <w:color w:val="000000"/>
                <w:sz w:val="24"/>
                <w:szCs w:val="24"/>
                <w:lang w:val="id-ID"/>
              </w:rPr>
              <w:t>chart of account</w:t>
            </w:r>
            <w:r>
              <w:rPr>
                <w:sz w:val="24"/>
                <w:szCs w:val="24"/>
              </w:rPr>
              <w:t>.</w:t>
            </w:r>
          </w:p>
        </w:tc>
      </w:tr>
      <w:tr w:rsidR="000109CC" w14:paraId="6ED054B5" w14:textId="77777777" w:rsidTr="000109CC">
        <w:trPr>
          <w:trHeight w:val="855"/>
        </w:trPr>
        <w:tc>
          <w:tcPr>
            <w:tcW w:w="709" w:type="dxa"/>
            <w:vAlign w:val="center"/>
          </w:tcPr>
          <w:p w14:paraId="50F83FB0"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5EB030EE"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28520D2E" w14:textId="77777777" w:rsidR="000109CC" w:rsidRDefault="000109CC" w:rsidP="000109CC">
            <w:pPr>
              <w:spacing w:line="360" w:lineRule="auto"/>
              <w:rPr>
                <w:sz w:val="24"/>
                <w:szCs w:val="24"/>
              </w:rPr>
            </w:pPr>
          </w:p>
        </w:tc>
      </w:tr>
      <w:tr w:rsidR="000109CC" w14:paraId="4CDEDB1E" w14:textId="77777777" w:rsidTr="000109CC">
        <w:trPr>
          <w:trHeight w:val="3181"/>
        </w:trPr>
        <w:tc>
          <w:tcPr>
            <w:tcW w:w="709" w:type="dxa"/>
            <w:vAlign w:val="center"/>
          </w:tcPr>
          <w:p w14:paraId="494E8A08"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65122C7F" w14:textId="77777777" w:rsidR="000109CC" w:rsidRDefault="000109CC" w:rsidP="000109CC">
            <w:pPr>
              <w:spacing w:line="360" w:lineRule="auto"/>
              <w:rPr>
                <w:sz w:val="24"/>
                <w:szCs w:val="24"/>
              </w:rPr>
            </w:pPr>
          </w:p>
        </w:tc>
        <w:tc>
          <w:tcPr>
            <w:tcW w:w="3969" w:type="dxa"/>
            <w:vAlign w:val="center"/>
          </w:tcPr>
          <w:p w14:paraId="0541EAF1"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ED4E4A">
              <w:rPr>
                <w:i/>
                <w:color w:val="000000"/>
                <w:sz w:val="24"/>
                <w:szCs w:val="24"/>
                <w:lang w:val="id-ID"/>
              </w:rPr>
              <w:t>chart of account</w:t>
            </w:r>
            <w:r>
              <w:rPr>
                <w:i/>
                <w:sz w:val="24"/>
                <w:szCs w:val="24"/>
                <w:lang w:val="id-ID"/>
              </w:rPr>
              <w:t>.</w:t>
            </w:r>
          </w:p>
        </w:tc>
      </w:tr>
    </w:tbl>
    <w:p w14:paraId="4D821490" w14:textId="77777777" w:rsidR="000109CC" w:rsidRDefault="000109CC" w:rsidP="004318B0">
      <w:pPr>
        <w:widowControl/>
        <w:numPr>
          <w:ilvl w:val="0"/>
          <w:numId w:val="11"/>
        </w:numPr>
        <w:pBdr>
          <w:top w:val="nil"/>
          <w:left w:val="nil"/>
          <w:bottom w:val="nil"/>
          <w:right w:val="nil"/>
          <w:between w:val="nil"/>
        </w:pBdr>
        <w:spacing w:before="240" w:after="240" w:line="360" w:lineRule="auto"/>
        <w:ind w:left="851" w:hanging="425"/>
        <w:jc w:val="both"/>
      </w:pPr>
      <w:r>
        <w:rPr>
          <w:color w:val="000000"/>
          <w:sz w:val="24"/>
          <w:szCs w:val="24"/>
          <w:lang w:val="id-ID"/>
        </w:rPr>
        <w:t>Mendata</w:t>
      </w:r>
      <w:r>
        <w:rPr>
          <w:color w:val="000000"/>
          <w:sz w:val="24"/>
          <w:szCs w:val="24"/>
        </w:rPr>
        <w:t xml:space="preserve"> </w:t>
      </w:r>
      <w:r>
        <w:rPr>
          <w:color w:val="000000"/>
          <w:sz w:val="24"/>
          <w:szCs w:val="24"/>
          <w:lang w:val="id-ID"/>
        </w:rPr>
        <w:t>Item Barang</w:t>
      </w:r>
    </w:p>
    <w:p w14:paraId="61614443" w14:textId="31F664D8" w:rsidR="000109CC" w:rsidRPr="000109CC"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C56CA5">
        <w:rPr>
          <w:color w:val="000000"/>
          <w:sz w:val="24"/>
          <w:szCs w:val="24"/>
          <w:lang w:val="id-ID"/>
        </w:rPr>
        <w:t xml:space="preserve"> </w:t>
      </w:r>
      <w:r>
        <w:rPr>
          <w:color w:val="000000"/>
          <w:sz w:val="24"/>
          <w:szCs w:val="24"/>
        </w:rPr>
        <w:t>7 sebagai berikut.</w:t>
      </w:r>
      <w:bookmarkStart w:id="104" w:name="_heading=h.3ep43zb" w:colFirst="0" w:colLast="0"/>
      <w:bookmarkEnd w:id="104"/>
    </w:p>
    <w:p w14:paraId="14B9E438" w14:textId="11DB0F55" w:rsidR="000109CC" w:rsidRPr="000109CC" w:rsidRDefault="000109CC" w:rsidP="000109CC">
      <w:pPr>
        <w:pStyle w:val="Caption"/>
        <w:keepNext/>
        <w:jc w:val="left"/>
        <w:rPr>
          <w:lang w:val="id-ID"/>
        </w:rPr>
      </w:pPr>
      <w:bookmarkStart w:id="105" w:name="_Toc105002599"/>
      <w:r w:rsidRPr="000109CC">
        <w:rPr>
          <w:b/>
        </w:rPr>
        <w:t xml:space="preserve">Tabel 3. </w:t>
      </w:r>
      <w:r w:rsidRPr="000109CC">
        <w:rPr>
          <w:b/>
        </w:rPr>
        <w:fldChar w:fldCharType="begin"/>
      </w:r>
      <w:r w:rsidRPr="000109CC">
        <w:rPr>
          <w:b/>
        </w:rPr>
        <w:instrText xml:space="preserve"> SEQ Tabel_3. \* ARABIC </w:instrText>
      </w:r>
      <w:r w:rsidRPr="000109CC">
        <w:rPr>
          <w:b/>
        </w:rPr>
        <w:fldChar w:fldCharType="separate"/>
      </w:r>
      <w:r w:rsidR="00C072AF">
        <w:rPr>
          <w:b/>
          <w:noProof/>
        </w:rPr>
        <w:t>7</w:t>
      </w:r>
      <w:r w:rsidRPr="000109CC">
        <w:rPr>
          <w:b/>
        </w:rPr>
        <w:fldChar w:fldCharType="end"/>
      </w:r>
      <w:r>
        <w:rPr>
          <w:lang w:val="id-ID"/>
        </w:rPr>
        <w:t xml:space="preserve"> </w:t>
      </w:r>
      <w:r w:rsidRPr="000109CC">
        <w:rPr>
          <w:lang w:val="de-DE"/>
        </w:rPr>
        <w:t xml:space="preserve">Skenario </w:t>
      </w:r>
      <w:r w:rsidRPr="000109CC">
        <w:rPr>
          <w:lang w:val="id-ID"/>
        </w:rPr>
        <w:t>mendata</w:t>
      </w:r>
      <w:r w:rsidRPr="000109CC">
        <w:rPr>
          <w:lang w:val="de-DE"/>
        </w:rPr>
        <w:t xml:space="preserve"> </w:t>
      </w:r>
      <w:r w:rsidRPr="000109CC">
        <w:rPr>
          <w:lang w:val="id-ID"/>
        </w:rPr>
        <w:t>item barang</w:t>
      </w:r>
      <w:bookmarkEnd w:id="105"/>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45DE35DD" w14:textId="77777777" w:rsidTr="000109CC">
        <w:trPr>
          <w:trHeight w:val="438"/>
        </w:trPr>
        <w:tc>
          <w:tcPr>
            <w:tcW w:w="709" w:type="dxa"/>
            <w:tcBorders>
              <w:top w:val="single" w:sz="6" w:space="0" w:color="000000"/>
            </w:tcBorders>
            <w:vAlign w:val="center"/>
          </w:tcPr>
          <w:p w14:paraId="6B84B061"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5C6F649C"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387399C0" w14:textId="77777777" w:rsidR="000109CC" w:rsidRDefault="000109CC" w:rsidP="000109CC">
            <w:pPr>
              <w:spacing w:line="360" w:lineRule="auto"/>
              <w:jc w:val="center"/>
              <w:rPr>
                <w:b/>
                <w:sz w:val="24"/>
                <w:szCs w:val="24"/>
              </w:rPr>
            </w:pPr>
            <w:r>
              <w:rPr>
                <w:b/>
                <w:sz w:val="24"/>
                <w:szCs w:val="24"/>
              </w:rPr>
              <w:t>Reaksi Sistem</w:t>
            </w:r>
          </w:p>
        </w:tc>
      </w:tr>
      <w:tr w:rsidR="000109CC" w14:paraId="40755A93" w14:textId="77777777" w:rsidTr="000109CC">
        <w:trPr>
          <w:trHeight w:val="438"/>
        </w:trPr>
        <w:tc>
          <w:tcPr>
            <w:tcW w:w="7938" w:type="dxa"/>
            <w:gridSpan w:val="3"/>
            <w:tcBorders>
              <w:top w:val="single" w:sz="6" w:space="0" w:color="000000"/>
            </w:tcBorders>
            <w:vAlign w:val="center"/>
          </w:tcPr>
          <w:p w14:paraId="78C53453" w14:textId="77777777" w:rsidR="000109CC" w:rsidRDefault="000109CC" w:rsidP="000109CC">
            <w:pPr>
              <w:spacing w:line="360" w:lineRule="auto"/>
              <w:rPr>
                <w:b/>
                <w:sz w:val="24"/>
                <w:szCs w:val="24"/>
              </w:rPr>
            </w:pPr>
            <w:r>
              <w:rPr>
                <w:b/>
                <w:sz w:val="24"/>
                <w:szCs w:val="24"/>
              </w:rPr>
              <w:t>Skenario Normal</w:t>
            </w:r>
          </w:p>
        </w:tc>
      </w:tr>
      <w:tr w:rsidR="000109CC" w14:paraId="62B2FDC3" w14:textId="77777777" w:rsidTr="000109CC">
        <w:trPr>
          <w:trHeight w:val="863"/>
        </w:trPr>
        <w:tc>
          <w:tcPr>
            <w:tcW w:w="709" w:type="dxa"/>
            <w:vAlign w:val="center"/>
          </w:tcPr>
          <w:p w14:paraId="71208E25"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8FA0BFE"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item barang</w:t>
            </w:r>
            <w:r>
              <w:rPr>
                <w:sz w:val="24"/>
                <w:szCs w:val="24"/>
              </w:rPr>
              <w:t>.</w:t>
            </w:r>
          </w:p>
        </w:tc>
        <w:tc>
          <w:tcPr>
            <w:tcW w:w="3969" w:type="dxa"/>
            <w:vAlign w:val="center"/>
          </w:tcPr>
          <w:p w14:paraId="7BAACE23" w14:textId="77777777" w:rsidR="000109CC" w:rsidRDefault="000109CC" w:rsidP="000109CC">
            <w:pPr>
              <w:spacing w:line="360" w:lineRule="auto"/>
              <w:rPr>
                <w:sz w:val="24"/>
                <w:szCs w:val="24"/>
              </w:rPr>
            </w:pPr>
          </w:p>
        </w:tc>
      </w:tr>
      <w:tr w:rsidR="000109CC" w14:paraId="63479AF0" w14:textId="77777777" w:rsidTr="000109CC">
        <w:trPr>
          <w:trHeight w:val="863"/>
        </w:trPr>
        <w:tc>
          <w:tcPr>
            <w:tcW w:w="709" w:type="dxa"/>
            <w:vAlign w:val="center"/>
          </w:tcPr>
          <w:p w14:paraId="07BE1529"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223E67EA" w14:textId="77777777" w:rsidR="000109CC" w:rsidRDefault="000109CC" w:rsidP="000109CC">
            <w:pPr>
              <w:spacing w:line="360" w:lineRule="auto"/>
              <w:rPr>
                <w:sz w:val="24"/>
                <w:szCs w:val="24"/>
              </w:rPr>
            </w:pPr>
          </w:p>
        </w:tc>
        <w:tc>
          <w:tcPr>
            <w:tcW w:w="3969" w:type="dxa"/>
            <w:vAlign w:val="center"/>
          </w:tcPr>
          <w:p w14:paraId="4F254151" w14:textId="77777777" w:rsidR="000109CC" w:rsidRDefault="000109CC" w:rsidP="000109CC">
            <w:pPr>
              <w:spacing w:line="360" w:lineRule="auto"/>
              <w:rPr>
                <w:sz w:val="24"/>
                <w:szCs w:val="24"/>
              </w:rPr>
            </w:pPr>
            <w:r>
              <w:rPr>
                <w:sz w:val="24"/>
                <w:szCs w:val="24"/>
              </w:rPr>
              <w:t xml:space="preserve">Menampilkan halaman data </w:t>
            </w:r>
            <w:r>
              <w:rPr>
                <w:color w:val="000000"/>
                <w:sz w:val="24"/>
                <w:szCs w:val="24"/>
                <w:lang w:val="id-ID"/>
              </w:rPr>
              <w:t>item barang</w:t>
            </w:r>
            <w:r>
              <w:rPr>
                <w:sz w:val="24"/>
                <w:szCs w:val="24"/>
              </w:rPr>
              <w:t>.</w:t>
            </w:r>
          </w:p>
        </w:tc>
      </w:tr>
      <w:tr w:rsidR="000109CC" w14:paraId="03022E9D" w14:textId="77777777" w:rsidTr="000109CC">
        <w:trPr>
          <w:trHeight w:val="863"/>
        </w:trPr>
        <w:tc>
          <w:tcPr>
            <w:tcW w:w="709" w:type="dxa"/>
            <w:vAlign w:val="center"/>
          </w:tcPr>
          <w:p w14:paraId="4D0FD336"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73269947" w14:textId="77777777" w:rsidR="000109CC" w:rsidRDefault="000109CC" w:rsidP="000109CC">
            <w:pPr>
              <w:spacing w:line="360" w:lineRule="auto"/>
              <w:rPr>
                <w:sz w:val="24"/>
                <w:szCs w:val="24"/>
              </w:rPr>
            </w:pPr>
            <w:r>
              <w:rPr>
                <w:sz w:val="24"/>
                <w:szCs w:val="24"/>
              </w:rPr>
              <w:t xml:space="preserve">Melihat data </w:t>
            </w:r>
            <w:r>
              <w:rPr>
                <w:color w:val="000000"/>
                <w:sz w:val="24"/>
                <w:szCs w:val="24"/>
                <w:lang w:val="id-ID"/>
              </w:rPr>
              <w:t>item barang</w:t>
            </w:r>
            <w:r>
              <w:rPr>
                <w:sz w:val="24"/>
                <w:szCs w:val="24"/>
              </w:rPr>
              <w:t>.</w:t>
            </w:r>
          </w:p>
        </w:tc>
        <w:tc>
          <w:tcPr>
            <w:tcW w:w="3969" w:type="dxa"/>
            <w:vAlign w:val="center"/>
          </w:tcPr>
          <w:p w14:paraId="2AD330C1" w14:textId="77777777" w:rsidR="000109CC" w:rsidRDefault="000109CC" w:rsidP="000109CC">
            <w:pPr>
              <w:spacing w:line="360" w:lineRule="auto"/>
              <w:rPr>
                <w:sz w:val="24"/>
                <w:szCs w:val="24"/>
              </w:rPr>
            </w:pPr>
          </w:p>
        </w:tc>
      </w:tr>
      <w:tr w:rsidR="000109CC" w14:paraId="227D842C" w14:textId="77777777" w:rsidTr="000109CC">
        <w:trPr>
          <w:trHeight w:val="510"/>
        </w:trPr>
        <w:tc>
          <w:tcPr>
            <w:tcW w:w="7938" w:type="dxa"/>
            <w:gridSpan w:val="3"/>
            <w:vAlign w:val="center"/>
          </w:tcPr>
          <w:p w14:paraId="05C2EFFE" w14:textId="77777777" w:rsidR="000109CC" w:rsidRDefault="000109CC" w:rsidP="000109CC">
            <w:pPr>
              <w:spacing w:line="360" w:lineRule="auto"/>
              <w:rPr>
                <w:b/>
                <w:sz w:val="24"/>
                <w:szCs w:val="24"/>
              </w:rPr>
            </w:pPr>
            <w:r>
              <w:rPr>
                <w:b/>
                <w:sz w:val="24"/>
                <w:szCs w:val="24"/>
              </w:rPr>
              <w:lastRenderedPageBreak/>
              <w:t>Skenario Alternatif Tambah Data</w:t>
            </w:r>
          </w:p>
        </w:tc>
      </w:tr>
      <w:tr w:rsidR="000109CC" w14:paraId="4E97DF55" w14:textId="77777777" w:rsidTr="000109CC">
        <w:trPr>
          <w:trHeight w:val="834"/>
        </w:trPr>
        <w:tc>
          <w:tcPr>
            <w:tcW w:w="709" w:type="dxa"/>
            <w:vAlign w:val="center"/>
          </w:tcPr>
          <w:p w14:paraId="44444C7D"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B373111"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5F620648" w14:textId="77777777" w:rsidR="000109CC" w:rsidRDefault="000109CC" w:rsidP="000109CC">
            <w:pPr>
              <w:spacing w:line="360" w:lineRule="auto"/>
              <w:rPr>
                <w:sz w:val="24"/>
                <w:szCs w:val="24"/>
              </w:rPr>
            </w:pPr>
          </w:p>
        </w:tc>
      </w:tr>
      <w:tr w:rsidR="000109CC" w14:paraId="22FA18B7" w14:textId="77777777" w:rsidTr="000109CC">
        <w:trPr>
          <w:trHeight w:val="834"/>
        </w:trPr>
        <w:tc>
          <w:tcPr>
            <w:tcW w:w="709" w:type="dxa"/>
            <w:vAlign w:val="center"/>
          </w:tcPr>
          <w:p w14:paraId="335F9E4A"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64851A0" w14:textId="77777777" w:rsidR="000109CC" w:rsidRDefault="000109CC" w:rsidP="000109CC">
            <w:pPr>
              <w:spacing w:line="360" w:lineRule="auto"/>
              <w:rPr>
                <w:sz w:val="24"/>
                <w:szCs w:val="24"/>
              </w:rPr>
            </w:pPr>
          </w:p>
        </w:tc>
        <w:tc>
          <w:tcPr>
            <w:tcW w:w="3969" w:type="dxa"/>
            <w:vAlign w:val="center"/>
          </w:tcPr>
          <w:p w14:paraId="4F7051AC"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Pr>
                <w:color w:val="000000"/>
                <w:sz w:val="24"/>
                <w:szCs w:val="24"/>
                <w:lang w:val="id-ID"/>
              </w:rPr>
              <w:t>item barang</w:t>
            </w:r>
            <w:r>
              <w:rPr>
                <w:sz w:val="24"/>
                <w:szCs w:val="24"/>
              </w:rPr>
              <w:t>.</w:t>
            </w:r>
          </w:p>
        </w:tc>
      </w:tr>
      <w:tr w:rsidR="000109CC" w14:paraId="5538547E" w14:textId="77777777" w:rsidTr="000109CC">
        <w:trPr>
          <w:trHeight w:val="704"/>
        </w:trPr>
        <w:tc>
          <w:tcPr>
            <w:tcW w:w="709" w:type="dxa"/>
            <w:vAlign w:val="center"/>
          </w:tcPr>
          <w:p w14:paraId="6F92E72A"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71BB296B"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3430F51E" w14:textId="77777777" w:rsidR="000109CC" w:rsidRDefault="000109CC" w:rsidP="000109CC">
            <w:pPr>
              <w:spacing w:line="360" w:lineRule="auto"/>
              <w:rPr>
                <w:sz w:val="24"/>
                <w:szCs w:val="24"/>
              </w:rPr>
            </w:pPr>
          </w:p>
        </w:tc>
      </w:tr>
      <w:tr w:rsidR="000109CC" w14:paraId="5D98990A" w14:textId="77777777" w:rsidTr="000109CC">
        <w:trPr>
          <w:trHeight w:val="704"/>
        </w:trPr>
        <w:tc>
          <w:tcPr>
            <w:tcW w:w="709" w:type="dxa"/>
            <w:vAlign w:val="center"/>
          </w:tcPr>
          <w:p w14:paraId="6D0E4262"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571596EC" w14:textId="77777777" w:rsidR="000109CC" w:rsidRDefault="000109CC" w:rsidP="000109CC">
            <w:pPr>
              <w:spacing w:line="360" w:lineRule="auto"/>
              <w:rPr>
                <w:sz w:val="24"/>
                <w:szCs w:val="24"/>
              </w:rPr>
            </w:pPr>
          </w:p>
        </w:tc>
        <w:tc>
          <w:tcPr>
            <w:tcW w:w="3969" w:type="dxa"/>
            <w:vAlign w:val="center"/>
          </w:tcPr>
          <w:p w14:paraId="724BB62C"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item barang</w:t>
            </w:r>
            <w:r>
              <w:rPr>
                <w:i/>
                <w:sz w:val="24"/>
                <w:szCs w:val="24"/>
                <w:lang w:val="id-ID"/>
              </w:rPr>
              <w:t>.</w:t>
            </w:r>
          </w:p>
        </w:tc>
      </w:tr>
      <w:tr w:rsidR="000109CC" w14:paraId="5E13E0D5" w14:textId="77777777" w:rsidTr="000109CC">
        <w:trPr>
          <w:trHeight w:val="610"/>
        </w:trPr>
        <w:tc>
          <w:tcPr>
            <w:tcW w:w="7938" w:type="dxa"/>
            <w:gridSpan w:val="3"/>
            <w:vAlign w:val="center"/>
          </w:tcPr>
          <w:p w14:paraId="4233F391" w14:textId="77777777" w:rsidR="000109CC" w:rsidRDefault="000109CC" w:rsidP="000109CC">
            <w:pPr>
              <w:spacing w:line="360" w:lineRule="auto"/>
              <w:rPr>
                <w:b/>
                <w:sz w:val="24"/>
                <w:szCs w:val="24"/>
              </w:rPr>
            </w:pPr>
            <w:r>
              <w:rPr>
                <w:b/>
                <w:sz w:val="24"/>
                <w:szCs w:val="24"/>
              </w:rPr>
              <w:t>Skenario Alternatif Ubah Data</w:t>
            </w:r>
          </w:p>
        </w:tc>
      </w:tr>
      <w:tr w:rsidR="000109CC" w14:paraId="54F85CA9" w14:textId="77777777" w:rsidTr="000109CC">
        <w:trPr>
          <w:trHeight w:val="855"/>
        </w:trPr>
        <w:tc>
          <w:tcPr>
            <w:tcW w:w="709" w:type="dxa"/>
            <w:vAlign w:val="center"/>
          </w:tcPr>
          <w:p w14:paraId="3BA53F72"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4D7FB9C0"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3805E393" w14:textId="77777777" w:rsidR="000109CC" w:rsidRDefault="000109CC" w:rsidP="000109CC">
            <w:pPr>
              <w:spacing w:line="360" w:lineRule="auto"/>
              <w:rPr>
                <w:sz w:val="24"/>
                <w:szCs w:val="24"/>
              </w:rPr>
            </w:pPr>
          </w:p>
        </w:tc>
      </w:tr>
      <w:tr w:rsidR="000109CC" w14:paraId="6866EE15" w14:textId="77777777" w:rsidTr="000109CC">
        <w:trPr>
          <w:trHeight w:val="855"/>
        </w:trPr>
        <w:tc>
          <w:tcPr>
            <w:tcW w:w="709" w:type="dxa"/>
            <w:vAlign w:val="center"/>
          </w:tcPr>
          <w:p w14:paraId="5707AC90"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C74031A" w14:textId="77777777" w:rsidR="000109CC" w:rsidRDefault="000109CC" w:rsidP="000109CC">
            <w:pPr>
              <w:spacing w:line="360" w:lineRule="auto"/>
              <w:rPr>
                <w:sz w:val="24"/>
                <w:szCs w:val="24"/>
              </w:rPr>
            </w:pPr>
          </w:p>
        </w:tc>
        <w:tc>
          <w:tcPr>
            <w:tcW w:w="3969" w:type="dxa"/>
            <w:vAlign w:val="center"/>
          </w:tcPr>
          <w:p w14:paraId="69A7E0C6"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w:t>
            </w:r>
            <w:r>
              <w:rPr>
                <w:color w:val="000000"/>
                <w:sz w:val="24"/>
                <w:szCs w:val="24"/>
                <w:lang w:val="id-ID"/>
              </w:rPr>
              <w:t>item barang</w:t>
            </w:r>
            <w:r>
              <w:rPr>
                <w:sz w:val="24"/>
                <w:szCs w:val="24"/>
              </w:rPr>
              <w:t>.</w:t>
            </w:r>
          </w:p>
        </w:tc>
      </w:tr>
      <w:tr w:rsidR="000109CC" w14:paraId="35A5897D" w14:textId="77777777" w:rsidTr="000109CC">
        <w:trPr>
          <w:trHeight w:val="855"/>
        </w:trPr>
        <w:tc>
          <w:tcPr>
            <w:tcW w:w="709" w:type="dxa"/>
            <w:vAlign w:val="center"/>
          </w:tcPr>
          <w:p w14:paraId="4FC899E2"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5DC44F69"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4F2766F4" w14:textId="77777777" w:rsidR="000109CC" w:rsidRDefault="000109CC" w:rsidP="000109CC">
            <w:pPr>
              <w:spacing w:line="360" w:lineRule="auto"/>
              <w:rPr>
                <w:sz w:val="24"/>
                <w:szCs w:val="24"/>
              </w:rPr>
            </w:pPr>
          </w:p>
        </w:tc>
      </w:tr>
      <w:tr w:rsidR="000109CC" w14:paraId="356420E1" w14:textId="77777777" w:rsidTr="000109CC">
        <w:trPr>
          <w:trHeight w:val="3181"/>
        </w:trPr>
        <w:tc>
          <w:tcPr>
            <w:tcW w:w="709" w:type="dxa"/>
            <w:vAlign w:val="center"/>
          </w:tcPr>
          <w:p w14:paraId="2A985B00"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31E7D9A1" w14:textId="77777777" w:rsidR="000109CC" w:rsidRDefault="000109CC" w:rsidP="000109CC">
            <w:pPr>
              <w:spacing w:line="360" w:lineRule="auto"/>
              <w:rPr>
                <w:sz w:val="24"/>
                <w:szCs w:val="24"/>
              </w:rPr>
            </w:pPr>
          </w:p>
        </w:tc>
        <w:tc>
          <w:tcPr>
            <w:tcW w:w="3969" w:type="dxa"/>
            <w:vAlign w:val="center"/>
          </w:tcPr>
          <w:p w14:paraId="2694CC08"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item barang</w:t>
            </w:r>
            <w:r>
              <w:rPr>
                <w:i/>
                <w:sz w:val="24"/>
                <w:szCs w:val="24"/>
                <w:lang w:val="id-ID"/>
              </w:rPr>
              <w:t>.</w:t>
            </w:r>
          </w:p>
        </w:tc>
      </w:tr>
      <w:tr w:rsidR="000109CC" w14:paraId="1A2D1F52" w14:textId="77777777" w:rsidTr="000109CC">
        <w:trPr>
          <w:trHeight w:val="556"/>
        </w:trPr>
        <w:tc>
          <w:tcPr>
            <w:tcW w:w="7938" w:type="dxa"/>
            <w:gridSpan w:val="3"/>
            <w:vAlign w:val="center"/>
          </w:tcPr>
          <w:p w14:paraId="5D4E26A3" w14:textId="77777777" w:rsidR="000109CC" w:rsidRDefault="000109CC" w:rsidP="000109CC">
            <w:pPr>
              <w:spacing w:line="360" w:lineRule="auto"/>
              <w:rPr>
                <w:b/>
                <w:sz w:val="24"/>
                <w:szCs w:val="24"/>
              </w:rPr>
            </w:pPr>
            <w:r>
              <w:rPr>
                <w:b/>
                <w:sz w:val="24"/>
                <w:szCs w:val="24"/>
              </w:rPr>
              <w:t>Skenario Alternatif Hapus Data</w:t>
            </w:r>
          </w:p>
        </w:tc>
      </w:tr>
      <w:tr w:rsidR="000109CC" w14:paraId="276E62AF" w14:textId="77777777" w:rsidTr="000109CC">
        <w:trPr>
          <w:trHeight w:val="855"/>
        </w:trPr>
        <w:tc>
          <w:tcPr>
            <w:tcW w:w="709" w:type="dxa"/>
            <w:vAlign w:val="center"/>
          </w:tcPr>
          <w:p w14:paraId="50175A0A"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2AE615E3" w14:textId="77777777" w:rsidR="000109CC" w:rsidRDefault="000109CC" w:rsidP="000109CC">
            <w:pPr>
              <w:spacing w:line="360" w:lineRule="auto"/>
              <w:rPr>
                <w:sz w:val="24"/>
                <w:szCs w:val="24"/>
              </w:rPr>
            </w:pPr>
            <w:r>
              <w:rPr>
                <w:sz w:val="24"/>
                <w:szCs w:val="24"/>
              </w:rPr>
              <w:t xml:space="preserve">Menekan tombol </w:t>
            </w:r>
            <w:r w:rsidRPr="006B4C0C">
              <w:rPr>
                <w:i/>
                <w:sz w:val="24"/>
                <w:szCs w:val="24"/>
                <w:lang w:val="id-ID"/>
              </w:rPr>
              <w:t>delete</w:t>
            </w:r>
            <w:r>
              <w:rPr>
                <w:sz w:val="24"/>
                <w:szCs w:val="24"/>
              </w:rPr>
              <w:t xml:space="preserve"> </w:t>
            </w:r>
            <w:r>
              <w:rPr>
                <w:sz w:val="24"/>
                <w:szCs w:val="24"/>
                <w:lang w:val="id-ID"/>
              </w:rPr>
              <w:t xml:space="preserve">pada </w:t>
            </w:r>
            <w:r>
              <w:rPr>
                <w:sz w:val="24"/>
                <w:szCs w:val="24"/>
              </w:rPr>
              <w:t>data yang ingin dihapus.</w:t>
            </w:r>
          </w:p>
        </w:tc>
        <w:tc>
          <w:tcPr>
            <w:tcW w:w="3969" w:type="dxa"/>
            <w:vAlign w:val="center"/>
          </w:tcPr>
          <w:p w14:paraId="57E280A7" w14:textId="77777777" w:rsidR="000109CC" w:rsidRDefault="000109CC" w:rsidP="000109CC">
            <w:pPr>
              <w:spacing w:line="360" w:lineRule="auto"/>
              <w:rPr>
                <w:sz w:val="24"/>
                <w:szCs w:val="24"/>
              </w:rPr>
            </w:pPr>
          </w:p>
        </w:tc>
      </w:tr>
      <w:tr w:rsidR="000109CC" w14:paraId="7BBDCC87" w14:textId="77777777" w:rsidTr="000109CC">
        <w:trPr>
          <w:trHeight w:val="855"/>
        </w:trPr>
        <w:tc>
          <w:tcPr>
            <w:tcW w:w="709" w:type="dxa"/>
            <w:vAlign w:val="center"/>
          </w:tcPr>
          <w:p w14:paraId="50CC8926" w14:textId="77777777" w:rsidR="000109CC" w:rsidRDefault="000109CC" w:rsidP="000109CC">
            <w:pPr>
              <w:spacing w:line="360" w:lineRule="auto"/>
              <w:jc w:val="center"/>
              <w:rPr>
                <w:sz w:val="24"/>
                <w:szCs w:val="24"/>
              </w:rPr>
            </w:pPr>
            <w:r>
              <w:rPr>
                <w:sz w:val="24"/>
                <w:szCs w:val="24"/>
              </w:rPr>
              <w:lastRenderedPageBreak/>
              <w:t>2</w:t>
            </w:r>
          </w:p>
        </w:tc>
        <w:tc>
          <w:tcPr>
            <w:tcW w:w="3260" w:type="dxa"/>
            <w:vAlign w:val="center"/>
          </w:tcPr>
          <w:p w14:paraId="51B64BC6" w14:textId="77777777" w:rsidR="000109CC" w:rsidRDefault="000109CC" w:rsidP="000109CC">
            <w:pPr>
              <w:spacing w:line="360" w:lineRule="auto"/>
              <w:rPr>
                <w:sz w:val="24"/>
                <w:szCs w:val="24"/>
              </w:rPr>
            </w:pPr>
          </w:p>
        </w:tc>
        <w:tc>
          <w:tcPr>
            <w:tcW w:w="3969" w:type="dxa"/>
            <w:vAlign w:val="center"/>
          </w:tcPr>
          <w:p w14:paraId="5985C405" w14:textId="77777777" w:rsidR="000109CC" w:rsidRDefault="000109CC" w:rsidP="000109CC">
            <w:pPr>
              <w:spacing w:line="360" w:lineRule="auto"/>
              <w:rPr>
                <w:sz w:val="24"/>
                <w:szCs w:val="24"/>
              </w:rPr>
            </w:pPr>
            <w:r>
              <w:rPr>
                <w:sz w:val="24"/>
                <w:szCs w:val="24"/>
              </w:rPr>
              <w:t xml:space="preserve">Menampilkan </w:t>
            </w:r>
            <w:r>
              <w:rPr>
                <w:i/>
                <w:sz w:val="24"/>
                <w:szCs w:val="24"/>
                <w:lang w:val="id-ID"/>
              </w:rPr>
              <w:t>pop up</w:t>
            </w:r>
            <w:r>
              <w:rPr>
                <w:i/>
                <w:sz w:val="24"/>
                <w:szCs w:val="24"/>
              </w:rPr>
              <w:t xml:space="preserve"> </w:t>
            </w:r>
            <w:r>
              <w:rPr>
                <w:sz w:val="24"/>
                <w:szCs w:val="24"/>
                <w:lang w:val="id-ID"/>
              </w:rPr>
              <w:t xml:space="preserve">konfirmasi hapus data </w:t>
            </w:r>
            <w:r>
              <w:rPr>
                <w:color w:val="000000"/>
                <w:sz w:val="24"/>
                <w:szCs w:val="24"/>
                <w:lang w:val="id-ID"/>
              </w:rPr>
              <w:t>item barang</w:t>
            </w:r>
            <w:r>
              <w:rPr>
                <w:sz w:val="24"/>
                <w:szCs w:val="24"/>
              </w:rPr>
              <w:t>.</w:t>
            </w:r>
          </w:p>
        </w:tc>
      </w:tr>
      <w:tr w:rsidR="000109CC" w14:paraId="57E19835" w14:textId="77777777" w:rsidTr="000109CC">
        <w:trPr>
          <w:trHeight w:val="855"/>
        </w:trPr>
        <w:tc>
          <w:tcPr>
            <w:tcW w:w="709" w:type="dxa"/>
            <w:vAlign w:val="center"/>
          </w:tcPr>
          <w:p w14:paraId="3B5C59A5" w14:textId="77777777" w:rsidR="000109CC" w:rsidRPr="006B4C0C"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60E7D97E" w14:textId="77777777" w:rsidR="000109CC" w:rsidRDefault="000109CC" w:rsidP="000109CC">
            <w:pPr>
              <w:spacing w:line="360" w:lineRule="auto"/>
              <w:rPr>
                <w:sz w:val="24"/>
                <w:szCs w:val="24"/>
              </w:rPr>
            </w:pPr>
            <w:r>
              <w:rPr>
                <w:sz w:val="24"/>
                <w:szCs w:val="24"/>
              </w:rPr>
              <w:t xml:space="preserve">Menekan tombol </w:t>
            </w:r>
            <w:r>
              <w:rPr>
                <w:sz w:val="24"/>
                <w:szCs w:val="24"/>
                <w:lang w:val="id-ID"/>
              </w:rPr>
              <w:t>hapus</w:t>
            </w:r>
            <w:r>
              <w:rPr>
                <w:sz w:val="24"/>
                <w:szCs w:val="24"/>
              </w:rPr>
              <w:t>.</w:t>
            </w:r>
          </w:p>
        </w:tc>
        <w:tc>
          <w:tcPr>
            <w:tcW w:w="3969" w:type="dxa"/>
            <w:vAlign w:val="center"/>
          </w:tcPr>
          <w:p w14:paraId="398FACB6" w14:textId="77777777" w:rsidR="000109CC" w:rsidRDefault="000109CC" w:rsidP="000109CC">
            <w:pPr>
              <w:spacing w:line="360" w:lineRule="auto"/>
              <w:rPr>
                <w:sz w:val="24"/>
                <w:szCs w:val="24"/>
              </w:rPr>
            </w:pPr>
          </w:p>
        </w:tc>
      </w:tr>
      <w:tr w:rsidR="000109CC" w14:paraId="4AFA2445" w14:textId="77777777" w:rsidTr="000109CC">
        <w:trPr>
          <w:trHeight w:val="855"/>
        </w:trPr>
        <w:tc>
          <w:tcPr>
            <w:tcW w:w="709" w:type="dxa"/>
            <w:vAlign w:val="center"/>
          </w:tcPr>
          <w:p w14:paraId="04991E25" w14:textId="77777777" w:rsidR="000109CC" w:rsidRPr="006B4C0C"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012632B5" w14:textId="77777777" w:rsidR="000109CC" w:rsidRDefault="000109CC" w:rsidP="000109CC">
            <w:pPr>
              <w:spacing w:line="360" w:lineRule="auto"/>
              <w:rPr>
                <w:sz w:val="24"/>
                <w:szCs w:val="24"/>
              </w:rPr>
            </w:pPr>
          </w:p>
        </w:tc>
        <w:tc>
          <w:tcPr>
            <w:tcW w:w="3969" w:type="dxa"/>
            <w:vAlign w:val="center"/>
          </w:tcPr>
          <w:p w14:paraId="31740540" w14:textId="77777777" w:rsidR="000109CC" w:rsidRDefault="000109CC" w:rsidP="000109CC">
            <w:pPr>
              <w:spacing w:line="360" w:lineRule="auto"/>
              <w:rPr>
                <w:sz w:val="24"/>
                <w:szCs w:val="24"/>
              </w:rPr>
            </w:pPr>
            <w:r>
              <w:rPr>
                <w:sz w:val="24"/>
                <w:szCs w:val="24"/>
                <w:lang w:val="id-ID"/>
              </w:rPr>
              <w:t>Menghapus</w:t>
            </w:r>
            <w:r>
              <w:rPr>
                <w:sz w:val="24"/>
                <w:szCs w:val="24"/>
              </w:rPr>
              <w:t xml:space="preserve"> data yang </w:t>
            </w:r>
            <w:r>
              <w:rPr>
                <w:sz w:val="24"/>
                <w:szCs w:val="24"/>
                <w:lang w:val="id-ID"/>
              </w:rPr>
              <w:t>dipilih</w:t>
            </w:r>
            <w:r>
              <w:rPr>
                <w:sz w:val="24"/>
                <w:szCs w:val="24"/>
              </w:rPr>
              <w:t xml:space="preserve"> </w:t>
            </w:r>
            <w:r>
              <w:rPr>
                <w:sz w:val="24"/>
                <w:szCs w:val="24"/>
                <w:lang w:val="id-ID"/>
              </w:rPr>
              <w:t xml:space="preserve">dari </w:t>
            </w:r>
            <w:r>
              <w:rPr>
                <w:i/>
                <w:sz w:val="24"/>
                <w:szCs w:val="24"/>
                <w:lang w:val="id-ID"/>
              </w:rPr>
              <w:t>database.</w:t>
            </w:r>
            <w:r>
              <w:rPr>
                <w:sz w:val="24"/>
                <w:szCs w:val="24"/>
              </w:rPr>
              <w:t xml:space="preserve"> Jika data gagal </w:t>
            </w:r>
            <w:r>
              <w:rPr>
                <w:sz w:val="24"/>
                <w:szCs w:val="24"/>
                <w:lang w:val="id-ID"/>
              </w:rPr>
              <w:t>terhapus</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item barang</w:t>
            </w:r>
            <w:r>
              <w:rPr>
                <w:i/>
                <w:sz w:val="24"/>
                <w:szCs w:val="24"/>
                <w:lang w:val="id-ID"/>
              </w:rPr>
              <w:t>.</w:t>
            </w:r>
          </w:p>
        </w:tc>
      </w:tr>
    </w:tbl>
    <w:p w14:paraId="4987078F" w14:textId="77777777" w:rsidR="000109CC" w:rsidRDefault="000109CC" w:rsidP="004318B0">
      <w:pPr>
        <w:widowControl/>
        <w:numPr>
          <w:ilvl w:val="0"/>
          <w:numId w:val="11"/>
        </w:numPr>
        <w:pBdr>
          <w:top w:val="nil"/>
          <w:left w:val="nil"/>
          <w:bottom w:val="nil"/>
          <w:right w:val="nil"/>
          <w:between w:val="nil"/>
        </w:pBdr>
        <w:spacing w:before="240" w:after="240" w:line="360" w:lineRule="auto"/>
        <w:ind w:left="851" w:hanging="425"/>
        <w:jc w:val="both"/>
      </w:pPr>
      <w:r>
        <w:rPr>
          <w:color w:val="000000"/>
          <w:sz w:val="24"/>
          <w:szCs w:val="24"/>
        </w:rPr>
        <w:t xml:space="preserve">Mendata </w:t>
      </w:r>
      <w:r>
        <w:rPr>
          <w:color w:val="000000"/>
          <w:sz w:val="24"/>
          <w:szCs w:val="24"/>
          <w:lang w:val="id-ID"/>
        </w:rPr>
        <w:t>Item Jasa</w:t>
      </w:r>
    </w:p>
    <w:p w14:paraId="08A1F527" w14:textId="54A2D5B9" w:rsidR="00244136" w:rsidRPr="004318B0" w:rsidRDefault="000109CC" w:rsidP="004318B0">
      <w:pPr>
        <w:widowControl/>
        <w:pBdr>
          <w:top w:val="nil"/>
          <w:left w:val="nil"/>
          <w:bottom w:val="nil"/>
          <w:right w:val="nil"/>
          <w:between w:val="nil"/>
        </w:pBdr>
        <w:spacing w:after="240" w:line="360" w:lineRule="auto"/>
        <w:jc w:val="both"/>
        <w:rPr>
          <w:color w:val="000000"/>
          <w:sz w:val="24"/>
          <w:szCs w:val="24"/>
          <w:lang w:val="id-ID"/>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8 sebagai berikut</w:t>
      </w:r>
      <w:bookmarkStart w:id="106" w:name="_heading=h.1tuee74" w:colFirst="0" w:colLast="0"/>
      <w:bookmarkEnd w:id="106"/>
      <w:r w:rsidR="004318B0">
        <w:rPr>
          <w:color w:val="000000"/>
          <w:sz w:val="24"/>
          <w:szCs w:val="24"/>
          <w:lang w:val="id-ID"/>
        </w:rPr>
        <w:t>.</w:t>
      </w:r>
    </w:p>
    <w:p w14:paraId="74C0B543" w14:textId="7E183928" w:rsidR="003610FA" w:rsidRDefault="003610FA" w:rsidP="003610FA">
      <w:pPr>
        <w:pStyle w:val="Caption"/>
        <w:keepNext/>
        <w:jc w:val="left"/>
      </w:pPr>
      <w:bookmarkStart w:id="107" w:name="_Toc105002600"/>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8</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mendata </w:t>
      </w:r>
      <w:r w:rsidRPr="003610FA">
        <w:rPr>
          <w:lang w:val="id-ID"/>
        </w:rPr>
        <w:t>item jasa</w:t>
      </w:r>
      <w:bookmarkEnd w:id="107"/>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34EBCEC9" w14:textId="77777777" w:rsidTr="000109CC">
        <w:trPr>
          <w:trHeight w:val="438"/>
        </w:trPr>
        <w:tc>
          <w:tcPr>
            <w:tcW w:w="709" w:type="dxa"/>
            <w:tcBorders>
              <w:top w:val="single" w:sz="6" w:space="0" w:color="000000"/>
            </w:tcBorders>
            <w:vAlign w:val="center"/>
          </w:tcPr>
          <w:p w14:paraId="5791D25B"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103FC1E1"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78FD9FE3" w14:textId="77777777" w:rsidR="000109CC" w:rsidRDefault="000109CC" w:rsidP="000109CC">
            <w:pPr>
              <w:spacing w:line="360" w:lineRule="auto"/>
              <w:jc w:val="center"/>
              <w:rPr>
                <w:b/>
                <w:sz w:val="24"/>
                <w:szCs w:val="24"/>
              </w:rPr>
            </w:pPr>
            <w:r>
              <w:rPr>
                <w:b/>
                <w:sz w:val="24"/>
                <w:szCs w:val="24"/>
              </w:rPr>
              <w:t>Reaksi Sistem</w:t>
            </w:r>
          </w:p>
        </w:tc>
      </w:tr>
      <w:tr w:rsidR="000109CC" w14:paraId="31199C7E" w14:textId="77777777" w:rsidTr="000109CC">
        <w:trPr>
          <w:trHeight w:val="438"/>
        </w:trPr>
        <w:tc>
          <w:tcPr>
            <w:tcW w:w="7938" w:type="dxa"/>
            <w:gridSpan w:val="3"/>
            <w:tcBorders>
              <w:top w:val="single" w:sz="6" w:space="0" w:color="000000"/>
            </w:tcBorders>
            <w:vAlign w:val="center"/>
          </w:tcPr>
          <w:p w14:paraId="5568D0A8" w14:textId="77777777" w:rsidR="000109CC" w:rsidRDefault="000109CC" w:rsidP="000109CC">
            <w:pPr>
              <w:spacing w:line="360" w:lineRule="auto"/>
              <w:rPr>
                <w:b/>
                <w:sz w:val="24"/>
                <w:szCs w:val="24"/>
              </w:rPr>
            </w:pPr>
            <w:r>
              <w:rPr>
                <w:b/>
                <w:sz w:val="24"/>
                <w:szCs w:val="24"/>
              </w:rPr>
              <w:t>Skenario Normal</w:t>
            </w:r>
          </w:p>
        </w:tc>
      </w:tr>
      <w:tr w:rsidR="000109CC" w14:paraId="266B4C6F" w14:textId="77777777" w:rsidTr="000109CC">
        <w:trPr>
          <w:trHeight w:val="863"/>
        </w:trPr>
        <w:tc>
          <w:tcPr>
            <w:tcW w:w="709" w:type="dxa"/>
            <w:vAlign w:val="center"/>
          </w:tcPr>
          <w:p w14:paraId="3E9550FC"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150AAC4"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item jasa</w:t>
            </w:r>
            <w:r>
              <w:rPr>
                <w:sz w:val="24"/>
                <w:szCs w:val="24"/>
              </w:rPr>
              <w:t>.</w:t>
            </w:r>
          </w:p>
        </w:tc>
        <w:tc>
          <w:tcPr>
            <w:tcW w:w="3969" w:type="dxa"/>
            <w:vAlign w:val="center"/>
          </w:tcPr>
          <w:p w14:paraId="0EB3E52B" w14:textId="77777777" w:rsidR="000109CC" w:rsidRDefault="000109CC" w:rsidP="000109CC">
            <w:pPr>
              <w:spacing w:line="360" w:lineRule="auto"/>
              <w:rPr>
                <w:sz w:val="24"/>
                <w:szCs w:val="24"/>
              </w:rPr>
            </w:pPr>
          </w:p>
        </w:tc>
      </w:tr>
      <w:tr w:rsidR="000109CC" w14:paraId="3870A891" w14:textId="77777777" w:rsidTr="000109CC">
        <w:trPr>
          <w:trHeight w:val="863"/>
        </w:trPr>
        <w:tc>
          <w:tcPr>
            <w:tcW w:w="709" w:type="dxa"/>
            <w:vAlign w:val="center"/>
          </w:tcPr>
          <w:p w14:paraId="7D600AEF"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68907BC1" w14:textId="77777777" w:rsidR="000109CC" w:rsidRDefault="000109CC" w:rsidP="000109CC">
            <w:pPr>
              <w:spacing w:line="360" w:lineRule="auto"/>
              <w:rPr>
                <w:sz w:val="24"/>
                <w:szCs w:val="24"/>
              </w:rPr>
            </w:pPr>
          </w:p>
        </w:tc>
        <w:tc>
          <w:tcPr>
            <w:tcW w:w="3969" w:type="dxa"/>
            <w:vAlign w:val="center"/>
          </w:tcPr>
          <w:p w14:paraId="09E88630" w14:textId="77777777" w:rsidR="000109CC" w:rsidRDefault="000109CC" w:rsidP="000109CC">
            <w:pPr>
              <w:spacing w:line="360" w:lineRule="auto"/>
              <w:rPr>
                <w:sz w:val="24"/>
                <w:szCs w:val="24"/>
              </w:rPr>
            </w:pPr>
            <w:r>
              <w:rPr>
                <w:sz w:val="24"/>
                <w:szCs w:val="24"/>
              </w:rPr>
              <w:t xml:space="preserve">Menampilkan halaman data </w:t>
            </w:r>
            <w:r>
              <w:rPr>
                <w:color w:val="000000"/>
                <w:sz w:val="24"/>
                <w:szCs w:val="24"/>
                <w:lang w:val="id-ID"/>
              </w:rPr>
              <w:t>item jasa</w:t>
            </w:r>
            <w:r>
              <w:rPr>
                <w:sz w:val="24"/>
                <w:szCs w:val="24"/>
              </w:rPr>
              <w:t>.</w:t>
            </w:r>
          </w:p>
        </w:tc>
      </w:tr>
      <w:tr w:rsidR="000109CC" w14:paraId="3D2B8774" w14:textId="77777777" w:rsidTr="000109CC">
        <w:trPr>
          <w:trHeight w:val="863"/>
        </w:trPr>
        <w:tc>
          <w:tcPr>
            <w:tcW w:w="709" w:type="dxa"/>
            <w:vAlign w:val="center"/>
          </w:tcPr>
          <w:p w14:paraId="54FFA74E"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6EC23300" w14:textId="77777777" w:rsidR="000109CC" w:rsidRDefault="000109CC" w:rsidP="000109CC">
            <w:pPr>
              <w:spacing w:line="360" w:lineRule="auto"/>
              <w:rPr>
                <w:sz w:val="24"/>
                <w:szCs w:val="24"/>
              </w:rPr>
            </w:pPr>
            <w:r>
              <w:rPr>
                <w:sz w:val="24"/>
                <w:szCs w:val="24"/>
              </w:rPr>
              <w:t xml:space="preserve">Melihat data </w:t>
            </w:r>
            <w:r>
              <w:rPr>
                <w:color w:val="000000"/>
                <w:sz w:val="24"/>
                <w:szCs w:val="24"/>
                <w:lang w:val="id-ID"/>
              </w:rPr>
              <w:t>item jasa</w:t>
            </w:r>
            <w:r>
              <w:rPr>
                <w:sz w:val="24"/>
                <w:szCs w:val="24"/>
              </w:rPr>
              <w:t>.</w:t>
            </w:r>
          </w:p>
        </w:tc>
        <w:tc>
          <w:tcPr>
            <w:tcW w:w="3969" w:type="dxa"/>
            <w:vAlign w:val="center"/>
          </w:tcPr>
          <w:p w14:paraId="2B2B74C6" w14:textId="77777777" w:rsidR="000109CC" w:rsidRDefault="000109CC" w:rsidP="000109CC">
            <w:pPr>
              <w:spacing w:line="360" w:lineRule="auto"/>
              <w:rPr>
                <w:sz w:val="24"/>
                <w:szCs w:val="24"/>
              </w:rPr>
            </w:pPr>
          </w:p>
        </w:tc>
      </w:tr>
      <w:tr w:rsidR="000109CC" w14:paraId="5274D7A0" w14:textId="77777777" w:rsidTr="000109CC">
        <w:trPr>
          <w:trHeight w:val="510"/>
        </w:trPr>
        <w:tc>
          <w:tcPr>
            <w:tcW w:w="7938" w:type="dxa"/>
            <w:gridSpan w:val="3"/>
            <w:vAlign w:val="center"/>
          </w:tcPr>
          <w:p w14:paraId="49F83778" w14:textId="77777777" w:rsidR="000109CC" w:rsidRDefault="000109CC" w:rsidP="000109CC">
            <w:pPr>
              <w:spacing w:line="360" w:lineRule="auto"/>
              <w:rPr>
                <w:b/>
                <w:sz w:val="24"/>
                <w:szCs w:val="24"/>
              </w:rPr>
            </w:pPr>
            <w:r>
              <w:rPr>
                <w:b/>
                <w:sz w:val="24"/>
                <w:szCs w:val="24"/>
              </w:rPr>
              <w:t>Skenario Alternatif Tambah Data</w:t>
            </w:r>
          </w:p>
        </w:tc>
      </w:tr>
      <w:tr w:rsidR="000109CC" w14:paraId="1B3FE5BF" w14:textId="77777777" w:rsidTr="000109CC">
        <w:trPr>
          <w:trHeight w:val="834"/>
        </w:trPr>
        <w:tc>
          <w:tcPr>
            <w:tcW w:w="709" w:type="dxa"/>
            <w:vAlign w:val="center"/>
          </w:tcPr>
          <w:p w14:paraId="6780F794"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59A6DC87"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7167193B" w14:textId="77777777" w:rsidR="000109CC" w:rsidRDefault="000109CC" w:rsidP="000109CC">
            <w:pPr>
              <w:spacing w:line="360" w:lineRule="auto"/>
              <w:rPr>
                <w:sz w:val="24"/>
                <w:szCs w:val="24"/>
              </w:rPr>
            </w:pPr>
          </w:p>
        </w:tc>
      </w:tr>
      <w:tr w:rsidR="000109CC" w14:paraId="671EBEC4" w14:textId="77777777" w:rsidTr="000109CC">
        <w:trPr>
          <w:trHeight w:val="834"/>
        </w:trPr>
        <w:tc>
          <w:tcPr>
            <w:tcW w:w="709" w:type="dxa"/>
            <w:vAlign w:val="center"/>
          </w:tcPr>
          <w:p w14:paraId="7D5D86DB"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080B81CA" w14:textId="77777777" w:rsidR="000109CC" w:rsidRDefault="000109CC" w:rsidP="000109CC">
            <w:pPr>
              <w:spacing w:line="360" w:lineRule="auto"/>
              <w:rPr>
                <w:sz w:val="24"/>
                <w:szCs w:val="24"/>
              </w:rPr>
            </w:pPr>
          </w:p>
        </w:tc>
        <w:tc>
          <w:tcPr>
            <w:tcW w:w="3969" w:type="dxa"/>
            <w:vAlign w:val="center"/>
          </w:tcPr>
          <w:p w14:paraId="3C7ECA2C"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Pr>
                <w:color w:val="000000"/>
                <w:sz w:val="24"/>
                <w:szCs w:val="24"/>
                <w:lang w:val="id-ID"/>
              </w:rPr>
              <w:t>item jasa</w:t>
            </w:r>
            <w:r>
              <w:rPr>
                <w:sz w:val="24"/>
                <w:szCs w:val="24"/>
              </w:rPr>
              <w:t>.</w:t>
            </w:r>
          </w:p>
        </w:tc>
      </w:tr>
      <w:tr w:rsidR="000109CC" w14:paraId="1D0CBC46" w14:textId="77777777" w:rsidTr="000109CC">
        <w:trPr>
          <w:trHeight w:val="704"/>
        </w:trPr>
        <w:tc>
          <w:tcPr>
            <w:tcW w:w="709" w:type="dxa"/>
            <w:vAlign w:val="center"/>
          </w:tcPr>
          <w:p w14:paraId="21895BAB"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D8E6944"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4B692DBE" w14:textId="77777777" w:rsidR="000109CC" w:rsidRDefault="000109CC" w:rsidP="000109CC">
            <w:pPr>
              <w:spacing w:line="360" w:lineRule="auto"/>
              <w:rPr>
                <w:sz w:val="24"/>
                <w:szCs w:val="24"/>
              </w:rPr>
            </w:pPr>
          </w:p>
        </w:tc>
      </w:tr>
      <w:tr w:rsidR="000109CC" w14:paraId="3E8AC6EF" w14:textId="77777777" w:rsidTr="000109CC">
        <w:trPr>
          <w:trHeight w:val="704"/>
        </w:trPr>
        <w:tc>
          <w:tcPr>
            <w:tcW w:w="709" w:type="dxa"/>
            <w:vAlign w:val="center"/>
          </w:tcPr>
          <w:p w14:paraId="0C9F92A3" w14:textId="77777777" w:rsidR="000109CC" w:rsidRDefault="000109CC" w:rsidP="000109CC">
            <w:pPr>
              <w:spacing w:line="360" w:lineRule="auto"/>
              <w:jc w:val="center"/>
              <w:rPr>
                <w:sz w:val="24"/>
                <w:szCs w:val="24"/>
              </w:rPr>
            </w:pPr>
            <w:r>
              <w:rPr>
                <w:sz w:val="24"/>
                <w:szCs w:val="24"/>
              </w:rPr>
              <w:lastRenderedPageBreak/>
              <w:t>4</w:t>
            </w:r>
          </w:p>
        </w:tc>
        <w:tc>
          <w:tcPr>
            <w:tcW w:w="3260" w:type="dxa"/>
            <w:vAlign w:val="center"/>
          </w:tcPr>
          <w:p w14:paraId="60C93C72" w14:textId="77777777" w:rsidR="000109CC" w:rsidRDefault="000109CC" w:rsidP="000109CC">
            <w:pPr>
              <w:spacing w:line="360" w:lineRule="auto"/>
              <w:rPr>
                <w:sz w:val="24"/>
                <w:szCs w:val="24"/>
              </w:rPr>
            </w:pPr>
          </w:p>
        </w:tc>
        <w:tc>
          <w:tcPr>
            <w:tcW w:w="3969" w:type="dxa"/>
            <w:vAlign w:val="center"/>
          </w:tcPr>
          <w:p w14:paraId="2320DB53"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item jasa</w:t>
            </w:r>
            <w:r>
              <w:rPr>
                <w:i/>
                <w:sz w:val="24"/>
                <w:szCs w:val="24"/>
                <w:lang w:val="id-ID"/>
              </w:rPr>
              <w:t>.</w:t>
            </w:r>
          </w:p>
        </w:tc>
      </w:tr>
      <w:tr w:rsidR="000109CC" w14:paraId="7E44C2A6" w14:textId="77777777" w:rsidTr="000109CC">
        <w:trPr>
          <w:trHeight w:val="610"/>
        </w:trPr>
        <w:tc>
          <w:tcPr>
            <w:tcW w:w="7938" w:type="dxa"/>
            <w:gridSpan w:val="3"/>
            <w:vAlign w:val="center"/>
          </w:tcPr>
          <w:p w14:paraId="6CFE991C" w14:textId="77777777" w:rsidR="000109CC" w:rsidRDefault="000109CC" w:rsidP="000109CC">
            <w:pPr>
              <w:spacing w:line="360" w:lineRule="auto"/>
              <w:rPr>
                <w:b/>
                <w:sz w:val="24"/>
                <w:szCs w:val="24"/>
              </w:rPr>
            </w:pPr>
            <w:r>
              <w:rPr>
                <w:b/>
                <w:sz w:val="24"/>
                <w:szCs w:val="24"/>
              </w:rPr>
              <w:t>Skenario Alternatif Ubah Data</w:t>
            </w:r>
          </w:p>
        </w:tc>
      </w:tr>
      <w:tr w:rsidR="000109CC" w14:paraId="4B641DB7" w14:textId="77777777" w:rsidTr="000109CC">
        <w:trPr>
          <w:trHeight w:val="855"/>
        </w:trPr>
        <w:tc>
          <w:tcPr>
            <w:tcW w:w="709" w:type="dxa"/>
            <w:vAlign w:val="center"/>
          </w:tcPr>
          <w:p w14:paraId="2EEC67B2"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E52E836"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0DA34393" w14:textId="77777777" w:rsidR="000109CC" w:rsidRDefault="000109CC" w:rsidP="000109CC">
            <w:pPr>
              <w:spacing w:line="360" w:lineRule="auto"/>
              <w:rPr>
                <w:sz w:val="24"/>
                <w:szCs w:val="24"/>
              </w:rPr>
            </w:pPr>
          </w:p>
        </w:tc>
      </w:tr>
      <w:tr w:rsidR="000109CC" w14:paraId="4C1D5AB1" w14:textId="77777777" w:rsidTr="000109CC">
        <w:trPr>
          <w:trHeight w:val="855"/>
        </w:trPr>
        <w:tc>
          <w:tcPr>
            <w:tcW w:w="709" w:type="dxa"/>
            <w:vAlign w:val="center"/>
          </w:tcPr>
          <w:p w14:paraId="5AD4E1FA"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3EE0E43" w14:textId="77777777" w:rsidR="000109CC" w:rsidRDefault="000109CC" w:rsidP="000109CC">
            <w:pPr>
              <w:spacing w:line="360" w:lineRule="auto"/>
              <w:rPr>
                <w:sz w:val="24"/>
                <w:szCs w:val="24"/>
              </w:rPr>
            </w:pPr>
          </w:p>
        </w:tc>
        <w:tc>
          <w:tcPr>
            <w:tcW w:w="3969" w:type="dxa"/>
            <w:vAlign w:val="center"/>
          </w:tcPr>
          <w:p w14:paraId="4EA5DD08"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w:t>
            </w:r>
            <w:r>
              <w:rPr>
                <w:color w:val="000000"/>
                <w:sz w:val="24"/>
                <w:szCs w:val="24"/>
                <w:lang w:val="id-ID"/>
              </w:rPr>
              <w:t>item jasa</w:t>
            </w:r>
            <w:r>
              <w:rPr>
                <w:sz w:val="24"/>
                <w:szCs w:val="24"/>
              </w:rPr>
              <w:t>.</w:t>
            </w:r>
          </w:p>
        </w:tc>
      </w:tr>
      <w:tr w:rsidR="000109CC" w14:paraId="469EAEFC" w14:textId="77777777" w:rsidTr="000109CC">
        <w:trPr>
          <w:trHeight w:val="855"/>
        </w:trPr>
        <w:tc>
          <w:tcPr>
            <w:tcW w:w="709" w:type="dxa"/>
            <w:vAlign w:val="center"/>
          </w:tcPr>
          <w:p w14:paraId="1D2D0987"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63D32F9F"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37D6CDB7" w14:textId="77777777" w:rsidR="000109CC" w:rsidRDefault="000109CC" w:rsidP="000109CC">
            <w:pPr>
              <w:spacing w:line="360" w:lineRule="auto"/>
              <w:rPr>
                <w:sz w:val="24"/>
                <w:szCs w:val="24"/>
              </w:rPr>
            </w:pPr>
          </w:p>
        </w:tc>
      </w:tr>
      <w:tr w:rsidR="000109CC" w14:paraId="4531185A" w14:textId="77777777" w:rsidTr="000109CC">
        <w:trPr>
          <w:trHeight w:val="3181"/>
        </w:trPr>
        <w:tc>
          <w:tcPr>
            <w:tcW w:w="709" w:type="dxa"/>
            <w:vAlign w:val="center"/>
          </w:tcPr>
          <w:p w14:paraId="50ABDAA7"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6BF02217" w14:textId="77777777" w:rsidR="000109CC" w:rsidRDefault="000109CC" w:rsidP="000109CC">
            <w:pPr>
              <w:spacing w:line="360" w:lineRule="auto"/>
              <w:rPr>
                <w:sz w:val="24"/>
                <w:szCs w:val="24"/>
              </w:rPr>
            </w:pPr>
          </w:p>
        </w:tc>
        <w:tc>
          <w:tcPr>
            <w:tcW w:w="3969" w:type="dxa"/>
            <w:vAlign w:val="center"/>
          </w:tcPr>
          <w:p w14:paraId="7658BBFF"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item jasa</w:t>
            </w:r>
            <w:r>
              <w:rPr>
                <w:i/>
                <w:sz w:val="24"/>
                <w:szCs w:val="24"/>
                <w:lang w:val="id-ID"/>
              </w:rPr>
              <w:t>.</w:t>
            </w:r>
          </w:p>
        </w:tc>
      </w:tr>
      <w:tr w:rsidR="000109CC" w14:paraId="5744693C" w14:textId="77777777" w:rsidTr="000109CC">
        <w:trPr>
          <w:trHeight w:val="556"/>
        </w:trPr>
        <w:tc>
          <w:tcPr>
            <w:tcW w:w="7938" w:type="dxa"/>
            <w:gridSpan w:val="3"/>
            <w:vAlign w:val="center"/>
          </w:tcPr>
          <w:p w14:paraId="07801222" w14:textId="77777777" w:rsidR="000109CC" w:rsidRDefault="000109CC" w:rsidP="000109CC">
            <w:pPr>
              <w:spacing w:line="360" w:lineRule="auto"/>
              <w:rPr>
                <w:b/>
                <w:sz w:val="24"/>
                <w:szCs w:val="24"/>
              </w:rPr>
            </w:pPr>
            <w:r>
              <w:rPr>
                <w:b/>
                <w:sz w:val="24"/>
                <w:szCs w:val="24"/>
              </w:rPr>
              <w:t>Skenario Alternatif Hapus Data</w:t>
            </w:r>
          </w:p>
        </w:tc>
      </w:tr>
      <w:tr w:rsidR="000109CC" w14:paraId="16E09159" w14:textId="77777777" w:rsidTr="000109CC">
        <w:trPr>
          <w:trHeight w:val="855"/>
        </w:trPr>
        <w:tc>
          <w:tcPr>
            <w:tcW w:w="709" w:type="dxa"/>
            <w:vAlign w:val="center"/>
          </w:tcPr>
          <w:p w14:paraId="7685F630"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C429603" w14:textId="77777777" w:rsidR="000109CC" w:rsidRDefault="000109CC" w:rsidP="000109CC">
            <w:pPr>
              <w:spacing w:line="360" w:lineRule="auto"/>
              <w:rPr>
                <w:sz w:val="24"/>
                <w:szCs w:val="24"/>
              </w:rPr>
            </w:pPr>
            <w:r>
              <w:rPr>
                <w:sz w:val="24"/>
                <w:szCs w:val="24"/>
              </w:rPr>
              <w:t xml:space="preserve">Menekan tombol </w:t>
            </w:r>
            <w:r w:rsidRPr="006B4C0C">
              <w:rPr>
                <w:i/>
                <w:sz w:val="24"/>
                <w:szCs w:val="24"/>
                <w:lang w:val="id-ID"/>
              </w:rPr>
              <w:t>delete</w:t>
            </w:r>
            <w:r>
              <w:rPr>
                <w:sz w:val="24"/>
                <w:szCs w:val="24"/>
              </w:rPr>
              <w:t xml:space="preserve"> </w:t>
            </w:r>
            <w:r>
              <w:rPr>
                <w:sz w:val="24"/>
                <w:szCs w:val="24"/>
                <w:lang w:val="id-ID"/>
              </w:rPr>
              <w:t xml:space="preserve">pada </w:t>
            </w:r>
            <w:r>
              <w:rPr>
                <w:sz w:val="24"/>
                <w:szCs w:val="24"/>
              </w:rPr>
              <w:t>data yang ingin dihapus.</w:t>
            </w:r>
          </w:p>
        </w:tc>
        <w:tc>
          <w:tcPr>
            <w:tcW w:w="3969" w:type="dxa"/>
            <w:vAlign w:val="center"/>
          </w:tcPr>
          <w:p w14:paraId="7181AD41" w14:textId="77777777" w:rsidR="000109CC" w:rsidRDefault="000109CC" w:rsidP="000109CC">
            <w:pPr>
              <w:spacing w:line="360" w:lineRule="auto"/>
              <w:rPr>
                <w:sz w:val="24"/>
                <w:szCs w:val="24"/>
              </w:rPr>
            </w:pPr>
          </w:p>
        </w:tc>
      </w:tr>
      <w:tr w:rsidR="000109CC" w14:paraId="27B8BCCC" w14:textId="77777777" w:rsidTr="000109CC">
        <w:trPr>
          <w:trHeight w:val="855"/>
        </w:trPr>
        <w:tc>
          <w:tcPr>
            <w:tcW w:w="709" w:type="dxa"/>
            <w:vAlign w:val="center"/>
          </w:tcPr>
          <w:p w14:paraId="4034CB30"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4463D1B2" w14:textId="77777777" w:rsidR="000109CC" w:rsidRDefault="000109CC" w:rsidP="000109CC">
            <w:pPr>
              <w:spacing w:line="360" w:lineRule="auto"/>
              <w:rPr>
                <w:sz w:val="24"/>
                <w:szCs w:val="24"/>
              </w:rPr>
            </w:pPr>
          </w:p>
        </w:tc>
        <w:tc>
          <w:tcPr>
            <w:tcW w:w="3969" w:type="dxa"/>
            <w:vAlign w:val="center"/>
          </w:tcPr>
          <w:p w14:paraId="44706AA9" w14:textId="77777777" w:rsidR="000109CC" w:rsidRDefault="000109CC" w:rsidP="000109CC">
            <w:pPr>
              <w:spacing w:line="360" w:lineRule="auto"/>
              <w:rPr>
                <w:sz w:val="24"/>
                <w:szCs w:val="24"/>
              </w:rPr>
            </w:pPr>
            <w:r>
              <w:rPr>
                <w:sz w:val="24"/>
                <w:szCs w:val="24"/>
              </w:rPr>
              <w:t xml:space="preserve">Menampilkan </w:t>
            </w:r>
            <w:r>
              <w:rPr>
                <w:i/>
                <w:sz w:val="24"/>
                <w:szCs w:val="24"/>
                <w:lang w:val="id-ID"/>
              </w:rPr>
              <w:t>pop up</w:t>
            </w:r>
            <w:r>
              <w:rPr>
                <w:i/>
                <w:sz w:val="24"/>
                <w:szCs w:val="24"/>
              </w:rPr>
              <w:t xml:space="preserve"> </w:t>
            </w:r>
            <w:r>
              <w:rPr>
                <w:sz w:val="24"/>
                <w:szCs w:val="24"/>
                <w:lang w:val="id-ID"/>
              </w:rPr>
              <w:t xml:space="preserve">konfirmasi hapus data </w:t>
            </w:r>
            <w:r>
              <w:rPr>
                <w:color w:val="000000"/>
                <w:sz w:val="24"/>
                <w:szCs w:val="24"/>
                <w:lang w:val="id-ID"/>
              </w:rPr>
              <w:t>item jasa</w:t>
            </w:r>
            <w:r>
              <w:rPr>
                <w:sz w:val="24"/>
                <w:szCs w:val="24"/>
              </w:rPr>
              <w:t>.</w:t>
            </w:r>
          </w:p>
        </w:tc>
      </w:tr>
      <w:tr w:rsidR="000109CC" w14:paraId="31DA8837" w14:textId="77777777" w:rsidTr="000109CC">
        <w:trPr>
          <w:trHeight w:val="855"/>
        </w:trPr>
        <w:tc>
          <w:tcPr>
            <w:tcW w:w="709" w:type="dxa"/>
            <w:vAlign w:val="center"/>
          </w:tcPr>
          <w:p w14:paraId="752FAB0F" w14:textId="77777777" w:rsidR="000109CC" w:rsidRPr="006B4C0C"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40C24D32" w14:textId="77777777" w:rsidR="000109CC" w:rsidRDefault="000109CC" w:rsidP="000109CC">
            <w:pPr>
              <w:spacing w:line="360" w:lineRule="auto"/>
              <w:rPr>
                <w:sz w:val="24"/>
                <w:szCs w:val="24"/>
              </w:rPr>
            </w:pPr>
            <w:r>
              <w:rPr>
                <w:sz w:val="24"/>
                <w:szCs w:val="24"/>
              </w:rPr>
              <w:t xml:space="preserve">Menekan tombol </w:t>
            </w:r>
            <w:r>
              <w:rPr>
                <w:sz w:val="24"/>
                <w:szCs w:val="24"/>
                <w:lang w:val="id-ID"/>
              </w:rPr>
              <w:t>hapus</w:t>
            </w:r>
            <w:r>
              <w:rPr>
                <w:sz w:val="24"/>
                <w:szCs w:val="24"/>
              </w:rPr>
              <w:t>.</w:t>
            </w:r>
          </w:p>
        </w:tc>
        <w:tc>
          <w:tcPr>
            <w:tcW w:w="3969" w:type="dxa"/>
            <w:vAlign w:val="center"/>
          </w:tcPr>
          <w:p w14:paraId="79183C9F" w14:textId="77777777" w:rsidR="000109CC" w:rsidRDefault="000109CC" w:rsidP="000109CC">
            <w:pPr>
              <w:spacing w:line="360" w:lineRule="auto"/>
              <w:rPr>
                <w:sz w:val="24"/>
                <w:szCs w:val="24"/>
              </w:rPr>
            </w:pPr>
          </w:p>
        </w:tc>
      </w:tr>
      <w:tr w:rsidR="000109CC" w14:paraId="3DFB38C9" w14:textId="77777777" w:rsidTr="000109CC">
        <w:trPr>
          <w:trHeight w:val="855"/>
        </w:trPr>
        <w:tc>
          <w:tcPr>
            <w:tcW w:w="709" w:type="dxa"/>
            <w:vAlign w:val="center"/>
          </w:tcPr>
          <w:p w14:paraId="27A8618D" w14:textId="77777777" w:rsidR="000109CC" w:rsidRPr="006B4C0C"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01B32136" w14:textId="77777777" w:rsidR="000109CC" w:rsidRDefault="000109CC" w:rsidP="000109CC">
            <w:pPr>
              <w:spacing w:line="360" w:lineRule="auto"/>
              <w:rPr>
                <w:sz w:val="24"/>
                <w:szCs w:val="24"/>
              </w:rPr>
            </w:pPr>
          </w:p>
        </w:tc>
        <w:tc>
          <w:tcPr>
            <w:tcW w:w="3969" w:type="dxa"/>
            <w:vAlign w:val="center"/>
          </w:tcPr>
          <w:p w14:paraId="500DD6EE" w14:textId="77777777" w:rsidR="000109CC" w:rsidRDefault="000109CC" w:rsidP="000109CC">
            <w:pPr>
              <w:spacing w:line="360" w:lineRule="auto"/>
              <w:rPr>
                <w:sz w:val="24"/>
                <w:szCs w:val="24"/>
              </w:rPr>
            </w:pPr>
            <w:r>
              <w:rPr>
                <w:sz w:val="24"/>
                <w:szCs w:val="24"/>
                <w:lang w:val="id-ID"/>
              </w:rPr>
              <w:t>Menghapus</w:t>
            </w:r>
            <w:r>
              <w:rPr>
                <w:sz w:val="24"/>
                <w:szCs w:val="24"/>
              </w:rPr>
              <w:t xml:space="preserve"> data yang </w:t>
            </w:r>
            <w:r>
              <w:rPr>
                <w:sz w:val="24"/>
                <w:szCs w:val="24"/>
                <w:lang w:val="id-ID"/>
              </w:rPr>
              <w:t>dipilih</w:t>
            </w:r>
            <w:r>
              <w:rPr>
                <w:sz w:val="24"/>
                <w:szCs w:val="24"/>
              </w:rPr>
              <w:t xml:space="preserve"> </w:t>
            </w:r>
            <w:r>
              <w:rPr>
                <w:sz w:val="24"/>
                <w:szCs w:val="24"/>
                <w:lang w:val="id-ID"/>
              </w:rPr>
              <w:t xml:space="preserve">dari </w:t>
            </w:r>
            <w:r>
              <w:rPr>
                <w:i/>
                <w:sz w:val="24"/>
                <w:szCs w:val="24"/>
                <w:lang w:val="id-ID"/>
              </w:rPr>
              <w:t>database.</w:t>
            </w:r>
            <w:r>
              <w:rPr>
                <w:sz w:val="24"/>
                <w:szCs w:val="24"/>
              </w:rPr>
              <w:t xml:space="preserve"> Jika data gagal </w:t>
            </w:r>
            <w:r>
              <w:rPr>
                <w:sz w:val="24"/>
                <w:szCs w:val="24"/>
                <w:lang w:val="id-ID"/>
              </w:rPr>
              <w:t>terhapus</w:t>
            </w:r>
            <w:r>
              <w:rPr>
                <w:sz w:val="24"/>
                <w:szCs w:val="24"/>
              </w:rPr>
              <w:t xml:space="preserve">, sistem menampilkan notifikasi gagal </w:t>
            </w:r>
            <w:r>
              <w:rPr>
                <w:sz w:val="24"/>
                <w:szCs w:val="24"/>
              </w:rPr>
              <w:lastRenderedPageBreak/>
              <w:t xml:space="preserve">dan </w:t>
            </w:r>
            <w:r>
              <w:rPr>
                <w:sz w:val="24"/>
                <w:szCs w:val="24"/>
                <w:lang w:val="id-ID"/>
              </w:rPr>
              <w:t xml:space="preserve">menampilkan halaman </w:t>
            </w:r>
            <w:r>
              <w:rPr>
                <w:sz w:val="24"/>
                <w:szCs w:val="24"/>
              </w:rPr>
              <w:t xml:space="preserve">data </w:t>
            </w:r>
            <w:r>
              <w:rPr>
                <w:color w:val="000000"/>
                <w:sz w:val="24"/>
                <w:szCs w:val="24"/>
                <w:lang w:val="id-ID"/>
              </w:rPr>
              <w:t>item jasa</w:t>
            </w:r>
            <w:r>
              <w:rPr>
                <w:i/>
                <w:sz w:val="24"/>
                <w:szCs w:val="24"/>
                <w:lang w:val="id-ID"/>
              </w:rPr>
              <w:t>.</w:t>
            </w:r>
          </w:p>
        </w:tc>
      </w:tr>
    </w:tbl>
    <w:p w14:paraId="47056483"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lang w:val="id-ID"/>
        </w:rPr>
        <w:lastRenderedPageBreak/>
        <w:t>Mendata</w:t>
      </w:r>
      <w:r w:rsidRPr="007E77AF">
        <w:rPr>
          <w:color w:val="000000"/>
          <w:sz w:val="24"/>
          <w:szCs w:val="24"/>
        </w:rPr>
        <w:t xml:space="preserve"> </w:t>
      </w:r>
      <w:r w:rsidRPr="007E77AF">
        <w:rPr>
          <w:color w:val="000000"/>
          <w:sz w:val="24"/>
          <w:szCs w:val="24"/>
          <w:lang w:val="id-ID"/>
        </w:rPr>
        <w:t>Pembelian</w:t>
      </w:r>
    </w:p>
    <w:p w14:paraId="448A0C65" w14:textId="16E881CA" w:rsidR="003610FA" w:rsidRPr="003610FA" w:rsidRDefault="000109CC" w:rsidP="0069719D">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sidRPr="007E77AF">
        <w:rPr>
          <w:color w:val="000000"/>
          <w:sz w:val="24"/>
          <w:szCs w:val="24"/>
        </w:rPr>
        <w:t>3.</w:t>
      </w:r>
      <w:r w:rsidR="003610FA">
        <w:rPr>
          <w:color w:val="000000"/>
          <w:sz w:val="24"/>
          <w:szCs w:val="24"/>
          <w:lang w:val="id-ID"/>
        </w:rPr>
        <w:t xml:space="preserve"> </w:t>
      </w:r>
      <w:r w:rsidRPr="007E77AF">
        <w:rPr>
          <w:color w:val="000000"/>
          <w:sz w:val="24"/>
          <w:szCs w:val="24"/>
        </w:rPr>
        <w:t>9 sebagai berikut.</w:t>
      </w:r>
      <w:bookmarkStart w:id="108" w:name="_heading=h.4du1wux" w:colFirst="0" w:colLast="0"/>
      <w:bookmarkEnd w:id="108"/>
    </w:p>
    <w:p w14:paraId="25F01C1D" w14:textId="6E05E9DD" w:rsidR="003610FA" w:rsidRDefault="003610FA" w:rsidP="003610FA">
      <w:pPr>
        <w:pStyle w:val="Caption"/>
        <w:keepNext/>
        <w:jc w:val="left"/>
      </w:pPr>
      <w:bookmarkStart w:id="109" w:name="_Toc105002601"/>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9</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w:t>
      </w:r>
      <w:r w:rsidRPr="003610FA">
        <w:rPr>
          <w:lang w:val="id-ID"/>
        </w:rPr>
        <w:t>mendata</w:t>
      </w:r>
      <w:r w:rsidRPr="003610FA">
        <w:rPr>
          <w:lang w:val="de-DE"/>
        </w:rPr>
        <w:t xml:space="preserve"> </w:t>
      </w:r>
      <w:r w:rsidRPr="003610FA">
        <w:rPr>
          <w:lang w:val="id-ID"/>
        </w:rPr>
        <w:t>pembelian</w:t>
      </w:r>
      <w:bookmarkEnd w:id="109"/>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367BCDEB" w14:textId="77777777" w:rsidTr="000109CC">
        <w:trPr>
          <w:trHeight w:val="438"/>
        </w:trPr>
        <w:tc>
          <w:tcPr>
            <w:tcW w:w="709" w:type="dxa"/>
            <w:tcBorders>
              <w:top w:val="single" w:sz="6" w:space="0" w:color="000000"/>
            </w:tcBorders>
            <w:vAlign w:val="center"/>
          </w:tcPr>
          <w:p w14:paraId="6925F774"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7092FA6C" w14:textId="77777777" w:rsidR="000109CC" w:rsidRPr="007E77AF" w:rsidRDefault="000109CC" w:rsidP="000109CC">
            <w:pPr>
              <w:spacing w:line="360" w:lineRule="auto"/>
              <w:jc w:val="center"/>
              <w:rPr>
                <w:b/>
                <w:sz w:val="24"/>
                <w:szCs w:val="24"/>
                <w:lang w:val="id-ID"/>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519E06E8"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3F75A197" w14:textId="77777777" w:rsidTr="000109CC">
        <w:trPr>
          <w:trHeight w:val="438"/>
        </w:trPr>
        <w:tc>
          <w:tcPr>
            <w:tcW w:w="7938" w:type="dxa"/>
            <w:gridSpan w:val="3"/>
            <w:tcBorders>
              <w:top w:val="single" w:sz="6" w:space="0" w:color="000000"/>
            </w:tcBorders>
            <w:vAlign w:val="center"/>
          </w:tcPr>
          <w:p w14:paraId="46978FD4"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5DD02AFA" w14:textId="77777777" w:rsidTr="000109CC">
        <w:trPr>
          <w:trHeight w:val="863"/>
        </w:trPr>
        <w:tc>
          <w:tcPr>
            <w:tcW w:w="709" w:type="dxa"/>
            <w:vAlign w:val="center"/>
          </w:tcPr>
          <w:p w14:paraId="1EC4F513"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04FA9DDE" w14:textId="77777777" w:rsidR="000109CC" w:rsidRPr="007E77AF" w:rsidRDefault="000109CC" w:rsidP="000109CC">
            <w:pPr>
              <w:spacing w:line="360" w:lineRule="auto"/>
              <w:rPr>
                <w:sz w:val="24"/>
                <w:szCs w:val="24"/>
              </w:rPr>
            </w:pPr>
            <w:r w:rsidRPr="007E77AF">
              <w:rPr>
                <w:sz w:val="24"/>
                <w:szCs w:val="24"/>
              </w:rPr>
              <w:t xml:space="preserve">Menekan tombol menu </w:t>
            </w:r>
            <w:r w:rsidRPr="007E77AF">
              <w:rPr>
                <w:color w:val="000000"/>
                <w:sz w:val="24"/>
                <w:szCs w:val="24"/>
                <w:lang w:val="id-ID"/>
              </w:rPr>
              <w:t>pembelian</w:t>
            </w:r>
            <w:r>
              <w:rPr>
                <w:color w:val="000000"/>
                <w:sz w:val="24"/>
                <w:szCs w:val="24"/>
                <w:lang w:val="id-ID"/>
              </w:rPr>
              <w:t>.</w:t>
            </w:r>
          </w:p>
        </w:tc>
        <w:tc>
          <w:tcPr>
            <w:tcW w:w="3969" w:type="dxa"/>
            <w:vAlign w:val="center"/>
          </w:tcPr>
          <w:p w14:paraId="1D86F776" w14:textId="77777777" w:rsidR="000109CC" w:rsidRPr="007E77AF" w:rsidRDefault="000109CC" w:rsidP="000109CC">
            <w:pPr>
              <w:spacing w:line="360" w:lineRule="auto"/>
              <w:rPr>
                <w:sz w:val="24"/>
                <w:szCs w:val="24"/>
              </w:rPr>
            </w:pPr>
          </w:p>
        </w:tc>
      </w:tr>
      <w:tr w:rsidR="000109CC" w:rsidRPr="007E77AF" w14:paraId="4063C8B3" w14:textId="77777777" w:rsidTr="000109CC">
        <w:trPr>
          <w:trHeight w:val="863"/>
        </w:trPr>
        <w:tc>
          <w:tcPr>
            <w:tcW w:w="709" w:type="dxa"/>
            <w:vAlign w:val="center"/>
          </w:tcPr>
          <w:p w14:paraId="160DB31B"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69CD712" w14:textId="77777777" w:rsidR="000109CC" w:rsidRPr="007E77AF" w:rsidRDefault="000109CC" w:rsidP="000109CC">
            <w:pPr>
              <w:spacing w:line="360" w:lineRule="auto"/>
              <w:rPr>
                <w:sz w:val="24"/>
                <w:szCs w:val="24"/>
              </w:rPr>
            </w:pPr>
          </w:p>
        </w:tc>
        <w:tc>
          <w:tcPr>
            <w:tcW w:w="3969" w:type="dxa"/>
            <w:vAlign w:val="center"/>
          </w:tcPr>
          <w:p w14:paraId="69F39338"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color w:val="000000"/>
                <w:sz w:val="24"/>
                <w:szCs w:val="24"/>
                <w:lang w:val="id-ID"/>
              </w:rPr>
              <w:t>pembelian</w:t>
            </w:r>
            <w:r w:rsidRPr="007E77AF">
              <w:rPr>
                <w:sz w:val="24"/>
                <w:szCs w:val="24"/>
              </w:rPr>
              <w:t>.</w:t>
            </w:r>
          </w:p>
        </w:tc>
      </w:tr>
      <w:tr w:rsidR="000109CC" w:rsidRPr="007E77AF" w14:paraId="3452D7F9" w14:textId="77777777" w:rsidTr="000109CC">
        <w:trPr>
          <w:trHeight w:val="863"/>
        </w:trPr>
        <w:tc>
          <w:tcPr>
            <w:tcW w:w="709" w:type="dxa"/>
            <w:vAlign w:val="center"/>
          </w:tcPr>
          <w:p w14:paraId="4F175072"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4C7601F3" w14:textId="77777777" w:rsidR="000109CC" w:rsidRPr="007E77AF" w:rsidRDefault="000109CC" w:rsidP="000109CC">
            <w:pPr>
              <w:spacing w:line="360" w:lineRule="auto"/>
              <w:rPr>
                <w:sz w:val="24"/>
                <w:szCs w:val="24"/>
              </w:rPr>
            </w:pPr>
            <w:r w:rsidRPr="007E77AF">
              <w:rPr>
                <w:sz w:val="24"/>
                <w:szCs w:val="24"/>
              </w:rPr>
              <w:t xml:space="preserve">Melihat data </w:t>
            </w:r>
            <w:r w:rsidRPr="007E77AF">
              <w:rPr>
                <w:color w:val="000000"/>
                <w:sz w:val="24"/>
                <w:szCs w:val="24"/>
                <w:lang w:val="id-ID"/>
              </w:rPr>
              <w:t>pembelian</w:t>
            </w:r>
            <w:r w:rsidRPr="007E77AF">
              <w:rPr>
                <w:sz w:val="24"/>
                <w:szCs w:val="24"/>
              </w:rPr>
              <w:t>.</w:t>
            </w:r>
          </w:p>
        </w:tc>
        <w:tc>
          <w:tcPr>
            <w:tcW w:w="3969" w:type="dxa"/>
            <w:vAlign w:val="center"/>
          </w:tcPr>
          <w:p w14:paraId="6635ADA1" w14:textId="77777777" w:rsidR="000109CC" w:rsidRPr="007E77AF" w:rsidRDefault="000109CC" w:rsidP="000109CC">
            <w:pPr>
              <w:spacing w:line="360" w:lineRule="auto"/>
              <w:rPr>
                <w:sz w:val="24"/>
                <w:szCs w:val="24"/>
              </w:rPr>
            </w:pPr>
          </w:p>
        </w:tc>
      </w:tr>
      <w:tr w:rsidR="000109CC" w:rsidRPr="007E77AF" w14:paraId="159B230D" w14:textId="77777777" w:rsidTr="000109CC">
        <w:trPr>
          <w:trHeight w:val="510"/>
        </w:trPr>
        <w:tc>
          <w:tcPr>
            <w:tcW w:w="7938" w:type="dxa"/>
            <w:gridSpan w:val="3"/>
            <w:vAlign w:val="center"/>
          </w:tcPr>
          <w:p w14:paraId="6934472B" w14:textId="77777777" w:rsidR="000109CC" w:rsidRPr="007E77AF" w:rsidRDefault="000109CC" w:rsidP="000109CC">
            <w:pPr>
              <w:spacing w:line="360" w:lineRule="auto"/>
              <w:rPr>
                <w:b/>
                <w:sz w:val="24"/>
                <w:szCs w:val="24"/>
                <w:lang w:val="id-ID"/>
              </w:rPr>
            </w:pPr>
            <w:r w:rsidRPr="007E77AF">
              <w:rPr>
                <w:b/>
                <w:sz w:val="24"/>
                <w:szCs w:val="24"/>
              </w:rPr>
              <w:t xml:space="preserve">Skenario Alternatif Tambah </w:t>
            </w:r>
            <w:r w:rsidRPr="007E77AF">
              <w:rPr>
                <w:b/>
                <w:sz w:val="24"/>
                <w:szCs w:val="24"/>
                <w:lang w:val="id-ID"/>
              </w:rPr>
              <w:t>Item Pembelian</w:t>
            </w:r>
          </w:p>
        </w:tc>
      </w:tr>
      <w:tr w:rsidR="000109CC" w:rsidRPr="007E77AF" w14:paraId="1D4B54E6" w14:textId="77777777" w:rsidTr="000109CC">
        <w:trPr>
          <w:trHeight w:val="834"/>
        </w:trPr>
        <w:tc>
          <w:tcPr>
            <w:tcW w:w="709" w:type="dxa"/>
            <w:vAlign w:val="center"/>
          </w:tcPr>
          <w:p w14:paraId="7B9C68CF"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3A6DCB28" w14:textId="77777777" w:rsidR="000109CC" w:rsidRPr="007E77AF" w:rsidRDefault="000109CC" w:rsidP="000109CC">
            <w:pPr>
              <w:spacing w:line="360" w:lineRule="auto"/>
              <w:rPr>
                <w:sz w:val="24"/>
                <w:szCs w:val="24"/>
              </w:rPr>
            </w:pPr>
            <w:r w:rsidRPr="007E77AF">
              <w:rPr>
                <w:sz w:val="24"/>
                <w:szCs w:val="24"/>
              </w:rPr>
              <w:t>Menekan tombol tambah data.</w:t>
            </w:r>
          </w:p>
        </w:tc>
        <w:tc>
          <w:tcPr>
            <w:tcW w:w="3969" w:type="dxa"/>
            <w:vAlign w:val="center"/>
          </w:tcPr>
          <w:p w14:paraId="21177E0C" w14:textId="77777777" w:rsidR="000109CC" w:rsidRPr="007E77AF" w:rsidRDefault="000109CC" w:rsidP="000109CC">
            <w:pPr>
              <w:spacing w:line="360" w:lineRule="auto"/>
              <w:rPr>
                <w:sz w:val="24"/>
                <w:szCs w:val="24"/>
              </w:rPr>
            </w:pPr>
          </w:p>
        </w:tc>
      </w:tr>
      <w:tr w:rsidR="000109CC" w:rsidRPr="007E77AF" w14:paraId="3DF04552" w14:textId="77777777" w:rsidTr="000109CC">
        <w:trPr>
          <w:trHeight w:val="834"/>
        </w:trPr>
        <w:tc>
          <w:tcPr>
            <w:tcW w:w="709" w:type="dxa"/>
            <w:vAlign w:val="center"/>
          </w:tcPr>
          <w:p w14:paraId="6E04BA6B"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467083EC" w14:textId="77777777" w:rsidR="000109CC" w:rsidRPr="007E77AF" w:rsidRDefault="000109CC" w:rsidP="000109CC">
            <w:pPr>
              <w:spacing w:line="360" w:lineRule="auto"/>
              <w:rPr>
                <w:sz w:val="24"/>
                <w:szCs w:val="24"/>
              </w:rPr>
            </w:pPr>
          </w:p>
        </w:tc>
        <w:tc>
          <w:tcPr>
            <w:tcW w:w="3969" w:type="dxa"/>
            <w:vAlign w:val="center"/>
          </w:tcPr>
          <w:p w14:paraId="6581C1AF" w14:textId="77777777" w:rsidR="000109CC" w:rsidRPr="007E77AF" w:rsidRDefault="000109CC" w:rsidP="000109CC">
            <w:pPr>
              <w:spacing w:line="360" w:lineRule="auto"/>
              <w:rPr>
                <w:sz w:val="24"/>
                <w:szCs w:val="24"/>
              </w:rPr>
            </w:pPr>
            <w:r w:rsidRPr="007E77AF">
              <w:rPr>
                <w:sz w:val="24"/>
                <w:szCs w:val="24"/>
              </w:rPr>
              <w:t xml:space="preserve">Menampilkan </w:t>
            </w:r>
            <w:r w:rsidRPr="00A8788D">
              <w:rPr>
                <w:sz w:val="24"/>
                <w:szCs w:val="24"/>
                <w:lang w:val="id-ID"/>
              </w:rPr>
              <w:t>halaman</w:t>
            </w:r>
            <w:r w:rsidRPr="007E77AF">
              <w:rPr>
                <w:i/>
                <w:sz w:val="24"/>
                <w:szCs w:val="24"/>
              </w:rPr>
              <w:t xml:space="preserve"> </w:t>
            </w:r>
            <w:r w:rsidRPr="007E77AF">
              <w:rPr>
                <w:sz w:val="24"/>
                <w:szCs w:val="24"/>
                <w:lang w:val="id-ID"/>
              </w:rPr>
              <w:t xml:space="preserve">tambah data </w:t>
            </w:r>
            <w:r w:rsidRPr="007E77AF">
              <w:rPr>
                <w:color w:val="000000"/>
                <w:sz w:val="24"/>
                <w:szCs w:val="24"/>
                <w:lang w:val="id-ID"/>
              </w:rPr>
              <w:t>pembelian</w:t>
            </w:r>
            <w:r w:rsidRPr="007E77AF">
              <w:rPr>
                <w:sz w:val="24"/>
                <w:szCs w:val="24"/>
              </w:rPr>
              <w:t>.</w:t>
            </w:r>
          </w:p>
        </w:tc>
      </w:tr>
      <w:tr w:rsidR="000109CC" w:rsidRPr="007E77AF" w14:paraId="40713330" w14:textId="77777777" w:rsidTr="000109CC">
        <w:trPr>
          <w:trHeight w:val="704"/>
        </w:trPr>
        <w:tc>
          <w:tcPr>
            <w:tcW w:w="709" w:type="dxa"/>
            <w:vAlign w:val="center"/>
          </w:tcPr>
          <w:p w14:paraId="45A02019"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2AFC3999" w14:textId="77777777" w:rsidR="000109CC" w:rsidRPr="007E77AF" w:rsidRDefault="000109CC" w:rsidP="000109CC">
            <w:pPr>
              <w:spacing w:line="360" w:lineRule="auto"/>
              <w:rPr>
                <w:sz w:val="24"/>
                <w:szCs w:val="24"/>
              </w:rPr>
            </w:pPr>
            <w:r w:rsidRPr="007E77AF">
              <w:rPr>
                <w:sz w:val="24"/>
                <w:szCs w:val="24"/>
              </w:rPr>
              <w:t xml:space="preserve">Menekan tombol tambah </w:t>
            </w:r>
            <w:r w:rsidRPr="007E77AF">
              <w:rPr>
                <w:sz w:val="24"/>
                <w:szCs w:val="24"/>
                <w:lang w:val="id-ID"/>
              </w:rPr>
              <w:t>item pembelian</w:t>
            </w:r>
            <w:r w:rsidRPr="007E77AF">
              <w:rPr>
                <w:sz w:val="24"/>
                <w:szCs w:val="24"/>
              </w:rPr>
              <w:t>.</w:t>
            </w:r>
          </w:p>
        </w:tc>
        <w:tc>
          <w:tcPr>
            <w:tcW w:w="3969" w:type="dxa"/>
            <w:vAlign w:val="center"/>
          </w:tcPr>
          <w:p w14:paraId="293A663E" w14:textId="77777777" w:rsidR="000109CC" w:rsidRPr="007E77AF" w:rsidRDefault="000109CC" w:rsidP="000109CC">
            <w:pPr>
              <w:spacing w:line="360" w:lineRule="auto"/>
              <w:rPr>
                <w:sz w:val="24"/>
                <w:szCs w:val="24"/>
              </w:rPr>
            </w:pPr>
          </w:p>
        </w:tc>
      </w:tr>
      <w:tr w:rsidR="000109CC" w:rsidRPr="007E77AF" w14:paraId="430B18AF" w14:textId="77777777" w:rsidTr="000109CC">
        <w:trPr>
          <w:trHeight w:val="704"/>
        </w:trPr>
        <w:tc>
          <w:tcPr>
            <w:tcW w:w="709" w:type="dxa"/>
            <w:vAlign w:val="center"/>
          </w:tcPr>
          <w:p w14:paraId="51C58A09"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224D4DB1" w14:textId="77777777" w:rsidR="000109CC" w:rsidRPr="007E77AF" w:rsidRDefault="000109CC" w:rsidP="000109CC">
            <w:pPr>
              <w:spacing w:line="360" w:lineRule="auto"/>
              <w:rPr>
                <w:sz w:val="24"/>
                <w:szCs w:val="24"/>
              </w:rPr>
            </w:pPr>
          </w:p>
        </w:tc>
        <w:tc>
          <w:tcPr>
            <w:tcW w:w="3969" w:type="dxa"/>
            <w:vAlign w:val="center"/>
          </w:tcPr>
          <w:p w14:paraId="0AAA51A7"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 xml:space="preserve">tambah </w:t>
            </w:r>
            <w:r w:rsidRPr="007E77AF">
              <w:rPr>
                <w:color w:val="000000"/>
                <w:sz w:val="24"/>
                <w:szCs w:val="24"/>
                <w:lang w:val="id-ID"/>
              </w:rPr>
              <w:t>item pembelian</w:t>
            </w:r>
            <w:r w:rsidRPr="007E77AF">
              <w:rPr>
                <w:sz w:val="24"/>
                <w:szCs w:val="24"/>
              </w:rPr>
              <w:t>.</w:t>
            </w:r>
          </w:p>
        </w:tc>
      </w:tr>
      <w:tr w:rsidR="000109CC" w:rsidRPr="007E77AF" w14:paraId="490CC8B1" w14:textId="77777777" w:rsidTr="000109CC">
        <w:trPr>
          <w:trHeight w:val="704"/>
        </w:trPr>
        <w:tc>
          <w:tcPr>
            <w:tcW w:w="709" w:type="dxa"/>
            <w:vAlign w:val="center"/>
          </w:tcPr>
          <w:p w14:paraId="1BBEC113"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0001C508"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5EF07030" w14:textId="77777777" w:rsidR="000109CC" w:rsidRPr="007E77AF" w:rsidRDefault="000109CC" w:rsidP="000109CC">
            <w:pPr>
              <w:spacing w:line="360" w:lineRule="auto"/>
              <w:rPr>
                <w:sz w:val="24"/>
                <w:szCs w:val="24"/>
              </w:rPr>
            </w:pPr>
          </w:p>
        </w:tc>
      </w:tr>
      <w:tr w:rsidR="000109CC" w:rsidRPr="007E77AF" w14:paraId="1C0F513A" w14:textId="77777777" w:rsidTr="000109CC">
        <w:trPr>
          <w:trHeight w:val="704"/>
        </w:trPr>
        <w:tc>
          <w:tcPr>
            <w:tcW w:w="709" w:type="dxa"/>
            <w:vAlign w:val="center"/>
          </w:tcPr>
          <w:p w14:paraId="0A7BFB2E"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515FD51F" w14:textId="77777777" w:rsidR="000109CC" w:rsidRPr="007E77AF" w:rsidRDefault="000109CC" w:rsidP="000109CC">
            <w:pPr>
              <w:spacing w:line="360" w:lineRule="auto"/>
              <w:rPr>
                <w:sz w:val="24"/>
                <w:szCs w:val="24"/>
              </w:rPr>
            </w:pPr>
          </w:p>
        </w:tc>
        <w:tc>
          <w:tcPr>
            <w:tcW w:w="3969" w:type="dxa"/>
            <w:vAlign w:val="center"/>
          </w:tcPr>
          <w:p w14:paraId="647FF60E" w14:textId="77777777" w:rsidR="000109CC" w:rsidRPr="007E77AF" w:rsidRDefault="000109CC" w:rsidP="000109CC">
            <w:pPr>
              <w:spacing w:line="360" w:lineRule="auto"/>
              <w:rPr>
                <w:sz w:val="24"/>
                <w:szCs w:val="24"/>
                <w:lang w:val="id-ID"/>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w:t>
            </w:r>
            <w:r w:rsidRPr="007E77AF">
              <w:rPr>
                <w:sz w:val="24"/>
                <w:szCs w:val="24"/>
              </w:rPr>
              <w:lastRenderedPageBreak/>
              <w:t xml:space="preserve">dan </w:t>
            </w:r>
            <w:r w:rsidRPr="007E77AF">
              <w:rPr>
                <w:sz w:val="24"/>
                <w:szCs w:val="24"/>
                <w:lang w:val="id-ID"/>
              </w:rPr>
              <w:t>menampilkan halaman tambah data pembelian.</w:t>
            </w:r>
          </w:p>
        </w:tc>
      </w:tr>
      <w:tr w:rsidR="000109CC" w:rsidRPr="007E77AF" w14:paraId="6786B784" w14:textId="77777777" w:rsidTr="000109CC">
        <w:trPr>
          <w:trHeight w:val="610"/>
        </w:trPr>
        <w:tc>
          <w:tcPr>
            <w:tcW w:w="7938" w:type="dxa"/>
            <w:gridSpan w:val="3"/>
            <w:vAlign w:val="center"/>
          </w:tcPr>
          <w:p w14:paraId="12ABE541" w14:textId="77777777" w:rsidR="000109CC" w:rsidRPr="007E77AF" w:rsidRDefault="000109CC" w:rsidP="000109CC">
            <w:pPr>
              <w:spacing w:line="360" w:lineRule="auto"/>
              <w:rPr>
                <w:b/>
                <w:sz w:val="24"/>
                <w:szCs w:val="24"/>
                <w:lang w:val="id-ID"/>
              </w:rPr>
            </w:pPr>
            <w:r w:rsidRPr="007E77AF">
              <w:rPr>
                <w:b/>
                <w:sz w:val="24"/>
                <w:szCs w:val="24"/>
              </w:rPr>
              <w:lastRenderedPageBreak/>
              <w:t xml:space="preserve">Skenario Alternatif </w:t>
            </w:r>
            <w:r w:rsidRPr="007E77AF">
              <w:rPr>
                <w:b/>
                <w:sz w:val="24"/>
                <w:szCs w:val="24"/>
                <w:lang w:val="id-ID"/>
              </w:rPr>
              <w:t>Hapus</w:t>
            </w:r>
            <w:r w:rsidRPr="007E77AF">
              <w:rPr>
                <w:b/>
                <w:sz w:val="24"/>
                <w:szCs w:val="24"/>
              </w:rPr>
              <w:t xml:space="preserve"> </w:t>
            </w:r>
            <w:r w:rsidRPr="007E77AF">
              <w:rPr>
                <w:b/>
                <w:sz w:val="24"/>
                <w:szCs w:val="24"/>
                <w:lang w:val="id-ID"/>
              </w:rPr>
              <w:t>Item Pembelian</w:t>
            </w:r>
          </w:p>
        </w:tc>
      </w:tr>
      <w:tr w:rsidR="000109CC" w:rsidRPr="007E77AF" w14:paraId="2E868002" w14:textId="77777777" w:rsidTr="000109CC">
        <w:trPr>
          <w:trHeight w:val="855"/>
        </w:trPr>
        <w:tc>
          <w:tcPr>
            <w:tcW w:w="709" w:type="dxa"/>
            <w:vAlign w:val="center"/>
          </w:tcPr>
          <w:p w14:paraId="363B390B" w14:textId="77777777" w:rsidR="000109CC" w:rsidRPr="007E77AF" w:rsidRDefault="000109CC" w:rsidP="000109CC">
            <w:pPr>
              <w:spacing w:line="360" w:lineRule="auto"/>
              <w:jc w:val="center"/>
              <w:rPr>
                <w:sz w:val="24"/>
                <w:szCs w:val="24"/>
              </w:rPr>
            </w:pPr>
            <w:r>
              <w:rPr>
                <w:sz w:val="24"/>
                <w:szCs w:val="24"/>
              </w:rPr>
              <w:t>1</w:t>
            </w:r>
          </w:p>
        </w:tc>
        <w:tc>
          <w:tcPr>
            <w:tcW w:w="3260" w:type="dxa"/>
            <w:vAlign w:val="center"/>
          </w:tcPr>
          <w:p w14:paraId="190818AA"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i/>
                <w:sz w:val="24"/>
                <w:szCs w:val="24"/>
                <w:lang w:val="id-ID"/>
              </w:rPr>
              <w:t>delete</w:t>
            </w:r>
            <w:r w:rsidRPr="007E77AF">
              <w:rPr>
                <w:sz w:val="24"/>
                <w:szCs w:val="24"/>
              </w:rPr>
              <w:t xml:space="preserve"> </w:t>
            </w:r>
            <w:r w:rsidRPr="007E77AF">
              <w:rPr>
                <w:sz w:val="24"/>
                <w:szCs w:val="24"/>
                <w:lang w:val="id-ID"/>
              </w:rPr>
              <w:t xml:space="preserve">pada </w:t>
            </w:r>
            <w:r w:rsidRPr="007E77AF">
              <w:rPr>
                <w:sz w:val="24"/>
                <w:szCs w:val="24"/>
              </w:rPr>
              <w:t xml:space="preserve">data </w:t>
            </w:r>
            <w:r w:rsidRPr="007E77AF">
              <w:rPr>
                <w:sz w:val="24"/>
                <w:szCs w:val="24"/>
                <w:lang w:val="id-ID"/>
              </w:rPr>
              <w:t xml:space="preserve">item pembelian </w:t>
            </w:r>
            <w:r w:rsidRPr="007E77AF">
              <w:rPr>
                <w:sz w:val="24"/>
                <w:szCs w:val="24"/>
              </w:rPr>
              <w:t>yang ingin dihapus.</w:t>
            </w:r>
          </w:p>
        </w:tc>
        <w:tc>
          <w:tcPr>
            <w:tcW w:w="3969" w:type="dxa"/>
            <w:vAlign w:val="center"/>
          </w:tcPr>
          <w:p w14:paraId="66A6F80A" w14:textId="77777777" w:rsidR="000109CC" w:rsidRPr="007E77AF" w:rsidRDefault="000109CC" w:rsidP="000109CC">
            <w:pPr>
              <w:spacing w:line="360" w:lineRule="auto"/>
              <w:rPr>
                <w:sz w:val="24"/>
                <w:szCs w:val="24"/>
              </w:rPr>
            </w:pPr>
          </w:p>
        </w:tc>
      </w:tr>
      <w:tr w:rsidR="000109CC" w:rsidRPr="007E77AF" w14:paraId="7D44B6EF" w14:textId="77777777" w:rsidTr="000109CC">
        <w:trPr>
          <w:trHeight w:val="855"/>
        </w:trPr>
        <w:tc>
          <w:tcPr>
            <w:tcW w:w="709" w:type="dxa"/>
            <w:vAlign w:val="center"/>
          </w:tcPr>
          <w:p w14:paraId="78E9A789" w14:textId="77777777" w:rsidR="000109CC" w:rsidRPr="007E77AF" w:rsidRDefault="000109CC" w:rsidP="000109CC">
            <w:pPr>
              <w:spacing w:line="360" w:lineRule="auto"/>
              <w:jc w:val="center"/>
              <w:rPr>
                <w:sz w:val="24"/>
                <w:szCs w:val="24"/>
                <w:lang w:val="id-ID"/>
              </w:rPr>
            </w:pPr>
            <w:r>
              <w:rPr>
                <w:sz w:val="24"/>
                <w:szCs w:val="24"/>
                <w:lang w:val="id-ID"/>
              </w:rPr>
              <w:t>2</w:t>
            </w:r>
          </w:p>
        </w:tc>
        <w:tc>
          <w:tcPr>
            <w:tcW w:w="3260" w:type="dxa"/>
            <w:vAlign w:val="center"/>
          </w:tcPr>
          <w:p w14:paraId="36CD38AB" w14:textId="77777777" w:rsidR="000109CC" w:rsidRPr="007E77AF" w:rsidRDefault="000109CC" w:rsidP="000109CC">
            <w:pPr>
              <w:spacing w:line="360" w:lineRule="auto"/>
              <w:rPr>
                <w:sz w:val="24"/>
                <w:szCs w:val="24"/>
              </w:rPr>
            </w:pPr>
          </w:p>
        </w:tc>
        <w:tc>
          <w:tcPr>
            <w:tcW w:w="3969" w:type="dxa"/>
            <w:vAlign w:val="center"/>
          </w:tcPr>
          <w:p w14:paraId="7A03C25F"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pop up</w:t>
            </w:r>
            <w:r w:rsidRPr="007E77AF">
              <w:rPr>
                <w:i/>
                <w:sz w:val="24"/>
                <w:szCs w:val="24"/>
              </w:rPr>
              <w:t xml:space="preserve"> </w:t>
            </w:r>
            <w:r w:rsidRPr="007E77AF">
              <w:rPr>
                <w:sz w:val="24"/>
                <w:szCs w:val="24"/>
                <w:lang w:val="id-ID"/>
              </w:rPr>
              <w:t xml:space="preserve">konfirmasi hapus data </w:t>
            </w:r>
            <w:r w:rsidRPr="007E77AF">
              <w:rPr>
                <w:color w:val="000000"/>
                <w:sz w:val="24"/>
                <w:szCs w:val="24"/>
                <w:lang w:val="id-ID"/>
              </w:rPr>
              <w:t>item pembelian</w:t>
            </w:r>
            <w:r w:rsidRPr="007E77AF">
              <w:rPr>
                <w:sz w:val="24"/>
                <w:szCs w:val="24"/>
              </w:rPr>
              <w:t>.</w:t>
            </w:r>
          </w:p>
        </w:tc>
      </w:tr>
      <w:tr w:rsidR="000109CC" w:rsidRPr="007E77AF" w14:paraId="6E12AB80" w14:textId="77777777" w:rsidTr="000109CC">
        <w:trPr>
          <w:trHeight w:val="855"/>
        </w:trPr>
        <w:tc>
          <w:tcPr>
            <w:tcW w:w="709" w:type="dxa"/>
            <w:vAlign w:val="center"/>
          </w:tcPr>
          <w:p w14:paraId="502AFBEA" w14:textId="77777777" w:rsidR="000109CC" w:rsidRPr="00A8788D"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1C0F1B0C"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sz w:val="24"/>
                <w:szCs w:val="24"/>
                <w:lang w:val="id-ID"/>
              </w:rPr>
              <w:t>hapus</w:t>
            </w:r>
            <w:r w:rsidRPr="007E77AF">
              <w:rPr>
                <w:sz w:val="24"/>
                <w:szCs w:val="24"/>
              </w:rPr>
              <w:t>.</w:t>
            </w:r>
          </w:p>
        </w:tc>
        <w:tc>
          <w:tcPr>
            <w:tcW w:w="3969" w:type="dxa"/>
            <w:vAlign w:val="center"/>
          </w:tcPr>
          <w:p w14:paraId="0A8D6970" w14:textId="77777777" w:rsidR="000109CC" w:rsidRPr="007E77AF" w:rsidRDefault="000109CC" w:rsidP="000109CC">
            <w:pPr>
              <w:spacing w:line="360" w:lineRule="auto"/>
              <w:rPr>
                <w:sz w:val="24"/>
                <w:szCs w:val="24"/>
              </w:rPr>
            </w:pPr>
          </w:p>
        </w:tc>
      </w:tr>
      <w:tr w:rsidR="000109CC" w:rsidRPr="007E77AF" w14:paraId="3955E0E9" w14:textId="77777777" w:rsidTr="000109CC">
        <w:trPr>
          <w:trHeight w:val="2227"/>
        </w:trPr>
        <w:tc>
          <w:tcPr>
            <w:tcW w:w="709" w:type="dxa"/>
            <w:vAlign w:val="center"/>
          </w:tcPr>
          <w:p w14:paraId="5D4A4815" w14:textId="77777777" w:rsidR="000109CC" w:rsidRPr="007E77AF" w:rsidRDefault="000109CC" w:rsidP="000109CC">
            <w:pPr>
              <w:spacing w:line="360" w:lineRule="auto"/>
              <w:jc w:val="center"/>
              <w:rPr>
                <w:sz w:val="24"/>
                <w:szCs w:val="24"/>
              </w:rPr>
            </w:pPr>
            <w:r>
              <w:rPr>
                <w:sz w:val="24"/>
                <w:szCs w:val="24"/>
              </w:rPr>
              <w:t>4</w:t>
            </w:r>
          </w:p>
        </w:tc>
        <w:tc>
          <w:tcPr>
            <w:tcW w:w="3260" w:type="dxa"/>
            <w:vAlign w:val="center"/>
          </w:tcPr>
          <w:p w14:paraId="05BC2DC4" w14:textId="77777777" w:rsidR="000109CC" w:rsidRPr="007E77AF" w:rsidRDefault="000109CC" w:rsidP="000109CC">
            <w:pPr>
              <w:spacing w:line="360" w:lineRule="auto"/>
              <w:rPr>
                <w:sz w:val="24"/>
                <w:szCs w:val="24"/>
              </w:rPr>
            </w:pPr>
          </w:p>
        </w:tc>
        <w:tc>
          <w:tcPr>
            <w:tcW w:w="3969" w:type="dxa"/>
            <w:vAlign w:val="center"/>
          </w:tcPr>
          <w:p w14:paraId="1F346D68" w14:textId="77777777" w:rsidR="000109CC" w:rsidRPr="007E77AF" w:rsidRDefault="000109CC" w:rsidP="000109CC">
            <w:pPr>
              <w:spacing w:line="360" w:lineRule="auto"/>
              <w:rPr>
                <w:sz w:val="24"/>
                <w:szCs w:val="24"/>
              </w:rPr>
            </w:pPr>
            <w:r w:rsidRPr="007E77AF">
              <w:rPr>
                <w:sz w:val="24"/>
                <w:szCs w:val="24"/>
                <w:lang w:val="id-ID"/>
              </w:rPr>
              <w:t>Menghapus</w:t>
            </w:r>
            <w:r w:rsidRPr="007E77AF">
              <w:rPr>
                <w:sz w:val="24"/>
                <w:szCs w:val="24"/>
              </w:rPr>
              <w:t xml:space="preserve"> data yang </w:t>
            </w:r>
            <w:r w:rsidRPr="007E77AF">
              <w:rPr>
                <w:sz w:val="24"/>
                <w:szCs w:val="24"/>
                <w:lang w:val="id-ID"/>
              </w:rPr>
              <w:t>dipilih</w:t>
            </w:r>
            <w:r w:rsidRPr="007E77AF">
              <w:rPr>
                <w:sz w:val="24"/>
                <w:szCs w:val="24"/>
              </w:rPr>
              <w:t xml:space="preserve"> </w:t>
            </w:r>
            <w:r w:rsidRPr="007E77AF">
              <w:rPr>
                <w:sz w:val="24"/>
                <w:szCs w:val="24"/>
                <w:lang w:val="id-ID"/>
              </w:rPr>
              <w:t xml:space="preserve">dari </w:t>
            </w:r>
            <w:r w:rsidRPr="007E77AF">
              <w:rPr>
                <w:i/>
                <w:sz w:val="24"/>
                <w:szCs w:val="24"/>
                <w:lang w:val="id-ID"/>
              </w:rPr>
              <w:t>database.</w:t>
            </w:r>
            <w:r w:rsidRPr="007E77AF">
              <w:rPr>
                <w:sz w:val="24"/>
                <w:szCs w:val="24"/>
              </w:rPr>
              <w:t xml:space="preserve"> Jika data gagal </w:t>
            </w:r>
            <w:r w:rsidRPr="007E77AF">
              <w:rPr>
                <w:sz w:val="24"/>
                <w:szCs w:val="24"/>
                <w:lang w:val="id-ID"/>
              </w:rPr>
              <w:t>terhapus</w:t>
            </w:r>
            <w:r w:rsidRPr="007E77AF">
              <w:rPr>
                <w:sz w:val="24"/>
                <w:szCs w:val="24"/>
              </w:rPr>
              <w:t xml:space="preserve">, sistem menampilkan notifikasi gagal dan </w:t>
            </w:r>
            <w:r w:rsidRPr="007E77AF">
              <w:rPr>
                <w:sz w:val="24"/>
                <w:szCs w:val="24"/>
                <w:lang w:val="id-ID"/>
              </w:rPr>
              <w:t>menampilkan halaman halaman tambah data pembelian.</w:t>
            </w:r>
          </w:p>
        </w:tc>
      </w:tr>
      <w:tr w:rsidR="000109CC" w:rsidRPr="007E77AF" w14:paraId="1A987AAA" w14:textId="77777777" w:rsidTr="000109CC">
        <w:trPr>
          <w:trHeight w:val="556"/>
        </w:trPr>
        <w:tc>
          <w:tcPr>
            <w:tcW w:w="7938" w:type="dxa"/>
            <w:gridSpan w:val="3"/>
            <w:vAlign w:val="center"/>
          </w:tcPr>
          <w:p w14:paraId="2EA211FA"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Tambah Data Pembelian</w:t>
            </w:r>
          </w:p>
        </w:tc>
      </w:tr>
      <w:tr w:rsidR="000109CC" w:rsidRPr="007E77AF" w14:paraId="09E03DEA" w14:textId="77777777" w:rsidTr="000109CC">
        <w:trPr>
          <w:trHeight w:val="855"/>
        </w:trPr>
        <w:tc>
          <w:tcPr>
            <w:tcW w:w="709" w:type="dxa"/>
            <w:vAlign w:val="center"/>
          </w:tcPr>
          <w:p w14:paraId="66A6933D"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1F6B6FF1" w14:textId="77777777" w:rsidR="000109CC" w:rsidRPr="007E77AF" w:rsidRDefault="000109CC" w:rsidP="000109CC">
            <w:pPr>
              <w:spacing w:line="360" w:lineRule="auto"/>
              <w:rPr>
                <w:sz w:val="24"/>
                <w:szCs w:val="24"/>
              </w:rPr>
            </w:pPr>
            <w:r w:rsidRPr="007E77AF">
              <w:rPr>
                <w:sz w:val="24"/>
                <w:szCs w:val="24"/>
              </w:rPr>
              <w:t>Menekan tombol tambah data.</w:t>
            </w:r>
          </w:p>
        </w:tc>
        <w:tc>
          <w:tcPr>
            <w:tcW w:w="3969" w:type="dxa"/>
            <w:vAlign w:val="center"/>
          </w:tcPr>
          <w:p w14:paraId="77B22FCA" w14:textId="77777777" w:rsidR="000109CC" w:rsidRPr="007E77AF" w:rsidRDefault="000109CC" w:rsidP="000109CC">
            <w:pPr>
              <w:spacing w:line="360" w:lineRule="auto"/>
              <w:rPr>
                <w:sz w:val="24"/>
                <w:szCs w:val="24"/>
              </w:rPr>
            </w:pPr>
          </w:p>
        </w:tc>
      </w:tr>
      <w:tr w:rsidR="000109CC" w:rsidRPr="007E77AF" w14:paraId="2D878BBE" w14:textId="77777777" w:rsidTr="000109CC">
        <w:trPr>
          <w:trHeight w:val="855"/>
        </w:trPr>
        <w:tc>
          <w:tcPr>
            <w:tcW w:w="709" w:type="dxa"/>
            <w:vAlign w:val="center"/>
          </w:tcPr>
          <w:p w14:paraId="7AB3F247"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4627771" w14:textId="77777777" w:rsidR="000109CC" w:rsidRPr="007E77AF" w:rsidRDefault="000109CC" w:rsidP="000109CC">
            <w:pPr>
              <w:spacing w:line="360" w:lineRule="auto"/>
              <w:rPr>
                <w:sz w:val="24"/>
                <w:szCs w:val="24"/>
              </w:rPr>
            </w:pPr>
          </w:p>
        </w:tc>
        <w:tc>
          <w:tcPr>
            <w:tcW w:w="3969" w:type="dxa"/>
            <w:vAlign w:val="center"/>
          </w:tcPr>
          <w:p w14:paraId="308D0863"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halaman</w:t>
            </w:r>
            <w:r w:rsidRPr="007E77AF">
              <w:rPr>
                <w:i/>
                <w:sz w:val="24"/>
                <w:szCs w:val="24"/>
              </w:rPr>
              <w:t xml:space="preserve"> </w:t>
            </w:r>
            <w:r w:rsidRPr="007E77AF">
              <w:rPr>
                <w:sz w:val="24"/>
                <w:szCs w:val="24"/>
                <w:lang w:val="id-ID"/>
              </w:rPr>
              <w:t xml:space="preserve">tambah data </w:t>
            </w:r>
            <w:r w:rsidRPr="007E77AF">
              <w:rPr>
                <w:color w:val="000000"/>
                <w:sz w:val="24"/>
                <w:szCs w:val="24"/>
                <w:lang w:val="id-ID"/>
              </w:rPr>
              <w:t>pembelian</w:t>
            </w:r>
            <w:r w:rsidRPr="007E77AF">
              <w:rPr>
                <w:sz w:val="24"/>
                <w:szCs w:val="24"/>
              </w:rPr>
              <w:t>.</w:t>
            </w:r>
          </w:p>
        </w:tc>
      </w:tr>
      <w:tr w:rsidR="000109CC" w:rsidRPr="007E77AF" w14:paraId="5FB3AD78" w14:textId="77777777" w:rsidTr="000109CC">
        <w:trPr>
          <w:trHeight w:val="652"/>
        </w:trPr>
        <w:tc>
          <w:tcPr>
            <w:tcW w:w="709" w:type="dxa"/>
            <w:vAlign w:val="center"/>
          </w:tcPr>
          <w:p w14:paraId="4408C054"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1EC73B39"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5C37B1FA" w14:textId="77777777" w:rsidR="000109CC" w:rsidRPr="007E77AF" w:rsidRDefault="000109CC" w:rsidP="000109CC">
            <w:pPr>
              <w:spacing w:line="360" w:lineRule="auto"/>
              <w:rPr>
                <w:sz w:val="24"/>
                <w:szCs w:val="24"/>
              </w:rPr>
            </w:pPr>
          </w:p>
        </w:tc>
      </w:tr>
      <w:tr w:rsidR="000109CC" w:rsidRPr="007E77AF" w14:paraId="5E988787" w14:textId="77777777" w:rsidTr="000109CC">
        <w:trPr>
          <w:trHeight w:val="855"/>
        </w:trPr>
        <w:tc>
          <w:tcPr>
            <w:tcW w:w="709" w:type="dxa"/>
            <w:vAlign w:val="center"/>
          </w:tcPr>
          <w:p w14:paraId="0B12B2C8"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6761627E" w14:textId="77777777" w:rsidR="000109CC" w:rsidRPr="007E77AF" w:rsidRDefault="000109CC" w:rsidP="000109CC">
            <w:pPr>
              <w:spacing w:line="360" w:lineRule="auto"/>
              <w:rPr>
                <w:sz w:val="24"/>
                <w:szCs w:val="24"/>
              </w:rPr>
            </w:pPr>
          </w:p>
        </w:tc>
        <w:tc>
          <w:tcPr>
            <w:tcW w:w="3969" w:type="dxa"/>
            <w:vAlign w:val="center"/>
          </w:tcPr>
          <w:p w14:paraId="1E0C72B0"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w:t>
            </w:r>
            <w:r w:rsidRPr="007E77AF">
              <w:rPr>
                <w:sz w:val="24"/>
                <w:szCs w:val="24"/>
              </w:rPr>
              <w:t xml:space="preserve">data </w:t>
            </w:r>
            <w:r w:rsidRPr="007E77AF">
              <w:rPr>
                <w:color w:val="000000"/>
                <w:sz w:val="24"/>
                <w:szCs w:val="24"/>
                <w:lang w:val="id-ID"/>
              </w:rPr>
              <w:t>pembelian</w:t>
            </w:r>
            <w:r w:rsidRPr="007E77AF">
              <w:rPr>
                <w:i/>
                <w:sz w:val="24"/>
                <w:szCs w:val="24"/>
                <w:lang w:val="id-ID"/>
              </w:rPr>
              <w:t>.</w:t>
            </w:r>
          </w:p>
        </w:tc>
      </w:tr>
      <w:tr w:rsidR="000109CC" w:rsidRPr="007E77AF" w14:paraId="7B5E1E56" w14:textId="77777777" w:rsidTr="000109CC">
        <w:trPr>
          <w:trHeight w:val="556"/>
        </w:trPr>
        <w:tc>
          <w:tcPr>
            <w:tcW w:w="7938" w:type="dxa"/>
            <w:gridSpan w:val="3"/>
            <w:vAlign w:val="center"/>
          </w:tcPr>
          <w:p w14:paraId="1C942BB9" w14:textId="77777777" w:rsidR="000109CC" w:rsidRPr="007E77AF" w:rsidRDefault="000109CC" w:rsidP="000109CC">
            <w:pPr>
              <w:spacing w:line="360" w:lineRule="auto"/>
              <w:rPr>
                <w:b/>
                <w:sz w:val="24"/>
                <w:szCs w:val="24"/>
              </w:rPr>
            </w:pPr>
            <w:r w:rsidRPr="007E77AF">
              <w:rPr>
                <w:b/>
                <w:sz w:val="24"/>
                <w:szCs w:val="24"/>
              </w:rPr>
              <w:t xml:space="preserve">Skenario Alternatif </w:t>
            </w:r>
            <w:r w:rsidRPr="007E77AF">
              <w:rPr>
                <w:b/>
                <w:sz w:val="24"/>
                <w:szCs w:val="24"/>
                <w:lang w:val="id-ID"/>
              </w:rPr>
              <w:t>Lihat</w:t>
            </w:r>
            <w:r w:rsidRPr="007E77AF">
              <w:rPr>
                <w:b/>
                <w:sz w:val="24"/>
                <w:szCs w:val="24"/>
              </w:rPr>
              <w:t xml:space="preserve"> </w:t>
            </w:r>
            <w:r w:rsidRPr="007E77AF">
              <w:rPr>
                <w:b/>
                <w:i/>
                <w:sz w:val="24"/>
                <w:szCs w:val="24"/>
                <w:lang w:val="id-ID"/>
              </w:rPr>
              <w:t>Invoice</w:t>
            </w:r>
            <w:r w:rsidRPr="007E77AF">
              <w:rPr>
                <w:b/>
                <w:sz w:val="24"/>
                <w:szCs w:val="24"/>
                <w:lang w:val="id-ID"/>
              </w:rPr>
              <w:t xml:space="preserve"> Data Pembelian</w:t>
            </w:r>
          </w:p>
        </w:tc>
      </w:tr>
      <w:tr w:rsidR="000109CC" w:rsidRPr="007E77AF" w14:paraId="44E72657" w14:textId="77777777" w:rsidTr="000109CC">
        <w:trPr>
          <w:trHeight w:val="855"/>
        </w:trPr>
        <w:tc>
          <w:tcPr>
            <w:tcW w:w="709" w:type="dxa"/>
            <w:vAlign w:val="center"/>
          </w:tcPr>
          <w:p w14:paraId="64BECA0B" w14:textId="77777777" w:rsidR="000109CC" w:rsidRPr="007E77AF" w:rsidRDefault="000109CC" w:rsidP="000109CC">
            <w:pPr>
              <w:spacing w:line="360" w:lineRule="auto"/>
              <w:jc w:val="center"/>
              <w:rPr>
                <w:sz w:val="24"/>
                <w:szCs w:val="24"/>
              </w:rPr>
            </w:pPr>
            <w:r w:rsidRPr="007E77AF">
              <w:rPr>
                <w:sz w:val="24"/>
                <w:szCs w:val="24"/>
              </w:rPr>
              <w:lastRenderedPageBreak/>
              <w:t>1</w:t>
            </w:r>
          </w:p>
        </w:tc>
        <w:tc>
          <w:tcPr>
            <w:tcW w:w="3260" w:type="dxa"/>
            <w:vAlign w:val="center"/>
          </w:tcPr>
          <w:p w14:paraId="0659EB21"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Pr>
                <w:i/>
                <w:sz w:val="24"/>
                <w:szCs w:val="24"/>
                <w:lang w:val="id-ID"/>
              </w:rPr>
              <w:t>invoice</w:t>
            </w:r>
            <w:r w:rsidRPr="007E77AF">
              <w:rPr>
                <w:sz w:val="24"/>
                <w:szCs w:val="24"/>
                <w:lang w:val="id-ID"/>
              </w:rPr>
              <w:t>-nya</w:t>
            </w:r>
            <w:r w:rsidRPr="007E77AF">
              <w:rPr>
                <w:sz w:val="24"/>
                <w:szCs w:val="24"/>
              </w:rPr>
              <w:t>.</w:t>
            </w:r>
          </w:p>
        </w:tc>
        <w:tc>
          <w:tcPr>
            <w:tcW w:w="3969" w:type="dxa"/>
            <w:vAlign w:val="center"/>
          </w:tcPr>
          <w:p w14:paraId="429E1061" w14:textId="77777777" w:rsidR="000109CC" w:rsidRPr="007E77AF" w:rsidRDefault="000109CC" w:rsidP="000109CC">
            <w:pPr>
              <w:spacing w:line="360" w:lineRule="auto"/>
              <w:rPr>
                <w:sz w:val="24"/>
                <w:szCs w:val="24"/>
              </w:rPr>
            </w:pPr>
          </w:p>
        </w:tc>
      </w:tr>
      <w:tr w:rsidR="000109CC" w:rsidRPr="007E77AF" w14:paraId="4C55E92B" w14:textId="77777777" w:rsidTr="000109CC">
        <w:trPr>
          <w:trHeight w:val="855"/>
        </w:trPr>
        <w:tc>
          <w:tcPr>
            <w:tcW w:w="709" w:type="dxa"/>
            <w:vAlign w:val="center"/>
          </w:tcPr>
          <w:p w14:paraId="72B6ADEC"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53B1A2A" w14:textId="77777777" w:rsidR="000109CC" w:rsidRPr="007E77AF" w:rsidRDefault="000109CC" w:rsidP="000109CC">
            <w:pPr>
              <w:spacing w:line="360" w:lineRule="auto"/>
              <w:rPr>
                <w:sz w:val="24"/>
                <w:szCs w:val="24"/>
              </w:rPr>
            </w:pPr>
          </w:p>
        </w:tc>
        <w:tc>
          <w:tcPr>
            <w:tcW w:w="3969" w:type="dxa"/>
            <w:vAlign w:val="center"/>
          </w:tcPr>
          <w:p w14:paraId="27679899"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data pembelian.</w:t>
            </w:r>
          </w:p>
        </w:tc>
      </w:tr>
    </w:tbl>
    <w:p w14:paraId="00CFFB26"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rPr>
        <w:t xml:space="preserve">Mendata </w:t>
      </w:r>
      <w:r w:rsidRPr="007E77AF">
        <w:rPr>
          <w:color w:val="000000"/>
          <w:sz w:val="24"/>
          <w:szCs w:val="24"/>
          <w:lang w:val="id-ID"/>
        </w:rPr>
        <w:t>Pembayaran Pembelian</w:t>
      </w:r>
    </w:p>
    <w:p w14:paraId="1F346D48" w14:textId="26A0B199" w:rsidR="000109CC"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sidRPr="007E77AF">
        <w:rPr>
          <w:color w:val="000000"/>
          <w:sz w:val="24"/>
          <w:szCs w:val="24"/>
        </w:rPr>
        <w:t>3.</w:t>
      </w:r>
      <w:r w:rsidR="003610FA">
        <w:rPr>
          <w:color w:val="000000"/>
          <w:sz w:val="24"/>
          <w:szCs w:val="24"/>
          <w:lang w:val="id-ID"/>
        </w:rPr>
        <w:t xml:space="preserve"> </w:t>
      </w:r>
      <w:r w:rsidRPr="007E77AF">
        <w:rPr>
          <w:color w:val="000000"/>
          <w:sz w:val="24"/>
          <w:szCs w:val="24"/>
        </w:rPr>
        <w:t>10 sebagai berikut.</w:t>
      </w:r>
      <w:bookmarkStart w:id="110" w:name="_heading=h.2szc72q" w:colFirst="0" w:colLast="0"/>
      <w:bookmarkEnd w:id="110"/>
    </w:p>
    <w:p w14:paraId="54CBE143" w14:textId="7EAD7840" w:rsidR="003610FA" w:rsidRDefault="003610FA" w:rsidP="003610FA">
      <w:pPr>
        <w:pStyle w:val="Caption"/>
        <w:keepNext/>
        <w:jc w:val="left"/>
      </w:pPr>
      <w:bookmarkStart w:id="111" w:name="_Toc105002602"/>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10</w:t>
      </w:r>
      <w:r w:rsidRPr="003610FA">
        <w:rPr>
          <w:b/>
        </w:rPr>
        <w:fldChar w:fldCharType="end"/>
      </w:r>
      <w:r w:rsidRPr="003610FA">
        <w:rPr>
          <w:rFonts w:eastAsia="Times New Roman"/>
          <w:iCs w:val="0"/>
          <w:color w:val="000000"/>
          <w:szCs w:val="24"/>
          <w:lang w:val="de-DE"/>
        </w:rPr>
        <w:t xml:space="preserve"> </w:t>
      </w:r>
      <w:r w:rsidRPr="003610FA">
        <w:rPr>
          <w:lang w:val="de-DE"/>
        </w:rPr>
        <w:t>Skenario mendata pembayaran pembelian</w:t>
      </w:r>
      <w:bookmarkEnd w:id="111"/>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1504DC6B" w14:textId="77777777" w:rsidTr="000109CC">
        <w:trPr>
          <w:trHeight w:val="438"/>
        </w:trPr>
        <w:tc>
          <w:tcPr>
            <w:tcW w:w="709" w:type="dxa"/>
            <w:tcBorders>
              <w:top w:val="single" w:sz="6" w:space="0" w:color="000000"/>
            </w:tcBorders>
            <w:vAlign w:val="center"/>
          </w:tcPr>
          <w:p w14:paraId="3951283E"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79819821" w14:textId="77777777" w:rsidR="000109CC" w:rsidRPr="007E77AF" w:rsidRDefault="000109CC" w:rsidP="000109CC">
            <w:pPr>
              <w:spacing w:line="360" w:lineRule="auto"/>
              <w:jc w:val="center"/>
              <w:rPr>
                <w:b/>
                <w:i/>
                <w:sz w:val="24"/>
                <w:szCs w:val="24"/>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7BB6205F"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740B2BDD" w14:textId="77777777" w:rsidTr="000109CC">
        <w:trPr>
          <w:trHeight w:val="438"/>
        </w:trPr>
        <w:tc>
          <w:tcPr>
            <w:tcW w:w="7938" w:type="dxa"/>
            <w:gridSpan w:val="3"/>
            <w:tcBorders>
              <w:top w:val="single" w:sz="6" w:space="0" w:color="000000"/>
            </w:tcBorders>
            <w:vAlign w:val="center"/>
          </w:tcPr>
          <w:p w14:paraId="7688AABE"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7CA97292" w14:textId="77777777" w:rsidTr="000109CC">
        <w:trPr>
          <w:trHeight w:val="863"/>
        </w:trPr>
        <w:tc>
          <w:tcPr>
            <w:tcW w:w="709" w:type="dxa"/>
            <w:vAlign w:val="center"/>
          </w:tcPr>
          <w:p w14:paraId="6B9EAC67"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148D3A5" w14:textId="77777777" w:rsidR="000109CC" w:rsidRPr="007E77AF" w:rsidRDefault="000109CC" w:rsidP="000109CC">
            <w:pPr>
              <w:spacing w:line="360" w:lineRule="auto"/>
              <w:rPr>
                <w:sz w:val="24"/>
                <w:szCs w:val="24"/>
              </w:rPr>
            </w:pPr>
            <w:r w:rsidRPr="007E77AF">
              <w:rPr>
                <w:sz w:val="24"/>
                <w:szCs w:val="24"/>
              </w:rPr>
              <w:t xml:space="preserve">Menekan tombol menu </w:t>
            </w:r>
            <w:r w:rsidRPr="007E77AF">
              <w:rPr>
                <w:color w:val="000000"/>
                <w:sz w:val="24"/>
                <w:szCs w:val="24"/>
                <w:lang w:val="id-ID"/>
              </w:rPr>
              <w:t>pembelian.</w:t>
            </w:r>
          </w:p>
        </w:tc>
        <w:tc>
          <w:tcPr>
            <w:tcW w:w="3969" w:type="dxa"/>
            <w:vAlign w:val="center"/>
          </w:tcPr>
          <w:p w14:paraId="21EC2DE5" w14:textId="77777777" w:rsidR="000109CC" w:rsidRPr="007E77AF" w:rsidRDefault="000109CC" w:rsidP="000109CC">
            <w:pPr>
              <w:spacing w:line="360" w:lineRule="auto"/>
              <w:rPr>
                <w:sz w:val="24"/>
                <w:szCs w:val="24"/>
              </w:rPr>
            </w:pPr>
          </w:p>
        </w:tc>
      </w:tr>
      <w:tr w:rsidR="000109CC" w:rsidRPr="007E77AF" w14:paraId="45BAB625" w14:textId="77777777" w:rsidTr="000109CC">
        <w:trPr>
          <w:trHeight w:val="863"/>
        </w:trPr>
        <w:tc>
          <w:tcPr>
            <w:tcW w:w="709" w:type="dxa"/>
            <w:vAlign w:val="center"/>
          </w:tcPr>
          <w:p w14:paraId="0B9D36B7"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948BEB5" w14:textId="77777777" w:rsidR="000109CC" w:rsidRPr="007E77AF" w:rsidRDefault="000109CC" w:rsidP="000109CC">
            <w:pPr>
              <w:spacing w:line="360" w:lineRule="auto"/>
              <w:rPr>
                <w:sz w:val="24"/>
                <w:szCs w:val="24"/>
              </w:rPr>
            </w:pPr>
          </w:p>
        </w:tc>
        <w:tc>
          <w:tcPr>
            <w:tcW w:w="3969" w:type="dxa"/>
            <w:vAlign w:val="center"/>
          </w:tcPr>
          <w:p w14:paraId="66C8F061"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color w:val="000000"/>
                <w:sz w:val="24"/>
                <w:szCs w:val="24"/>
                <w:lang w:val="id-ID"/>
              </w:rPr>
              <w:t>pembelian</w:t>
            </w:r>
            <w:r w:rsidRPr="007E77AF">
              <w:rPr>
                <w:sz w:val="24"/>
                <w:szCs w:val="24"/>
              </w:rPr>
              <w:t>.</w:t>
            </w:r>
          </w:p>
        </w:tc>
      </w:tr>
      <w:tr w:rsidR="000109CC" w:rsidRPr="007E77AF" w14:paraId="095D26B8" w14:textId="77777777" w:rsidTr="000109CC">
        <w:trPr>
          <w:trHeight w:val="863"/>
        </w:trPr>
        <w:tc>
          <w:tcPr>
            <w:tcW w:w="709" w:type="dxa"/>
            <w:vAlign w:val="center"/>
          </w:tcPr>
          <w:p w14:paraId="26EA7B6A"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0C8D6069"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Pr>
                <w:sz w:val="24"/>
                <w:szCs w:val="24"/>
                <w:lang w:val="id-ID"/>
              </w:rPr>
              <w:t>di</w:t>
            </w:r>
            <w:r>
              <w:rPr>
                <w:sz w:val="24"/>
                <w:szCs w:val="24"/>
                <w:lang w:val="id-ID"/>
              </w:rPr>
              <w:softHyphen/>
              <w:t>-</w:t>
            </w:r>
            <w:r>
              <w:rPr>
                <w:i/>
                <w:sz w:val="24"/>
                <w:szCs w:val="24"/>
                <w:lang w:val="id-ID"/>
              </w:rPr>
              <w:t xml:space="preserve">input </w:t>
            </w:r>
            <w:r>
              <w:rPr>
                <w:sz w:val="24"/>
                <w:szCs w:val="24"/>
                <w:lang w:val="id-ID"/>
              </w:rPr>
              <w:t>data pembayaran.</w:t>
            </w:r>
          </w:p>
        </w:tc>
        <w:tc>
          <w:tcPr>
            <w:tcW w:w="3969" w:type="dxa"/>
            <w:vAlign w:val="center"/>
          </w:tcPr>
          <w:p w14:paraId="26B859E3" w14:textId="77777777" w:rsidR="000109CC" w:rsidRPr="007E77AF" w:rsidRDefault="000109CC" w:rsidP="000109CC">
            <w:pPr>
              <w:spacing w:line="360" w:lineRule="auto"/>
              <w:rPr>
                <w:sz w:val="24"/>
                <w:szCs w:val="24"/>
              </w:rPr>
            </w:pPr>
          </w:p>
        </w:tc>
      </w:tr>
      <w:tr w:rsidR="000109CC" w:rsidRPr="007E77AF" w14:paraId="4C423D63" w14:textId="77777777" w:rsidTr="000109CC">
        <w:trPr>
          <w:trHeight w:val="863"/>
        </w:trPr>
        <w:tc>
          <w:tcPr>
            <w:tcW w:w="709" w:type="dxa"/>
            <w:vAlign w:val="center"/>
          </w:tcPr>
          <w:p w14:paraId="55A31EBC" w14:textId="77777777" w:rsidR="000109CC" w:rsidRPr="007E77AF" w:rsidRDefault="000109CC" w:rsidP="000109CC">
            <w:pPr>
              <w:spacing w:line="360" w:lineRule="auto"/>
              <w:jc w:val="center"/>
              <w:rPr>
                <w:sz w:val="24"/>
                <w:szCs w:val="24"/>
                <w:lang w:val="id-ID"/>
              </w:rPr>
            </w:pPr>
            <w:r w:rsidRPr="007E77AF">
              <w:rPr>
                <w:sz w:val="24"/>
                <w:szCs w:val="24"/>
                <w:lang w:val="id-ID"/>
              </w:rPr>
              <w:t>4</w:t>
            </w:r>
          </w:p>
        </w:tc>
        <w:tc>
          <w:tcPr>
            <w:tcW w:w="3260" w:type="dxa"/>
            <w:vAlign w:val="center"/>
          </w:tcPr>
          <w:p w14:paraId="6DDEED7B" w14:textId="77777777" w:rsidR="000109CC" w:rsidRPr="007E77AF" w:rsidRDefault="000109CC" w:rsidP="000109CC">
            <w:pPr>
              <w:spacing w:line="360" w:lineRule="auto"/>
              <w:rPr>
                <w:sz w:val="24"/>
                <w:szCs w:val="24"/>
              </w:rPr>
            </w:pPr>
          </w:p>
        </w:tc>
        <w:tc>
          <w:tcPr>
            <w:tcW w:w="3969" w:type="dxa"/>
            <w:vAlign w:val="center"/>
          </w:tcPr>
          <w:p w14:paraId="1C498A10"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data pembelian.</w:t>
            </w:r>
          </w:p>
        </w:tc>
      </w:tr>
      <w:tr w:rsidR="000109CC" w:rsidRPr="007E77AF" w14:paraId="40190A72" w14:textId="77777777" w:rsidTr="000109CC">
        <w:trPr>
          <w:trHeight w:val="863"/>
        </w:trPr>
        <w:tc>
          <w:tcPr>
            <w:tcW w:w="709" w:type="dxa"/>
            <w:vAlign w:val="center"/>
          </w:tcPr>
          <w:p w14:paraId="2439D3F0"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598450EA" w14:textId="77777777" w:rsidR="000109CC" w:rsidRPr="007E77AF" w:rsidRDefault="000109CC" w:rsidP="000109CC">
            <w:pPr>
              <w:spacing w:line="360" w:lineRule="auto"/>
              <w:rPr>
                <w:sz w:val="24"/>
                <w:szCs w:val="24"/>
                <w:lang w:val="id-ID"/>
              </w:rPr>
            </w:pPr>
            <w:r w:rsidRPr="007E77AF">
              <w:rPr>
                <w:sz w:val="24"/>
                <w:szCs w:val="24"/>
                <w:lang w:val="id-ID"/>
              </w:rPr>
              <w:t>Menekan tombol pembayaran.</w:t>
            </w:r>
          </w:p>
        </w:tc>
        <w:tc>
          <w:tcPr>
            <w:tcW w:w="3969" w:type="dxa"/>
            <w:vAlign w:val="center"/>
          </w:tcPr>
          <w:p w14:paraId="4420F9B9" w14:textId="77777777" w:rsidR="000109CC" w:rsidRPr="007E77AF" w:rsidRDefault="000109CC" w:rsidP="000109CC">
            <w:pPr>
              <w:spacing w:line="360" w:lineRule="auto"/>
              <w:rPr>
                <w:sz w:val="24"/>
                <w:szCs w:val="24"/>
              </w:rPr>
            </w:pPr>
          </w:p>
        </w:tc>
      </w:tr>
      <w:tr w:rsidR="000109CC" w:rsidRPr="007E77AF" w14:paraId="029BA04E" w14:textId="77777777" w:rsidTr="000109CC">
        <w:trPr>
          <w:trHeight w:val="863"/>
        </w:trPr>
        <w:tc>
          <w:tcPr>
            <w:tcW w:w="709" w:type="dxa"/>
            <w:vAlign w:val="center"/>
          </w:tcPr>
          <w:p w14:paraId="1BB281E5"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2A2DF6CC" w14:textId="77777777" w:rsidR="000109CC" w:rsidRPr="007E77AF" w:rsidRDefault="000109CC" w:rsidP="000109CC">
            <w:pPr>
              <w:spacing w:line="360" w:lineRule="auto"/>
              <w:rPr>
                <w:sz w:val="24"/>
                <w:szCs w:val="24"/>
                <w:lang w:val="id-ID"/>
              </w:rPr>
            </w:pPr>
          </w:p>
        </w:tc>
        <w:tc>
          <w:tcPr>
            <w:tcW w:w="3969" w:type="dxa"/>
            <w:vAlign w:val="center"/>
          </w:tcPr>
          <w:p w14:paraId="4061CA53"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pembayaran pembelian</w:t>
            </w:r>
            <w:r w:rsidRPr="007E77AF">
              <w:rPr>
                <w:sz w:val="24"/>
                <w:szCs w:val="24"/>
              </w:rPr>
              <w:t>.</w:t>
            </w:r>
          </w:p>
        </w:tc>
      </w:tr>
      <w:tr w:rsidR="000109CC" w:rsidRPr="007E77AF" w14:paraId="2BCE25CD" w14:textId="77777777" w:rsidTr="000109CC">
        <w:trPr>
          <w:trHeight w:val="863"/>
        </w:trPr>
        <w:tc>
          <w:tcPr>
            <w:tcW w:w="709" w:type="dxa"/>
            <w:vAlign w:val="center"/>
          </w:tcPr>
          <w:p w14:paraId="2761951F" w14:textId="77777777" w:rsidR="000109CC" w:rsidRPr="007E77AF" w:rsidRDefault="000109CC" w:rsidP="000109CC">
            <w:pPr>
              <w:spacing w:line="360" w:lineRule="auto"/>
              <w:jc w:val="center"/>
              <w:rPr>
                <w:sz w:val="24"/>
                <w:szCs w:val="24"/>
                <w:lang w:val="id-ID"/>
              </w:rPr>
            </w:pPr>
            <w:r w:rsidRPr="007E77AF">
              <w:rPr>
                <w:sz w:val="24"/>
                <w:szCs w:val="24"/>
                <w:lang w:val="id-ID"/>
              </w:rPr>
              <w:t>7</w:t>
            </w:r>
          </w:p>
        </w:tc>
        <w:tc>
          <w:tcPr>
            <w:tcW w:w="3260" w:type="dxa"/>
            <w:vAlign w:val="center"/>
          </w:tcPr>
          <w:p w14:paraId="65A2965C" w14:textId="77777777" w:rsidR="000109CC" w:rsidRPr="007E77AF" w:rsidRDefault="000109CC" w:rsidP="000109CC">
            <w:pPr>
              <w:spacing w:line="360" w:lineRule="auto"/>
              <w:rPr>
                <w:sz w:val="24"/>
                <w:szCs w:val="24"/>
                <w:lang w:val="id-ID"/>
              </w:rPr>
            </w:pPr>
            <w:r w:rsidRPr="007E77AF">
              <w:rPr>
                <w:sz w:val="24"/>
                <w:szCs w:val="24"/>
              </w:rPr>
              <w:t>Menekan tombol simpan.</w:t>
            </w:r>
          </w:p>
        </w:tc>
        <w:tc>
          <w:tcPr>
            <w:tcW w:w="3969" w:type="dxa"/>
            <w:vAlign w:val="center"/>
          </w:tcPr>
          <w:p w14:paraId="296F3EEF" w14:textId="77777777" w:rsidR="000109CC" w:rsidRPr="007E77AF" w:rsidRDefault="000109CC" w:rsidP="000109CC">
            <w:pPr>
              <w:spacing w:line="360" w:lineRule="auto"/>
              <w:rPr>
                <w:sz w:val="24"/>
                <w:szCs w:val="24"/>
              </w:rPr>
            </w:pPr>
          </w:p>
        </w:tc>
      </w:tr>
      <w:tr w:rsidR="000109CC" w:rsidRPr="007E77AF" w14:paraId="726472FB" w14:textId="77777777" w:rsidTr="000109CC">
        <w:trPr>
          <w:trHeight w:val="863"/>
        </w:trPr>
        <w:tc>
          <w:tcPr>
            <w:tcW w:w="709" w:type="dxa"/>
            <w:vAlign w:val="center"/>
          </w:tcPr>
          <w:p w14:paraId="1E8CEE2F" w14:textId="77777777" w:rsidR="000109CC" w:rsidRPr="007E77AF" w:rsidRDefault="000109CC" w:rsidP="000109CC">
            <w:pPr>
              <w:spacing w:line="360" w:lineRule="auto"/>
              <w:jc w:val="center"/>
              <w:rPr>
                <w:sz w:val="24"/>
                <w:szCs w:val="24"/>
                <w:lang w:val="id-ID"/>
              </w:rPr>
            </w:pPr>
            <w:r w:rsidRPr="007E77AF">
              <w:rPr>
                <w:sz w:val="24"/>
                <w:szCs w:val="24"/>
                <w:lang w:val="id-ID"/>
              </w:rPr>
              <w:t>8</w:t>
            </w:r>
          </w:p>
        </w:tc>
        <w:tc>
          <w:tcPr>
            <w:tcW w:w="3260" w:type="dxa"/>
            <w:vAlign w:val="center"/>
          </w:tcPr>
          <w:p w14:paraId="1F9A4A35" w14:textId="77777777" w:rsidR="000109CC" w:rsidRPr="007E77AF" w:rsidRDefault="000109CC" w:rsidP="000109CC">
            <w:pPr>
              <w:spacing w:line="360" w:lineRule="auto"/>
              <w:rPr>
                <w:sz w:val="24"/>
                <w:szCs w:val="24"/>
                <w:lang w:val="id-ID"/>
              </w:rPr>
            </w:pPr>
          </w:p>
        </w:tc>
        <w:tc>
          <w:tcPr>
            <w:tcW w:w="3969" w:type="dxa"/>
            <w:vAlign w:val="center"/>
          </w:tcPr>
          <w:p w14:paraId="7D1D9184"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w:t>
            </w:r>
            <w:r w:rsidRPr="007E77AF">
              <w:rPr>
                <w:sz w:val="24"/>
                <w:szCs w:val="24"/>
              </w:rPr>
              <w:lastRenderedPageBreak/>
              <w:t xml:space="preserve">sistem menampilkan notifikasi gagal dan </w:t>
            </w:r>
            <w:r w:rsidRPr="007E77AF">
              <w:rPr>
                <w:sz w:val="24"/>
                <w:szCs w:val="24"/>
                <w:lang w:val="id-ID"/>
              </w:rPr>
              <w:t xml:space="preserve">menampilkan halaman </w:t>
            </w:r>
            <w:r w:rsidRPr="007E77AF">
              <w:rPr>
                <w:i/>
                <w:sz w:val="24"/>
                <w:szCs w:val="24"/>
                <w:lang w:val="id-ID"/>
              </w:rPr>
              <w:t xml:space="preserve">invoice </w:t>
            </w:r>
            <w:r w:rsidRPr="007E77AF">
              <w:rPr>
                <w:sz w:val="24"/>
                <w:szCs w:val="24"/>
                <w:lang w:val="id-ID"/>
              </w:rPr>
              <w:t>data pembelian.</w:t>
            </w:r>
          </w:p>
        </w:tc>
      </w:tr>
    </w:tbl>
    <w:p w14:paraId="0416D245"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rPr>
        <w:lastRenderedPageBreak/>
        <w:t>Mendata Retur Pembelian</w:t>
      </w:r>
    </w:p>
    <w:p w14:paraId="0E982239" w14:textId="6E0502B0" w:rsidR="00540618"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sidRPr="007E77AF">
        <w:rPr>
          <w:color w:val="000000"/>
          <w:sz w:val="24"/>
          <w:szCs w:val="24"/>
        </w:rPr>
        <w:t>3.</w:t>
      </w:r>
      <w:r w:rsidR="003610FA">
        <w:rPr>
          <w:color w:val="000000"/>
          <w:sz w:val="24"/>
          <w:szCs w:val="24"/>
          <w:lang w:val="id-ID"/>
        </w:rPr>
        <w:t xml:space="preserve"> </w:t>
      </w:r>
      <w:r w:rsidRPr="007E77AF">
        <w:rPr>
          <w:color w:val="000000"/>
          <w:sz w:val="24"/>
          <w:szCs w:val="24"/>
        </w:rPr>
        <w:t>11 sebagai berikut.</w:t>
      </w:r>
      <w:bookmarkStart w:id="112" w:name="_heading=h.184mhaj" w:colFirst="0" w:colLast="0"/>
      <w:bookmarkEnd w:id="112"/>
    </w:p>
    <w:p w14:paraId="4E8E8AEA" w14:textId="685F9CE9" w:rsidR="003610FA" w:rsidRDefault="003610FA" w:rsidP="003610FA">
      <w:pPr>
        <w:pStyle w:val="Caption"/>
        <w:keepNext/>
        <w:jc w:val="left"/>
      </w:pPr>
      <w:bookmarkStart w:id="113" w:name="_Toc105002603"/>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11</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mendata </w:t>
      </w:r>
      <w:r w:rsidRPr="003610FA">
        <w:rPr>
          <w:lang w:val="id-ID"/>
        </w:rPr>
        <w:t>retur pembelian</w:t>
      </w:r>
      <w:bookmarkEnd w:id="113"/>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06F494A7" w14:textId="77777777" w:rsidTr="000109CC">
        <w:trPr>
          <w:trHeight w:val="438"/>
        </w:trPr>
        <w:tc>
          <w:tcPr>
            <w:tcW w:w="709" w:type="dxa"/>
            <w:tcBorders>
              <w:top w:val="single" w:sz="6" w:space="0" w:color="000000"/>
            </w:tcBorders>
            <w:vAlign w:val="center"/>
          </w:tcPr>
          <w:p w14:paraId="308E35C4"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5AB171B9" w14:textId="77777777" w:rsidR="000109CC" w:rsidRPr="007E77AF" w:rsidRDefault="000109CC" w:rsidP="000109CC">
            <w:pPr>
              <w:spacing w:line="360" w:lineRule="auto"/>
              <w:jc w:val="center"/>
              <w:rPr>
                <w:b/>
                <w:sz w:val="24"/>
                <w:szCs w:val="24"/>
                <w:lang w:val="id-ID"/>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6464B805"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0275FCB9" w14:textId="77777777" w:rsidTr="000109CC">
        <w:trPr>
          <w:trHeight w:val="438"/>
        </w:trPr>
        <w:tc>
          <w:tcPr>
            <w:tcW w:w="7938" w:type="dxa"/>
            <w:gridSpan w:val="3"/>
            <w:tcBorders>
              <w:top w:val="single" w:sz="6" w:space="0" w:color="000000"/>
            </w:tcBorders>
            <w:vAlign w:val="center"/>
          </w:tcPr>
          <w:p w14:paraId="6FF76F4E"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6C9F4618" w14:textId="77777777" w:rsidTr="000109CC">
        <w:trPr>
          <w:trHeight w:val="863"/>
        </w:trPr>
        <w:tc>
          <w:tcPr>
            <w:tcW w:w="709" w:type="dxa"/>
            <w:vAlign w:val="center"/>
          </w:tcPr>
          <w:p w14:paraId="036D0294"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0808922E" w14:textId="77777777" w:rsidR="000109CC" w:rsidRPr="007E77AF" w:rsidRDefault="000109CC" w:rsidP="000109CC">
            <w:pPr>
              <w:spacing w:line="360" w:lineRule="auto"/>
              <w:rPr>
                <w:sz w:val="24"/>
                <w:szCs w:val="24"/>
              </w:rPr>
            </w:pPr>
            <w:r w:rsidRPr="007E77AF">
              <w:rPr>
                <w:sz w:val="24"/>
                <w:szCs w:val="24"/>
              </w:rPr>
              <w:t xml:space="preserve">Menekan tombol menu </w:t>
            </w:r>
            <w:r w:rsidRPr="007E77AF">
              <w:rPr>
                <w:color w:val="000000"/>
                <w:sz w:val="24"/>
                <w:szCs w:val="24"/>
                <w:lang w:val="id-ID"/>
              </w:rPr>
              <w:t>pembelian</w:t>
            </w:r>
            <w:r>
              <w:rPr>
                <w:color w:val="000000"/>
                <w:sz w:val="24"/>
                <w:szCs w:val="24"/>
                <w:lang w:val="id-ID"/>
              </w:rPr>
              <w:t>.</w:t>
            </w:r>
          </w:p>
        </w:tc>
        <w:tc>
          <w:tcPr>
            <w:tcW w:w="3969" w:type="dxa"/>
            <w:vAlign w:val="center"/>
          </w:tcPr>
          <w:p w14:paraId="4BDCB1D6" w14:textId="77777777" w:rsidR="000109CC" w:rsidRPr="007E77AF" w:rsidRDefault="000109CC" w:rsidP="000109CC">
            <w:pPr>
              <w:spacing w:line="360" w:lineRule="auto"/>
              <w:rPr>
                <w:sz w:val="24"/>
                <w:szCs w:val="24"/>
              </w:rPr>
            </w:pPr>
          </w:p>
        </w:tc>
      </w:tr>
      <w:tr w:rsidR="000109CC" w:rsidRPr="007E77AF" w14:paraId="3D792671" w14:textId="77777777" w:rsidTr="000109CC">
        <w:trPr>
          <w:trHeight w:val="863"/>
        </w:trPr>
        <w:tc>
          <w:tcPr>
            <w:tcW w:w="709" w:type="dxa"/>
            <w:vAlign w:val="center"/>
          </w:tcPr>
          <w:p w14:paraId="3550FA7C"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EA632F2" w14:textId="77777777" w:rsidR="000109CC" w:rsidRPr="007E77AF" w:rsidRDefault="000109CC" w:rsidP="000109CC">
            <w:pPr>
              <w:spacing w:line="360" w:lineRule="auto"/>
              <w:rPr>
                <w:sz w:val="24"/>
                <w:szCs w:val="24"/>
              </w:rPr>
            </w:pPr>
          </w:p>
        </w:tc>
        <w:tc>
          <w:tcPr>
            <w:tcW w:w="3969" w:type="dxa"/>
            <w:vAlign w:val="center"/>
          </w:tcPr>
          <w:p w14:paraId="48FD6E31"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color w:val="000000"/>
                <w:sz w:val="24"/>
                <w:szCs w:val="24"/>
                <w:lang w:val="id-ID"/>
              </w:rPr>
              <w:t>pembelian</w:t>
            </w:r>
            <w:r w:rsidRPr="007E77AF">
              <w:rPr>
                <w:sz w:val="24"/>
                <w:szCs w:val="24"/>
              </w:rPr>
              <w:t>.</w:t>
            </w:r>
          </w:p>
        </w:tc>
      </w:tr>
      <w:tr w:rsidR="000109CC" w:rsidRPr="007E77AF" w14:paraId="4BA611A1" w14:textId="77777777" w:rsidTr="000109CC">
        <w:trPr>
          <w:trHeight w:val="863"/>
        </w:trPr>
        <w:tc>
          <w:tcPr>
            <w:tcW w:w="709" w:type="dxa"/>
            <w:vAlign w:val="center"/>
          </w:tcPr>
          <w:p w14:paraId="6BC49251"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6F2E2263"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Pr>
                <w:sz w:val="24"/>
                <w:szCs w:val="24"/>
                <w:lang w:val="id-ID"/>
              </w:rPr>
              <w:t>di-</w:t>
            </w:r>
            <w:r w:rsidRPr="00E01973">
              <w:rPr>
                <w:i/>
                <w:sz w:val="24"/>
                <w:szCs w:val="24"/>
                <w:lang w:val="id-ID"/>
              </w:rPr>
              <w:t>input</w:t>
            </w:r>
            <w:r>
              <w:rPr>
                <w:sz w:val="24"/>
                <w:szCs w:val="24"/>
                <w:lang w:val="id-ID"/>
              </w:rPr>
              <w:t xml:space="preserve"> data retur.</w:t>
            </w:r>
          </w:p>
        </w:tc>
        <w:tc>
          <w:tcPr>
            <w:tcW w:w="3969" w:type="dxa"/>
            <w:vAlign w:val="center"/>
          </w:tcPr>
          <w:p w14:paraId="57EA1EA2" w14:textId="77777777" w:rsidR="000109CC" w:rsidRPr="007E77AF" w:rsidRDefault="000109CC" w:rsidP="000109CC">
            <w:pPr>
              <w:spacing w:line="360" w:lineRule="auto"/>
              <w:rPr>
                <w:sz w:val="24"/>
                <w:szCs w:val="24"/>
              </w:rPr>
            </w:pPr>
          </w:p>
        </w:tc>
      </w:tr>
      <w:tr w:rsidR="000109CC" w:rsidRPr="007E77AF" w14:paraId="3DEBD013" w14:textId="77777777" w:rsidTr="000109CC">
        <w:trPr>
          <w:trHeight w:val="863"/>
        </w:trPr>
        <w:tc>
          <w:tcPr>
            <w:tcW w:w="709" w:type="dxa"/>
            <w:vAlign w:val="center"/>
          </w:tcPr>
          <w:p w14:paraId="3CFF3317"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2557DEE3" w14:textId="77777777" w:rsidR="000109CC" w:rsidRPr="007E77AF" w:rsidRDefault="000109CC" w:rsidP="000109CC">
            <w:pPr>
              <w:spacing w:line="360" w:lineRule="auto"/>
              <w:rPr>
                <w:sz w:val="24"/>
                <w:szCs w:val="24"/>
              </w:rPr>
            </w:pPr>
          </w:p>
        </w:tc>
        <w:tc>
          <w:tcPr>
            <w:tcW w:w="3969" w:type="dxa"/>
            <w:vAlign w:val="center"/>
          </w:tcPr>
          <w:p w14:paraId="370E62A9"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data pembelian.</w:t>
            </w:r>
          </w:p>
        </w:tc>
      </w:tr>
      <w:tr w:rsidR="000109CC" w:rsidRPr="007E77AF" w14:paraId="3E9E6039" w14:textId="77777777" w:rsidTr="000109CC">
        <w:trPr>
          <w:trHeight w:val="863"/>
        </w:trPr>
        <w:tc>
          <w:tcPr>
            <w:tcW w:w="709" w:type="dxa"/>
            <w:vAlign w:val="center"/>
          </w:tcPr>
          <w:p w14:paraId="1A9A4B36" w14:textId="77777777" w:rsidR="000109CC" w:rsidRPr="007E77AF" w:rsidRDefault="000109CC" w:rsidP="000109CC">
            <w:pPr>
              <w:spacing w:line="360" w:lineRule="auto"/>
              <w:jc w:val="center"/>
              <w:rPr>
                <w:sz w:val="24"/>
                <w:szCs w:val="24"/>
              </w:rPr>
            </w:pPr>
            <w:r w:rsidRPr="007E77AF">
              <w:rPr>
                <w:sz w:val="24"/>
                <w:szCs w:val="24"/>
              </w:rPr>
              <w:t>5</w:t>
            </w:r>
          </w:p>
        </w:tc>
        <w:tc>
          <w:tcPr>
            <w:tcW w:w="3260" w:type="dxa"/>
            <w:vAlign w:val="center"/>
          </w:tcPr>
          <w:p w14:paraId="2C441615"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tombol</w:t>
            </w:r>
            <w:r w:rsidRPr="007E77AF">
              <w:rPr>
                <w:sz w:val="24"/>
                <w:szCs w:val="24"/>
              </w:rPr>
              <w:t xml:space="preserve"> </w:t>
            </w:r>
            <w:r w:rsidRPr="007E77AF">
              <w:rPr>
                <w:sz w:val="24"/>
                <w:szCs w:val="24"/>
                <w:lang w:val="id-ID"/>
              </w:rPr>
              <w:t>retur pembelian</w:t>
            </w:r>
            <w:r w:rsidRPr="007E77AF">
              <w:rPr>
                <w:sz w:val="24"/>
                <w:szCs w:val="24"/>
              </w:rPr>
              <w:t>.</w:t>
            </w:r>
          </w:p>
        </w:tc>
        <w:tc>
          <w:tcPr>
            <w:tcW w:w="3969" w:type="dxa"/>
            <w:vAlign w:val="center"/>
          </w:tcPr>
          <w:p w14:paraId="4B0FF7B3" w14:textId="77777777" w:rsidR="000109CC" w:rsidRPr="007E77AF" w:rsidRDefault="000109CC" w:rsidP="000109CC">
            <w:pPr>
              <w:spacing w:line="360" w:lineRule="auto"/>
              <w:rPr>
                <w:sz w:val="24"/>
                <w:szCs w:val="24"/>
              </w:rPr>
            </w:pPr>
          </w:p>
        </w:tc>
      </w:tr>
      <w:tr w:rsidR="000109CC" w:rsidRPr="007E77AF" w14:paraId="121B9D4E" w14:textId="77777777" w:rsidTr="000109CC">
        <w:trPr>
          <w:trHeight w:val="863"/>
        </w:trPr>
        <w:tc>
          <w:tcPr>
            <w:tcW w:w="709" w:type="dxa"/>
            <w:vAlign w:val="center"/>
          </w:tcPr>
          <w:p w14:paraId="5CDE4E83"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5776CF54" w14:textId="77777777" w:rsidR="000109CC" w:rsidRPr="007E77AF" w:rsidRDefault="000109CC" w:rsidP="000109CC">
            <w:pPr>
              <w:spacing w:line="360" w:lineRule="auto"/>
              <w:rPr>
                <w:sz w:val="24"/>
                <w:szCs w:val="24"/>
              </w:rPr>
            </w:pPr>
          </w:p>
        </w:tc>
        <w:tc>
          <w:tcPr>
            <w:tcW w:w="3969" w:type="dxa"/>
            <w:vAlign w:val="center"/>
          </w:tcPr>
          <w:p w14:paraId="03FCBE42"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sz w:val="24"/>
                <w:szCs w:val="24"/>
                <w:lang w:val="id-ID"/>
              </w:rPr>
              <w:t xml:space="preserve">retur </w:t>
            </w:r>
            <w:r w:rsidRPr="007E77AF">
              <w:rPr>
                <w:color w:val="000000"/>
                <w:sz w:val="24"/>
                <w:szCs w:val="24"/>
                <w:lang w:val="id-ID"/>
              </w:rPr>
              <w:t>pembelian</w:t>
            </w:r>
            <w:r w:rsidRPr="007E77AF">
              <w:rPr>
                <w:sz w:val="24"/>
                <w:szCs w:val="24"/>
              </w:rPr>
              <w:t>.</w:t>
            </w:r>
          </w:p>
        </w:tc>
      </w:tr>
      <w:tr w:rsidR="000109CC" w:rsidRPr="007E77AF" w14:paraId="51C0FD2B" w14:textId="77777777" w:rsidTr="000109CC">
        <w:trPr>
          <w:trHeight w:val="510"/>
        </w:trPr>
        <w:tc>
          <w:tcPr>
            <w:tcW w:w="7938" w:type="dxa"/>
            <w:gridSpan w:val="3"/>
            <w:vAlign w:val="center"/>
          </w:tcPr>
          <w:p w14:paraId="486E7D12" w14:textId="77777777" w:rsidR="000109CC" w:rsidRPr="007E77AF" w:rsidRDefault="000109CC" w:rsidP="000109CC">
            <w:pPr>
              <w:spacing w:line="360" w:lineRule="auto"/>
              <w:rPr>
                <w:b/>
                <w:sz w:val="24"/>
                <w:szCs w:val="24"/>
                <w:lang w:val="id-ID"/>
              </w:rPr>
            </w:pPr>
            <w:r w:rsidRPr="007E77AF">
              <w:rPr>
                <w:b/>
                <w:sz w:val="24"/>
                <w:szCs w:val="24"/>
              </w:rPr>
              <w:t xml:space="preserve">Skenario Alternatif Tambah </w:t>
            </w:r>
            <w:r w:rsidRPr="007E77AF">
              <w:rPr>
                <w:b/>
                <w:sz w:val="24"/>
                <w:szCs w:val="24"/>
                <w:lang w:val="id-ID"/>
              </w:rPr>
              <w:t>Item Retur Pembelian</w:t>
            </w:r>
          </w:p>
        </w:tc>
      </w:tr>
      <w:tr w:rsidR="000109CC" w:rsidRPr="007E77AF" w14:paraId="27910823" w14:textId="77777777" w:rsidTr="000109CC">
        <w:trPr>
          <w:trHeight w:val="834"/>
        </w:trPr>
        <w:tc>
          <w:tcPr>
            <w:tcW w:w="709" w:type="dxa"/>
            <w:vAlign w:val="center"/>
          </w:tcPr>
          <w:p w14:paraId="73BD4E75"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077D7AA" w14:textId="77777777" w:rsidR="000109CC" w:rsidRPr="007E77AF" w:rsidRDefault="000109CC" w:rsidP="000109CC">
            <w:pPr>
              <w:spacing w:line="360" w:lineRule="auto"/>
              <w:rPr>
                <w:sz w:val="24"/>
                <w:szCs w:val="24"/>
              </w:rPr>
            </w:pPr>
            <w:r w:rsidRPr="007E77AF">
              <w:rPr>
                <w:sz w:val="24"/>
                <w:szCs w:val="24"/>
              </w:rPr>
              <w:t>Menekan tombol tambah data</w:t>
            </w:r>
            <w:r w:rsidRPr="007E77AF">
              <w:rPr>
                <w:sz w:val="24"/>
                <w:szCs w:val="24"/>
                <w:lang w:val="id-ID"/>
              </w:rPr>
              <w:t xml:space="preserve"> retur</w:t>
            </w:r>
            <w:r w:rsidRPr="007E77AF">
              <w:rPr>
                <w:sz w:val="24"/>
                <w:szCs w:val="24"/>
              </w:rPr>
              <w:t>.</w:t>
            </w:r>
          </w:p>
        </w:tc>
        <w:tc>
          <w:tcPr>
            <w:tcW w:w="3969" w:type="dxa"/>
            <w:vAlign w:val="center"/>
          </w:tcPr>
          <w:p w14:paraId="509963A8" w14:textId="77777777" w:rsidR="000109CC" w:rsidRPr="007E77AF" w:rsidRDefault="000109CC" w:rsidP="000109CC">
            <w:pPr>
              <w:spacing w:line="360" w:lineRule="auto"/>
              <w:rPr>
                <w:sz w:val="24"/>
                <w:szCs w:val="24"/>
              </w:rPr>
            </w:pPr>
          </w:p>
        </w:tc>
      </w:tr>
      <w:tr w:rsidR="000109CC" w:rsidRPr="007E77AF" w14:paraId="634BA34F" w14:textId="77777777" w:rsidTr="000109CC">
        <w:trPr>
          <w:trHeight w:val="834"/>
        </w:trPr>
        <w:tc>
          <w:tcPr>
            <w:tcW w:w="709" w:type="dxa"/>
            <w:vAlign w:val="center"/>
          </w:tcPr>
          <w:p w14:paraId="01F1F3F8"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3A292EFC" w14:textId="77777777" w:rsidR="000109CC" w:rsidRPr="007E77AF" w:rsidRDefault="000109CC" w:rsidP="000109CC">
            <w:pPr>
              <w:spacing w:line="360" w:lineRule="auto"/>
              <w:rPr>
                <w:sz w:val="24"/>
                <w:szCs w:val="24"/>
              </w:rPr>
            </w:pPr>
          </w:p>
        </w:tc>
        <w:tc>
          <w:tcPr>
            <w:tcW w:w="3969" w:type="dxa"/>
            <w:vAlign w:val="center"/>
          </w:tcPr>
          <w:p w14:paraId="58FC54BC" w14:textId="77777777" w:rsidR="000109CC" w:rsidRPr="007E77AF" w:rsidRDefault="000109CC" w:rsidP="000109CC">
            <w:pPr>
              <w:spacing w:line="360" w:lineRule="auto"/>
              <w:rPr>
                <w:sz w:val="24"/>
                <w:szCs w:val="24"/>
              </w:rPr>
            </w:pPr>
            <w:r w:rsidRPr="007E77AF">
              <w:rPr>
                <w:sz w:val="24"/>
                <w:szCs w:val="24"/>
              </w:rPr>
              <w:t xml:space="preserve">Menampilkan </w:t>
            </w:r>
            <w:r w:rsidRPr="00E01973">
              <w:rPr>
                <w:sz w:val="24"/>
                <w:szCs w:val="24"/>
                <w:lang w:val="id-ID"/>
              </w:rPr>
              <w:t>halaman</w:t>
            </w:r>
            <w:r w:rsidRPr="007E77AF">
              <w:rPr>
                <w:i/>
                <w:sz w:val="24"/>
                <w:szCs w:val="24"/>
              </w:rPr>
              <w:t xml:space="preserve"> </w:t>
            </w:r>
            <w:r w:rsidRPr="007E77AF">
              <w:rPr>
                <w:sz w:val="24"/>
                <w:szCs w:val="24"/>
                <w:lang w:val="id-ID"/>
              </w:rPr>
              <w:t xml:space="preserve">tambah data retur </w:t>
            </w:r>
            <w:r w:rsidRPr="007E77AF">
              <w:rPr>
                <w:color w:val="000000"/>
                <w:sz w:val="24"/>
                <w:szCs w:val="24"/>
                <w:lang w:val="id-ID"/>
              </w:rPr>
              <w:t>pembelian</w:t>
            </w:r>
            <w:r w:rsidRPr="007E77AF">
              <w:rPr>
                <w:sz w:val="24"/>
                <w:szCs w:val="24"/>
              </w:rPr>
              <w:t>.</w:t>
            </w:r>
          </w:p>
        </w:tc>
      </w:tr>
      <w:tr w:rsidR="000109CC" w:rsidRPr="007E77AF" w14:paraId="668ED641" w14:textId="77777777" w:rsidTr="000109CC">
        <w:trPr>
          <w:trHeight w:val="704"/>
        </w:trPr>
        <w:tc>
          <w:tcPr>
            <w:tcW w:w="709" w:type="dxa"/>
            <w:vAlign w:val="center"/>
          </w:tcPr>
          <w:p w14:paraId="67C506EE"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0CA7D49F" w14:textId="77777777" w:rsidR="000109CC" w:rsidRPr="007E77AF" w:rsidRDefault="000109CC" w:rsidP="000109CC">
            <w:pPr>
              <w:spacing w:line="360" w:lineRule="auto"/>
              <w:rPr>
                <w:sz w:val="24"/>
                <w:szCs w:val="24"/>
              </w:rPr>
            </w:pPr>
            <w:r w:rsidRPr="007E77AF">
              <w:rPr>
                <w:sz w:val="24"/>
                <w:szCs w:val="24"/>
              </w:rPr>
              <w:t xml:space="preserve">Menekan tombol tambah </w:t>
            </w:r>
            <w:r w:rsidRPr="007E77AF">
              <w:rPr>
                <w:sz w:val="24"/>
                <w:szCs w:val="24"/>
                <w:lang w:val="id-ID"/>
              </w:rPr>
              <w:t xml:space="preserve">item </w:t>
            </w:r>
            <w:r w:rsidRPr="007E77AF">
              <w:rPr>
                <w:sz w:val="24"/>
                <w:szCs w:val="24"/>
                <w:lang w:val="id-ID"/>
              </w:rPr>
              <w:lastRenderedPageBreak/>
              <w:t>retur</w:t>
            </w:r>
            <w:r w:rsidRPr="007E77AF">
              <w:rPr>
                <w:sz w:val="24"/>
                <w:szCs w:val="24"/>
              </w:rPr>
              <w:t>.</w:t>
            </w:r>
          </w:p>
        </w:tc>
        <w:tc>
          <w:tcPr>
            <w:tcW w:w="3969" w:type="dxa"/>
            <w:vAlign w:val="center"/>
          </w:tcPr>
          <w:p w14:paraId="1D948A6A" w14:textId="77777777" w:rsidR="000109CC" w:rsidRPr="007E77AF" w:rsidRDefault="000109CC" w:rsidP="000109CC">
            <w:pPr>
              <w:spacing w:line="360" w:lineRule="auto"/>
              <w:rPr>
                <w:sz w:val="24"/>
                <w:szCs w:val="24"/>
              </w:rPr>
            </w:pPr>
          </w:p>
        </w:tc>
      </w:tr>
      <w:tr w:rsidR="000109CC" w:rsidRPr="007E77AF" w14:paraId="5A32C881" w14:textId="77777777" w:rsidTr="000109CC">
        <w:trPr>
          <w:trHeight w:val="704"/>
        </w:trPr>
        <w:tc>
          <w:tcPr>
            <w:tcW w:w="709" w:type="dxa"/>
            <w:vAlign w:val="center"/>
          </w:tcPr>
          <w:p w14:paraId="10BE5BF9"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71DB298F" w14:textId="77777777" w:rsidR="000109CC" w:rsidRPr="007E77AF" w:rsidRDefault="000109CC" w:rsidP="000109CC">
            <w:pPr>
              <w:spacing w:line="360" w:lineRule="auto"/>
              <w:rPr>
                <w:sz w:val="24"/>
                <w:szCs w:val="24"/>
              </w:rPr>
            </w:pPr>
          </w:p>
        </w:tc>
        <w:tc>
          <w:tcPr>
            <w:tcW w:w="3969" w:type="dxa"/>
            <w:vAlign w:val="center"/>
          </w:tcPr>
          <w:p w14:paraId="7FD64570"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 xml:space="preserve">tambah </w:t>
            </w:r>
            <w:r w:rsidRPr="007E77AF">
              <w:rPr>
                <w:color w:val="000000"/>
                <w:sz w:val="24"/>
                <w:szCs w:val="24"/>
                <w:lang w:val="id-ID"/>
              </w:rPr>
              <w:t>item retur</w:t>
            </w:r>
            <w:r w:rsidRPr="007E77AF">
              <w:rPr>
                <w:sz w:val="24"/>
                <w:szCs w:val="24"/>
              </w:rPr>
              <w:t>.</w:t>
            </w:r>
          </w:p>
        </w:tc>
      </w:tr>
      <w:tr w:rsidR="000109CC" w:rsidRPr="007E77AF" w14:paraId="498C106F" w14:textId="77777777" w:rsidTr="000109CC">
        <w:trPr>
          <w:trHeight w:val="704"/>
        </w:trPr>
        <w:tc>
          <w:tcPr>
            <w:tcW w:w="709" w:type="dxa"/>
            <w:vAlign w:val="center"/>
          </w:tcPr>
          <w:p w14:paraId="6942EF94"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47EDDE20"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0B6F57E8" w14:textId="77777777" w:rsidR="000109CC" w:rsidRPr="007E77AF" w:rsidRDefault="000109CC" w:rsidP="000109CC">
            <w:pPr>
              <w:spacing w:line="360" w:lineRule="auto"/>
              <w:rPr>
                <w:sz w:val="24"/>
                <w:szCs w:val="24"/>
              </w:rPr>
            </w:pPr>
          </w:p>
        </w:tc>
      </w:tr>
      <w:tr w:rsidR="000109CC" w:rsidRPr="007E77AF" w14:paraId="230198B8" w14:textId="77777777" w:rsidTr="000109CC">
        <w:trPr>
          <w:trHeight w:val="704"/>
        </w:trPr>
        <w:tc>
          <w:tcPr>
            <w:tcW w:w="709" w:type="dxa"/>
            <w:vAlign w:val="center"/>
          </w:tcPr>
          <w:p w14:paraId="1D5F5229"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6CDFAE95" w14:textId="77777777" w:rsidR="000109CC" w:rsidRPr="007E77AF" w:rsidRDefault="000109CC" w:rsidP="000109CC">
            <w:pPr>
              <w:spacing w:line="360" w:lineRule="auto"/>
              <w:rPr>
                <w:sz w:val="24"/>
                <w:szCs w:val="24"/>
              </w:rPr>
            </w:pPr>
          </w:p>
        </w:tc>
        <w:tc>
          <w:tcPr>
            <w:tcW w:w="3969" w:type="dxa"/>
            <w:vAlign w:val="center"/>
          </w:tcPr>
          <w:p w14:paraId="5C39731A" w14:textId="77777777" w:rsidR="000109CC" w:rsidRPr="007E77AF" w:rsidRDefault="000109CC" w:rsidP="000109CC">
            <w:pPr>
              <w:spacing w:line="360" w:lineRule="auto"/>
              <w:rPr>
                <w:sz w:val="24"/>
                <w:szCs w:val="24"/>
                <w:lang w:val="id-ID"/>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menampilkan halaman tambah data retur pembelian.</w:t>
            </w:r>
          </w:p>
        </w:tc>
      </w:tr>
      <w:tr w:rsidR="000109CC" w:rsidRPr="007E77AF" w14:paraId="074BA24C" w14:textId="77777777" w:rsidTr="000109CC">
        <w:trPr>
          <w:trHeight w:val="610"/>
        </w:trPr>
        <w:tc>
          <w:tcPr>
            <w:tcW w:w="7938" w:type="dxa"/>
            <w:gridSpan w:val="3"/>
            <w:vAlign w:val="center"/>
          </w:tcPr>
          <w:p w14:paraId="0F4C9061"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Hapus</w:t>
            </w:r>
            <w:r w:rsidRPr="007E77AF">
              <w:rPr>
                <w:b/>
                <w:sz w:val="24"/>
                <w:szCs w:val="24"/>
              </w:rPr>
              <w:t xml:space="preserve"> </w:t>
            </w:r>
            <w:r w:rsidRPr="007E77AF">
              <w:rPr>
                <w:b/>
                <w:sz w:val="24"/>
                <w:szCs w:val="24"/>
                <w:lang w:val="id-ID"/>
              </w:rPr>
              <w:t>Item Retur Pembelian</w:t>
            </w:r>
          </w:p>
        </w:tc>
      </w:tr>
      <w:tr w:rsidR="000109CC" w:rsidRPr="007E77AF" w14:paraId="09F4FB52" w14:textId="77777777" w:rsidTr="000109CC">
        <w:trPr>
          <w:trHeight w:val="855"/>
        </w:trPr>
        <w:tc>
          <w:tcPr>
            <w:tcW w:w="709" w:type="dxa"/>
            <w:vAlign w:val="center"/>
          </w:tcPr>
          <w:p w14:paraId="7B9DF4E7" w14:textId="77777777" w:rsidR="000109CC" w:rsidRPr="007E77AF" w:rsidRDefault="000109CC" w:rsidP="000109CC">
            <w:pPr>
              <w:spacing w:line="360" w:lineRule="auto"/>
              <w:jc w:val="center"/>
              <w:rPr>
                <w:sz w:val="24"/>
                <w:szCs w:val="24"/>
              </w:rPr>
            </w:pPr>
            <w:r>
              <w:rPr>
                <w:sz w:val="24"/>
                <w:szCs w:val="24"/>
              </w:rPr>
              <w:t>1</w:t>
            </w:r>
          </w:p>
        </w:tc>
        <w:tc>
          <w:tcPr>
            <w:tcW w:w="3260" w:type="dxa"/>
            <w:vAlign w:val="center"/>
          </w:tcPr>
          <w:p w14:paraId="75C94411"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i/>
                <w:sz w:val="24"/>
                <w:szCs w:val="24"/>
                <w:lang w:val="id-ID"/>
              </w:rPr>
              <w:t>delete</w:t>
            </w:r>
            <w:r w:rsidRPr="007E77AF">
              <w:rPr>
                <w:sz w:val="24"/>
                <w:szCs w:val="24"/>
              </w:rPr>
              <w:t xml:space="preserve"> </w:t>
            </w:r>
            <w:r w:rsidRPr="007E77AF">
              <w:rPr>
                <w:sz w:val="24"/>
                <w:szCs w:val="24"/>
                <w:lang w:val="id-ID"/>
              </w:rPr>
              <w:t xml:space="preserve">pada </w:t>
            </w:r>
            <w:r w:rsidRPr="007E77AF">
              <w:rPr>
                <w:sz w:val="24"/>
                <w:szCs w:val="24"/>
              </w:rPr>
              <w:t>data</w:t>
            </w:r>
            <w:r w:rsidRPr="007E77AF">
              <w:rPr>
                <w:sz w:val="24"/>
                <w:szCs w:val="24"/>
                <w:lang w:val="id-ID"/>
              </w:rPr>
              <w:t xml:space="preserve"> item retur pembelian</w:t>
            </w:r>
            <w:r w:rsidRPr="007E77AF">
              <w:rPr>
                <w:sz w:val="24"/>
                <w:szCs w:val="24"/>
              </w:rPr>
              <w:t xml:space="preserve"> yang ingin dihapus.</w:t>
            </w:r>
          </w:p>
        </w:tc>
        <w:tc>
          <w:tcPr>
            <w:tcW w:w="3969" w:type="dxa"/>
            <w:vAlign w:val="center"/>
          </w:tcPr>
          <w:p w14:paraId="45452DA5" w14:textId="77777777" w:rsidR="000109CC" w:rsidRPr="007E77AF" w:rsidRDefault="000109CC" w:rsidP="000109CC">
            <w:pPr>
              <w:spacing w:line="360" w:lineRule="auto"/>
              <w:rPr>
                <w:sz w:val="24"/>
                <w:szCs w:val="24"/>
              </w:rPr>
            </w:pPr>
          </w:p>
        </w:tc>
      </w:tr>
      <w:tr w:rsidR="000109CC" w:rsidRPr="007E77AF" w14:paraId="0F714B91" w14:textId="77777777" w:rsidTr="000109CC">
        <w:trPr>
          <w:trHeight w:val="855"/>
        </w:trPr>
        <w:tc>
          <w:tcPr>
            <w:tcW w:w="709" w:type="dxa"/>
            <w:vAlign w:val="center"/>
          </w:tcPr>
          <w:p w14:paraId="165A2D3E" w14:textId="77777777" w:rsidR="000109CC" w:rsidRPr="007E77AF" w:rsidRDefault="000109CC" w:rsidP="000109CC">
            <w:pPr>
              <w:spacing w:line="360" w:lineRule="auto"/>
              <w:jc w:val="center"/>
              <w:rPr>
                <w:sz w:val="24"/>
                <w:szCs w:val="24"/>
                <w:lang w:val="id-ID"/>
              </w:rPr>
            </w:pPr>
            <w:r>
              <w:rPr>
                <w:sz w:val="24"/>
                <w:szCs w:val="24"/>
                <w:lang w:val="id-ID"/>
              </w:rPr>
              <w:t>2</w:t>
            </w:r>
          </w:p>
        </w:tc>
        <w:tc>
          <w:tcPr>
            <w:tcW w:w="3260" w:type="dxa"/>
            <w:vAlign w:val="center"/>
          </w:tcPr>
          <w:p w14:paraId="1C865CB2" w14:textId="77777777" w:rsidR="000109CC" w:rsidRPr="007E77AF" w:rsidRDefault="000109CC" w:rsidP="000109CC">
            <w:pPr>
              <w:spacing w:line="360" w:lineRule="auto"/>
              <w:rPr>
                <w:sz w:val="24"/>
                <w:szCs w:val="24"/>
              </w:rPr>
            </w:pPr>
          </w:p>
        </w:tc>
        <w:tc>
          <w:tcPr>
            <w:tcW w:w="3969" w:type="dxa"/>
            <w:vAlign w:val="center"/>
          </w:tcPr>
          <w:p w14:paraId="699EE2D7"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pop up</w:t>
            </w:r>
            <w:r w:rsidRPr="007E77AF">
              <w:rPr>
                <w:i/>
                <w:sz w:val="24"/>
                <w:szCs w:val="24"/>
              </w:rPr>
              <w:t xml:space="preserve"> </w:t>
            </w:r>
            <w:r w:rsidRPr="007E77AF">
              <w:rPr>
                <w:sz w:val="24"/>
                <w:szCs w:val="24"/>
                <w:lang w:val="id-ID"/>
              </w:rPr>
              <w:t xml:space="preserve">konfirmasi hapus data retur </w:t>
            </w:r>
            <w:r w:rsidRPr="007E77AF">
              <w:rPr>
                <w:color w:val="000000"/>
                <w:sz w:val="24"/>
                <w:szCs w:val="24"/>
                <w:lang w:val="id-ID"/>
              </w:rPr>
              <w:t>item pembelian</w:t>
            </w:r>
            <w:r w:rsidRPr="007E77AF">
              <w:rPr>
                <w:sz w:val="24"/>
                <w:szCs w:val="24"/>
              </w:rPr>
              <w:t>.</w:t>
            </w:r>
          </w:p>
        </w:tc>
      </w:tr>
      <w:tr w:rsidR="000109CC" w:rsidRPr="007E77AF" w14:paraId="58CA92FC" w14:textId="77777777" w:rsidTr="000109CC">
        <w:trPr>
          <w:trHeight w:val="646"/>
        </w:trPr>
        <w:tc>
          <w:tcPr>
            <w:tcW w:w="709" w:type="dxa"/>
            <w:vAlign w:val="center"/>
          </w:tcPr>
          <w:p w14:paraId="086CBE04" w14:textId="77777777" w:rsidR="000109CC" w:rsidRPr="00A8788D" w:rsidRDefault="000109CC" w:rsidP="000109CC">
            <w:pPr>
              <w:spacing w:line="360" w:lineRule="auto"/>
              <w:jc w:val="center"/>
              <w:rPr>
                <w:sz w:val="24"/>
                <w:szCs w:val="24"/>
                <w:lang w:val="id-ID"/>
              </w:rPr>
            </w:pPr>
            <w:r>
              <w:rPr>
                <w:sz w:val="24"/>
                <w:szCs w:val="24"/>
              </w:rPr>
              <w:t>3</w:t>
            </w:r>
          </w:p>
        </w:tc>
        <w:tc>
          <w:tcPr>
            <w:tcW w:w="3260" w:type="dxa"/>
            <w:vAlign w:val="center"/>
          </w:tcPr>
          <w:p w14:paraId="4EC245BE"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sz w:val="24"/>
                <w:szCs w:val="24"/>
                <w:lang w:val="id-ID"/>
              </w:rPr>
              <w:t>hapus</w:t>
            </w:r>
            <w:r w:rsidRPr="007E77AF">
              <w:rPr>
                <w:sz w:val="24"/>
                <w:szCs w:val="24"/>
              </w:rPr>
              <w:t>.</w:t>
            </w:r>
          </w:p>
        </w:tc>
        <w:tc>
          <w:tcPr>
            <w:tcW w:w="3969" w:type="dxa"/>
            <w:vAlign w:val="center"/>
          </w:tcPr>
          <w:p w14:paraId="0DFA5CE6" w14:textId="77777777" w:rsidR="000109CC" w:rsidRPr="007E77AF" w:rsidRDefault="000109CC" w:rsidP="000109CC">
            <w:pPr>
              <w:spacing w:line="360" w:lineRule="auto"/>
              <w:rPr>
                <w:sz w:val="24"/>
                <w:szCs w:val="24"/>
              </w:rPr>
            </w:pPr>
          </w:p>
        </w:tc>
      </w:tr>
      <w:tr w:rsidR="000109CC" w:rsidRPr="007E77AF" w14:paraId="5F93462C" w14:textId="77777777" w:rsidTr="000109CC">
        <w:trPr>
          <w:trHeight w:val="2015"/>
        </w:trPr>
        <w:tc>
          <w:tcPr>
            <w:tcW w:w="709" w:type="dxa"/>
            <w:vAlign w:val="center"/>
          </w:tcPr>
          <w:p w14:paraId="6E75A68F" w14:textId="77777777" w:rsidR="000109CC" w:rsidRPr="007E77AF" w:rsidRDefault="000109CC" w:rsidP="000109CC">
            <w:pPr>
              <w:spacing w:line="360" w:lineRule="auto"/>
              <w:jc w:val="center"/>
              <w:rPr>
                <w:sz w:val="24"/>
                <w:szCs w:val="24"/>
              </w:rPr>
            </w:pPr>
            <w:r>
              <w:rPr>
                <w:sz w:val="24"/>
                <w:szCs w:val="24"/>
              </w:rPr>
              <w:t>4</w:t>
            </w:r>
          </w:p>
        </w:tc>
        <w:tc>
          <w:tcPr>
            <w:tcW w:w="3260" w:type="dxa"/>
            <w:vAlign w:val="center"/>
          </w:tcPr>
          <w:p w14:paraId="3283B40F" w14:textId="77777777" w:rsidR="000109CC" w:rsidRPr="007E77AF" w:rsidRDefault="000109CC" w:rsidP="000109CC">
            <w:pPr>
              <w:spacing w:line="360" w:lineRule="auto"/>
              <w:rPr>
                <w:sz w:val="24"/>
                <w:szCs w:val="24"/>
              </w:rPr>
            </w:pPr>
          </w:p>
        </w:tc>
        <w:tc>
          <w:tcPr>
            <w:tcW w:w="3969" w:type="dxa"/>
            <w:vAlign w:val="center"/>
          </w:tcPr>
          <w:p w14:paraId="019F83E3" w14:textId="77777777" w:rsidR="000109CC" w:rsidRPr="007E77AF" w:rsidRDefault="000109CC" w:rsidP="000109CC">
            <w:pPr>
              <w:spacing w:line="360" w:lineRule="auto"/>
              <w:rPr>
                <w:sz w:val="24"/>
                <w:szCs w:val="24"/>
              </w:rPr>
            </w:pPr>
            <w:r w:rsidRPr="007E77AF">
              <w:rPr>
                <w:sz w:val="24"/>
                <w:szCs w:val="24"/>
                <w:lang w:val="id-ID"/>
              </w:rPr>
              <w:t>Menghapus</w:t>
            </w:r>
            <w:r w:rsidRPr="007E77AF">
              <w:rPr>
                <w:sz w:val="24"/>
                <w:szCs w:val="24"/>
              </w:rPr>
              <w:t xml:space="preserve"> data yang </w:t>
            </w:r>
            <w:r w:rsidRPr="007E77AF">
              <w:rPr>
                <w:sz w:val="24"/>
                <w:szCs w:val="24"/>
                <w:lang w:val="id-ID"/>
              </w:rPr>
              <w:t>dipilih</w:t>
            </w:r>
            <w:r w:rsidRPr="007E77AF">
              <w:rPr>
                <w:sz w:val="24"/>
                <w:szCs w:val="24"/>
              </w:rPr>
              <w:t xml:space="preserve"> </w:t>
            </w:r>
            <w:r w:rsidRPr="007E77AF">
              <w:rPr>
                <w:sz w:val="24"/>
                <w:szCs w:val="24"/>
                <w:lang w:val="id-ID"/>
              </w:rPr>
              <w:t xml:space="preserve">dari </w:t>
            </w:r>
            <w:r w:rsidRPr="007E77AF">
              <w:rPr>
                <w:i/>
                <w:sz w:val="24"/>
                <w:szCs w:val="24"/>
                <w:lang w:val="id-ID"/>
              </w:rPr>
              <w:t>database.</w:t>
            </w:r>
            <w:r w:rsidRPr="007E77AF">
              <w:rPr>
                <w:sz w:val="24"/>
                <w:szCs w:val="24"/>
              </w:rPr>
              <w:t xml:space="preserve"> Jika data gagal </w:t>
            </w:r>
            <w:r w:rsidRPr="007E77AF">
              <w:rPr>
                <w:sz w:val="24"/>
                <w:szCs w:val="24"/>
                <w:lang w:val="id-ID"/>
              </w:rPr>
              <w:t>terhapus</w:t>
            </w:r>
            <w:r w:rsidRPr="007E77AF">
              <w:rPr>
                <w:sz w:val="24"/>
                <w:szCs w:val="24"/>
              </w:rPr>
              <w:t xml:space="preserve">, sistem menampilkan notifikasi gagal dan </w:t>
            </w:r>
            <w:r w:rsidRPr="007E77AF">
              <w:rPr>
                <w:sz w:val="24"/>
                <w:szCs w:val="24"/>
                <w:lang w:val="id-ID"/>
              </w:rPr>
              <w:t xml:space="preserve">menampilkan halaman halaman tambah data </w:t>
            </w:r>
            <w:r>
              <w:rPr>
                <w:sz w:val="24"/>
                <w:szCs w:val="24"/>
                <w:lang w:val="id-ID"/>
              </w:rPr>
              <w:t xml:space="preserve">retur </w:t>
            </w:r>
            <w:r w:rsidRPr="007E77AF">
              <w:rPr>
                <w:sz w:val="24"/>
                <w:szCs w:val="24"/>
                <w:lang w:val="id-ID"/>
              </w:rPr>
              <w:t>pembelian.</w:t>
            </w:r>
          </w:p>
        </w:tc>
      </w:tr>
      <w:tr w:rsidR="000109CC" w:rsidRPr="007E77AF" w14:paraId="56661B5A" w14:textId="77777777" w:rsidTr="000109CC">
        <w:trPr>
          <w:trHeight w:val="556"/>
        </w:trPr>
        <w:tc>
          <w:tcPr>
            <w:tcW w:w="7938" w:type="dxa"/>
            <w:gridSpan w:val="3"/>
            <w:vAlign w:val="center"/>
          </w:tcPr>
          <w:p w14:paraId="2FF7F45B"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Tambah Data Retur Pembelian</w:t>
            </w:r>
          </w:p>
        </w:tc>
      </w:tr>
      <w:tr w:rsidR="000109CC" w:rsidRPr="007E77AF" w14:paraId="7633732A" w14:textId="77777777" w:rsidTr="000109CC">
        <w:trPr>
          <w:trHeight w:val="855"/>
        </w:trPr>
        <w:tc>
          <w:tcPr>
            <w:tcW w:w="709" w:type="dxa"/>
            <w:vAlign w:val="center"/>
          </w:tcPr>
          <w:p w14:paraId="263432CC"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3B8D938D" w14:textId="77777777" w:rsidR="000109CC" w:rsidRPr="007E77AF" w:rsidRDefault="000109CC" w:rsidP="000109CC">
            <w:pPr>
              <w:spacing w:line="360" w:lineRule="auto"/>
              <w:rPr>
                <w:sz w:val="24"/>
                <w:szCs w:val="24"/>
              </w:rPr>
            </w:pPr>
            <w:r w:rsidRPr="007E77AF">
              <w:rPr>
                <w:sz w:val="24"/>
                <w:szCs w:val="24"/>
              </w:rPr>
              <w:t>Menekan tombol tambah data</w:t>
            </w:r>
            <w:r w:rsidRPr="007E77AF">
              <w:rPr>
                <w:sz w:val="24"/>
                <w:szCs w:val="24"/>
                <w:lang w:val="id-ID"/>
              </w:rPr>
              <w:t xml:space="preserve"> retur</w:t>
            </w:r>
            <w:r w:rsidRPr="007E77AF">
              <w:rPr>
                <w:sz w:val="24"/>
                <w:szCs w:val="24"/>
              </w:rPr>
              <w:t>.</w:t>
            </w:r>
          </w:p>
        </w:tc>
        <w:tc>
          <w:tcPr>
            <w:tcW w:w="3969" w:type="dxa"/>
            <w:vAlign w:val="center"/>
          </w:tcPr>
          <w:p w14:paraId="41626116" w14:textId="77777777" w:rsidR="000109CC" w:rsidRPr="007E77AF" w:rsidRDefault="000109CC" w:rsidP="000109CC">
            <w:pPr>
              <w:spacing w:line="360" w:lineRule="auto"/>
              <w:rPr>
                <w:sz w:val="24"/>
                <w:szCs w:val="24"/>
              </w:rPr>
            </w:pPr>
          </w:p>
        </w:tc>
      </w:tr>
      <w:tr w:rsidR="000109CC" w:rsidRPr="007E77AF" w14:paraId="2F231809" w14:textId="77777777" w:rsidTr="000109CC">
        <w:trPr>
          <w:trHeight w:val="855"/>
        </w:trPr>
        <w:tc>
          <w:tcPr>
            <w:tcW w:w="709" w:type="dxa"/>
            <w:vAlign w:val="center"/>
          </w:tcPr>
          <w:p w14:paraId="2ED5FADC"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2059346" w14:textId="77777777" w:rsidR="000109CC" w:rsidRPr="007E77AF" w:rsidRDefault="000109CC" w:rsidP="000109CC">
            <w:pPr>
              <w:spacing w:line="360" w:lineRule="auto"/>
              <w:rPr>
                <w:sz w:val="24"/>
                <w:szCs w:val="24"/>
              </w:rPr>
            </w:pPr>
          </w:p>
        </w:tc>
        <w:tc>
          <w:tcPr>
            <w:tcW w:w="3969" w:type="dxa"/>
            <w:vAlign w:val="center"/>
          </w:tcPr>
          <w:p w14:paraId="0AEFDDF8"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halaman</w:t>
            </w:r>
            <w:r w:rsidRPr="007E77AF">
              <w:rPr>
                <w:i/>
                <w:sz w:val="24"/>
                <w:szCs w:val="24"/>
              </w:rPr>
              <w:t xml:space="preserve"> </w:t>
            </w:r>
            <w:r w:rsidRPr="007E77AF">
              <w:rPr>
                <w:sz w:val="24"/>
                <w:szCs w:val="24"/>
                <w:lang w:val="id-ID"/>
              </w:rPr>
              <w:t xml:space="preserve">tambah data retur </w:t>
            </w:r>
            <w:r w:rsidRPr="007E77AF">
              <w:rPr>
                <w:color w:val="000000"/>
                <w:sz w:val="24"/>
                <w:szCs w:val="24"/>
                <w:lang w:val="id-ID"/>
              </w:rPr>
              <w:t>pembelian</w:t>
            </w:r>
            <w:r w:rsidRPr="007E77AF">
              <w:rPr>
                <w:sz w:val="24"/>
                <w:szCs w:val="24"/>
              </w:rPr>
              <w:t>.</w:t>
            </w:r>
          </w:p>
        </w:tc>
      </w:tr>
      <w:tr w:rsidR="000109CC" w:rsidRPr="007E77AF" w14:paraId="05EB342F" w14:textId="77777777" w:rsidTr="000109CC">
        <w:trPr>
          <w:trHeight w:val="855"/>
        </w:trPr>
        <w:tc>
          <w:tcPr>
            <w:tcW w:w="709" w:type="dxa"/>
            <w:vAlign w:val="center"/>
          </w:tcPr>
          <w:p w14:paraId="705DD9CC"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5B7960B7"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5A804530" w14:textId="77777777" w:rsidR="000109CC" w:rsidRPr="007E77AF" w:rsidRDefault="000109CC" w:rsidP="000109CC">
            <w:pPr>
              <w:spacing w:line="360" w:lineRule="auto"/>
              <w:rPr>
                <w:sz w:val="24"/>
                <w:szCs w:val="24"/>
              </w:rPr>
            </w:pPr>
          </w:p>
        </w:tc>
      </w:tr>
      <w:tr w:rsidR="000109CC" w:rsidRPr="007E77AF" w14:paraId="24735473" w14:textId="77777777" w:rsidTr="000109CC">
        <w:trPr>
          <w:trHeight w:val="855"/>
        </w:trPr>
        <w:tc>
          <w:tcPr>
            <w:tcW w:w="709" w:type="dxa"/>
            <w:vAlign w:val="center"/>
          </w:tcPr>
          <w:p w14:paraId="2B3D9836" w14:textId="77777777" w:rsidR="000109CC" w:rsidRPr="007E77AF" w:rsidRDefault="000109CC" w:rsidP="000109CC">
            <w:pPr>
              <w:spacing w:line="360" w:lineRule="auto"/>
              <w:jc w:val="center"/>
              <w:rPr>
                <w:sz w:val="24"/>
                <w:szCs w:val="24"/>
              </w:rPr>
            </w:pPr>
            <w:r w:rsidRPr="007E77AF">
              <w:rPr>
                <w:sz w:val="24"/>
                <w:szCs w:val="24"/>
              </w:rPr>
              <w:lastRenderedPageBreak/>
              <w:t>4</w:t>
            </w:r>
          </w:p>
        </w:tc>
        <w:tc>
          <w:tcPr>
            <w:tcW w:w="3260" w:type="dxa"/>
            <w:vAlign w:val="center"/>
          </w:tcPr>
          <w:p w14:paraId="75051EBD" w14:textId="77777777" w:rsidR="000109CC" w:rsidRPr="007E77AF" w:rsidRDefault="000109CC" w:rsidP="000109CC">
            <w:pPr>
              <w:spacing w:line="360" w:lineRule="auto"/>
              <w:rPr>
                <w:sz w:val="24"/>
                <w:szCs w:val="24"/>
              </w:rPr>
            </w:pPr>
          </w:p>
        </w:tc>
        <w:tc>
          <w:tcPr>
            <w:tcW w:w="3969" w:type="dxa"/>
            <w:vAlign w:val="center"/>
          </w:tcPr>
          <w:p w14:paraId="607931AB"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w:t>
            </w:r>
            <w:r w:rsidRPr="007E77AF">
              <w:rPr>
                <w:sz w:val="24"/>
                <w:szCs w:val="24"/>
              </w:rPr>
              <w:t xml:space="preserve">data </w:t>
            </w:r>
            <w:r w:rsidRPr="007E77AF">
              <w:rPr>
                <w:sz w:val="24"/>
                <w:szCs w:val="24"/>
                <w:lang w:val="id-ID"/>
              </w:rPr>
              <w:t xml:space="preserve">retur </w:t>
            </w:r>
            <w:r w:rsidRPr="007E77AF">
              <w:rPr>
                <w:color w:val="000000"/>
                <w:sz w:val="24"/>
                <w:szCs w:val="24"/>
                <w:lang w:val="id-ID"/>
              </w:rPr>
              <w:t>pembelian</w:t>
            </w:r>
            <w:r w:rsidRPr="007E77AF">
              <w:rPr>
                <w:i/>
                <w:sz w:val="24"/>
                <w:szCs w:val="24"/>
                <w:lang w:val="id-ID"/>
              </w:rPr>
              <w:t>.</w:t>
            </w:r>
          </w:p>
        </w:tc>
      </w:tr>
      <w:tr w:rsidR="000109CC" w:rsidRPr="007E77AF" w14:paraId="58C75657" w14:textId="77777777" w:rsidTr="000109CC">
        <w:trPr>
          <w:trHeight w:val="556"/>
        </w:trPr>
        <w:tc>
          <w:tcPr>
            <w:tcW w:w="7938" w:type="dxa"/>
            <w:gridSpan w:val="3"/>
            <w:vAlign w:val="center"/>
          </w:tcPr>
          <w:p w14:paraId="777B85C2" w14:textId="77777777" w:rsidR="000109CC" w:rsidRPr="007E77AF" w:rsidRDefault="000109CC" w:rsidP="000109CC">
            <w:pPr>
              <w:spacing w:line="360" w:lineRule="auto"/>
              <w:rPr>
                <w:b/>
                <w:sz w:val="24"/>
                <w:szCs w:val="24"/>
              </w:rPr>
            </w:pPr>
            <w:r w:rsidRPr="007E77AF">
              <w:rPr>
                <w:b/>
                <w:sz w:val="24"/>
                <w:szCs w:val="24"/>
              </w:rPr>
              <w:t xml:space="preserve">Skenario Alternatif </w:t>
            </w:r>
            <w:r w:rsidRPr="007E77AF">
              <w:rPr>
                <w:b/>
                <w:sz w:val="24"/>
                <w:szCs w:val="24"/>
                <w:lang w:val="id-ID"/>
              </w:rPr>
              <w:t>Lihat</w:t>
            </w:r>
            <w:r w:rsidRPr="007E77AF">
              <w:rPr>
                <w:b/>
                <w:sz w:val="24"/>
                <w:szCs w:val="24"/>
              </w:rPr>
              <w:t xml:space="preserve"> </w:t>
            </w:r>
            <w:r w:rsidRPr="007E77AF">
              <w:rPr>
                <w:b/>
                <w:i/>
                <w:sz w:val="24"/>
                <w:szCs w:val="24"/>
                <w:lang w:val="id-ID"/>
              </w:rPr>
              <w:t>Detail</w:t>
            </w:r>
            <w:r w:rsidRPr="007E77AF">
              <w:rPr>
                <w:b/>
                <w:sz w:val="24"/>
                <w:szCs w:val="24"/>
                <w:lang w:val="id-ID"/>
              </w:rPr>
              <w:t xml:space="preserve"> Retur Data Pembelian</w:t>
            </w:r>
          </w:p>
        </w:tc>
      </w:tr>
      <w:tr w:rsidR="000109CC" w:rsidRPr="007E77AF" w14:paraId="586E4246" w14:textId="77777777" w:rsidTr="000109CC">
        <w:trPr>
          <w:trHeight w:val="855"/>
        </w:trPr>
        <w:tc>
          <w:tcPr>
            <w:tcW w:w="709" w:type="dxa"/>
            <w:vAlign w:val="center"/>
          </w:tcPr>
          <w:p w14:paraId="724832FA"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56D885D3"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nomor retur</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sidRPr="007E77AF">
              <w:rPr>
                <w:i/>
                <w:sz w:val="24"/>
                <w:szCs w:val="24"/>
                <w:lang w:val="id-ID"/>
              </w:rPr>
              <w:t>detail</w:t>
            </w:r>
            <w:r w:rsidRPr="007E77AF">
              <w:rPr>
                <w:sz w:val="24"/>
                <w:szCs w:val="24"/>
                <w:lang w:val="id-ID"/>
              </w:rPr>
              <w:t>-nya</w:t>
            </w:r>
            <w:r w:rsidRPr="007E77AF">
              <w:rPr>
                <w:sz w:val="24"/>
                <w:szCs w:val="24"/>
              </w:rPr>
              <w:t>.</w:t>
            </w:r>
          </w:p>
        </w:tc>
        <w:tc>
          <w:tcPr>
            <w:tcW w:w="3969" w:type="dxa"/>
            <w:vAlign w:val="center"/>
          </w:tcPr>
          <w:p w14:paraId="4B92C3CC" w14:textId="77777777" w:rsidR="000109CC" w:rsidRPr="007E77AF" w:rsidRDefault="000109CC" w:rsidP="000109CC">
            <w:pPr>
              <w:spacing w:line="360" w:lineRule="auto"/>
              <w:rPr>
                <w:sz w:val="24"/>
                <w:szCs w:val="24"/>
              </w:rPr>
            </w:pPr>
          </w:p>
        </w:tc>
      </w:tr>
      <w:tr w:rsidR="000109CC" w:rsidRPr="007E77AF" w14:paraId="138129D7" w14:textId="77777777" w:rsidTr="000109CC">
        <w:trPr>
          <w:trHeight w:val="855"/>
        </w:trPr>
        <w:tc>
          <w:tcPr>
            <w:tcW w:w="709" w:type="dxa"/>
            <w:vAlign w:val="center"/>
          </w:tcPr>
          <w:p w14:paraId="18F1571E"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DA7CBA6" w14:textId="77777777" w:rsidR="000109CC" w:rsidRPr="007E77AF" w:rsidRDefault="000109CC" w:rsidP="000109CC">
            <w:pPr>
              <w:spacing w:line="360" w:lineRule="auto"/>
              <w:rPr>
                <w:sz w:val="24"/>
                <w:szCs w:val="24"/>
              </w:rPr>
            </w:pPr>
          </w:p>
        </w:tc>
        <w:tc>
          <w:tcPr>
            <w:tcW w:w="3969" w:type="dxa"/>
            <w:vAlign w:val="center"/>
          </w:tcPr>
          <w:p w14:paraId="293C9086"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detail </w:t>
            </w:r>
            <w:r w:rsidRPr="007E77AF">
              <w:rPr>
                <w:sz w:val="24"/>
                <w:szCs w:val="24"/>
                <w:lang w:val="id-ID"/>
              </w:rPr>
              <w:t>data retur pembelian.</w:t>
            </w:r>
          </w:p>
        </w:tc>
      </w:tr>
    </w:tbl>
    <w:p w14:paraId="6BC7AA79"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jc w:val="both"/>
        <w:rPr>
          <w:sz w:val="24"/>
          <w:szCs w:val="24"/>
        </w:rPr>
      </w:pPr>
      <w:r w:rsidRPr="007E77AF">
        <w:rPr>
          <w:color w:val="000000"/>
          <w:sz w:val="24"/>
          <w:szCs w:val="24"/>
          <w:lang w:val="id-ID"/>
        </w:rPr>
        <w:t>Melihat Riwayat Pembayaran</w:t>
      </w:r>
      <w:r>
        <w:rPr>
          <w:color w:val="000000"/>
          <w:sz w:val="24"/>
          <w:szCs w:val="24"/>
          <w:lang w:val="id-ID"/>
        </w:rPr>
        <w:t xml:space="preserve"> Pembelian</w:t>
      </w:r>
    </w:p>
    <w:p w14:paraId="72B7AA6F" w14:textId="0108F90D"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sidRPr="007E77AF">
        <w:rPr>
          <w:color w:val="000000"/>
          <w:sz w:val="24"/>
          <w:szCs w:val="24"/>
        </w:rPr>
        <w:t>3.</w:t>
      </w:r>
      <w:r w:rsidR="003610FA">
        <w:rPr>
          <w:color w:val="000000"/>
          <w:sz w:val="24"/>
          <w:szCs w:val="24"/>
          <w:lang w:val="id-ID"/>
        </w:rPr>
        <w:t xml:space="preserve"> </w:t>
      </w:r>
      <w:r w:rsidR="003610FA">
        <w:rPr>
          <w:color w:val="000000"/>
          <w:sz w:val="24"/>
          <w:szCs w:val="24"/>
        </w:rPr>
        <w:t>12 sebagai berikut.</w:t>
      </w:r>
    </w:p>
    <w:p w14:paraId="00D112EB" w14:textId="4390DF58" w:rsidR="003610FA" w:rsidRPr="003610FA" w:rsidRDefault="003610FA" w:rsidP="003610FA">
      <w:pPr>
        <w:pStyle w:val="Caption"/>
        <w:keepNext/>
        <w:jc w:val="left"/>
        <w:rPr>
          <w:lang w:val="id-ID"/>
        </w:rPr>
      </w:pPr>
      <w:bookmarkStart w:id="114" w:name="_Toc105002604"/>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12</w:t>
      </w:r>
      <w:r w:rsidRPr="003610FA">
        <w:rPr>
          <w:b/>
        </w:rPr>
        <w:fldChar w:fldCharType="end"/>
      </w:r>
      <w:r>
        <w:rPr>
          <w:lang w:val="id-ID"/>
        </w:rPr>
        <w:t xml:space="preserve"> </w:t>
      </w:r>
      <w:r w:rsidRPr="003610FA">
        <w:rPr>
          <w:lang w:val="de-DE"/>
        </w:rPr>
        <w:t>Skenario</w:t>
      </w:r>
      <w:r w:rsidRPr="003610FA">
        <w:rPr>
          <w:lang w:val="id-ID"/>
        </w:rPr>
        <w:t xml:space="preserve"> melihat riwayat pembayaran</w:t>
      </w:r>
      <w:bookmarkEnd w:id="114"/>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EB561A7" w14:textId="77777777" w:rsidTr="000109CC">
        <w:trPr>
          <w:trHeight w:val="438"/>
        </w:trPr>
        <w:tc>
          <w:tcPr>
            <w:tcW w:w="709" w:type="dxa"/>
            <w:tcBorders>
              <w:top w:val="single" w:sz="6" w:space="0" w:color="000000"/>
            </w:tcBorders>
            <w:vAlign w:val="center"/>
          </w:tcPr>
          <w:p w14:paraId="0B125FF6"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5AF808C1" w14:textId="77777777" w:rsidR="000109CC" w:rsidRPr="007E77AF" w:rsidRDefault="000109CC" w:rsidP="000109CC">
            <w:pPr>
              <w:spacing w:line="360" w:lineRule="auto"/>
              <w:jc w:val="center"/>
              <w:rPr>
                <w:b/>
                <w:i/>
                <w:sz w:val="24"/>
                <w:szCs w:val="24"/>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874AA47"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06DEC74E" w14:textId="77777777" w:rsidTr="000109CC">
        <w:trPr>
          <w:trHeight w:val="438"/>
        </w:trPr>
        <w:tc>
          <w:tcPr>
            <w:tcW w:w="7938" w:type="dxa"/>
            <w:gridSpan w:val="3"/>
            <w:tcBorders>
              <w:top w:val="single" w:sz="6" w:space="0" w:color="000000"/>
            </w:tcBorders>
            <w:vAlign w:val="center"/>
          </w:tcPr>
          <w:p w14:paraId="7F7000E1"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3596E819" w14:textId="77777777" w:rsidTr="000109CC">
        <w:trPr>
          <w:trHeight w:val="863"/>
        </w:trPr>
        <w:tc>
          <w:tcPr>
            <w:tcW w:w="709" w:type="dxa"/>
            <w:vAlign w:val="center"/>
          </w:tcPr>
          <w:p w14:paraId="2B90AFB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68B1B1AE" w14:textId="77777777" w:rsidR="000109CC" w:rsidRPr="007E77AF" w:rsidRDefault="000109CC" w:rsidP="000109CC">
            <w:pPr>
              <w:spacing w:line="360" w:lineRule="auto"/>
              <w:rPr>
                <w:sz w:val="24"/>
                <w:szCs w:val="24"/>
              </w:rPr>
            </w:pPr>
            <w:r w:rsidRPr="007E77AF">
              <w:rPr>
                <w:sz w:val="24"/>
                <w:szCs w:val="24"/>
              </w:rPr>
              <w:t xml:space="preserve">Menekan tombol menu </w:t>
            </w:r>
            <w:r w:rsidRPr="007E77AF">
              <w:rPr>
                <w:color w:val="000000"/>
                <w:sz w:val="24"/>
                <w:szCs w:val="24"/>
                <w:lang w:val="id-ID"/>
              </w:rPr>
              <w:t>pembelian</w:t>
            </w:r>
          </w:p>
        </w:tc>
        <w:tc>
          <w:tcPr>
            <w:tcW w:w="3969" w:type="dxa"/>
            <w:vAlign w:val="center"/>
          </w:tcPr>
          <w:p w14:paraId="03FA54E1" w14:textId="77777777" w:rsidR="000109CC" w:rsidRPr="007E77AF" w:rsidRDefault="000109CC" w:rsidP="000109CC">
            <w:pPr>
              <w:spacing w:line="360" w:lineRule="auto"/>
              <w:rPr>
                <w:sz w:val="24"/>
                <w:szCs w:val="24"/>
              </w:rPr>
            </w:pPr>
          </w:p>
        </w:tc>
      </w:tr>
      <w:tr w:rsidR="000109CC" w:rsidRPr="007E77AF" w14:paraId="4F828F5C" w14:textId="77777777" w:rsidTr="000109CC">
        <w:trPr>
          <w:trHeight w:val="863"/>
        </w:trPr>
        <w:tc>
          <w:tcPr>
            <w:tcW w:w="709" w:type="dxa"/>
            <w:vAlign w:val="center"/>
          </w:tcPr>
          <w:p w14:paraId="7952CEEF"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8D9AE71" w14:textId="77777777" w:rsidR="000109CC" w:rsidRPr="007E77AF" w:rsidRDefault="000109CC" w:rsidP="000109CC">
            <w:pPr>
              <w:spacing w:line="360" w:lineRule="auto"/>
              <w:rPr>
                <w:sz w:val="24"/>
                <w:szCs w:val="24"/>
              </w:rPr>
            </w:pPr>
          </w:p>
        </w:tc>
        <w:tc>
          <w:tcPr>
            <w:tcW w:w="3969" w:type="dxa"/>
            <w:vAlign w:val="center"/>
          </w:tcPr>
          <w:p w14:paraId="52061C90"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color w:val="000000"/>
                <w:sz w:val="24"/>
                <w:szCs w:val="24"/>
                <w:lang w:val="id-ID"/>
              </w:rPr>
              <w:t>pembelian</w:t>
            </w:r>
            <w:r w:rsidRPr="007E77AF">
              <w:rPr>
                <w:sz w:val="24"/>
                <w:szCs w:val="24"/>
              </w:rPr>
              <w:t>.</w:t>
            </w:r>
          </w:p>
        </w:tc>
      </w:tr>
      <w:tr w:rsidR="000109CC" w:rsidRPr="007E77AF" w14:paraId="5BE0B467" w14:textId="77777777" w:rsidTr="000109CC">
        <w:trPr>
          <w:trHeight w:val="863"/>
        </w:trPr>
        <w:tc>
          <w:tcPr>
            <w:tcW w:w="709" w:type="dxa"/>
            <w:vAlign w:val="center"/>
          </w:tcPr>
          <w:p w14:paraId="5EC2AE76"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6DABD03D"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Pr>
                <w:sz w:val="24"/>
                <w:szCs w:val="24"/>
                <w:lang w:val="id-ID"/>
              </w:rPr>
              <w:t>riwayat pembayaran</w:t>
            </w:r>
            <w:r w:rsidRPr="007E77AF">
              <w:rPr>
                <w:sz w:val="24"/>
                <w:szCs w:val="24"/>
              </w:rPr>
              <w:t>.</w:t>
            </w:r>
          </w:p>
        </w:tc>
        <w:tc>
          <w:tcPr>
            <w:tcW w:w="3969" w:type="dxa"/>
            <w:vAlign w:val="center"/>
          </w:tcPr>
          <w:p w14:paraId="73609929" w14:textId="77777777" w:rsidR="000109CC" w:rsidRPr="007E77AF" w:rsidRDefault="000109CC" w:rsidP="000109CC">
            <w:pPr>
              <w:spacing w:line="360" w:lineRule="auto"/>
              <w:rPr>
                <w:sz w:val="24"/>
                <w:szCs w:val="24"/>
              </w:rPr>
            </w:pPr>
          </w:p>
        </w:tc>
      </w:tr>
      <w:tr w:rsidR="000109CC" w:rsidRPr="007E77AF" w14:paraId="40D8AC58" w14:textId="77777777" w:rsidTr="000109CC">
        <w:trPr>
          <w:trHeight w:val="863"/>
        </w:trPr>
        <w:tc>
          <w:tcPr>
            <w:tcW w:w="709" w:type="dxa"/>
            <w:vAlign w:val="center"/>
          </w:tcPr>
          <w:p w14:paraId="5675ACA8"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7B6D8FAE" w14:textId="77777777" w:rsidR="000109CC" w:rsidRPr="007E77AF" w:rsidRDefault="000109CC" w:rsidP="000109CC">
            <w:pPr>
              <w:spacing w:line="360" w:lineRule="auto"/>
              <w:rPr>
                <w:sz w:val="24"/>
                <w:szCs w:val="24"/>
              </w:rPr>
            </w:pPr>
          </w:p>
        </w:tc>
        <w:tc>
          <w:tcPr>
            <w:tcW w:w="3969" w:type="dxa"/>
            <w:vAlign w:val="center"/>
          </w:tcPr>
          <w:p w14:paraId="352E0092"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data pembelian.</w:t>
            </w:r>
          </w:p>
        </w:tc>
      </w:tr>
      <w:tr w:rsidR="000109CC" w:rsidRPr="007E77AF" w14:paraId="233231CE" w14:textId="77777777" w:rsidTr="000109CC">
        <w:trPr>
          <w:trHeight w:val="863"/>
        </w:trPr>
        <w:tc>
          <w:tcPr>
            <w:tcW w:w="709" w:type="dxa"/>
            <w:vAlign w:val="center"/>
          </w:tcPr>
          <w:p w14:paraId="53587480" w14:textId="77777777" w:rsidR="000109CC" w:rsidRPr="007E77AF" w:rsidRDefault="000109CC" w:rsidP="000109CC">
            <w:pPr>
              <w:spacing w:line="360" w:lineRule="auto"/>
              <w:jc w:val="center"/>
              <w:rPr>
                <w:sz w:val="24"/>
                <w:szCs w:val="24"/>
                <w:lang w:val="id-ID"/>
              </w:rPr>
            </w:pPr>
            <w:r w:rsidRPr="007E77AF">
              <w:rPr>
                <w:sz w:val="24"/>
                <w:szCs w:val="24"/>
                <w:lang w:val="id-ID"/>
              </w:rPr>
              <w:lastRenderedPageBreak/>
              <w:t>5</w:t>
            </w:r>
          </w:p>
        </w:tc>
        <w:tc>
          <w:tcPr>
            <w:tcW w:w="3260" w:type="dxa"/>
            <w:vAlign w:val="center"/>
          </w:tcPr>
          <w:p w14:paraId="037A25C0" w14:textId="77777777" w:rsidR="000109CC" w:rsidRPr="007E77AF" w:rsidRDefault="000109CC" w:rsidP="000109CC">
            <w:pPr>
              <w:spacing w:line="360" w:lineRule="auto"/>
              <w:rPr>
                <w:sz w:val="24"/>
                <w:szCs w:val="24"/>
                <w:lang w:val="id-ID"/>
              </w:rPr>
            </w:pPr>
            <w:r w:rsidRPr="007E77AF">
              <w:rPr>
                <w:sz w:val="24"/>
                <w:szCs w:val="24"/>
                <w:lang w:val="id-ID"/>
              </w:rPr>
              <w:t>Menekan tombol riwayat pembayaran.</w:t>
            </w:r>
          </w:p>
        </w:tc>
        <w:tc>
          <w:tcPr>
            <w:tcW w:w="3969" w:type="dxa"/>
            <w:vAlign w:val="center"/>
          </w:tcPr>
          <w:p w14:paraId="0006E2AA" w14:textId="77777777" w:rsidR="000109CC" w:rsidRPr="007E77AF" w:rsidRDefault="000109CC" w:rsidP="000109CC">
            <w:pPr>
              <w:spacing w:line="360" w:lineRule="auto"/>
              <w:rPr>
                <w:sz w:val="24"/>
                <w:szCs w:val="24"/>
              </w:rPr>
            </w:pPr>
          </w:p>
        </w:tc>
      </w:tr>
      <w:tr w:rsidR="000109CC" w:rsidRPr="007E77AF" w14:paraId="3AE84740" w14:textId="77777777" w:rsidTr="000109CC">
        <w:trPr>
          <w:trHeight w:val="610"/>
        </w:trPr>
        <w:tc>
          <w:tcPr>
            <w:tcW w:w="709" w:type="dxa"/>
            <w:vAlign w:val="center"/>
          </w:tcPr>
          <w:p w14:paraId="57AD7F75"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35FF87E4" w14:textId="77777777" w:rsidR="000109CC" w:rsidRPr="007E77AF" w:rsidRDefault="000109CC" w:rsidP="000109CC">
            <w:pPr>
              <w:spacing w:line="360" w:lineRule="auto"/>
              <w:rPr>
                <w:sz w:val="24"/>
                <w:szCs w:val="24"/>
              </w:rPr>
            </w:pPr>
          </w:p>
        </w:tc>
        <w:tc>
          <w:tcPr>
            <w:tcW w:w="3969" w:type="dxa"/>
            <w:vAlign w:val="center"/>
          </w:tcPr>
          <w:p w14:paraId="270D0E3F" w14:textId="77777777" w:rsidR="000109CC" w:rsidRPr="007E77AF" w:rsidRDefault="000109CC" w:rsidP="000109CC">
            <w:pPr>
              <w:spacing w:line="360" w:lineRule="auto"/>
              <w:rPr>
                <w:sz w:val="24"/>
                <w:szCs w:val="24"/>
                <w:lang w:val="id-ID"/>
              </w:rPr>
            </w:pPr>
            <w:r w:rsidRPr="007E77AF">
              <w:rPr>
                <w:sz w:val="24"/>
                <w:szCs w:val="24"/>
                <w:lang w:val="id-ID"/>
              </w:rPr>
              <w:t>Menampilkan tampilan riwayat pembayaran.</w:t>
            </w:r>
          </w:p>
        </w:tc>
      </w:tr>
    </w:tbl>
    <w:p w14:paraId="183BEA5F"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lang w:val="id-ID"/>
        </w:rPr>
        <w:t xml:space="preserve">Mencetak </w:t>
      </w:r>
      <w:r w:rsidRPr="007E77AF">
        <w:rPr>
          <w:i/>
          <w:color w:val="000000"/>
          <w:sz w:val="24"/>
          <w:szCs w:val="24"/>
          <w:lang w:val="id-ID"/>
        </w:rPr>
        <w:t>Invoice</w:t>
      </w:r>
      <w:r w:rsidRPr="007E77AF">
        <w:rPr>
          <w:color w:val="000000"/>
          <w:sz w:val="24"/>
          <w:szCs w:val="24"/>
          <w:lang w:val="id-ID"/>
        </w:rPr>
        <w:t xml:space="preserve"> Pembelian</w:t>
      </w:r>
    </w:p>
    <w:p w14:paraId="4C6A86C5" w14:textId="50CEDD83"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sidRPr="007E77AF">
        <w:rPr>
          <w:color w:val="000000"/>
          <w:sz w:val="24"/>
          <w:szCs w:val="24"/>
        </w:rPr>
        <w:t>3.</w:t>
      </w:r>
      <w:r w:rsidR="003610FA">
        <w:rPr>
          <w:color w:val="000000"/>
          <w:sz w:val="24"/>
          <w:szCs w:val="24"/>
          <w:lang w:val="id-ID"/>
        </w:rPr>
        <w:t xml:space="preserve"> </w:t>
      </w:r>
      <w:r w:rsidRPr="007E77AF">
        <w:rPr>
          <w:color w:val="000000"/>
          <w:sz w:val="24"/>
          <w:szCs w:val="24"/>
        </w:rPr>
        <w:t>13 sebagai berikut.</w:t>
      </w:r>
      <w:bookmarkStart w:id="115" w:name="_heading=h.3s49zyc" w:colFirst="0" w:colLast="0"/>
      <w:bookmarkEnd w:id="115"/>
    </w:p>
    <w:p w14:paraId="0D128EA4" w14:textId="3BD0F816" w:rsidR="003610FA" w:rsidRDefault="003610FA" w:rsidP="003610FA">
      <w:pPr>
        <w:pStyle w:val="Caption"/>
        <w:keepNext/>
        <w:jc w:val="left"/>
      </w:pPr>
      <w:bookmarkStart w:id="116" w:name="_Toc105002605"/>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13</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w:t>
      </w:r>
      <w:r w:rsidRPr="003610FA">
        <w:rPr>
          <w:lang w:val="id-ID"/>
        </w:rPr>
        <w:t xml:space="preserve">mencetak </w:t>
      </w:r>
      <w:r w:rsidRPr="004D7756">
        <w:rPr>
          <w:i/>
          <w:lang w:val="id-ID"/>
        </w:rPr>
        <w:t>invoice</w:t>
      </w:r>
      <w:r w:rsidRPr="003610FA">
        <w:rPr>
          <w:lang w:val="id-ID"/>
        </w:rPr>
        <w:t xml:space="preserve"> pembelian</w:t>
      </w:r>
      <w:bookmarkEnd w:id="116"/>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C1170EB" w14:textId="77777777" w:rsidTr="000109CC">
        <w:trPr>
          <w:trHeight w:val="438"/>
        </w:trPr>
        <w:tc>
          <w:tcPr>
            <w:tcW w:w="709" w:type="dxa"/>
            <w:tcBorders>
              <w:top w:val="single" w:sz="6" w:space="0" w:color="000000"/>
            </w:tcBorders>
            <w:vAlign w:val="center"/>
          </w:tcPr>
          <w:p w14:paraId="2DC11FFD"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64F50061" w14:textId="77777777" w:rsidR="000109CC" w:rsidRPr="007E77AF" w:rsidRDefault="000109CC" w:rsidP="000109CC">
            <w:pPr>
              <w:spacing w:line="360" w:lineRule="auto"/>
              <w:jc w:val="center"/>
              <w:rPr>
                <w:b/>
                <w:i/>
                <w:sz w:val="24"/>
                <w:szCs w:val="24"/>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261C706B"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26AE8F16" w14:textId="77777777" w:rsidTr="000109CC">
        <w:trPr>
          <w:trHeight w:val="438"/>
        </w:trPr>
        <w:tc>
          <w:tcPr>
            <w:tcW w:w="7938" w:type="dxa"/>
            <w:gridSpan w:val="3"/>
            <w:tcBorders>
              <w:top w:val="single" w:sz="6" w:space="0" w:color="000000"/>
            </w:tcBorders>
            <w:vAlign w:val="center"/>
          </w:tcPr>
          <w:p w14:paraId="3425BC1E"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2BBDB65C" w14:textId="77777777" w:rsidTr="000109CC">
        <w:trPr>
          <w:trHeight w:val="863"/>
        </w:trPr>
        <w:tc>
          <w:tcPr>
            <w:tcW w:w="709" w:type="dxa"/>
            <w:vAlign w:val="center"/>
          </w:tcPr>
          <w:p w14:paraId="11B3FDB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118E3DE" w14:textId="77777777" w:rsidR="000109CC" w:rsidRPr="007E77AF" w:rsidRDefault="000109CC" w:rsidP="000109CC">
            <w:pPr>
              <w:spacing w:line="360" w:lineRule="auto"/>
              <w:rPr>
                <w:sz w:val="24"/>
                <w:szCs w:val="24"/>
              </w:rPr>
            </w:pPr>
            <w:r w:rsidRPr="007E77AF">
              <w:rPr>
                <w:sz w:val="24"/>
                <w:szCs w:val="24"/>
              </w:rPr>
              <w:t xml:space="preserve">Menekan tombol menu </w:t>
            </w:r>
            <w:r w:rsidRPr="007E77AF">
              <w:rPr>
                <w:color w:val="000000"/>
                <w:sz w:val="24"/>
                <w:szCs w:val="24"/>
                <w:lang w:val="id-ID"/>
              </w:rPr>
              <w:t>pembelian</w:t>
            </w:r>
          </w:p>
        </w:tc>
        <w:tc>
          <w:tcPr>
            <w:tcW w:w="3969" w:type="dxa"/>
            <w:vAlign w:val="center"/>
          </w:tcPr>
          <w:p w14:paraId="72EA90B0" w14:textId="77777777" w:rsidR="000109CC" w:rsidRPr="007E77AF" w:rsidRDefault="000109CC" w:rsidP="000109CC">
            <w:pPr>
              <w:spacing w:line="360" w:lineRule="auto"/>
              <w:rPr>
                <w:sz w:val="24"/>
                <w:szCs w:val="24"/>
              </w:rPr>
            </w:pPr>
          </w:p>
        </w:tc>
      </w:tr>
      <w:tr w:rsidR="000109CC" w:rsidRPr="007E77AF" w14:paraId="4B4E0C1F" w14:textId="77777777" w:rsidTr="000109CC">
        <w:trPr>
          <w:trHeight w:val="863"/>
        </w:trPr>
        <w:tc>
          <w:tcPr>
            <w:tcW w:w="709" w:type="dxa"/>
            <w:vAlign w:val="center"/>
          </w:tcPr>
          <w:p w14:paraId="2809BC2B"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188481CF" w14:textId="77777777" w:rsidR="000109CC" w:rsidRPr="007E77AF" w:rsidRDefault="000109CC" w:rsidP="000109CC">
            <w:pPr>
              <w:spacing w:line="360" w:lineRule="auto"/>
              <w:rPr>
                <w:sz w:val="24"/>
                <w:szCs w:val="24"/>
              </w:rPr>
            </w:pPr>
          </w:p>
        </w:tc>
        <w:tc>
          <w:tcPr>
            <w:tcW w:w="3969" w:type="dxa"/>
            <w:vAlign w:val="center"/>
          </w:tcPr>
          <w:p w14:paraId="2E74A0EA"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color w:val="000000"/>
                <w:sz w:val="24"/>
                <w:szCs w:val="24"/>
                <w:lang w:val="id-ID"/>
              </w:rPr>
              <w:t>pembelian</w:t>
            </w:r>
            <w:r w:rsidRPr="007E77AF">
              <w:rPr>
                <w:sz w:val="24"/>
                <w:szCs w:val="24"/>
              </w:rPr>
              <w:t>.</w:t>
            </w:r>
          </w:p>
        </w:tc>
      </w:tr>
      <w:tr w:rsidR="000109CC" w:rsidRPr="007E77AF" w14:paraId="11B6C622" w14:textId="77777777" w:rsidTr="000109CC">
        <w:trPr>
          <w:trHeight w:val="863"/>
        </w:trPr>
        <w:tc>
          <w:tcPr>
            <w:tcW w:w="709" w:type="dxa"/>
            <w:vAlign w:val="center"/>
          </w:tcPr>
          <w:p w14:paraId="0C33D64F"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3BB14E65"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dilihat dicetak</w:t>
            </w:r>
            <w:r w:rsidRPr="007E77AF">
              <w:rPr>
                <w:i/>
                <w:sz w:val="24"/>
                <w:szCs w:val="24"/>
                <w:lang w:val="id-ID"/>
              </w:rPr>
              <w:t xml:space="preserve"> invoice</w:t>
            </w:r>
            <w:r w:rsidRPr="007E77AF">
              <w:rPr>
                <w:sz w:val="24"/>
                <w:szCs w:val="24"/>
                <w:lang w:val="id-ID"/>
              </w:rPr>
              <w:t>-nya</w:t>
            </w:r>
            <w:r w:rsidRPr="007E77AF">
              <w:rPr>
                <w:sz w:val="24"/>
                <w:szCs w:val="24"/>
              </w:rPr>
              <w:t>.</w:t>
            </w:r>
          </w:p>
        </w:tc>
        <w:tc>
          <w:tcPr>
            <w:tcW w:w="3969" w:type="dxa"/>
            <w:vAlign w:val="center"/>
          </w:tcPr>
          <w:p w14:paraId="1C194D4A" w14:textId="77777777" w:rsidR="000109CC" w:rsidRPr="007E77AF" w:rsidRDefault="000109CC" w:rsidP="000109CC">
            <w:pPr>
              <w:spacing w:line="360" w:lineRule="auto"/>
              <w:rPr>
                <w:sz w:val="24"/>
                <w:szCs w:val="24"/>
              </w:rPr>
            </w:pPr>
          </w:p>
        </w:tc>
      </w:tr>
      <w:tr w:rsidR="000109CC" w:rsidRPr="007E77AF" w14:paraId="4DE2F176" w14:textId="77777777" w:rsidTr="000109CC">
        <w:trPr>
          <w:trHeight w:val="863"/>
        </w:trPr>
        <w:tc>
          <w:tcPr>
            <w:tcW w:w="709" w:type="dxa"/>
            <w:vAlign w:val="center"/>
          </w:tcPr>
          <w:p w14:paraId="2BDBCD4F"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2A602A10" w14:textId="77777777" w:rsidR="000109CC" w:rsidRPr="007E77AF" w:rsidRDefault="000109CC" w:rsidP="000109CC">
            <w:pPr>
              <w:spacing w:line="360" w:lineRule="auto"/>
              <w:rPr>
                <w:sz w:val="24"/>
                <w:szCs w:val="24"/>
              </w:rPr>
            </w:pPr>
          </w:p>
        </w:tc>
        <w:tc>
          <w:tcPr>
            <w:tcW w:w="3969" w:type="dxa"/>
            <w:vAlign w:val="center"/>
          </w:tcPr>
          <w:p w14:paraId="463A83E6"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data pembelian.</w:t>
            </w:r>
          </w:p>
        </w:tc>
      </w:tr>
      <w:tr w:rsidR="000109CC" w:rsidRPr="007E77AF" w14:paraId="5B3A77E0" w14:textId="77777777" w:rsidTr="000109CC">
        <w:trPr>
          <w:trHeight w:val="863"/>
        </w:trPr>
        <w:tc>
          <w:tcPr>
            <w:tcW w:w="709" w:type="dxa"/>
            <w:vAlign w:val="center"/>
          </w:tcPr>
          <w:p w14:paraId="16560CB8"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7E32A1F1"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777B961B" w14:textId="77777777" w:rsidR="000109CC" w:rsidRPr="007E77AF" w:rsidRDefault="000109CC" w:rsidP="000109CC">
            <w:pPr>
              <w:spacing w:line="360" w:lineRule="auto"/>
              <w:rPr>
                <w:sz w:val="24"/>
                <w:szCs w:val="24"/>
              </w:rPr>
            </w:pPr>
          </w:p>
        </w:tc>
      </w:tr>
      <w:tr w:rsidR="000109CC" w:rsidRPr="007E77AF" w14:paraId="71C6E920" w14:textId="77777777" w:rsidTr="000109CC">
        <w:trPr>
          <w:trHeight w:val="863"/>
        </w:trPr>
        <w:tc>
          <w:tcPr>
            <w:tcW w:w="709" w:type="dxa"/>
            <w:vAlign w:val="center"/>
          </w:tcPr>
          <w:p w14:paraId="6D15C622"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775EE68E" w14:textId="77777777" w:rsidR="000109CC" w:rsidRPr="007E77AF" w:rsidRDefault="000109CC" w:rsidP="000109CC">
            <w:pPr>
              <w:spacing w:line="360" w:lineRule="auto"/>
              <w:rPr>
                <w:sz w:val="24"/>
                <w:szCs w:val="24"/>
              </w:rPr>
            </w:pPr>
          </w:p>
        </w:tc>
        <w:tc>
          <w:tcPr>
            <w:tcW w:w="3969" w:type="dxa"/>
            <w:vAlign w:val="center"/>
          </w:tcPr>
          <w:p w14:paraId="0EBFDE7C"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7E77AF">
              <w:rPr>
                <w:i/>
                <w:sz w:val="24"/>
                <w:szCs w:val="24"/>
                <w:lang w:val="id-ID"/>
              </w:rPr>
              <w:t xml:space="preserve">invoice </w:t>
            </w:r>
            <w:r w:rsidRPr="007E77AF">
              <w:rPr>
                <w:sz w:val="24"/>
                <w:szCs w:val="24"/>
                <w:lang w:val="id-ID"/>
              </w:rPr>
              <w:t>pembelian</w:t>
            </w:r>
            <w:r w:rsidRPr="007E77AF">
              <w:rPr>
                <w:sz w:val="24"/>
                <w:szCs w:val="24"/>
              </w:rPr>
              <w:t xml:space="preserve"> dalam format </w:t>
            </w:r>
            <w:r w:rsidRPr="007E77AF">
              <w:rPr>
                <w:sz w:val="24"/>
                <w:szCs w:val="24"/>
                <w:lang w:val="id-ID"/>
              </w:rPr>
              <w:t>pdf</w:t>
            </w:r>
            <w:r w:rsidRPr="007E77AF">
              <w:rPr>
                <w:sz w:val="24"/>
                <w:szCs w:val="24"/>
              </w:rPr>
              <w:t>.</w:t>
            </w:r>
          </w:p>
        </w:tc>
      </w:tr>
    </w:tbl>
    <w:p w14:paraId="194AFA1C"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jc w:val="both"/>
        <w:rPr>
          <w:sz w:val="24"/>
          <w:szCs w:val="24"/>
        </w:rPr>
      </w:pPr>
      <w:r w:rsidRPr="007E77AF">
        <w:rPr>
          <w:color w:val="000000"/>
          <w:sz w:val="24"/>
          <w:szCs w:val="24"/>
          <w:lang w:val="id-ID"/>
        </w:rPr>
        <w:t>Mendata</w:t>
      </w:r>
      <w:r w:rsidRPr="007E77AF">
        <w:rPr>
          <w:color w:val="000000"/>
          <w:sz w:val="24"/>
          <w:szCs w:val="24"/>
        </w:rPr>
        <w:t xml:space="preserve"> </w:t>
      </w:r>
      <w:r>
        <w:rPr>
          <w:color w:val="000000"/>
          <w:sz w:val="24"/>
          <w:szCs w:val="24"/>
          <w:lang w:val="id-ID"/>
        </w:rPr>
        <w:t>Penjualan</w:t>
      </w:r>
    </w:p>
    <w:p w14:paraId="6733B7C9" w14:textId="2AB7F297" w:rsidR="0069719D" w:rsidRDefault="000109CC" w:rsidP="00F7324C">
      <w:pPr>
        <w:widowControl/>
        <w:pBdr>
          <w:top w:val="nil"/>
          <w:left w:val="nil"/>
          <w:bottom w:val="nil"/>
          <w:right w:val="nil"/>
          <w:between w:val="nil"/>
        </w:pBdr>
        <w:spacing w:after="240" w:line="360" w:lineRule="auto"/>
        <w:jc w:val="both"/>
        <w:rPr>
          <w:color w:val="000000"/>
          <w:sz w:val="24"/>
          <w:szCs w:val="24"/>
          <w:lang w:val="id-ID"/>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14</w:t>
      </w:r>
      <w:r w:rsidRPr="007E77AF">
        <w:rPr>
          <w:color w:val="000000"/>
          <w:sz w:val="24"/>
          <w:szCs w:val="24"/>
        </w:rPr>
        <w:t xml:space="preserve"> sebagai berikut.</w:t>
      </w:r>
    </w:p>
    <w:p w14:paraId="780B47AA" w14:textId="77777777" w:rsidR="001553DE" w:rsidRPr="001553DE" w:rsidRDefault="001553DE" w:rsidP="00F7324C">
      <w:pPr>
        <w:widowControl/>
        <w:pBdr>
          <w:top w:val="nil"/>
          <w:left w:val="nil"/>
          <w:bottom w:val="nil"/>
          <w:right w:val="nil"/>
          <w:between w:val="nil"/>
        </w:pBdr>
        <w:spacing w:after="240" w:line="360" w:lineRule="auto"/>
        <w:jc w:val="both"/>
        <w:rPr>
          <w:color w:val="000000"/>
          <w:sz w:val="24"/>
          <w:szCs w:val="24"/>
          <w:lang w:val="id-ID"/>
        </w:rPr>
      </w:pPr>
    </w:p>
    <w:p w14:paraId="36238DD2" w14:textId="4B256CEE" w:rsidR="003610FA" w:rsidRDefault="003610FA" w:rsidP="003610FA">
      <w:pPr>
        <w:pStyle w:val="Caption"/>
        <w:keepNext/>
        <w:jc w:val="left"/>
      </w:pPr>
      <w:bookmarkStart w:id="117" w:name="_Toc105002606"/>
      <w:r w:rsidRPr="003610FA">
        <w:rPr>
          <w:b/>
        </w:rPr>
        <w:lastRenderedPageBreak/>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14</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w:t>
      </w:r>
      <w:r w:rsidRPr="003610FA">
        <w:rPr>
          <w:lang w:val="id-ID"/>
        </w:rPr>
        <w:t>mendata</w:t>
      </w:r>
      <w:r w:rsidRPr="003610FA">
        <w:rPr>
          <w:lang w:val="de-DE"/>
        </w:rPr>
        <w:t xml:space="preserve"> </w:t>
      </w:r>
      <w:r w:rsidRPr="003610FA">
        <w:rPr>
          <w:lang w:val="id-ID"/>
        </w:rPr>
        <w:t>penjualan</w:t>
      </w:r>
      <w:bookmarkEnd w:id="117"/>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670598DF" w14:textId="77777777" w:rsidTr="000109CC">
        <w:trPr>
          <w:trHeight w:val="438"/>
        </w:trPr>
        <w:tc>
          <w:tcPr>
            <w:tcW w:w="709" w:type="dxa"/>
            <w:tcBorders>
              <w:top w:val="single" w:sz="6" w:space="0" w:color="000000"/>
            </w:tcBorders>
            <w:vAlign w:val="center"/>
          </w:tcPr>
          <w:p w14:paraId="06E1683F"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1068E6E5" w14:textId="77777777" w:rsidR="000109CC" w:rsidRPr="007E77AF" w:rsidRDefault="000109CC" w:rsidP="000109CC">
            <w:pPr>
              <w:spacing w:line="360" w:lineRule="auto"/>
              <w:jc w:val="center"/>
              <w:rPr>
                <w:b/>
                <w:sz w:val="24"/>
                <w:szCs w:val="24"/>
                <w:lang w:val="id-ID"/>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236EA6E6"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4B5947B0" w14:textId="77777777" w:rsidTr="000109CC">
        <w:trPr>
          <w:trHeight w:val="438"/>
        </w:trPr>
        <w:tc>
          <w:tcPr>
            <w:tcW w:w="7938" w:type="dxa"/>
            <w:gridSpan w:val="3"/>
            <w:tcBorders>
              <w:top w:val="single" w:sz="6" w:space="0" w:color="000000"/>
            </w:tcBorders>
            <w:vAlign w:val="center"/>
          </w:tcPr>
          <w:p w14:paraId="5CC6A29D"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444D5BAC" w14:textId="77777777" w:rsidTr="000109CC">
        <w:trPr>
          <w:trHeight w:val="863"/>
        </w:trPr>
        <w:tc>
          <w:tcPr>
            <w:tcW w:w="709" w:type="dxa"/>
            <w:vAlign w:val="center"/>
          </w:tcPr>
          <w:p w14:paraId="3B1FFEEF"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5583E20D"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penjualan.</w:t>
            </w:r>
          </w:p>
        </w:tc>
        <w:tc>
          <w:tcPr>
            <w:tcW w:w="3969" w:type="dxa"/>
            <w:vAlign w:val="center"/>
          </w:tcPr>
          <w:p w14:paraId="3F83F4A6" w14:textId="77777777" w:rsidR="000109CC" w:rsidRPr="007E77AF" w:rsidRDefault="000109CC" w:rsidP="000109CC">
            <w:pPr>
              <w:spacing w:line="360" w:lineRule="auto"/>
              <w:rPr>
                <w:sz w:val="24"/>
                <w:szCs w:val="24"/>
              </w:rPr>
            </w:pPr>
          </w:p>
        </w:tc>
      </w:tr>
      <w:tr w:rsidR="000109CC" w:rsidRPr="007E77AF" w14:paraId="78C34ABA" w14:textId="77777777" w:rsidTr="000109CC">
        <w:trPr>
          <w:trHeight w:val="863"/>
        </w:trPr>
        <w:tc>
          <w:tcPr>
            <w:tcW w:w="709" w:type="dxa"/>
            <w:vAlign w:val="center"/>
          </w:tcPr>
          <w:p w14:paraId="66C2A761"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549C2288" w14:textId="77777777" w:rsidR="000109CC" w:rsidRPr="007E77AF" w:rsidRDefault="000109CC" w:rsidP="000109CC">
            <w:pPr>
              <w:spacing w:line="360" w:lineRule="auto"/>
              <w:rPr>
                <w:sz w:val="24"/>
                <w:szCs w:val="24"/>
              </w:rPr>
            </w:pPr>
          </w:p>
        </w:tc>
        <w:tc>
          <w:tcPr>
            <w:tcW w:w="3969" w:type="dxa"/>
            <w:vAlign w:val="center"/>
          </w:tcPr>
          <w:p w14:paraId="04E5A3A3" w14:textId="77777777" w:rsidR="000109CC" w:rsidRPr="007E77AF" w:rsidRDefault="000109CC" w:rsidP="000109CC">
            <w:pPr>
              <w:spacing w:line="360" w:lineRule="auto"/>
              <w:rPr>
                <w:sz w:val="24"/>
                <w:szCs w:val="24"/>
              </w:rPr>
            </w:pPr>
            <w:r w:rsidRPr="007E77AF">
              <w:rPr>
                <w:sz w:val="24"/>
                <w:szCs w:val="24"/>
              </w:rPr>
              <w:t xml:space="preserve">Menampilkan halaman data </w:t>
            </w:r>
            <w:r>
              <w:rPr>
                <w:color w:val="000000"/>
                <w:sz w:val="24"/>
                <w:szCs w:val="24"/>
                <w:lang w:val="id-ID"/>
              </w:rPr>
              <w:t>penjualan</w:t>
            </w:r>
            <w:r w:rsidRPr="007E77AF">
              <w:rPr>
                <w:sz w:val="24"/>
                <w:szCs w:val="24"/>
              </w:rPr>
              <w:t>.</w:t>
            </w:r>
          </w:p>
        </w:tc>
      </w:tr>
      <w:tr w:rsidR="000109CC" w:rsidRPr="007E77AF" w14:paraId="2A4EDC21" w14:textId="77777777" w:rsidTr="000109CC">
        <w:trPr>
          <w:trHeight w:val="863"/>
        </w:trPr>
        <w:tc>
          <w:tcPr>
            <w:tcW w:w="709" w:type="dxa"/>
            <w:vAlign w:val="center"/>
          </w:tcPr>
          <w:p w14:paraId="7716A958"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3B6B84D6" w14:textId="77777777" w:rsidR="000109CC" w:rsidRPr="007E77AF" w:rsidRDefault="000109CC" w:rsidP="000109CC">
            <w:pPr>
              <w:spacing w:line="360" w:lineRule="auto"/>
              <w:rPr>
                <w:sz w:val="24"/>
                <w:szCs w:val="24"/>
              </w:rPr>
            </w:pPr>
            <w:r w:rsidRPr="007E77AF">
              <w:rPr>
                <w:sz w:val="24"/>
                <w:szCs w:val="24"/>
              </w:rPr>
              <w:t xml:space="preserve">Melihat data </w:t>
            </w:r>
            <w:r>
              <w:rPr>
                <w:color w:val="000000"/>
                <w:sz w:val="24"/>
                <w:szCs w:val="24"/>
                <w:lang w:val="id-ID"/>
              </w:rPr>
              <w:t>penjualan</w:t>
            </w:r>
            <w:r w:rsidRPr="007E77AF">
              <w:rPr>
                <w:sz w:val="24"/>
                <w:szCs w:val="24"/>
              </w:rPr>
              <w:t>.</w:t>
            </w:r>
          </w:p>
        </w:tc>
        <w:tc>
          <w:tcPr>
            <w:tcW w:w="3969" w:type="dxa"/>
            <w:vAlign w:val="center"/>
          </w:tcPr>
          <w:p w14:paraId="26D3E6ED" w14:textId="77777777" w:rsidR="000109CC" w:rsidRPr="007E77AF" w:rsidRDefault="000109CC" w:rsidP="000109CC">
            <w:pPr>
              <w:spacing w:line="360" w:lineRule="auto"/>
              <w:rPr>
                <w:sz w:val="24"/>
                <w:szCs w:val="24"/>
              </w:rPr>
            </w:pPr>
          </w:p>
        </w:tc>
      </w:tr>
      <w:tr w:rsidR="000109CC" w:rsidRPr="007E77AF" w14:paraId="2602B562" w14:textId="77777777" w:rsidTr="000109CC">
        <w:trPr>
          <w:trHeight w:val="510"/>
        </w:trPr>
        <w:tc>
          <w:tcPr>
            <w:tcW w:w="7938" w:type="dxa"/>
            <w:gridSpan w:val="3"/>
            <w:vAlign w:val="center"/>
          </w:tcPr>
          <w:p w14:paraId="2E5FA326" w14:textId="77777777" w:rsidR="000109CC" w:rsidRPr="007E77AF" w:rsidRDefault="000109CC" w:rsidP="000109CC">
            <w:pPr>
              <w:spacing w:line="360" w:lineRule="auto"/>
              <w:rPr>
                <w:b/>
                <w:sz w:val="24"/>
                <w:szCs w:val="24"/>
                <w:lang w:val="id-ID"/>
              </w:rPr>
            </w:pPr>
            <w:r w:rsidRPr="007E77AF">
              <w:rPr>
                <w:b/>
                <w:sz w:val="24"/>
                <w:szCs w:val="24"/>
              </w:rPr>
              <w:t xml:space="preserve">Skenario Alternatif Tambah </w:t>
            </w:r>
            <w:r w:rsidRPr="007E77AF">
              <w:rPr>
                <w:b/>
                <w:sz w:val="24"/>
                <w:szCs w:val="24"/>
                <w:lang w:val="id-ID"/>
              </w:rPr>
              <w:t xml:space="preserve">Item </w:t>
            </w:r>
            <w:r w:rsidRPr="000B10E5">
              <w:rPr>
                <w:b/>
                <w:color w:val="000000"/>
                <w:sz w:val="24"/>
                <w:szCs w:val="24"/>
                <w:lang w:val="id-ID"/>
              </w:rPr>
              <w:t>Penjualan</w:t>
            </w:r>
          </w:p>
        </w:tc>
      </w:tr>
      <w:tr w:rsidR="000109CC" w:rsidRPr="007E77AF" w14:paraId="4ED0B22B" w14:textId="77777777" w:rsidTr="000109CC">
        <w:trPr>
          <w:trHeight w:val="834"/>
        </w:trPr>
        <w:tc>
          <w:tcPr>
            <w:tcW w:w="709" w:type="dxa"/>
            <w:vAlign w:val="center"/>
          </w:tcPr>
          <w:p w14:paraId="50F53C81"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6B1EFAC6" w14:textId="77777777" w:rsidR="000109CC" w:rsidRPr="007E77AF" w:rsidRDefault="000109CC" w:rsidP="000109CC">
            <w:pPr>
              <w:spacing w:line="360" w:lineRule="auto"/>
              <w:rPr>
                <w:sz w:val="24"/>
                <w:szCs w:val="24"/>
              </w:rPr>
            </w:pPr>
            <w:r w:rsidRPr="007E77AF">
              <w:rPr>
                <w:sz w:val="24"/>
                <w:szCs w:val="24"/>
              </w:rPr>
              <w:t>Menekan tombol tambah data.</w:t>
            </w:r>
          </w:p>
        </w:tc>
        <w:tc>
          <w:tcPr>
            <w:tcW w:w="3969" w:type="dxa"/>
            <w:vAlign w:val="center"/>
          </w:tcPr>
          <w:p w14:paraId="1E877CEF" w14:textId="77777777" w:rsidR="000109CC" w:rsidRPr="007E77AF" w:rsidRDefault="000109CC" w:rsidP="000109CC">
            <w:pPr>
              <w:spacing w:line="360" w:lineRule="auto"/>
              <w:rPr>
                <w:sz w:val="24"/>
                <w:szCs w:val="24"/>
              </w:rPr>
            </w:pPr>
          </w:p>
        </w:tc>
      </w:tr>
      <w:tr w:rsidR="000109CC" w:rsidRPr="007E77AF" w14:paraId="7EC55B58" w14:textId="77777777" w:rsidTr="000109CC">
        <w:trPr>
          <w:trHeight w:val="834"/>
        </w:trPr>
        <w:tc>
          <w:tcPr>
            <w:tcW w:w="709" w:type="dxa"/>
            <w:vAlign w:val="center"/>
          </w:tcPr>
          <w:p w14:paraId="374FF131"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10E4A8EA" w14:textId="77777777" w:rsidR="000109CC" w:rsidRPr="007E77AF" w:rsidRDefault="000109CC" w:rsidP="000109CC">
            <w:pPr>
              <w:spacing w:line="360" w:lineRule="auto"/>
              <w:rPr>
                <w:sz w:val="24"/>
                <w:szCs w:val="24"/>
              </w:rPr>
            </w:pPr>
          </w:p>
        </w:tc>
        <w:tc>
          <w:tcPr>
            <w:tcW w:w="3969" w:type="dxa"/>
            <w:vAlign w:val="center"/>
          </w:tcPr>
          <w:p w14:paraId="2F30D0C1" w14:textId="77777777" w:rsidR="000109CC" w:rsidRPr="007E77AF" w:rsidRDefault="000109CC" w:rsidP="000109CC">
            <w:pPr>
              <w:spacing w:line="360" w:lineRule="auto"/>
              <w:rPr>
                <w:sz w:val="24"/>
                <w:szCs w:val="24"/>
              </w:rPr>
            </w:pPr>
            <w:r w:rsidRPr="007E77AF">
              <w:rPr>
                <w:sz w:val="24"/>
                <w:szCs w:val="24"/>
              </w:rPr>
              <w:t xml:space="preserve">Menampilkan </w:t>
            </w:r>
            <w:r w:rsidRPr="00A8788D">
              <w:rPr>
                <w:sz w:val="24"/>
                <w:szCs w:val="24"/>
                <w:lang w:val="id-ID"/>
              </w:rPr>
              <w:t>halaman</w:t>
            </w:r>
            <w:r w:rsidRPr="007E77AF">
              <w:rPr>
                <w:i/>
                <w:sz w:val="24"/>
                <w:szCs w:val="24"/>
              </w:rPr>
              <w:t xml:space="preserve"> </w:t>
            </w:r>
            <w:r w:rsidRPr="007E77AF">
              <w:rPr>
                <w:sz w:val="24"/>
                <w:szCs w:val="24"/>
                <w:lang w:val="id-ID"/>
              </w:rPr>
              <w:t xml:space="preserve">tambah data </w:t>
            </w:r>
            <w:r>
              <w:rPr>
                <w:color w:val="000000"/>
                <w:sz w:val="24"/>
                <w:szCs w:val="24"/>
                <w:lang w:val="id-ID"/>
              </w:rPr>
              <w:t>penjualan</w:t>
            </w:r>
            <w:r w:rsidRPr="007E77AF">
              <w:rPr>
                <w:sz w:val="24"/>
                <w:szCs w:val="24"/>
              </w:rPr>
              <w:t>.</w:t>
            </w:r>
          </w:p>
        </w:tc>
      </w:tr>
      <w:tr w:rsidR="000109CC" w:rsidRPr="007E77AF" w14:paraId="5750ED32" w14:textId="77777777" w:rsidTr="000109CC">
        <w:trPr>
          <w:trHeight w:val="704"/>
        </w:trPr>
        <w:tc>
          <w:tcPr>
            <w:tcW w:w="709" w:type="dxa"/>
            <w:vAlign w:val="center"/>
          </w:tcPr>
          <w:p w14:paraId="744E3A00"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7813F5BA" w14:textId="77777777" w:rsidR="000109CC" w:rsidRPr="007E77AF" w:rsidRDefault="000109CC" w:rsidP="000109CC">
            <w:pPr>
              <w:spacing w:line="360" w:lineRule="auto"/>
              <w:rPr>
                <w:sz w:val="24"/>
                <w:szCs w:val="24"/>
              </w:rPr>
            </w:pPr>
            <w:r w:rsidRPr="007E77AF">
              <w:rPr>
                <w:sz w:val="24"/>
                <w:szCs w:val="24"/>
              </w:rPr>
              <w:t xml:space="preserve">Menekan tombol tambah </w:t>
            </w:r>
            <w:r w:rsidRPr="007E77AF">
              <w:rPr>
                <w:sz w:val="24"/>
                <w:szCs w:val="24"/>
                <w:lang w:val="id-ID"/>
              </w:rPr>
              <w:t xml:space="preserve">item </w:t>
            </w:r>
            <w:r>
              <w:rPr>
                <w:color w:val="000000"/>
                <w:sz w:val="24"/>
                <w:szCs w:val="24"/>
                <w:lang w:val="id-ID"/>
              </w:rPr>
              <w:t>penjualan</w:t>
            </w:r>
            <w:r w:rsidRPr="007E77AF">
              <w:rPr>
                <w:sz w:val="24"/>
                <w:szCs w:val="24"/>
              </w:rPr>
              <w:t>.</w:t>
            </w:r>
          </w:p>
        </w:tc>
        <w:tc>
          <w:tcPr>
            <w:tcW w:w="3969" w:type="dxa"/>
            <w:vAlign w:val="center"/>
          </w:tcPr>
          <w:p w14:paraId="30C6D7C8" w14:textId="77777777" w:rsidR="000109CC" w:rsidRPr="007E77AF" w:rsidRDefault="000109CC" w:rsidP="000109CC">
            <w:pPr>
              <w:spacing w:line="360" w:lineRule="auto"/>
              <w:rPr>
                <w:sz w:val="24"/>
                <w:szCs w:val="24"/>
              </w:rPr>
            </w:pPr>
          </w:p>
        </w:tc>
      </w:tr>
      <w:tr w:rsidR="000109CC" w:rsidRPr="007E77AF" w14:paraId="35D0EEE8" w14:textId="77777777" w:rsidTr="000109CC">
        <w:trPr>
          <w:trHeight w:val="704"/>
        </w:trPr>
        <w:tc>
          <w:tcPr>
            <w:tcW w:w="709" w:type="dxa"/>
            <w:vAlign w:val="center"/>
          </w:tcPr>
          <w:p w14:paraId="56A87353"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175D2107" w14:textId="77777777" w:rsidR="000109CC" w:rsidRPr="007E77AF" w:rsidRDefault="000109CC" w:rsidP="000109CC">
            <w:pPr>
              <w:spacing w:line="360" w:lineRule="auto"/>
              <w:rPr>
                <w:sz w:val="24"/>
                <w:szCs w:val="24"/>
              </w:rPr>
            </w:pPr>
          </w:p>
        </w:tc>
        <w:tc>
          <w:tcPr>
            <w:tcW w:w="3969" w:type="dxa"/>
            <w:vAlign w:val="center"/>
          </w:tcPr>
          <w:p w14:paraId="6AC8D644"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 xml:space="preserve">tambah </w:t>
            </w:r>
            <w:r w:rsidRPr="007E77AF">
              <w:rPr>
                <w:color w:val="000000"/>
                <w:sz w:val="24"/>
                <w:szCs w:val="24"/>
                <w:lang w:val="id-ID"/>
              </w:rPr>
              <w:t xml:space="preserve">item </w:t>
            </w:r>
            <w:r>
              <w:rPr>
                <w:color w:val="000000"/>
                <w:sz w:val="24"/>
                <w:szCs w:val="24"/>
                <w:lang w:val="id-ID"/>
              </w:rPr>
              <w:t>penjualan</w:t>
            </w:r>
            <w:r w:rsidRPr="007E77AF">
              <w:rPr>
                <w:sz w:val="24"/>
                <w:szCs w:val="24"/>
              </w:rPr>
              <w:t>.</w:t>
            </w:r>
          </w:p>
        </w:tc>
      </w:tr>
      <w:tr w:rsidR="000109CC" w:rsidRPr="007E77AF" w14:paraId="3453024F" w14:textId="77777777" w:rsidTr="000109CC">
        <w:trPr>
          <w:trHeight w:val="704"/>
        </w:trPr>
        <w:tc>
          <w:tcPr>
            <w:tcW w:w="709" w:type="dxa"/>
            <w:vAlign w:val="center"/>
          </w:tcPr>
          <w:p w14:paraId="2B6A0C08"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1E5C48E7"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55659005" w14:textId="77777777" w:rsidR="000109CC" w:rsidRPr="007E77AF" w:rsidRDefault="000109CC" w:rsidP="000109CC">
            <w:pPr>
              <w:spacing w:line="360" w:lineRule="auto"/>
              <w:rPr>
                <w:sz w:val="24"/>
                <w:szCs w:val="24"/>
              </w:rPr>
            </w:pPr>
          </w:p>
        </w:tc>
      </w:tr>
      <w:tr w:rsidR="000109CC" w:rsidRPr="007E77AF" w14:paraId="01C23113" w14:textId="77777777" w:rsidTr="000109CC">
        <w:trPr>
          <w:trHeight w:val="704"/>
        </w:trPr>
        <w:tc>
          <w:tcPr>
            <w:tcW w:w="709" w:type="dxa"/>
            <w:vAlign w:val="center"/>
          </w:tcPr>
          <w:p w14:paraId="6F8C5927"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76451FCE" w14:textId="77777777" w:rsidR="000109CC" w:rsidRPr="007E77AF" w:rsidRDefault="000109CC" w:rsidP="000109CC">
            <w:pPr>
              <w:spacing w:line="360" w:lineRule="auto"/>
              <w:rPr>
                <w:sz w:val="24"/>
                <w:szCs w:val="24"/>
              </w:rPr>
            </w:pPr>
          </w:p>
        </w:tc>
        <w:tc>
          <w:tcPr>
            <w:tcW w:w="3969" w:type="dxa"/>
            <w:vAlign w:val="center"/>
          </w:tcPr>
          <w:p w14:paraId="54E21EBE" w14:textId="77777777" w:rsidR="000109CC" w:rsidRPr="007E77AF" w:rsidRDefault="000109CC" w:rsidP="000109CC">
            <w:pPr>
              <w:spacing w:line="360" w:lineRule="auto"/>
              <w:rPr>
                <w:sz w:val="24"/>
                <w:szCs w:val="24"/>
                <w:lang w:val="id-ID"/>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data </w:t>
            </w:r>
            <w:r>
              <w:rPr>
                <w:color w:val="000000"/>
                <w:sz w:val="24"/>
                <w:szCs w:val="24"/>
                <w:lang w:val="id-ID"/>
              </w:rPr>
              <w:t>penjualan</w:t>
            </w:r>
            <w:r w:rsidRPr="007E77AF">
              <w:rPr>
                <w:sz w:val="24"/>
                <w:szCs w:val="24"/>
                <w:lang w:val="id-ID"/>
              </w:rPr>
              <w:t>.</w:t>
            </w:r>
          </w:p>
        </w:tc>
      </w:tr>
      <w:tr w:rsidR="000109CC" w:rsidRPr="007E77AF" w14:paraId="0C9656C5" w14:textId="77777777" w:rsidTr="000109CC">
        <w:trPr>
          <w:trHeight w:val="610"/>
        </w:trPr>
        <w:tc>
          <w:tcPr>
            <w:tcW w:w="7938" w:type="dxa"/>
            <w:gridSpan w:val="3"/>
            <w:vAlign w:val="center"/>
          </w:tcPr>
          <w:p w14:paraId="11E15569"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Hapus</w:t>
            </w:r>
            <w:r w:rsidRPr="007E77AF">
              <w:rPr>
                <w:b/>
                <w:sz w:val="24"/>
                <w:szCs w:val="24"/>
              </w:rPr>
              <w:t xml:space="preserve"> </w:t>
            </w:r>
            <w:r w:rsidRPr="007E77AF">
              <w:rPr>
                <w:b/>
                <w:sz w:val="24"/>
                <w:szCs w:val="24"/>
                <w:lang w:val="id-ID"/>
              </w:rPr>
              <w:t xml:space="preserve">Item </w:t>
            </w:r>
            <w:r w:rsidRPr="000B10E5">
              <w:rPr>
                <w:b/>
                <w:color w:val="000000"/>
                <w:sz w:val="24"/>
                <w:szCs w:val="24"/>
                <w:lang w:val="id-ID"/>
              </w:rPr>
              <w:t>Penjualan</w:t>
            </w:r>
          </w:p>
        </w:tc>
      </w:tr>
      <w:tr w:rsidR="000109CC" w:rsidRPr="007E77AF" w14:paraId="40EB03C1" w14:textId="77777777" w:rsidTr="000109CC">
        <w:trPr>
          <w:trHeight w:val="855"/>
        </w:trPr>
        <w:tc>
          <w:tcPr>
            <w:tcW w:w="709" w:type="dxa"/>
            <w:vAlign w:val="center"/>
          </w:tcPr>
          <w:p w14:paraId="7E8B81D4" w14:textId="77777777" w:rsidR="000109CC" w:rsidRPr="007E77AF" w:rsidRDefault="000109CC" w:rsidP="000109CC">
            <w:pPr>
              <w:spacing w:line="360" w:lineRule="auto"/>
              <w:jc w:val="center"/>
              <w:rPr>
                <w:sz w:val="24"/>
                <w:szCs w:val="24"/>
              </w:rPr>
            </w:pPr>
            <w:r>
              <w:rPr>
                <w:sz w:val="24"/>
                <w:szCs w:val="24"/>
              </w:rPr>
              <w:t>1</w:t>
            </w:r>
          </w:p>
        </w:tc>
        <w:tc>
          <w:tcPr>
            <w:tcW w:w="3260" w:type="dxa"/>
            <w:vAlign w:val="center"/>
          </w:tcPr>
          <w:p w14:paraId="4900A00B"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i/>
                <w:sz w:val="24"/>
                <w:szCs w:val="24"/>
                <w:lang w:val="id-ID"/>
              </w:rPr>
              <w:t>delete</w:t>
            </w:r>
            <w:r w:rsidRPr="007E77AF">
              <w:rPr>
                <w:sz w:val="24"/>
                <w:szCs w:val="24"/>
              </w:rPr>
              <w:t xml:space="preserve"> </w:t>
            </w:r>
            <w:r w:rsidRPr="007E77AF">
              <w:rPr>
                <w:sz w:val="24"/>
                <w:szCs w:val="24"/>
                <w:lang w:val="id-ID"/>
              </w:rPr>
              <w:t xml:space="preserve">pada </w:t>
            </w:r>
            <w:r w:rsidRPr="007E77AF">
              <w:rPr>
                <w:sz w:val="24"/>
                <w:szCs w:val="24"/>
              </w:rPr>
              <w:t xml:space="preserve">data </w:t>
            </w:r>
            <w:r w:rsidRPr="007E77AF">
              <w:rPr>
                <w:sz w:val="24"/>
                <w:szCs w:val="24"/>
                <w:lang w:val="id-ID"/>
              </w:rPr>
              <w:t xml:space="preserve">item </w:t>
            </w:r>
            <w:r>
              <w:rPr>
                <w:color w:val="000000"/>
                <w:sz w:val="24"/>
                <w:szCs w:val="24"/>
                <w:lang w:val="id-ID"/>
              </w:rPr>
              <w:t>penjualan</w:t>
            </w:r>
            <w:r w:rsidRPr="007E77AF">
              <w:rPr>
                <w:sz w:val="24"/>
                <w:szCs w:val="24"/>
                <w:lang w:val="id-ID"/>
              </w:rPr>
              <w:t xml:space="preserve"> </w:t>
            </w:r>
            <w:r w:rsidRPr="007E77AF">
              <w:rPr>
                <w:sz w:val="24"/>
                <w:szCs w:val="24"/>
              </w:rPr>
              <w:t>yang ingin dihapus.</w:t>
            </w:r>
          </w:p>
        </w:tc>
        <w:tc>
          <w:tcPr>
            <w:tcW w:w="3969" w:type="dxa"/>
            <w:vAlign w:val="center"/>
          </w:tcPr>
          <w:p w14:paraId="3808B3EB" w14:textId="77777777" w:rsidR="000109CC" w:rsidRPr="007E77AF" w:rsidRDefault="000109CC" w:rsidP="000109CC">
            <w:pPr>
              <w:spacing w:line="360" w:lineRule="auto"/>
              <w:rPr>
                <w:sz w:val="24"/>
                <w:szCs w:val="24"/>
              </w:rPr>
            </w:pPr>
          </w:p>
        </w:tc>
      </w:tr>
      <w:tr w:rsidR="000109CC" w:rsidRPr="007E77AF" w14:paraId="573B210C" w14:textId="77777777" w:rsidTr="000109CC">
        <w:trPr>
          <w:trHeight w:val="855"/>
        </w:trPr>
        <w:tc>
          <w:tcPr>
            <w:tcW w:w="709" w:type="dxa"/>
            <w:vAlign w:val="center"/>
          </w:tcPr>
          <w:p w14:paraId="12FBE499" w14:textId="77777777" w:rsidR="000109CC" w:rsidRPr="007E77AF" w:rsidRDefault="000109CC" w:rsidP="000109CC">
            <w:pPr>
              <w:spacing w:line="360" w:lineRule="auto"/>
              <w:jc w:val="center"/>
              <w:rPr>
                <w:sz w:val="24"/>
                <w:szCs w:val="24"/>
                <w:lang w:val="id-ID"/>
              </w:rPr>
            </w:pPr>
            <w:r>
              <w:rPr>
                <w:sz w:val="24"/>
                <w:szCs w:val="24"/>
                <w:lang w:val="id-ID"/>
              </w:rPr>
              <w:lastRenderedPageBreak/>
              <w:t>2</w:t>
            </w:r>
          </w:p>
        </w:tc>
        <w:tc>
          <w:tcPr>
            <w:tcW w:w="3260" w:type="dxa"/>
            <w:vAlign w:val="center"/>
          </w:tcPr>
          <w:p w14:paraId="647D811F" w14:textId="77777777" w:rsidR="000109CC" w:rsidRPr="007E77AF" w:rsidRDefault="000109CC" w:rsidP="000109CC">
            <w:pPr>
              <w:spacing w:line="360" w:lineRule="auto"/>
              <w:rPr>
                <w:sz w:val="24"/>
                <w:szCs w:val="24"/>
              </w:rPr>
            </w:pPr>
          </w:p>
        </w:tc>
        <w:tc>
          <w:tcPr>
            <w:tcW w:w="3969" w:type="dxa"/>
            <w:vAlign w:val="center"/>
          </w:tcPr>
          <w:p w14:paraId="3DCF5D4D"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pop up</w:t>
            </w:r>
            <w:r w:rsidRPr="007E77AF">
              <w:rPr>
                <w:i/>
                <w:sz w:val="24"/>
                <w:szCs w:val="24"/>
              </w:rPr>
              <w:t xml:space="preserve"> </w:t>
            </w:r>
            <w:r w:rsidRPr="007E77AF">
              <w:rPr>
                <w:sz w:val="24"/>
                <w:szCs w:val="24"/>
                <w:lang w:val="id-ID"/>
              </w:rPr>
              <w:t xml:space="preserve">konfirmasi hapus data </w:t>
            </w:r>
            <w:r w:rsidRPr="007E77AF">
              <w:rPr>
                <w:color w:val="000000"/>
                <w:sz w:val="24"/>
                <w:szCs w:val="24"/>
                <w:lang w:val="id-ID"/>
              </w:rPr>
              <w:t xml:space="preserve">item </w:t>
            </w:r>
            <w:r>
              <w:rPr>
                <w:color w:val="000000"/>
                <w:sz w:val="24"/>
                <w:szCs w:val="24"/>
                <w:lang w:val="id-ID"/>
              </w:rPr>
              <w:t>penjualan</w:t>
            </w:r>
            <w:r w:rsidRPr="007E77AF">
              <w:rPr>
                <w:sz w:val="24"/>
                <w:szCs w:val="24"/>
              </w:rPr>
              <w:t>.</w:t>
            </w:r>
          </w:p>
        </w:tc>
      </w:tr>
      <w:tr w:rsidR="000109CC" w:rsidRPr="007E77AF" w14:paraId="18077F95" w14:textId="77777777" w:rsidTr="000109CC">
        <w:trPr>
          <w:trHeight w:val="855"/>
        </w:trPr>
        <w:tc>
          <w:tcPr>
            <w:tcW w:w="709" w:type="dxa"/>
            <w:vAlign w:val="center"/>
          </w:tcPr>
          <w:p w14:paraId="126FAD8B" w14:textId="77777777" w:rsidR="000109CC" w:rsidRPr="00A8788D"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61615B5A"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sz w:val="24"/>
                <w:szCs w:val="24"/>
                <w:lang w:val="id-ID"/>
              </w:rPr>
              <w:t>hapus</w:t>
            </w:r>
            <w:r w:rsidRPr="007E77AF">
              <w:rPr>
                <w:sz w:val="24"/>
                <w:szCs w:val="24"/>
              </w:rPr>
              <w:t>.</w:t>
            </w:r>
          </w:p>
        </w:tc>
        <w:tc>
          <w:tcPr>
            <w:tcW w:w="3969" w:type="dxa"/>
            <w:vAlign w:val="center"/>
          </w:tcPr>
          <w:p w14:paraId="6EFA6BD3" w14:textId="77777777" w:rsidR="000109CC" w:rsidRPr="007E77AF" w:rsidRDefault="000109CC" w:rsidP="000109CC">
            <w:pPr>
              <w:spacing w:line="360" w:lineRule="auto"/>
              <w:rPr>
                <w:sz w:val="24"/>
                <w:szCs w:val="24"/>
              </w:rPr>
            </w:pPr>
          </w:p>
        </w:tc>
      </w:tr>
      <w:tr w:rsidR="000109CC" w:rsidRPr="007E77AF" w14:paraId="1206E521" w14:textId="77777777" w:rsidTr="000109CC">
        <w:trPr>
          <w:trHeight w:val="2227"/>
        </w:trPr>
        <w:tc>
          <w:tcPr>
            <w:tcW w:w="709" w:type="dxa"/>
            <w:vAlign w:val="center"/>
          </w:tcPr>
          <w:p w14:paraId="72B62967" w14:textId="77777777" w:rsidR="000109CC" w:rsidRPr="007E77AF" w:rsidRDefault="000109CC" w:rsidP="000109CC">
            <w:pPr>
              <w:spacing w:line="360" w:lineRule="auto"/>
              <w:jc w:val="center"/>
              <w:rPr>
                <w:sz w:val="24"/>
                <w:szCs w:val="24"/>
              </w:rPr>
            </w:pPr>
            <w:r>
              <w:rPr>
                <w:sz w:val="24"/>
                <w:szCs w:val="24"/>
              </w:rPr>
              <w:t>4</w:t>
            </w:r>
          </w:p>
        </w:tc>
        <w:tc>
          <w:tcPr>
            <w:tcW w:w="3260" w:type="dxa"/>
            <w:vAlign w:val="center"/>
          </w:tcPr>
          <w:p w14:paraId="515F500D" w14:textId="77777777" w:rsidR="000109CC" w:rsidRPr="007E77AF" w:rsidRDefault="000109CC" w:rsidP="000109CC">
            <w:pPr>
              <w:spacing w:line="360" w:lineRule="auto"/>
              <w:rPr>
                <w:sz w:val="24"/>
                <w:szCs w:val="24"/>
              </w:rPr>
            </w:pPr>
          </w:p>
        </w:tc>
        <w:tc>
          <w:tcPr>
            <w:tcW w:w="3969" w:type="dxa"/>
            <w:vAlign w:val="center"/>
          </w:tcPr>
          <w:p w14:paraId="508ED179" w14:textId="77777777" w:rsidR="000109CC" w:rsidRPr="007E77AF" w:rsidRDefault="000109CC" w:rsidP="000109CC">
            <w:pPr>
              <w:spacing w:line="360" w:lineRule="auto"/>
              <w:rPr>
                <w:sz w:val="24"/>
                <w:szCs w:val="24"/>
              </w:rPr>
            </w:pPr>
            <w:r w:rsidRPr="007E77AF">
              <w:rPr>
                <w:sz w:val="24"/>
                <w:szCs w:val="24"/>
                <w:lang w:val="id-ID"/>
              </w:rPr>
              <w:t>Menghapus</w:t>
            </w:r>
            <w:r w:rsidRPr="007E77AF">
              <w:rPr>
                <w:sz w:val="24"/>
                <w:szCs w:val="24"/>
              </w:rPr>
              <w:t xml:space="preserve"> data yang </w:t>
            </w:r>
            <w:r w:rsidRPr="007E77AF">
              <w:rPr>
                <w:sz w:val="24"/>
                <w:szCs w:val="24"/>
                <w:lang w:val="id-ID"/>
              </w:rPr>
              <w:t>dipilih</w:t>
            </w:r>
            <w:r w:rsidRPr="007E77AF">
              <w:rPr>
                <w:sz w:val="24"/>
                <w:szCs w:val="24"/>
              </w:rPr>
              <w:t xml:space="preserve"> </w:t>
            </w:r>
            <w:r w:rsidRPr="007E77AF">
              <w:rPr>
                <w:sz w:val="24"/>
                <w:szCs w:val="24"/>
                <w:lang w:val="id-ID"/>
              </w:rPr>
              <w:t xml:space="preserve">dari </w:t>
            </w:r>
            <w:r w:rsidRPr="007E77AF">
              <w:rPr>
                <w:i/>
                <w:sz w:val="24"/>
                <w:szCs w:val="24"/>
                <w:lang w:val="id-ID"/>
              </w:rPr>
              <w:t>database.</w:t>
            </w:r>
            <w:r w:rsidRPr="007E77AF">
              <w:rPr>
                <w:sz w:val="24"/>
                <w:szCs w:val="24"/>
              </w:rPr>
              <w:t xml:space="preserve"> Jika data gagal </w:t>
            </w:r>
            <w:r w:rsidRPr="007E77AF">
              <w:rPr>
                <w:sz w:val="24"/>
                <w:szCs w:val="24"/>
                <w:lang w:val="id-ID"/>
              </w:rPr>
              <w:t>terhapus</w:t>
            </w:r>
            <w:r w:rsidRPr="007E77AF">
              <w:rPr>
                <w:sz w:val="24"/>
                <w:szCs w:val="24"/>
              </w:rPr>
              <w:t xml:space="preserve">, sistem menampilkan notifikasi gagal dan </w:t>
            </w:r>
            <w:r w:rsidRPr="007E77AF">
              <w:rPr>
                <w:sz w:val="24"/>
                <w:szCs w:val="24"/>
                <w:lang w:val="id-ID"/>
              </w:rPr>
              <w:t xml:space="preserve">menampilkan halaman halaman tambah data </w:t>
            </w:r>
            <w:r>
              <w:rPr>
                <w:color w:val="000000"/>
                <w:sz w:val="24"/>
                <w:szCs w:val="24"/>
                <w:lang w:val="id-ID"/>
              </w:rPr>
              <w:t>penjualan</w:t>
            </w:r>
            <w:r w:rsidRPr="007E77AF">
              <w:rPr>
                <w:sz w:val="24"/>
                <w:szCs w:val="24"/>
                <w:lang w:val="id-ID"/>
              </w:rPr>
              <w:t>.</w:t>
            </w:r>
          </w:p>
        </w:tc>
      </w:tr>
      <w:tr w:rsidR="000109CC" w:rsidRPr="007E77AF" w14:paraId="27D9AC68" w14:textId="77777777" w:rsidTr="000109CC">
        <w:trPr>
          <w:trHeight w:val="556"/>
        </w:trPr>
        <w:tc>
          <w:tcPr>
            <w:tcW w:w="7938" w:type="dxa"/>
            <w:gridSpan w:val="3"/>
            <w:vAlign w:val="center"/>
          </w:tcPr>
          <w:p w14:paraId="2D90D21F"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 xml:space="preserve">Tambah Data </w:t>
            </w:r>
            <w:r w:rsidRPr="000B10E5">
              <w:rPr>
                <w:b/>
                <w:color w:val="000000"/>
                <w:sz w:val="24"/>
                <w:szCs w:val="24"/>
                <w:lang w:val="id-ID"/>
              </w:rPr>
              <w:t>Penjualan</w:t>
            </w:r>
          </w:p>
        </w:tc>
      </w:tr>
      <w:tr w:rsidR="000109CC" w:rsidRPr="007E77AF" w14:paraId="7EA8BCAC" w14:textId="77777777" w:rsidTr="000109CC">
        <w:trPr>
          <w:trHeight w:val="855"/>
        </w:trPr>
        <w:tc>
          <w:tcPr>
            <w:tcW w:w="709" w:type="dxa"/>
            <w:vAlign w:val="center"/>
          </w:tcPr>
          <w:p w14:paraId="64B7CDA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7A593829" w14:textId="77777777" w:rsidR="000109CC" w:rsidRPr="007E77AF" w:rsidRDefault="000109CC" w:rsidP="000109CC">
            <w:pPr>
              <w:spacing w:line="360" w:lineRule="auto"/>
              <w:rPr>
                <w:sz w:val="24"/>
                <w:szCs w:val="24"/>
              </w:rPr>
            </w:pPr>
            <w:r w:rsidRPr="007E77AF">
              <w:rPr>
                <w:sz w:val="24"/>
                <w:szCs w:val="24"/>
              </w:rPr>
              <w:t>Menekan tombol tambah data.</w:t>
            </w:r>
          </w:p>
        </w:tc>
        <w:tc>
          <w:tcPr>
            <w:tcW w:w="3969" w:type="dxa"/>
            <w:vAlign w:val="center"/>
          </w:tcPr>
          <w:p w14:paraId="4BCC7B73" w14:textId="77777777" w:rsidR="000109CC" w:rsidRPr="007E77AF" w:rsidRDefault="000109CC" w:rsidP="000109CC">
            <w:pPr>
              <w:spacing w:line="360" w:lineRule="auto"/>
              <w:rPr>
                <w:sz w:val="24"/>
                <w:szCs w:val="24"/>
              </w:rPr>
            </w:pPr>
          </w:p>
        </w:tc>
      </w:tr>
      <w:tr w:rsidR="000109CC" w:rsidRPr="007E77AF" w14:paraId="635F3893" w14:textId="77777777" w:rsidTr="000109CC">
        <w:trPr>
          <w:trHeight w:val="855"/>
        </w:trPr>
        <w:tc>
          <w:tcPr>
            <w:tcW w:w="709" w:type="dxa"/>
            <w:vAlign w:val="center"/>
          </w:tcPr>
          <w:p w14:paraId="2A5B00C8"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0039BA86" w14:textId="77777777" w:rsidR="000109CC" w:rsidRPr="007E77AF" w:rsidRDefault="000109CC" w:rsidP="000109CC">
            <w:pPr>
              <w:spacing w:line="360" w:lineRule="auto"/>
              <w:rPr>
                <w:sz w:val="24"/>
                <w:szCs w:val="24"/>
              </w:rPr>
            </w:pPr>
          </w:p>
        </w:tc>
        <w:tc>
          <w:tcPr>
            <w:tcW w:w="3969" w:type="dxa"/>
            <w:vAlign w:val="center"/>
          </w:tcPr>
          <w:p w14:paraId="41B54D31"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halaman</w:t>
            </w:r>
            <w:r w:rsidRPr="007E77AF">
              <w:rPr>
                <w:i/>
                <w:sz w:val="24"/>
                <w:szCs w:val="24"/>
              </w:rPr>
              <w:t xml:space="preserve"> </w:t>
            </w:r>
            <w:r w:rsidRPr="007E77AF">
              <w:rPr>
                <w:sz w:val="24"/>
                <w:szCs w:val="24"/>
                <w:lang w:val="id-ID"/>
              </w:rPr>
              <w:t xml:space="preserve">tambah data </w:t>
            </w:r>
            <w:r>
              <w:rPr>
                <w:color w:val="000000"/>
                <w:sz w:val="24"/>
                <w:szCs w:val="24"/>
                <w:lang w:val="id-ID"/>
              </w:rPr>
              <w:t>penjualan</w:t>
            </w:r>
            <w:r w:rsidRPr="007E77AF">
              <w:rPr>
                <w:sz w:val="24"/>
                <w:szCs w:val="24"/>
              </w:rPr>
              <w:t>.</w:t>
            </w:r>
          </w:p>
        </w:tc>
      </w:tr>
      <w:tr w:rsidR="000109CC" w:rsidRPr="007E77AF" w14:paraId="5BC6BC27" w14:textId="77777777" w:rsidTr="000109CC">
        <w:trPr>
          <w:trHeight w:val="652"/>
        </w:trPr>
        <w:tc>
          <w:tcPr>
            <w:tcW w:w="709" w:type="dxa"/>
            <w:vAlign w:val="center"/>
          </w:tcPr>
          <w:p w14:paraId="570A5D95"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43B4F279"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0FC6E187" w14:textId="77777777" w:rsidR="000109CC" w:rsidRPr="007E77AF" w:rsidRDefault="000109CC" w:rsidP="000109CC">
            <w:pPr>
              <w:spacing w:line="360" w:lineRule="auto"/>
              <w:rPr>
                <w:sz w:val="24"/>
                <w:szCs w:val="24"/>
              </w:rPr>
            </w:pPr>
          </w:p>
        </w:tc>
      </w:tr>
      <w:tr w:rsidR="000109CC" w:rsidRPr="007E77AF" w14:paraId="67267D11" w14:textId="77777777" w:rsidTr="000109CC">
        <w:trPr>
          <w:trHeight w:val="855"/>
        </w:trPr>
        <w:tc>
          <w:tcPr>
            <w:tcW w:w="709" w:type="dxa"/>
            <w:vAlign w:val="center"/>
          </w:tcPr>
          <w:p w14:paraId="722D0246"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43BD3D07" w14:textId="77777777" w:rsidR="000109CC" w:rsidRPr="007E77AF" w:rsidRDefault="000109CC" w:rsidP="000109CC">
            <w:pPr>
              <w:spacing w:line="360" w:lineRule="auto"/>
              <w:rPr>
                <w:sz w:val="24"/>
                <w:szCs w:val="24"/>
              </w:rPr>
            </w:pPr>
          </w:p>
        </w:tc>
        <w:tc>
          <w:tcPr>
            <w:tcW w:w="3969" w:type="dxa"/>
            <w:vAlign w:val="center"/>
          </w:tcPr>
          <w:p w14:paraId="4DDB0A49"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w:t>
            </w:r>
            <w:r w:rsidRPr="007E77AF">
              <w:rPr>
                <w:sz w:val="24"/>
                <w:szCs w:val="24"/>
              </w:rPr>
              <w:t xml:space="preserve">data </w:t>
            </w:r>
            <w:r>
              <w:rPr>
                <w:color w:val="000000"/>
                <w:sz w:val="24"/>
                <w:szCs w:val="24"/>
                <w:lang w:val="id-ID"/>
              </w:rPr>
              <w:t>penjualan</w:t>
            </w:r>
            <w:r w:rsidRPr="007E77AF">
              <w:rPr>
                <w:i/>
                <w:sz w:val="24"/>
                <w:szCs w:val="24"/>
                <w:lang w:val="id-ID"/>
              </w:rPr>
              <w:t>.</w:t>
            </w:r>
          </w:p>
        </w:tc>
      </w:tr>
      <w:tr w:rsidR="000109CC" w:rsidRPr="007E77AF" w14:paraId="64F9CAB9" w14:textId="77777777" w:rsidTr="000109CC">
        <w:trPr>
          <w:trHeight w:val="556"/>
        </w:trPr>
        <w:tc>
          <w:tcPr>
            <w:tcW w:w="7938" w:type="dxa"/>
            <w:gridSpan w:val="3"/>
            <w:vAlign w:val="center"/>
          </w:tcPr>
          <w:p w14:paraId="4A98DA41" w14:textId="77777777" w:rsidR="000109CC" w:rsidRPr="007E77AF" w:rsidRDefault="000109CC" w:rsidP="000109CC">
            <w:pPr>
              <w:spacing w:line="360" w:lineRule="auto"/>
              <w:rPr>
                <w:b/>
                <w:sz w:val="24"/>
                <w:szCs w:val="24"/>
              </w:rPr>
            </w:pPr>
            <w:r w:rsidRPr="007E77AF">
              <w:rPr>
                <w:b/>
                <w:sz w:val="24"/>
                <w:szCs w:val="24"/>
              </w:rPr>
              <w:t xml:space="preserve">Skenario Alternatif </w:t>
            </w:r>
            <w:r w:rsidRPr="007E77AF">
              <w:rPr>
                <w:b/>
                <w:sz w:val="24"/>
                <w:szCs w:val="24"/>
                <w:lang w:val="id-ID"/>
              </w:rPr>
              <w:t>Lihat</w:t>
            </w:r>
            <w:r w:rsidRPr="007E77AF">
              <w:rPr>
                <w:b/>
                <w:sz w:val="24"/>
                <w:szCs w:val="24"/>
              </w:rPr>
              <w:t xml:space="preserve"> </w:t>
            </w:r>
            <w:r w:rsidRPr="007E77AF">
              <w:rPr>
                <w:b/>
                <w:i/>
                <w:sz w:val="24"/>
                <w:szCs w:val="24"/>
                <w:lang w:val="id-ID"/>
              </w:rPr>
              <w:t>Invoice</w:t>
            </w:r>
            <w:r w:rsidRPr="007E77AF">
              <w:rPr>
                <w:b/>
                <w:sz w:val="24"/>
                <w:szCs w:val="24"/>
                <w:lang w:val="id-ID"/>
              </w:rPr>
              <w:t xml:space="preserve"> Data </w:t>
            </w:r>
            <w:r w:rsidRPr="000B10E5">
              <w:rPr>
                <w:b/>
                <w:color w:val="000000"/>
                <w:sz w:val="24"/>
                <w:szCs w:val="24"/>
                <w:lang w:val="id-ID"/>
              </w:rPr>
              <w:t>Penjualan</w:t>
            </w:r>
          </w:p>
        </w:tc>
      </w:tr>
      <w:tr w:rsidR="000109CC" w:rsidRPr="007E77AF" w14:paraId="497DBFC0" w14:textId="77777777" w:rsidTr="000109CC">
        <w:trPr>
          <w:trHeight w:val="855"/>
        </w:trPr>
        <w:tc>
          <w:tcPr>
            <w:tcW w:w="709" w:type="dxa"/>
            <w:vAlign w:val="center"/>
          </w:tcPr>
          <w:p w14:paraId="5DE3169D"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6BE76517"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Pr>
                <w:i/>
                <w:sz w:val="24"/>
                <w:szCs w:val="24"/>
                <w:lang w:val="id-ID"/>
              </w:rPr>
              <w:t>invoice</w:t>
            </w:r>
            <w:r w:rsidRPr="007E77AF">
              <w:rPr>
                <w:sz w:val="24"/>
                <w:szCs w:val="24"/>
                <w:lang w:val="id-ID"/>
              </w:rPr>
              <w:t>-nya</w:t>
            </w:r>
            <w:r w:rsidRPr="007E77AF">
              <w:rPr>
                <w:sz w:val="24"/>
                <w:szCs w:val="24"/>
              </w:rPr>
              <w:t>.</w:t>
            </w:r>
          </w:p>
        </w:tc>
        <w:tc>
          <w:tcPr>
            <w:tcW w:w="3969" w:type="dxa"/>
            <w:vAlign w:val="center"/>
          </w:tcPr>
          <w:p w14:paraId="271E1E51" w14:textId="77777777" w:rsidR="000109CC" w:rsidRPr="007E77AF" w:rsidRDefault="000109CC" w:rsidP="000109CC">
            <w:pPr>
              <w:spacing w:line="360" w:lineRule="auto"/>
              <w:rPr>
                <w:sz w:val="24"/>
                <w:szCs w:val="24"/>
              </w:rPr>
            </w:pPr>
          </w:p>
        </w:tc>
      </w:tr>
      <w:tr w:rsidR="000109CC" w:rsidRPr="007E77AF" w14:paraId="6B3F502E" w14:textId="77777777" w:rsidTr="000109CC">
        <w:trPr>
          <w:trHeight w:val="855"/>
        </w:trPr>
        <w:tc>
          <w:tcPr>
            <w:tcW w:w="709" w:type="dxa"/>
            <w:vAlign w:val="center"/>
          </w:tcPr>
          <w:p w14:paraId="7831F6AC"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FD12117" w14:textId="77777777" w:rsidR="000109CC" w:rsidRPr="007E77AF" w:rsidRDefault="000109CC" w:rsidP="000109CC">
            <w:pPr>
              <w:spacing w:line="360" w:lineRule="auto"/>
              <w:rPr>
                <w:sz w:val="24"/>
                <w:szCs w:val="24"/>
              </w:rPr>
            </w:pPr>
          </w:p>
        </w:tc>
        <w:tc>
          <w:tcPr>
            <w:tcW w:w="3969" w:type="dxa"/>
            <w:vAlign w:val="center"/>
          </w:tcPr>
          <w:p w14:paraId="04EF4BE5"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bl>
    <w:p w14:paraId="63C9335A" w14:textId="77777777" w:rsidR="001553DE" w:rsidRPr="001553DE" w:rsidRDefault="001553DE" w:rsidP="001553DE">
      <w:pPr>
        <w:widowControl/>
        <w:pBdr>
          <w:top w:val="nil"/>
          <w:left w:val="nil"/>
          <w:bottom w:val="nil"/>
          <w:right w:val="nil"/>
          <w:between w:val="nil"/>
        </w:pBdr>
        <w:spacing w:before="240" w:after="240" w:line="360" w:lineRule="auto"/>
        <w:ind w:left="851"/>
        <w:jc w:val="both"/>
        <w:rPr>
          <w:sz w:val="24"/>
          <w:szCs w:val="24"/>
        </w:rPr>
      </w:pPr>
    </w:p>
    <w:p w14:paraId="2E22F957" w14:textId="77777777" w:rsidR="00306C7A" w:rsidRPr="001553DE" w:rsidRDefault="00306C7A" w:rsidP="001553DE">
      <w:pPr>
        <w:widowControl/>
        <w:pBdr>
          <w:top w:val="nil"/>
          <w:left w:val="nil"/>
          <w:bottom w:val="nil"/>
          <w:right w:val="nil"/>
          <w:between w:val="nil"/>
        </w:pBdr>
        <w:spacing w:before="240" w:after="240" w:line="360" w:lineRule="auto"/>
        <w:ind w:left="851"/>
        <w:jc w:val="both"/>
        <w:rPr>
          <w:sz w:val="24"/>
          <w:szCs w:val="24"/>
        </w:rPr>
      </w:pPr>
    </w:p>
    <w:p w14:paraId="02FA00F5"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rPr>
        <w:lastRenderedPageBreak/>
        <w:t xml:space="preserve">Mendata </w:t>
      </w:r>
      <w:r w:rsidRPr="007E77AF">
        <w:rPr>
          <w:color w:val="000000"/>
          <w:sz w:val="24"/>
          <w:szCs w:val="24"/>
          <w:lang w:val="id-ID"/>
        </w:rPr>
        <w:t xml:space="preserve">Pembayaran </w:t>
      </w:r>
      <w:r>
        <w:rPr>
          <w:color w:val="000000"/>
          <w:sz w:val="24"/>
          <w:szCs w:val="24"/>
          <w:lang w:val="id-ID"/>
        </w:rPr>
        <w:t>Penjualan</w:t>
      </w:r>
    </w:p>
    <w:p w14:paraId="374A22B1" w14:textId="245663D5"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15</w:t>
      </w:r>
      <w:r w:rsidR="003610FA">
        <w:rPr>
          <w:color w:val="000000"/>
          <w:sz w:val="24"/>
          <w:szCs w:val="24"/>
        </w:rPr>
        <w:t xml:space="preserve"> sebagai berikut.</w:t>
      </w:r>
    </w:p>
    <w:p w14:paraId="524BD5F1" w14:textId="7703AF7B" w:rsidR="003610FA" w:rsidRDefault="003610FA" w:rsidP="003610FA">
      <w:pPr>
        <w:pStyle w:val="Caption"/>
        <w:keepNext/>
        <w:jc w:val="left"/>
      </w:pPr>
      <w:bookmarkStart w:id="118" w:name="_Toc105002607"/>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15</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mendata pembayaran </w:t>
      </w:r>
      <w:r w:rsidRPr="003610FA">
        <w:rPr>
          <w:lang w:val="id-ID"/>
        </w:rPr>
        <w:t>penjualan</w:t>
      </w:r>
      <w:bookmarkEnd w:id="118"/>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19F8B484" w14:textId="77777777" w:rsidTr="000109CC">
        <w:trPr>
          <w:trHeight w:val="438"/>
        </w:trPr>
        <w:tc>
          <w:tcPr>
            <w:tcW w:w="709" w:type="dxa"/>
            <w:tcBorders>
              <w:top w:val="single" w:sz="6" w:space="0" w:color="000000"/>
            </w:tcBorders>
            <w:vAlign w:val="center"/>
          </w:tcPr>
          <w:p w14:paraId="3221A4C9"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4FBB8D9B" w14:textId="77777777" w:rsidR="000109CC" w:rsidRPr="007E77AF" w:rsidRDefault="000109CC" w:rsidP="000109CC">
            <w:pPr>
              <w:spacing w:line="360" w:lineRule="auto"/>
              <w:jc w:val="center"/>
              <w:rPr>
                <w:b/>
                <w:i/>
                <w:sz w:val="24"/>
                <w:szCs w:val="24"/>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6934644C"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19E73C00" w14:textId="77777777" w:rsidTr="000109CC">
        <w:trPr>
          <w:trHeight w:val="438"/>
        </w:trPr>
        <w:tc>
          <w:tcPr>
            <w:tcW w:w="7938" w:type="dxa"/>
            <w:gridSpan w:val="3"/>
            <w:tcBorders>
              <w:top w:val="single" w:sz="6" w:space="0" w:color="000000"/>
            </w:tcBorders>
            <w:vAlign w:val="center"/>
          </w:tcPr>
          <w:p w14:paraId="7531FDEC"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654144F6" w14:textId="77777777" w:rsidTr="000109CC">
        <w:trPr>
          <w:trHeight w:val="863"/>
        </w:trPr>
        <w:tc>
          <w:tcPr>
            <w:tcW w:w="709" w:type="dxa"/>
            <w:vAlign w:val="center"/>
          </w:tcPr>
          <w:p w14:paraId="56F589D1"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24B4EB26"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penjualan</w:t>
            </w:r>
            <w:r w:rsidRPr="007E77AF">
              <w:rPr>
                <w:color w:val="000000"/>
                <w:sz w:val="24"/>
                <w:szCs w:val="24"/>
                <w:lang w:val="id-ID"/>
              </w:rPr>
              <w:t>.</w:t>
            </w:r>
          </w:p>
        </w:tc>
        <w:tc>
          <w:tcPr>
            <w:tcW w:w="3969" w:type="dxa"/>
            <w:vAlign w:val="center"/>
          </w:tcPr>
          <w:p w14:paraId="4BADCA93" w14:textId="77777777" w:rsidR="000109CC" w:rsidRPr="007E77AF" w:rsidRDefault="000109CC" w:rsidP="000109CC">
            <w:pPr>
              <w:spacing w:line="360" w:lineRule="auto"/>
              <w:rPr>
                <w:sz w:val="24"/>
                <w:szCs w:val="24"/>
              </w:rPr>
            </w:pPr>
          </w:p>
        </w:tc>
      </w:tr>
      <w:tr w:rsidR="000109CC" w:rsidRPr="007E77AF" w14:paraId="7BDD7FCC" w14:textId="77777777" w:rsidTr="000109CC">
        <w:trPr>
          <w:trHeight w:val="863"/>
        </w:trPr>
        <w:tc>
          <w:tcPr>
            <w:tcW w:w="709" w:type="dxa"/>
            <w:vAlign w:val="center"/>
          </w:tcPr>
          <w:p w14:paraId="13FF9039"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4E4CA20A" w14:textId="77777777" w:rsidR="000109CC" w:rsidRPr="007E77AF" w:rsidRDefault="000109CC" w:rsidP="000109CC">
            <w:pPr>
              <w:spacing w:line="360" w:lineRule="auto"/>
              <w:rPr>
                <w:sz w:val="24"/>
                <w:szCs w:val="24"/>
              </w:rPr>
            </w:pPr>
          </w:p>
        </w:tc>
        <w:tc>
          <w:tcPr>
            <w:tcW w:w="3969" w:type="dxa"/>
            <w:vAlign w:val="center"/>
          </w:tcPr>
          <w:p w14:paraId="6CF13079" w14:textId="77777777" w:rsidR="000109CC" w:rsidRPr="007E77AF" w:rsidRDefault="000109CC" w:rsidP="000109CC">
            <w:pPr>
              <w:spacing w:line="360" w:lineRule="auto"/>
              <w:rPr>
                <w:sz w:val="24"/>
                <w:szCs w:val="24"/>
              </w:rPr>
            </w:pPr>
            <w:r w:rsidRPr="007E77AF">
              <w:rPr>
                <w:sz w:val="24"/>
                <w:szCs w:val="24"/>
              </w:rPr>
              <w:t xml:space="preserve">Menampilkan halaman data </w:t>
            </w:r>
            <w:r>
              <w:rPr>
                <w:color w:val="000000"/>
                <w:sz w:val="24"/>
                <w:szCs w:val="24"/>
                <w:lang w:val="id-ID"/>
              </w:rPr>
              <w:t>penjualan</w:t>
            </w:r>
            <w:r w:rsidRPr="007E77AF">
              <w:rPr>
                <w:sz w:val="24"/>
                <w:szCs w:val="24"/>
              </w:rPr>
              <w:t>.</w:t>
            </w:r>
          </w:p>
        </w:tc>
      </w:tr>
      <w:tr w:rsidR="000109CC" w:rsidRPr="007E77AF" w14:paraId="349AEE02" w14:textId="77777777" w:rsidTr="000109CC">
        <w:trPr>
          <w:trHeight w:val="863"/>
        </w:trPr>
        <w:tc>
          <w:tcPr>
            <w:tcW w:w="709" w:type="dxa"/>
            <w:vAlign w:val="center"/>
          </w:tcPr>
          <w:p w14:paraId="7B7CC066"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7BEDFCAA"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Pr>
                <w:sz w:val="24"/>
                <w:szCs w:val="24"/>
                <w:lang w:val="id-ID"/>
              </w:rPr>
              <w:t>di</w:t>
            </w:r>
            <w:r>
              <w:rPr>
                <w:sz w:val="24"/>
                <w:szCs w:val="24"/>
                <w:lang w:val="id-ID"/>
              </w:rPr>
              <w:softHyphen/>
              <w:t>-</w:t>
            </w:r>
            <w:r>
              <w:rPr>
                <w:i/>
                <w:sz w:val="24"/>
                <w:szCs w:val="24"/>
                <w:lang w:val="id-ID"/>
              </w:rPr>
              <w:t xml:space="preserve">input </w:t>
            </w:r>
            <w:r>
              <w:rPr>
                <w:sz w:val="24"/>
                <w:szCs w:val="24"/>
                <w:lang w:val="id-ID"/>
              </w:rPr>
              <w:t>data pembayaran.</w:t>
            </w:r>
          </w:p>
        </w:tc>
        <w:tc>
          <w:tcPr>
            <w:tcW w:w="3969" w:type="dxa"/>
            <w:vAlign w:val="center"/>
          </w:tcPr>
          <w:p w14:paraId="74031072" w14:textId="77777777" w:rsidR="000109CC" w:rsidRPr="007E77AF" w:rsidRDefault="000109CC" w:rsidP="000109CC">
            <w:pPr>
              <w:spacing w:line="360" w:lineRule="auto"/>
              <w:rPr>
                <w:sz w:val="24"/>
                <w:szCs w:val="24"/>
              </w:rPr>
            </w:pPr>
          </w:p>
        </w:tc>
      </w:tr>
      <w:tr w:rsidR="000109CC" w:rsidRPr="007E77AF" w14:paraId="2196E039" w14:textId="77777777" w:rsidTr="000109CC">
        <w:trPr>
          <w:trHeight w:val="863"/>
        </w:trPr>
        <w:tc>
          <w:tcPr>
            <w:tcW w:w="709" w:type="dxa"/>
            <w:vAlign w:val="center"/>
          </w:tcPr>
          <w:p w14:paraId="36A9A1A9" w14:textId="77777777" w:rsidR="000109CC" w:rsidRPr="007E77AF" w:rsidRDefault="000109CC" w:rsidP="000109CC">
            <w:pPr>
              <w:spacing w:line="360" w:lineRule="auto"/>
              <w:jc w:val="center"/>
              <w:rPr>
                <w:sz w:val="24"/>
                <w:szCs w:val="24"/>
                <w:lang w:val="id-ID"/>
              </w:rPr>
            </w:pPr>
            <w:r w:rsidRPr="007E77AF">
              <w:rPr>
                <w:sz w:val="24"/>
                <w:szCs w:val="24"/>
                <w:lang w:val="id-ID"/>
              </w:rPr>
              <w:t>4</w:t>
            </w:r>
          </w:p>
        </w:tc>
        <w:tc>
          <w:tcPr>
            <w:tcW w:w="3260" w:type="dxa"/>
            <w:vAlign w:val="center"/>
          </w:tcPr>
          <w:p w14:paraId="24ABAF8E" w14:textId="77777777" w:rsidR="000109CC" w:rsidRPr="007E77AF" w:rsidRDefault="000109CC" w:rsidP="000109CC">
            <w:pPr>
              <w:spacing w:line="360" w:lineRule="auto"/>
              <w:rPr>
                <w:sz w:val="24"/>
                <w:szCs w:val="24"/>
              </w:rPr>
            </w:pPr>
          </w:p>
        </w:tc>
        <w:tc>
          <w:tcPr>
            <w:tcW w:w="3969" w:type="dxa"/>
            <w:vAlign w:val="center"/>
          </w:tcPr>
          <w:p w14:paraId="697AA849"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r w:rsidR="000109CC" w:rsidRPr="007E77AF" w14:paraId="1ED4B326" w14:textId="77777777" w:rsidTr="000109CC">
        <w:trPr>
          <w:trHeight w:val="863"/>
        </w:trPr>
        <w:tc>
          <w:tcPr>
            <w:tcW w:w="709" w:type="dxa"/>
            <w:vAlign w:val="center"/>
          </w:tcPr>
          <w:p w14:paraId="3424AD2B"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7E1428E1" w14:textId="77777777" w:rsidR="000109CC" w:rsidRPr="007E77AF" w:rsidRDefault="000109CC" w:rsidP="000109CC">
            <w:pPr>
              <w:spacing w:line="360" w:lineRule="auto"/>
              <w:rPr>
                <w:sz w:val="24"/>
                <w:szCs w:val="24"/>
                <w:lang w:val="id-ID"/>
              </w:rPr>
            </w:pPr>
            <w:r w:rsidRPr="007E77AF">
              <w:rPr>
                <w:sz w:val="24"/>
                <w:szCs w:val="24"/>
                <w:lang w:val="id-ID"/>
              </w:rPr>
              <w:t>Menekan tombol pembayaran.</w:t>
            </w:r>
          </w:p>
        </w:tc>
        <w:tc>
          <w:tcPr>
            <w:tcW w:w="3969" w:type="dxa"/>
            <w:vAlign w:val="center"/>
          </w:tcPr>
          <w:p w14:paraId="66712CE8" w14:textId="77777777" w:rsidR="000109CC" w:rsidRPr="007E77AF" w:rsidRDefault="000109CC" w:rsidP="000109CC">
            <w:pPr>
              <w:spacing w:line="360" w:lineRule="auto"/>
              <w:rPr>
                <w:sz w:val="24"/>
                <w:szCs w:val="24"/>
              </w:rPr>
            </w:pPr>
          </w:p>
        </w:tc>
      </w:tr>
      <w:tr w:rsidR="000109CC" w:rsidRPr="007E77AF" w14:paraId="37219867" w14:textId="77777777" w:rsidTr="000109CC">
        <w:trPr>
          <w:trHeight w:val="863"/>
        </w:trPr>
        <w:tc>
          <w:tcPr>
            <w:tcW w:w="709" w:type="dxa"/>
            <w:vAlign w:val="center"/>
          </w:tcPr>
          <w:p w14:paraId="60E97DBD"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788999B1" w14:textId="77777777" w:rsidR="000109CC" w:rsidRPr="007E77AF" w:rsidRDefault="000109CC" w:rsidP="000109CC">
            <w:pPr>
              <w:spacing w:line="360" w:lineRule="auto"/>
              <w:rPr>
                <w:sz w:val="24"/>
                <w:szCs w:val="24"/>
                <w:lang w:val="id-ID"/>
              </w:rPr>
            </w:pPr>
          </w:p>
        </w:tc>
        <w:tc>
          <w:tcPr>
            <w:tcW w:w="3969" w:type="dxa"/>
            <w:vAlign w:val="center"/>
          </w:tcPr>
          <w:p w14:paraId="51DA19EE"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 xml:space="preserve">pembayaran </w:t>
            </w:r>
            <w:r>
              <w:rPr>
                <w:color w:val="000000"/>
                <w:sz w:val="24"/>
                <w:szCs w:val="24"/>
                <w:lang w:val="id-ID"/>
              </w:rPr>
              <w:t>penjualan</w:t>
            </w:r>
            <w:r w:rsidRPr="007E77AF">
              <w:rPr>
                <w:sz w:val="24"/>
                <w:szCs w:val="24"/>
              </w:rPr>
              <w:t>.</w:t>
            </w:r>
          </w:p>
        </w:tc>
      </w:tr>
      <w:tr w:rsidR="000109CC" w:rsidRPr="007E77AF" w14:paraId="60065922" w14:textId="77777777" w:rsidTr="000109CC">
        <w:trPr>
          <w:trHeight w:val="863"/>
        </w:trPr>
        <w:tc>
          <w:tcPr>
            <w:tcW w:w="709" w:type="dxa"/>
            <w:vAlign w:val="center"/>
          </w:tcPr>
          <w:p w14:paraId="1EE07233" w14:textId="77777777" w:rsidR="000109CC" w:rsidRPr="007E77AF" w:rsidRDefault="000109CC" w:rsidP="000109CC">
            <w:pPr>
              <w:spacing w:line="360" w:lineRule="auto"/>
              <w:jc w:val="center"/>
              <w:rPr>
                <w:sz w:val="24"/>
                <w:szCs w:val="24"/>
                <w:lang w:val="id-ID"/>
              </w:rPr>
            </w:pPr>
            <w:r w:rsidRPr="007E77AF">
              <w:rPr>
                <w:sz w:val="24"/>
                <w:szCs w:val="24"/>
                <w:lang w:val="id-ID"/>
              </w:rPr>
              <w:t>7</w:t>
            </w:r>
          </w:p>
        </w:tc>
        <w:tc>
          <w:tcPr>
            <w:tcW w:w="3260" w:type="dxa"/>
            <w:vAlign w:val="center"/>
          </w:tcPr>
          <w:p w14:paraId="2389CCA5" w14:textId="77777777" w:rsidR="000109CC" w:rsidRPr="007E77AF" w:rsidRDefault="000109CC" w:rsidP="000109CC">
            <w:pPr>
              <w:spacing w:line="360" w:lineRule="auto"/>
              <w:rPr>
                <w:sz w:val="24"/>
                <w:szCs w:val="24"/>
                <w:lang w:val="id-ID"/>
              </w:rPr>
            </w:pPr>
            <w:r w:rsidRPr="007E77AF">
              <w:rPr>
                <w:sz w:val="24"/>
                <w:szCs w:val="24"/>
              </w:rPr>
              <w:t>Menekan tombol simpan.</w:t>
            </w:r>
          </w:p>
        </w:tc>
        <w:tc>
          <w:tcPr>
            <w:tcW w:w="3969" w:type="dxa"/>
            <w:vAlign w:val="center"/>
          </w:tcPr>
          <w:p w14:paraId="787C9FAB" w14:textId="77777777" w:rsidR="000109CC" w:rsidRPr="007E77AF" w:rsidRDefault="000109CC" w:rsidP="000109CC">
            <w:pPr>
              <w:spacing w:line="360" w:lineRule="auto"/>
              <w:rPr>
                <w:sz w:val="24"/>
                <w:szCs w:val="24"/>
              </w:rPr>
            </w:pPr>
          </w:p>
        </w:tc>
      </w:tr>
      <w:tr w:rsidR="000109CC" w:rsidRPr="007E77AF" w14:paraId="71417038" w14:textId="77777777" w:rsidTr="000109CC">
        <w:trPr>
          <w:trHeight w:val="863"/>
        </w:trPr>
        <w:tc>
          <w:tcPr>
            <w:tcW w:w="709" w:type="dxa"/>
            <w:vAlign w:val="center"/>
          </w:tcPr>
          <w:p w14:paraId="6E964A7C" w14:textId="77777777" w:rsidR="000109CC" w:rsidRPr="007E77AF" w:rsidRDefault="000109CC" w:rsidP="000109CC">
            <w:pPr>
              <w:spacing w:line="360" w:lineRule="auto"/>
              <w:jc w:val="center"/>
              <w:rPr>
                <w:sz w:val="24"/>
                <w:szCs w:val="24"/>
                <w:lang w:val="id-ID"/>
              </w:rPr>
            </w:pPr>
            <w:r w:rsidRPr="007E77AF">
              <w:rPr>
                <w:sz w:val="24"/>
                <w:szCs w:val="24"/>
                <w:lang w:val="id-ID"/>
              </w:rPr>
              <w:t>8</w:t>
            </w:r>
          </w:p>
        </w:tc>
        <w:tc>
          <w:tcPr>
            <w:tcW w:w="3260" w:type="dxa"/>
            <w:vAlign w:val="center"/>
          </w:tcPr>
          <w:p w14:paraId="16B46EC9" w14:textId="77777777" w:rsidR="000109CC" w:rsidRPr="007E77AF" w:rsidRDefault="000109CC" w:rsidP="000109CC">
            <w:pPr>
              <w:spacing w:line="360" w:lineRule="auto"/>
              <w:rPr>
                <w:sz w:val="24"/>
                <w:szCs w:val="24"/>
                <w:lang w:val="id-ID"/>
              </w:rPr>
            </w:pPr>
          </w:p>
        </w:tc>
        <w:tc>
          <w:tcPr>
            <w:tcW w:w="3969" w:type="dxa"/>
            <w:vAlign w:val="center"/>
          </w:tcPr>
          <w:p w14:paraId="230AD2B0"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bl>
    <w:p w14:paraId="2D2C01B3" w14:textId="77777777" w:rsidR="001553DE" w:rsidRPr="001553DE" w:rsidRDefault="001553DE" w:rsidP="001553DE">
      <w:pPr>
        <w:widowControl/>
        <w:pBdr>
          <w:top w:val="nil"/>
          <w:left w:val="nil"/>
          <w:bottom w:val="nil"/>
          <w:right w:val="nil"/>
          <w:between w:val="nil"/>
        </w:pBdr>
        <w:spacing w:before="240" w:after="240" w:line="360" w:lineRule="auto"/>
        <w:ind w:left="851"/>
        <w:jc w:val="both"/>
        <w:rPr>
          <w:sz w:val="24"/>
          <w:szCs w:val="24"/>
        </w:rPr>
      </w:pPr>
    </w:p>
    <w:p w14:paraId="673DF9BB" w14:textId="77777777" w:rsidR="000109CC" w:rsidRPr="007E77AF" w:rsidRDefault="000109CC" w:rsidP="001553DE">
      <w:pPr>
        <w:widowControl/>
        <w:numPr>
          <w:ilvl w:val="0"/>
          <w:numId w:val="11"/>
        </w:numPr>
        <w:pBdr>
          <w:top w:val="nil"/>
          <w:left w:val="nil"/>
          <w:bottom w:val="nil"/>
          <w:right w:val="nil"/>
          <w:between w:val="nil"/>
        </w:pBdr>
        <w:spacing w:before="240" w:after="240" w:line="360" w:lineRule="auto"/>
        <w:ind w:left="851" w:hanging="425"/>
        <w:jc w:val="both"/>
        <w:rPr>
          <w:sz w:val="24"/>
          <w:szCs w:val="24"/>
        </w:rPr>
      </w:pPr>
      <w:r w:rsidRPr="007E77AF">
        <w:rPr>
          <w:color w:val="000000"/>
          <w:sz w:val="24"/>
          <w:szCs w:val="24"/>
        </w:rPr>
        <w:lastRenderedPageBreak/>
        <w:t xml:space="preserve">Mendata Retur </w:t>
      </w:r>
      <w:r>
        <w:rPr>
          <w:color w:val="000000"/>
          <w:sz w:val="24"/>
          <w:szCs w:val="24"/>
          <w:lang w:val="id-ID"/>
        </w:rPr>
        <w:t>Penjualan</w:t>
      </w:r>
    </w:p>
    <w:p w14:paraId="2383AB9E" w14:textId="4B4524BB"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16</w:t>
      </w:r>
      <w:r w:rsidR="003610FA">
        <w:rPr>
          <w:color w:val="000000"/>
          <w:sz w:val="24"/>
          <w:szCs w:val="24"/>
        </w:rPr>
        <w:t xml:space="preserve"> sebagai berikut.</w:t>
      </w:r>
    </w:p>
    <w:p w14:paraId="102289F7" w14:textId="2593E300" w:rsidR="003610FA" w:rsidRDefault="003610FA" w:rsidP="003610FA">
      <w:pPr>
        <w:pStyle w:val="Caption"/>
        <w:keepNext/>
        <w:jc w:val="left"/>
      </w:pPr>
      <w:bookmarkStart w:id="119" w:name="_Toc105002608"/>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16</w:t>
      </w:r>
      <w:r w:rsidRPr="003610FA">
        <w:rPr>
          <w:b/>
        </w:rPr>
        <w:fldChar w:fldCharType="end"/>
      </w:r>
      <w:r w:rsidRPr="003610FA">
        <w:rPr>
          <w:iCs w:val="0"/>
          <w:color w:val="000000"/>
          <w:szCs w:val="24"/>
        </w:rPr>
        <w:t xml:space="preserve"> </w:t>
      </w:r>
      <w:r w:rsidRPr="003610FA">
        <w:t xml:space="preserve">Skenario mendata </w:t>
      </w:r>
      <w:r w:rsidRPr="003610FA">
        <w:rPr>
          <w:lang w:val="id-ID"/>
        </w:rPr>
        <w:t>retur penjualan</w:t>
      </w:r>
      <w:bookmarkEnd w:id="119"/>
    </w:p>
    <w:tbl>
      <w:tblPr>
        <w:tblStyle w:val="44"/>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45624667" w14:textId="77777777" w:rsidTr="000109CC">
        <w:trPr>
          <w:trHeight w:val="438"/>
        </w:trPr>
        <w:tc>
          <w:tcPr>
            <w:tcW w:w="709" w:type="dxa"/>
            <w:tcBorders>
              <w:top w:val="single" w:sz="6" w:space="0" w:color="000000"/>
            </w:tcBorders>
            <w:vAlign w:val="center"/>
          </w:tcPr>
          <w:p w14:paraId="0D5B9BC0"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0E72D5F1" w14:textId="77777777" w:rsidR="000109CC" w:rsidRPr="007E77AF" w:rsidRDefault="000109CC" w:rsidP="000109CC">
            <w:pPr>
              <w:spacing w:line="360" w:lineRule="auto"/>
              <w:jc w:val="center"/>
              <w:rPr>
                <w:b/>
                <w:sz w:val="24"/>
                <w:szCs w:val="24"/>
                <w:lang w:val="id-ID"/>
              </w:rPr>
            </w:pPr>
            <w:r w:rsidRPr="007E77AF">
              <w:rPr>
                <w:b/>
                <w:sz w:val="24"/>
                <w:szCs w:val="24"/>
              </w:rPr>
              <w:t>Aksi</w:t>
            </w:r>
            <w:r w:rsidRPr="007E77AF">
              <w:rPr>
                <w:b/>
                <w:i/>
                <w:sz w:val="24"/>
                <w:szCs w:val="24"/>
              </w:rPr>
              <w:t xml:space="preserve"> </w:t>
            </w:r>
            <w:r w:rsidRPr="007E77AF">
              <w:rPr>
                <w:b/>
                <w:sz w:val="24"/>
                <w:szCs w:val="24"/>
                <w:lang w:val="id-ID"/>
              </w:rPr>
              <w:t>Aktor</w:t>
            </w:r>
          </w:p>
        </w:tc>
        <w:tc>
          <w:tcPr>
            <w:tcW w:w="3969" w:type="dxa"/>
            <w:tcBorders>
              <w:top w:val="single" w:sz="6" w:space="0" w:color="000000"/>
            </w:tcBorders>
            <w:vAlign w:val="center"/>
          </w:tcPr>
          <w:p w14:paraId="66863313"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6BD31093" w14:textId="77777777" w:rsidTr="000109CC">
        <w:trPr>
          <w:trHeight w:val="438"/>
        </w:trPr>
        <w:tc>
          <w:tcPr>
            <w:tcW w:w="7938" w:type="dxa"/>
            <w:gridSpan w:val="3"/>
            <w:tcBorders>
              <w:top w:val="single" w:sz="6" w:space="0" w:color="000000"/>
            </w:tcBorders>
            <w:vAlign w:val="center"/>
          </w:tcPr>
          <w:p w14:paraId="6633C9D6"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58044FCB" w14:textId="77777777" w:rsidTr="000109CC">
        <w:trPr>
          <w:trHeight w:val="863"/>
        </w:trPr>
        <w:tc>
          <w:tcPr>
            <w:tcW w:w="709" w:type="dxa"/>
            <w:vAlign w:val="center"/>
          </w:tcPr>
          <w:p w14:paraId="1B2FBE95"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11AF1241"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penjualan.</w:t>
            </w:r>
          </w:p>
        </w:tc>
        <w:tc>
          <w:tcPr>
            <w:tcW w:w="3969" w:type="dxa"/>
            <w:vAlign w:val="center"/>
          </w:tcPr>
          <w:p w14:paraId="045BFCF7" w14:textId="77777777" w:rsidR="000109CC" w:rsidRPr="007E77AF" w:rsidRDefault="000109CC" w:rsidP="000109CC">
            <w:pPr>
              <w:spacing w:line="360" w:lineRule="auto"/>
              <w:rPr>
                <w:sz w:val="24"/>
                <w:szCs w:val="24"/>
              </w:rPr>
            </w:pPr>
          </w:p>
        </w:tc>
      </w:tr>
      <w:tr w:rsidR="000109CC" w:rsidRPr="007E77AF" w14:paraId="0586D5F6" w14:textId="77777777" w:rsidTr="000109CC">
        <w:trPr>
          <w:trHeight w:val="863"/>
        </w:trPr>
        <w:tc>
          <w:tcPr>
            <w:tcW w:w="709" w:type="dxa"/>
            <w:vAlign w:val="center"/>
          </w:tcPr>
          <w:p w14:paraId="38760433"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28BF01F" w14:textId="77777777" w:rsidR="000109CC" w:rsidRPr="007E77AF" w:rsidRDefault="000109CC" w:rsidP="000109CC">
            <w:pPr>
              <w:spacing w:line="360" w:lineRule="auto"/>
              <w:rPr>
                <w:sz w:val="24"/>
                <w:szCs w:val="24"/>
              </w:rPr>
            </w:pPr>
          </w:p>
        </w:tc>
        <w:tc>
          <w:tcPr>
            <w:tcW w:w="3969" w:type="dxa"/>
            <w:vAlign w:val="center"/>
          </w:tcPr>
          <w:p w14:paraId="6D8795B3" w14:textId="77777777" w:rsidR="000109CC" w:rsidRPr="007E77AF" w:rsidRDefault="000109CC" w:rsidP="000109CC">
            <w:pPr>
              <w:spacing w:line="360" w:lineRule="auto"/>
              <w:rPr>
                <w:sz w:val="24"/>
                <w:szCs w:val="24"/>
              </w:rPr>
            </w:pPr>
            <w:r w:rsidRPr="007E77AF">
              <w:rPr>
                <w:sz w:val="24"/>
                <w:szCs w:val="24"/>
              </w:rPr>
              <w:t xml:space="preserve">Menampilkan halaman data </w:t>
            </w:r>
            <w:r>
              <w:rPr>
                <w:color w:val="000000"/>
                <w:sz w:val="24"/>
                <w:szCs w:val="24"/>
                <w:lang w:val="id-ID"/>
              </w:rPr>
              <w:t>penjualan</w:t>
            </w:r>
            <w:r w:rsidRPr="007E77AF">
              <w:rPr>
                <w:sz w:val="24"/>
                <w:szCs w:val="24"/>
              </w:rPr>
              <w:t>.</w:t>
            </w:r>
          </w:p>
        </w:tc>
      </w:tr>
      <w:tr w:rsidR="000109CC" w:rsidRPr="007E77AF" w14:paraId="2A1DDEFF" w14:textId="77777777" w:rsidTr="000109CC">
        <w:trPr>
          <w:trHeight w:val="863"/>
        </w:trPr>
        <w:tc>
          <w:tcPr>
            <w:tcW w:w="709" w:type="dxa"/>
            <w:vAlign w:val="center"/>
          </w:tcPr>
          <w:p w14:paraId="20CB016E"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2702A23E"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Pr>
                <w:sz w:val="24"/>
                <w:szCs w:val="24"/>
                <w:lang w:val="id-ID"/>
              </w:rPr>
              <w:t>di-</w:t>
            </w:r>
            <w:r w:rsidRPr="00E01973">
              <w:rPr>
                <w:i/>
                <w:sz w:val="24"/>
                <w:szCs w:val="24"/>
                <w:lang w:val="id-ID"/>
              </w:rPr>
              <w:t>input</w:t>
            </w:r>
            <w:r>
              <w:rPr>
                <w:sz w:val="24"/>
                <w:szCs w:val="24"/>
                <w:lang w:val="id-ID"/>
              </w:rPr>
              <w:t xml:space="preserve"> data retur.</w:t>
            </w:r>
          </w:p>
        </w:tc>
        <w:tc>
          <w:tcPr>
            <w:tcW w:w="3969" w:type="dxa"/>
            <w:vAlign w:val="center"/>
          </w:tcPr>
          <w:p w14:paraId="2B16F0BA" w14:textId="77777777" w:rsidR="000109CC" w:rsidRPr="007E77AF" w:rsidRDefault="000109CC" w:rsidP="000109CC">
            <w:pPr>
              <w:spacing w:line="360" w:lineRule="auto"/>
              <w:rPr>
                <w:sz w:val="24"/>
                <w:szCs w:val="24"/>
              </w:rPr>
            </w:pPr>
          </w:p>
        </w:tc>
      </w:tr>
      <w:tr w:rsidR="000109CC" w:rsidRPr="007E77AF" w14:paraId="2BF42C22" w14:textId="77777777" w:rsidTr="000109CC">
        <w:trPr>
          <w:trHeight w:val="863"/>
        </w:trPr>
        <w:tc>
          <w:tcPr>
            <w:tcW w:w="709" w:type="dxa"/>
            <w:vAlign w:val="center"/>
          </w:tcPr>
          <w:p w14:paraId="5700A4CB"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4EBED683" w14:textId="77777777" w:rsidR="000109CC" w:rsidRPr="007E77AF" w:rsidRDefault="000109CC" w:rsidP="000109CC">
            <w:pPr>
              <w:spacing w:line="360" w:lineRule="auto"/>
              <w:rPr>
                <w:sz w:val="24"/>
                <w:szCs w:val="24"/>
              </w:rPr>
            </w:pPr>
          </w:p>
        </w:tc>
        <w:tc>
          <w:tcPr>
            <w:tcW w:w="3969" w:type="dxa"/>
            <w:vAlign w:val="center"/>
          </w:tcPr>
          <w:p w14:paraId="0A384678"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r w:rsidR="000109CC" w:rsidRPr="007E77AF" w14:paraId="49DB6190" w14:textId="77777777" w:rsidTr="000109CC">
        <w:trPr>
          <w:trHeight w:val="863"/>
        </w:trPr>
        <w:tc>
          <w:tcPr>
            <w:tcW w:w="709" w:type="dxa"/>
            <w:vAlign w:val="center"/>
          </w:tcPr>
          <w:p w14:paraId="514DD337" w14:textId="77777777" w:rsidR="000109CC" w:rsidRPr="007E77AF" w:rsidRDefault="000109CC" w:rsidP="000109CC">
            <w:pPr>
              <w:spacing w:line="360" w:lineRule="auto"/>
              <w:jc w:val="center"/>
              <w:rPr>
                <w:sz w:val="24"/>
                <w:szCs w:val="24"/>
              </w:rPr>
            </w:pPr>
            <w:r w:rsidRPr="007E77AF">
              <w:rPr>
                <w:sz w:val="24"/>
                <w:szCs w:val="24"/>
              </w:rPr>
              <w:t>5</w:t>
            </w:r>
          </w:p>
        </w:tc>
        <w:tc>
          <w:tcPr>
            <w:tcW w:w="3260" w:type="dxa"/>
            <w:vAlign w:val="center"/>
          </w:tcPr>
          <w:p w14:paraId="31ACCE08"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tombol</w:t>
            </w:r>
            <w:r w:rsidRPr="007E77AF">
              <w:rPr>
                <w:sz w:val="24"/>
                <w:szCs w:val="24"/>
              </w:rPr>
              <w:t xml:space="preserve"> </w:t>
            </w:r>
            <w:r w:rsidRPr="007E77AF">
              <w:rPr>
                <w:sz w:val="24"/>
                <w:szCs w:val="24"/>
                <w:lang w:val="id-ID"/>
              </w:rPr>
              <w:t xml:space="preserve">retur </w:t>
            </w:r>
            <w:r>
              <w:rPr>
                <w:color w:val="000000"/>
                <w:sz w:val="24"/>
                <w:szCs w:val="24"/>
                <w:lang w:val="id-ID"/>
              </w:rPr>
              <w:t>penjualan</w:t>
            </w:r>
            <w:r w:rsidRPr="007E77AF">
              <w:rPr>
                <w:sz w:val="24"/>
                <w:szCs w:val="24"/>
              </w:rPr>
              <w:t>.</w:t>
            </w:r>
          </w:p>
        </w:tc>
        <w:tc>
          <w:tcPr>
            <w:tcW w:w="3969" w:type="dxa"/>
            <w:vAlign w:val="center"/>
          </w:tcPr>
          <w:p w14:paraId="4D68D5B5" w14:textId="77777777" w:rsidR="000109CC" w:rsidRPr="007E77AF" w:rsidRDefault="000109CC" w:rsidP="000109CC">
            <w:pPr>
              <w:spacing w:line="360" w:lineRule="auto"/>
              <w:rPr>
                <w:sz w:val="24"/>
                <w:szCs w:val="24"/>
              </w:rPr>
            </w:pPr>
          </w:p>
        </w:tc>
      </w:tr>
      <w:tr w:rsidR="000109CC" w:rsidRPr="007E77AF" w14:paraId="754AB87E" w14:textId="77777777" w:rsidTr="000109CC">
        <w:trPr>
          <w:trHeight w:val="863"/>
        </w:trPr>
        <w:tc>
          <w:tcPr>
            <w:tcW w:w="709" w:type="dxa"/>
            <w:vAlign w:val="center"/>
          </w:tcPr>
          <w:p w14:paraId="003A9EDE"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63ED5E0C" w14:textId="77777777" w:rsidR="000109CC" w:rsidRPr="007E77AF" w:rsidRDefault="000109CC" w:rsidP="000109CC">
            <w:pPr>
              <w:spacing w:line="360" w:lineRule="auto"/>
              <w:rPr>
                <w:sz w:val="24"/>
                <w:szCs w:val="24"/>
              </w:rPr>
            </w:pPr>
          </w:p>
        </w:tc>
        <w:tc>
          <w:tcPr>
            <w:tcW w:w="3969" w:type="dxa"/>
            <w:vAlign w:val="center"/>
          </w:tcPr>
          <w:p w14:paraId="243DE36E" w14:textId="77777777" w:rsidR="000109CC" w:rsidRPr="007E77AF" w:rsidRDefault="000109CC" w:rsidP="000109CC">
            <w:pPr>
              <w:spacing w:line="360" w:lineRule="auto"/>
              <w:rPr>
                <w:sz w:val="24"/>
                <w:szCs w:val="24"/>
              </w:rPr>
            </w:pPr>
            <w:r w:rsidRPr="007E77AF">
              <w:rPr>
                <w:sz w:val="24"/>
                <w:szCs w:val="24"/>
              </w:rPr>
              <w:t xml:space="preserve">Menampilkan halaman data </w:t>
            </w:r>
            <w:r w:rsidRPr="007E77AF">
              <w:rPr>
                <w:sz w:val="24"/>
                <w:szCs w:val="24"/>
                <w:lang w:val="id-ID"/>
              </w:rPr>
              <w:t xml:space="preserve">retur </w:t>
            </w:r>
            <w:r>
              <w:rPr>
                <w:color w:val="000000"/>
                <w:sz w:val="24"/>
                <w:szCs w:val="24"/>
                <w:lang w:val="id-ID"/>
              </w:rPr>
              <w:t>penjualan</w:t>
            </w:r>
            <w:r w:rsidRPr="007E77AF">
              <w:rPr>
                <w:sz w:val="24"/>
                <w:szCs w:val="24"/>
              </w:rPr>
              <w:t>.</w:t>
            </w:r>
          </w:p>
        </w:tc>
      </w:tr>
      <w:tr w:rsidR="000109CC" w:rsidRPr="007E77AF" w14:paraId="382B9A89" w14:textId="77777777" w:rsidTr="000109CC">
        <w:trPr>
          <w:trHeight w:val="510"/>
        </w:trPr>
        <w:tc>
          <w:tcPr>
            <w:tcW w:w="7938" w:type="dxa"/>
            <w:gridSpan w:val="3"/>
            <w:vAlign w:val="center"/>
          </w:tcPr>
          <w:p w14:paraId="4E94A931" w14:textId="77777777" w:rsidR="000109CC" w:rsidRPr="007E77AF" w:rsidRDefault="000109CC" w:rsidP="000109CC">
            <w:pPr>
              <w:spacing w:line="360" w:lineRule="auto"/>
              <w:rPr>
                <w:b/>
                <w:sz w:val="24"/>
                <w:szCs w:val="24"/>
                <w:lang w:val="id-ID"/>
              </w:rPr>
            </w:pPr>
            <w:r w:rsidRPr="007E77AF">
              <w:rPr>
                <w:b/>
                <w:sz w:val="24"/>
                <w:szCs w:val="24"/>
              </w:rPr>
              <w:t xml:space="preserve">Skenario Alternatif Tambah </w:t>
            </w:r>
            <w:r w:rsidRPr="007E77AF">
              <w:rPr>
                <w:b/>
                <w:sz w:val="24"/>
                <w:szCs w:val="24"/>
                <w:lang w:val="id-ID"/>
              </w:rPr>
              <w:t xml:space="preserve">Item Retur </w:t>
            </w:r>
            <w:r w:rsidRPr="000B10E5">
              <w:rPr>
                <w:b/>
                <w:color w:val="000000"/>
                <w:sz w:val="24"/>
                <w:szCs w:val="24"/>
                <w:lang w:val="id-ID"/>
              </w:rPr>
              <w:t>Penjualan</w:t>
            </w:r>
          </w:p>
        </w:tc>
      </w:tr>
      <w:tr w:rsidR="000109CC" w:rsidRPr="007E77AF" w14:paraId="64B4E5A5" w14:textId="77777777" w:rsidTr="000109CC">
        <w:trPr>
          <w:trHeight w:val="834"/>
        </w:trPr>
        <w:tc>
          <w:tcPr>
            <w:tcW w:w="709" w:type="dxa"/>
            <w:vAlign w:val="center"/>
          </w:tcPr>
          <w:p w14:paraId="7BD45C8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1CEE69F5" w14:textId="77777777" w:rsidR="000109CC" w:rsidRPr="007E77AF" w:rsidRDefault="000109CC" w:rsidP="000109CC">
            <w:pPr>
              <w:spacing w:line="360" w:lineRule="auto"/>
              <w:rPr>
                <w:sz w:val="24"/>
                <w:szCs w:val="24"/>
              </w:rPr>
            </w:pPr>
            <w:r w:rsidRPr="007E77AF">
              <w:rPr>
                <w:sz w:val="24"/>
                <w:szCs w:val="24"/>
              </w:rPr>
              <w:t>Menekan tombol tambah data</w:t>
            </w:r>
            <w:r w:rsidRPr="007E77AF">
              <w:rPr>
                <w:sz w:val="24"/>
                <w:szCs w:val="24"/>
                <w:lang w:val="id-ID"/>
              </w:rPr>
              <w:t xml:space="preserve"> retur</w:t>
            </w:r>
            <w:r w:rsidRPr="007E77AF">
              <w:rPr>
                <w:sz w:val="24"/>
                <w:szCs w:val="24"/>
              </w:rPr>
              <w:t>.</w:t>
            </w:r>
          </w:p>
        </w:tc>
        <w:tc>
          <w:tcPr>
            <w:tcW w:w="3969" w:type="dxa"/>
            <w:vAlign w:val="center"/>
          </w:tcPr>
          <w:p w14:paraId="0163976D" w14:textId="77777777" w:rsidR="000109CC" w:rsidRPr="007E77AF" w:rsidRDefault="000109CC" w:rsidP="000109CC">
            <w:pPr>
              <w:spacing w:line="360" w:lineRule="auto"/>
              <w:rPr>
                <w:sz w:val="24"/>
                <w:szCs w:val="24"/>
              </w:rPr>
            </w:pPr>
          </w:p>
        </w:tc>
      </w:tr>
      <w:tr w:rsidR="000109CC" w:rsidRPr="007E77AF" w14:paraId="66ED1B3A" w14:textId="77777777" w:rsidTr="000109CC">
        <w:trPr>
          <w:trHeight w:val="834"/>
        </w:trPr>
        <w:tc>
          <w:tcPr>
            <w:tcW w:w="709" w:type="dxa"/>
            <w:vAlign w:val="center"/>
          </w:tcPr>
          <w:p w14:paraId="0ADADBDD"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093161F7" w14:textId="77777777" w:rsidR="000109CC" w:rsidRPr="007E77AF" w:rsidRDefault="000109CC" w:rsidP="000109CC">
            <w:pPr>
              <w:spacing w:line="360" w:lineRule="auto"/>
              <w:rPr>
                <w:sz w:val="24"/>
                <w:szCs w:val="24"/>
              </w:rPr>
            </w:pPr>
          </w:p>
        </w:tc>
        <w:tc>
          <w:tcPr>
            <w:tcW w:w="3969" w:type="dxa"/>
            <w:vAlign w:val="center"/>
          </w:tcPr>
          <w:p w14:paraId="4687E871" w14:textId="77777777" w:rsidR="000109CC" w:rsidRPr="007E77AF" w:rsidRDefault="000109CC" w:rsidP="000109CC">
            <w:pPr>
              <w:spacing w:line="360" w:lineRule="auto"/>
              <w:rPr>
                <w:sz w:val="24"/>
                <w:szCs w:val="24"/>
              </w:rPr>
            </w:pPr>
            <w:r w:rsidRPr="007E77AF">
              <w:rPr>
                <w:sz w:val="24"/>
                <w:szCs w:val="24"/>
              </w:rPr>
              <w:t xml:space="preserve">Menampilkan </w:t>
            </w:r>
            <w:r w:rsidRPr="00E01973">
              <w:rPr>
                <w:sz w:val="24"/>
                <w:szCs w:val="24"/>
                <w:lang w:val="id-ID"/>
              </w:rPr>
              <w:t>halaman</w:t>
            </w:r>
            <w:r w:rsidRPr="007E77AF">
              <w:rPr>
                <w:i/>
                <w:sz w:val="24"/>
                <w:szCs w:val="24"/>
              </w:rPr>
              <w:t xml:space="preserve"> </w:t>
            </w:r>
            <w:r w:rsidRPr="007E77AF">
              <w:rPr>
                <w:sz w:val="24"/>
                <w:szCs w:val="24"/>
                <w:lang w:val="id-ID"/>
              </w:rPr>
              <w:t xml:space="preserve">tambah data retur </w:t>
            </w:r>
            <w:r>
              <w:rPr>
                <w:color w:val="000000"/>
                <w:sz w:val="24"/>
                <w:szCs w:val="24"/>
                <w:lang w:val="id-ID"/>
              </w:rPr>
              <w:t>penjualan</w:t>
            </w:r>
            <w:r w:rsidRPr="007E77AF">
              <w:rPr>
                <w:sz w:val="24"/>
                <w:szCs w:val="24"/>
              </w:rPr>
              <w:t>.</w:t>
            </w:r>
          </w:p>
        </w:tc>
      </w:tr>
      <w:tr w:rsidR="000109CC" w:rsidRPr="007E77AF" w14:paraId="0ADEEDC3" w14:textId="77777777" w:rsidTr="000109CC">
        <w:trPr>
          <w:trHeight w:val="704"/>
        </w:trPr>
        <w:tc>
          <w:tcPr>
            <w:tcW w:w="709" w:type="dxa"/>
            <w:vAlign w:val="center"/>
          </w:tcPr>
          <w:p w14:paraId="313A7AA7"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2B8038CD" w14:textId="77777777" w:rsidR="000109CC" w:rsidRPr="007E77AF" w:rsidRDefault="000109CC" w:rsidP="000109CC">
            <w:pPr>
              <w:spacing w:line="360" w:lineRule="auto"/>
              <w:rPr>
                <w:sz w:val="24"/>
                <w:szCs w:val="24"/>
              </w:rPr>
            </w:pPr>
            <w:r w:rsidRPr="007E77AF">
              <w:rPr>
                <w:sz w:val="24"/>
                <w:szCs w:val="24"/>
              </w:rPr>
              <w:t xml:space="preserve">Menekan tombol tambah </w:t>
            </w:r>
            <w:r w:rsidRPr="007E77AF">
              <w:rPr>
                <w:sz w:val="24"/>
                <w:szCs w:val="24"/>
                <w:lang w:val="id-ID"/>
              </w:rPr>
              <w:t>item retur</w:t>
            </w:r>
            <w:r w:rsidRPr="007E77AF">
              <w:rPr>
                <w:sz w:val="24"/>
                <w:szCs w:val="24"/>
              </w:rPr>
              <w:t>.</w:t>
            </w:r>
          </w:p>
        </w:tc>
        <w:tc>
          <w:tcPr>
            <w:tcW w:w="3969" w:type="dxa"/>
            <w:vAlign w:val="center"/>
          </w:tcPr>
          <w:p w14:paraId="710FEC08" w14:textId="77777777" w:rsidR="000109CC" w:rsidRPr="007E77AF" w:rsidRDefault="000109CC" w:rsidP="000109CC">
            <w:pPr>
              <w:spacing w:line="360" w:lineRule="auto"/>
              <w:rPr>
                <w:sz w:val="24"/>
                <w:szCs w:val="24"/>
              </w:rPr>
            </w:pPr>
          </w:p>
        </w:tc>
      </w:tr>
      <w:tr w:rsidR="000109CC" w:rsidRPr="007E77AF" w14:paraId="5006F41E" w14:textId="77777777" w:rsidTr="000109CC">
        <w:trPr>
          <w:trHeight w:val="704"/>
        </w:trPr>
        <w:tc>
          <w:tcPr>
            <w:tcW w:w="709" w:type="dxa"/>
            <w:vAlign w:val="center"/>
          </w:tcPr>
          <w:p w14:paraId="25541940"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265963B3" w14:textId="77777777" w:rsidR="000109CC" w:rsidRPr="007E77AF" w:rsidRDefault="000109CC" w:rsidP="000109CC">
            <w:pPr>
              <w:spacing w:line="360" w:lineRule="auto"/>
              <w:rPr>
                <w:sz w:val="24"/>
                <w:szCs w:val="24"/>
              </w:rPr>
            </w:pPr>
          </w:p>
        </w:tc>
        <w:tc>
          <w:tcPr>
            <w:tcW w:w="3969" w:type="dxa"/>
            <w:vAlign w:val="center"/>
          </w:tcPr>
          <w:p w14:paraId="4E528D63"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rPr>
              <w:t xml:space="preserve">form </w:t>
            </w:r>
            <w:r w:rsidRPr="007E77AF">
              <w:rPr>
                <w:sz w:val="24"/>
                <w:szCs w:val="24"/>
                <w:lang w:val="id-ID"/>
              </w:rPr>
              <w:t xml:space="preserve">tambah </w:t>
            </w:r>
            <w:r w:rsidRPr="007E77AF">
              <w:rPr>
                <w:color w:val="000000"/>
                <w:sz w:val="24"/>
                <w:szCs w:val="24"/>
                <w:lang w:val="id-ID"/>
              </w:rPr>
              <w:t>item retur</w:t>
            </w:r>
            <w:r w:rsidRPr="007E77AF">
              <w:rPr>
                <w:sz w:val="24"/>
                <w:szCs w:val="24"/>
              </w:rPr>
              <w:t>.</w:t>
            </w:r>
          </w:p>
        </w:tc>
      </w:tr>
      <w:tr w:rsidR="000109CC" w:rsidRPr="007E77AF" w14:paraId="77424998" w14:textId="77777777" w:rsidTr="000109CC">
        <w:trPr>
          <w:trHeight w:val="704"/>
        </w:trPr>
        <w:tc>
          <w:tcPr>
            <w:tcW w:w="709" w:type="dxa"/>
            <w:vAlign w:val="center"/>
          </w:tcPr>
          <w:p w14:paraId="35D004FB"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085BE21C"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47FE063E" w14:textId="77777777" w:rsidR="000109CC" w:rsidRPr="007E77AF" w:rsidRDefault="000109CC" w:rsidP="000109CC">
            <w:pPr>
              <w:spacing w:line="360" w:lineRule="auto"/>
              <w:rPr>
                <w:sz w:val="24"/>
                <w:szCs w:val="24"/>
              </w:rPr>
            </w:pPr>
          </w:p>
        </w:tc>
      </w:tr>
      <w:tr w:rsidR="000109CC" w:rsidRPr="007E77AF" w14:paraId="4580F357" w14:textId="77777777" w:rsidTr="000109CC">
        <w:trPr>
          <w:trHeight w:val="704"/>
        </w:trPr>
        <w:tc>
          <w:tcPr>
            <w:tcW w:w="709" w:type="dxa"/>
            <w:vAlign w:val="center"/>
          </w:tcPr>
          <w:p w14:paraId="450E3A97" w14:textId="77777777" w:rsidR="000109CC" w:rsidRPr="007E77AF" w:rsidRDefault="000109CC" w:rsidP="000109CC">
            <w:pPr>
              <w:spacing w:line="360" w:lineRule="auto"/>
              <w:jc w:val="center"/>
              <w:rPr>
                <w:sz w:val="24"/>
                <w:szCs w:val="24"/>
                <w:lang w:val="id-ID"/>
              </w:rPr>
            </w:pPr>
            <w:r w:rsidRPr="007E77AF">
              <w:rPr>
                <w:sz w:val="24"/>
                <w:szCs w:val="24"/>
                <w:lang w:val="id-ID"/>
              </w:rPr>
              <w:lastRenderedPageBreak/>
              <w:t>6</w:t>
            </w:r>
          </w:p>
        </w:tc>
        <w:tc>
          <w:tcPr>
            <w:tcW w:w="3260" w:type="dxa"/>
            <w:vAlign w:val="center"/>
          </w:tcPr>
          <w:p w14:paraId="4DEA7BC3" w14:textId="77777777" w:rsidR="000109CC" w:rsidRPr="007E77AF" w:rsidRDefault="000109CC" w:rsidP="000109CC">
            <w:pPr>
              <w:spacing w:line="360" w:lineRule="auto"/>
              <w:rPr>
                <w:sz w:val="24"/>
                <w:szCs w:val="24"/>
              </w:rPr>
            </w:pPr>
          </w:p>
        </w:tc>
        <w:tc>
          <w:tcPr>
            <w:tcW w:w="3969" w:type="dxa"/>
            <w:vAlign w:val="center"/>
          </w:tcPr>
          <w:p w14:paraId="379AB790" w14:textId="77777777" w:rsidR="000109CC" w:rsidRPr="007E77AF" w:rsidRDefault="000109CC" w:rsidP="000109CC">
            <w:pPr>
              <w:spacing w:line="360" w:lineRule="auto"/>
              <w:rPr>
                <w:sz w:val="24"/>
                <w:szCs w:val="24"/>
                <w:lang w:val="id-ID"/>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data retur </w:t>
            </w:r>
            <w:r>
              <w:rPr>
                <w:color w:val="000000"/>
                <w:sz w:val="24"/>
                <w:szCs w:val="24"/>
                <w:lang w:val="id-ID"/>
              </w:rPr>
              <w:t>penjualan</w:t>
            </w:r>
            <w:r w:rsidRPr="007E77AF">
              <w:rPr>
                <w:sz w:val="24"/>
                <w:szCs w:val="24"/>
                <w:lang w:val="id-ID"/>
              </w:rPr>
              <w:t>.</w:t>
            </w:r>
          </w:p>
        </w:tc>
      </w:tr>
      <w:tr w:rsidR="000109CC" w:rsidRPr="007E77AF" w14:paraId="60AEA8A0" w14:textId="77777777" w:rsidTr="000109CC">
        <w:trPr>
          <w:trHeight w:val="610"/>
        </w:trPr>
        <w:tc>
          <w:tcPr>
            <w:tcW w:w="7938" w:type="dxa"/>
            <w:gridSpan w:val="3"/>
            <w:vAlign w:val="center"/>
          </w:tcPr>
          <w:p w14:paraId="7F043D3F"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Hapus</w:t>
            </w:r>
            <w:r w:rsidRPr="007E77AF">
              <w:rPr>
                <w:b/>
                <w:sz w:val="24"/>
                <w:szCs w:val="24"/>
              </w:rPr>
              <w:t xml:space="preserve"> </w:t>
            </w:r>
            <w:r w:rsidRPr="007E77AF">
              <w:rPr>
                <w:b/>
                <w:sz w:val="24"/>
                <w:szCs w:val="24"/>
                <w:lang w:val="id-ID"/>
              </w:rPr>
              <w:t xml:space="preserve">Item Retur </w:t>
            </w:r>
            <w:r w:rsidRPr="000B10E5">
              <w:rPr>
                <w:b/>
                <w:color w:val="000000"/>
                <w:sz w:val="24"/>
                <w:szCs w:val="24"/>
                <w:lang w:val="id-ID"/>
              </w:rPr>
              <w:t>Penjualan</w:t>
            </w:r>
          </w:p>
        </w:tc>
      </w:tr>
      <w:tr w:rsidR="000109CC" w:rsidRPr="007E77AF" w14:paraId="4E6EE243" w14:textId="77777777" w:rsidTr="000109CC">
        <w:trPr>
          <w:trHeight w:val="855"/>
        </w:trPr>
        <w:tc>
          <w:tcPr>
            <w:tcW w:w="709" w:type="dxa"/>
            <w:vAlign w:val="center"/>
          </w:tcPr>
          <w:p w14:paraId="2787DD04" w14:textId="77777777" w:rsidR="000109CC" w:rsidRPr="007E77AF" w:rsidRDefault="000109CC" w:rsidP="000109CC">
            <w:pPr>
              <w:spacing w:line="360" w:lineRule="auto"/>
              <w:jc w:val="center"/>
              <w:rPr>
                <w:sz w:val="24"/>
                <w:szCs w:val="24"/>
              </w:rPr>
            </w:pPr>
            <w:r>
              <w:rPr>
                <w:sz w:val="24"/>
                <w:szCs w:val="24"/>
              </w:rPr>
              <w:t>1</w:t>
            </w:r>
          </w:p>
        </w:tc>
        <w:tc>
          <w:tcPr>
            <w:tcW w:w="3260" w:type="dxa"/>
            <w:vAlign w:val="center"/>
          </w:tcPr>
          <w:p w14:paraId="2236A298"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i/>
                <w:sz w:val="24"/>
                <w:szCs w:val="24"/>
                <w:lang w:val="id-ID"/>
              </w:rPr>
              <w:t>delete</w:t>
            </w:r>
            <w:r w:rsidRPr="007E77AF">
              <w:rPr>
                <w:sz w:val="24"/>
                <w:szCs w:val="24"/>
              </w:rPr>
              <w:t xml:space="preserve"> </w:t>
            </w:r>
            <w:r w:rsidRPr="007E77AF">
              <w:rPr>
                <w:sz w:val="24"/>
                <w:szCs w:val="24"/>
                <w:lang w:val="id-ID"/>
              </w:rPr>
              <w:t xml:space="preserve">pada </w:t>
            </w:r>
            <w:r w:rsidRPr="007E77AF">
              <w:rPr>
                <w:sz w:val="24"/>
                <w:szCs w:val="24"/>
              </w:rPr>
              <w:t>data</w:t>
            </w:r>
            <w:r w:rsidRPr="007E77AF">
              <w:rPr>
                <w:sz w:val="24"/>
                <w:szCs w:val="24"/>
                <w:lang w:val="id-ID"/>
              </w:rPr>
              <w:t xml:space="preserve"> item retur </w:t>
            </w:r>
            <w:r>
              <w:rPr>
                <w:color w:val="000000"/>
                <w:sz w:val="24"/>
                <w:szCs w:val="24"/>
                <w:lang w:val="id-ID"/>
              </w:rPr>
              <w:t>penjualan</w:t>
            </w:r>
            <w:r w:rsidRPr="007E77AF">
              <w:rPr>
                <w:sz w:val="24"/>
                <w:szCs w:val="24"/>
              </w:rPr>
              <w:t xml:space="preserve"> yang ingin dihapus.</w:t>
            </w:r>
          </w:p>
        </w:tc>
        <w:tc>
          <w:tcPr>
            <w:tcW w:w="3969" w:type="dxa"/>
            <w:vAlign w:val="center"/>
          </w:tcPr>
          <w:p w14:paraId="25086747" w14:textId="77777777" w:rsidR="000109CC" w:rsidRPr="007E77AF" w:rsidRDefault="000109CC" w:rsidP="000109CC">
            <w:pPr>
              <w:spacing w:line="360" w:lineRule="auto"/>
              <w:rPr>
                <w:sz w:val="24"/>
                <w:szCs w:val="24"/>
              </w:rPr>
            </w:pPr>
          </w:p>
        </w:tc>
      </w:tr>
      <w:tr w:rsidR="000109CC" w:rsidRPr="007E77AF" w14:paraId="2A51E698" w14:textId="77777777" w:rsidTr="000109CC">
        <w:trPr>
          <w:trHeight w:val="855"/>
        </w:trPr>
        <w:tc>
          <w:tcPr>
            <w:tcW w:w="709" w:type="dxa"/>
            <w:vAlign w:val="center"/>
          </w:tcPr>
          <w:p w14:paraId="0EEB0B85" w14:textId="77777777" w:rsidR="000109CC" w:rsidRPr="007E77AF" w:rsidRDefault="000109CC" w:rsidP="000109CC">
            <w:pPr>
              <w:spacing w:line="360" w:lineRule="auto"/>
              <w:jc w:val="center"/>
              <w:rPr>
                <w:sz w:val="24"/>
                <w:szCs w:val="24"/>
                <w:lang w:val="id-ID"/>
              </w:rPr>
            </w:pPr>
            <w:r>
              <w:rPr>
                <w:sz w:val="24"/>
                <w:szCs w:val="24"/>
                <w:lang w:val="id-ID"/>
              </w:rPr>
              <w:t>2</w:t>
            </w:r>
          </w:p>
        </w:tc>
        <w:tc>
          <w:tcPr>
            <w:tcW w:w="3260" w:type="dxa"/>
            <w:vAlign w:val="center"/>
          </w:tcPr>
          <w:p w14:paraId="6A25A55C" w14:textId="77777777" w:rsidR="000109CC" w:rsidRPr="007E77AF" w:rsidRDefault="000109CC" w:rsidP="000109CC">
            <w:pPr>
              <w:spacing w:line="360" w:lineRule="auto"/>
              <w:rPr>
                <w:sz w:val="24"/>
                <w:szCs w:val="24"/>
              </w:rPr>
            </w:pPr>
          </w:p>
        </w:tc>
        <w:tc>
          <w:tcPr>
            <w:tcW w:w="3969" w:type="dxa"/>
            <w:vAlign w:val="center"/>
          </w:tcPr>
          <w:p w14:paraId="4145B588"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pop up</w:t>
            </w:r>
            <w:r w:rsidRPr="007E77AF">
              <w:rPr>
                <w:i/>
                <w:sz w:val="24"/>
                <w:szCs w:val="24"/>
              </w:rPr>
              <w:t xml:space="preserve"> </w:t>
            </w:r>
            <w:r w:rsidRPr="007E77AF">
              <w:rPr>
                <w:sz w:val="24"/>
                <w:szCs w:val="24"/>
                <w:lang w:val="id-ID"/>
              </w:rPr>
              <w:t xml:space="preserve">konfirmasi hapus data retur </w:t>
            </w:r>
            <w:r w:rsidRPr="007E77AF">
              <w:rPr>
                <w:color w:val="000000"/>
                <w:sz w:val="24"/>
                <w:szCs w:val="24"/>
                <w:lang w:val="id-ID"/>
              </w:rPr>
              <w:t xml:space="preserve">item </w:t>
            </w:r>
            <w:r>
              <w:rPr>
                <w:color w:val="000000"/>
                <w:sz w:val="24"/>
                <w:szCs w:val="24"/>
                <w:lang w:val="id-ID"/>
              </w:rPr>
              <w:t>penjualan</w:t>
            </w:r>
            <w:r w:rsidRPr="007E77AF">
              <w:rPr>
                <w:sz w:val="24"/>
                <w:szCs w:val="24"/>
              </w:rPr>
              <w:t>.</w:t>
            </w:r>
          </w:p>
        </w:tc>
      </w:tr>
      <w:tr w:rsidR="000109CC" w:rsidRPr="007E77AF" w14:paraId="3D8D757E" w14:textId="77777777" w:rsidTr="000109CC">
        <w:trPr>
          <w:trHeight w:val="646"/>
        </w:trPr>
        <w:tc>
          <w:tcPr>
            <w:tcW w:w="709" w:type="dxa"/>
            <w:vAlign w:val="center"/>
          </w:tcPr>
          <w:p w14:paraId="230813F0" w14:textId="77777777" w:rsidR="000109CC" w:rsidRPr="00A8788D" w:rsidRDefault="000109CC" w:rsidP="000109CC">
            <w:pPr>
              <w:spacing w:line="360" w:lineRule="auto"/>
              <w:jc w:val="center"/>
              <w:rPr>
                <w:sz w:val="24"/>
                <w:szCs w:val="24"/>
                <w:lang w:val="id-ID"/>
              </w:rPr>
            </w:pPr>
            <w:r>
              <w:rPr>
                <w:sz w:val="24"/>
                <w:szCs w:val="24"/>
              </w:rPr>
              <w:t>3</w:t>
            </w:r>
          </w:p>
        </w:tc>
        <w:tc>
          <w:tcPr>
            <w:tcW w:w="3260" w:type="dxa"/>
            <w:vAlign w:val="center"/>
          </w:tcPr>
          <w:p w14:paraId="07F192F1" w14:textId="77777777" w:rsidR="000109CC" w:rsidRPr="007E77AF" w:rsidRDefault="000109CC" w:rsidP="000109CC">
            <w:pPr>
              <w:spacing w:line="360" w:lineRule="auto"/>
              <w:rPr>
                <w:sz w:val="24"/>
                <w:szCs w:val="24"/>
              </w:rPr>
            </w:pPr>
            <w:r w:rsidRPr="007E77AF">
              <w:rPr>
                <w:sz w:val="24"/>
                <w:szCs w:val="24"/>
              </w:rPr>
              <w:t xml:space="preserve">Menekan tombol </w:t>
            </w:r>
            <w:r w:rsidRPr="007E77AF">
              <w:rPr>
                <w:sz w:val="24"/>
                <w:szCs w:val="24"/>
                <w:lang w:val="id-ID"/>
              </w:rPr>
              <w:t>hapus</w:t>
            </w:r>
            <w:r w:rsidRPr="007E77AF">
              <w:rPr>
                <w:sz w:val="24"/>
                <w:szCs w:val="24"/>
              </w:rPr>
              <w:t>.</w:t>
            </w:r>
          </w:p>
        </w:tc>
        <w:tc>
          <w:tcPr>
            <w:tcW w:w="3969" w:type="dxa"/>
            <w:vAlign w:val="center"/>
          </w:tcPr>
          <w:p w14:paraId="599ED63B" w14:textId="77777777" w:rsidR="000109CC" w:rsidRPr="007E77AF" w:rsidRDefault="000109CC" w:rsidP="000109CC">
            <w:pPr>
              <w:spacing w:line="360" w:lineRule="auto"/>
              <w:rPr>
                <w:sz w:val="24"/>
                <w:szCs w:val="24"/>
              </w:rPr>
            </w:pPr>
          </w:p>
        </w:tc>
      </w:tr>
      <w:tr w:rsidR="000109CC" w:rsidRPr="007E77AF" w14:paraId="0A77247A" w14:textId="77777777" w:rsidTr="000109CC">
        <w:trPr>
          <w:trHeight w:val="2015"/>
        </w:trPr>
        <w:tc>
          <w:tcPr>
            <w:tcW w:w="709" w:type="dxa"/>
            <w:vAlign w:val="center"/>
          </w:tcPr>
          <w:p w14:paraId="76E1375D" w14:textId="77777777" w:rsidR="000109CC" w:rsidRPr="007E77AF" w:rsidRDefault="000109CC" w:rsidP="000109CC">
            <w:pPr>
              <w:spacing w:line="360" w:lineRule="auto"/>
              <w:jc w:val="center"/>
              <w:rPr>
                <w:sz w:val="24"/>
                <w:szCs w:val="24"/>
              </w:rPr>
            </w:pPr>
            <w:r>
              <w:rPr>
                <w:sz w:val="24"/>
                <w:szCs w:val="24"/>
              </w:rPr>
              <w:t>4</w:t>
            </w:r>
          </w:p>
        </w:tc>
        <w:tc>
          <w:tcPr>
            <w:tcW w:w="3260" w:type="dxa"/>
            <w:vAlign w:val="center"/>
          </w:tcPr>
          <w:p w14:paraId="3915EDC3" w14:textId="77777777" w:rsidR="000109CC" w:rsidRPr="007E77AF" w:rsidRDefault="000109CC" w:rsidP="000109CC">
            <w:pPr>
              <w:spacing w:line="360" w:lineRule="auto"/>
              <w:rPr>
                <w:sz w:val="24"/>
                <w:szCs w:val="24"/>
              </w:rPr>
            </w:pPr>
          </w:p>
        </w:tc>
        <w:tc>
          <w:tcPr>
            <w:tcW w:w="3969" w:type="dxa"/>
            <w:vAlign w:val="center"/>
          </w:tcPr>
          <w:p w14:paraId="194F18CD" w14:textId="77777777" w:rsidR="000109CC" w:rsidRPr="007E77AF" w:rsidRDefault="000109CC" w:rsidP="000109CC">
            <w:pPr>
              <w:spacing w:line="360" w:lineRule="auto"/>
              <w:rPr>
                <w:sz w:val="24"/>
                <w:szCs w:val="24"/>
              </w:rPr>
            </w:pPr>
            <w:r w:rsidRPr="007E77AF">
              <w:rPr>
                <w:sz w:val="24"/>
                <w:szCs w:val="24"/>
                <w:lang w:val="id-ID"/>
              </w:rPr>
              <w:t>Menghapus</w:t>
            </w:r>
            <w:r w:rsidRPr="007E77AF">
              <w:rPr>
                <w:sz w:val="24"/>
                <w:szCs w:val="24"/>
              </w:rPr>
              <w:t xml:space="preserve"> data yang </w:t>
            </w:r>
            <w:r w:rsidRPr="007E77AF">
              <w:rPr>
                <w:sz w:val="24"/>
                <w:szCs w:val="24"/>
                <w:lang w:val="id-ID"/>
              </w:rPr>
              <w:t>dipilih</w:t>
            </w:r>
            <w:r w:rsidRPr="007E77AF">
              <w:rPr>
                <w:sz w:val="24"/>
                <w:szCs w:val="24"/>
              </w:rPr>
              <w:t xml:space="preserve"> </w:t>
            </w:r>
            <w:r w:rsidRPr="007E77AF">
              <w:rPr>
                <w:sz w:val="24"/>
                <w:szCs w:val="24"/>
                <w:lang w:val="id-ID"/>
              </w:rPr>
              <w:t xml:space="preserve">dari </w:t>
            </w:r>
            <w:r w:rsidRPr="007E77AF">
              <w:rPr>
                <w:i/>
                <w:sz w:val="24"/>
                <w:szCs w:val="24"/>
                <w:lang w:val="id-ID"/>
              </w:rPr>
              <w:t>database.</w:t>
            </w:r>
            <w:r w:rsidRPr="007E77AF">
              <w:rPr>
                <w:sz w:val="24"/>
                <w:szCs w:val="24"/>
              </w:rPr>
              <w:t xml:space="preserve"> Jika data gagal </w:t>
            </w:r>
            <w:r w:rsidRPr="007E77AF">
              <w:rPr>
                <w:sz w:val="24"/>
                <w:szCs w:val="24"/>
                <w:lang w:val="id-ID"/>
              </w:rPr>
              <w:t>terhapus</w:t>
            </w:r>
            <w:r w:rsidRPr="007E77AF">
              <w:rPr>
                <w:sz w:val="24"/>
                <w:szCs w:val="24"/>
              </w:rPr>
              <w:t xml:space="preserve">, sistem menampilkan notifikasi gagal dan </w:t>
            </w:r>
            <w:r w:rsidRPr="007E77AF">
              <w:rPr>
                <w:sz w:val="24"/>
                <w:szCs w:val="24"/>
                <w:lang w:val="id-ID"/>
              </w:rPr>
              <w:t xml:space="preserve">menampilkan halaman halaman tambah data </w:t>
            </w:r>
            <w:r>
              <w:rPr>
                <w:sz w:val="24"/>
                <w:szCs w:val="24"/>
                <w:lang w:val="id-ID"/>
              </w:rPr>
              <w:t xml:space="preserve">retur </w:t>
            </w:r>
            <w:r>
              <w:rPr>
                <w:color w:val="000000"/>
                <w:sz w:val="24"/>
                <w:szCs w:val="24"/>
                <w:lang w:val="id-ID"/>
              </w:rPr>
              <w:t>penjualan</w:t>
            </w:r>
            <w:r w:rsidRPr="007E77AF">
              <w:rPr>
                <w:sz w:val="24"/>
                <w:szCs w:val="24"/>
                <w:lang w:val="id-ID"/>
              </w:rPr>
              <w:t>.</w:t>
            </w:r>
          </w:p>
        </w:tc>
      </w:tr>
      <w:tr w:rsidR="000109CC" w:rsidRPr="007E77AF" w14:paraId="182412E7" w14:textId="77777777" w:rsidTr="000109CC">
        <w:trPr>
          <w:trHeight w:val="556"/>
        </w:trPr>
        <w:tc>
          <w:tcPr>
            <w:tcW w:w="7938" w:type="dxa"/>
            <w:gridSpan w:val="3"/>
            <w:vAlign w:val="center"/>
          </w:tcPr>
          <w:p w14:paraId="17BF120C" w14:textId="77777777" w:rsidR="000109CC" w:rsidRPr="007E77AF" w:rsidRDefault="000109CC" w:rsidP="000109CC">
            <w:pPr>
              <w:spacing w:line="360" w:lineRule="auto"/>
              <w:rPr>
                <w:b/>
                <w:sz w:val="24"/>
                <w:szCs w:val="24"/>
                <w:lang w:val="id-ID"/>
              </w:rPr>
            </w:pPr>
            <w:r w:rsidRPr="007E77AF">
              <w:rPr>
                <w:b/>
                <w:sz w:val="24"/>
                <w:szCs w:val="24"/>
              </w:rPr>
              <w:t xml:space="preserve">Skenario Alternatif </w:t>
            </w:r>
            <w:r w:rsidRPr="007E77AF">
              <w:rPr>
                <w:b/>
                <w:sz w:val="24"/>
                <w:szCs w:val="24"/>
                <w:lang w:val="id-ID"/>
              </w:rPr>
              <w:t xml:space="preserve">Tambah Data Retur </w:t>
            </w:r>
            <w:r w:rsidRPr="000B10E5">
              <w:rPr>
                <w:b/>
                <w:color w:val="000000"/>
                <w:sz w:val="24"/>
                <w:szCs w:val="24"/>
                <w:lang w:val="id-ID"/>
              </w:rPr>
              <w:t>Penjualan</w:t>
            </w:r>
          </w:p>
        </w:tc>
      </w:tr>
      <w:tr w:rsidR="000109CC" w:rsidRPr="007E77AF" w14:paraId="2D7B3C0F" w14:textId="77777777" w:rsidTr="000109CC">
        <w:trPr>
          <w:trHeight w:val="855"/>
        </w:trPr>
        <w:tc>
          <w:tcPr>
            <w:tcW w:w="709" w:type="dxa"/>
            <w:vAlign w:val="center"/>
          </w:tcPr>
          <w:p w14:paraId="3AF5F8C4"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095550AC" w14:textId="77777777" w:rsidR="000109CC" w:rsidRPr="007E77AF" w:rsidRDefault="000109CC" w:rsidP="000109CC">
            <w:pPr>
              <w:spacing w:line="360" w:lineRule="auto"/>
              <w:rPr>
                <w:sz w:val="24"/>
                <w:szCs w:val="24"/>
              </w:rPr>
            </w:pPr>
            <w:r w:rsidRPr="007E77AF">
              <w:rPr>
                <w:sz w:val="24"/>
                <w:szCs w:val="24"/>
              </w:rPr>
              <w:t>Menekan tombol tambah data</w:t>
            </w:r>
            <w:r w:rsidRPr="007E77AF">
              <w:rPr>
                <w:sz w:val="24"/>
                <w:szCs w:val="24"/>
                <w:lang w:val="id-ID"/>
              </w:rPr>
              <w:t xml:space="preserve"> retur</w:t>
            </w:r>
            <w:r w:rsidRPr="007E77AF">
              <w:rPr>
                <w:sz w:val="24"/>
                <w:szCs w:val="24"/>
              </w:rPr>
              <w:t>.</w:t>
            </w:r>
          </w:p>
        </w:tc>
        <w:tc>
          <w:tcPr>
            <w:tcW w:w="3969" w:type="dxa"/>
            <w:vAlign w:val="center"/>
          </w:tcPr>
          <w:p w14:paraId="29048551" w14:textId="77777777" w:rsidR="000109CC" w:rsidRPr="007E77AF" w:rsidRDefault="000109CC" w:rsidP="000109CC">
            <w:pPr>
              <w:spacing w:line="360" w:lineRule="auto"/>
              <w:rPr>
                <w:sz w:val="24"/>
                <w:szCs w:val="24"/>
              </w:rPr>
            </w:pPr>
          </w:p>
        </w:tc>
      </w:tr>
      <w:tr w:rsidR="000109CC" w:rsidRPr="007E77AF" w14:paraId="5E55E14A" w14:textId="77777777" w:rsidTr="000109CC">
        <w:trPr>
          <w:trHeight w:val="855"/>
        </w:trPr>
        <w:tc>
          <w:tcPr>
            <w:tcW w:w="709" w:type="dxa"/>
            <w:vAlign w:val="center"/>
          </w:tcPr>
          <w:p w14:paraId="6BBBD7CC"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052B0D6" w14:textId="77777777" w:rsidR="000109CC" w:rsidRPr="007E77AF" w:rsidRDefault="000109CC" w:rsidP="000109CC">
            <w:pPr>
              <w:spacing w:line="360" w:lineRule="auto"/>
              <w:rPr>
                <w:sz w:val="24"/>
                <w:szCs w:val="24"/>
              </w:rPr>
            </w:pPr>
          </w:p>
        </w:tc>
        <w:tc>
          <w:tcPr>
            <w:tcW w:w="3969" w:type="dxa"/>
            <w:vAlign w:val="center"/>
          </w:tcPr>
          <w:p w14:paraId="1F56C1CF"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i/>
                <w:sz w:val="24"/>
                <w:szCs w:val="24"/>
                <w:lang w:val="id-ID"/>
              </w:rPr>
              <w:t>halaman</w:t>
            </w:r>
            <w:r w:rsidRPr="007E77AF">
              <w:rPr>
                <w:i/>
                <w:sz w:val="24"/>
                <w:szCs w:val="24"/>
              </w:rPr>
              <w:t xml:space="preserve"> </w:t>
            </w:r>
            <w:r w:rsidRPr="007E77AF">
              <w:rPr>
                <w:sz w:val="24"/>
                <w:szCs w:val="24"/>
                <w:lang w:val="id-ID"/>
              </w:rPr>
              <w:t xml:space="preserve">tambah data retur </w:t>
            </w:r>
            <w:r>
              <w:rPr>
                <w:color w:val="000000"/>
                <w:sz w:val="24"/>
                <w:szCs w:val="24"/>
                <w:lang w:val="id-ID"/>
              </w:rPr>
              <w:t>penjualan</w:t>
            </w:r>
            <w:r w:rsidRPr="007E77AF">
              <w:rPr>
                <w:sz w:val="24"/>
                <w:szCs w:val="24"/>
              </w:rPr>
              <w:t>.</w:t>
            </w:r>
          </w:p>
        </w:tc>
      </w:tr>
      <w:tr w:rsidR="000109CC" w:rsidRPr="007E77AF" w14:paraId="74E2C221" w14:textId="77777777" w:rsidTr="000109CC">
        <w:trPr>
          <w:trHeight w:val="855"/>
        </w:trPr>
        <w:tc>
          <w:tcPr>
            <w:tcW w:w="709" w:type="dxa"/>
            <w:vAlign w:val="center"/>
          </w:tcPr>
          <w:p w14:paraId="1FB0AB7A"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57AF27C2" w14:textId="77777777" w:rsidR="000109CC" w:rsidRPr="007E77AF" w:rsidRDefault="000109CC" w:rsidP="000109CC">
            <w:pPr>
              <w:spacing w:line="360" w:lineRule="auto"/>
              <w:rPr>
                <w:sz w:val="24"/>
                <w:szCs w:val="24"/>
              </w:rPr>
            </w:pPr>
            <w:r w:rsidRPr="007E77AF">
              <w:rPr>
                <w:sz w:val="24"/>
                <w:szCs w:val="24"/>
              </w:rPr>
              <w:t>Menekan tombol simpan.</w:t>
            </w:r>
          </w:p>
        </w:tc>
        <w:tc>
          <w:tcPr>
            <w:tcW w:w="3969" w:type="dxa"/>
            <w:vAlign w:val="center"/>
          </w:tcPr>
          <w:p w14:paraId="75951F68" w14:textId="77777777" w:rsidR="000109CC" w:rsidRPr="007E77AF" w:rsidRDefault="000109CC" w:rsidP="000109CC">
            <w:pPr>
              <w:spacing w:line="360" w:lineRule="auto"/>
              <w:rPr>
                <w:sz w:val="24"/>
                <w:szCs w:val="24"/>
              </w:rPr>
            </w:pPr>
          </w:p>
        </w:tc>
      </w:tr>
      <w:tr w:rsidR="000109CC" w:rsidRPr="007E77AF" w14:paraId="1F934B30" w14:textId="77777777" w:rsidTr="000109CC">
        <w:trPr>
          <w:trHeight w:val="855"/>
        </w:trPr>
        <w:tc>
          <w:tcPr>
            <w:tcW w:w="709" w:type="dxa"/>
            <w:vAlign w:val="center"/>
          </w:tcPr>
          <w:p w14:paraId="3A3E54D0" w14:textId="77777777" w:rsidR="000109CC" w:rsidRPr="007E77AF" w:rsidRDefault="000109CC" w:rsidP="000109CC">
            <w:pPr>
              <w:spacing w:line="360" w:lineRule="auto"/>
              <w:jc w:val="center"/>
              <w:rPr>
                <w:sz w:val="24"/>
                <w:szCs w:val="24"/>
              </w:rPr>
            </w:pPr>
            <w:r w:rsidRPr="007E77AF">
              <w:rPr>
                <w:sz w:val="24"/>
                <w:szCs w:val="24"/>
              </w:rPr>
              <w:t>4</w:t>
            </w:r>
          </w:p>
        </w:tc>
        <w:tc>
          <w:tcPr>
            <w:tcW w:w="3260" w:type="dxa"/>
            <w:vAlign w:val="center"/>
          </w:tcPr>
          <w:p w14:paraId="04488DE7" w14:textId="77777777" w:rsidR="000109CC" w:rsidRPr="007E77AF" w:rsidRDefault="000109CC" w:rsidP="000109CC">
            <w:pPr>
              <w:spacing w:line="360" w:lineRule="auto"/>
              <w:rPr>
                <w:sz w:val="24"/>
                <w:szCs w:val="24"/>
              </w:rPr>
            </w:pPr>
          </w:p>
        </w:tc>
        <w:tc>
          <w:tcPr>
            <w:tcW w:w="3969" w:type="dxa"/>
            <w:vAlign w:val="center"/>
          </w:tcPr>
          <w:p w14:paraId="6E787E54" w14:textId="77777777" w:rsidR="000109CC" w:rsidRPr="007E77AF" w:rsidRDefault="000109CC" w:rsidP="000109CC">
            <w:pPr>
              <w:spacing w:line="360" w:lineRule="auto"/>
              <w:rPr>
                <w:sz w:val="24"/>
                <w:szCs w:val="24"/>
              </w:rPr>
            </w:pPr>
            <w:r w:rsidRPr="007E77AF">
              <w:rPr>
                <w:sz w:val="24"/>
                <w:szCs w:val="24"/>
              </w:rPr>
              <w:t xml:space="preserve">Menerima data yang dikirim dan </w:t>
            </w:r>
            <w:r w:rsidRPr="007E77AF">
              <w:rPr>
                <w:sz w:val="24"/>
                <w:szCs w:val="24"/>
                <w:lang w:val="id-ID"/>
              </w:rPr>
              <w:t xml:space="preserve">menyimpan data tersebut kedalam </w:t>
            </w:r>
            <w:r w:rsidRPr="007E77AF">
              <w:rPr>
                <w:i/>
                <w:sz w:val="24"/>
                <w:szCs w:val="24"/>
                <w:lang w:val="id-ID"/>
              </w:rPr>
              <w:t>database.</w:t>
            </w:r>
            <w:r w:rsidRPr="007E77AF">
              <w:rPr>
                <w:sz w:val="24"/>
                <w:szCs w:val="24"/>
              </w:rPr>
              <w:t xml:space="preserve"> Jika data gagal </w:t>
            </w:r>
            <w:r w:rsidRPr="007E77AF">
              <w:rPr>
                <w:sz w:val="24"/>
                <w:szCs w:val="24"/>
                <w:lang w:val="id-ID"/>
              </w:rPr>
              <w:t>disimpan</w:t>
            </w:r>
            <w:r w:rsidRPr="007E77AF">
              <w:rPr>
                <w:sz w:val="24"/>
                <w:szCs w:val="24"/>
              </w:rPr>
              <w:t xml:space="preserve">, sistem menampilkan notifikasi gagal dan </w:t>
            </w:r>
            <w:r w:rsidRPr="007E77AF">
              <w:rPr>
                <w:sz w:val="24"/>
                <w:szCs w:val="24"/>
                <w:lang w:val="id-ID"/>
              </w:rPr>
              <w:t xml:space="preserve">menampilkan halaman tambah </w:t>
            </w:r>
            <w:r w:rsidRPr="007E77AF">
              <w:rPr>
                <w:sz w:val="24"/>
                <w:szCs w:val="24"/>
              </w:rPr>
              <w:lastRenderedPageBreak/>
              <w:t xml:space="preserve">data </w:t>
            </w:r>
            <w:r w:rsidRPr="007E77AF">
              <w:rPr>
                <w:sz w:val="24"/>
                <w:szCs w:val="24"/>
                <w:lang w:val="id-ID"/>
              </w:rPr>
              <w:t xml:space="preserve">retur </w:t>
            </w:r>
            <w:r>
              <w:rPr>
                <w:color w:val="000000"/>
                <w:sz w:val="24"/>
                <w:szCs w:val="24"/>
                <w:lang w:val="id-ID"/>
              </w:rPr>
              <w:t>penjualan</w:t>
            </w:r>
            <w:r w:rsidRPr="007E77AF">
              <w:rPr>
                <w:i/>
                <w:sz w:val="24"/>
                <w:szCs w:val="24"/>
                <w:lang w:val="id-ID"/>
              </w:rPr>
              <w:t>.</w:t>
            </w:r>
          </w:p>
        </w:tc>
      </w:tr>
      <w:tr w:rsidR="000109CC" w:rsidRPr="007E77AF" w14:paraId="64EA46CC" w14:textId="77777777" w:rsidTr="000109CC">
        <w:trPr>
          <w:trHeight w:val="556"/>
        </w:trPr>
        <w:tc>
          <w:tcPr>
            <w:tcW w:w="7938" w:type="dxa"/>
            <w:gridSpan w:val="3"/>
            <w:vAlign w:val="center"/>
          </w:tcPr>
          <w:p w14:paraId="70B82EDA" w14:textId="77777777" w:rsidR="000109CC" w:rsidRPr="007E77AF" w:rsidRDefault="000109CC" w:rsidP="000109CC">
            <w:pPr>
              <w:spacing w:line="360" w:lineRule="auto"/>
              <w:rPr>
                <w:b/>
                <w:sz w:val="24"/>
                <w:szCs w:val="24"/>
              </w:rPr>
            </w:pPr>
            <w:r w:rsidRPr="007E77AF">
              <w:rPr>
                <w:b/>
                <w:sz w:val="24"/>
                <w:szCs w:val="24"/>
              </w:rPr>
              <w:lastRenderedPageBreak/>
              <w:t xml:space="preserve">Skenario Alternatif </w:t>
            </w:r>
            <w:r w:rsidRPr="007E77AF">
              <w:rPr>
                <w:b/>
                <w:sz w:val="24"/>
                <w:szCs w:val="24"/>
                <w:lang w:val="id-ID"/>
              </w:rPr>
              <w:t>Lihat</w:t>
            </w:r>
            <w:r w:rsidRPr="007E77AF">
              <w:rPr>
                <w:b/>
                <w:sz w:val="24"/>
                <w:szCs w:val="24"/>
              </w:rPr>
              <w:t xml:space="preserve"> </w:t>
            </w:r>
            <w:r w:rsidRPr="007E77AF">
              <w:rPr>
                <w:b/>
                <w:i/>
                <w:sz w:val="24"/>
                <w:szCs w:val="24"/>
                <w:lang w:val="id-ID"/>
              </w:rPr>
              <w:t>Detail</w:t>
            </w:r>
            <w:r w:rsidRPr="007E77AF">
              <w:rPr>
                <w:b/>
                <w:sz w:val="24"/>
                <w:szCs w:val="24"/>
                <w:lang w:val="id-ID"/>
              </w:rPr>
              <w:t xml:space="preserve"> Retur Data </w:t>
            </w:r>
            <w:r w:rsidRPr="000B10E5">
              <w:rPr>
                <w:b/>
                <w:color w:val="000000"/>
                <w:sz w:val="24"/>
                <w:szCs w:val="24"/>
                <w:lang w:val="id-ID"/>
              </w:rPr>
              <w:t>Penjualan</w:t>
            </w:r>
          </w:p>
        </w:tc>
      </w:tr>
      <w:tr w:rsidR="000109CC" w:rsidRPr="007E77AF" w14:paraId="0F9334FB" w14:textId="77777777" w:rsidTr="000109CC">
        <w:trPr>
          <w:trHeight w:val="855"/>
        </w:trPr>
        <w:tc>
          <w:tcPr>
            <w:tcW w:w="709" w:type="dxa"/>
            <w:vAlign w:val="center"/>
          </w:tcPr>
          <w:p w14:paraId="0AAAE5A4"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59387CC6"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nomor retur</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sidRPr="007E77AF">
              <w:rPr>
                <w:i/>
                <w:sz w:val="24"/>
                <w:szCs w:val="24"/>
                <w:lang w:val="id-ID"/>
              </w:rPr>
              <w:t>detail</w:t>
            </w:r>
            <w:r w:rsidRPr="007E77AF">
              <w:rPr>
                <w:sz w:val="24"/>
                <w:szCs w:val="24"/>
                <w:lang w:val="id-ID"/>
              </w:rPr>
              <w:t>-nya</w:t>
            </w:r>
            <w:r w:rsidRPr="007E77AF">
              <w:rPr>
                <w:sz w:val="24"/>
                <w:szCs w:val="24"/>
              </w:rPr>
              <w:t>.</w:t>
            </w:r>
          </w:p>
        </w:tc>
        <w:tc>
          <w:tcPr>
            <w:tcW w:w="3969" w:type="dxa"/>
            <w:vAlign w:val="center"/>
          </w:tcPr>
          <w:p w14:paraId="67179A9C" w14:textId="77777777" w:rsidR="000109CC" w:rsidRPr="007E77AF" w:rsidRDefault="000109CC" w:rsidP="000109CC">
            <w:pPr>
              <w:spacing w:line="360" w:lineRule="auto"/>
              <w:rPr>
                <w:sz w:val="24"/>
                <w:szCs w:val="24"/>
              </w:rPr>
            </w:pPr>
          </w:p>
        </w:tc>
      </w:tr>
      <w:tr w:rsidR="000109CC" w:rsidRPr="007E77AF" w14:paraId="15436B59" w14:textId="77777777" w:rsidTr="000109CC">
        <w:trPr>
          <w:trHeight w:val="855"/>
        </w:trPr>
        <w:tc>
          <w:tcPr>
            <w:tcW w:w="709" w:type="dxa"/>
            <w:vAlign w:val="center"/>
          </w:tcPr>
          <w:p w14:paraId="1D6440A6"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A10F460" w14:textId="77777777" w:rsidR="000109CC" w:rsidRPr="007E77AF" w:rsidRDefault="000109CC" w:rsidP="000109CC">
            <w:pPr>
              <w:spacing w:line="360" w:lineRule="auto"/>
              <w:rPr>
                <w:sz w:val="24"/>
                <w:szCs w:val="24"/>
              </w:rPr>
            </w:pPr>
          </w:p>
        </w:tc>
        <w:tc>
          <w:tcPr>
            <w:tcW w:w="3969" w:type="dxa"/>
            <w:vAlign w:val="center"/>
          </w:tcPr>
          <w:p w14:paraId="677BD912"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detail </w:t>
            </w:r>
            <w:r w:rsidRPr="007E77AF">
              <w:rPr>
                <w:sz w:val="24"/>
                <w:szCs w:val="24"/>
                <w:lang w:val="id-ID"/>
              </w:rPr>
              <w:t xml:space="preserve">data retur </w:t>
            </w:r>
            <w:r>
              <w:rPr>
                <w:color w:val="000000"/>
                <w:sz w:val="24"/>
                <w:szCs w:val="24"/>
                <w:lang w:val="id-ID"/>
              </w:rPr>
              <w:t>penjualan</w:t>
            </w:r>
            <w:r w:rsidRPr="007E77AF">
              <w:rPr>
                <w:sz w:val="24"/>
                <w:szCs w:val="24"/>
                <w:lang w:val="id-ID"/>
              </w:rPr>
              <w:t>.</w:t>
            </w:r>
          </w:p>
        </w:tc>
      </w:tr>
    </w:tbl>
    <w:p w14:paraId="1D94A27F" w14:textId="77777777" w:rsidR="000109CC" w:rsidRPr="007E77AF" w:rsidRDefault="000109CC" w:rsidP="004318B0">
      <w:pPr>
        <w:widowControl/>
        <w:numPr>
          <w:ilvl w:val="0"/>
          <w:numId w:val="11"/>
        </w:numPr>
        <w:pBdr>
          <w:top w:val="nil"/>
          <w:left w:val="nil"/>
          <w:bottom w:val="nil"/>
          <w:right w:val="nil"/>
          <w:between w:val="nil"/>
        </w:pBdr>
        <w:spacing w:before="240" w:after="240" w:line="360" w:lineRule="auto"/>
        <w:jc w:val="both"/>
        <w:rPr>
          <w:sz w:val="24"/>
          <w:szCs w:val="24"/>
        </w:rPr>
      </w:pPr>
      <w:r w:rsidRPr="007E77AF">
        <w:rPr>
          <w:color w:val="000000"/>
          <w:sz w:val="24"/>
          <w:szCs w:val="24"/>
          <w:lang w:val="id-ID"/>
        </w:rPr>
        <w:t>Melihat Riwayat Pembayaran</w:t>
      </w:r>
      <w:r>
        <w:rPr>
          <w:color w:val="000000"/>
          <w:sz w:val="24"/>
          <w:szCs w:val="24"/>
          <w:lang w:val="id-ID"/>
        </w:rPr>
        <w:t xml:space="preserve"> Penjualan</w:t>
      </w:r>
    </w:p>
    <w:p w14:paraId="7EB4B9F6" w14:textId="0C621470"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17</w:t>
      </w:r>
      <w:r w:rsidRPr="007E77AF">
        <w:rPr>
          <w:color w:val="000000"/>
          <w:sz w:val="24"/>
          <w:szCs w:val="24"/>
        </w:rPr>
        <w:t xml:space="preserve"> sebagai berikut.</w:t>
      </w:r>
    </w:p>
    <w:p w14:paraId="089B319F" w14:textId="7B061D0C" w:rsidR="003610FA" w:rsidRPr="003610FA" w:rsidRDefault="003610FA" w:rsidP="003610FA">
      <w:pPr>
        <w:pStyle w:val="Caption"/>
        <w:keepNext/>
        <w:jc w:val="left"/>
        <w:rPr>
          <w:lang w:val="id-ID"/>
        </w:rPr>
      </w:pPr>
      <w:bookmarkStart w:id="120" w:name="_Toc105002609"/>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17</w:t>
      </w:r>
      <w:r w:rsidRPr="003610FA">
        <w:rPr>
          <w:b/>
        </w:rPr>
        <w:fldChar w:fldCharType="end"/>
      </w:r>
      <w:r>
        <w:rPr>
          <w:lang w:val="id-ID"/>
        </w:rPr>
        <w:t xml:space="preserve"> </w:t>
      </w:r>
      <w:r w:rsidRPr="003610FA">
        <w:rPr>
          <w:lang w:val="de-DE"/>
        </w:rPr>
        <w:t>Skenario</w:t>
      </w:r>
      <w:r w:rsidRPr="003610FA">
        <w:rPr>
          <w:lang w:val="id-ID"/>
        </w:rPr>
        <w:t xml:space="preserve"> melihat riwayat pembayaran</w:t>
      </w:r>
      <w:bookmarkEnd w:id="120"/>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57DA874D" w14:textId="77777777" w:rsidTr="000109CC">
        <w:trPr>
          <w:trHeight w:val="438"/>
        </w:trPr>
        <w:tc>
          <w:tcPr>
            <w:tcW w:w="709" w:type="dxa"/>
            <w:tcBorders>
              <w:top w:val="single" w:sz="6" w:space="0" w:color="000000"/>
            </w:tcBorders>
            <w:vAlign w:val="center"/>
          </w:tcPr>
          <w:p w14:paraId="764F1A5C"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53B32F56" w14:textId="77777777" w:rsidR="000109CC" w:rsidRPr="007E77AF" w:rsidRDefault="000109CC" w:rsidP="000109CC">
            <w:pPr>
              <w:spacing w:line="360" w:lineRule="auto"/>
              <w:jc w:val="center"/>
              <w:rPr>
                <w:b/>
                <w:i/>
                <w:sz w:val="24"/>
                <w:szCs w:val="24"/>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1C2BD015"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1AE7B403" w14:textId="77777777" w:rsidTr="000109CC">
        <w:trPr>
          <w:trHeight w:val="438"/>
        </w:trPr>
        <w:tc>
          <w:tcPr>
            <w:tcW w:w="7938" w:type="dxa"/>
            <w:gridSpan w:val="3"/>
            <w:tcBorders>
              <w:top w:val="single" w:sz="6" w:space="0" w:color="000000"/>
            </w:tcBorders>
            <w:vAlign w:val="center"/>
          </w:tcPr>
          <w:p w14:paraId="75856E5C"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163EBA22" w14:textId="77777777" w:rsidTr="000109CC">
        <w:trPr>
          <w:trHeight w:val="863"/>
        </w:trPr>
        <w:tc>
          <w:tcPr>
            <w:tcW w:w="709" w:type="dxa"/>
            <w:vAlign w:val="center"/>
          </w:tcPr>
          <w:p w14:paraId="45F1A2D8"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62010472"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penjualan.</w:t>
            </w:r>
          </w:p>
        </w:tc>
        <w:tc>
          <w:tcPr>
            <w:tcW w:w="3969" w:type="dxa"/>
            <w:vAlign w:val="center"/>
          </w:tcPr>
          <w:p w14:paraId="5C146A4C" w14:textId="77777777" w:rsidR="000109CC" w:rsidRPr="007E77AF" w:rsidRDefault="000109CC" w:rsidP="000109CC">
            <w:pPr>
              <w:spacing w:line="360" w:lineRule="auto"/>
              <w:rPr>
                <w:sz w:val="24"/>
                <w:szCs w:val="24"/>
              </w:rPr>
            </w:pPr>
          </w:p>
        </w:tc>
      </w:tr>
      <w:tr w:rsidR="000109CC" w:rsidRPr="007E77AF" w14:paraId="21DFE521" w14:textId="77777777" w:rsidTr="000109CC">
        <w:trPr>
          <w:trHeight w:val="863"/>
        </w:trPr>
        <w:tc>
          <w:tcPr>
            <w:tcW w:w="709" w:type="dxa"/>
            <w:vAlign w:val="center"/>
          </w:tcPr>
          <w:p w14:paraId="7F7759A1"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0B666EF" w14:textId="77777777" w:rsidR="000109CC" w:rsidRPr="007E77AF" w:rsidRDefault="000109CC" w:rsidP="000109CC">
            <w:pPr>
              <w:spacing w:line="360" w:lineRule="auto"/>
              <w:rPr>
                <w:sz w:val="24"/>
                <w:szCs w:val="24"/>
              </w:rPr>
            </w:pPr>
          </w:p>
        </w:tc>
        <w:tc>
          <w:tcPr>
            <w:tcW w:w="3969" w:type="dxa"/>
            <w:vAlign w:val="center"/>
          </w:tcPr>
          <w:p w14:paraId="1097929A" w14:textId="77777777" w:rsidR="000109CC" w:rsidRPr="007E77AF" w:rsidRDefault="000109CC" w:rsidP="000109CC">
            <w:pPr>
              <w:spacing w:line="360" w:lineRule="auto"/>
              <w:rPr>
                <w:sz w:val="24"/>
                <w:szCs w:val="24"/>
              </w:rPr>
            </w:pPr>
            <w:r w:rsidRPr="007E77AF">
              <w:rPr>
                <w:sz w:val="24"/>
                <w:szCs w:val="24"/>
              </w:rPr>
              <w:t xml:space="preserve">Menampilkan halaman data </w:t>
            </w:r>
            <w:r>
              <w:rPr>
                <w:color w:val="000000"/>
                <w:sz w:val="24"/>
                <w:szCs w:val="24"/>
                <w:lang w:val="id-ID"/>
              </w:rPr>
              <w:t>penjualan</w:t>
            </w:r>
            <w:r w:rsidRPr="007E77AF">
              <w:rPr>
                <w:sz w:val="24"/>
                <w:szCs w:val="24"/>
              </w:rPr>
              <w:t>.</w:t>
            </w:r>
          </w:p>
        </w:tc>
      </w:tr>
      <w:tr w:rsidR="000109CC" w:rsidRPr="007E77AF" w14:paraId="280DFDEB" w14:textId="77777777" w:rsidTr="000109CC">
        <w:trPr>
          <w:trHeight w:val="863"/>
        </w:trPr>
        <w:tc>
          <w:tcPr>
            <w:tcW w:w="709" w:type="dxa"/>
            <w:vAlign w:val="center"/>
          </w:tcPr>
          <w:p w14:paraId="2565EBE5"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52177FEA"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 xml:space="preserve">dilihat </w:t>
            </w:r>
            <w:r>
              <w:rPr>
                <w:sz w:val="24"/>
                <w:szCs w:val="24"/>
                <w:lang w:val="id-ID"/>
              </w:rPr>
              <w:t>riwayat pembayaran</w:t>
            </w:r>
            <w:r w:rsidRPr="007E77AF">
              <w:rPr>
                <w:sz w:val="24"/>
                <w:szCs w:val="24"/>
              </w:rPr>
              <w:t>.</w:t>
            </w:r>
          </w:p>
        </w:tc>
        <w:tc>
          <w:tcPr>
            <w:tcW w:w="3969" w:type="dxa"/>
            <w:vAlign w:val="center"/>
          </w:tcPr>
          <w:p w14:paraId="6A931809" w14:textId="77777777" w:rsidR="000109CC" w:rsidRPr="007E77AF" w:rsidRDefault="000109CC" w:rsidP="000109CC">
            <w:pPr>
              <w:spacing w:line="360" w:lineRule="auto"/>
              <w:rPr>
                <w:sz w:val="24"/>
                <w:szCs w:val="24"/>
              </w:rPr>
            </w:pPr>
          </w:p>
        </w:tc>
      </w:tr>
      <w:tr w:rsidR="000109CC" w:rsidRPr="007E77AF" w14:paraId="7E7CAE2C" w14:textId="77777777" w:rsidTr="000109CC">
        <w:trPr>
          <w:trHeight w:val="863"/>
        </w:trPr>
        <w:tc>
          <w:tcPr>
            <w:tcW w:w="709" w:type="dxa"/>
            <w:vAlign w:val="center"/>
          </w:tcPr>
          <w:p w14:paraId="3BD2E262"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2443A46B" w14:textId="77777777" w:rsidR="000109CC" w:rsidRPr="007E77AF" w:rsidRDefault="000109CC" w:rsidP="000109CC">
            <w:pPr>
              <w:spacing w:line="360" w:lineRule="auto"/>
              <w:rPr>
                <w:sz w:val="24"/>
                <w:szCs w:val="24"/>
              </w:rPr>
            </w:pPr>
          </w:p>
        </w:tc>
        <w:tc>
          <w:tcPr>
            <w:tcW w:w="3969" w:type="dxa"/>
            <w:vAlign w:val="center"/>
          </w:tcPr>
          <w:p w14:paraId="5207560A"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r w:rsidR="000109CC" w:rsidRPr="007E77AF" w14:paraId="4F42FA2E" w14:textId="77777777" w:rsidTr="000109CC">
        <w:trPr>
          <w:trHeight w:val="863"/>
        </w:trPr>
        <w:tc>
          <w:tcPr>
            <w:tcW w:w="709" w:type="dxa"/>
            <w:vAlign w:val="center"/>
          </w:tcPr>
          <w:p w14:paraId="1032C772"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071A24D4" w14:textId="77777777" w:rsidR="000109CC" w:rsidRPr="007E77AF" w:rsidRDefault="000109CC" w:rsidP="000109CC">
            <w:pPr>
              <w:spacing w:line="360" w:lineRule="auto"/>
              <w:rPr>
                <w:sz w:val="24"/>
                <w:szCs w:val="24"/>
                <w:lang w:val="id-ID"/>
              </w:rPr>
            </w:pPr>
            <w:r w:rsidRPr="007E77AF">
              <w:rPr>
                <w:sz w:val="24"/>
                <w:szCs w:val="24"/>
                <w:lang w:val="id-ID"/>
              </w:rPr>
              <w:t>Menekan tombol riwayat pembayaran.</w:t>
            </w:r>
          </w:p>
        </w:tc>
        <w:tc>
          <w:tcPr>
            <w:tcW w:w="3969" w:type="dxa"/>
            <w:vAlign w:val="center"/>
          </w:tcPr>
          <w:p w14:paraId="11038647" w14:textId="77777777" w:rsidR="000109CC" w:rsidRPr="007E77AF" w:rsidRDefault="000109CC" w:rsidP="000109CC">
            <w:pPr>
              <w:spacing w:line="360" w:lineRule="auto"/>
              <w:rPr>
                <w:sz w:val="24"/>
                <w:szCs w:val="24"/>
              </w:rPr>
            </w:pPr>
          </w:p>
        </w:tc>
      </w:tr>
      <w:tr w:rsidR="000109CC" w:rsidRPr="007E77AF" w14:paraId="3B4DDC6B" w14:textId="77777777" w:rsidTr="000109CC">
        <w:trPr>
          <w:trHeight w:val="610"/>
        </w:trPr>
        <w:tc>
          <w:tcPr>
            <w:tcW w:w="709" w:type="dxa"/>
            <w:vAlign w:val="center"/>
          </w:tcPr>
          <w:p w14:paraId="57848CE1"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131D693C" w14:textId="77777777" w:rsidR="000109CC" w:rsidRPr="007E77AF" w:rsidRDefault="000109CC" w:rsidP="000109CC">
            <w:pPr>
              <w:spacing w:line="360" w:lineRule="auto"/>
              <w:rPr>
                <w:sz w:val="24"/>
                <w:szCs w:val="24"/>
              </w:rPr>
            </w:pPr>
          </w:p>
        </w:tc>
        <w:tc>
          <w:tcPr>
            <w:tcW w:w="3969" w:type="dxa"/>
            <w:vAlign w:val="center"/>
          </w:tcPr>
          <w:p w14:paraId="6A5ADFF0" w14:textId="77777777" w:rsidR="000109CC" w:rsidRPr="007E77AF" w:rsidRDefault="000109CC" w:rsidP="000109CC">
            <w:pPr>
              <w:spacing w:line="360" w:lineRule="auto"/>
              <w:rPr>
                <w:sz w:val="24"/>
                <w:szCs w:val="24"/>
                <w:lang w:val="id-ID"/>
              </w:rPr>
            </w:pPr>
            <w:r w:rsidRPr="007E77AF">
              <w:rPr>
                <w:sz w:val="24"/>
                <w:szCs w:val="24"/>
                <w:lang w:val="id-ID"/>
              </w:rPr>
              <w:t>Menampilkan tampilan riwayat pembayaran.</w:t>
            </w:r>
          </w:p>
        </w:tc>
      </w:tr>
    </w:tbl>
    <w:p w14:paraId="0EC43E4C" w14:textId="77777777" w:rsidR="00306C7A" w:rsidRPr="000B10E5" w:rsidRDefault="00306C7A" w:rsidP="003610FA">
      <w:pPr>
        <w:widowControl/>
        <w:pBdr>
          <w:top w:val="nil"/>
          <w:left w:val="nil"/>
          <w:bottom w:val="nil"/>
          <w:right w:val="nil"/>
          <w:between w:val="nil"/>
        </w:pBdr>
        <w:spacing w:after="240" w:line="360" w:lineRule="auto"/>
        <w:jc w:val="both"/>
        <w:rPr>
          <w:sz w:val="24"/>
          <w:szCs w:val="24"/>
        </w:rPr>
      </w:pPr>
    </w:p>
    <w:p w14:paraId="537FEE72" w14:textId="77777777" w:rsidR="000109CC" w:rsidRPr="007E77AF" w:rsidRDefault="000109CC" w:rsidP="00D125A3">
      <w:pPr>
        <w:widowControl/>
        <w:numPr>
          <w:ilvl w:val="0"/>
          <w:numId w:val="11"/>
        </w:numPr>
        <w:pBdr>
          <w:top w:val="nil"/>
          <w:left w:val="nil"/>
          <w:bottom w:val="nil"/>
          <w:right w:val="nil"/>
          <w:between w:val="nil"/>
        </w:pBdr>
        <w:spacing w:after="240" w:line="360" w:lineRule="auto"/>
        <w:ind w:left="851" w:hanging="425"/>
        <w:jc w:val="both"/>
        <w:rPr>
          <w:sz w:val="24"/>
          <w:szCs w:val="24"/>
        </w:rPr>
      </w:pPr>
      <w:r w:rsidRPr="007E77AF">
        <w:rPr>
          <w:color w:val="000000"/>
          <w:sz w:val="24"/>
          <w:szCs w:val="24"/>
          <w:lang w:val="id-ID"/>
        </w:rPr>
        <w:lastRenderedPageBreak/>
        <w:t xml:space="preserve">Mencetak </w:t>
      </w:r>
      <w:r w:rsidRPr="007E77AF">
        <w:rPr>
          <w:i/>
          <w:color w:val="000000"/>
          <w:sz w:val="24"/>
          <w:szCs w:val="24"/>
          <w:lang w:val="id-ID"/>
        </w:rPr>
        <w:t>Invoice</w:t>
      </w:r>
      <w:r w:rsidRPr="007E77AF">
        <w:rPr>
          <w:color w:val="000000"/>
          <w:sz w:val="24"/>
          <w:szCs w:val="24"/>
          <w:lang w:val="id-ID"/>
        </w:rPr>
        <w:t xml:space="preserve"> </w:t>
      </w:r>
      <w:r>
        <w:rPr>
          <w:color w:val="000000"/>
          <w:sz w:val="24"/>
          <w:szCs w:val="24"/>
          <w:lang w:val="id-ID"/>
        </w:rPr>
        <w:t>Penjualan</w:t>
      </w:r>
    </w:p>
    <w:p w14:paraId="7C9DA901" w14:textId="662FD7D0"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sidRPr="007E77AF">
        <w:rPr>
          <w:color w:val="000000"/>
          <w:sz w:val="24"/>
          <w:szCs w:val="24"/>
        </w:rPr>
        <w:t>Pada skenario</w:t>
      </w:r>
      <w:r w:rsidRPr="007E77AF">
        <w:rPr>
          <w:color w:val="000000"/>
          <w:sz w:val="24"/>
          <w:szCs w:val="24"/>
          <w:lang w:val="id-ID"/>
        </w:rPr>
        <w:t xml:space="preserve"> </w:t>
      </w:r>
      <w:r w:rsidRPr="007E77AF">
        <w:rPr>
          <w:i/>
          <w:color w:val="000000"/>
          <w:sz w:val="24"/>
          <w:szCs w:val="24"/>
          <w:lang w:val="id-ID"/>
        </w:rPr>
        <w:t>use case</w:t>
      </w:r>
      <w:r w:rsidRPr="007E77AF">
        <w:rPr>
          <w:color w:val="000000"/>
          <w:sz w:val="24"/>
          <w:szCs w:val="24"/>
        </w:rPr>
        <w:t xml:space="preserve"> ini menjelaskan </w:t>
      </w:r>
      <w:r w:rsidRPr="007E77AF">
        <w:rPr>
          <w:color w:val="000000"/>
          <w:sz w:val="24"/>
          <w:szCs w:val="24"/>
          <w:lang w:val="id-ID"/>
        </w:rPr>
        <w:t xml:space="preserve">aktivitas </w:t>
      </w:r>
      <w:r w:rsidRPr="007E77AF">
        <w:rPr>
          <w:color w:val="000000"/>
          <w:sz w:val="24"/>
          <w:szCs w:val="24"/>
        </w:rPr>
        <w:t xml:space="preserve">yang terjadi antara </w:t>
      </w:r>
      <w:r w:rsidRPr="007E77AF">
        <w:rPr>
          <w:color w:val="000000"/>
          <w:sz w:val="24"/>
          <w:szCs w:val="24"/>
          <w:lang w:val="id-ID"/>
        </w:rPr>
        <w:t>aktor</w:t>
      </w:r>
      <w:r w:rsidRPr="007E77AF">
        <w:rPr>
          <w:i/>
          <w:color w:val="000000"/>
          <w:sz w:val="24"/>
          <w:szCs w:val="24"/>
        </w:rPr>
        <w:t xml:space="preserve"> </w:t>
      </w:r>
      <w:r w:rsidRPr="007E77AF">
        <w:rPr>
          <w:color w:val="000000"/>
          <w:sz w:val="24"/>
          <w:szCs w:val="24"/>
        </w:rPr>
        <w:t xml:space="preserve">yang terlibat yaitu </w:t>
      </w:r>
      <w:r w:rsidRPr="007E77AF">
        <w:rPr>
          <w:color w:val="000000"/>
          <w:sz w:val="24"/>
          <w:szCs w:val="24"/>
          <w:lang w:val="id-ID"/>
        </w:rPr>
        <w:t>kasir</w:t>
      </w:r>
      <w:r w:rsidRPr="007E77AF">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18</w:t>
      </w:r>
      <w:r w:rsidR="003610FA">
        <w:rPr>
          <w:color w:val="000000"/>
          <w:sz w:val="24"/>
          <w:szCs w:val="24"/>
        </w:rPr>
        <w:t xml:space="preserve"> sebagai berikut.</w:t>
      </w:r>
    </w:p>
    <w:p w14:paraId="32BCB32B" w14:textId="76C87FA0" w:rsidR="003610FA" w:rsidRDefault="003610FA" w:rsidP="003610FA">
      <w:pPr>
        <w:pStyle w:val="Caption"/>
        <w:keepNext/>
        <w:jc w:val="left"/>
      </w:pPr>
      <w:bookmarkStart w:id="121" w:name="_Toc105002610"/>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18</w:t>
      </w:r>
      <w:r w:rsidRPr="003610FA">
        <w:rPr>
          <w:b/>
        </w:rPr>
        <w:fldChar w:fldCharType="end"/>
      </w:r>
      <w:r w:rsidRPr="003610FA">
        <w:rPr>
          <w:iCs w:val="0"/>
          <w:color w:val="000000"/>
          <w:szCs w:val="24"/>
        </w:rPr>
        <w:t xml:space="preserve"> </w:t>
      </w:r>
      <w:r w:rsidRPr="003610FA">
        <w:t xml:space="preserve">Skenario </w:t>
      </w:r>
      <w:r w:rsidRPr="003610FA">
        <w:rPr>
          <w:lang w:val="id-ID"/>
        </w:rPr>
        <w:t xml:space="preserve">mencetak </w:t>
      </w:r>
      <w:r w:rsidRPr="004D7756">
        <w:rPr>
          <w:i/>
          <w:lang w:val="id-ID"/>
        </w:rPr>
        <w:t>invoice</w:t>
      </w:r>
      <w:r w:rsidRPr="003610FA">
        <w:rPr>
          <w:lang w:val="id-ID"/>
        </w:rPr>
        <w:t xml:space="preserve"> penjualan</w:t>
      </w:r>
      <w:bookmarkEnd w:id="121"/>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E9883A3" w14:textId="77777777" w:rsidTr="000109CC">
        <w:trPr>
          <w:trHeight w:val="438"/>
        </w:trPr>
        <w:tc>
          <w:tcPr>
            <w:tcW w:w="709" w:type="dxa"/>
            <w:tcBorders>
              <w:top w:val="single" w:sz="6" w:space="0" w:color="000000"/>
            </w:tcBorders>
            <w:vAlign w:val="center"/>
          </w:tcPr>
          <w:p w14:paraId="47697E61"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3522222F"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98641D5"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6A745DF2" w14:textId="77777777" w:rsidTr="000109CC">
        <w:trPr>
          <w:trHeight w:val="438"/>
        </w:trPr>
        <w:tc>
          <w:tcPr>
            <w:tcW w:w="7938" w:type="dxa"/>
            <w:gridSpan w:val="3"/>
            <w:tcBorders>
              <w:top w:val="single" w:sz="6" w:space="0" w:color="000000"/>
            </w:tcBorders>
            <w:vAlign w:val="center"/>
          </w:tcPr>
          <w:p w14:paraId="2BFED66A"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66272782" w14:textId="77777777" w:rsidTr="000109CC">
        <w:trPr>
          <w:trHeight w:val="863"/>
        </w:trPr>
        <w:tc>
          <w:tcPr>
            <w:tcW w:w="709" w:type="dxa"/>
            <w:vAlign w:val="center"/>
          </w:tcPr>
          <w:p w14:paraId="0D450B0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2CC48D31"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penjualan</w:t>
            </w:r>
          </w:p>
        </w:tc>
        <w:tc>
          <w:tcPr>
            <w:tcW w:w="3969" w:type="dxa"/>
            <w:vAlign w:val="center"/>
          </w:tcPr>
          <w:p w14:paraId="0B696A7E" w14:textId="77777777" w:rsidR="000109CC" w:rsidRPr="007E77AF" w:rsidRDefault="000109CC" w:rsidP="000109CC">
            <w:pPr>
              <w:spacing w:line="360" w:lineRule="auto"/>
              <w:rPr>
                <w:sz w:val="24"/>
                <w:szCs w:val="24"/>
              </w:rPr>
            </w:pPr>
          </w:p>
        </w:tc>
      </w:tr>
      <w:tr w:rsidR="000109CC" w:rsidRPr="007E77AF" w14:paraId="66EF9918" w14:textId="77777777" w:rsidTr="000109CC">
        <w:trPr>
          <w:trHeight w:val="863"/>
        </w:trPr>
        <w:tc>
          <w:tcPr>
            <w:tcW w:w="709" w:type="dxa"/>
            <w:vAlign w:val="center"/>
          </w:tcPr>
          <w:p w14:paraId="072387DD"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91FD065" w14:textId="77777777" w:rsidR="000109CC" w:rsidRPr="007E77AF" w:rsidRDefault="000109CC" w:rsidP="000109CC">
            <w:pPr>
              <w:spacing w:line="360" w:lineRule="auto"/>
              <w:rPr>
                <w:sz w:val="24"/>
                <w:szCs w:val="24"/>
              </w:rPr>
            </w:pPr>
          </w:p>
        </w:tc>
        <w:tc>
          <w:tcPr>
            <w:tcW w:w="3969" w:type="dxa"/>
            <w:vAlign w:val="center"/>
          </w:tcPr>
          <w:p w14:paraId="548AABD9" w14:textId="77777777" w:rsidR="000109CC" w:rsidRPr="007E77AF" w:rsidRDefault="000109CC" w:rsidP="000109CC">
            <w:pPr>
              <w:spacing w:line="360" w:lineRule="auto"/>
              <w:rPr>
                <w:sz w:val="24"/>
                <w:szCs w:val="24"/>
              </w:rPr>
            </w:pPr>
            <w:r w:rsidRPr="007E77AF">
              <w:rPr>
                <w:sz w:val="24"/>
                <w:szCs w:val="24"/>
              </w:rPr>
              <w:t xml:space="preserve">Menampilkan halaman data </w:t>
            </w:r>
            <w:r>
              <w:rPr>
                <w:color w:val="000000"/>
                <w:sz w:val="24"/>
                <w:szCs w:val="24"/>
                <w:lang w:val="id-ID"/>
              </w:rPr>
              <w:t>penjualan</w:t>
            </w:r>
            <w:r w:rsidRPr="007E77AF">
              <w:rPr>
                <w:sz w:val="24"/>
                <w:szCs w:val="24"/>
              </w:rPr>
              <w:t>.</w:t>
            </w:r>
          </w:p>
        </w:tc>
      </w:tr>
      <w:tr w:rsidR="000109CC" w:rsidRPr="007E77AF" w14:paraId="2ADE052C" w14:textId="77777777" w:rsidTr="000109CC">
        <w:trPr>
          <w:trHeight w:val="863"/>
        </w:trPr>
        <w:tc>
          <w:tcPr>
            <w:tcW w:w="709" w:type="dxa"/>
            <w:vAlign w:val="center"/>
          </w:tcPr>
          <w:p w14:paraId="10D111D3"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3FA598E7" w14:textId="77777777" w:rsidR="000109CC" w:rsidRPr="007E77AF" w:rsidRDefault="000109CC" w:rsidP="000109CC">
            <w:pPr>
              <w:spacing w:line="360" w:lineRule="auto"/>
              <w:rPr>
                <w:sz w:val="24"/>
                <w:szCs w:val="24"/>
              </w:rPr>
            </w:pPr>
            <w:r w:rsidRPr="007E77AF">
              <w:rPr>
                <w:sz w:val="24"/>
                <w:szCs w:val="24"/>
              </w:rPr>
              <w:t xml:space="preserve">Menekan </w:t>
            </w:r>
            <w:r w:rsidRPr="007E77AF">
              <w:rPr>
                <w:sz w:val="24"/>
                <w:szCs w:val="24"/>
                <w:lang w:val="id-ID"/>
              </w:rPr>
              <w:t xml:space="preserve">nomor </w:t>
            </w:r>
            <w:r w:rsidRPr="007E77AF">
              <w:rPr>
                <w:i/>
                <w:sz w:val="24"/>
                <w:szCs w:val="24"/>
                <w:lang w:val="id-ID"/>
              </w:rPr>
              <w:t>invoice</w:t>
            </w:r>
            <w:r w:rsidRPr="007E77AF">
              <w:rPr>
                <w:sz w:val="24"/>
                <w:szCs w:val="24"/>
              </w:rPr>
              <w:t xml:space="preserve"> </w:t>
            </w:r>
            <w:r w:rsidRPr="007E77AF">
              <w:rPr>
                <w:sz w:val="24"/>
                <w:szCs w:val="24"/>
                <w:lang w:val="id-ID"/>
              </w:rPr>
              <w:t xml:space="preserve">pada </w:t>
            </w:r>
            <w:r w:rsidRPr="007E77AF">
              <w:rPr>
                <w:sz w:val="24"/>
                <w:szCs w:val="24"/>
              </w:rPr>
              <w:t xml:space="preserve">data yang ingin </w:t>
            </w:r>
            <w:r w:rsidRPr="007E77AF">
              <w:rPr>
                <w:sz w:val="24"/>
                <w:szCs w:val="24"/>
                <w:lang w:val="id-ID"/>
              </w:rPr>
              <w:t>dilihat dicetak</w:t>
            </w:r>
            <w:r w:rsidRPr="007E77AF">
              <w:rPr>
                <w:i/>
                <w:sz w:val="24"/>
                <w:szCs w:val="24"/>
                <w:lang w:val="id-ID"/>
              </w:rPr>
              <w:t xml:space="preserve"> invoice</w:t>
            </w:r>
            <w:r w:rsidRPr="007E77AF">
              <w:rPr>
                <w:sz w:val="24"/>
                <w:szCs w:val="24"/>
                <w:lang w:val="id-ID"/>
              </w:rPr>
              <w:t>-nya</w:t>
            </w:r>
            <w:r w:rsidRPr="007E77AF">
              <w:rPr>
                <w:sz w:val="24"/>
                <w:szCs w:val="24"/>
              </w:rPr>
              <w:t>.</w:t>
            </w:r>
          </w:p>
        </w:tc>
        <w:tc>
          <w:tcPr>
            <w:tcW w:w="3969" w:type="dxa"/>
            <w:vAlign w:val="center"/>
          </w:tcPr>
          <w:p w14:paraId="4EE7BA2C" w14:textId="77777777" w:rsidR="000109CC" w:rsidRPr="007E77AF" w:rsidRDefault="000109CC" w:rsidP="000109CC">
            <w:pPr>
              <w:spacing w:line="360" w:lineRule="auto"/>
              <w:rPr>
                <w:sz w:val="24"/>
                <w:szCs w:val="24"/>
              </w:rPr>
            </w:pPr>
          </w:p>
        </w:tc>
      </w:tr>
      <w:tr w:rsidR="000109CC" w:rsidRPr="007E77AF" w14:paraId="164E779B" w14:textId="77777777" w:rsidTr="000109CC">
        <w:trPr>
          <w:trHeight w:val="863"/>
        </w:trPr>
        <w:tc>
          <w:tcPr>
            <w:tcW w:w="709" w:type="dxa"/>
            <w:vAlign w:val="center"/>
          </w:tcPr>
          <w:p w14:paraId="22794500"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2158C693" w14:textId="77777777" w:rsidR="000109CC" w:rsidRPr="007E77AF" w:rsidRDefault="000109CC" w:rsidP="000109CC">
            <w:pPr>
              <w:spacing w:line="360" w:lineRule="auto"/>
              <w:rPr>
                <w:sz w:val="24"/>
                <w:szCs w:val="24"/>
              </w:rPr>
            </w:pPr>
          </w:p>
        </w:tc>
        <w:tc>
          <w:tcPr>
            <w:tcW w:w="3969" w:type="dxa"/>
            <w:vAlign w:val="center"/>
          </w:tcPr>
          <w:p w14:paraId="65C6CA5E" w14:textId="77777777" w:rsidR="000109CC" w:rsidRPr="007E77AF" w:rsidRDefault="000109CC" w:rsidP="000109CC">
            <w:pPr>
              <w:spacing w:line="360" w:lineRule="auto"/>
              <w:rPr>
                <w:sz w:val="24"/>
                <w:szCs w:val="24"/>
              </w:rPr>
            </w:pPr>
            <w:r w:rsidRPr="007E77AF">
              <w:rPr>
                <w:sz w:val="24"/>
                <w:szCs w:val="24"/>
              </w:rPr>
              <w:t xml:space="preserve">Menampilkan </w:t>
            </w:r>
            <w:r w:rsidRPr="007E77AF">
              <w:rPr>
                <w:sz w:val="24"/>
                <w:szCs w:val="24"/>
                <w:lang w:val="id-ID"/>
              </w:rPr>
              <w:t xml:space="preserve">halaman </w:t>
            </w:r>
            <w:r w:rsidRPr="007E77AF">
              <w:rPr>
                <w:i/>
                <w:sz w:val="24"/>
                <w:szCs w:val="24"/>
                <w:lang w:val="id-ID"/>
              </w:rPr>
              <w:t xml:space="preserve">invoice </w:t>
            </w:r>
            <w:r w:rsidRPr="007E77AF">
              <w:rPr>
                <w:sz w:val="24"/>
                <w:szCs w:val="24"/>
                <w:lang w:val="id-ID"/>
              </w:rPr>
              <w:t xml:space="preserve">data </w:t>
            </w:r>
            <w:r>
              <w:rPr>
                <w:color w:val="000000"/>
                <w:sz w:val="24"/>
                <w:szCs w:val="24"/>
                <w:lang w:val="id-ID"/>
              </w:rPr>
              <w:t>penjualan</w:t>
            </w:r>
            <w:r w:rsidRPr="007E77AF">
              <w:rPr>
                <w:sz w:val="24"/>
                <w:szCs w:val="24"/>
                <w:lang w:val="id-ID"/>
              </w:rPr>
              <w:t>.</w:t>
            </w:r>
          </w:p>
        </w:tc>
      </w:tr>
      <w:tr w:rsidR="000109CC" w:rsidRPr="007E77AF" w14:paraId="4EC85C7C" w14:textId="77777777" w:rsidTr="000109CC">
        <w:trPr>
          <w:trHeight w:val="863"/>
        </w:trPr>
        <w:tc>
          <w:tcPr>
            <w:tcW w:w="709" w:type="dxa"/>
            <w:vAlign w:val="center"/>
          </w:tcPr>
          <w:p w14:paraId="5B4F27A9"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06B15AA3"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5CEEC354" w14:textId="77777777" w:rsidR="000109CC" w:rsidRPr="007E77AF" w:rsidRDefault="000109CC" w:rsidP="000109CC">
            <w:pPr>
              <w:spacing w:line="360" w:lineRule="auto"/>
              <w:rPr>
                <w:sz w:val="24"/>
                <w:szCs w:val="24"/>
              </w:rPr>
            </w:pPr>
          </w:p>
        </w:tc>
      </w:tr>
      <w:tr w:rsidR="000109CC" w:rsidRPr="007E77AF" w14:paraId="749C4AEA" w14:textId="77777777" w:rsidTr="000109CC">
        <w:trPr>
          <w:trHeight w:val="863"/>
        </w:trPr>
        <w:tc>
          <w:tcPr>
            <w:tcW w:w="709" w:type="dxa"/>
            <w:vAlign w:val="center"/>
          </w:tcPr>
          <w:p w14:paraId="7790DB42"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0B38677E" w14:textId="77777777" w:rsidR="000109CC" w:rsidRPr="007E77AF" w:rsidRDefault="000109CC" w:rsidP="000109CC">
            <w:pPr>
              <w:spacing w:line="360" w:lineRule="auto"/>
              <w:rPr>
                <w:sz w:val="24"/>
                <w:szCs w:val="24"/>
              </w:rPr>
            </w:pPr>
          </w:p>
        </w:tc>
        <w:tc>
          <w:tcPr>
            <w:tcW w:w="3969" w:type="dxa"/>
            <w:vAlign w:val="center"/>
          </w:tcPr>
          <w:p w14:paraId="0DE711A3"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7E77AF">
              <w:rPr>
                <w:i/>
                <w:sz w:val="24"/>
                <w:szCs w:val="24"/>
                <w:lang w:val="id-ID"/>
              </w:rPr>
              <w:t xml:space="preserve">invoice </w:t>
            </w:r>
            <w:r>
              <w:rPr>
                <w:color w:val="000000"/>
                <w:sz w:val="24"/>
                <w:szCs w:val="24"/>
                <w:lang w:val="id-ID"/>
              </w:rPr>
              <w:t>penjualan</w:t>
            </w:r>
            <w:r w:rsidRPr="007E77AF">
              <w:rPr>
                <w:sz w:val="24"/>
                <w:szCs w:val="24"/>
              </w:rPr>
              <w:t xml:space="preserve"> dalam format </w:t>
            </w:r>
            <w:r w:rsidRPr="007E77AF">
              <w:rPr>
                <w:sz w:val="24"/>
                <w:szCs w:val="24"/>
                <w:lang w:val="id-ID"/>
              </w:rPr>
              <w:t>pdf</w:t>
            </w:r>
            <w:r w:rsidRPr="007E77AF">
              <w:rPr>
                <w:sz w:val="24"/>
                <w:szCs w:val="24"/>
              </w:rPr>
              <w:t>.</w:t>
            </w:r>
          </w:p>
        </w:tc>
      </w:tr>
    </w:tbl>
    <w:p w14:paraId="45CAEBF8" w14:textId="77777777" w:rsidR="000109CC" w:rsidRDefault="000109CC" w:rsidP="004318B0">
      <w:pPr>
        <w:widowControl/>
        <w:numPr>
          <w:ilvl w:val="0"/>
          <w:numId w:val="11"/>
        </w:numPr>
        <w:pBdr>
          <w:top w:val="nil"/>
          <w:left w:val="nil"/>
          <w:bottom w:val="nil"/>
          <w:right w:val="nil"/>
          <w:between w:val="nil"/>
        </w:pBdr>
        <w:spacing w:before="240" w:after="240" w:line="360" w:lineRule="auto"/>
        <w:ind w:left="851" w:hanging="425"/>
        <w:jc w:val="both"/>
      </w:pPr>
      <w:r>
        <w:rPr>
          <w:color w:val="000000"/>
          <w:sz w:val="24"/>
          <w:szCs w:val="24"/>
          <w:lang w:val="id-ID"/>
        </w:rPr>
        <w:t>Mendata Jurnal Umum</w:t>
      </w:r>
    </w:p>
    <w:p w14:paraId="556E36CC" w14:textId="52ED530D" w:rsidR="004318B0" w:rsidRDefault="000109CC" w:rsidP="00F7324C">
      <w:pPr>
        <w:widowControl/>
        <w:pBdr>
          <w:top w:val="nil"/>
          <w:left w:val="nil"/>
          <w:bottom w:val="nil"/>
          <w:right w:val="nil"/>
          <w:between w:val="nil"/>
        </w:pBdr>
        <w:spacing w:after="240" w:line="360" w:lineRule="auto"/>
        <w:jc w:val="both"/>
        <w:rPr>
          <w:color w:val="000000"/>
          <w:sz w:val="24"/>
          <w:szCs w:val="24"/>
          <w:lang w:val="id-ID"/>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19 sebagai berikut.</w:t>
      </w:r>
      <w:bookmarkStart w:id="122" w:name="_heading=h.meukdy" w:colFirst="0" w:colLast="0"/>
      <w:bookmarkEnd w:id="122"/>
    </w:p>
    <w:p w14:paraId="75980A7D" w14:textId="77777777" w:rsidR="004318B0" w:rsidRDefault="004318B0" w:rsidP="00F7324C">
      <w:pPr>
        <w:widowControl/>
        <w:pBdr>
          <w:top w:val="nil"/>
          <w:left w:val="nil"/>
          <w:bottom w:val="nil"/>
          <w:right w:val="nil"/>
          <w:between w:val="nil"/>
        </w:pBdr>
        <w:spacing w:after="240" w:line="360" w:lineRule="auto"/>
        <w:jc w:val="both"/>
        <w:rPr>
          <w:color w:val="000000"/>
          <w:sz w:val="24"/>
          <w:szCs w:val="24"/>
          <w:lang w:val="id-ID"/>
        </w:rPr>
      </w:pPr>
    </w:p>
    <w:p w14:paraId="78022AAF" w14:textId="77777777" w:rsidR="004318B0" w:rsidRDefault="004318B0" w:rsidP="00F7324C">
      <w:pPr>
        <w:widowControl/>
        <w:pBdr>
          <w:top w:val="nil"/>
          <w:left w:val="nil"/>
          <w:bottom w:val="nil"/>
          <w:right w:val="nil"/>
          <w:between w:val="nil"/>
        </w:pBdr>
        <w:spacing w:after="240" w:line="360" w:lineRule="auto"/>
        <w:jc w:val="both"/>
        <w:rPr>
          <w:color w:val="000000"/>
          <w:sz w:val="24"/>
          <w:szCs w:val="24"/>
          <w:lang w:val="id-ID"/>
        </w:rPr>
      </w:pPr>
    </w:p>
    <w:p w14:paraId="4459CC8A" w14:textId="77777777" w:rsidR="00306C7A" w:rsidRPr="004318B0" w:rsidRDefault="00306C7A" w:rsidP="00F7324C">
      <w:pPr>
        <w:widowControl/>
        <w:pBdr>
          <w:top w:val="nil"/>
          <w:left w:val="nil"/>
          <w:bottom w:val="nil"/>
          <w:right w:val="nil"/>
          <w:between w:val="nil"/>
        </w:pBdr>
        <w:spacing w:after="240" w:line="360" w:lineRule="auto"/>
        <w:jc w:val="both"/>
        <w:rPr>
          <w:color w:val="000000"/>
          <w:sz w:val="24"/>
          <w:szCs w:val="24"/>
          <w:lang w:val="id-ID"/>
        </w:rPr>
      </w:pPr>
    </w:p>
    <w:p w14:paraId="36F99DB8" w14:textId="4F4C6017" w:rsidR="003610FA" w:rsidRDefault="003610FA" w:rsidP="003610FA">
      <w:pPr>
        <w:pStyle w:val="Caption"/>
        <w:keepNext/>
        <w:jc w:val="left"/>
      </w:pPr>
      <w:bookmarkStart w:id="123" w:name="_Toc105002611"/>
      <w:r w:rsidRPr="003610FA">
        <w:rPr>
          <w:b/>
        </w:rPr>
        <w:lastRenderedPageBreak/>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19</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w:t>
      </w:r>
      <w:r w:rsidRPr="003610FA">
        <w:rPr>
          <w:lang w:val="id-ID"/>
        </w:rPr>
        <w:t>mendata jurnal umum</w:t>
      </w:r>
      <w:bookmarkEnd w:id="123"/>
    </w:p>
    <w:tbl>
      <w:tblPr>
        <w:tblStyle w:val="45"/>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14:paraId="0D158261" w14:textId="77777777" w:rsidTr="000109CC">
        <w:trPr>
          <w:trHeight w:val="438"/>
        </w:trPr>
        <w:tc>
          <w:tcPr>
            <w:tcW w:w="709" w:type="dxa"/>
            <w:tcBorders>
              <w:top w:val="single" w:sz="6" w:space="0" w:color="000000"/>
            </w:tcBorders>
            <w:vAlign w:val="center"/>
          </w:tcPr>
          <w:p w14:paraId="66F08288" w14:textId="77777777" w:rsidR="000109CC" w:rsidRDefault="000109CC" w:rsidP="000109CC">
            <w:pPr>
              <w:spacing w:line="360" w:lineRule="auto"/>
              <w:jc w:val="center"/>
              <w:rPr>
                <w:b/>
                <w:sz w:val="24"/>
                <w:szCs w:val="24"/>
              </w:rPr>
            </w:pPr>
            <w:r>
              <w:rPr>
                <w:b/>
                <w:sz w:val="24"/>
                <w:szCs w:val="24"/>
              </w:rPr>
              <w:t>No.</w:t>
            </w:r>
          </w:p>
        </w:tc>
        <w:tc>
          <w:tcPr>
            <w:tcW w:w="3260" w:type="dxa"/>
            <w:tcBorders>
              <w:top w:val="single" w:sz="6" w:space="0" w:color="000000"/>
            </w:tcBorders>
            <w:vAlign w:val="center"/>
          </w:tcPr>
          <w:p w14:paraId="33CC8030" w14:textId="77777777" w:rsidR="000109CC" w:rsidRDefault="000109CC" w:rsidP="000109CC">
            <w:pPr>
              <w:spacing w:line="360" w:lineRule="auto"/>
              <w:jc w:val="center"/>
              <w:rPr>
                <w:b/>
                <w:i/>
                <w:sz w:val="24"/>
                <w:szCs w:val="24"/>
              </w:rPr>
            </w:pPr>
            <w:r>
              <w:rPr>
                <w:b/>
                <w:sz w:val="24"/>
                <w:szCs w:val="24"/>
              </w:rPr>
              <w:t>Aksi</w:t>
            </w:r>
            <w:r>
              <w:rPr>
                <w:b/>
                <w:i/>
                <w:sz w:val="24"/>
                <w:szCs w:val="24"/>
              </w:rPr>
              <w:t xml:space="preserve"> </w:t>
            </w:r>
            <w:r>
              <w:rPr>
                <w:b/>
                <w:sz w:val="24"/>
                <w:szCs w:val="24"/>
                <w:lang w:val="id-ID"/>
              </w:rPr>
              <w:t>Aktor</w:t>
            </w:r>
          </w:p>
        </w:tc>
        <w:tc>
          <w:tcPr>
            <w:tcW w:w="3969" w:type="dxa"/>
            <w:tcBorders>
              <w:top w:val="single" w:sz="6" w:space="0" w:color="000000"/>
            </w:tcBorders>
            <w:vAlign w:val="center"/>
          </w:tcPr>
          <w:p w14:paraId="475E70AD" w14:textId="77777777" w:rsidR="000109CC" w:rsidRDefault="000109CC" w:rsidP="000109CC">
            <w:pPr>
              <w:spacing w:line="360" w:lineRule="auto"/>
              <w:jc w:val="center"/>
              <w:rPr>
                <w:b/>
                <w:sz w:val="24"/>
                <w:szCs w:val="24"/>
              </w:rPr>
            </w:pPr>
            <w:r>
              <w:rPr>
                <w:b/>
                <w:sz w:val="24"/>
                <w:szCs w:val="24"/>
              </w:rPr>
              <w:t>Reaksi Sistem</w:t>
            </w:r>
          </w:p>
        </w:tc>
      </w:tr>
      <w:tr w:rsidR="000109CC" w14:paraId="24873402" w14:textId="77777777" w:rsidTr="000109CC">
        <w:trPr>
          <w:trHeight w:val="438"/>
        </w:trPr>
        <w:tc>
          <w:tcPr>
            <w:tcW w:w="7938" w:type="dxa"/>
            <w:gridSpan w:val="3"/>
            <w:tcBorders>
              <w:top w:val="single" w:sz="6" w:space="0" w:color="000000"/>
            </w:tcBorders>
            <w:vAlign w:val="center"/>
          </w:tcPr>
          <w:p w14:paraId="0D377B70" w14:textId="77777777" w:rsidR="000109CC" w:rsidRDefault="000109CC" w:rsidP="000109CC">
            <w:pPr>
              <w:spacing w:line="360" w:lineRule="auto"/>
              <w:rPr>
                <w:b/>
                <w:sz w:val="24"/>
                <w:szCs w:val="24"/>
              </w:rPr>
            </w:pPr>
            <w:r>
              <w:rPr>
                <w:b/>
                <w:sz w:val="24"/>
                <w:szCs w:val="24"/>
              </w:rPr>
              <w:t>Skenario Normal</w:t>
            </w:r>
          </w:p>
        </w:tc>
      </w:tr>
      <w:tr w:rsidR="000109CC" w14:paraId="4D729766" w14:textId="77777777" w:rsidTr="000109CC">
        <w:trPr>
          <w:trHeight w:val="863"/>
        </w:trPr>
        <w:tc>
          <w:tcPr>
            <w:tcW w:w="709" w:type="dxa"/>
            <w:vAlign w:val="center"/>
          </w:tcPr>
          <w:p w14:paraId="71E2ECAB"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299E41F3" w14:textId="77777777" w:rsidR="000109CC" w:rsidRDefault="000109CC" w:rsidP="000109CC">
            <w:pPr>
              <w:spacing w:line="360" w:lineRule="auto"/>
              <w:rPr>
                <w:sz w:val="24"/>
                <w:szCs w:val="24"/>
              </w:rPr>
            </w:pPr>
            <w:r>
              <w:rPr>
                <w:sz w:val="24"/>
                <w:szCs w:val="24"/>
              </w:rPr>
              <w:t xml:space="preserve">Menekan tombol menu </w:t>
            </w:r>
            <w:r w:rsidRPr="006A0119">
              <w:rPr>
                <w:sz w:val="24"/>
                <w:szCs w:val="24"/>
                <w:lang w:val="id-ID"/>
              </w:rPr>
              <w:t>jurnal umum</w:t>
            </w:r>
            <w:r w:rsidRPr="006A0119">
              <w:rPr>
                <w:sz w:val="24"/>
                <w:szCs w:val="24"/>
              </w:rPr>
              <w:t>.</w:t>
            </w:r>
          </w:p>
        </w:tc>
        <w:tc>
          <w:tcPr>
            <w:tcW w:w="3969" w:type="dxa"/>
            <w:vAlign w:val="center"/>
          </w:tcPr>
          <w:p w14:paraId="3754DB6C" w14:textId="77777777" w:rsidR="000109CC" w:rsidRDefault="000109CC" w:rsidP="000109CC">
            <w:pPr>
              <w:spacing w:line="360" w:lineRule="auto"/>
              <w:rPr>
                <w:sz w:val="24"/>
                <w:szCs w:val="24"/>
              </w:rPr>
            </w:pPr>
          </w:p>
        </w:tc>
      </w:tr>
      <w:tr w:rsidR="000109CC" w14:paraId="0E4A88E4" w14:textId="77777777" w:rsidTr="000109CC">
        <w:trPr>
          <w:trHeight w:val="863"/>
        </w:trPr>
        <w:tc>
          <w:tcPr>
            <w:tcW w:w="709" w:type="dxa"/>
            <w:vAlign w:val="center"/>
          </w:tcPr>
          <w:p w14:paraId="402703BD"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3C741C7" w14:textId="77777777" w:rsidR="000109CC" w:rsidRDefault="000109CC" w:rsidP="000109CC">
            <w:pPr>
              <w:spacing w:line="360" w:lineRule="auto"/>
              <w:rPr>
                <w:sz w:val="24"/>
                <w:szCs w:val="24"/>
              </w:rPr>
            </w:pPr>
          </w:p>
        </w:tc>
        <w:tc>
          <w:tcPr>
            <w:tcW w:w="3969" w:type="dxa"/>
            <w:vAlign w:val="center"/>
          </w:tcPr>
          <w:p w14:paraId="7E333A25" w14:textId="77777777" w:rsidR="000109CC" w:rsidRDefault="000109CC" w:rsidP="000109CC">
            <w:pPr>
              <w:spacing w:line="360" w:lineRule="auto"/>
              <w:rPr>
                <w:sz w:val="24"/>
                <w:szCs w:val="24"/>
              </w:rPr>
            </w:pPr>
            <w:r>
              <w:rPr>
                <w:sz w:val="24"/>
                <w:szCs w:val="24"/>
              </w:rPr>
              <w:t xml:space="preserve">Menampilkan halaman data </w:t>
            </w:r>
            <w:r w:rsidRPr="006A0119">
              <w:rPr>
                <w:sz w:val="24"/>
                <w:szCs w:val="24"/>
                <w:lang w:val="id-ID"/>
              </w:rPr>
              <w:t>jurnal umum</w:t>
            </w:r>
            <w:r>
              <w:rPr>
                <w:sz w:val="24"/>
                <w:szCs w:val="24"/>
              </w:rPr>
              <w:t>.</w:t>
            </w:r>
          </w:p>
        </w:tc>
      </w:tr>
      <w:tr w:rsidR="000109CC" w14:paraId="2A5BFC9A" w14:textId="77777777" w:rsidTr="000109CC">
        <w:trPr>
          <w:trHeight w:val="863"/>
        </w:trPr>
        <w:tc>
          <w:tcPr>
            <w:tcW w:w="709" w:type="dxa"/>
            <w:vAlign w:val="center"/>
          </w:tcPr>
          <w:p w14:paraId="5C725896"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9BD5074" w14:textId="77777777" w:rsidR="000109CC" w:rsidRDefault="000109CC" w:rsidP="000109CC">
            <w:pPr>
              <w:spacing w:line="360" w:lineRule="auto"/>
              <w:rPr>
                <w:sz w:val="24"/>
                <w:szCs w:val="24"/>
              </w:rPr>
            </w:pPr>
            <w:r>
              <w:rPr>
                <w:sz w:val="24"/>
                <w:szCs w:val="24"/>
              </w:rPr>
              <w:t xml:space="preserve">Melihat data </w:t>
            </w:r>
            <w:r w:rsidRPr="006A0119">
              <w:rPr>
                <w:sz w:val="24"/>
                <w:szCs w:val="24"/>
                <w:lang w:val="id-ID"/>
              </w:rPr>
              <w:t>jurnal umum</w:t>
            </w:r>
            <w:r>
              <w:rPr>
                <w:sz w:val="24"/>
                <w:szCs w:val="24"/>
              </w:rPr>
              <w:t>.</w:t>
            </w:r>
          </w:p>
        </w:tc>
        <w:tc>
          <w:tcPr>
            <w:tcW w:w="3969" w:type="dxa"/>
            <w:vAlign w:val="center"/>
          </w:tcPr>
          <w:p w14:paraId="5EC44370" w14:textId="77777777" w:rsidR="000109CC" w:rsidRDefault="000109CC" w:rsidP="000109CC">
            <w:pPr>
              <w:spacing w:line="360" w:lineRule="auto"/>
              <w:rPr>
                <w:sz w:val="24"/>
                <w:szCs w:val="24"/>
              </w:rPr>
            </w:pPr>
          </w:p>
        </w:tc>
      </w:tr>
      <w:tr w:rsidR="000109CC" w14:paraId="77441862" w14:textId="77777777" w:rsidTr="000109CC">
        <w:trPr>
          <w:trHeight w:val="510"/>
        </w:trPr>
        <w:tc>
          <w:tcPr>
            <w:tcW w:w="7938" w:type="dxa"/>
            <w:gridSpan w:val="3"/>
            <w:vAlign w:val="center"/>
          </w:tcPr>
          <w:p w14:paraId="25F65C6A" w14:textId="77777777" w:rsidR="000109CC" w:rsidRDefault="000109CC" w:rsidP="000109CC">
            <w:pPr>
              <w:spacing w:line="360" w:lineRule="auto"/>
              <w:rPr>
                <w:b/>
                <w:sz w:val="24"/>
                <w:szCs w:val="24"/>
              </w:rPr>
            </w:pPr>
            <w:r>
              <w:rPr>
                <w:b/>
                <w:sz w:val="24"/>
                <w:szCs w:val="24"/>
              </w:rPr>
              <w:t>Skenario Alternatif Tambah Data</w:t>
            </w:r>
          </w:p>
        </w:tc>
      </w:tr>
      <w:tr w:rsidR="000109CC" w14:paraId="654846A7" w14:textId="77777777" w:rsidTr="000109CC">
        <w:trPr>
          <w:trHeight w:val="834"/>
        </w:trPr>
        <w:tc>
          <w:tcPr>
            <w:tcW w:w="709" w:type="dxa"/>
            <w:vAlign w:val="center"/>
          </w:tcPr>
          <w:p w14:paraId="0A686B8E"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62F2D51D" w14:textId="77777777" w:rsidR="000109CC" w:rsidRDefault="000109CC" w:rsidP="000109CC">
            <w:pPr>
              <w:spacing w:line="360" w:lineRule="auto"/>
              <w:rPr>
                <w:sz w:val="24"/>
                <w:szCs w:val="24"/>
              </w:rPr>
            </w:pPr>
            <w:r>
              <w:rPr>
                <w:sz w:val="24"/>
                <w:szCs w:val="24"/>
              </w:rPr>
              <w:t>Menekan tombol tambah data.</w:t>
            </w:r>
          </w:p>
        </w:tc>
        <w:tc>
          <w:tcPr>
            <w:tcW w:w="3969" w:type="dxa"/>
            <w:vAlign w:val="center"/>
          </w:tcPr>
          <w:p w14:paraId="18E6B206" w14:textId="77777777" w:rsidR="000109CC" w:rsidRDefault="000109CC" w:rsidP="000109CC">
            <w:pPr>
              <w:spacing w:line="360" w:lineRule="auto"/>
              <w:rPr>
                <w:sz w:val="24"/>
                <w:szCs w:val="24"/>
              </w:rPr>
            </w:pPr>
          </w:p>
        </w:tc>
      </w:tr>
      <w:tr w:rsidR="000109CC" w14:paraId="75ADC99C" w14:textId="77777777" w:rsidTr="000109CC">
        <w:trPr>
          <w:trHeight w:val="834"/>
        </w:trPr>
        <w:tc>
          <w:tcPr>
            <w:tcW w:w="709" w:type="dxa"/>
            <w:vAlign w:val="center"/>
          </w:tcPr>
          <w:p w14:paraId="20CB5088"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2DD3F68" w14:textId="77777777" w:rsidR="000109CC" w:rsidRDefault="000109CC" w:rsidP="000109CC">
            <w:pPr>
              <w:spacing w:line="360" w:lineRule="auto"/>
              <w:rPr>
                <w:sz w:val="24"/>
                <w:szCs w:val="24"/>
              </w:rPr>
            </w:pPr>
          </w:p>
        </w:tc>
        <w:tc>
          <w:tcPr>
            <w:tcW w:w="3969" w:type="dxa"/>
            <w:vAlign w:val="center"/>
          </w:tcPr>
          <w:p w14:paraId="6CD655FD"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tambah data </w:t>
            </w:r>
            <w:r w:rsidRPr="006A0119">
              <w:rPr>
                <w:sz w:val="24"/>
                <w:szCs w:val="24"/>
                <w:lang w:val="id-ID"/>
              </w:rPr>
              <w:t>jurnal umum</w:t>
            </w:r>
            <w:r>
              <w:rPr>
                <w:sz w:val="24"/>
                <w:szCs w:val="24"/>
              </w:rPr>
              <w:t>.</w:t>
            </w:r>
          </w:p>
        </w:tc>
      </w:tr>
      <w:tr w:rsidR="000109CC" w14:paraId="3711B317" w14:textId="77777777" w:rsidTr="000109CC">
        <w:trPr>
          <w:trHeight w:val="704"/>
        </w:trPr>
        <w:tc>
          <w:tcPr>
            <w:tcW w:w="709" w:type="dxa"/>
            <w:vAlign w:val="center"/>
          </w:tcPr>
          <w:p w14:paraId="271C6BDF"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86309C8"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5A7AE0DF" w14:textId="77777777" w:rsidR="000109CC" w:rsidRDefault="000109CC" w:rsidP="000109CC">
            <w:pPr>
              <w:spacing w:line="360" w:lineRule="auto"/>
              <w:rPr>
                <w:sz w:val="24"/>
                <w:szCs w:val="24"/>
              </w:rPr>
            </w:pPr>
          </w:p>
        </w:tc>
      </w:tr>
      <w:tr w:rsidR="000109CC" w14:paraId="12AF72C9" w14:textId="77777777" w:rsidTr="000109CC">
        <w:trPr>
          <w:trHeight w:val="704"/>
        </w:trPr>
        <w:tc>
          <w:tcPr>
            <w:tcW w:w="709" w:type="dxa"/>
            <w:vAlign w:val="center"/>
          </w:tcPr>
          <w:p w14:paraId="3D10384C"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324C8544" w14:textId="77777777" w:rsidR="000109CC" w:rsidRDefault="000109CC" w:rsidP="000109CC">
            <w:pPr>
              <w:spacing w:line="360" w:lineRule="auto"/>
              <w:rPr>
                <w:sz w:val="24"/>
                <w:szCs w:val="24"/>
              </w:rPr>
            </w:pPr>
          </w:p>
        </w:tc>
        <w:tc>
          <w:tcPr>
            <w:tcW w:w="3969" w:type="dxa"/>
            <w:vAlign w:val="center"/>
          </w:tcPr>
          <w:p w14:paraId="3CA14A62"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menyimpan data tersebut kedalam </w:t>
            </w:r>
            <w:r>
              <w:rPr>
                <w:i/>
                <w:sz w:val="24"/>
                <w:szCs w:val="24"/>
                <w:lang w:val="id-ID"/>
              </w:rPr>
              <w:t>database.</w:t>
            </w:r>
            <w:r>
              <w:rPr>
                <w:sz w:val="24"/>
                <w:szCs w:val="24"/>
              </w:rPr>
              <w:t xml:space="preserve"> Jika data gagal </w:t>
            </w:r>
            <w:r>
              <w:rPr>
                <w:sz w:val="24"/>
                <w:szCs w:val="24"/>
                <w:lang w:val="id-ID"/>
              </w:rPr>
              <w:t>disimpan</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6A0119">
              <w:rPr>
                <w:sz w:val="24"/>
                <w:szCs w:val="24"/>
                <w:lang w:val="id-ID"/>
              </w:rPr>
              <w:t>jurnal umum</w:t>
            </w:r>
            <w:r>
              <w:rPr>
                <w:i/>
                <w:sz w:val="24"/>
                <w:szCs w:val="24"/>
                <w:lang w:val="id-ID"/>
              </w:rPr>
              <w:t>.</w:t>
            </w:r>
          </w:p>
        </w:tc>
      </w:tr>
      <w:tr w:rsidR="000109CC" w14:paraId="1925DEE2" w14:textId="77777777" w:rsidTr="000109CC">
        <w:trPr>
          <w:trHeight w:val="610"/>
        </w:trPr>
        <w:tc>
          <w:tcPr>
            <w:tcW w:w="7938" w:type="dxa"/>
            <w:gridSpan w:val="3"/>
            <w:vAlign w:val="center"/>
          </w:tcPr>
          <w:p w14:paraId="6FD3530C" w14:textId="77777777" w:rsidR="000109CC" w:rsidRDefault="000109CC" w:rsidP="000109CC">
            <w:pPr>
              <w:spacing w:line="360" w:lineRule="auto"/>
              <w:rPr>
                <w:b/>
                <w:sz w:val="24"/>
                <w:szCs w:val="24"/>
              </w:rPr>
            </w:pPr>
            <w:r>
              <w:rPr>
                <w:b/>
                <w:sz w:val="24"/>
                <w:szCs w:val="24"/>
              </w:rPr>
              <w:t>Skenario Alternatif Ubah Data</w:t>
            </w:r>
          </w:p>
        </w:tc>
      </w:tr>
      <w:tr w:rsidR="000109CC" w14:paraId="053335A0" w14:textId="77777777" w:rsidTr="000109CC">
        <w:trPr>
          <w:trHeight w:val="855"/>
        </w:trPr>
        <w:tc>
          <w:tcPr>
            <w:tcW w:w="709" w:type="dxa"/>
            <w:vAlign w:val="center"/>
          </w:tcPr>
          <w:p w14:paraId="5CE450C0"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DFACEFC"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59E36F57" w14:textId="77777777" w:rsidR="000109CC" w:rsidRDefault="000109CC" w:rsidP="000109CC">
            <w:pPr>
              <w:spacing w:line="360" w:lineRule="auto"/>
              <w:rPr>
                <w:sz w:val="24"/>
                <w:szCs w:val="24"/>
              </w:rPr>
            </w:pPr>
          </w:p>
        </w:tc>
      </w:tr>
      <w:tr w:rsidR="000109CC" w14:paraId="68625EB5" w14:textId="77777777" w:rsidTr="000109CC">
        <w:trPr>
          <w:trHeight w:val="855"/>
        </w:trPr>
        <w:tc>
          <w:tcPr>
            <w:tcW w:w="709" w:type="dxa"/>
            <w:vAlign w:val="center"/>
          </w:tcPr>
          <w:p w14:paraId="189CE683"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643E995" w14:textId="77777777" w:rsidR="000109CC" w:rsidRDefault="000109CC" w:rsidP="000109CC">
            <w:pPr>
              <w:spacing w:line="360" w:lineRule="auto"/>
              <w:rPr>
                <w:sz w:val="24"/>
                <w:szCs w:val="24"/>
              </w:rPr>
            </w:pPr>
          </w:p>
        </w:tc>
        <w:tc>
          <w:tcPr>
            <w:tcW w:w="3969" w:type="dxa"/>
            <w:vAlign w:val="center"/>
          </w:tcPr>
          <w:p w14:paraId="0664E99A"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data </w:t>
            </w:r>
            <w:r w:rsidRPr="006A0119">
              <w:rPr>
                <w:sz w:val="24"/>
                <w:szCs w:val="24"/>
                <w:lang w:val="id-ID"/>
              </w:rPr>
              <w:t>jurnal umum</w:t>
            </w:r>
            <w:r>
              <w:rPr>
                <w:sz w:val="24"/>
                <w:szCs w:val="24"/>
              </w:rPr>
              <w:t>.</w:t>
            </w:r>
          </w:p>
        </w:tc>
      </w:tr>
      <w:tr w:rsidR="000109CC" w14:paraId="18D45259" w14:textId="77777777" w:rsidTr="000109CC">
        <w:trPr>
          <w:trHeight w:val="855"/>
        </w:trPr>
        <w:tc>
          <w:tcPr>
            <w:tcW w:w="709" w:type="dxa"/>
            <w:vAlign w:val="center"/>
          </w:tcPr>
          <w:p w14:paraId="20D83493"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165B7AE"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5644649A" w14:textId="77777777" w:rsidR="000109CC" w:rsidRDefault="000109CC" w:rsidP="000109CC">
            <w:pPr>
              <w:spacing w:line="360" w:lineRule="auto"/>
              <w:rPr>
                <w:sz w:val="24"/>
                <w:szCs w:val="24"/>
              </w:rPr>
            </w:pPr>
          </w:p>
        </w:tc>
      </w:tr>
      <w:tr w:rsidR="000109CC" w14:paraId="7A8FCF57" w14:textId="77777777" w:rsidTr="000109CC">
        <w:trPr>
          <w:trHeight w:val="855"/>
        </w:trPr>
        <w:tc>
          <w:tcPr>
            <w:tcW w:w="709" w:type="dxa"/>
            <w:vAlign w:val="center"/>
          </w:tcPr>
          <w:p w14:paraId="2467D11D" w14:textId="77777777" w:rsidR="000109CC" w:rsidRDefault="000109CC" w:rsidP="000109CC">
            <w:pPr>
              <w:spacing w:line="360" w:lineRule="auto"/>
              <w:jc w:val="center"/>
              <w:rPr>
                <w:sz w:val="24"/>
                <w:szCs w:val="24"/>
              </w:rPr>
            </w:pPr>
            <w:r>
              <w:rPr>
                <w:sz w:val="24"/>
                <w:szCs w:val="24"/>
              </w:rPr>
              <w:lastRenderedPageBreak/>
              <w:t>4</w:t>
            </w:r>
          </w:p>
        </w:tc>
        <w:tc>
          <w:tcPr>
            <w:tcW w:w="3260" w:type="dxa"/>
            <w:vAlign w:val="center"/>
          </w:tcPr>
          <w:p w14:paraId="3DCE0287" w14:textId="77777777" w:rsidR="000109CC" w:rsidRDefault="000109CC" w:rsidP="000109CC">
            <w:pPr>
              <w:spacing w:line="360" w:lineRule="auto"/>
              <w:rPr>
                <w:sz w:val="24"/>
                <w:szCs w:val="24"/>
              </w:rPr>
            </w:pPr>
          </w:p>
        </w:tc>
        <w:tc>
          <w:tcPr>
            <w:tcW w:w="3969" w:type="dxa"/>
            <w:vAlign w:val="center"/>
          </w:tcPr>
          <w:p w14:paraId="2343C957"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6A0119">
              <w:rPr>
                <w:sz w:val="24"/>
                <w:szCs w:val="24"/>
                <w:lang w:val="id-ID"/>
              </w:rPr>
              <w:t>jurnal umum</w:t>
            </w:r>
            <w:r>
              <w:rPr>
                <w:i/>
                <w:sz w:val="24"/>
                <w:szCs w:val="24"/>
                <w:lang w:val="id-ID"/>
              </w:rPr>
              <w:t>.</w:t>
            </w:r>
          </w:p>
        </w:tc>
      </w:tr>
      <w:tr w:rsidR="000109CC" w14:paraId="2857A716" w14:textId="77777777" w:rsidTr="000109CC">
        <w:trPr>
          <w:trHeight w:val="556"/>
        </w:trPr>
        <w:tc>
          <w:tcPr>
            <w:tcW w:w="7938" w:type="dxa"/>
            <w:gridSpan w:val="3"/>
            <w:vAlign w:val="center"/>
          </w:tcPr>
          <w:p w14:paraId="7A123A68" w14:textId="77777777" w:rsidR="000109CC" w:rsidRDefault="000109CC" w:rsidP="000109CC">
            <w:pPr>
              <w:spacing w:line="360" w:lineRule="auto"/>
              <w:rPr>
                <w:b/>
                <w:sz w:val="24"/>
                <w:szCs w:val="24"/>
              </w:rPr>
            </w:pPr>
            <w:r>
              <w:rPr>
                <w:b/>
                <w:sz w:val="24"/>
                <w:szCs w:val="24"/>
              </w:rPr>
              <w:t>Skenario Alternatif Hapus Data</w:t>
            </w:r>
          </w:p>
        </w:tc>
      </w:tr>
      <w:tr w:rsidR="000109CC" w14:paraId="25BD0F35" w14:textId="77777777" w:rsidTr="000109CC">
        <w:trPr>
          <w:trHeight w:val="855"/>
        </w:trPr>
        <w:tc>
          <w:tcPr>
            <w:tcW w:w="709" w:type="dxa"/>
            <w:vAlign w:val="center"/>
          </w:tcPr>
          <w:p w14:paraId="45B1C1D8"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4F6666EA" w14:textId="77777777" w:rsidR="000109CC" w:rsidRDefault="000109CC" w:rsidP="000109CC">
            <w:pPr>
              <w:spacing w:line="360" w:lineRule="auto"/>
              <w:rPr>
                <w:sz w:val="24"/>
                <w:szCs w:val="24"/>
              </w:rPr>
            </w:pPr>
            <w:r>
              <w:rPr>
                <w:sz w:val="24"/>
                <w:szCs w:val="24"/>
              </w:rPr>
              <w:t xml:space="preserve">Menekan tombol </w:t>
            </w:r>
            <w:r w:rsidRPr="006B4C0C">
              <w:rPr>
                <w:i/>
                <w:sz w:val="24"/>
                <w:szCs w:val="24"/>
                <w:lang w:val="id-ID"/>
              </w:rPr>
              <w:t>delete</w:t>
            </w:r>
            <w:r>
              <w:rPr>
                <w:sz w:val="24"/>
                <w:szCs w:val="24"/>
              </w:rPr>
              <w:t xml:space="preserve"> </w:t>
            </w:r>
            <w:r>
              <w:rPr>
                <w:sz w:val="24"/>
                <w:szCs w:val="24"/>
                <w:lang w:val="id-ID"/>
              </w:rPr>
              <w:t xml:space="preserve">pada </w:t>
            </w:r>
            <w:r>
              <w:rPr>
                <w:sz w:val="24"/>
                <w:szCs w:val="24"/>
              </w:rPr>
              <w:t>data yang ingin dihapus.</w:t>
            </w:r>
          </w:p>
        </w:tc>
        <w:tc>
          <w:tcPr>
            <w:tcW w:w="3969" w:type="dxa"/>
            <w:vAlign w:val="center"/>
          </w:tcPr>
          <w:p w14:paraId="26870AFB" w14:textId="77777777" w:rsidR="000109CC" w:rsidRDefault="000109CC" w:rsidP="000109CC">
            <w:pPr>
              <w:spacing w:line="360" w:lineRule="auto"/>
              <w:rPr>
                <w:sz w:val="24"/>
                <w:szCs w:val="24"/>
              </w:rPr>
            </w:pPr>
          </w:p>
        </w:tc>
      </w:tr>
      <w:tr w:rsidR="000109CC" w14:paraId="5438F155" w14:textId="77777777" w:rsidTr="000109CC">
        <w:trPr>
          <w:trHeight w:val="855"/>
        </w:trPr>
        <w:tc>
          <w:tcPr>
            <w:tcW w:w="709" w:type="dxa"/>
            <w:vAlign w:val="center"/>
          </w:tcPr>
          <w:p w14:paraId="60FD3DCB"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6E3870E8" w14:textId="77777777" w:rsidR="000109CC" w:rsidRDefault="000109CC" w:rsidP="000109CC">
            <w:pPr>
              <w:spacing w:line="360" w:lineRule="auto"/>
              <w:rPr>
                <w:sz w:val="24"/>
                <w:szCs w:val="24"/>
              </w:rPr>
            </w:pPr>
          </w:p>
        </w:tc>
        <w:tc>
          <w:tcPr>
            <w:tcW w:w="3969" w:type="dxa"/>
            <w:vAlign w:val="center"/>
          </w:tcPr>
          <w:p w14:paraId="06505E29" w14:textId="77777777" w:rsidR="000109CC" w:rsidRDefault="000109CC" w:rsidP="000109CC">
            <w:pPr>
              <w:spacing w:line="360" w:lineRule="auto"/>
              <w:rPr>
                <w:sz w:val="24"/>
                <w:szCs w:val="24"/>
              </w:rPr>
            </w:pPr>
            <w:r>
              <w:rPr>
                <w:sz w:val="24"/>
                <w:szCs w:val="24"/>
              </w:rPr>
              <w:t xml:space="preserve">Menampilkan </w:t>
            </w:r>
            <w:r>
              <w:rPr>
                <w:i/>
                <w:sz w:val="24"/>
                <w:szCs w:val="24"/>
                <w:lang w:val="id-ID"/>
              </w:rPr>
              <w:t>pop up</w:t>
            </w:r>
            <w:r>
              <w:rPr>
                <w:i/>
                <w:sz w:val="24"/>
                <w:szCs w:val="24"/>
              </w:rPr>
              <w:t xml:space="preserve"> </w:t>
            </w:r>
            <w:r>
              <w:rPr>
                <w:sz w:val="24"/>
                <w:szCs w:val="24"/>
                <w:lang w:val="id-ID"/>
              </w:rPr>
              <w:t xml:space="preserve">konfirmasi hapus data </w:t>
            </w:r>
            <w:r w:rsidRPr="006A0119">
              <w:rPr>
                <w:sz w:val="24"/>
                <w:szCs w:val="24"/>
                <w:lang w:val="id-ID"/>
              </w:rPr>
              <w:t>jurnal umum</w:t>
            </w:r>
            <w:r>
              <w:rPr>
                <w:sz w:val="24"/>
                <w:szCs w:val="24"/>
              </w:rPr>
              <w:t>.</w:t>
            </w:r>
          </w:p>
        </w:tc>
      </w:tr>
      <w:tr w:rsidR="000109CC" w14:paraId="3341D10D" w14:textId="77777777" w:rsidTr="000109CC">
        <w:trPr>
          <w:trHeight w:val="855"/>
        </w:trPr>
        <w:tc>
          <w:tcPr>
            <w:tcW w:w="709" w:type="dxa"/>
            <w:vAlign w:val="center"/>
          </w:tcPr>
          <w:p w14:paraId="278F2AB0" w14:textId="77777777" w:rsidR="000109CC" w:rsidRPr="006B4C0C"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3A656F7D" w14:textId="77777777" w:rsidR="000109CC" w:rsidRDefault="000109CC" w:rsidP="000109CC">
            <w:pPr>
              <w:spacing w:line="360" w:lineRule="auto"/>
              <w:rPr>
                <w:sz w:val="24"/>
                <w:szCs w:val="24"/>
              </w:rPr>
            </w:pPr>
            <w:r>
              <w:rPr>
                <w:sz w:val="24"/>
                <w:szCs w:val="24"/>
              </w:rPr>
              <w:t xml:space="preserve">Menekan tombol </w:t>
            </w:r>
            <w:r>
              <w:rPr>
                <w:sz w:val="24"/>
                <w:szCs w:val="24"/>
                <w:lang w:val="id-ID"/>
              </w:rPr>
              <w:t>hapus</w:t>
            </w:r>
            <w:r>
              <w:rPr>
                <w:sz w:val="24"/>
                <w:szCs w:val="24"/>
              </w:rPr>
              <w:t>.</w:t>
            </w:r>
          </w:p>
        </w:tc>
        <w:tc>
          <w:tcPr>
            <w:tcW w:w="3969" w:type="dxa"/>
            <w:vAlign w:val="center"/>
          </w:tcPr>
          <w:p w14:paraId="6072E82C" w14:textId="77777777" w:rsidR="000109CC" w:rsidRDefault="000109CC" w:rsidP="000109CC">
            <w:pPr>
              <w:spacing w:line="360" w:lineRule="auto"/>
              <w:rPr>
                <w:sz w:val="24"/>
                <w:szCs w:val="24"/>
              </w:rPr>
            </w:pPr>
          </w:p>
        </w:tc>
      </w:tr>
      <w:tr w:rsidR="000109CC" w14:paraId="5D689538" w14:textId="77777777" w:rsidTr="000109CC">
        <w:trPr>
          <w:trHeight w:val="855"/>
        </w:trPr>
        <w:tc>
          <w:tcPr>
            <w:tcW w:w="709" w:type="dxa"/>
            <w:vAlign w:val="center"/>
          </w:tcPr>
          <w:p w14:paraId="7EFDBD3B" w14:textId="77777777" w:rsidR="000109CC" w:rsidRPr="006B4C0C"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675174A5" w14:textId="77777777" w:rsidR="000109CC" w:rsidRDefault="000109CC" w:rsidP="000109CC">
            <w:pPr>
              <w:spacing w:line="360" w:lineRule="auto"/>
              <w:rPr>
                <w:sz w:val="24"/>
                <w:szCs w:val="24"/>
              </w:rPr>
            </w:pPr>
          </w:p>
        </w:tc>
        <w:tc>
          <w:tcPr>
            <w:tcW w:w="3969" w:type="dxa"/>
            <w:vAlign w:val="center"/>
          </w:tcPr>
          <w:p w14:paraId="3AF4D3A8" w14:textId="77777777" w:rsidR="000109CC" w:rsidRDefault="000109CC" w:rsidP="000109CC">
            <w:pPr>
              <w:spacing w:line="360" w:lineRule="auto"/>
              <w:rPr>
                <w:sz w:val="24"/>
                <w:szCs w:val="24"/>
              </w:rPr>
            </w:pPr>
            <w:r>
              <w:rPr>
                <w:sz w:val="24"/>
                <w:szCs w:val="24"/>
                <w:lang w:val="id-ID"/>
              </w:rPr>
              <w:t>Menghapus</w:t>
            </w:r>
            <w:r>
              <w:rPr>
                <w:sz w:val="24"/>
                <w:szCs w:val="24"/>
              </w:rPr>
              <w:t xml:space="preserve"> data yang </w:t>
            </w:r>
            <w:r>
              <w:rPr>
                <w:sz w:val="24"/>
                <w:szCs w:val="24"/>
                <w:lang w:val="id-ID"/>
              </w:rPr>
              <w:t>dipilih</w:t>
            </w:r>
            <w:r>
              <w:rPr>
                <w:sz w:val="24"/>
                <w:szCs w:val="24"/>
              </w:rPr>
              <w:t xml:space="preserve"> </w:t>
            </w:r>
            <w:r>
              <w:rPr>
                <w:sz w:val="24"/>
                <w:szCs w:val="24"/>
                <w:lang w:val="id-ID"/>
              </w:rPr>
              <w:t xml:space="preserve">dari </w:t>
            </w:r>
            <w:r>
              <w:rPr>
                <w:i/>
                <w:sz w:val="24"/>
                <w:szCs w:val="24"/>
                <w:lang w:val="id-ID"/>
              </w:rPr>
              <w:t>database.</w:t>
            </w:r>
            <w:r>
              <w:rPr>
                <w:sz w:val="24"/>
                <w:szCs w:val="24"/>
              </w:rPr>
              <w:t xml:space="preserve"> Jika data gagal </w:t>
            </w:r>
            <w:r>
              <w:rPr>
                <w:sz w:val="24"/>
                <w:szCs w:val="24"/>
                <w:lang w:val="id-ID"/>
              </w:rPr>
              <w:t>terhapus</w:t>
            </w:r>
            <w:r>
              <w:rPr>
                <w:sz w:val="24"/>
                <w:szCs w:val="24"/>
              </w:rPr>
              <w:t xml:space="preserve">, sistem menampilkan notifikasi gagal dan </w:t>
            </w:r>
            <w:r>
              <w:rPr>
                <w:sz w:val="24"/>
                <w:szCs w:val="24"/>
                <w:lang w:val="id-ID"/>
              </w:rPr>
              <w:t xml:space="preserve">menampilkan halaman </w:t>
            </w:r>
            <w:r>
              <w:rPr>
                <w:sz w:val="24"/>
                <w:szCs w:val="24"/>
              </w:rPr>
              <w:t xml:space="preserve">data </w:t>
            </w:r>
            <w:r w:rsidRPr="006A0119">
              <w:rPr>
                <w:sz w:val="24"/>
                <w:szCs w:val="24"/>
                <w:lang w:val="id-ID"/>
              </w:rPr>
              <w:t>jurnal umum</w:t>
            </w:r>
            <w:r>
              <w:rPr>
                <w:i/>
                <w:sz w:val="24"/>
                <w:szCs w:val="24"/>
                <w:lang w:val="id-ID"/>
              </w:rPr>
              <w:t>.</w:t>
            </w:r>
          </w:p>
        </w:tc>
      </w:tr>
    </w:tbl>
    <w:p w14:paraId="51459DEF" w14:textId="77777777" w:rsidR="000109CC" w:rsidRDefault="000109CC" w:rsidP="004318B0">
      <w:pPr>
        <w:widowControl/>
        <w:numPr>
          <w:ilvl w:val="0"/>
          <w:numId w:val="11"/>
        </w:numPr>
        <w:pBdr>
          <w:top w:val="nil"/>
          <w:left w:val="nil"/>
          <w:bottom w:val="nil"/>
          <w:right w:val="nil"/>
          <w:between w:val="nil"/>
        </w:pBdr>
        <w:spacing w:before="240" w:after="240" w:line="360" w:lineRule="auto"/>
        <w:ind w:left="851" w:hanging="425"/>
        <w:jc w:val="both"/>
      </w:pPr>
      <w:r>
        <w:rPr>
          <w:color w:val="000000"/>
          <w:sz w:val="24"/>
          <w:szCs w:val="24"/>
        </w:rPr>
        <w:t xml:space="preserve">Mencetak </w:t>
      </w:r>
      <w:r>
        <w:rPr>
          <w:color w:val="000000"/>
          <w:sz w:val="24"/>
          <w:szCs w:val="24"/>
          <w:lang w:val="id-ID"/>
        </w:rPr>
        <w:t>Data Jurnal Umum</w:t>
      </w:r>
    </w:p>
    <w:p w14:paraId="0F6A325C" w14:textId="21DBB630"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20 sebagai berikut.</w:t>
      </w:r>
      <w:bookmarkStart w:id="124" w:name="_heading=h.36ei31r" w:colFirst="0" w:colLast="0"/>
      <w:bookmarkEnd w:id="124"/>
    </w:p>
    <w:p w14:paraId="504E9290" w14:textId="6B9E0734" w:rsidR="003610FA" w:rsidRPr="003610FA" w:rsidRDefault="003610FA" w:rsidP="003610FA">
      <w:pPr>
        <w:pStyle w:val="Caption"/>
        <w:keepNext/>
        <w:jc w:val="left"/>
        <w:rPr>
          <w:lang w:val="id-ID"/>
        </w:rPr>
      </w:pPr>
      <w:bookmarkStart w:id="125" w:name="_Toc105002612"/>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20</w:t>
      </w:r>
      <w:r w:rsidRPr="003610FA">
        <w:rPr>
          <w:b/>
        </w:rPr>
        <w:fldChar w:fldCharType="end"/>
      </w:r>
      <w:r>
        <w:rPr>
          <w:lang w:val="id-ID"/>
        </w:rPr>
        <w:t xml:space="preserve"> </w:t>
      </w:r>
      <w:r w:rsidRPr="003610FA">
        <w:rPr>
          <w:lang w:val="de-DE"/>
        </w:rPr>
        <w:t xml:space="preserve">Skenario mencetak </w:t>
      </w:r>
      <w:r w:rsidRPr="003610FA">
        <w:rPr>
          <w:lang w:val="id-ID"/>
        </w:rPr>
        <w:t>data jurnal umum</w:t>
      </w:r>
      <w:bookmarkEnd w:id="125"/>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A565255" w14:textId="77777777" w:rsidTr="000109CC">
        <w:trPr>
          <w:trHeight w:val="438"/>
        </w:trPr>
        <w:tc>
          <w:tcPr>
            <w:tcW w:w="709" w:type="dxa"/>
            <w:tcBorders>
              <w:top w:val="single" w:sz="6" w:space="0" w:color="000000"/>
            </w:tcBorders>
            <w:vAlign w:val="center"/>
          </w:tcPr>
          <w:p w14:paraId="781AB462"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3386FFF3"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5D15D9ED"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656D0B7F" w14:textId="77777777" w:rsidTr="000109CC">
        <w:trPr>
          <w:trHeight w:val="438"/>
        </w:trPr>
        <w:tc>
          <w:tcPr>
            <w:tcW w:w="7938" w:type="dxa"/>
            <w:gridSpan w:val="3"/>
            <w:tcBorders>
              <w:top w:val="single" w:sz="6" w:space="0" w:color="000000"/>
            </w:tcBorders>
            <w:vAlign w:val="center"/>
          </w:tcPr>
          <w:p w14:paraId="4CA15CAC"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01478268" w14:textId="77777777" w:rsidTr="000109CC">
        <w:trPr>
          <w:trHeight w:val="863"/>
        </w:trPr>
        <w:tc>
          <w:tcPr>
            <w:tcW w:w="709" w:type="dxa"/>
            <w:vAlign w:val="center"/>
          </w:tcPr>
          <w:p w14:paraId="235EFF40"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0E72F43F"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jurnal umum.</w:t>
            </w:r>
          </w:p>
        </w:tc>
        <w:tc>
          <w:tcPr>
            <w:tcW w:w="3969" w:type="dxa"/>
            <w:vAlign w:val="center"/>
          </w:tcPr>
          <w:p w14:paraId="6B10DEFD" w14:textId="77777777" w:rsidR="000109CC" w:rsidRPr="007E77AF" w:rsidRDefault="000109CC" w:rsidP="000109CC">
            <w:pPr>
              <w:spacing w:line="360" w:lineRule="auto"/>
              <w:rPr>
                <w:sz w:val="24"/>
                <w:szCs w:val="24"/>
              </w:rPr>
            </w:pPr>
          </w:p>
        </w:tc>
      </w:tr>
      <w:tr w:rsidR="000109CC" w:rsidRPr="007E77AF" w14:paraId="059BE91D" w14:textId="77777777" w:rsidTr="000109CC">
        <w:trPr>
          <w:trHeight w:val="863"/>
        </w:trPr>
        <w:tc>
          <w:tcPr>
            <w:tcW w:w="709" w:type="dxa"/>
            <w:vAlign w:val="center"/>
          </w:tcPr>
          <w:p w14:paraId="2F6271E0" w14:textId="77777777" w:rsidR="000109CC" w:rsidRPr="007E77AF" w:rsidRDefault="000109CC" w:rsidP="000109CC">
            <w:pPr>
              <w:spacing w:line="360" w:lineRule="auto"/>
              <w:jc w:val="center"/>
              <w:rPr>
                <w:sz w:val="24"/>
                <w:szCs w:val="24"/>
              </w:rPr>
            </w:pPr>
            <w:r w:rsidRPr="007E77AF">
              <w:rPr>
                <w:sz w:val="24"/>
                <w:szCs w:val="24"/>
              </w:rPr>
              <w:lastRenderedPageBreak/>
              <w:t>2</w:t>
            </w:r>
          </w:p>
        </w:tc>
        <w:tc>
          <w:tcPr>
            <w:tcW w:w="3260" w:type="dxa"/>
            <w:vAlign w:val="center"/>
          </w:tcPr>
          <w:p w14:paraId="6EB76AA7" w14:textId="77777777" w:rsidR="000109CC" w:rsidRPr="007E77AF" w:rsidRDefault="000109CC" w:rsidP="000109CC">
            <w:pPr>
              <w:spacing w:line="360" w:lineRule="auto"/>
              <w:rPr>
                <w:sz w:val="24"/>
                <w:szCs w:val="24"/>
              </w:rPr>
            </w:pPr>
          </w:p>
        </w:tc>
        <w:tc>
          <w:tcPr>
            <w:tcW w:w="3969" w:type="dxa"/>
            <w:vAlign w:val="center"/>
          </w:tcPr>
          <w:p w14:paraId="0D836A91"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data jurnal umum</w:t>
            </w:r>
            <w:r w:rsidRPr="007E77AF">
              <w:rPr>
                <w:sz w:val="24"/>
                <w:szCs w:val="24"/>
              </w:rPr>
              <w:t>.</w:t>
            </w:r>
          </w:p>
        </w:tc>
      </w:tr>
      <w:tr w:rsidR="000109CC" w:rsidRPr="007E77AF" w14:paraId="4393FADA" w14:textId="77777777" w:rsidTr="000109CC">
        <w:trPr>
          <w:trHeight w:val="863"/>
        </w:trPr>
        <w:tc>
          <w:tcPr>
            <w:tcW w:w="709" w:type="dxa"/>
            <w:vAlign w:val="center"/>
          </w:tcPr>
          <w:p w14:paraId="494AA5FF"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4FCF04C6" w14:textId="77777777" w:rsidR="000109CC" w:rsidRPr="007E77AF" w:rsidRDefault="000109CC" w:rsidP="000109CC">
            <w:pPr>
              <w:spacing w:line="360" w:lineRule="auto"/>
              <w:rPr>
                <w:sz w:val="24"/>
                <w:szCs w:val="24"/>
              </w:rPr>
            </w:pPr>
            <w:r w:rsidRPr="007E77AF">
              <w:rPr>
                <w:sz w:val="24"/>
                <w:szCs w:val="24"/>
              </w:rPr>
              <w:t xml:space="preserve">Menekan </w:t>
            </w:r>
            <w:r>
              <w:rPr>
                <w:sz w:val="24"/>
                <w:szCs w:val="24"/>
                <w:lang w:val="id-ID"/>
              </w:rPr>
              <w:t>tombol excel</w:t>
            </w:r>
            <w:r w:rsidRPr="007E77AF">
              <w:rPr>
                <w:sz w:val="24"/>
                <w:szCs w:val="24"/>
              </w:rPr>
              <w:t>.</w:t>
            </w:r>
          </w:p>
        </w:tc>
        <w:tc>
          <w:tcPr>
            <w:tcW w:w="3969" w:type="dxa"/>
            <w:vAlign w:val="center"/>
          </w:tcPr>
          <w:p w14:paraId="53F6F14D" w14:textId="77777777" w:rsidR="000109CC" w:rsidRPr="007E77AF" w:rsidRDefault="000109CC" w:rsidP="000109CC">
            <w:pPr>
              <w:spacing w:line="360" w:lineRule="auto"/>
              <w:rPr>
                <w:sz w:val="24"/>
                <w:szCs w:val="24"/>
              </w:rPr>
            </w:pPr>
          </w:p>
        </w:tc>
      </w:tr>
      <w:tr w:rsidR="000109CC" w:rsidRPr="007E77AF" w14:paraId="4C3053F5" w14:textId="77777777" w:rsidTr="000109CC">
        <w:trPr>
          <w:trHeight w:val="863"/>
        </w:trPr>
        <w:tc>
          <w:tcPr>
            <w:tcW w:w="709" w:type="dxa"/>
            <w:vAlign w:val="center"/>
          </w:tcPr>
          <w:p w14:paraId="1F0B5BE8"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11D19D8A" w14:textId="77777777" w:rsidR="000109CC" w:rsidRPr="007E77AF" w:rsidRDefault="000109CC" w:rsidP="000109CC">
            <w:pPr>
              <w:spacing w:line="360" w:lineRule="auto"/>
              <w:rPr>
                <w:sz w:val="24"/>
                <w:szCs w:val="24"/>
              </w:rPr>
            </w:pPr>
          </w:p>
        </w:tc>
        <w:tc>
          <w:tcPr>
            <w:tcW w:w="3969" w:type="dxa"/>
            <w:vAlign w:val="center"/>
          </w:tcPr>
          <w:p w14:paraId="31956AD6"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7E77AF">
              <w:rPr>
                <w:i/>
                <w:sz w:val="24"/>
                <w:szCs w:val="24"/>
                <w:lang w:val="id-ID"/>
              </w:rPr>
              <w:t xml:space="preserve">invoice </w:t>
            </w:r>
            <w:r>
              <w:rPr>
                <w:color w:val="000000"/>
                <w:sz w:val="24"/>
                <w:szCs w:val="24"/>
                <w:lang w:val="id-ID"/>
              </w:rPr>
              <w:t>penjualan</w:t>
            </w:r>
            <w:r>
              <w:rPr>
                <w:sz w:val="24"/>
                <w:szCs w:val="24"/>
              </w:rPr>
              <w:t xml:space="preserve"> dalam format xl</w:t>
            </w:r>
            <w:r>
              <w:rPr>
                <w:sz w:val="24"/>
                <w:szCs w:val="24"/>
                <w:lang w:val="id-ID"/>
              </w:rPr>
              <w:t>sx</w:t>
            </w:r>
            <w:r w:rsidRPr="007E77AF">
              <w:rPr>
                <w:sz w:val="24"/>
                <w:szCs w:val="24"/>
              </w:rPr>
              <w:t>.</w:t>
            </w:r>
          </w:p>
        </w:tc>
      </w:tr>
      <w:tr w:rsidR="000109CC" w:rsidRPr="007E77AF" w14:paraId="6A37E004" w14:textId="77777777" w:rsidTr="000109CC">
        <w:trPr>
          <w:trHeight w:val="863"/>
        </w:trPr>
        <w:tc>
          <w:tcPr>
            <w:tcW w:w="709" w:type="dxa"/>
            <w:vAlign w:val="center"/>
          </w:tcPr>
          <w:p w14:paraId="7511AB07"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41DB2141"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0E97A23E" w14:textId="77777777" w:rsidR="000109CC" w:rsidRPr="007E77AF" w:rsidRDefault="000109CC" w:rsidP="000109CC">
            <w:pPr>
              <w:spacing w:line="360" w:lineRule="auto"/>
              <w:rPr>
                <w:sz w:val="24"/>
                <w:szCs w:val="24"/>
              </w:rPr>
            </w:pPr>
          </w:p>
        </w:tc>
      </w:tr>
      <w:tr w:rsidR="000109CC" w:rsidRPr="007E77AF" w14:paraId="150DAB2F" w14:textId="77777777" w:rsidTr="000109CC">
        <w:trPr>
          <w:trHeight w:val="863"/>
        </w:trPr>
        <w:tc>
          <w:tcPr>
            <w:tcW w:w="709" w:type="dxa"/>
            <w:vAlign w:val="center"/>
          </w:tcPr>
          <w:p w14:paraId="7C99DBD5"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3593672D" w14:textId="77777777" w:rsidR="000109CC" w:rsidRPr="007E77AF" w:rsidRDefault="000109CC" w:rsidP="000109CC">
            <w:pPr>
              <w:spacing w:line="360" w:lineRule="auto"/>
              <w:rPr>
                <w:sz w:val="24"/>
                <w:szCs w:val="24"/>
              </w:rPr>
            </w:pPr>
          </w:p>
        </w:tc>
        <w:tc>
          <w:tcPr>
            <w:tcW w:w="3969" w:type="dxa"/>
            <w:vAlign w:val="center"/>
          </w:tcPr>
          <w:p w14:paraId="72E9F94B"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7E77AF">
              <w:rPr>
                <w:i/>
                <w:sz w:val="24"/>
                <w:szCs w:val="24"/>
                <w:lang w:val="id-ID"/>
              </w:rPr>
              <w:t xml:space="preserve">invoice </w:t>
            </w:r>
            <w:r>
              <w:rPr>
                <w:color w:val="000000"/>
                <w:sz w:val="24"/>
                <w:szCs w:val="24"/>
                <w:lang w:val="id-ID"/>
              </w:rPr>
              <w:t>penjualan</w:t>
            </w:r>
            <w:r w:rsidRPr="007E77AF">
              <w:rPr>
                <w:sz w:val="24"/>
                <w:szCs w:val="24"/>
              </w:rPr>
              <w:t xml:space="preserve"> dalam format </w:t>
            </w:r>
            <w:r w:rsidRPr="007E77AF">
              <w:rPr>
                <w:sz w:val="24"/>
                <w:szCs w:val="24"/>
                <w:lang w:val="id-ID"/>
              </w:rPr>
              <w:t>pdf</w:t>
            </w:r>
            <w:r w:rsidRPr="007E77AF">
              <w:rPr>
                <w:sz w:val="24"/>
                <w:szCs w:val="24"/>
              </w:rPr>
              <w:t>.</w:t>
            </w:r>
          </w:p>
        </w:tc>
      </w:tr>
    </w:tbl>
    <w:p w14:paraId="14793084" w14:textId="77777777" w:rsidR="000109CC" w:rsidRDefault="000109CC" w:rsidP="004318B0">
      <w:pPr>
        <w:widowControl/>
        <w:numPr>
          <w:ilvl w:val="0"/>
          <w:numId w:val="11"/>
        </w:numPr>
        <w:pBdr>
          <w:top w:val="nil"/>
          <w:left w:val="nil"/>
          <w:bottom w:val="nil"/>
          <w:right w:val="nil"/>
          <w:between w:val="nil"/>
        </w:pBdr>
        <w:spacing w:before="240" w:after="240" w:line="360" w:lineRule="auto"/>
        <w:ind w:left="851" w:hanging="425"/>
        <w:jc w:val="both"/>
      </w:pPr>
      <w:r>
        <w:rPr>
          <w:color w:val="000000"/>
          <w:sz w:val="24"/>
          <w:szCs w:val="24"/>
          <w:lang w:val="id-ID"/>
        </w:rPr>
        <w:t>Melihat Laporan Pembelian</w:t>
      </w:r>
    </w:p>
    <w:p w14:paraId="26D64933" w14:textId="7D5A978F"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sidR="0069719D">
        <w:rPr>
          <w:color w:val="000000"/>
          <w:sz w:val="24"/>
          <w:szCs w:val="24"/>
        </w:rPr>
        <w:t xml:space="preserve">dengan sistem yang diuraikan pada Tabel </w:t>
      </w:r>
      <w:r>
        <w:rPr>
          <w:color w:val="000000"/>
          <w:sz w:val="24"/>
          <w:szCs w:val="24"/>
        </w:rPr>
        <w:t>3.</w:t>
      </w:r>
      <w:r w:rsidR="003610FA">
        <w:rPr>
          <w:color w:val="000000"/>
          <w:sz w:val="24"/>
          <w:szCs w:val="24"/>
          <w:lang w:val="id-ID"/>
        </w:rPr>
        <w:t xml:space="preserve"> </w:t>
      </w:r>
      <w:r>
        <w:rPr>
          <w:color w:val="000000"/>
          <w:sz w:val="24"/>
          <w:szCs w:val="24"/>
        </w:rPr>
        <w:t>21 sebagai berikut.</w:t>
      </w:r>
      <w:bookmarkStart w:id="126" w:name="_heading=h.1ljsd9k" w:colFirst="0" w:colLast="0"/>
      <w:bookmarkEnd w:id="126"/>
    </w:p>
    <w:p w14:paraId="1A24F4C5" w14:textId="4AC51DAD" w:rsidR="003610FA" w:rsidRDefault="003610FA" w:rsidP="003610FA">
      <w:pPr>
        <w:pStyle w:val="Caption"/>
        <w:keepNext/>
        <w:jc w:val="left"/>
      </w:pPr>
      <w:bookmarkStart w:id="127" w:name="_Toc105002613"/>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21</w:t>
      </w:r>
      <w:r w:rsidRPr="003610FA">
        <w:rPr>
          <w:b/>
        </w:rPr>
        <w:fldChar w:fldCharType="end"/>
      </w:r>
      <w:r w:rsidRPr="003610FA">
        <w:rPr>
          <w:rFonts w:eastAsia="Times New Roman"/>
          <w:iCs w:val="0"/>
          <w:color w:val="000000"/>
          <w:szCs w:val="24"/>
          <w:lang w:val="de-DE"/>
        </w:rPr>
        <w:t xml:space="preserve"> </w:t>
      </w:r>
      <w:r w:rsidRPr="003610FA">
        <w:rPr>
          <w:lang w:val="de-DE"/>
        </w:rPr>
        <w:t xml:space="preserve">Skenario </w:t>
      </w:r>
      <w:r w:rsidRPr="003610FA">
        <w:rPr>
          <w:lang w:val="id-ID"/>
        </w:rPr>
        <w:t>melihat laporan pembelian</w:t>
      </w:r>
      <w:bookmarkEnd w:id="127"/>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0C204E35" w14:textId="77777777" w:rsidTr="000109CC">
        <w:trPr>
          <w:trHeight w:val="438"/>
        </w:trPr>
        <w:tc>
          <w:tcPr>
            <w:tcW w:w="709" w:type="dxa"/>
            <w:tcBorders>
              <w:top w:val="single" w:sz="6" w:space="0" w:color="000000"/>
            </w:tcBorders>
            <w:vAlign w:val="center"/>
          </w:tcPr>
          <w:p w14:paraId="05C2F249"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22D59C4F"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7DA489B"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162F845D" w14:textId="77777777" w:rsidTr="000109CC">
        <w:trPr>
          <w:trHeight w:val="438"/>
        </w:trPr>
        <w:tc>
          <w:tcPr>
            <w:tcW w:w="7938" w:type="dxa"/>
            <w:gridSpan w:val="3"/>
            <w:tcBorders>
              <w:top w:val="single" w:sz="6" w:space="0" w:color="000000"/>
            </w:tcBorders>
            <w:vAlign w:val="center"/>
          </w:tcPr>
          <w:p w14:paraId="4E65104F"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721EAD2E" w14:textId="77777777" w:rsidTr="000109CC">
        <w:trPr>
          <w:trHeight w:val="863"/>
        </w:trPr>
        <w:tc>
          <w:tcPr>
            <w:tcW w:w="709" w:type="dxa"/>
            <w:vAlign w:val="center"/>
          </w:tcPr>
          <w:p w14:paraId="37F59936"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640373A6" w14:textId="77777777" w:rsidR="000109CC" w:rsidRDefault="000109CC" w:rsidP="000109CC">
            <w:pPr>
              <w:spacing w:line="360" w:lineRule="auto"/>
              <w:rPr>
                <w:sz w:val="24"/>
                <w:szCs w:val="24"/>
              </w:rPr>
            </w:pPr>
            <w:r>
              <w:rPr>
                <w:sz w:val="24"/>
                <w:szCs w:val="24"/>
              </w:rPr>
              <w:t xml:space="preserve">Menekan tombol menu </w:t>
            </w:r>
            <w:r>
              <w:rPr>
                <w:sz w:val="24"/>
                <w:szCs w:val="24"/>
                <w:lang w:val="id-ID"/>
              </w:rPr>
              <w:t>laporan pembelian.</w:t>
            </w:r>
          </w:p>
        </w:tc>
        <w:tc>
          <w:tcPr>
            <w:tcW w:w="3969" w:type="dxa"/>
            <w:vAlign w:val="center"/>
          </w:tcPr>
          <w:p w14:paraId="737888A2" w14:textId="77777777" w:rsidR="000109CC" w:rsidRDefault="000109CC" w:rsidP="000109CC">
            <w:pPr>
              <w:spacing w:line="360" w:lineRule="auto"/>
              <w:rPr>
                <w:sz w:val="24"/>
                <w:szCs w:val="24"/>
              </w:rPr>
            </w:pPr>
          </w:p>
        </w:tc>
      </w:tr>
      <w:tr w:rsidR="000109CC" w:rsidRPr="007E77AF" w14:paraId="2BB9DD33" w14:textId="77777777" w:rsidTr="000109CC">
        <w:trPr>
          <w:trHeight w:val="863"/>
        </w:trPr>
        <w:tc>
          <w:tcPr>
            <w:tcW w:w="709" w:type="dxa"/>
            <w:vAlign w:val="center"/>
          </w:tcPr>
          <w:p w14:paraId="1DE6A125"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3C0BD6B" w14:textId="77777777" w:rsidR="000109CC" w:rsidRDefault="000109CC" w:rsidP="000109CC">
            <w:pPr>
              <w:spacing w:line="360" w:lineRule="auto"/>
              <w:rPr>
                <w:sz w:val="24"/>
                <w:szCs w:val="24"/>
              </w:rPr>
            </w:pPr>
          </w:p>
        </w:tc>
        <w:tc>
          <w:tcPr>
            <w:tcW w:w="3969" w:type="dxa"/>
            <w:vAlign w:val="center"/>
          </w:tcPr>
          <w:p w14:paraId="042F7576"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laporan pembelian</w:t>
            </w:r>
            <w:r>
              <w:rPr>
                <w:sz w:val="24"/>
                <w:szCs w:val="24"/>
              </w:rPr>
              <w:t>.</w:t>
            </w:r>
          </w:p>
        </w:tc>
      </w:tr>
      <w:tr w:rsidR="000109CC" w:rsidRPr="007E77AF" w14:paraId="550A556F" w14:textId="77777777" w:rsidTr="000109CC">
        <w:trPr>
          <w:trHeight w:val="863"/>
        </w:trPr>
        <w:tc>
          <w:tcPr>
            <w:tcW w:w="709" w:type="dxa"/>
            <w:vAlign w:val="center"/>
          </w:tcPr>
          <w:p w14:paraId="1467C340"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6BBA19EE" w14:textId="77777777" w:rsidR="000109CC" w:rsidRDefault="000109CC" w:rsidP="000109CC">
            <w:pPr>
              <w:spacing w:line="360" w:lineRule="auto"/>
              <w:rPr>
                <w:sz w:val="24"/>
                <w:szCs w:val="24"/>
              </w:rPr>
            </w:pPr>
            <w:r>
              <w:rPr>
                <w:sz w:val="24"/>
                <w:szCs w:val="24"/>
              </w:rPr>
              <w:t xml:space="preserve">Melihat data </w:t>
            </w:r>
            <w:r>
              <w:rPr>
                <w:sz w:val="24"/>
                <w:szCs w:val="24"/>
                <w:lang w:val="id-ID"/>
              </w:rPr>
              <w:t>laporan pembelian</w:t>
            </w:r>
            <w:r>
              <w:rPr>
                <w:sz w:val="24"/>
                <w:szCs w:val="24"/>
              </w:rPr>
              <w:t>.</w:t>
            </w:r>
          </w:p>
        </w:tc>
        <w:tc>
          <w:tcPr>
            <w:tcW w:w="3969" w:type="dxa"/>
            <w:vAlign w:val="center"/>
          </w:tcPr>
          <w:p w14:paraId="5D81BBB1" w14:textId="77777777" w:rsidR="000109CC" w:rsidRDefault="000109CC" w:rsidP="000109CC">
            <w:pPr>
              <w:spacing w:line="360" w:lineRule="auto"/>
              <w:rPr>
                <w:sz w:val="24"/>
                <w:szCs w:val="24"/>
              </w:rPr>
            </w:pPr>
          </w:p>
        </w:tc>
      </w:tr>
      <w:tr w:rsidR="000109CC" w:rsidRPr="006B0290" w14:paraId="265102F5" w14:textId="77777777" w:rsidTr="000109CC">
        <w:trPr>
          <w:trHeight w:val="438"/>
        </w:trPr>
        <w:tc>
          <w:tcPr>
            <w:tcW w:w="7938" w:type="dxa"/>
            <w:gridSpan w:val="3"/>
            <w:tcBorders>
              <w:top w:val="single" w:sz="6" w:space="0" w:color="000000"/>
            </w:tcBorders>
            <w:vAlign w:val="center"/>
          </w:tcPr>
          <w:p w14:paraId="087C5EE4"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 Laporan Pembelian</w:t>
            </w:r>
          </w:p>
        </w:tc>
      </w:tr>
      <w:tr w:rsidR="000109CC" w:rsidRPr="007E77AF" w14:paraId="0AA50FBD" w14:textId="77777777" w:rsidTr="000109CC">
        <w:trPr>
          <w:trHeight w:val="863"/>
        </w:trPr>
        <w:tc>
          <w:tcPr>
            <w:tcW w:w="709" w:type="dxa"/>
            <w:vAlign w:val="center"/>
          </w:tcPr>
          <w:p w14:paraId="0CEB3857"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36DD1216" w14:textId="77777777" w:rsidR="000109CC" w:rsidRPr="007E77AF" w:rsidRDefault="000109CC" w:rsidP="000109CC">
            <w:pPr>
              <w:spacing w:line="360" w:lineRule="auto"/>
              <w:rPr>
                <w:sz w:val="24"/>
                <w:szCs w:val="24"/>
              </w:rPr>
            </w:pPr>
            <w:r>
              <w:rPr>
                <w:sz w:val="24"/>
                <w:szCs w:val="24"/>
                <w:lang w:val="id-ID"/>
              </w:rPr>
              <w:t>Memilih tanggal periode laporan pembelian</w:t>
            </w:r>
            <w:r>
              <w:rPr>
                <w:color w:val="000000"/>
                <w:sz w:val="24"/>
                <w:szCs w:val="24"/>
                <w:lang w:val="id-ID"/>
              </w:rPr>
              <w:t>.</w:t>
            </w:r>
          </w:p>
        </w:tc>
        <w:tc>
          <w:tcPr>
            <w:tcW w:w="3969" w:type="dxa"/>
            <w:vAlign w:val="center"/>
          </w:tcPr>
          <w:p w14:paraId="5A0B9D79" w14:textId="77777777" w:rsidR="000109CC" w:rsidRPr="007E77AF" w:rsidRDefault="000109CC" w:rsidP="000109CC">
            <w:pPr>
              <w:spacing w:line="360" w:lineRule="auto"/>
              <w:rPr>
                <w:sz w:val="24"/>
                <w:szCs w:val="24"/>
              </w:rPr>
            </w:pPr>
          </w:p>
        </w:tc>
      </w:tr>
      <w:tr w:rsidR="000109CC" w:rsidRPr="007E77AF" w14:paraId="1D390111" w14:textId="77777777" w:rsidTr="000109CC">
        <w:trPr>
          <w:trHeight w:val="863"/>
        </w:trPr>
        <w:tc>
          <w:tcPr>
            <w:tcW w:w="709" w:type="dxa"/>
            <w:vAlign w:val="center"/>
          </w:tcPr>
          <w:p w14:paraId="795984E5"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A4C5114" w14:textId="77777777" w:rsidR="000109CC" w:rsidRPr="007E77AF" w:rsidRDefault="000109CC" w:rsidP="000109CC">
            <w:pPr>
              <w:spacing w:line="360" w:lineRule="auto"/>
              <w:rPr>
                <w:sz w:val="24"/>
                <w:szCs w:val="24"/>
              </w:rPr>
            </w:pPr>
          </w:p>
        </w:tc>
        <w:tc>
          <w:tcPr>
            <w:tcW w:w="3969" w:type="dxa"/>
            <w:vAlign w:val="center"/>
          </w:tcPr>
          <w:p w14:paraId="5CCF7143"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pembelian </w:t>
            </w:r>
            <w:r>
              <w:rPr>
                <w:sz w:val="24"/>
                <w:szCs w:val="24"/>
              </w:rPr>
              <w:t xml:space="preserve">sesuai tanggal periode yang </w:t>
            </w:r>
            <w:r>
              <w:rPr>
                <w:sz w:val="24"/>
                <w:szCs w:val="24"/>
              </w:rPr>
              <w:lastRenderedPageBreak/>
              <w:t>ditentukan</w:t>
            </w:r>
            <w:r w:rsidRPr="007E77AF">
              <w:rPr>
                <w:sz w:val="24"/>
                <w:szCs w:val="24"/>
              </w:rPr>
              <w:t>.</w:t>
            </w:r>
          </w:p>
        </w:tc>
      </w:tr>
    </w:tbl>
    <w:p w14:paraId="10D24C7D"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lastRenderedPageBreak/>
        <w:t>Mencetak Laporan Pembelian</w:t>
      </w:r>
    </w:p>
    <w:p w14:paraId="4C246CC1" w14:textId="67CFB94C" w:rsidR="000109CC" w:rsidRPr="003610FA"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sistem </w:t>
      </w:r>
      <w:r w:rsidR="0069719D" w:rsidRPr="0069719D">
        <w:rPr>
          <w:color w:val="000000"/>
          <w:sz w:val="24"/>
          <w:szCs w:val="24"/>
          <w:lang w:val="id-ID"/>
        </w:rPr>
        <w:t>yang</w:t>
      </w:r>
      <w:r w:rsidRPr="0069719D">
        <w:rPr>
          <w:color w:val="000000"/>
          <w:sz w:val="24"/>
          <w:szCs w:val="24"/>
        </w:rPr>
        <w:t xml:space="preserve"> </w:t>
      </w:r>
      <w:r w:rsidR="0069719D">
        <w:rPr>
          <w:color w:val="000000"/>
          <w:sz w:val="24"/>
          <w:szCs w:val="24"/>
          <w:lang w:val="id-ID"/>
        </w:rPr>
        <w:t>diuraikan pada</w:t>
      </w:r>
      <w:r>
        <w:rPr>
          <w:color w:val="000000"/>
          <w:sz w:val="24"/>
          <w:szCs w:val="24"/>
        </w:rPr>
        <w:t xml:space="preserve"> Tabel 3.</w:t>
      </w:r>
      <w:r w:rsidR="003610FA">
        <w:rPr>
          <w:color w:val="000000"/>
          <w:sz w:val="24"/>
          <w:szCs w:val="24"/>
          <w:lang w:val="id-ID"/>
        </w:rPr>
        <w:t xml:space="preserve"> </w:t>
      </w:r>
      <w:r w:rsidR="003610FA">
        <w:rPr>
          <w:color w:val="000000"/>
          <w:sz w:val="24"/>
          <w:szCs w:val="24"/>
        </w:rPr>
        <w:t>22 sebagai berikut.</w:t>
      </w:r>
    </w:p>
    <w:p w14:paraId="795C185D" w14:textId="48A88268" w:rsidR="003610FA" w:rsidRDefault="003610FA" w:rsidP="003610FA">
      <w:pPr>
        <w:pStyle w:val="Caption"/>
        <w:keepNext/>
        <w:jc w:val="left"/>
      </w:pPr>
      <w:bookmarkStart w:id="128" w:name="_Toc105002614"/>
      <w:r w:rsidRPr="003610FA">
        <w:rPr>
          <w:b/>
        </w:rPr>
        <w:t xml:space="preserve">Tabel 3. </w:t>
      </w:r>
      <w:r w:rsidRPr="003610FA">
        <w:rPr>
          <w:b/>
        </w:rPr>
        <w:fldChar w:fldCharType="begin"/>
      </w:r>
      <w:r w:rsidRPr="003610FA">
        <w:rPr>
          <w:b/>
        </w:rPr>
        <w:instrText xml:space="preserve"> SEQ Tabel_3. \* ARABIC </w:instrText>
      </w:r>
      <w:r w:rsidRPr="003610FA">
        <w:rPr>
          <w:b/>
        </w:rPr>
        <w:fldChar w:fldCharType="separate"/>
      </w:r>
      <w:r w:rsidR="00C072AF">
        <w:rPr>
          <w:b/>
          <w:noProof/>
        </w:rPr>
        <w:t>22</w:t>
      </w:r>
      <w:r w:rsidRPr="003610FA">
        <w:rPr>
          <w:b/>
        </w:rPr>
        <w:fldChar w:fldCharType="end"/>
      </w:r>
      <w:r w:rsidRPr="003610FA">
        <w:rPr>
          <w:iCs w:val="0"/>
          <w:color w:val="000000"/>
          <w:szCs w:val="24"/>
        </w:rPr>
        <w:t xml:space="preserve"> </w:t>
      </w:r>
      <w:r w:rsidRPr="003610FA">
        <w:t xml:space="preserve">Skenario </w:t>
      </w:r>
      <w:r w:rsidRPr="003610FA">
        <w:rPr>
          <w:lang w:val="id-ID"/>
        </w:rPr>
        <w:t>mencetak laporan pembelian</w:t>
      </w:r>
      <w:bookmarkEnd w:id="128"/>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78375D67" w14:textId="77777777" w:rsidTr="000109CC">
        <w:trPr>
          <w:trHeight w:val="438"/>
        </w:trPr>
        <w:tc>
          <w:tcPr>
            <w:tcW w:w="709" w:type="dxa"/>
            <w:tcBorders>
              <w:top w:val="single" w:sz="6" w:space="0" w:color="000000"/>
            </w:tcBorders>
            <w:vAlign w:val="center"/>
          </w:tcPr>
          <w:p w14:paraId="2C6D16A2"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700A1B9E"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4ED26346"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50147FF7" w14:textId="77777777" w:rsidTr="000109CC">
        <w:trPr>
          <w:trHeight w:val="438"/>
        </w:trPr>
        <w:tc>
          <w:tcPr>
            <w:tcW w:w="7938" w:type="dxa"/>
            <w:gridSpan w:val="3"/>
            <w:tcBorders>
              <w:top w:val="single" w:sz="6" w:space="0" w:color="000000"/>
            </w:tcBorders>
            <w:vAlign w:val="center"/>
          </w:tcPr>
          <w:p w14:paraId="7F07249C"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2056AC64" w14:textId="77777777" w:rsidTr="000109CC">
        <w:trPr>
          <w:trHeight w:val="863"/>
        </w:trPr>
        <w:tc>
          <w:tcPr>
            <w:tcW w:w="709" w:type="dxa"/>
            <w:vAlign w:val="center"/>
          </w:tcPr>
          <w:p w14:paraId="3D7DF3FB"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2405C871"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pembelian.</w:t>
            </w:r>
          </w:p>
        </w:tc>
        <w:tc>
          <w:tcPr>
            <w:tcW w:w="3969" w:type="dxa"/>
            <w:vAlign w:val="center"/>
          </w:tcPr>
          <w:p w14:paraId="0CE74BE1" w14:textId="77777777" w:rsidR="000109CC" w:rsidRPr="007E77AF" w:rsidRDefault="000109CC" w:rsidP="000109CC">
            <w:pPr>
              <w:spacing w:line="360" w:lineRule="auto"/>
              <w:rPr>
                <w:sz w:val="24"/>
                <w:szCs w:val="24"/>
              </w:rPr>
            </w:pPr>
          </w:p>
        </w:tc>
      </w:tr>
      <w:tr w:rsidR="000109CC" w:rsidRPr="007E77AF" w14:paraId="3029CC4D" w14:textId="77777777" w:rsidTr="000109CC">
        <w:trPr>
          <w:trHeight w:val="863"/>
        </w:trPr>
        <w:tc>
          <w:tcPr>
            <w:tcW w:w="709" w:type="dxa"/>
            <w:vAlign w:val="center"/>
          </w:tcPr>
          <w:p w14:paraId="38202DE7"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458DCBE3" w14:textId="77777777" w:rsidR="000109CC" w:rsidRPr="007E77AF" w:rsidRDefault="000109CC" w:rsidP="000109CC">
            <w:pPr>
              <w:spacing w:line="360" w:lineRule="auto"/>
              <w:rPr>
                <w:sz w:val="24"/>
                <w:szCs w:val="24"/>
              </w:rPr>
            </w:pPr>
          </w:p>
        </w:tc>
        <w:tc>
          <w:tcPr>
            <w:tcW w:w="3969" w:type="dxa"/>
            <w:vAlign w:val="center"/>
          </w:tcPr>
          <w:p w14:paraId="6BD39C8D" w14:textId="77777777" w:rsidR="000109CC" w:rsidRPr="007E77AF" w:rsidRDefault="000109CC" w:rsidP="000109CC">
            <w:pPr>
              <w:spacing w:line="360" w:lineRule="auto"/>
              <w:rPr>
                <w:sz w:val="24"/>
                <w:szCs w:val="24"/>
              </w:rPr>
            </w:pPr>
            <w:r>
              <w:rPr>
                <w:sz w:val="24"/>
                <w:szCs w:val="24"/>
              </w:rPr>
              <w:t xml:space="preserve">Menampilkan halaman data </w:t>
            </w:r>
            <w:r>
              <w:rPr>
                <w:sz w:val="24"/>
                <w:szCs w:val="24"/>
                <w:lang w:val="id-ID"/>
              </w:rPr>
              <w:t>laporan pembelian</w:t>
            </w:r>
            <w:r>
              <w:rPr>
                <w:sz w:val="24"/>
                <w:szCs w:val="24"/>
              </w:rPr>
              <w:t>.</w:t>
            </w:r>
          </w:p>
        </w:tc>
      </w:tr>
      <w:tr w:rsidR="000109CC" w:rsidRPr="007E77AF" w14:paraId="7CCF4139" w14:textId="77777777" w:rsidTr="000109CC">
        <w:trPr>
          <w:trHeight w:val="863"/>
        </w:trPr>
        <w:tc>
          <w:tcPr>
            <w:tcW w:w="709" w:type="dxa"/>
            <w:vAlign w:val="center"/>
          </w:tcPr>
          <w:p w14:paraId="4E8F8235"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72831C18" w14:textId="77777777" w:rsidR="000109CC" w:rsidRPr="007E77AF" w:rsidRDefault="000109CC" w:rsidP="000109CC">
            <w:pPr>
              <w:spacing w:line="360" w:lineRule="auto"/>
              <w:rPr>
                <w:sz w:val="24"/>
                <w:szCs w:val="24"/>
              </w:rPr>
            </w:pPr>
            <w:r w:rsidRPr="007E77AF">
              <w:rPr>
                <w:sz w:val="24"/>
                <w:szCs w:val="24"/>
              </w:rPr>
              <w:t xml:space="preserve">Menekan </w:t>
            </w:r>
            <w:r>
              <w:rPr>
                <w:sz w:val="24"/>
                <w:szCs w:val="24"/>
                <w:lang w:val="id-ID"/>
              </w:rPr>
              <w:t>tombol excel</w:t>
            </w:r>
            <w:r w:rsidRPr="007E77AF">
              <w:rPr>
                <w:sz w:val="24"/>
                <w:szCs w:val="24"/>
              </w:rPr>
              <w:t>.</w:t>
            </w:r>
          </w:p>
        </w:tc>
        <w:tc>
          <w:tcPr>
            <w:tcW w:w="3969" w:type="dxa"/>
            <w:vAlign w:val="center"/>
          </w:tcPr>
          <w:p w14:paraId="2AD9B3B0" w14:textId="77777777" w:rsidR="000109CC" w:rsidRPr="007E77AF" w:rsidRDefault="000109CC" w:rsidP="000109CC">
            <w:pPr>
              <w:spacing w:line="360" w:lineRule="auto"/>
              <w:rPr>
                <w:sz w:val="24"/>
                <w:szCs w:val="24"/>
              </w:rPr>
            </w:pPr>
          </w:p>
        </w:tc>
      </w:tr>
      <w:tr w:rsidR="000109CC" w:rsidRPr="007E77AF" w14:paraId="34BD4E61" w14:textId="77777777" w:rsidTr="000109CC">
        <w:trPr>
          <w:trHeight w:val="863"/>
        </w:trPr>
        <w:tc>
          <w:tcPr>
            <w:tcW w:w="709" w:type="dxa"/>
            <w:vAlign w:val="center"/>
          </w:tcPr>
          <w:p w14:paraId="36062331"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2480CF77" w14:textId="77777777" w:rsidR="000109CC" w:rsidRPr="007E77AF" w:rsidRDefault="000109CC" w:rsidP="000109CC">
            <w:pPr>
              <w:spacing w:line="360" w:lineRule="auto"/>
              <w:rPr>
                <w:sz w:val="24"/>
                <w:szCs w:val="24"/>
              </w:rPr>
            </w:pPr>
          </w:p>
        </w:tc>
        <w:tc>
          <w:tcPr>
            <w:tcW w:w="3969" w:type="dxa"/>
            <w:vAlign w:val="center"/>
          </w:tcPr>
          <w:p w14:paraId="7CA3D8B3"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1F6025">
              <w:rPr>
                <w:sz w:val="24"/>
                <w:szCs w:val="24"/>
                <w:lang w:val="id-ID"/>
              </w:rPr>
              <w:t>data laporan</w:t>
            </w:r>
            <w:r w:rsidRPr="007E77AF">
              <w:rPr>
                <w:i/>
                <w:sz w:val="24"/>
                <w:szCs w:val="24"/>
                <w:lang w:val="id-ID"/>
              </w:rPr>
              <w:t xml:space="preserve"> </w:t>
            </w:r>
            <w:r>
              <w:rPr>
                <w:color w:val="000000"/>
                <w:sz w:val="24"/>
                <w:szCs w:val="24"/>
                <w:lang w:val="id-ID"/>
              </w:rPr>
              <w:t>pembelian</w:t>
            </w:r>
            <w:r>
              <w:rPr>
                <w:sz w:val="24"/>
                <w:szCs w:val="24"/>
              </w:rPr>
              <w:t xml:space="preserve"> dalam format xl</w:t>
            </w:r>
            <w:r>
              <w:rPr>
                <w:sz w:val="24"/>
                <w:szCs w:val="24"/>
                <w:lang w:val="id-ID"/>
              </w:rPr>
              <w:t>sx</w:t>
            </w:r>
            <w:r w:rsidRPr="007E77AF">
              <w:rPr>
                <w:sz w:val="24"/>
                <w:szCs w:val="24"/>
              </w:rPr>
              <w:t>.</w:t>
            </w:r>
          </w:p>
        </w:tc>
      </w:tr>
      <w:tr w:rsidR="000109CC" w:rsidRPr="007E77AF" w14:paraId="7EB31C90" w14:textId="77777777" w:rsidTr="000109CC">
        <w:trPr>
          <w:trHeight w:val="863"/>
        </w:trPr>
        <w:tc>
          <w:tcPr>
            <w:tcW w:w="709" w:type="dxa"/>
            <w:vAlign w:val="center"/>
          </w:tcPr>
          <w:p w14:paraId="5D74A2BF"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5E946C7A"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7F125E28" w14:textId="77777777" w:rsidR="000109CC" w:rsidRPr="007E77AF" w:rsidRDefault="000109CC" w:rsidP="000109CC">
            <w:pPr>
              <w:spacing w:line="360" w:lineRule="auto"/>
              <w:rPr>
                <w:sz w:val="24"/>
                <w:szCs w:val="24"/>
              </w:rPr>
            </w:pPr>
          </w:p>
        </w:tc>
      </w:tr>
      <w:tr w:rsidR="000109CC" w:rsidRPr="007E77AF" w14:paraId="5C404742" w14:textId="77777777" w:rsidTr="000109CC">
        <w:trPr>
          <w:trHeight w:val="863"/>
        </w:trPr>
        <w:tc>
          <w:tcPr>
            <w:tcW w:w="709" w:type="dxa"/>
            <w:vAlign w:val="center"/>
          </w:tcPr>
          <w:p w14:paraId="385BC037"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32E9DA38" w14:textId="77777777" w:rsidR="000109CC" w:rsidRPr="007E77AF" w:rsidRDefault="000109CC" w:rsidP="000109CC">
            <w:pPr>
              <w:spacing w:line="360" w:lineRule="auto"/>
              <w:rPr>
                <w:sz w:val="24"/>
                <w:szCs w:val="24"/>
              </w:rPr>
            </w:pPr>
          </w:p>
        </w:tc>
        <w:tc>
          <w:tcPr>
            <w:tcW w:w="3969" w:type="dxa"/>
            <w:vAlign w:val="center"/>
          </w:tcPr>
          <w:p w14:paraId="506560D2"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sidRPr="001F6025">
              <w:rPr>
                <w:sz w:val="24"/>
                <w:szCs w:val="24"/>
                <w:lang w:val="id-ID"/>
              </w:rPr>
              <w:t>data laporan</w:t>
            </w:r>
            <w:r w:rsidRPr="007E77AF">
              <w:rPr>
                <w:i/>
                <w:sz w:val="24"/>
                <w:szCs w:val="24"/>
                <w:lang w:val="id-ID"/>
              </w:rPr>
              <w:t xml:space="preserve"> </w:t>
            </w:r>
            <w:r>
              <w:rPr>
                <w:color w:val="000000"/>
                <w:sz w:val="24"/>
                <w:szCs w:val="24"/>
                <w:lang w:val="id-ID"/>
              </w:rPr>
              <w:t>pembelian</w:t>
            </w:r>
            <w:r w:rsidRPr="007E77AF">
              <w:rPr>
                <w:sz w:val="24"/>
                <w:szCs w:val="24"/>
              </w:rPr>
              <w:t xml:space="preserve"> dalam format </w:t>
            </w:r>
            <w:r w:rsidRPr="007E77AF">
              <w:rPr>
                <w:sz w:val="24"/>
                <w:szCs w:val="24"/>
                <w:lang w:val="id-ID"/>
              </w:rPr>
              <w:t>pdf</w:t>
            </w:r>
            <w:r w:rsidRPr="007E77AF">
              <w:rPr>
                <w:sz w:val="24"/>
                <w:szCs w:val="24"/>
              </w:rPr>
              <w:t>.</w:t>
            </w:r>
          </w:p>
        </w:tc>
      </w:tr>
    </w:tbl>
    <w:p w14:paraId="2E6DEAF4"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Melihat Laporan Penjualan</w:t>
      </w:r>
    </w:p>
    <w:p w14:paraId="7EB5C0B1" w14:textId="1CBF22E9" w:rsidR="000109CC"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3610FA">
        <w:rPr>
          <w:color w:val="000000"/>
          <w:sz w:val="24"/>
          <w:szCs w:val="24"/>
          <w:lang w:val="id-ID"/>
        </w:rPr>
        <w:t xml:space="preserve"> </w:t>
      </w:r>
      <w:r>
        <w:rPr>
          <w:color w:val="000000"/>
          <w:sz w:val="24"/>
          <w:szCs w:val="24"/>
        </w:rPr>
        <w:t>23 sebagai berikut.</w:t>
      </w:r>
    </w:p>
    <w:p w14:paraId="738553FB" w14:textId="77777777" w:rsidR="004318B0" w:rsidRDefault="004318B0" w:rsidP="00F7324C">
      <w:pPr>
        <w:widowControl/>
        <w:pBdr>
          <w:top w:val="nil"/>
          <w:left w:val="nil"/>
          <w:bottom w:val="nil"/>
          <w:right w:val="nil"/>
          <w:between w:val="nil"/>
        </w:pBdr>
        <w:spacing w:after="240" w:line="360" w:lineRule="auto"/>
        <w:jc w:val="both"/>
        <w:rPr>
          <w:color w:val="000000"/>
          <w:sz w:val="24"/>
          <w:szCs w:val="24"/>
        </w:rPr>
      </w:pPr>
    </w:p>
    <w:p w14:paraId="0F79D370" w14:textId="77777777" w:rsidR="004318B0" w:rsidRPr="004318B0" w:rsidRDefault="004318B0" w:rsidP="00F7324C">
      <w:pPr>
        <w:widowControl/>
        <w:pBdr>
          <w:top w:val="nil"/>
          <w:left w:val="nil"/>
          <w:bottom w:val="nil"/>
          <w:right w:val="nil"/>
          <w:between w:val="nil"/>
        </w:pBdr>
        <w:spacing w:after="240" w:line="360" w:lineRule="auto"/>
        <w:jc w:val="both"/>
        <w:rPr>
          <w:color w:val="000000"/>
          <w:sz w:val="24"/>
          <w:szCs w:val="24"/>
          <w:lang w:val="id-ID"/>
        </w:rPr>
      </w:pPr>
    </w:p>
    <w:p w14:paraId="5A65DC3D" w14:textId="1A632869" w:rsidR="00B77A61" w:rsidRDefault="00B77A61" w:rsidP="00B77A61">
      <w:pPr>
        <w:pStyle w:val="Caption"/>
        <w:keepNext/>
        <w:jc w:val="left"/>
      </w:pPr>
      <w:bookmarkStart w:id="129" w:name="_Toc105002615"/>
      <w:r w:rsidRPr="00B77A61">
        <w:rPr>
          <w:b/>
        </w:rPr>
        <w:lastRenderedPageBreak/>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23</w:t>
      </w:r>
      <w:r w:rsidRPr="00B77A61">
        <w:rPr>
          <w:b/>
        </w:rPr>
        <w:fldChar w:fldCharType="end"/>
      </w:r>
      <w:r w:rsidRPr="00B77A61">
        <w:rPr>
          <w:rFonts w:eastAsia="Times New Roman"/>
          <w:iCs w:val="0"/>
          <w:color w:val="000000"/>
          <w:szCs w:val="24"/>
          <w:lang w:val="de-DE"/>
        </w:rPr>
        <w:t xml:space="preserve"> </w:t>
      </w:r>
      <w:r w:rsidRPr="00B77A61">
        <w:rPr>
          <w:lang w:val="de-DE"/>
        </w:rPr>
        <w:t xml:space="preserve">Skenario </w:t>
      </w:r>
      <w:r w:rsidRPr="00B77A61">
        <w:rPr>
          <w:lang w:val="id-ID"/>
        </w:rPr>
        <w:t>melihat laporan penjualan</w:t>
      </w:r>
      <w:bookmarkEnd w:id="129"/>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5F84462A" w14:textId="77777777" w:rsidTr="000109CC">
        <w:trPr>
          <w:trHeight w:val="438"/>
        </w:trPr>
        <w:tc>
          <w:tcPr>
            <w:tcW w:w="709" w:type="dxa"/>
            <w:tcBorders>
              <w:top w:val="single" w:sz="6" w:space="0" w:color="000000"/>
            </w:tcBorders>
            <w:vAlign w:val="center"/>
          </w:tcPr>
          <w:p w14:paraId="1DAE4D2D"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42D36906"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4370F56E"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2BB5391B" w14:textId="77777777" w:rsidTr="000109CC">
        <w:trPr>
          <w:trHeight w:val="438"/>
        </w:trPr>
        <w:tc>
          <w:tcPr>
            <w:tcW w:w="7938" w:type="dxa"/>
            <w:gridSpan w:val="3"/>
            <w:tcBorders>
              <w:top w:val="single" w:sz="6" w:space="0" w:color="000000"/>
            </w:tcBorders>
            <w:vAlign w:val="center"/>
          </w:tcPr>
          <w:p w14:paraId="7084A4DA"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4214C02E" w14:textId="77777777" w:rsidTr="000109CC">
        <w:trPr>
          <w:trHeight w:val="863"/>
        </w:trPr>
        <w:tc>
          <w:tcPr>
            <w:tcW w:w="709" w:type="dxa"/>
            <w:vAlign w:val="center"/>
          </w:tcPr>
          <w:p w14:paraId="625C88AA"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12F3C305" w14:textId="77777777" w:rsidR="000109CC" w:rsidRDefault="000109CC" w:rsidP="000109CC">
            <w:pPr>
              <w:spacing w:line="360" w:lineRule="auto"/>
              <w:rPr>
                <w:sz w:val="24"/>
                <w:szCs w:val="24"/>
              </w:rPr>
            </w:pPr>
            <w:r>
              <w:rPr>
                <w:sz w:val="24"/>
                <w:szCs w:val="24"/>
              </w:rPr>
              <w:t xml:space="preserve">Menekan tombol menu </w:t>
            </w:r>
            <w:r>
              <w:rPr>
                <w:sz w:val="24"/>
                <w:szCs w:val="24"/>
                <w:lang w:val="id-ID"/>
              </w:rPr>
              <w:t xml:space="preserve">laporan </w:t>
            </w:r>
            <w:r>
              <w:rPr>
                <w:color w:val="000000"/>
                <w:sz w:val="24"/>
                <w:szCs w:val="24"/>
                <w:lang w:val="id-ID"/>
              </w:rPr>
              <w:t>penjualan</w:t>
            </w:r>
            <w:r>
              <w:rPr>
                <w:sz w:val="24"/>
                <w:szCs w:val="24"/>
                <w:lang w:val="id-ID"/>
              </w:rPr>
              <w:t>.</w:t>
            </w:r>
          </w:p>
        </w:tc>
        <w:tc>
          <w:tcPr>
            <w:tcW w:w="3969" w:type="dxa"/>
            <w:vAlign w:val="center"/>
          </w:tcPr>
          <w:p w14:paraId="2C8D4174" w14:textId="77777777" w:rsidR="000109CC" w:rsidRDefault="000109CC" w:rsidP="000109CC">
            <w:pPr>
              <w:spacing w:line="360" w:lineRule="auto"/>
              <w:rPr>
                <w:sz w:val="24"/>
                <w:szCs w:val="24"/>
              </w:rPr>
            </w:pPr>
          </w:p>
        </w:tc>
      </w:tr>
      <w:tr w:rsidR="000109CC" w:rsidRPr="007E77AF" w14:paraId="098FF97B" w14:textId="77777777" w:rsidTr="000109CC">
        <w:trPr>
          <w:trHeight w:val="863"/>
        </w:trPr>
        <w:tc>
          <w:tcPr>
            <w:tcW w:w="709" w:type="dxa"/>
            <w:vAlign w:val="center"/>
          </w:tcPr>
          <w:p w14:paraId="311D71AA"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19E4F23" w14:textId="77777777" w:rsidR="000109CC" w:rsidRDefault="000109CC" w:rsidP="000109CC">
            <w:pPr>
              <w:spacing w:line="360" w:lineRule="auto"/>
              <w:rPr>
                <w:sz w:val="24"/>
                <w:szCs w:val="24"/>
              </w:rPr>
            </w:pPr>
          </w:p>
        </w:tc>
        <w:tc>
          <w:tcPr>
            <w:tcW w:w="3969" w:type="dxa"/>
            <w:vAlign w:val="center"/>
          </w:tcPr>
          <w:p w14:paraId="414EDD63"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penjualan</w:t>
            </w:r>
            <w:r>
              <w:rPr>
                <w:sz w:val="24"/>
                <w:szCs w:val="24"/>
              </w:rPr>
              <w:t>.</w:t>
            </w:r>
          </w:p>
        </w:tc>
      </w:tr>
      <w:tr w:rsidR="000109CC" w:rsidRPr="007E77AF" w14:paraId="6866A2F0" w14:textId="77777777" w:rsidTr="000109CC">
        <w:trPr>
          <w:trHeight w:val="863"/>
        </w:trPr>
        <w:tc>
          <w:tcPr>
            <w:tcW w:w="709" w:type="dxa"/>
            <w:vAlign w:val="center"/>
          </w:tcPr>
          <w:p w14:paraId="7362A757"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ABAB5A2"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penjualan</w:t>
            </w:r>
            <w:r>
              <w:rPr>
                <w:sz w:val="24"/>
                <w:szCs w:val="24"/>
              </w:rPr>
              <w:t>.</w:t>
            </w:r>
          </w:p>
        </w:tc>
        <w:tc>
          <w:tcPr>
            <w:tcW w:w="3969" w:type="dxa"/>
            <w:vAlign w:val="center"/>
          </w:tcPr>
          <w:p w14:paraId="57D6D999" w14:textId="77777777" w:rsidR="000109CC" w:rsidRDefault="000109CC" w:rsidP="000109CC">
            <w:pPr>
              <w:spacing w:line="360" w:lineRule="auto"/>
              <w:rPr>
                <w:sz w:val="24"/>
                <w:szCs w:val="24"/>
              </w:rPr>
            </w:pPr>
          </w:p>
        </w:tc>
      </w:tr>
      <w:tr w:rsidR="000109CC" w:rsidRPr="006B0290" w14:paraId="5A631628" w14:textId="77777777" w:rsidTr="000109CC">
        <w:trPr>
          <w:trHeight w:val="438"/>
        </w:trPr>
        <w:tc>
          <w:tcPr>
            <w:tcW w:w="7938" w:type="dxa"/>
            <w:gridSpan w:val="3"/>
            <w:tcBorders>
              <w:top w:val="single" w:sz="6" w:space="0" w:color="000000"/>
            </w:tcBorders>
            <w:vAlign w:val="center"/>
          </w:tcPr>
          <w:p w14:paraId="4485C1A8"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65195C3A" w14:textId="77777777" w:rsidTr="000109CC">
        <w:trPr>
          <w:trHeight w:val="863"/>
        </w:trPr>
        <w:tc>
          <w:tcPr>
            <w:tcW w:w="709" w:type="dxa"/>
            <w:vAlign w:val="center"/>
          </w:tcPr>
          <w:p w14:paraId="2655EB5A"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932A7F9"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penjualan.</w:t>
            </w:r>
          </w:p>
        </w:tc>
        <w:tc>
          <w:tcPr>
            <w:tcW w:w="3969" w:type="dxa"/>
            <w:vAlign w:val="center"/>
          </w:tcPr>
          <w:p w14:paraId="3762D1DA" w14:textId="77777777" w:rsidR="000109CC" w:rsidRPr="007E77AF" w:rsidRDefault="000109CC" w:rsidP="000109CC">
            <w:pPr>
              <w:spacing w:line="360" w:lineRule="auto"/>
              <w:rPr>
                <w:sz w:val="24"/>
                <w:szCs w:val="24"/>
              </w:rPr>
            </w:pPr>
          </w:p>
        </w:tc>
      </w:tr>
      <w:tr w:rsidR="000109CC" w:rsidRPr="007E77AF" w14:paraId="7BC736AA" w14:textId="77777777" w:rsidTr="004318B0">
        <w:trPr>
          <w:trHeight w:val="1442"/>
        </w:trPr>
        <w:tc>
          <w:tcPr>
            <w:tcW w:w="709" w:type="dxa"/>
            <w:vAlign w:val="center"/>
          </w:tcPr>
          <w:p w14:paraId="18F41A94"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7AC5CC1" w14:textId="77777777" w:rsidR="000109CC" w:rsidRPr="007E77AF" w:rsidRDefault="000109CC" w:rsidP="000109CC">
            <w:pPr>
              <w:spacing w:line="360" w:lineRule="auto"/>
              <w:rPr>
                <w:sz w:val="24"/>
                <w:szCs w:val="24"/>
              </w:rPr>
            </w:pPr>
          </w:p>
        </w:tc>
        <w:tc>
          <w:tcPr>
            <w:tcW w:w="3969" w:type="dxa"/>
            <w:vAlign w:val="center"/>
          </w:tcPr>
          <w:p w14:paraId="5A6F52C5"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data laporan penjualan</w:t>
            </w:r>
            <w:r>
              <w:rPr>
                <w:sz w:val="24"/>
                <w:szCs w:val="24"/>
              </w:rPr>
              <w:t xml:space="preserve"> sesuai tanggal periode yang ditentukan</w:t>
            </w:r>
            <w:r w:rsidRPr="007E77AF">
              <w:rPr>
                <w:sz w:val="24"/>
                <w:szCs w:val="24"/>
              </w:rPr>
              <w:t>.</w:t>
            </w:r>
          </w:p>
        </w:tc>
      </w:tr>
    </w:tbl>
    <w:p w14:paraId="3A0D0E41"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Penjualan</w:t>
      </w:r>
    </w:p>
    <w:p w14:paraId="741146CE" w14:textId="1953CB0E"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sidR="00B77A61">
        <w:rPr>
          <w:color w:val="000000"/>
          <w:sz w:val="24"/>
          <w:szCs w:val="24"/>
        </w:rPr>
        <w:t>24 sebagai berikut.</w:t>
      </w:r>
    </w:p>
    <w:p w14:paraId="10340DE4" w14:textId="7E396415" w:rsidR="00B77A61" w:rsidRDefault="00B77A61" w:rsidP="00B77A61">
      <w:pPr>
        <w:pStyle w:val="Caption"/>
        <w:keepNext/>
        <w:jc w:val="left"/>
      </w:pPr>
      <w:bookmarkStart w:id="130" w:name="_Toc105002616"/>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24</w:t>
      </w:r>
      <w:r w:rsidRPr="00B77A61">
        <w:rPr>
          <w:b/>
        </w:rPr>
        <w:fldChar w:fldCharType="end"/>
      </w:r>
      <w:r w:rsidRPr="00B77A61">
        <w:rPr>
          <w:iCs w:val="0"/>
          <w:color w:val="000000"/>
          <w:szCs w:val="24"/>
        </w:rPr>
        <w:t xml:space="preserve"> </w:t>
      </w:r>
      <w:r w:rsidRPr="00B77A61">
        <w:t xml:space="preserve">Skenario </w:t>
      </w:r>
      <w:r w:rsidRPr="00B77A61">
        <w:rPr>
          <w:lang w:val="id-ID"/>
        </w:rPr>
        <w:t xml:space="preserve">mencetak laporan </w:t>
      </w:r>
      <w:r>
        <w:rPr>
          <w:lang w:val="id-ID"/>
        </w:rPr>
        <w:t>penjualan</w:t>
      </w:r>
      <w:bookmarkEnd w:id="130"/>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1B33134" w14:textId="77777777" w:rsidTr="000109CC">
        <w:trPr>
          <w:trHeight w:val="438"/>
        </w:trPr>
        <w:tc>
          <w:tcPr>
            <w:tcW w:w="709" w:type="dxa"/>
            <w:tcBorders>
              <w:top w:val="single" w:sz="6" w:space="0" w:color="000000"/>
            </w:tcBorders>
            <w:vAlign w:val="center"/>
          </w:tcPr>
          <w:p w14:paraId="55D63CED"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16EC461D"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014A7D3D"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4E3E79E1" w14:textId="77777777" w:rsidTr="000109CC">
        <w:trPr>
          <w:trHeight w:val="438"/>
        </w:trPr>
        <w:tc>
          <w:tcPr>
            <w:tcW w:w="7938" w:type="dxa"/>
            <w:gridSpan w:val="3"/>
            <w:tcBorders>
              <w:top w:val="single" w:sz="6" w:space="0" w:color="000000"/>
            </w:tcBorders>
            <w:vAlign w:val="center"/>
          </w:tcPr>
          <w:p w14:paraId="72735987"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4738C3CA" w14:textId="77777777" w:rsidTr="000109CC">
        <w:trPr>
          <w:trHeight w:val="863"/>
        </w:trPr>
        <w:tc>
          <w:tcPr>
            <w:tcW w:w="709" w:type="dxa"/>
            <w:vAlign w:val="center"/>
          </w:tcPr>
          <w:p w14:paraId="4DD68946"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3A5D28C8"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penjualan.</w:t>
            </w:r>
          </w:p>
        </w:tc>
        <w:tc>
          <w:tcPr>
            <w:tcW w:w="3969" w:type="dxa"/>
            <w:vAlign w:val="center"/>
          </w:tcPr>
          <w:p w14:paraId="22F25F25" w14:textId="77777777" w:rsidR="000109CC" w:rsidRPr="007E77AF" w:rsidRDefault="000109CC" w:rsidP="000109CC">
            <w:pPr>
              <w:spacing w:line="360" w:lineRule="auto"/>
              <w:rPr>
                <w:sz w:val="24"/>
                <w:szCs w:val="24"/>
              </w:rPr>
            </w:pPr>
          </w:p>
        </w:tc>
      </w:tr>
      <w:tr w:rsidR="000109CC" w:rsidRPr="007E77AF" w14:paraId="7C4534C6" w14:textId="77777777" w:rsidTr="000109CC">
        <w:trPr>
          <w:trHeight w:val="863"/>
        </w:trPr>
        <w:tc>
          <w:tcPr>
            <w:tcW w:w="709" w:type="dxa"/>
            <w:vAlign w:val="center"/>
          </w:tcPr>
          <w:p w14:paraId="67BC02CF"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32C4A4A7" w14:textId="77777777" w:rsidR="000109CC" w:rsidRPr="007E77AF" w:rsidRDefault="000109CC" w:rsidP="000109CC">
            <w:pPr>
              <w:spacing w:line="360" w:lineRule="auto"/>
              <w:rPr>
                <w:sz w:val="24"/>
                <w:szCs w:val="24"/>
              </w:rPr>
            </w:pPr>
          </w:p>
        </w:tc>
        <w:tc>
          <w:tcPr>
            <w:tcW w:w="3969" w:type="dxa"/>
            <w:vAlign w:val="center"/>
          </w:tcPr>
          <w:p w14:paraId="3CED7242"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penjualan</w:t>
            </w:r>
            <w:r w:rsidRPr="007E77AF">
              <w:rPr>
                <w:sz w:val="24"/>
                <w:szCs w:val="24"/>
              </w:rPr>
              <w:t>.</w:t>
            </w:r>
          </w:p>
        </w:tc>
      </w:tr>
      <w:tr w:rsidR="000109CC" w:rsidRPr="007E77AF" w14:paraId="4B66DC0E" w14:textId="77777777" w:rsidTr="000109CC">
        <w:trPr>
          <w:trHeight w:val="863"/>
        </w:trPr>
        <w:tc>
          <w:tcPr>
            <w:tcW w:w="709" w:type="dxa"/>
            <w:vAlign w:val="center"/>
          </w:tcPr>
          <w:p w14:paraId="0606983A" w14:textId="77777777" w:rsidR="000109CC" w:rsidRPr="007E77AF" w:rsidRDefault="000109CC" w:rsidP="000109CC">
            <w:pPr>
              <w:spacing w:line="360" w:lineRule="auto"/>
              <w:jc w:val="center"/>
              <w:rPr>
                <w:sz w:val="24"/>
                <w:szCs w:val="24"/>
              </w:rPr>
            </w:pPr>
            <w:r w:rsidRPr="007E77AF">
              <w:rPr>
                <w:sz w:val="24"/>
                <w:szCs w:val="24"/>
              </w:rPr>
              <w:lastRenderedPageBreak/>
              <w:t>3</w:t>
            </w:r>
          </w:p>
        </w:tc>
        <w:tc>
          <w:tcPr>
            <w:tcW w:w="3260" w:type="dxa"/>
            <w:vAlign w:val="center"/>
          </w:tcPr>
          <w:p w14:paraId="460AAC22" w14:textId="77777777" w:rsidR="000109CC" w:rsidRPr="007E77AF" w:rsidRDefault="000109CC" w:rsidP="000109CC">
            <w:pPr>
              <w:spacing w:line="360" w:lineRule="auto"/>
              <w:rPr>
                <w:sz w:val="24"/>
                <w:szCs w:val="24"/>
              </w:rPr>
            </w:pPr>
            <w:r w:rsidRPr="007E77AF">
              <w:rPr>
                <w:sz w:val="24"/>
                <w:szCs w:val="24"/>
              </w:rPr>
              <w:t xml:space="preserve">Menekan </w:t>
            </w:r>
            <w:r>
              <w:rPr>
                <w:sz w:val="24"/>
                <w:szCs w:val="24"/>
                <w:lang w:val="id-ID"/>
              </w:rPr>
              <w:t>tombol excel</w:t>
            </w:r>
            <w:r w:rsidRPr="007E77AF">
              <w:rPr>
                <w:sz w:val="24"/>
                <w:szCs w:val="24"/>
              </w:rPr>
              <w:t>.</w:t>
            </w:r>
          </w:p>
        </w:tc>
        <w:tc>
          <w:tcPr>
            <w:tcW w:w="3969" w:type="dxa"/>
            <w:vAlign w:val="center"/>
          </w:tcPr>
          <w:p w14:paraId="227A5DA2" w14:textId="77777777" w:rsidR="000109CC" w:rsidRPr="007E77AF" w:rsidRDefault="000109CC" w:rsidP="000109CC">
            <w:pPr>
              <w:spacing w:line="360" w:lineRule="auto"/>
              <w:rPr>
                <w:sz w:val="24"/>
                <w:szCs w:val="24"/>
              </w:rPr>
            </w:pPr>
          </w:p>
        </w:tc>
      </w:tr>
      <w:tr w:rsidR="000109CC" w:rsidRPr="007E77AF" w14:paraId="07A63233" w14:textId="77777777" w:rsidTr="000109CC">
        <w:trPr>
          <w:trHeight w:val="863"/>
        </w:trPr>
        <w:tc>
          <w:tcPr>
            <w:tcW w:w="709" w:type="dxa"/>
            <w:vAlign w:val="center"/>
          </w:tcPr>
          <w:p w14:paraId="4414D483"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6E296DBE" w14:textId="77777777" w:rsidR="000109CC" w:rsidRPr="007E77AF" w:rsidRDefault="000109CC" w:rsidP="000109CC">
            <w:pPr>
              <w:spacing w:line="360" w:lineRule="auto"/>
              <w:rPr>
                <w:sz w:val="24"/>
                <w:szCs w:val="24"/>
              </w:rPr>
            </w:pPr>
          </w:p>
        </w:tc>
        <w:tc>
          <w:tcPr>
            <w:tcW w:w="3969" w:type="dxa"/>
            <w:vAlign w:val="center"/>
          </w:tcPr>
          <w:p w14:paraId="46640F27"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penjualan</w:t>
            </w:r>
            <w:r>
              <w:rPr>
                <w:sz w:val="24"/>
                <w:szCs w:val="24"/>
              </w:rPr>
              <w:t xml:space="preserve"> dalam format xl</w:t>
            </w:r>
            <w:r>
              <w:rPr>
                <w:sz w:val="24"/>
                <w:szCs w:val="24"/>
                <w:lang w:val="id-ID"/>
              </w:rPr>
              <w:t>sx</w:t>
            </w:r>
            <w:r w:rsidRPr="007E77AF">
              <w:rPr>
                <w:sz w:val="24"/>
                <w:szCs w:val="24"/>
              </w:rPr>
              <w:t>.</w:t>
            </w:r>
          </w:p>
        </w:tc>
      </w:tr>
      <w:tr w:rsidR="000109CC" w:rsidRPr="007E77AF" w14:paraId="17B06447" w14:textId="77777777" w:rsidTr="000109CC">
        <w:trPr>
          <w:trHeight w:val="863"/>
        </w:trPr>
        <w:tc>
          <w:tcPr>
            <w:tcW w:w="709" w:type="dxa"/>
            <w:vAlign w:val="center"/>
          </w:tcPr>
          <w:p w14:paraId="0DE078A4"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7780E233"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2672A854" w14:textId="77777777" w:rsidR="000109CC" w:rsidRPr="007E77AF" w:rsidRDefault="000109CC" w:rsidP="000109CC">
            <w:pPr>
              <w:spacing w:line="360" w:lineRule="auto"/>
              <w:rPr>
                <w:sz w:val="24"/>
                <w:szCs w:val="24"/>
              </w:rPr>
            </w:pPr>
          </w:p>
        </w:tc>
      </w:tr>
      <w:tr w:rsidR="000109CC" w:rsidRPr="007E77AF" w14:paraId="4851B71A" w14:textId="77777777" w:rsidTr="000109CC">
        <w:trPr>
          <w:trHeight w:val="863"/>
        </w:trPr>
        <w:tc>
          <w:tcPr>
            <w:tcW w:w="709" w:type="dxa"/>
            <w:vAlign w:val="center"/>
          </w:tcPr>
          <w:p w14:paraId="6503AF63"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596C60A0" w14:textId="77777777" w:rsidR="000109CC" w:rsidRPr="007E77AF" w:rsidRDefault="000109CC" w:rsidP="000109CC">
            <w:pPr>
              <w:spacing w:line="360" w:lineRule="auto"/>
              <w:rPr>
                <w:sz w:val="24"/>
                <w:szCs w:val="24"/>
              </w:rPr>
            </w:pPr>
          </w:p>
        </w:tc>
        <w:tc>
          <w:tcPr>
            <w:tcW w:w="3969" w:type="dxa"/>
            <w:vAlign w:val="center"/>
          </w:tcPr>
          <w:p w14:paraId="2DC3B70A"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penjualan</w:t>
            </w:r>
            <w:r w:rsidRPr="007E77AF">
              <w:rPr>
                <w:sz w:val="24"/>
                <w:szCs w:val="24"/>
              </w:rPr>
              <w:t xml:space="preserve"> dalam format </w:t>
            </w:r>
            <w:r w:rsidRPr="007E77AF">
              <w:rPr>
                <w:sz w:val="24"/>
                <w:szCs w:val="24"/>
                <w:lang w:val="id-ID"/>
              </w:rPr>
              <w:t>pdf</w:t>
            </w:r>
            <w:r w:rsidRPr="007E77AF">
              <w:rPr>
                <w:sz w:val="24"/>
                <w:szCs w:val="24"/>
              </w:rPr>
              <w:t>.</w:t>
            </w:r>
          </w:p>
        </w:tc>
      </w:tr>
    </w:tbl>
    <w:p w14:paraId="0F668FBE"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Mengontrol Data Stok Item Barang</w:t>
      </w:r>
    </w:p>
    <w:p w14:paraId="14F5C2D8" w14:textId="5ADAB24A"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sidR="00B77A61">
        <w:rPr>
          <w:color w:val="000000"/>
          <w:sz w:val="24"/>
          <w:szCs w:val="24"/>
        </w:rPr>
        <w:t>25 sebagai berikut.</w:t>
      </w:r>
    </w:p>
    <w:p w14:paraId="0B44AD11" w14:textId="1F85BCB3" w:rsidR="00B77A61" w:rsidRDefault="00B77A61" w:rsidP="00B77A61">
      <w:pPr>
        <w:pStyle w:val="Caption"/>
        <w:keepNext/>
        <w:jc w:val="left"/>
      </w:pPr>
      <w:bookmarkStart w:id="131" w:name="_Toc105002617"/>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25</w:t>
      </w:r>
      <w:r w:rsidRPr="00B77A61">
        <w:rPr>
          <w:b/>
        </w:rPr>
        <w:fldChar w:fldCharType="end"/>
      </w:r>
      <w:r w:rsidRPr="00B77A61">
        <w:rPr>
          <w:iCs w:val="0"/>
          <w:color w:val="000000"/>
          <w:szCs w:val="24"/>
        </w:rPr>
        <w:t xml:space="preserve"> </w:t>
      </w:r>
      <w:r w:rsidRPr="00B77A61">
        <w:t xml:space="preserve">Skenario </w:t>
      </w:r>
      <w:r w:rsidRPr="00B77A61">
        <w:rPr>
          <w:lang w:val="id-ID"/>
        </w:rPr>
        <w:t>mengontrol data stok item barang</w:t>
      </w:r>
      <w:bookmarkEnd w:id="131"/>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5138276" w14:textId="77777777" w:rsidTr="000109CC">
        <w:trPr>
          <w:trHeight w:val="438"/>
        </w:trPr>
        <w:tc>
          <w:tcPr>
            <w:tcW w:w="709" w:type="dxa"/>
            <w:tcBorders>
              <w:top w:val="single" w:sz="6" w:space="0" w:color="000000"/>
            </w:tcBorders>
            <w:vAlign w:val="center"/>
          </w:tcPr>
          <w:p w14:paraId="33408A26"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4E0097B0"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07C82A82"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7DC8F649" w14:textId="77777777" w:rsidTr="000109CC">
        <w:trPr>
          <w:trHeight w:val="438"/>
        </w:trPr>
        <w:tc>
          <w:tcPr>
            <w:tcW w:w="7938" w:type="dxa"/>
            <w:gridSpan w:val="3"/>
            <w:tcBorders>
              <w:top w:val="single" w:sz="6" w:space="0" w:color="000000"/>
            </w:tcBorders>
            <w:vAlign w:val="center"/>
          </w:tcPr>
          <w:p w14:paraId="7880BC69"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7AE438B9" w14:textId="77777777" w:rsidTr="000109CC">
        <w:trPr>
          <w:trHeight w:val="863"/>
        </w:trPr>
        <w:tc>
          <w:tcPr>
            <w:tcW w:w="709" w:type="dxa"/>
            <w:vAlign w:val="center"/>
          </w:tcPr>
          <w:p w14:paraId="219D4F53"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2AF8DFEC" w14:textId="77777777" w:rsidR="000109CC" w:rsidRDefault="000109CC" w:rsidP="000109CC">
            <w:pPr>
              <w:spacing w:line="360" w:lineRule="auto"/>
              <w:rPr>
                <w:sz w:val="24"/>
                <w:szCs w:val="24"/>
              </w:rPr>
            </w:pPr>
            <w:r>
              <w:rPr>
                <w:sz w:val="24"/>
                <w:szCs w:val="24"/>
              </w:rPr>
              <w:t xml:space="preserve">Menekan tombol menu </w:t>
            </w:r>
            <w:r>
              <w:rPr>
                <w:sz w:val="24"/>
                <w:szCs w:val="24"/>
                <w:lang w:val="id-ID"/>
              </w:rPr>
              <w:t>stok item barang.</w:t>
            </w:r>
          </w:p>
        </w:tc>
        <w:tc>
          <w:tcPr>
            <w:tcW w:w="3969" w:type="dxa"/>
            <w:vAlign w:val="center"/>
          </w:tcPr>
          <w:p w14:paraId="28B32020" w14:textId="77777777" w:rsidR="000109CC" w:rsidRDefault="000109CC" w:rsidP="000109CC">
            <w:pPr>
              <w:spacing w:line="360" w:lineRule="auto"/>
              <w:rPr>
                <w:sz w:val="24"/>
                <w:szCs w:val="24"/>
              </w:rPr>
            </w:pPr>
          </w:p>
        </w:tc>
      </w:tr>
      <w:tr w:rsidR="000109CC" w:rsidRPr="007E77AF" w14:paraId="7834E11E" w14:textId="77777777" w:rsidTr="000109CC">
        <w:trPr>
          <w:trHeight w:val="863"/>
        </w:trPr>
        <w:tc>
          <w:tcPr>
            <w:tcW w:w="709" w:type="dxa"/>
            <w:vAlign w:val="center"/>
          </w:tcPr>
          <w:p w14:paraId="20610DE4"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465EA0E5" w14:textId="77777777" w:rsidR="000109CC" w:rsidRDefault="000109CC" w:rsidP="000109CC">
            <w:pPr>
              <w:spacing w:line="360" w:lineRule="auto"/>
              <w:rPr>
                <w:sz w:val="24"/>
                <w:szCs w:val="24"/>
              </w:rPr>
            </w:pPr>
          </w:p>
        </w:tc>
        <w:tc>
          <w:tcPr>
            <w:tcW w:w="3969" w:type="dxa"/>
            <w:vAlign w:val="center"/>
          </w:tcPr>
          <w:p w14:paraId="374F4C74"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stok item barang</w:t>
            </w:r>
            <w:r>
              <w:rPr>
                <w:sz w:val="24"/>
                <w:szCs w:val="24"/>
              </w:rPr>
              <w:t>.</w:t>
            </w:r>
          </w:p>
        </w:tc>
      </w:tr>
      <w:tr w:rsidR="000109CC" w:rsidRPr="007E77AF" w14:paraId="33E542A2" w14:textId="77777777" w:rsidTr="000109CC">
        <w:trPr>
          <w:trHeight w:val="863"/>
        </w:trPr>
        <w:tc>
          <w:tcPr>
            <w:tcW w:w="709" w:type="dxa"/>
            <w:vAlign w:val="center"/>
          </w:tcPr>
          <w:p w14:paraId="1FAD3A14"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5399E69C" w14:textId="77777777" w:rsidR="000109CC" w:rsidRDefault="000109CC" w:rsidP="000109CC">
            <w:pPr>
              <w:spacing w:line="360" w:lineRule="auto"/>
              <w:rPr>
                <w:sz w:val="24"/>
                <w:szCs w:val="24"/>
              </w:rPr>
            </w:pPr>
            <w:r>
              <w:rPr>
                <w:sz w:val="24"/>
                <w:szCs w:val="24"/>
              </w:rPr>
              <w:t xml:space="preserve">Melihat data </w:t>
            </w:r>
            <w:r>
              <w:rPr>
                <w:sz w:val="24"/>
                <w:szCs w:val="24"/>
                <w:lang w:val="id-ID"/>
              </w:rPr>
              <w:t>stok item barang</w:t>
            </w:r>
            <w:r>
              <w:rPr>
                <w:sz w:val="24"/>
                <w:szCs w:val="24"/>
              </w:rPr>
              <w:t>.</w:t>
            </w:r>
          </w:p>
        </w:tc>
        <w:tc>
          <w:tcPr>
            <w:tcW w:w="3969" w:type="dxa"/>
            <w:vAlign w:val="center"/>
          </w:tcPr>
          <w:p w14:paraId="5230C43D" w14:textId="77777777" w:rsidR="000109CC" w:rsidRDefault="000109CC" w:rsidP="000109CC">
            <w:pPr>
              <w:spacing w:line="360" w:lineRule="auto"/>
              <w:rPr>
                <w:sz w:val="24"/>
                <w:szCs w:val="24"/>
              </w:rPr>
            </w:pPr>
          </w:p>
        </w:tc>
      </w:tr>
      <w:tr w:rsidR="000109CC" w:rsidRPr="006B0290" w14:paraId="39C2A29A" w14:textId="77777777" w:rsidTr="000109CC">
        <w:trPr>
          <w:trHeight w:val="438"/>
        </w:trPr>
        <w:tc>
          <w:tcPr>
            <w:tcW w:w="7938" w:type="dxa"/>
            <w:gridSpan w:val="3"/>
            <w:tcBorders>
              <w:top w:val="single" w:sz="6" w:space="0" w:color="000000"/>
            </w:tcBorders>
            <w:vAlign w:val="center"/>
          </w:tcPr>
          <w:p w14:paraId="7D3A1EF5"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Ubah Data</w:t>
            </w:r>
          </w:p>
        </w:tc>
      </w:tr>
      <w:tr w:rsidR="000109CC" w:rsidRPr="007E77AF" w14:paraId="2F259C7B" w14:textId="77777777" w:rsidTr="000109CC">
        <w:trPr>
          <w:trHeight w:val="863"/>
        </w:trPr>
        <w:tc>
          <w:tcPr>
            <w:tcW w:w="709" w:type="dxa"/>
            <w:vAlign w:val="center"/>
          </w:tcPr>
          <w:p w14:paraId="7AE4C2B0"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50DC47D" w14:textId="77777777" w:rsidR="000109CC" w:rsidRDefault="000109CC" w:rsidP="000109CC">
            <w:pPr>
              <w:spacing w:line="360" w:lineRule="auto"/>
              <w:rPr>
                <w:sz w:val="24"/>
                <w:szCs w:val="24"/>
              </w:rPr>
            </w:pPr>
            <w:r>
              <w:rPr>
                <w:sz w:val="24"/>
                <w:szCs w:val="24"/>
              </w:rPr>
              <w:t xml:space="preserve">Menekan tombol </w:t>
            </w:r>
            <w:r w:rsidRPr="00A14C23">
              <w:rPr>
                <w:i/>
                <w:sz w:val="24"/>
                <w:szCs w:val="24"/>
              </w:rPr>
              <w:t>edit</w:t>
            </w:r>
            <w:r>
              <w:rPr>
                <w:sz w:val="24"/>
                <w:szCs w:val="24"/>
                <w:lang w:val="id-ID"/>
              </w:rPr>
              <w:t xml:space="preserve"> </w:t>
            </w:r>
            <w:r>
              <w:rPr>
                <w:sz w:val="24"/>
                <w:szCs w:val="24"/>
              </w:rPr>
              <w:t xml:space="preserve">pada data yang </w:t>
            </w:r>
            <w:r>
              <w:rPr>
                <w:sz w:val="24"/>
                <w:szCs w:val="24"/>
                <w:lang w:val="id-ID"/>
              </w:rPr>
              <w:t>ingin diubah</w:t>
            </w:r>
            <w:r>
              <w:rPr>
                <w:sz w:val="24"/>
                <w:szCs w:val="24"/>
              </w:rPr>
              <w:t>.</w:t>
            </w:r>
          </w:p>
        </w:tc>
        <w:tc>
          <w:tcPr>
            <w:tcW w:w="3969" w:type="dxa"/>
            <w:vAlign w:val="center"/>
          </w:tcPr>
          <w:p w14:paraId="6C37AE46" w14:textId="77777777" w:rsidR="000109CC" w:rsidRDefault="000109CC" w:rsidP="000109CC">
            <w:pPr>
              <w:spacing w:line="360" w:lineRule="auto"/>
              <w:rPr>
                <w:sz w:val="24"/>
                <w:szCs w:val="24"/>
              </w:rPr>
            </w:pPr>
          </w:p>
        </w:tc>
      </w:tr>
      <w:tr w:rsidR="000109CC" w:rsidRPr="007E77AF" w14:paraId="4516CF57" w14:textId="77777777" w:rsidTr="000109CC">
        <w:trPr>
          <w:trHeight w:val="863"/>
        </w:trPr>
        <w:tc>
          <w:tcPr>
            <w:tcW w:w="709" w:type="dxa"/>
            <w:vAlign w:val="center"/>
          </w:tcPr>
          <w:p w14:paraId="50F0E7A2"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44F32098" w14:textId="77777777" w:rsidR="000109CC" w:rsidRDefault="000109CC" w:rsidP="000109CC">
            <w:pPr>
              <w:spacing w:line="360" w:lineRule="auto"/>
              <w:rPr>
                <w:sz w:val="24"/>
                <w:szCs w:val="24"/>
              </w:rPr>
            </w:pPr>
          </w:p>
        </w:tc>
        <w:tc>
          <w:tcPr>
            <w:tcW w:w="3969" w:type="dxa"/>
            <w:vAlign w:val="center"/>
          </w:tcPr>
          <w:p w14:paraId="3E3652E4"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w:t>
            </w:r>
            <w:r>
              <w:rPr>
                <w:color w:val="000000"/>
                <w:sz w:val="24"/>
                <w:szCs w:val="24"/>
                <w:lang w:val="id-ID"/>
              </w:rPr>
              <w:t>stok item barang</w:t>
            </w:r>
            <w:r>
              <w:rPr>
                <w:sz w:val="24"/>
                <w:szCs w:val="24"/>
              </w:rPr>
              <w:t>.</w:t>
            </w:r>
          </w:p>
        </w:tc>
      </w:tr>
      <w:tr w:rsidR="000109CC" w:rsidRPr="007E77AF" w14:paraId="23A167A0" w14:textId="77777777" w:rsidTr="000109CC">
        <w:trPr>
          <w:trHeight w:val="863"/>
        </w:trPr>
        <w:tc>
          <w:tcPr>
            <w:tcW w:w="709" w:type="dxa"/>
            <w:vAlign w:val="center"/>
          </w:tcPr>
          <w:p w14:paraId="171D26A2"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545FC927"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79B4AEC3" w14:textId="77777777" w:rsidR="000109CC" w:rsidRDefault="000109CC" w:rsidP="000109CC">
            <w:pPr>
              <w:spacing w:line="360" w:lineRule="auto"/>
              <w:rPr>
                <w:sz w:val="24"/>
                <w:szCs w:val="24"/>
              </w:rPr>
            </w:pPr>
          </w:p>
        </w:tc>
      </w:tr>
      <w:tr w:rsidR="000109CC" w:rsidRPr="007E77AF" w14:paraId="097A3128" w14:textId="77777777" w:rsidTr="000109CC">
        <w:trPr>
          <w:trHeight w:val="863"/>
        </w:trPr>
        <w:tc>
          <w:tcPr>
            <w:tcW w:w="709" w:type="dxa"/>
            <w:vAlign w:val="center"/>
          </w:tcPr>
          <w:p w14:paraId="0211377A" w14:textId="77777777" w:rsidR="000109CC" w:rsidRDefault="000109CC" w:rsidP="000109CC">
            <w:pPr>
              <w:spacing w:line="360" w:lineRule="auto"/>
              <w:jc w:val="center"/>
              <w:rPr>
                <w:sz w:val="24"/>
                <w:szCs w:val="24"/>
              </w:rPr>
            </w:pPr>
            <w:r>
              <w:rPr>
                <w:sz w:val="24"/>
                <w:szCs w:val="24"/>
              </w:rPr>
              <w:lastRenderedPageBreak/>
              <w:t>4</w:t>
            </w:r>
          </w:p>
        </w:tc>
        <w:tc>
          <w:tcPr>
            <w:tcW w:w="3260" w:type="dxa"/>
            <w:vAlign w:val="center"/>
          </w:tcPr>
          <w:p w14:paraId="6989E855" w14:textId="77777777" w:rsidR="000109CC" w:rsidRDefault="000109CC" w:rsidP="000109CC">
            <w:pPr>
              <w:spacing w:line="360" w:lineRule="auto"/>
              <w:rPr>
                <w:sz w:val="24"/>
                <w:szCs w:val="24"/>
              </w:rPr>
            </w:pPr>
          </w:p>
        </w:tc>
        <w:tc>
          <w:tcPr>
            <w:tcW w:w="3969" w:type="dxa"/>
            <w:vAlign w:val="center"/>
          </w:tcPr>
          <w:p w14:paraId="6AA2FABE"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stok item barang</w:t>
            </w:r>
            <w:r>
              <w:rPr>
                <w:i/>
                <w:sz w:val="24"/>
                <w:szCs w:val="24"/>
                <w:lang w:val="id-ID"/>
              </w:rPr>
              <w:t>.</w:t>
            </w:r>
          </w:p>
        </w:tc>
      </w:tr>
    </w:tbl>
    <w:p w14:paraId="6AF17D76"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Data Stok Item Barang</w:t>
      </w:r>
    </w:p>
    <w:p w14:paraId="030B4AA5" w14:textId="18E844E6"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sidR="00B77A61">
        <w:rPr>
          <w:color w:val="000000"/>
          <w:sz w:val="24"/>
          <w:szCs w:val="24"/>
        </w:rPr>
        <w:t>26 sebagai berikut.</w:t>
      </w:r>
    </w:p>
    <w:p w14:paraId="6E0E763D" w14:textId="791D016B" w:rsidR="00B77A61" w:rsidRPr="00B77A61" w:rsidRDefault="00B77A61" w:rsidP="00B77A61">
      <w:pPr>
        <w:pStyle w:val="Caption"/>
        <w:keepNext/>
        <w:jc w:val="left"/>
        <w:rPr>
          <w:lang w:val="id-ID"/>
        </w:rPr>
      </w:pPr>
      <w:bookmarkStart w:id="132" w:name="_Toc105002618"/>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26</w:t>
      </w:r>
      <w:r w:rsidRPr="00B77A61">
        <w:rPr>
          <w:b/>
        </w:rPr>
        <w:fldChar w:fldCharType="end"/>
      </w:r>
      <w:r>
        <w:rPr>
          <w:lang w:val="id-ID"/>
        </w:rPr>
        <w:t xml:space="preserve"> </w:t>
      </w:r>
      <w:r w:rsidRPr="00B77A61">
        <w:t xml:space="preserve">Skenario </w:t>
      </w:r>
      <w:r w:rsidRPr="00B77A61">
        <w:rPr>
          <w:lang w:val="id-ID"/>
        </w:rPr>
        <w:t>mencetak data stok item barang</w:t>
      </w:r>
      <w:bookmarkEnd w:id="132"/>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5C11AA1" w14:textId="77777777" w:rsidTr="000109CC">
        <w:trPr>
          <w:trHeight w:val="438"/>
        </w:trPr>
        <w:tc>
          <w:tcPr>
            <w:tcW w:w="709" w:type="dxa"/>
            <w:tcBorders>
              <w:top w:val="single" w:sz="6" w:space="0" w:color="000000"/>
            </w:tcBorders>
            <w:vAlign w:val="center"/>
          </w:tcPr>
          <w:p w14:paraId="633B3E42"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72D04B28"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3BE044ED"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0EA1CDA2" w14:textId="77777777" w:rsidTr="000109CC">
        <w:trPr>
          <w:trHeight w:val="438"/>
        </w:trPr>
        <w:tc>
          <w:tcPr>
            <w:tcW w:w="7938" w:type="dxa"/>
            <w:gridSpan w:val="3"/>
            <w:tcBorders>
              <w:top w:val="single" w:sz="6" w:space="0" w:color="000000"/>
            </w:tcBorders>
            <w:vAlign w:val="center"/>
          </w:tcPr>
          <w:p w14:paraId="7C2766DB"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14A42ACE" w14:textId="77777777" w:rsidTr="000109CC">
        <w:trPr>
          <w:trHeight w:val="863"/>
        </w:trPr>
        <w:tc>
          <w:tcPr>
            <w:tcW w:w="709" w:type="dxa"/>
            <w:vAlign w:val="center"/>
          </w:tcPr>
          <w:p w14:paraId="705A6CE1"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580FFA4F"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stok item barang.</w:t>
            </w:r>
          </w:p>
        </w:tc>
        <w:tc>
          <w:tcPr>
            <w:tcW w:w="3969" w:type="dxa"/>
            <w:vAlign w:val="center"/>
          </w:tcPr>
          <w:p w14:paraId="78028B3A" w14:textId="77777777" w:rsidR="000109CC" w:rsidRPr="007E77AF" w:rsidRDefault="000109CC" w:rsidP="000109CC">
            <w:pPr>
              <w:spacing w:line="360" w:lineRule="auto"/>
              <w:rPr>
                <w:sz w:val="24"/>
                <w:szCs w:val="24"/>
              </w:rPr>
            </w:pPr>
          </w:p>
        </w:tc>
      </w:tr>
      <w:tr w:rsidR="000109CC" w:rsidRPr="007E77AF" w14:paraId="684CD80E" w14:textId="77777777" w:rsidTr="000109CC">
        <w:trPr>
          <w:trHeight w:val="863"/>
        </w:trPr>
        <w:tc>
          <w:tcPr>
            <w:tcW w:w="709" w:type="dxa"/>
            <w:vAlign w:val="center"/>
          </w:tcPr>
          <w:p w14:paraId="790AE8B0"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328DAF8F" w14:textId="77777777" w:rsidR="000109CC" w:rsidRPr="007E77AF" w:rsidRDefault="000109CC" w:rsidP="000109CC">
            <w:pPr>
              <w:spacing w:line="360" w:lineRule="auto"/>
              <w:rPr>
                <w:sz w:val="24"/>
                <w:szCs w:val="24"/>
              </w:rPr>
            </w:pPr>
          </w:p>
        </w:tc>
        <w:tc>
          <w:tcPr>
            <w:tcW w:w="3969" w:type="dxa"/>
            <w:vAlign w:val="center"/>
          </w:tcPr>
          <w:p w14:paraId="0094D21A"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w:t>
            </w:r>
            <w:r>
              <w:rPr>
                <w:color w:val="000000"/>
                <w:sz w:val="24"/>
                <w:szCs w:val="24"/>
                <w:lang w:val="id-ID"/>
              </w:rPr>
              <w:t>stok item barang</w:t>
            </w:r>
            <w:r w:rsidRPr="007E77AF">
              <w:rPr>
                <w:sz w:val="24"/>
                <w:szCs w:val="24"/>
              </w:rPr>
              <w:t>.</w:t>
            </w:r>
          </w:p>
        </w:tc>
      </w:tr>
      <w:tr w:rsidR="000109CC" w:rsidRPr="007E77AF" w14:paraId="50E1D223" w14:textId="77777777" w:rsidTr="000109CC">
        <w:trPr>
          <w:trHeight w:val="863"/>
        </w:trPr>
        <w:tc>
          <w:tcPr>
            <w:tcW w:w="709" w:type="dxa"/>
            <w:vAlign w:val="center"/>
          </w:tcPr>
          <w:p w14:paraId="67097C28" w14:textId="77777777" w:rsidR="000109CC" w:rsidRPr="007E77AF" w:rsidRDefault="000109CC" w:rsidP="000109CC">
            <w:pPr>
              <w:spacing w:line="360" w:lineRule="auto"/>
              <w:jc w:val="center"/>
              <w:rPr>
                <w:sz w:val="24"/>
                <w:szCs w:val="24"/>
              </w:rPr>
            </w:pPr>
            <w:r w:rsidRPr="007E77AF">
              <w:rPr>
                <w:sz w:val="24"/>
                <w:szCs w:val="24"/>
              </w:rPr>
              <w:t>3</w:t>
            </w:r>
          </w:p>
        </w:tc>
        <w:tc>
          <w:tcPr>
            <w:tcW w:w="3260" w:type="dxa"/>
            <w:vAlign w:val="center"/>
          </w:tcPr>
          <w:p w14:paraId="71ED057C" w14:textId="77777777" w:rsidR="000109CC" w:rsidRPr="007E77AF" w:rsidRDefault="000109CC" w:rsidP="000109CC">
            <w:pPr>
              <w:spacing w:line="360" w:lineRule="auto"/>
              <w:rPr>
                <w:sz w:val="24"/>
                <w:szCs w:val="24"/>
              </w:rPr>
            </w:pPr>
            <w:r w:rsidRPr="007E77AF">
              <w:rPr>
                <w:sz w:val="24"/>
                <w:szCs w:val="24"/>
              </w:rPr>
              <w:t xml:space="preserve">Menekan </w:t>
            </w:r>
            <w:r>
              <w:rPr>
                <w:sz w:val="24"/>
                <w:szCs w:val="24"/>
                <w:lang w:val="id-ID"/>
              </w:rPr>
              <w:t>tombol excel</w:t>
            </w:r>
            <w:r w:rsidRPr="007E77AF">
              <w:rPr>
                <w:sz w:val="24"/>
                <w:szCs w:val="24"/>
              </w:rPr>
              <w:t>.</w:t>
            </w:r>
          </w:p>
        </w:tc>
        <w:tc>
          <w:tcPr>
            <w:tcW w:w="3969" w:type="dxa"/>
            <w:vAlign w:val="center"/>
          </w:tcPr>
          <w:p w14:paraId="2CF86906" w14:textId="77777777" w:rsidR="000109CC" w:rsidRPr="007E77AF" w:rsidRDefault="000109CC" w:rsidP="000109CC">
            <w:pPr>
              <w:spacing w:line="360" w:lineRule="auto"/>
              <w:rPr>
                <w:sz w:val="24"/>
                <w:szCs w:val="24"/>
              </w:rPr>
            </w:pPr>
          </w:p>
        </w:tc>
      </w:tr>
      <w:tr w:rsidR="000109CC" w:rsidRPr="007E77AF" w14:paraId="20B160CA" w14:textId="77777777" w:rsidTr="000109CC">
        <w:trPr>
          <w:trHeight w:val="863"/>
        </w:trPr>
        <w:tc>
          <w:tcPr>
            <w:tcW w:w="709" w:type="dxa"/>
            <w:vAlign w:val="center"/>
          </w:tcPr>
          <w:p w14:paraId="02476315" w14:textId="77777777" w:rsidR="000109CC" w:rsidRPr="007E77AF" w:rsidRDefault="000109CC" w:rsidP="000109CC">
            <w:pPr>
              <w:spacing w:line="360" w:lineRule="auto"/>
              <w:jc w:val="center"/>
              <w:rPr>
                <w:sz w:val="24"/>
                <w:szCs w:val="24"/>
                <w:lang w:val="id-ID"/>
              </w:rPr>
            </w:pPr>
            <w:r w:rsidRPr="007E77AF">
              <w:rPr>
                <w:sz w:val="24"/>
                <w:szCs w:val="24"/>
              </w:rPr>
              <w:t>4</w:t>
            </w:r>
          </w:p>
        </w:tc>
        <w:tc>
          <w:tcPr>
            <w:tcW w:w="3260" w:type="dxa"/>
            <w:vAlign w:val="center"/>
          </w:tcPr>
          <w:p w14:paraId="07B0D25B" w14:textId="77777777" w:rsidR="000109CC" w:rsidRPr="007E77AF" w:rsidRDefault="000109CC" w:rsidP="000109CC">
            <w:pPr>
              <w:spacing w:line="360" w:lineRule="auto"/>
              <w:rPr>
                <w:sz w:val="24"/>
                <w:szCs w:val="24"/>
              </w:rPr>
            </w:pPr>
          </w:p>
        </w:tc>
        <w:tc>
          <w:tcPr>
            <w:tcW w:w="3969" w:type="dxa"/>
            <w:vAlign w:val="center"/>
          </w:tcPr>
          <w:p w14:paraId="2582A99B"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 xml:space="preserve">data </w:t>
            </w:r>
            <w:r>
              <w:rPr>
                <w:color w:val="000000"/>
                <w:sz w:val="24"/>
                <w:szCs w:val="24"/>
                <w:lang w:val="id-ID"/>
              </w:rPr>
              <w:t>stok item barang</w:t>
            </w:r>
            <w:r>
              <w:rPr>
                <w:sz w:val="24"/>
                <w:szCs w:val="24"/>
              </w:rPr>
              <w:t xml:space="preserve"> dalam format xl</w:t>
            </w:r>
            <w:r>
              <w:rPr>
                <w:sz w:val="24"/>
                <w:szCs w:val="24"/>
                <w:lang w:val="id-ID"/>
              </w:rPr>
              <w:t>sx</w:t>
            </w:r>
            <w:r w:rsidRPr="007E77AF">
              <w:rPr>
                <w:sz w:val="24"/>
                <w:szCs w:val="24"/>
              </w:rPr>
              <w:t>.</w:t>
            </w:r>
          </w:p>
        </w:tc>
      </w:tr>
      <w:tr w:rsidR="000109CC" w:rsidRPr="007E77AF" w14:paraId="061BF4D7" w14:textId="77777777" w:rsidTr="000109CC">
        <w:trPr>
          <w:trHeight w:val="863"/>
        </w:trPr>
        <w:tc>
          <w:tcPr>
            <w:tcW w:w="709" w:type="dxa"/>
            <w:vAlign w:val="center"/>
          </w:tcPr>
          <w:p w14:paraId="4FDAE688" w14:textId="77777777" w:rsidR="000109CC" w:rsidRPr="007E77AF" w:rsidRDefault="000109CC" w:rsidP="000109CC">
            <w:pPr>
              <w:spacing w:line="360" w:lineRule="auto"/>
              <w:jc w:val="center"/>
              <w:rPr>
                <w:sz w:val="24"/>
                <w:szCs w:val="24"/>
                <w:lang w:val="id-ID"/>
              </w:rPr>
            </w:pPr>
            <w:r w:rsidRPr="007E77AF">
              <w:rPr>
                <w:sz w:val="24"/>
                <w:szCs w:val="24"/>
                <w:lang w:val="id-ID"/>
              </w:rPr>
              <w:t>5</w:t>
            </w:r>
          </w:p>
        </w:tc>
        <w:tc>
          <w:tcPr>
            <w:tcW w:w="3260" w:type="dxa"/>
            <w:vAlign w:val="center"/>
          </w:tcPr>
          <w:p w14:paraId="1BCAD9FF"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5019BAB1" w14:textId="77777777" w:rsidR="000109CC" w:rsidRPr="007E77AF" w:rsidRDefault="000109CC" w:rsidP="000109CC">
            <w:pPr>
              <w:spacing w:line="360" w:lineRule="auto"/>
              <w:rPr>
                <w:sz w:val="24"/>
                <w:szCs w:val="24"/>
              </w:rPr>
            </w:pPr>
          </w:p>
        </w:tc>
      </w:tr>
      <w:tr w:rsidR="000109CC" w:rsidRPr="007E77AF" w14:paraId="00B2A33F" w14:textId="77777777" w:rsidTr="000109CC">
        <w:trPr>
          <w:trHeight w:val="863"/>
        </w:trPr>
        <w:tc>
          <w:tcPr>
            <w:tcW w:w="709" w:type="dxa"/>
            <w:vAlign w:val="center"/>
          </w:tcPr>
          <w:p w14:paraId="798C9C17" w14:textId="77777777" w:rsidR="000109CC" w:rsidRPr="007E77AF" w:rsidRDefault="000109CC" w:rsidP="000109CC">
            <w:pPr>
              <w:spacing w:line="360" w:lineRule="auto"/>
              <w:jc w:val="center"/>
              <w:rPr>
                <w:sz w:val="24"/>
                <w:szCs w:val="24"/>
                <w:lang w:val="id-ID"/>
              </w:rPr>
            </w:pPr>
            <w:r w:rsidRPr="007E77AF">
              <w:rPr>
                <w:sz w:val="24"/>
                <w:szCs w:val="24"/>
                <w:lang w:val="id-ID"/>
              </w:rPr>
              <w:t>6</w:t>
            </w:r>
          </w:p>
        </w:tc>
        <w:tc>
          <w:tcPr>
            <w:tcW w:w="3260" w:type="dxa"/>
            <w:vAlign w:val="center"/>
          </w:tcPr>
          <w:p w14:paraId="224D2335" w14:textId="77777777" w:rsidR="000109CC" w:rsidRPr="007E77AF" w:rsidRDefault="000109CC" w:rsidP="000109CC">
            <w:pPr>
              <w:spacing w:line="360" w:lineRule="auto"/>
              <w:rPr>
                <w:sz w:val="24"/>
                <w:szCs w:val="24"/>
              </w:rPr>
            </w:pPr>
          </w:p>
        </w:tc>
        <w:tc>
          <w:tcPr>
            <w:tcW w:w="3969" w:type="dxa"/>
            <w:vAlign w:val="center"/>
          </w:tcPr>
          <w:p w14:paraId="044C5DAF"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 xml:space="preserve">data </w:t>
            </w:r>
            <w:r>
              <w:rPr>
                <w:color w:val="000000"/>
                <w:sz w:val="24"/>
                <w:szCs w:val="24"/>
                <w:lang w:val="id-ID"/>
              </w:rPr>
              <w:t>stok item barang</w:t>
            </w:r>
            <w:r w:rsidRPr="007E77AF">
              <w:rPr>
                <w:sz w:val="24"/>
                <w:szCs w:val="24"/>
              </w:rPr>
              <w:t xml:space="preserve"> dalam format </w:t>
            </w:r>
            <w:r w:rsidRPr="007E77AF">
              <w:rPr>
                <w:sz w:val="24"/>
                <w:szCs w:val="24"/>
                <w:lang w:val="id-ID"/>
              </w:rPr>
              <w:t>pdf</w:t>
            </w:r>
            <w:r w:rsidRPr="007E77AF">
              <w:rPr>
                <w:sz w:val="24"/>
                <w:szCs w:val="24"/>
              </w:rPr>
              <w:t>.</w:t>
            </w:r>
          </w:p>
        </w:tc>
      </w:tr>
    </w:tbl>
    <w:p w14:paraId="3B7FD863" w14:textId="77777777" w:rsidR="004318B0" w:rsidRPr="004318B0" w:rsidRDefault="004318B0" w:rsidP="004318B0">
      <w:pPr>
        <w:widowControl/>
        <w:pBdr>
          <w:top w:val="nil"/>
          <w:left w:val="nil"/>
          <w:bottom w:val="nil"/>
          <w:right w:val="nil"/>
          <w:between w:val="nil"/>
        </w:pBdr>
        <w:spacing w:before="240" w:after="240" w:line="360" w:lineRule="auto"/>
        <w:ind w:left="720"/>
        <w:jc w:val="both"/>
      </w:pPr>
    </w:p>
    <w:p w14:paraId="17A09587" w14:textId="77777777" w:rsidR="001553DE" w:rsidRPr="004318B0" w:rsidRDefault="001553DE" w:rsidP="004318B0">
      <w:pPr>
        <w:widowControl/>
        <w:pBdr>
          <w:top w:val="nil"/>
          <w:left w:val="nil"/>
          <w:bottom w:val="nil"/>
          <w:right w:val="nil"/>
          <w:between w:val="nil"/>
        </w:pBdr>
        <w:spacing w:before="240" w:after="240" w:line="360" w:lineRule="auto"/>
        <w:ind w:left="720"/>
        <w:jc w:val="both"/>
      </w:pPr>
    </w:p>
    <w:p w14:paraId="48364387"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lastRenderedPageBreak/>
        <w:t>Melihat Laporan Jurnal</w:t>
      </w:r>
    </w:p>
    <w:p w14:paraId="1B9ECCE9" w14:textId="43DE5CA4"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sidR="00B77A61">
        <w:rPr>
          <w:color w:val="000000"/>
          <w:sz w:val="24"/>
          <w:szCs w:val="24"/>
        </w:rPr>
        <w:t>27 sebagai berikut.</w:t>
      </w:r>
    </w:p>
    <w:p w14:paraId="7E5683D6" w14:textId="22510216" w:rsidR="00B77A61" w:rsidRDefault="00B77A61" w:rsidP="00B77A61">
      <w:pPr>
        <w:pStyle w:val="Caption"/>
        <w:keepNext/>
        <w:jc w:val="left"/>
      </w:pPr>
      <w:bookmarkStart w:id="133" w:name="_Toc105002619"/>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27</w:t>
      </w:r>
      <w:r w:rsidRPr="00B77A61">
        <w:rPr>
          <w:b/>
        </w:rPr>
        <w:fldChar w:fldCharType="end"/>
      </w:r>
      <w:r w:rsidRPr="00B77A61">
        <w:rPr>
          <w:rFonts w:eastAsia="Times New Roman"/>
          <w:iCs w:val="0"/>
          <w:color w:val="000000"/>
          <w:szCs w:val="24"/>
          <w:lang w:val="de-DE"/>
        </w:rPr>
        <w:t xml:space="preserve"> </w:t>
      </w:r>
      <w:r w:rsidRPr="00B77A61">
        <w:rPr>
          <w:lang w:val="de-DE"/>
        </w:rPr>
        <w:t xml:space="preserve">Skenario </w:t>
      </w:r>
      <w:r w:rsidRPr="00B77A61">
        <w:rPr>
          <w:lang w:val="id-ID"/>
        </w:rPr>
        <w:t>melihat laporan jurnal</w:t>
      </w:r>
      <w:bookmarkEnd w:id="133"/>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6797E807" w14:textId="77777777" w:rsidTr="000109CC">
        <w:trPr>
          <w:trHeight w:val="438"/>
        </w:trPr>
        <w:tc>
          <w:tcPr>
            <w:tcW w:w="709" w:type="dxa"/>
            <w:tcBorders>
              <w:top w:val="single" w:sz="6" w:space="0" w:color="000000"/>
            </w:tcBorders>
            <w:vAlign w:val="center"/>
          </w:tcPr>
          <w:p w14:paraId="3627BACC"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2D35E7C5"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08094B3C"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187C61DD" w14:textId="77777777" w:rsidTr="000109CC">
        <w:trPr>
          <w:trHeight w:val="438"/>
        </w:trPr>
        <w:tc>
          <w:tcPr>
            <w:tcW w:w="7938" w:type="dxa"/>
            <w:gridSpan w:val="3"/>
            <w:tcBorders>
              <w:top w:val="single" w:sz="6" w:space="0" w:color="000000"/>
            </w:tcBorders>
            <w:vAlign w:val="center"/>
          </w:tcPr>
          <w:p w14:paraId="49AD4D54"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7658ADF5" w14:textId="77777777" w:rsidTr="000109CC">
        <w:trPr>
          <w:trHeight w:val="863"/>
        </w:trPr>
        <w:tc>
          <w:tcPr>
            <w:tcW w:w="709" w:type="dxa"/>
            <w:vAlign w:val="center"/>
          </w:tcPr>
          <w:p w14:paraId="76C326A9"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7AF1742"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jurnal</w:t>
            </w:r>
            <w:r>
              <w:rPr>
                <w:sz w:val="24"/>
                <w:szCs w:val="24"/>
                <w:lang w:val="id-ID"/>
              </w:rPr>
              <w:t>.</w:t>
            </w:r>
          </w:p>
        </w:tc>
        <w:tc>
          <w:tcPr>
            <w:tcW w:w="3969" w:type="dxa"/>
            <w:vAlign w:val="center"/>
          </w:tcPr>
          <w:p w14:paraId="531C0E2D" w14:textId="77777777" w:rsidR="000109CC" w:rsidRDefault="000109CC" w:rsidP="000109CC">
            <w:pPr>
              <w:spacing w:line="360" w:lineRule="auto"/>
              <w:rPr>
                <w:sz w:val="24"/>
                <w:szCs w:val="24"/>
              </w:rPr>
            </w:pPr>
          </w:p>
        </w:tc>
      </w:tr>
      <w:tr w:rsidR="000109CC" w:rsidRPr="007E77AF" w14:paraId="2533B7AC" w14:textId="77777777" w:rsidTr="000109CC">
        <w:trPr>
          <w:trHeight w:val="863"/>
        </w:trPr>
        <w:tc>
          <w:tcPr>
            <w:tcW w:w="709" w:type="dxa"/>
            <w:vAlign w:val="center"/>
          </w:tcPr>
          <w:p w14:paraId="4316997F"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50B82F7" w14:textId="77777777" w:rsidR="000109CC" w:rsidRDefault="000109CC" w:rsidP="000109CC">
            <w:pPr>
              <w:spacing w:line="360" w:lineRule="auto"/>
              <w:rPr>
                <w:sz w:val="24"/>
                <w:szCs w:val="24"/>
              </w:rPr>
            </w:pPr>
          </w:p>
        </w:tc>
        <w:tc>
          <w:tcPr>
            <w:tcW w:w="3969" w:type="dxa"/>
            <w:vAlign w:val="center"/>
          </w:tcPr>
          <w:p w14:paraId="35AC11CD"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jurnal</w:t>
            </w:r>
            <w:r>
              <w:rPr>
                <w:sz w:val="24"/>
                <w:szCs w:val="24"/>
              </w:rPr>
              <w:t>.</w:t>
            </w:r>
          </w:p>
        </w:tc>
      </w:tr>
      <w:tr w:rsidR="000109CC" w:rsidRPr="007E77AF" w14:paraId="3F76DF60" w14:textId="77777777" w:rsidTr="000109CC">
        <w:trPr>
          <w:trHeight w:val="863"/>
        </w:trPr>
        <w:tc>
          <w:tcPr>
            <w:tcW w:w="709" w:type="dxa"/>
            <w:vAlign w:val="center"/>
          </w:tcPr>
          <w:p w14:paraId="4C19FEED"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1C55A1D7"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jurnal</w:t>
            </w:r>
            <w:r>
              <w:rPr>
                <w:sz w:val="24"/>
                <w:szCs w:val="24"/>
              </w:rPr>
              <w:t>.</w:t>
            </w:r>
          </w:p>
        </w:tc>
        <w:tc>
          <w:tcPr>
            <w:tcW w:w="3969" w:type="dxa"/>
            <w:vAlign w:val="center"/>
          </w:tcPr>
          <w:p w14:paraId="1C2E837C" w14:textId="77777777" w:rsidR="000109CC" w:rsidRDefault="000109CC" w:rsidP="000109CC">
            <w:pPr>
              <w:spacing w:line="360" w:lineRule="auto"/>
              <w:rPr>
                <w:sz w:val="24"/>
                <w:szCs w:val="24"/>
              </w:rPr>
            </w:pPr>
          </w:p>
        </w:tc>
      </w:tr>
      <w:tr w:rsidR="000109CC" w:rsidRPr="006B0290" w14:paraId="739D274D" w14:textId="77777777" w:rsidTr="000109CC">
        <w:trPr>
          <w:trHeight w:val="438"/>
        </w:trPr>
        <w:tc>
          <w:tcPr>
            <w:tcW w:w="7938" w:type="dxa"/>
            <w:gridSpan w:val="3"/>
            <w:tcBorders>
              <w:top w:val="single" w:sz="6" w:space="0" w:color="000000"/>
            </w:tcBorders>
            <w:vAlign w:val="center"/>
          </w:tcPr>
          <w:p w14:paraId="4E64299C"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430FEFC0" w14:textId="77777777" w:rsidTr="000109CC">
        <w:trPr>
          <w:trHeight w:val="863"/>
        </w:trPr>
        <w:tc>
          <w:tcPr>
            <w:tcW w:w="709" w:type="dxa"/>
            <w:vAlign w:val="center"/>
          </w:tcPr>
          <w:p w14:paraId="6EF9A8CF"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7ACE0681"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jurnal.</w:t>
            </w:r>
          </w:p>
        </w:tc>
        <w:tc>
          <w:tcPr>
            <w:tcW w:w="3969" w:type="dxa"/>
            <w:vAlign w:val="center"/>
          </w:tcPr>
          <w:p w14:paraId="4CDC8610" w14:textId="77777777" w:rsidR="000109CC" w:rsidRPr="007E77AF" w:rsidRDefault="000109CC" w:rsidP="000109CC">
            <w:pPr>
              <w:spacing w:line="360" w:lineRule="auto"/>
              <w:rPr>
                <w:sz w:val="24"/>
                <w:szCs w:val="24"/>
              </w:rPr>
            </w:pPr>
          </w:p>
        </w:tc>
      </w:tr>
      <w:tr w:rsidR="000109CC" w:rsidRPr="007E77AF" w14:paraId="32EB135F" w14:textId="77777777" w:rsidTr="000109CC">
        <w:trPr>
          <w:trHeight w:val="863"/>
        </w:trPr>
        <w:tc>
          <w:tcPr>
            <w:tcW w:w="709" w:type="dxa"/>
            <w:vAlign w:val="center"/>
          </w:tcPr>
          <w:p w14:paraId="556D6DB8"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21704EF" w14:textId="77777777" w:rsidR="000109CC" w:rsidRPr="007E77AF" w:rsidRDefault="000109CC" w:rsidP="000109CC">
            <w:pPr>
              <w:spacing w:line="360" w:lineRule="auto"/>
              <w:rPr>
                <w:sz w:val="24"/>
                <w:szCs w:val="24"/>
              </w:rPr>
            </w:pPr>
          </w:p>
        </w:tc>
        <w:tc>
          <w:tcPr>
            <w:tcW w:w="3969" w:type="dxa"/>
            <w:vAlign w:val="center"/>
          </w:tcPr>
          <w:p w14:paraId="28251D8B"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data laporan jurnal</w:t>
            </w:r>
            <w:r>
              <w:rPr>
                <w:sz w:val="24"/>
                <w:szCs w:val="24"/>
              </w:rPr>
              <w:t xml:space="preserve"> sesuai tanggal periode yang ditentukan</w:t>
            </w:r>
            <w:r w:rsidRPr="007E77AF">
              <w:rPr>
                <w:sz w:val="24"/>
                <w:szCs w:val="24"/>
              </w:rPr>
              <w:t>.</w:t>
            </w:r>
          </w:p>
        </w:tc>
      </w:tr>
    </w:tbl>
    <w:p w14:paraId="2B80F1E1"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Jurnal</w:t>
      </w:r>
    </w:p>
    <w:p w14:paraId="0DCF24AA" w14:textId="06B0A1FA" w:rsidR="000109CC"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rPr>
        <w:t>28 sebagai berikut.</w:t>
      </w:r>
    </w:p>
    <w:p w14:paraId="307B348A" w14:textId="77777777" w:rsidR="001B364A" w:rsidRDefault="001B364A" w:rsidP="00F7324C">
      <w:pPr>
        <w:widowControl/>
        <w:pBdr>
          <w:top w:val="nil"/>
          <w:left w:val="nil"/>
          <w:bottom w:val="nil"/>
          <w:right w:val="nil"/>
          <w:between w:val="nil"/>
        </w:pBdr>
        <w:spacing w:after="240" w:line="360" w:lineRule="auto"/>
        <w:jc w:val="both"/>
        <w:rPr>
          <w:color w:val="000000"/>
          <w:sz w:val="24"/>
          <w:szCs w:val="24"/>
        </w:rPr>
      </w:pPr>
    </w:p>
    <w:p w14:paraId="019B57D2" w14:textId="77777777" w:rsidR="001B364A" w:rsidRDefault="001B364A" w:rsidP="00F7324C">
      <w:pPr>
        <w:widowControl/>
        <w:pBdr>
          <w:top w:val="nil"/>
          <w:left w:val="nil"/>
          <w:bottom w:val="nil"/>
          <w:right w:val="nil"/>
          <w:between w:val="nil"/>
        </w:pBdr>
        <w:spacing w:after="240" w:line="360" w:lineRule="auto"/>
        <w:jc w:val="both"/>
        <w:rPr>
          <w:color w:val="000000"/>
          <w:sz w:val="24"/>
          <w:szCs w:val="24"/>
          <w:lang w:val="id-ID"/>
        </w:rPr>
      </w:pPr>
    </w:p>
    <w:p w14:paraId="4408AF10" w14:textId="77777777" w:rsidR="00306C7A" w:rsidRPr="00B77A61" w:rsidRDefault="00306C7A" w:rsidP="00F7324C">
      <w:pPr>
        <w:widowControl/>
        <w:pBdr>
          <w:top w:val="nil"/>
          <w:left w:val="nil"/>
          <w:bottom w:val="nil"/>
          <w:right w:val="nil"/>
          <w:between w:val="nil"/>
        </w:pBdr>
        <w:spacing w:after="240" w:line="360" w:lineRule="auto"/>
        <w:jc w:val="both"/>
        <w:rPr>
          <w:color w:val="000000"/>
          <w:sz w:val="24"/>
          <w:szCs w:val="24"/>
          <w:lang w:val="id-ID"/>
        </w:rPr>
      </w:pPr>
    </w:p>
    <w:p w14:paraId="54CBCAD9" w14:textId="31C05E7F" w:rsidR="00B77A61" w:rsidRDefault="00B77A61" w:rsidP="00B77A61">
      <w:pPr>
        <w:pStyle w:val="Caption"/>
        <w:keepNext/>
        <w:jc w:val="left"/>
      </w:pPr>
      <w:bookmarkStart w:id="134" w:name="_Toc105002620"/>
      <w:r w:rsidRPr="00B77A61">
        <w:rPr>
          <w:b/>
        </w:rPr>
        <w:lastRenderedPageBreak/>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28</w:t>
      </w:r>
      <w:r w:rsidRPr="00B77A61">
        <w:rPr>
          <w:b/>
        </w:rPr>
        <w:fldChar w:fldCharType="end"/>
      </w:r>
      <w:r w:rsidRPr="00B77A61">
        <w:rPr>
          <w:iCs w:val="0"/>
          <w:color w:val="000000"/>
          <w:szCs w:val="24"/>
        </w:rPr>
        <w:t xml:space="preserve"> </w:t>
      </w:r>
      <w:r w:rsidRPr="00B77A61">
        <w:t xml:space="preserve">Skenario </w:t>
      </w:r>
      <w:r w:rsidRPr="00B77A61">
        <w:rPr>
          <w:lang w:val="id-ID"/>
        </w:rPr>
        <w:t>mencetak laporan jurnal</w:t>
      </w:r>
      <w:bookmarkEnd w:id="134"/>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BC68576" w14:textId="77777777" w:rsidTr="000109CC">
        <w:trPr>
          <w:trHeight w:val="438"/>
        </w:trPr>
        <w:tc>
          <w:tcPr>
            <w:tcW w:w="709" w:type="dxa"/>
            <w:tcBorders>
              <w:top w:val="single" w:sz="6" w:space="0" w:color="000000"/>
            </w:tcBorders>
            <w:vAlign w:val="center"/>
          </w:tcPr>
          <w:p w14:paraId="5EBE4E6B"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45D355B5"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578BDDBD"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247C6916" w14:textId="77777777" w:rsidTr="000109CC">
        <w:trPr>
          <w:trHeight w:val="438"/>
        </w:trPr>
        <w:tc>
          <w:tcPr>
            <w:tcW w:w="7938" w:type="dxa"/>
            <w:gridSpan w:val="3"/>
            <w:tcBorders>
              <w:top w:val="single" w:sz="6" w:space="0" w:color="000000"/>
            </w:tcBorders>
            <w:vAlign w:val="center"/>
          </w:tcPr>
          <w:p w14:paraId="79FAC59F"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2C09030D" w14:textId="77777777" w:rsidTr="000109CC">
        <w:trPr>
          <w:trHeight w:val="863"/>
        </w:trPr>
        <w:tc>
          <w:tcPr>
            <w:tcW w:w="709" w:type="dxa"/>
            <w:vAlign w:val="center"/>
          </w:tcPr>
          <w:p w14:paraId="53D84270"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2A79AD89"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 xml:space="preserve">laporan </w:t>
            </w:r>
            <w:r>
              <w:rPr>
                <w:sz w:val="24"/>
                <w:szCs w:val="24"/>
                <w:lang w:val="id-ID"/>
              </w:rPr>
              <w:t>jurnal</w:t>
            </w:r>
            <w:r>
              <w:rPr>
                <w:color w:val="000000"/>
                <w:sz w:val="24"/>
                <w:szCs w:val="24"/>
                <w:lang w:val="id-ID"/>
              </w:rPr>
              <w:t>.</w:t>
            </w:r>
          </w:p>
        </w:tc>
        <w:tc>
          <w:tcPr>
            <w:tcW w:w="3969" w:type="dxa"/>
            <w:vAlign w:val="center"/>
          </w:tcPr>
          <w:p w14:paraId="19033B5C" w14:textId="77777777" w:rsidR="000109CC" w:rsidRPr="007E77AF" w:rsidRDefault="000109CC" w:rsidP="000109CC">
            <w:pPr>
              <w:spacing w:line="360" w:lineRule="auto"/>
              <w:rPr>
                <w:sz w:val="24"/>
                <w:szCs w:val="24"/>
              </w:rPr>
            </w:pPr>
          </w:p>
        </w:tc>
      </w:tr>
      <w:tr w:rsidR="000109CC" w:rsidRPr="007E77AF" w14:paraId="2A70243C" w14:textId="77777777" w:rsidTr="000109CC">
        <w:trPr>
          <w:trHeight w:val="863"/>
        </w:trPr>
        <w:tc>
          <w:tcPr>
            <w:tcW w:w="709" w:type="dxa"/>
            <w:vAlign w:val="center"/>
          </w:tcPr>
          <w:p w14:paraId="70C6E043"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189662AD" w14:textId="77777777" w:rsidR="000109CC" w:rsidRPr="007E77AF" w:rsidRDefault="000109CC" w:rsidP="000109CC">
            <w:pPr>
              <w:spacing w:line="360" w:lineRule="auto"/>
              <w:rPr>
                <w:sz w:val="24"/>
                <w:szCs w:val="24"/>
              </w:rPr>
            </w:pPr>
          </w:p>
        </w:tc>
        <w:tc>
          <w:tcPr>
            <w:tcW w:w="3969" w:type="dxa"/>
            <w:vAlign w:val="center"/>
          </w:tcPr>
          <w:p w14:paraId="5C5455E5"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data laporan jurnal</w:t>
            </w:r>
            <w:r w:rsidRPr="007E77AF">
              <w:rPr>
                <w:sz w:val="24"/>
                <w:szCs w:val="24"/>
              </w:rPr>
              <w:t>.</w:t>
            </w:r>
          </w:p>
        </w:tc>
      </w:tr>
      <w:tr w:rsidR="000109CC" w:rsidRPr="007E77AF" w14:paraId="7C951569" w14:textId="77777777" w:rsidTr="000109CC">
        <w:trPr>
          <w:trHeight w:val="863"/>
        </w:trPr>
        <w:tc>
          <w:tcPr>
            <w:tcW w:w="709" w:type="dxa"/>
            <w:vAlign w:val="center"/>
          </w:tcPr>
          <w:p w14:paraId="2B2AD6CF" w14:textId="77777777" w:rsidR="000109CC" w:rsidRPr="007E77AF"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257F81D7"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27A4E940" w14:textId="77777777" w:rsidR="000109CC" w:rsidRPr="007E77AF" w:rsidRDefault="000109CC" w:rsidP="000109CC">
            <w:pPr>
              <w:spacing w:line="360" w:lineRule="auto"/>
              <w:rPr>
                <w:sz w:val="24"/>
                <w:szCs w:val="24"/>
              </w:rPr>
            </w:pPr>
          </w:p>
        </w:tc>
      </w:tr>
      <w:tr w:rsidR="000109CC" w:rsidRPr="007E77AF" w14:paraId="7AF04FEA" w14:textId="77777777" w:rsidTr="000109CC">
        <w:trPr>
          <w:trHeight w:val="863"/>
        </w:trPr>
        <w:tc>
          <w:tcPr>
            <w:tcW w:w="709" w:type="dxa"/>
            <w:vAlign w:val="center"/>
          </w:tcPr>
          <w:p w14:paraId="7E636330" w14:textId="77777777" w:rsidR="000109CC" w:rsidRPr="007E77AF"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45E126FE" w14:textId="77777777" w:rsidR="000109CC" w:rsidRPr="007E77AF" w:rsidRDefault="000109CC" w:rsidP="000109CC">
            <w:pPr>
              <w:spacing w:line="360" w:lineRule="auto"/>
              <w:rPr>
                <w:sz w:val="24"/>
                <w:szCs w:val="24"/>
              </w:rPr>
            </w:pPr>
          </w:p>
        </w:tc>
        <w:tc>
          <w:tcPr>
            <w:tcW w:w="3969" w:type="dxa"/>
            <w:vAlign w:val="center"/>
          </w:tcPr>
          <w:p w14:paraId="69A1B02B"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sz w:val="24"/>
                <w:szCs w:val="24"/>
                <w:lang w:val="id-ID"/>
              </w:rPr>
              <w:t>jurnal</w:t>
            </w:r>
            <w:r w:rsidRPr="007E77AF">
              <w:rPr>
                <w:sz w:val="24"/>
                <w:szCs w:val="24"/>
              </w:rPr>
              <w:t xml:space="preserve"> dalam format </w:t>
            </w:r>
            <w:r w:rsidRPr="007E77AF">
              <w:rPr>
                <w:sz w:val="24"/>
                <w:szCs w:val="24"/>
                <w:lang w:val="id-ID"/>
              </w:rPr>
              <w:t>pdf</w:t>
            </w:r>
            <w:r w:rsidRPr="007E77AF">
              <w:rPr>
                <w:sz w:val="24"/>
                <w:szCs w:val="24"/>
              </w:rPr>
              <w:t>.</w:t>
            </w:r>
          </w:p>
        </w:tc>
      </w:tr>
    </w:tbl>
    <w:p w14:paraId="7C7A46BF"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Melihat Laporan Buku Besar</w:t>
      </w:r>
    </w:p>
    <w:p w14:paraId="5FF0499B" w14:textId="35B9D90A"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sidR="00B77A61">
        <w:rPr>
          <w:color w:val="000000"/>
          <w:sz w:val="24"/>
          <w:szCs w:val="24"/>
        </w:rPr>
        <w:t>29 sebagai berikut.</w:t>
      </w:r>
    </w:p>
    <w:p w14:paraId="214D8BCF" w14:textId="6C307DF0" w:rsidR="00B77A61" w:rsidRDefault="00B77A61" w:rsidP="00B77A61">
      <w:pPr>
        <w:pStyle w:val="Caption"/>
        <w:keepNext/>
        <w:jc w:val="left"/>
      </w:pPr>
      <w:bookmarkStart w:id="135" w:name="_Toc105002621"/>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29</w:t>
      </w:r>
      <w:r w:rsidRPr="00B77A61">
        <w:rPr>
          <w:b/>
        </w:rPr>
        <w:fldChar w:fldCharType="end"/>
      </w:r>
      <w:r w:rsidRPr="00B77A61">
        <w:rPr>
          <w:iCs w:val="0"/>
          <w:color w:val="000000"/>
          <w:szCs w:val="24"/>
        </w:rPr>
        <w:t xml:space="preserve"> </w:t>
      </w:r>
      <w:r w:rsidRPr="00B77A61">
        <w:t xml:space="preserve">Skenario </w:t>
      </w:r>
      <w:r w:rsidRPr="00B77A61">
        <w:rPr>
          <w:lang w:val="id-ID"/>
        </w:rPr>
        <w:t>melihat laporan buku besar</w:t>
      </w:r>
      <w:bookmarkEnd w:id="135"/>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FCAF314" w14:textId="77777777" w:rsidTr="000109CC">
        <w:trPr>
          <w:trHeight w:val="438"/>
        </w:trPr>
        <w:tc>
          <w:tcPr>
            <w:tcW w:w="709" w:type="dxa"/>
            <w:tcBorders>
              <w:top w:val="single" w:sz="6" w:space="0" w:color="000000"/>
            </w:tcBorders>
            <w:vAlign w:val="center"/>
          </w:tcPr>
          <w:p w14:paraId="20449CBF"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033E1246"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F4FB475"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71CB88DC" w14:textId="77777777" w:rsidTr="000109CC">
        <w:trPr>
          <w:trHeight w:val="438"/>
        </w:trPr>
        <w:tc>
          <w:tcPr>
            <w:tcW w:w="7938" w:type="dxa"/>
            <w:gridSpan w:val="3"/>
            <w:tcBorders>
              <w:top w:val="single" w:sz="6" w:space="0" w:color="000000"/>
            </w:tcBorders>
            <w:vAlign w:val="center"/>
          </w:tcPr>
          <w:p w14:paraId="17DC1984"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5432EC20" w14:textId="77777777" w:rsidTr="000109CC">
        <w:trPr>
          <w:trHeight w:val="863"/>
        </w:trPr>
        <w:tc>
          <w:tcPr>
            <w:tcW w:w="709" w:type="dxa"/>
            <w:vAlign w:val="center"/>
          </w:tcPr>
          <w:p w14:paraId="284E4AB2"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5E94625C"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buku besar</w:t>
            </w:r>
            <w:r>
              <w:rPr>
                <w:sz w:val="24"/>
                <w:szCs w:val="24"/>
                <w:lang w:val="id-ID"/>
              </w:rPr>
              <w:t>.</w:t>
            </w:r>
          </w:p>
        </w:tc>
        <w:tc>
          <w:tcPr>
            <w:tcW w:w="3969" w:type="dxa"/>
            <w:vAlign w:val="center"/>
          </w:tcPr>
          <w:p w14:paraId="7D8E3923" w14:textId="77777777" w:rsidR="000109CC" w:rsidRDefault="000109CC" w:rsidP="000109CC">
            <w:pPr>
              <w:spacing w:line="360" w:lineRule="auto"/>
              <w:rPr>
                <w:sz w:val="24"/>
                <w:szCs w:val="24"/>
              </w:rPr>
            </w:pPr>
          </w:p>
        </w:tc>
      </w:tr>
      <w:tr w:rsidR="000109CC" w:rsidRPr="007E77AF" w14:paraId="2AE5D062" w14:textId="77777777" w:rsidTr="000109CC">
        <w:trPr>
          <w:trHeight w:val="863"/>
        </w:trPr>
        <w:tc>
          <w:tcPr>
            <w:tcW w:w="709" w:type="dxa"/>
            <w:vAlign w:val="center"/>
          </w:tcPr>
          <w:p w14:paraId="40995D91"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56A76AA0" w14:textId="77777777" w:rsidR="000109CC" w:rsidRDefault="000109CC" w:rsidP="000109CC">
            <w:pPr>
              <w:spacing w:line="360" w:lineRule="auto"/>
              <w:rPr>
                <w:sz w:val="24"/>
                <w:szCs w:val="24"/>
              </w:rPr>
            </w:pPr>
          </w:p>
        </w:tc>
        <w:tc>
          <w:tcPr>
            <w:tcW w:w="3969" w:type="dxa"/>
            <w:vAlign w:val="center"/>
          </w:tcPr>
          <w:p w14:paraId="6FB26BFE"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buku besar</w:t>
            </w:r>
            <w:r>
              <w:rPr>
                <w:sz w:val="24"/>
                <w:szCs w:val="24"/>
              </w:rPr>
              <w:t>.</w:t>
            </w:r>
          </w:p>
        </w:tc>
      </w:tr>
      <w:tr w:rsidR="000109CC" w:rsidRPr="007E77AF" w14:paraId="06E9C52C" w14:textId="77777777" w:rsidTr="000109CC">
        <w:trPr>
          <w:trHeight w:val="863"/>
        </w:trPr>
        <w:tc>
          <w:tcPr>
            <w:tcW w:w="709" w:type="dxa"/>
            <w:vAlign w:val="center"/>
          </w:tcPr>
          <w:p w14:paraId="4D7802A9"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100AFD0A"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buku besar</w:t>
            </w:r>
            <w:r>
              <w:rPr>
                <w:sz w:val="24"/>
                <w:szCs w:val="24"/>
              </w:rPr>
              <w:t>.</w:t>
            </w:r>
          </w:p>
        </w:tc>
        <w:tc>
          <w:tcPr>
            <w:tcW w:w="3969" w:type="dxa"/>
            <w:vAlign w:val="center"/>
          </w:tcPr>
          <w:p w14:paraId="109A34D7" w14:textId="77777777" w:rsidR="000109CC" w:rsidRDefault="000109CC" w:rsidP="000109CC">
            <w:pPr>
              <w:spacing w:line="360" w:lineRule="auto"/>
              <w:rPr>
                <w:sz w:val="24"/>
                <w:szCs w:val="24"/>
              </w:rPr>
            </w:pPr>
          </w:p>
        </w:tc>
      </w:tr>
      <w:tr w:rsidR="000109CC" w:rsidRPr="006B0290" w14:paraId="4A990B0F" w14:textId="77777777" w:rsidTr="000109CC">
        <w:trPr>
          <w:trHeight w:val="438"/>
        </w:trPr>
        <w:tc>
          <w:tcPr>
            <w:tcW w:w="7938" w:type="dxa"/>
            <w:gridSpan w:val="3"/>
            <w:tcBorders>
              <w:top w:val="single" w:sz="6" w:space="0" w:color="000000"/>
            </w:tcBorders>
            <w:vAlign w:val="center"/>
          </w:tcPr>
          <w:p w14:paraId="513DCAC7"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11760868" w14:textId="77777777" w:rsidTr="000109CC">
        <w:trPr>
          <w:trHeight w:val="863"/>
        </w:trPr>
        <w:tc>
          <w:tcPr>
            <w:tcW w:w="709" w:type="dxa"/>
            <w:vAlign w:val="center"/>
          </w:tcPr>
          <w:p w14:paraId="6C4A2553"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7386CA0D"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buku besar.</w:t>
            </w:r>
          </w:p>
        </w:tc>
        <w:tc>
          <w:tcPr>
            <w:tcW w:w="3969" w:type="dxa"/>
            <w:vAlign w:val="center"/>
          </w:tcPr>
          <w:p w14:paraId="150239F4" w14:textId="77777777" w:rsidR="000109CC" w:rsidRPr="007E77AF" w:rsidRDefault="000109CC" w:rsidP="000109CC">
            <w:pPr>
              <w:spacing w:line="360" w:lineRule="auto"/>
              <w:rPr>
                <w:sz w:val="24"/>
                <w:szCs w:val="24"/>
              </w:rPr>
            </w:pPr>
          </w:p>
        </w:tc>
      </w:tr>
      <w:tr w:rsidR="000109CC" w:rsidRPr="007E77AF" w14:paraId="23CE416A" w14:textId="77777777" w:rsidTr="000109CC">
        <w:trPr>
          <w:trHeight w:val="863"/>
        </w:trPr>
        <w:tc>
          <w:tcPr>
            <w:tcW w:w="709" w:type="dxa"/>
            <w:vAlign w:val="center"/>
          </w:tcPr>
          <w:p w14:paraId="782D2B2F" w14:textId="77777777" w:rsidR="000109CC" w:rsidRPr="007E77AF" w:rsidRDefault="000109CC" w:rsidP="000109CC">
            <w:pPr>
              <w:spacing w:line="360" w:lineRule="auto"/>
              <w:jc w:val="center"/>
              <w:rPr>
                <w:sz w:val="24"/>
                <w:szCs w:val="24"/>
              </w:rPr>
            </w:pPr>
            <w:r w:rsidRPr="007E77AF">
              <w:rPr>
                <w:sz w:val="24"/>
                <w:szCs w:val="24"/>
              </w:rPr>
              <w:lastRenderedPageBreak/>
              <w:t>2</w:t>
            </w:r>
          </w:p>
        </w:tc>
        <w:tc>
          <w:tcPr>
            <w:tcW w:w="3260" w:type="dxa"/>
            <w:vAlign w:val="center"/>
          </w:tcPr>
          <w:p w14:paraId="77DEAD1F" w14:textId="77777777" w:rsidR="000109CC" w:rsidRPr="007E77AF" w:rsidRDefault="000109CC" w:rsidP="000109CC">
            <w:pPr>
              <w:spacing w:line="360" w:lineRule="auto"/>
              <w:rPr>
                <w:sz w:val="24"/>
                <w:szCs w:val="24"/>
              </w:rPr>
            </w:pPr>
          </w:p>
        </w:tc>
        <w:tc>
          <w:tcPr>
            <w:tcW w:w="3969" w:type="dxa"/>
            <w:vAlign w:val="center"/>
          </w:tcPr>
          <w:p w14:paraId="34A472A0"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buku besar</w:t>
            </w:r>
            <w:r>
              <w:rPr>
                <w:sz w:val="24"/>
                <w:szCs w:val="24"/>
              </w:rPr>
              <w:t xml:space="preserve"> sesuai tanggal periode yang ditentukan</w:t>
            </w:r>
            <w:r w:rsidRPr="007E77AF">
              <w:rPr>
                <w:sz w:val="24"/>
                <w:szCs w:val="24"/>
              </w:rPr>
              <w:t>.</w:t>
            </w:r>
          </w:p>
        </w:tc>
      </w:tr>
    </w:tbl>
    <w:p w14:paraId="157295C8"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Buku Besar</w:t>
      </w:r>
    </w:p>
    <w:p w14:paraId="69E9F952" w14:textId="5B836B70"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lang w:val="id-ID"/>
        </w:rPr>
        <w:t>30</w:t>
      </w:r>
      <w:r w:rsidR="00B77A61">
        <w:rPr>
          <w:color w:val="000000"/>
          <w:sz w:val="24"/>
          <w:szCs w:val="24"/>
        </w:rPr>
        <w:t xml:space="preserve"> sebagai berikut.</w:t>
      </w:r>
    </w:p>
    <w:p w14:paraId="1E7E970D" w14:textId="0A666006" w:rsidR="00B77A61" w:rsidRDefault="00B77A61" w:rsidP="00B77A61">
      <w:pPr>
        <w:pStyle w:val="Caption"/>
        <w:keepNext/>
        <w:jc w:val="left"/>
      </w:pPr>
      <w:bookmarkStart w:id="136" w:name="_Toc105002622"/>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30</w:t>
      </w:r>
      <w:r w:rsidRPr="00B77A61">
        <w:rPr>
          <w:b/>
        </w:rPr>
        <w:fldChar w:fldCharType="end"/>
      </w:r>
      <w:r w:rsidRPr="00B77A61">
        <w:rPr>
          <w:rFonts w:eastAsia="Times New Roman"/>
          <w:iCs w:val="0"/>
          <w:color w:val="000000"/>
          <w:szCs w:val="24"/>
          <w:lang w:val="de-DE"/>
        </w:rPr>
        <w:t xml:space="preserve"> </w:t>
      </w:r>
      <w:r w:rsidRPr="00B77A61">
        <w:rPr>
          <w:lang w:val="de-DE"/>
        </w:rPr>
        <w:t xml:space="preserve">Skenario </w:t>
      </w:r>
      <w:r w:rsidRPr="00B77A61">
        <w:rPr>
          <w:lang w:val="id-ID"/>
        </w:rPr>
        <w:t>mencetak laporan buku besar</w:t>
      </w:r>
      <w:bookmarkEnd w:id="136"/>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4B986F77" w14:textId="77777777" w:rsidTr="000109CC">
        <w:trPr>
          <w:trHeight w:val="438"/>
        </w:trPr>
        <w:tc>
          <w:tcPr>
            <w:tcW w:w="709" w:type="dxa"/>
            <w:tcBorders>
              <w:top w:val="single" w:sz="6" w:space="0" w:color="000000"/>
            </w:tcBorders>
            <w:vAlign w:val="center"/>
          </w:tcPr>
          <w:p w14:paraId="500EBC5E"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605D4C78"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64B8E21"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37F1084D" w14:textId="77777777" w:rsidTr="000109CC">
        <w:trPr>
          <w:trHeight w:val="438"/>
        </w:trPr>
        <w:tc>
          <w:tcPr>
            <w:tcW w:w="7938" w:type="dxa"/>
            <w:gridSpan w:val="3"/>
            <w:tcBorders>
              <w:top w:val="single" w:sz="6" w:space="0" w:color="000000"/>
            </w:tcBorders>
            <w:vAlign w:val="center"/>
          </w:tcPr>
          <w:p w14:paraId="31F8FC3A"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697BB4F7" w14:textId="77777777" w:rsidTr="000109CC">
        <w:trPr>
          <w:trHeight w:val="863"/>
        </w:trPr>
        <w:tc>
          <w:tcPr>
            <w:tcW w:w="709" w:type="dxa"/>
            <w:vAlign w:val="center"/>
          </w:tcPr>
          <w:p w14:paraId="34D83389"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653DE622"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buku besar.</w:t>
            </w:r>
          </w:p>
        </w:tc>
        <w:tc>
          <w:tcPr>
            <w:tcW w:w="3969" w:type="dxa"/>
            <w:vAlign w:val="center"/>
          </w:tcPr>
          <w:p w14:paraId="12B29E9D" w14:textId="77777777" w:rsidR="000109CC" w:rsidRPr="007E77AF" w:rsidRDefault="000109CC" w:rsidP="000109CC">
            <w:pPr>
              <w:spacing w:line="360" w:lineRule="auto"/>
              <w:rPr>
                <w:sz w:val="24"/>
                <w:szCs w:val="24"/>
              </w:rPr>
            </w:pPr>
          </w:p>
        </w:tc>
      </w:tr>
      <w:tr w:rsidR="000109CC" w:rsidRPr="007E77AF" w14:paraId="273CBA62" w14:textId="77777777" w:rsidTr="000109CC">
        <w:trPr>
          <w:trHeight w:val="863"/>
        </w:trPr>
        <w:tc>
          <w:tcPr>
            <w:tcW w:w="709" w:type="dxa"/>
            <w:vAlign w:val="center"/>
          </w:tcPr>
          <w:p w14:paraId="49DA4FF5"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573A36E1" w14:textId="77777777" w:rsidR="000109CC" w:rsidRPr="007E77AF" w:rsidRDefault="000109CC" w:rsidP="000109CC">
            <w:pPr>
              <w:spacing w:line="360" w:lineRule="auto"/>
              <w:rPr>
                <w:sz w:val="24"/>
                <w:szCs w:val="24"/>
              </w:rPr>
            </w:pPr>
          </w:p>
        </w:tc>
        <w:tc>
          <w:tcPr>
            <w:tcW w:w="3969" w:type="dxa"/>
            <w:vAlign w:val="center"/>
          </w:tcPr>
          <w:p w14:paraId="6F583D83"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buku besar</w:t>
            </w:r>
            <w:r w:rsidRPr="007E77AF">
              <w:rPr>
                <w:sz w:val="24"/>
                <w:szCs w:val="24"/>
              </w:rPr>
              <w:t>.</w:t>
            </w:r>
          </w:p>
        </w:tc>
      </w:tr>
      <w:tr w:rsidR="000109CC" w:rsidRPr="007E77AF" w14:paraId="39D54DB2" w14:textId="77777777" w:rsidTr="000109CC">
        <w:trPr>
          <w:trHeight w:val="863"/>
        </w:trPr>
        <w:tc>
          <w:tcPr>
            <w:tcW w:w="709" w:type="dxa"/>
            <w:vAlign w:val="center"/>
          </w:tcPr>
          <w:p w14:paraId="5FC71BBD" w14:textId="77777777" w:rsidR="000109CC" w:rsidRPr="007E77AF"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74800F34"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6FD42D28" w14:textId="77777777" w:rsidR="000109CC" w:rsidRPr="007E77AF" w:rsidRDefault="000109CC" w:rsidP="000109CC">
            <w:pPr>
              <w:spacing w:line="360" w:lineRule="auto"/>
              <w:rPr>
                <w:sz w:val="24"/>
                <w:szCs w:val="24"/>
              </w:rPr>
            </w:pPr>
          </w:p>
        </w:tc>
      </w:tr>
      <w:tr w:rsidR="000109CC" w:rsidRPr="007E77AF" w14:paraId="2E6927F1" w14:textId="77777777" w:rsidTr="000109CC">
        <w:trPr>
          <w:trHeight w:val="863"/>
        </w:trPr>
        <w:tc>
          <w:tcPr>
            <w:tcW w:w="709" w:type="dxa"/>
            <w:vAlign w:val="center"/>
          </w:tcPr>
          <w:p w14:paraId="47126A60" w14:textId="77777777" w:rsidR="000109CC" w:rsidRPr="007E77AF"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2887AE02" w14:textId="77777777" w:rsidR="000109CC" w:rsidRPr="007E77AF" w:rsidRDefault="000109CC" w:rsidP="000109CC">
            <w:pPr>
              <w:spacing w:line="360" w:lineRule="auto"/>
              <w:rPr>
                <w:sz w:val="24"/>
                <w:szCs w:val="24"/>
              </w:rPr>
            </w:pPr>
          </w:p>
        </w:tc>
        <w:tc>
          <w:tcPr>
            <w:tcW w:w="3969" w:type="dxa"/>
            <w:vAlign w:val="center"/>
          </w:tcPr>
          <w:p w14:paraId="782B40FD"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buku besar</w:t>
            </w:r>
            <w:r w:rsidRPr="007E77AF">
              <w:rPr>
                <w:sz w:val="24"/>
                <w:szCs w:val="24"/>
              </w:rPr>
              <w:t xml:space="preserve"> dalam format </w:t>
            </w:r>
            <w:r w:rsidRPr="007E77AF">
              <w:rPr>
                <w:sz w:val="24"/>
                <w:szCs w:val="24"/>
                <w:lang w:val="id-ID"/>
              </w:rPr>
              <w:t>pdf</w:t>
            </w:r>
            <w:r w:rsidRPr="007E77AF">
              <w:rPr>
                <w:sz w:val="24"/>
                <w:szCs w:val="24"/>
              </w:rPr>
              <w:t>.</w:t>
            </w:r>
          </w:p>
        </w:tc>
      </w:tr>
    </w:tbl>
    <w:p w14:paraId="692CC78E" w14:textId="77777777" w:rsidR="000109CC" w:rsidRDefault="000109CC" w:rsidP="001553DE">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Melihat Laporan Neraca Saldo</w:t>
      </w:r>
    </w:p>
    <w:p w14:paraId="24A19615" w14:textId="12F34921" w:rsidR="000109CC" w:rsidRDefault="000109CC" w:rsidP="00F7324C">
      <w:pPr>
        <w:widowControl/>
        <w:pBdr>
          <w:top w:val="nil"/>
          <w:left w:val="nil"/>
          <w:bottom w:val="nil"/>
          <w:right w:val="nil"/>
          <w:between w:val="nil"/>
        </w:pBdr>
        <w:spacing w:after="240" w:line="360" w:lineRule="auto"/>
        <w:jc w:val="both"/>
        <w:rPr>
          <w:color w:val="000000"/>
          <w:sz w:val="24"/>
          <w:szCs w:val="24"/>
          <w:lang w:val="id-ID"/>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lang w:val="id-ID"/>
        </w:rPr>
        <w:t>31</w:t>
      </w:r>
      <w:r w:rsidR="00B77A61">
        <w:rPr>
          <w:color w:val="000000"/>
          <w:sz w:val="24"/>
          <w:szCs w:val="24"/>
        </w:rPr>
        <w:t xml:space="preserve"> sebagai berikut.</w:t>
      </w:r>
    </w:p>
    <w:p w14:paraId="4684F3F0" w14:textId="77777777" w:rsidR="004318B0" w:rsidRDefault="004318B0" w:rsidP="00F7324C">
      <w:pPr>
        <w:widowControl/>
        <w:pBdr>
          <w:top w:val="nil"/>
          <w:left w:val="nil"/>
          <w:bottom w:val="nil"/>
          <w:right w:val="nil"/>
          <w:between w:val="nil"/>
        </w:pBdr>
        <w:spacing w:after="240" w:line="360" w:lineRule="auto"/>
        <w:jc w:val="both"/>
        <w:rPr>
          <w:color w:val="000000"/>
          <w:sz w:val="24"/>
          <w:szCs w:val="24"/>
          <w:lang w:val="id-ID"/>
        </w:rPr>
      </w:pPr>
    </w:p>
    <w:p w14:paraId="03AFC647" w14:textId="77777777" w:rsidR="004318B0" w:rsidRDefault="004318B0" w:rsidP="00F7324C">
      <w:pPr>
        <w:widowControl/>
        <w:pBdr>
          <w:top w:val="nil"/>
          <w:left w:val="nil"/>
          <w:bottom w:val="nil"/>
          <w:right w:val="nil"/>
          <w:between w:val="nil"/>
        </w:pBdr>
        <w:spacing w:after="240" w:line="360" w:lineRule="auto"/>
        <w:jc w:val="both"/>
        <w:rPr>
          <w:color w:val="000000"/>
          <w:sz w:val="24"/>
          <w:szCs w:val="24"/>
          <w:lang w:val="id-ID"/>
        </w:rPr>
      </w:pPr>
    </w:p>
    <w:p w14:paraId="7D346FC1" w14:textId="77777777" w:rsidR="001553DE" w:rsidRDefault="001553DE" w:rsidP="00F7324C">
      <w:pPr>
        <w:widowControl/>
        <w:pBdr>
          <w:top w:val="nil"/>
          <w:left w:val="nil"/>
          <w:bottom w:val="nil"/>
          <w:right w:val="nil"/>
          <w:between w:val="nil"/>
        </w:pBdr>
        <w:spacing w:after="240" w:line="360" w:lineRule="auto"/>
        <w:jc w:val="both"/>
        <w:rPr>
          <w:color w:val="000000"/>
          <w:sz w:val="24"/>
          <w:szCs w:val="24"/>
          <w:lang w:val="id-ID"/>
        </w:rPr>
      </w:pPr>
    </w:p>
    <w:p w14:paraId="0620E7B2" w14:textId="77777777" w:rsidR="001553DE" w:rsidRPr="004318B0" w:rsidRDefault="001553DE" w:rsidP="00F7324C">
      <w:pPr>
        <w:widowControl/>
        <w:pBdr>
          <w:top w:val="nil"/>
          <w:left w:val="nil"/>
          <w:bottom w:val="nil"/>
          <w:right w:val="nil"/>
          <w:between w:val="nil"/>
        </w:pBdr>
        <w:spacing w:after="240" w:line="360" w:lineRule="auto"/>
        <w:jc w:val="both"/>
        <w:rPr>
          <w:color w:val="000000"/>
          <w:sz w:val="24"/>
          <w:szCs w:val="24"/>
          <w:lang w:val="id-ID"/>
        </w:rPr>
      </w:pPr>
    </w:p>
    <w:p w14:paraId="02A406A2" w14:textId="704209B1" w:rsidR="00B77A61" w:rsidRDefault="00B77A61" w:rsidP="00B77A61">
      <w:pPr>
        <w:pStyle w:val="Caption"/>
        <w:keepNext/>
        <w:jc w:val="left"/>
      </w:pPr>
      <w:bookmarkStart w:id="137" w:name="_Toc105002623"/>
      <w:r w:rsidRPr="00B77A61">
        <w:rPr>
          <w:b/>
        </w:rPr>
        <w:lastRenderedPageBreak/>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31</w:t>
      </w:r>
      <w:r w:rsidRPr="00B77A61">
        <w:rPr>
          <w:b/>
        </w:rPr>
        <w:fldChar w:fldCharType="end"/>
      </w:r>
      <w:r w:rsidRPr="00B77A61">
        <w:rPr>
          <w:iCs w:val="0"/>
          <w:color w:val="000000"/>
          <w:szCs w:val="24"/>
        </w:rPr>
        <w:t xml:space="preserve"> </w:t>
      </w:r>
      <w:r w:rsidRPr="00B77A61">
        <w:t xml:space="preserve">Skenario </w:t>
      </w:r>
      <w:r w:rsidRPr="00B77A61">
        <w:rPr>
          <w:lang w:val="id-ID"/>
        </w:rPr>
        <w:t>melihat laporan neraca saldo</w:t>
      </w:r>
      <w:bookmarkEnd w:id="137"/>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54650A5F" w14:textId="77777777" w:rsidTr="000109CC">
        <w:trPr>
          <w:trHeight w:val="438"/>
        </w:trPr>
        <w:tc>
          <w:tcPr>
            <w:tcW w:w="709" w:type="dxa"/>
            <w:tcBorders>
              <w:top w:val="single" w:sz="6" w:space="0" w:color="000000"/>
            </w:tcBorders>
            <w:vAlign w:val="center"/>
          </w:tcPr>
          <w:p w14:paraId="6607584D"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42D37669"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45727E53"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4BDD9B81" w14:textId="77777777" w:rsidTr="000109CC">
        <w:trPr>
          <w:trHeight w:val="438"/>
        </w:trPr>
        <w:tc>
          <w:tcPr>
            <w:tcW w:w="7938" w:type="dxa"/>
            <w:gridSpan w:val="3"/>
            <w:tcBorders>
              <w:top w:val="single" w:sz="6" w:space="0" w:color="000000"/>
            </w:tcBorders>
            <w:vAlign w:val="center"/>
          </w:tcPr>
          <w:p w14:paraId="434BBEA5"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2E91AC78" w14:textId="77777777" w:rsidTr="000109CC">
        <w:trPr>
          <w:trHeight w:val="863"/>
        </w:trPr>
        <w:tc>
          <w:tcPr>
            <w:tcW w:w="709" w:type="dxa"/>
            <w:vAlign w:val="center"/>
          </w:tcPr>
          <w:p w14:paraId="0FA37C5B"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0DE67665"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neraca saldo</w:t>
            </w:r>
            <w:r>
              <w:rPr>
                <w:sz w:val="24"/>
                <w:szCs w:val="24"/>
                <w:lang w:val="id-ID"/>
              </w:rPr>
              <w:t>.</w:t>
            </w:r>
          </w:p>
        </w:tc>
        <w:tc>
          <w:tcPr>
            <w:tcW w:w="3969" w:type="dxa"/>
            <w:vAlign w:val="center"/>
          </w:tcPr>
          <w:p w14:paraId="5D58B12B" w14:textId="77777777" w:rsidR="000109CC" w:rsidRDefault="000109CC" w:rsidP="000109CC">
            <w:pPr>
              <w:spacing w:line="360" w:lineRule="auto"/>
              <w:rPr>
                <w:sz w:val="24"/>
                <w:szCs w:val="24"/>
              </w:rPr>
            </w:pPr>
          </w:p>
        </w:tc>
      </w:tr>
      <w:tr w:rsidR="000109CC" w:rsidRPr="007E77AF" w14:paraId="7D09E0A1" w14:textId="77777777" w:rsidTr="000109CC">
        <w:trPr>
          <w:trHeight w:val="863"/>
        </w:trPr>
        <w:tc>
          <w:tcPr>
            <w:tcW w:w="709" w:type="dxa"/>
            <w:vAlign w:val="center"/>
          </w:tcPr>
          <w:p w14:paraId="25923603"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52ED054" w14:textId="77777777" w:rsidR="000109CC" w:rsidRDefault="000109CC" w:rsidP="000109CC">
            <w:pPr>
              <w:spacing w:line="360" w:lineRule="auto"/>
              <w:rPr>
                <w:sz w:val="24"/>
                <w:szCs w:val="24"/>
              </w:rPr>
            </w:pPr>
          </w:p>
        </w:tc>
        <w:tc>
          <w:tcPr>
            <w:tcW w:w="3969" w:type="dxa"/>
            <w:vAlign w:val="center"/>
          </w:tcPr>
          <w:p w14:paraId="1FFB0C0C"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neraca saldo</w:t>
            </w:r>
            <w:r>
              <w:rPr>
                <w:sz w:val="24"/>
                <w:szCs w:val="24"/>
              </w:rPr>
              <w:t>.</w:t>
            </w:r>
          </w:p>
        </w:tc>
      </w:tr>
      <w:tr w:rsidR="000109CC" w:rsidRPr="007E77AF" w14:paraId="27596DAE" w14:textId="77777777" w:rsidTr="000109CC">
        <w:trPr>
          <w:trHeight w:val="863"/>
        </w:trPr>
        <w:tc>
          <w:tcPr>
            <w:tcW w:w="709" w:type="dxa"/>
            <w:vAlign w:val="center"/>
          </w:tcPr>
          <w:p w14:paraId="7EFB6A22"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0E239F0E"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neraca saldo</w:t>
            </w:r>
            <w:r>
              <w:rPr>
                <w:sz w:val="24"/>
                <w:szCs w:val="24"/>
              </w:rPr>
              <w:t>.</w:t>
            </w:r>
          </w:p>
        </w:tc>
        <w:tc>
          <w:tcPr>
            <w:tcW w:w="3969" w:type="dxa"/>
            <w:vAlign w:val="center"/>
          </w:tcPr>
          <w:p w14:paraId="07998394" w14:textId="77777777" w:rsidR="000109CC" w:rsidRDefault="000109CC" w:rsidP="000109CC">
            <w:pPr>
              <w:spacing w:line="360" w:lineRule="auto"/>
              <w:rPr>
                <w:sz w:val="24"/>
                <w:szCs w:val="24"/>
              </w:rPr>
            </w:pPr>
          </w:p>
        </w:tc>
      </w:tr>
      <w:tr w:rsidR="000109CC" w:rsidRPr="006B0290" w14:paraId="785368F8" w14:textId="77777777" w:rsidTr="000109CC">
        <w:trPr>
          <w:trHeight w:val="438"/>
        </w:trPr>
        <w:tc>
          <w:tcPr>
            <w:tcW w:w="7938" w:type="dxa"/>
            <w:gridSpan w:val="3"/>
            <w:tcBorders>
              <w:top w:val="single" w:sz="6" w:space="0" w:color="000000"/>
            </w:tcBorders>
            <w:vAlign w:val="center"/>
          </w:tcPr>
          <w:p w14:paraId="2CD1666F"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3950BA6A" w14:textId="77777777" w:rsidTr="000109CC">
        <w:trPr>
          <w:trHeight w:val="863"/>
        </w:trPr>
        <w:tc>
          <w:tcPr>
            <w:tcW w:w="709" w:type="dxa"/>
            <w:vAlign w:val="center"/>
          </w:tcPr>
          <w:p w14:paraId="32EED839"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0FE9CC5D"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neraca saldo.</w:t>
            </w:r>
          </w:p>
        </w:tc>
        <w:tc>
          <w:tcPr>
            <w:tcW w:w="3969" w:type="dxa"/>
            <w:vAlign w:val="center"/>
          </w:tcPr>
          <w:p w14:paraId="1751D478" w14:textId="77777777" w:rsidR="000109CC" w:rsidRPr="007E77AF" w:rsidRDefault="000109CC" w:rsidP="000109CC">
            <w:pPr>
              <w:spacing w:line="360" w:lineRule="auto"/>
              <w:rPr>
                <w:sz w:val="24"/>
                <w:szCs w:val="24"/>
              </w:rPr>
            </w:pPr>
          </w:p>
        </w:tc>
      </w:tr>
      <w:tr w:rsidR="000109CC" w:rsidRPr="007E77AF" w14:paraId="0815308F" w14:textId="77777777" w:rsidTr="000109CC">
        <w:trPr>
          <w:trHeight w:val="863"/>
        </w:trPr>
        <w:tc>
          <w:tcPr>
            <w:tcW w:w="709" w:type="dxa"/>
            <w:vAlign w:val="center"/>
          </w:tcPr>
          <w:p w14:paraId="690C3E89"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15C7F94B" w14:textId="77777777" w:rsidR="000109CC" w:rsidRPr="007E77AF" w:rsidRDefault="000109CC" w:rsidP="000109CC">
            <w:pPr>
              <w:spacing w:line="360" w:lineRule="auto"/>
              <w:rPr>
                <w:sz w:val="24"/>
                <w:szCs w:val="24"/>
              </w:rPr>
            </w:pPr>
          </w:p>
        </w:tc>
        <w:tc>
          <w:tcPr>
            <w:tcW w:w="3969" w:type="dxa"/>
            <w:vAlign w:val="center"/>
          </w:tcPr>
          <w:p w14:paraId="33B37ED3"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neraca saldo</w:t>
            </w:r>
            <w:r>
              <w:rPr>
                <w:sz w:val="24"/>
                <w:szCs w:val="24"/>
              </w:rPr>
              <w:t xml:space="preserve"> sesuai tanggal periode yang ditentukan</w:t>
            </w:r>
            <w:r w:rsidRPr="007E77AF">
              <w:rPr>
                <w:sz w:val="24"/>
                <w:szCs w:val="24"/>
              </w:rPr>
              <w:t>.</w:t>
            </w:r>
          </w:p>
        </w:tc>
      </w:tr>
    </w:tbl>
    <w:p w14:paraId="547EB424"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Neraca Saldo</w:t>
      </w:r>
    </w:p>
    <w:p w14:paraId="53B48AEE" w14:textId="03762E57"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lang w:val="id-ID"/>
        </w:rPr>
        <w:t>32</w:t>
      </w:r>
      <w:r w:rsidR="00B77A61">
        <w:rPr>
          <w:color w:val="000000"/>
          <w:sz w:val="24"/>
          <w:szCs w:val="24"/>
        </w:rPr>
        <w:t xml:space="preserve"> sebagai berikut.</w:t>
      </w:r>
    </w:p>
    <w:p w14:paraId="51F22369" w14:textId="5C7D23B4" w:rsidR="00B77A61" w:rsidRDefault="00B77A61" w:rsidP="00B77A61">
      <w:pPr>
        <w:pStyle w:val="Caption"/>
        <w:keepNext/>
        <w:jc w:val="left"/>
      </w:pPr>
      <w:bookmarkStart w:id="138" w:name="_Toc105002624"/>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32</w:t>
      </w:r>
      <w:r w:rsidRPr="00B77A61">
        <w:rPr>
          <w:b/>
        </w:rPr>
        <w:fldChar w:fldCharType="end"/>
      </w:r>
      <w:r w:rsidRPr="00B77A61">
        <w:rPr>
          <w:iCs w:val="0"/>
          <w:color w:val="000000"/>
          <w:szCs w:val="24"/>
        </w:rPr>
        <w:t xml:space="preserve"> </w:t>
      </w:r>
      <w:r w:rsidRPr="00B77A61">
        <w:t xml:space="preserve">Skenario </w:t>
      </w:r>
      <w:r w:rsidRPr="00B77A61">
        <w:rPr>
          <w:lang w:val="id-ID"/>
        </w:rPr>
        <w:t>mencetak laporan neraca saldo</w:t>
      </w:r>
      <w:bookmarkEnd w:id="138"/>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38706B45" w14:textId="77777777" w:rsidTr="000109CC">
        <w:trPr>
          <w:trHeight w:val="438"/>
        </w:trPr>
        <w:tc>
          <w:tcPr>
            <w:tcW w:w="709" w:type="dxa"/>
            <w:tcBorders>
              <w:top w:val="single" w:sz="6" w:space="0" w:color="000000"/>
            </w:tcBorders>
            <w:vAlign w:val="center"/>
          </w:tcPr>
          <w:p w14:paraId="5042BB0E"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2B0EE5D3"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5938C0B"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092FBB40" w14:textId="77777777" w:rsidTr="000109CC">
        <w:trPr>
          <w:trHeight w:val="438"/>
        </w:trPr>
        <w:tc>
          <w:tcPr>
            <w:tcW w:w="7938" w:type="dxa"/>
            <w:gridSpan w:val="3"/>
            <w:tcBorders>
              <w:top w:val="single" w:sz="6" w:space="0" w:color="000000"/>
            </w:tcBorders>
            <w:vAlign w:val="center"/>
          </w:tcPr>
          <w:p w14:paraId="4BD017D9"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0AB0C2DF" w14:textId="77777777" w:rsidTr="000109CC">
        <w:trPr>
          <w:trHeight w:val="863"/>
        </w:trPr>
        <w:tc>
          <w:tcPr>
            <w:tcW w:w="709" w:type="dxa"/>
            <w:vAlign w:val="center"/>
          </w:tcPr>
          <w:p w14:paraId="072F2A72"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377C00A0"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neraca saldo.</w:t>
            </w:r>
          </w:p>
        </w:tc>
        <w:tc>
          <w:tcPr>
            <w:tcW w:w="3969" w:type="dxa"/>
            <w:vAlign w:val="center"/>
          </w:tcPr>
          <w:p w14:paraId="2B30D038" w14:textId="77777777" w:rsidR="000109CC" w:rsidRPr="007E77AF" w:rsidRDefault="000109CC" w:rsidP="000109CC">
            <w:pPr>
              <w:spacing w:line="360" w:lineRule="auto"/>
              <w:rPr>
                <w:sz w:val="24"/>
                <w:szCs w:val="24"/>
              </w:rPr>
            </w:pPr>
          </w:p>
        </w:tc>
      </w:tr>
      <w:tr w:rsidR="000109CC" w:rsidRPr="007E77AF" w14:paraId="5A22836D" w14:textId="77777777" w:rsidTr="000109CC">
        <w:trPr>
          <w:trHeight w:val="863"/>
        </w:trPr>
        <w:tc>
          <w:tcPr>
            <w:tcW w:w="709" w:type="dxa"/>
            <w:vAlign w:val="center"/>
          </w:tcPr>
          <w:p w14:paraId="3A30A646"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7767AD48" w14:textId="77777777" w:rsidR="000109CC" w:rsidRPr="007E77AF" w:rsidRDefault="000109CC" w:rsidP="000109CC">
            <w:pPr>
              <w:spacing w:line="360" w:lineRule="auto"/>
              <w:rPr>
                <w:sz w:val="24"/>
                <w:szCs w:val="24"/>
              </w:rPr>
            </w:pPr>
          </w:p>
        </w:tc>
        <w:tc>
          <w:tcPr>
            <w:tcW w:w="3969" w:type="dxa"/>
            <w:vAlign w:val="center"/>
          </w:tcPr>
          <w:p w14:paraId="5F6FABE6"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neraca saldo</w:t>
            </w:r>
            <w:r w:rsidRPr="007E77AF">
              <w:rPr>
                <w:sz w:val="24"/>
                <w:szCs w:val="24"/>
              </w:rPr>
              <w:t>.</w:t>
            </w:r>
          </w:p>
        </w:tc>
      </w:tr>
      <w:tr w:rsidR="000109CC" w:rsidRPr="007E77AF" w14:paraId="5C6343C0" w14:textId="77777777" w:rsidTr="000109CC">
        <w:trPr>
          <w:trHeight w:val="863"/>
        </w:trPr>
        <w:tc>
          <w:tcPr>
            <w:tcW w:w="709" w:type="dxa"/>
            <w:vAlign w:val="center"/>
          </w:tcPr>
          <w:p w14:paraId="7918C383" w14:textId="77777777" w:rsidR="000109CC" w:rsidRPr="007E77AF"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46116D67"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259EE927" w14:textId="77777777" w:rsidR="000109CC" w:rsidRPr="007E77AF" w:rsidRDefault="000109CC" w:rsidP="000109CC">
            <w:pPr>
              <w:spacing w:line="360" w:lineRule="auto"/>
              <w:rPr>
                <w:sz w:val="24"/>
                <w:szCs w:val="24"/>
              </w:rPr>
            </w:pPr>
          </w:p>
        </w:tc>
      </w:tr>
      <w:tr w:rsidR="000109CC" w:rsidRPr="007E77AF" w14:paraId="6F37EF92" w14:textId="77777777" w:rsidTr="000109CC">
        <w:trPr>
          <w:trHeight w:val="863"/>
        </w:trPr>
        <w:tc>
          <w:tcPr>
            <w:tcW w:w="709" w:type="dxa"/>
            <w:vAlign w:val="center"/>
          </w:tcPr>
          <w:p w14:paraId="672AFAA2" w14:textId="77777777" w:rsidR="000109CC" w:rsidRPr="007E77AF" w:rsidRDefault="000109CC" w:rsidP="000109CC">
            <w:pPr>
              <w:spacing w:line="360" w:lineRule="auto"/>
              <w:jc w:val="center"/>
              <w:rPr>
                <w:sz w:val="24"/>
                <w:szCs w:val="24"/>
                <w:lang w:val="id-ID"/>
              </w:rPr>
            </w:pPr>
            <w:r>
              <w:rPr>
                <w:sz w:val="24"/>
                <w:szCs w:val="24"/>
                <w:lang w:val="id-ID"/>
              </w:rPr>
              <w:lastRenderedPageBreak/>
              <w:t>4</w:t>
            </w:r>
          </w:p>
        </w:tc>
        <w:tc>
          <w:tcPr>
            <w:tcW w:w="3260" w:type="dxa"/>
            <w:vAlign w:val="center"/>
          </w:tcPr>
          <w:p w14:paraId="76DE098A" w14:textId="77777777" w:rsidR="000109CC" w:rsidRPr="007E77AF" w:rsidRDefault="000109CC" w:rsidP="000109CC">
            <w:pPr>
              <w:spacing w:line="360" w:lineRule="auto"/>
              <w:rPr>
                <w:sz w:val="24"/>
                <w:szCs w:val="24"/>
              </w:rPr>
            </w:pPr>
          </w:p>
        </w:tc>
        <w:tc>
          <w:tcPr>
            <w:tcW w:w="3969" w:type="dxa"/>
            <w:vAlign w:val="center"/>
          </w:tcPr>
          <w:p w14:paraId="3F20FA87"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neraca saldo</w:t>
            </w:r>
            <w:r w:rsidRPr="007E77AF">
              <w:rPr>
                <w:sz w:val="24"/>
                <w:szCs w:val="24"/>
              </w:rPr>
              <w:t xml:space="preserve"> dalam format </w:t>
            </w:r>
            <w:r w:rsidRPr="007E77AF">
              <w:rPr>
                <w:sz w:val="24"/>
                <w:szCs w:val="24"/>
                <w:lang w:val="id-ID"/>
              </w:rPr>
              <w:t>pdf</w:t>
            </w:r>
            <w:r w:rsidRPr="007E77AF">
              <w:rPr>
                <w:sz w:val="24"/>
                <w:szCs w:val="24"/>
              </w:rPr>
              <w:t>.</w:t>
            </w:r>
          </w:p>
        </w:tc>
      </w:tr>
    </w:tbl>
    <w:p w14:paraId="12B3A9CA"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Melihat Laporan Laba Rugi</w:t>
      </w:r>
    </w:p>
    <w:p w14:paraId="458B25CA" w14:textId="0C57DF69" w:rsidR="000109CC" w:rsidRPr="00B77A61"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lang w:val="id-ID"/>
        </w:rPr>
        <w:t>33</w:t>
      </w:r>
      <w:r w:rsidR="00B77A61">
        <w:rPr>
          <w:color w:val="000000"/>
          <w:sz w:val="24"/>
          <w:szCs w:val="24"/>
        </w:rPr>
        <w:t xml:space="preserve"> sebagai berikut.</w:t>
      </w:r>
    </w:p>
    <w:p w14:paraId="44744A4C" w14:textId="1FB9C96F" w:rsidR="00B77A61" w:rsidRDefault="00B77A61" w:rsidP="00B77A61">
      <w:pPr>
        <w:pStyle w:val="Caption"/>
        <w:keepNext/>
        <w:jc w:val="left"/>
      </w:pPr>
      <w:bookmarkStart w:id="139" w:name="_Toc105002625"/>
      <w:r w:rsidRPr="00B77A61">
        <w:rPr>
          <w:b/>
        </w:rPr>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33</w:t>
      </w:r>
      <w:r w:rsidRPr="00B77A61">
        <w:rPr>
          <w:b/>
        </w:rPr>
        <w:fldChar w:fldCharType="end"/>
      </w:r>
      <w:r w:rsidRPr="00B77A61">
        <w:rPr>
          <w:iCs w:val="0"/>
          <w:color w:val="000000"/>
          <w:szCs w:val="24"/>
        </w:rPr>
        <w:t xml:space="preserve"> </w:t>
      </w:r>
      <w:r w:rsidRPr="00B77A61">
        <w:t xml:space="preserve">Skenario </w:t>
      </w:r>
      <w:r w:rsidRPr="00B77A61">
        <w:rPr>
          <w:lang w:val="id-ID"/>
        </w:rPr>
        <w:t>melihat laporan laba rugi</w:t>
      </w:r>
      <w:bookmarkEnd w:id="139"/>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DD5496A" w14:textId="77777777" w:rsidTr="000109CC">
        <w:trPr>
          <w:trHeight w:val="438"/>
        </w:trPr>
        <w:tc>
          <w:tcPr>
            <w:tcW w:w="709" w:type="dxa"/>
            <w:tcBorders>
              <w:top w:val="single" w:sz="6" w:space="0" w:color="000000"/>
            </w:tcBorders>
            <w:vAlign w:val="center"/>
          </w:tcPr>
          <w:p w14:paraId="06359DCA"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51F2F4F8"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70ACBCD6"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22EA83B6" w14:textId="77777777" w:rsidTr="000109CC">
        <w:trPr>
          <w:trHeight w:val="438"/>
        </w:trPr>
        <w:tc>
          <w:tcPr>
            <w:tcW w:w="7938" w:type="dxa"/>
            <w:gridSpan w:val="3"/>
            <w:tcBorders>
              <w:top w:val="single" w:sz="6" w:space="0" w:color="000000"/>
            </w:tcBorders>
            <w:vAlign w:val="center"/>
          </w:tcPr>
          <w:p w14:paraId="6A6E4218"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34E86D77" w14:textId="77777777" w:rsidTr="000109CC">
        <w:trPr>
          <w:trHeight w:val="863"/>
        </w:trPr>
        <w:tc>
          <w:tcPr>
            <w:tcW w:w="709" w:type="dxa"/>
            <w:vAlign w:val="center"/>
          </w:tcPr>
          <w:p w14:paraId="19CBB3A9"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6B82C5E"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laba rugi</w:t>
            </w:r>
            <w:r>
              <w:rPr>
                <w:sz w:val="24"/>
                <w:szCs w:val="24"/>
                <w:lang w:val="id-ID"/>
              </w:rPr>
              <w:t>.</w:t>
            </w:r>
          </w:p>
        </w:tc>
        <w:tc>
          <w:tcPr>
            <w:tcW w:w="3969" w:type="dxa"/>
            <w:vAlign w:val="center"/>
          </w:tcPr>
          <w:p w14:paraId="528AE10C" w14:textId="77777777" w:rsidR="000109CC" w:rsidRDefault="000109CC" w:rsidP="000109CC">
            <w:pPr>
              <w:spacing w:line="360" w:lineRule="auto"/>
              <w:rPr>
                <w:sz w:val="24"/>
                <w:szCs w:val="24"/>
              </w:rPr>
            </w:pPr>
          </w:p>
        </w:tc>
      </w:tr>
      <w:tr w:rsidR="000109CC" w:rsidRPr="007E77AF" w14:paraId="25EA11F7" w14:textId="77777777" w:rsidTr="000109CC">
        <w:trPr>
          <w:trHeight w:val="863"/>
        </w:trPr>
        <w:tc>
          <w:tcPr>
            <w:tcW w:w="709" w:type="dxa"/>
            <w:vAlign w:val="center"/>
          </w:tcPr>
          <w:p w14:paraId="53BC3B7B"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742C1EF" w14:textId="77777777" w:rsidR="000109CC" w:rsidRDefault="000109CC" w:rsidP="000109CC">
            <w:pPr>
              <w:spacing w:line="360" w:lineRule="auto"/>
              <w:rPr>
                <w:sz w:val="24"/>
                <w:szCs w:val="24"/>
              </w:rPr>
            </w:pPr>
          </w:p>
        </w:tc>
        <w:tc>
          <w:tcPr>
            <w:tcW w:w="3969" w:type="dxa"/>
            <w:vAlign w:val="center"/>
          </w:tcPr>
          <w:p w14:paraId="5716EF60"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laba rugi</w:t>
            </w:r>
            <w:r>
              <w:rPr>
                <w:sz w:val="24"/>
                <w:szCs w:val="24"/>
              </w:rPr>
              <w:t>.</w:t>
            </w:r>
          </w:p>
        </w:tc>
      </w:tr>
      <w:tr w:rsidR="000109CC" w:rsidRPr="007E77AF" w14:paraId="01F7012D" w14:textId="77777777" w:rsidTr="000109CC">
        <w:trPr>
          <w:trHeight w:val="863"/>
        </w:trPr>
        <w:tc>
          <w:tcPr>
            <w:tcW w:w="709" w:type="dxa"/>
            <w:vAlign w:val="center"/>
          </w:tcPr>
          <w:p w14:paraId="1FBFED46"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0FE6748"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laba rugi</w:t>
            </w:r>
            <w:r>
              <w:rPr>
                <w:sz w:val="24"/>
                <w:szCs w:val="24"/>
              </w:rPr>
              <w:t>.</w:t>
            </w:r>
          </w:p>
        </w:tc>
        <w:tc>
          <w:tcPr>
            <w:tcW w:w="3969" w:type="dxa"/>
            <w:vAlign w:val="center"/>
          </w:tcPr>
          <w:p w14:paraId="5ACCE842" w14:textId="77777777" w:rsidR="000109CC" w:rsidRDefault="000109CC" w:rsidP="000109CC">
            <w:pPr>
              <w:spacing w:line="360" w:lineRule="auto"/>
              <w:rPr>
                <w:sz w:val="24"/>
                <w:szCs w:val="24"/>
              </w:rPr>
            </w:pPr>
          </w:p>
        </w:tc>
      </w:tr>
      <w:tr w:rsidR="000109CC" w:rsidRPr="006B0290" w14:paraId="76F4C5C0" w14:textId="77777777" w:rsidTr="000109CC">
        <w:trPr>
          <w:trHeight w:val="438"/>
        </w:trPr>
        <w:tc>
          <w:tcPr>
            <w:tcW w:w="7938" w:type="dxa"/>
            <w:gridSpan w:val="3"/>
            <w:tcBorders>
              <w:top w:val="single" w:sz="6" w:space="0" w:color="000000"/>
            </w:tcBorders>
            <w:vAlign w:val="center"/>
          </w:tcPr>
          <w:p w14:paraId="7BF4BC9D"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37057838" w14:textId="77777777" w:rsidTr="000109CC">
        <w:trPr>
          <w:trHeight w:val="863"/>
        </w:trPr>
        <w:tc>
          <w:tcPr>
            <w:tcW w:w="709" w:type="dxa"/>
            <w:vAlign w:val="center"/>
          </w:tcPr>
          <w:p w14:paraId="27534B1E"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17574D2"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laba rugi.</w:t>
            </w:r>
          </w:p>
        </w:tc>
        <w:tc>
          <w:tcPr>
            <w:tcW w:w="3969" w:type="dxa"/>
            <w:vAlign w:val="center"/>
          </w:tcPr>
          <w:p w14:paraId="520F7B99" w14:textId="77777777" w:rsidR="000109CC" w:rsidRPr="007E77AF" w:rsidRDefault="000109CC" w:rsidP="000109CC">
            <w:pPr>
              <w:spacing w:line="360" w:lineRule="auto"/>
              <w:rPr>
                <w:sz w:val="24"/>
                <w:szCs w:val="24"/>
              </w:rPr>
            </w:pPr>
          </w:p>
        </w:tc>
      </w:tr>
      <w:tr w:rsidR="000109CC" w:rsidRPr="007E77AF" w14:paraId="0103A1BB" w14:textId="77777777" w:rsidTr="000109CC">
        <w:trPr>
          <w:trHeight w:val="863"/>
        </w:trPr>
        <w:tc>
          <w:tcPr>
            <w:tcW w:w="709" w:type="dxa"/>
            <w:vAlign w:val="center"/>
          </w:tcPr>
          <w:p w14:paraId="67E1DBCD"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5EBA310C" w14:textId="77777777" w:rsidR="000109CC" w:rsidRPr="007E77AF" w:rsidRDefault="000109CC" w:rsidP="000109CC">
            <w:pPr>
              <w:spacing w:line="360" w:lineRule="auto"/>
              <w:rPr>
                <w:sz w:val="24"/>
                <w:szCs w:val="24"/>
              </w:rPr>
            </w:pPr>
          </w:p>
        </w:tc>
        <w:tc>
          <w:tcPr>
            <w:tcW w:w="3969" w:type="dxa"/>
            <w:vAlign w:val="center"/>
          </w:tcPr>
          <w:p w14:paraId="27F87094"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laba rugi</w:t>
            </w:r>
            <w:r>
              <w:rPr>
                <w:sz w:val="24"/>
                <w:szCs w:val="24"/>
              </w:rPr>
              <w:t xml:space="preserve"> sesuai tanggal periode yang ditentukan</w:t>
            </w:r>
            <w:r w:rsidRPr="007E77AF">
              <w:rPr>
                <w:sz w:val="24"/>
                <w:szCs w:val="24"/>
              </w:rPr>
              <w:t>.</w:t>
            </w:r>
          </w:p>
        </w:tc>
      </w:tr>
    </w:tbl>
    <w:p w14:paraId="1BA15C81"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Laba Rugi</w:t>
      </w:r>
    </w:p>
    <w:p w14:paraId="1878975F" w14:textId="2220A4F0" w:rsidR="00AF2AAB" w:rsidRDefault="000109CC" w:rsidP="001B364A">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B77A61">
        <w:rPr>
          <w:color w:val="000000"/>
          <w:sz w:val="24"/>
          <w:szCs w:val="24"/>
          <w:lang w:val="id-ID"/>
        </w:rPr>
        <w:t xml:space="preserve"> </w:t>
      </w:r>
      <w:r>
        <w:rPr>
          <w:color w:val="000000"/>
          <w:sz w:val="24"/>
          <w:szCs w:val="24"/>
          <w:lang w:val="id-ID"/>
        </w:rPr>
        <w:t>34</w:t>
      </w:r>
      <w:r w:rsidR="00B77A61">
        <w:rPr>
          <w:color w:val="000000"/>
          <w:sz w:val="24"/>
          <w:szCs w:val="24"/>
        </w:rPr>
        <w:t xml:space="preserve"> sebagai berikut.</w:t>
      </w:r>
    </w:p>
    <w:p w14:paraId="37654D77" w14:textId="77777777" w:rsidR="001553DE" w:rsidRDefault="001553DE" w:rsidP="001B364A">
      <w:pPr>
        <w:widowControl/>
        <w:pBdr>
          <w:top w:val="nil"/>
          <w:left w:val="nil"/>
          <w:bottom w:val="nil"/>
          <w:right w:val="nil"/>
          <w:between w:val="nil"/>
        </w:pBdr>
        <w:spacing w:after="240" w:line="360" w:lineRule="auto"/>
        <w:jc w:val="both"/>
        <w:rPr>
          <w:color w:val="000000"/>
          <w:sz w:val="24"/>
          <w:szCs w:val="24"/>
        </w:rPr>
      </w:pPr>
    </w:p>
    <w:p w14:paraId="3F3C3787" w14:textId="77777777" w:rsidR="001553DE" w:rsidRPr="00B77A61" w:rsidRDefault="001553DE" w:rsidP="001B364A">
      <w:pPr>
        <w:widowControl/>
        <w:pBdr>
          <w:top w:val="nil"/>
          <w:left w:val="nil"/>
          <w:bottom w:val="nil"/>
          <w:right w:val="nil"/>
          <w:between w:val="nil"/>
        </w:pBdr>
        <w:spacing w:after="240" w:line="360" w:lineRule="auto"/>
        <w:jc w:val="both"/>
        <w:rPr>
          <w:color w:val="000000"/>
          <w:sz w:val="24"/>
          <w:szCs w:val="24"/>
        </w:rPr>
      </w:pPr>
    </w:p>
    <w:p w14:paraId="5FA0CF7C" w14:textId="20B381F2" w:rsidR="00B77A61" w:rsidRDefault="00B77A61" w:rsidP="00B77A61">
      <w:pPr>
        <w:pStyle w:val="Caption"/>
        <w:keepNext/>
        <w:jc w:val="left"/>
      </w:pPr>
      <w:bookmarkStart w:id="140" w:name="_Toc105002626"/>
      <w:r w:rsidRPr="00B77A61">
        <w:rPr>
          <w:b/>
        </w:rPr>
        <w:lastRenderedPageBreak/>
        <w:t xml:space="preserve">Tabel 3. </w:t>
      </w:r>
      <w:r w:rsidRPr="00B77A61">
        <w:rPr>
          <w:b/>
        </w:rPr>
        <w:fldChar w:fldCharType="begin"/>
      </w:r>
      <w:r w:rsidRPr="00B77A61">
        <w:rPr>
          <w:b/>
        </w:rPr>
        <w:instrText xml:space="preserve"> SEQ Tabel_3. \* ARABIC </w:instrText>
      </w:r>
      <w:r w:rsidRPr="00B77A61">
        <w:rPr>
          <w:b/>
        </w:rPr>
        <w:fldChar w:fldCharType="separate"/>
      </w:r>
      <w:r w:rsidR="00C072AF">
        <w:rPr>
          <w:b/>
          <w:noProof/>
        </w:rPr>
        <w:t>34</w:t>
      </w:r>
      <w:r w:rsidRPr="00B77A61">
        <w:rPr>
          <w:b/>
        </w:rPr>
        <w:fldChar w:fldCharType="end"/>
      </w:r>
      <w:r w:rsidRPr="00B77A61">
        <w:rPr>
          <w:iCs w:val="0"/>
          <w:color w:val="000000"/>
          <w:szCs w:val="24"/>
        </w:rPr>
        <w:t xml:space="preserve"> </w:t>
      </w:r>
      <w:r w:rsidRPr="00B77A61">
        <w:t xml:space="preserve">Skenario </w:t>
      </w:r>
      <w:r w:rsidRPr="00B77A61">
        <w:rPr>
          <w:lang w:val="id-ID"/>
        </w:rPr>
        <w:t>mencetak laporan laba rugi</w:t>
      </w:r>
      <w:bookmarkEnd w:id="140"/>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07C57985" w14:textId="77777777" w:rsidTr="000109CC">
        <w:trPr>
          <w:trHeight w:val="438"/>
        </w:trPr>
        <w:tc>
          <w:tcPr>
            <w:tcW w:w="709" w:type="dxa"/>
            <w:tcBorders>
              <w:top w:val="single" w:sz="6" w:space="0" w:color="000000"/>
            </w:tcBorders>
            <w:vAlign w:val="center"/>
          </w:tcPr>
          <w:p w14:paraId="32AC0072"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0B99D78B"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27EE9B38"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77098579" w14:textId="77777777" w:rsidTr="000109CC">
        <w:trPr>
          <w:trHeight w:val="438"/>
        </w:trPr>
        <w:tc>
          <w:tcPr>
            <w:tcW w:w="7938" w:type="dxa"/>
            <w:gridSpan w:val="3"/>
            <w:tcBorders>
              <w:top w:val="single" w:sz="6" w:space="0" w:color="000000"/>
            </w:tcBorders>
            <w:vAlign w:val="center"/>
          </w:tcPr>
          <w:p w14:paraId="3DD387B2"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4B1E2164" w14:textId="77777777" w:rsidTr="000109CC">
        <w:trPr>
          <w:trHeight w:val="863"/>
        </w:trPr>
        <w:tc>
          <w:tcPr>
            <w:tcW w:w="709" w:type="dxa"/>
            <w:vAlign w:val="center"/>
          </w:tcPr>
          <w:p w14:paraId="43527854"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DDF14A4"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laba rugi.</w:t>
            </w:r>
          </w:p>
        </w:tc>
        <w:tc>
          <w:tcPr>
            <w:tcW w:w="3969" w:type="dxa"/>
            <w:vAlign w:val="center"/>
          </w:tcPr>
          <w:p w14:paraId="0227C786" w14:textId="77777777" w:rsidR="000109CC" w:rsidRPr="007E77AF" w:rsidRDefault="000109CC" w:rsidP="000109CC">
            <w:pPr>
              <w:spacing w:line="360" w:lineRule="auto"/>
              <w:rPr>
                <w:sz w:val="24"/>
                <w:szCs w:val="24"/>
              </w:rPr>
            </w:pPr>
          </w:p>
        </w:tc>
      </w:tr>
      <w:tr w:rsidR="000109CC" w:rsidRPr="007E77AF" w14:paraId="7067DEF8" w14:textId="77777777" w:rsidTr="000109CC">
        <w:trPr>
          <w:trHeight w:val="863"/>
        </w:trPr>
        <w:tc>
          <w:tcPr>
            <w:tcW w:w="709" w:type="dxa"/>
            <w:vAlign w:val="center"/>
          </w:tcPr>
          <w:p w14:paraId="5DF3DEA2"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6FB0CD82" w14:textId="77777777" w:rsidR="000109CC" w:rsidRPr="007E77AF" w:rsidRDefault="000109CC" w:rsidP="000109CC">
            <w:pPr>
              <w:spacing w:line="360" w:lineRule="auto"/>
              <w:rPr>
                <w:sz w:val="24"/>
                <w:szCs w:val="24"/>
              </w:rPr>
            </w:pPr>
          </w:p>
        </w:tc>
        <w:tc>
          <w:tcPr>
            <w:tcW w:w="3969" w:type="dxa"/>
            <w:vAlign w:val="center"/>
          </w:tcPr>
          <w:p w14:paraId="6CC8DA34"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laba rugi</w:t>
            </w:r>
            <w:r w:rsidRPr="007E77AF">
              <w:rPr>
                <w:sz w:val="24"/>
                <w:szCs w:val="24"/>
              </w:rPr>
              <w:t>.</w:t>
            </w:r>
          </w:p>
        </w:tc>
      </w:tr>
      <w:tr w:rsidR="000109CC" w:rsidRPr="007E77AF" w14:paraId="340F1F0D" w14:textId="77777777" w:rsidTr="000109CC">
        <w:trPr>
          <w:trHeight w:val="863"/>
        </w:trPr>
        <w:tc>
          <w:tcPr>
            <w:tcW w:w="709" w:type="dxa"/>
            <w:vAlign w:val="center"/>
          </w:tcPr>
          <w:p w14:paraId="5BE1C774" w14:textId="77777777" w:rsidR="000109CC" w:rsidRPr="007E77AF"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7FAD949D"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412B4552" w14:textId="77777777" w:rsidR="000109CC" w:rsidRPr="007E77AF" w:rsidRDefault="000109CC" w:rsidP="000109CC">
            <w:pPr>
              <w:spacing w:line="360" w:lineRule="auto"/>
              <w:rPr>
                <w:sz w:val="24"/>
                <w:szCs w:val="24"/>
              </w:rPr>
            </w:pPr>
          </w:p>
        </w:tc>
      </w:tr>
      <w:tr w:rsidR="000109CC" w:rsidRPr="007E77AF" w14:paraId="4698C2DE" w14:textId="77777777" w:rsidTr="000109CC">
        <w:trPr>
          <w:trHeight w:val="863"/>
        </w:trPr>
        <w:tc>
          <w:tcPr>
            <w:tcW w:w="709" w:type="dxa"/>
            <w:vAlign w:val="center"/>
          </w:tcPr>
          <w:p w14:paraId="4326FB68" w14:textId="77777777" w:rsidR="000109CC" w:rsidRPr="007E77AF"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49879BC6" w14:textId="77777777" w:rsidR="000109CC" w:rsidRPr="007E77AF" w:rsidRDefault="000109CC" w:rsidP="000109CC">
            <w:pPr>
              <w:spacing w:line="360" w:lineRule="auto"/>
              <w:rPr>
                <w:sz w:val="24"/>
                <w:szCs w:val="24"/>
              </w:rPr>
            </w:pPr>
          </w:p>
        </w:tc>
        <w:tc>
          <w:tcPr>
            <w:tcW w:w="3969" w:type="dxa"/>
            <w:vAlign w:val="center"/>
          </w:tcPr>
          <w:p w14:paraId="726FD058"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laba rugi</w:t>
            </w:r>
            <w:r w:rsidRPr="007E77AF">
              <w:rPr>
                <w:sz w:val="24"/>
                <w:szCs w:val="24"/>
              </w:rPr>
              <w:t xml:space="preserve"> dalam format </w:t>
            </w:r>
            <w:r w:rsidRPr="007E77AF">
              <w:rPr>
                <w:sz w:val="24"/>
                <w:szCs w:val="24"/>
                <w:lang w:val="id-ID"/>
              </w:rPr>
              <w:t>pdf</w:t>
            </w:r>
            <w:r w:rsidRPr="007E77AF">
              <w:rPr>
                <w:sz w:val="24"/>
                <w:szCs w:val="24"/>
              </w:rPr>
              <w:t>.</w:t>
            </w:r>
          </w:p>
        </w:tc>
      </w:tr>
    </w:tbl>
    <w:p w14:paraId="4861AF5B"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Melihat Laporan Neraca</w:t>
      </w:r>
    </w:p>
    <w:p w14:paraId="65CB3FD8" w14:textId="0FF90367" w:rsidR="000109CC" w:rsidRPr="00AF2AAB"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AF2AAB">
        <w:rPr>
          <w:color w:val="000000"/>
          <w:sz w:val="24"/>
          <w:szCs w:val="24"/>
          <w:lang w:val="id-ID"/>
        </w:rPr>
        <w:t xml:space="preserve"> </w:t>
      </w:r>
      <w:r>
        <w:rPr>
          <w:color w:val="000000"/>
          <w:sz w:val="24"/>
          <w:szCs w:val="24"/>
          <w:lang w:val="id-ID"/>
        </w:rPr>
        <w:t>35</w:t>
      </w:r>
      <w:r w:rsidR="00AF2AAB">
        <w:rPr>
          <w:color w:val="000000"/>
          <w:sz w:val="24"/>
          <w:szCs w:val="24"/>
        </w:rPr>
        <w:t xml:space="preserve"> sebagai berikut.</w:t>
      </w:r>
    </w:p>
    <w:p w14:paraId="3B447A9D" w14:textId="65560076" w:rsidR="00AF2AAB" w:rsidRDefault="00AF2AAB" w:rsidP="00AF2AAB">
      <w:pPr>
        <w:pStyle w:val="Caption"/>
        <w:keepNext/>
        <w:jc w:val="left"/>
      </w:pPr>
      <w:bookmarkStart w:id="141" w:name="_Toc105002627"/>
      <w:r w:rsidRPr="00AF2AAB">
        <w:rPr>
          <w:b/>
        </w:rPr>
        <w:t xml:space="preserve">Tabel 3. </w:t>
      </w:r>
      <w:r w:rsidRPr="00AF2AAB">
        <w:rPr>
          <w:b/>
        </w:rPr>
        <w:fldChar w:fldCharType="begin"/>
      </w:r>
      <w:r w:rsidRPr="00AF2AAB">
        <w:rPr>
          <w:b/>
        </w:rPr>
        <w:instrText xml:space="preserve"> SEQ Tabel_3. \* ARABIC </w:instrText>
      </w:r>
      <w:r w:rsidRPr="00AF2AAB">
        <w:rPr>
          <w:b/>
        </w:rPr>
        <w:fldChar w:fldCharType="separate"/>
      </w:r>
      <w:r w:rsidR="00C072AF">
        <w:rPr>
          <w:b/>
          <w:noProof/>
        </w:rPr>
        <w:t>35</w:t>
      </w:r>
      <w:r w:rsidRPr="00AF2AAB">
        <w:rPr>
          <w:b/>
        </w:rPr>
        <w:fldChar w:fldCharType="end"/>
      </w:r>
      <w:r w:rsidRPr="00AF2AAB">
        <w:rPr>
          <w:iCs w:val="0"/>
          <w:color w:val="000000"/>
          <w:szCs w:val="24"/>
        </w:rPr>
        <w:t xml:space="preserve"> </w:t>
      </w:r>
      <w:r w:rsidRPr="00AF2AAB">
        <w:t xml:space="preserve">Skenario </w:t>
      </w:r>
      <w:r w:rsidRPr="00AF2AAB">
        <w:rPr>
          <w:lang w:val="id-ID"/>
        </w:rPr>
        <w:t>melihat laporan neraca</w:t>
      </w:r>
      <w:bookmarkEnd w:id="141"/>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2279438E" w14:textId="77777777" w:rsidTr="000109CC">
        <w:trPr>
          <w:trHeight w:val="438"/>
        </w:trPr>
        <w:tc>
          <w:tcPr>
            <w:tcW w:w="709" w:type="dxa"/>
            <w:tcBorders>
              <w:top w:val="single" w:sz="6" w:space="0" w:color="000000"/>
            </w:tcBorders>
            <w:vAlign w:val="center"/>
          </w:tcPr>
          <w:p w14:paraId="415D4185"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31A7756B"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00504525"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1B0799D1" w14:textId="77777777" w:rsidTr="000109CC">
        <w:trPr>
          <w:trHeight w:val="438"/>
        </w:trPr>
        <w:tc>
          <w:tcPr>
            <w:tcW w:w="7938" w:type="dxa"/>
            <w:gridSpan w:val="3"/>
            <w:tcBorders>
              <w:top w:val="single" w:sz="6" w:space="0" w:color="000000"/>
            </w:tcBorders>
            <w:vAlign w:val="center"/>
          </w:tcPr>
          <w:p w14:paraId="21217163"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07F373A3" w14:textId="77777777" w:rsidTr="000109CC">
        <w:trPr>
          <w:trHeight w:val="863"/>
        </w:trPr>
        <w:tc>
          <w:tcPr>
            <w:tcW w:w="709" w:type="dxa"/>
            <w:vAlign w:val="center"/>
          </w:tcPr>
          <w:p w14:paraId="0DA498E8"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7E8AB5AC"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neraca</w:t>
            </w:r>
            <w:r>
              <w:rPr>
                <w:sz w:val="24"/>
                <w:szCs w:val="24"/>
                <w:lang w:val="id-ID"/>
              </w:rPr>
              <w:t>.</w:t>
            </w:r>
          </w:p>
        </w:tc>
        <w:tc>
          <w:tcPr>
            <w:tcW w:w="3969" w:type="dxa"/>
            <w:vAlign w:val="center"/>
          </w:tcPr>
          <w:p w14:paraId="2A688CEF" w14:textId="77777777" w:rsidR="000109CC" w:rsidRDefault="000109CC" w:rsidP="000109CC">
            <w:pPr>
              <w:spacing w:line="360" w:lineRule="auto"/>
              <w:rPr>
                <w:sz w:val="24"/>
                <w:szCs w:val="24"/>
              </w:rPr>
            </w:pPr>
          </w:p>
        </w:tc>
      </w:tr>
      <w:tr w:rsidR="000109CC" w:rsidRPr="007E77AF" w14:paraId="1FFDF5C4" w14:textId="77777777" w:rsidTr="000109CC">
        <w:trPr>
          <w:trHeight w:val="863"/>
        </w:trPr>
        <w:tc>
          <w:tcPr>
            <w:tcW w:w="709" w:type="dxa"/>
            <w:vAlign w:val="center"/>
          </w:tcPr>
          <w:p w14:paraId="21A7DA48"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F6DBA1F" w14:textId="77777777" w:rsidR="000109CC" w:rsidRDefault="000109CC" w:rsidP="000109CC">
            <w:pPr>
              <w:spacing w:line="360" w:lineRule="auto"/>
              <w:rPr>
                <w:sz w:val="24"/>
                <w:szCs w:val="24"/>
              </w:rPr>
            </w:pPr>
          </w:p>
        </w:tc>
        <w:tc>
          <w:tcPr>
            <w:tcW w:w="3969" w:type="dxa"/>
            <w:vAlign w:val="center"/>
          </w:tcPr>
          <w:p w14:paraId="6F8A196A" w14:textId="77777777" w:rsidR="000109CC" w:rsidRDefault="000109CC" w:rsidP="000109CC">
            <w:pPr>
              <w:spacing w:line="360" w:lineRule="auto"/>
              <w:rPr>
                <w:sz w:val="24"/>
                <w:szCs w:val="24"/>
              </w:rPr>
            </w:pPr>
            <w:r>
              <w:rPr>
                <w:sz w:val="24"/>
                <w:szCs w:val="24"/>
              </w:rPr>
              <w:t xml:space="preserve">Menampilkan halaman data </w:t>
            </w:r>
            <w:r>
              <w:rPr>
                <w:sz w:val="24"/>
                <w:szCs w:val="24"/>
                <w:lang w:val="id-ID"/>
              </w:rPr>
              <w:t xml:space="preserve">laporan </w:t>
            </w:r>
            <w:r>
              <w:rPr>
                <w:color w:val="000000"/>
                <w:sz w:val="24"/>
                <w:szCs w:val="24"/>
                <w:lang w:val="id-ID"/>
              </w:rPr>
              <w:t>neraca</w:t>
            </w:r>
            <w:r>
              <w:rPr>
                <w:sz w:val="24"/>
                <w:szCs w:val="24"/>
              </w:rPr>
              <w:t>.</w:t>
            </w:r>
          </w:p>
        </w:tc>
      </w:tr>
      <w:tr w:rsidR="000109CC" w:rsidRPr="007E77AF" w14:paraId="260C34E5" w14:textId="77777777" w:rsidTr="000109CC">
        <w:trPr>
          <w:trHeight w:val="863"/>
        </w:trPr>
        <w:tc>
          <w:tcPr>
            <w:tcW w:w="709" w:type="dxa"/>
            <w:vAlign w:val="center"/>
          </w:tcPr>
          <w:p w14:paraId="6CCA1639"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1FC3877D" w14:textId="77777777" w:rsidR="000109CC" w:rsidRDefault="000109CC" w:rsidP="000109CC">
            <w:pPr>
              <w:spacing w:line="360" w:lineRule="auto"/>
              <w:rPr>
                <w:sz w:val="24"/>
                <w:szCs w:val="24"/>
              </w:rPr>
            </w:pPr>
            <w:r>
              <w:rPr>
                <w:sz w:val="24"/>
                <w:szCs w:val="24"/>
              </w:rPr>
              <w:t xml:space="preserve">Melihat data </w:t>
            </w:r>
            <w:r>
              <w:rPr>
                <w:sz w:val="24"/>
                <w:szCs w:val="24"/>
                <w:lang w:val="id-ID"/>
              </w:rPr>
              <w:t xml:space="preserve">laporan </w:t>
            </w:r>
            <w:r>
              <w:rPr>
                <w:color w:val="000000"/>
                <w:sz w:val="24"/>
                <w:szCs w:val="24"/>
                <w:lang w:val="id-ID"/>
              </w:rPr>
              <w:t>neraca</w:t>
            </w:r>
            <w:r>
              <w:rPr>
                <w:sz w:val="24"/>
                <w:szCs w:val="24"/>
              </w:rPr>
              <w:t>.</w:t>
            </w:r>
          </w:p>
        </w:tc>
        <w:tc>
          <w:tcPr>
            <w:tcW w:w="3969" w:type="dxa"/>
            <w:vAlign w:val="center"/>
          </w:tcPr>
          <w:p w14:paraId="2B3186C6" w14:textId="77777777" w:rsidR="000109CC" w:rsidRDefault="000109CC" w:rsidP="000109CC">
            <w:pPr>
              <w:spacing w:line="360" w:lineRule="auto"/>
              <w:rPr>
                <w:sz w:val="24"/>
                <w:szCs w:val="24"/>
              </w:rPr>
            </w:pPr>
          </w:p>
        </w:tc>
      </w:tr>
      <w:tr w:rsidR="000109CC" w:rsidRPr="006B0290" w14:paraId="26BCD7E9" w14:textId="77777777" w:rsidTr="000109CC">
        <w:trPr>
          <w:trHeight w:val="438"/>
        </w:trPr>
        <w:tc>
          <w:tcPr>
            <w:tcW w:w="7938" w:type="dxa"/>
            <w:gridSpan w:val="3"/>
            <w:tcBorders>
              <w:top w:val="single" w:sz="6" w:space="0" w:color="000000"/>
            </w:tcBorders>
            <w:vAlign w:val="center"/>
          </w:tcPr>
          <w:p w14:paraId="3D55FC4D"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Pilih Periode</w:t>
            </w:r>
          </w:p>
        </w:tc>
      </w:tr>
      <w:tr w:rsidR="000109CC" w:rsidRPr="007E77AF" w14:paraId="64A468CC" w14:textId="77777777" w:rsidTr="000109CC">
        <w:trPr>
          <w:trHeight w:val="863"/>
        </w:trPr>
        <w:tc>
          <w:tcPr>
            <w:tcW w:w="709" w:type="dxa"/>
            <w:vAlign w:val="center"/>
          </w:tcPr>
          <w:p w14:paraId="35B3D97E"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4FAB7410" w14:textId="77777777" w:rsidR="000109CC" w:rsidRPr="007E77AF" w:rsidRDefault="000109CC" w:rsidP="000109CC">
            <w:pPr>
              <w:spacing w:line="360" w:lineRule="auto"/>
              <w:rPr>
                <w:sz w:val="24"/>
                <w:szCs w:val="24"/>
              </w:rPr>
            </w:pPr>
            <w:r>
              <w:rPr>
                <w:sz w:val="24"/>
                <w:szCs w:val="24"/>
                <w:lang w:val="id-ID"/>
              </w:rPr>
              <w:t xml:space="preserve">Memilih tanggal periode laporan </w:t>
            </w:r>
            <w:r>
              <w:rPr>
                <w:color w:val="000000"/>
                <w:sz w:val="24"/>
                <w:szCs w:val="24"/>
                <w:lang w:val="id-ID"/>
              </w:rPr>
              <w:t>neraca.</w:t>
            </w:r>
          </w:p>
        </w:tc>
        <w:tc>
          <w:tcPr>
            <w:tcW w:w="3969" w:type="dxa"/>
            <w:vAlign w:val="center"/>
          </w:tcPr>
          <w:p w14:paraId="7F9079FA" w14:textId="77777777" w:rsidR="000109CC" w:rsidRPr="007E77AF" w:rsidRDefault="000109CC" w:rsidP="000109CC">
            <w:pPr>
              <w:spacing w:line="360" w:lineRule="auto"/>
              <w:rPr>
                <w:sz w:val="24"/>
                <w:szCs w:val="24"/>
              </w:rPr>
            </w:pPr>
          </w:p>
        </w:tc>
      </w:tr>
      <w:tr w:rsidR="000109CC" w:rsidRPr="007E77AF" w14:paraId="68C2BCCD" w14:textId="77777777" w:rsidTr="000109CC">
        <w:trPr>
          <w:trHeight w:val="863"/>
        </w:trPr>
        <w:tc>
          <w:tcPr>
            <w:tcW w:w="709" w:type="dxa"/>
            <w:vAlign w:val="center"/>
          </w:tcPr>
          <w:p w14:paraId="1255596A" w14:textId="77777777" w:rsidR="000109CC" w:rsidRPr="007E77AF" w:rsidRDefault="000109CC" w:rsidP="000109CC">
            <w:pPr>
              <w:spacing w:line="360" w:lineRule="auto"/>
              <w:jc w:val="center"/>
              <w:rPr>
                <w:sz w:val="24"/>
                <w:szCs w:val="24"/>
              </w:rPr>
            </w:pPr>
            <w:r w:rsidRPr="007E77AF">
              <w:rPr>
                <w:sz w:val="24"/>
                <w:szCs w:val="24"/>
              </w:rPr>
              <w:lastRenderedPageBreak/>
              <w:t>2</w:t>
            </w:r>
          </w:p>
        </w:tc>
        <w:tc>
          <w:tcPr>
            <w:tcW w:w="3260" w:type="dxa"/>
            <w:vAlign w:val="center"/>
          </w:tcPr>
          <w:p w14:paraId="6F540249" w14:textId="77777777" w:rsidR="000109CC" w:rsidRPr="007E77AF" w:rsidRDefault="000109CC" w:rsidP="000109CC">
            <w:pPr>
              <w:spacing w:line="360" w:lineRule="auto"/>
              <w:rPr>
                <w:sz w:val="24"/>
                <w:szCs w:val="24"/>
              </w:rPr>
            </w:pPr>
          </w:p>
        </w:tc>
        <w:tc>
          <w:tcPr>
            <w:tcW w:w="3969" w:type="dxa"/>
            <w:vAlign w:val="center"/>
          </w:tcPr>
          <w:p w14:paraId="04E88F01"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neraca</w:t>
            </w:r>
            <w:r w:rsidRPr="007E77AF">
              <w:rPr>
                <w:sz w:val="24"/>
                <w:szCs w:val="24"/>
              </w:rPr>
              <w:t xml:space="preserve"> </w:t>
            </w:r>
            <w:r>
              <w:rPr>
                <w:sz w:val="24"/>
                <w:szCs w:val="24"/>
              </w:rPr>
              <w:t>sesuai tanggal periode yang ditentukan</w:t>
            </w:r>
            <w:r w:rsidRPr="007E77AF">
              <w:rPr>
                <w:sz w:val="24"/>
                <w:szCs w:val="24"/>
              </w:rPr>
              <w:t>.</w:t>
            </w:r>
          </w:p>
        </w:tc>
      </w:tr>
    </w:tbl>
    <w:p w14:paraId="408E9815"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Mencetak Laporan Neraca</w:t>
      </w:r>
    </w:p>
    <w:p w14:paraId="2BB40243" w14:textId="3E5C2CD1" w:rsidR="000109CC" w:rsidRPr="00AF2AAB" w:rsidRDefault="000109CC" w:rsidP="00F7324C">
      <w:pPr>
        <w:widowControl/>
        <w:pBdr>
          <w:top w:val="nil"/>
          <w:left w:val="nil"/>
          <w:bottom w:val="nil"/>
          <w:right w:val="nil"/>
          <w:between w:val="nil"/>
        </w:pBdr>
        <w:spacing w:after="240" w:line="360" w:lineRule="auto"/>
        <w:jc w:val="both"/>
        <w:rPr>
          <w:color w:val="000000"/>
          <w:sz w:val="24"/>
          <w:szCs w:val="24"/>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dengan </w:t>
      </w:r>
      <w:r w:rsidR="0069719D">
        <w:rPr>
          <w:color w:val="000000"/>
          <w:sz w:val="24"/>
          <w:szCs w:val="24"/>
        </w:rPr>
        <w:t xml:space="preserve">sistem yang diuraikan pada Tabel </w:t>
      </w:r>
      <w:r>
        <w:rPr>
          <w:color w:val="000000"/>
          <w:sz w:val="24"/>
          <w:szCs w:val="24"/>
        </w:rPr>
        <w:t>3.</w:t>
      </w:r>
      <w:r w:rsidR="00AF2AAB">
        <w:rPr>
          <w:color w:val="000000"/>
          <w:sz w:val="24"/>
          <w:szCs w:val="24"/>
          <w:lang w:val="id-ID"/>
        </w:rPr>
        <w:t xml:space="preserve"> </w:t>
      </w:r>
      <w:r>
        <w:rPr>
          <w:color w:val="000000"/>
          <w:sz w:val="24"/>
          <w:szCs w:val="24"/>
          <w:lang w:val="id-ID"/>
        </w:rPr>
        <w:t>36</w:t>
      </w:r>
      <w:r w:rsidR="00AF2AAB">
        <w:rPr>
          <w:color w:val="000000"/>
          <w:sz w:val="24"/>
          <w:szCs w:val="24"/>
        </w:rPr>
        <w:t xml:space="preserve"> sebagai berikut.</w:t>
      </w:r>
    </w:p>
    <w:p w14:paraId="4EB64094" w14:textId="60AD983C" w:rsidR="00AF2AAB" w:rsidRDefault="00AF2AAB" w:rsidP="00AF2AAB">
      <w:pPr>
        <w:pStyle w:val="Caption"/>
        <w:keepNext/>
        <w:jc w:val="left"/>
      </w:pPr>
      <w:bookmarkStart w:id="142" w:name="_Toc105002628"/>
      <w:r w:rsidRPr="00AF2AAB">
        <w:rPr>
          <w:b/>
        </w:rPr>
        <w:t xml:space="preserve">Tabel 3. </w:t>
      </w:r>
      <w:r w:rsidRPr="00AF2AAB">
        <w:rPr>
          <w:b/>
        </w:rPr>
        <w:fldChar w:fldCharType="begin"/>
      </w:r>
      <w:r w:rsidRPr="00AF2AAB">
        <w:rPr>
          <w:b/>
        </w:rPr>
        <w:instrText xml:space="preserve"> SEQ Tabel_3. \* ARABIC </w:instrText>
      </w:r>
      <w:r w:rsidRPr="00AF2AAB">
        <w:rPr>
          <w:b/>
        </w:rPr>
        <w:fldChar w:fldCharType="separate"/>
      </w:r>
      <w:r w:rsidR="00C072AF">
        <w:rPr>
          <w:b/>
          <w:noProof/>
        </w:rPr>
        <w:t>36</w:t>
      </w:r>
      <w:r w:rsidRPr="00AF2AAB">
        <w:rPr>
          <w:b/>
        </w:rPr>
        <w:fldChar w:fldCharType="end"/>
      </w:r>
      <w:r w:rsidRPr="00AF2AAB">
        <w:rPr>
          <w:iCs w:val="0"/>
          <w:color w:val="000000"/>
          <w:szCs w:val="24"/>
        </w:rPr>
        <w:t xml:space="preserve"> </w:t>
      </w:r>
      <w:r w:rsidRPr="00AF2AAB">
        <w:t xml:space="preserve">Skenario </w:t>
      </w:r>
      <w:r w:rsidRPr="00AF2AAB">
        <w:rPr>
          <w:lang w:val="id-ID"/>
        </w:rPr>
        <w:t>mencetak laporan neraca</w:t>
      </w:r>
      <w:bookmarkEnd w:id="142"/>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0F79E6E8" w14:textId="77777777" w:rsidTr="000109CC">
        <w:trPr>
          <w:trHeight w:val="438"/>
        </w:trPr>
        <w:tc>
          <w:tcPr>
            <w:tcW w:w="709" w:type="dxa"/>
            <w:tcBorders>
              <w:top w:val="single" w:sz="6" w:space="0" w:color="000000"/>
            </w:tcBorders>
            <w:vAlign w:val="center"/>
          </w:tcPr>
          <w:p w14:paraId="33C78E12"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09A21831"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2A86C680"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48B4FCB5" w14:textId="77777777" w:rsidTr="000109CC">
        <w:trPr>
          <w:trHeight w:val="438"/>
        </w:trPr>
        <w:tc>
          <w:tcPr>
            <w:tcW w:w="7938" w:type="dxa"/>
            <w:gridSpan w:val="3"/>
            <w:tcBorders>
              <w:top w:val="single" w:sz="6" w:space="0" w:color="000000"/>
            </w:tcBorders>
            <w:vAlign w:val="center"/>
          </w:tcPr>
          <w:p w14:paraId="529C13EB"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0B6326ED" w14:textId="77777777" w:rsidTr="000109CC">
        <w:trPr>
          <w:trHeight w:val="863"/>
        </w:trPr>
        <w:tc>
          <w:tcPr>
            <w:tcW w:w="709" w:type="dxa"/>
            <w:vAlign w:val="center"/>
          </w:tcPr>
          <w:p w14:paraId="624F7987" w14:textId="77777777" w:rsidR="000109CC" w:rsidRPr="007E77AF" w:rsidRDefault="000109CC" w:rsidP="000109CC">
            <w:pPr>
              <w:spacing w:line="360" w:lineRule="auto"/>
              <w:jc w:val="center"/>
              <w:rPr>
                <w:sz w:val="24"/>
                <w:szCs w:val="24"/>
              </w:rPr>
            </w:pPr>
            <w:r w:rsidRPr="007E77AF">
              <w:rPr>
                <w:sz w:val="24"/>
                <w:szCs w:val="24"/>
              </w:rPr>
              <w:t>1</w:t>
            </w:r>
          </w:p>
        </w:tc>
        <w:tc>
          <w:tcPr>
            <w:tcW w:w="3260" w:type="dxa"/>
            <w:vAlign w:val="center"/>
          </w:tcPr>
          <w:p w14:paraId="1DF61EB7" w14:textId="77777777" w:rsidR="000109CC" w:rsidRPr="007E77AF" w:rsidRDefault="000109CC" w:rsidP="000109CC">
            <w:pPr>
              <w:spacing w:line="360" w:lineRule="auto"/>
              <w:rPr>
                <w:sz w:val="24"/>
                <w:szCs w:val="24"/>
              </w:rPr>
            </w:pPr>
            <w:r w:rsidRPr="007E77AF">
              <w:rPr>
                <w:sz w:val="24"/>
                <w:szCs w:val="24"/>
              </w:rPr>
              <w:t xml:space="preserve">Menekan tombol menu </w:t>
            </w:r>
            <w:r>
              <w:rPr>
                <w:color w:val="000000"/>
                <w:sz w:val="24"/>
                <w:szCs w:val="24"/>
                <w:lang w:val="id-ID"/>
              </w:rPr>
              <w:t>laporan neraca.</w:t>
            </w:r>
          </w:p>
        </w:tc>
        <w:tc>
          <w:tcPr>
            <w:tcW w:w="3969" w:type="dxa"/>
            <w:vAlign w:val="center"/>
          </w:tcPr>
          <w:p w14:paraId="060510D3" w14:textId="77777777" w:rsidR="000109CC" w:rsidRPr="007E77AF" w:rsidRDefault="000109CC" w:rsidP="000109CC">
            <w:pPr>
              <w:spacing w:line="360" w:lineRule="auto"/>
              <w:rPr>
                <w:sz w:val="24"/>
                <w:szCs w:val="24"/>
              </w:rPr>
            </w:pPr>
          </w:p>
        </w:tc>
      </w:tr>
      <w:tr w:rsidR="000109CC" w:rsidRPr="007E77AF" w14:paraId="63D72A20" w14:textId="77777777" w:rsidTr="000109CC">
        <w:trPr>
          <w:trHeight w:val="863"/>
        </w:trPr>
        <w:tc>
          <w:tcPr>
            <w:tcW w:w="709" w:type="dxa"/>
            <w:vAlign w:val="center"/>
          </w:tcPr>
          <w:p w14:paraId="75D91561" w14:textId="77777777" w:rsidR="000109CC" w:rsidRPr="007E77AF" w:rsidRDefault="000109CC" w:rsidP="000109CC">
            <w:pPr>
              <w:spacing w:line="360" w:lineRule="auto"/>
              <w:jc w:val="center"/>
              <w:rPr>
                <w:sz w:val="24"/>
                <w:szCs w:val="24"/>
              </w:rPr>
            </w:pPr>
            <w:r w:rsidRPr="007E77AF">
              <w:rPr>
                <w:sz w:val="24"/>
                <w:szCs w:val="24"/>
              </w:rPr>
              <w:t>2</w:t>
            </w:r>
          </w:p>
        </w:tc>
        <w:tc>
          <w:tcPr>
            <w:tcW w:w="3260" w:type="dxa"/>
            <w:vAlign w:val="center"/>
          </w:tcPr>
          <w:p w14:paraId="24162ECA" w14:textId="77777777" w:rsidR="000109CC" w:rsidRPr="007E77AF" w:rsidRDefault="000109CC" w:rsidP="000109CC">
            <w:pPr>
              <w:spacing w:line="360" w:lineRule="auto"/>
              <w:rPr>
                <w:sz w:val="24"/>
                <w:szCs w:val="24"/>
              </w:rPr>
            </w:pPr>
          </w:p>
        </w:tc>
        <w:tc>
          <w:tcPr>
            <w:tcW w:w="3969" w:type="dxa"/>
            <w:vAlign w:val="center"/>
          </w:tcPr>
          <w:p w14:paraId="020DBB4D" w14:textId="77777777" w:rsidR="000109CC" w:rsidRPr="007E77AF" w:rsidRDefault="000109CC" w:rsidP="000109CC">
            <w:pPr>
              <w:spacing w:line="360" w:lineRule="auto"/>
              <w:rPr>
                <w:sz w:val="24"/>
                <w:szCs w:val="24"/>
              </w:rPr>
            </w:pPr>
            <w:r w:rsidRPr="007E77AF">
              <w:rPr>
                <w:sz w:val="24"/>
                <w:szCs w:val="24"/>
              </w:rPr>
              <w:t xml:space="preserve">Menampilkan halaman </w:t>
            </w:r>
            <w:r>
              <w:rPr>
                <w:sz w:val="24"/>
                <w:szCs w:val="24"/>
                <w:lang w:val="id-ID"/>
              </w:rPr>
              <w:t xml:space="preserve">data laporan </w:t>
            </w:r>
            <w:r>
              <w:rPr>
                <w:color w:val="000000"/>
                <w:sz w:val="24"/>
                <w:szCs w:val="24"/>
                <w:lang w:val="id-ID"/>
              </w:rPr>
              <w:t>neraca</w:t>
            </w:r>
            <w:r w:rsidRPr="007E77AF">
              <w:rPr>
                <w:sz w:val="24"/>
                <w:szCs w:val="24"/>
              </w:rPr>
              <w:t>.</w:t>
            </w:r>
          </w:p>
        </w:tc>
      </w:tr>
      <w:tr w:rsidR="000109CC" w:rsidRPr="007E77AF" w14:paraId="36B8C595" w14:textId="77777777" w:rsidTr="000109CC">
        <w:trPr>
          <w:trHeight w:val="863"/>
        </w:trPr>
        <w:tc>
          <w:tcPr>
            <w:tcW w:w="709" w:type="dxa"/>
            <w:vAlign w:val="center"/>
          </w:tcPr>
          <w:p w14:paraId="5077ED76" w14:textId="77777777" w:rsidR="000109CC" w:rsidRPr="007E77AF" w:rsidRDefault="000109CC" w:rsidP="000109CC">
            <w:pPr>
              <w:spacing w:line="360" w:lineRule="auto"/>
              <w:jc w:val="center"/>
              <w:rPr>
                <w:sz w:val="24"/>
                <w:szCs w:val="24"/>
                <w:lang w:val="id-ID"/>
              </w:rPr>
            </w:pPr>
            <w:r>
              <w:rPr>
                <w:sz w:val="24"/>
                <w:szCs w:val="24"/>
                <w:lang w:val="id-ID"/>
              </w:rPr>
              <w:t>3</w:t>
            </w:r>
          </w:p>
        </w:tc>
        <w:tc>
          <w:tcPr>
            <w:tcW w:w="3260" w:type="dxa"/>
            <w:vAlign w:val="center"/>
          </w:tcPr>
          <w:p w14:paraId="23DD9E90" w14:textId="77777777" w:rsidR="000109CC" w:rsidRPr="007E77AF" w:rsidRDefault="000109CC" w:rsidP="000109CC">
            <w:pPr>
              <w:spacing w:line="360" w:lineRule="auto"/>
              <w:rPr>
                <w:sz w:val="24"/>
                <w:szCs w:val="24"/>
                <w:lang w:val="id-ID"/>
              </w:rPr>
            </w:pPr>
            <w:r w:rsidRPr="007E77AF">
              <w:rPr>
                <w:sz w:val="24"/>
                <w:szCs w:val="24"/>
                <w:lang w:val="id-ID"/>
              </w:rPr>
              <w:t xml:space="preserve">Menekan tombol </w:t>
            </w:r>
            <w:r>
              <w:rPr>
                <w:sz w:val="24"/>
                <w:szCs w:val="24"/>
                <w:lang w:val="id-ID"/>
              </w:rPr>
              <w:t>pdf</w:t>
            </w:r>
            <w:r w:rsidRPr="007E77AF">
              <w:rPr>
                <w:sz w:val="24"/>
                <w:szCs w:val="24"/>
                <w:lang w:val="id-ID"/>
              </w:rPr>
              <w:t>.</w:t>
            </w:r>
          </w:p>
        </w:tc>
        <w:tc>
          <w:tcPr>
            <w:tcW w:w="3969" w:type="dxa"/>
            <w:vAlign w:val="center"/>
          </w:tcPr>
          <w:p w14:paraId="0818B3DC" w14:textId="77777777" w:rsidR="000109CC" w:rsidRPr="007E77AF" w:rsidRDefault="000109CC" w:rsidP="000109CC">
            <w:pPr>
              <w:spacing w:line="360" w:lineRule="auto"/>
              <w:rPr>
                <w:sz w:val="24"/>
                <w:szCs w:val="24"/>
              </w:rPr>
            </w:pPr>
          </w:p>
        </w:tc>
      </w:tr>
      <w:tr w:rsidR="000109CC" w:rsidRPr="007E77AF" w14:paraId="4D7C5C6F" w14:textId="77777777" w:rsidTr="000109CC">
        <w:trPr>
          <w:trHeight w:val="863"/>
        </w:trPr>
        <w:tc>
          <w:tcPr>
            <w:tcW w:w="709" w:type="dxa"/>
            <w:vAlign w:val="center"/>
          </w:tcPr>
          <w:p w14:paraId="6980A39E" w14:textId="77777777" w:rsidR="000109CC" w:rsidRPr="007E77AF" w:rsidRDefault="000109CC" w:rsidP="000109CC">
            <w:pPr>
              <w:spacing w:line="360" w:lineRule="auto"/>
              <w:jc w:val="center"/>
              <w:rPr>
                <w:sz w:val="24"/>
                <w:szCs w:val="24"/>
                <w:lang w:val="id-ID"/>
              </w:rPr>
            </w:pPr>
            <w:r>
              <w:rPr>
                <w:sz w:val="24"/>
                <w:szCs w:val="24"/>
                <w:lang w:val="id-ID"/>
              </w:rPr>
              <w:t>4</w:t>
            </w:r>
          </w:p>
        </w:tc>
        <w:tc>
          <w:tcPr>
            <w:tcW w:w="3260" w:type="dxa"/>
            <w:vAlign w:val="center"/>
          </w:tcPr>
          <w:p w14:paraId="0711D0F9" w14:textId="77777777" w:rsidR="000109CC" w:rsidRPr="007E77AF" w:rsidRDefault="000109CC" w:rsidP="000109CC">
            <w:pPr>
              <w:spacing w:line="360" w:lineRule="auto"/>
              <w:rPr>
                <w:sz w:val="24"/>
                <w:szCs w:val="24"/>
              </w:rPr>
            </w:pPr>
          </w:p>
        </w:tc>
        <w:tc>
          <w:tcPr>
            <w:tcW w:w="3969" w:type="dxa"/>
            <w:vAlign w:val="center"/>
          </w:tcPr>
          <w:p w14:paraId="518A9B80" w14:textId="77777777" w:rsidR="000109CC" w:rsidRPr="007E77AF" w:rsidRDefault="000109CC" w:rsidP="000109CC">
            <w:pPr>
              <w:spacing w:line="360" w:lineRule="auto"/>
              <w:rPr>
                <w:sz w:val="24"/>
                <w:szCs w:val="24"/>
              </w:rPr>
            </w:pPr>
            <w:r w:rsidRPr="007E77AF">
              <w:rPr>
                <w:sz w:val="24"/>
                <w:szCs w:val="24"/>
              </w:rPr>
              <w:t>Meng-</w:t>
            </w:r>
            <w:r w:rsidRPr="007E77AF">
              <w:rPr>
                <w:i/>
                <w:sz w:val="24"/>
                <w:szCs w:val="24"/>
              </w:rPr>
              <w:t xml:space="preserve">import </w:t>
            </w:r>
            <w:r>
              <w:rPr>
                <w:sz w:val="24"/>
                <w:szCs w:val="24"/>
                <w:lang w:val="id-ID"/>
              </w:rPr>
              <w:t>data laporan</w:t>
            </w:r>
            <w:r w:rsidRPr="007E77AF">
              <w:rPr>
                <w:i/>
                <w:sz w:val="24"/>
                <w:szCs w:val="24"/>
                <w:lang w:val="id-ID"/>
              </w:rPr>
              <w:t xml:space="preserve"> </w:t>
            </w:r>
            <w:r>
              <w:rPr>
                <w:color w:val="000000"/>
                <w:sz w:val="24"/>
                <w:szCs w:val="24"/>
                <w:lang w:val="id-ID"/>
              </w:rPr>
              <w:t>neraca</w:t>
            </w:r>
            <w:r w:rsidRPr="007E77AF">
              <w:rPr>
                <w:sz w:val="24"/>
                <w:szCs w:val="24"/>
              </w:rPr>
              <w:t xml:space="preserve"> dalam format </w:t>
            </w:r>
            <w:r w:rsidRPr="007E77AF">
              <w:rPr>
                <w:sz w:val="24"/>
                <w:szCs w:val="24"/>
                <w:lang w:val="id-ID"/>
              </w:rPr>
              <w:t>pdf</w:t>
            </w:r>
            <w:r w:rsidRPr="007E77AF">
              <w:rPr>
                <w:sz w:val="24"/>
                <w:szCs w:val="24"/>
              </w:rPr>
              <w:t>.</w:t>
            </w:r>
          </w:p>
        </w:tc>
      </w:tr>
    </w:tbl>
    <w:p w14:paraId="208D7BC0" w14:textId="77777777" w:rsidR="000109CC" w:rsidRDefault="000109CC" w:rsidP="004318B0">
      <w:pPr>
        <w:widowControl/>
        <w:numPr>
          <w:ilvl w:val="0"/>
          <w:numId w:val="11"/>
        </w:numPr>
        <w:pBdr>
          <w:top w:val="nil"/>
          <w:left w:val="nil"/>
          <w:bottom w:val="nil"/>
          <w:right w:val="nil"/>
          <w:between w:val="nil"/>
        </w:pBdr>
        <w:spacing w:before="240" w:after="240" w:line="360" w:lineRule="auto"/>
        <w:jc w:val="both"/>
      </w:pPr>
      <w:r>
        <w:rPr>
          <w:color w:val="000000"/>
          <w:sz w:val="24"/>
          <w:szCs w:val="24"/>
          <w:lang w:val="id-ID"/>
        </w:rPr>
        <w:t>Mengontrol Data Akun</w:t>
      </w:r>
    </w:p>
    <w:p w14:paraId="6CECDE97" w14:textId="049F6FB1" w:rsidR="008C0D99" w:rsidRDefault="000109CC" w:rsidP="001B364A">
      <w:pPr>
        <w:widowControl/>
        <w:pBdr>
          <w:top w:val="nil"/>
          <w:left w:val="nil"/>
          <w:bottom w:val="nil"/>
          <w:right w:val="nil"/>
          <w:between w:val="nil"/>
        </w:pBdr>
        <w:spacing w:after="240" w:line="360" w:lineRule="auto"/>
        <w:jc w:val="both"/>
        <w:rPr>
          <w:color w:val="000000"/>
          <w:sz w:val="24"/>
          <w:szCs w:val="24"/>
          <w:lang w:val="id-ID"/>
        </w:rPr>
      </w:pPr>
      <w:r>
        <w:rPr>
          <w:color w:val="000000"/>
          <w:sz w:val="24"/>
          <w:szCs w:val="24"/>
        </w:rPr>
        <w:t>Pada skenario</w:t>
      </w:r>
      <w:r>
        <w:rPr>
          <w:color w:val="000000"/>
          <w:sz w:val="24"/>
          <w:szCs w:val="24"/>
          <w:lang w:val="id-ID"/>
        </w:rPr>
        <w:t xml:space="preserve"> </w:t>
      </w:r>
      <w:r>
        <w:rPr>
          <w:i/>
          <w:color w:val="000000"/>
          <w:sz w:val="24"/>
          <w:szCs w:val="24"/>
          <w:lang w:val="id-ID"/>
        </w:rPr>
        <w:t>use case</w:t>
      </w:r>
      <w:r>
        <w:rPr>
          <w:color w:val="000000"/>
          <w:sz w:val="24"/>
          <w:szCs w:val="24"/>
        </w:rPr>
        <w:t xml:space="preserve"> ini menjelaskan </w:t>
      </w:r>
      <w:r>
        <w:rPr>
          <w:color w:val="000000"/>
          <w:sz w:val="24"/>
          <w:szCs w:val="24"/>
          <w:lang w:val="id-ID"/>
        </w:rPr>
        <w:t xml:space="preserve">aktivitas </w:t>
      </w:r>
      <w:r>
        <w:rPr>
          <w:color w:val="000000"/>
          <w:sz w:val="24"/>
          <w:szCs w:val="24"/>
        </w:rPr>
        <w:t xml:space="preserve">yang terjadi antara </w:t>
      </w:r>
      <w:r>
        <w:rPr>
          <w:color w:val="000000"/>
          <w:sz w:val="24"/>
          <w:szCs w:val="24"/>
          <w:lang w:val="id-ID"/>
        </w:rPr>
        <w:t>aktor</w:t>
      </w:r>
      <w:r>
        <w:rPr>
          <w:i/>
          <w:color w:val="000000"/>
          <w:sz w:val="24"/>
          <w:szCs w:val="24"/>
        </w:rPr>
        <w:t xml:space="preserve"> </w:t>
      </w:r>
      <w:r>
        <w:rPr>
          <w:color w:val="000000"/>
          <w:sz w:val="24"/>
          <w:szCs w:val="24"/>
        </w:rPr>
        <w:t xml:space="preserve">yang terlibat yaitu </w:t>
      </w:r>
      <w:r>
        <w:rPr>
          <w:color w:val="000000"/>
          <w:sz w:val="24"/>
          <w:szCs w:val="24"/>
          <w:lang w:val="id-ID"/>
        </w:rPr>
        <w:t>pegawai</w:t>
      </w:r>
      <w:r>
        <w:rPr>
          <w:color w:val="000000"/>
          <w:sz w:val="24"/>
          <w:szCs w:val="24"/>
        </w:rPr>
        <w:t xml:space="preserve"> </w:t>
      </w:r>
      <w:r>
        <w:rPr>
          <w:color w:val="000000"/>
          <w:sz w:val="24"/>
          <w:szCs w:val="24"/>
          <w:lang w:val="id-ID"/>
        </w:rPr>
        <w:t>keuangan</w:t>
      </w:r>
      <w:r>
        <w:rPr>
          <w:color w:val="000000"/>
          <w:sz w:val="24"/>
          <w:szCs w:val="24"/>
        </w:rPr>
        <w:t xml:space="preserve"> </w:t>
      </w:r>
      <w:r>
        <w:rPr>
          <w:color w:val="000000"/>
          <w:sz w:val="24"/>
          <w:szCs w:val="24"/>
          <w:lang w:val="id-ID"/>
        </w:rPr>
        <w:t xml:space="preserve">atau kasir </w:t>
      </w:r>
      <w:r>
        <w:rPr>
          <w:color w:val="000000"/>
          <w:sz w:val="24"/>
          <w:szCs w:val="24"/>
        </w:rPr>
        <w:t xml:space="preserve">dengan </w:t>
      </w:r>
      <w:r w:rsidR="0069719D">
        <w:rPr>
          <w:color w:val="000000"/>
          <w:sz w:val="24"/>
          <w:szCs w:val="24"/>
        </w:rPr>
        <w:t xml:space="preserve">sistem yang diuraikan pada Tabel </w:t>
      </w:r>
      <w:r>
        <w:rPr>
          <w:color w:val="000000"/>
          <w:sz w:val="24"/>
          <w:szCs w:val="24"/>
        </w:rPr>
        <w:t>3.</w:t>
      </w:r>
      <w:r w:rsidR="00AF2AAB">
        <w:rPr>
          <w:color w:val="000000"/>
          <w:sz w:val="24"/>
          <w:szCs w:val="24"/>
          <w:lang w:val="id-ID"/>
        </w:rPr>
        <w:t xml:space="preserve"> </w:t>
      </w:r>
      <w:r w:rsidR="008C0D99">
        <w:rPr>
          <w:color w:val="000000"/>
          <w:sz w:val="24"/>
          <w:szCs w:val="24"/>
        </w:rPr>
        <w:t>37 sebagai berikut.</w:t>
      </w:r>
    </w:p>
    <w:p w14:paraId="4F9E44F2" w14:textId="77777777" w:rsidR="004318B0" w:rsidRDefault="004318B0" w:rsidP="001B364A">
      <w:pPr>
        <w:widowControl/>
        <w:pBdr>
          <w:top w:val="nil"/>
          <w:left w:val="nil"/>
          <w:bottom w:val="nil"/>
          <w:right w:val="nil"/>
          <w:between w:val="nil"/>
        </w:pBdr>
        <w:spacing w:after="240" w:line="360" w:lineRule="auto"/>
        <w:jc w:val="both"/>
        <w:rPr>
          <w:color w:val="000000"/>
          <w:sz w:val="24"/>
          <w:szCs w:val="24"/>
          <w:lang w:val="id-ID"/>
        </w:rPr>
      </w:pPr>
    </w:p>
    <w:p w14:paraId="05C7E457" w14:textId="77777777" w:rsidR="004318B0" w:rsidRDefault="004318B0" w:rsidP="001B364A">
      <w:pPr>
        <w:widowControl/>
        <w:pBdr>
          <w:top w:val="nil"/>
          <w:left w:val="nil"/>
          <w:bottom w:val="nil"/>
          <w:right w:val="nil"/>
          <w:between w:val="nil"/>
        </w:pBdr>
        <w:spacing w:after="240" w:line="360" w:lineRule="auto"/>
        <w:jc w:val="both"/>
        <w:rPr>
          <w:color w:val="000000"/>
          <w:sz w:val="24"/>
          <w:szCs w:val="24"/>
          <w:lang w:val="id-ID"/>
        </w:rPr>
      </w:pPr>
    </w:p>
    <w:p w14:paraId="042B0F70" w14:textId="77777777" w:rsidR="001553DE" w:rsidRDefault="001553DE" w:rsidP="001B364A">
      <w:pPr>
        <w:widowControl/>
        <w:pBdr>
          <w:top w:val="nil"/>
          <w:left w:val="nil"/>
          <w:bottom w:val="nil"/>
          <w:right w:val="nil"/>
          <w:between w:val="nil"/>
        </w:pBdr>
        <w:spacing w:after="240" w:line="360" w:lineRule="auto"/>
        <w:jc w:val="both"/>
        <w:rPr>
          <w:color w:val="000000"/>
          <w:sz w:val="24"/>
          <w:szCs w:val="24"/>
          <w:lang w:val="id-ID"/>
        </w:rPr>
      </w:pPr>
    </w:p>
    <w:p w14:paraId="505B3EFE" w14:textId="77777777" w:rsidR="001553DE" w:rsidRPr="004318B0" w:rsidRDefault="001553DE" w:rsidP="001B364A">
      <w:pPr>
        <w:widowControl/>
        <w:pBdr>
          <w:top w:val="nil"/>
          <w:left w:val="nil"/>
          <w:bottom w:val="nil"/>
          <w:right w:val="nil"/>
          <w:between w:val="nil"/>
        </w:pBdr>
        <w:spacing w:after="240" w:line="360" w:lineRule="auto"/>
        <w:jc w:val="both"/>
        <w:rPr>
          <w:color w:val="000000"/>
          <w:sz w:val="24"/>
          <w:szCs w:val="24"/>
          <w:lang w:val="id-ID"/>
        </w:rPr>
      </w:pPr>
    </w:p>
    <w:p w14:paraId="3542D9FD" w14:textId="5003E701" w:rsidR="008C0D99" w:rsidRDefault="008C0D99" w:rsidP="008C0D99">
      <w:pPr>
        <w:pStyle w:val="Caption"/>
        <w:keepNext/>
        <w:jc w:val="left"/>
      </w:pPr>
      <w:bookmarkStart w:id="143" w:name="_Toc105002629"/>
      <w:r w:rsidRPr="008C0D99">
        <w:rPr>
          <w:b/>
        </w:rPr>
        <w:lastRenderedPageBreak/>
        <w:t xml:space="preserve">Tabel 3. </w:t>
      </w:r>
      <w:r w:rsidRPr="008C0D99">
        <w:rPr>
          <w:b/>
        </w:rPr>
        <w:fldChar w:fldCharType="begin"/>
      </w:r>
      <w:r w:rsidRPr="008C0D99">
        <w:rPr>
          <w:b/>
        </w:rPr>
        <w:instrText xml:space="preserve"> SEQ Tabel_3. \* ARABIC </w:instrText>
      </w:r>
      <w:r w:rsidRPr="008C0D99">
        <w:rPr>
          <w:b/>
        </w:rPr>
        <w:fldChar w:fldCharType="separate"/>
      </w:r>
      <w:r w:rsidR="00C072AF">
        <w:rPr>
          <w:b/>
          <w:noProof/>
        </w:rPr>
        <w:t>37</w:t>
      </w:r>
      <w:r w:rsidRPr="008C0D99">
        <w:rPr>
          <w:b/>
        </w:rPr>
        <w:fldChar w:fldCharType="end"/>
      </w:r>
      <w:r w:rsidRPr="008C0D99">
        <w:rPr>
          <w:iCs w:val="0"/>
          <w:color w:val="000000"/>
          <w:szCs w:val="24"/>
        </w:rPr>
        <w:t xml:space="preserve"> </w:t>
      </w:r>
      <w:r w:rsidRPr="008C0D99">
        <w:t xml:space="preserve">Skenario </w:t>
      </w:r>
      <w:r w:rsidRPr="008C0D99">
        <w:rPr>
          <w:lang w:val="id-ID"/>
        </w:rPr>
        <w:t>mengontrol data akun</w:t>
      </w:r>
      <w:bookmarkEnd w:id="143"/>
    </w:p>
    <w:tbl>
      <w:tblPr>
        <w:tblStyle w:val="37"/>
        <w:tblW w:w="7938"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09"/>
        <w:gridCol w:w="3260"/>
        <w:gridCol w:w="3969"/>
      </w:tblGrid>
      <w:tr w:rsidR="000109CC" w:rsidRPr="007E77AF" w14:paraId="636DDE7C" w14:textId="77777777" w:rsidTr="000109CC">
        <w:trPr>
          <w:trHeight w:val="438"/>
        </w:trPr>
        <w:tc>
          <w:tcPr>
            <w:tcW w:w="709" w:type="dxa"/>
            <w:tcBorders>
              <w:top w:val="single" w:sz="6" w:space="0" w:color="000000"/>
            </w:tcBorders>
            <w:vAlign w:val="center"/>
          </w:tcPr>
          <w:p w14:paraId="18E87A43" w14:textId="77777777" w:rsidR="000109CC" w:rsidRPr="007E77AF" w:rsidRDefault="000109CC" w:rsidP="000109CC">
            <w:pPr>
              <w:spacing w:line="360" w:lineRule="auto"/>
              <w:jc w:val="center"/>
              <w:rPr>
                <w:b/>
                <w:sz w:val="24"/>
                <w:szCs w:val="24"/>
              </w:rPr>
            </w:pPr>
            <w:r w:rsidRPr="007E77AF">
              <w:rPr>
                <w:b/>
                <w:sz w:val="24"/>
                <w:szCs w:val="24"/>
              </w:rPr>
              <w:t>No.</w:t>
            </w:r>
          </w:p>
        </w:tc>
        <w:tc>
          <w:tcPr>
            <w:tcW w:w="3260" w:type="dxa"/>
            <w:tcBorders>
              <w:top w:val="single" w:sz="6" w:space="0" w:color="000000"/>
            </w:tcBorders>
            <w:vAlign w:val="center"/>
          </w:tcPr>
          <w:p w14:paraId="29A72A31" w14:textId="77777777" w:rsidR="000109CC" w:rsidRPr="000B10E5" w:rsidRDefault="000109CC" w:rsidP="000109CC">
            <w:pPr>
              <w:spacing w:line="360" w:lineRule="auto"/>
              <w:jc w:val="center"/>
              <w:rPr>
                <w:b/>
                <w:i/>
                <w:sz w:val="24"/>
                <w:szCs w:val="24"/>
                <w:lang w:val="id-ID"/>
              </w:rPr>
            </w:pPr>
            <w:r w:rsidRPr="007E77AF">
              <w:rPr>
                <w:b/>
                <w:sz w:val="24"/>
                <w:szCs w:val="24"/>
              </w:rPr>
              <w:t>Aksi</w:t>
            </w:r>
            <w:r w:rsidRPr="007E77AF">
              <w:rPr>
                <w:b/>
                <w:i/>
                <w:sz w:val="24"/>
                <w:szCs w:val="24"/>
              </w:rPr>
              <w:t xml:space="preserve"> </w:t>
            </w:r>
            <w:r w:rsidRPr="000B10E5">
              <w:rPr>
                <w:b/>
                <w:sz w:val="24"/>
                <w:szCs w:val="24"/>
                <w:lang w:val="id-ID"/>
              </w:rPr>
              <w:t>Aktor</w:t>
            </w:r>
          </w:p>
        </w:tc>
        <w:tc>
          <w:tcPr>
            <w:tcW w:w="3969" w:type="dxa"/>
            <w:tcBorders>
              <w:top w:val="single" w:sz="6" w:space="0" w:color="000000"/>
            </w:tcBorders>
            <w:vAlign w:val="center"/>
          </w:tcPr>
          <w:p w14:paraId="0D0A6914" w14:textId="77777777" w:rsidR="000109CC" w:rsidRPr="007E77AF" w:rsidRDefault="000109CC" w:rsidP="000109CC">
            <w:pPr>
              <w:spacing w:line="360" w:lineRule="auto"/>
              <w:jc w:val="center"/>
              <w:rPr>
                <w:b/>
                <w:sz w:val="24"/>
                <w:szCs w:val="24"/>
              </w:rPr>
            </w:pPr>
            <w:r w:rsidRPr="007E77AF">
              <w:rPr>
                <w:b/>
                <w:sz w:val="24"/>
                <w:szCs w:val="24"/>
              </w:rPr>
              <w:t>Reaksi Sistem</w:t>
            </w:r>
          </w:p>
        </w:tc>
      </w:tr>
      <w:tr w:rsidR="000109CC" w:rsidRPr="007E77AF" w14:paraId="70DD7136" w14:textId="77777777" w:rsidTr="000109CC">
        <w:trPr>
          <w:trHeight w:val="438"/>
        </w:trPr>
        <w:tc>
          <w:tcPr>
            <w:tcW w:w="7938" w:type="dxa"/>
            <w:gridSpan w:val="3"/>
            <w:tcBorders>
              <w:top w:val="single" w:sz="6" w:space="0" w:color="000000"/>
            </w:tcBorders>
            <w:vAlign w:val="center"/>
          </w:tcPr>
          <w:p w14:paraId="08FD1A0F" w14:textId="77777777" w:rsidR="000109CC" w:rsidRPr="007E77AF" w:rsidRDefault="000109CC" w:rsidP="000109CC">
            <w:pPr>
              <w:spacing w:line="360" w:lineRule="auto"/>
              <w:rPr>
                <w:b/>
                <w:sz w:val="24"/>
                <w:szCs w:val="24"/>
              </w:rPr>
            </w:pPr>
            <w:r w:rsidRPr="007E77AF">
              <w:rPr>
                <w:b/>
                <w:sz w:val="24"/>
                <w:szCs w:val="24"/>
              </w:rPr>
              <w:t>Skenario Normal</w:t>
            </w:r>
          </w:p>
        </w:tc>
      </w:tr>
      <w:tr w:rsidR="000109CC" w:rsidRPr="007E77AF" w14:paraId="4068BB6E" w14:textId="77777777" w:rsidTr="000109CC">
        <w:trPr>
          <w:trHeight w:val="863"/>
        </w:trPr>
        <w:tc>
          <w:tcPr>
            <w:tcW w:w="709" w:type="dxa"/>
            <w:vAlign w:val="center"/>
          </w:tcPr>
          <w:p w14:paraId="7A4D148F"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7A1A9A2C" w14:textId="77777777" w:rsidR="000109CC" w:rsidRDefault="000109CC" w:rsidP="000109CC">
            <w:pPr>
              <w:spacing w:line="360" w:lineRule="auto"/>
              <w:rPr>
                <w:sz w:val="24"/>
                <w:szCs w:val="24"/>
              </w:rPr>
            </w:pPr>
            <w:r>
              <w:rPr>
                <w:sz w:val="24"/>
                <w:szCs w:val="24"/>
              </w:rPr>
              <w:t xml:space="preserve">Menekan tombol menu </w:t>
            </w:r>
            <w:r>
              <w:rPr>
                <w:color w:val="000000"/>
                <w:sz w:val="24"/>
                <w:szCs w:val="24"/>
                <w:lang w:val="id-ID"/>
              </w:rPr>
              <w:t>akun</w:t>
            </w:r>
            <w:r>
              <w:rPr>
                <w:sz w:val="24"/>
                <w:szCs w:val="24"/>
                <w:lang w:val="id-ID"/>
              </w:rPr>
              <w:t>.</w:t>
            </w:r>
          </w:p>
        </w:tc>
        <w:tc>
          <w:tcPr>
            <w:tcW w:w="3969" w:type="dxa"/>
            <w:vAlign w:val="center"/>
          </w:tcPr>
          <w:p w14:paraId="69997D4C" w14:textId="77777777" w:rsidR="000109CC" w:rsidRDefault="000109CC" w:rsidP="000109CC">
            <w:pPr>
              <w:spacing w:line="360" w:lineRule="auto"/>
              <w:rPr>
                <w:sz w:val="24"/>
                <w:szCs w:val="24"/>
              </w:rPr>
            </w:pPr>
          </w:p>
        </w:tc>
      </w:tr>
      <w:tr w:rsidR="000109CC" w:rsidRPr="007E77AF" w14:paraId="608806E7" w14:textId="77777777" w:rsidTr="000109CC">
        <w:trPr>
          <w:trHeight w:val="863"/>
        </w:trPr>
        <w:tc>
          <w:tcPr>
            <w:tcW w:w="709" w:type="dxa"/>
            <w:vAlign w:val="center"/>
          </w:tcPr>
          <w:p w14:paraId="0CEB373E"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36B2F58E" w14:textId="77777777" w:rsidR="000109CC" w:rsidRDefault="000109CC" w:rsidP="000109CC">
            <w:pPr>
              <w:spacing w:line="360" w:lineRule="auto"/>
              <w:rPr>
                <w:sz w:val="24"/>
                <w:szCs w:val="24"/>
              </w:rPr>
            </w:pPr>
          </w:p>
        </w:tc>
        <w:tc>
          <w:tcPr>
            <w:tcW w:w="3969" w:type="dxa"/>
            <w:vAlign w:val="center"/>
          </w:tcPr>
          <w:p w14:paraId="0A830CA0" w14:textId="77777777" w:rsidR="000109CC" w:rsidRDefault="000109CC" w:rsidP="000109CC">
            <w:pPr>
              <w:spacing w:line="360" w:lineRule="auto"/>
              <w:rPr>
                <w:sz w:val="24"/>
                <w:szCs w:val="24"/>
              </w:rPr>
            </w:pPr>
            <w:r>
              <w:rPr>
                <w:sz w:val="24"/>
                <w:szCs w:val="24"/>
              </w:rPr>
              <w:t xml:space="preserve">Menampilkan halaman </w:t>
            </w:r>
            <w:r>
              <w:rPr>
                <w:sz w:val="24"/>
                <w:szCs w:val="24"/>
                <w:lang w:val="id-ID"/>
              </w:rPr>
              <w:t>akun</w:t>
            </w:r>
            <w:r>
              <w:rPr>
                <w:sz w:val="24"/>
                <w:szCs w:val="24"/>
              </w:rPr>
              <w:t>.</w:t>
            </w:r>
          </w:p>
        </w:tc>
      </w:tr>
      <w:tr w:rsidR="000109CC" w:rsidRPr="007E77AF" w14:paraId="2CE2D224" w14:textId="77777777" w:rsidTr="000109CC">
        <w:trPr>
          <w:trHeight w:val="863"/>
        </w:trPr>
        <w:tc>
          <w:tcPr>
            <w:tcW w:w="709" w:type="dxa"/>
            <w:vAlign w:val="center"/>
          </w:tcPr>
          <w:p w14:paraId="5D7DAF45"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39B9E4BA" w14:textId="77777777" w:rsidR="000109CC" w:rsidRDefault="000109CC" w:rsidP="000109CC">
            <w:pPr>
              <w:spacing w:line="360" w:lineRule="auto"/>
              <w:rPr>
                <w:sz w:val="24"/>
                <w:szCs w:val="24"/>
              </w:rPr>
            </w:pPr>
            <w:r>
              <w:rPr>
                <w:sz w:val="24"/>
                <w:szCs w:val="24"/>
              </w:rPr>
              <w:t xml:space="preserve">Melihat data </w:t>
            </w:r>
            <w:r>
              <w:rPr>
                <w:sz w:val="24"/>
                <w:szCs w:val="24"/>
                <w:lang w:val="id-ID"/>
              </w:rPr>
              <w:t>akun</w:t>
            </w:r>
            <w:r>
              <w:rPr>
                <w:sz w:val="24"/>
                <w:szCs w:val="24"/>
              </w:rPr>
              <w:t>.</w:t>
            </w:r>
          </w:p>
        </w:tc>
        <w:tc>
          <w:tcPr>
            <w:tcW w:w="3969" w:type="dxa"/>
            <w:vAlign w:val="center"/>
          </w:tcPr>
          <w:p w14:paraId="2B88744F" w14:textId="77777777" w:rsidR="000109CC" w:rsidRDefault="000109CC" w:rsidP="000109CC">
            <w:pPr>
              <w:spacing w:line="360" w:lineRule="auto"/>
              <w:rPr>
                <w:sz w:val="24"/>
                <w:szCs w:val="24"/>
              </w:rPr>
            </w:pPr>
          </w:p>
        </w:tc>
      </w:tr>
      <w:tr w:rsidR="000109CC" w:rsidRPr="006B0290" w14:paraId="070012BA" w14:textId="77777777" w:rsidTr="000109CC">
        <w:trPr>
          <w:trHeight w:val="438"/>
        </w:trPr>
        <w:tc>
          <w:tcPr>
            <w:tcW w:w="7938" w:type="dxa"/>
            <w:gridSpan w:val="3"/>
            <w:tcBorders>
              <w:top w:val="single" w:sz="6" w:space="0" w:color="000000"/>
            </w:tcBorders>
            <w:vAlign w:val="center"/>
          </w:tcPr>
          <w:p w14:paraId="14A487F2"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Alternatif Ubah Data</w:t>
            </w:r>
          </w:p>
        </w:tc>
      </w:tr>
      <w:tr w:rsidR="000109CC" w:rsidRPr="007E77AF" w14:paraId="5BC3E4EE" w14:textId="77777777" w:rsidTr="000109CC">
        <w:trPr>
          <w:trHeight w:val="863"/>
        </w:trPr>
        <w:tc>
          <w:tcPr>
            <w:tcW w:w="709" w:type="dxa"/>
            <w:vAlign w:val="center"/>
          </w:tcPr>
          <w:p w14:paraId="28DB2BCF"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7B2C6D8D" w14:textId="77777777" w:rsidR="000109CC" w:rsidRPr="00037D13" w:rsidRDefault="000109CC" w:rsidP="000109CC">
            <w:pPr>
              <w:spacing w:line="360" w:lineRule="auto"/>
              <w:rPr>
                <w:sz w:val="24"/>
                <w:szCs w:val="24"/>
                <w:lang w:val="id-ID"/>
              </w:rPr>
            </w:pPr>
            <w:r>
              <w:rPr>
                <w:sz w:val="24"/>
                <w:szCs w:val="24"/>
              </w:rPr>
              <w:t xml:space="preserve">Menekan tombol </w:t>
            </w:r>
            <w:r>
              <w:rPr>
                <w:sz w:val="24"/>
                <w:szCs w:val="24"/>
                <w:lang w:val="id-ID"/>
              </w:rPr>
              <w:t>ubah data.</w:t>
            </w:r>
          </w:p>
        </w:tc>
        <w:tc>
          <w:tcPr>
            <w:tcW w:w="3969" w:type="dxa"/>
            <w:vAlign w:val="center"/>
          </w:tcPr>
          <w:p w14:paraId="7273B3C1" w14:textId="77777777" w:rsidR="000109CC" w:rsidRDefault="000109CC" w:rsidP="000109CC">
            <w:pPr>
              <w:spacing w:line="360" w:lineRule="auto"/>
              <w:rPr>
                <w:sz w:val="24"/>
                <w:szCs w:val="24"/>
              </w:rPr>
            </w:pPr>
          </w:p>
        </w:tc>
      </w:tr>
      <w:tr w:rsidR="000109CC" w:rsidRPr="007E77AF" w14:paraId="177E5443" w14:textId="77777777" w:rsidTr="000109CC">
        <w:trPr>
          <w:trHeight w:val="863"/>
        </w:trPr>
        <w:tc>
          <w:tcPr>
            <w:tcW w:w="709" w:type="dxa"/>
            <w:vAlign w:val="center"/>
          </w:tcPr>
          <w:p w14:paraId="05325502"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76F3D955" w14:textId="77777777" w:rsidR="000109CC" w:rsidRDefault="000109CC" w:rsidP="000109CC">
            <w:pPr>
              <w:spacing w:line="360" w:lineRule="auto"/>
              <w:rPr>
                <w:sz w:val="24"/>
                <w:szCs w:val="24"/>
              </w:rPr>
            </w:pPr>
          </w:p>
        </w:tc>
        <w:tc>
          <w:tcPr>
            <w:tcW w:w="3969" w:type="dxa"/>
            <w:vAlign w:val="center"/>
          </w:tcPr>
          <w:p w14:paraId="03E58725"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w:t>
            </w:r>
            <w:r>
              <w:rPr>
                <w:color w:val="000000"/>
                <w:sz w:val="24"/>
                <w:szCs w:val="24"/>
                <w:lang w:val="id-ID"/>
              </w:rPr>
              <w:t>data akun</w:t>
            </w:r>
            <w:r>
              <w:rPr>
                <w:sz w:val="24"/>
                <w:szCs w:val="24"/>
              </w:rPr>
              <w:t>.</w:t>
            </w:r>
          </w:p>
        </w:tc>
      </w:tr>
      <w:tr w:rsidR="000109CC" w:rsidRPr="007E77AF" w14:paraId="6BC04D79" w14:textId="77777777" w:rsidTr="000109CC">
        <w:trPr>
          <w:trHeight w:val="863"/>
        </w:trPr>
        <w:tc>
          <w:tcPr>
            <w:tcW w:w="709" w:type="dxa"/>
            <w:vAlign w:val="center"/>
          </w:tcPr>
          <w:p w14:paraId="64733C32"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33D92A4C"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2D38812C" w14:textId="77777777" w:rsidR="000109CC" w:rsidRDefault="000109CC" w:rsidP="000109CC">
            <w:pPr>
              <w:spacing w:line="360" w:lineRule="auto"/>
              <w:rPr>
                <w:sz w:val="24"/>
                <w:szCs w:val="24"/>
              </w:rPr>
            </w:pPr>
          </w:p>
        </w:tc>
      </w:tr>
      <w:tr w:rsidR="000109CC" w:rsidRPr="007E77AF" w14:paraId="0C9C6952" w14:textId="77777777" w:rsidTr="000109CC">
        <w:trPr>
          <w:trHeight w:val="863"/>
        </w:trPr>
        <w:tc>
          <w:tcPr>
            <w:tcW w:w="709" w:type="dxa"/>
            <w:vAlign w:val="center"/>
          </w:tcPr>
          <w:p w14:paraId="4B6908A7" w14:textId="77777777" w:rsidR="000109CC" w:rsidRDefault="000109CC" w:rsidP="000109CC">
            <w:pPr>
              <w:spacing w:line="360" w:lineRule="auto"/>
              <w:jc w:val="center"/>
              <w:rPr>
                <w:sz w:val="24"/>
                <w:szCs w:val="24"/>
              </w:rPr>
            </w:pPr>
            <w:r>
              <w:rPr>
                <w:sz w:val="24"/>
                <w:szCs w:val="24"/>
              </w:rPr>
              <w:t>4</w:t>
            </w:r>
          </w:p>
        </w:tc>
        <w:tc>
          <w:tcPr>
            <w:tcW w:w="3260" w:type="dxa"/>
            <w:vAlign w:val="center"/>
          </w:tcPr>
          <w:p w14:paraId="177DC583" w14:textId="77777777" w:rsidR="000109CC" w:rsidRDefault="000109CC" w:rsidP="000109CC">
            <w:pPr>
              <w:spacing w:line="360" w:lineRule="auto"/>
              <w:rPr>
                <w:sz w:val="24"/>
                <w:szCs w:val="24"/>
              </w:rPr>
            </w:pPr>
          </w:p>
        </w:tc>
        <w:tc>
          <w:tcPr>
            <w:tcW w:w="3969" w:type="dxa"/>
            <w:vAlign w:val="center"/>
          </w:tcPr>
          <w:p w14:paraId="4F0EFA12"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akun</w:t>
            </w:r>
            <w:r>
              <w:rPr>
                <w:i/>
                <w:sz w:val="24"/>
                <w:szCs w:val="24"/>
                <w:lang w:val="id-ID"/>
              </w:rPr>
              <w:t>.</w:t>
            </w:r>
          </w:p>
        </w:tc>
      </w:tr>
      <w:tr w:rsidR="000109CC" w:rsidRPr="006B0290" w14:paraId="61CFA812" w14:textId="77777777" w:rsidTr="000109CC">
        <w:trPr>
          <w:trHeight w:val="438"/>
        </w:trPr>
        <w:tc>
          <w:tcPr>
            <w:tcW w:w="7938" w:type="dxa"/>
            <w:gridSpan w:val="3"/>
            <w:tcBorders>
              <w:top w:val="single" w:sz="6" w:space="0" w:color="000000"/>
            </w:tcBorders>
            <w:vAlign w:val="center"/>
          </w:tcPr>
          <w:p w14:paraId="67812E07" w14:textId="77777777" w:rsidR="000109CC" w:rsidRPr="006B0290" w:rsidRDefault="000109CC" w:rsidP="000109CC">
            <w:pPr>
              <w:spacing w:line="360" w:lineRule="auto"/>
              <w:rPr>
                <w:b/>
                <w:sz w:val="24"/>
                <w:szCs w:val="24"/>
                <w:lang w:val="id-ID"/>
              </w:rPr>
            </w:pPr>
            <w:r w:rsidRPr="007E77AF">
              <w:rPr>
                <w:b/>
                <w:sz w:val="24"/>
                <w:szCs w:val="24"/>
              </w:rPr>
              <w:t xml:space="preserve">Skenario </w:t>
            </w:r>
            <w:r>
              <w:rPr>
                <w:b/>
                <w:sz w:val="24"/>
                <w:szCs w:val="24"/>
                <w:lang w:val="id-ID"/>
              </w:rPr>
              <w:t xml:space="preserve">Alternatif Ubah </w:t>
            </w:r>
            <w:r w:rsidRPr="00037D13">
              <w:rPr>
                <w:b/>
                <w:i/>
                <w:sz w:val="24"/>
                <w:szCs w:val="24"/>
                <w:lang w:val="id-ID"/>
              </w:rPr>
              <w:t>Password</w:t>
            </w:r>
          </w:p>
        </w:tc>
      </w:tr>
      <w:tr w:rsidR="000109CC" w14:paraId="7A048623" w14:textId="77777777" w:rsidTr="000109CC">
        <w:trPr>
          <w:trHeight w:val="863"/>
        </w:trPr>
        <w:tc>
          <w:tcPr>
            <w:tcW w:w="709" w:type="dxa"/>
            <w:vAlign w:val="center"/>
          </w:tcPr>
          <w:p w14:paraId="766F9918" w14:textId="77777777" w:rsidR="000109CC" w:rsidRDefault="000109CC" w:rsidP="000109CC">
            <w:pPr>
              <w:spacing w:line="360" w:lineRule="auto"/>
              <w:jc w:val="center"/>
              <w:rPr>
                <w:sz w:val="24"/>
                <w:szCs w:val="24"/>
              </w:rPr>
            </w:pPr>
            <w:r>
              <w:rPr>
                <w:sz w:val="24"/>
                <w:szCs w:val="24"/>
              </w:rPr>
              <w:t>1</w:t>
            </w:r>
          </w:p>
        </w:tc>
        <w:tc>
          <w:tcPr>
            <w:tcW w:w="3260" w:type="dxa"/>
            <w:vAlign w:val="center"/>
          </w:tcPr>
          <w:p w14:paraId="325136C4" w14:textId="77777777" w:rsidR="000109CC" w:rsidRPr="00037D13" w:rsidRDefault="000109CC" w:rsidP="000109CC">
            <w:pPr>
              <w:spacing w:line="360" w:lineRule="auto"/>
              <w:rPr>
                <w:sz w:val="24"/>
                <w:szCs w:val="24"/>
                <w:lang w:val="id-ID"/>
              </w:rPr>
            </w:pPr>
            <w:r>
              <w:rPr>
                <w:sz w:val="24"/>
                <w:szCs w:val="24"/>
              </w:rPr>
              <w:t xml:space="preserve">Menekan tombol </w:t>
            </w:r>
            <w:r>
              <w:rPr>
                <w:sz w:val="24"/>
                <w:szCs w:val="24"/>
                <w:lang w:val="id-ID"/>
              </w:rPr>
              <w:t xml:space="preserve">ubah </w:t>
            </w:r>
            <w:r w:rsidRPr="00037D13">
              <w:rPr>
                <w:i/>
                <w:sz w:val="24"/>
                <w:szCs w:val="24"/>
                <w:lang w:val="id-ID"/>
              </w:rPr>
              <w:t>password</w:t>
            </w:r>
            <w:r>
              <w:rPr>
                <w:sz w:val="24"/>
                <w:szCs w:val="24"/>
                <w:lang w:val="id-ID"/>
              </w:rPr>
              <w:t>.</w:t>
            </w:r>
          </w:p>
        </w:tc>
        <w:tc>
          <w:tcPr>
            <w:tcW w:w="3969" w:type="dxa"/>
            <w:vAlign w:val="center"/>
          </w:tcPr>
          <w:p w14:paraId="70AEB938" w14:textId="77777777" w:rsidR="000109CC" w:rsidRDefault="000109CC" w:rsidP="000109CC">
            <w:pPr>
              <w:spacing w:line="360" w:lineRule="auto"/>
              <w:rPr>
                <w:sz w:val="24"/>
                <w:szCs w:val="24"/>
              </w:rPr>
            </w:pPr>
          </w:p>
        </w:tc>
      </w:tr>
      <w:tr w:rsidR="000109CC" w14:paraId="68E98350" w14:textId="77777777" w:rsidTr="000109CC">
        <w:trPr>
          <w:trHeight w:val="863"/>
        </w:trPr>
        <w:tc>
          <w:tcPr>
            <w:tcW w:w="709" w:type="dxa"/>
            <w:vAlign w:val="center"/>
          </w:tcPr>
          <w:p w14:paraId="1A9AE307" w14:textId="77777777" w:rsidR="000109CC" w:rsidRDefault="000109CC" w:rsidP="000109CC">
            <w:pPr>
              <w:spacing w:line="360" w:lineRule="auto"/>
              <w:jc w:val="center"/>
              <w:rPr>
                <w:sz w:val="24"/>
                <w:szCs w:val="24"/>
              </w:rPr>
            </w:pPr>
            <w:r>
              <w:rPr>
                <w:sz w:val="24"/>
                <w:szCs w:val="24"/>
              </w:rPr>
              <w:t>2</w:t>
            </w:r>
          </w:p>
        </w:tc>
        <w:tc>
          <w:tcPr>
            <w:tcW w:w="3260" w:type="dxa"/>
            <w:vAlign w:val="center"/>
          </w:tcPr>
          <w:p w14:paraId="43045630" w14:textId="77777777" w:rsidR="000109CC" w:rsidRDefault="000109CC" w:rsidP="000109CC">
            <w:pPr>
              <w:spacing w:line="360" w:lineRule="auto"/>
              <w:rPr>
                <w:sz w:val="24"/>
                <w:szCs w:val="24"/>
              </w:rPr>
            </w:pPr>
          </w:p>
        </w:tc>
        <w:tc>
          <w:tcPr>
            <w:tcW w:w="3969" w:type="dxa"/>
            <w:vAlign w:val="center"/>
          </w:tcPr>
          <w:p w14:paraId="186B56B1" w14:textId="77777777" w:rsidR="000109CC" w:rsidRDefault="000109CC" w:rsidP="000109CC">
            <w:pPr>
              <w:spacing w:line="360" w:lineRule="auto"/>
              <w:rPr>
                <w:sz w:val="24"/>
                <w:szCs w:val="24"/>
              </w:rPr>
            </w:pPr>
            <w:r>
              <w:rPr>
                <w:sz w:val="24"/>
                <w:szCs w:val="24"/>
              </w:rPr>
              <w:t xml:space="preserve">Menampilkan </w:t>
            </w:r>
            <w:r>
              <w:rPr>
                <w:i/>
                <w:sz w:val="24"/>
                <w:szCs w:val="24"/>
              </w:rPr>
              <w:t xml:space="preserve">form </w:t>
            </w:r>
            <w:r>
              <w:rPr>
                <w:sz w:val="24"/>
                <w:szCs w:val="24"/>
                <w:lang w:val="id-ID"/>
              </w:rPr>
              <w:t xml:space="preserve">ubah </w:t>
            </w:r>
            <w:r>
              <w:rPr>
                <w:color w:val="000000"/>
                <w:sz w:val="24"/>
                <w:szCs w:val="24"/>
                <w:lang w:val="id-ID"/>
              </w:rPr>
              <w:t>password akun.</w:t>
            </w:r>
          </w:p>
        </w:tc>
      </w:tr>
      <w:tr w:rsidR="000109CC" w14:paraId="3741B7FD" w14:textId="77777777" w:rsidTr="000109CC">
        <w:trPr>
          <w:trHeight w:val="863"/>
        </w:trPr>
        <w:tc>
          <w:tcPr>
            <w:tcW w:w="709" w:type="dxa"/>
            <w:vAlign w:val="center"/>
          </w:tcPr>
          <w:p w14:paraId="615F8B0C" w14:textId="77777777" w:rsidR="000109CC" w:rsidRDefault="000109CC" w:rsidP="000109CC">
            <w:pPr>
              <w:spacing w:line="360" w:lineRule="auto"/>
              <w:jc w:val="center"/>
              <w:rPr>
                <w:sz w:val="24"/>
                <w:szCs w:val="24"/>
              </w:rPr>
            </w:pPr>
            <w:r>
              <w:rPr>
                <w:sz w:val="24"/>
                <w:szCs w:val="24"/>
              </w:rPr>
              <w:t>3</w:t>
            </w:r>
          </w:p>
        </w:tc>
        <w:tc>
          <w:tcPr>
            <w:tcW w:w="3260" w:type="dxa"/>
            <w:vAlign w:val="center"/>
          </w:tcPr>
          <w:p w14:paraId="29663649" w14:textId="77777777" w:rsidR="000109CC" w:rsidRDefault="000109CC" w:rsidP="000109CC">
            <w:pPr>
              <w:spacing w:line="360" w:lineRule="auto"/>
              <w:rPr>
                <w:sz w:val="24"/>
                <w:szCs w:val="24"/>
              </w:rPr>
            </w:pPr>
            <w:r>
              <w:rPr>
                <w:sz w:val="24"/>
                <w:szCs w:val="24"/>
              </w:rPr>
              <w:t>Menekan tombol simpan.</w:t>
            </w:r>
          </w:p>
        </w:tc>
        <w:tc>
          <w:tcPr>
            <w:tcW w:w="3969" w:type="dxa"/>
            <w:vAlign w:val="center"/>
          </w:tcPr>
          <w:p w14:paraId="513D49B6" w14:textId="77777777" w:rsidR="000109CC" w:rsidRDefault="000109CC" w:rsidP="000109CC">
            <w:pPr>
              <w:spacing w:line="360" w:lineRule="auto"/>
              <w:rPr>
                <w:sz w:val="24"/>
                <w:szCs w:val="24"/>
              </w:rPr>
            </w:pPr>
          </w:p>
        </w:tc>
      </w:tr>
      <w:tr w:rsidR="000109CC" w14:paraId="4B031D63" w14:textId="77777777" w:rsidTr="000109CC">
        <w:trPr>
          <w:trHeight w:val="863"/>
        </w:trPr>
        <w:tc>
          <w:tcPr>
            <w:tcW w:w="709" w:type="dxa"/>
            <w:vAlign w:val="center"/>
          </w:tcPr>
          <w:p w14:paraId="6F3C3BD3" w14:textId="77777777" w:rsidR="000109CC" w:rsidRDefault="000109CC" w:rsidP="000109CC">
            <w:pPr>
              <w:spacing w:line="360" w:lineRule="auto"/>
              <w:jc w:val="center"/>
              <w:rPr>
                <w:sz w:val="24"/>
                <w:szCs w:val="24"/>
              </w:rPr>
            </w:pPr>
            <w:r>
              <w:rPr>
                <w:sz w:val="24"/>
                <w:szCs w:val="24"/>
              </w:rPr>
              <w:lastRenderedPageBreak/>
              <w:t>4</w:t>
            </w:r>
          </w:p>
        </w:tc>
        <w:tc>
          <w:tcPr>
            <w:tcW w:w="3260" w:type="dxa"/>
            <w:vAlign w:val="center"/>
          </w:tcPr>
          <w:p w14:paraId="74D00276" w14:textId="77777777" w:rsidR="000109CC" w:rsidRDefault="000109CC" w:rsidP="000109CC">
            <w:pPr>
              <w:spacing w:line="360" w:lineRule="auto"/>
              <w:rPr>
                <w:sz w:val="24"/>
                <w:szCs w:val="24"/>
              </w:rPr>
            </w:pPr>
          </w:p>
        </w:tc>
        <w:tc>
          <w:tcPr>
            <w:tcW w:w="3969" w:type="dxa"/>
            <w:vAlign w:val="center"/>
          </w:tcPr>
          <w:p w14:paraId="6AFB6FF6" w14:textId="77777777" w:rsidR="000109CC" w:rsidRDefault="000109CC" w:rsidP="000109CC">
            <w:pPr>
              <w:spacing w:line="360" w:lineRule="auto"/>
              <w:rPr>
                <w:sz w:val="24"/>
                <w:szCs w:val="24"/>
              </w:rPr>
            </w:pPr>
            <w:r>
              <w:rPr>
                <w:sz w:val="24"/>
                <w:szCs w:val="24"/>
              </w:rPr>
              <w:t xml:space="preserve">Menerima data yang dikirim dan </w:t>
            </w:r>
            <w:r>
              <w:rPr>
                <w:sz w:val="24"/>
                <w:szCs w:val="24"/>
                <w:lang w:val="id-ID"/>
              </w:rPr>
              <w:t xml:space="preserve">mengubah data yang dipilih dengan data yang baru di dalam </w:t>
            </w:r>
            <w:r>
              <w:rPr>
                <w:i/>
                <w:sz w:val="24"/>
                <w:szCs w:val="24"/>
                <w:lang w:val="id-ID"/>
              </w:rPr>
              <w:t>database.</w:t>
            </w:r>
            <w:r>
              <w:rPr>
                <w:sz w:val="24"/>
                <w:szCs w:val="24"/>
              </w:rPr>
              <w:t xml:space="preserve"> Jika data gagal </w:t>
            </w:r>
            <w:r>
              <w:rPr>
                <w:sz w:val="24"/>
                <w:szCs w:val="24"/>
                <w:lang w:val="id-ID"/>
              </w:rPr>
              <w:t>diubah</w:t>
            </w:r>
            <w:r>
              <w:rPr>
                <w:sz w:val="24"/>
                <w:szCs w:val="24"/>
              </w:rPr>
              <w:t xml:space="preserve">, sistem menampilkan notifikasi gagal dan </w:t>
            </w:r>
            <w:r>
              <w:rPr>
                <w:sz w:val="24"/>
                <w:szCs w:val="24"/>
                <w:lang w:val="id-ID"/>
              </w:rPr>
              <w:t xml:space="preserve">menampilkan halaman </w:t>
            </w:r>
            <w:r>
              <w:rPr>
                <w:sz w:val="24"/>
                <w:szCs w:val="24"/>
              </w:rPr>
              <w:t xml:space="preserve">data </w:t>
            </w:r>
            <w:r>
              <w:rPr>
                <w:color w:val="000000"/>
                <w:sz w:val="24"/>
                <w:szCs w:val="24"/>
                <w:lang w:val="id-ID"/>
              </w:rPr>
              <w:t>akun</w:t>
            </w:r>
            <w:r>
              <w:rPr>
                <w:i/>
                <w:sz w:val="24"/>
                <w:szCs w:val="24"/>
                <w:lang w:val="id-ID"/>
              </w:rPr>
              <w:t>.</w:t>
            </w:r>
          </w:p>
        </w:tc>
      </w:tr>
    </w:tbl>
    <w:p w14:paraId="138F6BD2" w14:textId="1787CA85" w:rsidR="00880E9F" w:rsidRPr="002F2A4C" w:rsidRDefault="00880E9F" w:rsidP="000109CC">
      <w:pPr>
        <w:pStyle w:val="Heading5"/>
      </w:pPr>
      <w:r w:rsidRPr="00B96E21">
        <w:rPr>
          <w:i/>
        </w:rPr>
        <w:t>Use</w:t>
      </w:r>
      <w:r w:rsidRPr="00880E9F">
        <w:t xml:space="preserve"> </w:t>
      </w:r>
      <w:r w:rsidRPr="00B96E21">
        <w:rPr>
          <w:i/>
        </w:rPr>
        <w:t>Case</w:t>
      </w:r>
      <w:r>
        <w:t xml:space="preserve"> </w:t>
      </w:r>
      <w:r w:rsidRPr="00B96E21">
        <w:rPr>
          <w:i/>
        </w:rPr>
        <w:t>Diagram</w:t>
      </w:r>
    </w:p>
    <w:p w14:paraId="002802FA" w14:textId="1ACD43B7" w:rsidR="00880E9F" w:rsidRDefault="00B96E21" w:rsidP="004C4AA9">
      <w:pPr>
        <w:pStyle w:val="ParagrifIsi"/>
      </w:pPr>
      <w:r>
        <w:rPr>
          <w:lang w:val="de-DE"/>
        </w:rPr>
        <w:t>Berikut ini Gambar 3. 4</w:t>
      </w:r>
      <w:r w:rsidRPr="00B96E21">
        <w:rPr>
          <w:lang w:val="de-DE"/>
        </w:rPr>
        <w:t xml:space="preserve"> adalah </w:t>
      </w:r>
      <w:r w:rsidRPr="00B96E21">
        <w:t>gambar</w:t>
      </w:r>
      <w:r w:rsidRPr="00B96E21">
        <w:rPr>
          <w:lang w:val="de-DE"/>
        </w:rPr>
        <w:t xml:space="preserve"> </w:t>
      </w:r>
      <w:r w:rsidRPr="00B96E21">
        <w:rPr>
          <w:i/>
          <w:lang w:val="de-DE"/>
        </w:rPr>
        <w:t xml:space="preserve">use case diagram </w:t>
      </w:r>
      <w:r w:rsidRPr="00B96E21">
        <w:rPr>
          <w:lang w:val="de-DE"/>
        </w:rPr>
        <w:t>dari</w:t>
      </w:r>
      <w:r w:rsidRPr="00B96E21">
        <w:rPr>
          <w:i/>
          <w:lang w:val="de-DE"/>
        </w:rPr>
        <w:t xml:space="preserve"> </w:t>
      </w:r>
      <w:r w:rsidRPr="00B96E21">
        <w:t xml:space="preserve">sistem informasi akuntansi pencatatan transaksi dan pembuat laporan keuangan </w:t>
      </w:r>
      <w:r w:rsidRPr="00B96E21">
        <w:rPr>
          <w:lang w:val="de-DE"/>
        </w:rPr>
        <w:t>yang dibangun</w:t>
      </w:r>
      <w:r w:rsidR="00880E9F" w:rsidRPr="002F2A4C">
        <w:t>.</w:t>
      </w:r>
    </w:p>
    <w:p w14:paraId="1A032682" w14:textId="77777777" w:rsidR="003615BA" w:rsidRDefault="003615BA" w:rsidP="004C4AA9">
      <w:pPr>
        <w:pStyle w:val="ParagrifIsi"/>
      </w:pPr>
    </w:p>
    <w:p w14:paraId="04CC10E8" w14:textId="77777777" w:rsidR="003615BA" w:rsidRDefault="003615BA" w:rsidP="004C4AA9">
      <w:pPr>
        <w:pStyle w:val="ParagrifIsi"/>
      </w:pPr>
    </w:p>
    <w:p w14:paraId="23B15266" w14:textId="77777777" w:rsidR="003615BA" w:rsidRDefault="003615BA" w:rsidP="004C4AA9">
      <w:pPr>
        <w:pStyle w:val="ParagrifIsi"/>
      </w:pPr>
    </w:p>
    <w:p w14:paraId="64B2DCC8" w14:textId="77777777" w:rsidR="003615BA" w:rsidRDefault="003615BA" w:rsidP="004C4AA9">
      <w:pPr>
        <w:pStyle w:val="ParagrifIsi"/>
      </w:pPr>
    </w:p>
    <w:p w14:paraId="3CCCDAAB" w14:textId="77777777" w:rsidR="003615BA" w:rsidRDefault="003615BA" w:rsidP="004C4AA9">
      <w:pPr>
        <w:pStyle w:val="ParagrifIsi"/>
      </w:pPr>
    </w:p>
    <w:p w14:paraId="19EDAF2F" w14:textId="77777777" w:rsidR="003615BA" w:rsidRDefault="003615BA" w:rsidP="004C4AA9">
      <w:pPr>
        <w:pStyle w:val="ParagrifIsi"/>
      </w:pPr>
    </w:p>
    <w:p w14:paraId="4E66687A" w14:textId="77777777" w:rsidR="003615BA" w:rsidRDefault="003615BA" w:rsidP="004C4AA9">
      <w:pPr>
        <w:pStyle w:val="ParagrifIsi"/>
      </w:pPr>
    </w:p>
    <w:p w14:paraId="49C2F852" w14:textId="77777777" w:rsidR="003615BA" w:rsidRDefault="003615BA" w:rsidP="004C4AA9">
      <w:pPr>
        <w:pStyle w:val="ParagrifIsi"/>
      </w:pPr>
    </w:p>
    <w:p w14:paraId="57BD401F" w14:textId="77777777" w:rsidR="003615BA" w:rsidRDefault="003615BA" w:rsidP="004C4AA9">
      <w:pPr>
        <w:pStyle w:val="ParagrifIsi"/>
      </w:pPr>
    </w:p>
    <w:p w14:paraId="1251D967" w14:textId="77777777" w:rsidR="003615BA" w:rsidRDefault="003615BA" w:rsidP="004C4AA9">
      <w:pPr>
        <w:pStyle w:val="ParagrifIsi"/>
      </w:pPr>
    </w:p>
    <w:p w14:paraId="690E0CB9" w14:textId="77777777" w:rsidR="003615BA" w:rsidRDefault="003615BA" w:rsidP="004C4AA9">
      <w:pPr>
        <w:pStyle w:val="ParagrifIsi"/>
      </w:pPr>
    </w:p>
    <w:p w14:paraId="5B0AF9E9" w14:textId="77777777" w:rsidR="003615BA" w:rsidRDefault="003615BA" w:rsidP="004C4AA9">
      <w:pPr>
        <w:pStyle w:val="ParagrifIsi"/>
      </w:pPr>
    </w:p>
    <w:p w14:paraId="4F223E47" w14:textId="77777777" w:rsidR="003615BA" w:rsidRDefault="003615BA" w:rsidP="004C4AA9">
      <w:pPr>
        <w:pStyle w:val="ParagrifIsi"/>
      </w:pPr>
    </w:p>
    <w:p w14:paraId="361ED86B" w14:textId="77777777" w:rsidR="003615BA" w:rsidRDefault="003615BA" w:rsidP="004C4AA9">
      <w:pPr>
        <w:pStyle w:val="ParagrifIsi"/>
      </w:pPr>
    </w:p>
    <w:p w14:paraId="2154093B" w14:textId="26852118" w:rsidR="00B96E21" w:rsidRDefault="00645CC3" w:rsidP="005C0901">
      <w:pPr>
        <w:pStyle w:val="ParagrifIsi"/>
        <w:jc w:val="center"/>
      </w:pPr>
      <w:r w:rsidRPr="00645CC3">
        <w:rPr>
          <w:noProof/>
          <w:lang w:val="en-US" w:eastAsia="en-US"/>
        </w:rPr>
        <w:lastRenderedPageBreak/>
        <w:drawing>
          <wp:inline distT="0" distB="0" distL="0" distR="0" wp14:anchorId="67BDFB37" wp14:editId="7F14EA65">
            <wp:extent cx="5041780" cy="7981950"/>
            <wp:effectExtent l="0" t="0" r="6985" b="0"/>
            <wp:docPr id="39" name="Picture 39" descr="C:\Users\User\Downloads\USE CASE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SE CASE DIAGRAM.drawio (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6535" cy="7989479"/>
                    </a:xfrm>
                    <a:prstGeom prst="rect">
                      <a:avLst/>
                    </a:prstGeom>
                    <a:noFill/>
                    <a:ln>
                      <a:noFill/>
                    </a:ln>
                  </pic:spPr>
                </pic:pic>
              </a:graphicData>
            </a:graphic>
          </wp:inline>
        </w:drawing>
      </w:r>
    </w:p>
    <w:p w14:paraId="3E343F41" w14:textId="299A3D23" w:rsidR="00B96E21" w:rsidRDefault="00B96E21" w:rsidP="00B96E21">
      <w:pPr>
        <w:pStyle w:val="Caption"/>
        <w:rPr>
          <w:lang w:val="id-ID"/>
        </w:rPr>
      </w:pPr>
      <w:bookmarkStart w:id="144" w:name="_Toc101083674"/>
      <w:bookmarkStart w:id="145" w:name="_Toc105002686"/>
      <w:r w:rsidRPr="00B96E21">
        <w:rPr>
          <w:b/>
        </w:rPr>
        <w:t xml:space="preserve">Gambar 3. </w:t>
      </w:r>
      <w:r w:rsidRPr="00B96E21">
        <w:rPr>
          <w:b/>
        </w:rPr>
        <w:fldChar w:fldCharType="begin"/>
      </w:r>
      <w:r w:rsidRPr="00B96E21">
        <w:rPr>
          <w:b/>
        </w:rPr>
        <w:instrText xml:space="preserve"> SEQ Gambar_3. \* ARABIC </w:instrText>
      </w:r>
      <w:r w:rsidRPr="00B96E21">
        <w:rPr>
          <w:b/>
        </w:rPr>
        <w:fldChar w:fldCharType="separate"/>
      </w:r>
      <w:r w:rsidR="00C072AF">
        <w:rPr>
          <w:b/>
          <w:noProof/>
        </w:rPr>
        <w:t>4</w:t>
      </w:r>
      <w:r w:rsidRPr="00B96E21">
        <w:rPr>
          <w:b/>
        </w:rPr>
        <w:fldChar w:fldCharType="end"/>
      </w:r>
      <w:r>
        <w:rPr>
          <w:lang w:val="id-ID"/>
        </w:rPr>
        <w:t xml:space="preserve"> Use Case Diagram</w:t>
      </w:r>
      <w:bookmarkEnd w:id="144"/>
      <w:bookmarkEnd w:id="145"/>
    </w:p>
    <w:p w14:paraId="751AAD20" w14:textId="08D52417" w:rsidR="00E00CAD" w:rsidRPr="00E00CAD" w:rsidRDefault="00E00CAD" w:rsidP="00E00CAD">
      <w:pPr>
        <w:spacing w:line="360" w:lineRule="auto"/>
        <w:ind w:firstLine="839"/>
        <w:jc w:val="both"/>
        <w:rPr>
          <w:sz w:val="24"/>
          <w:lang w:val="id-ID"/>
        </w:rPr>
      </w:pPr>
      <w:r>
        <w:rPr>
          <w:sz w:val="24"/>
          <w:lang w:val="id-ID"/>
        </w:rPr>
        <w:lastRenderedPageBreak/>
        <w:t xml:space="preserve">Pada Gambar 3. 4, dapat dilihat bahwa terdapat dua aktor yang akan berinteraksi secara langsung dengan sistem, yaitu kasir dan pegawai keuangan. Aktor kasir memiliki sejumlah </w:t>
      </w:r>
      <w:r>
        <w:rPr>
          <w:i/>
          <w:sz w:val="24"/>
          <w:lang w:val="id-ID"/>
        </w:rPr>
        <w:t xml:space="preserve">use case </w:t>
      </w:r>
      <w:r>
        <w:rPr>
          <w:sz w:val="24"/>
          <w:lang w:val="id-ID"/>
        </w:rPr>
        <w:t>yang berfungsi untuk melakukan transaksi. Sedangkan aktor pegawai keuangan memiliki sejumlah use case yang berfungsi untuk mengontrol data transaksi dan mengelola laporan keuangan.</w:t>
      </w:r>
    </w:p>
    <w:p w14:paraId="23FD2BF6" w14:textId="03EB65FC" w:rsidR="00880E9F" w:rsidRPr="00880E9F" w:rsidRDefault="00880E9F" w:rsidP="000109CC">
      <w:pPr>
        <w:pStyle w:val="Heading4"/>
      </w:pPr>
      <w:r w:rsidRPr="00B96E21">
        <w:rPr>
          <w:i/>
        </w:rPr>
        <w:t>Sequence</w:t>
      </w:r>
      <w:r w:rsidRPr="002F2A4C">
        <w:t xml:space="preserve"> </w:t>
      </w:r>
      <w:r w:rsidRPr="00B96E21">
        <w:rPr>
          <w:i/>
        </w:rPr>
        <w:t>Diagram</w:t>
      </w:r>
    </w:p>
    <w:p w14:paraId="4AF486BC" w14:textId="05A992F6" w:rsidR="00880E9F" w:rsidRDefault="00B96E21" w:rsidP="005C0901">
      <w:pPr>
        <w:pStyle w:val="ParagrifIsi"/>
        <w:ind w:firstLine="839"/>
      </w:pPr>
      <w:r w:rsidRPr="00B96E21">
        <w:rPr>
          <w:i/>
          <w:lang w:val="id-ID"/>
        </w:rPr>
        <w:t xml:space="preserve">Sequence </w:t>
      </w:r>
      <w:r w:rsidRPr="00B96E21">
        <w:rPr>
          <w:i/>
        </w:rPr>
        <w:t xml:space="preserve">diagram </w:t>
      </w:r>
      <w:r w:rsidRPr="00B96E21">
        <w:t xml:space="preserve">menggambarkan kelakuan objek pada </w:t>
      </w:r>
      <w:r w:rsidRPr="00B96E21">
        <w:rPr>
          <w:i/>
        </w:rPr>
        <w:t>use case</w:t>
      </w:r>
      <w:r w:rsidRPr="00B96E21">
        <w:t xml:space="preserve"> dengan mendeskripsikan waktu hidup objek dan </w:t>
      </w:r>
      <w:r w:rsidRPr="00B96E21">
        <w:rPr>
          <w:lang w:val="id-ID"/>
        </w:rPr>
        <w:t>message</w:t>
      </w:r>
      <w:r w:rsidRPr="00B96E21">
        <w:t xml:space="preserve"> yang dikirimkan dan diterima antar objek</w:t>
      </w:r>
      <w:r w:rsidRPr="00B96E21">
        <w:rPr>
          <w:lang w:val="de-DE"/>
        </w:rPr>
        <w:t xml:space="preserve">. Berikut ini adalah rincian </w:t>
      </w:r>
      <w:r w:rsidRPr="00B96E21">
        <w:rPr>
          <w:i/>
          <w:lang w:val="de-DE"/>
        </w:rPr>
        <w:t xml:space="preserve">sequence diagram </w:t>
      </w:r>
      <w:r w:rsidRPr="00B96E21">
        <w:rPr>
          <w:lang w:val="id-ID"/>
        </w:rPr>
        <w:t xml:space="preserve">sistem informasi akuntansi pencatatan transaksi dan pembuat laporan keuangan </w:t>
      </w:r>
      <w:r w:rsidRPr="00B96E21">
        <w:rPr>
          <w:lang w:val="de-DE"/>
        </w:rPr>
        <w:t>yang dibangun</w:t>
      </w:r>
      <w:r w:rsidR="00880E9F" w:rsidRPr="002F2A4C">
        <w:t>.</w:t>
      </w:r>
    </w:p>
    <w:p w14:paraId="42C0381B" w14:textId="77777777" w:rsidR="00743B2C" w:rsidRDefault="00743B2C" w:rsidP="005C0901">
      <w:pPr>
        <w:pStyle w:val="ParagrifIsi"/>
        <w:ind w:firstLine="839"/>
      </w:pPr>
    </w:p>
    <w:p w14:paraId="6335461D" w14:textId="77777777" w:rsidR="00743B2C" w:rsidRDefault="00743B2C" w:rsidP="005C0901">
      <w:pPr>
        <w:pStyle w:val="ParagrifIsi"/>
        <w:ind w:firstLine="839"/>
      </w:pPr>
    </w:p>
    <w:p w14:paraId="0DCFAC5E" w14:textId="77777777" w:rsidR="00743B2C" w:rsidRDefault="00743B2C" w:rsidP="005C0901">
      <w:pPr>
        <w:pStyle w:val="ParagrifIsi"/>
        <w:ind w:firstLine="839"/>
      </w:pPr>
    </w:p>
    <w:p w14:paraId="73143FDA" w14:textId="77777777" w:rsidR="00743B2C" w:rsidRDefault="00743B2C" w:rsidP="005C0901">
      <w:pPr>
        <w:pStyle w:val="ParagrifIsi"/>
        <w:ind w:firstLine="839"/>
      </w:pPr>
    </w:p>
    <w:p w14:paraId="6AE286C1" w14:textId="77777777" w:rsidR="00743B2C" w:rsidRDefault="00743B2C" w:rsidP="005C0901">
      <w:pPr>
        <w:pStyle w:val="ParagrifIsi"/>
        <w:ind w:firstLine="839"/>
      </w:pPr>
    </w:p>
    <w:p w14:paraId="0F587DFF" w14:textId="77777777" w:rsidR="00743B2C" w:rsidRDefault="00743B2C" w:rsidP="005C0901">
      <w:pPr>
        <w:pStyle w:val="ParagrifIsi"/>
        <w:ind w:firstLine="839"/>
      </w:pPr>
    </w:p>
    <w:p w14:paraId="50E6580F" w14:textId="77777777" w:rsidR="00743B2C" w:rsidRDefault="00743B2C" w:rsidP="005C0901">
      <w:pPr>
        <w:pStyle w:val="ParagrifIsi"/>
        <w:ind w:firstLine="839"/>
      </w:pPr>
    </w:p>
    <w:p w14:paraId="2FCD08AC" w14:textId="77777777" w:rsidR="00743B2C" w:rsidRDefault="00743B2C" w:rsidP="005C0901">
      <w:pPr>
        <w:pStyle w:val="ParagrifIsi"/>
        <w:ind w:firstLine="839"/>
      </w:pPr>
    </w:p>
    <w:p w14:paraId="67D2846D" w14:textId="77777777" w:rsidR="00743B2C" w:rsidRDefault="00743B2C" w:rsidP="005C0901">
      <w:pPr>
        <w:pStyle w:val="ParagrifIsi"/>
        <w:ind w:firstLine="839"/>
      </w:pPr>
    </w:p>
    <w:p w14:paraId="122F308D" w14:textId="77777777" w:rsidR="00743B2C" w:rsidRDefault="00743B2C" w:rsidP="005C0901">
      <w:pPr>
        <w:pStyle w:val="ParagrifIsi"/>
        <w:ind w:firstLine="839"/>
      </w:pPr>
    </w:p>
    <w:p w14:paraId="37665ABA" w14:textId="77777777" w:rsidR="00743B2C" w:rsidRDefault="00743B2C" w:rsidP="005C0901">
      <w:pPr>
        <w:pStyle w:val="ParagrifIsi"/>
        <w:ind w:firstLine="839"/>
        <w:rPr>
          <w:lang w:val="id-ID"/>
        </w:rPr>
      </w:pPr>
    </w:p>
    <w:p w14:paraId="100A5B43" w14:textId="77777777" w:rsidR="00792FBD" w:rsidRDefault="00792FBD" w:rsidP="005C0901">
      <w:pPr>
        <w:pStyle w:val="ParagrifIsi"/>
        <w:ind w:firstLine="839"/>
        <w:rPr>
          <w:lang w:val="id-ID"/>
        </w:rPr>
      </w:pPr>
    </w:p>
    <w:p w14:paraId="785BD129" w14:textId="77777777" w:rsidR="00792FBD" w:rsidRPr="00792FBD" w:rsidRDefault="00792FBD" w:rsidP="005C0901">
      <w:pPr>
        <w:pStyle w:val="ParagrifIsi"/>
        <w:ind w:firstLine="839"/>
        <w:rPr>
          <w:lang w:val="id-ID"/>
        </w:rPr>
      </w:pPr>
    </w:p>
    <w:p w14:paraId="69864389" w14:textId="58977398" w:rsidR="00880E9F" w:rsidRPr="00880E9F" w:rsidRDefault="00880E9F" w:rsidP="000109CC">
      <w:pPr>
        <w:pStyle w:val="Heading5"/>
      </w:pPr>
      <w:r w:rsidRPr="00B96E21">
        <w:rPr>
          <w:bCs/>
          <w:i/>
        </w:rPr>
        <w:lastRenderedPageBreak/>
        <w:t xml:space="preserve">Sequence </w:t>
      </w:r>
      <w:r w:rsidRPr="00B96E21">
        <w:rPr>
          <w:i/>
        </w:rPr>
        <w:t>Diagram</w:t>
      </w:r>
      <w:r>
        <w:t xml:space="preserve"> </w:t>
      </w:r>
      <w:r w:rsidRPr="00880E9F">
        <w:t xml:space="preserve">Mendata </w:t>
      </w:r>
      <w:r w:rsidRPr="00B96E21">
        <w:rPr>
          <w:i/>
        </w:rPr>
        <w:t>Customer</w:t>
      </w:r>
    </w:p>
    <w:p w14:paraId="5ED9DA40" w14:textId="5F95AC59" w:rsidR="00880E9F" w:rsidRDefault="00B96E21" w:rsidP="004C4AA9">
      <w:pPr>
        <w:pStyle w:val="ParagrifIsi"/>
      </w:pPr>
      <w:r w:rsidRPr="00B96E21">
        <w:t>Pada Gambar 3.</w:t>
      </w:r>
      <w:r>
        <w:rPr>
          <w:lang w:val="id-ID"/>
        </w:rPr>
        <w:t xml:space="preserve"> </w:t>
      </w:r>
      <w:r>
        <w:t>5</w:t>
      </w:r>
      <w:r w:rsidRPr="00B96E21">
        <w:t xml:space="preserve"> berikut ini adalah </w:t>
      </w:r>
      <w:r w:rsidRPr="00B96E21">
        <w:rPr>
          <w:i/>
        </w:rPr>
        <w:t xml:space="preserve">sequence diagram </w:t>
      </w:r>
      <w:r w:rsidRPr="00B96E21">
        <w:t xml:space="preserve">dari proses mendata </w:t>
      </w:r>
      <w:r w:rsidRPr="00B96E21">
        <w:rPr>
          <w:i/>
          <w:lang w:val="id-ID"/>
        </w:rPr>
        <w:t>customer</w:t>
      </w:r>
      <w:r w:rsidRPr="00B96E21">
        <w:rPr>
          <w:lang w:val="id-ID"/>
        </w:rPr>
        <w:t xml:space="preserve"> yang dilakukan</w:t>
      </w:r>
      <w:r w:rsidRPr="00B96E21">
        <w:t xml:space="preserve"> oleh </w:t>
      </w:r>
      <w:r w:rsidRPr="00B96E21">
        <w:rPr>
          <w:lang w:val="id-ID"/>
        </w:rPr>
        <w:t>pegawai keuangan pada</w:t>
      </w:r>
      <w:r w:rsidRPr="00B96E21">
        <w:t xml:space="preserve"> sistem</w:t>
      </w:r>
      <w:r w:rsidR="00880E9F" w:rsidRPr="00880E9F">
        <w:t>.</w:t>
      </w:r>
    </w:p>
    <w:p w14:paraId="74668A31" w14:textId="5B4567E2" w:rsidR="00B96E21" w:rsidRDefault="008367F0" w:rsidP="005C0901">
      <w:pPr>
        <w:pStyle w:val="ParagrifIsi"/>
        <w:jc w:val="center"/>
      </w:pPr>
      <w:r w:rsidRPr="008367F0">
        <w:rPr>
          <w:noProof/>
          <w:lang w:val="en-US" w:eastAsia="en-US"/>
        </w:rPr>
        <w:drawing>
          <wp:inline distT="0" distB="0" distL="0" distR="0" wp14:anchorId="787AAF21" wp14:editId="37B3767E">
            <wp:extent cx="5041557" cy="7091917"/>
            <wp:effectExtent l="0" t="0" r="6985" b="0"/>
            <wp:docPr id="421" name="Picture 421" descr="C:\Users\User\Downloads\SEQUENCE DIAGRAM MENDATA CUSTOMER.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7" descr="C:\Users\User\Downloads\SEQUENCE DIAGRAM MENDATA CUSTOMER.drawio (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4086" cy="7095475"/>
                    </a:xfrm>
                    <a:prstGeom prst="rect">
                      <a:avLst/>
                    </a:prstGeom>
                    <a:noFill/>
                    <a:ln>
                      <a:noFill/>
                    </a:ln>
                  </pic:spPr>
                </pic:pic>
              </a:graphicData>
            </a:graphic>
          </wp:inline>
        </w:drawing>
      </w:r>
    </w:p>
    <w:p w14:paraId="3B9A6C56" w14:textId="1A02F9ED" w:rsidR="00B96E21" w:rsidRDefault="00B96E21" w:rsidP="00B96E21">
      <w:pPr>
        <w:pStyle w:val="Caption"/>
        <w:rPr>
          <w:i/>
          <w:lang w:val="id-ID"/>
        </w:rPr>
      </w:pPr>
      <w:bookmarkStart w:id="146" w:name="_Toc101083675"/>
      <w:bookmarkStart w:id="147" w:name="_Toc105002687"/>
      <w:r w:rsidRPr="00B96E21">
        <w:rPr>
          <w:b/>
        </w:rPr>
        <w:t xml:space="preserve">Gambar 3. </w:t>
      </w:r>
      <w:r w:rsidRPr="00B96E21">
        <w:rPr>
          <w:b/>
        </w:rPr>
        <w:fldChar w:fldCharType="begin"/>
      </w:r>
      <w:r w:rsidRPr="00B96E21">
        <w:rPr>
          <w:b/>
        </w:rPr>
        <w:instrText xml:space="preserve"> SEQ Gambar_3. \* ARABIC </w:instrText>
      </w:r>
      <w:r w:rsidRPr="00B96E21">
        <w:rPr>
          <w:b/>
        </w:rPr>
        <w:fldChar w:fldCharType="separate"/>
      </w:r>
      <w:r w:rsidR="00C072AF">
        <w:rPr>
          <w:b/>
          <w:noProof/>
        </w:rPr>
        <w:t>5</w:t>
      </w:r>
      <w:r w:rsidRPr="00B96E21">
        <w:rPr>
          <w:b/>
        </w:rPr>
        <w:fldChar w:fldCharType="end"/>
      </w:r>
      <w:r w:rsidRPr="00B96E21">
        <w:rPr>
          <w:rFonts w:eastAsia="Times New Roman"/>
          <w:i/>
          <w:iCs w:val="0"/>
          <w:color w:val="000000"/>
          <w:szCs w:val="24"/>
          <w:lang w:val="de-DE"/>
        </w:rPr>
        <w:t xml:space="preserve"> </w:t>
      </w:r>
      <w:r w:rsidRPr="00B96E21">
        <w:rPr>
          <w:i/>
          <w:lang w:val="de-DE"/>
        </w:rPr>
        <w:t>Sequence diagram</w:t>
      </w:r>
      <w:r w:rsidRPr="00B96E21">
        <w:rPr>
          <w:lang w:val="de-DE"/>
        </w:rPr>
        <w:t xml:space="preserve"> mendata </w:t>
      </w:r>
      <w:r w:rsidRPr="00B96E21">
        <w:rPr>
          <w:i/>
          <w:lang w:val="id-ID"/>
        </w:rPr>
        <w:t>customer</w:t>
      </w:r>
      <w:bookmarkEnd w:id="146"/>
      <w:bookmarkEnd w:id="147"/>
    </w:p>
    <w:p w14:paraId="24E5319E" w14:textId="5527B977" w:rsidR="004A1522" w:rsidRDefault="002F39CD" w:rsidP="0046444B">
      <w:pPr>
        <w:spacing w:line="360" w:lineRule="auto"/>
        <w:ind w:firstLine="839"/>
        <w:jc w:val="both"/>
        <w:rPr>
          <w:sz w:val="24"/>
          <w:lang w:val="id-ID"/>
        </w:rPr>
      </w:pPr>
      <w:r>
        <w:rPr>
          <w:sz w:val="24"/>
          <w:lang w:val="id-ID"/>
        </w:rPr>
        <w:lastRenderedPageBreak/>
        <w:t>Pada Gambar 3. 5, dapat dilihat bahwa a</w:t>
      </w:r>
      <w:r w:rsidR="0046444B">
        <w:rPr>
          <w:sz w:val="24"/>
          <w:lang w:val="id-ID"/>
        </w:rPr>
        <w:t xml:space="preserve">ktor </w:t>
      </w:r>
      <w:r>
        <w:rPr>
          <w:sz w:val="24"/>
          <w:lang w:val="id-ID"/>
        </w:rPr>
        <w:t xml:space="preserve">yang terlibat </w:t>
      </w:r>
      <w:r w:rsidR="0046444B">
        <w:rPr>
          <w:sz w:val="24"/>
          <w:lang w:val="id-ID"/>
        </w:rPr>
        <w:t xml:space="preserve">pada </w:t>
      </w:r>
      <w:r w:rsidR="0046444B">
        <w:rPr>
          <w:i/>
          <w:sz w:val="24"/>
          <w:lang w:val="id-ID"/>
        </w:rPr>
        <w:t xml:space="preserve">sequence diagram </w:t>
      </w:r>
      <w:r w:rsidR="0046444B">
        <w:rPr>
          <w:sz w:val="24"/>
          <w:lang w:val="id-ID"/>
        </w:rPr>
        <w:t xml:space="preserve">kali ini adalah pegawai keuangan. Pegawai keuangan dapat melihat, menambah, mengubah, dan menghapus data </w:t>
      </w:r>
      <w:r w:rsidR="0046444B" w:rsidRPr="0046444B">
        <w:rPr>
          <w:i/>
          <w:sz w:val="24"/>
          <w:lang w:val="id-ID"/>
        </w:rPr>
        <w:t>customer</w:t>
      </w:r>
      <w:r w:rsidR="0046444B">
        <w:rPr>
          <w:sz w:val="24"/>
          <w:lang w:val="id-ID"/>
        </w:rPr>
        <w:t xml:space="preserve">. Ketika melihat data </w:t>
      </w:r>
      <w:r w:rsidR="0046444B" w:rsidRPr="002F39CD">
        <w:rPr>
          <w:i/>
          <w:sz w:val="24"/>
          <w:lang w:val="id-ID"/>
        </w:rPr>
        <w:t>customer</w:t>
      </w:r>
      <w:r w:rsidR="0046444B">
        <w:rPr>
          <w:sz w:val="24"/>
          <w:lang w:val="id-ID"/>
        </w:rPr>
        <w:t xml:space="preserve">, </w:t>
      </w:r>
      <w:r w:rsidR="00225D8D">
        <w:rPr>
          <w:sz w:val="24"/>
          <w:lang w:val="id-ID"/>
        </w:rPr>
        <w:t>aktor</w:t>
      </w:r>
      <w:r w:rsidR="0046444B">
        <w:rPr>
          <w:sz w:val="24"/>
          <w:lang w:val="id-ID"/>
        </w:rPr>
        <w:t xml:space="preserve"> mengakses kelas antarmuka dengan menekan tombol menu </w:t>
      </w:r>
      <w:r w:rsidR="0046444B" w:rsidRPr="0046444B">
        <w:rPr>
          <w:i/>
          <w:sz w:val="24"/>
          <w:lang w:val="id-ID"/>
        </w:rPr>
        <w:t>customer</w:t>
      </w:r>
      <w:r w:rsidR="0046444B">
        <w:rPr>
          <w:sz w:val="24"/>
          <w:lang w:val="id-ID"/>
        </w:rPr>
        <w:t xml:space="preserve">, lalu sistem mengambil semua data </w:t>
      </w:r>
      <w:r w:rsidR="0046444B" w:rsidRPr="0046444B">
        <w:rPr>
          <w:i/>
          <w:sz w:val="24"/>
          <w:lang w:val="id-ID"/>
        </w:rPr>
        <w:t>customer</w:t>
      </w:r>
      <w:r w:rsidR="0046444B">
        <w:rPr>
          <w:sz w:val="24"/>
          <w:lang w:val="id-ID"/>
        </w:rPr>
        <w:t xml:space="preserve"> dari </w:t>
      </w:r>
      <w:r w:rsidR="0046444B" w:rsidRPr="002F39CD">
        <w:rPr>
          <w:i/>
          <w:sz w:val="24"/>
          <w:lang w:val="id-ID"/>
        </w:rPr>
        <w:t>database</w:t>
      </w:r>
      <w:r w:rsidR="0046444B">
        <w:rPr>
          <w:sz w:val="24"/>
          <w:lang w:val="id-ID"/>
        </w:rPr>
        <w:t xml:space="preserve"> dan mengembalikan data tersebut kepada kelas antarmuka. </w:t>
      </w:r>
    </w:p>
    <w:p w14:paraId="51B0EBF5" w14:textId="1BE8BF87" w:rsidR="0046444B" w:rsidRDefault="004A1522" w:rsidP="0046444B">
      <w:pPr>
        <w:spacing w:line="360" w:lineRule="auto"/>
        <w:ind w:firstLine="839"/>
        <w:jc w:val="both"/>
        <w:rPr>
          <w:sz w:val="24"/>
          <w:lang w:val="id-ID"/>
        </w:rPr>
      </w:pPr>
      <w:r>
        <w:rPr>
          <w:sz w:val="24"/>
          <w:lang w:val="id-ID"/>
        </w:rPr>
        <w:t>K</w:t>
      </w:r>
      <w:r w:rsidR="00225D8D">
        <w:rPr>
          <w:sz w:val="24"/>
          <w:lang w:val="id-ID"/>
        </w:rPr>
        <w:t xml:space="preserve">etika </w:t>
      </w:r>
      <w:r w:rsidR="000E6F08">
        <w:rPr>
          <w:sz w:val="24"/>
          <w:lang w:val="id-ID"/>
        </w:rPr>
        <w:t>menambah</w:t>
      </w:r>
      <w:r w:rsidR="00225D8D">
        <w:rPr>
          <w:sz w:val="24"/>
          <w:lang w:val="id-ID"/>
        </w:rPr>
        <w:t xml:space="preserve"> data </w:t>
      </w:r>
      <w:r w:rsidR="00225D8D" w:rsidRPr="000E6F08">
        <w:rPr>
          <w:i/>
          <w:sz w:val="24"/>
          <w:lang w:val="id-ID"/>
        </w:rPr>
        <w:t>customer</w:t>
      </w:r>
      <w:r w:rsidR="00225D8D">
        <w:rPr>
          <w:sz w:val="24"/>
          <w:lang w:val="id-ID"/>
        </w:rPr>
        <w:t xml:space="preserve">, </w:t>
      </w:r>
      <w:r w:rsidR="000E6F08" w:rsidRPr="000E6F08">
        <w:rPr>
          <w:sz w:val="24"/>
          <w:lang w:val="id-ID"/>
        </w:rPr>
        <w:t>aktor</w:t>
      </w:r>
      <w:r w:rsidR="000E6F08">
        <w:rPr>
          <w:sz w:val="24"/>
          <w:lang w:val="id-ID"/>
        </w:rPr>
        <w:t xml:space="preserve"> menambahkan data tersebut melalui </w:t>
      </w:r>
      <w:r w:rsidR="000E6F08">
        <w:rPr>
          <w:i/>
          <w:sz w:val="24"/>
          <w:lang w:val="id-ID"/>
        </w:rPr>
        <w:t>form</w:t>
      </w:r>
      <w:r w:rsidR="000E6F08">
        <w:rPr>
          <w:i/>
          <w:lang w:val="id-ID"/>
        </w:rPr>
        <w:t xml:space="preserve"> </w:t>
      </w:r>
      <w:r w:rsidR="000E6F08" w:rsidRPr="000E6F08">
        <w:rPr>
          <w:sz w:val="24"/>
          <w:lang w:val="id-ID"/>
        </w:rPr>
        <w:t xml:space="preserve">tambah data </w:t>
      </w:r>
      <w:r w:rsidR="000E6F08" w:rsidRPr="000E6F08">
        <w:rPr>
          <w:i/>
          <w:sz w:val="24"/>
          <w:lang w:val="id-ID"/>
        </w:rPr>
        <w:t>customer</w:t>
      </w:r>
      <w:r w:rsidR="000E6F08">
        <w:rPr>
          <w:i/>
          <w:sz w:val="24"/>
          <w:lang w:val="id-ID"/>
        </w:rPr>
        <w:t xml:space="preserve"> </w:t>
      </w:r>
      <w:r w:rsidR="000E6F08">
        <w:rPr>
          <w:sz w:val="24"/>
          <w:lang w:val="id-ID"/>
        </w:rPr>
        <w:t xml:space="preserve">untuk selanjutnya dilakukan validasi oleh kelas </w:t>
      </w:r>
      <w:r w:rsidR="000E6F08" w:rsidRPr="004A1522">
        <w:rPr>
          <w:i/>
          <w:sz w:val="24"/>
          <w:lang w:val="id-ID"/>
        </w:rPr>
        <w:t>validator</w:t>
      </w:r>
      <w:r w:rsidR="000E6F08">
        <w:rPr>
          <w:sz w:val="24"/>
          <w:lang w:val="id-ID"/>
        </w:rPr>
        <w:t xml:space="preserve">. Jika data sukses divalidasi maka sistem akan menambahkan data tersebut kedalam </w:t>
      </w:r>
      <w:r w:rsidR="000E6F08">
        <w:rPr>
          <w:i/>
          <w:sz w:val="24"/>
          <w:lang w:val="id-ID"/>
        </w:rPr>
        <w:t xml:space="preserve">database </w:t>
      </w:r>
      <w:r w:rsidR="000E6F08">
        <w:rPr>
          <w:sz w:val="24"/>
          <w:lang w:val="id-ID"/>
        </w:rPr>
        <w:t xml:space="preserve">dan </w:t>
      </w:r>
      <w:r>
        <w:rPr>
          <w:sz w:val="24"/>
          <w:lang w:val="id-ID"/>
        </w:rPr>
        <w:t>kembali</w:t>
      </w:r>
      <w:r w:rsidR="000E6F08">
        <w:rPr>
          <w:sz w:val="24"/>
          <w:lang w:val="id-ID"/>
        </w:rPr>
        <w:t xml:space="preserve"> ke kelas antarmuka beserta </w:t>
      </w:r>
      <w:r w:rsidR="000E6F08">
        <w:rPr>
          <w:i/>
          <w:sz w:val="24"/>
          <w:lang w:val="id-ID"/>
        </w:rPr>
        <w:t xml:space="preserve">feedback </w:t>
      </w:r>
      <w:r w:rsidR="000E6F08">
        <w:rPr>
          <w:sz w:val="24"/>
          <w:lang w:val="id-ID"/>
        </w:rPr>
        <w:t xml:space="preserve">status </w:t>
      </w:r>
      <w:r w:rsidR="000E6F08" w:rsidRPr="004A1522">
        <w:rPr>
          <w:i/>
          <w:sz w:val="24"/>
          <w:lang w:val="id-ID"/>
        </w:rPr>
        <w:t>message</w:t>
      </w:r>
      <w:r w:rsidR="000E6F08">
        <w:rPr>
          <w:sz w:val="24"/>
          <w:lang w:val="id-ID"/>
        </w:rPr>
        <w:t xml:space="preserve">. </w:t>
      </w:r>
    </w:p>
    <w:p w14:paraId="12EFAD30" w14:textId="74FBDAD6" w:rsidR="004A1522" w:rsidRDefault="004A1522" w:rsidP="004A1522">
      <w:pPr>
        <w:spacing w:line="360" w:lineRule="auto"/>
        <w:ind w:firstLine="839"/>
        <w:jc w:val="both"/>
        <w:rPr>
          <w:sz w:val="24"/>
          <w:lang w:val="id-ID"/>
        </w:rPr>
      </w:pPr>
      <w:r>
        <w:rPr>
          <w:sz w:val="24"/>
          <w:lang w:val="id-ID"/>
        </w:rPr>
        <w:t xml:space="preserve">Untuk mengubah data </w:t>
      </w:r>
      <w:r>
        <w:rPr>
          <w:i/>
          <w:sz w:val="24"/>
          <w:lang w:val="id-ID"/>
        </w:rPr>
        <w:t xml:space="preserve">customer, </w:t>
      </w:r>
      <w:r w:rsidRPr="004A1522">
        <w:rPr>
          <w:sz w:val="24"/>
          <w:lang w:val="id-ID"/>
        </w:rPr>
        <w:t xml:space="preserve">aktor </w:t>
      </w:r>
      <w:r>
        <w:rPr>
          <w:sz w:val="24"/>
          <w:lang w:val="id-ID"/>
        </w:rPr>
        <w:t>mengubah</w:t>
      </w:r>
      <w:r w:rsidRPr="004A1522">
        <w:rPr>
          <w:sz w:val="24"/>
          <w:lang w:val="id-ID"/>
        </w:rPr>
        <w:t xml:space="preserve"> data tersebut melalui </w:t>
      </w:r>
      <w:r w:rsidRPr="004A1522">
        <w:rPr>
          <w:i/>
          <w:sz w:val="24"/>
          <w:lang w:val="id-ID"/>
        </w:rPr>
        <w:t>form</w:t>
      </w:r>
      <w:r w:rsidRPr="004A1522">
        <w:rPr>
          <w:sz w:val="24"/>
          <w:lang w:val="id-ID"/>
        </w:rPr>
        <w:t xml:space="preserve"> </w:t>
      </w:r>
      <w:r>
        <w:rPr>
          <w:sz w:val="24"/>
          <w:lang w:val="id-ID"/>
        </w:rPr>
        <w:t>ubah</w:t>
      </w:r>
      <w:r w:rsidRPr="004A1522">
        <w:rPr>
          <w:sz w:val="24"/>
          <w:lang w:val="id-ID"/>
        </w:rPr>
        <w:t xml:space="preserve"> data </w:t>
      </w:r>
      <w:r w:rsidRPr="004A1522">
        <w:rPr>
          <w:i/>
          <w:sz w:val="24"/>
          <w:lang w:val="id-ID"/>
        </w:rPr>
        <w:t>customer</w:t>
      </w:r>
      <w:r w:rsidRPr="004A1522">
        <w:rPr>
          <w:sz w:val="24"/>
          <w:lang w:val="id-ID"/>
        </w:rPr>
        <w:t xml:space="preserve"> untuk selanjutnya dilakukan validasi oleh kelas </w:t>
      </w:r>
      <w:r w:rsidRPr="004A1522">
        <w:rPr>
          <w:i/>
          <w:sz w:val="24"/>
          <w:lang w:val="id-ID"/>
        </w:rPr>
        <w:t>validator</w:t>
      </w:r>
      <w:r w:rsidRPr="004A1522">
        <w:rPr>
          <w:sz w:val="24"/>
          <w:lang w:val="id-ID"/>
        </w:rPr>
        <w:t xml:space="preserve">. Jika data sukses divalidasi maka sistem akan </w:t>
      </w:r>
      <w:r>
        <w:rPr>
          <w:sz w:val="24"/>
          <w:lang w:val="id-ID"/>
        </w:rPr>
        <w:t>mengubah data terpilih pada</w:t>
      </w:r>
      <w:r w:rsidRPr="004A1522">
        <w:rPr>
          <w:sz w:val="24"/>
          <w:lang w:val="id-ID"/>
        </w:rPr>
        <w:t xml:space="preserve"> </w:t>
      </w:r>
      <w:r w:rsidRPr="004A1522">
        <w:rPr>
          <w:i/>
          <w:sz w:val="24"/>
          <w:lang w:val="id-ID"/>
        </w:rPr>
        <w:t>database</w:t>
      </w:r>
      <w:r w:rsidRPr="004A1522">
        <w:rPr>
          <w:sz w:val="24"/>
          <w:lang w:val="id-ID"/>
        </w:rPr>
        <w:t xml:space="preserve"> dan </w:t>
      </w:r>
      <w:r>
        <w:rPr>
          <w:sz w:val="24"/>
          <w:lang w:val="id-ID"/>
        </w:rPr>
        <w:t>kembali</w:t>
      </w:r>
      <w:r w:rsidRPr="004A1522">
        <w:rPr>
          <w:sz w:val="24"/>
          <w:lang w:val="id-ID"/>
        </w:rPr>
        <w:t xml:space="preserve"> ke kelas antarmuka beserta </w:t>
      </w:r>
      <w:r w:rsidRPr="004A1522">
        <w:rPr>
          <w:i/>
          <w:sz w:val="24"/>
          <w:lang w:val="id-ID"/>
        </w:rPr>
        <w:t>feedback</w:t>
      </w:r>
      <w:r w:rsidRPr="004A1522">
        <w:rPr>
          <w:sz w:val="24"/>
          <w:lang w:val="id-ID"/>
        </w:rPr>
        <w:t xml:space="preserve"> status </w:t>
      </w:r>
      <w:r w:rsidRPr="004A1522">
        <w:rPr>
          <w:i/>
          <w:sz w:val="24"/>
          <w:lang w:val="id-ID"/>
        </w:rPr>
        <w:t>message</w:t>
      </w:r>
      <w:r w:rsidRPr="004A1522">
        <w:rPr>
          <w:sz w:val="24"/>
          <w:lang w:val="id-ID"/>
        </w:rPr>
        <w:t xml:space="preserve">. </w:t>
      </w:r>
    </w:p>
    <w:p w14:paraId="1C9A1B76" w14:textId="10437E42" w:rsidR="004A1522" w:rsidRDefault="004A1522" w:rsidP="004A1522">
      <w:pPr>
        <w:spacing w:line="360" w:lineRule="auto"/>
        <w:ind w:firstLine="839"/>
        <w:jc w:val="both"/>
        <w:rPr>
          <w:i/>
          <w:sz w:val="24"/>
          <w:lang w:val="id-ID"/>
        </w:rPr>
      </w:pPr>
      <w:r>
        <w:rPr>
          <w:sz w:val="24"/>
          <w:lang w:val="id-ID"/>
        </w:rPr>
        <w:t>Sedangkan ketika</w:t>
      </w:r>
      <w:r w:rsidRPr="004A1522">
        <w:rPr>
          <w:sz w:val="24"/>
          <w:lang w:val="id-ID"/>
        </w:rPr>
        <w:t xml:space="preserve"> </w:t>
      </w:r>
      <w:r>
        <w:rPr>
          <w:sz w:val="24"/>
          <w:lang w:val="id-ID"/>
        </w:rPr>
        <w:t>menghapus</w:t>
      </w:r>
      <w:r w:rsidRPr="004A1522">
        <w:rPr>
          <w:sz w:val="24"/>
          <w:lang w:val="id-ID"/>
        </w:rPr>
        <w:t xml:space="preserve"> data </w:t>
      </w:r>
      <w:r w:rsidRPr="004A1522">
        <w:rPr>
          <w:i/>
          <w:sz w:val="24"/>
          <w:lang w:val="id-ID"/>
        </w:rPr>
        <w:t xml:space="preserve">customer, </w:t>
      </w:r>
      <w:r w:rsidRPr="004A1522">
        <w:rPr>
          <w:sz w:val="24"/>
          <w:lang w:val="id-ID"/>
        </w:rPr>
        <w:t xml:space="preserve">aktor </w:t>
      </w:r>
      <w:r>
        <w:rPr>
          <w:sz w:val="24"/>
          <w:lang w:val="id-ID"/>
        </w:rPr>
        <w:t>melakukan konfirmasi terhadap data yang akan dihapus</w:t>
      </w:r>
      <w:r w:rsidRPr="004A1522">
        <w:rPr>
          <w:sz w:val="24"/>
          <w:lang w:val="id-ID"/>
        </w:rPr>
        <w:t xml:space="preserve"> untuk selanjutnya dilakukan validasi oleh kelas </w:t>
      </w:r>
      <w:r w:rsidRPr="004A1522">
        <w:rPr>
          <w:i/>
          <w:sz w:val="24"/>
          <w:lang w:val="id-ID"/>
        </w:rPr>
        <w:t>validator</w:t>
      </w:r>
      <w:r w:rsidRPr="004A1522">
        <w:rPr>
          <w:sz w:val="24"/>
          <w:lang w:val="id-ID"/>
        </w:rPr>
        <w:t xml:space="preserve">. Jika data sukses divalidasi maka sistem akan </w:t>
      </w:r>
      <w:r>
        <w:rPr>
          <w:sz w:val="24"/>
          <w:lang w:val="id-ID"/>
        </w:rPr>
        <w:t>menghapus</w:t>
      </w:r>
      <w:r w:rsidRPr="004A1522">
        <w:rPr>
          <w:sz w:val="24"/>
          <w:lang w:val="id-ID"/>
        </w:rPr>
        <w:t xml:space="preserve"> data terpilih pada </w:t>
      </w:r>
      <w:r w:rsidRPr="004A1522">
        <w:rPr>
          <w:i/>
          <w:sz w:val="24"/>
          <w:lang w:val="id-ID"/>
        </w:rPr>
        <w:t>database</w:t>
      </w:r>
      <w:r w:rsidRPr="004A1522">
        <w:rPr>
          <w:sz w:val="24"/>
          <w:lang w:val="id-ID"/>
        </w:rPr>
        <w:t xml:space="preserve"> dan kembali ke kelas antarmuka beserta </w:t>
      </w:r>
      <w:r w:rsidRPr="004A1522">
        <w:rPr>
          <w:i/>
          <w:sz w:val="24"/>
          <w:lang w:val="id-ID"/>
        </w:rPr>
        <w:t>feedback</w:t>
      </w:r>
      <w:r w:rsidRPr="004A1522">
        <w:rPr>
          <w:sz w:val="24"/>
          <w:lang w:val="id-ID"/>
        </w:rPr>
        <w:t xml:space="preserve"> status </w:t>
      </w:r>
      <w:r w:rsidRPr="004A1522">
        <w:rPr>
          <w:i/>
          <w:sz w:val="24"/>
          <w:lang w:val="id-ID"/>
        </w:rPr>
        <w:t>message</w:t>
      </w:r>
      <w:r w:rsidR="00EB1BD2">
        <w:rPr>
          <w:i/>
          <w:sz w:val="24"/>
          <w:lang w:val="id-ID"/>
        </w:rPr>
        <w:t>.</w:t>
      </w:r>
    </w:p>
    <w:p w14:paraId="2D58A1AF" w14:textId="77777777" w:rsidR="002F39CD" w:rsidRDefault="002F39CD" w:rsidP="004A1522">
      <w:pPr>
        <w:spacing w:line="360" w:lineRule="auto"/>
        <w:ind w:firstLine="839"/>
        <w:jc w:val="both"/>
        <w:rPr>
          <w:i/>
          <w:sz w:val="24"/>
          <w:lang w:val="id-ID"/>
        </w:rPr>
      </w:pPr>
    </w:p>
    <w:p w14:paraId="3C3F8A7F" w14:textId="77777777" w:rsidR="002F39CD" w:rsidRDefault="002F39CD" w:rsidP="004A1522">
      <w:pPr>
        <w:spacing w:line="360" w:lineRule="auto"/>
        <w:ind w:firstLine="839"/>
        <w:jc w:val="both"/>
        <w:rPr>
          <w:i/>
          <w:sz w:val="24"/>
          <w:lang w:val="id-ID"/>
        </w:rPr>
      </w:pPr>
    </w:p>
    <w:p w14:paraId="6CB0EE65" w14:textId="77777777" w:rsidR="002F39CD" w:rsidRDefault="002F39CD" w:rsidP="004A1522">
      <w:pPr>
        <w:spacing w:line="360" w:lineRule="auto"/>
        <w:ind w:firstLine="839"/>
        <w:jc w:val="both"/>
        <w:rPr>
          <w:i/>
          <w:sz w:val="24"/>
          <w:lang w:val="id-ID"/>
        </w:rPr>
      </w:pPr>
    </w:p>
    <w:p w14:paraId="5AB684BD" w14:textId="77777777" w:rsidR="002F39CD" w:rsidRDefault="002F39CD" w:rsidP="004A1522">
      <w:pPr>
        <w:spacing w:line="360" w:lineRule="auto"/>
        <w:ind w:firstLine="839"/>
        <w:jc w:val="both"/>
        <w:rPr>
          <w:i/>
          <w:sz w:val="24"/>
          <w:lang w:val="id-ID"/>
        </w:rPr>
      </w:pPr>
    </w:p>
    <w:p w14:paraId="270F1DCE" w14:textId="77777777" w:rsidR="002F39CD" w:rsidRDefault="002F39CD" w:rsidP="004A1522">
      <w:pPr>
        <w:spacing w:line="360" w:lineRule="auto"/>
        <w:ind w:firstLine="839"/>
        <w:jc w:val="both"/>
        <w:rPr>
          <w:i/>
          <w:sz w:val="24"/>
          <w:lang w:val="id-ID"/>
        </w:rPr>
      </w:pPr>
    </w:p>
    <w:p w14:paraId="09F724D5" w14:textId="77777777" w:rsidR="002F39CD" w:rsidRDefault="002F39CD" w:rsidP="004A1522">
      <w:pPr>
        <w:spacing w:line="360" w:lineRule="auto"/>
        <w:ind w:firstLine="839"/>
        <w:jc w:val="both"/>
        <w:rPr>
          <w:i/>
          <w:sz w:val="24"/>
          <w:lang w:val="id-ID"/>
        </w:rPr>
      </w:pPr>
    </w:p>
    <w:p w14:paraId="694CAD4F" w14:textId="77777777" w:rsidR="002F39CD" w:rsidRDefault="002F39CD" w:rsidP="004A1522">
      <w:pPr>
        <w:spacing w:line="360" w:lineRule="auto"/>
        <w:ind w:firstLine="839"/>
        <w:jc w:val="both"/>
        <w:rPr>
          <w:i/>
          <w:sz w:val="24"/>
          <w:lang w:val="id-ID"/>
        </w:rPr>
      </w:pPr>
    </w:p>
    <w:p w14:paraId="3DA196CD" w14:textId="77777777" w:rsidR="002F39CD" w:rsidRDefault="002F39CD" w:rsidP="004A1522">
      <w:pPr>
        <w:spacing w:line="360" w:lineRule="auto"/>
        <w:ind w:firstLine="839"/>
        <w:jc w:val="both"/>
        <w:rPr>
          <w:i/>
          <w:sz w:val="24"/>
          <w:lang w:val="id-ID"/>
        </w:rPr>
      </w:pPr>
    </w:p>
    <w:p w14:paraId="7B230DE9" w14:textId="77777777" w:rsidR="002F39CD" w:rsidRDefault="002F39CD" w:rsidP="004A1522">
      <w:pPr>
        <w:spacing w:line="360" w:lineRule="auto"/>
        <w:ind w:firstLine="839"/>
        <w:jc w:val="both"/>
        <w:rPr>
          <w:i/>
          <w:sz w:val="24"/>
          <w:lang w:val="id-ID"/>
        </w:rPr>
      </w:pPr>
    </w:p>
    <w:p w14:paraId="0AD9A2E0" w14:textId="77777777" w:rsidR="002F39CD" w:rsidRDefault="002F39CD" w:rsidP="004A1522">
      <w:pPr>
        <w:spacing w:line="360" w:lineRule="auto"/>
        <w:ind w:firstLine="839"/>
        <w:jc w:val="both"/>
        <w:rPr>
          <w:i/>
          <w:sz w:val="24"/>
          <w:lang w:val="id-ID"/>
        </w:rPr>
      </w:pPr>
    </w:p>
    <w:p w14:paraId="5A4A2F55" w14:textId="77777777" w:rsidR="002F39CD" w:rsidRDefault="002F39CD" w:rsidP="004A1522">
      <w:pPr>
        <w:spacing w:line="360" w:lineRule="auto"/>
        <w:ind w:firstLine="839"/>
        <w:jc w:val="both"/>
        <w:rPr>
          <w:i/>
          <w:sz w:val="24"/>
          <w:lang w:val="id-ID"/>
        </w:rPr>
      </w:pPr>
    </w:p>
    <w:p w14:paraId="6B06C66A" w14:textId="77777777" w:rsidR="002F39CD" w:rsidRDefault="002F39CD" w:rsidP="004A1522">
      <w:pPr>
        <w:spacing w:line="360" w:lineRule="auto"/>
        <w:ind w:firstLine="839"/>
        <w:jc w:val="both"/>
        <w:rPr>
          <w:i/>
          <w:sz w:val="24"/>
          <w:lang w:val="id-ID"/>
        </w:rPr>
      </w:pPr>
    </w:p>
    <w:p w14:paraId="7DF6B7FB" w14:textId="77777777" w:rsidR="002F39CD" w:rsidRDefault="002F39CD" w:rsidP="004A1522">
      <w:pPr>
        <w:spacing w:line="360" w:lineRule="auto"/>
        <w:ind w:firstLine="839"/>
        <w:jc w:val="both"/>
        <w:rPr>
          <w:sz w:val="24"/>
          <w:lang w:val="id-ID"/>
        </w:rPr>
      </w:pPr>
    </w:p>
    <w:p w14:paraId="26CD550E" w14:textId="77777777" w:rsidR="001553DE" w:rsidRPr="004A1522" w:rsidRDefault="001553DE" w:rsidP="004A1522">
      <w:pPr>
        <w:spacing w:line="360" w:lineRule="auto"/>
        <w:ind w:firstLine="839"/>
        <w:jc w:val="both"/>
        <w:rPr>
          <w:sz w:val="24"/>
          <w:lang w:val="id-ID"/>
        </w:rPr>
      </w:pPr>
    </w:p>
    <w:p w14:paraId="626C122D" w14:textId="0B4F207C" w:rsidR="00880E9F" w:rsidRPr="00880E9F" w:rsidRDefault="00B96E21" w:rsidP="000109CC">
      <w:pPr>
        <w:pStyle w:val="Heading5"/>
      </w:pPr>
      <w:r w:rsidRPr="00B96E21">
        <w:rPr>
          <w:bCs/>
          <w:i/>
          <w:lang w:val="de-DE"/>
        </w:rPr>
        <w:lastRenderedPageBreak/>
        <w:t xml:space="preserve">Sequence Diagram </w:t>
      </w:r>
      <w:r w:rsidRPr="00B96E21">
        <w:rPr>
          <w:bCs/>
          <w:lang w:val="de-DE"/>
        </w:rPr>
        <w:t xml:space="preserve">Mendata </w:t>
      </w:r>
      <w:r w:rsidRPr="00B96E21">
        <w:rPr>
          <w:bCs/>
          <w:i/>
          <w:lang w:val="id-ID"/>
        </w:rPr>
        <w:t>Supplier</w:t>
      </w:r>
    </w:p>
    <w:p w14:paraId="67022E2C" w14:textId="1942AD2E" w:rsidR="00880E9F" w:rsidRDefault="00B96E21" w:rsidP="004C4AA9">
      <w:pPr>
        <w:pStyle w:val="ParagrifIsi"/>
      </w:pPr>
      <w:r>
        <w:t>Pada Gambar 3. 6</w:t>
      </w:r>
      <w:r w:rsidRPr="00B96E21">
        <w:t xml:space="preserve"> berikut ini adalah </w:t>
      </w:r>
      <w:r w:rsidRPr="00B96E21">
        <w:rPr>
          <w:i/>
        </w:rPr>
        <w:t xml:space="preserve">sequence diagram </w:t>
      </w:r>
      <w:r w:rsidRPr="00B96E21">
        <w:t xml:space="preserve">dari proses mendata </w:t>
      </w:r>
      <w:r w:rsidRPr="00B96E21">
        <w:rPr>
          <w:i/>
          <w:lang w:val="id-ID"/>
        </w:rPr>
        <w:t>supplier</w:t>
      </w:r>
      <w:r w:rsidRPr="00B96E21">
        <w:rPr>
          <w:lang w:val="id-ID"/>
        </w:rPr>
        <w:t xml:space="preserve"> yang dilakukan</w:t>
      </w:r>
      <w:r w:rsidRPr="00B96E21">
        <w:t xml:space="preserve"> oleh </w:t>
      </w:r>
      <w:r w:rsidRPr="00B96E21">
        <w:rPr>
          <w:lang w:val="id-ID"/>
        </w:rPr>
        <w:t>pegawai keuangan pada</w:t>
      </w:r>
      <w:r w:rsidRPr="00B96E21">
        <w:t xml:space="preserve"> sistem</w:t>
      </w:r>
      <w:r w:rsidR="00880E9F" w:rsidRPr="00880E9F">
        <w:t>.</w:t>
      </w:r>
    </w:p>
    <w:p w14:paraId="6058E994" w14:textId="1572BCF4" w:rsidR="00B96E21" w:rsidRDefault="00D31FCF" w:rsidP="005C0901">
      <w:pPr>
        <w:pStyle w:val="ParagrifIsi"/>
        <w:jc w:val="center"/>
      </w:pPr>
      <w:r w:rsidRPr="00D31FCF">
        <w:rPr>
          <w:noProof/>
          <w:lang w:val="en-US" w:eastAsia="en-US"/>
        </w:rPr>
        <w:drawing>
          <wp:inline distT="0" distB="0" distL="0" distR="0" wp14:anchorId="44637855" wp14:editId="768A903F">
            <wp:extent cx="5055031" cy="7017489"/>
            <wp:effectExtent l="0" t="0" r="0" b="0"/>
            <wp:docPr id="420" name="Picture 420" descr="C:\Users\User\Downloads\SEQUENCE DIAGRAM MENDATA SUPPLIER.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6" descr="C:\Users\User\Downloads\SEQUENCE DIAGRAM MENDATA SUPPLIER.drawio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8829" cy="7022762"/>
                    </a:xfrm>
                    <a:prstGeom prst="rect">
                      <a:avLst/>
                    </a:prstGeom>
                    <a:noFill/>
                    <a:ln>
                      <a:noFill/>
                    </a:ln>
                  </pic:spPr>
                </pic:pic>
              </a:graphicData>
            </a:graphic>
          </wp:inline>
        </w:drawing>
      </w:r>
    </w:p>
    <w:p w14:paraId="6D5AF60D" w14:textId="4E76448B" w:rsidR="00B96E21" w:rsidRDefault="00B96E21" w:rsidP="00B96E21">
      <w:pPr>
        <w:pStyle w:val="Caption"/>
        <w:rPr>
          <w:i/>
          <w:lang w:val="id-ID"/>
        </w:rPr>
      </w:pPr>
      <w:bookmarkStart w:id="148" w:name="_Toc101083676"/>
      <w:bookmarkStart w:id="149" w:name="_Toc105002688"/>
      <w:r w:rsidRPr="00B96E21">
        <w:rPr>
          <w:b/>
        </w:rPr>
        <w:t xml:space="preserve">Gambar 3. </w:t>
      </w:r>
      <w:r w:rsidRPr="00B96E21">
        <w:rPr>
          <w:b/>
        </w:rPr>
        <w:fldChar w:fldCharType="begin"/>
      </w:r>
      <w:r w:rsidRPr="00B96E21">
        <w:rPr>
          <w:b/>
        </w:rPr>
        <w:instrText xml:space="preserve"> SEQ Gambar_3. \* ARABIC </w:instrText>
      </w:r>
      <w:r w:rsidRPr="00B96E21">
        <w:rPr>
          <w:b/>
        </w:rPr>
        <w:fldChar w:fldCharType="separate"/>
      </w:r>
      <w:r w:rsidR="00C072AF">
        <w:rPr>
          <w:b/>
          <w:noProof/>
        </w:rPr>
        <w:t>6</w:t>
      </w:r>
      <w:r w:rsidRPr="00B96E21">
        <w:rPr>
          <w:b/>
        </w:rPr>
        <w:fldChar w:fldCharType="end"/>
      </w:r>
      <w:r w:rsidRPr="00B96E21">
        <w:rPr>
          <w:rFonts w:eastAsia="Times New Roman"/>
          <w:i/>
          <w:iCs w:val="0"/>
          <w:color w:val="000000"/>
          <w:szCs w:val="24"/>
          <w:lang w:val="de-DE"/>
        </w:rPr>
        <w:t xml:space="preserve"> </w:t>
      </w:r>
      <w:r w:rsidRPr="00B96E21">
        <w:rPr>
          <w:i/>
          <w:lang w:val="de-DE"/>
        </w:rPr>
        <w:t>Sequence diagram</w:t>
      </w:r>
      <w:r w:rsidRPr="00B96E21">
        <w:rPr>
          <w:lang w:val="de-DE"/>
        </w:rPr>
        <w:t xml:space="preserve"> mendata </w:t>
      </w:r>
      <w:r w:rsidRPr="00B96E21">
        <w:rPr>
          <w:i/>
          <w:lang w:val="id-ID"/>
        </w:rPr>
        <w:t>supplier</w:t>
      </w:r>
      <w:bookmarkEnd w:id="148"/>
      <w:bookmarkEnd w:id="149"/>
    </w:p>
    <w:p w14:paraId="23DCA8F4" w14:textId="6DC90CDF" w:rsidR="00EB1BD2" w:rsidRPr="00EB1BD2" w:rsidRDefault="00EB1BD2" w:rsidP="00EB1BD2">
      <w:pPr>
        <w:spacing w:line="360" w:lineRule="auto"/>
        <w:ind w:firstLine="839"/>
        <w:jc w:val="both"/>
        <w:rPr>
          <w:sz w:val="24"/>
          <w:lang w:val="id-ID"/>
        </w:rPr>
      </w:pPr>
      <w:r w:rsidRPr="00EB1BD2">
        <w:rPr>
          <w:sz w:val="24"/>
          <w:lang w:val="id-ID"/>
        </w:rPr>
        <w:lastRenderedPageBreak/>
        <w:t xml:space="preserve">Pada Gambar </w:t>
      </w:r>
      <w:r>
        <w:rPr>
          <w:sz w:val="24"/>
          <w:lang w:val="id-ID"/>
        </w:rPr>
        <w:t>3. 6</w:t>
      </w:r>
      <w:r w:rsidRPr="00EB1BD2">
        <w:rPr>
          <w:sz w:val="24"/>
          <w:lang w:val="id-ID"/>
        </w:rPr>
        <w:t xml:space="preserve">, dapat dilihat bahwa aktor yang terlibat pada </w:t>
      </w:r>
      <w:r w:rsidRPr="00EB1BD2">
        <w:rPr>
          <w:i/>
          <w:sz w:val="24"/>
          <w:lang w:val="id-ID"/>
        </w:rPr>
        <w:t xml:space="preserve">sequence diagram </w:t>
      </w:r>
      <w:r w:rsidRPr="00EB1BD2">
        <w:rPr>
          <w:sz w:val="24"/>
          <w:lang w:val="id-ID"/>
        </w:rPr>
        <w:t xml:space="preserve">kali ini adalah pegawai keuangan. Pegawai keuangan dapat melihat, menambah, mengubah, dan menghapus data </w:t>
      </w:r>
      <w:r>
        <w:rPr>
          <w:i/>
          <w:sz w:val="24"/>
          <w:lang w:val="id-ID"/>
        </w:rPr>
        <w:t>supplier</w:t>
      </w:r>
      <w:r w:rsidRPr="00EB1BD2">
        <w:rPr>
          <w:sz w:val="24"/>
          <w:lang w:val="id-ID"/>
        </w:rPr>
        <w:t xml:space="preserve">. Ketika melihat data </w:t>
      </w:r>
      <w:r w:rsidR="00475805" w:rsidRPr="00475805">
        <w:rPr>
          <w:i/>
          <w:sz w:val="24"/>
          <w:lang w:val="id-ID"/>
        </w:rPr>
        <w:t>supplier</w:t>
      </w:r>
      <w:r w:rsidRPr="00EB1BD2">
        <w:rPr>
          <w:sz w:val="24"/>
          <w:lang w:val="id-ID"/>
        </w:rPr>
        <w:t xml:space="preserve">, aktor mengakses kelas antarmuka dengan menekan tombol menu </w:t>
      </w:r>
      <w:r w:rsidR="00475805" w:rsidRPr="00475805">
        <w:rPr>
          <w:i/>
          <w:sz w:val="24"/>
          <w:lang w:val="id-ID"/>
        </w:rPr>
        <w:t>supplier</w:t>
      </w:r>
      <w:r w:rsidRPr="00EB1BD2">
        <w:rPr>
          <w:sz w:val="24"/>
          <w:lang w:val="id-ID"/>
        </w:rPr>
        <w:t xml:space="preserve">, lalu sistem mengambil semua data </w:t>
      </w:r>
      <w:r w:rsidR="00475805" w:rsidRPr="00475805">
        <w:rPr>
          <w:i/>
          <w:sz w:val="24"/>
          <w:lang w:val="id-ID"/>
        </w:rPr>
        <w:t xml:space="preserve">supplier </w:t>
      </w:r>
      <w:r w:rsidRPr="00EB1BD2">
        <w:rPr>
          <w:sz w:val="24"/>
          <w:lang w:val="id-ID"/>
        </w:rPr>
        <w:t xml:space="preserve">dari </w:t>
      </w:r>
      <w:r w:rsidRPr="00EB1BD2">
        <w:rPr>
          <w:i/>
          <w:sz w:val="24"/>
          <w:lang w:val="id-ID"/>
        </w:rPr>
        <w:t>database</w:t>
      </w:r>
      <w:r w:rsidRPr="00EB1BD2">
        <w:rPr>
          <w:sz w:val="24"/>
          <w:lang w:val="id-ID"/>
        </w:rPr>
        <w:t xml:space="preserve"> dan mengembalikan data tersebut kepada kelas antarmuka. </w:t>
      </w:r>
    </w:p>
    <w:p w14:paraId="634A6032" w14:textId="70DCC61E" w:rsidR="00EB1BD2" w:rsidRPr="00EB1BD2" w:rsidRDefault="00EB1BD2" w:rsidP="00EB1BD2">
      <w:pPr>
        <w:spacing w:line="360" w:lineRule="auto"/>
        <w:ind w:firstLine="839"/>
        <w:jc w:val="both"/>
        <w:rPr>
          <w:sz w:val="24"/>
          <w:lang w:val="id-ID"/>
        </w:rPr>
      </w:pPr>
      <w:r w:rsidRPr="00EB1BD2">
        <w:rPr>
          <w:sz w:val="24"/>
          <w:lang w:val="id-ID"/>
        </w:rPr>
        <w:t xml:space="preserve">Ketika menambah data </w:t>
      </w:r>
      <w:r w:rsidR="00475805" w:rsidRPr="00475805">
        <w:rPr>
          <w:i/>
          <w:sz w:val="24"/>
          <w:lang w:val="id-ID"/>
        </w:rPr>
        <w:t>supplier</w:t>
      </w:r>
      <w:r w:rsidRPr="00EB1BD2">
        <w:rPr>
          <w:sz w:val="24"/>
          <w:lang w:val="id-ID"/>
        </w:rPr>
        <w:t xml:space="preserve">, aktor menambahkan data tersebut melalui </w:t>
      </w:r>
      <w:r w:rsidRPr="00EB1BD2">
        <w:rPr>
          <w:i/>
          <w:sz w:val="24"/>
          <w:lang w:val="id-ID"/>
        </w:rPr>
        <w:t xml:space="preserve">form </w:t>
      </w:r>
      <w:r w:rsidRPr="00EB1BD2">
        <w:rPr>
          <w:sz w:val="24"/>
          <w:lang w:val="id-ID"/>
        </w:rPr>
        <w:t xml:space="preserve">tambah data </w:t>
      </w:r>
      <w:r w:rsidR="00475805" w:rsidRPr="00475805">
        <w:rPr>
          <w:i/>
          <w:sz w:val="24"/>
          <w:lang w:val="id-ID"/>
        </w:rPr>
        <w:t xml:space="preserve">supplier </w:t>
      </w:r>
      <w:r w:rsidRPr="00EB1BD2">
        <w:rPr>
          <w:sz w:val="24"/>
          <w:lang w:val="id-ID"/>
        </w:rPr>
        <w:t xml:space="preserve">untuk selanjutnya dilakukan validasi oleh kelas </w:t>
      </w:r>
      <w:r w:rsidRPr="00EB1BD2">
        <w:rPr>
          <w:i/>
          <w:sz w:val="24"/>
          <w:lang w:val="id-ID"/>
        </w:rPr>
        <w:t>validator</w:t>
      </w:r>
      <w:r w:rsidRPr="00EB1BD2">
        <w:rPr>
          <w:sz w:val="24"/>
          <w:lang w:val="id-ID"/>
        </w:rPr>
        <w:t xml:space="preserve">. Jika data sukses divalidasi maka sistem akan menambahkan data tersebut kedalam </w:t>
      </w:r>
      <w:r w:rsidRPr="00EB1BD2">
        <w:rPr>
          <w:i/>
          <w:sz w:val="24"/>
          <w:lang w:val="id-ID"/>
        </w:rPr>
        <w:t xml:space="preserve">database </w:t>
      </w:r>
      <w:r w:rsidRPr="00EB1BD2">
        <w:rPr>
          <w:sz w:val="24"/>
          <w:lang w:val="id-ID"/>
        </w:rPr>
        <w:t xml:space="preserve">dan kembali ke kelas antarmuka beserta </w:t>
      </w:r>
      <w:r w:rsidRPr="00EB1BD2">
        <w:rPr>
          <w:i/>
          <w:sz w:val="24"/>
          <w:lang w:val="id-ID"/>
        </w:rPr>
        <w:t xml:space="preserve">feedback </w:t>
      </w:r>
      <w:r w:rsidRPr="00EB1BD2">
        <w:rPr>
          <w:sz w:val="24"/>
          <w:lang w:val="id-ID"/>
        </w:rPr>
        <w:t xml:space="preserve">status </w:t>
      </w:r>
      <w:r w:rsidRPr="00EB1BD2">
        <w:rPr>
          <w:i/>
          <w:sz w:val="24"/>
          <w:lang w:val="id-ID"/>
        </w:rPr>
        <w:t>message</w:t>
      </w:r>
      <w:r w:rsidRPr="00EB1BD2">
        <w:rPr>
          <w:sz w:val="24"/>
          <w:lang w:val="id-ID"/>
        </w:rPr>
        <w:t xml:space="preserve">. </w:t>
      </w:r>
    </w:p>
    <w:p w14:paraId="375949E9" w14:textId="74C2D1B3" w:rsidR="00EB1BD2" w:rsidRPr="00EB1BD2" w:rsidRDefault="00EB1BD2" w:rsidP="00EB1BD2">
      <w:pPr>
        <w:spacing w:line="360" w:lineRule="auto"/>
        <w:ind w:firstLine="839"/>
        <w:jc w:val="both"/>
        <w:rPr>
          <w:sz w:val="24"/>
          <w:lang w:val="id-ID"/>
        </w:rPr>
      </w:pPr>
      <w:r w:rsidRPr="00EB1BD2">
        <w:rPr>
          <w:sz w:val="24"/>
          <w:lang w:val="id-ID"/>
        </w:rPr>
        <w:t xml:space="preserve">Untuk mengubah data </w:t>
      </w:r>
      <w:r w:rsidR="00475805" w:rsidRPr="00475805">
        <w:rPr>
          <w:i/>
          <w:sz w:val="24"/>
          <w:lang w:val="id-ID"/>
        </w:rPr>
        <w:t>supplier</w:t>
      </w:r>
      <w:r w:rsidRPr="00EB1BD2">
        <w:rPr>
          <w:i/>
          <w:sz w:val="24"/>
          <w:lang w:val="id-ID"/>
        </w:rPr>
        <w:t xml:space="preserve">, </w:t>
      </w:r>
      <w:r w:rsidRPr="00EB1BD2">
        <w:rPr>
          <w:sz w:val="24"/>
          <w:lang w:val="id-ID"/>
        </w:rPr>
        <w:t xml:space="preserve">aktor mengubah data tersebut melalui </w:t>
      </w:r>
      <w:r w:rsidRPr="00EB1BD2">
        <w:rPr>
          <w:i/>
          <w:sz w:val="24"/>
          <w:lang w:val="id-ID"/>
        </w:rPr>
        <w:t>form</w:t>
      </w:r>
      <w:r w:rsidRPr="00EB1BD2">
        <w:rPr>
          <w:sz w:val="24"/>
          <w:lang w:val="id-ID"/>
        </w:rPr>
        <w:t xml:space="preserve"> ubah data </w:t>
      </w:r>
      <w:r w:rsidR="00475805" w:rsidRPr="00475805">
        <w:rPr>
          <w:i/>
          <w:sz w:val="24"/>
          <w:lang w:val="id-ID"/>
        </w:rPr>
        <w:t xml:space="preserve">supplier </w:t>
      </w:r>
      <w:r w:rsidRPr="00EB1BD2">
        <w:rPr>
          <w:sz w:val="24"/>
          <w:lang w:val="id-ID"/>
        </w:rPr>
        <w:t xml:space="preserve">untuk selanjutnya dilakukan validasi oleh kelas </w:t>
      </w:r>
      <w:r w:rsidRPr="00EB1BD2">
        <w:rPr>
          <w:i/>
          <w:sz w:val="24"/>
          <w:lang w:val="id-ID"/>
        </w:rPr>
        <w:t>validator</w:t>
      </w:r>
      <w:r w:rsidRPr="00EB1BD2">
        <w:rPr>
          <w:sz w:val="24"/>
          <w:lang w:val="id-ID"/>
        </w:rPr>
        <w:t xml:space="preserve">. Jika data sukses divalidasi maka sistem akan mengubah data terpilih pada </w:t>
      </w:r>
      <w:r w:rsidRPr="00EB1BD2">
        <w:rPr>
          <w:i/>
          <w:sz w:val="24"/>
          <w:lang w:val="id-ID"/>
        </w:rPr>
        <w:t>database</w:t>
      </w:r>
      <w:r w:rsidRPr="00EB1BD2">
        <w:rPr>
          <w:sz w:val="24"/>
          <w:lang w:val="id-ID"/>
        </w:rPr>
        <w:t xml:space="preserve"> dan kembali ke kelas antarmuka beserta </w:t>
      </w:r>
      <w:r w:rsidRPr="00EB1BD2">
        <w:rPr>
          <w:i/>
          <w:sz w:val="24"/>
          <w:lang w:val="id-ID"/>
        </w:rPr>
        <w:t>feedback</w:t>
      </w:r>
      <w:r w:rsidRPr="00EB1BD2">
        <w:rPr>
          <w:sz w:val="24"/>
          <w:lang w:val="id-ID"/>
        </w:rPr>
        <w:t xml:space="preserve"> status </w:t>
      </w:r>
      <w:r w:rsidRPr="00EB1BD2">
        <w:rPr>
          <w:i/>
          <w:sz w:val="24"/>
          <w:lang w:val="id-ID"/>
        </w:rPr>
        <w:t>message</w:t>
      </w:r>
      <w:r w:rsidRPr="00EB1BD2">
        <w:rPr>
          <w:sz w:val="24"/>
          <w:lang w:val="id-ID"/>
        </w:rPr>
        <w:t xml:space="preserve">. </w:t>
      </w:r>
    </w:p>
    <w:p w14:paraId="4AEE1FCD" w14:textId="4E69B86C" w:rsidR="00EB1BD2" w:rsidRDefault="00EB1BD2" w:rsidP="00EB1BD2">
      <w:pPr>
        <w:spacing w:line="360" w:lineRule="auto"/>
        <w:ind w:firstLine="839"/>
        <w:jc w:val="both"/>
        <w:rPr>
          <w:i/>
          <w:sz w:val="24"/>
          <w:lang w:val="id-ID"/>
        </w:rPr>
      </w:pPr>
      <w:r w:rsidRPr="00EB1BD2">
        <w:rPr>
          <w:sz w:val="24"/>
          <w:lang w:val="id-ID"/>
        </w:rPr>
        <w:t xml:space="preserve">Sedangkan ketika menghapus data </w:t>
      </w:r>
      <w:r w:rsidR="00475805" w:rsidRPr="00475805">
        <w:rPr>
          <w:i/>
          <w:sz w:val="24"/>
          <w:lang w:val="id-ID"/>
        </w:rPr>
        <w:t>supplier</w:t>
      </w:r>
      <w:r w:rsidRPr="00EB1BD2">
        <w:rPr>
          <w:i/>
          <w:sz w:val="24"/>
          <w:lang w:val="id-ID"/>
        </w:rPr>
        <w:t xml:space="preserve">, </w:t>
      </w:r>
      <w:r w:rsidRPr="00EB1BD2">
        <w:rPr>
          <w:sz w:val="24"/>
          <w:lang w:val="id-ID"/>
        </w:rPr>
        <w:t xml:space="preserve">aktor melakukan konfirmasi terhadap data yang akan dihapus untuk selanjutnya dilakukan validasi oleh kelas </w:t>
      </w:r>
      <w:r w:rsidRPr="00EB1BD2">
        <w:rPr>
          <w:i/>
          <w:sz w:val="24"/>
          <w:lang w:val="id-ID"/>
        </w:rPr>
        <w:t>validator</w:t>
      </w:r>
      <w:r w:rsidRPr="00EB1BD2">
        <w:rPr>
          <w:sz w:val="24"/>
          <w:lang w:val="id-ID"/>
        </w:rPr>
        <w:t xml:space="preserve">. Jika data sukses divalidasi maka sistem akan menghapus data terpilih pada </w:t>
      </w:r>
      <w:r w:rsidRPr="00EB1BD2">
        <w:rPr>
          <w:i/>
          <w:sz w:val="24"/>
          <w:lang w:val="id-ID"/>
        </w:rPr>
        <w:t>database</w:t>
      </w:r>
      <w:r w:rsidRPr="00EB1BD2">
        <w:rPr>
          <w:sz w:val="24"/>
          <w:lang w:val="id-ID"/>
        </w:rPr>
        <w:t xml:space="preserve"> dan kembali ke kelas antarmuka beserta </w:t>
      </w:r>
      <w:r w:rsidRPr="00EB1BD2">
        <w:rPr>
          <w:i/>
          <w:sz w:val="24"/>
          <w:lang w:val="id-ID"/>
        </w:rPr>
        <w:t>feedback</w:t>
      </w:r>
      <w:r w:rsidRPr="00EB1BD2">
        <w:rPr>
          <w:sz w:val="24"/>
          <w:lang w:val="id-ID"/>
        </w:rPr>
        <w:t xml:space="preserve"> status </w:t>
      </w:r>
      <w:r w:rsidRPr="00EB1BD2">
        <w:rPr>
          <w:i/>
          <w:sz w:val="24"/>
          <w:lang w:val="id-ID"/>
        </w:rPr>
        <w:t>message</w:t>
      </w:r>
      <w:r w:rsidR="00475805">
        <w:rPr>
          <w:i/>
          <w:sz w:val="24"/>
          <w:lang w:val="id-ID"/>
        </w:rPr>
        <w:t>.</w:t>
      </w:r>
    </w:p>
    <w:p w14:paraId="248501FA" w14:textId="77777777" w:rsidR="00475805" w:rsidRDefault="00475805" w:rsidP="00EB1BD2">
      <w:pPr>
        <w:spacing w:line="360" w:lineRule="auto"/>
        <w:ind w:firstLine="839"/>
        <w:jc w:val="both"/>
        <w:rPr>
          <w:i/>
          <w:sz w:val="24"/>
          <w:lang w:val="id-ID"/>
        </w:rPr>
      </w:pPr>
    </w:p>
    <w:p w14:paraId="1DA989FF" w14:textId="77777777" w:rsidR="00475805" w:rsidRDefault="00475805" w:rsidP="00EB1BD2">
      <w:pPr>
        <w:spacing w:line="360" w:lineRule="auto"/>
        <w:ind w:firstLine="839"/>
        <w:jc w:val="both"/>
        <w:rPr>
          <w:i/>
          <w:sz w:val="24"/>
          <w:lang w:val="id-ID"/>
        </w:rPr>
      </w:pPr>
    </w:p>
    <w:p w14:paraId="0C1FC721" w14:textId="77777777" w:rsidR="00475805" w:rsidRDefault="00475805" w:rsidP="00EB1BD2">
      <w:pPr>
        <w:spacing w:line="360" w:lineRule="auto"/>
        <w:ind w:firstLine="839"/>
        <w:jc w:val="both"/>
        <w:rPr>
          <w:i/>
          <w:sz w:val="24"/>
          <w:lang w:val="id-ID"/>
        </w:rPr>
      </w:pPr>
    </w:p>
    <w:p w14:paraId="3A2703C2" w14:textId="77777777" w:rsidR="00475805" w:rsidRDefault="00475805" w:rsidP="00EB1BD2">
      <w:pPr>
        <w:spacing w:line="360" w:lineRule="auto"/>
        <w:ind w:firstLine="839"/>
        <w:jc w:val="both"/>
        <w:rPr>
          <w:i/>
          <w:sz w:val="24"/>
          <w:lang w:val="id-ID"/>
        </w:rPr>
      </w:pPr>
    </w:p>
    <w:p w14:paraId="05C8059B" w14:textId="77777777" w:rsidR="00475805" w:rsidRDefault="00475805" w:rsidP="00EB1BD2">
      <w:pPr>
        <w:spacing w:line="360" w:lineRule="auto"/>
        <w:ind w:firstLine="839"/>
        <w:jc w:val="both"/>
        <w:rPr>
          <w:i/>
          <w:sz w:val="24"/>
          <w:lang w:val="id-ID"/>
        </w:rPr>
      </w:pPr>
    </w:p>
    <w:p w14:paraId="658BB81D" w14:textId="77777777" w:rsidR="00475805" w:rsidRDefault="00475805" w:rsidP="00EB1BD2">
      <w:pPr>
        <w:spacing w:line="360" w:lineRule="auto"/>
        <w:ind w:firstLine="839"/>
        <w:jc w:val="both"/>
        <w:rPr>
          <w:i/>
          <w:sz w:val="24"/>
          <w:lang w:val="id-ID"/>
        </w:rPr>
      </w:pPr>
    </w:p>
    <w:p w14:paraId="3C232234" w14:textId="77777777" w:rsidR="00475805" w:rsidRDefault="00475805" w:rsidP="00EB1BD2">
      <w:pPr>
        <w:spacing w:line="360" w:lineRule="auto"/>
        <w:ind w:firstLine="839"/>
        <w:jc w:val="both"/>
        <w:rPr>
          <w:i/>
          <w:sz w:val="24"/>
          <w:lang w:val="id-ID"/>
        </w:rPr>
      </w:pPr>
    </w:p>
    <w:p w14:paraId="2AE3ED6C" w14:textId="77777777" w:rsidR="00475805" w:rsidRDefault="00475805" w:rsidP="00EB1BD2">
      <w:pPr>
        <w:spacing w:line="360" w:lineRule="auto"/>
        <w:ind w:firstLine="839"/>
        <w:jc w:val="both"/>
        <w:rPr>
          <w:i/>
          <w:sz w:val="24"/>
          <w:lang w:val="id-ID"/>
        </w:rPr>
      </w:pPr>
    </w:p>
    <w:p w14:paraId="05181B7C" w14:textId="77777777" w:rsidR="00475805" w:rsidRDefault="00475805" w:rsidP="00EB1BD2">
      <w:pPr>
        <w:spacing w:line="360" w:lineRule="auto"/>
        <w:ind w:firstLine="839"/>
        <w:jc w:val="both"/>
        <w:rPr>
          <w:i/>
          <w:sz w:val="24"/>
          <w:lang w:val="id-ID"/>
        </w:rPr>
      </w:pPr>
    </w:p>
    <w:p w14:paraId="08E30FF5" w14:textId="77777777" w:rsidR="00475805" w:rsidRDefault="00475805" w:rsidP="00EB1BD2">
      <w:pPr>
        <w:spacing w:line="360" w:lineRule="auto"/>
        <w:ind w:firstLine="839"/>
        <w:jc w:val="both"/>
        <w:rPr>
          <w:i/>
          <w:sz w:val="24"/>
          <w:lang w:val="id-ID"/>
        </w:rPr>
      </w:pPr>
    </w:p>
    <w:p w14:paraId="09E7EE6B" w14:textId="77777777" w:rsidR="00475805" w:rsidRDefault="00475805" w:rsidP="00EB1BD2">
      <w:pPr>
        <w:spacing w:line="360" w:lineRule="auto"/>
        <w:ind w:firstLine="839"/>
        <w:jc w:val="both"/>
        <w:rPr>
          <w:i/>
          <w:sz w:val="24"/>
          <w:lang w:val="id-ID"/>
        </w:rPr>
      </w:pPr>
    </w:p>
    <w:p w14:paraId="21B22C21" w14:textId="77777777" w:rsidR="00475805" w:rsidRDefault="00475805" w:rsidP="00EB1BD2">
      <w:pPr>
        <w:spacing w:line="360" w:lineRule="auto"/>
        <w:ind w:firstLine="839"/>
        <w:jc w:val="both"/>
        <w:rPr>
          <w:sz w:val="24"/>
          <w:lang w:val="id-ID"/>
        </w:rPr>
      </w:pPr>
    </w:p>
    <w:p w14:paraId="7BE9A699" w14:textId="77777777" w:rsidR="000E7B79" w:rsidRDefault="000E7B79" w:rsidP="00EB1BD2">
      <w:pPr>
        <w:spacing w:line="360" w:lineRule="auto"/>
        <w:ind w:firstLine="839"/>
        <w:jc w:val="both"/>
        <w:rPr>
          <w:sz w:val="24"/>
          <w:lang w:val="id-ID"/>
        </w:rPr>
      </w:pPr>
    </w:p>
    <w:p w14:paraId="2456CE43" w14:textId="77777777" w:rsidR="0032750B" w:rsidRPr="00EB1BD2" w:rsidRDefault="0032750B" w:rsidP="00EB1BD2">
      <w:pPr>
        <w:spacing w:line="360" w:lineRule="auto"/>
        <w:ind w:firstLine="839"/>
        <w:jc w:val="both"/>
        <w:rPr>
          <w:sz w:val="24"/>
          <w:lang w:val="id-ID"/>
        </w:rPr>
      </w:pPr>
    </w:p>
    <w:p w14:paraId="59B2486A" w14:textId="600B7F9E" w:rsidR="00880E9F" w:rsidRPr="00880E9F" w:rsidRDefault="00B96E21" w:rsidP="000109CC">
      <w:pPr>
        <w:pStyle w:val="Heading5"/>
      </w:pPr>
      <w:r w:rsidRPr="00B96E21">
        <w:rPr>
          <w:bCs/>
          <w:i/>
          <w:lang w:val="de-DE"/>
        </w:rPr>
        <w:lastRenderedPageBreak/>
        <w:t xml:space="preserve">Sequence Diagram </w:t>
      </w:r>
      <w:r w:rsidRPr="00B96E21">
        <w:rPr>
          <w:bCs/>
          <w:lang w:val="de-DE"/>
        </w:rPr>
        <w:t xml:space="preserve">Mendata </w:t>
      </w:r>
      <w:r>
        <w:rPr>
          <w:bCs/>
          <w:i/>
          <w:lang w:val="id-ID"/>
        </w:rPr>
        <w:t>Chart O</w:t>
      </w:r>
      <w:r w:rsidRPr="00B96E21">
        <w:rPr>
          <w:bCs/>
          <w:i/>
          <w:lang w:val="id-ID"/>
        </w:rPr>
        <w:t>f Account</w:t>
      </w:r>
      <w:r>
        <w:rPr>
          <w:bCs/>
          <w:lang w:val="id-ID"/>
        </w:rPr>
        <w:t xml:space="preserve"> (CO</w:t>
      </w:r>
      <w:r w:rsidRPr="00B96E21">
        <w:rPr>
          <w:bCs/>
          <w:lang w:val="id-ID"/>
        </w:rPr>
        <w:t>A)</w:t>
      </w:r>
    </w:p>
    <w:p w14:paraId="27910312" w14:textId="67B616B1" w:rsidR="00880E9F" w:rsidRDefault="00B96E21" w:rsidP="004C4AA9">
      <w:pPr>
        <w:pStyle w:val="ParagrifIsi"/>
      </w:pPr>
      <w:r>
        <w:t>Pada Gambar 3. 7</w:t>
      </w:r>
      <w:r w:rsidRPr="00B96E21">
        <w:t xml:space="preserve"> berikut ini adalah </w:t>
      </w:r>
      <w:r w:rsidRPr="00B96E21">
        <w:rPr>
          <w:i/>
        </w:rPr>
        <w:t xml:space="preserve">sequence diagram </w:t>
      </w:r>
      <w:r w:rsidRPr="00B96E21">
        <w:t xml:space="preserve">dari proses mendata </w:t>
      </w:r>
      <w:r w:rsidRPr="00B96E21">
        <w:rPr>
          <w:i/>
          <w:lang w:val="id-ID"/>
        </w:rPr>
        <w:t>chart of account</w:t>
      </w:r>
      <w:r w:rsidRPr="00B96E21">
        <w:rPr>
          <w:lang w:val="id-ID"/>
        </w:rPr>
        <w:t xml:space="preserve"> yang dilakukan</w:t>
      </w:r>
      <w:r w:rsidRPr="00B96E21">
        <w:t xml:space="preserve"> oleh </w:t>
      </w:r>
      <w:r w:rsidRPr="00B96E21">
        <w:rPr>
          <w:lang w:val="id-ID"/>
        </w:rPr>
        <w:t>pegawai keuangan pada</w:t>
      </w:r>
      <w:r w:rsidRPr="00B96E21">
        <w:t xml:space="preserve"> sistem</w:t>
      </w:r>
      <w:r w:rsidR="00880E9F" w:rsidRPr="00880E9F">
        <w:t>.</w:t>
      </w:r>
    </w:p>
    <w:p w14:paraId="022A727B" w14:textId="6A0A6A30" w:rsidR="007B236C" w:rsidRDefault="008367F0" w:rsidP="005C0901">
      <w:pPr>
        <w:pStyle w:val="ParagrifIsi"/>
        <w:jc w:val="center"/>
      </w:pPr>
      <w:r w:rsidRPr="008367F0">
        <w:rPr>
          <w:noProof/>
          <w:lang w:val="en-US" w:eastAsia="en-US"/>
        </w:rPr>
        <w:drawing>
          <wp:inline distT="0" distB="0" distL="0" distR="0" wp14:anchorId="41E9B14F" wp14:editId="0A58E300">
            <wp:extent cx="5041799" cy="5380075"/>
            <wp:effectExtent l="0" t="0" r="6985" b="0"/>
            <wp:docPr id="422" name="Picture 422" descr="C:\Users\User\Downloads\SEQUENCE DIAGRAM MENDATA CHART OF ACCOUNT.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8" descr="C:\Users\User\Downloads\SEQUENCE DIAGRAM MENDATA CHART OF ACCOUNT.drawio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4400" cy="5382851"/>
                    </a:xfrm>
                    <a:prstGeom prst="rect">
                      <a:avLst/>
                    </a:prstGeom>
                    <a:noFill/>
                    <a:ln>
                      <a:noFill/>
                    </a:ln>
                  </pic:spPr>
                </pic:pic>
              </a:graphicData>
            </a:graphic>
          </wp:inline>
        </w:drawing>
      </w:r>
    </w:p>
    <w:p w14:paraId="7B0CA314" w14:textId="4D41C6B8" w:rsidR="007B236C" w:rsidRDefault="007B236C" w:rsidP="007B236C">
      <w:pPr>
        <w:pStyle w:val="Caption"/>
        <w:rPr>
          <w:i/>
          <w:lang w:val="id-ID"/>
        </w:rPr>
      </w:pPr>
      <w:bookmarkStart w:id="150" w:name="_Toc101083677"/>
      <w:bookmarkStart w:id="151" w:name="_Toc105002689"/>
      <w:r w:rsidRPr="007B236C">
        <w:rPr>
          <w:b/>
        </w:rPr>
        <w:t xml:space="preserve">Gambar 3. </w:t>
      </w:r>
      <w:r w:rsidRPr="007B236C">
        <w:rPr>
          <w:b/>
        </w:rPr>
        <w:fldChar w:fldCharType="begin"/>
      </w:r>
      <w:r w:rsidRPr="007B236C">
        <w:rPr>
          <w:b/>
        </w:rPr>
        <w:instrText xml:space="preserve"> SEQ Gambar_3. \* ARABIC </w:instrText>
      </w:r>
      <w:r w:rsidRPr="007B236C">
        <w:rPr>
          <w:b/>
        </w:rPr>
        <w:fldChar w:fldCharType="separate"/>
      </w:r>
      <w:r w:rsidR="00C072AF">
        <w:rPr>
          <w:b/>
          <w:noProof/>
        </w:rPr>
        <w:t>7</w:t>
      </w:r>
      <w:r w:rsidRPr="007B236C">
        <w:rPr>
          <w:b/>
        </w:rPr>
        <w:fldChar w:fldCharType="end"/>
      </w:r>
      <w:r w:rsidRPr="007B236C">
        <w:rPr>
          <w:rFonts w:eastAsia="Times New Roman"/>
          <w:i/>
          <w:iCs w:val="0"/>
          <w:color w:val="000000"/>
          <w:szCs w:val="24"/>
          <w:lang w:val="de-DE"/>
        </w:rPr>
        <w:t xml:space="preserve"> </w:t>
      </w:r>
      <w:r w:rsidRPr="007B236C">
        <w:rPr>
          <w:i/>
          <w:lang w:val="de-DE"/>
        </w:rPr>
        <w:t>Sequence diagram</w:t>
      </w:r>
      <w:r w:rsidRPr="007B236C">
        <w:rPr>
          <w:lang w:val="de-DE"/>
        </w:rPr>
        <w:t xml:space="preserve"> mendata </w:t>
      </w:r>
      <w:r w:rsidRPr="007B236C">
        <w:rPr>
          <w:i/>
          <w:lang w:val="id-ID"/>
        </w:rPr>
        <w:t>chart of account</w:t>
      </w:r>
      <w:bookmarkEnd w:id="150"/>
      <w:bookmarkEnd w:id="151"/>
    </w:p>
    <w:p w14:paraId="23E52921" w14:textId="77777777" w:rsidR="00475805" w:rsidRDefault="00475805" w:rsidP="000E7B79">
      <w:pPr>
        <w:spacing w:line="360" w:lineRule="auto"/>
        <w:rPr>
          <w:lang w:val="id-ID"/>
        </w:rPr>
      </w:pPr>
    </w:p>
    <w:p w14:paraId="29679794" w14:textId="77777777" w:rsidR="00475805" w:rsidRDefault="00475805" w:rsidP="000E7B79">
      <w:pPr>
        <w:spacing w:line="360" w:lineRule="auto"/>
        <w:rPr>
          <w:lang w:val="id-ID"/>
        </w:rPr>
      </w:pPr>
    </w:p>
    <w:p w14:paraId="062ED246" w14:textId="77777777" w:rsidR="00475805" w:rsidRDefault="00475805" w:rsidP="000E7B79">
      <w:pPr>
        <w:spacing w:line="360" w:lineRule="auto"/>
        <w:rPr>
          <w:lang w:val="id-ID"/>
        </w:rPr>
      </w:pPr>
    </w:p>
    <w:p w14:paraId="4D45822C" w14:textId="77777777" w:rsidR="00475805" w:rsidRDefault="00475805" w:rsidP="000E7B79">
      <w:pPr>
        <w:spacing w:line="360" w:lineRule="auto"/>
        <w:rPr>
          <w:lang w:val="id-ID"/>
        </w:rPr>
      </w:pPr>
    </w:p>
    <w:p w14:paraId="7E9FBB68" w14:textId="77777777" w:rsidR="00475805" w:rsidRDefault="00475805" w:rsidP="000E7B79">
      <w:pPr>
        <w:spacing w:line="360" w:lineRule="auto"/>
        <w:rPr>
          <w:lang w:val="id-ID"/>
        </w:rPr>
      </w:pPr>
    </w:p>
    <w:p w14:paraId="50E5746C" w14:textId="77777777" w:rsidR="00475805" w:rsidRDefault="00475805" w:rsidP="000E7B79">
      <w:pPr>
        <w:spacing w:line="360" w:lineRule="auto"/>
        <w:rPr>
          <w:lang w:val="id-ID"/>
        </w:rPr>
      </w:pPr>
    </w:p>
    <w:p w14:paraId="3BC30EB7" w14:textId="77777777" w:rsidR="00475805" w:rsidRPr="00475805" w:rsidRDefault="00475805" w:rsidP="00475805">
      <w:pPr>
        <w:rPr>
          <w:lang w:val="id-ID"/>
        </w:rPr>
      </w:pPr>
    </w:p>
    <w:p w14:paraId="2355200B" w14:textId="0ACDF417" w:rsidR="00475805" w:rsidRPr="00475805" w:rsidRDefault="00475805" w:rsidP="00475805">
      <w:pPr>
        <w:spacing w:line="360" w:lineRule="auto"/>
        <w:ind w:firstLine="839"/>
        <w:jc w:val="both"/>
        <w:rPr>
          <w:sz w:val="24"/>
          <w:lang w:val="id-ID"/>
        </w:rPr>
      </w:pPr>
      <w:r w:rsidRPr="00475805">
        <w:rPr>
          <w:sz w:val="24"/>
          <w:lang w:val="id-ID"/>
        </w:rPr>
        <w:lastRenderedPageBreak/>
        <w:t xml:space="preserve">Pada Gambar </w:t>
      </w:r>
      <w:r>
        <w:rPr>
          <w:sz w:val="24"/>
          <w:lang w:val="id-ID"/>
        </w:rPr>
        <w:t>3. 7</w:t>
      </w:r>
      <w:r w:rsidRPr="00475805">
        <w:rPr>
          <w:sz w:val="24"/>
          <w:lang w:val="id-ID"/>
        </w:rPr>
        <w:t xml:space="preserve">, dapat dilihat bahwa aktor yang terlibat pada </w:t>
      </w:r>
      <w:r w:rsidRPr="00475805">
        <w:rPr>
          <w:i/>
          <w:sz w:val="24"/>
          <w:lang w:val="id-ID"/>
        </w:rPr>
        <w:t xml:space="preserve">sequence diagram </w:t>
      </w:r>
      <w:r w:rsidRPr="00475805">
        <w:rPr>
          <w:sz w:val="24"/>
          <w:lang w:val="id-ID"/>
        </w:rPr>
        <w:t xml:space="preserve">kali ini adalah pegawai keuangan. Pegawai keuangan dapat melihat, menambah, mengubah, dan menghapus data </w:t>
      </w:r>
      <w:r w:rsidRPr="00475805">
        <w:rPr>
          <w:i/>
          <w:sz w:val="24"/>
          <w:lang w:val="id-ID"/>
        </w:rPr>
        <w:t>chart of account</w:t>
      </w:r>
      <w:r w:rsidRPr="00475805">
        <w:rPr>
          <w:sz w:val="24"/>
          <w:lang w:val="id-ID"/>
        </w:rPr>
        <w:t xml:space="preserve">. Ketika melihat data </w:t>
      </w:r>
      <w:r w:rsidRPr="00475805">
        <w:rPr>
          <w:i/>
          <w:sz w:val="24"/>
          <w:lang w:val="id-ID"/>
        </w:rPr>
        <w:t>chart of account</w:t>
      </w:r>
      <w:r w:rsidRPr="00475805">
        <w:rPr>
          <w:sz w:val="24"/>
          <w:lang w:val="id-ID"/>
        </w:rPr>
        <w:t xml:space="preserve">, aktor mengakses kelas antarmuka dengan menekan tombol menu </w:t>
      </w:r>
      <w:r w:rsidRPr="00475805">
        <w:rPr>
          <w:i/>
          <w:sz w:val="24"/>
          <w:lang w:val="id-ID"/>
        </w:rPr>
        <w:t>chart of account</w:t>
      </w:r>
      <w:r w:rsidRPr="00475805">
        <w:rPr>
          <w:sz w:val="24"/>
          <w:lang w:val="id-ID"/>
        </w:rPr>
        <w:t xml:space="preserve">, lalu sistem mengambil semua data </w:t>
      </w:r>
      <w:r w:rsidRPr="00475805">
        <w:rPr>
          <w:i/>
          <w:sz w:val="24"/>
          <w:lang w:val="id-ID"/>
        </w:rPr>
        <w:t xml:space="preserve">chart of account </w:t>
      </w:r>
      <w:r w:rsidRPr="00475805">
        <w:rPr>
          <w:sz w:val="24"/>
          <w:lang w:val="id-ID"/>
        </w:rPr>
        <w:t xml:space="preserve">dari </w:t>
      </w:r>
      <w:r w:rsidRPr="00475805">
        <w:rPr>
          <w:i/>
          <w:sz w:val="24"/>
          <w:lang w:val="id-ID"/>
        </w:rPr>
        <w:t>database</w:t>
      </w:r>
      <w:r w:rsidRPr="00475805">
        <w:rPr>
          <w:sz w:val="24"/>
          <w:lang w:val="id-ID"/>
        </w:rPr>
        <w:t xml:space="preserve"> dan mengembalikan data tersebut kepada kelas antarmuka. </w:t>
      </w:r>
    </w:p>
    <w:p w14:paraId="13BB07B6" w14:textId="4C4BE662" w:rsidR="00475805" w:rsidRPr="00475805" w:rsidRDefault="00475805" w:rsidP="00475805">
      <w:pPr>
        <w:spacing w:line="360" w:lineRule="auto"/>
        <w:ind w:firstLine="839"/>
        <w:jc w:val="both"/>
        <w:rPr>
          <w:sz w:val="24"/>
          <w:lang w:val="id-ID"/>
        </w:rPr>
      </w:pPr>
      <w:r w:rsidRPr="00475805">
        <w:rPr>
          <w:sz w:val="24"/>
          <w:lang w:val="id-ID"/>
        </w:rPr>
        <w:t xml:space="preserve">Ketika menambah data </w:t>
      </w:r>
      <w:r w:rsidR="00DE2C69" w:rsidRPr="00DE2C69">
        <w:rPr>
          <w:i/>
          <w:sz w:val="24"/>
          <w:lang w:val="id-ID"/>
        </w:rPr>
        <w:t>chart of account</w:t>
      </w:r>
      <w:r w:rsidRPr="00475805">
        <w:rPr>
          <w:sz w:val="24"/>
          <w:lang w:val="id-ID"/>
        </w:rPr>
        <w:t xml:space="preserve">, aktor menambahkan data tersebut melalui </w:t>
      </w:r>
      <w:r w:rsidRPr="00475805">
        <w:rPr>
          <w:i/>
          <w:sz w:val="24"/>
          <w:lang w:val="id-ID"/>
        </w:rPr>
        <w:t xml:space="preserve">form </w:t>
      </w:r>
      <w:r w:rsidRPr="00475805">
        <w:rPr>
          <w:sz w:val="24"/>
          <w:lang w:val="id-ID"/>
        </w:rPr>
        <w:t xml:space="preserve">tambah data </w:t>
      </w:r>
      <w:r w:rsidR="00DE2C69" w:rsidRPr="00DE2C69">
        <w:rPr>
          <w:i/>
          <w:sz w:val="24"/>
          <w:lang w:val="id-ID"/>
        </w:rPr>
        <w:t xml:space="preserve">chart of account </w:t>
      </w:r>
      <w:r w:rsidRPr="00475805">
        <w:rPr>
          <w:sz w:val="24"/>
          <w:lang w:val="id-ID"/>
        </w:rPr>
        <w:t xml:space="preserve">untuk selanjutnya dilakukan validasi oleh kelas </w:t>
      </w:r>
      <w:r w:rsidRPr="00475805">
        <w:rPr>
          <w:i/>
          <w:sz w:val="24"/>
          <w:lang w:val="id-ID"/>
        </w:rPr>
        <w:t>validator</w:t>
      </w:r>
      <w:r w:rsidRPr="00475805">
        <w:rPr>
          <w:sz w:val="24"/>
          <w:lang w:val="id-ID"/>
        </w:rPr>
        <w:t xml:space="preserve">. Jika data sukses divalidasi maka sistem akan menambahkan data tersebut kedalam </w:t>
      </w:r>
      <w:r w:rsidRPr="00475805">
        <w:rPr>
          <w:i/>
          <w:sz w:val="24"/>
          <w:lang w:val="id-ID"/>
        </w:rPr>
        <w:t xml:space="preserve">database </w:t>
      </w:r>
      <w:r w:rsidRPr="00475805">
        <w:rPr>
          <w:sz w:val="24"/>
          <w:lang w:val="id-ID"/>
        </w:rPr>
        <w:t xml:space="preserve">dan kembali ke kelas antarmuka beserta </w:t>
      </w:r>
      <w:r w:rsidRPr="00475805">
        <w:rPr>
          <w:i/>
          <w:sz w:val="24"/>
          <w:lang w:val="id-ID"/>
        </w:rPr>
        <w:t xml:space="preserve">feedback </w:t>
      </w:r>
      <w:r w:rsidRPr="00475805">
        <w:rPr>
          <w:sz w:val="24"/>
          <w:lang w:val="id-ID"/>
        </w:rPr>
        <w:t xml:space="preserve">status </w:t>
      </w:r>
      <w:r w:rsidRPr="00475805">
        <w:rPr>
          <w:i/>
          <w:sz w:val="24"/>
          <w:lang w:val="id-ID"/>
        </w:rPr>
        <w:t>message</w:t>
      </w:r>
      <w:r w:rsidRPr="00475805">
        <w:rPr>
          <w:sz w:val="24"/>
          <w:lang w:val="id-ID"/>
        </w:rPr>
        <w:t xml:space="preserve">. </w:t>
      </w:r>
    </w:p>
    <w:p w14:paraId="345A591B" w14:textId="38FCA8F0" w:rsidR="00475805" w:rsidRPr="00475805" w:rsidRDefault="00475805" w:rsidP="00DE2C69">
      <w:pPr>
        <w:spacing w:line="360" w:lineRule="auto"/>
        <w:ind w:firstLine="839"/>
        <w:jc w:val="both"/>
        <w:rPr>
          <w:sz w:val="24"/>
          <w:lang w:val="id-ID"/>
        </w:rPr>
      </w:pPr>
      <w:r w:rsidRPr="00475805">
        <w:rPr>
          <w:sz w:val="24"/>
          <w:lang w:val="id-ID"/>
        </w:rPr>
        <w:t xml:space="preserve">Untuk mengubah data </w:t>
      </w:r>
      <w:r w:rsidR="00DE2C69" w:rsidRPr="00DE2C69">
        <w:rPr>
          <w:i/>
          <w:sz w:val="24"/>
          <w:lang w:val="id-ID"/>
        </w:rPr>
        <w:t>chart of account</w:t>
      </w:r>
      <w:r w:rsidRPr="00475805">
        <w:rPr>
          <w:i/>
          <w:sz w:val="24"/>
          <w:lang w:val="id-ID"/>
        </w:rPr>
        <w:t xml:space="preserve">, </w:t>
      </w:r>
      <w:r w:rsidRPr="00475805">
        <w:rPr>
          <w:sz w:val="24"/>
          <w:lang w:val="id-ID"/>
        </w:rPr>
        <w:t xml:space="preserve">aktor mengubah data tersebut melalui </w:t>
      </w:r>
      <w:r w:rsidRPr="00475805">
        <w:rPr>
          <w:i/>
          <w:sz w:val="24"/>
          <w:lang w:val="id-ID"/>
        </w:rPr>
        <w:t>form</w:t>
      </w:r>
      <w:r w:rsidRPr="00475805">
        <w:rPr>
          <w:sz w:val="24"/>
          <w:lang w:val="id-ID"/>
        </w:rPr>
        <w:t xml:space="preserve"> ubah data </w:t>
      </w:r>
      <w:r w:rsidR="00DE2C69" w:rsidRPr="00DE2C69">
        <w:rPr>
          <w:i/>
          <w:sz w:val="24"/>
          <w:lang w:val="id-ID"/>
        </w:rPr>
        <w:t xml:space="preserve">chart of account </w:t>
      </w:r>
      <w:r w:rsidRPr="00475805">
        <w:rPr>
          <w:sz w:val="24"/>
          <w:lang w:val="id-ID"/>
        </w:rPr>
        <w:t xml:space="preserve">untuk selanjutnya dilakukan validasi oleh kelas </w:t>
      </w:r>
      <w:r w:rsidRPr="00475805">
        <w:rPr>
          <w:i/>
          <w:sz w:val="24"/>
          <w:lang w:val="id-ID"/>
        </w:rPr>
        <w:t>validator</w:t>
      </w:r>
      <w:r w:rsidRPr="00475805">
        <w:rPr>
          <w:sz w:val="24"/>
          <w:lang w:val="id-ID"/>
        </w:rPr>
        <w:t xml:space="preserve">. Jika data sukses divalidasi maka sistem akan mengubah data terpilih pada </w:t>
      </w:r>
      <w:r w:rsidRPr="00475805">
        <w:rPr>
          <w:i/>
          <w:sz w:val="24"/>
          <w:lang w:val="id-ID"/>
        </w:rPr>
        <w:t>database</w:t>
      </w:r>
      <w:r w:rsidRPr="00475805">
        <w:rPr>
          <w:sz w:val="24"/>
          <w:lang w:val="id-ID"/>
        </w:rPr>
        <w:t xml:space="preserve"> dan kembali ke kelas antarmuka beserta </w:t>
      </w:r>
      <w:r w:rsidRPr="00475805">
        <w:rPr>
          <w:i/>
          <w:sz w:val="24"/>
          <w:lang w:val="id-ID"/>
        </w:rPr>
        <w:t>feedback</w:t>
      </w:r>
      <w:r w:rsidRPr="00475805">
        <w:rPr>
          <w:sz w:val="24"/>
          <w:lang w:val="id-ID"/>
        </w:rPr>
        <w:t xml:space="preserve"> status </w:t>
      </w:r>
      <w:r w:rsidRPr="00475805">
        <w:rPr>
          <w:i/>
          <w:sz w:val="24"/>
          <w:lang w:val="id-ID"/>
        </w:rPr>
        <w:t>message</w:t>
      </w:r>
      <w:r w:rsidRPr="00475805">
        <w:rPr>
          <w:sz w:val="24"/>
          <w:lang w:val="id-ID"/>
        </w:rPr>
        <w:t>.</w:t>
      </w:r>
    </w:p>
    <w:p w14:paraId="4B53BCBD" w14:textId="77777777" w:rsidR="00475805" w:rsidRDefault="00475805" w:rsidP="00475805">
      <w:pPr>
        <w:spacing w:line="360" w:lineRule="auto"/>
        <w:jc w:val="both"/>
        <w:rPr>
          <w:sz w:val="24"/>
          <w:lang w:val="id-ID"/>
        </w:rPr>
      </w:pPr>
    </w:p>
    <w:p w14:paraId="4FE9E23E" w14:textId="77777777" w:rsidR="00DE2C69" w:rsidRDefault="00DE2C69" w:rsidP="00475805">
      <w:pPr>
        <w:spacing w:line="360" w:lineRule="auto"/>
        <w:jc w:val="both"/>
        <w:rPr>
          <w:sz w:val="24"/>
          <w:lang w:val="id-ID"/>
        </w:rPr>
      </w:pPr>
    </w:p>
    <w:p w14:paraId="5A99434E" w14:textId="77777777" w:rsidR="00DE2C69" w:rsidRDefault="00DE2C69" w:rsidP="00475805">
      <w:pPr>
        <w:spacing w:line="360" w:lineRule="auto"/>
        <w:jc w:val="both"/>
        <w:rPr>
          <w:sz w:val="24"/>
          <w:lang w:val="id-ID"/>
        </w:rPr>
      </w:pPr>
    </w:p>
    <w:p w14:paraId="44B7FEEC" w14:textId="77777777" w:rsidR="00DE2C69" w:rsidRDefault="00DE2C69" w:rsidP="00475805">
      <w:pPr>
        <w:spacing w:line="360" w:lineRule="auto"/>
        <w:jc w:val="both"/>
        <w:rPr>
          <w:sz w:val="24"/>
          <w:lang w:val="id-ID"/>
        </w:rPr>
      </w:pPr>
    </w:p>
    <w:p w14:paraId="61BB79AD" w14:textId="77777777" w:rsidR="00DE2C69" w:rsidRDefault="00DE2C69" w:rsidP="00475805">
      <w:pPr>
        <w:spacing w:line="360" w:lineRule="auto"/>
        <w:jc w:val="both"/>
        <w:rPr>
          <w:sz w:val="24"/>
          <w:lang w:val="id-ID"/>
        </w:rPr>
      </w:pPr>
    </w:p>
    <w:p w14:paraId="7037C8CC" w14:textId="77777777" w:rsidR="00DE2C69" w:rsidRDefault="00DE2C69" w:rsidP="00475805">
      <w:pPr>
        <w:spacing w:line="360" w:lineRule="auto"/>
        <w:jc w:val="both"/>
        <w:rPr>
          <w:sz w:val="24"/>
          <w:lang w:val="id-ID"/>
        </w:rPr>
      </w:pPr>
    </w:p>
    <w:p w14:paraId="271F29FB" w14:textId="77777777" w:rsidR="00DE2C69" w:rsidRDefault="00DE2C69" w:rsidP="00475805">
      <w:pPr>
        <w:spacing w:line="360" w:lineRule="auto"/>
        <w:jc w:val="both"/>
        <w:rPr>
          <w:sz w:val="24"/>
          <w:lang w:val="id-ID"/>
        </w:rPr>
      </w:pPr>
    </w:p>
    <w:p w14:paraId="719A3D00" w14:textId="77777777" w:rsidR="00DE2C69" w:rsidRDefault="00DE2C69" w:rsidP="00475805">
      <w:pPr>
        <w:spacing w:line="360" w:lineRule="auto"/>
        <w:jc w:val="both"/>
        <w:rPr>
          <w:sz w:val="24"/>
          <w:lang w:val="id-ID"/>
        </w:rPr>
      </w:pPr>
    </w:p>
    <w:p w14:paraId="45231964" w14:textId="77777777" w:rsidR="00DE2C69" w:rsidRDefault="00DE2C69" w:rsidP="00475805">
      <w:pPr>
        <w:spacing w:line="360" w:lineRule="auto"/>
        <w:jc w:val="both"/>
        <w:rPr>
          <w:sz w:val="24"/>
          <w:lang w:val="id-ID"/>
        </w:rPr>
      </w:pPr>
    </w:p>
    <w:p w14:paraId="6E91FCD9" w14:textId="77777777" w:rsidR="00DE2C69" w:rsidRDefault="00DE2C69" w:rsidP="00475805">
      <w:pPr>
        <w:spacing w:line="360" w:lineRule="auto"/>
        <w:jc w:val="both"/>
        <w:rPr>
          <w:sz w:val="24"/>
          <w:lang w:val="id-ID"/>
        </w:rPr>
      </w:pPr>
    </w:p>
    <w:p w14:paraId="719E03C5" w14:textId="77777777" w:rsidR="00DE2C69" w:rsidRDefault="00DE2C69" w:rsidP="00475805">
      <w:pPr>
        <w:spacing w:line="360" w:lineRule="auto"/>
        <w:jc w:val="both"/>
        <w:rPr>
          <w:sz w:val="24"/>
          <w:lang w:val="id-ID"/>
        </w:rPr>
      </w:pPr>
    </w:p>
    <w:p w14:paraId="56038EFB" w14:textId="77777777" w:rsidR="00DE2C69" w:rsidRDefault="00DE2C69" w:rsidP="00475805">
      <w:pPr>
        <w:spacing w:line="360" w:lineRule="auto"/>
        <w:jc w:val="both"/>
        <w:rPr>
          <w:sz w:val="24"/>
          <w:lang w:val="id-ID"/>
        </w:rPr>
      </w:pPr>
    </w:p>
    <w:p w14:paraId="61911B1B" w14:textId="77777777" w:rsidR="00DE2C69" w:rsidRDefault="00DE2C69" w:rsidP="00475805">
      <w:pPr>
        <w:spacing w:line="360" w:lineRule="auto"/>
        <w:jc w:val="both"/>
        <w:rPr>
          <w:sz w:val="24"/>
          <w:lang w:val="id-ID"/>
        </w:rPr>
      </w:pPr>
    </w:p>
    <w:p w14:paraId="16C9D88B" w14:textId="77777777" w:rsidR="00DE2C69" w:rsidRDefault="00DE2C69" w:rsidP="00475805">
      <w:pPr>
        <w:spacing w:line="360" w:lineRule="auto"/>
        <w:jc w:val="both"/>
        <w:rPr>
          <w:sz w:val="24"/>
          <w:lang w:val="id-ID"/>
        </w:rPr>
      </w:pPr>
    </w:p>
    <w:p w14:paraId="36747103" w14:textId="77777777" w:rsidR="000E7B79" w:rsidRDefault="000E7B79" w:rsidP="00475805">
      <w:pPr>
        <w:spacing w:line="360" w:lineRule="auto"/>
        <w:jc w:val="both"/>
        <w:rPr>
          <w:sz w:val="24"/>
          <w:lang w:val="id-ID"/>
        </w:rPr>
      </w:pPr>
    </w:p>
    <w:p w14:paraId="1B624752" w14:textId="77777777" w:rsidR="0032750B" w:rsidRPr="00475805" w:rsidRDefault="0032750B" w:rsidP="00475805">
      <w:pPr>
        <w:spacing w:line="360" w:lineRule="auto"/>
        <w:jc w:val="both"/>
        <w:rPr>
          <w:sz w:val="24"/>
          <w:lang w:val="id-ID"/>
        </w:rPr>
      </w:pPr>
    </w:p>
    <w:p w14:paraId="012F86FC" w14:textId="4F87DA76" w:rsidR="00880E9F" w:rsidRPr="00880E9F" w:rsidRDefault="00B96E21" w:rsidP="000109CC">
      <w:pPr>
        <w:pStyle w:val="Heading5"/>
      </w:pPr>
      <w:r w:rsidRPr="00B96E21">
        <w:rPr>
          <w:bCs/>
          <w:i/>
          <w:lang w:val="de-DE"/>
        </w:rPr>
        <w:lastRenderedPageBreak/>
        <w:t xml:space="preserve">Sequence Diagram </w:t>
      </w:r>
      <w:r w:rsidRPr="00B96E21">
        <w:rPr>
          <w:bCs/>
          <w:lang w:val="de-DE"/>
        </w:rPr>
        <w:t xml:space="preserve">Mendata </w:t>
      </w:r>
      <w:r w:rsidRPr="00B96E21">
        <w:rPr>
          <w:bCs/>
          <w:lang w:val="id-ID"/>
        </w:rPr>
        <w:t>Item Barang</w:t>
      </w:r>
    </w:p>
    <w:p w14:paraId="175A22ED" w14:textId="26510905" w:rsidR="00880E9F" w:rsidRPr="00880E9F" w:rsidRDefault="00B96E21" w:rsidP="004C4AA9">
      <w:pPr>
        <w:pStyle w:val="ParagrifIsi"/>
      </w:pPr>
      <w:r w:rsidRPr="00B96E21">
        <w:t>Pada G</w:t>
      </w:r>
      <w:r>
        <w:t>ambar 3. 8</w:t>
      </w:r>
      <w:r w:rsidRPr="00B96E21">
        <w:t xml:space="preserve"> berikut ini adalah </w:t>
      </w:r>
      <w:r w:rsidRPr="00B96E21">
        <w:rPr>
          <w:i/>
        </w:rPr>
        <w:t xml:space="preserve">sequence diagram </w:t>
      </w:r>
      <w:r w:rsidRPr="00B96E21">
        <w:t xml:space="preserve">dari proses mendata </w:t>
      </w:r>
      <w:r w:rsidRPr="00B96E21">
        <w:rPr>
          <w:lang w:val="id-ID"/>
        </w:rPr>
        <w:t>item barang yang dilakukan</w:t>
      </w:r>
      <w:r w:rsidRPr="00B96E21">
        <w:t xml:space="preserve"> oleh </w:t>
      </w:r>
      <w:r w:rsidRPr="00B96E21">
        <w:rPr>
          <w:lang w:val="id-ID"/>
        </w:rPr>
        <w:t>pegawai keuangan pada</w:t>
      </w:r>
      <w:r w:rsidRPr="00B96E21">
        <w:t xml:space="preserve"> sistem</w:t>
      </w:r>
      <w:r w:rsidR="00880E9F" w:rsidRPr="00880E9F">
        <w:t>.</w:t>
      </w:r>
    </w:p>
    <w:p w14:paraId="0F4A986E" w14:textId="0E9160B0" w:rsidR="007B236C" w:rsidRDefault="007C6E5C" w:rsidP="005C0901">
      <w:pPr>
        <w:pStyle w:val="Heading5"/>
        <w:numPr>
          <w:ilvl w:val="0"/>
          <w:numId w:val="0"/>
        </w:numPr>
        <w:jc w:val="center"/>
      </w:pPr>
      <w:r w:rsidRPr="007C6E5C">
        <w:rPr>
          <w:noProof/>
          <w:lang w:eastAsia="en-US"/>
        </w:rPr>
        <w:drawing>
          <wp:inline distT="0" distB="0" distL="0" distR="0" wp14:anchorId="7914921C" wp14:editId="3ECDEBD1">
            <wp:extent cx="5041139" cy="7102549"/>
            <wp:effectExtent l="0" t="0" r="7620" b="3175"/>
            <wp:docPr id="423" name="Picture 423" descr="C:\Users\User\Downloads\SEQUENCE DIAGRAM MENDATA ITEM BARAN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9" descr="C:\Users\User\Downloads\SEQUENCE DIAGRAM MENDATA ITEM BARANG.drawio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55816" cy="7123228"/>
                    </a:xfrm>
                    <a:prstGeom prst="rect">
                      <a:avLst/>
                    </a:prstGeom>
                    <a:noFill/>
                    <a:ln>
                      <a:noFill/>
                    </a:ln>
                  </pic:spPr>
                </pic:pic>
              </a:graphicData>
            </a:graphic>
          </wp:inline>
        </w:drawing>
      </w:r>
    </w:p>
    <w:p w14:paraId="12D9FAFC" w14:textId="4F7E4EA4" w:rsidR="000E7B79" w:rsidRPr="000E7B79" w:rsidRDefault="007B236C" w:rsidP="000E7B79">
      <w:pPr>
        <w:pStyle w:val="Caption"/>
        <w:rPr>
          <w:lang w:val="id-ID"/>
        </w:rPr>
      </w:pPr>
      <w:bookmarkStart w:id="152" w:name="_Toc101083678"/>
      <w:bookmarkStart w:id="153" w:name="_Toc105002690"/>
      <w:r w:rsidRPr="007B236C">
        <w:rPr>
          <w:b/>
        </w:rPr>
        <w:t xml:space="preserve">Gambar 3. </w:t>
      </w:r>
      <w:r w:rsidRPr="007B236C">
        <w:rPr>
          <w:b/>
        </w:rPr>
        <w:fldChar w:fldCharType="begin"/>
      </w:r>
      <w:r w:rsidRPr="007B236C">
        <w:rPr>
          <w:b/>
        </w:rPr>
        <w:instrText xml:space="preserve"> SEQ Gambar_3. \* ARABIC </w:instrText>
      </w:r>
      <w:r w:rsidRPr="007B236C">
        <w:rPr>
          <w:b/>
        </w:rPr>
        <w:fldChar w:fldCharType="separate"/>
      </w:r>
      <w:r w:rsidR="00C072AF">
        <w:rPr>
          <w:b/>
          <w:noProof/>
        </w:rPr>
        <w:t>8</w:t>
      </w:r>
      <w:r w:rsidRPr="007B236C">
        <w:rPr>
          <w:b/>
        </w:rPr>
        <w:fldChar w:fldCharType="end"/>
      </w:r>
      <w:r w:rsidRPr="007B236C">
        <w:rPr>
          <w:rFonts w:eastAsia="Times New Roman"/>
          <w:i/>
          <w:iCs w:val="0"/>
          <w:color w:val="000000"/>
          <w:szCs w:val="24"/>
          <w:lang w:val="de-DE"/>
        </w:rPr>
        <w:t xml:space="preserve"> </w:t>
      </w:r>
      <w:r w:rsidRPr="007B236C">
        <w:rPr>
          <w:i/>
          <w:lang w:val="de-DE"/>
        </w:rPr>
        <w:t>Sequence diagram</w:t>
      </w:r>
      <w:r w:rsidRPr="007B236C">
        <w:rPr>
          <w:lang w:val="de-DE"/>
        </w:rPr>
        <w:t xml:space="preserve"> mendata </w:t>
      </w:r>
      <w:r w:rsidRPr="007B236C">
        <w:rPr>
          <w:lang w:val="id-ID"/>
        </w:rPr>
        <w:t>item barang</w:t>
      </w:r>
      <w:bookmarkEnd w:id="152"/>
      <w:bookmarkEnd w:id="153"/>
    </w:p>
    <w:p w14:paraId="7B0650D5" w14:textId="748375BE" w:rsidR="000E136A" w:rsidRPr="000E136A" w:rsidRDefault="000E136A" w:rsidP="000E136A">
      <w:pPr>
        <w:spacing w:line="360" w:lineRule="auto"/>
        <w:ind w:firstLine="839"/>
        <w:jc w:val="both"/>
        <w:rPr>
          <w:sz w:val="24"/>
          <w:lang w:val="id-ID"/>
        </w:rPr>
      </w:pPr>
      <w:r w:rsidRPr="000E136A">
        <w:rPr>
          <w:sz w:val="24"/>
          <w:lang w:val="id-ID"/>
        </w:rPr>
        <w:lastRenderedPageBreak/>
        <w:t xml:space="preserve">Pada Gambar </w:t>
      </w:r>
      <w:r>
        <w:rPr>
          <w:sz w:val="24"/>
          <w:lang w:val="id-ID"/>
        </w:rPr>
        <w:t>3. 8</w:t>
      </w:r>
      <w:r w:rsidRPr="000E136A">
        <w:rPr>
          <w:sz w:val="24"/>
          <w:lang w:val="id-ID"/>
        </w:rPr>
        <w:t xml:space="preserve">, dapat dilihat bahwa aktor yang terlibat pada </w:t>
      </w:r>
      <w:r w:rsidRPr="000E136A">
        <w:rPr>
          <w:i/>
          <w:sz w:val="24"/>
          <w:lang w:val="id-ID"/>
        </w:rPr>
        <w:t xml:space="preserve">sequence diagram </w:t>
      </w:r>
      <w:r w:rsidRPr="000E136A">
        <w:rPr>
          <w:sz w:val="24"/>
          <w:lang w:val="id-ID"/>
        </w:rPr>
        <w:t xml:space="preserve">kali ini adalah pegawai keuangan. Pegawai keuangan dapat melihat, menambah, mengubah, dan menghapus data </w:t>
      </w:r>
      <w:r>
        <w:rPr>
          <w:sz w:val="24"/>
          <w:lang w:val="id-ID"/>
        </w:rPr>
        <w:t>item barang</w:t>
      </w:r>
      <w:r w:rsidRPr="000E136A">
        <w:rPr>
          <w:sz w:val="24"/>
          <w:lang w:val="id-ID"/>
        </w:rPr>
        <w:t xml:space="preserve">. Ketika melihat data </w:t>
      </w:r>
      <w:r w:rsidR="00AE14A2" w:rsidRPr="00AE14A2">
        <w:rPr>
          <w:sz w:val="24"/>
          <w:lang w:val="id-ID"/>
        </w:rPr>
        <w:t>item barang</w:t>
      </w:r>
      <w:r w:rsidRPr="000E136A">
        <w:rPr>
          <w:sz w:val="24"/>
          <w:lang w:val="id-ID"/>
        </w:rPr>
        <w:t xml:space="preserve">, aktor mengakses kelas antarmuka dengan menekan tombol menu </w:t>
      </w:r>
      <w:r w:rsidR="00AE14A2" w:rsidRPr="00AE14A2">
        <w:rPr>
          <w:sz w:val="24"/>
          <w:lang w:val="id-ID"/>
        </w:rPr>
        <w:t>item barang</w:t>
      </w:r>
      <w:r w:rsidRPr="000E136A">
        <w:rPr>
          <w:sz w:val="24"/>
          <w:lang w:val="id-ID"/>
        </w:rPr>
        <w:t xml:space="preserve">, lalu sistem mengambil semua data </w:t>
      </w:r>
      <w:r w:rsidR="00AE14A2" w:rsidRPr="00AE14A2">
        <w:rPr>
          <w:sz w:val="24"/>
          <w:lang w:val="id-ID"/>
        </w:rPr>
        <w:t xml:space="preserve">item barang </w:t>
      </w:r>
      <w:r w:rsidRPr="000E136A">
        <w:rPr>
          <w:sz w:val="24"/>
          <w:lang w:val="id-ID"/>
        </w:rPr>
        <w:t xml:space="preserve">dari </w:t>
      </w:r>
      <w:r w:rsidRPr="000E136A">
        <w:rPr>
          <w:i/>
          <w:sz w:val="24"/>
          <w:lang w:val="id-ID"/>
        </w:rPr>
        <w:t>database</w:t>
      </w:r>
      <w:r w:rsidRPr="000E136A">
        <w:rPr>
          <w:sz w:val="24"/>
          <w:lang w:val="id-ID"/>
        </w:rPr>
        <w:t xml:space="preserve"> dan mengembalikan data tersebut kepada kelas antarmuka. </w:t>
      </w:r>
    </w:p>
    <w:p w14:paraId="3C57EC5F" w14:textId="0D17E681" w:rsidR="000E136A" w:rsidRPr="000E136A" w:rsidRDefault="000E136A" w:rsidP="000E136A">
      <w:pPr>
        <w:spacing w:line="360" w:lineRule="auto"/>
        <w:ind w:firstLine="839"/>
        <w:jc w:val="both"/>
        <w:rPr>
          <w:sz w:val="24"/>
          <w:lang w:val="id-ID"/>
        </w:rPr>
      </w:pPr>
      <w:r w:rsidRPr="000E136A">
        <w:rPr>
          <w:sz w:val="24"/>
          <w:lang w:val="id-ID"/>
        </w:rPr>
        <w:t xml:space="preserve">Ketika menambah data </w:t>
      </w:r>
      <w:r w:rsidR="00AE14A2" w:rsidRPr="00AE14A2">
        <w:rPr>
          <w:sz w:val="24"/>
          <w:lang w:val="id-ID"/>
        </w:rPr>
        <w:t>item barang</w:t>
      </w:r>
      <w:r w:rsidRPr="000E136A">
        <w:rPr>
          <w:sz w:val="24"/>
          <w:lang w:val="id-ID"/>
        </w:rPr>
        <w:t xml:space="preserve">, aktor menambahkan data tersebut melalui </w:t>
      </w:r>
      <w:r w:rsidRPr="000E136A">
        <w:rPr>
          <w:i/>
          <w:sz w:val="24"/>
          <w:lang w:val="id-ID"/>
        </w:rPr>
        <w:t xml:space="preserve">form </w:t>
      </w:r>
      <w:r w:rsidRPr="000E136A">
        <w:rPr>
          <w:sz w:val="24"/>
          <w:lang w:val="id-ID"/>
        </w:rPr>
        <w:t xml:space="preserve">tambah data </w:t>
      </w:r>
      <w:r w:rsidR="00AE14A2" w:rsidRPr="00AE14A2">
        <w:rPr>
          <w:sz w:val="24"/>
          <w:lang w:val="id-ID"/>
        </w:rPr>
        <w:t xml:space="preserve">item barang </w:t>
      </w:r>
      <w:r w:rsidRPr="000E136A">
        <w:rPr>
          <w:sz w:val="24"/>
          <w:lang w:val="id-ID"/>
        </w:rPr>
        <w:t xml:space="preserve">untuk selanjutnya dilakukan validasi oleh kelas </w:t>
      </w:r>
      <w:r w:rsidRPr="000E136A">
        <w:rPr>
          <w:i/>
          <w:sz w:val="24"/>
          <w:lang w:val="id-ID"/>
        </w:rPr>
        <w:t>validator</w:t>
      </w:r>
      <w:r w:rsidRPr="000E136A">
        <w:rPr>
          <w:sz w:val="24"/>
          <w:lang w:val="id-ID"/>
        </w:rPr>
        <w:t xml:space="preserve">. Jika data sukses divalidasi maka sistem akan menambahkan data tersebut kedalam </w:t>
      </w:r>
      <w:r w:rsidRPr="000E136A">
        <w:rPr>
          <w:i/>
          <w:sz w:val="24"/>
          <w:lang w:val="id-ID"/>
        </w:rPr>
        <w:t xml:space="preserve">database </w:t>
      </w:r>
      <w:r w:rsidRPr="000E136A">
        <w:rPr>
          <w:sz w:val="24"/>
          <w:lang w:val="id-ID"/>
        </w:rPr>
        <w:t xml:space="preserve">dan kembali ke kelas antarmuka beserta </w:t>
      </w:r>
      <w:r w:rsidRPr="000E136A">
        <w:rPr>
          <w:i/>
          <w:sz w:val="24"/>
          <w:lang w:val="id-ID"/>
        </w:rPr>
        <w:t xml:space="preserve">feedback </w:t>
      </w:r>
      <w:r w:rsidRPr="000E136A">
        <w:rPr>
          <w:sz w:val="24"/>
          <w:lang w:val="id-ID"/>
        </w:rPr>
        <w:t xml:space="preserve">status </w:t>
      </w:r>
      <w:r w:rsidRPr="000E136A">
        <w:rPr>
          <w:i/>
          <w:sz w:val="24"/>
          <w:lang w:val="id-ID"/>
        </w:rPr>
        <w:t>message</w:t>
      </w:r>
      <w:r w:rsidR="008367F0">
        <w:rPr>
          <w:sz w:val="24"/>
          <w:lang w:val="id-ID"/>
        </w:rPr>
        <w:t>.</w:t>
      </w:r>
    </w:p>
    <w:p w14:paraId="1413CF0F" w14:textId="67B945A4" w:rsidR="000E136A" w:rsidRPr="000E136A" w:rsidRDefault="000E136A" w:rsidP="000E136A">
      <w:pPr>
        <w:spacing w:line="360" w:lineRule="auto"/>
        <w:ind w:firstLine="839"/>
        <w:jc w:val="both"/>
        <w:rPr>
          <w:sz w:val="24"/>
          <w:lang w:val="id-ID"/>
        </w:rPr>
      </w:pPr>
      <w:r w:rsidRPr="000E136A">
        <w:rPr>
          <w:sz w:val="24"/>
          <w:lang w:val="id-ID"/>
        </w:rPr>
        <w:t xml:space="preserve">Untuk mengubah data </w:t>
      </w:r>
      <w:r w:rsidR="00AE14A2" w:rsidRPr="00AE14A2">
        <w:rPr>
          <w:sz w:val="24"/>
          <w:lang w:val="id-ID"/>
        </w:rPr>
        <w:t>item barang</w:t>
      </w:r>
      <w:r w:rsidRPr="000E136A">
        <w:rPr>
          <w:i/>
          <w:sz w:val="24"/>
          <w:lang w:val="id-ID"/>
        </w:rPr>
        <w:t xml:space="preserve">, </w:t>
      </w:r>
      <w:r w:rsidRPr="000E136A">
        <w:rPr>
          <w:sz w:val="24"/>
          <w:lang w:val="id-ID"/>
        </w:rPr>
        <w:t xml:space="preserve">aktor mengubah data tersebut melalui </w:t>
      </w:r>
      <w:r w:rsidRPr="000E136A">
        <w:rPr>
          <w:i/>
          <w:sz w:val="24"/>
          <w:lang w:val="id-ID"/>
        </w:rPr>
        <w:t>form</w:t>
      </w:r>
      <w:r w:rsidRPr="000E136A">
        <w:rPr>
          <w:sz w:val="24"/>
          <w:lang w:val="id-ID"/>
        </w:rPr>
        <w:t xml:space="preserve"> ubah data </w:t>
      </w:r>
      <w:r w:rsidR="00AE14A2" w:rsidRPr="00AE14A2">
        <w:rPr>
          <w:sz w:val="24"/>
          <w:lang w:val="id-ID"/>
        </w:rPr>
        <w:t xml:space="preserve">item barang </w:t>
      </w:r>
      <w:r w:rsidRPr="000E136A">
        <w:rPr>
          <w:sz w:val="24"/>
          <w:lang w:val="id-ID"/>
        </w:rPr>
        <w:t xml:space="preserve">untuk selanjutnya dilakukan validasi oleh kelas </w:t>
      </w:r>
      <w:r w:rsidRPr="000E136A">
        <w:rPr>
          <w:i/>
          <w:sz w:val="24"/>
          <w:lang w:val="id-ID"/>
        </w:rPr>
        <w:t>validator</w:t>
      </w:r>
      <w:r w:rsidRPr="000E136A">
        <w:rPr>
          <w:sz w:val="24"/>
          <w:lang w:val="id-ID"/>
        </w:rPr>
        <w:t xml:space="preserve">. Jika data sukses divalidasi maka sistem akan mengubah data terpilih pada </w:t>
      </w:r>
      <w:r w:rsidRPr="000E136A">
        <w:rPr>
          <w:i/>
          <w:sz w:val="24"/>
          <w:lang w:val="id-ID"/>
        </w:rPr>
        <w:t>database</w:t>
      </w:r>
      <w:r w:rsidRPr="000E136A">
        <w:rPr>
          <w:sz w:val="24"/>
          <w:lang w:val="id-ID"/>
        </w:rPr>
        <w:t xml:space="preserve"> dan kembali ke kelas antarmuka beserta </w:t>
      </w:r>
      <w:r w:rsidRPr="000E136A">
        <w:rPr>
          <w:i/>
          <w:sz w:val="24"/>
          <w:lang w:val="id-ID"/>
        </w:rPr>
        <w:t>feedback</w:t>
      </w:r>
      <w:r w:rsidRPr="000E136A">
        <w:rPr>
          <w:sz w:val="24"/>
          <w:lang w:val="id-ID"/>
        </w:rPr>
        <w:t xml:space="preserve"> status </w:t>
      </w:r>
      <w:r w:rsidRPr="000E136A">
        <w:rPr>
          <w:i/>
          <w:sz w:val="24"/>
          <w:lang w:val="id-ID"/>
        </w:rPr>
        <w:t>message</w:t>
      </w:r>
      <w:r w:rsidRPr="000E136A">
        <w:rPr>
          <w:sz w:val="24"/>
          <w:lang w:val="id-ID"/>
        </w:rPr>
        <w:t xml:space="preserve">. </w:t>
      </w:r>
    </w:p>
    <w:p w14:paraId="4CB31B5E" w14:textId="508A91B5" w:rsidR="000E136A" w:rsidRDefault="000E136A" w:rsidP="000E136A">
      <w:pPr>
        <w:spacing w:line="360" w:lineRule="auto"/>
        <w:ind w:firstLine="839"/>
        <w:jc w:val="both"/>
        <w:rPr>
          <w:i/>
          <w:sz w:val="24"/>
          <w:lang w:val="id-ID"/>
        </w:rPr>
      </w:pPr>
      <w:r w:rsidRPr="000E136A">
        <w:rPr>
          <w:sz w:val="24"/>
          <w:lang w:val="id-ID"/>
        </w:rPr>
        <w:t xml:space="preserve">Sedangkan ketika menghapus data </w:t>
      </w:r>
      <w:r w:rsidR="00AE14A2" w:rsidRPr="00AE14A2">
        <w:rPr>
          <w:sz w:val="24"/>
          <w:lang w:val="id-ID"/>
        </w:rPr>
        <w:t>item barang</w:t>
      </w:r>
      <w:r w:rsidRPr="000E136A">
        <w:rPr>
          <w:i/>
          <w:sz w:val="24"/>
          <w:lang w:val="id-ID"/>
        </w:rPr>
        <w:t xml:space="preserve">, </w:t>
      </w:r>
      <w:r w:rsidRPr="000E136A">
        <w:rPr>
          <w:sz w:val="24"/>
          <w:lang w:val="id-ID"/>
        </w:rPr>
        <w:t xml:space="preserve">aktor melakukan konfirmasi terhadap data yang akan dihapus untuk selanjutnya dilakukan validasi oleh kelas </w:t>
      </w:r>
      <w:r w:rsidRPr="000E136A">
        <w:rPr>
          <w:i/>
          <w:sz w:val="24"/>
          <w:lang w:val="id-ID"/>
        </w:rPr>
        <w:t>validator</w:t>
      </w:r>
      <w:r w:rsidRPr="000E136A">
        <w:rPr>
          <w:sz w:val="24"/>
          <w:lang w:val="id-ID"/>
        </w:rPr>
        <w:t xml:space="preserve">. Jika data sukses divalidasi maka sistem akan menghapus data terpilih pada </w:t>
      </w:r>
      <w:r w:rsidRPr="000E136A">
        <w:rPr>
          <w:i/>
          <w:sz w:val="24"/>
          <w:lang w:val="id-ID"/>
        </w:rPr>
        <w:t>database</w:t>
      </w:r>
      <w:r w:rsidRPr="000E136A">
        <w:rPr>
          <w:sz w:val="24"/>
          <w:lang w:val="id-ID"/>
        </w:rPr>
        <w:t xml:space="preserve"> dan kembali ke kelas antarmuka beserta </w:t>
      </w:r>
      <w:r w:rsidRPr="000E136A">
        <w:rPr>
          <w:i/>
          <w:sz w:val="24"/>
          <w:lang w:val="id-ID"/>
        </w:rPr>
        <w:t>feedback</w:t>
      </w:r>
      <w:r w:rsidRPr="000E136A">
        <w:rPr>
          <w:sz w:val="24"/>
          <w:lang w:val="id-ID"/>
        </w:rPr>
        <w:t xml:space="preserve"> status </w:t>
      </w:r>
      <w:r w:rsidRPr="000E136A">
        <w:rPr>
          <w:i/>
          <w:sz w:val="24"/>
          <w:lang w:val="id-ID"/>
        </w:rPr>
        <w:t>message</w:t>
      </w:r>
      <w:r w:rsidR="00AE14A2">
        <w:rPr>
          <w:i/>
          <w:sz w:val="24"/>
          <w:lang w:val="id-ID"/>
        </w:rPr>
        <w:t>.</w:t>
      </w:r>
    </w:p>
    <w:p w14:paraId="3B9BD327" w14:textId="77777777" w:rsidR="000E7B79" w:rsidRDefault="000E7B79" w:rsidP="000E136A">
      <w:pPr>
        <w:spacing w:line="360" w:lineRule="auto"/>
        <w:ind w:firstLine="839"/>
        <w:jc w:val="both"/>
        <w:rPr>
          <w:i/>
          <w:sz w:val="24"/>
          <w:lang w:val="id-ID"/>
        </w:rPr>
      </w:pPr>
    </w:p>
    <w:p w14:paraId="7BFED7EC" w14:textId="77777777" w:rsidR="000E7B79" w:rsidRDefault="000E7B79" w:rsidP="000E136A">
      <w:pPr>
        <w:spacing w:line="360" w:lineRule="auto"/>
        <w:ind w:firstLine="839"/>
        <w:jc w:val="both"/>
        <w:rPr>
          <w:i/>
          <w:sz w:val="24"/>
          <w:lang w:val="id-ID"/>
        </w:rPr>
      </w:pPr>
    </w:p>
    <w:p w14:paraId="6F049E46" w14:textId="77777777" w:rsidR="00AE14A2" w:rsidRDefault="00AE14A2" w:rsidP="000E136A">
      <w:pPr>
        <w:spacing w:line="360" w:lineRule="auto"/>
        <w:ind w:firstLine="839"/>
        <w:jc w:val="both"/>
        <w:rPr>
          <w:i/>
          <w:sz w:val="24"/>
          <w:lang w:val="id-ID"/>
        </w:rPr>
      </w:pPr>
    </w:p>
    <w:p w14:paraId="1F38D540" w14:textId="77777777" w:rsidR="00AE14A2" w:rsidRDefault="00AE14A2" w:rsidP="000E136A">
      <w:pPr>
        <w:spacing w:line="360" w:lineRule="auto"/>
        <w:ind w:firstLine="839"/>
        <w:jc w:val="both"/>
        <w:rPr>
          <w:i/>
          <w:sz w:val="24"/>
          <w:lang w:val="id-ID"/>
        </w:rPr>
      </w:pPr>
    </w:p>
    <w:p w14:paraId="6259A86D" w14:textId="77777777" w:rsidR="00AE14A2" w:rsidRDefault="00AE14A2" w:rsidP="000E136A">
      <w:pPr>
        <w:spacing w:line="360" w:lineRule="auto"/>
        <w:ind w:firstLine="839"/>
        <w:jc w:val="both"/>
        <w:rPr>
          <w:i/>
          <w:sz w:val="24"/>
          <w:lang w:val="id-ID"/>
        </w:rPr>
      </w:pPr>
    </w:p>
    <w:p w14:paraId="249F55EF" w14:textId="77777777" w:rsidR="00AE14A2" w:rsidRDefault="00AE14A2" w:rsidP="000E136A">
      <w:pPr>
        <w:spacing w:line="360" w:lineRule="auto"/>
        <w:ind w:firstLine="839"/>
        <w:jc w:val="both"/>
        <w:rPr>
          <w:i/>
          <w:sz w:val="24"/>
          <w:lang w:val="id-ID"/>
        </w:rPr>
      </w:pPr>
    </w:p>
    <w:p w14:paraId="0FB080BA" w14:textId="77777777" w:rsidR="00AE14A2" w:rsidRDefault="00AE14A2" w:rsidP="000E136A">
      <w:pPr>
        <w:spacing w:line="360" w:lineRule="auto"/>
        <w:ind w:firstLine="839"/>
        <w:jc w:val="both"/>
        <w:rPr>
          <w:i/>
          <w:sz w:val="24"/>
          <w:lang w:val="id-ID"/>
        </w:rPr>
      </w:pPr>
    </w:p>
    <w:p w14:paraId="01471D51" w14:textId="77777777" w:rsidR="00AE14A2" w:rsidRDefault="00AE14A2" w:rsidP="000E136A">
      <w:pPr>
        <w:spacing w:line="360" w:lineRule="auto"/>
        <w:ind w:firstLine="839"/>
        <w:jc w:val="both"/>
        <w:rPr>
          <w:i/>
          <w:sz w:val="24"/>
          <w:lang w:val="id-ID"/>
        </w:rPr>
      </w:pPr>
    </w:p>
    <w:p w14:paraId="203C5351" w14:textId="77777777" w:rsidR="00AE14A2" w:rsidRDefault="00AE14A2" w:rsidP="000E136A">
      <w:pPr>
        <w:spacing w:line="360" w:lineRule="auto"/>
        <w:ind w:firstLine="839"/>
        <w:jc w:val="both"/>
        <w:rPr>
          <w:i/>
          <w:sz w:val="24"/>
          <w:lang w:val="id-ID"/>
        </w:rPr>
      </w:pPr>
    </w:p>
    <w:p w14:paraId="45550851" w14:textId="77777777" w:rsidR="00AE14A2" w:rsidRDefault="00AE14A2" w:rsidP="000E136A">
      <w:pPr>
        <w:spacing w:line="360" w:lineRule="auto"/>
        <w:ind w:firstLine="839"/>
        <w:jc w:val="both"/>
        <w:rPr>
          <w:i/>
          <w:sz w:val="24"/>
          <w:lang w:val="id-ID"/>
        </w:rPr>
      </w:pPr>
    </w:p>
    <w:p w14:paraId="59512D3B" w14:textId="77777777" w:rsidR="00AE14A2" w:rsidRDefault="00AE14A2" w:rsidP="000E136A">
      <w:pPr>
        <w:spacing w:line="360" w:lineRule="auto"/>
        <w:ind w:firstLine="839"/>
        <w:jc w:val="both"/>
        <w:rPr>
          <w:i/>
          <w:sz w:val="24"/>
          <w:lang w:val="id-ID"/>
        </w:rPr>
      </w:pPr>
    </w:p>
    <w:p w14:paraId="2E44B774" w14:textId="77777777" w:rsidR="001553DE" w:rsidRPr="000E136A" w:rsidRDefault="001553DE" w:rsidP="000E136A">
      <w:pPr>
        <w:spacing w:line="360" w:lineRule="auto"/>
        <w:ind w:firstLine="839"/>
        <w:jc w:val="both"/>
        <w:rPr>
          <w:sz w:val="24"/>
          <w:lang w:val="id-ID"/>
        </w:rPr>
      </w:pPr>
    </w:p>
    <w:p w14:paraId="77FAAC79" w14:textId="0EE0977F" w:rsidR="00880E9F" w:rsidRPr="00880E9F" w:rsidRDefault="008D3189" w:rsidP="000109CC">
      <w:pPr>
        <w:pStyle w:val="Heading5"/>
      </w:pPr>
      <w:r w:rsidRPr="008D3189">
        <w:rPr>
          <w:bCs/>
          <w:i/>
          <w:lang w:val="de-DE"/>
        </w:rPr>
        <w:lastRenderedPageBreak/>
        <w:t xml:space="preserve">Sequence Diagram </w:t>
      </w:r>
      <w:r w:rsidRPr="008D3189">
        <w:rPr>
          <w:bCs/>
          <w:lang w:val="de-DE"/>
        </w:rPr>
        <w:t>Mendata Item Jasa</w:t>
      </w:r>
    </w:p>
    <w:p w14:paraId="66B78325" w14:textId="106BE704" w:rsidR="00880E9F" w:rsidRDefault="00270BE7" w:rsidP="004C4AA9">
      <w:pPr>
        <w:pStyle w:val="ParagrifIsi"/>
      </w:pPr>
      <w:r>
        <w:t>Pada Gambar 3. 9</w:t>
      </w:r>
      <w:r w:rsidR="008D3189" w:rsidRPr="008D3189">
        <w:t xml:space="preserve"> berikut ini adalah </w:t>
      </w:r>
      <w:r w:rsidR="008D3189" w:rsidRPr="008D3189">
        <w:rPr>
          <w:i/>
        </w:rPr>
        <w:t xml:space="preserve">sequence diagram </w:t>
      </w:r>
      <w:r w:rsidR="008D3189" w:rsidRPr="008D3189">
        <w:t xml:space="preserve">dari proses mendata </w:t>
      </w:r>
      <w:r w:rsidR="008D3189" w:rsidRPr="008D3189">
        <w:rPr>
          <w:lang w:val="id-ID"/>
        </w:rPr>
        <w:t>item jasa yang dilakukan</w:t>
      </w:r>
      <w:r w:rsidR="008D3189" w:rsidRPr="008D3189">
        <w:t xml:space="preserve"> oleh </w:t>
      </w:r>
      <w:r w:rsidR="008D3189" w:rsidRPr="008D3189">
        <w:rPr>
          <w:lang w:val="id-ID"/>
        </w:rPr>
        <w:t>pegawai keuangan pada</w:t>
      </w:r>
      <w:r w:rsidR="008D3189" w:rsidRPr="008D3189">
        <w:t xml:space="preserve"> sistem</w:t>
      </w:r>
      <w:r w:rsidR="00880E9F" w:rsidRPr="00880E9F">
        <w:t>.</w:t>
      </w:r>
    </w:p>
    <w:p w14:paraId="2D3CD51C" w14:textId="57A8DA2C" w:rsidR="007B236C" w:rsidRDefault="00AF31E9" w:rsidP="005C0901">
      <w:pPr>
        <w:pStyle w:val="ParagrifIsi"/>
        <w:jc w:val="center"/>
      </w:pPr>
      <w:r w:rsidRPr="00AF31E9">
        <w:rPr>
          <w:noProof/>
          <w:lang w:val="en-US" w:eastAsia="en-US"/>
        </w:rPr>
        <w:drawing>
          <wp:inline distT="0" distB="0" distL="0" distR="0" wp14:anchorId="4B17E09E" wp14:editId="36B0F27A">
            <wp:extent cx="4775336" cy="7101444"/>
            <wp:effectExtent l="0" t="0" r="6350" b="4445"/>
            <wp:docPr id="425" name="Picture 425" descr="C:\Users\User\Downloads\SEQUENCE DIAGRAM MENDATA PEMBELIAN.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1" descr="C:\Users\User\Downloads\SEQUENCE DIAGRAM MENDATA PEMBELIAN.drawio (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9389" cy="7122342"/>
                    </a:xfrm>
                    <a:prstGeom prst="rect">
                      <a:avLst/>
                    </a:prstGeom>
                    <a:noFill/>
                    <a:ln>
                      <a:noFill/>
                    </a:ln>
                  </pic:spPr>
                </pic:pic>
              </a:graphicData>
            </a:graphic>
          </wp:inline>
        </w:drawing>
      </w:r>
    </w:p>
    <w:p w14:paraId="1B33EA8F" w14:textId="59C601A9" w:rsidR="0032750B" w:rsidRPr="0032750B" w:rsidRDefault="007B236C" w:rsidP="0032750B">
      <w:pPr>
        <w:pStyle w:val="Caption"/>
        <w:rPr>
          <w:lang w:val="de-DE"/>
        </w:rPr>
      </w:pPr>
      <w:bookmarkStart w:id="154" w:name="_Toc101083679"/>
      <w:bookmarkStart w:id="155" w:name="_Toc105002691"/>
      <w:r w:rsidRPr="007B236C">
        <w:rPr>
          <w:b/>
        </w:rPr>
        <w:t xml:space="preserve">Gambar 3. </w:t>
      </w:r>
      <w:r w:rsidRPr="007B236C">
        <w:rPr>
          <w:b/>
        </w:rPr>
        <w:fldChar w:fldCharType="begin"/>
      </w:r>
      <w:r w:rsidRPr="007B236C">
        <w:rPr>
          <w:b/>
        </w:rPr>
        <w:instrText xml:space="preserve"> SEQ Gambar_3. \* ARABIC </w:instrText>
      </w:r>
      <w:r w:rsidRPr="007B236C">
        <w:rPr>
          <w:b/>
        </w:rPr>
        <w:fldChar w:fldCharType="separate"/>
      </w:r>
      <w:r w:rsidR="00C072AF">
        <w:rPr>
          <w:b/>
          <w:noProof/>
        </w:rPr>
        <w:t>9</w:t>
      </w:r>
      <w:r w:rsidRPr="007B236C">
        <w:rPr>
          <w:b/>
        </w:rPr>
        <w:fldChar w:fldCharType="end"/>
      </w:r>
      <w:r w:rsidRPr="007B236C">
        <w:rPr>
          <w:rFonts w:eastAsia="Times New Roman"/>
          <w:i/>
          <w:iCs w:val="0"/>
          <w:color w:val="000000"/>
          <w:szCs w:val="24"/>
          <w:lang w:val="de-DE"/>
        </w:rPr>
        <w:t xml:space="preserve"> </w:t>
      </w:r>
      <w:r w:rsidRPr="007B236C">
        <w:rPr>
          <w:i/>
          <w:lang w:val="de-DE"/>
        </w:rPr>
        <w:t>Sequence diagram</w:t>
      </w:r>
      <w:r w:rsidRPr="007B236C">
        <w:rPr>
          <w:lang w:val="de-DE"/>
        </w:rPr>
        <w:t xml:space="preserve"> mendata item jasa</w:t>
      </w:r>
      <w:bookmarkEnd w:id="154"/>
      <w:bookmarkEnd w:id="155"/>
    </w:p>
    <w:p w14:paraId="262ABABB" w14:textId="0423852E" w:rsidR="00AE14A2" w:rsidRPr="00AE14A2" w:rsidRDefault="00AE14A2" w:rsidP="00AE14A2">
      <w:pPr>
        <w:spacing w:line="360" w:lineRule="auto"/>
        <w:ind w:firstLine="839"/>
        <w:jc w:val="both"/>
        <w:rPr>
          <w:sz w:val="24"/>
          <w:szCs w:val="24"/>
          <w:lang w:val="id-ID"/>
        </w:rPr>
      </w:pPr>
      <w:r w:rsidRPr="00AE14A2">
        <w:rPr>
          <w:sz w:val="24"/>
          <w:szCs w:val="24"/>
          <w:lang w:val="id-ID"/>
        </w:rPr>
        <w:lastRenderedPageBreak/>
        <w:t xml:space="preserve">Pada Gambar </w:t>
      </w:r>
      <w:r>
        <w:rPr>
          <w:sz w:val="24"/>
          <w:szCs w:val="24"/>
          <w:lang w:val="id-ID"/>
        </w:rPr>
        <w:t>3. 9</w:t>
      </w:r>
      <w:r w:rsidRPr="00AE14A2">
        <w:rPr>
          <w:sz w:val="24"/>
          <w:szCs w:val="24"/>
          <w:lang w:val="id-ID"/>
        </w:rPr>
        <w:t xml:space="preserve">, dapat dilihat bahwa aktor yang terlibat pada </w:t>
      </w:r>
      <w:r w:rsidRPr="00AE14A2">
        <w:rPr>
          <w:i/>
          <w:sz w:val="24"/>
          <w:szCs w:val="24"/>
          <w:lang w:val="id-ID"/>
        </w:rPr>
        <w:t xml:space="preserve">sequence diagram </w:t>
      </w:r>
      <w:r w:rsidRPr="00AE14A2">
        <w:rPr>
          <w:sz w:val="24"/>
          <w:szCs w:val="24"/>
          <w:lang w:val="id-ID"/>
        </w:rPr>
        <w:t xml:space="preserve">kali ini adalah pegawai keuangan. Pegawai keuangan dapat melihat, menambah, mengubah, dan menghapus data item </w:t>
      </w:r>
      <w:r>
        <w:rPr>
          <w:sz w:val="24"/>
          <w:szCs w:val="24"/>
          <w:lang w:val="id-ID"/>
        </w:rPr>
        <w:t>jasa</w:t>
      </w:r>
      <w:r w:rsidRPr="00AE14A2">
        <w:rPr>
          <w:sz w:val="24"/>
          <w:szCs w:val="24"/>
          <w:lang w:val="id-ID"/>
        </w:rPr>
        <w:t xml:space="preserve">. Ketika melihat data item jasa, aktor mengakses kelas antarmuka dengan menekan tombol menu item jasa, lalu sistem mengambil semua data item jasa dari </w:t>
      </w:r>
      <w:r w:rsidRPr="00AE14A2">
        <w:rPr>
          <w:i/>
          <w:sz w:val="24"/>
          <w:szCs w:val="24"/>
          <w:lang w:val="id-ID"/>
        </w:rPr>
        <w:t>database</w:t>
      </w:r>
      <w:r w:rsidRPr="00AE14A2">
        <w:rPr>
          <w:sz w:val="24"/>
          <w:szCs w:val="24"/>
          <w:lang w:val="id-ID"/>
        </w:rPr>
        <w:t xml:space="preserve"> dan mengembalikan data tersebut kepada kelas antarmuka. </w:t>
      </w:r>
    </w:p>
    <w:p w14:paraId="504A5872" w14:textId="30B1A18A" w:rsidR="00AE14A2" w:rsidRPr="00AE14A2" w:rsidRDefault="00AE14A2" w:rsidP="00AE14A2">
      <w:pPr>
        <w:spacing w:line="360" w:lineRule="auto"/>
        <w:ind w:firstLine="839"/>
        <w:jc w:val="both"/>
        <w:rPr>
          <w:sz w:val="24"/>
          <w:szCs w:val="24"/>
          <w:lang w:val="id-ID"/>
        </w:rPr>
      </w:pPr>
      <w:r w:rsidRPr="00AE14A2">
        <w:rPr>
          <w:sz w:val="24"/>
          <w:szCs w:val="24"/>
          <w:lang w:val="id-ID"/>
        </w:rPr>
        <w:t xml:space="preserve">Ketika menambah data item jasa, aktor menambahkan data tersebut melalui </w:t>
      </w:r>
      <w:r w:rsidRPr="00AE14A2">
        <w:rPr>
          <w:i/>
          <w:sz w:val="24"/>
          <w:szCs w:val="24"/>
          <w:lang w:val="id-ID"/>
        </w:rPr>
        <w:t xml:space="preserve">form </w:t>
      </w:r>
      <w:r w:rsidRPr="00AE14A2">
        <w:rPr>
          <w:sz w:val="24"/>
          <w:szCs w:val="24"/>
          <w:lang w:val="id-ID"/>
        </w:rPr>
        <w:t xml:space="preserve">tambah data item jasa untuk selanjutnya dilakukan validasi oleh kelas </w:t>
      </w:r>
      <w:r w:rsidRPr="00AE14A2">
        <w:rPr>
          <w:i/>
          <w:sz w:val="24"/>
          <w:szCs w:val="24"/>
          <w:lang w:val="id-ID"/>
        </w:rPr>
        <w:t>validator</w:t>
      </w:r>
      <w:r w:rsidRPr="00AE14A2">
        <w:rPr>
          <w:sz w:val="24"/>
          <w:szCs w:val="24"/>
          <w:lang w:val="id-ID"/>
        </w:rPr>
        <w:t xml:space="preserve">. Jika data sukses divalidasi maka sistem akan menambahkan data tersebut kedalam </w:t>
      </w:r>
      <w:r w:rsidRPr="00AE14A2">
        <w:rPr>
          <w:i/>
          <w:sz w:val="24"/>
          <w:szCs w:val="24"/>
          <w:lang w:val="id-ID"/>
        </w:rPr>
        <w:t xml:space="preserve">database </w:t>
      </w:r>
      <w:r w:rsidRPr="00AE14A2">
        <w:rPr>
          <w:sz w:val="24"/>
          <w:szCs w:val="24"/>
          <w:lang w:val="id-ID"/>
        </w:rPr>
        <w:t xml:space="preserve">dan kembali ke kelas antarmuka beserta </w:t>
      </w:r>
      <w:r w:rsidRPr="00AE14A2">
        <w:rPr>
          <w:i/>
          <w:sz w:val="24"/>
          <w:szCs w:val="24"/>
          <w:lang w:val="id-ID"/>
        </w:rPr>
        <w:t xml:space="preserve">feedback </w:t>
      </w:r>
      <w:r w:rsidRPr="00AE14A2">
        <w:rPr>
          <w:sz w:val="24"/>
          <w:szCs w:val="24"/>
          <w:lang w:val="id-ID"/>
        </w:rPr>
        <w:t xml:space="preserve">status </w:t>
      </w:r>
      <w:r w:rsidRPr="00AE14A2">
        <w:rPr>
          <w:i/>
          <w:sz w:val="24"/>
          <w:szCs w:val="24"/>
          <w:lang w:val="id-ID"/>
        </w:rPr>
        <w:t>message</w:t>
      </w:r>
      <w:r w:rsidRPr="00AE14A2">
        <w:rPr>
          <w:sz w:val="24"/>
          <w:szCs w:val="24"/>
          <w:lang w:val="id-ID"/>
        </w:rPr>
        <w:t xml:space="preserve">. </w:t>
      </w:r>
    </w:p>
    <w:p w14:paraId="4F2FF650" w14:textId="28CD1057" w:rsidR="00AE14A2" w:rsidRPr="00AE14A2" w:rsidRDefault="00AE14A2" w:rsidP="00AE14A2">
      <w:pPr>
        <w:spacing w:line="360" w:lineRule="auto"/>
        <w:ind w:firstLine="839"/>
        <w:jc w:val="both"/>
        <w:rPr>
          <w:sz w:val="24"/>
          <w:szCs w:val="24"/>
          <w:lang w:val="id-ID"/>
        </w:rPr>
      </w:pPr>
      <w:r w:rsidRPr="00AE14A2">
        <w:rPr>
          <w:sz w:val="24"/>
          <w:szCs w:val="24"/>
          <w:lang w:val="id-ID"/>
        </w:rPr>
        <w:t>Untuk mengubah data item jasa</w:t>
      </w:r>
      <w:r w:rsidRPr="00AE14A2">
        <w:rPr>
          <w:i/>
          <w:sz w:val="24"/>
          <w:szCs w:val="24"/>
          <w:lang w:val="id-ID"/>
        </w:rPr>
        <w:t xml:space="preserve">, </w:t>
      </w:r>
      <w:r w:rsidRPr="00AE14A2">
        <w:rPr>
          <w:sz w:val="24"/>
          <w:szCs w:val="24"/>
          <w:lang w:val="id-ID"/>
        </w:rPr>
        <w:t xml:space="preserve">aktor mengubah data tersebut melalui </w:t>
      </w:r>
      <w:r w:rsidRPr="00AE14A2">
        <w:rPr>
          <w:i/>
          <w:sz w:val="24"/>
          <w:szCs w:val="24"/>
          <w:lang w:val="id-ID"/>
        </w:rPr>
        <w:t>form</w:t>
      </w:r>
      <w:r w:rsidRPr="00AE14A2">
        <w:rPr>
          <w:sz w:val="24"/>
          <w:szCs w:val="24"/>
          <w:lang w:val="id-ID"/>
        </w:rPr>
        <w:t xml:space="preserve"> ubah data item jasa untuk selanjutnya dilakukan validasi oleh kelas </w:t>
      </w:r>
      <w:r w:rsidRPr="00AE14A2">
        <w:rPr>
          <w:i/>
          <w:sz w:val="24"/>
          <w:szCs w:val="24"/>
          <w:lang w:val="id-ID"/>
        </w:rPr>
        <w:t>validator</w:t>
      </w:r>
      <w:r w:rsidRPr="00AE14A2">
        <w:rPr>
          <w:sz w:val="24"/>
          <w:szCs w:val="24"/>
          <w:lang w:val="id-ID"/>
        </w:rPr>
        <w:t xml:space="preserve">. Jika data sukses divalidasi maka sistem akan mengubah data terpilih pada </w:t>
      </w:r>
      <w:r w:rsidRPr="00AE14A2">
        <w:rPr>
          <w:i/>
          <w:sz w:val="24"/>
          <w:szCs w:val="24"/>
          <w:lang w:val="id-ID"/>
        </w:rPr>
        <w:t>database</w:t>
      </w:r>
      <w:r w:rsidRPr="00AE14A2">
        <w:rPr>
          <w:sz w:val="24"/>
          <w:szCs w:val="24"/>
          <w:lang w:val="id-ID"/>
        </w:rPr>
        <w:t xml:space="preserve"> dan kembali ke kelas antarmuka beserta </w:t>
      </w:r>
      <w:r w:rsidRPr="00AE14A2">
        <w:rPr>
          <w:i/>
          <w:sz w:val="24"/>
          <w:szCs w:val="24"/>
          <w:lang w:val="id-ID"/>
        </w:rPr>
        <w:t>feedback</w:t>
      </w:r>
      <w:r w:rsidRPr="00AE14A2">
        <w:rPr>
          <w:sz w:val="24"/>
          <w:szCs w:val="24"/>
          <w:lang w:val="id-ID"/>
        </w:rPr>
        <w:t xml:space="preserve"> status </w:t>
      </w:r>
      <w:r w:rsidRPr="00AE14A2">
        <w:rPr>
          <w:i/>
          <w:sz w:val="24"/>
          <w:szCs w:val="24"/>
          <w:lang w:val="id-ID"/>
        </w:rPr>
        <w:t>message</w:t>
      </w:r>
      <w:r w:rsidRPr="00AE14A2">
        <w:rPr>
          <w:sz w:val="24"/>
          <w:szCs w:val="24"/>
          <w:lang w:val="id-ID"/>
        </w:rPr>
        <w:t xml:space="preserve">. </w:t>
      </w:r>
    </w:p>
    <w:p w14:paraId="7E09404A" w14:textId="4A869162" w:rsidR="00AE14A2" w:rsidRPr="00AE14A2" w:rsidRDefault="00AE14A2" w:rsidP="00AE14A2">
      <w:pPr>
        <w:spacing w:line="360" w:lineRule="auto"/>
        <w:ind w:firstLine="839"/>
        <w:jc w:val="both"/>
        <w:rPr>
          <w:i/>
          <w:sz w:val="24"/>
          <w:szCs w:val="24"/>
          <w:lang w:val="id-ID"/>
        </w:rPr>
      </w:pPr>
      <w:r w:rsidRPr="00AE14A2">
        <w:rPr>
          <w:sz w:val="24"/>
          <w:szCs w:val="24"/>
          <w:lang w:val="id-ID"/>
        </w:rPr>
        <w:t>Sedangkan ketika menghapus data item jasa</w:t>
      </w:r>
      <w:r w:rsidRPr="00AE14A2">
        <w:rPr>
          <w:i/>
          <w:sz w:val="24"/>
          <w:szCs w:val="24"/>
          <w:lang w:val="id-ID"/>
        </w:rPr>
        <w:t xml:space="preserve">, </w:t>
      </w:r>
      <w:r w:rsidRPr="00AE14A2">
        <w:rPr>
          <w:sz w:val="24"/>
          <w:szCs w:val="24"/>
          <w:lang w:val="id-ID"/>
        </w:rPr>
        <w:t xml:space="preserve">aktor melakukan konfirmasi terhadap data yang akan dihapus untuk selanjutnya dilakukan validasi oleh kelas </w:t>
      </w:r>
      <w:r w:rsidRPr="00AE14A2">
        <w:rPr>
          <w:i/>
          <w:sz w:val="24"/>
          <w:szCs w:val="24"/>
          <w:lang w:val="id-ID"/>
        </w:rPr>
        <w:t>validator</w:t>
      </w:r>
      <w:r w:rsidRPr="00AE14A2">
        <w:rPr>
          <w:sz w:val="24"/>
          <w:szCs w:val="24"/>
          <w:lang w:val="id-ID"/>
        </w:rPr>
        <w:t xml:space="preserve">. Jika data sukses divalidasi maka sistem akan menghapus data terpilih pada </w:t>
      </w:r>
      <w:r w:rsidRPr="00AE14A2">
        <w:rPr>
          <w:i/>
          <w:sz w:val="24"/>
          <w:szCs w:val="24"/>
          <w:lang w:val="id-ID"/>
        </w:rPr>
        <w:t>database</w:t>
      </w:r>
      <w:r w:rsidRPr="00AE14A2">
        <w:rPr>
          <w:sz w:val="24"/>
          <w:szCs w:val="24"/>
          <w:lang w:val="id-ID"/>
        </w:rPr>
        <w:t xml:space="preserve"> dan kembali ke kelas antarmuka beserta </w:t>
      </w:r>
      <w:r w:rsidRPr="00AE14A2">
        <w:rPr>
          <w:i/>
          <w:sz w:val="24"/>
          <w:szCs w:val="24"/>
          <w:lang w:val="id-ID"/>
        </w:rPr>
        <w:t>feedback</w:t>
      </w:r>
      <w:r w:rsidRPr="00AE14A2">
        <w:rPr>
          <w:sz w:val="24"/>
          <w:szCs w:val="24"/>
          <w:lang w:val="id-ID"/>
        </w:rPr>
        <w:t xml:space="preserve"> status </w:t>
      </w:r>
      <w:r w:rsidRPr="00AE14A2">
        <w:rPr>
          <w:i/>
          <w:sz w:val="24"/>
          <w:szCs w:val="24"/>
          <w:lang w:val="id-ID"/>
        </w:rPr>
        <w:t>message.</w:t>
      </w:r>
    </w:p>
    <w:p w14:paraId="4FF9C5A6" w14:textId="77777777" w:rsidR="00AE14A2" w:rsidRDefault="00AE14A2" w:rsidP="00AE14A2">
      <w:pPr>
        <w:spacing w:line="360" w:lineRule="auto"/>
        <w:jc w:val="both"/>
        <w:rPr>
          <w:sz w:val="24"/>
          <w:szCs w:val="24"/>
          <w:lang w:val="de-DE"/>
        </w:rPr>
      </w:pPr>
    </w:p>
    <w:p w14:paraId="40BAC831" w14:textId="77777777" w:rsidR="001E3FB2" w:rsidRDefault="001E3FB2" w:rsidP="00AE14A2">
      <w:pPr>
        <w:spacing w:line="360" w:lineRule="auto"/>
        <w:jc w:val="both"/>
        <w:rPr>
          <w:sz w:val="24"/>
          <w:szCs w:val="24"/>
          <w:lang w:val="de-DE"/>
        </w:rPr>
      </w:pPr>
    </w:p>
    <w:p w14:paraId="589EC795" w14:textId="77777777" w:rsidR="001E3FB2" w:rsidRDefault="001E3FB2" w:rsidP="00AE14A2">
      <w:pPr>
        <w:spacing w:line="360" w:lineRule="auto"/>
        <w:jc w:val="both"/>
        <w:rPr>
          <w:sz w:val="24"/>
          <w:szCs w:val="24"/>
          <w:lang w:val="de-DE"/>
        </w:rPr>
      </w:pPr>
    </w:p>
    <w:p w14:paraId="5E5B796A" w14:textId="77777777" w:rsidR="001E3FB2" w:rsidRDefault="001E3FB2" w:rsidP="00AE14A2">
      <w:pPr>
        <w:spacing w:line="360" w:lineRule="auto"/>
        <w:jc w:val="both"/>
        <w:rPr>
          <w:sz w:val="24"/>
          <w:szCs w:val="24"/>
          <w:lang w:val="de-DE"/>
        </w:rPr>
      </w:pPr>
    </w:p>
    <w:p w14:paraId="764DD2FD" w14:textId="77777777" w:rsidR="001E3FB2" w:rsidRDefault="001E3FB2" w:rsidP="00AE14A2">
      <w:pPr>
        <w:spacing w:line="360" w:lineRule="auto"/>
        <w:jc w:val="both"/>
        <w:rPr>
          <w:sz w:val="24"/>
          <w:szCs w:val="24"/>
          <w:lang w:val="de-DE"/>
        </w:rPr>
      </w:pPr>
    </w:p>
    <w:p w14:paraId="22A41AF0" w14:textId="77777777" w:rsidR="001E3FB2" w:rsidRDefault="001E3FB2" w:rsidP="00AE14A2">
      <w:pPr>
        <w:spacing w:line="360" w:lineRule="auto"/>
        <w:jc w:val="both"/>
        <w:rPr>
          <w:sz w:val="24"/>
          <w:szCs w:val="24"/>
          <w:lang w:val="de-DE"/>
        </w:rPr>
      </w:pPr>
    </w:p>
    <w:p w14:paraId="0CAA39BD" w14:textId="77777777" w:rsidR="001E3FB2" w:rsidRDefault="001E3FB2" w:rsidP="00AE14A2">
      <w:pPr>
        <w:spacing w:line="360" w:lineRule="auto"/>
        <w:jc w:val="both"/>
        <w:rPr>
          <w:sz w:val="24"/>
          <w:szCs w:val="24"/>
          <w:lang w:val="de-DE"/>
        </w:rPr>
      </w:pPr>
    </w:p>
    <w:p w14:paraId="7975C53F" w14:textId="77777777" w:rsidR="001E3FB2" w:rsidRDefault="001E3FB2" w:rsidP="00AE14A2">
      <w:pPr>
        <w:spacing w:line="360" w:lineRule="auto"/>
        <w:jc w:val="both"/>
        <w:rPr>
          <w:sz w:val="24"/>
          <w:szCs w:val="24"/>
          <w:lang w:val="de-DE"/>
        </w:rPr>
      </w:pPr>
    </w:p>
    <w:p w14:paraId="361D0DEE" w14:textId="77777777" w:rsidR="001E3FB2" w:rsidRDefault="001E3FB2" w:rsidP="00AE14A2">
      <w:pPr>
        <w:spacing w:line="360" w:lineRule="auto"/>
        <w:jc w:val="both"/>
        <w:rPr>
          <w:sz w:val="24"/>
          <w:szCs w:val="24"/>
          <w:lang w:val="de-DE"/>
        </w:rPr>
      </w:pPr>
    </w:p>
    <w:p w14:paraId="13AC29AC" w14:textId="77777777" w:rsidR="001E3FB2" w:rsidRDefault="001E3FB2" w:rsidP="00AE14A2">
      <w:pPr>
        <w:spacing w:line="360" w:lineRule="auto"/>
        <w:jc w:val="both"/>
        <w:rPr>
          <w:sz w:val="24"/>
          <w:szCs w:val="24"/>
          <w:lang w:val="de-DE"/>
        </w:rPr>
      </w:pPr>
    </w:p>
    <w:p w14:paraId="4EC76687" w14:textId="77777777" w:rsidR="001E3FB2" w:rsidRDefault="001E3FB2" w:rsidP="00AE14A2">
      <w:pPr>
        <w:spacing w:line="360" w:lineRule="auto"/>
        <w:jc w:val="both"/>
        <w:rPr>
          <w:sz w:val="24"/>
          <w:szCs w:val="24"/>
          <w:lang w:val="de-DE"/>
        </w:rPr>
      </w:pPr>
    </w:p>
    <w:p w14:paraId="52B527FA" w14:textId="77777777" w:rsidR="001E3FB2" w:rsidRDefault="001E3FB2" w:rsidP="00AE14A2">
      <w:pPr>
        <w:spacing w:line="360" w:lineRule="auto"/>
        <w:jc w:val="both"/>
        <w:rPr>
          <w:sz w:val="24"/>
          <w:szCs w:val="24"/>
          <w:lang w:val="de-DE"/>
        </w:rPr>
      </w:pPr>
    </w:p>
    <w:p w14:paraId="7AAE6F45" w14:textId="77777777" w:rsidR="000E7B79" w:rsidRDefault="000E7B79" w:rsidP="00AE14A2">
      <w:pPr>
        <w:spacing w:line="360" w:lineRule="auto"/>
        <w:jc w:val="both"/>
        <w:rPr>
          <w:sz w:val="24"/>
          <w:szCs w:val="24"/>
          <w:lang w:val="de-DE"/>
        </w:rPr>
      </w:pPr>
    </w:p>
    <w:p w14:paraId="1D3EADEA" w14:textId="77777777" w:rsidR="001553DE" w:rsidRPr="00AE14A2" w:rsidRDefault="001553DE" w:rsidP="00AE14A2">
      <w:pPr>
        <w:spacing w:line="360" w:lineRule="auto"/>
        <w:jc w:val="both"/>
        <w:rPr>
          <w:sz w:val="24"/>
          <w:szCs w:val="24"/>
          <w:lang w:val="de-DE"/>
        </w:rPr>
      </w:pPr>
    </w:p>
    <w:p w14:paraId="292F1B4D" w14:textId="39F5FB92" w:rsidR="00880E9F" w:rsidRPr="00880E9F" w:rsidRDefault="00270BE7" w:rsidP="000109CC">
      <w:pPr>
        <w:pStyle w:val="Heading5"/>
      </w:pPr>
      <w:r w:rsidRPr="00270BE7">
        <w:rPr>
          <w:bCs/>
          <w:i/>
          <w:lang w:val="de-DE"/>
        </w:rPr>
        <w:lastRenderedPageBreak/>
        <w:t xml:space="preserve">Sequence Diagram </w:t>
      </w:r>
      <w:r w:rsidRPr="00270BE7">
        <w:rPr>
          <w:bCs/>
          <w:lang w:val="de-DE"/>
        </w:rPr>
        <w:t xml:space="preserve">Mendata </w:t>
      </w:r>
      <w:r w:rsidRPr="00270BE7">
        <w:rPr>
          <w:bCs/>
          <w:lang w:val="id-ID"/>
        </w:rPr>
        <w:t>Pembelian</w:t>
      </w:r>
    </w:p>
    <w:p w14:paraId="0F37324A" w14:textId="57B61503" w:rsidR="00880E9F" w:rsidRDefault="00270BE7" w:rsidP="004C4AA9">
      <w:pPr>
        <w:pStyle w:val="ParagrifIsi"/>
      </w:pPr>
      <w:r>
        <w:t>Pada Gambar 3.</w:t>
      </w:r>
      <w:r>
        <w:rPr>
          <w:lang w:val="id-ID"/>
        </w:rPr>
        <w:t xml:space="preserve"> </w:t>
      </w:r>
      <w:r>
        <w:t>10</w:t>
      </w:r>
      <w:r w:rsidRPr="00270BE7">
        <w:t xml:space="preserve"> berikut ini adalah </w:t>
      </w:r>
      <w:r w:rsidRPr="00270BE7">
        <w:rPr>
          <w:i/>
        </w:rPr>
        <w:t xml:space="preserve">sequence diagram </w:t>
      </w:r>
      <w:r w:rsidRPr="00270BE7">
        <w:t xml:space="preserve">dari proses mendata </w:t>
      </w:r>
      <w:r w:rsidRPr="00270BE7">
        <w:rPr>
          <w:lang w:val="id-ID"/>
        </w:rPr>
        <w:t>pembelian yang dilakukan</w:t>
      </w:r>
      <w:r w:rsidRPr="00270BE7">
        <w:t xml:space="preserve"> oleh </w:t>
      </w:r>
      <w:r w:rsidRPr="00270BE7">
        <w:rPr>
          <w:lang w:val="id-ID"/>
        </w:rPr>
        <w:t>kasir pada</w:t>
      </w:r>
      <w:r w:rsidRPr="00270BE7">
        <w:t xml:space="preserve"> sistem.</w:t>
      </w:r>
    </w:p>
    <w:p w14:paraId="7DEB81B3" w14:textId="1D7FF8F7" w:rsidR="007B236C" w:rsidRDefault="00AF31E9" w:rsidP="005C0901">
      <w:pPr>
        <w:pStyle w:val="ParagrifIsi"/>
        <w:jc w:val="center"/>
      </w:pPr>
      <w:r w:rsidRPr="00AF31E9">
        <w:rPr>
          <w:noProof/>
          <w:lang w:val="en-US" w:eastAsia="en-US"/>
        </w:rPr>
        <w:drawing>
          <wp:inline distT="0" distB="0" distL="0" distR="0" wp14:anchorId="100EFC99" wp14:editId="531AE129">
            <wp:extent cx="4725670" cy="7028597"/>
            <wp:effectExtent l="0" t="0" r="0" b="1270"/>
            <wp:docPr id="426" name="Picture 426" descr="C:\Users\User\Downloads\SEQUENCE DIAGRAM MENDATA PEMBELIAN.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2" descr="C:\Users\User\Downloads\SEQUENCE DIAGRAM MENDATA PEMBELIAN.drawio (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2573" cy="7053737"/>
                    </a:xfrm>
                    <a:prstGeom prst="rect">
                      <a:avLst/>
                    </a:prstGeom>
                    <a:noFill/>
                    <a:ln>
                      <a:noFill/>
                    </a:ln>
                  </pic:spPr>
                </pic:pic>
              </a:graphicData>
            </a:graphic>
          </wp:inline>
        </w:drawing>
      </w:r>
    </w:p>
    <w:p w14:paraId="6911FE4B" w14:textId="68A86C22" w:rsidR="0032750B" w:rsidRPr="0032750B" w:rsidRDefault="007B236C" w:rsidP="0032750B">
      <w:pPr>
        <w:pStyle w:val="Caption"/>
        <w:rPr>
          <w:lang w:val="id-ID"/>
        </w:rPr>
      </w:pPr>
      <w:bookmarkStart w:id="156" w:name="_Toc101083680"/>
      <w:bookmarkStart w:id="157" w:name="_Toc105002692"/>
      <w:r w:rsidRPr="007B236C">
        <w:rPr>
          <w:b/>
        </w:rPr>
        <w:t xml:space="preserve">Gambar 3. </w:t>
      </w:r>
      <w:r w:rsidRPr="007B236C">
        <w:rPr>
          <w:b/>
        </w:rPr>
        <w:fldChar w:fldCharType="begin"/>
      </w:r>
      <w:r w:rsidRPr="007B236C">
        <w:rPr>
          <w:b/>
        </w:rPr>
        <w:instrText xml:space="preserve"> SEQ Gambar_3. \* ARABIC </w:instrText>
      </w:r>
      <w:r w:rsidRPr="007B236C">
        <w:rPr>
          <w:b/>
        </w:rPr>
        <w:fldChar w:fldCharType="separate"/>
      </w:r>
      <w:r w:rsidR="00C072AF">
        <w:rPr>
          <w:b/>
          <w:noProof/>
        </w:rPr>
        <w:t>10</w:t>
      </w:r>
      <w:r w:rsidRPr="007B236C">
        <w:rPr>
          <w:b/>
        </w:rPr>
        <w:fldChar w:fldCharType="end"/>
      </w:r>
      <w:r w:rsidRPr="007B236C">
        <w:rPr>
          <w:rFonts w:eastAsia="Times New Roman"/>
          <w:i/>
          <w:iCs w:val="0"/>
          <w:color w:val="000000"/>
          <w:szCs w:val="24"/>
          <w:lang w:val="de-DE"/>
        </w:rPr>
        <w:t xml:space="preserve"> </w:t>
      </w:r>
      <w:r w:rsidRPr="007B236C">
        <w:rPr>
          <w:i/>
          <w:lang w:val="de-DE"/>
        </w:rPr>
        <w:t>Sequence diagram</w:t>
      </w:r>
      <w:r w:rsidRPr="007B236C">
        <w:rPr>
          <w:lang w:val="de-DE"/>
        </w:rPr>
        <w:t xml:space="preserve"> mendata </w:t>
      </w:r>
      <w:r w:rsidRPr="007B236C">
        <w:rPr>
          <w:lang w:val="id-ID"/>
        </w:rPr>
        <w:t>pembelian</w:t>
      </w:r>
      <w:bookmarkEnd w:id="156"/>
      <w:bookmarkEnd w:id="157"/>
    </w:p>
    <w:p w14:paraId="59C35E3A" w14:textId="1CA7EA83" w:rsidR="00DE50C3" w:rsidRPr="00DE50C3" w:rsidRDefault="00DE50C3" w:rsidP="00DE50C3">
      <w:pPr>
        <w:spacing w:line="360" w:lineRule="auto"/>
        <w:ind w:firstLine="839"/>
        <w:jc w:val="both"/>
        <w:rPr>
          <w:sz w:val="24"/>
          <w:lang w:val="id-ID"/>
        </w:rPr>
      </w:pPr>
      <w:r w:rsidRPr="00DE50C3">
        <w:rPr>
          <w:sz w:val="24"/>
          <w:lang w:val="id-ID"/>
        </w:rPr>
        <w:lastRenderedPageBreak/>
        <w:t xml:space="preserve">Pada Gambar </w:t>
      </w:r>
      <w:r>
        <w:rPr>
          <w:sz w:val="24"/>
          <w:lang w:val="id-ID"/>
        </w:rPr>
        <w:t>3. 10</w:t>
      </w:r>
      <w:r w:rsidRPr="00DE50C3">
        <w:rPr>
          <w:sz w:val="24"/>
          <w:lang w:val="id-ID"/>
        </w:rPr>
        <w:t xml:space="preserve">, dapat dilihat bahwa aktor yang terlibat pada </w:t>
      </w:r>
      <w:r w:rsidRPr="00DE50C3">
        <w:rPr>
          <w:i/>
          <w:sz w:val="24"/>
          <w:lang w:val="id-ID"/>
        </w:rPr>
        <w:t xml:space="preserve">sequence diagram </w:t>
      </w:r>
      <w:r w:rsidRPr="00DE50C3">
        <w:rPr>
          <w:sz w:val="24"/>
          <w:lang w:val="id-ID"/>
        </w:rPr>
        <w:t xml:space="preserve">kali ini adalah </w:t>
      </w:r>
      <w:r>
        <w:rPr>
          <w:sz w:val="24"/>
          <w:lang w:val="id-ID"/>
        </w:rPr>
        <w:t>kasir</w:t>
      </w:r>
      <w:r w:rsidRPr="00DE50C3">
        <w:rPr>
          <w:sz w:val="24"/>
          <w:lang w:val="id-ID"/>
        </w:rPr>
        <w:t xml:space="preserve">. </w:t>
      </w:r>
      <w:r>
        <w:rPr>
          <w:sz w:val="24"/>
          <w:lang w:val="id-ID"/>
        </w:rPr>
        <w:t>Kasir</w:t>
      </w:r>
      <w:r w:rsidRPr="00DE50C3">
        <w:rPr>
          <w:sz w:val="24"/>
          <w:lang w:val="id-ID"/>
        </w:rPr>
        <w:t xml:space="preserve"> dapat melihat, menambah, dan </w:t>
      </w:r>
      <w:r>
        <w:rPr>
          <w:sz w:val="24"/>
          <w:lang w:val="id-ID"/>
        </w:rPr>
        <w:t xml:space="preserve">melihat </w:t>
      </w:r>
      <w:r>
        <w:rPr>
          <w:i/>
          <w:sz w:val="24"/>
          <w:lang w:val="id-ID"/>
        </w:rPr>
        <w:t xml:space="preserve">invoice </w:t>
      </w:r>
      <w:r>
        <w:rPr>
          <w:sz w:val="24"/>
          <w:lang w:val="id-ID"/>
        </w:rPr>
        <w:t>pembelian</w:t>
      </w:r>
      <w:r w:rsidRPr="00DE50C3">
        <w:rPr>
          <w:sz w:val="24"/>
          <w:lang w:val="id-ID"/>
        </w:rPr>
        <w:t xml:space="preserve">. Ketika melihat data </w:t>
      </w:r>
      <w:r>
        <w:rPr>
          <w:sz w:val="24"/>
          <w:lang w:val="id-ID"/>
        </w:rPr>
        <w:t>pembelian</w:t>
      </w:r>
      <w:r w:rsidRPr="00DE50C3">
        <w:rPr>
          <w:sz w:val="24"/>
          <w:lang w:val="id-ID"/>
        </w:rPr>
        <w:t xml:space="preserve">, aktor mengakses kelas antarmuka dengan menekan tombol menu pembelian, lalu sistem mengambil semua data pembelian dari </w:t>
      </w:r>
      <w:r w:rsidRPr="00DE50C3">
        <w:rPr>
          <w:i/>
          <w:sz w:val="24"/>
          <w:lang w:val="id-ID"/>
        </w:rPr>
        <w:t>database</w:t>
      </w:r>
      <w:r w:rsidRPr="00DE50C3">
        <w:rPr>
          <w:sz w:val="24"/>
          <w:lang w:val="id-ID"/>
        </w:rPr>
        <w:t xml:space="preserve"> dan mengembalikan data tersebut kepada kelas antarmuka. </w:t>
      </w:r>
    </w:p>
    <w:p w14:paraId="3702CA03" w14:textId="06FF3EE8" w:rsidR="00DE50C3" w:rsidRPr="00EB157B" w:rsidRDefault="00DE50C3" w:rsidP="00DE50C3">
      <w:pPr>
        <w:spacing w:line="360" w:lineRule="auto"/>
        <w:ind w:firstLine="839"/>
        <w:jc w:val="both"/>
        <w:rPr>
          <w:i/>
          <w:sz w:val="24"/>
          <w:lang w:val="id-ID"/>
        </w:rPr>
      </w:pPr>
      <w:r w:rsidRPr="00DE50C3">
        <w:rPr>
          <w:sz w:val="24"/>
          <w:lang w:val="id-ID"/>
        </w:rPr>
        <w:t xml:space="preserve">Ketika menambah pembelian, aktor menambahkan data tersebut melalui </w:t>
      </w:r>
      <w:r>
        <w:rPr>
          <w:sz w:val="24"/>
          <w:lang w:val="id-ID"/>
        </w:rPr>
        <w:t>halaman</w:t>
      </w:r>
      <w:r w:rsidRPr="00DE50C3">
        <w:rPr>
          <w:i/>
          <w:sz w:val="24"/>
          <w:lang w:val="id-ID"/>
        </w:rPr>
        <w:t xml:space="preserve"> </w:t>
      </w:r>
      <w:r w:rsidRPr="00DE50C3">
        <w:rPr>
          <w:sz w:val="24"/>
          <w:lang w:val="id-ID"/>
        </w:rPr>
        <w:t xml:space="preserve">tambah </w:t>
      </w:r>
      <w:r>
        <w:rPr>
          <w:sz w:val="24"/>
          <w:lang w:val="id-ID"/>
        </w:rPr>
        <w:t>pembelian dan menambahkan item pembelian</w:t>
      </w:r>
      <w:r w:rsidRPr="00DE50C3">
        <w:rPr>
          <w:sz w:val="24"/>
          <w:lang w:val="id-ID"/>
        </w:rPr>
        <w:t xml:space="preserve"> melalui form tambah item pembelian</w:t>
      </w:r>
      <w:r w:rsidR="00EB157B">
        <w:rPr>
          <w:sz w:val="24"/>
          <w:lang w:val="id-ID"/>
        </w:rPr>
        <w:t xml:space="preserve"> </w:t>
      </w:r>
      <w:r w:rsidRPr="00DE50C3">
        <w:rPr>
          <w:sz w:val="24"/>
          <w:lang w:val="id-ID"/>
        </w:rPr>
        <w:t xml:space="preserve">untuk selanjutnya dilakukan validasi oleh kelas </w:t>
      </w:r>
      <w:r w:rsidRPr="00DE50C3">
        <w:rPr>
          <w:i/>
          <w:sz w:val="24"/>
          <w:lang w:val="id-ID"/>
        </w:rPr>
        <w:t>validator</w:t>
      </w:r>
      <w:r w:rsidR="00EB157B">
        <w:rPr>
          <w:sz w:val="24"/>
          <w:lang w:val="id-ID"/>
        </w:rPr>
        <w:t xml:space="preserve">. </w:t>
      </w:r>
      <w:r w:rsidRPr="00DE50C3">
        <w:rPr>
          <w:sz w:val="24"/>
          <w:lang w:val="id-ID"/>
        </w:rPr>
        <w:t xml:space="preserve">Jika data sukses divalidasi maka sistem akan menambahkan data tersebut kedalam </w:t>
      </w:r>
      <w:r w:rsidRPr="00DE50C3">
        <w:rPr>
          <w:i/>
          <w:sz w:val="24"/>
          <w:lang w:val="id-ID"/>
        </w:rPr>
        <w:t xml:space="preserve">database </w:t>
      </w:r>
      <w:r w:rsidRPr="00DE50C3">
        <w:rPr>
          <w:sz w:val="24"/>
          <w:lang w:val="id-ID"/>
        </w:rPr>
        <w:t xml:space="preserve">dan kembali ke kelas antarmuka </w:t>
      </w:r>
      <w:r w:rsidR="00EB157B">
        <w:rPr>
          <w:sz w:val="24"/>
          <w:lang w:val="id-ID"/>
        </w:rPr>
        <w:t xml:space="preserve">yang menampilkan halaman tambah pembelian </w:t>
      </w:r>
      <w:r w:rsidRPr="00DE50C3">
        <w:rPr>
          <w:sz w:val="24"/>
          <w:lang w:val="id-ID"/>
        </w:rPr>
        <w:t xml:space="preserve">beserta </w:t>
      </w:r>
      <w:r w:rsidRPr="00DE50C3">
        <w:rPr>
          <w:i/>
          <w:sz w:val="24"/>
          <w:lang w:val="id-ID"/>
        </w:rPr>
        <w:t xml:space="preserve">feedback </w:t>
      </w:r>
      <w:r w:rsidRPr="00DE50C3">
        <w:rPr>
          <w:sz w:val="24"/>
          <w:lang w:val="id-ID"/>
        </w:rPr>
        <w:t xml:space="preserve">status </w:t>
      </w:r>
      <w:r w:rsidRPr="00DE50C3">
        <w:rPr>
          <w:i/>
          <w:sz w:val="24"/>
          <w:lang w:val="id-ID"/>
        </w:rPr>
        <w:t>message</w:t>
      </w:r>
      <w:r w:rsidRPr="00DE50C3">
        <w:rPr>
          <w:sz w:val="24"/>
          <w:lang w:val="id-ID"/>
        </w:rPr>
        <w:t xml:space="preserve">. </w:t>
      </w:r>
      <w:r w:rsidR="00EB157B" w:rsidRPr="00EB157B">
        <w:rPr>
          <w:sz w:val="24"/>
          <w:lang w:val="id-ID"/>
        </w:rPr>
        <w:t>Aktor juga dapat menghapus item pembelian</w:t>
      </w:r>
      <w:r w:rsidR="00EB157B">
        <w:rPr>
          <w:sz w:val="24"/>
          <w:lang w:val="id-ID"/>
        </w:rPr>
        <w:t xml:space="preserve">. Selanjutnya, aktor mengisi </w:t>
      </w:r>
      <w:r w:rsidR="00EB157B">
        <w:rPr>
          <w:i/>
          <w:sz w:val="24"/>
          <w:lang w:val="id-ID"/>
        </w:rPr>
        <w:t xml:space="preserve">form </w:t>
      </w:r>
      <w:r w:rsidR="00EB157B">
        <w:rPr>
          <w:sz w:val="24"/>
          <w:lang w:val="id-ID"/>
        </w:rPr>
        <w:t xml:space="preserve">halaman tambah pembelian. Data tersebut akan divalidasi oleh kelas </w:t>
      </w:r>
      <w:r w:rsidR="00EB157B">
        <w:rPr>
          <w:i/>
          <w:sz w:val="24"/>
          <w:lang w:val="id-ID"/>
        </w:rPr>
        <w:t xml:space="preserve">validator. </w:t>
      </w:r>
      <w:r w:rsidR="00EB157B">
        <w:rPr>
          <w:sz w:val="24"/>
          <w:lang w:val="id-ID"/>
        </w:rPr>
        <w:t xml:space="preserve">Apabila data tersebut sukses divalidasi, maka sistem akan kembali ke kelas antarmuka beserta </w:t>
      </w:r>
      <w:r w:rsidR="00EB157B">
        <w:rPr>
          <w:i/>
          <w:sz w:val="24"/>
          <w:lang w:val="id-ID"/>
        </w:rPr>
        <w:t xml:space="preserve">feedback </w:t>
      </w:r>
      <w:r w:rsidR="00EB157B">
        <w:rPr>
          <w:sz w:val="24"/>
          <w:lang w:val="id-ID"/>
        </w:rPr>
        <w:t xml:space="preserve">status </w:t>
      </w:r>
      <w:r w:rsidR="00EB157B">
        <w:rPr>
          <w:i/>
          <w:sz w:val="24"/>
          <w:lang w:val="id-ID"/>
        </w:rPr>
        <w:t>message.</w:t>
      </w:r>
    </w:p>
    <w:p w14:paraId="5B9B8114" w14:textId="48E8C492" w:rsidR="00DE50C3" w:rsidRDefault="00DE50C3" w:rsidP="00D31FCF">
      <w:pPr>
        <w:spacing w:line="360" w:lineRule="auto"/>
        <w:ind w:firstLine="839"/>
        <w:jc w:val="both"/>
        <w:rPr>
          <w:sz w:val="24"/>
          <w:lang w:val="id-ID"/>
        </w:rPr>
      </w:pPr>
      <w:r w:rsidRPr="00DE50C3">
        <w:rPr>
          <w:sz w:val="24"/>
          <w:lang w:val="id-ID"/>
        </w:rPr>
        <w:t xml:space="preserve">Untuk </w:t>
      </w:r>
      <w:r w:rsidR="00D31FCF">
        <w:rPr>
          <w:sz w:val="24"/>
          <w:lang w:val="id-ID"/>
        </w:rPr>
        <w:t xml:space="preserve">melihat </w:t>
      </w:r>
      <w:r w:rsidR="00D31FCF" w:rsidRPr="00D31FCF">
        <w:rPr>
          <w:i/>
          <w:sz w:val="24"/>
          <w:lang w:val="id-ID"/>
        </w:rPr>
        <w:t>invoice</w:t>
      </w:r>
      <w:r w:rsidR="00D31FCF">
        <w:rPr>
          <w:sz w:val="24"/>
          <w:lang w:val="id-ID"/>
        </w:rPr>
        <w:t xml:space="preserve"> pembelian</w:t>
      </w:r>
      <w:r w:rsidRPr="00DE50C3">
        <w:rPr>
          <w:i/>
          <w:sz w:val="24"/>
          <w:lang w:val="id-ID"/>
        </w:rPr>
        <w:t xml:space="preserve">, </w:t>
      </w:r>
      <w:r w:rsidRPr="00DE50C3">
        <w:rPr>
          <w:sz w:val="24"/>
          <w:lang w:val="id-ID"/>
        </w:rPr>
        <w:t xml:space="preserve">aktor </w:t>
      </w:r>
      <w:r w:rsidR="00D31FCF">
        <w:rPr>
          <w:sz w:val="24"/>
          <w:lang w:val="id-ID"/>
        </w:rPr>
        <w:t>mengakses kelas antarmuka</w:t>
      </w:r>
      <w:r w:rsidR="0003337D">
        <w:rPr>
          <w:sz w:val="24"/>
          <w:lang w:val="id-ID"/>
        </w:rPr>
        <w:t xml:space="preserve"> dengan menekan nomor </w:t>
      </w:r>
      <w:r w:rsidR="0003337D">
        <w:rPr>
          <w:i/>
          <w:sz w:val="24"/>
          <w:lang w:val="id-ID"/>
        </w:rPr>
        <w:t xml:space="preserve">invoice </w:t>
      </w:r>
      <w:r w:rsidR="0003337D">
        <w:rPr>
          <w:sz w:val="24"/>
          <w:lang w:val="id-ID"/>
        </w:rPr>
        <w:t>yang diinginkan,</w:t>
      </w:r>
      <w:r w:rsidR="00D31FCF">
        <w:rPr>
          <w:sz w:val="24"/>
          <w:lang w:val="id-ID"/>
        </w:rPr>
        <w:t xml:space="preserve"> lalu kelas antarmuka mengirimkan data nomor </w:t>
      </w:r>
      <w:r w:rsidR="00D31FCF">
        <w:rPr>
          <w:i/>
          <w:sz w:val="24"/>
          <w:lang w:val="id-ID"/>
        </w:rPr>
        <w:t xml:space="preserve">invoice </w:t>
      </w:r>
      <w:r w:rsidR="00D31FCF">
        <w:rPr>
          <w:sz w:val="24"/>
          <w:lang w:val="id-ID"/>
        </w:rPr>
        <w:t xml:space="preserve">untuk mengambil data </w:t>
      </w:r>
      <w:r w:rsidR="00D31FCF">
        <w:rPr>
          <w:i/>
          <w:sz w:val="24"/>
          <w:lang w:val="id-ID"/>
        </w:rPr>
        <w:t xml:space="preserve">invoice </w:t>
      </w:r>
      <w:r w:rsidR="00D31FCF">
        <w:rPr>
          <w:sz w:val="24"/>
          <w:lang w:val="id-ID"/>
        </w:rPr>
        <w:t xml:space="preserve">terpilih dari </w:t>
      </w:r>
      <w:r w:rsidR="00D31FCF">
        <w:rPr>
          <w:i/>
          <w:sz w:val="24"/>
          <w:lang w:val="id-ID"/>
        </w:rPr>
        <w:t xml:space="preserve">database. </w:t>
      </w:r>
      <w:r w:rsidR="00D31FCF">
        <w:rPr>
          <w:sz w:val="24"/>
          <w:lang w:val="id-ID"/>
        </w:rPr>
        <w:t xml:space="preserve">Selanjutnya, sistem akan kembali ke kelas antarmuka dan mengembalikan data </w:t>
      </w:r>
      <w:r w:rsidR="00D31FCF">
        <w:rPr>
          <w:i/>
          <w:sz w:val="24"/>
          <w:lang w:val="id-ID"/>
        </w:rPr>
        <w:t xml:space="preserve">invoice </w:t>
      </w:r>
      <w:r w:rsidR="00D31FCF">
        <w:rPr>
          <w:sz w:val="24"/>
          <w:lang w:val="id-ID"/>
        </w:rPr>
        <w:t>pembelian</w:t>
      </w:r>
      <w:r w:rsidRPr="00DE50C3">
        <w:rPr>
          <w:sz w:val="24"/>
          <w:lang w:val="id-ID"/>
        </w:rPr>
        <w:t xml:space="preserve">. </w:t>
      </w:r>
    </w:p>
    <w:p w14:paraId="58FA8C16" w14:textId="77777777" w:rsidR="00D31FCF" w:rsidRDefault="00D31FCF" w:rsidP="00D31FCF">
      <w:pPr>
        <w:spacing w:line="360" w:lineRule="auto"/>
        <w:ind w:firstLine="839"/>
        <w:jc w:val="both"/>
        <w:rPr>
          <w:sz w:val="24"/>
          <w:lang w:val="id-ID"/>
        </w:rPr>
      </w:pPr>
    </w:p>
    <w:p w14:paraId="1EDD0355" w14:textId="77777777" w:rsidR="00D31FCF" w:rsidRDefault="00D31FCF" w:rsidP="00D31FCF">
      <w:pPr>
        <w:spacing w:line="360" w:lineRule="auto"/>
        <w:ind w:firstLine="839"/>
        <w:jc w:val="both"/>
        <w:rPr>
          <w:sz w:val="24"/>
          <w:lang w:val="id-ID"/>
        </w:rPr>
      </w:pPr>
    </w:p>
    <w:p w14:paraId="1FD59777" w14:textId="77777777" w:rsidR="00D31FCF" w:rsidRDefault="00D31FCF" w:rsidP="00D31FCF">
      <w:pPr>
        <w:spacing w:line="360" w:lineRule="auto"/>
        <w:ind w:firstLine="839"/>
        <w:jc w:val="both"/>
        <w:rPr>
          <w:sz w:val="24"/>
          <w:lang w:val="id-ID"/>
        </w:rPr>
      </w:pPr>
    </w:p>
    <w:p w14:paraId="602083EC" w14:textId="77777777" w:rsidR="00D31FCF" w:rsidRDefault="00D31FCF" w:rsidP="00D31FCF">
      <w:pPr>
        <w:spacing w:line="360" w:lineRule="auto"/>
        <w:ind w:firstLine="839"/>
        <w:jc w:val="both"/>
        <w:rPr>
          <w:sz w:val="24"/>
          <w:lang w:val="id-ID"/>
        </w:rPr>
      </w:pPr>
    </w:p>
    <w:p w14:paraId="5A71F0D0" w14:textId="77777777" w:rsidR="00D31FCF" w:rsidRDefault="00D31FCF" w:rsidP="00D31FCF">
      <w:pPr>
        <w:spacing w:line="360" w:lineRule="auto"/>
        <w:ind w:firstLine="839"/>
        <w:jc w:val="both"/>
        <w:rPr>
          <w:sz w:val="24"/>
          <w:lang w:val="id-ID"/>
        </w:rPr>
      </w:pPr>
    </w:p>
    <w:p w14:paraId="603053F8" w14:textId="77777777" w:rsidR="00D31FCF" w:rsidRDefault="00D31FCF" w:rsidP="00D31FCF">
      <w:pPr>
        <w:spacing w:line="360" w:lineRule="auto"/>
        <w:ind w:firstLine="839"/>
        <w:jc w:val="both"/>
        <w:rPr>
          <w:sz w:val="24"/>
          <w:lang w:val="id-ID"/>
        </w:rPr>
      </w:pPr>
    </w:p>
    <w:p w14:paraId="39124D53" w14:textId="77777777" w:rsidR="00D31FCF" w:rsidRDefault="00D31FCF" w:rsidP="00D31FCF">
      <w:pPr>
        <w:spacing w:line="360" w:lineRule="auto"/>
        <w:ind w:firstLine="839"/>
        <w:jc w:val="both"/>
        <w:rPr>
          <w:sz w:val="24"/>
          <w:lang w:val="id-ID"/>
        </w:rPr>
      </w:pPr>
    </w:p>
    <w:p w14:paraId="0E2D4924" w14:textId="77777777" w:rsidR="00D31FCF" w:rsidRDefault="00D31FCF" w:rsidP="00D31FCF">
      <w:pPr>
        <w:spacing w:line="360" w:lineRule="auto"/>
        <w:ind w:firstLine="839"/>
        <w:jc w:val="both"/>
        <w:rPr>
          <w:sz w:val="24"/>
          <w:lang w:val="id-ID"/>
        </w:rPr>
      </w:pPr>
    </w:p>
    <w:p w14:paraId="7A5B9156" w14:textId="77777777" w:rsidR="00D31FCF" w:rsidRDefault="00D31FCF" w:rsidP="00D31FCF">
      <w:pPr>
        <w:spacing w:line="360" w:lineRule="auto"/>
        <w:ind w:firstLine="839"/>
        <w:jc w:val="both"/>
        <w:rPr>
          <w:sz w:val="24"/>
          <w:lang w:val="id-ID"/>
        </w:rPr>
      </w:pPr>
    </w:p>
    <w:p w14:paraId="25E39757" w14:textId="77777777" w:rsidR="00D31FCF" w:rsidRDefault="00D31FCF" w:rsidP="00D31FCF">
      <w:pPr>
        <w:spacing w:line="360" w:lineRule="auto"/>
        <w:ind w:firstLine="839"/>
        <w:jc w:val="both"/>
        <w:rPr>
          <w:sz w:val="24"/>
          <w:lang w:val="id-ID"/>
        </w:rPr>
      </w:pPr>
    </w:p>
    <w:p w14:paraId="2731AB44" w14:textId="77777777" w:rsidR="00D31FCF" w:rsidRDefault="00D31FCF" w:rsidP="00D31FCF">
      <w:pPr>
        <w:spacing w:line="360" w:lineRule="auto"/>
        <w:ind w:firstLine="839"/>
        <w:jc w:val="both"/>
        <w:rPr>
          <w:sz w:val="24"/>
          <w:lang w:val="id-ID"/>
        </w:rPr>
      </w:pPr>
    </w:p>
    <w:p w14:paraId="37840E32" w14:textId="77777777" w:rsidR="00D31FCF" w:rsidRDefault="00D31FCF" w:rsidP="00D31FCF">
      <w:pPr>
        <w:spacing w:line="360" w:lineRule="auto"/>
        <w:ind w:firstLine="839"/>
        <w:jc w:val="both"/>
        <w:rPr>
          <w:sz w:val="24"/>
          <w:lang w:val="id-ID"/>
        </w:rPr>
      </w:pPr>
    </w:p>
    <w:p w14:paraId="5EC12B56" w14:textId="77777777" w:rsidR="00743B2C" w:rsidRPr="00DE50C3" w:rsidRDefault="00743B2C" w:rsidP="00D31FCF">
      <w:pPr>
        <w:spacing w:line="360" w:lineRule="auto"/>
        <w:ind w:firstLine="839"/>
        <w:jc w:val="both"/>
        <w:rPr>
          <w:sz w:val="24"/>
          <w:lang w:val="id-ID"/>
        </w:rPr>
      </w:pPr>
    </w:p>
    <w:p w14:paraId="53910824" w14:textId="49248910" w:rsidR="00880E9F" w:rsidRPr="00880E9F" w:rsidRDefault="00270BE7" w:rsidP="000109CC">
      <w:pPr>
        <w:pStyle w:val="Heading5"/>
      </w:pPr>
      <w:r w:rsidRPr="00270BE7">
        <w:rPr>
          <w:bCs/>
          <w:i/>
          <w:lang w:val="de-DE"/>
        </w:rPr>
        <w:lastRenderedPageBreak/>
        <w:t xml:space="preserve">Sequence Diagram </w:t>
      </w:r>
      <w:r w:rsidRPr="00270BE7">
        <w:rPr>
          <w:bCs/>
          <w:lang w:val="de-DE"/>
        </w:rPr>
        <w:t xml:space="preserve">Mendata </w:t>
      </w:r>
      <w:r w:rsidRPr="00270BE7">
        <w:rPr>
          <w:bCs/>
          <w:lang w:val="id-ID"/>
        </w:rPr>
        <w:t>Pembayaran Pembelian</w:t>
      </w:r>
    </w:p>
    <w:p w14:paraId="7DF21CF3" w14:textId="4D740292" w:rsidR="00880E9F" w:rsidRDefault="00270BE7" w:rsidP="004C4AA9">
      <w:pPr>
        <w:pStyle w:val="ParagrifIsi"/>
      </w:pPr>
      <w:r>
        <w:t>Pada Gambar 3.</w:t>
      </w:r>
      <w:r>
        <w:rPr>
          <w:lang w:val="id-ID"/>
        </w:rPr>
        <w:t xml:space="preserve"> </w:t>
      </w:r>
      <w:r>
        <w:t>11</w:t>
      </w:r>
      <w:r w:rsidRPr="00270BE7">
        <w:t xml:space="preserve"> berikut ini adalah </w:t>
      </w:r>
      <w:r w:rsidRPr="00270BE7">
        <w:rPr>
          <w:i/>
        </w:rPr>
        <w:t xml:space="preserve">sequence diagram </w:t>
      </w:r>
      <w:r w:rsidRPr="00270BE7">
        <w:t xml:space="preserve">dari proses mendata </w:t>
      </w:r>
      <w:r w:rsidRPr="00270BE7">
        <w:rPr>
          <w:lang w:val="id-ID"/>
        </w:rPr>
        <w:t>pembayaran pembelian yang dilakukan</w:t>
      </w:r>
      <w:r w:rsidRPr="00270BE7">
        <w:t xml:space="preserve"> oleh </w:t>
      </w:r>
      <w:r w:rsidRPr="00270BE7">
        <w:rPr>
          <w:lang w:val="id-ID"/>
        </w:rPr>
        <w:t>kasir pada</w:t>
      </w:r>
      <w:r w:rsidRPr="00270BE7">
        <w:t xml:space="preserve"> sistem.</w:t>
      </w:r>
    </w:p>
    <w:p w14:paraId="0CA860C9" w14:textId="1758D2FE" w:rsidR="00E508A0" w:rsidRDefault="00875C12" w:rsidP="005C0901">
      <w:pPr>
        <w:pStyle w:val="ParagrifIsi"/>
        <w:jc w:val="center"/>
      </w:pPr>
      <w:r w:rsidRPr="00BE3D69">
        <w:rPr>
          <w:noProof/>
          <w:lang w:val="en-US" w:eastAsia="en-US"/>
        </w:rPr>
        <w:drawing>
          <wp:inline distT="0" distB="0" distL="0" distR="0" wp14:anchorId="45A317CA" wp14:editId="252B83E5">
            <wp:extent cx="5041900" cy="2898775"/>
            <wp:effectExtent l="0" t="0" r="6350" b="0"/>
            <wp:docPr id="32" name="Picture 32" descr="D:\F\Kuliah\TUGAS AKHIR\TA2\PUNYA FARIS\DIAGRAM\PNG\SEQUENCE DIAGRAM MENDATA PEMBAYARAN PEMBEL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Kuliah\TUGAS AKHIR\TA2\PUNYA FARIS\DIAGRAM\PNG\SEQUENCE DIAGRAM MENDATA PEMBAYARAN PEMBELIAN.drawi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1900" cy="2898775"/>
                    </a:xfrm>
                    <a:prstGeom prst="rect">
                      <a:avLst/>
                    </a:prstGeom>
                    <a:noFill/>
                    <a:ln>
                      <a:noFill/>
                    </a:ln>
                  </pic:spPr>
                </pic:pic>
              </a:graphicData>
            </a:graphic>
          </wp:inline>
        </w:drawing>
      </w:r>
    </w:p>
    <w:p w14:paraId="0E8D6AE9" w14:textId="4A2068D3" w:rsidR="00E508A0" w:rsidRDefault="00E508A0" w:rsidP="00E508A0">
      <w:pPr>
        <w:pStyle w:val="Caption"/>
        <w:rPr>
          <w:lang w:val="id-ID"/>
        </w:rPr>
      </w:pPr>
      <w:bookmarkStart w:id="158" w:name="_Toc101083681"/>
      <w:bookmarkStart w:id="159" w:name="_Toc105002693"/>
      <w:r w:rsidRPr="00E508A0">
        <w:rPr>
          <w:b/>
        </w:rPr>
        <w:t xml:space="preserve">Gambar 3. </w:t>
      </w:r>
      <w:r w:rsidRPr="00E508A0">
        <w:rPr>
          <w:b/>
        </w:rPr>
        <w:fldChar w:fldCharType="begin"/>
      </w:r>
      <w:r w:rsidRPr="00E508A0">
        <w:rPr>
          <w:b/>
        </w:rPr>
        <w:instrText xml:space="preserve"> SEQ Gambar_3. \* ARABIC </w:instrText>
      </w:r>
      <w:r w:rsidRPr="00E508A0">
        <w:rPr>
          <w:b/>
        </w:rPr>
        <w:fldChar w:fldCharType="separate"/>
      </w:r>
      <w:r w:rsidR="00C072AF">
        <w:rPr>
          <w:b/>
          <w:noProof/>
        </w:rPr>
        <w:t>11</w:t>
      </w:r>
      <w:r w:rsidRPr="00E508A0">
        <w:rPr>
          <w:b/>
        </w:rPr>
        <w:fldChar w:fldCharType="end"/>
      </w:r>
      <w:r w:rsidRPr="00E508A0">
        <w:rPr>
          <w:rFonts w:eastAsia="Times New Roman"/>
          <w:i/>
          <w:iCs w:val="0"/>
          <w:color w:val="000000"/>
          <w:szCs w:val="24"/>
          <w:lang w:val="de-DE"/>
        </w:rPr>
        <w:t xml:space="preserve"> </w:t>
      </w:r>
      <w:r w:rsidRPr="00E508A0">
        <w:rPr>
          <w:i/>
          <w:lang w:val="de-DE"/>
        </w:rPr>
        <w:t>Sequence diagram</w:t>
      </w:r>
      <w:r w:rsidRPr="00E508A0">
        <w:rPr>
          <w:lang w:val="de-DE"/>
        </w:rPr>
        <w:t xml:space="preserve"> mendata </w:t>
      </w:r>
      <w:r w:rsidRPr="00E508A0">
        <w:rPr>
          <w:lang w:val="id-ID"/>
        </w:rPr>
        <w:t>pembayaran pembelian</w:t>
      </w:r>
      <w:bookmarkEnd w:id="158"/>
      <w:bookmarkEnd w:id="159"/>
    </w:p>
    <w:p w14:paraId="1C63E00E" w14:textId="0845AA2B" w:rsidR="00D31FCF" w:rsidRDefault="00D31FCF" w:rsidP="008367F0">
      <w:pPr>
        <w:spacing w:line="360" w:lineRule="auto"/>
        <w:ind w:firstLine="839"/>
        <w:jc w:val="both"/>
        <w:rPr>
          <w:i/>
          <w:sz w:val="24"/>
          <w:lang w:val="id-ID"/>
        </w:rPr>
      </w:pPr>
      <w:r w:rsidRPr="00D31FCF">
        <w:rPr>
          <w:sz w:val="24"/>
          <w:lang w:val="id-ID"/>
        </w:rPr>
        <w:t xml:space="preserve">Pada Gambar </w:t>
      </w:r>
      <w:r>
        <w:rPr>
          <w:sz w:val="24"/>
          <w:lang w:val="id-ID"/>
        </w:rPr>
        <w:t>3. 11</w:t>
      </w:r>
      <w:r w:rsidRPr="00D31FCF">
        <w:rPr>
          <w:sz w:val="24"/>
          <w:lang w:val="id-ID"/>
        </w:rPr>
        <w:t xml:space="preserve">, dapat dilihat bahwa aktor yang terlibat pada </w:t>
      </w:r>
      <w:r w:rsidRPr="00D31FCF">
        <w:rPr>
          <w:i/>
          <w:sz w:val="24"/>
          <w:lang w:val="id-ID"/>
        </w:rPr>
        <w:t xml:space="preserve">sequence diagram </w:t>
      </w:r>
      <w:r w:rsidRPr="00D31FCF">
        <w:rPr>
          <w:sz w:val="24"/>
          <w:lang w:val="id-ID"/>
        </w:rPr>
        <w:t xml:space="preserve">kali ini adalah kasir. Kasir dapat </w:t>
      </w:r>
      <w:r>
        <w:rPr>
          <w:sz w:val="24"/>
          <w:lang w:val="id-ID"/>
        </w:rPr>
        <w:t>meng-</w:t>
      </w:r>
      <w:r>
        <w:rPr>
          <w:i/>
          <w:sz w:val="24"/>
          <w:lang w:val="id-ID"/>
        </w:rPr>
        <w:t>input</w:t>
      </w:r>
      <w:r>
        <w:rPr>
          <w:sz w:val="24"/>
          <w:lang w:val="id-ID"/>
        </w:rPr>
        <w:t xml:space="preserve"> data pembayaran</w:t>
      </w:r>
      <w:r w:rsidRPr="00D31FCF">
        <w:rPr>
          <w:sz w:val="24"/>
          <w:lang w:val="id-ID"/>
        </w:rPr>
        <w:t xml:space="preserve"> </w:t>
      </w:r>
      <w:r w:rsidRPr="00D31FCF">
        <w:rPr>
          <w:i/>
          <w:sz w:val="24"/>
          <w:lang w:val="id-ID"/>
        </w:rPr>
        <w:t xml:space="preserve">invoice </w:t>
      </w:r>
      <w:r w:rsidRPr="00D31FCF">
        <w:rPr>
          <w:sz w:val="24"/>
          <w:lang w:val="id-ID"/>
        </w:rPr>
        <w:t xml:space="preserve">pembelian. Ketika </w:t>
      </w:r>
      <w:r>
        <w:rPr>
          <w:sz w:val="24"/>
          <w:lang w:val="id-ID"/>
        </w:rPr>
        <w:t>akan melakukan pembayaran</w:t>
      </w:r>
      <w:r w:rsidRPr="00D31FCF">
        <w:rPr>
          <w:sz w:val="24"/>
          <w:lang w:val="id-ID"/>
        </w:rPr>
        <w:t xml:space="preserve">, aktor mengakses </w:t>
      </w:r>
      <w:r>
        <w:rPr>
          <w:i/>
          <w:sz w:val="24"/>
          <w:lang w:val="id-ID"/>
        </w:rPr>
        <w:t xml:space="preserve">form </w:t>
      </w:r>
      <w:r>
        <w:rPr>
          <w:sz w:val="24"/>
          <w:lang w:val="id-ID"/>
        </w:rPr>
        <w:t>pembayaran pembelian</w:t>
      </w:r>
      <w:r w:rsidRPr="00D31FCF">
        <w:rPr>
          <w:sz w:val="24"/>
          <w:lang w:val="id-ID"/>
        </w:rPr>
        <w:t xml:space="preserve"> dengan menekan tombol </w:t>
      </w:r>
      <w:r>
        <w:rPr>
          <w:sz w:val="24"/>
          <w:lang w:val="id-ID"/>
        </w:rPr>
        <w:t>pembayaran pada</w:t>
      </w:r>
      <w:r w:rsidR="00C80EAD">
        <w:rPr>
          <w:sz w:val="24"/>
          <w:lang w:val="id-ID"/>
        </w:rPr>
        <w:t xml:space="preserve"> kelas antarmuka </w:t>
      </w:r>
      <w:r>
        <w:rPr>
          <w:sz w:val="24"/>
          <w:lang w:val="id-ID"/>
        </w:rPr>
        <w:t xml:space="preserve">tampilan </w:t>
      </w:r>
      <w:r>
        <w:rPr>
          <w:i/>
          <w:sz w:val="24"/>
          <w:lang w:val="id-ID"/>
        </w:rPr>
        <w:t xml:space="preserve">invoice </w:t>
      </w:r>
      <w:r>
        <w:rPr>
          <w:sz w:val="24"/>
          <w:lang w:val="id-ID"/>
        </w:rPr>
        <w:t>pembelian</w:t>
      </w:r>
      <w:r w:rsidR="008367F0">
        <w:rPr>
          <w:sz w:val="24"/>
          <w:lang w:val="id-ID"/>
        </w:rPr>
        <w:t xml:space="preserve">. Data tersebut dikirimkan ke kelas </w:t>
      </w:r>
      <w:r w:rsidR="008367F0">
        <w:rPr>
          <w:i/>
          <w:sz w:val="24"/>
          <w:lang w:val="id-ID"/>
        </w:rPr>
        <w:t xml:space="preserve">validator </w:t>
      </w:r>
      <w:r w:rsidR="008367F0">
        <w:rPr>
          <w:sz w:val="24"/>
          <w:lang w:val="id-ID"/>
        </w:rPr>
        <w:t xml:space="preserve">untuk dilakukan validasi. Apabila data sukses divalidasi, sistem akan kembali ke kelas antarmuka beserta </w:t>
      </w:r>
      <w:r w:rsidR="008367F0">
        <w:rPr>
          <w:i/>
          <w:sz w:val="24"/>
          <w:lang w:val="id-ID"/>
        </w:rPr>
        <w:t xml:space="preserve">feedback </w:t>
      </w:r>
      <w:r w:rsidR="008367F0">
        <w:rPr>
          <w:sz w:val="24"/>
          <w:lang w:val="id-ID"/>
        </w:rPr>
        <w:t xml:space="preserve">status </w:t>
      </w:r>
      <w:r w:rsidR="008367F0">
        <w:rPr>
          <w:i/>
          <w:sz w:val="24"/>
          <w:lang w:val="id-ID"/>
        </w:rPr>
        <w:t>message.</w:t>
      </w:r>
    </w:p>
    <w:p w14:paraId="493CB151" w14:textId="77777777" w:rsidR="00AF31E9" w:rsidRDefault="00AF31E9" w:rsidP="008367F0">
      <w:pPr>
        <w:spacing w:line="360" w:lineRule="auto"/>
        <w:ind w:firstLine="839"/>
        <w:jc w:val="both"/>
        <w:rPr>
          <w:i/>
          <w:sz w:val="24"/>
          <w:lang w:val="id-ID"/>
        </w:rPr>
      </w:pPr>
    </w:p>
    <w:p w14:paraId="788C3A16" w14:textId="77777777" w:rsidR="00AF31E9" w:rsidRDefault="00AF31E9" w:rsidP="008367F0">
      <w:pPr>
        <w:spacing w:line="360" w:lineRule="auto"/>
        <w:ind w:firstLine="839"/>
        <w:jc w:val="both"/>
        <w:rPr>
          <w:i/>
          <w:sz w:val="24"/>
          <w:lang w:val="id-ID"/>
        </w:rPr>
      </w:pPr>
    </w:p>
    <w:p w14:paraId="369D46E5" w14:textId="77777777" w:rsidR="00AF31E9" w:rsidRDefault="00AF31E9" w:rsidP="008367F0">
      <w:pPr>
        <w:spacing w:line="360" w:lineRule="auto"/>
        <w:ind w:firstLine="839"/>
        <w:jc w:val="both"/>
        <w:rPr>
          <w:i/>
          <w:sz w:val="24"/>
          <w:lang w:val="id-ID"/>
        </w:rPr>
      </w:pPr>
    </w:p>
    <w:p w14:paraId="4AB57E0E" w14:textId="77777777" w:rsidR="00AF31E9" w:rsidRDefault="00AF31E9" w:rsidP="008367F0">
      <w:pPr>
        <w:spacing w:line="360" w:lineRule="auto"/>
        <w:ind w:firstLine="839"/>
        <w:jc w:val="both"/>
        <w:rPr>
          <w:i/>
          <w:sz w:val="24"/>
          <w:lang w:val="id-ID"/>
        </w:rPr>
      </w:pPr>
    </w:p>
    <w:p w14:paraId="2FB1C823" w14:textId="77777777" w:rsidR="00AF31E9" w:rsidRDefault="00AF31E9" w:rsidP="008367F0">
      <w:pPr>
        <w:spacing w:line="360" w:lineRule="auto"/>
        <w:ind w:firstLine="839"/>
        <w:jc w:val="both"/>
        <w:rPr>
          <w:i/>
          <w:sz w:val="24"/>
          <w:lang w:val="id-ID"/>
        </w:rPr>
      </w:pPr>
    </w:p>
    <w:p w14:paraId="5257B384" w14:textId="77777777" w:rsidR="00AF31E9" w:rsidRDefault="00AF31E9" w:rsidP="008367F0">
      <w:pPr>
        <w:spacing w:line="360" w:lineRule="auto"/>
        <w:ind w:firstLine="839"/>
        <w:jc w:val="both"/>
        <w:rPr>
          <w:sz w:val="24"/>
          <w:lang w:val="id-ID"/>
        </w:rPr>
      </w:pPr>
    </w:p>
    <w:p w14:paraId="49D87334" w14:textId="77777777" w:rsidR="000E7B79" w:rsidRDefault="000E7B79" w:rsidP="008367F0">
      <w:pPr>
        <w:spacing w:line="360" w:lineRule="auto"/>
        <w:ind w:firstLine="839"/>
        <w:jc w:val="both"/>
        <w:rPr>
          <w:sz w:val="24"/>
          <w:lang w:val="id-ID"/>
        </w:rPr>
      </w:pPr>
    </w:p>
    <w:p w14:paraId="08A2BC82" w14:textId="77777777" w:rsidR="001553DE" w:rsidRPr="008367F0" w:rsidRDefault="001553DE" w:rsidP="008367F0">
      <w:pPr>
        <w:spacing w:line="360" w:lineRule="auto"/>
        <w:ind w:firstLine="839"/>
        <w:jc w:val="both"/>
        <w:rPr>
          <w:sz w:val="24"/>
          <w:lang w:val="id-ID"/>
        </w:rPr>
      </w:pPr>
    </w:p>
    <w:p w14:paraId="4C4D883E" w14:textId="39E7A52C" w:rsidR="00880E9F" w:rsidRPr="00880E9F" w:rsidRDefault="00270BE7" w:rsidP="000109CC">
      <w:pPr>
        <w:pStyle w:val="Heading5"/>
      </w:pPr>
      <w:r w:rsidRPr="00270BE7">
        <w:rPr>
          <w:bCs/>
          <w:i/>
          <w:lang w:val="de-DE"/>
        </w:rPr>
        <w:lastRenderedPageBreak/>
        <w:t xml:space="preserve">Sequence Diagram </w:t>
      </w:r>
      <w:r w:rsidRPr="00270BE7">
        <w:rPr>
          <w:bCs/>
          <w:lang w:val="de-DE"/>
        </w:rPr>
        <w:t xml:space="preserve">Mendata </w:t>
      </w:r>
      <w:r w:rsidRPr="00270BE7">
        <w:rPr>
          <w:bCs/>
          <w:lang w:val="id-ID"/>
        </w:rPr>
        <w:t>Retur Pembelian</w:t>
      </w:r>
    </w:p>
    <w:p w14:paraId="55709700" w14:textId="6229F372" w:rsidR="00880E9F" w:rsidRDefault="00270BE7" w:rsidP="004C4AA9">
      <w:pPr>
        <w:pStyle w:val="ParagrifIsi"/>
      </w:pPr>
      <w:r>
        <w:t>Pada Gambar 3.</w:t>
      </w:r>
      <w:r>
        <w:rPr>
          <w:lang w:val="id-ID"/>
        </w:rPr>
        <w:t xml:space="preserve"> </w:t>
      </w:r>
      <w:r>
        <w:t>12</w:t>
      </w:r>
      <w:r w:rsidRPr="00270BE7">
        <w:t xml:space="preserve"> berikut ini adalah </w:t>
      </w:r>
      <w:r w:rsidRPr="00270BE7">
        <w:rPr>
          <w:i/>
        </w:rPr>
        <w:t xml:space="preserve">sequence diagram </w:t>
      </w:r>
      <w:r w:rsidRPr="00270BE7">
        <w:t xml:space="preserve">dari proses mendata </w:t>
      </w:r>
      <w:r w:rsidRPr="00270BE7">
        <w:rPr>
          <w:lang w:val="id-ID"/>
        </w:rPr>
        <w:t>retur pembelian yang dilakukan</w:t>
      </w:r>
      <w:r w:rsidRPr="00270BE7">
        <w:t xml:space="preserve"> oleh </w:t>
      </w:r>
      <w:r w:rsidRPr="00270BE7">
        <w:rPr>
          <w:lang w:val="id-ID"/>
        </w:rPr>
        <w:t>kasir pada</w:t>
      </w:r>
      <w:r w:rsidRPr="00270BE7">
        <w:t xml:space="preserve"> sistem.</w:t>
      </w:r>
    </w:p>
    <w:p w14:paraId="7BD0DD09" w14:textId="458E8CBF" w:rsidR="00E508A0" w:rsidRDefault="00AF31E9" w:rsidP="005C0901">
      <w:pPr>
        <w:pStyle w:val="ParagrifIsi"/>
        <w:jc w:val="center"/>
      </w:pPr>
      <w:r w:rsidRPr="00AF31E9">
        <w:rPr>
          <w:noProof/>
          <w:lang w:val="en-US" w:eastAsia="en-US"/>
        </w:rPr>
        <w:drawing>
          <wp:inline distT="0" distB="0" distL="0" distR="0" wp14:anchorId="430406BF" wp14:editId="0CFB1D71">
            <wp:extent cx="4861883" cy="7096836"/>
            <wp:effectExtent l="0" t="0" r="0" b="8890"/>
            <wp:docPr id="427" name="Picture 427" descr="C:\Users\User\Downloads\SEQUENCE DIAGRAM MENDATA RETUR PEMBELIA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3" descr="C:\Users\User\Downloads\SEQUENCE DIAGRAM MENDATA RETUR PEMBELIAN.drawio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0212" cy="7108993"/>
                    </a:xfrm>
                    <a:prstGeom prst="rect">
                      <a:avLst/>
                    </a:prstGeom>
                    <a:noFill/>
                    <a:ln>
                      <a:noFill/>
                    </a:ln>
                  </pic:spPr>
                </pic:pic>
              </a:graphicData>
            </a:graphic>
          </wp:inline>
        </w:drawing>
      </w:r>
    </w:p>
    <w:p w14:paraId="2BE2C9C2" w14:textId="5DCF2262" w:rsidR="00E508A0" w:rsidRDefault="00E508A0" w:rsidP="00E508A0">
      <w:pPr>
        <w:pStyle w:val="Caption"/>
        <w:rPr>
          <w:lang w:val="id-ID"/>
        </w:rPr>
      </w:pPr>
      <w:bookmarkStart w:id="160" w:name="_Toc101083682"/>
      <w:bookmarkStart w:id="161" w:name="_Toc105002694"/>
      <w:r w:rsidRPr="00E508A0">
        <w:rPr>
          <w:b/>
        </w:rPr>
        <w:t xml:space="preserve">Gambar 3. </w:t>
      </w:r>
      <w:r w:rsidRPr="00E508A0">
        <w:rPr>
          <w:b/>
        </w:rPr>
        <w:fldChar w:fldCharType="begin"/>
      </w:r>
      <w:r w:rsidRPr="00E508A0">
        <w:rPr>
          <w:b/>
        </w:rPr>
        <w:instrText xml:space="preserve"> SEQ Gambar_3. \* ARABIC </w:instrText>
      </w:r>
      <w:r w:rsidRPr="00E508A0">
        <w:rPr>
          <w:b/>
        </w:rPr>
        <w:fldChar w:fldCharType="separate"/>
      </w:r>
      <w:r w:rsidR="00C072AF">
        <w:rPr>
          <w:b/>
          <w:noProof/>
        </w:rPr>
        <w:t>12</w:t>
      </w:r>
      <w:r w:rsidRPr="00E508A0">
        <w:rPr>
          <w:b/>
        </w:rPr>
        <w:fldChar w:fldCharType="end"/>
      </w:r>
      <w:r w:rsidRPr="00E508A0">
        <w:rPr>
          <w:rFonts w:eastAsia="Times New Roman"/>
          <w:i/>
          <w:iCs w:val="0"/>
          <w:color w:val="000000"/>
          <w:szCs w:val="24"/>
          <w:lang w:val="de-DE"/>
        </w:rPr>
        <w:t xml:space="preserve"> </w:t>
      </w:r>
      <w:r w:rsidRPr="00E508A0">
        <w:rPr>
          <w:i/>
          <w:lang w:val="de-DE"/>
        </w:rPr>
        <w:t>Sequence diagram</w:t>
      </w:r>
      <w:r w:rsidRPr="00E508A0">
        <w:rPr>
          <w:lang w:val="de-DE"/>
        </w:rPr>
        <w:t xml:space="preserve"> mendata </w:t>
      </w:r>
      <w:r w:rsidRPr="00E508A0">
        <w:rPr>
          <w:lang w:val="id-ID"/>
        </w:rPr>
        <w:t>retur pembelian</w:t>
      </w:r>
      <w:bookmarkEnd w:id="160"/>
      <w:bookmarkEnd w:id="161"/>
    </w:p>
    <w:p w14:paraId="667B170C" w14:textId="3BEB28A1" w:rsidR="008367F0" w:rsidRPr="008367F0" w:rsidRDefault="008367F0" w:rsidP="008367F0">
      <w:pPr>
        <w:spacing w:line="360" w:lineRule="auto"/>
        <w:ind w:firstLine="839"/>
        <w:jc w:val="both"/>
        <w:rPr>
          <w:sz w:val="24"/>
          <w:lang w:val="id-ID"/>
        </w:rPr>
      </w:pPr>
      <w:r w:rsidRPr="008367F0">
        <w:rPr>
          <w:sz w:val="24"/>
          <w:lang w:val="id-ID"/>
        </w:rPr>
        <w:lastRenderedPageBreak/>
        <w:t xml:space="preserve">Pada Gambar </w:t>
      </w:r>
      <w:r>
        <w:rPr>
          <w:sz w:val="24"/>
          <w:lang w:val="id-ID"/>
        </w:rPr>
        <w:t>3. 12</w:t>
      </w:r>
      <w:r w:rsidRPr="008367F0">
        <w:rPr>
          <w:sz w:val="24"/>
          <w:lang w:val="id-ID"/>
        </w:rPr>
        <w:t xml:space="preserve">, dapat dilihat bahwa aktor yang terlibat pada </w:t>
      </w:r>
      <w:r w:rsidRPr="008367F0">
        <w:rPr>
          <w:i/>
          <w:sz w:val="24"/>
          <w:lang w:val="id-ID"/>
        </w:rPr>
        <w:t xml:space="preserve">sequence diagram </w:t>
      </w:r>
      <w:r w:rsidRPr="008367F0">
        <w:rPr>
          <w:sz w:val="24"/>
          <w:lang w:val="id-ID"/>
        </w:rPr>
        <w:t>kali ini adalah kasir. Kasir dapat melihat, menambah, dan melihat detail</w:t>
      </w:r>
      <w:r w:rsidRPr="008367F0">
        <w:rPr>
          <w:i/>
          <w:sz w:val="24"/>
          <w:lang w:val="id-ID"/>
        </w:rPr>
        <w:t xml:space="preserve"> </w:t>
      </w:r>
      <w:r>
        <w:rPr>
          <w:sz w:val="24"/>
          <w:lang w:val="id-ID"/>
        </w:rPr>
        <w:t xml:space="preserve">retur </w:t>
      </w:r>
      <w:r w:rsidRPr="008367F0">
        <w:rPr>
          <w:sz w:val="24"/>
          <w:lang w:val="id-ID"/>
        </w:rPr>
        <w:t>pembelian. Ketika melihat data retur pembelian, aktor mengakses kelas antarmuka dengan menekan tombol menu retur pembelian</w:t>
      </w:r>
      <w:r>
        <w:rPr>
          <w:sz w:val="24"/>
          <w:lang w:val="id-ID"/>
        </w:rPr>
        <w:t xml:space="preserve"> pada </w:t>
      </w:r>
      <w:r>
        <w:rPr>
          <w:i/>
          <w:sz w:val="24"/>
          <w:lang w:val="id-ID"/>
        </w:rPr>
        <w:t xml:space="preserve">invoice </w:t>
      </w:r>
      <w:r>
        <w:rPr>
          <w:sz w:val="24"/>
          <w:lang w:val="id-ID"/>
        </w:rPr>
        <w:t>pembelian</w:t>
      </w:r>
      <w:r w:rsidRPr="008367F0">
        <w:rPr>
          <w:sz w:val="24"/>
          <w:lang w:val="id-ID"/>
        </w:rPr>
        <w:t>, lalu sistem mengambil semua data</w:t>
      </w:r>
      <w:r>
        <w:rPr>
          <w:sz w:val="24"/>
          <w:lang w:val="id-ID"/>
        </w:rPr>
        <w:t xml:space="preserve"> retur</w:t>
      </w:r>
      <w:r w:rsidRPr="008367F0">
        <w:rPr>
          <w:sz w:val="24"/>
          <w:lang w:val="id-ID"/>
        </w:rPr>
        <w:t xml:space="preserve"> pembelian</w:t>
      </w:r>
      <w:r>
        <w:rPr>
          <w:sz w:val="24"/>
          <w:lang w:val="id-ID"/>
        </w:rPr>
        <w:t xml:space="preserve"> pada nomor </w:t>
      </w:r>
      <w:r>
        <w:rPr>
          <w:i/>
          <w:sz w:val="24"/>
          <w:lang w:val="id-ID"/>
        </w:rPr>
        <w:t xml:space="preserve">invoice </w:t>
      </w:r>
      <w:r>
        <w:rPr>
          <w:sz w:val="24"/>
          <w:lang w:val="id-ID"/>
        </w:rPr>
        <w:t>terpilih</w:t>
      </w:r>
      <w:r w:rsidRPr="008367F0">
        <w:rPr>
          <w:sz w:val="24"/>
          <w:lang w:val="id-ID"/>
        </w:rPr>
        <w:t xml:space="preserve"> dari </w:t>
      </w:r>
      <w:r w:rsidRPr="008367F0">
        <w:rPr>
          <w:i/>
          <w:sz w:val="24"/>
          <w:lang w:val="id-ID"/>
        </w:rPr>
        <w:t>database</w:t>
      </w:r>
      <w:r w:rsidRPr="008367F0">
        <w:rPr>
          <w:sz w:val="24"/>
          <w:lang w:val="id-ID"/>
        </w:rPr>
        <w:t xml:space="preserve"> dan mengembalikan data tersebut kepada kelas antarmuka. </w:t>
      </w:r>
    </w:p>
    <w:p w14:paraId="1B302252" w14:textId="1E354191" w:rsidR="008367F0" w:rsidRPr="008367F0" w:rsidRDefault="008367F0" w:rsidP="008367F0">
      <w:pPr>
        <w:spacing w:line="360" w:lineRule="auto"/>
        <w:ind w:firstLine="839"/>
        <w:jc w:val="both"/>
        <w:rPr>
          <w:i/>
          <w:sz w:val="24"/>
          <w:lang w:val="id-ID"/>
        </w:rPr>
      </w:pPr>
      <w:r w:rsidRPr="008367F0">
        <w:rPr>
          <w:sz w:val="24"/>
          <w:lang w:val="id-ID"/>
        </w:rPr>
        <w:t>Ketika menambah retur pembelian, aktor menambahkan data tersebut melalui halaman</w:t>
      </w:r>
      <w:r w:rsidRPr="008367F0">
        <w:rPr>
          <w:i/>
          <w:sz w:val="24"/>
          <w:lang w:val="id-ID"/>
        </w:rPr>
        <w:t xml:space="preserve"> </w:t>
      </w:r>
      <w:r w:rsidRPr="008367F0">
        <w:rPr>
          <w:sz w:val="24"/>
          <w:lang w:val="id-ID"/>
        </w:rPr>
        <w:t xml:space="preserve">tambah retur pembelian dan menambahkan item retur pembelian melalui </w:t>
      </w:r>
      <w:r w:rsidRPr="00ED5052">
        <w:rPr>
          <w:i/>
          <w:sz w:val="24"/>
          <w:lang w:val="id-ID"/>
        </w:rPr>
        <w:t>form</w:t>
      </w:r>
      <w:r w:rsidRPr="008367F0">
        <w:rPr>
          <w:sz w:val="24"/>
          <w:lang w:val="id-ID"/>
        </w:rPr>
        <w:t xml:space="preserve"> tambah item retur pembelian untuk selanjutnya dilakukan validasi oleh kelas </w:t>
      </w:r>
      <w:r w:rsidRPr="008367F0">
        <w:rPr>
          <w:i/>
          <w:sz w:val="24"/>
          <w:lang w:val="id-ID"/>
        </w:rPr>
        <w:t>validator</w:t>
      </w:r>
      <w:r w:rsidRPr="008367F0">
        <w:rPr>
          <w:sz w:val="24"/>
          <w:lang w:val="id-ID"/>
        </w:rPr>
        <w:t xml:space="preserve">. Jika data sukses divalidasi maka sistem akan menambahkan data tersebut kedalam </w:t>
      </w:r>
      <w:r w:rsidRPr="008367F0">
        <w:rPr>
          <w:i/>
          <w:sz w:val="24"/>
          <w:lang w:val="id-ID"/>
        </w:rPr>
        <w:t xml:space="preserve">database </w:t>
      </w:r>
      <w:r w:rsidRPr="008367F0">
        <w:rPr>
          <w:sz w:val="24"/>
          <w:lang w:val="id-ID"/>
        </w:rPr>
        <w:t xml:space="preserve">dan kembali ke kelas antarmuka yang menampilkan halaman tambah </w:t>
      </w:r>
      <w:r w:rsidR="00ED5052">
        <w:rPr>
          <w:sz w:val="24"/>
          <w:lang w:val="id-ID"/>
        </w:rPr>
        <w:t xml:space="preserve">retur </w:t>
      </w:r>
      <w:r w:rsidRPr="008367F0">
        <w:rPr>
          <w:sz w:val="24"/>
          <w:lang w:val="id-ID"/>
        </w:rPr>
        <w:t xml:space="preserve">pembelian beserta </w:t>
      </w:r>
      <w:r w:rsidRPr="008367F0">
        <w:rPr>
          <w:i/>
          <w:sz w:val="24"/>
          <w:lang w:val="id-ID"/>
        </w:rPr>
        <w:t xml:space="preserve">feedback </w:t>
      </w:r>
      <w:r w:rsidRPr="008367F0">
        <w:rPr>
          <w:sz w:val="24"/>
          <w:lang w:val="id-ID"/>
        </w:rPr>
        <w:t xml:space="preserve">status </w:t>
      </w:r>
      <w:r w:rsidRPr="008367F0">
        <w:rPr>
          <w:i/>
          <w:sz w:val="24"/>
          <w:lang w:val="id-ID"/>
        </w:rPr>
        <w:t>message</w:t>
      </w:r>
      <w:r w:rsidRPr="008367F0">
        <w:rPr>
          <w:sz w:val="24"/>
          <w:lang w:val="id-ID"/>
        </w:rPr>
        <w:t xml:space="preserve">. Aktor juga dapat menghapus item retur pembelian. Selanjutnya, aktor mengisi </w:t>
      </w:r>
      <w:r w:rsidRPr="008367F0">
        <w:rPr>
          <w:i/>
          <w:sz w:val="24"/>
          <w:lang w:val="id-ID"/>
        </w:rPr>
        <w:t xml:space="preserve">form </w:t>
      </w:r>
      <w:r w:rsidRPr="008367F0">
        <w:rPr>
          <w:sz w:val="24"/>
          <w:lang w:val="id-ID"/>
        </w:rPr>
        <w:t xml:space="preserve">halaman tambah retur pembelian. Data tersebut akan divalidasi oleh kelas </w:t>
      </w:r>
      <w:r w:rsidRPr="008367F0">
        <w:rPr>
          <w:i/>
          <w:sz w:val="24"/>
          <w:lang w:val="id-ID"/>
        </w:rPr>
        <w:t xml:space="preserve">validator. </w:t>
      </w:r>
      <w:r w:rsidRPr="008367F0">
        <w:rPr>
          <w:sz w:val="24"/>
          <w:lang w:val="id-ID"/>
        </w:rPr>
        <w:t xml:space="preserve">Apabila data tersebut sukses divalidasi, maka sistem akan kembali ke kelas antarmuka beserta </w:t>
      </w:r>
      <w:r w:rsidRPr="008367F0">
        <w:rPr>
          <w:i/>
          <w:sz w:val="24"/>
          <w:lang w:val="id-ID"/>
        </w:rPr>
        <w:t xml:space="preserve">feedback </w:t>
      </w:r>
      <w:r w:rsidRPr="008367F0">
        <w:rPr>
          <w:sz w:val="24"/>
          <w:lang w:val="id-ID"/>
        </w:rPr>
        <w:t xml:space="preserve">status </w:t>
      </w:r>
      <w:r w:rsidRPr="008367F0">
        <w:rPr>
          <w:i/>
          <w:sz w:val="24"/>
          <w:lang w:val="id-ID"/>
        </w:rPr>
        <w:t>message.</w:t>
      </w:r>
    </w:p>
    <w:p w14:paraId="74ADE8D2" w14:textId="65C08D43" w:rsidR="008367F0" w:rsidRDefault="008367F0" w:rsidP="008367F0">
      <w:pPr>
        <w:spacing w:line="360" w:lineRule="auto"/>
        <w:ind w:firstLine="839"/>
        <w:jc w:val="both"/>
        <w:rPr>
          <w:sz w:val="24"/>
          <w:lang w:val="id-ID"/>
        </w:rPr>
      </w:pPr>
      <w:r w:rsidRPr="008367F0">
        <w:rPr>
          <w:sz w:val="24"/>
          <w:lang w:val="id-ID"/>
        </w:rPr>
        <w:t xml:space="preserve">Untuk melihat detail </w:t>
      </w:r>
      <w:r w:rsidR="00376C89">
        <w:rPr>
          <w:sz w:val="24"/>
          <w:lang w:val="id-ID"/>
        </w:rPr>
        <w:t xml:space="preserve">retur </w:t>
      </w:r>
      <w:r w:rsidRPr="008367F0">
        <w:rPr>
          <w:sz w:val="24"/>
          <w:lang w:val="id-ID"/>
        </w:rPr>
        <w:t>pembelian</w:t>
      </w:r>
      <w:r w:rsidRPr="008367F0">
        <w:rPr>
          <w:i/>
          <w:sz w:val="24"/>
          <w:lang w:val="id-ID"/>
        </w:rPr>
        <w:t xml:space="preserve">, </w:t>
      </w:r>
      <w:r w:rsidRPr="008367F0">
        <w:rPr>
          <w:sz w:val="24"/>
          <w:lang w:val="id-ID"/>
        </w:rPr>
        <w:t xml:space="preserve">aktor mengakses kelas antarmuka </w:t>
      </w:r>
      <w:r w:rsidR="00376C89" w:rsidRPr="00376C89">
        <w:rPr>
          <w:sz w:val="24"/>
          <w:lang w:val="id-ID"/>
        </w:rPr>
        <w:t xml:space="preserve">dengan menekan nomor </w:t>
      </w:r>
      <w:r w:rsidR="00376C89">
        <w:rPr>
          <w:sz w:val="24"/>
          <w:lang w:val="id-ID"/>
        </w:rPr>
        <w:t>retur</w:t>
      </w:r>
      <w:r w:rsidR="00376C89" w:rsidRPr="00376C89">
        <w:rPr>
          <w:i/>
          <w:sz w:val="24"/>
          <w:lang w:val="id-ID"/>
        </w:rPr>
        <w:t xml:space="preserve"> </w:t>
      </w:r>
      <w:r w:rsidR="00376C89" w:rsidRPr="00376C89">
        <w:rPr>
          <w:sz w:val="24"/>
          <w:lang w:val="id-ID"/>
        </w:rPr>
        <w:t xml:space="preserve">yang diinginkan, </w:t>
      </w:r>
      <w:r w:rsidRPr="008367F0">
        <w:rPr>
          <w:sz w:val="24"/>
          <w:lang w:val="id-ID"/>
        </w:rPr>
        <w:t xml:space="preserve">lalu kelas antarmuka mengirimkan data nomor </w:t>
      </w:r>
      <w:r w:rsidR="00376C89" w:rsidRPr="00376C89">
        <w:rPr>
          <w:sz w:val="24"/>
          <w:lang w:val="id-ID"/>
        </w:rPr>
        <w:t>retur</w:t>
      </w:r>
      <w:r w:rsidR="00376C89" w:rsidRPr="00376C89">
        <w:rPr>
          <w:i/>
          <w:sz w:val="24"/>
          <w:lang w:val="id-ID"/>
        </w:rPr>
        <w:t xml:space="preserve"> </w:t>
      </w:r>
      <w:r w:rsidRPr="008367F0">
        <w:rPr>
          <w:sz w:val="24"/>
          <w:lang w:val="id-ID"/>
        </w:rPr>
        <w:t xml:space="preserve">untuk mengambil data </w:t>
      </w:r>
      <w:r w:rsidR="00376C89" w:rsidRPr="00376C89">
        <w:rPr>
          <w:sz w:val="24"/>
          <w:lang w:val="id-ID"/>
        </w:rPr>
        <w:t>retur</w:t>
      </w:r>
      <w:r w:rsidR="00376C89" w:rsidRPr="00376C89">
        <w:rPr>
          <w:i/>
          <w:sz w:val="24"/>
          <w:lang w:val="id-ID"/>
        </w:rPr>
        <w:t xml:space="preserve"> </w:t>
      </w:r>
      <w:r w:rsidRPr="008367F0">
        <w:rPr>
          <w:sz w:val="24"/>
          <w:lang w:val="id-ID"/>
        </w:rPr>
        <w:t xml:space="preserve">terpilih dari </w:t>
      </w:r>
      <w:r w:rsidRPr="008367F0">
        <w:rPr>
          <w:i/>
          <w:sz w:val="24"/>
          <w:lang w:val="id-ID"/>
        </w:rPr>
        <w:t xml:space="preserve">database. </w:t>
      </w:r>
      <w:r w:rsidRPr="008367F0">
        <w:rPr>
          <w:sz w:val="24"/>
          <w:lang w:val="id-ID"/>
        </w:rPr>
        <w:t xml:space="preserve">Selanjutnya, sistem akan kembali ke kelas antarmuka dan mengembalikan data </w:t>
      </w:r>
      <w:r w:rsidR="00376C89">
        <w:rPr>
          <w:sz w:val="24"/>
          <w:lang w:val="id-ID"/>
        </w:rPr>
        <w:t>retur</w:t>
      </w:r>
      <w:r w:rsidR="00376C89" w:rsidRPr="00376C89">
        <w:rPr>
          <w:i/>
          <w:sz w:val="24"/>
          <w:lang w:val="id-ID"/>
        </w:rPr>
        <w:t xml:space="preserve"> </w:t>
      </w:r>
      <w:r w:rsidRPr="008367F0">
        <w:rPr>
          <w:sz w:val="24"/>
          <w:lang w:val="id-ID"/>
        </w:rPr>
        <w:t>pembelian.</w:t>
      </w:r>
    </w:p>
    <w:p w14:paraId="371C26C8" w14:textId="77777777" w:rsidR="00022FE6" w:rsidRDefault="00022FE6" w:rsidP="008367F0">
      <w:pPr>
        <w:spacing w:line="360" w:lineRule="auto"/>
        <w:ind w:firstLine="839"/>
        <w:jc w:val="both"/>
        <w:rPr>
          <w:sz w:val="24"/>
          <w:lang w:val="id-ID"/>
        </w:rPr>
      </w:pPr>
    </w:p>
    <w:p w14:paraId="4E088A9E" w14:textId="77777777" w:rsidR="00022FE6" w:rsidRDefault="00022FE6" w:rsidP="008367F0">
      <w:pPr>
        <w:spacing w:line="360" w:lineRule="auto"/>
        <w:ind w:firstLine="839"/>
        <w:jc w:val="both"/>
        <w:rPr>
          <w:sz w:val="24"/>
          <w:lang w:val="id-ID"/>
        </w:rPr>
      </w:pPr>
    </w:p>
    <w:p w14:paraId="38BA9F93" w14:textId="77777777" w:rsidR="00022FE6" w:rsidRDefault="00022FE6" w:rsidP="008367F0">
      <w:pPr>
        <w:spacing w:line="360" w:lineRule="auto"/>
        <w:ind w:firstLine="839"/>
        <w:jc w:val="both"/>
        <w:rPr>
          <w:sz w:val="24"/>
          <w:lang w:val="id-ID"/>
        </w:rPr>
      </w:pPr>
    </w:p>
    <w:p w14:paraId="6A888B83" w14:textId="77777777" w:rsidR="00022FE6" w:rsidRDefault="00022FE6" w:rsidP="008367F0">
      <w:pPr>
        <w:spacing w:line="360" w:lineRule="auto"/>
        <w:ind w:firstLine="839"/>
        <w:jc w:val="both"/>
        <w:rPr>
          <w:sz w:val="24"/>
          <w:lang w:val="id-ID"/>
        </w:rPr>
      </w:pPr>
    </w:p>
    <w:p w14:paraId="135D1AE0" w14:textId="77777777" w:rsidR="00022FE6" w:rsidRDefault="00022FE6" w:rsidP="008367F0">
      <w:pPr>
        <w:spacing w:line="360" w:lineRule="auto"/>
        <w:ind w:firstLine="839"/>
        <w:jc w:val="both"/>
        <w:rPr>
          <w:sz w:val="24"/>
          <w:lang w:val="id-ID"/>
        </w:rPr>
      </w:pPr>
    </w:p>
    <w:p w14:paraId="75DCC7A2" w14:textId="77777777" w:rsidR="00022FE6" w:rsidRDefault="00022FE6" w:rsidP="008367F0">
      <w:pPr>
        <w:spacing w:line="360" w:lineRule="auto"/>
        <w:ind w:firstLine="839"/>
        <w:jc w:val="both"/>
        <w:rPr>
          <w:sz w:val="24"/>
          <w:lang w:val="id-ID"/>
        </w:rPr>
      </w:pPr>
    </w:p>
    <w:p w14:paraId="31E37DE6" w14:textId="77777777" w:rsidR="00022FE6" w:rsidRDefault="00022FE6" w:rsidP="008367F0">
      <w:pPr>
        <w:spacing w:line="360" w:lineRule="auto"/>
        <w:ind w:firstLine="839"/>
        <w:jc w:val="both"/>
        <w:rPr>
          <w:sz w:val="24"/>
          <w:lang w:val="id-ID"/>
        </w:rPr>
      </w:pPr>
    </w:p>
    <w:p w14:paraId="7F61B7B1" w14:textId="77777777" w:rsidR="00022FE6" w:rsidRDefault="00022FE6" w:rsidP="008367F0">
      <w:pPr>
        <w:spacing w:line="360" w:lineRule="auto"/>
        <w:ind w:firstLine="839"/>
        <w:jc w:val="both"/>
        <w:rPr>
          <w:sz w:val="24"/>
          <w:lang w:val="id-ID"/>
        </w:rPr>
      </w:pPr>
    </w:p>
    <w:p w14:paraId="62D10B04" w14:textId="77777777" w:rsidR="00022FE6" w:rsidRDefault="00022FE6" w:rsidP="008367F0">
      <w:pPr>
        <w:spacing w:line="360" w:lineRule="auto"/>
        <w:ind w:firstLine="839"/>
        <w:jc w:val="both"/>
        <w:rPr>
          <w:sz w:val="24"/>
          <w:lang w:val="id-ID"/>
        </w:rPr>
      </w:pPr>
    </w:p>
    <w:p w14:paraId="08A09344" w14:textId="77777777" w:rsidR="00022FE6" w:rsidRDefault="00022FE6" w:rsidP="008367F0">
      <w:pPr>
        <w:spacing w:line="360" w:lineRule="auto"/>
        <w:ind w:firstLine="839"/>
        <w:jc w:val="both"/>
        <w:rPr>
          <w:sz w:val="24"/>
          <w:lang w:val="id-ID"/>
        </w:rPr>
      </w:pPr>
    </w:p>
    <w:p w14:paraId="67452A8F" w14:textId="77777777" w:rsidR="0032750B" w:rsidRDefault="0032750B" w:rsidP="008367F0">
      <w:pPr>
        <w:spacing w:line="360" w:lineRule="auto"/>
        <w:ind w:firstLine="839"/>
        <w:jc w:val="both"/>
        <w:rPr>
          <w:sz w:val="24"/>
          <w:lang w:val="id-ID"/>
        </w:rPr>
      </w:pPr>
    </w:p>
    <w:p w14:paraId="09928F62" w14:textId="77777777" w:rsidR="0032750B" w:rsidRPr="008367F0" w:rsidRDefault="0032750B" w:rsidP="008367F0">
      <w:pPr>
        <w:spacing w:line="360" w:lineRule="auto"/>
        <w:ind w:firstLine="839"/>
        <w:jc w:val="both"/>
        <w:rPr>
          <w:sz w:val="24"/>
          <w:lang w:val="id-ID"/>
        </w:rPr>
      </w:pPr>
    </w:p>
    <w:p w14:paraId="5B5DCB17" w14:textId="472CFB55" w:rsidR="00880E9F" w:rsidRPr="00880E9F" w:rsidRDefault="00270BE7" w:rsidP="000109CC">
      <w:pPr>
        <w:pStyle w:val="Heading5"/>
      </w:pPr>
      <w:r w:rsidRPr="00270BE7">
        <w:rPr>
          <w:bCs/>
          <w:i/>
          <w:lang w:val="de-DE"/>
        </w:rPr>
        <w:lastRenderedPageBreak/>
        <w:t xml:space="preserve">Sequence Diagram </w:t>
      </w:r>
      <w:r w:rsidRPr="00270BE7">
        <w:rPr>
          <w:bCs/>
          <w:lang w:val="id-ID"/>
        </w:rPr>
        <w:t>Melihat Riwayat Pembayaran Pembelian</w:t>
      </w:r>
    </w:p>
    <w:p w14:paraId="3845275E" w14:textId="02F279F0" w:rsidR="00880E9F" w:rsidRDefault="00E508A0" w:rsidP="004C4AA9">
      <w:pPr>
        <w:pStyle w:val="ParagrifIsi"/>
      </w:pPr>
      <w:r>
        <w:t>Pada Gambar 3.</w:t>
      </w:r>
      <w:r>
        <w:rPr>
          <w:lang w:val="id-ID"/>
        </w:rPr>
        <w:t xml:space="preserve"> </w:t>
      </w:r>
      <w:r>
        <w:t>13</w:t>
      </w:r>
      <w:r w:rsidRPr="00E508A0">
        <w:t xml:space="preserve"> berikut ini adalah </w:t>
      </w:r>
      <w:r w:rsidRPr="00E508A0">
        <w:rPr>
          <w:i/>
        </w:rPr>
        <w:t xml:space="preserve">sequence diagram </w:t>
      </w:r>
      <w:r w:rsidRPr="00E508A0">
        <w:t xml:space="preserve">dari proses </w:t>
      </w:r>
      <w:r w:rsidRPr="00E508A0">
        <w:rPr>
          <w:lang w:val="id-ID"/>
        </w:rPr>
        <w:t>melihat riwayat pembayaran pembelian yang dilakukan</w:t>
      </w:r>
      <w:r w:rsidRPr="00E508A0">
        <w:t xml:space="preserve"> oleh </w:t>
      </w:r>
      <w:r w:rsidRPr="00E508A0">
        <w:rPr>
          <w:lang w:val="id-ID"/>
        </w:rPr>
        <w:t>kasir pada</w:t>
      </w:r>
      <w:r w:rsidRPr="00E508A0">
        <w:t xml:space="preserve"> sistem</w:t>
      </w:r>
      <w:r w:rsidR="00880E9F" w:rsidRPr="00880E9F">
        <w:t>.</w:t>
      </w:r>
    </w:p>
    <w:p w14:paraId="00624BA7" w14:textId="28D23DE8" w:rsidR="00E508A0" w:rsidRDefault="00875C12" w:rsidP="005C0901">
      <w:pPr>
        <w:pStyle w:val="ParagrifIsi"/>
        <w:jc w:val="center"/>
      </w:pPr>
      <w:r w:rsidRPr="00155900">
        <w:rPr>
          <w:noProof/>
          <w:lang w:val="en-US" w:eastAsia="en-US"/>
        </w:rPr>
        <w:drawing>
          <wp:inline distT="0" distB="0" distL="0" distR="0" wp14:anchorId="249DC4CD" wp14:editId="5393A5F1">
            <wp:extent cx="4705350" cy="2600325"/>
            <wp:effectExtent l="0" t="0" r="0" b="9525"/>
            <wp:docPr id="25" name="Picture 25" descr="D:\F\Kuliah\TUGAS AKHIR\TA2\PUNYA FARIS\DIAGRAM\PNG\SEQUENCE DIAGRAM MELIHAT RIWAYAT PEMBAYARAN PEMBEL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Kuliah\TUGAS AKHIR\TA2\PUNYA FARIS\DIAGRAM\PNG\SEQUENCE DIAGRAM MELIHAT RIWAYAT PEMBAYARAN PEMBELIAN.draw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05350" cy="2600325"/>
                    </a:xfrm>
                    <a:prstGeom prst="rect">
                      <a:avLst/>
                    </a:prstGeom>
                    <a:noFill/>
                    <a:ln>
                      <a:noFill/>
                    </a:ln>
                  </pic:spPr>
                </pic:pic>
              </a:graphicData>
            </a:graphic>
          </wp:inline>
        </w:drawing>
      </w:r>
    </w:p>
    <w:p w14:paraId="0C48EFF4" w14:textId="32DCC364" w:rsidR="00E508A0" w:rsidRDefault="00E508A0" w:rsidP="00E508A0">
      <w:pPr>
        <w:pStyle w:val="Caption"/>
        <w:rPr>
          <w:lang w:val="id-ID"/>
        </w:rPr>
      </w:pPr>
      <w:bookmarkStart w:id="162" w:name="_Toc101083683"/>
      <w:bookmarkStart w:id="163" w:name="_Toc105002695"/>
      <w:r w:rsidRPr="00E508A0">
        <w:rPr>
          <w:b/>
        </w:rPr>
        <w:t xml:space="preserve">Gambar 3. </w:t>
      </w:r>
      <w:r w:rsidRPr="00E508A0">
        <w:rPr>
          <w:b/>
        </w:rPr>
        <w:fldChar w:fldCharType="begin"/>
      </w:r>
      <w:r w:rsidRPr="00E508A0">
        <w:rPr>
          <w:b/>
        </w:rPr>
        <w:instrText xml:space="preserve"> SEQ Gambar_3. \* ARABIC </w:instrText>
      </w:r>
      <w:r w:rsidRPr="00E508A0">
        <w:rPr>
          <w:b/>
        </w:rPr>
        <w:fldChar w:fldCharType="separate"/>
      </w:r>
      <w:r w:rsidR="00C072AF">
        <w:rPr>
          <w:b/>
          <w:noProof/>
        </w:rPr>
        <w:t>13</w:t>
      </w:r>
      <w:r w:rsidRPr="00E508A0">
        <w:rPr>
          <w:b/>
        </w:rPr>
        <w:fldChar w:fldCharType="end"/>
      </w:r>
      <w:r w:rsidRPr="00E508A0">
        <w:rPr>
          <w:rFonts w:eastAsia="Times New Roman"/>
          <w:i/>
          <w:iCs w:val="0"/>
          <w:color w:val="000000"/>
          <w:szCs w:val="24"/>
          <w:lang w:val="de-DE"/>
        </w:rPr>
        <w:t xml:space="preserve"> </w:t>
      </w:r>
      <w:r w:rsidRPr="00E508A0">
        <w:rPr>
          <w:i/>
          <w:lang w:val="de-DE"/>
        </w:rPr>
        <w:t>Sequence diagram</w:t>
      </w:r>
      <w:r w:rsidRPr="00E508A0">
        <w:rPr>
          <w:lang w:val="de-DE"/>
        </w:rPr>
        <w:t xml:space="preserve"> </w:t>
      </w:r>
      <w:r w:rsidRPr="00E508A0">
        <w:rPr>
          <w:lang w:val="id-ID"/>
        </w:rPr>
        <w:t>melihat riwayat pembayaran pembelian</w:t>
      </w:r>
      <w:bookmarkEnd w:id="162"/>
      <w:bookmarkEnd w:id="163"/>
    </w:p>
    <w:p w14:paraId="3AA3616A" w14:textId="19A51A9D" w:rsidR="00C80EAD" w:rsidRDefault="00C80EAD" w:rsidP="00C80EAD">
      <w:pPr>
        <w:spacing w:line="360" w:lineRule="auto"/>
        <w:ind w:firstLine="839"/>
        <w:jc w:val="both"/>
        <w:rPr>
          <w:sz w:val="24"/>
          <w:lang w:val="id-ID"/>
        </w:rPr>
      </w:pPr>
      <w:r w:rsidRPr="00C80EAD">
        <w:rPr>
          <w:sz w:val="24"/>
          <w:lang w:val="id-ID"/>
        </w:rPr>
        <w:t xml:space="preserve">Pada Gambar </w:t>
      </w:r>
      <w:r w:rsidR="00670D1A">
        <w:rPr>
          <w:sz w:val="24"/>
          <w:lang w:val="id-ID"/>
        </w:rPr>
        <w:t>3. 13</w:t>
      </w:r>
      <w:r w:rsidRPr="00C80EAD">
        <w:rPr>
          <w:sz w:val="24"/>
          <w:lang w:val="id-ID"/>
        </w:rPr>
        <w:t xml:space="preserve">, dapat dilihat bahwa aktor yang terlibat pada </w:t>
      </w:r>
      <w:r w:rsidRPr="00C80EAD">
        <w:rPr>
          <w:i/>
          <w:sz w:val="24"/>
          <w:lang w:val="id-ID"/>
        </w:rPr>
        <w:t xml:space="preserve">sequence diagram </w:t>
      </w:r>
      <w:r w:rsidRPr="00C80EAD">
        <w:rPr>
          <w:sz w:val="24"/>
          <w:lang w:val="id-ID"/>
        </w:rPr>
        <w:t xml:space="preserve">kali ini adalah kasir. Kasir dapat </w:t>
      </w:r>
      <w:r>
        <w:rPr>
          <w:sz w:val="24"/>
          <w:lang w:val="id-ID"/>
        </w:rPr>
        <w:t xml:space="preserve">melihat </w:t>
      </w:r>
      <w:r w:rsidRPr="00C80EAD">
        <w:rPr>
          <w:sz w:val="24"/>
          <w:lang w:val="id-ID"/>
        </w:rPr>
        <w:t xml:space="preserve">data </w:t>
      </w:r>
      <w:r>
        <w:rPr>
          <w:sz w:val="24"/>
          <w:lang w:val="id-ID"/>
        </w:rPr>
        <w:t xml:space="preserve">riwayat </w:t>
      </w:r>
      <w:r w:rsidRPr="00C80EAD">
        <w:rPr>
          <w:sz w:val="24"/>
          <w:lang w:val="id-ID"/>
        </w:rPr>
        <w:t xml:space="preserve">pembayaran pembelian. Ketika akan </w:t>
      </w:r>
      <w:r>
        <w:rPr>
          <w:sz w:val="24"/>
          <w:lang w:val="id-ID"/>
        </w:rPr>
        <w:t>melihat riwayat pembayaran pembelian</w:t>
      </w:r>
      <w:r w:rsidRPr="00C80EAD">
        <w:rPr>
          <w:sz w:val="24"/>
          <w:lang w:val="id-ID"/>
        </w:rPr>
        <w:t xml:space="preserve">, aktor mengakses </w:t>
      </w:r>
      <w:r w:rsidR="00212C6A">
        <w:rPr>
          <w:sz w:val="24"/>
          <w:lang w:val="id-ID"/>
        </w:rPr>
        <w:t xml:space="preserve">kelas antarmuka dengan </w:t>
      </w:r>
      <w:r w:rsidRPr="00C80EAD">
        <w:rPr>
          <w:sz w:val="24"/>
          <w:lang w:val="id-ID"/>
        </w:rPr>
        <w:t xml:space="preserve">menekan tombol </w:t>
      </w:r>
      <w:r w:rsidR="00212C6A">
        <w:rPr>
          <w:sz w:val="24"/>
          <w:lang w:val="id-ID"/>
        </w:rPr>
        <w:t xml:space="preserve">riwayat </w:t>
      </w:r>
      <w:r w:rsidRPr="00C80EAD">
        <w:rPr>
          <w:sz w:val="24"/>
          <w:lang w:val="id-ID"/>
        </w:rPr>
        <w:t xml:space="preserve">pembayaran pada tampilan </w:t>
      </w:r>
      <w:r w:rsidRPr="00C80EAD">
        <w:rPr>
          <w:i/>
          <w:sz w:val="24"/>
          <w:lang w:val="id-ID"/>
        </w:rPr>
        <w:t xml:space="preserve">invoice </w:t>
      </w:r>
      <w:r w:rsidRPr="00C80EAD">
        <w:rPr>
          <w:sz w:val="24"/>
          <w:lang w:val="id-ID"/>
        </w:rPr>
        <w:t xml:space="preserve">pembelian. </w:t>
      </w:r>
      <w:r w:rsidR="00212C6A">
        <w:rPr>
          <w:sz w:val="24"/>
          <w:lang w:val="id-ID"/>
        </w:rPr>
        <w:t xml:space="preserve">Nomor </w:t>
      </w:r>
      <w:r w:rsidR="00212C6A">
        <w:rPr>
          <w:i/>
          <w:sz w:val="24"/>
          <w:lang w:val="id-ID"/>
        </w:rPr>
        <w:t xml:space="preserve">invoice </w:t>
      </w:r>
      <w:r w:rsidR="00212C6A">
        <w:rPr>
          <w:sz w:val="24"/>
          <w:lang w:val="id-ID"/>
        </w:rPr>
        <w:t xml:space="preserve">akan dikirimkan ke kelas </w:t>
      </w:r>
      <w:r w:rsidR="00212C6A">
        <w:rPr>
          <w:i/>
          <w:sz w:val="24"/>
          <w:lang w:val="id-ID"/>
        </w:rPr>
        <w:t xml:space="preserve">database </w:t>
      </w:r>
      <w:r w:rsidR="00212C6A">
        <w:rPr>
          <w:sz w:val="24"/>
          <w:lang w:val="id-ID"/>
        </w:rPr>
        <w:t xml:space="preserve">untuk mengambil data riwayat pembayaran berdasarkan nomor </w:t>
      </w:r>
      <w:r w:rsidR="00212C6A">
        <w:rPr>
          <w:i/>
          <w:sz w:val="24"/>
          <w:lang w:val="id-ID"/>
        </w:rPr>
        <w:t>invoice.</w:t>
      </w:r>
      <w:r w:rsidRPr="00C80EAD">
        <w:rPr>
          <w:sz w:val="24"/>
          <w:lang w:val="id-ID"/>
        </w:rPr>
        <w:t xml:space="preserve"> </w:t>
      </w:r>
      <w:r w:rsidR="00212C6A">
        <w:rPr>
          <w:sz w:val="24"/>
          <w:lang w:val="id-ID"/>
        </w:rPr>
        <w:t>S</w:t>
      </w:r>
      <w:r w:rsidRPr="00C80EAD">
        <w:rPr>
          <w:sz w:val="24"/>
          <w:lang w:val="id-ID"/>
        </w:rPr>
        <w:t xml:space="preserve">istem akan kembali ke kelas antarmuka beserta </w:t>
      </w:r>
      <w:r w:rsidR="00212C6A">
        <w:rPr>
          <w:sz w:val="24"/>
          <w:lang w:val="id-ID"/>
        </w:rPr>
        <w:t xml:space="preserve">data riwayat pembayaran pembelian pada nomor </w:t>
      </w:r>
      <w:r w:rsidR="00212C6A">
        <w:rPr>
          <w:i/>
          <w:sz w:val="24"/>
          <w:lang w:val="id-ID"/>
        </w:rPr>
        <w:t xml:space="preserve">invoice </w:t>
      </w:r>
      <w:r w:rsidR="00212C6A">
        <w:rPr>
          <w:sz w:val="24"/>
          <w:lang w:val="id-ID"/>
        </w:rPr>
        <w:t>terpilih.</w:t>
      </w:r>
    </w:p>
    <w:p w14:paraId="2E139DE9" w14:textId="77777777" w:rsidR="00F82F41" w:rsidRDefault="00F82F41" w:rsidP="00C80EAD">
      <w:pPr>
        <w:spacing w:line="360" w:lineRule="auto"/>
        <w:ind w:firstLine="839"/>
        <w:jc w:val="both"/>
        <w:rPr>
          <w:sz w:val="24"/>
          <w:lang w:val="id-ID"/>
        </w:rPr>
      </w:pPr>
    </w:p>
    <w:p w14:paraId="419DC1DF" w14:textId="77777777" w:rsidR="00F82F41" w:rsidRDefault="00F82F41" w:rsidP="00C80EAD">
      <w:pPr>
        <w:spacing w:line="360" w:lineRule="auto"/>
        <w:ind w:firstLine="839"/>
        <w:jc w:val="both"/>
        <w:rPr>
          <w:sz w:val="24"/>
          <w:lang w:val="id-ID"/>
        </w:rPr>
      </w:pPr>
    </w:p>
    <w:p w14:paraId="5C2353C3" w14:textId="77777777" w:rsidR="00F82F41" w:rsidRDefault="00F82F41" w:rsidP="00C80EAD">
      <w:pPr>
        <w:spacing w:line="360" w:lineRule="auto"/>
        <w:ind w:firstLine="839"/>
        <w:jc w:val="both"/>
        <w:rPr>
          <w:sz w:val="24"/>
          <w:lang w:val="id-ID"/>
        </w:rPr>
      </w:pPr>
    </w:p>
    <w:p w14:paraId="5251522E" w14:textId="77777777" w:rsidR="00F82F41" w:rsidRDefault="00F82F41" w:rsidP="00C80EAD">
      <w:pPr>
        <w:spacing w:line="360" w:lineRule="auto"/>
        <w:ind w:firstLine="839"/>
        <w:jc w:val="both"/>
        <w:rPr>
          <w:sz w:val="24"/>
          <w:lang w:val="id-ID"/>
        </w:rPr>
      </w:pPr>
    </w:p>
    <w:p w14:paraId="14CA8F99" w14:textId="77777777" w:rsidR="00F82F41" w:rsidRDefault="00F82F41" w:rsidP="00C80EAD">
      <w:pPr>
        <w:spacing w:line="360" w:lineRule="auto"/>
        <w:ind w:firstLine="839"/>
        <w:jc w:val="both"/>
        <w:rPr>
          <w:sz w:val="24"/>
          <w:lang w:val="id-ID"/>
        </w:rPr>
      </w:pPr>
    </w:p>
    <w:p w14:paraId="39F38EBD" w14:textId="77777777" w:rsidR="00F82F41" w:rsidRDefault="00F82F41" w:rsidP="00C80EAD">
      <w:pPr>
        <w:spacing w:line="360" w:lineRule="auto"/>
        <w:ind w:firstLine="839"/>
        <w:jc w:val="both"/>
        <w:rPr>
          <w:sz w:val="24"/>
          <w:lang w:val="id-ID"/>
        </w:rPr>
      </w:pPr>
    </w:p>
    <w:p w14:paraId="569367C2" w14:textId="77777777" w:rsidR="0032750B" w:rsidRDefault="0032750B" w:rsidP="00C80EAD">
      <w:pPr>
        <w:spacing w:line="360" w:lineRule="auto"/>
        <w:ind w:firstLine="839"/>
        <w:jc w:val="both"/>
        <w:rPr>
          <w:sz w:val="24"/>
          <w:lang w:val="id-ID"/>
        </w:rPr>
      </w:pPr>
    </w:p>
    <w:p w14:paraId="5BE584C6" w14:textId="77777777" w:rsidR="0032750B" w:rsidRPr="00212C6A" w:rsidRDefault="0032750B" w:rsidP="00C80EAD">
      <w:pPr>
        <w:spacing w:line="360" w:lineRule="auto"/>
        <w:ind w:firstLine="839"/>
        <w:jc w:val="both"/>
        <w:rPr>
          <w:sz w:val="24"/>
          <w:lang w:val="id-ID"/>
        </w:rPr>
      </w:pPr>
    </w:p>
    <w:p w14:paraId="50041E35" w14:textId="2A9B2F4A" w:rsidR="00880E9F" w:rsidRPr="00880E9F" w:rsidRDefault="00270BE7" w:rsidP="000109CC">
      <w:pPr>
        <w:pStyle w:val="Heading5"/>
      </w:pPr>
      <w:r w:rsidRPr="00270BE7">
        <w:rPr>
          <w:bCs/>
          <w:i/>
          <w:lang w:val="de-DE"/>
        </w:rPr>
        <w:lastRenderedPageBreak/>
        <w:t xml:space="preserve">Sequence Diagram </w:t>
      </w:r>
      <w:r w:rsidRPr="00270BE7">
        <w:rPr>
          <w:bCs/>
          <w:lang w:val="id-ID"/>
        </w:rPr>
        <w:t xml:space="preserve">Mencetak </w:t>
      </w:r>
      <w:r w:rsidRPr="00270BE7">
        <w:rPr>
          <w:bCs/>
          <w:i/>
          <w:lang w:val="id-ID"/>
        </w:rPr>
        <w:t>Invoice</w:t>
      </w:r>
      <w:r w:rsidRPr="00270BE7">
        <w:rPr>
          <w:bCs/>
          <w:lang w:val="id-ID"/>
        </w:rPr>
        <w:t xml:space="preserve"> Pembelian</w:t>
      </w:r>
    </w:p>
    <w:p w14:paraId="4907C805" w14:textId="4E1B28A1" w:rsidR="00880E9F" w:rsidRDefault="00E508A0" w:rsidP="004C4AA9">
      <w:pPr>
        <w:pStyle w:val="ParagrifIsi"/>
      </w:pPr>
      <w:r>
        <w:t>Pada Gambar 3.</w:t>
      </w:r>
      <w:r>
        <w:rPr>
          <w:lang w:val="id-ID"/>
        </w:rPr>
        <w:t xml:space="preserve"> </w:t>
      </w:r>
      <w:r>
        <w:t>14</w:t>
      </w:r>
      <w:r w:rsidRPr="00E508A0">
        <w:t xml:space="preserve"> berikut ini adalah </w:t>
      </w:r>
      <w:r w:rsidRPr="00E508A0">
        <w:rPr>
          <w:i/>
        </w:rPr>
        <w:t xml:space="preserve">sequence diagram </w:t>
      </w:r>
      <w:r w:rsidRPr="00E508A0">
        <w:t xml:space="preserve">dari </w:t>
      </w:r>
      <w:r w:rsidRPr="00E508A0">
        <w:rPr>
          <w:lang w:val="id-ID"/>
        </w:rPr>
        <w:t xml:space="preserve">mencetak </w:t>
      </w:r>
      <w:r w:rsidRPr="00E508A0">
        <w:rPr>
          <w:i/>
          <w:lang w:val="id-ID"/>
        </w:rPr>
        <w:t xml:space="preserve">invoice </w:t>
      </w:r>
      <w:r w:rsidRPr="00E508A0">
        <w:rPr>
          <w:lang w:val="id-ID"/>
        </w:rPr>
        <w:t>pembelian yang dilakukan</w:t>
      </w:r>
      <w:r w:rsidRPr="00E508A0">
        <w:t xml:space="preserve"> oleh </w:t>
      </w:r>
      <w:r w:rsidRPr="00E508A0">
        <w:rPr>
          <w:lang w:val="id-ID"/>
        </w:rPr>
        <w:t>kasir pada</w:t>
      </w:r>
      <w:r w:rsidRPr="00E508A0">
        <w:t xml:space="preserve"> sistem.</w:t>
      </w:r>
    </w:p>
    <w:p w14:paraId="2C3B52E8" w14:textId="32575EFF" w:rsidR="00E508A0" w:rsidRDefault="00875C12" w:rsidP="005C0901">
      <w:pPr>
        <w:pStyle w:val="ParagrifIsi"/>
        <w:jc w:val="center"/>
      </w:pPr>
      <w:r w:rsidRPr="004E66E3">
        <w:rPr>
          <w:noProof/>
          <w:lang w:val="en-US" w:eastAsia="en-US"/>
        </w:rPr>
        <w:drawing>
          <wp:inline distT="0" distB="0" distL="0" distR="0" wp14:anchorId="5CE433DA" wp14:editId="39A61C85">
            <wp:extent cx="4629150" cy="2558214"/>
            <wp:effectExtent l="0" t="0" r="0" b="0"/>
            <wp:docPr id="37" name="Picture 37" descr="D:\F\Kuliah\TUGAS AKHIR\TA2\PUNYA FARIS\DIAGRAM\PNG\SEQUENCE DIAGRAM MENCETAK INVOICE PEMBEL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Kuliah\TUGAS AKHIR\TA2\PUNYA FARIS\DIAGRAM\PNG\SEQUENCE DIAGRAM MENCETAK INVOICE PEMBELIAN.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1803" cy="2559680"/>
                    </a:xfrm>
                    <a:prstGeom prst="rect">
                      <a:avLst/>
                    </a:prstGeom>
                    <a:noFill/>
                    <a:ln>
                      <a:noFill/>
                    </a:ln>
                  </pic:spPr>
                </pic:pic>
              </a:graphicData>
            </a:graphic>
          </wp:inline>
        </w:drawing>
      </w:r>
    </w:p>
    <w:p w14:paraId="75CCBB25" w14:textId="27B09CAA" w:rsidR="00E508A0" w:rsidRDefault="00E508A0" w:rsidP="00E508A0">
      <w:pPr>
        <w:pStyle w:val="Caption"/>
        <w:rPr>
          <w:lang w:val="id-ID"/>
        </w:rPr>
      </w:pPr>
      <w:bookmarkStart w:id="164" w:name="_Toc101083684"/>
      <w:bookmarkStart w:id="165" w:name="_Toc105002696"/>
      <w:r w:rsidRPr="00E508A0">
        <w:rPr>
          <w:b/>
        </w:rPr>
        <w:t xml:space="preserve">Gambar 3. </w:t>
      </w:r>
      <w:r w:rsidRPr="00E508A0">
        <w:rPr>
          <w:b/>
        </w:rPr>
        <w:fldChar w:fldCharType="begin"/>
      </w:r>
      <w:r w:rsidRPr="00E508A0">
        <w:rPr>
          <w:b/>
        </w:rPr>
        <w:instrText xml:space="preserve"> SEQ Gambar_3. \* ARABIC </w:instrText>
      </w:r>
      <w:r w:rsidRPr="00E508A0">
        <w:rPr>
          <w:b/>
        </w:rPr>
        <w:fldChar w:fldCharType="separate"/>
      </w:r>
      <w:r w:rsidR="00C072AF">
        <w:rPr>
          <w:b/>
          <w:noProof/>
        </w:rPr>
        <w:t>14</w:t>
      </w:r>
      <w:r w:rsidRPr="00E508A0">
        <w:rPr>
          <w:b/>
        </w:rPr>
        <w:fldChar w:fldCharType="end"/>
      </w:r>
      <w:r w:rsidRPr="00E508A0">
        <w:rPr>
          <w:rFonts w:eastAsia="Times New Roman"/>
          <w:i/>
          <w:iCs w:val="0"/>
          <w:color w:val="000000"/>
          <w:szCs w:val="24"/>
          <w:lang w:val="de-DE"/>
        </w:rPr>
        <w:t xml:space="preserve"> </w:t>
      </w:r>
      <w:r w:rsidRPr="00E508A0">
        <w:rPr>
          <w:i/>
          <w:lang w:val="de-DE"/>
        </w:rPr>
        <w:t>Sequence diagram</w:t>
      </w:r>
      <w:r w:rsidRPr="00E508A0">
        <w:rPr>
          <w:lang w:val="de-DE"/>
        </w:rPr>
        <w:t xml:space="preserve"> </w:t>
      </w:r>
      <w:r w:rsidRPr="00E508A0">
        <w:rPr>
          <w:lang w:val="id-ID"/>
        </w:rPr>
        <w:t xml:space="preserve">mencetak </w:t>
      </w:r>
      <w:r w:rsidRPr="00E508A0">
        <w:rPr>
          <w:i/>
          <w:lang w:val="id-ID"/>
        </w:rPr>
        <w:t>invoice</w:t>
      </w:r>
      <w:r w:rsidRPr="00E508A0">
        <w:rPr>
          <w:lang w:val="id-ID"/>
        </w:rPr>
        <w:t xml:space="preserve"> pembelian</w:t>
      </w:r>
      <w:bookmarkEnd w:id="164"/>
      <w:bookmarkEnd w:id="165"/>
    </w:p>
    <w:p w14:paraId="1BE0F273" w14:textId="7DEB9BF4" w:rsidR="001700BC" w:rsidRDefault="001700BC" w:rsidP="001700BC">
      <w:pPr>
        <w:spacing w:line="360" w:lineRule="auto"/>
        <w:ind w:firstLine="839"/>
        <w:jc w:val="both"/>
        <w:rPr>
          <w:sz w:val="24"/>
          <w:szCs w:val="24"/>
          <w:lang w:val="id-ID"/>
        </w:rPr>
      </w:pPr>
      <w:r w:rsidRPr="001700BC">
        <w:rPr>
          <w:sz w:val="24"/>
          <w:szCs w:val="24"/>
          <w:lang w:val="id-ID"/>
        </w:rPr>
        <w:t xml:space="preserve">Pada Gambar </w:t>
      </w:r>
      <w:r>
        <w:rPr>
          <w:sz w:val="24"/>
          <w:szCs w:val="24"/>
          <w:lang w:val="id-ID"/>
        </w:rPr>
        <w:t>3. 14</w:t>
      </w:r>
      <w:r w:rsidRPr="001700BC">
        <w:rPr>
          <w:sz w:val="24"/>
          <w:szCs w:val="24"/>
          <w:lang w:val="id-ID"/>
        </w:rPr>
        <w:t xml:space="preserve">, dapat dilihat bahwa aktor yang terlibat pada </w:t>
      </w:r>
      <w:r w:rsidRPr="001700BC">
        <w:rPr>
          <w:i/>
          <w:sz w:val="24"/>
          <w:szCs w:val="24"/>
          <w:lang w:val="id-ID"/>
        </w:rPr>
        <w:t xml:space="preserve">sequence diagram </w:t>
      </w:r>
      <w:r w:rsidRPr="001700BC">
        <w:rPr>
          <w:sz w:val="24"/>
          <w:szCs w:val="24"/>
          <w:lang w:val="id-ID"/>
        </w:rPr>
        <w:t xml:space="preserve">kali ini adalah kasir. Kasir dapat </w:t>
      </w:r>
      <w:r>
        <w:rPr>
          <w:sz w:val="24"/>
          <w:szCs w:val="24"/>
          <w:lang w:val="id-ID"/>
        </w:rPr>
        <w:t xml:space="preserve">mencetak </w:t>
      </w:r>
      <w:r w:rsidRPr="001700BC">
        <w:rPr>
          <w:i/>
          <w:sz w:val="24"/>
          <w:szCs w:val="24"/>
          <w:lang w:val="id-ID"/>
        </w:rPr>
        <w:t>invoice</w:t>
      </w:r>
      <w:r w:rsidRPr="001700BC">
        <w:rPr>
          <w:sz w:val="24"/>
          <w:szCs w:val="24"/>
          <w:lang w:val="id-ID"/>
        </w:rPr>
        <w:t xml:space="preserve"> pembelian. Untuk </w:t>
      </w:r>
      <w:r>
        <w:rPr>
          <w:sz w:val="24"/>
          <w:szCs w:val="24"/>
          <w:lang w:val="id-ID"/>
        </w:rPr>
        <w:t>mencetak</w:t>
      </w:r>
      <w:r w:rsidRPr="001700BC">
        <w:rPr>
          <w:sz w:val="24"/>
          <w:szCs w:val="24"/>
          <w:lang w:val="id-ID"/>
        </w:rPr>
        <w:t xml:space="preserve"> </w:t>
      </w:r>
      <w:r w:rsidRPr="001700BC">
        <w:rPr>
          <w:i/>
          <w:sz w:val="24"/>
          <w:szCs w:val="24"/>
          <w:lang w:val="id-ID"/>
        </w:rPr>
        <w:t>invoice</w:t>
      </w:r>
      <w:r w:rsidRPr="001700BC">
        <w:rPr>
          <w:sz w:val="24"/>
          <w:szCs w:val="24"/>
          <w:lang w:val="id-ID"/>
        </w:rPr>
        <w:t xml:space="preserve"> pembelian</w:t>
      </w:r>
      <w:r w:rsidRPr="001700BC">
        <w:rPr>
          <w:i/>
          <w:sz w:val="24"/>
          <w:szCs w:val="24"/>
          <w:lang w:val="id-ID"/>
        </w:rPr>
        <w:t xml:space="preserve">, </w:t>
      </w:r>
      <w:r w:rsidRPr="001700BC">
        <w:rPr>
          <w:sz w:val="24"/>
          <w:szCs w:val="24"/>
          <w:lang w:val="id-ID"/>
        </w:rPr>
        <w:t xml:space="preserve">aktor mengakses kelas antarmuka dengan menekan nomor </w:t>
      </w:r>
      <w:r w:rsidRPr="001700BC">
        <w:rPr>
          <w:i/>
          <w:sz w:val="24"/>
          <w:szCs w:val="24"/>
          <w:lang w:val="id-ID"/>
        </w:rPr>
        <w:t xml:space="preserve">invoice </w:t>
      </w:r>
      <w:r w:rsidRPr="001700BC">
        <w:rPr>
          <w:sz w:val="24"/>
          <w:szCs w:val="24"/>
          <w:lang w:val="id-ID"/>
        </w:rPr>
        <w:t xml:space="preserve">yang diinginkan, lalu kelas antarmuka mengirimkan data nomor </w:t>
      </w:r>
      <w:r w:rsidRPr="001700BC">
        <w:rPr>
          <w:i/>
          <w:sz w:val="24"/>
          <w:szCs w:val="24"/>
          <w:lang w:val="id-ID"/>
        </w:rPr>
        <w:t xml:space="preserve">invoice </w:t>
      </w:r>
      <w:r w:rsidRPr="001700BC">
        <w:rPr>
          <w:sz w:val="24"/>
          <w:szCs w:val="24"/>
          <w:lang w:val="id-ID"/>
        </w:rPr>
        <w:t xml:space="preserve">untuk mengambil data </w:t>
      </w:r>
      <w:r w:rsidRPr="001700BC">
        <w:rPr>
          <w:i/>
          <w:sz w:val="24"/>
          <w:szCs w:val="24"/>
          <w:lang w:val="id-ID"/>
        </w:rPr>
        <w:t xml:space="preserve">invoice </w:t>
      </w:r>
      <w:r w:rsidRPr="001700BC">
        <w:rPr>
          <w:sz w:val="24"/>
          <w:szCs w:val="24"/>
          <w:lang w:val="id-ID"/>
        </w:rPr>
        <w:t xml:space="preserve">terpilih dari </w:t>
      </w:r>
      <w:r w:rsidRPr="001700BC">
        <w:rPr>
          <w:i/>
          <w:sz w:val="24"/>
          <w:szCs w:val="24"/>
          <w:lang w:val="id-ID"/>
        </w:rPr>
        <w:t xml:space="preserve">database. </w:t>
      </w:r>
      <w:r w:rsidRPr="001700BC">
        <w:rPr>
          <w:sz w:val="24"/>
          <w:szCs w:val="24"/>
          <w:lang w:val="id-ID"/>
        </w:rPr>
        <w:t xml:space="preserve">Selanjutnya, sistem akan kembali ke kelas antarmuka dan </w:t>
      </w:r>
      <w:r>
        <w:rPr>
          <w:sz w:val="24"/>
          <w:szCs w:val="24"/>
          <w:lang w:val="id-ID"/>
        </w:rPr>
        <w:t xml:space="preserve">memberikan keluaran berupa </w:t>
      </w:r>
      <w:r w:rsidRPr="001700BC">
        <w:rPr>
          <w:i/>
          <w:sz w:val="24"/>
          <w:szCs w:val="24"/>
          <w:lang w:val="id-ID"/>
        </w:rPr>
        <w:t>file export invoice</w:t>
      </w:r>
      <w:r>
        <w:rPr>
          <w:sz w:val="24"/>
          <w:szCs w:val="24"/>
          <w:lang w:val="id-ID"/>
        </w:rPr>
        <w:t xml:space="preserve"> pembelian.</w:t>
      </w:r>
    </w:p>
    <w:p w14:paraId="284BEC25" w14:textId="77777777" w:rsidR="00A4443D" w:rsidRDefault="00A4443D" w:rsidP="001700BC">
      <w:pPr>
        <w:spacing w:line="360" w:lineRule="auto"/>
        <w:ind w:firstLine="839"/>
        <w:jc w:val="both"/>
        <w:rPr>
          <w:sz w:val="24"/>
          <w:szCs w:val="24"/>
          <w:lang w:val="id-ID"/>
        </w:rPr>
      </w:pPr>
    </w:p>
    <w:p w14:paraId="6E2B074E" w14:textId="77777777" w:rsidR="00A4443D" w:rsidRDefault="00A4443D" w:rsidP="001700BC">
      <w:pPr>
        <w:spacing w:line="360" w:lineRule="auto"/>
        <w:ind w:firstLine="839"/>
        <w:jc w:val="both"/>
        <w:rPr>
          <w:sz w:val="24"/>
          <w:szCs w:val="24"/>
          <w:lang w:val="id-ID"/>
        </w:rPr>
      </w:pPr>
    </w:p>
    <w:p w14:paraId="03C42A29" w14:textId="77777777" w:rsidR="00A4443D" w:rsidRDefault="00A4443D" w:rsidP="001700BC">
      <w:pPr>
        <w:spacing w:line="360" w:lineRule="auto"/>
        <w:ind w:firstLine="839"/>
        <w:jc w:val="both"/>
        <w:rPr>
          <w:sz w:val="24"/>
          <w:szCs w:val="24"/>
          <w:lang w:val="id-ID"/>
        </w:rPr>
      </w:pPr>
    </w:p>
    <w:p w14:paraId="17920CE3" w14:textId="77777777" w:rsidR="00A4443D" w:rsidRDefault="00A4443D" w:rsidP="001700BC">
      <w:pPr>
        <w:spacing w:line="360" w:lineRule="auto"/>
        <w:ind w:firstLine="839"/>
        <w:jc w:val="both"/>
        <w:rPr>
          <w:sz w:val="24"/>
          <w:szCs w:val="24"/>
          <w:lang w:val="id-ID"/>
        </w:rPr>
      </w:pPr>
    </w:p>
    <w:p w14:paraId="59051776" w14:textId="77777777" w:rsidR="00A4443D" w:rsidRDefault="00A4443D" w:rsidP="001700BC">
      <w:pPr>
        <w:spacing w:line="360" w:lineRule="auto"/>
        <w:ind w:firstLine="839"/>
        <w:jc w:val="both"/>
        <w:rPr>
          <w:sz w:val="24"/>
          <w:szCs w:val="24"/>
          <w:lang w:val="id-ID"/>
        </w:rPr>
      </w:pPr>
    </w:p>
    <w:p w14:paraId="3361F025" w14:textId="77777777" w:rsidR="00A4443D" w:rsidRDefault="00A4443D" w:rsidP="001700BC">
      <w:pPr>
        <w:spacing w:line="360" w:lineRule="auto"/>
        <w:ind w:firstLine="839"/>
        <w:jc w:val="both"/>
        <w:rPr>
          <w:sz w:val="24"/>
          <w:szCs w:val="24"/>
          <w:lang w:val="id-ID"/>
        </w:rPr>
      </w:pPr>
    </w:p>
    <w:p w14:paraId="4F4692F5" w14:textId="77777777" w:rsidR="00A4443D" w:rsidRDefault="00A4443D" w:rsidP="001700BC">
      <w:pPr>
        <w:spacing w:line="360" w:lineRule="auto"/>
        <w:ind w:firstLine="839"/>
        <w:jc w:val="both"/>
        <w:rPr>
          <w:sz w:val="24"/>
          <w:szCs w:val="24"/>
          <w:lang w:val="id-ID"/>
        </w:rPr>
      </w:pPr>
    </w:p>
    <w:p w14:paraId="5F090BFA" w14:textId="77777777" w:rsidR="0032750B" w:rsidRDefault="0032750B" w:rsidP="001700BC">
      <w:pPr>
        <w:spacing w:line="360" w:lineRule="auto"/>
        <w:ind w:firstLine="839"/>
        <w:jc w:val="both"/>
        <w:rPr>
          <w:sz w:val="24"/>
          <w:szCs w:val="24"/>
          <w:lang w:val="id-ID"/>
        </w:rPr>
      </w:pPr>
    </w:p>
    <w:p w14:paraId="66267A2D" w14:textId="77777777" w:rsidR="001553DE" w:rsidRDefault="001553DE" w:rsidP="001700BC">
      <w:pPr>
        <w:spacing w:line="360" w:lineRule="auto"/>
        <w:ind w:firstLine="839"/>
        <w:jc w:val="both"/>
        <w:rPr>
          <w:sz w:val="24"/>
          <w:szCs w:val="24"/>
          <w:lang w:val="id-ID"/>
        </w:rPr>
      </w:pPr>
    </w:p>
    <w:p w14:paraId="4A914FD1" w14:textId="7D9CFAAB" w:rsidR="00880E9F" w:rsidRPr="00880E9F" w:rsidRDefault="00270BE7" w:rsidP="000109CC">
      <w:pPr>
        <w:pStyle w:val="Heading5"/>
      </w:pPr>
      <w:r w:rsidRPr="00270BE7">
        <w:rPr>
          <w:bCs/>
          <w:i/>
          <w:lang w:val="de-DE"/>
        </w:rPr>
        <w:lastRenderedPageBreak/>
        <w:t xml:space="preserve">Sequence Diagram </w:t>
      </w:r>
      <w:r w:rsidRPr="00270BE7">
        <w:rPr>
          <w:bCs/>
          <w:lang w:val="id-ID"/>
        </w:rPr>
        <w:t>Mendata Penjualan</w:t>
      </w:r>
    </w:p>
    <w:p w14:paraId="43AFE343" w14:textId="292E5CA1" w:rsidR="00880E9F" w:rsidRDefault="00E508A0" w:rsidP="004C4AA9">
      <w:pPr>
        <w:pStyle w:val="ParagrifIsi"/>
      </w:pPr>
      <w:r>
        <w:t>Pada Gambar 3.</w:t>
      </w:r>
      <w:r>
        <w:rPr>
          <w:lang w:val="id-ID"/>
        </w:rPr>
        <w:t xml:space="preserve"> </w:t>
      </w:r>
      <w:r>
        <w:t>15</w:t>
      </w:r>
      <w:r w:rsidRPr="00E508A0">
        <w:t xml:space="preserve"> berikut ini adalah </w:t>
      </w:r>
      <w:r w:rsidRPr="00E508A0">
        <w:rPr>
          <w:i/>
        </w:rPr>
        <w:t xml:space="preserve">sequence diagram </w:t>
      </w:r>
      <w:r w:rsidRPr="00E508A0">
        <w:t xml:space="preserve">dari </w:t>
      </w:r>
      <w:r w:rsidRPr="00E508A0">
        <w:rPr>
          <w:lang w:val="id-ID"/>
        </w:rPr>
        <w:t>mendata penjualan yang dilakukan</w:t>
      </w:r>
      <w:r w:rsidRPr="00E508A0">
        <w:t xml:space="preserve"> oleh </w:t>
      </w:r>
      <w:r w:rsidRPr="00E508A0">
        <w:rPr>
          <w:lang w:val="id-ID"/>
        </w:rPr>
        <w:t>kasir pada</w:t>
      </w:r>
      <w:r w:rsidRPr="00E508A0">
        <w:t xml:space="preserve"> sistem</w:t>
      </w:r>
      <w:r w:rsidR="00880E9F" w:rsidRPr="00880E9F">
        <w:t>.</w:t>
      </w:r>
    </w:p>
    <w:p w14:paraId="6C5F353C" w14:textId="64FABE0A" w:rsidR="00E508A0" w:rsidRDefault="00F113E3" w:rsidP="005C0901">
      <w:pPr>
        <w:pStyle w:val="ParagrifIsi"/>
        <w:jc w:val="center"/>
      </w:pPr>
      <w:r w:rsidRPr="00F113E3">
        <w:rPr>
          <w:noProof/>
          <w:lang w:val="en-US" w:eastAsia="en-US"/>
        </w:rPr>
        <w:drawing>
          <wp:inline distT="0" distB="0" distL="0" distR="0" wp14:anchorId="60F2BB93" wp14:editId="0A328715">
            <wp:extent cx="4964836" cy="7042245"/>
            <wp:effectExtent l="0" t="0" r="7620" b="6350"/>
            <wp:docPr id="24" name="Picture 24" descr="C:\Users\User\Downloads\SEQUENCE DIAGRAM MENDATA PENJUALAN.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EQUENCE DIAGRAM MENDATA PENJUALAN.drawio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67420" cy="7045911"/>
                    </a:xfrm>
                    <a:prstGeom prst="rect">
                      <a:avLst/>
                    </a:prstGeom>
                    <a:noFill/>
                    <a:ln>
                      <a:noFill/>
                    </a:ln>
                  </pic:spPr>
                </pic:pic>
              </a:graphicData>
            </a:graphic>
          </wp:inline>
        </w:drawing>
      </w:r>
    </w:p>
    <w:p w14:paraId="72A44F3F" w14:textId="6AA1703B" w:rsidR="00E508A0" w:rsidRDefault="00E508A0" w:rsidP="00E508A0">
      <w:pPr>
        <w:pStyle w:val="Caption"/>
        <w:rPr>
          <w:lang w:val="id-ID"/>
        </w:rPr>
      </w:pPr>
      <w:bookmarkStart w:id="166" w:name="_Toc101083685"/>
      <w:bookmarkStart w:id="167" w:name="_Toc105002697"/>
      <w:r w:rsidRPr="00E508A0">
        <w:rPr>
          <w:b/>
        </w:rPr>
        <w:t xml:space="preserve">Gambar 3. </w:t>
      </w:r>
      <w:r w:rsidRPr="00E508A0">
        <w:rPr>
          <w:b/>
        </w:rPr>
        <w:fldChar w:fldCharType="begin"/>
      </w:r>
      <w:r w:rsidRPr="00E508A0">
        <w:rPr>
          <w:b/>
        </w:rPr>
        <w:instrText xml:space="preserve"> SEQ Gambar_3. \* ARABIC </w:instrText>
      </w:r>
      <w:r w:rsidRPr="00E508A0">
        <w:rPr>
          <w:b/>
        </w:rPr>
        <w:fldChar w:fldCharType="separate"/>
      </w:r>
      <w:r w:rsidR="00C072AF">
        <w:rPr>
          <w:b/>
          <w:noProof/>
        </w:rPr>
        <w:t>15</w:t>
      </w:r>
      <w:r w:rsidRPr="00E508A0">
        <w:rPr>
          <w:b/>
        </w:rPr>
        <w:fldChar w:fldCharType="end"/>
      </w:r>
      <w:r w:rsidRPr="00E508A0">
        <w:rPr>
          <w:rFonts w:eastAsia="Times New Roman"/>
          <w:i/>
          <w:iCs w:val="0"/>
          <w:color w:val="000000"/>
          <w:szCs w:val="24"/>
          <w:lang w:val="de-DE"/>
        </w:rPr>
        <w:t xml:space="preserve"> </w:t>
      </w:r>
      <w:r w:rsidRPr="00E508A0">
        <w:rPr>
          <w:i/>
          <w:lang w:val="de-DE"/>
        </w:rPr>
        <w:t>Sequence diagram</w:t>
      </w:r>
      <w:r w:rsidRPr="00E508A0">
        <w:rPr>
          <w:lang w:val="de-DE"/>
        </w:rPr>
        <w:t xml:space="preserve"> </w:t>
      </w:r>
      <w:r w:rsidRPr="00E508A0">
        <w:rPr>
          <w:lang w:val="id-ID"/>
        </w:rPr>
        <w:t>mendata penjualan</w:t>
      </w:r>
      <w:bookmarkEnd w:id="166"/>
      <w:bookmarkEnd w:id="167"/>
    </w:p>
    <w:p w14:paraId="748960D8" w14:textId="6897CD79" w:rsidR="00BB2CF7" w:rsidRPr="00BB2CF7" w:rsidRDefault="00BB2CF7" w:rsidP="00BB2CF7">
      <w:pPr>
        <w:spacing w:line="360" w:lineRule="auto"/>
        <w:ind w:firstLine="839"/>
        <w:jc w:val="both"/>
        <w:rPr>
          <w:sz w:val="24"/>
          <w:lang w:val="id-ID"/>
        </w:rPr>
      </w:pPr>
      <w:r w:rsidRPr="00BB2CF7">
        <w:rPr>
          <w:sz w:val="24"/>
          <w:lang w:val="id-ID"/>
        </w:rPr>
        <w:lastRenderedPageBreak/>
        <w:t xml:space="preserve">Pada Gambar </w:t>
      </w:r>
      <w:r>
        <w:rPr>
          <w:sz w:val="24"/>
          <w:lang w:val="id-ID"/>
        </w:rPr>
        <w:t>3. 15</w:t>
      </w:r>
      <w:r w:rsidRPr="00BB2CF7">
        <w:rPr>
          <w:sz w:val="24"/>
          <w:lang w:val="id-ID"/>
        </w:rPr>
        <w:t xml:space="preserve">, dapat dilihat bahwa aktor yang terlibat pada </w:t>
      </w:r>
      <w:r w:rsidRPr="00BB2CF7">
        <w:rPr>
          <w:i/>
          <w:sz w:val="24"/>
          <w:lang w:val="id-ID"/>
        </w:rPr>
        <w:t xml:space="preserve">sequence diagram </w:t>
      </w:r>
      <w:r w:rsidRPr="00BB2CF7">
        <w:rPr>
          <w:sz w:val="24"/>
          <w:lang w:val="id-ID"/>
        </w:rPr>
        <w:t xml:space="preserve">kali ini adalah kasir. Kasir dapat melihat, menambah, dan melihat </w:t>
      </w:r>
      <w:r w:rsidRPr="00BB2CF7">
        <w:rPr>
          <w:i/>
          <w:sz w:val="24"/>
          <w:lang w:val="id-ID"/>
        </w:rPr>
        <w:t xml:space="preserve">invoice </w:t>
      </w:r>
      <w:r>
        <w:rPr>
          <w:sz w:val="24"/>
          <w:lang w:val="id-ID"/>
        </w:rPr>
        <w:t>penjualan</w:t>
      </w:r>
      <w:r w:rsidRPr="00BB2CF7">
        <w:rPr>
          <w:sz w:val="24"/>
          <w:lang w:val="id-ID"/>
        </w:rPr>
        <w:t xml:space="preserve">. Ketika melihat data penjualan, aktor mengakses kelas antarmuka dengan menekan tombol menu penjualan, lalu sistem mengambil semua data penjualan dari </w:t>
      </w:r>
      <w:r w:rsidRPr="00BB2CF7">
        <w:rPr>
          <w:i/>
          <w:sz w:val="24"/>
          <w:lang w:val="id-ID"/>
        </w:rPr>
        <w:t>database</w:t>
      </w:r>
      <w:r w:rsidRPr="00BB2CF7">
        <w:rPr>
          <w:sz w:val="24"/>
          <w:lang w:val="id-ID"/>
        </w:rPr>
        <w:t xml:space="preserve"> dan mengembalikan data tersebut kepada kelas antarmuka. </w:t>
      </w:r>
    </w:p>
    <w:p w14:paraId="55552C9D" w14:textId="4A437744" w:rsidR="00BB2CF7" w:rsidRPr="00BB2CF7" w:rsidRDefault="00BB2CF7" w:rsidP="00BB2CF7">
      <w:pPr>
        <w:spacing w:line="360" w:lineRule="auto"/>
        <w:ind w:firstLine="839"/>
        <w:jc w:val="both"/>
        <w:rPr>
          <w:i/>
          <w:sz w:val="24"/>
          <w:lang w:val="id-ID"/>
        </w:rPr>
      </w:pPr>
      <w:r w:rsidRPr="00BB2CF7">
        <w:rPr>
          <w:sz w:val="24"/>
          <w:lang w:val="id-ID"/>
        </w:rPr>
        <w:t>Ketika menambah penjualan, aktor menambahkan data tersebut melalui halaman</w:t>
      </w:r>
      <w:r w:rsidRPr="00BB2CF7">
        <w:rPr>
          <w:i/>
          <w:sz w:val="24"/>
          <w:lang w:val="id-ID"/>
        </w:rPr>
        <w:t xml:space="preserve"> </w:t>
      </w:r>
      <w:r w:rsidRPr="00BB2CF7">
        <w:rPr>
          <w:sz w:val="24"/>
          <w:lang w:val="id-ID"/>
        </w:rPr>
        <w:t xml:space="preserve">tambah penjualan dan menambahkan item penjualan melalui form tambah item penjualan untuk selanjutnya dilakukan validasi oleh kelas </w:t>
      </w:r>
      <w:r w:rsidRPr="00BB2CF7">
        <w:rPr>
          <w:i/>
          <w:sz w:val="24"/>
          <w:lang w:val="id-ID"/>
        </w:rPr>
        <w:t>validator</w:t>
      </w:r>
      <w:r w:rsidRPr="00BB2CF7">
        <w:rPr>
          <w:sz w:val="24"/>
          <w:lang w:val="id-ID"/>
        </w:rPr>
        <w:t xml:space="preserve">. Jika data sukses divalidasi maka sistem akan menambahkan data tersebut kedalam </w:t>
      </w:r>
      <w:r w:rsidRPr="00BB2CF7">
        <w:rPr>
          <w:i/>
          <w:sz w:val="24"/>
          <w:lang w:val="id-ID"/>
        </w:rPr>
        <w:t xml:space="preserve">database </w:t>
      </w:r>
      <w:r w:rsidRPr="00BB2CF7">
        <w:rPr>
          <w:sz w:val="24"/>
          <w:lang w:val="id-ID"/>
        </w:rPr>
        <w:t xml:space="preserve">dan kembali ke kelas antarmuka yang menampilkan halaman tambah penjualan beserta </w:t>
      </w:r>
      <w:r w:rsidRPr="00BB2CF7">
        <w:rPr>
          <w:i/>
          <w:sz w:val="24"/>
          <w:lang w:val="id-ID"/>
        </w:rPr>
        <w:t xml:space="preserve">feedback </w:t>
      </w:r>
      <w:r w:rsidRPr="00BB2CF7">
        <w:rPr>
          <w:sz w:val="24"/>
          <w:lang w:val="id-ID"/>
        </w:rPr>
        <w:t xml:space="preserve">status </w:t>
      </w:r>
      <w:r w:rsidRPr="00BB2CF7">
        <w:rPr>
          <w:i/>
          <w:sz w:val="24"/>
          <w:lang w:val="id-ID"/>
        </w:rPr>
        <w:t>message</w:t>
      </w:r>
      <w:r w:rsidRPr="00BB2CF7">
        <w:rPr>
          <w:sz w:val="24"/>
          <w:lang w:val="id-ID"/>
        </w:rPr>
        <w:t xml:space="preserve">. Aktor juga dapat menghapus item penjualan. Selanjutnya, aktor mengisi </w:t>
      </w:r>
      <w:r w:rsidRPr="00BB2CF7">
        <w:rPr>
          <w:i/>
          <w:sz w:val="24"/>
          <w:lang w:val="id-ID"/>
        </w:rPr>
        <w:t xml:space="preserve">form </w:t>
      </w:r>
      <w:r w:rsidRPr="00BB2CF7">
        <w:rPr>
          <w:sz w:val="24"/>
          <w:lang w:val="id-ID"/>
        </w:rPr>
        <w:t xml:space="preserve">halaman tambah penjualan. Data tersebut akan divalidasi oleh kelas </w:t>
      </w:r>
      <w:r w:rsidRPr="00BB2CF7">
        <w:rPr>
          <w:i/>
          <w:sz w:val="24"/>
          <w:lang w:val="id-ID"/>
        </w:rPr>
        <w:t xml:space="preserve">validator. </w:t>
      </w:r>
      <w:r w:rsidRPr="00BB2CF7">
        <w:rPr>
          <w:sz w:val="24"/>
          <w:lang w:val="id-ID"/>
        </w:rPr>
        <w:t xml:space="preserve">Apabila data tersebut sukses divalidasi, maka sistem akan kembali ke kelas antarmuka beserta </w:t>
      </w:r>
      <w:r w:rsidRPr="00BB2CF7">
        <w:rPr>
          <w:i/>
          <w:sz w:val="24"/>
          <w:lang w:val="id-ID"/>
        </w:rPr>
        <w:t xml:space="preserve">feedback </w:t>
      </w:r>
      <w:r w:rsidRPr="00BB2CF7">
        <w:rPr>
          <w:sz w:val="24"/>
          <w:lang w:val="id-ID"/>
        </w:rPr>
        <w:t xml:space="preserve">status </w:t>
      </w:r>
      <w:r w:rsidRPr="00BB2CF7">
        <w:rPr>
          <w:i/>
          <w:sz w:val="24"/>
          <w:lang w:val="id-ID"/>
        </w:rPr>
        <w:t>message.</w:t>
      </w:r>
    </w:p>
    <w:p w14:paraId="719EAF20" w14:textId="05FBD80A" w:rsidR="00BB2CF7" w:rsidRDefault="00BB2CF7" w:rsidP="00BB2CF7">
      <w:pPr>
        <w:spacing w:line="360" w:lineRule="auto"/>
        <w:ind w:firstLine="839"/>
        <w:jc w:val="both"/>
        <w:rPr>
          <w:sz w:val="24"/>
          <w:lang w:val="id-ID"/>
        </w:rPr>
      </w:pPr>
      <w:r w:rsidRPr="00BB2CF7">
        <w:rPr>
          <w:sz w:val="24"/>
          <w:lang w:val="id-ID"/>
        </w:rPr>
        <w:t xml:space="preserve">Untuk melihat </w:t>
      </w:r>
      <w:r w:rsidRPr="00BB2CF7">
        <w:rPr>
          <w:i/>
          <w:sz w:val="24"/>
          <w:lang w:val="id-ID"/>
        </w:rPr>
        <w:t>invoice</w:t>
      </w:r>
      <w:r w:rsidRPr="00BB2CF7">
        <w:rPr>
          <w:sz w:val="24"/>
          <w:lang w:val="id-ID"/>
        </w:rPr>
        <w:t xml:space="preserve"> penjualan</w:t>
      </w:r>
      <w:r w:rsidRPr="00BB2CF7">
        <w:rPr>
          <w:i/>
          <w:sz w:val="24"/>
          <w:lang w:val="id-ID"/>
        </w:rPr>
        <w:t xml:space="preserve">, </w:t>
      </w:r>
      <w:r w:rsidRPr="00BB2CF7">
        <w:rPr>
          <w:sz w:val="24"/>
          <w:lang w:val="id-ID"/>
        </w:rPr>
        <w:t xml:space="preserve">aktor mengakses kelas antarmuka dengan menekan nomor </w:t>
      </w:r>
      <w:r w:rsidRPr="00BB2CF7">
        <w:rPr>
          <w:i/>
          <w:sz w:val="24"/>
          <w:lang w:val="id-ID"/>
        </w:rPr>
        <w:t xml:space="preserve">invoice </w:t>
      </w:r>
      <w:r w:rsidRPr="00BB2CF7">
        <w:rPr>
          <w:sz w:val="24"/>
          <w:lang w:val="id-ID"/>
        </w:rPr>
        <w:t xml:space="preserve">yang diinginkan, lalu kelas antarmuka mengirimkan data nomor </w:t>
      </w:r>
      <w:r w:rsidRPr="00BB2CF7">
        <w:rPr>
          <w:i/>
          <w:sz w:val="24"/>
          <w:lang w:val="id-ID"/>
        </w:rPr>
        <w:t xml:space="preserve">invoice </w:t>
      </w:r>
      <w:r w:rsidRPr="00BB2CF7">
        <w:rPr>
          <w:sz w:val="24"/>
          <w:lang w:val="id-ID"/>
        </w:rPr>
        <w:t xml:space="preserve">untuk mengambil data </w:t>
      </w:r>
      <w:r w:rsidRPr="00BB2CF7">
        <w:rPr>
          <w:i/>
          <w:sz w:val="24"/>
          <w:lang w:val="id-ID"/>
        </w:rPr>
        <w:t xml:space="preserve">invoice </w:t>
      </w:r>
      <w:r w:rsidRPr="00BB2CF7">
        <w:rPr>
          <w:sz w:val="24"/>
          <w:lang w:val="id-ID"/>
        </w:rPr>
        <w:t xml:space="preserve">terpilih dari </w:t>
      </w:r>
      <w:r w:rsidRPr="00BB2CF7">
        <w:rPr>
          <w:i/>
          <w:sz w:val="24"/>
          <w:lang w:val="id-ID"/>
        </w:rPr>
        <w:t xml:space="preserve">database. </w:t>
      </w:r>
      <w:r w:rsidRPr="00BB2CF7">
        <w:rPr>
          <w:sz w:val="24"/>
          <w:lang w:val="id-ID"/>
        </w:rPr>
        <w:t xml:space="preserve">Selanjutnya, sistem akan kembali ke kelas antarmuka dan mengembalikan data </w:t>
      </w:r>
      <w:r w:rsidRPr="00BB2CF7">
        <w:rPr>
          <w:i/>
          <w:sz w:val="24"/>
          <w:lang w:val="id-ID"/>
        </w:rPr>
        <w:t xml:space="preserve">invoice </w:t>
      </w:r>
      <w:r w:rsidRPr="00BB2CF7">
        <w:rPr>
          <w:sz w:val="24"/>
          <w:lang w:val="id-ID"/>
        </w:rPr>
        <w:t>penjualan</w:t>
      </w:r>
      <w:r>
        <w:rPr>
          <w:sz w:val="24"/>
          <w:lang w:val="id-ID"/>
        </w:rPr>
        <w:t>.</w:t>
      </w:r>
    </w:p>
    <w:p w14:paraId="754B3CC2" w14:textId="77777777" w:rsidR="004C2801" w:rsidRDefault="004C2801" w:rsidP="00BB2CF7">
      <w:pPr>
        <w:spacing w:line="360" w:lineRule="auto"/>
        <w:ind w:firstLine="839"/>
        <w:jc w:val="both"/>
        <w:rPr>
          <w:sz w:val="24"/>
          <w:lang w:val="id-ID"/>
        </w:rPr>
      </w:pPr>
    </w:p>
    <w:p w14:paraId="6266C520" w14:textId="77777777" w:rsidR="004C2801" w:rsidRDefault="004C2801" w:rsidP="00BB2CF7">
      <w:pPr>
        <w:spacing w:line="360" w:lineRule="auto"/>
        <w:ind w:firstLine="839"/>
        <w:jc w:val="both"/>
        <w:rPr>
          <w:sz w:val="24"/>
          <w:lang w:val="id-ID"/>
        </w:rPr>
      </w:pPr>
    </w:p>
    <w:p w14:paraId="1BA55723" w14:textId="77777777" w:rsidR="004C2801" w:rsidRDefault="004C2801" w:rsidP="00BB2CF7">
      <w:pPr>
        <w:spacing w:line="360" w:lineRule="auto"/>
        <w:ind w:firstLine="839"/>
        <w:jc w:val="both"/>
        <w:rPr>
          <w:sz w:val="24"/>
          <w:lang w:val="id-ID"/>
        </w:rPr>
      </w:pPr>
    </w:p>
    <w:p w14:paraId="310C8C84" w14:textId="77777777" w:rsidR="004C2801" w:rsidRDefault="004C2801" w:rsidP="00BB2CF7">
      <w:pPr>
        <w:spacing w:line="360" w:lineRule="auto"/>
        <w:ind w:firstLine="839"/>
        <w:jc w:val="both"/>
        <w:rPr>
          <w:sz w:val="24"/>
          <w:lang w:val="id-ID"/>
        </w:rPr>
      </w:pPr>
    </w:p>
    <w:p w14:paraId="497783A3" w14:textId="77777777" w:rsidR="004C2801" w:rsidRDefault="004C2801" w:rsidP="00BB2CF7">
      <w:pPr>
        <w:spacing w:line="360" w:lineRule="auto"/>
        <w:ind w:firstLine="839"/>
        <w:jc w:val="both"/>
        <w:rPr>
          <w:sz w:val="24"/>
          <w:lang w:val="id-ID"/>
        </w:rPr>
      </w:pPr>
    </w:p>
    <w:p w14:paraId="0901DC56" w14:textId="77777777" w:rsidR="004C2801" w:rsidRDefault="004C2801" w:rsidP="00BB2CF7">
      <w:pPr>
        <w:spacing w:line="360" w:lineRule="auto"/>
        <w:ind w:firstLine="839"/>
        <w:jc w:val="both"/>
        <w:rPr>
          <w:sz w:val="24"/>
          <w:lang w:val="id-ID"/>
        </w:rPr>
      </w:pPr>
    </w:p>
    <w:p w14:paraId="276E73BC" w14:textId="77777777" w:rsidR="004C2801" w:rsidRDefault="004C2801" w:rsidP="00BB2CF7">
      <w:pPr>
        <w:spacing w:line="360" w:lineRule="auto"/>
        <w:ind w:firstLine="839"/>
        <w:jc w:val="both"/>
        <w:rPr>
          <w:sz w:val="24"/>
          <w:lang w:val="id-ID"/>
        </w:rPr>
      </w:pPr>
    </w:p>
    <w:p w14:paraId="535AB861" w14:textId="77777777" w:rsidR="004C2801" w:rsidRDefault="004C2801" w:rsidP="00BB2CF7">
      <w:pPr>
        <w:spacing w:line="360" w:lineRule="auto"/>
        <w:ind w:firstLine="839"/>
        <w:jc w:val="both"/>
        <w:rPr>
          <w:sz w:val="24"/>
          <w:lang w:val="id-ID"/>
        </w:rPr>
      </w:pPr>
    </w:p>
    <w:p w14:paraId="5A604D35" w14:textId="77777777" w:rsidR="004C2801" w:rsidRDefault="004C2801" w:rsidP="00BB2CF7">
      <w:pPr>
        <w:spacing w:line="360" w:lineRule="auto"/>
        <w:ind w:firstLine="839"/>
        <w:jc w:val="both"/>
        <w:rPr>
          <w:sz w:val="24"/>
          <w:lang w:val="id-ID"/>
        </w:rPr>
      </w:pPr>
    </w:p>
    <w:p w14:paraId="3B7EE0A4" w14:textId="77777777" w:rsidR="004C2801" w:rsidRDefault="004C2801" w:rsidP="00BB2CF7">
      <w:pPr>
        <w:spacing w:line="360" w:lineRule="auto"/>
        <w:ind w:firstLine="839"/>
        <w:jc w:val="both"/>
        <w:rPr>
          <w:sz w:val="24"/>
          <w:lang w:val="id-ID"/>
        </w:rPr>
      </w:pPr>
    </w:p>
    <w:p w14:paraId="0D7CCD1F" w14:textId="77777777" w:rsidR="004C2801" w:rsidRDefault="004C2801" w:rsidP="00BB2CF7">
      <w:pPr>
        <w:spacing w:line="360" w:lineRule="auto"/>
        <w:ind w:firstLine="839"/>
        <w:jc w:val="both"/>
        <w:rPr>
          <w:sz w:val="24"/>
          <w:lang w:val="id-ID"/>
        </w:rPr>
      </w:pPr>
    </w:p>
    <w:p w14:paraId="62AAAA6A" w14:textId="77777777" w:rsidR="0032750B" w:rsidRDefault="0032750B" w:rsidP="00BB2CF7">
      <w:pPr>
        <w:spacing w:line="360" w:lineRule="auto"/>
        <w:ind w:firstLine="839"/>
        <w:jc w:val="both"/>
        <w:rPr>
          <w:sz w:val="24"/>
          <w:lang w:val="id-ID"/>
        </w:rPr>
      </w:pPr>
    </w:p>
    <w:p w14:paraId="0B4C3073" w14:textId="77777777" w:rsidR="0032750B" w:rsidRPr="00BB2CF7" w:rsidRDefault="0032750B" w:rsidP="00BB2CF7">
      <w:pPr>
        <w:spacing w:line="360" w:lineRule="auto"/>
        <w:ind w:firstLine="839"/>
        <w:jc w:val="both"/>
        <w:rPr>
          <w:sz w:val="24"/>
          <w:lang w:val="id-ID"/>
        </w:rPr>
      </w:pPr>
    </w:p>
    <w:p w14:paraId="4DAE4F1D" w14:textId="0936974E" w:rsidR="00880E9F" w:rsidRPr="00880E9F" w:rsidRDefault="00270BE7" w:rsidP="000109CC">
      <w:pPr>
        <w:pStyle w:val="Heading5"/>
      </w:pPr>
      <w:r w:rsidRPr="00270BE7">
        <w:rPr>
          <w:bCs/>
          <w:i/>
          <w:lang w:val="de-DE"/>
        </w:rPr>
        <w:lastRenderedPageBreak/>
        <w:t xml:space="preserve">Sequence Diagram </w:t>
      </w:r>
      <w:r w:rsidRPr="00270BE7">
        <w:rPr>
          <w:bCs/>
          <w:lang w:val="id-ID"/>
        </w:rPr>
        <w:t>Mendata Pembayaran Penjualan</w:t>
      </w:r>
    </w:p>
    <w:p w14:paraId="331DFA35" w14:textId="626E39CF" w:rsidR="00880E9F" w:rsidRDefault="00355DBF" w:rsidP="004C4AA9">
      <w:pPr>
        <w:pStyle w:val="ParagrifIsi"/>
      </w:pPr>
      <w:r>
        <w:t>Pada Gambar 3. 16</w:t>
      </w:r>
      <w:r w:rsidRPr="00355DBF">
        <w:t xml:space="preserve"> berikut ini adalah </w:t>
      </w:r>
      <w:r w:rsidRPr="00355DBF">
        <w:rPr>
          <w:i/>
        </w:rPr>
        <w:t xml:space="preserve">sequence diagram </w:t>
      </w:r>
      <w:r w:rsidRPr="00355DBF">
        <w:t xml:space="preserve">dari </w:t>
      </w:r>
      <w:r w:rsidRPr="00355DBF">
        <w:rPr>
          <w:lang w:val="id-ID"/>
        </w:rPr>
        <w:t>mendata penjualan yang dilakukan</w:t>
      </w:r>
      <w:r w:rsidRPr="00355DBF">
        <w:t xml:space="preserve"> oleh </w:t>
      </w:r>
      <w:r w:rsidRPr="00355DBF">
        <w:rPr>
          <w:lang w:val="id-ID"/>
        </w:rPr>
        <w:t>kasir pada</w:t>
      </w:r>
      <w:r w:rsidRPr="00355DBF">
        <w:t xml:space="preserve"> sistem</w:t>
      </w:r>
      <w:r w:rsidR="00880E9F" w:rsidRPr="00880E9F">
        <w:t>.</w:t>
      </w:r>
    </w:p>
    <w:p w14:paraId="48D09868" w14:textId="545A194C" w:rsidR="00355DBF" w:rsidRDefault="00875C12" w:rsidP="005C0901">
      <w:pPr>
        <w:pStyle w:val="ParagrifIsi"/>
        <w:jc w:val="center"/>
      </w:pPr>
      <w:r w:rsidRPr="007E1C79">
        <w:rPr>
          <w:noProof/>
          <w:lang w:val="en-US" w:eastAsia="en-US"/>
        </w:rPr>
        <w:drawing>
          <wp:inline distT="0" distB="0" distL="0" distR="0" wp14:anchorId="1F895C91" wp14:editId="6E4E7665">
            <wp:extent cx="5041900" cy="2898775"/>
            <wp:effectExtent l="0" t="0" r="6350" b="0"/>
            <wp:docPr id="40" name="Picture 40" descr="D:\F\Kuliah\TUGAS AKHIR\TA2\PUNYA FARIS\DIAGRAM\PNG\SEQUENCE DIAGRAM MENDATA PEMBAYARAN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Kuliah\TUGAS AKHIR\TA2\PUNYA FARIS\DIAGRAM\PNG\SEQUENCE DIAGRAM MENDATA PEMBAYARAN PENJUALAN.drawi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1900" cy="2898775"/>
                    </a:xfrm>
                    <a:prstGeom prst="rect">
                      <a:avLst/>
                    </a:prstGeom>
                    <a:noFill/>
                    <a:ln>
                      <a:noFill/>
                    </a:ln>
                  </pic:spPr>
                </pic:pic>
              </a:graphicData>
            </a:graphic>
          </wp:inline>
        </w:drawing>
      </w:r>
    </w:p>
    <w:p w14:paraId="39AC9BFB" w14:textId="16D24896" w:rsidR="00355DBF" w:rsidRDefault="00355DBF" w:rsidP="00355DBF">
      <w:pPr>
        <w:pStyle w:val="Caption"/>
        <w:rPr>
          <w:lang w:val="id-ID"/>
        </w:rPr>
      </w:pPr>
      <w:bookmarkStart w:id="168" w:name="_Toc101083686"/>
      <w:bookmarkStart w:id="169" w:name="_Toc105002698"/>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16</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mendata pembayaran penjualan</w:t>
      </w:r>
      <w:bookmarkEnd w:id="168"/>
      <w:bookmarkEnd w:id="169"/>
    </w:p>
    <w:p w14:paraId="07D5D410" w14:textId="5AFD3399" w:rsidR="004C2801" w:rsidRDefault="004C2801" w:rsidP="004C2801">
      <w:pPr>
        <w:spacing w:line="360" w:lineRule="auto"/>
        <w:ind w:firstLine="839"/>
        <w:jc w:val="both"/>
        <w:rPr>
          <w:i/>
          <w:sz w:val="24"/>
          <w:lang w:val="id-ID"/>
        </w:rPr>
      </w:pPr>
      <w:r w:rsidRPr="004C2801">
        <w:rPr>
          <w:sz w:val="24"/>
          <w:lang w:val="id-ID"/>
        </w:rPr>
        <w:t xml:space="preserve">Pada Gambar </w:t>
      </w:r>
      <w:r>
        <w:rPr>
          <w:sz w:val="24"/>
          <w:lang w:val="id-ID"/>
        </w:rPr>
        <w:t>3. 16</w:t>
      </w:r>
      <w:r w:rsidRPr="004C2801">
        <w:rPr>
          <w:sz w:val="24"/>
          <w:lang w:val="id-ID"/>
        </w:rPr>
        <w:t xml:space="preserve">, dapat dilihat bahwa aktor yang terlibat pada </w:t>
      </w:r>
      <w:r w:rsidRPr="004C2801">
        <w:rPr>
          <w:i/>
          <w:sz w:val="24"/>
          <w:lang w:val="id-ID"/>
        </w:rPr>
        <w:t xml:space="preserve">sequence diagram </w:t>
      </w:r>
      <w:r w:rsidRPr="004C2801">
        <w:rPr>
          <w:sz w:val="24"/>
          <w:lang w:val="id-ID"/>
        </w:rPr>
        <w:t>kali ini adalah kasir. Kasir dapat meng-</w:t>
      </w:r>
      <w:r w:rsidRPr="004C2801">
        <w:rPr>
          <w:i/>
          <w:sz w:val="24"/>
          <w:lang w:val="id-ID"/>
        </w:rPr>
        <w:t>input</w:t>
      </w:r>
      <w:r w:rsidRPr="004C2801">
        <w:rPr>
          <w:sz w:val="24"/>
          <w:lang w:val="id-ID"/>
        </w:rPr>
        <w:t xml:space="preserve"> data pembayaran </w:t>
      </w:r>
      <w:r w:rsidRPr="004C2801">
        <w:rPr>
          <w:i/>
          <w:sz w:val="24"/>
          <w:lang w:val="id-ID"/>
        </w:rPr>
        <w:t xml:space="preserve">invoice </w:t>
      </w:r>
      <w:r w:rsidRPr="004C2801">
        <w:rPr>
          <w:sz w:val="24"/>
          <w:lang w:val="id-ID"/>
        </w:rPr>
        <w:t xml:space="preserve">penjualan. Ketika akan melakukan pembayaran, aktor mengakses </w:t>
      </w:r>
      <w:r w:rsidRPr="004C2801">
        <w:rPr>
          <w:i/>
          <w:sz w:val="24"/>
          <w:lang w:val="id-ID"/>
        </w:rPr>
        <w:t xml:space="preserve">form </w:t>
      </w:r>
      <w:r w:rsidRPr="004C2801">
        <w:rPr>
          <w:sz w:val="24"/>
          <w:lang w:val="id-ID"/>
        </w:rPr>
        <w:t xml:space="preserve">pembayaran penjualan dengan menekan tombol pembayaran pada kelas antarmuka tampilan </w:t>
      </w:r>
      <w:r w:rsidRPr="004C2801">
        <w:rPr>
          <w:i/>
          <w:sz w:val="24"/>
          <w:lang w:val="id-ID"/>
        </w:rPr>
        <w:t xml:space="preserve">invoice </w:t>
      </w:r>
      <w:r w:rsidRPr="004C2801">
        <w:rPr>
          <w:sz w:val="24"/>
          <w:lang w:val="id-ID"/>
        </w:rPr>
        <w:t xml:space="preserve">penjualan. Data tersebut dikirimkan ke kelas </w:t>
      </w:r>
      <w:r w:rsidRPr="004C2801">
        <w:rPr>
          <w:i/>
          <w:sz w:val="24"/>
          <w:lang w:val="id-ID"/>
        </w:rPr>
        <w:t xml:space="preserve">validator </w:t>
      </w:r>
      <w:r w:rsidRPr="004C2801">
        <w:rPr>
          <w:sz w:val="24"/>
          <w:lang w:val="id-ID"/>
        </w:rPr>
        <w:t xml:space="preserve">untuk dilakukan validasi. Apabila data sukses divalidasi, sistem akan kembali ke kelas antarmuka beserta </w:t>
      </w:r>
      <w:r w:rsidRPr="004C2801">
        <w:rPr>
          <w:i/>
          <w:sz w:val="24"/>
          <w:lang w:val="id-ID"/>
        </w:rPr>
        <w:t xml:space="preserve">feedback </w:t>
      </w:r>
      <w:r w:rsidRPr="004C2801">
        <w:rPr>
          <w:sz w:val="24"/>
          <w:lang w:val="id-ID"/>
        </w:rPr>
        <w:t xml:space="preserve">status </w:t>
      </w:r>
      <w:r w:rsidRPr="004C2801">
        <w:rPr>
          <w:i/>
          <w:sz w:val="24"/>
          <w:lang w:val="id-ID"/>
        </w:rPr>
        <w:t>message</w:t>
      </w:r>
      <w:r>
        <w:rPr>
          <w:i/>
          <w:sz w:val="24"/>
          <w:lang w:val="id-ID"/>
        </w:rPr>
        <w:t>.</w:t>
      </w:r>
    </w:p>
    <w:p w14:paraId="362553DC" w14:textId="77777777" w:rsidR="004C2801" w:rsidRDefault="004C2801" w:rsidP="004C2801">
      <w:pPr>
        <w:spacing w:line="360" w:lineRule="auto"/>
        <w:ind w:firstLine="839"/>
        <w:jc w:val="both"/>
        <w:rPr>
          <w:i/>
          <w:sz w:val="24"/>
          <w:lang w:val="id-ID"/>
        </w:rPr>
      </w:pPr>
    </w:p>
    <w:p w14:paraId="510EF40A" w14:textId="77777777" w:rsidR="004C2801" w:rsidRDefault="004C2801" w:rsidP="004C2801">
      <w:pPr>
        <w:spacing w:line="360" w:lineRule="auto"/>
        <w:ind w:firstLine="839"/>
        <w:jc w:val="both"/>
        <w:rPr>
          <w:i/>
          <w:sz w:val="24"/>
          <w:lang w:val="id-ID"/>
        </w:rPr>
      </w:pPr>
    </w:p>
    <w:p w14:paraId="45B50AA9" w14:textId="77777777" w:rsidR="004C2801" w:rsidRDefault="004C2801" w:rsidP="004C2801">
      <w:pPr>
        <w:spacing w:line="360" w:lineRule="auto"/>
        <w:ind w:firstLine="839"/>
        <w:jc w:val="both"/>
        <w:rPr>
          <w:i/>
          <w:sz w:val="24"/>
          <w:lang w:val="id-ID"/>
        </w:rPr>
      </w:pPr>
    </w:p>
    <w:p w14:paraId="4D66C5DE" w14:textId="77777777" w:rsidR="004C2801" w:rsidRDefault="004C2801" w:rsidP="004C2801">
      <w:pPr>
        <w:spacing w:line="360" w:lineRule="auto"/>
        <w:ind w:firstLine="839"/>
        <w:jc w:val="both"/>
        <w:rPr>
          <w:i/>
          <w:sz w:val="24"/>
          <w:lang w:val="id-ID"/>
        </w:rPr>
      </w:pPr>
    </w:p>
    <w:p w14:paraId="7AC1B2A2" w14:textId="77777777" w:rsidR="004C2801" w:rsidRDefault="004C2801" w:rsidP="004C2801">
      <w:pPr>
        <w:spacing w:line="360" w:lineRule="auto"/>
        <w:ind w:firstLine="839"/>
        <w:jc w:val="both"/>
        <w:rPr>
          <w:i/>
          <w:sz w:val="24"/>
          <w:lang w:val="id-ID"/>
        </w:rPr>
      </w:pPr>
    </w:p>
    <w:p w14:paraId="73EEDAA6" w14:textId="77777777" w:rsidR="004C2801" w:rsidRDefault="004C2801" w:rsidP="004C2801">
      <w:pPr>
        <w:spacing w:line="360" w:lineRule="auto"/>
        <w:ind w:firstLine="839"/>
        <w:jc w:val="both"/>
        <w:rPr>
          <w:sz w:val="24"/>
          <w:lang w:val="id-ID"/>
        </w:rPr>
      </w:pPr>
    </w:p>
    <w:p w14:paraId="04EB59B6" w14:textId="77777777" w:rsidR="0032750B" w:rsidRDefault="0032750B" w:rsidP="004C2801">
      <w:pPr>
        <w:spacing w:line="360" w:lineRule="auto"/>
        <w:ind w:firstLine="839"/>
        <w:jc w:val="both"/>
        <w:rPr>
          <w:sz w:val="24"/>
          <w:lang w:val="id-ID"/>
        </w:rPr>
      </w:pPr>
    </w:p>
    <w:p w14:paraId="6E19B7FF" w14:textId="77777777" w:rsidR="0032750B" w:rsidRPr="004C2801" w:rsidRDefault="0032750B" w:rsidP="004C2801">
      <w:pPr>
        <w:spacing w:line="360" w:lineRule="auto"/>
        <w:ind w:firstLine="839"/>
        <w:jc w:val="both"/>
        <w:rPr>
          <w:sz w:val="24"/>
          <w:lang w:val="id-ID"/>
        </w:rPr>
      </w:pPr>
    </w:p>
    <w:p w14:paraId="20148199" w14:textId="58C6C6EE" w:rsidR="00880E9F" w:rsidRPr="00880E9F" w:rsidRDefault="00270BE7" w:rsidP="000109CC">
      <w:pPr>
        <w:pStyle w:val="Heading5"/>
      </w:pPr>
      <w:r w:rsidRPr="00270BE7">
        <w:rPr>
          <w:bCs/>
          <w:i/>
          <w:lang w:val="de-DE"/>
        </w:rPr>
        <w:lastRenderedPageBreak/>
        <w:t xml:space="preserve">Sequence Diagram </w:t>
      </w:r>
      <w:r w:rsidRPr="00270BE7">
        <w:rPr>
          <w:bCs/>
          <w:lang w:val="id-ID"/>
        </w:rPr>
        <w:t>Mendata Retur Penjualan</w:t>
      </w:r>
    </w:p>
    <w:p w14:paraId="4DBC82DA" w14:textId="1AA4F6C1" w:rsidR="00880E9F" w:rsidRDefault="00355DBF" w:rsidP="004C4AA9">
      <w:pPr>
        <w:pStyle w:val="ParagrifIsi"/>
      </w:pPr>
      <w:r>
        <w:t>Pada Gambar 3. 17</w:t>
      </w:r>
      <w:r w:rsidRPr="00355DBF">
        <w:t xml:space="preserve"> berikut ini adalah </w:t>
      </w:r>
      <w:r w:rsidRPr="00355DBF">
        <w:rPr>
          <w:i/>
        </w:rPr>
        <w:t xml:space="preserve">sequence diagram </w:t>
      </w:r>
      <w:r w:rsidRPr="00355DBF">
        <w:t xml:space="preserve">dari proses mendata </w:t>
      </w:r>
      <w:r w:rsidRPr="00355DBF">
        <w:rPr>
          <w:lang w:val="id-ID"/>
        </w:rPr>
        <w:t>retur penjualan yang dilakukan</w:t>
      </w:r>
      <w:r w:rsidRPr="00355DBF">
        <w:t xml:space="preserve"> oleh </w:t>
      </w:r>
      <w:r w:rsidRPr="00355DBF">
        <w:rPr>
          <w:lang w:val="id-ID"/>
        </w:rPr>
        <w:t>kasir pada</w:t>
      </w:r>
      <w:r w:rsidRPr="00355DBF">
        <w:t xml:space="preserve"> sistem</w:t>
      </w:r>
      <w:r w:rsidR="00880E9F" w:rsidRPr="00880E9F">
        <w:t>.</w:t>
      </w:r>
    </w:p>
    <w:p w14:paraId="4B7136A1" w14:textId="15B730DF" w:rsidR="00355DBF" w:rsidRDefault="00F113E3" w:rsidP="005C0901">
      <w:pPr>
        <w:pStyle w:val="ParagrifIsi"/>
        <w:jc w:val="center"/>
      </w:pPr>
      <w:r w:rsidRPr="00F113E3">
        <w:rPr>
          <w:noProof/>
          <w:lang w:val="en-US" w:eastAsia="en-US"/>
        </w:rPr>
        <w:drawing>
          <wp:inline distT="0" distB="0" distL="0" distR="0" wp14:anchorId="273E2069" wp14:editId="4832576C">
            <wp:extent cx="4964446" cy="7055893"/>
            <wp:effectExtent l="0" t="0" r="7620" b="0"/>
            <wp:docPr id="23" name="Picture 23" descr="C:\Users\User\Downloads\SEQUENCE DIAGRAM MENDATA RETUR PENJUALAN.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EQUENCE DIAGRAM MENDATA RETUR PENJUALAN.drawio (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9521" cy="7063106"/>
                    </a:xfrm>
                    <a:prstGeom prst="rect">
                      <a:avLst/>
                    </a:prstGeom>
                    <a:noFill/>
                    <a:ln>
                      <a:noFill/>
                    </a:ln>
                  </pic:spPr>
                </pic:pic>
              </a:graphicData>
            </a:graphic>
          </wp:inline>
        </w:drawing>
      </w:r>
    </w:p>
    <w:p w14:paraId="459B15DE" w14:textId="7E6C7472" w:rsidR="00355DBF" w:rsidRDefault="00355DBF" w:rsidP="00355DBF">
      <w:pPr>
        <w:pStyle w:val="Caption"/>
        <w:rPr>
          <w:lang w:val="id-ID"/>
        </w:rPr>
      </w:pPr>
      <w:bookmarkStart w:id="170" w:name="_Toc101083687"/>
      <w:bookmarkStart w:id="171" w:name="_Toc105002699"/>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17</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mendata retur penjualan</w:t>
      </w:r>
      <w:bookmarkEnd w:id="170"/>
      <w:bookmarkEnd w:id="171"/>
    </w:p>
    <w:p w14:paraId="4E2687AC" w14:textId="2442E16A" w:rsidR="00CC4D22" w:rsidRPr="00CC4D22" w:rsidRDefault="00CC4D22" w:rsidP="00CC4D22">
      <w:pPr>
        <w:spacing w:line="360" w:lineRule="auto"/>
        <w:ind w:firstLine="839"/>
        <w:jc w:val="both"/>
        <w:rPr>
          <w:sz w:val="24"/>
          <w:lang w:val="id-ID"/>
        </w:rPr>
      </w:pPr>
      <w:r w:rsidRPr="00CC4D22">
        <w:rPr>
          <w:sz w:val="24"/>
          <w:lang w:val="id-ID"/>
        </w:rPr>
        <w:lastRenderedPageBreak/>
        <w:t xml:space="preserve">Pada Gambar </w:t>
      </w:r>
      <w:r w:rsidR="00F67A9A">
        <w:rPr>
          <w:sz w:val="24"/>
          <w:lang w:val="id-ID"/>
        </w:rPr>
        <w:t>3. 17</w:t>
      </w:r>
      <w:r w:rsidRPr="00CC4D22">
        <w:rPr>
          <w:sz w:val="24"/>
          <w:lang w:val="id-ID"/>
        </w:rPr>
        <w:t xml:space="preserve">, dapat dilihat bahwa aktor yang terlibat pada </w:t>
      </w:r>
      <w:r w:rsidRPr="00CC4D22">
        <w:rPr>
          <w:i/>
          <w:sz w:val="24"/>
          <w:lang w:val="id-ID"/>
        </w:rPr>
        <w:t xml:space="preserve">sequence diagram </w:t>
      </w:r>
      <w:r w:rsidRPr="00CC4D22">
        <w:rPr>
          <w:sz w:val="24"/>
          <w:lang w:val="id-ID"/>
        </w:rPr>
        <w:t>kali ini adalah kasir. Kasir dapat melihat, menambah, dan melihat detail</w:t>
      </w:r>
      <w:r w:rsidRPr="00CC4D22">
        <w:rPr>
          <w:i/>
          <w:sz w:val="24"/>
          <w:lang w:val="id-ID"/>
        </w:rPr>
        <w:t xml:space="preserve"> </w:t>
      </w:r>
      <w:r w:rsidRPr="00CC4D22">
        <w:rPr>
          <w:sz w:val="24"/>
          <w:lang w:val="id-ID"/>
        </w:rPr>
        <w:t xml:space="preserve">retur </w:t>
      </w:r>
      <w:r w:rsidR="00447B4D">
        <w:rPr>
          <w:sz w:val="24"/>
          <w:lang w:val="id-ID"/>
        </w:rPr>
        <w:t>penjualan</w:t>
      </w:r>
      <w:r w:rsidRPr="00CC4D22">
        <w:rPr>
          <w:sz w:val="24"/>
          <w:lang w:val="id-ID"/>
        </w:rPr>
        <w:t xml:space="preserve">. Ketika melihat data retur </w:t>
      </w:r>
      <w:r w:rsidR="00447B4D" w:rsidRPr="00447B4D">
        <w:rPr>
          <w:sz w:val="24"/>
          <w:lang w:val="id-ID"/>
        </w:rPr>
        <w:t>penjualan</w:t>
      </w:r>
      <w:r w:rsidRPr="00CC4D22">
        <w:rPr>
          <w:sz w:val="24"/>
          <w:lang w:val="id-ID"/>
        </w:rPr>
        <w:t xml:space="preserve">, aktor mengakses kelas antarmuka dengan menekan tombol menu retur </w:t>
      </w:r>
      <w:r w:rsidR="00447B4D" w:rsidRPr="00447B4D">
        <w:rPr>
          <w:sz w:val="24"/>
          <w:lang w:val="id-ID"/>
        </w:rPr>
        <w:t>penjualan</w:t>
      </w:r>
      <w:r w:rsidRPr="00CC4D22">
        <w:rPr>
          <w:sz w:val="24"/>
          <w:lang w:val="id-ID"/>
        </w:rPr>
        <w:t xml:space="preserve"> pada </w:t>
      </w:r>
      <w:r w:rsidRPr="00CC4D22">
        <w:rPr>
          <w:i/>
          <w:sz w:val="24"/>
          <w:lang w:val="id-ID"/>
        </w:rPr>
        <w:t xml:space="preserve">invoice </w:t>
      </w:r>
      <w:r w:rsidR="00447B4D" w:rsidRPr="00447B4D">
        <w:rPr>
          <w:sz w:val="24"/>
          <w:lang w:val="id-ID"/>
        </w:rPr>
        <w:t>penjualan</w:t>
      </w:r>
      <w:r w:rsidRPr="00CC4D22">
        <w:rPr>
          <w:sz w:val="24"/>
          <w:lang w:val="id-ID"/>
        </w:rPr>
        <w:t xml:space="preserve">, lalu sistem mengambil semua data retur </w:t>
      </w:r>
      <w:r w:rsidR="00447B4D" w:rsidRPr="00447B4D">
        <w:rPr>
          <w:sz w:val="24"/>
          <w:lang w:val="id-ID"/>
        </w:rPr>
        <w:t>penjualan</w:t>
      </w:r>
      <w:r w:rsidRPr="00CC4D22">
        <w:rPr>
          <w:sz w:val="24"/>
          <w:lang w:val="id-ID"/>
        </w:rPr>
        <w:t xml:space="preserve"> pada nomor </w:t>
      </w:r>
      <w:r w:rsidRPr="00CC4D22">
        <w:rPr>
          <w:i/>
          <w:sz w:val="24"/>
          <w:lang w:val="id-ID"/>
        </w:rPr>
        <w:t xml:space="preserve">invoice </w:t>
      </w:r>
      <w:r w:rsidRPr="00CC4D22">
        <w:rPr>
          <w:sz w:val="24"/>
          <w:lang w:val="id-ID"/>
        </w:rPr>
        <w:t xml:space="preserve">terpilih dari </w:t>
      </w:r>
      <w:r w:rsidRPr="00CC4D22">
        <w:rPr>
          <w:i/>
          <w:sz w:val="24"/>
          <w:lang w:val="id-ID"/>
        </w:rPr>
        <w:t>database</w:t>
      </w:r>
      <w:r w:rsidRPr="00CC4D22">
        <w:rPr>
          <w:sz w:val="24"/>
          <w:lang w:val="id-ID"/>
        </w:rPr>
        <w:t xml:space="preserve"> dan mengembalikan data tersebut kepada kelas antarmuka. </w:t>
      </w:r>
    </w:p>
    <w:p w14:paraId="372FAE3F" w14:textId="7F2A96FD" w:rsidR="00CC4D22" w:rsidRPr="00CC4D22" w:rsidRDefault="00CC4D22" w:rsidP="00CC4D22">
      <w:pPr>
        <w:spacing w:line="360" w:lineRule="auto"/>
        <w:ind w:firstLine="839"/>
        <w:jc w:val="both"/>
        <w:rPr>
          <w:i/>
          <w:sz w:val="24"/>
          <w:lang w:val="id-ID"/>
        </w:rPr>
      </w:pPr>
      <w:r w:rsidRPr="00CC4D22">
        <w:rPr>
          <w:sz w:val="24"/>
          <w:lang w:val="id-ID"/>
        </w:rPr>
        <w:t xml:space="preserve">Ketika menambah retur </w:t>
      </w:r>
      <w:r w:rsidR="00447B4D" w:rsidRPr="00447B4D">
        <w:rPr>
          <w:sz w:val="24"/>
          <w:lang w:val="id-ID"/>
        </w:rPr>
        <w:t>penjualan</w:t>
      </w:r>
      <w:r w:rsidRPr="00CC4D22">
        <w:rPr>
          <w:sz w:val="24"/>
          <w:lang w:val="id-ID"/>
        </w:rPr>
        <w:t>, aktor menambahkan data tersebut melalui halaman</w:t>
      </w:r>
      <w:r w:rsidRPr="00CC4D22">
        <w:rPr>
          <w:i/>
          <w:sz w:val="24"/>
          <w:lang w:val="id-ID"/>
        </w:rPr>
        <w:t xml:space="preserve"> </w:t>
      </w:r>
      <w:r w:rsidRPr="00CC4D22">
        <w:rPr>
          <w:sz w:val="24"/>
          <w:lang w:val="id-ID"/>
        </w:rPr>
        <w:t xml:space="preserve">tambah retur </w:t>
      </w:r>
      <w:r w:rsidR="00447B4D" w:rsidRPr="00447B4D">
        <w:rPr>
          <w:sz w:val="24"/>
          <w:lang w:val="id-ID"/>
        </w:rPr>
        <w:t>penjualan</w:t>
      </w:r>
      <w:r w:rsidRPr="00CC4D22">
        <w:rPr>
          <w:sz w:val="24"/>
          <w:lang w:val="id-ID"/>
        </w:rPr>
        <w:t xml:space="preserve"> dan menambahkan item retur </w:t>
      </w:r>
      <w:r w:rsidR="00447B4D" w:rsidRPr="00447B4D">
        <w:rPr>
          <w:sz w:val="24"/>
          <w:lang w:val="id-ID"/>
        </w:rPr>
        <w:t>penjualan</w:t>
      </w:r>
      <w:r w:rsidRPr="00CC4D22">
        <w:rPr>
          <w:sz w:val="24"/>
          <w:lang w:val="id-ID"/>
        </w:rPr>
        <w:t xml:space="preserve"> melalui </w:t>
      </w:r>
      <w:r w:rsidRPr="003901B9">
        <w:rPr>
          <w:i/>
          <w:sz w:val="24"/>
          <w:lang w:val="id-ID"/>
        </w:rPr>
        <w:t>form</w:t>
      </w:r>
      <w:r w:rsidRPr="00CC4D22">
        <w:rPr>
          <w:sz w:val="24"/>
          <w:lang w:val="id-ID"/>
        </w:rPr>
        <w:t xml:space="preserve"> tambah item retur </w:t>
      </w:r>
      <w:r w:rsidR="00447B4D" w:rsidRPr="00447B4D">
        <w:rPr>
          <w:sz w:val="24"/>
          <w:lang w:val="id-ID"/>
        </w:rPr>
        <w:t>penjualan</w:t>
      </w:r>
      <w:r w:rsidRPr="00CC4D22">
        <w:rPr>
          <w:sz w:val="24"/>
          <w:lang w:val="id-ID"/>
        </w:rPr>
        <w:t xml:space="preserve"> untuk selanjutnya dilakukan validasi oleh kelas </w:t>
      </w:r>
      <w:r w:rsidRPr="00CC4D22">
        <w:rPr>
          <w:i/>
          <w:sz w:val="24"/>
          <w:lang w:val="id-ID"/>
        </w:rPr>
        <w:t>validator</w:t>
      </w:r>
      <w:r w:rsidRPr="00CC4D22">
        <w:rPr>
          <w:sz w:val="24"/>
          <w:lang w:val="id-ID"/>
        </w:rPr>
        <w:t xml:space="preserve">. Jika data sukses divalidasi maka sistem akan menambahkan data tersebut kedalam </w:t>
      </w:r>
      <w:r w:rsidRPr="00CC4D22">
        <w:rPr>
          <w:i/>
          <w:sz w:val="24"/>
          <w:lang w:val="id-ID"/>
        </w:rPr>
        <w:t xml:space="preserve">database </w:t>
      </w:r>
      <w:r w:rsidRPr="00CC4D22">
        <w:rPr>
          <w:sz w:val="24"/>
          <w:lang w:val="id-ID"/>
        </w:rPr>
        <w:t xml:space="preserve">dan kembali ke kelas antarmuka yang menampilkan halaman tambah </w:t>
      </w:r>
      <w:r w:rsidR="003901B9">
        <w:rPr>
          <w:sz w:val="24"/>
          <w:lang w:val="id-ID"/>
        </w:rPr>
        <w:t xml:space="preserve">retur </w:t>
      </w:r>
      <w:r w:rsidR="00447B4D" w:rsidRPr="00447B4D">
        <w:rPr>
          <w:sz w:val="24"/>
          <w:lang w:val="id-ID"/>
        </w:rPr>
        <w:t>penjualan</w:t>
      </w:r>
      <w:r w:rsidRPr="00CC4D22">
        <w:rPr>
          <w:sz w:val="24"/>
          <w:lang w:val="id-ID"/>
        </w:rPr>
        <w:t xml:space="preserve"> beserta </w:t>
      </w:r>
      <w:r w:rsidRPr="00CC4D22">
        <w:rPr>
          <w:i/>
          <w:sz w:val="24"/>
          <w:lang w:val="id-ID"/>
        </w:rPr>
        <w:t xml:space="preserve">feedback </w:t>
      </w:r>
      <w:r w:rsidRPr="00CC4D22">
        <w:rPr>
          <w:sz w:val="24"/>
          <w:lang w:val="id-ID"/>
        </w:rPr>
        <w:t xml:space="preserve">status </w:t>
      </w:r>
      <w:r w:rsidRPr="00CC4D22">
        <w:rPr>
          <w:i/>
          <w:sz w:val="24"/>
          <w:lang w:val="id-ID"/>
        </w:rPr>
        <w:t>message</w:t>
      </w:r>
      <w:r w:rsidRPr="00CC4D22">
        <w:rPr>
          <w:sz w:val="24"/>
          <w:lang w:val="id-ID"/>
        </w:rPr>
        <w:t xml:space="preserve">. Aktor juga dapat menghapus item retur </w:t>
      </w:r>
      <w:r w:rsidR="00447B4D" w:rsidRPr="00447B4D">
        <w:rPr>
          <w:sz w:val="24"/>
          <w:lang w:val="id-ID"/>
        </w:rPr>
        <w:t>penjualan</w:t>
      </w:r>
      <w:r w:rsidRPr="00CC4D22">
        <w:rPr>
          <w:sz w:val="24"/>
          <w:lang w:val="id-ID"/>
        </w:rPr>
        <w:t xml:space="preserve">. Selanjutnya, aktor mengisi </w:t>
      </w:r>
      <w:r w:rsidRPr="00CC4D22">
        <w:rPr>
          <w:i/>
          <w:sz w:val="24"/>
          <w:lang w:val="id-ID"/>
        </w:rPr>
        <w:t xml:space="preserve">form </w:t>
      </w:r>
      <w:r w:rsidRPr="00CC4D22">
        <w:rPr>
          <w:sz w:val="24"/>
          <w:lang w:val="id-ID"/>
        </w:rPr>
        <w:t xml:space="preserve">halaman tambah retur </w:t>
      </w:r>
      <w:r w:rsidR="00447B4D" w:rsidRPr="00447B4D">
        <w:rPr>
          <w:sz w:val="24"/>
          <w:lang w:val="id-ID"/>
        </w:rPr>
        <w:t>penjualan</w:t>
      </w:r>
      <w:r w:rsidRPr="00CC4D22">
        <w:rPr>
          <w:sz w:val="24"/>
          <w:lang w:val="id-ID"/>
        </w:rPr>
        <w:t xml:space="preserve">. Data tersebut akan divalidasi oleh kelas </w:t>
      </w:r>
      <w:r w:rsidRPr="00CC4D22">
        <w:rPr>
          <w:i/>
          <w:sz w:val="24"/>
          <w:lang w:val="id-ID"/>
        </w:rPr>
        <w:t xml:space="preserve">validator. </w:t>
      </w:r>
      <w:r w:rsidRPr="00CC4D22">
        <w:rPr>
          <w:sz w:val="24"/>
          <w:lang w:val="id-ID"/>
        </w:rPr>
        <w:t xml:space="preserve">Apabila data tersebut sukses divalidasi, maka sistem akan kembali ke kelas antarmuka beserta </w:t>
      </w:r>
      <w:r w:rsidRPr="00CC4D22">
        <w:rPr>
          <w:i/>
          <w:sz w:val="24"/>
          <w:lang w:val="id-ID"/>
        </w:rPr>
        <w:t xml:space="preserve">feedback </w:t>
      </w:r>
      <w:r w:rsidRPr="00CC4D22">
        <w:rPr>
          <w:sz w:val="24"/>
          <w:lang w:val="id-ID"/>
        </w:rPr>
        <w:t xml:space="preserve">status </w:t>
      </w:r>
      <w:r w:rsidRPr="00CC4D22">
        <w:rPr>
          <w:i/>
          <w:sz w:val="24"/>
          <w:lang w:val="id-ID"/>
        </w:rPr>
        <w:t>message.</w:t>
      </w:r>
    </w:p>
    <w:p w14:paraId="42B8B8B5" w14:textId="388681B7" w:rsidR="00CC4D22" w:rsidRDefault="00CC4D22" w:rsidP="00CC4D22">
      <w:pPr>
        <w:spacing w:line="360" w:lineRule="auto"/>
        <w:ind w:firstLine="839"/>
        <w:jc w:val="both"/>
        <w:rPr>
          <w:sz w:val="24"/>
          <w:lang w:val="id-ID"/>
        </w:rPr>
      </w:pPr>
      <w:r w:rsidRPr="00CC4D22">
        <w:rPr>
          <w:sz w:val="24"/>
          <w:lang w:val="id-ID"/>
        </w:rPr>
        <w:t xml:space="preserve">Untuk melihat detail retur </w:t>
      </w:r>
      <w:r w:rsidR="00447B4D" w:rsidRPr="00447B4D">
        <w:rPr>
          <w:sz w:val="24"/>
          <w:lang w:val="id-ID"/>
        </w:rPr>
        <w:t>penjualan</w:t>
      </w:r>
      <w:r w:rsidRPr="00CC4D22">
        <w:rPr>
          <w:i/>
          <w:sz w:val="24"/>
          <w:lang w:val="id-ID"/>
        </w:rPr>
        <w:t xml:space="preserve">, </w:t>
      </w:r>
      <w:r w:rsidRPr="00CC4D22">
        <w:rPr>
          <w:sz w:val="24"/>
          <w:lang w:val="id-ID"/>
        </w:rPr>
        <w:t>aktor mengakses kelas antarmuka dengan menekan nomor retur</w:t>
      </w:r>
      <w:r w:rsidRPr="00CC4D22">
        <w:rPr>
          <w:i/>
          <w:sz w:val="24"/>
          <w:lang w:val="id-ID"/>
        </w:rPr>
        <w:t xml:space="preserve"> </w:t>
      </w:r>
      <w:r w:rsidRPr="00CC4D22">
        <w:rPr>
          <w:sz w:val="24"/>
          <w:lang w:val="id-ID"/>
        </w:rPr>
        <w:t>yang diinginkan, lalu kelas antarmuka mengirimkan data nomor retur</w:t>
      </w:r>
      <w:r w:rsidRPr="00CC4D22">
        <w:rPr>
          <w:i/>
          <w:sz w:val="24"/>
          <w:lang w:val="id-ID"/>
        </w:rPr>
        <w:t xml:space="preserve"> </w:t>
      </w:r>
      <w:r w:rsidRPr="00CC4D22">
        <w:rPr>
          <w:sz w:val="24"/>
          <w:lang w:val="id-ID"/>
        </w:rPr>
        <w:t>untuk mengambil data retur</w:t>
      </w:r>
      <w:r w:rsidRPr="00CC4D22">
        <w:rPr>
          <w:i/>
          <w:sz w:val="24"/>
          <w:lang w:val="id-ID"/>
        </w:rPr>
        <w:t xml:space="preserve"> </w:t>
      </w:r>
      <w:r w:rsidRPr="00CC4D22">
        <w:rPr>
          <w:sz w:val="24"/>
          <w:lang w:val="id-ID"/>
        </w:rPr>
        <w:t xml:space="preserve">terpilih dari </w:t>
      </w:r>
      <w:r w:rsidRPr="00CC4D22">
        <w:rPr>
          <w:i/>
          <w:sz w:val="24"/>
          <w:lang w:val="id-ID"/>
        </w:rPr>
        <w:t xml:space="preserve">database. </w:t>
      </w:r>
      <w:r w:rsidRPr="00CC4D22">
        <w:rPr>
          <w:sz w:val="24"/>
          <w:lang w:val="id-ID"/>
        </w:rPr>
        <w:t>Selanjutnya, sistem akan kembali ke kelas antarmuka dan mengembalikan data retur</w:t>
      </w:r>
      <w:r w:rsidRPr="00CC4D22">
        <w:rPr>
          <w:i/>
          <w:sz w:val="24"/>
          <w:lang w:val="id-ID"/>
        </w:rPr>
        <w:t xml:space="preserve"> </w:t>
      </w:r>
      <w:r w:rsidR="00447B4D" w:rsidRPr="00447B4D">
        <w:rPr>
          <w:sz w:val="24"/>
          <w:lang w:val="id-ID"/>
        </w:rPr>
        <w:t>penjualan</w:t>
      </w:r>
      <w:r w:rsidR="001A2140">
        <w:rPr>
          <w:sz w:val="24"/>
          <w:lang w:val="id-ID"/>
        </w:rPr>
        <w:t>.</w:t>
      </w:r>
    </w:p>
    <w:p w14:paraId="7CC4C8C2" w14:textId="77777777" w:rsidR="00F82F41" w:rsidRDefault="00F82F41" w:rsidP="00CC4D22">
      <w:pPr>
        <w:spacing w:line="360" w:lineRule="auto"/>
        <w:ind w:firstLine="839"/>
        <w:jc w:val="both"/>
        <w:rPr>
          <w:sz w:val="24"/>
          <w:lang w:val="id-ID"/>
        </w:rPr>
      </w:pPr>
    </w:p>
    <w:p w14:paraId="2456BA15" w14:textId="77777777" w:rsidR="00F82F41" w:rsidRDefault="00F82F41" w:rsidP="00CC4D22">
      <w:pPr>
        <w:spacing w:line="360" w:lineRule="auto"/>
        <w:ind w:firstLine="839"/>
        <w:jc w:val="both"/>
        <w:rPr>
          <w:sz w:val="24"/>
          <w:lang w:val="id-ID"/>
        </w:rPr>
      </w:pPr>
    </w:p>
    <w:p w14:paraId="2E2D77FE" w14:textId="77777777" w:rsidR="00F82F41" w:rsidRDefault="00F82F41" w:rsidP="00CC4D22">
      <w:pPr>
        <w:spacing w:line="360" w:lineRule="auto"/>
        <w:ind w:firstLine="839"/>
        <w:jc w:val="both"/>
        <w:rPr>
          <w:sz w:val="24"/>
          <w:lang w:val="id-ID"/>
        </w:rPr>
      </w:pPr>
    </w:p>
    <w:p w14:paraId="2161263D" w14:textId="77777777" w:rsidR="00F82F41" w:rsidRDefault="00F82F41" w:rsidP="00CC4D22">
      <w:pPr>
        <w:spacing w:line="360" w:lineRule="auto"/>
        <w:ind w:firstLine="839"/>
        <w:jc w:val="both"/>
        <w:rPr>
          <w:sz w:val="24"/>
          <w:lang w:val="id-ID"/>
        </w:rPr>
      </w:pPr>
    </w:p>
    <w:p w14:paraId="2704B945" w14:textId="77777777" w:rsidR="00F82F41" w:rsidRDefault="00F82F41" w:rsidP="00CC4D22">
      <w:pPr>
        <w:spacing w:line="360" w:lineRule="auto"/>
        <w:ind w:firstLine="839"/>
        <w:jc w:val="both"/>
        <w:rPr>
          <w:sz w:val="24"/>
          <w:lang w:val="id-ID"/>
        </w:rPr>
      </w:pPr>
    </w:p>
    <w:p w14:paraId="7B444E00" w14:textId="77777777" w:rsidR="00F82F41" w:rsidRDefault="00F82F41" w:rsidP="00CC4D22">
      <w:pPr>
        <w:spacing w:line="360" w:lineRule="auto"/>
        <w:ind w:firstLine="839"/>
        <w:jc w:val="both"/>
        <w:rPr>
          <w:sz w:val="24"/>
          <w:lang w:val="id-ID"/>
        </w:rPr>
      </w:pPr>
    </w:p>
    <w:p w14:paraId="06715036" w14:textId="77777777" w:rsidR="00F82F41" w:rsidRDefault="00F82F41" w:rsidP="00CC4D22">
      <w:pPr>
        <w:spacing w:line="360" w:lineRule="auto"/>
        <w:ind w:firstLine="839"/>
        <w:jc w:val="both"/>
        <w:rPr>
          <w:sz w:val="24"/>
          <w:lang w:val="id-ID"/>
        </w:rPr>
      </w:pPr>
    </w:p>
    <w:p w14:paraId="441EE4FC" w14:textId="77777777" w:rsidR="00F82F41" w:rsidRDefault="00F82F41" w:rsidP="00CC4D22">
      <w:pPr>
        <w:spacing w:line="360" w:lineRule="auto"/>
        <w:ind w:firstLine="839"/>
        <w:jc w:val="both"/>
        <w:rPr>
          <w:sz w:val="24"/>
          <w:lang w:val="id-ID"/>
        </w:rPr>
      </w:pPr>
    </w:p>
    <w:p w14:paraId="70436851" w14:textId="77777777" w:rsidR="00F82F41" w:rsidRDefault="00F82F41" w:rsidP="00CC4D22">
      <w:pPr>
        <w:spacing w:line="360" w:lineRule="auto"/>
        <w:ind w:firstLine="839"/>
        <w:jc w:val="both"/>
        <w:rPr>
          <w:sz w:val="24"/>
          <w:lang w:val="id-ID"/>
        </w:rPr>
      </w:pPr>
    </w:p>
    <w:p w14:paraId="6505E448" w14:textId="77777777" w:rsidR="00F82F41" w:rsidRDefault="00F82F41" w:rsidP="00CC4D22">
      <w:pPr>
        <w:spacing w:line="360" w:lineRule="auto"/>
        <w:ind w:firstLine="839"/>
        <w:jc w:val="both"/>
        <w:rPr>
          <w:sz w:val="24"/>
          <w:lang w:val="id-ID"/>
        </w:rPr>
      </w:pPr>
    </w:p>
    <w:p w14:paraId="6BB4B0DD" w14:textId="77777777" w:rsidR="0032750B" w:rsidRDefault="0032750B" w:rsidP="00CC4D22">
      <w:pPr>
        <w:spacing w:line="360" w:lineRule="auto"/>
        <w:ind w:firstLine="839"/>
        <w:jc w:val="both"/>
        <w:rPr>
          <w:sz w:val="24"/>
          <w:lang w:val="id-ID"/>
        </w:rPr>
      </w:pPr>
    </w:p>
    <w:p w14:paraId="16DB48EC" w14:textId="77777777" w:rsidR="0032750B" w:rsidRPr="00CC4D22" w:rsidRDefault="0032750B" w:rsidP="00CC4D22">
      <w:pPr>
        <w:spacing w:line="360" w:lineRule="auto"/>
        <w:ind w:firstLine="839"/>
        <w:jc w:val="both"/>
        <w:rPr>
          <w:sz w:val="24"/>
          <w:lang w:val="id-ID"/>
        </w:rPr>
      </w:pPr>
    </w:p>
    <w:p w14:paraId="53F4CED8" w14:textId="0198CF19" w:rsidR="00880E9F" w:rsidRPr="00880E9F" w:rsidRDefault="00270BE7" w:rsidP="000109CC">
      <w:pPr>
        <w:pStyle w:val="Heading5"/>
      </w:pPr>
      <w:r w:rsidRPr="00270BE7">
        <w:rPr>
          <w:bCs/>
          <w:i/>
          <w:lang w:val="de-DE"/>
        </w:rPr>
        <w:lastRenderedPageBreak/>
        <w:t xml:space="preserve">Sequence Diagram </w:t>
      </w:r>
      <w:r w:rsidRPr="00270BE7">
        <w:rPr>
          <w:bCs/>
          <w:lang w:val="id-ID"/>
        </w:rPr>
        <w:t>Melihat Riwayat Pembayaran Penjualan</w:t>
      </w:r>
    </w:p>
    <w:p w14:paraId="71B012A7" w14:textId="6955CECB" w:rsidR="00880E9F" w:rsidRDefault="00355DBF" w:rsidP="004C4AA9">
      <w:pPr>
        <w:pStyle w:val="ParagrifIsi"/>
      </w:pPr>
      <w:r>
        <w:t>Pada Gambar 3. 18</w:t>
      </w:r>
      <w:r w:rsidRPr="00355DBF">
        <w:t xml:space="preserve"> berikut ini adalah </w:t>
      </w:r>
      <w:r w:rsidRPr="00355DBF">
        <w:rPr>
          <w:i/>
        </w:rPr>
        <w:t xml:space="preserve">sequence diagram </w:t>
      </w:r>
      <w:r w:rsidRPr="00355DBF">
        <w:t xml:space="preserve">dari proses </w:t>
      </w:r>
      <w:r w:rsidRPr="00355DBF">
        <w:rPr>
          <w:lang w:val="id-ID"/>
        </w:rPr>
        <w:t>melihat riwayat pembayaran penjualan yang dilakukan</w:t>
      </w:r>
      <w:r w:rsidRPr="00355DBF">
        <w:t xml:space="preserve"> oleh </w:t>
      </w:r>
      <w:r w:rsidRPr="00355DBF">
        <w:rPr>
          <w:lang w:val="id-ID"/>
        </w:rPr>
        <w:t>kasir pada</w:t>
      </w:r>
      <w:r w:rsidRPr="00355DBF">
        <w:t xml:space="preserve"> sistem</w:t>
      </w:r>
      <w:r w:rsidR="00880E9F" w:rsidRPr="00880E9F">
        <w:t>.</w:t>
      </w:r>
    </w:p>
    <w:p w14:paraId="584DB354" w14:textId="316E877D" w:rsidR="00355DBF" w:rsidRDefault="00875C12" w:rsidP="005C0901">
      <w:pPr>
        <w:pStyle w:val="ParagrifIsi"/>
        <w:jc w:val="center"/>
      </w:pPr>
      <w:r w:rsidRPr="00155900">
        <w:rPr>
          <w:noProof/>
          <w:lang w:val="en-US" w:eastAsia="en-US"/>
        </w:rPr>
        <w:drawing>
          <wp:inline distT="0" distB="0" distL="0" distR="0" wp14:anchorId="785095AE" wp14:editId="468B3B28">
            <wp:extent cx="4705350" cy="2600325"/>
            <wp:effectExtent l="0" t="0" r="0" b="9525"/>
            <wp:docPr id="27" name="Picture 27" descr="D:\F\Kuliah\TUGAS AKHIR\TA2\PUNYA FARIS\DIAGRAM\PNG\SEQUENCE DIAGRAM MELIHAT RIWAYAT PEMBAYARAN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Kuliah\TUGAS AKHIR\TA2\PUNYA FARIS\DIAGRAM\PNG\SEQUENCE DIAGRAM MELIHAT RIWAYAT PEMBAYARAN PENJUALAN.draw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5350" cy="2600325"/>
                    </a:xfrm>
                    <a:prstGeom prst="rect">
                      <a:avLst/>
                    </a:prstGeom>
                    <a:noFill/>
                    <a:ln>
                      <a:noFill/>
                    </a:ln>
                  </pic:spPr>
                </pic:pic>
              </a:graphicData>
            </a:graphic>
          </wp:inline>
        </w:drawing>
      </w:r>
    </w:p>
    <w:p w14:paraId="1BEB3D9B" w14:textId="6CC6544E" w:rsidR="00355DBF" w:rsidRDefault="00355DBF" w:rsidP="00355DBF">
      <w:pPr>
        <w:pStyle w:val="Caption"/>
        <w:rPr>
          <w:lang w:val="id-ID"/>
        </w:rPr>
      </w:pPr>
      <w:bookmarkStart w:id="172" w:name="_Toc101083688"/>
      <w:bookmarkStart w:id="173" w:name="_Toc105002700"/>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18</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melihat riwayat pembayaran penjualan</w:t>
      </w:r>
      <w:bookmarkEnd w:id="172"/>
      <w:bookmarkEnd w:id="173"/>
    </w:p>
    <w:p w14:paraId="2F65AF49" w14:textId="17EEC726" w:rsidR="00CC4D22" w:rsidRDefault="00CC4D22" w:rsidP="00CC4D22">
      <w:pPr>
        <w:spacing w:line="360" w:lineRule="auto"/>
        <w:ind w:firstLine="839"/>
        <w:jc w:val="both"/>
        <w:rPr>
          <w:sz w:val="24"/>
          <w:lang w:val="id-ID"/>
        </w:rPr>
      </w:pPr>
      <w:r w:rsidRPr="00CC4D22">
        <w:rPr>
          <w:sz w:val="24"/>
          <w:lang w:val="id-ID"/>
        </w:rPr>
        <w:t xml:space="preserve">Pada Gambar 3. </w:t>
      </w:r>
      <w:r>
        <w:rPr>
          <w:sz w:val="24"/>
          <w:lang w:val="id-ID"/>
        </w:rPr>
        <w:t>18</w:t>
      </w:r>
      <w:r w:rsidRPr="00CC4D22">
        <w:rPr>
          <w:sz w:val="24"/>
          <w:lang w:val="id-ID"/>
        </w:rPr>
        <w:t xml:space="preserve">, dapat dilihat bahwa aktor yang terlibat pada </w:t>
      </w:r>
      <w:r w:rsidRPr="00CC4D22">
        <w:rPr>
          <w:i/>
          <w:sz w:val="24"/>
          <w:lang w:val="id-ID"/>
        </w:rPr>
        <w:t xml:space="preserve">sequence diagram </w:t>
      </w:r>
      <w:r w:rsidRPr="00CC4D22">
        <w:rPr>
          <w:sz w:val="24"/>
          <w:lang w:val="id-ID"/>
        </w:rPr>
        <w:t xml:space="preserve">kali ini adalah kasir. Kasir dapat melihat data riwayat pembayaran </w:t>
      </w:r>
      <w:r w:rsidR="00F82F41">
        <w:rPr>
          <w:sz w:val="24"/>
          <w:lang w:val="id-ID"/>
        </w:rPr>
        <w:t>penjualan</w:t>
      </w:r>
      <w:r w:rsidRPr="00CC4D22">
        <w:rPr>
          <w:sz w:val="24"/>
          <w:lang w:val="id-ID"/>
        </w:rPr>
        <w:t xml:space="preserve">. Ketika akan melihat riwayat pembayaran </w:t>
      </w:r>
      <w:r w:rsidR="00F82F41" w:rsidRPr="00F82F41">
        <w:rPr>
          <w:sz w:val="24"/>
          <w:lang w:val="id-ID"/>
        </w:rPr>
        <w:t>penjualan</w:t>
      </w:r>
      <w:r w:rsidRPr="00CC4D22">
        <w:rPr>
          <w:sz w:val="24"/>
          <w:lang w:val="id-ID"/>
        </w:rPr>
        <w:t xml:space="preserve">, aktor mengakses kelas antarmuka dengan menekan tombol riwayat pembayaran pada tampilan </w:t>
      </w:r>
      <w:r w:rsidRPr="00CC4D22">
        <w:rPr>
          <w:i/>
          <w:sz w:val="24"/>
          <w:lang w:val="id-ID"/>
        </w:rPr>
        <w:t xml:space="preserve">invoice </w:t>
      </w:r>
      <w:r w:rsidR="00F82F41" w:rsidRPr="00F82F41">
        <w:rPr>
          <w:sz w:val="24"/>
          <w:lang w:val="id-ID"/>
        </w:rPr>
        <w:t>penjualan</w:t>
      </w:r>
      <w:r w:rsidRPr="00CC4D22">
        <w:rPr>
          <w:sz w:val="24"/>
          <w:lang w:val="id-ID"/>
        </w:rPr>
        <w:t xml:space="preserve">. Nomor </w:t>
      </w:r>
      <w:r w:rsidRPr="00CC4D22">
        <w:rPr>
          <w:i/>
          <w:sz w:val="24"/>
          <w:lang w:val="id-ID"/>
        </w:rPr>
        <w:t xml:space="preserve">invoice </w:t>
      </w:r>
      <w:r w:rsidRPr="00CC4D22">
        <w:rPr>
          <w:sz w:val="24"/>
          <w:lang w:val="id-ID"/>
        </w:rPr>
        <w:t xml:space="preserve">akan dikirimkan ke kelas </w:t>
      </w:r>
      <w:r w:rsidRPr="00CC4D22">
        <w:rPr>
          <w:i/>
          <w:sz w:val="24"/>
          <w:lang w:val="id-ID"/>
        </w:rPr>
        <w:t xml:space="preserve">database </w:t>
      </w:r>
      <w:r w:rsidRPr="00CC4D22">
        <w:rPr>
          <w:sz w:val="24"/>
          <w:lang w:val="id-ID"/>
        </w:rPr>
        <w:t xml:space="preserve">untuk mengambil data riwayat pembayaran berdasarkan nomor </w:t>
      </w:r>
      <w:r w:rsidRPr="00CC4D22">
        <w:rPr>
          <w:i/>
          <w:sz w:val="24"/>
          <w:lang w:val="id-ID"/>
        </w:rPr>
        <w:t>invoice.</w:t>
      </w:r>
      <w:r w:rsidRPr="00CC4D22">
        <w:rPr>
          <w:sz w:val="24"/>
          <w:lang w:val="id-ID"/>
        </w:rPr>
        <w:t xml:space="preserve"> Sistem akan kembali ke kelas antarmuka beserta data riwayat pembayaran </w:t>
      </w:r>
      <w:r w:rsidR="00F82F41" w:rsidRPr="00F82F41">
        <w:rPr>
          <w:sz w:val="24"/>
          <w:lang w:val="id-ID"/>
        </w:rPr>
        <w:t xml:space="preserve">penjualan </w:t>
      </w:r>
      <w:r w:rsidRPr="00CC4D22">
        <w:rPr>
          <w:sz w:val="24"/>
          <w:lang w:val="id-ID"/>
        </w:rPr>
        <w:t xml:space="preserve">pada nomor </w:t>
      </w:r>
      <w:r w:rsidRPr="00CC4D22">
        <w:rPr>
          <w:i/>
          <w:sz w:val="24"/>
          <w:lang w:val="id-ID"/>
        </w:rPr>
        <w:t xml:space="preserve">invoice </w:t>
      </w:r>
      <w:r w:rsidRPr="00CC4D22">
        <w:rPr>
          <w:sz w:val="24"/>
          <w:lang w:val="id-ID"/>
        </w:rPr>
        <w:t>terpilih</w:t>
      </w:r>
      <w:r w:rsidR="00F82F41">
        <w:rPr>
          <w:sz w:val="24"/>
          <w:lang w:val="id-ID"/>
        </w:rPr>
        <w:t>.</w:t>
      </w:r>
    </w:p>
    <w:p w14:paraId="570C816A" w14:textId="77777777" w:rsidR="00F82F41" w:rsidRDefault="00F82F41" w:rsidP="00CC4D22">
      <w:pPr>
        <w:spacing w:line="360" w:lineRule="auto"/>
        <w:ind w:firstLine="839"/>
        <w:jc w:val="both"/>
        <w:rPr>
          <w:sz w:val="24"/>
          <w:lang w:val="id-ID"/>
        </w:rPr>
      </w:pPr>
    </w:p>
    <w:p w14:paraId="15CD9980" w14:textId="77777777" w:rsidR="00F82F41" w:rsidRDefault="00F82F41" w:rsidP="00CC4D22">
      <w:pPr>
        <w:spacing w:line="360" w:lineRule="auto"/>
        <w:ind w:firstLine="839"/>
        <w:jc w:val="both"/>
        <w:rPr>
          <w:sz w:val="24"/>
          <w:lang w:val="id-ID"/>
        </w:rPr>
      </w:pPr>
    </w:p>
    <w:p w14:paraId="0B867CC0" w14:textId="77777777" w:rsidR="00F82F41" w:rsidRDefault="00F82F41" w:rsidP="00CC4D22">
      <w:pPr>
        <w:spacing w:line="360" w:lineRule="auto"/>
        <w:ind w:firstLine="839"/>
        <w:jc w:val="both"/>
        <w:rPr>
          <w:sz w:val="24"/>
          <w:lang w:val="id-ID"/>
        </w:rPr>
      </w:pPr>
    </w:p>
    <w:p w14:paraId="416C7C89" w14:textId="77777777" w:rsidR="00F82F41" w:rsidRDefault="00F82F41" w:rsidP="00CC4D22">
      <w:pPr>
        <w:spacing w:line="360" w:lineRule="auto"/>
        <w:ind w:firstLine="839"/>
        <w:jc w:val="both"/>
        <w:rPr>
          <w:sz w:val="24"/>
          <w:lang w:val="id-ID"/>
        </w:rPr>
      </w:pPr>
    </w:p>
    <w:p w14:paraId="79F262BE" w14:textId="77777777" w:rsidR="00F82F41" w:rsidRDefault="00F82F41" w:rsidP="00CC4D22">
      <w:pPr>
        <w:spacing w:line="360" w:lineRule="auto"/>
        <w:ind w:firstLine="839"/>
        <w:jc w:val="both"/>
        <w:rPr>
          <w:sz w:val="24"/>
          <w:lang w:val="id-ID"/>
        </w:rPr>
      </w:pPr>
    </w:p>
    <w:p w14:paraId="62C2FE18" w14:textId="77777777" w:rsidR="00F82F41" w:rsidRDefault="00F82F41" w:rsidP="00CC4D22">
      <w:pPr>
        <w:spacing w:line="360" w:lineRule="auto"/>
        <w:ind w:firstLine="839"/>
        <w:jc w:val="both"/>
        <w:rPr>
          <w:sz w:val="24"/>
          <w:lang w:val="id-ID"/>
        </w:rPr>
      </w:pPr>
    </w:p>
    <w:p w14:paraId="75894DD0" w14:textId="77777777" w:rsidR="0032750B" w:rsidRDefault="0032750B" w:rsidP="00CC4D22">
      <w:pPr>
        <w:spacing w:line="360" w:lineRule="auto"/>
        <w:ind w:firstLine="839"/>
        <w:jc w:val="both"/>
        <w:rPr>
          <w:sz w:val="24"/>
          <w:lang w:val="id-ID"/>
        </w:rPr>
      </w:pPr>
    </w:p>
    <w:p w14:paraId="20BD1648" w14:textId="77777777" w:rsidR="0032750B" w:rsidRPr="00CC4D22" w:rsidRDefault="0032750B" w:rsidP="00CC4D22">
      <w:pPr>
        <w:spacing w:line="360" w:lineRule="auto"/>
        <w:ind w:firstLine="839"/>
        <w:jc w:val="both"/>
        <w:rPr>
          <w:sz w:val="24"/>
          <w:lang w:val="id-ID"/>
        </w:rPr>
      </w:pPr>
    </w:p>
    <w:p w14:paraId="0AC876E0" w14:textId="72910E15" w:rsidR="00880E9F" w:rsidRPr="00880E9F" w:rsidRDefault="00270BE7" w:rsidP="000109CC">
      <w:pPr>
        <w:pStyle w:val="Heading5"/>
      </w:pPr>
      <w:r w:rsidRPr="00270BE7">
        <w:rPr>
          <w:bCs/>
          <w:i/>
          <w:lang w:val="de-DE"/>
        </w:rPr>
        <w:lastRenderedPageBreak/>
        <w:t xml:space="preserve">Sequence Diagram </w:t>
      </w:r>
      <w:r w:rsidRPr="00270BE7">
        <w:rPr>
          <w:bCs/>
          <w:lang w:val="id-ID"/>
        </w:rPr>
        <w:t xml:space="preserve">Mencetak </w:t>
      </w:r>
      <w:r w:rsidRPr="00270BE7">
        <w:rPr>
          <w:bCs/>
          <w:i/>
          <w:lang w:val="id-ID"/>
        </w:rPr>
        <w:t>Invoice</w:t>
      </w:r>
      <w:r w:rsidRPr="00270BE7">
        <w:rPr>
          <w:bCs/>
          <w:lang w:val="id-ID"/>
        </w:rPr>
        <w:t xml:space="preserve"> Penjualan</w:t>
      </w:r>
    </w:p>
    <w:p w14:paraId="4785198F" w14:textId="360AD571" w:rsidR="00880E9F" w:rsidRDefault="00355DBF" w:rsidP="004C4AA9">
      <w:pPr>
        <w:pStyle w:val="ParagrifIsi"/>
      </w:pPr>
      <w:r>
        <w:t>Pada Gambar 3.</w:t>
      </w:r>
      <w:r>
        <w:rPr>
          <w:lang w:val="id-ID"/>
        </w:rPr>
        <w:t xml:space="preserve"> </w:t>
      </w:r>
      <w:r>
        <w:t>19</w:t>
      </w:r>
      <w:r w:rsidRPr="00355DBF">
        <w:t xml:space="preserve"> berikut ini adalah </w:t>
      </w:r>
      <w:r w:rsidRPr="00355DBF">
        <w:rPr>
          <w:i/>
        </w:rPr>
        <w:t xml:space="preserve">sequence diagram </w:t>
      </w:r>
      <w:r w:rsidRPr="00355DBF">
        <w:t xml:space="preserve">dari </w:t>
      </w:r>
      <w:r w:rsidRPr="00355DBF">
        <w:rPr>
          <w:lang w:val="id-ID"/>
        </w:rPr>
        <w:t xml:space="preserve">mencetak </w:t>
      </w:r>
      <w:r w:rsidRPr="00355DBF">
        <w:rPr>
          <w:i/>
          <w:lang w:val="id-ID"/>
        </w:rPr>
        <w:t xml:space="preserve">invoice </w:t>
      </w:r>
      <w:r w:rsidRPr="00355DBF">
        <w:rPr>
          <w:lang w:val="id-ID"/>
        </w:rPr>
        <w:t>penjualan yang dilakukan</w:t>
      </w:r>
      <w:r w:rsidRPr="00355DBF">
        <w:t xml:space="preserve"> oleh </w:t>
      </w:r>
      <w:r w:rsidRPr="00355DBF">
        <w:rPr>
          <w:lang w:val="id-ID"/>
        </w:rPr>
        <w:t>kasir pada</w:t>
      </w:r>
      <w:r w:rsidRPr="00355DBF">
        <w:t xml:space="preserve"> sistem</w:t>
      </w:r>
      <w:r w:rsidR="00880E9F" w:rsidRPr="00880E9F">
        <w:t>.</w:t>
      </w:r>
    </w:p>
    <w:p w14:paraId="46016358" w14:textId="457BBEB7" w:rsidR="00355DBF" w:rsidRDefault="00786FCB" w:rsidP="005C0901">
      <w:pPr>
        <w:pStyle w:val="ParagrifIsi"/>
        <w:jc w:val="center"/>
      </w:pPr>
      <w:r w:rsidRPr="00776893">
        <w:rPr>
          <w:noProof/>
          <w:lang w:val="en-US" w:eastAsia="en-US"/>
        </w:rPr>
        <w:drawing>
          <wp:inline distT="0" distB="0" distL="0" distR="0" wp14:anchorId="37503D56" wp14:editId="1C4DD154">
            <wp:extent cx="4705350" cy="2600325"/>
            <wp:effectExtent l="0" t="0" r="0" b="9525"/>
            <wp:docPr id="53" name="Picture 53" descr="D:\F\Kuliah\TUGAS AKHIR\TA2\PUNYA FARIS\DIAGRAM\PNG\SEQUENCE\SEQUENCE DIAGRAM MENCETAK INVOICE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F\Kuliah\TUGAS AKHIR\TA2\PUNYA FARIS\DIAGRAM\PNG\SEQUENCE\SEQUENCE DIAGRAM MENCETAK INVOICE PENJUALAN.drawi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5350" cy="2600325"/>
                    </a:xfrm>
                    <a:prstGeom prst="rect">
                      <a:avLst/>
                    </a:prstGeom>
                    <a:noFill/>
                    <a:ln>
                      <a:noFill/>
                    </a:ln>
                  </pic:spPr>
                </pic:pic>
              </a:graphicData>
            </a:graphic>
          </wp:inline>
        </w:drawing>
      </w:r>
    </w:p>
    <w:p w14:paraId="66E8B21D" w14:textId="704555A8" w:rsidR="00F82F41" w:rsidRDefault="00355DBF" w:rsidP="00F82F41">
      <w:pPr>
        <w:pStyle w:val="Caption"/>
        <w:rPr>
          <w:lang w:val="id-ID"/>
        </w:rPr>
      </w:pPr>
      <w:bookmarkStart w:id="174" w:name="_Toc101083689"/>
      <w:bookmarkStart w:id="175" w:name="_Toc105002701"/>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19</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 xml:space="preserve">mencetak </w:t>
      </w:r>
      <w:r w:rsidRPr="00355DBF">
        <w:rPr>
          <w:i/>
          <w:lang w:val="id-ID"/>
        </w:rPr>
        <w:t>invoice</w:t>
      </w:r>
      <w:r w:rsidRPr="00355DBF">
        <w:rPr>
          <w:lang w:val="id-ID"/>
        </w:rPr>
        <w:t xml:space="preserve"> penjualan</w:t>
      </w:r>
      <w:bookmarkEnd w:id="174"/>
      <w:bookmarkEnd w:id="175"/>
    </w:p>
    <w:p w14:paraId="68B26931" w14:textId="6923177A" w:rsidR="00F82F41" w:rsidRDefault="00C9469E" w:rsidP="00C9469E">
      <w:pPr>
        <w:spacing w:line="360" w:lineRule="auto"/>
        <w:ind w:firstLine="839"/>
        <w:jc w:val="both"/>
        <w:rPr>
          <w:sz w:val="24"/>
          <w:lang w:val="id-ID"/>
        </w:rPr>
      </w:pPr>
      <w:r w:rsidRPr="00C9469E">
        <w:rPr>
          <w:sz w:val="24"/>
          <w:lang w:val="id-ID"/>
        </w:rPr>
        <w:t xml:space="preserve">Pada Gambar </w:t>
      </w:r>
      <w:r>
        <w:rPr>
          <w:sz w:val="24"/>
          <w:lang w:val="id-ID"/>
        </w:rPr>
        <w:t>3. 19</w:t>
      </w:r>
      <w:r w:rsidRPr="00C9469E">
        <w:rPr>
          <w:sz w:val="24"/>
          <w:lang w:val="id-ID"/>
        </w:rPr>
        <w:t xml:space="preserve">, dapat dilihat bahwa aktor yang terlibat pada </w:t>
      </w:r>
      <w:r w:rsidRPr="00C9469E">
        <w:rPr>
          <w:i/>
          <w:sz w:val="24"/>
          <w:lang w:val="id-ID"/>
        </w:rPr>
        <w:t xml:space="preserve">sequence diagram </w:t>
      </w:r>
      <w:r w:rsidRPr="00C9469E">
        <w:rPr>
          <w:sz w:val="24"/>
          <w:lang w:val="id-ID"/>
        </w:rPr>
        <w:t xml:space="preserve">kali ini adalah kasir. Kasir dapat mencetak </w:t>
      </w:r>
      <w:r w:rsidRPr="00C9469E">
        <w:rPr>
          <w:i/>
          <w:sz w:val="24"/>
          <w:lang w:val="id-ID"/>
        </w:rPr>
        <w:t>invoice</w:t>
      </w:r>
      <w:r w:rsidRPr="00C9469E">
        <w:rPr>
          <w:sz w:val="24"/>
          <w:lang w:val="id-ID"/>
        </w:rPr>
        <w:t xml:space="preserve"> </w:t>
      </w:r>
      <w:r>
        <w:rPr>
          <w:sz w:val="24"/>
          <w:lang w:val="id-ID"/>
        </w:rPr>
        <w:t>penjualan</w:t>
      </w:r>
      <w:r w:rsidRPr="00C9469E">
        <w:rPr>
          <w:sz w:val="24"/>
          <w:lang w:val="id-ID"/>
        </w:rPr>
        <w:t xml:space="preserve">. Untuk mencetak </w:t>
      </w:r>
      <w:r w:rsidRPr="00C9469E">
        <w:rPr>
          <w:i/>
          <w:sz w:val="24"/>
          <w:lang w:val="id-ID"/>
        </w:rPr>
        <w:t>invoice</w:t>
      </w:r>
      <w:r w:rsidRPr="00C9469E">
        <w:rPr>
          <w:sz w:val="24"/>
          <w:lang w:val="id-ID"/>
        </w:rPr>
        <w:t xml:space="preserve"> penjualan</w:t>
      </w:r>
      <w:r w:rsidRPr="00C9469E">
        <w:rPr>
          <w:i/>
          <w:sz w:val="24"/>
          <w:lang w:val="id-ID"/>
        </w:rPr>
        <w:t xml:space="preserve">, </w:t>
      </w:r>
      <w:r w:rsidRPr="00C9469E">
        <w:rPr>
          <w:sz w:val="24"/>
          <w:lang w:val="id-ID"/>
        </w:rPr>
        <w:t xml:space="preserve">aktor mengakses kelas antarmuka dengan menekan nomor </w:t>
      </w:r>
      <w:r w:rsidRPr="00C9469E">
        <w:rPr>
          <w:i/>
          <w:sz w:val="24"/>
          <w:lang w:val="id-ID"/>
        </w:rPr>
        <w:t xml:space="preserve">invoice </w:t>
      </w:r>
      <w:r w:rsidRPr="00C9469E">
        <w:rPr>
          <w:sz w:val="24"/>
          <w:lang w:val="id-ID"/>
        </w:rPr>
        <w:t xml:space="preserve">yang diinginkan, lalu kelas antarmuka mengirimkan data nomor </w:t>
      </w:r>
      <w:r w:rsidRPr="00C9469E">
        <w:rPr>
          <w:i/>
          <w:sz w:val="24"/>
          <w:lang w:val="id-ID"/>
        </w:rPr>
        <w:t xml:space="preserve">invoice </w:t>
      </w:r>
      <w:r w:rsidRPr="00C9469E">
        <w:rPr>
          <w:sz w:val="24"/>
          <w:lang w:val="id-ID"/>
        </w:rPr>
        <w:t xml:space="preserve">untuk mengambil data </w:t>
      </w:r>
      <w:r w:rsidRPr="00C9469E">
        <w:rPr>
          <w:i/>
          <w:sz w:val="24"/>
          <w:lang w:val="id-ID"/>
        </w:rPr>
        <w:t xml:space="preserve">invoice </w:t>
      </w:r>
      <w:r w:rsidRPr="00C9469E">
        <w:rPr>
          <w:sz w:val="24"/>
          <w:lang w:val="id-ID"/>
        </w:rPr>
        <w:t xml:space="preserve">terpilih dari </w:t>
      </w:r>
      <w:r w:rsidRPr="00C9469E">
        <w:rPr>
          <w:i/>
          <w:sz w:val="24"/>
          <w:lang w:val="id-ID"/>
        </w:rPr>
        <w:t xml:space="preserve">database. </w:t>
      </w:r>
      <w:r w:rsidRPr="00C9469E">
        <w:rPr>
          <w:sz w:val="24"/>
          <w:lang w:val="id-ID"/>
        </w:rPr>
        <w:t xml:space="preserve">Selanjutnya, sistem akan kembali ke kelas antarmuka dan memberikan keluaran berupa </w:t>
      </w:r>
      <w:r w:rsidRPr="00C9469E">
        <w:rPr>
          <w:i/>
          <w:sz w:val="24"/>
          <w:lang w:val="id-ID"/>
        </w:rPr>
        <w:t>file export invoice</w:t>
      </w:r>
      <w:r w:rsidRPr="00C9469E">
        <w:rPr>
          <w:sz w:val="24"/>
          <w:lang w:val="id-ID"/>
        </w:rPr>
        <w:t xml:space="preserve"> penjualan</w:t>
      </w:r>
      <w:r>
        <w:rPr>
          <w:sz w:val="24"/>
          <w:lang w:val="id-ID"/>
        </w:rPr>
        <w:t>.</w:t>
      </w:r>
    </w:p>
    <w:p w14:paraId="67E8CD91" w14:textId="77777777" w:rsidR="00C9469E" w:rsidRDefault="00C9469E" w:rsidP="00C9469E">
      <w:pPr>
        <w:spacing w:line="360" w:lineRule="auto"/>
        <w:ind w:firstLine="839"/>
        <w:jc w:val="both"/>
        <w:rPr>
          <w:sz w:val="24"/>
          <w:lang w:val="id-ID"/>
        </w:rPr>
      </w:pPr>
    </w:p>
    <w:p w14:paraId="0248A16E" w14:textId="77777777" w:rsidR="00C9469E" w:rsidRDefault="00C9469E" w:rsidP="00C9469E">
      <w:pPr>
        <w:spacing w:line="360" w:lineRule="auto"/>
        <w:ind w:firstLine="839"/>
        <w:jc w:val="both"/>
        <w:rPr>
          <w:sz w:val="24"/>
          <w:lang w:val="id-ID"/>
        </w:rPr>
      </w:pPr>
    </w:p>
    <w:p w14:paraId="3765A0F9" w14:textId="77777777" w:rsidR="00C9469E" w:rsidRDefault="00C9469E" w:rsidP="00C9469E">
      <w:pPr>
        <w:spacing w:line="360" w:lineRule="auto"/>
        <w:ind w:firstLine="839"/>
        <w:jc w:val="both"/>
        <w:rPr>
          <w:sz w:val="24"/>
          <w:lang w:val="id-ID"/>
        </w:rPr>
      </w:pPr>
    </w:p>
    <w:p w14:paraId="50DD4A26" w14:textId="77777777" w:rsidR="00C9469E" w:rsidRDefault="00C9469E" w:rsidP="00C9469E">
      <w:pPr>
        <w:spacing w:line="360" w:lineRule="auto"/>
        <w:ind w:firstLine="839"/>
        <w:jc w:val="both"/>
        <w:rPr>
          <w:sz w:val="24"/>
          <w:lang w:val="id-ID"/>
        </w:rPr>
      </w:pPr>
    </w:p>
    <w:p w14:paraId="54726E8B" w14:textId="77777777" w:rsidR="00C9469E" w:rsidRDefault="00C9469E" w:rsidP="00C9469E">
      <w:pPr>
        <w:spacing w:line="360" w:lineRule="auto"/>
        <w:ind w:firstLine="839"/>
        <w:jc w:val="both"/>
        <w:rPr>
          <w:sz w:val="24"/>
          <w:lang w:val="id-ID"/>
        </w:rPr>
      </w:pPr>
    </w:p>
    <w:p w14:paraId="4507A310" w14:textId="77777777" w:rsidR="00C9469E" w:rsidRDefault="00C9469E" w:rsidP="00C9469E">
      <w:pPr>
        <w:spacing w:line="360" w:lineRule="auto"/>
        <w:ind w:firstLine="839"/>
        <w:jc w:val="both"/>
        <w:rPr>
          <w:sz w:val="24"/>
          <w:lang w:val="id-ID"/>
        </w:rPr>
      </w:pPr>
    </w:p>
    <w:p w14:paraId="110C914A" w14:textId="77777777" w:rsidR="0032750B" w:rsidRDefault="0032750B" w:rsidP="00C9469E">
      <w:pPr>
        <w:spacing w:line="360" w:lineRule="auto"/>
        <w:ind w:firstLine="839"/>
        <w:jc w:val="both"/>
        <w:rPr>
          <w:sz w:val="24"/>
          <w:lang w:val="id-ID"/>
        </w:rPr>
      </w:pPr>
    </w:p>
    <w:p w14:paraId="5543C378" w14:textId="77777777" w:rsidR="0032750B" w:rsidRDefault="0032750B" w:rsidP="00C9469E">
      <w:pPr>
        <w:spacing w:line="360" w:lineRule="auto"/>
        <w:ind w:firstLine="839"/>
        <w:jc w:val="both"/>
        <w:rPr>
          <w:sz w:val="24"/>
          <w:lang w:val="id-ID"/>
        </w:rPr>
      </w:pPr>
    </w:p>
    <w:p w14:paraId="51076B1D" w14:textId="77777777" w:rsidR="00C9469E" w:rsidRPr="00C9469E" w:rsidRDefault="00C9469E" w:rsidP="00C9469E">
      <w:pPr>
        <w:spacing w:line="360" w:lineRule="auto"/>
        <w:ind w:firstLine="839"/>
        <w:jc w:val="both"/>
        <w:rPr>
          <w:sz w:val="24"/>
          <w:lang w:val="id-ID"/>
        </w:rPr>
      </w:pPr>
    </w:p>
    <w:p w14:paraId="583266E7" w14:textId="4F17DCDB" w:rsidR="00880E9F" w:rsidRPr="00880E9F" w:rsidRDefault="00270BE7" w:rsidP="000109CC">
      <w:pPr>
        <w:pStyle w:val="Heading5"/>
      </w:pPr>
      <w:r w:rsidRPr="00270BE7">
        <w:rPr>
          <w:bCs/>
          <w:i/>
          <w:lang w:val="de-DE"/>
        </w:rPr>
        <w:lastRenderedPageBreak/>
        <w:t xml:space="preserve">Sequence Diagram </w:t>
      </w:r>
      <w:r w:rsidRPr="00270BE7">
        <w:rPr>
          <w:bCs/>
          <w:lang w:val="id-ID"/>
        </w:rPr>
        <w:t>Mendata Jurnal Umum</w:t>
      </w:r>
    </w:p>
    <w:p w14:paraId="20A29199" w14:textId="0765CE8C" w:rsidR="00880E9F" w:rsidRDefault="00355DBF" w:rsidP="004C4AA9">
      <w:pPr>
        <w:pStyle w:val="ParagrifIsi"/>
      </w:pPr>
      <w:r w:rsidRPr="00355DBF">
        <w:t>Pada Gambar 3.</w:t>
      </w:r>
      <w:r>
        <w:rPr>
          <w:lang w:val="id-ID"/>
        </w:rPr>
        <w:t xml:space="preserve"> </w:t>
      </w:r>
      <w:r>
        <w:t>20</w:t>
      </w:r>
      <w:r w:rsidRPr="00355DBF">
        <w:t xml:space="preserve"> berikut ini adalah </w:t>
      </w:r>
      <w:r w:rsidRPr="00355DBF">
        <w:rPr>
          <w:i/>
        </w:rPr>
        <w:t xml:space="preserve">sequence diagram </w:t>
      </w:r>
      <w:r w:rsidRPr="00355DBF">
        <w:t xml:space="preserve">dari </w:t>
      </w:r>
      <w:r w:rsidRPr="00355DBF">
        <w:rPr>
          <w:lang w:val="id-ID"/>
        </w:rPr>
        <w:t>mendata jurnal umum yang dilakukan</w:t>
      </w:r>
      <w:r w:rsidRPr="00355DBF">
        <w:t xml:space="preserve"> oleh </w:t>
      </w:r>
      <w:r w:rsidRPr="00355DBF">
        <w:rPr>
          <w:lang w:val="id-ID"/>
        </w:rPr>
        <w:t>pegawai keuangan pada</w:t>
      </w:r>
      <w:r w:rsidRPr="00355DBF">
        <w:t xml:space="preserve"> sistem</w:t>
      </w:r>
      <w:r w:rsidR="00880E9F" w:rsidRPr="00880E9F">
        <w:t>.</w:t>
      </w:r>
    </w:p>
    <w:p w14:paraId="030F18AB" w14:textId="3276EE20" w:rsidR="00355DBF" w:rsidRDefault="001A59F9" w:rsidP="005C0901">
      <w:pPr>
        <w:pStyle w:val="ParagrifIsi"/>
        <w:jc w:val="center"/>
      </w:pPr>
      <w:r w:rsidRPr="001A59F9">
        <w:rPr>
          <w:noProof/>
          <w:lang w:val="en-US" w:eastAsia="en-US"/>
        </w:rPr>
        <w:drawing>
          <wp:inline distT="0" distB="0" distL="0" distR="0" wp14:anchorId="14C65E8F" wp14:editId="6B671904">
            <wp:extent cx="4899876" cy="7069541"/>
            <wp:effectExtent l="0" t="0" r="0" b="0"/>
            <wp:docPr id="18" name="Picture 18" descr="C:\Users\User\Downloads\SEQUENCE DIAGRAM MENDATA JURNAL UMU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EQUENCE DIAGRAM MENDATA JURNAL UMUM.drawio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06882" cy="7079650"/>
                    </a:xfrm>
                    <a:prstGeom prst="rect">
                      <a:avLst/>
                    </a:prstGeom>
                    <a:noFill/>
                    <a:ln>
                      <a:noFill/>
                    </a:ln>
                  </pic:spPr>
                </pic:pic>
              </a:graphicData>
            </a:graphic>
          </wp:inline>
        </w:drawing>
      </w:r>
    </w:p>
    <w:p w14:paraId="5BE963D6" w14:textId="78CAC4FA" w:rsidR="00355DBF" w:rsidRDefault="00355DBF" w:rsidP="00355DBF">
      <w:pPr>
        <w:pStyle w:val="Caption"/>
        <w:rPr>
          <w:lang w:val="id-ID"/>
        </w:rPr>
      </w:pPr>
      <w:bookmarkStart w:id="176" w:name="_Toc101083690"/>
      <w:bookmarkStart w:id="177" w:name="_Toc105002702"/>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20</w:t>
      </w:r>
      <w:r w:rsidRPr="00355DBF">
        <w:rPr>
          <w:b/>
        </w:rPr>
        <w:fldChar w:fldCharType="end"/>
      </w:r>
      <w:r>
        <w:rPr>
          <w:lang w:val="id-ID"/>
        </w:rPr>
        <w:t xml:space="preserve"> </w:t>
      </w:r>
      <w:r w:rsidRPr="00355DBF">
        <w:rPr>
          <w:i/>
          <w:lang w:val="de-DE"/>
        </w:rPr>
        <w:t>Sequence diagram</w:t>
      </w:r>
      <w:r w:rsidRPr="00355DBF">
        <w:rPr>
          <w:lang w:val="de-DE"/>
        </w:rPr>
        <w:t xml:space="preserve"> </w:t>
      </w:r>
      <w:r w:rsidRPr="00355DBF">
        <w:rPr>
          <w:lang w:val="id-ID"/>
        </w:rPr>
        <w:t>mendata jurnal umum</w:t>
      </w:r>
      <w:bookmarkEnd w:id="176"/>
      <w:bookmarkEnd w:id="177"/>
    </w:p>
    <w:p w14:paraId="23B46480" w14:textId="64F9F1A5" w:rsidR="001A2140" w:rsidRPr="001A2140" w:rsidRDefault="001A2140" w:rsidP="001A2140">
      <w:pPr>
        <w:spacing w:line="360" w:lineRule="auto"/>
        <w:ind w:firstLine="839"/>
        <w:jc w:val="both"/>
        <w:rPr>
          <w:sz w:val="24"/>
          <w:lang w:val="id-ID"/>
        </w:rPr>
      </w:pPr>
      <w:r w:rsidRPr="001A2140">
        <w:rPr>
          <w:sz w:val="24"/>
          <w:lang w:val="id-ID"/>
        </w:rPr>
        <w:lastRenderedPageBreak/>
        <w:t xml:space="preserve">Pada Gambar </w:t>
      </w:r>
      <w:r>
        <w:rPr>
          <w:sz w:val="24"/>
          <w:lang w:val="id-ID"/>
        </w:rPr>
        <w:t>3. 20</w:t>
      </w:r>
      <w:r w:rsidRPr="001A2140">
        <w:rPr>
          <w:sz w:val="24"/>
          <w:lang w:val="id-ID"/>
        </w:rPr>
        <w:t xml:space="preserve">, dapat dilihat bahwa aktor yang terlibat pada </w:t>
      </w:r>
      <w:r w:rsidRPr="001A2140">
        <w:rPr>
          <w:i/>
          <w:sz w:val="24"/>
          <w:lang w:val="id-ID"/>
        </w:rPr>
        <w:t xml:space="preserve">sequence diagram </w:t>
      </w:r>
      <w:r w:rsidRPr="001A2140">
        <w:rPr>
          <w:sz w:val="24"/>
          <w:lang w:val="id-ID"/>
        </w:rPr>
        <w:t xml:space="preserve">kali ini adalah pegawai keuangan. </w:t>
      </w:r>
      <w:r>
        <w:rPr>
          <w:sz w:val="24"/>
          <w:lang w:val="id-ID"/>
        </w:rPr>
        <w:t>P</w:t>
      </w:r>
      <w:r w:rsidRPr="001A2140">
        <w:rPr>
          <w:sz w:val="24"/>
          <w:lang w:val="id-ID"/>
        </w:rPr>
        <w:t>egawai keuangan dapat melihat, menambah, dan melihat detail</w:t>
      </w:r>
      <w:r w:rsidRPr="001A2140">
        <w:rPr>
          <w:i/>
          <w:sz w:val="24"/>
          <w:lang w:val="id-ID"/>
        </w:rPr>
        <w:t xml:space="preserve"> </w:t>
      </w:r>
      <w:r>
        <w:rPr>
          <w:sz w:val="24"/>
          <w:lang w:val="id-ID"/>
        </w:rPr>
        <w:t>jurnal umum</w:t>
      </w:r>
      <w:r w:rsidRPr="001A2140">
        <w:rPr>
          <w:sz w:val="24"/>
          <w:lang w:val="id-ID"/>
        </w:rPr>
        <w:t xml:space="preserve">. Ketika melihat data jurnal umum, aktor mengakses kelas antarmuka dengan menekan tombol menu jurnal umum, lalu sistem mengambil semua data jurnal umum dari </w:t>
      </w:r>
      <w:r w:rsidRPr="001A2140">
        <w:rPr>
          <w:i/>
          <w:sz w:val="24"/>
          <w:lang w:val="id-ID"/>
        </w:rPr>
        <w:t>database</w:t>
      </w:r>
      <w:r w:rsidRPr="001A2140">
        <w:rPr>
          <w:sz w:val="24"/>
          <w:lang w:val="id-ID"/>
        </w:rPr>
        <w:t xml:space="preserve"> dan mengembalikan data t</w:t>
      </w:r>
      <w:r>
        <w:rPr>
          <w:sz w:val="24"/>
          <w:lang w:val="id-ID"/>
        </w:rPr>
        <w:t>ersebut kepada kelas antarmuka.</w:t>
      </w:r>
    </w:p>
    <w:p w14:paraId="5A805811" w14:textId="43F81140" w:rsidR="001A2140" w:rsidRPr="001A2140" w:rsidRDefault="001A2140" w:rsidP="001A2140">
      <w:pPr>
        <w:spacing w:line="360" w:lineRule="auto"/>
        <w:ind w:firstLine="839"/>
        <w:jc w:val="both"/>
        <w:rPr>
          <w:i/>
          <w:sz w:val="24"/>
          <w:lang w:val="id-ID"/>
        </w:rPr>
      </w:pPr>
      <w:r w:rsidRPr="001A2140">
        <w:rPr>
          <w:sz w:val="24"/>
          <w:lang w:val="id-ID"/>
        </w:rPr>
        <w:t>Ketika menambah jurnal umum, aktor menambahkan data tersebut melalui halaman</w:t>
      </w:r>
      <w:r w:rsidRPr="001A2140">
        <w:rPr>
          <w:i/>
          <w:sz w:val="24"/>
          <w:lang w:val="id-ID"/>
        </w:rPr>
        <w:t xml:space="preserve"> </w:t>
      </w:r>
      <w:r w:rsidRPr="001A2140">
        <w:rPr>
          <w:sz w:val="24"/>
          <w:lang w:val="id-ID"/>
        </w:rPr>
        <w:t xml:space="preserve">tambah </w:t>
      </w:r>
      <w:r w:rsidR="003901B9">
        <w:rPr>
          <w:sz w:val="24"/>
          <w:lang w:val="id-ID"/>
        </w:rPr>
        <w:t>jurnal umum</w:t>
      </w:r>
      <w:r w:rsidRPr="001A2140">
        <w:rPr>
          <w:sz w:val="24"/>
          <w:lang w:val="id-ID"/>
        </w:rPr>
        <w:t xml:space="preserve"> dan menambahkan item </w:t>
      </w:r>
      <w:r w:rsidR="003901B9" w:rsidRPr="003901B9">
        <w:rPr>
          <w:sz w:val="24"/>
          <w:lang w:val="id-ID"/>
        </w:rPr>
        <w:t xml:space="preserve">jurnal umum </w:t>
      </w:r>
      <w:r w:rsidRPr="001A2140">
        <w:rPr>
          <w:sz w:val="24"/>
          <w:lang w:val="id-ID"/>
        </w:rPr>
        <w:t xml:space="preserve">melalui </w:t>
      </w:r>
      <w:r w:rsidRPr="003901B9">
        <w:rPr>
          <w:i/>
          <w:sz w:val="24"/>
          <w:lang w:val="id-ID"/>
        </w:rPr>
        <w:t>form</w:t>
      </w:r>
      <w:r w:rsidRPr="001A2140">
        <w:rPr>
          <w:sz w:val="24"/>
          <w:lang w:val="id-ID"/>
        </w:rPr>
        <w:t xml:space="preserve"> tambah item </w:t>
      </w:r>
      <w:r w:rsidR="003901B9" w:rsidRPr="003901B9">
        <w:rPr>
          <w:sz w:val="24"/>
          <w:lang w:val="id-ID"/>
        </w:rPr>
        <w:t xml:space="preserve">jurnal umum </w:t>
      </w:r>
      <w:r w:rsidRPr="001A2140">
        <w:rPr>
          <w:sz w:val="24"/>
          <w:lang w:val="id-ID"/>
        </w:rPr>
        <w:t xml:space="preserve">untuk selanjutnya dilakukan validasi oleh kelas </w:t>
      </w:r>
      <w:r w:rsidRPr="001A2140">
        <w:rPr>
          <w:i/>
          <w:sz w:val="24"/>
          <w:lang w:val="id-ID"/>
        </w:rPr>
        <w:t>validator</w:t>
      </w:r>
      <w:r w:rsidRPr="001A2140">
        <w:rPr>
          <w:sz w:val="24"/>
          <w:lang w:val="id-ID"/>
        </w:rPr>
        <w:t xml:space="preserve">. Jika data sukses divalidasi maka sistem akan menambahkan data tersebut kedalam </w:t>
      </w:r>
      <w:r w:rsidRPr="001A2140">
        <w:rPr>
          <w:i/>
          <w:sz w:val="24"/>
          <w:lang w:val="id-ID"/>
        </w:rPr>
        <w:t xml:space="preserve">database </w:t>
      </w:r>
      <w:r w:rsidRPr="001A2140">
        <w:rPr>
          <w:sz w:val="24"/>
          <w:lang w:val="id-ID"/>
        </w:rPr>
        <w:t xml:space="preserve">dan kembali ke kelas antarmuka yang menampilkan halaman tambah </w:t>
      </w:r>
      <w:r w:rsidR="003901B9" w:rsidRPr="003901B9">
        <w:rPr>
          <w:sz w:val="24"/>
          <w:lang w:val="id-ID"/>
        </w:rPr>
        <w:t xml:space="preserve">jurnal umum </w:t>
      </w:r>
      <w:r w:rsidRPr="001A2140">
        <w:rPr>
          <w:sz w:val="24"/>
          <w:lang w:val="id-ID"/>
        </w:rPr>
        <w:t xml:space="preserve">beserta </w:t>
      </w:r>
      <w:r w:rsidRPr="001A2140">
        <w:rPr>
          <w:i/>
          <w:sz w:val="24"/>
          <w:lang w:val="id-ID"/>
        </w:rPr>
        <w:t xml:space="preserve">feedback </w:t>
      </w:r>
      <w:r w:rsidRPr="001A2140">
        <w:rPr>
          <w:sz w:val="24"/>
          <w:lang w:val="id-ID"/>
        </w:rPr>
        <w:t xml:space="preserve">status </w:t>
      </w:r>
      <w:r w:rsidRPr="001A2140">
        <w:rPr>
          <w:i/>
          <w:sz w:val="24"/>
          <w:lang w:val="id-ID"/>
        </w:rPr>
        <w:t>message</w:t>
      </w:r>
      <w:r w:rsidRPr="001A2140">
        <w:rPr>
          <w:sz w:val="24"/>
          <w:lang w:val="id-ID"/>
        </w:rPr>
        <w:t xml:space="preserve">. Aktor juga dapat menghapus item </w:t>
      </w:r>
      <w:r w:rsidR="00A054B3" w:rsidRPr="00A054B3">
        <w:rPr>
          <w:sz w:val="24"/>
          <w:lang w:val="id-ID"/>
        </w:rPr>
        <w:t>jurnal umum</w:t>
      </w:r>
      <w:r w:rsidRPr="001A2140">
        <w:rPr>
          <w:sz w:val="24"/>
          <w:lang w:val="id-ID"/>
        </w:rPr>
        <w:t xml:space="preserve">. Selanjutnya, aktor mengisi </w:t>
      </w:r>
      <w:r w:rsidRPr="001A2140">
        <w:rPr>
          <w:i/>
          <w:sz w:val="24"/>
          <w:lang w:val="id-ID"/>
        </w:rPr>
        <w:t xml:space="preserve">form </w:t>
      </w:r>
      <w:r w:rsidRPr="001A2140">
        <w:rPr>
          <w:sz w:val="24"/>
          <w:lang w:val="id-ID"/>
        </w:rPr>
        <w:t xml:space="preserve">halaman tambah </w:t>
      </w:r>
      <w:r w:rsidR="00A054B3" w:rsidRPr="00A054B3">
        <w:rPr>
          <w:sz w:val="24"/>
          <w:lang w:val="id-ID"/>
        </w:rPr>
        <w:t>jurnal umum</w:t>
      </w:r>
      <w:r w:rsidRPr="001A2140">
        <w:rPr>
          <w:sz w:val="24"/>
          <w:lang w:val="id-ID"/>
        </w:rPr>
        <w:t xml:space="preserve">. Data tersebut akan divalidasi oleh kelas </w:t>
      </w:r>
      <w:r w:rsidRPr="001A2140">
        <w:rPr>
          <w:i/>
          <w:sz w:val="24"/>
          <w:lang w:val="id-ID"/>
        </w:rPr>
        <w:t xml:space="preserve">validator. </w:t>
      </w:r>
      <w:r w:rsidRPr="001A2140">
        <w:rPr>
          <w:sz w:val="24"/>
          <w:lang w:val="id-ID"/>
        </w:rPr>
        <w:t xml:space="preserve">Apabila data tersebut sukses divalidasi, maka sistem akan kembali ke kelas antarmuka beserta </w:t>
      </w:r>
      <w:r w:rsidRPr="001A2140">
        <w:rPr>
          <w:i/>
          <w:sz w:val="24"/>
          <w:lang w:val="id-ID"/>
        </w:rPr>
        <w:t xml:space="preserve">feedback </w:t>
      </w:r>
      <w:r w:rsidRPr="001A2140">
        <w:rPr>
          <w:sz w:val="24"/>
          <w:lang w:val="id-ID"/>
        </w:rPr>
        <w:t xml:space="preserve">status </w:t>
      </w:r>
      <w:r w:rsidRPr="001A2140">
        <w:rPr>
          <w:i/>
          <w:sz w:val="24"/>
          <w:lang w:val="id-ID"/>
        </w:rPr>
        <w:t>message.</w:t>
      </w:r>
    </w:p>
    <w:p w14:paraId="732952A2" w14:textId="57914CA2" w:rsidR="001A59F9" w:rsidRDefault="001A2140" w:rsidP="001A2140">
      <w:pPr>
        <w:spacing w:line="360" w:lineRule="auto"/>
        <w:ind w:firstLine="839"/>
        <w:jc w:val="both"/>
        <w:rPr>
          <w:sz w:val="24"/>
          <w:lang w:val="id-ID"/>
        </w:rPr>
      </w:pPr>
      <w:r w:rsidRPr="001A2140">
        <w:rPr>
          <w:sz w:val="24"/>
          <w:lang w:val="id-ID"/>
        </w:rPr>
        <w:t xml:space="preserve">Untuk melihat detail </w:t>
      </w:r>
      <w:r w:rsidR="00A054B3" w:rsidRPr="00A054B3">
        <w:rPr>
          <w:sz w:val="24"/>
          <w:lang w:val="id-ID"/>
        </w:rPr>
        <w:t>jurnal umum</w:t>
      </w:r>
      <w:r w:rsidRPr="001A2140">
        <w:rPr>
          <w:i/>
          <w:sz w:val="24"/>
          <w:lang w:val="id-ID"/>
        </w:rPr>
        <w:t xml:space="preserve">, </w:t>
      </w:r>
      <w:r w:rsidRPr="001A2140">
        <w:rPr>
          <w:sz w:val="24"/>
          <w:lang w:val="id-ID"/>
        </w:rPr>
        <w:t xml:space="preserve">aktor mengakses kelas antarmuka dengan menekan nomor </w:t>
      </w:r>
      <w:r w:rsidR="00A054B3" w:rsidRPr="00A054B3">
        <w:rPr>
          <w:sz w:val="24"/>
          <w:lang w:val="id-ID"/>
        </w:rPr>
        <w:t xml:space="preserve">jurnal </w:t>
      </w:r>
      <w:r w:rsidRPr="001A2140">
        <w:rPr>
          <w:sz w:val="24"/>
          <w:lang w:val="id-ID"/>
        </w:rPr>
        <w:t xml:space="preserve">yang diinginkan, lalu kelas antarmuka mengirimkan data nomor </w:t>
      </w:r>
      <w:r w:rsidR="00A054B3" w:rsidRPr="00A054B3">
        <w:rPr>
          <w:sz w:val="24"/>
          <w:lang w:val="id-ID"/>
        </w:rPr>
        <w:t xml:space="preserve">jurnal </w:t>
      </w:r>
      <w:r w:rsidRPr="001A2140">
        <w:rPr>
          <w:sz w:val="24"/>
          <w:lang w:val="id-ID"/>
        </w:rPr>
        <w:t xml:space="preserve">untuk mengambil data </w:t>
      </w:r>
      <w:r w:rsidR="00A054B3" w:rsidRPr="00A054B3">
        <w:rPr>
          <w:sz w:val="24"/>
          <w:lang w:val="id-ID"/>
        </w:rPr>
        <w:t xml:space="preserve">jurnal </w:t>
      </w:r>
      <w:r w:rsidRPr="001A2140">
        <w:rPr>
          <w:sz w:val="24"/>
          <w:lang w:val="id-ID"/>
        </w:rPr>
        <w:t xml:space="preserve">terpilih dari </w:t>
      </w:r>
      <w:r w:rsidRPr="001A2140">
        <w:rPr>
          <w:i/>
          <w:sz w:val="24"/>
          <w:lang w:val="id-ID"/>
        </w:rPr>
        <w:t xml:space="preserve">database. </w:t>
      </w:r>
      <w:r w:rsidRPr="001A2140">
        <w:rPr>
          <w:sz w:val="24"/>
          <w:lang w:val="id-ID"/>
        </w:rPr>
        <w:t xml:space="preserve">Selanjutnya, sistem akan kembali ke kelas antarmuka dan mengembalikan data </w:t>
      </w:r>
      <w:r w:rsidR="00A054B3" w:rsidRPr="00A054B3">
        <w:rPr>
          <w:sz w:val="24"/>
          <w:lang w:val="id-ID"/>
        </w:rPr>
        <w:t>jurnal umum</w:t>
      </w:r>
      <w:r w:rsidR="001A59F9">
        <w:rPr>
          <w:sz w:val="24"/>
          <w:lang w:val="id-ID"/>
        </w:rPr>
        <w:t>.</w:t>
      </w:r>
    </w:p>
    <w:p w14:paraId="390CB080" w14:textId="77777777" w:rsidR="00A054B3" w:rsidRDefault="00A054B3" w:rsidP="001A2140">
      <w:pPr>
        <w:spacing w:line="360" w:lineRule="auto"/>
        <w:ind w:firstLine="839"/>
        <w:jc w:val="both"/>
        <w:rPr>
          <w:sz w:val="24"/>
          <w:lang w:val="id-ID"/>
        </w:rPr>
      </w:pPr>
    </w:p>
    <w:p w14:paraId="36DC0155" w14:textId="77777777" w:rsidR="00A054B3" w:rsidRDefault="00A054B3" w:rsidP="001A2140">
      <w:pPr>
        <w:spacing w:line="360" w:lineRule="auto"/>
        <w:ind w:firstLine="839"/>
        <w:jc w:val="both"/>
        <w:rPr>
          <w:sz w:val="24"/>
          <w:lang w:val="id-ID"/>
        </w:rPr>
      </w:pPr>
    </w:p>
    <w:p w14:paraId="312BE3C2" w14:textId="77777777" w:rsidR="00A054B3" w:rsidRDefault="00A054B3" w:rsidP="001A2140">
      <w:pPr>
        <w:spacing w:line="360" w:lineRule="auto"/>
        <w:ind w:firstLine="839"/>
        <w:jc w:val="both"/>
        <w:rPr>
          <w:sz w:val="24"/>
          <w:lang w:val="id-ID"/>
        </w:rPr>
      </w:pPr>
    </w:p>
    <w:p w14:paraId="7BCD670F" w14:textId="77777777" w:rsidR="00A054B3" w:rsidRDefault="00A054B3" w:rsidP="001A2140">
      <w:pPr>
        <w:spacing w:line="360" w:lineRule="auto"/>
        <w:ind w:firstLine="839"/>
        <w:jc w:val="both"/>
        <w:rPr>
          <w:sz w:val="24"/>
          <w:lang w:val="id-ID"/>
        </w:rPr>
      </w:pPr>
    </w:p>
    <w:p w14:paraId="11F7A5A2" w14:textId="77777777" w:rsidR="00A054B3" w:rsidRDefault="00A054B3" w:rsidP="001A2140">
      <w:pPr>
        <w:spacing w:line="360" w:lineRule="auto"/>
        <w:ind w:firstLine="839"/>
        <w:jc w:val="both"/>
        <w:rPr>
          <w:sz w:val="24"/>
          <w:lang w:val="id-ID"/>
        </w:rPr>
      </w:pPr>
    </w:p>
    <w:p w14:paraId="649A0301" w14:textId="77777777" w:rsidR="00A054B3" w:rsidRDefault="00A054B3" w:rsidP="001A2140">
      <w:pPr>
        <w:spacing w:line="360" w:lineRule="auto"/>
        <w:ind w:firstLine="839"/>
        <w:jc w:val="both"/>
        <w:rPr>
          <w:sz w:val="24"/>
          <w:lang w:val="id-ID"/>
        </w:rPr>
      </w:pPr>
    </w:p>
    <w:p w14:paraId="03721E53" w14:textId="77777777" w:rsidR="00A054B3" w:rsidRDefault="00A054B3" w:rsidP="001A2140">
      <w:pPr>
        <w:spacing w:line="360" w:lineRule="auto"/>
        <w:ind w:firstLine="839"/>
        <w:jc w:val="both"/>
        <w:rPr>
          <w:sz w:val="24"/>
          <w:lang w:val="id-ID"/>
        </w:rPr>
      </w:pPr>
    </w:p>
    <w:p w14:paraId="4C020B47" w14:textId="77777777" w:rsidR="00A054B3" w:rsidRDefault="00A054B3" w:rsidP="001A2140">
      <w:pPr>
        <w:spacing w:line="360" w:lineRule="auto"/>
        <w:ind w:firstLine="839"/>
        <w:jc w:val="both"/>
        <w:rPr>
          <w:sz w:val="24"/>
          <w:lang w:val="id-ID"/>
        </w:rPr>
      </w:pPr>
    </w:p>
    <w:p w14:paraId="05777452" w14:textId="77777777" w:rsidR="00A054B3" w:rsidRDefault="00A054B3" w:rsidP="001A2140">
      <w:pPr>
        <w:spacing w:line="360" w:lineRule="auto"/>
        <w:ind w:firstLine="839"/>
        <w:jc w:val="both"/>
        <w:rPr>
          <w:sz w:val="24"/>
          <w:lang w:val="id-ID"/>
        </w:rPr>
      </w:pPr>
    </w:p>
    <w:p w14:paraId="52B612E1" w14:textId="77777777" w:rsidR="00A054B3" w:rsidRDefault="00A054B3" w:rsidP="001A2140">
      <w:pPr>
        <w:spacing w:line="360" w:lineRule="auto"/>
        <w:ind w:firstLine="839"/>
        <w:jc w:val="both"/>
        <w:rPr>
          <w:sz w:val="24"/>
          <w:lang w:val="id-ID"/>
        </w:rPr>
      </w:pPr>
    </w:p>
    <w:p w14:paraId="2DFF1835" w14:textId="77777777" w:rsidR="00A054B3" w:rsidRDefault="00A054B3" w:rsidP="001A2140">
      <w:pPr>
        <w:spacing w:line="360" w:lineRule="auto"/>
        <w:ind w:firstLine="839"/>
        <w:jc w:val="both"/>
        <w:rPr>
          <w:sz w:val="24"/>
          <w:lang w:val="id-ID"/>
        </w:rPr>
      </w:pPr>
    </w:p>
    <w:p w14:paraId="23AEC05E" w14:textId="77777777" w:rsidR="0032750B" w:rsidRDefault="0032750B" w:rsidP="001A2140">
      <w:pPr>
        <w:spacing w:line="360" w:lineRule="auto"/>
        <w:ind w:firstLine="839"/>
        <w:jc w:val="both"/>
        <w:rPr>
          <w:sz w:val="24"/>
          <w:lang w:val="id-ID"/>
        </w:rPr>
      </w:pPr>
    </w:p>
    <w:p w14:paraId="3642E9F2" w14:textId="77777777" w:rsidR="0032750B" w:rsidRPr="001A59F9" w:rsidRDefault="0032750B" w:rsidP="001A2140">
      <w:pPr>
        <w:spacing w:line="360" w:lineRule="auto"/>
        <w:ind w:firstLine="839"/>
        <w:jc w:val="both"/>
        <w:rPr>
          <w:sz w:val="24"/>
          <w:lang w:val="id-ID"/>
        </w:rPr>
      </w:pPr>
    </w:p>
    <w:p w14:paraId="17B860B8" w14:textId="3E3DE03E"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Jurnal Umum</w:t>
      </w:r>
    </w:p>
    <w:p w14:paraId="176326EC" w14:textId="18DFB476" w:rsidR="00880E9F" w:rsidRDefault="00355DBF" w:rsidP="004C4AA9">
      <w:pPr>
        <w:pStyle w:val="ParagrifIsi"/>
      </w:pPr>
      <w:r w:rsidRPr="00355DBF">
        <w:t>Pada Gambar 3.</w:t>
      </w:r>
      <w:r>
        <w:rPr>
          <w:lang w:val="id-ID"/>
        </w:rPr>
        <w:t xml:space="preserve"> </w:t>
      </w:r>
      <w:r>
        <w:t>21</w:t>
      </w:r>
      <w:r w:rsidRPr="00355DBF">
        <w:t xml:space="preserve"> berikut ini adalah </w:t>
      </w:r>
      <w:r w:rsidRPr="00355DBF">
        <w:rPr>
          <w:i/>
        </w:rPr>
        <w:t xml:space="preserve">sequence diagram </w:t>
      </w:r>
      <w:r w:rsidRPr="00355DBF">
        <w:t xml:space="preserve">dari </w:t>
      </w:r>
      <w:r w:rsidRPr="00355DBF">
        <w:rPr>
          <w:lang w:val="id-ID"/>
        </w:rPr>
        <w:t>mencetak jurnal umum yang dilakukan</w:t>
      </w:r>
      <w:r w:rsidRPr="00355DBF">
        <w:t xml:space="preserve"> oleh </w:t>
      </w:r>
      <w:r w:rsidRPr="00355DBF">
        <w:rPr>
          <w:lang w:val="id-ID"/>
        </w:rPr>
        <w:t>pegawai keuangan pada</w:t>
      </w:r>
      <w:r w:rsidRPr="00355DBF">
        <w:t xml:space="preserve"> sistem</w:t>
      </w:r>
      <w:r w:rsidR="00880E9F" w:rsidRPr="00880E9F">
        <w:t>.</w:t>
      </w:r>
    </w:p>
    <w:p w14:paraId="7965CE97" w14:textId="472EA494" w:rsidR="00355DBF" w:rsidRDefault="00786FCB" w:rsidP="00E1472C">
      <w:pPr>
        <w:pStyle w:val="ParagrifIsi"/>
        <w:jc w:val="center"/>
      </w:pPr>
      <w:r w:rsidRPr="00776893">
        <w:rPr>
          <w:noProof/>
          <w:lang w:val="en-US" w:eastAsia="en-US"/>
        </w:rPr>
        <w:drawing>
          <wp:inline distT="0" distB="0" distL="0" distR="0" wp14:anchorId="636C9B4E" wp14:editId="588EDB7F">
            <wp:extent cx="3895725" cy="1995372"/>
            <wp:effectExtent l="0" t="0" r="0" b="5080"/>
            <wp:docPr id="56" name="Picture 56" descr="D:\F\Kuliah\TUGAS AKHIR\TA2\PUNYA FARIS\DIAGRAM\PNG\SEQUENCE\SEQUENCE DIAGRAM MENCETAK JURNAL UMU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F\Kuliah\TUGAS AKHIR\TA2\PUNYA FARIS\DIAGRAM\PNG\SEQUENCE\SEQUENCE DIAGRAM MENCETAK JURNAL UMUM.draw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8078" cy="2006821"/>
                    </a:xfrm>
                    <a:prstGeom prst="rect">
                      <a:avLst/>
                    </a:prstGeom>
                    <a:noFill/>
                    <a:ln>
                      <a:noFill/>
                    </a:ln>
                  </pic:spPr>
                </pic:pic>
              </a:graphicData>
            </a:graphic>
          </wp:inline>
        </w:drawing>
      </w:r>
    </w:p>
    <w:p w14:paraId="591AC9CA" w14:textId="2D14B871" w:rsidR="00355DBF" w:rsidRDefault="00355DBF" w:rsidP="00355DBF">
      <w:pPr>
        <w:pStyle w:val="Caption"/>
        <w:rPr>
          <w:lang w:val="id-ID"/>
        </w:rPr>
      </w:pPr>
      <w:bookmarkStart w:id="178" w:name="_Toc101083691"/>
      <w:bookmarkStart w:id="179" w:name="_Toc105002703"/>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21</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mencetak jurnal umum</w:t>
      </w:r>
      <w:bookmarkEnd w:id="178"/>
      <w:bookmarkEnd w:id="179"/>
    </w:p>
    <w:p w14:paraId="0A891260" w14:textId="27AD039D" w:rsidR="001A59F9" w:rsidRDefault="00851A77" w:rsidP="001A59F9">
      <w:pPr>
        <w:spacing w:line="360" w:lineRule="auto"/>
        <w:ind w:firstLine="839"/>
        <w:jc w:val="both"/>
        <w:rPr>
          <w:sz w:val="24"/>
          <w:lang w:val="id-ID"/>
        </w:rPr>
      </w:pPr>
      <w:r w:rsidRPr="00851A77">
        <w:rPr>
          <w:sz w:val="24"/>
          <w:lang w:val="id-ID"/>
        </w:rPr>
        <w:t xml:space="preserve">Pada Gambar </w:t>
      </w:r>
      <w:r>
        <w:rPr>
          <w:sz w:val="24"/>
          <w:lang w:val="id-ID"/>
        </w:rPr>
        <w:t>3. 21</w:t>
      </w:r>
      <w:r w:rsidRPr="00851A77">
        <w:rPr>
          <w:sz w:val="24"/>
          <w:lang w:val="id-ID"/>
        </w:rPr>
        <w:t xml:space="preserve">, dapat dilihat bahwa aktor yang terlibat pada </w:t>
      </w:r>
      <w:r w:rsidRPr="00851A77">
        <w:rPr>
          <w:i/>
          <w:sz w:val="24"/>
          <w:lang w:val="id-ID"/>
        </w:rPr>
        <w:t xml:space="preserve">sequence diagram </w:t>
      </w:r>
      <w:r w:rsidRPr="00851A77">
        <w:rPr>
          <w:sz w:val="24"/>
          <w:lang w:val="id-ID"/>
        </w:rPr>
        <w:t xml:space="preserve">kali ini adalah </w:t>
      </w:r>
      <w:r>
        <w:rPr>
          <w:sz w:val="24"/>
          <w:lang w:val="id-ID"/>
        </w:rPr>
        <w:t>pegawai keuangan. P</w:t>
      </w:r>
      <w:r w:rsidRPr="00851A77">
        <w:rPr>
          <w:sz w:val="24"/>
          <w:lang w:val="id-ID"/>
        </w:rPr>
        <w:t xml:space="preserve">egawai keuangan dapat mencetak </w:t>
      </w:r>
      <w:r>
        <w:rPr>
          <w:sz w:val="24"/>
          <w:lang w:val="id-ID"/>
        </w:rPr>
        <w:t>jurnal umum</w:t>
      </w:r>
      <w:r w:rsidRPr="00851A77">
        <w:rPr>
          <w:sz w:val="24"/>
          <w:lang w:val="id-ID"/>
        </w:rPr>
        <w:t>. Untuk mencetak jurnal umum</w:t>
      </w:r>
      <w:r w:rsidRPr="00851A77">
        <w:rPr>
          <w:i/>
          <w:sz w:val="24"/>
          <w:lang w:val="id-ID"/>
        </w:rPr>
        <w:t xml:space="preserve">, </w:t>
      </w:r>
      <w:r w:rsidRPr="00851A77">
        <w:rPr>
          <w:sz w:val="24"/>
          <w:lang w:val="id-ID"/>
        </w:rPr>
        <w:t xml:space="preserve">aktor mengakses kelas antarmuka dengan menekan </w:t>
      </w:r>
      <w:r>
        <w:rPr>
          <w:sz w:val="24"/>
          <w:lang w:val="id-ID"/>
        </w:rPr>
        <w:t xml:space="preserve">tombol </w:t>
      </w:r>
      <w:r w:rsidRPr="00851A77">
        <w:rPr>
          <w:i/>
          <w:sz w:val="24"/>
          <w:lang w:val="id-ID"/>
        </w:rPr>
        <w:t>export</w:t>
      </w:r>
      <w:r w:rsidRPr="00851A77">
        <w:rPr>
          <w:sz w:val="24"/>
          <w:lang w:val="id-ID"/>
        </w:rPr>
        <w:t xml:space="preserve">, lalu kelas antarmuka </w:t>
      </w:r>
      <w:r>
        <w:rPr>
          <w:sz w:val="24"/>
          <w:lang w:val="id-ID"/>
        </w:rPr>
        <w:t xml:space="preserve">mengambil seluruh data jurnal umum dari </w:t>
      </w:r>
      <w:r>
        <w:rPr>
          <w:i/>
          <w:sz w:val="24"/>
          <w:lang w:val="id-ID"/>
        </w:rPr>
        <w:t>database</w:t>
      </w:r>
      <w:r w:rsidRPr="00851A77">
        <w:rPr>
          <w:i/>
          <w:sz w:val="24"/>
          <w:lang w:val="id-ID"/>
        </w:rPr>
        <w:t xml:space="preserve">. </w:t>
      </w:r>
      <w:r w:rsidRPr="00851A77">
        <w:rPr>
          <w:sz w:val="24"/>
          <w:lang w:val="id-ID"/>
        </w:rPr>
        <w:t xml:space="preserve">Selanjutnya, sistem akan kembali ke kelas antarmuka dan memberikan keluaran berupa </w:t>
      </w:r>
      <w:r w:rsidRPr="00851A77">
        <w:rPr>
          <w:i/>
          <w:sz w:val="24"/>
          <w:lang w:val="id-ID"/>
        </w:rPr>
        <w:t xml:space="preserve">file export </w:t>
      </w:r>
      <w:r>
        <w:rPr>
          <w:sz w:val="24"/>
          <w:lang w:val="id-ID"/>
        </w:rPr>
        <w:t>jurnal umum</w:t>
      </w:r>
      <w:r w:rsidR="00E81C56">
        <w:rPr>
          <w:sz w:val="24"/>
          <w:lang w:val="id-ID"/>
        </w:rPr>
        <w:t>.</w:t>
      </w:r>
    </w:p>
    <w:p w14:paraId="2E507442" w14:textId="77777777" w:rsidR="00A054B3" w:rsidRDefault="00A054B3" w:rsidP="001A59F9">
      <w:pPr>
        <w:spacing w:line="360" w:lineRule="auto"/>
        <w:ind w:firstLine="839"/>
        <w:jc w:val="both"/>
        <w:rPr>
          <w:sz w:val="24"/>
          <w:lang w:val="id-ID"/>
        </w:rPr>
      </w:pPr>
    </w:p>
    <w:p w14:paraId="5F88DAFF" w14:textId="77777777" w:rsidR="00A054B3" w:rsidRDefault="00A054B3" w:rsidP="001A59F9">
      <w:pPr>
        <w:spacing w:line="360" w:lineRule="auto"/>
        <w:ind w:firstLine="839"/>
        <w:jc w:val="both"/>
        <w:rPr>
          <w:sz w:val="24"/>
          <w:lang w:val="id-ID"/>
        </w:rPr>
      </w:pPr>
    </w:p>
    <w:p w14:paraId="20464C5E" w14:textId="77777777" w:rsidR="00A054B3" w:rsidRDefault="00A054B3" w:rsidP="001A59F9">
      <w:pPr>
        <w:spacing w:line="360" w:lineRule="auto"/>
        <w:ind w:firstLine="839"/>
        <w:jc w:val="both"/>
        <w:rPr>
          <w:sz w:val="24"/>
          <w:lang w:val="id-ID"/>
        </w:rPr>
      </w:pPr>
    </w:p>
    <w:p w14:paraId="43EC82EC" w14:textId="77777777" w:rsidR="00A054B3" w:rsidRDefault="00A054B3" w:rsidP="001A59F9">
      <w:pPr>
        <w:spacing w:line="360" w:lineRule="auto"/>
        <w:ind w:firstLine="839"/>
        <w:jc w:val="both"/>
        <w:rPr>
          <w:sz w:val="24"/>
          <w:lang w:val="id-ID"/>
        </w:rPr>
      </w:pPr>
    </w:p>
    <w:p w14:paraId="63676A3B" w14:textId="77777777" w:rsidR="00A054B3" w:rsidRDefault="00A054B3" w:rsidP="001A59F9">
      <w:pPr>
        <w:spacing w:line="360" w:lineRule="auto"/>
        <w:ind w:firstLine="839"/>
        <w:jc w:val="both"/>
        <w:rPr>
          <w:sz w:val="24"/>
          <w:lang w:val="id-ID"/>
        </w:rPr>
      </w:pPr>
    </w:p>
    <w:p w14:paraId="116332C0" w14:textId="77777777" w:rsidR="00A054B3" w:rsidRDefault="00A054B3" w:rsidP="001A59F9">
      <w:pPr>
        <w:spacing w:line="360" w:lineRule="auto"/>
        <w:ind w:firstLine="839"/>
        <w:jc w:val="both"/>
        <w:rPr>
          <w:sz w:val="24"/>
          <w:lang w:val="id-ID"/>
        </w:rPr>
      </w:pPr>
    </w:p>
    <w:p w14:paraId="259EB702" w14:textId="77777777" w:rsidR="00A054B3" w:rsidRDefault="00A054B3" w:rsidP="001A59F9">
      <w:pPr>
        <w:spacing w:line="360" w:lineRule="auto"/>
        <w:ind w:firstLine="839"/>
        <w:jc w:val="both"/>
        <w:rPr>
          <w:sz w:val="24"/>
          <w:lang w:val="id-ID"/>
        </w:rPr>
      </w:pPr>
    </w:p>
    <w:p w14:paraId="54DF9799" w14:textId="77777777" w:rsidR="00A054B3" w:rsidRDefault="00A054B3" w:rsidP="001A59F9">
      <w:pPr>
        <w:spacing w:line="360" w:lineRule="auto"/>
        <w:ind w:firstLine="839"/>
        <w:jc w:val="both"/>
        <w:rPr>
          <w:sz w:val="24"/>
          <w:lang w:val="id-ID"/>
        </w:rPr>
      </w:pPr>
    </w:p>
    <w:p w14:paraId="20C7BA8D" w14:textId="77777777" w:rsidR="00A054B3" w:rsidRDefault="00A054B3" w:rsidP="001A59F9">
      <w:pPr>
        <w:spacing w:line="360" w:lineRule="auto"/>
        <w:ind w:firstLine="839"/>
        <w:jc w:val="both"/>
        <w:rPr>
          <w:sz w:val="24"/>
          <w:lang w:val="id-ID"/>
        </w:rPr>
      </w:pPr>
    </w:p>
    <w:p w14:paraId="294C7144" w14:textId="77777777" w:rsidR="00A054B3" w:rsidRDefault="00A054B3" w:rsidP="001A59F9">
      <w:pPr>
        <w:spacing w:line="360" w:lineRule="auto"/>
        <w:ind w:firstLine="839"/>
        <w:jc w:val="both"/>
        <w:rPr>
          <w:sz w:val="24"/>
          <w:lang w:val="id-ID"/>
        </w:rPr>
      </w:pPr>
    </w:p>
    <w:p w14:paraId="74A20076" w14:textId="77777777" w:rsidR="00A054B3" w:rsidRDefault="00A054B3" w:rsidP="001A59F9">
      <w:pPr>
        <w:spacing w:line="360" w:lineRule="auto"/>
        <w:ind w:firstLine="839"/>
        <w:jc w:val="both"/>
        <w:rPr>
          <w:sz w:val="24"/>
          <w:lang w:val="id-ID"/>
        </w:rPr>
      </w:pPr>
    </w:p>
    <w:p w14:paraId="6D29FDF7" w14:textId="77777777" w:rsidR="001553DE" w:rsidRPr="001A59F9" w:rsidRDefault="001553DE" w:rsidP="001A59F9">
      <w:pPr>
        <w:spacing w:line="360" w:lineRule="auto"/>
        <w:ind w:firstLine="839"/>
        <w:jc w:val="both"/>
        <w:rPr>
          <w:sz w:val="24"/>
          <w:lang w:val="id-ID"/>
        </w:rPr>
      </w:pPr>
    </w:p>
    <w:p w14:paraId="51D8E86D" w14:textId="27CBF0D4"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Pembelian</w:t>
      </w:r>
    </w:p>
    <w:p w14:paraId="09597C63" w14:textId="441A50A7" w:rsidR="00880E9F" w:rsidRDefault="00355DBF" w:rsidP="004C4AA9">
      <w:pPr>
        <w:pStyle w:val="ParagrifIsi"/>
      </w:pPr>
      <w:r>
        <w:t>Pada Gambar 3.</w:t>
      </w:r>
      <w:r>
        <w:rPr>
          <w:lang w:val="id-ID"/>
        </w:rPr>
        <w:t xml:space="preserve"> </w:t>
      </w:r>
      <w:r>
        <w:t>22</w:t>
      </w:r>
      <w:r w:rsidRPr="00355DBF">
        <w:t xml:space="preserve"> berikut ini adalah </w:t>
      </w:r>
      <w:r w:rsidRPr="00355DBF">
        <w:rPr>
          <w:i/>
        </w:rPr>
        <w:t xml:space="preserve">sequence diagram </w:t>
      </w:r>
      <w:r w:rsidRPr="00355DBF">
        <w:t xml:space="preserve">dari </w:t>
      </w:r>
      <w:r w:rsidRPr="00355DBF">
        <w:rPr>
          <w:lang w:val="id-ID"/>
        </w:rPr>
        <w:t>melihat laporan pembelian yang dilakukan</w:t>
      </w:r>
      <w:r w:rsidRPr="00355DBF">
        <w:t xml:space="preserve"> oleh </w:t>
      </w:r>
      <w:r w:rsidRPr="00355DBF">
        <w:rPr>
          <w:lang w:val="id-ID"/>
        </w:rPr>
        <w:t>pegawai keuangan pada</w:t>
      </w:r>
      <w:r w:rsidRPr="00355DBF">
        <w:t xml:space="preserve"> sistem</w:t>
      </w:r>
      <w:r w:rsidR="00880E9F" w:rsidRPr="00880E9F">
        <w:t>.</w:t>
      </w:r>
    </w:p>
    <w:p w14:paraId="7A34583A" w14:textId="7A1F126D" w:rsidR="00355DBF" w:rsidRDefault="00786FCB" w:rsidP="00E1472C">
      <w:pPr>
        <w:pStyle w:val="ParagrifIsi"/>
        <w:jc w:val="center"/>
      </w:pPr>
      <w:r w:rsidRPr="00BF5813">
        <w:rPr>
          <w:noProof/>
          <w:lang w:val="en-US" w:eastAsia="en-US"/>
        </w:rPr>
        <w:drawing>
          <wp:inline distT="0" distB="0" distL="0" distR="0" wp14:anchorId="1512D1B7" wp14:editId="0E042589">
            <wp:extent cx="3914775" cy="3180296"/>
            <wp:effectExtent l="0" t="0" r="0" b="1270"/>
            <wp:docPr id="57" name="Picture 57" descr="D:\F\Kuliah\TUGAS AKHIR\TA2\PUNYA FARIS\DIAGRAM\PNG\SEQUENCE\SEQUENCE DIAGRAM MELIHAT LAPORAN PEMBEL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F\Kuliah\TUGAS AKHIR\TA2\PUNYA FARIS\DIAGRAM\PNG\SEQUENCE\SEQUENCE DIAGRAM MELIHAT LAPORAN PEMBELIAN.draw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4734" cy="3188387"/>
                    </a:xfrm>
                    <a:prstGeom prst="rect">
                      <a:avLst/>
                    </a:prstGeom>
                    <a:noFill/>
                    <a:ln>
                      <a:noFill/>
                    </a:ln>
                  </pic:spPr>
                </pic:pic>
              </a:graphicData>
            </a:graphic>
          </wp:inline>
        </w:drawing>
      </w:r>
    </w:p>
    <w:p w14:paraId="4094FDC5" w14:textId="2186A5A2" w:rsidR="00355DBF" w:rsidRDefault="00355DBF" w:rsidP="00355DBF">
      <w:pPr>
        <w:pStyle w:val="Caption"/>
        <w:rPr>
          <w:lang w:val="id-ID"/>
        </w:rPr>
      </w:pPr>
      <w:bookmarkStart w:id="180" w:name="_Toc101083692"/>
      <w:bookmarkStart w:id="181" w:name="_Toc105002704"/>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22</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melihat laporan pembelian</w:t>
      </w:r>
      <w:bookmarkEnd w:id="180"/>
      <w:bookmarkEnd w:id="181"/>
    </w:p>
    <w:p w14:paraId="5190592C" w14:textId="4A13AEA2" w:rsidR="00A054B3" w:rsidRDefault="00A054B3" w:rsidP="001A59F9">
      <w:pPr>
        <w:spacing w:line="360" w:lineRule="auto"/>
        <w:ind w:firstLine="839"/>
        <w:jc w:val="both"/>
        <w:rPr>
          <w:sz w:val="24"/>
          <w:lang w:val="id-ID"/>
        </w:rPr>
      </w:pPr>
      <w:r w:rsidRPr="00A054B3">
        <w:rPr>
          <w:sz w:val="24"/>
          <w:lang w:val="id-ID"/>
        </w:rPr>
        <w:t xml:space="preserve">Pada Gambar </w:t>
      </w:r>
      <w:r>
        <w:rPr>
          <w:sz w:val="24"/>
          <w:lang w:val="id-ID"/>
        </w:rPr>
        <w:t>3. 22</w:t>
      </w:r>
      <w:r w:rsidRPr="00A054B3">
        <w:rPr>
          <w:sz w:val="24"/>
          <w:lang w:val="id-ID"/>
        </w:rPr>
        <w:t xml:space="preserve">, dapat dilihat bahwa aktor yang terlibat pada </w:t>
      </w:r>
      <w:r w:rsidRPr="00A054B3">
        <w:rPr>
          <w:i/>
          <w:sz w:val="24"/>
          <w:lang w:val="id-ID"/>
        </w:rPr>
        <w:t xml:space="preserve">sequence diagram </w:t>
      </w:r>
      <w:r w:rsidRPr="00A054B3">
        <w:rPr>
          <w:sz w:val="24"/>
          <w:lang w:val="id-ID"/>
        </w:rPr>
        <w:t xml:space="preserve">kali ini adalah pegawai keuangan. Pegawai keuangan dapat </w:t>
      </w:r>
      <w:r>
        <w:rPr>
          <w:sz w:val="24"/>
          <w:lang w:val="id-ID"/>
        </w:rPr>
        <w:t>melihat</w:t>
      </w:r>
      <w:r w:rsidRPr="00A054B3">
        <w:rPr>
          <w:sz w:val="24"/>
          <w:lang w:val="id-ID"/>
        </w:rPr>
        <w:t xml:space="preserve"> </w:t>
      </w:r>
      <w:r>
        <w:rPr>
          <w:sz w:val="24"/>
          <w:lang w:val="id-ID"/>
        </w:rPr>
        <w:t xml:space="preserve">dan memilih periode </w:t>
      </w:r>
      <w:r w:rsidRPr="00A054B3">
        <w:rPr>
          <w:sz w:val="24"/>
          <w:lang w:val="id-ID"/>
        </w:rPr>
        <w:t>laporan pembelian. Untuk melihat laporan pembelian</w:t>
      </w:r>
      <w:r w:rsidRPr="00A054B3">
        <w:rPr>
          <w:i/>
          <w:sz w:val="24"/>
          <w:lang w:val="id-ID"/>
        </w:rPr>
        <w:t xml:space="preserve">, </w:t>
      </w:r>
      <w:r w:rsidRPr="00A054B3">
        <w:rPr>
          <w:sz w:val="24"/>
          <w:lang w:val="id-ID"/>
        </w:rPr>
        <w:t xml:space="preserve">aktor mengakses kelas antarmuka dengan menekan tombol </w:t>
      </w:r>
      <w:r>
        <w:rPr>
          <w:sz w:val="24"/>
          <w:lang w:val="id-ID"/>
        </w:rPr>
        <w:t>menu laporan pembelian</w:t>
      </w:r>
      <w:r w:rsidRPr="00A054B3">
        <w:rPr>
          <w:sz w:val="24"/>
          <w:lang w:val="id-ID"/>
        </w:rPr>
        <w:t xml:space="preserve">, lalu kelas antarmuka mengambil seluruh data laporan pembelian dari </w:t>
      </w:r>
      <w:r w:rsidRPr="00A054B3">
        <w:rPr>
          <w:i/>
          <w:sz w:val="24"/>
          <w:lang w:val="id-ID"/>
        </w:rPr>
        <w:t xml:space="preserve">database. </w:t>
      </w:r>
      <w:r w:rsidRPr="00A054B3">
        <w:rPr>
          <w:sz w:val="24"/>
          <w:lang w:val="id-ID"/>
        </w:rPr>
        <w:t xml:space="preserve">Selanjutnya, sistem akan kembali ke kelas antarmuka </w:t>
      </w:r>
      <w:r>
        <w:rPr>
          <w:sz w:val="24"/>
          <w:lang w:val="id-ID"/>
        </w:rPr>
        <w:t>beserta</w:t>
      </w:r>
      <w:r w:rsidRPr="00A054B3">
        <w:rPr>
          <w:sz w:val="24"/>
          <w:lang w:val="id-ID"/>
        </w:rPr>
        <w:t xml:space="preserve"> </w:t>
      </w:r>
      <w:r>
        <w:rPr>
          <w:sz w:val="24"/>
          <w:lang w:val="id-ID"/>
        </w:rPr>
        <w:t>data</w:t>
      </w:r>
      <w:r w:rsidRPr="00A054B3">
        <w:rPr>
          <w:i/>
          <w:sz w:val="24"/>
          <w:lang w:val="id-ID"/>
        </w:rPr>
        <w:t xml:space="preserve"> </w:t>
      </w:r>
      <w:r w:rsidRPr="00A054B3">
        <w:rPr>
          <w:sz w:val="24"/>
          <w:lang w:val="id-ID"/>
        </w:rPr>
        <w:t>laporan pembelian</w:t>
      </w:r>
      <w:r w:rsidR="001A59F9" w:rsidRPr="001A59F9">
        <w:rPr>
          <w:sz w:val="24"/>
          <w:lang w:val="id-ID"/>
        </w:rPr>
        <w:t>.</w:t>
      </w:r>
      <w:r>
        <w:rPr>
          <w:sz w:val="24"/>
          <w:lang w:val="id-ID"/>
        </w:rPr>
        <w:t xml:space="preserve"> </w:t>
      </w:r>
    </w:p>
    <w:p w14:paraId="3F9EFAA7" w14:textId="5102B521" w:rsidR="00A054B3" w:rsidRDefault="00A054B3" w:rsidP="00A054B3">
      <w:pPr>
        <w:spacing w:line="360" w:lineRule="auto"/>
        <w:ind w:firstLine="839"/>
        <w:jc w:val="both"/>
        <w:rPr>
          <w:sz w:val="24"/>
          <w:lang w:val="id-ID"/>
        </w:rPr>
      </w:pPr>
      <w:r>
        <w:rPr>
          <w:sz w:val="24"/>
          <w:lang w:val="id-ID"/>
        </w:rPr>
        <w:t>Sedangkan untuk</w:t>
      </w:r>
      <w:r w:rsidRPr="00A054B3">
        <w:rPr>
          <w:sz w:val="24"/>
          <w:lang w:val="id-ID"/>
        </w:rPr>
        <w:t xml:space="preserve"> memilih periode laporan pembelian</w:t>
      </w:r>
      <w:r>
        <w:rPr>
          <w:sz w:val="24"/>
          <w:lang w:val="id-ID"/>
        </w:rPr>
        <w:t xml:space="preserve">, aktor memilih periode pada kelas antarmuka. Data periode laporan akan dikirimkan kedalam kelas </w:t>
      </w:r>
      <w:r>
        <w:rPr>
          <w:i/>
          <w:sz w:val="24"/>
          <w:lang w:val="id-ID"/>
        </w:rPr>
        <w:t>database</w:t>
      </w:r>
      <w:r>
        <w:rPr>
          <w:sz w:val="24"/>
          <w:lang w:val="id-ID"/>
        </w:rPr>
        <w:t>, selanjutnya sistem akan kembali ke kelas antarmuka beserta data laporan pembelian pada periode terpilih.</w:t>
      </w:r>
    </w:p>
    <w:p w14:paraId="6FEB925F" w14:textId="77777777" w:rsidR="00A054B3" w:rsidRDefault="00A054B3" w:rsidP="00A054B3">
      <w:pPr>
        <w:spacing w:line="360" w:lineRule="auto"/>
        <w:ind w:firstLine="839"/>
        <w:jc w:val="both"/>
        <w:rPr>
          <w:sz w:val="24"/>
          <w:lang w:val="id-ID"/>
        </w:rPr>
      </w:pPr>
    </w:p>
    <w:p w14:paraId="4CD9192D" w14:textId="77777777" w:rsidR="0032750B" w:rsidRDefault="0032750B" w:rsidP="00A054B3">
      <w:pPr>
        <w:spacing w:line="360" w:lineRule="auto"/>
        <w:ind w:firstLine="839"/>
        <w:jc w:val="both"/>
        <w:rPr>
          <w:sz w:val="24"/>
          <w:lang w:val="id-ID"/>
        </w:rPr>
      </w:pPr>
    </w:p>
    <w:p w14:paraId="7F00E2F7" w14:textId="77777777" w:rsidR="001553DE" w:rsidRPr="00A054B3" w:rsidRDefault="001553DE" w:rsidP="00A054B3">
      <w:pPr>
        <w:spacing w:line="360" w:lineRule="auto"/>
        <w:ind w:firstLine="839"/>
        <w:jc w:val="both"/>
        <w:rPr>
          <w:sz w:val="24"/>
          <w:lang w:val="id-ID"/>
        </w:rPr>
      </w:pPr>
    </w:p>
    <w:p w14:paraId="1CE467A4" w14:textId="72ACBDAD"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Pembelian</w:t>
      </w:r>
    </w:p>
    <w:p w14:paraId="0168C756" w14:textId="0BF84119" w:rsidR="00880E9F" w:rsidRDefault="00355DBF" w:rsidP="004C4AA9">
      <w:pPr>
        <w:pStyle w:val="ParagrifIsi"/>
      </w:pPr>
      <w:r>
        <w:t>Pada Gambar 3. 23</w:t>
      </w:r>
      <w:r w:rsidRPr="00355DBF">
        <w:t xml:space="preserve"> berikut ini adalah </w:t>
      </w:r>
      <w:r w:rsidRPr="00355DBF">
        <w:rPr>
          <w:i/>
        </w:rPr>
        <w:t xml:space="preserve">sequence diagram </w:t>
      </w:r>
      <w:r w:rsidRPr="00355DBF">
        <w:t xml:space="preserve">dari </w:t>
      </w:r>
      <w:r w:rsidRPr="00355DBF">
        <w:rPr>
          <w:lang w:val="id-ID"/>
        </w:rPr>
        <w:t>mencetak laporan pembelian yang dilakukan</w:t>
      </w:r>
      <w:r w:rsidRPr="00355DBF">
        <w:t xml:space="preserve"> oleh </w:t>
      </w:r>
      <w:r w:rsidRPr="00355DBF">
        <w:rPr>
          <w:lang w:val="id-ID"/>
        </w:rPr>
        <w:t>pegawai keuangan pada</w:t>
      </w:r>
      <w:r w:rsidRPr="00355DBF">
        <w:t xml:space="preserve"> sistem</w:t>
      </w:r>
      <w:r w:rsidR="00880E9F" w:rsidRPr="00880E9F">
        <w:t>.</w:t>
      </w:r>
    </w:p>
    <w:p w14:paraId="5F2FB5FA" w14:textId="7E9E8ED4" w:rsidR="00355DBF" w:rsidRDefault="00786FCB" w:rsidP="00E1472C">
      <w:pPr>
        <w:pStyle w:val="ParagrifIsi"/>
        <w:jc w:val="center"/>
      </w:pPr>
      <w:r w:rsidRPr="00BF5813">
        <w:rPr>
          <w:noProof/>
          <w:lang w:val="en-US" w:eastAsia="en-US"/>
        </w:rPr>
        <w:drawing>
          <wp:inline distT="0" distB="0" distL="0" distR="0" wp14:anchorId="23DA6749" wp14:editId="0CB91033">
            <wp:extent cx="3905250" cy="2000250"/>
            <wp:effectExtent l="0" t="0" r="0" b="0"/>
            <wp:docPr id="58" name="Picture 58" descr="D:\F\Kuliah\TUGAS AKHIR\TA2\PUNYA FARIS\DIAGRAM\PNG\SEQUENCE\SEQUENCE DIAGRAM MENCETAK LAPORAN PEMBEL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F\Kuliah\TUGAS AKHIR\TA2\PUNYA FARIS\DIAGRAM\PNG\SEQUENCE\SEQUENCE DIAGRAM MENCETAK LAPORAN PEMBELIAN.drawi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2831" cy="2009255"/>
                    </a:xfrm>
                    <a:prstGeom prst="rect">
                      <a:avLst/>
                    </a:prstGeom>
                    <a:noFill/>
                    <a:ln>
                      <a:noFill/>
                    </a:ln>
                  </pic:spPr>
                </pic:pic>
              </a:graphicData>
            </a:graphic>
          </wp:inline>
        </w:drawing>
      </w:r>
    </w:p>
    <w:p w14:paraId="4DE60538" w14:textId="2FBE0363" w:rsidR="00355DBF" w:rsidRDefault="00355DBF" w:rsidP="00355DBF">
      <w:pPr>
        <w:pStyle w:val="Caption"/>
        <w:rPr>
          <w:lang w:val="id-ID"/>
        </w:rPr>
      </w:pPr>
      <w:bookmarkStart w:id="182" w:name="_Toc101083693"/>
      <w:bookmarkStart w:id="183" w:name="_Toc105002705"/>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23</w:t>
      </w:r>
      <w:r w:rsidRPr="00355DBF">
        <w:rPr>
          <w:b/>
        </w:rPr>
        <w:fldChar w:fldCharType="end"/>
      </w:r>
      <w:r w:rsidRPr="00355DBF">
        <w:rPr>
          <w:rFonts w:eastAsia="Times New Roman"/>
          <w:i/>
          <w:iCs w:val="0"/>
          <w:color w:val="000000"/>
          <w:szCs w:val="24"/>
          <w:lang w:val="de-DE"/>
        </w:rPr>
        <w:t xml:space="preserve"> </w:t>
      </w:r>
      <w:r w:rsidRPr="00355DBF">
        <w:rPr>
          <w:i/>
          <w:lang w:val="de-DE"/>
        </w:rPr>
        <w:t>Sequence diagram</w:t>
      </w:r>
      <w:r w:rsidRPr="00355DBF">
        <w:rPr>
          <w:lang w:val="de-DE"/>
        </w:rPr>
        <w:t xml:space="preserve"> </w:t>
      </w:r>
      <w:r w:rsidRPr="00355DBF">
        <w:rPr>
          <w:lang w:val="id-ID"/>
        </w:rPr>
        <w:t>mencetak laporan pembelian</w:t>
      </w:r>
      <w:bookmarkEnd w:id="182"/>
      <w:bookmarkEnd w:id="183"/>
    </w:p>
    <w:p w14:paraId="220559CA" w14:textId="23E47685" w:rsidR="001A59F9" w:rsidRDefault="00E81C56" w:rsidP="00E81C56">
      <w:pPr>
        <w:spacing w:line="360" w:lineRule="auto"/>
        <w:ind w:firstLine="839"/>
        <w:jc w:val="both"/>
        <w:rPr>
          <w:sz w:val="24"/>
          <w:lang w:val="id-ID"/>
        </w:rPr>
      </w:pPr>
      <w:r w:rsidRPr="00E81C56">
        <w:rPr>
          <w:sz w:val="24"/>
          <w:lang w:val="id-ID"/>
        </w:rPr>
        <w:t xml:space="preserve">Pada Gambar </w:t>
      </w:r>
      <w:r>
        <w:rPr>
          <w:sz w:val="24"/>
          <w:lang w:val="id-ID"/>
        </w:rPr>
        <w:t>3. 23</w:t>
      </w:r>
      <w:r w:rsidRPr="00E81C56">
        <w:rPr>
          <w:sz w:val="24"/>
          <w:lang w:val="id-ID"/>
        </w:rPr>
        <w:t xml:space="preserve">, dapat dilihat bahwa aktor yang terlibat pada </w:t>
      </w:r>
      <w:r w:rsidRPr="00E81C56">
        <w:rPr>
          <w:i/>
          <w:sz w:val="24"/>
          <w:lang w:val="id-ID"/>
        </w:rPr>
        <w:t xml:space="preserve">sequence diagram </w:t>
      </w:r>
      <w:r w:rsidRPr="00E81C56">
        <w:rPr>
          <w:sz w:val="24"/>
          <w:lang w:val="id-ID"/>
        </w:rPr>
        <w:t xml:space="preserve">kali ini adalah pegawai keuangan. Pegawai keuangan dapat mencetak </w:t>
      </w:r>
      <w:r>
        <w:rPr>
          <w:sz w:val="24"/>
          <w:lang w:val="id-ID"/>
        </w:rPr>
        <w:t>laporan pembelian</w:t>
      </w:r>
      <w:r w:rsidRPr="00E81C56">
        <w:rPr>
          <w:sz w:val="24"/>
          <w:lang w:val="id-ID"/>
        </w:rPr>
        <w:t>. Untuk mencetak laporan pembelian</w:t>
      </w:r>
      <w:r w:rsidRPr="00E81C56">
        <w:rPr>
          <w:i/>
          <w:sz w:val="24"/>
          <w:lang w:val="id-ID"/>
        </w:rPr>
        <w:t xml:space="preserve">, </w:t>
      </w:r>
      <w:r w:rsidRPr="00E81C56">
        <w:rPr>
          <w:sz w:val="24"/>
          <w:lang w:val="id-ID"/>
        </w:rPr>
        <w:t xml:space="preserve">aktor mengakses kelas antarmuka dengan menekan tombol </w:t>
      </w:r>
      <w:r w:rsidRPr="00E81C56">
        <w:rPr>
          <w:i/>
          <w:sz w:val="24"/>
          <w:lang w:val="id-ID"/>
        </w:rPr>
        <w:t>export</w:t>
      </w:r>
      <w:r w:rsidRPr="00E81C56">
        <w:rPr>
          <w:sz w:val="24"/>
          <w:lang w:val="id-ID"/>
        </w:rPr>
        <w:t xml:space="preserve">, lalu kelas antarmuka mengambil seluruh data laporan pembelian dari </w:t>
      </w:r>
      <w:r w:rsidRPr="00E81C56">
        <w:rPr>
          <w:i/>
          <w:sz w:val="24"/>
          <w:lang w:val="id-ID"/>
        </w:rPr>
        <w:t xml:space="preserve">database. </w:t>
      </w:r>
      <w:r w:rsidRPr="00E81C56">
        <w:rPr>
          <w:sz w:val="24"/>
          <w:lang w:val="id-ID"/>
        </w:rPr>
        <w:t xml:space="preserve">Selanjutnya, sistem akan kembali ke kelas antarmuka dan memberikan keluaran berupa </w:t>
      </w:r>
      <w:r w:rsidRPr="00E81C56">
        <w:rPr>
          <w:i/>
          <w:sz w:val="24"/>
          <w:lang w:val="id-ID"/>
        </w:rPr>
        <w:t xml:space="preserve">file export </w:t>
      </w:r>
      <w:r w:rsidRPr="00E81C56">
        <w:rPr>
          <w:sz w:val="24"/>
          <w:lang w:val="id-ID"/>
        </w:rPr>
        <w:t>laporan pembelian</w:t>
      </w:r>
      <w:r w:rsidR="001A59F9" w:rsidRPr="001A59F9">
        <w:rPr>
          <w:sz w:val="24"/>
          <w:lang w:val="id-ID"/>
        </w:rPr>
        <w:t>.</w:t>
      </w:r>
    </w:p>
    <w:p w14:paraId="3B5B291E" w14:textId="77777777" w:rsidR="00A054B3" w:rsidRDefault="00A054B3" w:rsidP="00E81C56">
      <w:pPr>
        <w:spacing w:line="360" w:lineRule="auto"/>
        <w:ind w:firstLine="839"/>
        <w:jc w:val="both"/>
        <w:rPr>
          <w:sz w:val="24"/>
          <w:lang w:val="id-ID"/>
        </w:rPr>
      </w:pPr>
    </w:p>
    <w:p w14:paraId="33453F3D" w14:textId="77777777" w:rsidR="00A054B3" w:rsidRDefault="00A054B3" w:rsidP="00E81C56">
      <w:pPr>
        <w:spacing w:line="360" w:lineRule="auto"/>
        <w:ind w:firstLine="839"/>
        <w:jc w:val="both"/>
        <w:rPr>
          <w:sz w:val="24"/>
          <w:lang w:val="id-ID"/>
        </w:rPr>
      </w:pPr>
    </w:p>
    <w:p w14:paraId="0297CAC0" w14:textId="77777777" w:rsidR="00A054B3" w:rsidRDefault="00A054B3" w:rsidP="00E81C56">
      <w:pPr>
        <w:spacing w:line="360" w:lineRule="auto"/>
        <w:ind w:firstLine="839"/>
        <w:jc w:val="both"/>
        <w:rPr>
          <w:sz w:val="24"/>
          <w:lang w:val="id-ID"/>
        </w:rPr>
      </w:pPr>
    </w:p>
    <w:p w14:paraId="1449D516" w14:textId="77777777" w:rsidR="00A054B3" w:rsidRDefault="00A054B3" w:rsidP="00E81C56">
      <w:pPr>
        <w:spacing w:line="360" w:lineRule="auto"/>
        <w:ind w:firstLine="839"/>
        <w:jc w:val="both"/>
        <w:rPr>
          <w:sz w:val="24"/>
          <w:lang w:val="id-ID"/>
        </w:rPr>
      </w:pPr>
    </w:p>
    <w:p w14:paraId="6F805C59" w14:textId="77777777" w:rsidR="00A054B3" w:rsidRDefault="00A054B3" w:rsidP="00E81C56">
      <w:pPr>
        <w:spacing w:line="360" w:lineRule="auto"/>
        <w:ind w:firstLine="839"/>
        <w:jc w:val="both"/>
        <w:rPr>
          <w:sz w:val="24"/>
          <w:lang w:val="id-ID"/>
        </w:rPr>
      </w:pPr>
    </w:p>
    <w:p w14:paraId="2A63AB62" w14:textId="77777777" w:rsidR="00A054B3" w:rsidRDefault="00A054B3" w:rsidP="00E81C56">
      <w:pPr>
        <w:spacing w:line="360" w:lineRule="auto"/>
        <w:ind w:firstLine="839"/>
        <w:jc w:val="both"/>
        <w:rPr>
          <w:sz w:val="24"/>
          <w:lang w:val="id-ID"/>
        </w:rPr>
      </w:pPr>
    </w:p>
    <w:p w14:paraId="4CB29B8D" w14:textId="77777777" w:rsidR="00A054B3" w:rsidRDefault="00A054B3" w:rsidP="00E81C56">
      <w:pPr>
        <w:spacing w:line="360" w:lineRule="auto"/>
        <w:ind w:firstLine="839"/>
        <w:jc w:val="both"/>
        <w:rPr>
          <w:sz w:val="24"/>
          <w:lang w:val="id-ID"/>
        </w:rPr>
      </w:pPr>
    </w:p>
    <w:p w14:paraId="7B065EF7" w14:textId="77777777" w:rsidR="00A054B3" w:rsidRDefault="00A054B3" w:rsidP="00E81C56">
      <w:pPr>
        <w:spacing w:line="360" w:lineRule="auto"/>
        <w:ind w:firstLine="839"/>
        <w:jc w:val="both"/>
        <w:rPr>
          <w:sz w:val="24"/>
          <w:lang w:val="id-ID"/>
        </w:rPr>
      </w:pPr>
    </w:p>
    <w:p w14:paraId="3E761567" w14:textId="77777777" w:rsidR="00A054B3" w:rsidRDefault="00A054B3" w:rsidP="00E81C56">
      <w:pPr>
        <w:spacing w:line="360" w:lineRule="auto"/>
        <w:ind w:firstLine="839"/>
        <w:jc w:val="both"/>
        <w:rPr>
          <w:sz w:val="24"/>
          <w:lang w:val="id-ID"/>
        </w:rPr>
      </w:pPr>
    </w:p>
    <w:p w14:paraId="531FEB01" w14:textId="77777777" w:rsidR="00A054B3" w:rsidRDefault="00A054B3" w:rsidP="00E81C56">
      <w:pPr>
        <w:spacing w:line="360" w:lineRule="auto"/>
        <w:ind w:firstLine="839"/>
        <w:jc w:val="both"/>
        <w:rPr>
          <w:sz w:val="24"/>
          <w:lang w:val="id-ID"/>
        </w:rPr>
      </w:pPr>
    </w:p>
    <w:p w14:paraId="0A87765C" w14:textId="77777777" w:rsidR="00A054B3" w:rsidRDefault="00A054B3" w:rsidP="00E81C56">
      <w:pPr>
        <w:spacing w:line="360" w:lineRule="auto"/>
        <w:ind w:firstLine="839"/>
        <w:jc w:val="both"/>
        <w:rPr>
          <w:sz w:val="24"/>
          <w:lang w:val="id-ID"/>
        </w:rPr>
      </w:pPr>
    </w:p>
    <w:p w14:paraId="60100FD8" w14:textId="77777777" w:rsidR="001553DE" w:rsidRPr="001A59F9" w:rsidRDefault="001553DE" w:rsidP="00E81C56">
      <w:pPr>
        <w:spacing w:line="360" w:lineRule="auto"/>
        <w:ind w:firstLine="839"/>
        <w:jc w:val="both"/>
        <w:rPr>
          <w:sz w:val="24"/>
          <w:lang w:val="id-ID"/>
        </w:rPr>
      </w:pPr>
    </w:p>
    <w:p w14:paraId="2BB3F008" w14:textId="6514DD26"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Penjualan</w:t>
      </w:r>
    </w:p>
    <w:p w14:paraId="310C28D1" w14:textId="07824960" w:rsidR="00880E9F" w:rsidRDefault="00355DBF" w:rsidP="004C4AA9">
      <w:pPr>
        <w:pStyle w:val="ParagrifIsi"/>
      </w:pPr>
      <w:r w:rsidRPr="00355DBF">
        <w:t>Pada Gambar 3.</w:t>
      </w:r>
      <w:r>
        <w:rPr>
          <w:lang w:val="id-ID"/>
        </w:rPr>
        <w:t xml:space="preserve"> </w:t>
      </w:r>
      <w:r>
        <w:t>24</w:t>
      </w:r>
      <w:r w:rsidRPr="00355DBF">
        <w:t xml:space="preserve"> berikut ini adalah </w:t>
      </w:r>
      <w:r w:rsidRPr="00355DBF">
        <w:rPr>
          <w:i/>
        </w:rPr>
        <w:t xml:space="preserve">sequence diagram </w:t>
      </w:r>
      <w:r w:rsidRPr="00355DBF">
        <w:t xml:space="preserve">dari </w:t>
      </w:r>
      <w:r w:rsidRPr="00355DBF">
        <w:rPr>
          <w:lang w:val="id-ID"/>
        </w:rPr>
        <w:t>melihat laporan penjualan yang dilakukan</w:t>
      </w:r>
      <w:r w:rsidRPr="00355DBF">
        <w:t xml:space="preserve"> oleh </w:t>
      </w:r>
      <w:r w:rsidRPr="00355DBF">
        <w:rPr>
          <w:lang w:val="id-ID"/>
        </w:rPr>
        <w:t>pegawai keuangan pada</w:t>
      </w:r>
      <w:r w:rsidRPr="00355DBF">
        <w:t xml:space="preserve"> sistem</w:t>
      </w:r>
      <w:r w:rsidR="00880E9F" w:rsidRPr="00880E9F">
        <w:t>.</w:t>
      </w:r>
    </w:p>
    <w:p w14:paraId="2FF3C63B" w14:textId="794E29EA" w:rsidR="00355DBF" w:rsidRDefault="00786FCB" w:rsidP="00E1472C">
      <w:pPr>
        <w:pStyle w:val="ParagrifIsi"/>
        <w:jc w:val="center"/>
      </w:pPr>
      <w:r w:rsidRPr="00BF5813">
        <w:rPr>
          <w:noProof/>
          <w:lang w:val="en-US" w:eastAsia="en-US"/>
        </w:rPr>
        <w:drawing>
          <wp:inline distT="0" distB="0" distL="0" distR="0" wp14:anchorId="46AAE488" wp14:editId="250DFCD1">
            <wp:extent cx="3905250" cy="3172558"/>
            <wp:effectExtent l="0" t="0" r="0" b="8890"/>
            <wp:docPr id="59" name="Picture 59" descr="D:\F\Kuliah\TUGAS AKHIR\TA2\PUNYA FARIS\DIAGRAM\PNG\SEQUENCE\SEQUENCE DIAGRAM MELIHAT LAPORAN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F\Kuliah\TUGAS AKHIR\TA2\PUNYA FARIS\DIAGRAM\PNG\SEQUENCE\SEQUENCE DIAGRAM MELIHAT LAPORAN PENJUALAN.drawi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6543" cy="3181732"/>
                    </a:xfrm>
                    <a:prstGeom prst="rect">
                      <a:avLst/>
                    </a:prstGeom>
                    <a:noFill/>
                    <a:ln>
                      <a:noFill/>
                    </a:ln>
                  </pic:spPr>
                </pic:pic>
              </a:graphicData>
            </a:graphic>
          </wp:inline>
        </w:drawing>
      </w:r>
    </w:p>
    <w:p w14:paraId="2C45A817" w14:textId="4D69C35E" w:rsidR="00355DBF" w:rsidRDefault="00355DBF" w:rsidP="00355DBF">
      <w:pPr>
        <w:pStyle w:val="Caption"/>
        <w:rPr>
          <w:lang w:val="id-ID"/>
        </w:rPr>
      </w:pPr>
      <w:bookmarkStart w:id="184" w:name="_Toc101083694"/>
      <w:bookmarkStart w:id="185" w:name="_Toc105002706"/>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24</w:t>
      </w:r>
      <w:r w:rsidRPr="00355DBF">
        <w:rPr>
          <w:b/>
        </w:rPr>
        <w:fldChar w:fldCharType="end"/>
      </w:r>
      <w:r w:rsidRPr="00355DBF">
        <w:rPr>
          <w:rFonts w:eastAsia="Times New Roman"/>
          <w:i/>
          <w:iCs w:val="0"/>
          <w:sz w:val="20"/>
          <w:szCs w:val="20"/>
          <w:lang w:val="de-DE"/>
        </w:rPr>
        <w:t xml:space="preserve"> </w:t>
      </w:r>
      <w:r w:rsidRPr="00355DBF">
        <w:rPr>
          <w:i/>
          <w:lang w:val="de-DE"/>
        </w:rPr>
        <w:t>Sequence diagram</w:t>
      </w:r>
      <w:r w:rsidRPr="00355DBF">
        <w:rPr>
          <w:lang w:val="de-DE"/>
        </w:rPr>
        <w:t xml:space="preserve"> </w:t>
      </w:r>
      <w:r w:rsidRPr="00355DBF">
        <w:rPr>
          <w:lang w:val="id-ID"/>
        </w:rPr>
        <w:t>melihat laporan penjualan</w:t>
      </w:r>
      <w:bookmarkEnd w:id="184"/>
      <w:bookmarkEnd w:id="185"/>
    </w:p>
    <w:p w14:paraId="0557C1EA" w14:textId="15D1F619" w:rsidR="00A054B3" w:rsidRPr="00A054B3" w:rsidRDefault="00A054B3" w:rsidP="00A054B3">
      <w:pPr>
        <w:spacing w:line="360" w:lineRule="auto"/>
        <w:ind w:firstLine="839"/>
        <w:jc w:val="both"/>
        <w:rPr>
          <w:sz w:val="24"/>
          <w:lang w:val="id-ID"/>
        </w:rPr>
      </w:pPr>
      <w:r w:rsidRPr="00A054B3">
        <w:rPr>
          <w:sz w:val="24"/>
          <w:lang w:val="id-ID"/>
        </w:rPr>
        <w:t xml:space="preserve">Pada Gambar </w:t>
      </w:r>
      <w:r>
        <w:rPr>
          <w:sz w:val="24"/>
          <w:lang w:val="id-ID"/>
        </w:rPr>
        <w:t>3. 24</w:t>
      </w:r>
      <w:r w:rsidRPr="00A054B3">
        <w:rPr>
          <w:sz w:val="24"/>
          <w:lang w:val="id-ID"/>
        </w:rPr>
        <w:t xml:space="preserve">, dapat dilihat bahwa aktor yang terlibat pada </w:t>
      </w:r>
      <w:r w:rsidRPr="00A054B3">
        <w:rPr>
          <w:i/>
          <w:sz w:val="24"/>
          <w:lang w:val="id-ID"/>
        </w:rPr>
        <w:t xml:space="preserve">sequence diagram </w:t>
      </w:r>
      <w:r w:rsidRPr="00A054B3">
        <w:rPr>
          <w:sz w:val="24"/>
          <w:lang w:val="id-ID"/>
        </w:rPr>
        <w:t xml:space="preserve">kali ini adalah pegawai keuangan. Pegawai keuangan dapat melihat dan memilih periode laporan </w:t>
      </w:r>
      <w:r>
        <w:rPr>
          <w:sz w:val="24"/>
          <w:lang w:val="id-ID"/>
        </w:rPr>
        <w:t>penjualan</w:t>
      </w:r>
      <w:r w:rsidRPr="00A054B3">
        <w:rPr>
          <w:sz w:val="24"/>
          <w:lang w:val="id-ID"/>
        </w:rPr>
        <w:t>. Untuk melihat laporan penjualan</w:t>
      </w:r>
      <w:r w:rsidRPr="00A054B3">
        <w:rPr>
          <w:i/>
          <w:sz w:val="24"/>
          <w:lang w:val="id-ID"/>
        </w:rPr>
        <w:t xml:space="preserve">, </w:t>
      </w:r>
      <w:r w:rsidRPr="00A054B3">
        <w:rPr>
          <w:sz w:val="24"/>
          <w:lang w:val="id-ID"/>
        </w:rPr>
        <w:t xml:space="preserve">aktor mengakses kelas antarmuka dengan menekan tombol menu laporan penjualan, lalu kelas antarmuka mengambil seluruh data laporan penjualan dari </w:t>
      </w:r>
      <w:r w:rsidRPr="00A054B3">
        <w:rPr>
          <w:i/>
          <w:sz w:val="24"/>
          <w:lang w:val="id-ID"/>
        </w:rPr>
        <w:t xml:space="preserve">database. </w:t>
      </w:r>
      <w:r w:rsidRPr="00A054B3">
        <w:rPr>
          <w:sz w:val="24"/>
          <w:lang w:val="id-ID"/>
        </w:rPr>
        <w:t>Selanjutnya, sistem akan kembali ke kelas antarmuka beserta data</w:t>
      </w:r>
      <w:r w:rsidRPr="00A054B3">
        <w:rPr>
          <w:i/>
          <w:sz w:val="24"/>
          <w:lang w:val="id-ID"/>
        </w:rPr>
        <w:t xml:space="preserve"> </w:t>
      </w:r>
      <w:r w:rsidRPr="00A054B3">
        <w:rPr>
          <w:sz w:val="24"/>
          <w:lang w:val="id-ID"/>
        </w:rPr>
        <w:t xml:space="preserve">laporan penjualan. </w:t>
      </w:r>
    </w:p>
    <w:p w14:paraId="4D6AB652" w14:textId="5014740C" w:rsidR="001A59F9" w:rsidRDefault="00A054B3" w:rsidP="00A054B3">
      <w:pPr>
        <w:spacing w:line="360" w:lineRule="auto"/>
        <w:ind w:firstLine="839"/>
        <w:jc w:val="both"/>
        <w:rPr>
          <w:lang w:val="id-ID"/>
        </w:rPr>
      </w:pPr>
      <w:r w:rsidRPr="00A054B3">
        <w:rPr>
          <w:sz w:val="24"/>
          <w:lang w:val="id-ID"/>
        </w:rPr>
        <w:t xml:space="preserve">Sedangkan untuk memilih periode laporan penjualan, aktor memilih periode pada kelas antarmuka. Data periode laporan akan dikirimkan kedalam kelas </w:t>
      </w:r>
      <w:r w:rsidRPr="00A054B3">
        <w:rPr>
          <w:i/>
          <w:sz w:val="24"/>
          <w:lang w:val="id-ID"/>
        </w:rPr>
        <w:t>database</w:t>
      </w:r>
      <w:r w:rsidRPr="00A054B3">
        <w:rPr>
          <w:sz w:val="24"/>
          <w:lang w:val="id-ID"/>
        </w:rPr>
        <w:t>, selanjutnya sistem akan kembali ke kelas antarmuka beserta data laporan penjualan pada periode terpilih</w:t>
      </w:r>
      <w:r w:rsidR="001A59F9" w:rsidRPr="001A59F9">
        <w:rPr>
          <w:lang w:val="id-ID"/>
        </w:rPr>
        <w:t>.</w:t>
      </w:r>
    </w:p>
    <w:p w14:paraId="757134E0" w14:textId="77777777" w:rsidR="001A4E93" w:rsidRDefault="001A4E93" w:rsidP="00A054B3">
      <w:pPr>
        <w:spacing w:line="360" w:lineRule="auto"/>
        <w:ind w:firstLine="839"/>
        <w:jc w:val="both"/>
        <w:rPr>
          <w:lang w:val="id-ID"/>
        </w:rPr>
      </w:pPr>
    </w:p>
    <w:p w14:paraId="5D1A4C6A" w14:textId="77777777" w:rsidR="0032750B" w:rsidRDefault="0032750B" w:rsidP="00A054B3">
      <w:pPr>
        <w:spacing w:line="360" w:lineRule="auto"/>
        <w:ind w:firstLine="839"/>
        <w:jc w:val="both"/>
        <w:rPr>
          <w:lang w:val="id-ID"/>
        </w:rPr>
      </w:pPr>
    </w:p>
    <w:p w14:paraId="54F26A2E" w14:textId="77777777" w:rsidR="0032750B" w:rsidRDefault="0032750B" w:rsidP="00A054B3">
      <w:pPr>
        <w:spacing w:line="360" w:lineRule="auto"/>
        <w:ind w:firstLine="839"/>
        <w:jc w:val="both"/>
        <w:rPr>
          <w:lang w:val="id-ID"/>
        </w:rPr>
      </w:pPr>
    </w:p>
    <w:p w14:paraId="203311BC" w14:textId="77777777" w:rsidR="0032750B" w:rsidRPr="001A59F9" w:rsidRDefault="0032750B" w:rsidP="00A054B3">
      <w:pPr>
        <w:spacing w:line="360" w:lineRule="auto"/>
        <w:ind w:firstLine="839"/>
        <w:jc w:val="both"/>
        <w:rPr>
          <w:lang w:val="id-ID"/>
        </w:rPr>
      </w:pPr>
    </w:p>
    <w:p w14:paraId="3A86AAF6" w14:textId="534AC511"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Penjualan</w:t>
      </w:r>
    </w:p>
    <w:p w14:paraId="5B597712" w14:textId="5DA24F74" w:rsidR="00880E9F" w:rsidRDefault="00355DBF" w:rsidP="004C4AA9">
      <w:pPr>
        <w:pStyle w:val="ParagrifIsi"/>
        <w:rPr>
          <w:lang w:val="id-ID"/>
        </w:rPr>
      </w:pPr>
      <w:r w:rsidRPr="00355DBF">
        <w:t>P</w:t>
      </w:r>
      <w:r>
        <w:t>ada Gambar 3. 25</w:t>
      </w:r>
      <w:r w:rsidRPr="00355DBF">
        <w:t xml:space="preserve"> berikut ini adalah </w:t>
      </w:r>
      <w:r w:rsidRPr="00355DBF">
        <w:rPr>
          <w:i/>
        </w:rPr>
        <w:t xml:space="preserve">sequence diagram </w:t>
      </w:r>
      <w:r w:rsidRPr="00355DBF">
        <w:t xml:space="preserve">dari </w:t>
      </w:r>
      <w:r w:rsidRPr="00355DBF">
        <w:rPr>
          <w:lang w:val="id-ID"/>
        </w:rPr>
        <w:t>mencetak laporan penjualan yang dilakukan</w:t>
      </w:r>
      <w:r w:rsidRPr="00355DBF">
        <w:t xml:space="preserve"> oleh </w:t>
      </w:r>
      <w:r w:rsidRPr="00355DBF">
        <w:rPr>
          <w:lang w:val="id-ID"/>
        </w:rPr>
        <w:t>pegawai keuangan pada</w:t>
      </w:r>
      <w:r w:rsidRPr="00355DBF">
        <w:t xml:space="preserve"> sistem</w:t>
      </w:r>
      <w:r w:rsidRPr="00355DBF">
        <w:rPr>
          <w:lang w:val="id-ID"/>
        </w:rPr>
        <w:t>.</w:t>
      </w:r>
    </w:p>
    <w:p w14:paraId="77805C43" w14:textId="6CECE32E" w:rsidR="00355DBF" w:rsidRDefault="00786FCB" w:rsidP="00E1472C">
      <w:pPr>
        <w:pStyle w:val="ParagrifIsi"/>
        <w:jc w:val="center"/>
      </w:pPr>
      <w:r w:rsidRPr="00BF5813">
        <w:rPr>
          <w:noProof/>
          <w:lang w:val="en-US" w:eastAsia="en-US"/>
        </w:rPr>
        <w:drawing>
          <wp:inline distT="0" distB="0" distL="0" distR="0" wp14:anchorId="56D453E5" wp14:editId="2AA35F85">
            <wp:extent cx="3914775" cy="2005129"/>
            <wp:effectExtent l="0" t="0" r="0" b="0"/>
            <wp:docPr id="60" name="Picture 60" descr="D:\F\Kuliah\TUGAS AKHIR\TA2\PUNYA FARIS\DIAGRAM\PNG\SEQUENCE\SEQUENCE DIAGRAM MENCETAK LAPORAN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F\Kuliah\TUGAS AKHIR\TA2\PUNYA FARIS\DIAGRAM\PNG\SEQUENCE\SEQUENCE DIAGRAM MENCETAK LAPORAN PENJUALAN.drawi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5851" cy="2036412"/>
                    </a:xfrm>
                    <a:prstGeom prst="rect">
                      <a:avLst/>
                    </a:prstGeom>
                    <a:noFill/>
                    <a:ln>
                      <a:noFill/>
                    </a:ln>
                  </pic:spPr>
                </pic:pic>
              </a:graphicData>
            </a:graphic>
          </wp:inline>
        </w:drawing>
      </w:r>
    </w:p>
    <w:p w14:paraId="36CF00E3" w14:textId="0AB9C057" w:rsidR="00355DBF" w:rsidRDefault="00355DBF" w:rsidP="00355DBF">
      <w:pPr>
        <w:pStyle w:val="Caption"/>
        <w:rPr>
          <w:lang w:val="id-ID"/>
        </w:rPr>
      </w:pPr>
      <w:bookmarkStart w:id="186" w:name="_Toc101083695"/>
      <w:bookmarkStart w:id="187" w:name="_Toc105002707"/>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25</w:t>
      </w:r>
      <w:r w:rsidRPr="00355DBF">
        <w:rPr>
          <w:b/>
        </w:rPr>
        <w:fldChar w:fldCharType="end"/>
      </w:r>
      <w:r w:rsidRPr="00355DBF">
        <w:rPr>
          <w:rFonts w:eastAsia="Times New Roman"/>
          <w:i/>
          <w:iCs w:val="0"/>
          <w:sz w:val="20"/>
          <w:szCs w:val="20"/>
          <w:lang w:val="de-DE"/>
        </w:rPr>
        <w:t xml:space="preserve"> </w:t>
      </w:r>
      <w:r w:rsidRPr="00355DBF">
        <w:rPr>
          <w:i/>
          <w:lang w:val="de-DE"/>
        </w:rPr>
        <w:t>Sequence diagram</w:t>
      </w:r>
      <w:r w:rsidRPr="00355DBF">
        <w:rPr>
          <w:lang w:val="de-DE"/>
        </w:rPr>
        <w:t xml:space="preserve"> </w:t>
      </w:r>
      <w:r w:rsidRPr="00355DBF">
        <w:rPr>
          <w:lang w:val="id-ID"/>
        </w:rPr>
        <w:t>mencetak laporan penjualan</w:t>
      </w:r>
      <w:bookmarkEnd w:id="186"/>
      <w:bookmarkEnd w:id="187"/>
    </w:p>
    <w:p w14:paraId="1758E693" w14:textId="2EDE9F07" w:rsidR="001A59F9" w:rsidRDefault="00E81C56" w:rsidP="00E81C56">
      <w:pPr>
        <w:spacing w:line="360" w:lineRule="auto"/>
        <w:ind w:firstLine="839"/>
        <w:jc w:val="both"/>
        <w:rPr>
          <w:sz w:val="24"/>
          <w:lang w:val="id-ID"/>
        </w:rPr>
      </w:pPr>
      <w:r w:rsidRPr="00E81C56">
        <w:rPr>
          <w:sz w:val="24"/>
          <w:lang w:val="id-ID"/>
        </w:rPr>
        <w:t xml:space="preserve">Pada Gambar </w:t>
      </w:r>
      <w:r>
        <w:rPr>
          <w:sz w:val="24"/>
          <w:lang w:val="id-ID"/>
        </w:rPr>
        <w:t>3. 25</w:t>
      </w:r>
      <w:r w:rsidRPr="00E81C56">
        <w:rPr>
          <w:sz w:val="24"/>
          <w:lang w:val="id-ID"/>
        </w:rPr>
        <w:t xml:space="preserve">, dapat dilihat bahwa aktor yang terlibat pada </w:t>
      </w:r>
      <w:r w:rsidRPr="00E81C56">
        <w:rPr>
          <w:i/>
          <w:sz w:val="24"/>
          <w:lang w:val="id-ID"/>
        </w:rPr>
        <w:t xml:space="preserve">sequence diagram </w:t>
      </w:r>
      <w:r w:rsidRPr="00E81C56">
        <w:rPr>
          <w:sz w:val="24"/>
          <w:lang w:val="id-ID"/>
        </w:rPr>
        <w:t>kali ini adalah pegawai keuangan. Pegawai keuangan dapat mencetak laporan penjualan. Untuk mencetak laporan penjualan</w:t>
      </w:r>
      <w:r w:rsidRPr="00E81C56">
        <w:rPr>
          <w:i/>
          <w:sz w:val="24"/>
          <w:lang w:val="id-ID"/>
        </w:rPr>
        <w:t xml:space="preserve">, </w:t>
      </w:r>
      <w:r w:rsidRPr="00E81C56">
        <w:rPr>
          <w:sz w:val="24"/>
          <w:lang w:val="id-ID"/>
        </w:rPr>
        <w:t xml:space="preserve">aktor mengakses kelas antarmuka dengan menekan tombol </w:t>
      </w:r>
      <w:r w:rsidRPr="00E81C56">
        <w:rPr>
          <w:i/>
          <w:sz w:val="24"/>
          <w:lang w:val="id-ID"/>
        </w:rPr>
        <w:t>export</w:t>
      </w:r>
      <w:r w:rsidRPr="00E81C56">
        <w:rPr>
          <w:sz w:val="24"/>
          <w:lang w:val="id-ID"/>
        </w:rPr>
        <w:t xml:space="preserve">, lalu kelas antarmuka mengambil seluruh data laporan penjualan dari </w:t>
      </w:r>
      <w:r w:rsidRPr="00E81C56">
        <w:rPr>
          <w:i/>
          <w:sz w:val="24"/>
          <w:lang w:val="id-ID"/>
        </w:rPr>
        <w:t xml:space="preserve">database. </w:t>
      </w:r>
      <w:r w:rsidRPr="00E81C56">
        <w:rPr>
          <w:sz w:val="24"/>
          <w:lang w:val="id-ID"/>
        </w:rPr>
        <w:t xml:space="preserve">Selanjutnya, sistem akan kembali ke kelas antarmuka dan memberikan keluaran berupa </w:t>
      </w:r>
      <w:r w:rsidRPr="00E81C56">
        <w:rPr>
          <w:i/>
          <w:sz w:val="24"/>
          <w:lang w:val="id-ID"/>
        </w:rPr>
        <w:t xml:space="preserve">file export </w:t>
      </w:r>
      <w:r w:rsidRPr="00E81C56">
        <w:rPr>
          <w:sz w:val="24"/>
          <w:lang w:val="id-ID"/>
        </w:rPr>
        <w:t>laporan penjualan</w:t>
      </w:r>
      <w:r w:rsidR="001A59F9" w:rsidRPr="001A59F9">
        <w:rPr>
          <w:sz w:val="24"/>
          <w:lang w:val="id-ID"/>
        </w:rPr>
        <w:t>.</w:t>
      </w:r>
    </w:p>
    <w:p w14:paraId="130665B2" w14:textId="77777777" w:rsidR="001A4E93" w:rsidRDefault="001A4E93" w:rsidP="00E81C56">
      <w:pPr>
        <w:spacing w:line="360" w:lineRule="auto"/>
        <w:ind w:firstLine="839"/>
        <w:jc w:val="both"/>
        <w:rPr>
          <w:sz w:val="24"/>
          <w:lang w:val="id-ID"/>
        </w:rPr>
      </w:pPr>
    </w:p>
    <w:p w14:paraId="77781BED" w14:textId="77777777" w:rsidR="001A4E93" w:rsidRDefault="001A4E93" w:rsidP="00E81C56">
      <w:pPr>
        <w:spacing w:line="360" w:lineRule="auto"/>
        <w:ind w:firstLine="839"/>
        <w:jc w:val="both"/>
        <w:rPr>
          <w:sz w:val="24"/>
          <w:lang w:val="id-ID"/>
        </w:rPr>
      </w:pPr>
    </w:p>
    <w:p w14:paraId="55D45120" w14:textId="77777777" w:rsidR="001A4E93" w:rsidRDefault="001A4E93" w:rsidP="00E81C56">
      <w:pPr>
        <w:spacing w:line="360" w:lineRule="auto"/>
        <w:ind w:firstLine="839"/>
        <w:jc w:val="both"/>
        <w:rPr>
          <w:sz w:val="24"/>
          <w:lang w:val="id-ID"/>
        </w:rPr>
      </w:pPr>
    </w:p>
    <w:p w14:paraId="4D39268B" w14:textId="77777777" w:rsidR="001A4E93" w:rsidRDefault="001A4E93" w:rsidP="00E81C56">
      <w:pPr>
        <w:spacing w:line="360" w:lineRule="auto"/>
        <w:ind w:firstLine="839"/>
        <w:jc w:val="both"/>
        <w:rPr>
          <w:sz w:val="24"/>
          <w:lang w:val="id-ID"/>
        </w:rPr>
      </w:pPr>
    </w:p>
    <w:p w14:paraId="24888E3F" w14:textId="77777777" w:rsidR="001A4E93" w:rsidRDefault="001A4E93" w:rsidP="00E81C56">
      <w:pPr>
        <w:spacing w:line="360" w:lineRule="auto"/>
        <w:ind w:firstLine="839"/>
        <w:jc w:val="both"/>
        <w:rPr>
          <w:sz w:val="24"/>
          <w:lang w:val="id-ID"/>
        </w:rPr>
      </w:pPr>
    </w:p>
    <w:p w14:paraId="25C5C202" w14:textId="77777777" w:rsidR="001A4E93" w:rsidRDefault="001A4E93" w:rsidP="00E81C56">
      <w:pPr>
        <w:spacing w:line="360" w:lineRule="auto"/>
        <w:ind w:firstLine="839"/>
        <w:jc w:val="both"/>
        <w:rPr>
          <w:sz w:val="24"/>
          <w:lang w:val="id-ID"/>
        </w:rPr>
      </w:pPr>
    </w:p>
    <w:p w14:paraId="2EB08644" w14:textId="77777777" w:rsidR="001A4E93" w:rsidRDefault="001A4E93" w:rsidP="00E81C56">
      <w:pPr>
        <w:spacing w:line="360" w:lineRule="auto"/>
        <w:ind w:firstLine="839"/>
        <w:jc w:val="both"/>
        <w:rPr>
          <w:sz w:val="24"/>
          <w:lang w:val="id-ID"/>
        </w:rPr>
      </w:pPr>
    </w:p>
    <w:p w14:paraId="451BB9BE" w14:textId="77777777" w:rsidR="001A4E93" w:rsidRDefault="001A4E93" w:rsidP="00E81C56">
      <w:pPr>
        <w:spacing w:line="360" w:lineRule="auto"/>
        <w:ind w:firstLine="839"/>
        <w:jc w:val="both"/>
        <w:rPr>
          <w:sz w:val="24"/>
          <w:lang w:val="id-ID"/>
        </w:rPr>
      </w:pPr>
    </w:p>
    <w:p w14:paraId="53B17C19" w14:textId="77777777" w:rsidR="001A4E93" w:rsidRDefault="001A4E93" w:rsidP="00E81C56">
      <w:pPr>
        <w:spacing w:line="360" w:lineRule="auto"/>
        <w:ind w:firstLine="839"/>
        <w:jc w:val="both"/>
        <w:rPr>
          <w:sz w:val="24"/>
          <w:lang w:val="id-ID"/>
        </w:rPr>
      </w:pPr>
    </w:p>
    <w:p w14:paraId="5AF2AF43" w14:textId="77777777" w:rsidR="001A4E93" w:rsidRDefault="001A4E93" w:rsidP="00E81C56">
      <w:pPr>
        <w:spacing w:line="360" w:lineRule="auto"/>
        <w:ind w:firstLine="839"/>
        <w:jc w:val="both"/>
        <w:rPr>
          <w:sz w:val="24"/>
          <w:lang w:val="id-ID"/>
        </w:rPr>
      </w:pPr>
    </w:p>
    <w:p w14:paraId="2B3A7190" w14:textId="77777777" w:rsidR="001A4E93" w:rsidRDefault="001A4E93" w:rsidP="00E81C56">
      <w:pPr>
        <w:spacing w:line="360" w:lineRule="auto"/>
        <w:ind w:firstLine="839"/>
        <w:jc w:val="both"/>
        <w:rPr>
          <w:sz w:val="24"/>
          <w:lang w:val="id-ID"/>
        </w:rPr>
      </w:pPr>
    </w:p>
    <w:p w14:paraId="34E5580D" w14:textId="77777777" w:rsidR="0032750B" w:rsidRPr="001A59F9" w:rsidRDefault="0032750B" w:rsidP="00E81C56">
      <w:pPr>
        <w:spacing w:line="360" w:lineRule="auto"/>
        <w:ind w:firstLine="839"/>
        <w:jc w:val="both"/>
        <w:rPr>
          <w:sz w:val="24"/>
          <w:lang w:val="id-ID"/>
        </w:rPr>
      </w:pPr>
    </w:p>
    <w:p w14:paraId="1239CBA7" w14:textId="21F80DBD" w:rsidR="00880E9F" w:rsidRPr="00880E9F" w:rsidRDefault="00270BE7" w:rsidP="000109CC">
      <w:pPr>
        <w:pStyle w:val="Heading5"/>
      </w:pPr>
      <w:r w:rsidRPr="00270BE7">
        <w:rPr>
          <w:bCs/>
          <w:i/>
          <w:lang w:val="de-DE"/>
        </w:rPr>
        <w:lastRenderedPageBreak/>
        <w:t xml:space="preserve">Sequence Diagram </w:t>
      </w:r>
      <w:r w:rsidRPr="00270BE7">
        <w:rPr>
          <w:bCs/>
          <w:lang w:val="id-ID"/>
        </w:rPr>
        <w:t>Mengontrol Data Stok Item Barang</w:t>
      </w:r>
    </w:p>
    <w:p w14:paraId="4E467E8A" w14:textId="1C641C28" w:rsidR="00880E9F" w:rsidRDefault="00355DBF" w:rsidP="004C4AA9">
      <w:pPr>
        <w:pStyle w:val="ParagrifIsi"/>
      </w:pPr>
      <w:r w:rsidRPr="00355DBF">
        <w:t>P</w:t>
      </w:r>
      <w:r>
        <w:t>ada Gambar 3.</w:t>
      </w:r>
      <w:r>
        <w:rPr>
          <w:lang w:val="id-ID"/>
        </w:rPr>
        <w:t xml:space="preserve"> </w:t>
      </w:r>
      <w:r>
        <w:t>26</w:t>
      </w:r>
      <w:r w:rsidRPr="00355DBF">
        <w:t xml:space="preserve"> berikut ini adalah </w:t>
      </w:r>
      <w:r w:rsidRPr="00355DBF">
        <w:rPr>
          <w:i/>
        </w:rPr>
        <w:t xml:space="preserve">sequence diagram </w:t>
      </w:r>
      <w:r w:rsidRPr="00355DBF">
        <w:t xml:space="preserve">dari </w:t>
      </w:r>
      <w:r w:rsidRPr="00355DBF">
        <w:rPr>
          <w:lang w:val="id-ID"/>
        </w:rPr>
        <w:t>mengontrol data stok item barang yang dilakukan</w:t>
      </w:r>
      <w:r w:rsidRPr="00355DBF">
        <w:t xml:space="preserve"> oleh </w:t>
      </w:r>
      <w:r w:rsidRPr="00355DBF">
        <w:rPr>
          <w:lang w:val="id-ID"/>
        </w:rPr>
        <w:t>pegawai keuangan pada</w:t>
      </w:r>
      <w:r w:rsidRPr="00355DBF">
        <w:t xml:space="preserve"> sistem</w:t>
      </w:r>
      <w:r w:rsidR="00880E9F" w:rsidRPr="00880E9F">
        <w:t>.</w:t>
      </w:r>
    </w:p>
    <w:p w14:paraId="79C38D61" w14:textId="112BA6D5" w:rsidR="00355DBF" w:rsidRDefault="00786FCB" w:rsidP="00E1472C">
      <w:pPr>
        <w:pStyle w:val="ParagrifIsi"/>
        <w:jc w:val="center"/>
      </w:pPr>
      <w:r w:rsidRPr="00BB213F">
        <w:rPr>
          <w:noProof/>
          <w:lang w:val="en-US" w:eastAsia="en-US"/>
        </w:rPr>
        <w:drawing>
          <wp:inline distT="0" distB="0" distL="0" distR="0" wp14:anchorId="52ABF64B" wp14:editId="2A148EF0">
            <wp:extent cx="3943350" cy="3013514"/>
            <wp:effectExtent l="0" t="0" r="0" b="0"/>
            <wp:docPr id="277" name="Picture 277" descr="D:\F\Kuliah\TUGAS AKHIR\TA2\PUNYA FARIS\DIAGRAM\PNG\SEQUENCE\SEQUENCE DIAGRAM MENGONTROL STOK ITEM BAR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D:\F\Kuliah\TUGAS AKHIR\TA2\PUNYA FARIS\DIAGRAM\PNG\SEQUENCE\SEQUENCE DIAGRAM MENGONTROL STOK ITEM BARANG.drawi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7843" cy="3024590"/>
                    </a:xfrm>
                    <a:prstGeom prst="rect">
                      <a:avLst/>
                    </a:prstGeom>
                    <a:noFill/>
                    <a:ln>
                      <a:noFill/>
                    </a:ln>
                  </pic:spPr>
                </pic:pic>
              </a:graphicData>
            </a:graphic>
          </wp:inline>
        </w:drawing>
      </w:r>
    </w:p>
    <w:p w14:paraId="4D5A34C9" w14:textId="123EFE85" w:rsidR="00355DBF" w:rsidRDefault="00355DBF" w:rsidP="00355DBF">
      <w:pPr>
        <w:pStyle w:val="Caption"/>
        <w:rPr>
          <w:lang w:val="id-ID"/>
        </w:rPr>
      </w:pPr>
      <w:bookmarkStart w:id="188" w:name="_Toc101083696"/>
      <w:bookmarkStart w:id="189" w:name="_Toc105002708"/>
      <w:r w:rsidRPr="00355DBF">
        <w:rPr>
          <w:b/>
        </w:rPr>
        <w:t xml:space="preserve">Gambar 3. </w:t>
      </w:r>
      <w:r w:rsidRPr="00355DBF">
        <w:rPr>
          <w:b/>
        </w:rPr>
        <w:fldChar w:fldCharType="begin"/>
      </w:r>
      <w:r w:rsidRPr="00355DBF">
        <w:rPr>
          <w:b/>
        </w:rPr>
        <w:instrText xml:space="preserve"> SEQ Gambar_3. \* ARABIC </w:instrText>
      </w:r>
      <w:r w:rsidRPr="00355DBF">
        <w:rPr>
          <w:b/>
        </w:rPr>
        <w:fldChar w:fldCharType="separate"/>
      </w:r>
      <w:r w:rsidR="00C072AF">
        <w:rPr>
          <w:b/>
          <w:noProof/>
        </w:rPr>
        <w:t>26</w:t>
      </w:r>
      <w:r w:rsidRPr="00355DBF">
        <w:rPr>
          <w:b/>
        </w:rPr>
        <w:fldChar w:fldCharType="end"/>
      </w:r>
      <w:r w:rsidRPr="00355DBF">
        <w:rPr>
          <w:rFonts w:eastAsia="Times New Roman"/>
          <w:i/>
          <w:iCs w:val="0"/>
          <w:sz w:val="20"/>
          <w:szCs w:val="20"/>
          <w:lang w:val="de-DE"/>
        </w:rPr>
        <w:t xml:space="preserve"> </w:t>
      </w:r>
      <w:r w:rsidRPr="00355DBF">
        <w:rPr>
          <w:i/>
          <w:lang w:val="de-DE"/>
        </w:rPr>
        <w:t>Sequence diagram</w:t>
      </w:r>
      <w:r w:rsidRPr="00355DBF">
        <w:rPr>
          <w:lang w:val="de-DE"/>
        </w:rPr>
        <w:t xml:space="preserve"> </w:t>
      </w:r>
      <w:r w:rsidRPr="00355DBF">
        <w:rPr>
          <w:lang w:val="id-ID"/>
        </w:rPr>
        <w:t>mengontrol data stok item barang</w:t>
      </w:r>
      <w:bookmarkEnd w:id="188"/>
      <w:bookmarkEnd w:id="189"/>
    </w:p>
    <w:p w14:paraId="008A46AA" w14:textId="4E35F315" w:rsidR="001A4E93" w:rsidRPr="001A4E93" w:rsidRDefault="001A4E93" w:rsidP="001A4E93">
      <w:pPr>
        <w:spacing w:line="360" w:lineRule="auto"/>
        <w:ind w:firstLine="839"/>
        <w:jc w:val="both"/>
        <w:rPr>
          <w:sz w:val="24"/>
          <w:lang w:val="id-ID"/>
        </w:rPr>
      </w:pPr>
      <w:r w:rsidRPr="001A4E93">
        <w:rPr>
          <w:sz w:val="24"/>
          <w:lang w:val="id-ID"/>
        </w:rPr>
        <w:t xml:space="preserve">Pada Gambar </w:t>
      </w:r>
      <w:r>
        <w:rPr>
          <w:sz w:val="24"/>
          <w:lang w:val="id-ID"/>
        </w:rPr>
        <w:t>3. 26</w:t>
      </w:r>
      <w:r w:rsidRPr="001A4E93">
        <w:rPr>
          <w:sz w:val="24"/>
          <w:lang w:val="id-ID"/>
        </w:rPr>
        <w:t xml:space="preserve">, dapat dilihat bahwa aktor yang terlibat pada </w:t>
      </w:r>
      <w:r w:rsidRPr="001A4E93">
        <w:rPr>
          <w:i/>
          <w:sz w:val="24"/>
          <w:lang w:val="id-ID"/>
        </w:rPr>
        <w:t xml:space="preserve">sequence diagram </w:t>
      </w:r>
      <w:r w:rsidRPr="001A4E93">
        <w:rPr>
          <w:sz w:val="24"/>
          <w:lang w:val="id-ID"/>
        </w:rPr>
        <w:t xml:space="preserve">kali ini adalah pegawai keuangan. Pegawai keuangan dapat </w:t>
      </w:r>
      <w:r>
        <w:rPr>
          <w:sz w:val="24"/>
          <w:lang w:val="id-ID"/>
        </w:rPr>
        <w:t>mengontrol data stok item barang</w:t>
      </w:r>
      <w:r w:rsidRPr="001A4E93">
        <w:rPr>
          <w:sz w:val="24"/>
          <w:lang w:val="id-ID"/>
        </w:rPr>
        <w:t>. Untuk melihat data stok item barang</w:t>
      </w:r>
      <w:r w:rsidRPr="001A4E93">
        <w:rPr>
          <w:i/>
          <w:sz w:val="24"/>
          <w:lang w:val="id-ID"/>
        </w:rPr>
        <w:t xml:space="preserve">, </w:t>
      </w:r>
      <w:r w:rsidRPr="001A4E93">
        <w:rPr>
          <w:sz w:val="24"/>
          <w:lang w:val="id-ID"/>
        </w:rPr>
        <w:t xml:space="preserve">aktor mengakses kelas antarmuka dengan menekan tombol menu stok item barang, lalu kelas antarmuka mengambil seluruh data stok item barang dari </w:t>
      </w:r>
      <w:r w:rsidRPr="001A4E93">
        <w:rPr>
          <w:i/>
          <w:sz w:val="24"/>
          <w:lang w:val="id-ID"/>
        </w:rPr>
        <w:t xml:space="preserve">database. </w:t>
      </w:r>
      <w:r w:rsidRPr="001A4E93">
        <w:rPr>
          <w:sz w:val="24"/>
          <w:lang w:val="id-ID"/>
        </w:rPr>
        <w:t xml:space="preserve">Selanjutnya, sistem akan kembali ke kelas antarmuka beserta data stok item barang. </w:t>
      </w:r>
    </w:p>
    <w:p w14:paraId="37B00528" w14:textId="75CC8F2E" w:rsidR="001A4E93" w:rsidRDefault="001A4E93" w:rsidP="001A4E93">
      <w:pPr>
        <w:spacing w:line="360" w:lineRule="auto"/>
        <w:ind w:firstLine="839"/>
        <w:jc w:val="both"/>
        <w:rPr>
          <w:sz w:val="24"/>
          <w:lang w:val="id-ID"/>
        </w:rPr>
      </w:pPr>
      <w:r w:rsidRPr="001A4E93">
        <w:rPr>
          <w:sz w:val="24"/>
          <w:lang w:val="id-ID"/>
        </w:rPr>
        <w:t xml:space="preserve">Sedangkan untuk </w:t>
      </w:r>
      <w:r>
        <w:rPr>
          <w:sz w:val="24"/>
          <w:lang w:val="id-ID"/>
        </w:rPr>
        <w:t>mengubah</w:t>
      </w:r>
      <w:r w:rsidRPr="001A4E93">
        <w:rPr>
          <w:sz w:val="24"/>
          <w:lang w:val="id-ID"/>
        </w:rPr>
        <w:t xml:space="preserve"> </w:t>
      </w:r>
      <w:r>
        <w:rPr>
          <w:sz w:val="24"/>
          <w:lang w:val="id-ID"/>
        </w:rPr>
        <w:t>data stok item barang</w:t>
      </w:r>
      <w:r w:rsidRPr="001A4E93">
        <w:rPr>
          <w:sz w:val="24"/>
          <w:lang w:val="id-ID"/>
        </w:rPr>
        <w:t xml:space="preserve">, aktor mengubah data tersebut melalui </w:t>
      </w:r>
      <w:r w:rsidRPr="001A4E93">
        <w:rPr>
          <w:i/>
          <w:sz w:val="24"/>
          <w:lang w:val="id-ID"/>
        </w:rPr>
        <w:t>form</w:t>
      </w:r>
      <w:r w:rsidRPr="001A4E93">
        <w:rPr>
          <w:sz w:val="24"/>
          <w:lang w:val="id-ID"/>
        </w:rPr>
        <w:t xml:space="preserve"> ubah data stok item barang untuk selanjutnya dilakukan validasi oleh kelas </w:t>
      </w:r>
      <w:r w:rsidRPr="001A4E93">
        <w:rPr>
          <w:i/>
          <w:sz w:val="24"/>
          <w:lang w:val="id-ID"/>
        </w:rPr>
        <w:t>validator</w:t>
      </w:r>
      <w:r w:rsidRPr="001A4E93">
        <w:rPr>
          <w:sz w:val="24"/>
          <w:lang w:val="id-ID"/>
        </w:rPr>
        <w:t xml:space="preserve">. Jika data sukses divalidasi maka sistem akan mengubah data terpilih pada </w:t>
      </w:r>
      <w:r w:rsidRPr="001A4E93">
        <w:rPr>
          <w:i/>
          <w:sz w:val="24"/>
          <w:lang w:val="id-ID"/>
        </w:rPr>
        <w:t>database</w:t>
      </w:r>
      <w:r w:rsidRPr="001A4E93">
        <w:rPr>
          <w:sz w:val="24"/>
          <w:lang w:val="id-ID"/>
        </w:rPr>
        <w:t xml:space="preserve"> dan kembali ke kelas antarmuka beserta </w:t>
      </w:r>
      <w:r w:rsidRPr="001A4E93">
        <w:rPr>
          <w:i/>
          <w:sz w:val="24"/>
          <w:lang w:val="id-ID"/>
        </w:rPr>
        <w:t>feedback</w:t>
      </w:r>
      <w:r w:rsidRPr="001A4E93">
        <w:rPr>
          <w:sz w:val="24"/>
          <w:lang w:val="id-ID"/>
        </w:rPr>
        <w:t xml:space="preserve"> status </w:t>
      </w:r>
      <w:r w:rsidRPr="001A4E93">
        <w:rPr>
          <w:i/>
          <w:sz w:val="24"/>
          <w:lang w:val="id-ID"/>
        </w:rPr>
        <w:t>message</w:t>
      </w:r>
      <w:r w:rsidR="001A59F9" w:rsidRPr="001A59F9">
        <w:rPr>
          <w:sz w:val="24"/>
          <w:lang w:val="id-ID"/>
        </w:rPr>
        <w:t>.</w:t>
      </w:r>
    </w:p>
    <w:p w14:paraId="439DD8AA" w14:textId="77777777" w:rsidR="001A4E93" w:rsidRDefault="001A4E93" w:rsidP="001A4E93">
      <w:pPr>
        <w:spacing w:line="360" w:lineRule="auto"/>
        <w:ind w:firstLine="839"/>
        <w:jc w:val="both"/>
        <w:rPr>
          <w:sz w:val="24"/>
          <w:lang w:val="id-ID"/>
        </w:rPr>
      </w:pPr>
    </w:p>
    <w:p w14:paraId="7D12B1C5" w14:textId="77777777" w:rsidR="001A4E93" w:rsidRDefault="001A4E93" w:rsidP="001A59F9">
      <w:pPr>
        <w:spacing w:line="360" w:lineRule="auto"/>
        <w:ind w:firstLine="839"/>
        <w:jc w:val="both"/>
        <w:rPr>
          <w:sz w:val="24"/>
          <w:lang w:val="id-ID"/>
        </w:rPr>
      </w:pPr>
    </w:p>
    <w:p w14:paraId="5D6FB905" w14:textId="77777777" w:rsidR="0032750B" w:rsidRDefault="0032750B" w:rsidP="001A59F9">
      <w:pPr>
        <w:spacing w:line="360" w:lineRule="auto"/>
        <w:ind w:firstLine="839"/>
        <w:jc w:val="both"/>
        <w:rPr>
          <w:sz w:val="24"/>
          <w:lang w:val="id-ID"/>
        </w:rPr>
      </w:pPr>
    </w:p>
    <w:p w14:paraId="57C87EC6" w14:textId="77777777" w:rsidR="0032750B" w:rsidRPr="001A59F9" w:rsidRDefault="0032750B" w:rsidP="001A59F9">
      <w:pPr>
        <w:spacing w:line="360" w:lineRule="auto"/>
        <w:ind w:firstLine="839"/>
        <w:jc w:val="both"/>
        <w:rPr>
          <w:sz w:val="24"/>
          <w:lang w:val="id-ID"/>
        </w:rPr>
      </w:pPr>
    </w:p>
    <w:p w14:paraId="017148CE" w14:textId="09DD245F"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Data Stok Item Barang</w:t>
      </w:r>
    </w:p>
    <w:p w14:paraId="7202C40D" w14:textId="1ADBED9B" w:rsidR="00880E9F" w:rsidRDefault="00355DBF" w:rsidP="004C4AA9">
      <w:pPr>
        <w:pStyle w:val="ParagrifIsi"/>
      </w:pPr>
      <w:r w:rsidRPr="00355DBF">
        <w:t>P</w:t>
      </w:r>
      <w:r>
        <w:t>ada Gambar 3. 27</w:t>
      </w:r>
      <w:r w:rsidRPr="00355DBF">
        <w:t xml:space="preserve"> berikut ini adalah </w:t>
      </w:r>
      <w:r w:rsidRPr="00355DBF">
        <w:rPr>
          <w:i/>
        </w:rPr>
        <w:t xml:space="preserve">sequence diagram </w:t>
      </w:r>
      <w:r w:rsidRPr="00355DBF">
        <w:t xml:space="preserve">dari </w:t>
      </w:r>
      <w:r w:rsidRPr="00355DBF">
        <w:rPr>
          <w:lang w:val="id-ID"/>
        </w:rPr>
        <w:t>mencetak data stok item barang yang dilakukan</w:t>
      </w:r>
      <w:r w:rsidRPr="00355DBF">
        <w:t xml:space="preserve"> oleh </w:t>
      </w:r>
      <w:r w:rsidRPr="00355DBF">
        <w:rPr>
          <w:lang w:val="id-ID"/>
        </w:rPr>
        <w:t>pegawai keuangan pada</w:t>
      </w:r>
      <w:r w:rsidRPr="00355DBF">
        <w:t xml:space="preserve"> sistem</w:t>
      </w:r>
      <w:r w:rsidR="00880E9F" w:rsidRPr="00880E9F">
        <w:t>.</w:t>
      </w:r>
    </w:p>
    <w:p w14:paraId="44C2CAD7" w14:textId="28F1ED17" w:rsidR="00B451B0" w:rsidRDefault="00786FCB" w:rsidP="00E1472C">
      <w:pPr>
        <w:pStyle w:val="ParagrifIsi"/>
        <w:jc w:val="center"/>
      </w:pPr>
      <w:r w:rsidRPr="00BF5813">
        <w:rPr>
          <w:noProof/>
          <w:lang w:val="en-US" w:eastAsia="en-US"/>
        </w:rPr>
        <w:drawing>
          <wp:inline distT="0" distB="0" distL="0" distR="0" wp14:anchorId="64214B6B" wp14:editId="6C572D52">
            <wp:extent cx="3905249" cy="2000250"/>
            <wp:effectExtent l="0" t="0" r="635" b="0"/>
            <wp:docPr id="63" name="Picture 63" descr="D:\F\Kuliah\TUGAS AKHIR\TA2\PUNYA FARIS\DIAGRAM\PNG\SEQUENCE\SEQUENCE DIAGRAM MENCETAK DATA STOK ITEM BAR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F\Kuliah\TUGAS AKHIR\TA2\PUNYA FARIS\DIAGRAM\PNG\SEQUENCE\SEQUENCE DIAGRAM MENCETAK DATA STOK ITEM BARANG.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3757" cy="2030218"/>
                    </a:xfrm>
                    <a:prstGeom prst="rect">
                      <a:avLst/>
                    </a:prstGeom>
                    <a:noFill/>
                    <a:ln>
                      <a:noFill/>
                    </a:ln>
                  </pic:spPr>
                </pic:pic>
              </a:graphicData>
            </a:graphic>
          </wp:inline>
        </w:drawing>
      </w:r>
    </w:p>
    <w:p w14:paraId="37E6A078" w14:textId="6151B2C0" w:rsidR="00B451B0" w:rsidRDefault="00B451B0" w:rsidP="00B451B0">
      <w:pPr>
        <w:pStyle w:val="Caption"/>
        <w:rPr>
          <w:lang w:val="id-ID"/>
        </w:rPr>
      </w:pPr>
      <w:bookmarkStart w:id="190" w:name="_Toc101083697"/>
      <w:bookmarkStart w:id="191" w:name="_Toc105002709"/>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27</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data stok item barang</w:t>
      </w:r>
      <w:bookmarkEnd w:id="190"/>
      <w:bookmarkEnd w:id="191"/>
    </w:p>
    <w:p w14:paraId="5BE144AB" w14:textId="149B44BD" w:rsidR="00B3171C" w:rsidRDefault="00E81C56" w:rsidP="00851A77">
      <w:pPr>
        <w:spacing w:line="360" w:lineRule="auto"/>
        <w:ind w:firstLine="839"/>
        <w:jc w:val="both"/>
        <w:rPr>
          <w:sz w:val="24"/>
          <w:lang w:val="id-ID"/>
        </w:rPr>
      </w:pPr>
      <w:r w:rsidRPr="00E81C56">
        <w:rPr>
          <w:sz w:val="24"/>
          <w:lang w:val="id-ID"/>
        </w:rPr>
        <w:t xml:space="preserve">Pada Gambar </w:t>
      </w:r>
      <w:r>
        <w:rPr>
          <w:sz w:val="24"/>
          <w:lang w:val="id-ID"/>
        </w:rPr>
        <w:t>3. 27</w:t>
      </w:r>
      <w:r w:rsidRPr="00E81C56">
        <w:rPr>
          <w:sz w:val="24"/>
          <w:lang w:val="id-ID"/>
        </w:rPr>
        <w:t xml:space="preserve">, dapat dilihat bahwa aktor yang terlibat pada </w:t>
      </w:r>
      <w:r w:rsidRPr="00E81C56">
        <w:rPr>
          <w:i/>
          <w:sz w:val="24"/>
          <w:lang w:val="id-ID"/>
        </w:rPr>
        <w:t xml:space="preserve">sequence diagram </w:t>
      </w:r>
      <w:r w:rsidRPr="00E81C56">
        <w:rPr>
          <w:sz w:val="24"/>
          <w:lang w:val="id-ID"/>
        </w:rPr>
        <w:t>kali ini adalah pegawai keuangan. Pegawai keuangan dapat mencetak stok item barang. Untuk mencetak laporan stok item barang</w:t>
      </w:r>
      <w:r w:rsidRPr="00E81C56">
        <w:rPr>
          <w:i/>
          <w:sz w:val="24"/>
          <w:lang w:val="id-ID"/>
        </w:rPr>
        <w:t xml:space="preserve">, </w:t>
      </w:r>
      <w:r w:rsidRPr="00E81C56">
        <w:rPr>
          <w:sz w:val="24"/>
          <w:lang w:val="id-ID"/>
        </w:rPr>
        <w:t xml:space="preserve">aktor mengakses kelas antarmuka dengan menekan tombol </w:t>
      </w:r>
      <w:r w:rsidRPr="00E81C56">
        <w:rPr>
          <w:i/>
          <w:sz w:val="24"/>
          <w:lang w:val="id-ID"/>
        </w:rPr>
        <w:t>export</w:t>
      </w:r>
      <w:r w:rsidRPr="00E81C56">
        <w:rPr>
          <w:sz w:val="24"/>
          <w:lang w:val="id-ID"/>
        </w:rPr>
        <w:t xml:space="preserve">, lalu kelas antarmuka mengambil seluruh data stok item barang dari </w:t>
      </w:r>
      <w:r w:rsidRPr="00E81C56">
        <w:rPr>
          <w:i/>
          <w:sz w:val="24"/>
          <w:lang w:val="id-ID"/>
        </w:rPr>
        <w:t xml:space="preserve">database. </w:t>
      </w:r>
      <w:r w:rsidRPr="00E81C56">
        <w:rPr>
          <w:sz w:val="24"/>
          <w:lang w:val="id-ID"/>
        </w:rPr>
        <w:t xml:space="preserve">Selanjutnya, sistem akan kembali ke kelas antarmuka dan memberikan keluaran berupa </w:t>
      </w:r>
      <w:r w:rsidRPr="00E81C56">
        <w:rPr>
          <w:i/>
          <w:sz w:val="24"/>
          <w:lang w:val="id-ID"/>
        </w:rPr>
        <w:t xml:space="preserve">file export </w:t>
      </w:r>
      <w:r w:rsidRPr="00E81C56">
        <w:rPr>
          <w:sz w:val="24"/>
          <w:lang w:val="id-ID"/>
        </w:rPr>
        <w:t>stok item barang</w:t>
      </w:r>
      <w:r w:rsidR="00B3171C" w:rsidRPr="00851A77">
        <w:rPr>
          <w:sz w:val="24"/>
          <w:lang w:val="id-ID"/>
        </w:rPr>
        <w:t>.</w:t>
      </w:r>
    </w:p>
    <w:p w14:paraId="198DBC77" w14:textId="77777777" w:rsidR="001A4E93" w:rsidRDefault="001A4E93" w:rsidP="00851A77">
      <w:pPr>
        <w:spacing w:line="360" w:lineRule="auto"/>
        <w:ind w:firstLine="839"/>
        <w:jc w:val="both"/>
        <w:rPr>
          <w:sz w:val="24"/>
          <w:lang w:val="id-ID"/>
        </w:rPr>
      </w:pPr>
    </w:p>
    <w:p w14:paraId="6D83D860" w14:textId="77777777" w:rsidR="001A4E93" w:rsidRDefault="001A4E93" w:rsidP="00851A77">
      <w:pPr>
        <w:spacing w:line="360" w:lineRule="auto"/>
        <w:ind w:firstLine="839"/>
        <w:jc w:val="both"/>
        <w:rPr>
          <w:sz w:val="24"/>
          <w:lang w:val="id-ID"/>
        </w:rPr>
      </w:pPr>
    </w:p>
    <w:p w14:paraId="7610CF16" w14:textId="77777777" w:rsidR="001A4E93" w:rsidRDefault="001A4E93" w:rsidP="00851A77">
      <w:pPr>
        <w:spacing w:line="360" w:lineRule="auto"/>
        <w:ind w:firstLine="839"/>
        <w:jc w:val="both"/>
        <w:rPr>
          <w:sz w:val="24"/>
          <w:lang w:val="id-ID"/>
        </w:rPr>
      </w:pPr>
    </w:p>
    <w:p w14:paraId="7DE574B3" w14:textId="77777777" w:rsidR="001A4E93" w:rsidRDefault="001A4E93" w:rsidP="00851A77">
      <w:pPr>
        <w:spacing w:line="360" w:lineRule="auto"/>
        <w:ind w:firstLine="839"/>
        <w:jc w:val="both"/>
        <w:rPr>
          <w:sz w:val="24"/>
          <w:lang w:val="id-ID"/>
        </w:rPr>
      </w:pPr>
    </w:p>
    <w:p w14:paraId="66BB0504" w14:textId="77777777" w:rsidR="001A4E93" w:rsidRDefault="001A4E93" w:rsidP="00851A77">
      <w:pPr>
        <w:spacing w:line="360" w:lineRule="auto"/>
        <w:ind w:firstLine="839"/>
        <w:jc w:val="both"/>
        <w:rPr>
          <w:sz w:val="24"/>
          <w:lang w:val="id-ID"/>
        </w:rPr>
      </w:pPr>
    </w:p>
    <w:p w14:paraId="2FBC4C63" w14:textId="77777777" w:rsidR="001A4E93" w:rsidRDefault="001A4E93" w:rsidP="00851A77">
      <w:pPr>
        <w:spacing w:line="360" w:lineRule="auto"/>
        <w:ind w:firstLine="839"/>
        <w:jc w:val="both"/>
        <w:rPr>
          <w:sz w:val="24"/>
          <w:lang w:val="id-ID"/>
        </w:rPr>
      </w:pPr>
    </w:p>
    <w:p w14:paraId="65CB34F3" w14:textId="77777777" w:rsidR="001A4E93" w:rsidRDefault="001A4E93" w:rsidP="00851A77">
      <w:pPr>
        <w:spacing w:line="360" w:lineRule="auto"/>
        <w:ind w:firstLine="839"/>
        <w:jc w:val="both"/>
        <w:rPr>
          <w:sz w:val="24"/>
          <w:lang w:val="id-ID"/>
        </w:rPr>
      </w:pPr>
    </w:p>
    <w:p w14:paraId="3FBB36F4" w14:textId="77777777" w:rsidR="001A4E93" w:rsidRDefault="001A4E93" w:rsidP="00851A77">
      <w:pPr>
        <w:spacing w:line="360" w:lineRule="auto"/>
        <w:ind w:firstLine="839"/>
        <w:jc w:val="both"/>
        <w:rPr>
          <w:sz w:val="24"/>
          <w:lang w:val="id-ID"/>
        </w:rPr>
      </w:pPr>
    </w:p>
    <w:p w14:paraId="0C37FEF8" w14:textId="77777777" w:rsidR="001A4E93" w:rsidRDefault="001A4E93" w:rsidP="00851A77">
      <w:pPr>
        <w:spacing w:line="360" w:lineRule="auto"/>
        <w:ind w:firstLine="839"/>
        <w:jc w:val="both"/>
        <w:rPr>
          <w:sz w:val="24"/>
          <w:lang w:val="id-ID"/>
        </w:rPr>
      </w:pPr>
    </w:p>
    <w:p w14:paraId="5B3D18C7" w14:textId="77777777" w:rsidR="001A4E93" w:rsidRDefault="001A4E93" w:rsidP="00851A77">
      <w:pPr>
        <w:spacing w:line="360" w:lineRule="auto"/>
        <w:ind w:firstLine="839"/>
        <w:jc w:val="both"/>
        <w:rPr>
          <w:sz w:val="24"/>
          <w:lang w:val="id-ID"/>
        </w:rPr>
      </w:pPr>
    </w:p>
    <w:p w14:paraId="51EC7C55" w14:textId="5D36C650" w:rsidR="001A4E93" w:rsidRDefault="001A4E93" w:rsidP="00851A77">
      <w:pPr>
        <w:spacing w:line="360" w:lineRule="auto"/>
        <w:ind w:firstLine="839"/>
        <w:jc w:val="both"/>
        <w:rPr>
          <w:sz w:val="24"/>
          <w:lang w:val="id-ID"/>
        </w:rPr>
      </w:pPr>
    </w:p>
    <w:p w14:paraId="31FD4B19" w14:textId="77777777" w:rsidR="0032750B" w:rsidRPr="00851A77" w:rsidRDefault="0032750B" w:rsidP="00851A77">
      <w:pPr>
        <w:spacing w:line="360" w:lineRule="auto"/>
        <w:ind w:firstLine="839"/>
        <w:jc w:val="both"/>
        <w:rPr>
          <w:sz w:val="24"/>
          <w:lang w:val="id-ID"/>
        </w:rPr>
      </w:pPr>
    </w:p>
    <w:p w14:paraId="6F280FEC" w14:textId="24A9E91A"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Jurnal</w:t>
      </w:r>
    </w:p>
    <w:p w14:paraId="6EF7B702" w14:textId="3E3AD0E1" w:rsidR="00880E9F" w:rsidRDefault="00355DBF" w:rsidP="004C4AA9">
      <w:pPr>
        <w:pStyle w:val="ParagrifIsi"/>
      </w:pPr>
      <w:r w:rsidRPr="00355DBF">
        <w:t>Pada Gambar 3.</w:t>
      </w:r>
      <w:r>
        <w:rPr>
          <w:lang w:val="id-ID"/>
        </w:rPr>
        <w:t xml:space="preserve"> </w:t>
      </w:r>
      <w:r>
        <w:t>28</w:t>
      </w:r>
      <w:r w:rsidRPr="00355DBF">
        <w:t xml:space="preserve"> berikut ini adalah </w:t>
      </w:r>
      <w:r w:rsidRPr="00355DBF">
        <w:rPr>
          <w:i/>
        </w:rPr>
        <w:t xml:space="preserve">sequence diagram </w:t>
      </w:r>
      <w:r w:rsidRPr="00355DBF">
        <w:t xml:space="preserve">dari </w:t>
      </w:r>
      <w:r w:rsidRPr="00355DBF">
        <w:rPr>
          <w:lang w:val="id-ID"/>
        </w:rPr>
        <w:t>melihat laporan jurnal yang dilakukan</w:t>
      </w:r>
      <w:r w:rsidRPr="00355DBF">
        <w:t xml:space="preserve"> oleh </w:t>
      </w:r>
      <w:r w:rsidRPr="00355DBF">
        <w:rPr>
          <w:lang w:val="id-ID"/>
        </w:rPr>
        <w:t>pegawai keuangan pada</w:t>
      </w:r>
      <w:r w:rsidRPr="00355DBF">
        <w:t xml:space="preserve"> sistem</w:t>
      </w:r>
      <w:r w:rsidR="00880E9F" w:rsidRPr="00880E9F">
        <w:t>.</w:t>
      </w:r>
    </w:p>
    <w:p w14:paraId="789F2EEA" w14:textId="23786255" w:rsidR="00B451B0" w:rsidRDefault="00786FCB" w:rsidP="00E1472C">
      <w:pPr>
        <w:pStyle w:val="ParagrifIsi"/>
        <w:jc w:val="center"/>
      </w:pPr>
      <w:r w:rsidRPr="00BF5813">
        <w:rPr>
          <w:noProof/>
          <w:lang w:val="en-US" w:eastAsia="en-US"/>
        </w:rPr>
        <w:drawing>
          <wp:inline distT="0" distB="0" distL="0" distR="0" wp14:anchorId="5C611152" wp14:editId="12E26AB5">
            <wp:extent cx="3933825" cy="3195772"/>
            <wp:effectExtent l="0" t="0" r="0" b="5080"/>
            <wp:docPr id="257" name="Picture 257" descr="D:\F\Kuliah\TUGAS AKHIR\TA2\PUNYA FARIS\DIAGRAM\PNG\SEQUENCE\SEQUENCE DIAGRAM MELIHAT LAPORAN JUR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F\Kuliah\TUGAS AKHIR\TA2\PUNYA FARIS\DIAGRAM\PNG\SEQUENCE\SEQUENCE DIAGRAM MELIHAT LAPORAN JURNAL.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3313" cy="3203480"/>
                    </a:xfrm>
                    <a:prstGeom prst="rect">
                      <a:avLst/>
                    </a:prstGeom>
                    <a:noFill/>
                    <a:ln>
                      <a:noFill/>
                    </a:ln>
                  </pic:spPr>
                </pic:pic>
              </a:graphicData>
            </a:graphic>
          </wp:inline>
        </w:drawing>
      </w:r>
    </w:p>
    <w:p w14:paraId="7A361E2F" w14:textId="09579799" w:rsidR="00B451B0" w:rsidRDefault="00B451B0" w:rsidP="00B451B0">
      <w:pPr>
        <w:pStyle w:val="Caption"/>
        <w:rPr>
          <w:lang w:val="id-ID"/>
        </w:rPr>
      </w:pPr>
      <w:bookmarkStart w:id="192" w:name="_Toc101083698"/>
      <w:bookmarkStart w:id="193" w:name="_Toc105002710"/>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28</w:t>
      </w:r>
      <w:r w:rsidRPr="00B451B0">
        <w:rPr>
          <w:b/>
        </w:rPr>
        <w:fldChar w:fldCharType="end"/>
      </w:r>
      <w:r>
        <w:rPr>
          <w:lang w:val="id-ID"/>
        </w:rPr>
        <w:t xml:space="preserve"> </w:t>
      </w:r>
      <w:r w:rsidRPr="00B451B0">
        <w:rPr>
          <w:i/>
          <w:lang w:val="de-DE"/>
        </w:rPr>
        <w:t>Sequence diagram</w:t>
      </w:r>
      <w:r w:rsidRPr="00B451B0">
        <w:rPr>
          <w:lang w:val="de-DE"/>
        </w:rPr>
        <w:t xml:space="preserve"> </w:t>
      </w:r>
      <w:r w:rsidRPr="00B451B0">
        <w:rPr>
          <w:lang w:val="id-ID"/>
        </w:rPr>
        <w:t>melihat laporan jurnal</w:t>
      </w:r>
      <w:bookmarkEnd w:id="192"/>
      <w:bookmarkEnd w:id="193"/>
    </w:p>
    <w:p w14:paraId="2EF1915E" w14:textId="72CD03FC" w:rsidR="00B25AF2" w:rsidRPr="00B25AF2" w:rsidRDefault="00B25AF2" w:rsidP="00B25AF2">
      <w:pPr>
        <w:spacing w:line="360" w:lineRule="auto"/>
        <w:ind w:firstLine="839"/>
        <w:jc w:val="both"/>
        <w:rPr>
          <w:sz w:val="24"/>
          <w:lang w:val="id-ID"/>
        </w:rPr>
      </w:pPr>
      <w:r w:rsidRPr="00B25AF2">
        <w:rPr>
          <w:sz w:val="24"/>
          <w:lang w:val="id-ID"/>
        </w:rPr>
        <w:t xml:space="preserve">Pada Gambar </w:t>
      </w:r>
      <w:r>
        <w:rPr>
          <w:sz w:val="24"/>
          <w:lang w:val="id-ID"/>
        </w:rPr>
        <w:t>3. 28</w:t>
      </w:r>
      <w:r w:rsidRPr="00B25AF2">
        <w:rPr>
          <w:sz w:val="24"/>
          <w:lang w:val="id-ID"/>
        </w:rPr>
        <w:t xml:space="preserve">, dapat dilihat bahwa aktor yang terlibat pada </w:t>
      </w:r>
      <w:r w:rsidRPr="00B25AF2">
        <w:rPr>
          <w:i/>
          <w:sz w:val="24"/>
          <w:lang w:val="id-ID"/>
        </w:rPr>
        <w:t xml:space="preserve">sequence diagram </w:t>
      </w:r>
      <w:r w:rsidRPr="00B25AF2">
        <w:rPr>
          <w:sz w:val="24"/>
          <w:lang w:val="id-ID"/>
        </w:rPr>
        <w:t>kali ini adalah pegawai keuangan. Pegawai keuangan dapat melihat dan memilih periode laporan jurnal. Untuk melihat laporan jurnal</w:t>
      </w:r>
      <w:r w:rsidRPr="00B25AF2">
        <w:rPr>
          <w:i/>
          <w:sz w:val="24"/>
          <w:lang w:val="id-ID"/>
        </w:rPr>
        <w:t xml:space="preserve">, </w:t>
      </w:r>
      <w:r w:rsidRPr="00B25AF2">
        <w:rPr>
          <w:sz w:val="24"/>
          <w:lang w:val="id-ID"/>
        </w:rPr>
        <w:t xml:space="preserve">aktor mengakses kelas antarmuka dengan menekan tombol menu laporan jurnal, lalu kelas antarmuka mengambil seluruh data laporan jurnal dari </w:t>
      </w:r>
      <w:r w:rsidRPr="00B25AF2">
        <w:rPr>
          <w:i/>
          <w:sz w:val="24"/>
          <w:lang w:val="id-ID"/>
        </w:rPr>
        <w:t xml:space="preserve">database. </w:t>
      </w:r>
      <w:r w:rsidRPr="00B25AF2">
        <w:rPr>
          <w:sz w:val="24"/>
          <w:lang w:val="id-ID"/>
        </w:rPr>
        <w:t>Selanjutnya, sistem akan kembali ke kelas antarmuka beserta data</w:t>
      </w:r>
      <w:r w:rsidRPr="00B25AF2">
        <w:rPr>
          <w:i/>
          <w:sz w:val="24"/>
          <w:lang w:val="id-ID"/>
        </w:rPr>
        <w:t xml:space="preserve"> </w:t>
      </w:r>
      <w:r w:rsidRPr="00B25AF2">
        <w:rPr>
          <w:sz w:val="24"/>
          <w:lang w:val="id-ID"/>
        </w:rPr>
        <w:t xml:space="preserve">laporan jurnal. </w:t>
      </w:r>
    </w:p>
    <w:p w14:paraId="380A625E" w14:textId="3D9C921B" w:rsidR="00851A77" w:rsidRDefault="00B25AF2" w:rsidP="00B25AF2">
      <w:pPr>
        <w:spacing w:line="360" w:lineRule="auto"/>
        <w:ind w:firstLine="839"/>
        <w:jc w:val="both"/>
        <w:rPr>
          <w:sz w:val="24"/>
          <w:lang w:val="id-ID"/>
        </w:rPr>
      </w:pPr>
      <w:r w:rsidRPr="00B25AF2">
        <w:rPr>
          <w:sz w:val="24"/>
          <w:lang w:val="id-ID"/>
        </w:rPr>
        <w:t xml:space="preserve">Sedangkan untuk memilih periode laporan jurnal, aktor memilih periode pada kelas antarmuka. Data periode laporan akan dikirimkan kedalam kelas </w:t>
      </w:r>
      <w:r w:rsidRPr="00B25AF2">
        <w:rPr>
          <w:i/>
          <w:sz w:val="24"/>
          <w:lang w:val="id-ID"/>
        </w:rPr>
        <w:t>database</w:t>
      </w:r>
      <w:r w:rsidRPr="00B25AF2">
        <w:rPr>
          <w:sz w:val="24"/>
          <w:lang w:val="id-ID"/>
        </w:rPr>
        <w:t>, selanjutnya sistem akan kembali ke kelas antarmuka beserta data laporan jurnal pada periode terpilih</w:t>
      </w:r>
      <w:r w:rsidR="00851A77" w:rsidRPr="00851A77">
        <w:rPr>
          <w:sz w:val="24"/>
          <w:lang w:val="id-ID"/>
        </w:rPr>
        <w:t>.</w:t>
      </w:r>
    </w:p>
    <w:p w14:paraId="17275AFC" w14:textId="77777777" w:rsidR="00E76D8E" w:rsidRDefault="00E76D8E" w:rsidP="00B25AF2">
      <w:pPr>
        <w:spacing w:line="360" w:lineRule="auto"/>
        <w:ind w:firstLine="839"/>
        <w:jc w:val="both"/>
        <w:rPr>
          <w:sz w:val="24"/>
          <w:lang w:val="id-ID"/>
        </w:rPr>
      </w:pPr>
    </w:p>
    <w:p w14:paraId="5BDA2FFD" w14:textId="77777777" w:rsidR="00E76D8E" w:rsidRDefault="00E76D8E" w:rsidP="00B25AF2">
      <w:pPr>
        <w:spacing w:line="360" w:lineRule="auto"/>
        <w:ind w:firstLine="839"/>
        <w:jc w:val="both"/>
        <w:rPr>
          <w:sz w:val="24"/>
          <w:lang w:val="id-ID"/>
        </w:rPr>
      </w:pPr>
    </w:p>
    <w:p w14:paraId="1962C8CD" w14:textId="77777777" w:rsidR="0032750B" w:rsidRDefault="0032750B" w:rsidP="00B25AF2">
      <w:pPr>
        <w:spacing w:line="360" w:lineRule="auto"/>
        <w:ind w:firstLine="839"/>
        <w:jc w:val="both"/>
        <w:rPr>
          <w:sz w:val="24"/>
          <w:lang w:val="id-ID"/>
        </w:rPr>
      </w:pPr>
    </w:p>
    <w:p w14:paraId="01663390" w14:textId="77777777" w:rsidR="0032750B" w:rsidRPr="00851A77" w:rsidRDefault="0032750B" w:rsidP="00B25AF2">
      <w:pPr>
        <w:spacing w:line="360" w:lineRule="auto"/>
        <w:ind w:firstLine="839"/>
        <w:jc w:val="both"/>
        <w:rPr>
          <w:sz w:val="24"/>
          <w:lang w:val="id-ID"/>
        </w:rPr>
      </w:pPr>
    </w:p>
    <w:p w14:paraId="3034C5AF" w14:textId="1DBBE89C"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Jurnal</w:t>
      </w:r>
    </w:p>
    <w:p w14:paraId="73908B16" w14:textId="4CF8024C" w:rsidR="00880E9F" w:rsidRDefault="00355DBF" w:rsidP="004C4AA9">
      <w:pPr>
        <w:pStyle w:val="ParagrifIsi"/>
      </w:pPr>
      <w:r w:rsidRPr="00355DBF">
        <w:t>P</w:t>
      </w:r>
      <w:r>
        <w:t>ada Gambar 3. 29</w:t>
      </w:r>
      <w:r w:rsidRPr="00355DBF">
        <w:t xml:space="preserve"> berikut ini adalah </w:t>
      </w:r>
      <w:r w:rsidRPr="00355DBF">
        <w:rPr>
          <w:i/>
        </w:rPr>
        <w:t xml:space="preserve">sequence diagram </w:t>
      </w:r>
      <w:r w:rsidRPr="00355DBF">
        <w:t xml:space="preserve">dari </w:t>
      </w:r>
      <w:r w:rsidRPr="00355DBF">
        <w:rPr>
          <w:lang w:val="id-ID"/>
        </w:rPr>
        <w:t>mencetak laporan jurnal yang dilakukan</w:t>
      </w:r>
      <w:r w:rsidRPr="00355DBF">
        <w:t xml:space="preserve"> oleh </w:t>
      </w:r>
      <w:r w:rsidRPr="00355DBF">
        <w:rPr>
          <w:lang w:val="id-ID"/>
        </w:rPr>
        <w:t>pegawai keuangan pada</w:t>
      </w:r>
      <w:r w:rsidRPr="00355DBF">
        <w:t xml:space="preserve"> sistem</w:t>
      </w:r>
      <w:r w:rsidR="00880E9F" w:rsidRPr="00880E9F">
        <w:t>.</w:t>
      </w:r>
    </w:p>
    <w:p w14:paraId="21DB0295" w14:textId="3E7EABDF" w:rsidR="00B451B0" w:rsidRDefault="00786FCB" w:rsidP="00E1472C">
      <w:pPr>
        <w:pStyle w:val="ParagrifIsi"/>
        <w:jc w:val="center"/>
      </w:pPr>
      <w:r w:rsidRPr="00A267F8">
        <w:rPr>
          <w:noProof/>
          <w:lang w:val="en-US" w:eastAsia="en-US"/>
        </w:rPr>
        <w:drawing>
          <wp:inline distT="0" distB="0" distL="0" distR="0" wp14:anchorId="1C944D60" wp14:editId="00691AAB">
            <wp:extent cx="3886200" cy="1990493"/>
            <wp:effectExtent l="0" t="0" r="0" b="0"/>
            <wp:docPr id="258" name="Picture 258" descr="D:\F\Kuliah\TUGAS AKHIR\TA2\PUNYA FARIS\DIAGRAM\PNG\SEQUENCE\SEQUENCE DIAGRAM MENCETAK LAPORAN JUR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D:\F\Kuliah\TUGAS AKHIR\TA2\PUNYA FARIS\DIAGRAM\PNG\SEQUENCE\SEQUENCE DIAGRAM MENCETAK LAPORAN JURNAL.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3662" cy="1999437"/>
                    </a:xfrm>
                    <a:prstGeom prst="rect">
                      <a:avLst/>
                    </a:prstGeom>
                    <a:noFill/>
                    <a:ln>
                      <a:noFill/>
                    </a:ln>
                  </pic:spPr>
                </pic:pic>
              </a:graphicData>
            </a:graphic>
          </wp:inline>
        </w:drawing>
      </w:r>
    </w:p>
    <w:p w14:paraId="1BD33855" w14:textId="3B23BF44" w:rsidR="00B451B0" w:rsidRDefault="00B451B0" w:rsidP="00B451B0">
      <w:pPr>
        <w:pStyle w:val="Caption"/>
        <w:rPr>
          <w:lang w:val="id-ID"/>
        </w:rPr>
      </w:pPr>
      <w:bookmarkStart w:id="194" w:name="_Toc101083699"/>
      <w:bookmarkStart w:id="195" w:name="_Toc105002711"/>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29</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laporan jurnal</w:t>
      </w:r>
      <w:bookmarkEnd w:id="194"/>
      <w:bookmarkEnd w:id="195"/>
    </w:p>
    <w:p w14:paraId="6D9C1E01" w14:textId="7DADEB18" w:rsidR="00851A77" w:rsidRDefault="00E81C56" w:rsidP="00851A77">
      <w:pPr>
        <w:spacing w:line="360" w:lineRule="auto"/>
        <w:ind w:firstLine="839"/>
        <w:jc w:val="both"/>
        <w:rPr>
          <w:sz w:val="24"/>
          <w:lang w:val="id-ID"/>
        </w:rPr>
      </w:pPr>
      <w:r w:rsidRPr="00E81C56">
        <w:rPr>
          <w:sz w:val="24"/>
          <w:lang w:val="id-ID"/>
        </w:rPr>
        <w:t xml:space="preserve">Pada Gambar </w:t>
      </w:r>
      <w:r>
        <w:rPr>
          <w:sz w:val="24"/>
          <w:lang w:val="id-ID"/>
        </w:rPr>
        <w:t>3. 29</w:t>
      </w:r>
      <w:r w:rsidRPr="00E81C56">
        <w:rPr>
          <w:sz w:val="24"/>
          <w:lang w:val="id-ID"/>
        </w:rPr>
        <w:t xml:space="preserve">, dapat dilihat bahwa aktor yang terlibat pada </w:t>
      </w:r>
      <w:r w:rsidRPr="00E81C56">
        <w:rPr>
          <w:i/>
          <w:sz w:val="24"/>
          <w:lang w:val="id-ID"/>
        </w:rPr>
        <w:t xml:space="preserve">sequence diagram </w:t>
      </w:r>
      <w:r w:rsidRPr="00E81C56">
        <w:rPr>
          <w:sz w:val="24"/>
          <w:lang w:val="id-ID"/>
        </w:rPr>
        <w:t xml:space="preserve">kali ini adalah pegawai keuangan. Pegawai keuangan dapat mencetak </w:t>
      </w:r>
      <w:r>
        <w:rPr>
          <w:sz w:val="24"/>
          <w:lang w:val="id-ID"/>
        </w:rPr>
        <w:t>laporan jurnal</w:t>
      </w:r>
      <w:r w:rsidRPr="00E81C56">
        <w:rPr>
          <w:sz w:val="24"/>
          <w:lang w:val="id-ID"/>
        </w:rPr>
        <w:t>. Untuk mencetak laporan jurnal</w:t>
      </w:r>
      <w:r w:rsidRPr="00E81C56">
        <w:rPr>
          <w:i/>
          <w:sz w:val="24"/>
          <w:lang w:val="id-ID"/>
        </w:rPr>
        <w:t xml:space="preserve">, </w:t>
      </w:r>
      <w:r w:rsidRPr="00E81C56">
        <w:rPr>
          <w:sz w:val="24"/>
          <w:lang w:val="id-ID"/>
        </w:rPr>
        <w:t xml:space="preserve">aktor mengakses kelas antarmuka dengan menekan tombol </w:t>
      </w:r>
      <w:r w:rsidRPr="00E81C56">
        <w:rPr>
          <w:i/>
          <w:sz w:val="24"/>
          <w:lang w:val="id-ID"/>
        </w:rPr>
        <w:t>export</w:t>
      </w:r>
      <w:r w:rsidRPr="00E81C56">
        <w:rPr>
          <w:sz w:val="24"/>
          <w:lang w:val="id-ID"/>
        </w:rPr>
        <w:t xml:space="preserve">, lalu kelas antarmuka mengambil seluruh data laporan jurnal dari </w:t>
      </w:r>
      <w:r w:rsidRPr="00E81C56">
        <w:rPr>
          <w:i/>
          <w:sz w:val="24"/>
          <w:lang w:val="id-ID"/>
        </w:rPr>
        <w:t xml:space="preserve">database. </w:t>
      </w:r>
      <w:r w:rsidRPr="00E81C56">
        <w:rPr>
          <w:sz w:val="24"/>
          <w:lang w:val="id-ID"/>
        </w:rPr>
        <w:t xml:space="preserve">Selanjutnya, sistem akan kembali ke kelas antarmuka dan memberikan keluaran berupa </w:t>
      </w:r>
      <w:r w:rsidRPr="00E81C56">
        <w:rPr>
          <w:i/>
          <w:sz w:val="24"/>
          <w:lang w:val="id-ID"/>
        </w:rPr>
        <w:t xml:space="preserve">file export </w:t>
      </w:r>
      <w:r w:rsidRPr="00E81C56">
        <w:rPr>
          <w:sz w:val="24"/>
          <w:lang w:val="id-ID"/>
        </w:rPr>
        <w:t>laporan jurnal</w:t>
      </w:r>
      <w:r w:rsidR="00851A77" w:rsidRPr="00851A77">
        <w:rPr>
          <w:sz w:val="24"/>
          <w:lang w:val="id-ID"/>
        </w:rPr>
        <w:t>.</w:t>
      </w:r>
    </w:p>
    <w:p w14:paraId="5C6FF0D3" w14:textId="77777777" w:rsidR="00E76D8E" w:rsidRDefault="00E76D8E" w:rsidP="00851A77">
      <w:pPr>
        <w:spacing w:line="360" w:lineRule="auto"/>
        <w:ind w:firstLine="839"/>
        <w:jc w:val="both"/>
        <w:rPr>
          <w:sz w:val="24"/>
          <w:lang w:val="id-ID"/>
        </w:rPr>
      </w:pPr>
    </w:p>
    <w:p w14:paraId="4D76A86A" w14:textId="77777777" w:rsidR="00E76D8E" w:rsidRDefault="00E76D8E" w:rsidP="00851A77">
      <w:pPr>
        <w:spacing w:line="360" w:lineRule="auto"/>
        <w:ind w:firstLine="839"/>
        <w:jc w:val="both"/>
        <w:rPr>
          <w:sz w:val="24"/>
          <w:lang w:val="id-ID"/>
        </w:rPr>
      </w:pPr>
    </w:p>
    <w:p w14:paraId="5C27DB93" w14:textId="77777777" w:rsidR="00E76D8E" w:rsidRDefault="00E76D8E" w:rsidP="00851A77">
      <w:pPr>
        <w:spacing w:line="360" w:lineRule="auto"/>
        <w:ind w:firstLine="839"/>
        <w:jc w:val="both"/>
        <w:rPr>
          <w:sz w:val="24"/>
          <w:lang w:val="id-ID"/>
        </w:rPr>
      </w:pPr>
    </w:p>
    <w:p w14:paraId="001F73EB" w14:textId="77777777" w:rsidR="00E76D8E" w:rsidRDefault="00E76D8E" w:rsidP="00851A77">
      <w:pPr>
        <w:spacing w:line="360" w:lineRule="auto"/>
        <w:ind w:firstLine="839"/>
        <w:jc w:val="both"/>
        <w:rPr>
          <w:sz w:val="24"/>
          <w:lang w:val="id-ID"/>
        </w:rPr>
      </w:pPr>
    </w:p>
    <w:p w14:paraId="51AEA5DC" w14:textId="77777777" w:rsidR="00E76D8E" w:rsidRDefault="00E76D8E" w:rsidP="00851A77">
      <w:pPr>
        <w:spacing w:line="360" w:lineRule="auto"/>
        <w:ind w:firstLine="839"/>
        <w:jc w:val="both"/>
        <w:rPr>
          <w:sz w:val="24"/>
          <w:lang w:val="id-ID"/>
        </w:rPr>
      </w:pPr>
    </w:p>
    <w:p w14:paraId="341DB833" w14:textId="77777777" w:rsidR="00E76D8E" w:rsidRDefault="00E76D8E" w:rsidP="00851A77">
      <w:pPr>
        <w:spacing w:line="360" w:lineRule="auto"/>
        <w:ind w:firstLine="839"/>
        <w:jc w:val="both"/>
        <w:rPr>
          <w:sz w:val="24"/>
          <w:lang w:val="id-ID"/>
        </w:rPr>
      </w:pPr>
    </w:p>
    <w:p w14:paraId="73304521" w14:textId="77777777" w:rsidR="00E76D8E" w:rsidRDefault="00E76D8E" w:rsidP="00851A77">
      <w:pPr>
        <w:spacing w:line="360" w:lineRule="auto"/>
        <w:ind w:firstLine="839"/>
        <w:jc w:val="both"/>
        <w:rPr>
          <w:sz w:val="24"/>
          <w:lang w:val="id-ID"/>
        </w:rPr>
      </w:pPr>
    </w:p>
    <w:p w14:paraId="1DD90391" w14:textId="77777777" w:rsidR="00E76D8E" w:rsidRDefault="00E76D8E" w:rsidP="00851A77">
      <w:pPr>
        <w:spacing w:line="360" w:lineRule="auto"/>
        <w:ind w:firstLine="839"/>
        <w:jc w:val="both"/>
        <w:rPr>
          <w:sz w:val="24"/>
          <w:lang w:val="id-ID"/>
        </w:rPr>
      </w:pPr>
    </w:p>
    <w:p w14:paraId="296A9FD4" w14:textId="77777777" w:rsidR="00E76D8E" w:rsidRDefault="00E76D8E" w:rsidP="00851A77">
      <w:pPr>
        <w:spacing w:line="360" w:lineRule="auto"/>
        <w:ind w:firstLine="839"/>
        <w:jc w:val="both"/>
        <w:rPr>
          <w:sz w:val="24"/>
          <w:lang w:val="id-ID"/>
        </w:rPr>
      </w:pPr>
    </w:p>
    <w:p w14:paraId="7A824CCC" w14:textId="77777777" w:rsidR="00E76D8E" w:rsidRDefault="00E76D8E" w:rsidP="00851A77">
      <w:pPr>
        <w:spacing w:line="360" w:lineRule="auto"/>
        <w:ind w:firstLine="839"/>
        <w:jc w:val="both"/>
        <w:rPr>
          <w:sz w:val="24"/>
          <w:lang w:val="id-ID"/>
        </w:rPr>
      </w:pPr>
    </w:p>
    <w:p w14:paraId="73C92491" w14:textId="77777777" w:rsidR="00E76D8E" w:rsidRDefault="00E76D8E" w:rsidP="00851A77">
      <w:pPr>
        <w:spacing w:line="360" w:lineRule="auto"/>
        <w:ind w:firstLine="839"/>
        <w:jc w:val="both"/>
        <w:rPr>
          <w:sz w:val="24"/>
          <w:lang w:val="id-ID"/>
        </w:rPr>
      </w:pPr>
    </w:p>
    <w:p w14:paraId="33A87BDA" w14:textId="77777777" w:rsidR="00743B2C" w:rsidRPr="00851A77" w:rsidRDefault="00743B2C" w:rsidP="00851A77">
      <w:pPr>
        <w:spacing w:line="360" w:lineRule="auto"/>
        <w:ind w:firstLine="839"/>
        <w:jc w:val="both"/>
        <w:rPr>
          <w:sz w:val="24"/>
          <w:lang w:val="id-ID"/>
        </w:rPr>
      </w:pPr>
    </w:p>
    <w:p w14:paraId="0B34B3E5" w14:textId="0D29D122"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Buku Besar</w:t>
      </w:r>
    </w:p>
    <w:p w14:paraId="7FE6170D" w14:textId="2A6B877E" w:rsidR="00880E9F" w:rsidRDefault="00355DBF" w:rsidP="004C4AA9">
      <w:pPr>
        <w:pStyle w:val="ParagrifIsi"/>
      </w:pPr>
      <w:r w:rsidRPr="00355DBF">
        <w:t>Pada Gambar 3.</w:t>
      </w:r>
      <w:r>
        <w:rPr>
          <w:lang w:val="id-ID"/>
        </w:rPr>
        <w:t xml:space="preserve"> </w:t>
      </w:r>
      <w:r>
        <w:t>30</w:t>
      </w:r>
      <w:r w:rsidRPr="00355DBF">
        <w:t xml:space="preserve"> berikut ini adalah </w:t>
      </w:r>
      <w:r w:rsidRPr="00355DBF">
        <w:rPr>
          <w:i/>
        </w:rPr>
        <w:t xml:space="preserve">sequence diagram </w:t>
      </w:r>
      <w:r w:rsidRPr="00355DBF">
        <w:t xml:space="preserve">dari </w:t>
      </w:r>
      <w:r w:rsidRPr="00355DBF">
        <w:rPr>
          <w:lang w:val="id-ID"/>
        </w:rPr>
        <w:t>melihat laporan buku besar yang dilakukan</w:t>
      </w:r>
      <w:r w:rsidRPr="00355DBF">
        <w:t xml:space="preserve"> oleh </w:t>
      </w:r>
      <w:r w:rsidRPr="00355DBF">
        <w:rPr>
          <w:lang w:val="id-ID"/>
        </w:rPr>
        <w:t>pegawai keuangan pada</w:t>
      </w:r>
      <w:r w:rsidRPr="00355DBF">
        <w:t xml:space="preserve"> sistem</w:t>
      </w:r>
      <w:r w:rsidR="00880E9F" w:rsidRPr="00880E9F">
        <w:t>.</w:t>
      </w:r>
    </w:p>
    <w:p w14:paraId="536D7D29" w14:textId="4510902E" w:rsidR="00B451B0" w:rsidRDefault="00786FCB" w:rsidP="005C0901">
      <w:pPr>
        <w:pStyle w:val="ParagrifIsi"/>
        <w:jc w:val="center"/>
      </w:pPr>
      <w:r w:rsidRPr="00161025">
        <w:rPr>
          <w:noProof/>
          <w:lang w:val="en-US" w:eastAsia="en-US"/>
        </w:rPr>
        <w:drawing>
          <wp:inline distT="0" distB="0" distL="0" distR="0" wp14:anchorId="27780C3B" wp14:editId="4379ECE7">
            <wp:extent cx="3905250" cy="3172558"/>
            <wp:effectExtent l="0" t="0" r="0" b="8890"/>
            <wp:docPr id="259" name="Picture 259" descr="D:\F\Kuliah\TUGAS AKHIR\TA2\PUNYA FARIS\DIAGRAM\PNG\SEQUENCE\SEQUENCE DIAGRAM MELIHAT LAPORAN BUKU BESA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F\Kuliah\TUGAS AKHIR\TA2\PUNYA FARIS\DIAGRAM\PNG\SEQUENCE\SEQUENCE DIAGRAM MELIHAT LAPORAN BUKU BESAR.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13173" cy="3178994"/>
                    </a:xfrm>
                    <a:prstGeom prst="rect">
                      <a:avLst/>
                    </a:prstGeom>
                    <a:noFill/>
                    <a:ln>
                      <a:noFill/>
                    </a:ln>
                  </pic:spPr>
                </pic:pic>
              </a:graphicData>
            </a:graphic>
          </wp:inline>
        </w:drawing>
      </w:r>
    </w:p>
    <w:p w14:paraId="7D8C18B5" w14:textId="65F3ED0B" w:rsidR="00B451B0" w:rsidRDefault="00B451B0" w:rsidP="00B451B0">
      <w:pPr>
        <w:pStyle w:val="Caption"/>
        <w:rPr>
          <w:lang w:val="id-ID"/>
        </w:rPr>
      </w:pPr>
      <w:bookmarkStart w:id="196" w:name="_Toc101083700"/>
      <w:bookmarkStart w:id="197" w:name="_Toc105002712"/>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30</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melihat laporan buku besar</w:t>
      </w:r>
      <w:bookmarkEnd w:id="196"/>
      <w:bookmarkEnd w:id="197"/>
    </w:p>
    <w:p w14:paraId="2EDB795B" w14:textId="205D9FD0" w:rsidR="00E76D8E" w:rsidRPr="00E76D8E" w:rsidRDefault="00E76D8E" w:rsidP="00E76D8E">
      <w:pPr>
        <w:spacing w:line="360" w:lineRule="auto"/>
        <w:ind w:firstLine="839"/>
        <w:jc w:val="both"/>
        <w:rPr>
          <w:sz w:val="24"/>
          <w:lang w:val="id-ID"/>
        </w:rPr>
      </w:pPr>
      <w:r w:rsidRPr="00E76D8E">
        <w:rPr>
          <w:sz w:val="24"/>
          <w:lang w:val="id-ID"/>
        </w:rPr>
        <w:t xml:space="preserve">Pada Gambar </w:t>
      </w:r>
      <w:r>
        <w:rPr>
          <w:sz w:val="24"/>
          <w:lang w:val="id-ID"/>
        </w:rPr>
        <w:t>3. 30</w:t>
      </w:r>
      <w:r w:rsidRPr="00E76D8E">
        <w:rPr>
          <w:sz w:val="24"/>
          <w:lang w:val="id-ID"/>
        </w:rPr>
        <w:t xml:space="preserve">, dapat dilihat bahwa aktor yang terlibat pada </w:t>
      </w:r>
      <w:r w:rsidRPr="00E76D8E">
        <w:rPr>
          <w:i/>
          <w:sz w:val="24"/>
          <w:lang w:val="id-ID"/>
        </w:rPr>
        <w:t xml:space="preserve">sequence diagram </w:t>
      </w:r>
      <w:r w:rsidRPr="00E76D8E">
        <w:rPr>
          <w:sz w:val="24"/>
          <w:lang w:val="id-ID"/>
        </w:rPr>
        <w:t>kali ini adalah pegawai keuangan. Pegawai keuangan dapat melihat dan memilih periode laporan buku besar. Untuk melihat laporan buku besar</w:t>
      </w:r>
      <w:r w:rsidRPr="00E76D8E">
        <w:rPr>
          <w:i/>
          <w:sz w:val="24"/>
          <w:lang w:val="id-ID"/>
        </w:rPr>
        <w:t xml:space="preserve">, </w:t>
      </w:r>
      <w:r w:rsidRPr="00E76D8E">
        <w:rPr>
          <w:sz w:val="24"/>
          <w:lang w:val="id-ID"/>
        </w:rPr>
        <w:t xml:space="preserve">aktor mengakses kelas antarmuka dengan menekan tombol menu laporan buku besar, lalu kelas antarmuka mengambil seluruh data laporan buku besar dari </w:t>
      </w:r>
      <w:r w:rsidRPr="00E76D8E">
        <w:rPr>
          <w:i/>
          <w:sz w:val="24"/>
          <w:lang w:val="id-ID"/>
        </w:rPr>
        <w:t xml:space="preserve">database. </w:t>
      </w:r>
      <w:r w:rsidRPr="00E76D8E">
        <w:rPr>
          <w:sz w:val="24"/>
          <w:lang w:val="id-ID"/>
        </w:rPr>
        <w:t>Selanjutnya, sistem akan kembali ke kelas antarmuka beserta data</w:t>
      </w:r>
      <w:r w:rsidRPr="00E76D8E">
        <w:rPr>
          <w:i/>
          <w:sz w:val="24"/>
          <w:lang w:val="id-ID"/>
        </w:rPr>
        <w:t xml:space="preserve"> </w:t>
      </w:r>
      <w:r w:rsidRPr="00E76D8E">
        <w:rPr>
          <w:sz w:val="24"/>
          <w:lang w:val="id-ID"/>
        </w:rPr>
        <w:t xml:space="preserve">laporan buku besar. </w:t>
      </w:r>
    </w:p>
    <w:p w14:paraId="6649E5B8" w14:textId="3BFEBDE7" w:rsidR="00BD0668" w:rsidRDefault="00E76D8E" w:rsidP="00BD0668">
      <w:pPr>
        <w:spacing w:line="360" w:lineRule="auto"/>
        <w:ind w:firstLine="839"/>
        <w:jc w:val="both"/>
        <w:rPr>
          <w:sz w:val="24"/>
          <w:lang w:val="id-ID"/>
        </w:rPr>
      </w:pPr>
      <w:r w:rsidRPr="00E76D8E">
        <w:rPr>
          <w:sz w:val="24"/>
          <w:lang w:val="id-ID"/>
        </w:rPr>
        <w:t xml:space="preserve">Sedangkan untuk memilih periode laporan buku besar, aktor memilih periode pada kelas antarmuka. Data periode laporan akan dikirimkan kedalam kelas </w:t>
      </w:r>
      <w:r w:rsidRPr="00E76D8E">
        <w:rPr>
          <w:i/>
          <w:sz w:val="24"/>
          <w:lang w:val="id-ID"/>
        </w:rPr>
        <w:t>database</w:t>
      </w:r>
      <w:r w:rsidRPr="00E76D8E">
        <w:rPr>
          <w:sz w:val="24"/>
          <w:lang w:val="id-ID"/>
        </w:rPr>
        <w:t>, selanjutnya sistem akan kembali ke kelas antarmuka beserta data laporan buku besar pada periode terpilih</w:t>
      </w:r>
      <w:r w:rsidR="00851A77" w:rsidRPr="00851A77">
        <w:rPr>
          <w:sz w:val="24"/>
          <w:lang w:val="id-ID"/>
        </w:rPr>
        <w:t>.</w:t>
      </w:r>
    </w:p>
    <w:p w14:paraId="36C81CA3" w14:textId="77777777" w:rsidR="00BD0668" w:rsidRDefault="00BD0668" w:rsidP="00BD0668">
      <w:pPr>
        <w:spacing w:line="360" w:lineRule="auto"/>
        <w:ind w:firstLine="839"/>
        <w:jc w:val="both"/>
        <w:rPr>
          <w:sz w:val="24"/>
          <w:lang w:val="id-ID"/>
        </w:rPr>
      </w:pPr>
    </w:p>
    <w:p w14:paraId="4BB21740" w14:textId="77777777" w:rsidR="0032750B" w:rsidRDefault="0032750B" w:rsidP="00BD0668">
      <w:pPr>
        <w:spacing w:line="360" w:lineRule="auto"/>
        <w:ind w:firstLine="839"/>
        <w:jc w:val="both"/>
        <w:rPr>
          <w:sz w:val="24"/>
          <w:lang w:val="id-ID"/>
        </w:rPr>
      </w:pPr>
    </w:p>
    <w:p w14:paraId="5C7B611E" w14:textId="77777777" w:rsidR="0032750B" w:rsidRPr="00851A77" w:rsidRDefault="0032750B" w:rsidP="00BD0668">
      <w:pPr>
        <w:spacing w:line="360" w:lineRule="auto"/>
        <w:ind w:firstLine="839"/>
        <w:jc w:val="both"/>
        <w:rPr>
          <w:sz w:val="24"/>
          <w:lang w:val="id-ID"/>
        </w:rPr>
      </w:pPr>
    </w:p>
    <w:p w14:paraId="390F5D23" w14:textId="73B0BD93"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Buku Besar</w:t>
      </w:r>
    </w:p>
    <w:p w14:paraId="1D74D4AB" w14:textId="631BB1D7" w:rsidR="00880E9F" w:rsidRDefault="00355DBF" w:rsidP="004C4AA9">
      <w:pPr>
        <w:pStyle w:val="ParagrifIsi"/>
      </w:pPr>
      <w:r w:rsidRPr="00355DBF">
        <w:t>P</w:t>
      </w:r>
      <w:r>
        <w:t>ada Gambar 3.</w:t>
      </w:r>
      <w:r>
        <w:rPr>
          <w:lang w:val="id-ID"/>
        </w:rPr>
        <w:t xml:space="preserve"> </w:t>
      </w:r>
      <w:r>
        <w:t>31</w:t>
      </w:r>
      <w:r w:rsidRPr="00355DBF">
        <w:t xml:space="preserve"> berikut ini adalah </w:t>
      </w:r>
      <w:r w:rsidRPr="00355DBF">
        <w:rPr>
          <w:i/>
        </w:rPr>
        <w:t xml:space="preserve">sequence diagram </w:t>
      </w:r>
      <w:r w:rsidRPr="00355DBF">
        <w:t xml:space="preserve">dari </w:t>
      </w:r>
      <w:r w:rsidRPr="00355DBF">
        <w:rPr>
          <w:lang w:val="id-ID"/>
        </w:rPr>
        <w:t>mencetak laporan buku besar yang dilakukan</w:t>
      </w:r>
      <w:r w:rsidRPr="00355DBF">
        <w:t xml:space="preserve"> oleh </w:t>
      </w:r>
      <w:r w:rsidRPr="00355DBF">
        <w:rPr>
          <w:lang w:val="id-ID"/>
        </w:rPr>
        <w:t>pegawai keuangan pada</w:t>
      </w:r>
      <w:r w:rsidRPr="00355DBF">
        <w:t xml:space="preserve"> sistem</w:t>
      </w:r>
      <w:r w:rsidR="00880E9F" w:rsidRPr="00880E9F">
        <w:t>.</w:t>
      </w:r>
    </w:p>
    <w:p w14:paraId="5375C4DF" w14:textId="67E0F181" w:rsidR="00B451B0" w:rsidRDefault="00786FCB" w:rsidP="005C0901">
      <w:pPr>
        <w:pStyle w:val="ParagrifIsi"/>
        <w:jc w:val="center"/>
      </w:pPr>
      <w:r w:rsidRPr="00161025">
        <w:rPr>
          <w:noProof/>
          <w:lang w:val="en-US" w:eastAsia="en-US"/>
        </w:rPr>
        <w:drawing>
          <wp:inline distT="0" distB="0" distL="0" distR="0" wp14:anchorId="3B9DCF1C" wp14:editId="301F3892">
            <wp:extent cx="3914775" cy="2005129"/>
            <wp:effectExtent l="0" t="0" r="0" b="0"/>
            <wp:docPr id="261" name="Picture 261" descr="D:\F\Kuliah\TUGAS AKHIR\TA2\PUNYA FARIS\DIAGRAM\PNG\SEQUENCE\SEQUENCE DIAGRAM MENCETAK LAPORAN BUKU BESA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D:\F\Kuliah\TUGAS AKHIR\TA2\PUNYA FARIS\DIAGRAM\PNG\SEQUENCE\SEQUENCE DIAGRAM MENCETAK LAPORAN BUKU BESAR.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1555" cy="2013724"/>
                    </a:xfrm>
                    <a:prstGeom prst="rect">
                      <a:avLst/>
                    </a:prstGeom>
                    <a:noFill/>
                    <a:ln>
                      <a:noFill/>
                    </a:ln>
                  </pic:spPr>
                </pic:pic>
              </a:graphicData>
            </a:graphic>
          </wp:inline>
        </w:drawing>
      </w:r>
    </w:p>
    <w:p w14:paraId="4858127E" w14:textId="70611A7F" w:rsidR="00B451B0" w:rsidRDefault="00B451B0" w:rsidP="00B451B0">
      <w:pPr>
        <w:pStyle w:val="Caption"/>
        <w:rPr>
          <w:lang w:val="id-ID"/>
        </w:rPr>
      </w:pPr>
      <w:bookmarkStart w:id="198" w:name="_Toc101083701"/>
      <w:bookmarkStart w:id="199" w:name="_Toc105002713"/>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31</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laporan buku besar</w:t>
      </w:r>
      <w:bookmarkEnd w:id="198"/>
      <w:bookmarkEnd w:id="199"/>
    </w:p>
    <w:p w14:paraId="54B5B49A" w14:textId="2437258D" w:rsidR="00851A77" w:rsidRDefault="00E81C56" w:rsidP="00851A77">
      <w:pPr>
        <w:spacing w:line="360" w:lineRule="auto"/>
        <w:ind w:firstLine="839"/>
        <w:jc w:val="both"/>
        <w:rPr>
          <w:sz w:val="24"/>
          <w:lang w:val="id-ID"/>
        </w:rPr>
      </w:pPr>
      <w:r w:rsidRPr="00E81C56">
        <w:rPr>
          <w:sz w:val="24"/>
          <w:lang w:val="id-ID"/>
        </w:rPr>
        <w:t xml:space="preserve">Pada Gambar </w:t>
      </w:r>
      <w:r>
        <w:rPr>
          <w:sz w:val="24"/>
          <w:lang w:val="id-ID"/>
        </w:rPr>
        <w:t>3. 31</w:t>
      </w:r>
      <w:r w:rsidRPr="00E81C56">
        <w:rPr>
          <w:sz w:val="24"/>
          <w:lang w:val="id-ID"/>
        </w:rPr>
        <w:t xml:space="preserve">, dapat dilihat bahwa aktor yang terlibat pada </w:t>
      </w:r>
      <w:r w:rsidRPr="00E81C56">
        <w:rPr>
          <w:i/>
          <w:sz w:val="24"/>
          <w:lang w:val="id-ID"/>
        </w:rPr>
        <w:t xml:space="preserve">sequence diagram </w:t>
      </w:r>
      <w:r w:rsidRPr="00E81C56">
        <w:rPr>
          <w:sz w:val="24"/>
          <w:lang w:val="id-ID"/>
        </w:rPr>
        <w:t>kali ini adalah pegawai keuangan. Pegawai keuangan dapat mencetak laporan buku besar. Untuk mencetak laporan buku besar</w:t>
      </w:r>
      <w:r w:rsidRPr="00E81C56">
        <w:rPr>
          <w:i/>
          <w:sz w:val="24"/>
          <w:lang w:val="id-ID"/>
        </w:rPr>
        <w:t xml:space="preserve">, </w:t>
      </w:r>
      <w:r w:rsidRPr="00E81C56">
        <w:rPr>
          <w:sz w:val="24"/>
          <w:lang w:val="id-ID"/>
        </w:rPr>
        <w:t xml:space="preserve">aktor mengakses kelas antarmuka dengan menekan tombol </w:t>
      </w:r>
      <w:r w:rsidRPr="00E81C56">
        <w:rPr>
          <w:i/>
          <w:sz w:val="24"/>
          <w:lang w:val="id-ID"/>
        </w:rPr>
        <w:t>export</w:t>
      </w:r>
      <w:r w:rsidRPr="00E81C56">
        <w:rPr>
          <w:sz w:val="24"/>
          <w:lang w:val="id-ID"/>
        </w:rPr>
        <w:t xml:space="preserve">, lalu kelas antarmuka mengambil seluruh data laporan buku besar dari </w:t>
      </w:r>
      <w:r w:rsidRPr="00E81C56">
        <w:rPr>
          <w:i/>
          <w:sz w:val="24"/>
          <w:lang w:val="id-ID"/>
        </w:rPr>
        <w:t xml:space="preserve">database. </w:t>
      </w:r>
      <w:r w:rsidRPr="00E81C56">
        <w:rPr>
          <w:sz w:val="24"/>
          <w:lang w:val="id-ID"/>
        </w:rPr>
        <w:t xml:space="preserve">Selanjutnya, sistem akan kembali ke kelas antarmuka dan memberikan keluaran berupa </w:t>
      </w:r>
      <w:r w:rsidRPr="00E81C56">
        <w:rPr>
          <w:i/>
          <w:sz w:val="24"/>
          <w:lang w:val="id-ID"/>
        </w:rPr>
        <w:t xml:space="preserve">file export </w:t>
      </w:r>
      <w:r w:rsidRPr="00E81C56">
        <w:rPr>
          <w:sz w:val="24"/>
          <w:lang w:val="id-ID"/>
        </w:rPr>
        <w:t>laporan buku besar</w:t>
      </w:r>
      <w:r w:rsidR="00851A77" w:rsidRPr="00851A77">
        <w:rPr>
          <w:sz w:val="24"/>
          <w:lang w:val="id-ID"/>
        </w:rPr>
        <w:t>.</w:t>
      </w:r>
    </w:p>
    <w:p w14:paraId="1B96D5CA" w14:textId="77777777" w:rsidR="00BD0668" w:rsidRDefault="00BD0668" w:rsidP="00851A77">
      <w:pPr>
        <w:spacing w:line="360" w:lineRule="auto"/>
        <w:ind w:firstLine="839"/>
        <w:jc w:val="both"/>
        <w:rPr>
          <w:sz w:val="24"/>
          <w:lang w:val="id-ID"/>
        </w:rPr>
      </w:pPr>
    </w:p>
    <w:p w14:paraId="049460C2" w14:textId="77777777" w:rsidR="00BD0668" w:rsidRDefault="00BD0668" w:rsidP="00851A77">
      <w:pPr>
        <w:spacing w:line="360" w:lineRule="auto"/>
        <w:ind w:firstLine="839"/>
        <w:jc w:val="both"/>
        <w:rPr>
          <w:sz w:val="24"/>
          <w:lang w:val="id-ID"/>
        </w:rPr>
      </w:pPr>
    </w:p>
    <w:p w14:paraId="4B5092B2" w14:textId="77777777" w:rsidR="00BD0668" w:rsidRDefault="00BD0668" w:rsidP="00851A77">
      <w:pPr>
        <w:spacing w:line="360" w:lineRule="auto"/>
        <w:ind w:firstLine="839"/>
        <w:jc w:val="both"/>
        <w:rPr>
          <w:sz w:val="24"/>
          <w:lang w:val="id-ID"/>
        </w:rPr>
      </w:pPr>
    </w:p>
    <w:p w14:paraId="6D18948C" w14:textId="77777777" w:rsidR="00BD0668" w:rsidRDefault="00BD0668" w:rsidP="00851A77">
      <w:pPr>
        <w:spacing w:line="360" w:lineRule="auto"/>
        <w:ind w:firstLine="839"/>
        <w:jc w:val="both"/>
        <w:rPr>
          <w:sz w:val="24"/>
          <w:lang w:val="id-ID"/>
        </w:rPr>
      </w:pPr>
    </w:p>
    <w:p w14:paraId="6307AF8D" w14:textId="77777777" w:rsidR="00BD0668" w:rsidRDefault="00BD0668" w:rsidP="00851A77">
      <w:pPr>
        <w:spacing w:line="360" w:lineRule="auto"/>
        <w:ind w:firstLine="839"/>
        <w:jc w:val="both"/>
        <w:rPr>
          <w:sz w:val="24"/>
          <w:lang w:val="id-ID"/>
        </w:rPr>
      </w:pPr>
    </w:p>
    <w:p w14:paraId="38E69541" w14:textId="77777777" w:rsidR="00BD0668" w:rsidRDefault="00BD0668" w:rsidP="00851A77">
      <w:pPr>
        <w:spacing w:line="360" w:lineRule="auto"/>
        <w:ind w:firstLine="839"/>
        <w:jc w:val="both"/>
        <w:rPr>
          <w:sz w:val="24"/>
          <w:lang w:val="id-ID"/>
        </w:rPr>
      </w:pPr>
    </w:p>
    <w:p w14:paraId="00F8C113" w14:textId="77777777" w:rsidR="00BD0668" w:rsidRDefault="00BD0668" w:rsidP="00851A77">
      <w:pPr>
        <w:spacing w:line="360" w:lineRule="auto"/>
        <w:ind w:firstLine="839"/>
        <w:jc w:val="both"/>
        <w:rPr>
          <w:sz w:val="24"/>
          <w:lang w:val="id-ID"/>
        </w:rPr>
      </w:pPr>
    </w:p>
    <w:p w14:paraId="62139CF0" w14:textId="77777777" w:rsidR="00BD0668" w:rsidRDefault="00BD0668" w:rsidP="00851A77">
      <w:pPr>
        <w:spacing w:line="360" w:lineRule="auto"/>
        <w:ind w:firstLine="839"/>
        <w:jc w:val="both"/>
        <w:rPr>
          <w:sz w:val="24"/>
          <w:lang w:val="id-ID"/>
        </w:rPr>
      </w:pPr>
    </w:p>
    <w:p w14:paraId="25789562" w14:textId="77777777" w:rsidR="00BD0668" w:rsidRDefault="00BD0668" w:rsidP="00851A77">
      <w:pPr>
        <w:spacing w:line="360" w:lineRule="auto"/>
        <w:ind w:firstLine="839"/>
        <w:jc w:val="both"/>
        <w:rPr>
          <w:sz w:val="24"/>
          <w:lang w:val="id-ID"/>
        </w:rPr>
      </w:pPr>
    </w:p>
    <w:p w14:paraId="1E0788A6" w14:textId="77777777" w:rsidR="00BD0668" w:rsidRDefault="00BD0668" w:rsidP="00851A77">
      <w:pPr>
        <w:spacing w:line="360" w:lineRule="auto"/>
        <w:ind w:firstLine="839"/>
        <w:jc w:val="both"/>
        <w:rPr>
          <w:sz w:val="24"/>
          <w:lang w:val="id-ID"/>
        </w:rPr>
      </w:pPr>
    </w:p>
    <w:p w14:paraId="22121D0D" w14:textId="77777777" w:rsidR="00BD0668" w:rsidRDefault="00BD0668" w:rsidP="00851A77">
      <w:pPr>
        <w:spacing w:line="360" w:lineRule="auto"/>
        <w:ind w:firstLine="839"/>
        <w:jc w:val="both"/>
        <w:rPr>
          <w:sz w:val="24"/>
          <w:lang w:val="id-ID"/>
        </w:rPr>
      </w:pPr>
    </w:p>
    <w:p w14:paraId="17D11083" w14:textId="77777777" w:rsidR="0032750B" w:rsidRPr="00851A77" w:rsidRDefault="0032750B" w:rsidP="00851A77">
      <w:pPr>
        <w:spacing w:line="360" w:lineRule="auto"/>
        <w:ind w:firstLine="839"/>
        <w:jc w:val="both"/>
        <w:rPr>
          <w:sz w:val="24"/>
          <w:lang w:val="id-ID"/>
        </w:rPr>
      </w:pPr>
    </w:p>
    <w:p w14:paraId="260F6C81" w14:textId="6F022846"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Neraca Saldo</w:t>
      </w:r>
    </w:p>
    <w:p w14:paraId="38C2562C" w14:textId="0CD098C3" w:rsidR="00880E9F" w:rsidRDefault="00355DBF" w:rsidP="004C4AA9">
      <w:pPr>
        <w:pStyle w:val="ParagrifIsi"/>
        <w:rPr>
          <w:lang w:val="id-ID"/>
        </w:rPr>
      </w:pPr>
      <w:r w:rsidRPr="00355DBF">
        <w:t>P</w:t>
      </w:r>
      <w:r>
        <w:t>ada Gambar 3.</w:t>
      </w:r>
      <w:r>
        <w:rPr>
          <w:lang w:val="id-ID"/>
        </w:rPr>
        <w:t xml:space="preserve"> </w:t>
      </w:r>
      <w:r>
        <w:t>32</w:t>
      </w:r>
      <w:r w:rsidRPr="00355DBF">
        <w:t xml:space="preserve"> berikut ini adalah </w:t>
      </w:r>
      <w:r w:rsidRPr="00355DBF">
        <w:rPr>
          <w:i/>
        </w:rPr>
        <w:t xml:space="preserve">sequence diagram </w:t>
      </w:r>
      <w:r w:rsidRPr="00355DBF">
        <w:t xml:space="preserve">dari </w:t>
      </w:r>
      <w:r w:rsidRPr="00355DBF">
        <w:rPr>
          <w:lang w:val="id-ID"/>
        </w:rPr>
        <w:t>melihat laporan neraca saldo yang dilakukan</w:t>
      </w:r>
      <w:r w:rsidRPr="00355DBF">
        <w:t xml:space="preserve"> oleh </w:t>
      </w:r>
      <w:r w:rsidRPr="00355DBF">
        <w:rPr>
          <w:lang w:val="id-ID"/>
        </w:rPr>
        <w:t>pegawai keuangan pada</w:t>
      </w:r>
      <w:r w:rsidRPr="00355DBF">
        <w:t xml:space="preserve"> sistem</w:t>
      </w:r>
      <w:r>
        <w:rPr>
          <w:lang w:val="id-ID"/>
        </w:rPr>
        <w:t>.</w:t>
      </w:r>
    </w:p>
    <w:p w14:paraId="0BD1928E" w14:textId="09A91242" w:rsidR="00B451B0" w:rsidRDefault="00786FCB" w:rsidP="005C0901">
      <w:pPr>
        <w:pStyle w:val="ParagrifIsi"/>
        <w:jc w:val="center"/>
      </w:pPr>
      <w:r w:rsidRPr="008D0FD9">
        <w:rPr>
          <w:noProof/>
          <w:lang w:val="en-US" w:eastAsia="en-US"/>
        </w:rPr>
        <w:drawing>
          <wp:inline distT="0" distB="0" distL="0" distR="0" wp14:anchorId="362E2E44" wp14:editId="24B1BAB3">
            <wp:extent cx="3905250" cy="3172558"/>
            <wp:effectExtent l="0" t="0" r="0" b="8890"/>
            <wp:docPr id="271" name="Picture 271" descr="D:\F\Kuliah\TUGAS AKHIR\TA2\PUNYA FARIS\DIAGRAM\PNG\SEQUENCE\SEQUENCE DIAGRAM MELIHAT LAPORAN NERACA SALD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F\Kuliah\TUGAS AKHIR\TA2\PUNYA FARIS\DIAGRAM\PNG\SEQUENCE\SEQUENCE DIAGRAM MELIHAT LAPORAN NERACA SALDO.drawi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7959" cy="3174759"/>
                    </a:xfrm>
                    <a:prstGeom prst="rect">
                      <a:avLst/>
                    </a:prstGeom>
                    <a:noFill/>
                    <a:ln>
                      <a:noFill/>
                    </a:ln>
                  </pic:spPr>
                </pic:pic>
              </a:graphicData>
            </a:graphic>
          </wp:inline>
        </w:drawing>
      </w:r>
    </w:p>
    <w:p w14:paraId="00AB58FB" w14:textId="6FA1FD9A" w:rsidR="00B451B0" w:rsidRDefault="00B451B0" w:rsidP="00B451B0">
      <w:pPr>
        <w:pStyle w:val="Caption"/>
        <w:rPr>
          <w:lang w:val="id-ID"/>
        </w:rPr>
      </w:pPr>
      <w:bookmarkStart w:id="200" w:name="_Toc101083702"/>
      <w:bookmarkStart w:id="201" w:name="_Toc105002714"/>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32</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melihat laporan neraca saldo</w:t>
      </w:r>
      <w:bookmarkEnd w:id="200"/>
      <w:bookmarkEnd w:id="201"/>
    </w:p>
    <w:p w14:paraId="4D4C76AB" w14:textId="7C089290" w:rsidR="00BD0668" w:rsidRPr="00BD0668" w:rsidRDefault="00BD0668" w:rsidP="00BD0668">
      <w:pPr>
        <w:spacing w:line="360" w:lineRule="auto"/>
        <w:ind w:firstLine="839"/>
        <w:jc w:val="both"/>
        <w:rPr>
          <w:sz w:val="24"/>
          <w:lang w:val="id-ID"/>
        </w:rPr>
      </w:pPr>
      <w:r w:rsidRPr="00BD0668">
        <w:rPr>
          <w:sz w:val="24"/>
          <w:lang w:val="id-ID"/>
        </w:rPr>
        <w:t xml:space="preserve">Pada Gambar </w:t>
      </w:r>
      <w:r w:rsidR="0095414F">
        <w:rPr>
          <w:sz w:val="24"/>
          <w:lang w:val="id-ID"/>
        </w:rPr>
        <w:t>3. 32</w:t>
      </w:r>
      <w:r w:rsidRPr="00BD0668">
        <w:rPr>
          <w:sz w:val="24"/>
          <w:lang w:val="id-ID"/>
        </w:rPr>
        <w:t xml:space="preserve">, dapat dilihat bahwa aktor yang terlibat pada </w:t>
      </w:r>
      <w:r w:rsidRPr="00BD0668">
        <w:rPr>
          <w:i/>
          <w:sz w:val="24"/>
          <w:lang w:val="id-ID"/>
        </w:rPr>
        <w:t xml:space="preserve">sequence diagram </w:t>
      </w:r>
      <w:r w:rsidRPr="00BD0668">
        <w:rPr>
          <w:sz w:val="24"/>
          <w:lang w:val="id-ID"/>
        </w:rPr>
        <w:t>kali ini adalah pegawai keuangan. Pegawai keuangan dapat melihat dan memilih periode laporan neraca saldo. Untuk melihat laporan neraca saldo</w:t>
      </w:r>
      <w:r w:rsidRPr="00BD0668">
        <w:rPr>
          <w:i/>
          <w:sz w:val="24"/>
          <w:lang w:val="id-ID"/>
        </w:rPr>
        <w:t xml:space="preserve">, </w:t>
      </w:r>
      <w:r w:rsidRPr="00BD0668">
        <w:rPr>
          <w:sz w:val="24"/>
          <w:lang w:val="id-ID"/>
        </w:rPr>
        <w:t xml:space="preserve">aktor mengakses kelas antarmuka dengan menekan tombol menu laporan neraca saldo, lalu kelas antarmuka mengambil seluruh data laporan neraca saldo dari </w:t>
      </w:r>
      <w:r w:rsidRPr="00BD0668">
        <w:rPr>
          <w:i/>
          <w:sz w:val="24"/>
          <w:lang w:val="id-ID"/>
        </w:rPr>
        <w:t xml:space="preserve">database. </w:t>
      </w:r>
      <w:r w:rsidRPr="00BD0668">
        <w:rPr>
          <w:sz w:val="24"/>
          <w:lang w:val="id-ID"/>
        </w:rPr>
        <w:t>Selanjutnya, sistem akan kembali ke kelas antarmuka beserta data</w:t>
      </w:r>
      <w:r w:rsidRPr="00BD0668">
        <w:rPr>
          <w:i/>
          <w:sz w:val="24"/>
          <w:lang w:val="id-ID"/>
        </w:rPr>
        <w:t xml:space="preserve"> </w:t>
      </w:r>
      <w:r w:rsidRPr="00BD0668">
        <w:rPr>
          <w:sz w:val="24"/>
          <w:lang w:val="id-ID"/>
        </w:rPr>
        <w:t xml:space="preserve">laporan neraca saldo. </w:t>
      </w:r>
    </w:p>
    <w:p w14:paraId="34D46D8D" w14:textId="6142CB4E" w:rsidR="00851A77" w:rsidRDefault="00BD0668" w:rsidP="00BD0668">
      <w:pPr>
        <w:spacing w:line="360" w:lineRule="auto"/>
        <w:ind w:firstLine="839"/>
        <w:jc w:val="both"/>
        <w:rPr>
          <w:sz w:val="24"/>
          <w:lang w:val="id-ID"/>
        </w:rPr>
      </w:pPr>
      <w:r w:rsidRPr="00BD0668">
        <w:rPr>
          <w:sz w:val="24"/>
          <w:lang w:val="id-ID"/>
        </w:rPr>
        <w:t xml:space="preserve">Sedangkan untuk memilih periode laporan neraca saldo, aktor memilih periode pada kelas antarmuka. Data periode laporan akan dikirimkan kedalam kelas </w:t>
      </w:r>
      <w:r w:rsidRPr="00BD0668">
        <w:rPr>
          <w:i/>
          <w:sz w:val="24"/>
          <w:lang w:val="id-ID"/>
        </w:rPr>
        <w:t>database</w:t>
      </w:r>
      <w:r w:rsidRPr="00BD0668">
        <w:rPr>
          <w:sz w:val="24"/>
          <w:lang w:val="id-ID"/>
        </w:rPr>
        <w:t>, selanjutnya sistem akan kembali ke kelas antarmuka beserta data laporan neraca saldo pada periode terpilih</w:t>
      </w:r>
      <w:r w:rsidR="00851A77" w:rsidRPr="00851A77">
        <w:rPr>
          <w:sz w:val="24"/>
          <w:lang w:val="id-ID"/>
        </w:rPr>
        <w:t>.</w:t>
      </w:r>
    </w:p>
    <w:p w14:paraId="6FEB94EC" w14:textId="77777777" w:rsidR="0095414F" w:rsidRDefault="0095414F" w:rsidP="00BD0668">
      <w:pPr>
        <w:spacing w:line="360" w:lineRule="auto"/>
        <w:ind w:firstLine="839"/>
        <w:jc w:val="both"/>
        <w:rPr>
          <w:sz w:val="24"/>
          <w:lang w:val="id-ID"/>
        </w:rPr>
      </w:pPr>
    </w:p>
    <w:p w14:paraId="4A733FAA" w14:textId="77777777" w:rsidR="0032750B" w:rsidRDefault="0032750B" w:rsidP="00BD0668">
      <w:pPr>
        <w:spacing w:line="360" w:lineRule="auto"/>
        <w:ind w:firstLine="839"/>
        <w:jc w:val="both"/>
        <w:rPr>
          <w:sz w:val="24"/>
          <w:lang w:val="id-ID"/>
        </w:rPr>
      </w:pPr>
    </w:p>
    <w:p w14:paraId="34EE0B68" w14:textId="77777777" w:rsidR="0032750B" w:rsidRPr="00851A77" w:rsidRDefault="0032750B" w:rsidP="00BD0668">
      <w:pPr>
        <w:spacing w:line="360" w:lineRule="auto"/>
        <w:ind w:firstLine="839"/>
        <w:jc w:val="both"/>
        <w:rPr>
          <w:sz w:val="24"/>
          <w:lang w:val="id-ID"/>
        </w:rPr>
      </w:pPr>
    </w:p>
    <w:p w14:paraId="1270B080" w14:textId="067F11E2"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Neraca Saldo</w:t>
      </w:r>
    </w:p>
    <w:p w14:paraId="082FE22A" w14:textId="69251913" w:rsidR="00880E9F" w:rsidRDefault="00B451B0" w:rsidP="004C4AA9">
      <w:pPr>
        <w:pStyle w:val="ParagrifIsi"/>
      </w:pPr>
      <w:r>
        <w:t>Pada Gambar 3.</w:t>
      </w:r>
      <w:r>
        <w:rPr>
          <w:lang w:val="id-ID"/>
        </w:rPr>
        <w:t xml:space="preserve"> </w:t>
      </w:r>
      <w:r>
        <w:t>33</w:t>
      </w:r>
      <w:r w:rsidRPr="00B451B0">
        <w:t xml:space="preserve"> berikut ini adalah </w:t>
      </w:r>
      <w:r w:rsidRPr="00B451B0">
        <w:rPr>
          <w:i/>
        </w:rPr>
        <w:t xml:space="preserve">sequence diagram </w:t>
      </w:r>
      <w:r w:rsidRPr="00B451B0">
        <w:t xml:space="preserve">dari </w:t>
      </w:r>
      <w:r w:rsidRPr="00B451B0">
        <w:rPr>
          <w:lang w:val="id-ID"/>
        </w:rPr>
        <w:t>mencetak laporan neraca saldo yang dilakukan</w:t>
      </w:r>
      <w:r w:rsidRPr="00B451B0">
        <w:t xml:space="preserve"> oleh </w:t>
      </w:r>
      <w:r w:rsidRPr="00B451B0">
        <w:rPr>
          <w:lang w:val="id-ID"/>
        </w:rPr>
        <w:t>pegawai keuangan pada</w:t>
      </w:r>
      <w:r w:rsidRPr="00B451B0">
        <w:t xml:space="preserve"> sistem</w:t>
      </w:r>
      <w:r w:rsidR="00880E9F" w:rsidRPr="00880E9F">
        <w:t>.</w:t>
      </w:r>
    </w:p>
    <w:p w14:paraId="5F239BE1" w14:textId="798439C5" w:rsidR="00B451B0" w:rsidRDefault="00786FCB" w:rsidP="005C0901">
      <w:pPr>
        <w:pStyle w:val="ParagrifIsi"/>
        <w:jc w:val="center"/>
      </w:pPr>
      <w:r w:rsidRPr="001950C3">
        <w:rPr>
          <w:noProof/>
          <w:lang w:val="en-US" w:eastAsia="en-US"/>
        </w:rPr>
        <w:drawing>
          <wp:inline distT="0" distB="0" distL="0" distR="0" wp14:anchorId="60A92DE1" wp14:editId="5551FF8E">
            <wp:extent cx="3905248" cy="2000250"/>
            <wp:effectExtent l="0" t="0" r="635" b="0"/>
            <wp:docPr id="272" name="Picture 272" descr="D:\F\Kuliah\TUGAS AKHIR\TA2\PUNYA FARIS\DIAGRAM\PNG\SEQUENCE\SEQUENCE DIAGRAM MENCETAK LAPORAN NERACA SALD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F\Kuliah\TUGAS AKHIR\TA2\PUNYA FARIS\DIAGRAM\PNG\SEQUENCE\SEQUENCE DIAGRAM MENCETAK LAPORAN NERACA SALDO.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3883" cy="2004673"/>
                    </a:xfrm>
                    <a:prstGeom prst="rect">
                      <a:avLst/>
                    </a:prstGeom>
                    <a:noFill/>
                    <a:ln>
                      <a:noFill/>
                    </a:ln>
                  </pic:spPr>
                </pic:pic>
              </a:graphicData>
            </a:graphic>
          </wp:inline>
        </w:drawing>
      </w:r>
    </w:p>
    <w:p w14:paraId="145F5D77" w14:textId="22F95353" w:rsidR="00B451B0" w:rsidRDefault="00B451B0" w:rsidP="00B451B0">
      <w:pPr>
        <w:pStyle w:val="Caption"/>
        <w:rPr>
          <w:lang w:val="id-ID"/>
        </w:rPr>
      </w:pPr>
      <w:bookmarkStart w:id="202" w:name="_Toc101083703"/>
      <w:bookmarkStart w:id="203" w:name="_Toc105002715"/>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33</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laporan neraca saldo</w:t>
      </w:r>
      <w:bookmarkEnd w:id="202"/>
      <w:bookmarkEnd w:id="203"/>
    </w:p>
    <w:p w14:paraId="58BEFF2A" w14:textId="5811A5A6" w:rsidR="00851A77" w:rsidRDefault="00956F7F" w:rsidP="00851A77">
      <w:pPr>
        <w:spacing w:line="360" w:lineRule="auto"/>
        <w:ind w:firstLine="839"/>
        <w:jc w:val="both"/>
        <w:rPr>
          <w:sz w:val="24"/>
          <w:lang w:val="id-ID"/>
        </w:rPr>
      </w:pPr>
      <w:r w:rsidRPr="00956F7F">
        <w:rPr>
          <w:sz w:val="24"/>
          <w:lang w:val="id-ID"/>
        </w:rPr>
        <w:t xml:space="preserve">Pada Gambar </w:t>
      </w:r>
      <w:r>
        <w:rPr>
          <w:sz w:val="24"/>
          <w:lang w:val="id-ID"/>
        </w:rPr>
        <w:t>3. 33</w:t>
      </w:r>
      <w:r w:rsidRPr="00956F7F">
        <w:rPr>
          <w:sz w:val="24"/>
          <w:lang w:val="id-ID"/>
        </w:rPr>
        <w:t xml:space="preserve">, dapat dilihat bahwa aktor yang terlibat pada </w:t>
      </w:r>
      <w:r w:rsidRPr="00956F7F">
        <w:rPr>
          <w:i/>
          <w:sz w:val="24"/>
          <w:lang w:val="id-ID"/>
        </w:rPr>
        <w:t xml:space="preserve">sequence diagram </w:t>
      </w:r>
      <w:r w:rsidRPr="00956F7F">
        <w:rPr>
          <w:sz w:val="24"/>
          <w:lang w:val="id-ID"/>
        </w:rPr>
        <w:t>kali ini adalah pegawai keuangan. Pegawai keuangan dapat mencetak laporan neraca saldo. Untuk mencetak laporan neraca saldo</w:t>
      </w:r>
      <w:r w:rsidRPr="00956F7F">
        <w:rPr>
          <w:i/>
          <w:sz w:val="24"/>
          <w:lang w:val="id-ID"/>
        </w:rPr>
        <w:t xml:space="preserve">, </w:t>
      </w:r>
      <w:r w:rsidRPr="00956F7F">
        <w:rPr>
          <w:sz w:val="24"/>
          <w:lang w:val="id-ID"/>
        </w:rPr>
        <w:t xml:space="preserve">aktor mengakses kelas antarmuka dengan menekan tombol </w:t>
      </w:r>
      <w:r w:rsidRPr="00956F7F">
        <w:rPr>
          <w:i/>
          <w:sz w:val="24"/>
          <w:lang w:val="id-ID"/>
        </w:rPr>
        <w:t>export</w:t>
      </w:r>
      <w:r w:rsidRPr="00956F7F">
        <w:rPr>
          <w:sz w:val="24"/>
          <w:lang w:val="id-ID"/>
        </w:rPr>
        <w:t xml:space="preserve">, lalu kelas antarmuka mengambil data laporan neraca saldo dari </w:t>
      </w:r>
      <w:r w:rsidRPr="00956F7F">
        <w:rPr>
          <w:i/>
          <w:sz w:val="24"/>
          <w:lang w:val="id-ID"/>
        </w:rPr>
        <w:t xml:space="preserve">database. </w:t>
      </w:r>
      <w:r w:rsidRPr="00956F7F">
        <w:rPr>
          <w:sz w:val="24"/>
          <w:lang w:val="id-ID"/>
        </w:rPr>
        <w:t xml:space="preserve">Selanjutnya, sistem akan kembali ke kelas antarmuka dan memberikan keluaran berupa </w:t>
      </w:r>
      <w:r w:rsidRPr="00956F7F">
        <w:rPr>
          <w:i/>
          <w:sz w:val="24"/>
          <w:lang w:val="id-ID"/>
        </w:rPr>
        <w:t xml:space="preserve">file export </w:t>
      </w:r>
      <w:r w:rsidRPr="00956F7F">
        <w:rPr>
          <w:sz w:val="24"/>
          <w:lang w:val="id-ID"/>
        </w:rPr>
        <w:t>laporan neraca saldo</w:t>
      </w:r>
      <w:r w:rsidR="00851A77" w:rsidRPr="00851A77">
        <w:rPr>
          <w:sz w:val="24"/>
          <w:lang w:val="id-ID"/>
        </w:rPr>
        <w:t>.</w:t>
      </w:r>
    </w:p>
    <w:p w14:paraId="3BBD1041" w14:textId="77777777" w:rsidR="0095414F" w:rsidRDefault="0095414F" w:rsidP="00851A77">
      <w:pPr>
        <w:spacing w:line="360" w:lineRule="auto"/>
        <w:ind w:firstLine="839"/>
        <w:jc w:val="both"/>
        <w:rPr>
          <w:sz w:val="24"/>
          <w:lang w:val="id-ID"/>
        </w:rPr>
      </w:pPr>
    </w:p>
    <w:p w14:paraId="5F256474" w14:textId="77777777" w:rsidR="0095414F" w:rsidRDefault="0095414F" w:rsidP="00851A77">
      <w:pPr>
        <w:spacing w:line="360" w:lineRule="auto"/>
        <w:ind w:firstLine="839"/>
        <w:jc w:val="both"/>
        <w:rPr>
          <w:sz w:val="24"/>
          <w:lang w:val="id-ID"/>
        </w:rPr>
      </w:pPr>
    </w:p>
    <w:p w14:paraId="388BA3FC" w14:textId="77777777" w:rsidR="0095414F" w:rsidRDefault="0095414F" w:rsidP="00851A77">
      <w:pPr>
        <w:spacing w:line="360" w:lineRule="auto"/>
        <w:ind w:firstLine="839"/>
        <w:jc w:val="both"/>
        <w:rPr>
          <w:sz w:val="24"/>
          <w:lang w:val="id-ID"/>
        </w:rPr>
      </w:pPr>
    </w:p>
    <w:p w14:paraId="601EDF53" w14:textId="77777777" w:rsidR="0095414F" w:rsidRDefault="0095414F" w:rsidP="00851A77">
      <w:pPr>
        <w:spacing w:line="360" w:lineRule="auto"/>
        <w:ind w:firstLine="839"/>
        <w:jc w:val="both"/>
        <w:rPr>
          <w:sz w:val="24"/>
          <w:lang w:val="id-ID"/>
        </w:rPr>
      </w:pPr>
    </w:p>
    <w:p w14:paraId="1B6A58C2" w14:textId="77777777" w:rsidR="0095414F" w:rsidRDefault="0095414F" w:rsidP="00851A77">
      <w:pPr>
        <w:spacing w:line="360" w:lineRule="auto"/>
        <w:ind w:firstLine="839"/>
        <w:jc w:val="both"/>
        <w:rPr>
          <w:sz w:val="24"/>
          <w:lang w:val="id-ID"/>
        </w:rPr>
      </w:pPr>
    </w:p>
    <w:p w14:paraId="59DBC9A4" w14:textId="77777777" w:rsidR="0095414F" w:rsidRDefault="0095414F" w:rsidP="00851A77">
      <w:pPr>
        <w:spacing w:line="360" w:lineRule="auto"/>
        <w:ind w:firstLine="839"/>
        <w:jc w:val="both"/>
        <w:rPr>
          <w:sz w:val="24"/>
          <w:lang w:val="id-ID"/>
        </w:rPr>
      </w:pPr>
    </w:p>
    <w:p w14:paraId="5FD37723" w14:textId="77777777" w:rsidR="0095414F" w:rsidRDefault="0095414F" w:rsidP="00851A77">
      <w:pPr>
        <w:spacing w:line="360" w:lineRule="auto"/>
        <w:ind w:firstLine="839"/>
        <w:jc w:val="both"/>
        <w:rPr>
          <w:sz w:val="24"/>
          <w:lang w:val="id-ID"/>
        </w:rPr>
      </w:pPr>
    </w:p>
    <w:p w14:paraId="4E8E5C65" w14:textId="77777777" w:rsidR="0095414F" w:rsidRDefault="0095414F" w:rsidP="00851A77">
      <w:pPr>
        <w:spacing w:line="360" w:lineRule="auto"/>
        <w:ind w:firstLine="839"/>
        <w:jc w:val="both"/>
        <w:rPr>
          <w:sz w:val="24"/>
          <w:lang w:val="id-ID"/>
        </w:rPr>
      </w:pPr>
    </w:p>
    <w:p w14:paraId="467B70FF" w14:textId="77777777" w:rsidR="0095414F" w:rsidRDefault="0095414F" w:rsidP="00851A77">
      <w:pPr>
        <w:spacing w:line="360" w:lineRule="auto"/>
        <w:ind w:firstLine="839"/>
        <w:jc w:val="both"/>
        <w:rPr>
          <w:sz w:val="24"/>
          <w:lang w:val="id-ID"/>
        </w:rPr>
      </w:pPr>
    </w:p>
    <w:p w14:paraId="08AACC78" w14:textId="77777777" w:rsidR="0095414F" w:rsidRDefault="0095414F" w:rsidP="00851A77">
      <w:pPr>
        <w:spacing w:line="360" w:lineRule="auto"/>
        <w:ind w:firstLine="839"/>
        <w:jc w:val="both"/>
        <w:rPr>
          <w:sz w:val="24"/>
          <w:lang w:val="id-ID"/>
        </w:rPr>
      </w:pPr>
    </w:p>
    <w:p w14:paraId="1B72C54D" w14:textId="77777777" w:rsidR="0095414F" w:rsidRDefault="0095414F" w:rsidP="00851A77">
      <w:pPr>
        <w:spacing w:line="360" w:lineRule="auto"/>
        <w:ind w:firstLine="839"/>
        <w:jc w:val="both"/>
        <w:rPr>
          <w:sz w:val="24"/>
          <w:lang w:val="id-ID"/>
        </w:rPr>
      </w:pPr>
    </w:p>
    <w:p w14:paraId="633CC3E2" w14:textId="77777777" w:rsidR="001553DE" w:rsidRPr="00851A77" w:rsidRDefault="001553DE" w:rsidP="00851A77">
      <w:pPr>
        <w:spacing w:line="360" w:lineRule="auto"/>
        <w:ind w:firstLine="839"/>
        <w:jc w:val="both"/>
        <w:rPr>
          <w:sz w:val="24"/>
          <w:lang w:val="id-ID"/>
        </w:rPr>
      </w:pPr>
    </w:p>
    <w:p w14:paraId="3004198F" w14:textId="615C95A1"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Laba Rugi</w:t>
      </w:r>
    </w:p>
    <w:p w14:paraId="2855548C" w14:textId="780C815B" w:rsidR="00880E9F" w:rsidRDefault="00B451B0" w:rsidP="004C4AA9">
      <w:pPr>
        <w:pStyle w:val="ParagrifIsi"/>
      </w:pPr>
      <w:r>
        <w:t>Pada Gambar 3.</w:t>
      </w:r>
      <w:r>
        <w:rPr>
          <w:lang w:val="id-ID"/>
        </w:rPr>
        <w:t xml:space="preserve"> </w:t>
      </w:r>
      <w:r>
        <w:t>34</w:t>
      </w:r>
      <w:r w:rsidRPr="00B451B0">
        <w:t xml:space="preserve"> berikut ini adalah </w:t>
      </w:r>
      <w:r w:rsidRPr="00B451B0">
        <w:rPr>
          <w:i/>
        </w:rPr>
        <w:t xml:space="preserve">sequence diagram </w:t>
      </w:r>
      <w:r w:rsidRPr="00B451B0">
        <w:t xml:space="preserve">dari </w:t>
      </w:r>
      <w:r w:rsidRPr="00B451B0">
        <w:rPr>
          <w:lang w:val="id-ID"/>
        </w:rPr>
        <w:t>melihat laporan laba rugi yang dilakukan</w:t>
      </w:r>
      <w:r w:rsidRPr="00B451B0">
        <w:t xml:space="preserve"> oleh </w:t>
      </w:r>
      <w:r w:rsidRPr="00B451B0">
        <w:rPr>
          <w:lang w:val="id-ID"/>
        </w:rPr>
        <w:t>pegawai keuangan pada</w:t>
      </w:r>
      <w:r w:rsidRPr="00B451B0">
        <w:t xml:space="preserve"> sistem</w:t>
      </w:r>
      <w:r w:rsidR="00880E9F" w:rsidRPr="00880E9F">
        <w:t>.</w:t>
      </w:r>
    </w:p>
    <w:p w14:paraId="62040F2C" w14:textId="7D015C18" w:rsidR="00B451B0" w:rsidRDefault="00786FCB" w:rsidP="005C0901">
      <w:pPr>
        <w:pStyle w:val="ParagrifIsi"/>
        <w:jc w:val="center"/>
      </w:pPr>
      <w:r w:rsidRPr="001950C3">
        <w:rPr>
          <w:noProof/>
          <w:lang w:val="en-US" w:eastAsia="en-US"/>
        </w:rPr>
        <w:drawing>
          <wp:inline distT="0" distB="0" distL="0" distR="0" wp14:anchorId="3836F9C2" wp14:editId="301856D4">
            <wp:extent cx="3914775" cy="3180297"/>
            <wp:effectExtent l="0" t="0" r="0" b="1270"/>
            <wp:docPr id="273" name="Picture 273" descr="D:\F\Kuliah\TUGAS AKHIR\TA2\PUNYA FARIS\DIAGRAM\PNG\SEQUENCE\SEQUENCE DIAGRAM MELIHAT LAPORAN LABA RUG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D:\F\Kuliah\TUGAS AKHIR\TA2\PUNYA FARIS\DIAGRAM\PNG\SEQUENCE\SEQUENCE DIAGRAM MELIHAT LAPORAN LABA RUGI.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33042" cy="3195137"/>
                    </a:xfrm>
                    <a:prstGeom prst="rect">
                      <a:avLst/>
                    </a:prstGeom>
                    <a:noFill/>
                    <a:ln>
                      <a:noFill/>
                    </a:ln>
                  </pic:spPr>
                </pic:pic>
              </a:graphicData>
            </a:graphic>
          </wp:inline>
        </w:drawing>
      </w:r>
    </w:p>
    <w:p w14:paraId="46C998CB" w14:textId="508C0322" w:rsidR="00B451B0" w:rsidRDefault="00B451B0" w:rsidP="00B451B0">
      <w:pPr>
        <w:pStyle w:val="Caption"/>
        <w:rPr>
          <w:lang w:val="id-ID"/>
        </w:rPr>
      </w:pPr>
      <w:bookmarkStart w:id="204" w:name="_Toc101083704"/>
      <w:bookmarkStart w:id="205" w:name="_Toc105002716"/>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34</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melihat laporan laba rugi</w:t>
      </w:r>
      <w:bookmarkEnd w:id="204"/>
      <w:bookmarkEnd w:id="205"/>
    </w:p>
    <w:p w14:paraId="29FF4FCA" w14:textId="59B991DD" w:rsidR="0095414F" w:rsidRPr="0095414F" w:rsidRDefault="0095414F" w:rsidP="0095414F">
      <w:pPr>
        <w:spacing w:line="360" w:lineRule="auto"/>
        <w:ind w:firstLine="839"/>
        <w:jc w:val="both"/>
        <w:rPr>
          <w:sz w:val="24"/>
          <w:lang w:val="id-ID"/>
        </w:rPr>
      </w:pPr>
      <w:r w:rsidRPr="0095414F">
        <w:rPr>
          <w:sz w:val="24"/>
          <w:lang w:val="id-ID"/>
        </w:rPr>
        <w:t xml:space="preserve">Pada Gambar </w:t>
      </w:r>
      <w:r>
        <w:rPr>
          <w:sz w:val="24"/>
          <w:lang w:val="id-ID"/>
        </w:rPr>
        <w:t>3. 34</w:t>
      </w:r>
      <w:r w:rsidRPr="0095414F">
        <w:rPr>
          <w:sz w:val="24"/>
          <w:lang w:val="id-ID"/>
        </w:rPr>
        <w:t xml:space="preserve">, dapat dilihat bahwa aktor yang terlibat pada </w:t>
      </w:r>
      <w:r w:rsidRPr="0095414F">
        <w:rPr>
          <w:i/>
          <w:sz w:val="24"/>
          <w:lang w:val="id-ID"/>
        </w:rPr>
        <w:t xml:space="preserve">sequence diagram </w:t>
      </w:r>
      <w:r w:rsidRPr="0095414F">
        <w:rPr>
          <w:sz w:val="24"/>
          <w:lang w:val="id-ID"/>
        </w:rPr>
        <w:t xml:space="preserve">kali ini adalah pegawai keuangan. Pegawai keuangan dapat melihat dan memilih periode laporan </w:t>
      </w:r>
      <w:r w:rsidR="00491B1D">
        <w:rPr>
          <w:sz w:val="24"/>
          <w:lang w:val="id-ID"/>
        </w:rPr>
        <w:t>laba rugi</w:t>
      </w:r>
      <w:r w:rsidRPr="0095414F">
        <w:rPr>
          <w:sz w:val="24"/>
          <w:lang w:val="id-ID"/>
        </w:rPr>
        <w:t xml:space="preserve">. Untuk melihat laporan </w:t>
      </w:r>
      <w:r w:rsidR="00491B1D" w:rsidRPr="00491B1D">
        <w:rPr>
          <w:sz w:val="24"/>
          <w:lang w:val="id-ID"/>
        </w:rPr>
        <w:t>laba rugi</w:t>
      </w:r>
      <w:r w:rsidRPr="0095414F">
        <w:rPr>
          <w:i/>
          <w:sz w:val="24"/>
          <w:lang w:val="id-ID"/>
        </w:rPr>
        <w:t xml:space="preserve">, </w:t>
      </w:r>
      <w:r w:rsidRPr="0095414F">
        <w:rPr>
          <w:sz w:val="24"/>
          <w:lang w:val="id-ID"/>
        </w:rPr>
        <w:t xml:space="preserve">aktor mengakses kelas antarmuka dengan menekan tombol menu laporan </w:t>
      </w:r>
      <w:r w:rsidR="00491B1D" w:rsidRPr="00491B1D">
        <w:rPr>
          <w:sz w:val="24"/>
          <w:lang w:val="id-ID"/>
        </w:rPr>
        <w:t>laba rugi</w:t>
      </w:r>
      <w:r w:rsidRPr="0095414F">
        <w:rPr>
          <w:sz w:val="24"/>
          <w:lang w:val="id-ID"/>
        </w:rPr>
        <w:t xml:space="preserve">, lalu kelas antarmuka mengambil seluruh data laporan </w:t>
      </w:r>
      <w:r w:rsidR="00491B1D" w:rsidRPr="00491B1D">
        <w:rPr>
          <w:sz w:val="24"/>
          <w:lang w:val="id-ID"/>
        </w:rPr>
        <w:t>laba rugi</w:t>
      </w:r>
      <w:r w:rsidRPr="0095414F">
        <w:rPr>
          <w:sz w:val="24"/>
          <w:lang w:val="id-ID"/>
        </w:rPr>
        <w:t xml:space="preserve"> dari </w:t>
      </w:r>
      <w:r w:rsidRPr="0095414F">
        <w:rPr>
          <w:i/>
          <w:sz w:val="24"/>
          <w:lang w:val="id-ID"/>
        </w:rPr>
        <w:t xml:space="preserve">database. </w:t>
      </w:r>
      <w:r w:rsidRPr="0095414F">
        <w:rPr>
          <w:sz w:val="24"/>
          <w:lang w:val="id-ID"/>
        </w:rPr>
        <w:t>Selanjutnya, sistem akan kembali ke kelas antarmuka beserta data</w:t>
      </w:r>
      <w:r w:rsidRPr="0095414F">
        <w:rPr>
          <w:i/>
          <w:sz w:val="24"/>
          <w:lang w:val="id-ID"/>
        </w:rPr>
        <w:t xml:space="preserve"> </w:t>
      </w:r>
      <w:r w:rsidRPr="0095414F">
        <w:rPr>
          <w:sz w:val="24"/>
          <w:lang w:val="id-ID"/>
        </w:rPr>
        <w:t xml:space="preserve">laporan </w:t>
      </w:r>
      <w:r w:rsidR="00491B1D" w:rsidRPr="00491B1D">
        <w:rPr>
          <w:sz w:val="24"/>
          <w:lang w:val="id-ID"/>
        </w:rPr>
        <w:t>laba rugi</w:t>
      </w:r>
      <w:r w:rsidRPr="0095414F">
        <w:rPr>
          <w:sz w:val="24"/>
          <w:lang w:val="id-ID"/>
        </w:rPr>
        <w:t xml:space="preserve">. </w:t>
      </w:r>
    </w:p>
    <w:p w14:paraId="0A42AC47" w14:textId="179B5D65" w:rsidR="00851A77" w:rsidRDefault="0095414F" w:rsidP="0095414F">
      <w:pPr>
        <w:spacing w:line="360" w:lineRule="auto"/>
        <w:ind w:firstLine="839"/>
        <w:jc w:val="both"/>
        <w:rPr>
          <w:sz w:val="24"/>
          <w:lang w:val="id-ID"/>
        </w:rPr>
      </w:pPr>
      <w:r w:rsidRPr="0095414F">
        <w:rPr>
          <w:sz w:val="24"/>
          <w:lang w:val="id-ID"/>
        </w:rPr>
        <w:t xml:space="preserve">Sedangkan untuk memilih periode laporan </w:t>
      </w:r>
      <w:r w:rsidR="00491B1D" w:rsidRPr="00491B1D">
        <w:rPr>
          <w:sz w:val="24"/>
          <w:lang w:val="id-ID"/>
        </w:rPr>
        <w:t>laba rugi</w:t>
      </w:r>
      <w:r w:rsidRPr="0095414F">
        <w:rPr>
          <w:sz w:val="24"/>
          <w:lang w:val="id-ID"/>
        </w:rPr>
        <w:t xml:space="preserve">, aktor memilih periode pada kelas antarmuka. Data periode laporan akan dikirimkan kedalam kelas </w:t>
      </w:r>
      <w:r w:rsidRPr="0095414F">
        <w:rPr>
          <w:i/>
          <w:sz w:val="24"/>
          <w:lang w:val="id-ID"/>
        </w:rPr>
        <w:t>database</w:t>
      </w:r>
      <w:r w:rsidRPr="0095414F">
        <w:rPr>
          <w:sz w:val="24"/>
          <w:lang w:val="id-ID"/>
        </w:rPr>
        <w:t xml:space="preserve">, selanjutnya sistem akan kembali ke kelas antarmuka beserta data laporan </w:t>
      </w:r>
      <w:r w:rsidR="00491B1D" w:rsidRPr="00491B1D">
        <w:rPr>
          <w:sz w:val="24"/>
          <w:lang w:val="id-ID"/>
        </w:rPr>
        <w:t>laba rugi</w:t>
      </w:r>
      <w:r w:rsidRPr="0095414F">
        <w:rPr>
          <w:sz w:val="24"/>
          <w:lang w:val="id-ID"/>
        </w:rPr>
        <w:t xml:space="preserve"> pada periode terpilih</w:t>
      </w:r>
      <w:r w:rsidR="00851A77" w:rsidRPr="00851A77">
        <w:rPr>
          <w:sz w:val="24"/>
          <w:lang w:val="id-ID"/>
        </w:rPr>
        <w:t>.</w:t>
      </w:r>
    </w:p>
    <w:p w14:paraId="7B9ACC37" w14:textId="77777777" w:rsidR="00323DC9" w:rsidRDefault="00323DC9" w:rsidP="0095414F">
      <w:pPr>
        <w:spacing w:line="360" w:lineRule="auto"/>
        <w:ind w:firstLine="839"/>
        <w:jc w:val="both"/>
        <w:rPr>
          <w:sz w:val="24"/>
          <w:lang w:val="id-ID"/>
        </w:rPr>
      </w:pPr>
    </w:p>
    <w:p w14:paraId="7C995C47" w14:textId="77777777" w:rsidR="00323DC9" w:rsidRDefault="00323DC9" w:rsidP="0095414F">
      <w:pPr>
        <w:spacing w:line="360" w:lineRule="auto"/>
        <w:ind w:firstLine="839"/>
        <w:jc w:val="both"/>
        <w:rPr>
          <w:sz w:val="24"/>
          <w:lang w:val="id-ID"/>
        </w:rPr>
      </w:pPr>
    </w:p>
    <w:p w14:paraId="418A8988" w14:textId="77777777" w:rsidR="0032750B" w:rsidRDefault="0032750B" w:rsidP="0095414F">
      <w:pPr>
        <w:spacing w:line="360" w:lineRule="auto"/>
        <w:ind w:firstLine="839"/>
        <w:jc w:val="both"/>
        <w:rPr>
          <w:sz w:val="24"/>
          <w:lang w:val="id-ID"/>
        </w:rPr>
      </w:pPr>
    </w:p>
    <w:p w14:paraId="560F4280" w14:textId="77777777" w:rsidR="0032750B" w:rsidRPr="00851A77" w:rsidRDefault="0032750B" w:rsidP="0095414F">
      <w:pPr>
        <w:spacing w:line="360" w:lineRule="auto"/>
        <w:ind w:firstLine="839"/>
        <w:jc w:val="both"/>
        <w:rPr>
          <w:sz w:val="24"/>
          <w:lang w:val="id-ID"/>
        </w:rPr>
      </w:pPr>
    </w:p>
    <w:p w14:paraId="6C995147" w14:textId="104D500A"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Laba Rugi</w:t>
      </w:r>
    </w:p>
    <w:p w14:paraId="50D00980" w14:textId="1214BEA8" w:rsidR="00880E9F" w:rsidRDefault="00B451B0" w:rsidP="004C4AA9">
      <w:pPr>
        <w:pStyle w:val="ParagrifIsi"/>
      </w:pPr>
      <w:r w:rsidRPr="00B451B0">
        <w:t>P</w:t>
      </w:r>
      <w:r>
        <w:t>ada Gambar 3.</w:t>
      </w:r>
      <w:r>
        <w:rPr>
          <w:lang w:val="id-ID"/>
        </w:rPr>
        <w:t xml:space="preserve"> </w:t>
      </w:r>
      <w:r>
        <w:t>35</w:t>
      </w:r>
      <w:r w:rsidRPr="00B451B0">
        <w:t xml:space="preserve"> berikut ini adalah </w:t>
      </w:r>
      <w:r w:rsidRPr="00B451B0">
        <w:rPr>
          <w:i/>
        </w:rPr>
        <w:t xml:space="preserve">sequence diagram </w:t>
      </w:r>
      <w:r w:rsidRPr="00B451B0">
        <w:t xml:space="preserve">dari </w:t>
      </w:r>
      <w:r w:rsidRPr="00B451B0">
        <w:rPr>
          <w:lang w:val="id-ID"/>
        </w:rPr>
        <w:t>mencetak laporan laba rugi yang dilakukan</w:t>
      </w:r>
      <w:r w:rsidRPr="00B451B0">
        <w:t xml:space="preserve"> oleh </w:t>
      </w:r>
      <w:r w:rsidRPr="00B451B0">
        <w:rPr>
          <w:lang w:val="id-ID"/>
        </w:rPr>
        <w:t>pegawai keuangan pada</w:t>
      </w:r>
      <w:r w:rsidRPr="00B451B0">
        <w:t xml:space="preserve"> sistem</w:t>
      </w:r>
      <w:r w:rsidR="00880E9F" w:rsidRPr="00880E9F">
        <w:t>.</w:t>
      </w:r>
    </w:p>
    <w:p w14:paraId="3D55A9ED" w14:textId="704AAC65" w:rsidR="00B451B0" w:rsidRDefault="00786FCB" w:rsidP="005C0901">
      <w:pPr>
        <w:pStyle w:val="ParagrifIsi"/>
        <w:jc w:val="center"/>
      </w:pPr>
      <w:r w:rsidRPr="001950C3">
        <w:rPr>
          <w:noProof/>
          <w:lang w:val="en-US" w:eastAsia="en-US"/>
        </w:rPr>
        <w:drawing>
          <wp:inline distT="0" distB="0" distL="0" distR="0" wp14:anchorId="7BC48A36" wp14:editId="3DF72CA2">
            <wp:extent cx="3933825" cy="2014886"/>
            <wp:effectExtent l="0" t="0" r="0" b="4445"/>
            <wp:docPr id="274" name="Picture 274" descr="D:\F\Kuliah\TUGAS AKHIR\TA2\PUNYA FARIS\DIAGRAM\PNG\SEQUENCE\SEQUENCE DIAGRAM MENCETAK LAPORAN LABA RUG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F\Kuliah\TUGAS AKHIR\TA2\PUNYA FARIS\DIAGRAM\PNG\SEQUENCE\SEQUENCE DIAGRAM MENCETAK LAPORAN LABA RUGI.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3042" cy="2019607"/>
                    </a:xfrm>
                    <a:prstGeom prst="rect">
                      <a:avLst/>
                    </a:prstGeom>
                    <a:noFill/>
                    <a:ln>
                      <a:noFill/>
                    </a:ln>
                  </pic:spPr>
                </pic:pic>
              </a:graphicData>
            </a:graphic>
          </wp:inline>
        </w:drawing>
      </w:r>
    </w:p>
    <w:p w14:paraId="0BF4971A" w14:textId="3EE43476" w:rsidR="00B451B0" w:rsidRDefault="00B451B0" w:rsidP="00B451B0">
      <w:pPr>
        <w:pStyle w:val="Caption"/>
        <w:rPr>
          <w:lang w:val="id-ID"/>
        </w:rPr>
      </w:pPr>
      <w:bookmarkStart w:id="206" w:name="_Toc101083705"/>
      <w:bookmarkStart w:id="207" w:name="_Toc105002717"/>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35</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laporan laba rugi</w:t>
      </w:r>
      <w:bookmarkEnd w:id="206"/>
      <w:bookmarkEnd w:id="207"/>
    </w:p>
    <w:p w14:paraId="7AC27A82" w14:textId="7847082D" w:rsidR="00851A77" w:rsidRDefault="00956F7F" w:rsidP="00851A77">
      <w:pPr>
        <w:spacing w:line="360" w:lineRule="auto"/>
        <w:ind w:firstLine="839"/>
        <w:jc w:val="both"/>
        <w:rPr>
          <w:sz w:val="24"/>
          <w:lang w:val="id-ID"/>
        </w:rPr>
      </w:pPr>
      <w:r w:rsidRPr="00956F7F">
        <w:rPr>
          <w:sz w:val="24"/>
          <w:lang w:val="id-ID"/>
        </w:rPr>
        <w:t xml:space="preserve">Pada Gambar </w:t>
      </w:r>
      <w:r>
        <w:rPr>
          <w:sz w:val="24"/>
          <w:lang w:val="id-ID"/>
        </w:rPr>
        <w:t>3. 35</w:t>
      </w:r>
      <w:r w:rsidRPr="00956F7F">
        <w:rPr>
          <w:sz w:val="24"/>
          <w:lang w:val="id-ID"/>
        </w:rPr>
        <w:t xml:space="preserve">, dapat dilihat bahwa aktor yang terlibat pada </w:t>
      </w:r>
      <w:r w:rsidRPr="00956F7F">
        <w:rPr>
          <w:i/>
          <w:sz w:val="24"/>
          <w:lang w:val="id-ID"/>
        </w:rPr>
        <w:t xml:space="preserve">sequence diagram </w:t>
      </w:r>
      <w:r w:rsidRPr="00956F7F">
        <w:rPr>
          <w:sz w:val="24"/>
          <w:lang w:val="id-ID"/>
        </w:rPr>
        <w:t xml:space="preserve">kali ini adalah pegawai keuangan. Pegawai keuangan dapat mencetak laporan </w:t>
      </w:r>
      <w:r w:rsidR="003139C5" w:rsidRPr="003139C5">
        <w:rPr>
          <w:sz w:val="24"/>
          <w:lang w:val="id-ID"/>
        </w:rPr>
        <w:t>laba rugi</w:t>
      </w:r>
      <w:r w:rsidRPr="00956F7F">
        <w:rPr>
          <w:sz w:val="24"/>
          <w:lang w:val="id-ID"/>
        </w:rPr>
        <w:t xml:space="preserve">. Untuk mencetak laporan </w:t>
      </w:r>
      <w:r w:rsidR="003139C5" w:rsidRPr="003139C5">
        <w:rPr>
          <w:sz w:val="24"/>
          <w:lang w:val="id-ID"/>
        </w:rPr>
        <w:t>laba rugi</w:t>
      </w:r>
      <w:r w:rsidRPr="00956F7F">
        <w:rPr>
          <w:i/>
          <w:sz w:val="24"/>
          <w:lang w:val="id-ID"/>
        </w:rPr>
        <w:t xml:space="preserve">, </w:t>
      </w:r>
      <w:r w:rsidRPr="00956F7F">
        <w:rPr>
          <w:sz w:val="24"/>
          <w:lang w:val="id-ID"/>
        </w:rPr>
        <w:t xml:space="preserve">aktor mengakses kelas antarmuka dengan menekan tombol </w:t>
      </w:r>
      <w:r w:rsidRPr="00956F7F">
        <w:rPr>
          <w:i/>
          <w:sz w:val="24"/>
          <w:lang w:val="id-ID"/>
        </w:rPr>
        <w:t>export</w:t>
      </w:r>
      <w:r w:rsidRPr="00956F7F">
        <w:rPr>
          <w:sz w:val="24"/>
          <w:lang w:val="id-ID"/>
        </w:rPr>
        <w:t xml:space="preserve">, lalu kelas antarmuka mengambil data laporan </w:t>
      </w:r>
      <w:r w:rsidR="003139C5" w:rsidRPr="003139C5">
        <w:rPr>
          <w:sz w:val="24"/>
          <w:lang w:val="id-ID"/>
        </w:rPr>
        <w:t xml:space="preserve">laba rugi </w:t>
      </w:r>
      <w:r w:rsidRPr="00956F7F">
        <w:rPr>
          <w:sz w:val="24"/>
          <w:lang w:val="id-ID"/>
        </w:rPr>
        <w:t xml:space="preserve">dari </w:t>
      </w:r>
      <w:r w:rsidRPr="00956F7F">
        <w:rPr>
          <w:i/>
          <w:sz w:val="24"/>
          <w:lang w:val="id-ID"/>
        </w:rPr>
        <w:t xml:space="preserve">database. </w:t>
      </w:r>
      <w:r w:rsidRPr="00956F7F">
        <w:rPr>
          <w:sz w:val="24"/>
          <w:lang w:val="id-ID"/>
        </w:rPr>
        <w:t xml:space="preserve">Selanjutnya, sistem akan kembali ke kelas antarmuka dan memberikan keluaran berupa </w:t>
      </w:r>
      <w:r w:rsidRPr="00956F7F">
        <w:rPr>
          <w:i/>
          <w:sz w:val="24"/>
          <w:lang w:val="id-ID"/>
        </w:rPr>
        <w:t xml:space="preserve">file export </w:t>
      </w:r>
      <w:r w:rsidRPr="00956F7F">
        <w:rPr>
          <w:sz w:val="24"/>
          <w:lang w:val="id-ID"/>
        </w:rPr>
        <w:t xml:space="preserve">laporan </w:t>
      </w:r>
      <w:r w:rsidR="003139C5" w:rsidRPr="003139C5">
        <w:rPr>
          <w:sz w:val="24"/>
          <w:lang w:val="id-ID"/>
        </w:rPr>
        <w:t>laba rugi</w:t>
      </w:r>
      <w:r w:rsidR="00851A77" w:rsidRPr="00851A77">
        <w:rPr>
          <w:sz w:val="24"/>
          <w:lang w:val="id-ID"/>
        </w:rPr>
        <w:t>.</w:t>
      </w:r>
    </w:p>
    <w:p w14:paraId="7D5A207E" w14:textId="77777777" w:rsidR="00323DC9" w:rsidRDefault="00323DC9" w:rsidP="00851A77">
      <w:pPr>
        <w:spacing w:line="360" w:lineRule="auto"/>
        <w:ind w:firstLine="839"/>
        <w:jc w:val="both"/>
        <w:rPr>
          <w:sz w:val="24"/>
          <w:lang w:val="id-ID"/>
        </w:rPr>
      </w:pPr>
    </w:p>
    <w:p w14:paraId="059D6F79" w14:textId="77777777" w:rsidR="00323DC9" w:rsidRDefault="00323DC9" w:rsidP="00851A77">
      <w:pPr>
        <w:spacing w:line="360" w:lineRule="auto"/>
        <w:ind w:firstLine="839"/>
        <w:jc w:val="both"/>
        <w:rPr>
          <w:sz w:val="24"/>
          <w:lang w:val="id-ID"/>
        </w:rPr>
      </w:pPr>
    </w:p>
    <w:p w14:paraId="03CA2571" w14:textId="77777777" w:rsidR="00323DC9" w:rsidRDefault="00323DC9" w:rsidP="00851A77">
      <w:pPr>
        <w:spacing w:line="360" w:lineRule="auto"/>
        <w:ind w:firstLine="839"/>
        <w:jc w:val="both"/>
        <w:rPr>
          <w:sz w:val="24"/>
          <w:lang w:val="id-ID"/>
        </w:rPr>
      </w:pPr>
    </w:p>
    <w:p w14:paraId="7D0B012A" w14:textId="77777777" w:rsidR="00323DC9" w:rsidRDefault="00323DC9" w:rsidP="00851A77">
      <w:pPr>
        <w:spacing w:line="360" w:lineRule="auto"/>
        <w:ind w:firstLine="839"/>
        <w:jc w:val="both"/>
        <w:rPr>
          <w:sz w:val="24"/>
          <w:lang w:val="id-ID"/>
        </w:rPr>
      </w:pPr>
    </w:p>
    <w:p w14:paraId="2A38B367" w14:textId="77777777" w:rsidR="00323DC9" w:rsidRDefault="00323DC9" w:rsidP="00851A77">
      <w:pPr>
        <w:spacing w:line="360" w:lineRule="auto"/>
        <w:ind w:firstLine="839"/>
        <w:jc w:val="both"/>
        <w:rPr>
          <w:sz w:val="24"/>
          <w:lang w:val="id-ID"/>
        </w:rPr>
      </w:pPr>
    </w:p>
    <w:p w14:paraId="5C4735BB" w14:textId="77777777" w:rsidR="00323DC9" w:rsidRDefault="00323DC9" w:rsidP="00851A77">
      <w:pPr>
        <w:spacing w:line="360" w:lineRule="auto"/>
        <w:ind w:firstLine="839"/>
        <w:jc w:val="both"/>
        <w:rPr>
          <w:sz w:val="24"/>
          <w:lang w:val="id-ID"/>
        </w:rPr>
      </w:pPr>
    </w:p>
    <w:p w14:paraId="32E5336E" w14:textId="77777777" w:rsidR="00323DC9" w:rsidRDefault="00323DC9" w:rsidP="00851A77">
      <w:pPr>
        <w:spacing w:line="360" w:lineRule="auto"/>
        <w:ind w:firstLine="839"/>
        <w:jc w:val="both"/>
        <w:rPr>
          <w:sz w:val="24"/>
          <w:lang w:val="id-ID"/>
        </w:rPr>
      </w:pPr>
    </w:p>
    <w:p w14:paraId="1DF2DD67" w14:textId="77777777" w:rsidR="00323DC9" w:rsidRDefault="00323DC9" w:rsidP="00851A77">
      <w:pPr>
        <w:spacing w:line="360" w:lineRule="auto"/>
        <w:ind w:firstLine="839"/>
        <w:jc w:val="both"/>
        <w:rPr>
          <w:sz w:val="24"/>
          <w:lang w:val="id-ID"/>
        </w:rPr>
      </w:pPr>
    </w:p>
    <w:p w14:paraId="0924751D" w14:textId="77777777" w:rsidR="00323DC9" w:rsidRDefault="00323DC9" w:rsidP="00851A77">
      <w:pPr>
        <w:spacing w:line="360" w:lineRule="auto"/>
        <w:ind w:firstLine="839"/>
        <w:jc w:val="both"/>
        <w:rPr>
          <w:sz w:val="24"/>
          <w:lang w:val="id-ID"/>
        </w:rPr>
      </w:pPr>
    </w:p>
    <w:p w14:paraId="56AD91F5" w14:textId="77777777" w:rsidR="00323DC9" w:rsidRDefault="00323DC9" w:rsidP="00851A77">
      <w:pPr>
        <w:spacing w:line="360" w:lineRule="auto"/>
        <w:ind w:firstLine="839"/>
        <w:jc w:val="both"/>
        <w:rPr>
          <w:sz w:val="24"/>
          <w:lang w:val="id-ID"/>
        </w:rPr>
      </w:pPr>
    </w:p>
    <w:p w14:paraId="5BC5353A" w14:textId="77777777" w:rsidR="00323DC9" w:rsidRDefault="00323DC9" w:rsidP="00851A77">
      <w:pPr>
        <w:spacing w:line="360" w:lineRule="auto"/>
        <w:ind w:firstLine="839"/>
        <w:jc w:val="both"/>
        <w:rPr>
          <w:sz w:val="24"/>
          <w:lang w:val="id-ID"/>
        </w:rPr>
      </w:pPr>
    </w:p>
    <w:p w14:paraId="2D339CF4" w14:textId="77777777" w:rsidR="001553DE" w:rsidRPr="00851A77" w:rsidRDefault="001553DE" w:rsidP="00851A77">
      <w:pPr>
        <w:spacing w:line="360" w:lineRule="auto"/>
        <w:ind w:firstLine="839"/>
        <w:jc w:val="both"/>
        <w:rPr>
          <w:sz w:val="24"/>
          <w:lang w:val="id-ID"/>
        </w:rPr>
      </w:pPr>
    </w:p>
    <w:p w14:paraId="58096551" w14:textId="7F75310A" w:rsidR="00880E9F" w:rsidRPr="00880E9F" w:rsidRDefault="00270BE7" w:rsidP="000109CC">
      <w:pPr>
        <w:pStyle w:val="Heading5"/>
      </w:pPr>
      <w:r w:rsidRPr="00270BE7">
        <w:rPr>
          <w:bCs/>
          <w:i/>
          <w:lang w:val="de-DE"/>
        </w:rPr>
        <w:lastRenderedPageBreak/>
        <w:t xml:space="preserve">Sequence Diagram </w:t>
      </w:r>
      <w:r w:rsidRPr="00270BE7">
        <w:rPr>
          <w:bCs/>
          <w:lang w:val="id-ID"/>
        </w:rPr>
        <w:t>Melihat Laporan Neraca</w:t>
      </w:r>
    </w:p>
    <w:p w14:paraId="7B80AAE4" w14:textId="2690D5D7" w:rsidR="00880E9F" w:rsidRDefault="00B451B0" w:rsidP="004C4AA9">
      <w:pPr>
        <w:pStyle w:val="ParagrifIsi"/>
      </w:pPr>
      <w:r w:rsidRPr="00B451B0">
        <w:t>P</w:t>
      </w:r>
      <w:r>
        <w:t>ada Gambar 3.</w:t>
      </w:r>
      <w:r>
        <w:rPr>
          <w:lang w:val="id-ID"/>
        </w:rPr>
        <w:t xml:space="preserve"> </w:t>
      </w:r>
      <w:r>
        <w:t>36</w:t>
      </w:r>
      <w:r w:rsidRPr="00B451B0">
        <w:t xml:space="preserve"> berikut ini adalah </w:t>
      </w:r>
      <w:r w:rsidRPr="00B451B0">
        <w:rPr>
          <w:i/>
        </w:rPr>
        <w:t xml:space="preserve">sequence diagram </w:t>
      </w:r>
      <w:r w:rsidRPr="00B451B0">
        <w:t xml:space="preserve">dari </w:t>
      </w:r>
      <w:r w:rsidRPr="00B451B0">
        <w:rPr>
          <w:lang w:val="id-ID"/>
        </w:rPr>
        <w:t>melihat laporan neraca yang dilakukan</w:t>
      </w:r>
      <w:r w:rsidRPr="00B451B0">
        <w:t xml:space="preserve"> oleh </w:t>
      </w:r>
      <w:r w:rsidRPr="00B451B0">
        <w:rPr>
          <w:lang w:val="id-ID"/>
        </w:rPr>
        <w:t>pegawai keuangan pada</w:t>
      </w:r>
      <w:r w:rsidRPr="00B451B0">
        <w:t xml:space="preserve"> sistem</w:t>
      </w:r>
      <w:r w:rsidR="00880E9F" w:rsidRPr="00880E9F">
        <w:t>.</w:t>
      </w:r>
    </w:p>
    <w:p w14:paraId="278BF5B3" w14:textId="1274DF5E" w:rsidR="00B451B0" w:rsidRDefault="00786FCB" w:rsidP="005C0901">
      <w:pPr>
        <w:pStyle w:val="ParagrifIsi"/>
        <w:jc w:val="center"/>
      </w:pPr>
      <w:r w:rsidRPr="0038738D">
        <w:rPr>
          <w:noProof/>
          <w:lang w:val="en-US" w:eastAsia="en-US"/>
        </w:rPr>
        <w:drawing>
          <wp:inline distT="0" distB="0" distL="0" distR="0" wp14:anchorId="28A9E786" wp14:editId="1923D95F">
            <wp:extent cx="3914775" cy="3180297"/>
            <wp:effectExtent l="0" t="0" r="0" b="1270"/>
            <wp:docPr id="275" name="Picture 275" descr="D:\F\Kuliah\TUGAS AKHIR\TA2\PUNYA FARIS\DIAGRAM\PNG\SEQUENCE\SEQUENCE DIAGRAM MELIHAT LAPORAN NERAC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D:\F\Kuliah\TUGAS AKHIR\TA2\PUNYA FARIS\DIAGRAM\PNG\SEQUENCE\SEQUENCE DIAGRAM MELIHAT LAPORAN NERACA.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4735" cy="3188389"/>
                    </a:xfrm>
                    <a:prstGeom prst="rect">
                      <a:avLst/>
                    </a:prstGeom>
                    <a:noFill/>
                    <a:ln>
                      <a:noFill/>
                    </a:ln>
                  </pic:spPr>
                </pic:pic>
              </a:graphicData>
            </a:graphic>
          </wp:inline>
        </w:drawing>
      </w:r>
    </w:p>
    <w:p w14:paraId="7722BAD8" w14:textId="03C230DF" w:rsidR="00B451B0" w:rsidRDefault="00B451B0" w:rsidP="00B451B0">
      <w:pPr>
        <w:pStyle w:val="Caption"/>
        <w:rPr>
          <w:lang w:val="id-ID"/>
        </w:rPr>
      </w:pPr>
      <w:bookmarkStart w:id="208" w:name="_Toc101083706"/>
      <w:bookmarkStart w:id="209" w:name="_Toc105002718"/>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36</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melihat laporan neraca</w:t>
      </w:r>
      <w:bookmarkEnd w:id="208"/>
      <w:bookmarkEnd w:id="209"/>
    </w:p>
    <w:p w14:paraId="0B2939F9" w14:textId="220D3A7B" w:rsidR="00323DC9" w:rsidRPr="00323DC9" w:rsidRDefault="00323DC9" w:rsidP="00323DC9">
      <w:pPr>
        <w:spacing w:line="360" w:lineRule="auto"/>
        <w:ind w:firstLine="839"/>
        <w:jc w:val="both"/>
        <w:rPr>
          <w:sz w:val="24"/>
          <w:lang w:val="id-ID"/>
        </w:rPr>
      </w:pPr>
      <w:r w:rsidRPr="00323DC9">
        <w:rPr>
          <w:sz w:val="24"/>
          <w:lang w:val="id-ID"/>
        </w:rPr>
        <w:t xml:space="preserve">Pada Gambar </w:t>
      </w:r>
      <w:r>
        <w:rPr>
          <w:sz w:val="24"/>
          <w:lang w:val="id-ID"/>
        </w:rPr>
        <w:t>3. 36</w:t>
      </w:r>
      <w:r w:rsidRPr="00323DC9">
        <w:rPr>
          <w:sz w:val="24"/>
          <w:lang w:val="id-ID"/>
        </w:rPr>
        <w:t xml:space="preserve">, dapat dilihat bahwa aktor yang terlibat pada </w:t>
      </w:r>
      <w:r w:rsidRPr="00323DC9">
        <w:rPr>
          <w:i/>
          <w:sz w:val="24"/>
          <w:lang w:val="id-ID"/>
        </w:rPr>
        <w:t xml:space="preserve">sequence diagram </w:t>
      </w:r>
      <w:r w:rsidRPr="00323DC9">
        <w:rPr>
          <w:sz w:val="24"/>
          <w:lang w:val="id-ID"/>
        </w:rPr>
        <w:t>kali ini adalah pegawai keuangan. Pegawai keuangan dapat melihat dan memilih periode laporan neraca. Untuk melihat laporan neraca</w:t>
      </w:r>
      <w:r w:rsidRPr="00323DC9">
        <w:rPr>
          <w:i/>
          <w:sz w:val="24"/>
          <w:lang w:val="id-ID"/>
        </w:rPr>
        <w:t xml:space="preserve">, </w:t>
      </w:r>
      <w:r w:rsidRPr="00323DC9">
        <w:rPr>
          <w:sz w:val="24"/>
          <w:lang w:val="id-ID"/>
        </w:rPr>
        <w:t xml:space="preserve">aktor mengakses kelas antarmuka dengan menekan tombol menu laporan neraca, lalu kelas antarmuka mengambil seluruh data laporan neraca dari </w:t>
      </w:r>
      <w:r w:rsidRPr="00323DC9">
        <w:rPr>
          <w:i/>
          <w:sz w:val="24"/>
          <w:lang w:val="id-ID"/>
        </w:rPr>
        <w:t xml:space="preserve">database. </w:t>
      </w:r>
      <w:r w:rsidRPr="00323DC9">
        <w:rPr>
          <w:sz w:val="24"/>
          <w:lang w:val="id-ID"/>
        </w:rPr>
        <w:t>Selanjutnya, sistem akan kembali ke kelas antarmuka beserta data</w:t>
      </w:r>
      <w:r w:rsidRPr="00323DC9">
        <w:rPr>
          <w:i/>
          <w:sz w:val="24"/>
          <w:lang w:val="id-ID"/>
        </w:rPr>
        <w:t xml:space="preserve"> </w:t>
      </w:r>
      <w:r w:rsidRPr="00323DC9">
        <w:rPr>
          <w:sz w:val="24"/>
          <w:lang w:val="id-ID"/>
        </w:rPr>
        <w:t xml:space="preserve">laporan neraca. </w:t>
      </w:r>
    </w:p>
    <w:p w14:paraId="73E0A8C0" w14:textId="45B5DC19" w:rsidR="00851A77" w:rsidRDefault="00323DC9" w:rsidP="00323DC9">
      <w:pPr>
        <w:spacing w:line="360" w:lineRule="auto"/>
        <w:ind w:firstLine="839"/>
        <w:jc w:val="both"/>
        <w:rPr>
          <w:sz w:val="24"/>
          <w:lang w:val="id-ID"/>
        </w:rPr>
      </w:pPr>
      <w:r w:rsidRPr="00323DC9">
        <w:rPr>
          <w:sz w:val="24"/>
          <w:lang w:val="id-ID"/>
        </w:rPr>
        <w:t xml:space="preserve">Sedangkan untuk memilih periode laporan neraca, aktor memilih periode pada kelas antarmuka. Data periode laporan akan dikirimkan kedalam kelas </w:t>
      </w:r>
      <w:r w:rsidRPr="00323DC9">
        <w:rPr>
          <w:i/>
          <w:sz w:val="24"/>
          <w:lang w:val="id-ID"/>
        </w:rPr>
        <w:t>database</w:t>
      </w:r>
      <w:r w:rsidRPr="00323DC9">
        <w:rPr>
          <w:sz w:val="24"/>
          <w:lang w:val="id-ID"/>
        </w:rPr>
        <w:t>, selanjutnya sistem akan kembali ke kelas antarmuka beserta data laporan neraca pada periode terpilih</w:t>
      </w:r>
      <w:r w:rsidR="00851A77" w:rsidRPr="00851A77">
        <w:rPr>
          <w:sz w:val="24"/>
          <w:lang w:val="id-ID"/>
        </w:rPr>
        <w:t>.</w:t>
      </w:r>
    </w:p>
    <w:p w14:paraId="63715F12" w14:textId="77777777" w:rsidR="005B29E1" w:rsidRDefault="005B29E1" w:rsidP="00323DC9">
      <w:pPr>
        <w:spacing w:line="360" w:lineRule="auto"/>
        <w:ind w:firstLine="839"/>
        <w:jc w:val="both"/>
        <w:rPr>
          <w:sz w:val="24"/>
          <w:lang w:val="id-ID"/>
        </w:rPr>
      </w:pPr>
    </w:p>
    <w:p w14:paraId="0F59196C" w14:textId="77777777" w:rsidR="005B29E1" w:rsidRDefault="005B29E1" w:rsidP="00323DC9">
      <w:pPr>
        <w:spacing w:line="360" w:lineRule="auto"/>
        <w:ind w:firstLine="839"/>
        <w:jc w:val="both"/>
        <w:rPr>
          <w:sz w:val="24"/>
          <w:lang w:val="id-ID"/>
        </w:rPr>
      </w:pPr>
    </w:p>
    <w:p w14:paraId="259F78E2" w14:textId="77777777" w:rsidR="0032750B" w:rsidRDefault="0032750B" w:rsidP="00323DC9">
      <w:pPr>
        <w:spacing w:line="360" w:lineRule="auto"/>
        <w:ind w:firstLine="839"/>
        <w:jc w:val="both"/>
        <w:rPr>
          <w:sz w:val="24"/>
          <w:lang w:val="id-ID"/>
        </w:rPr>
      </w:pPr>
    </w:p>
    <w:p w14:paraId="342FAF9E" w14:textId="77777777" w:rsidR="0032750B" w:rsidRPr="00851A77" w:rsidRDefault="0032750B" w:rsidP="00323DC9">
      <w:pPr>
        <w:spacing w:line="360" w:lineRule="auto"/>
        <w:ind w:firstLine="839"/>
        <w:jc w:val="both"/>
        <w:rPr>
          <w:sz w:val="24"/>
          <w:lang w:val="id-ID"/>
        </w:rPr>
      </w:pPr>
    </w:p>
    <w:p w14:paraId="1228DE33" w14:textId="79686DCC" w:rsidR="00880E9F" w:rsidRPr="00880E9F" w:rsidRDefault="00270BE7" w:rsidP="000109CC">
      <w:pPr>
        <w:pStyle w:val="Heading5"/>
      </w:pPr>
      <w:r w:rsidRPr="00270BE7">
        <w:rPr>
          <w:bCs/>
          <w:i/>
          <w:lang w:val="de-DE"/>
        </w:rPr>
        <w:lastRenderedPageBreak/>
        <w:t xml:space="preserve">Sequence Diagram </w:t>
      </w:r>
      <w:r w:rsidRPr="00270BE7">
        <w:rPr>
          <w:bCs/>
          <w:lang w:val="id-ID"/>
        </w:rPr>
        <w:t>Mencetak Laporan Neraca</w:t>
      </w:r>
    </w:p>
    <w:p w14:paraId="44E0F742" w14:textId="65A74D09" w:rsidR="00880E9F" w:rsidRDefault="00B451B0" w:rsidP="004C4AA9">
      <w:pPr>
        <w:pStyle w:val="ParagrifIsi"/>
      </w:pPr>
      <w:r w:rsidRPr="00B451B0">
        <w:t>Pada Gambar 3.</w:t>
      </w:r>
      <w:r>
        <w:rPr>
          <w:lang w:val="id-ID"/>
        </w:rPr>
        <w:t xml:space="preserve"> 37</w:t>
      </w:r>
      <w:r w:rsidRPr="00B451B0">
        <w:t xml:space="preserve"> berikut ini adalah </w:t>
      </w:r>
      <w:r w:rsidRPr="00B451B0">
        <w:rPr>
          <w:i/>
        </w:rPr>
        <w:t xml:space="preserve">sequence diagram </w:t>
      </w:r>
      <w:r w:rsidRPr="00B451B0">
        <w:t xml:space="preserve">dari </w:t>
      </w:r>
      <w:r w:rsidRPr="00B451B0">
        <w:rPr>
          <w:lang w:val="id-ID"/>
        </w:rPr>
        <w:t>mencetak laporan neraca yang dilakukan</w:t>
      </w:r>
      <w:r w:rsidRPr="00B451B0">
        <w:t xml:space="preserve"> oleh </w:t>
      </w:r>
      <w:r w:rsidRPr="00B451B0">
        <w:rPr>
          <w:lang w:val="id-ID"/>
        </w:rPr>
        <w:t>pegawai keuangan pada</w:t>
      </w:r>
      <w:r w:rsidRPr="00B451B0">
        <w:t xml:space="preserve"> sistem</w:t>
      </w:r>
      <w:r w:rsidR="00880E9F" w:rsidRPr="00880E9F">
        <w:t>.</w:t>
      </w:r>
    </w:p>
    <w:p w14:paraId="5C48CCCF" w14:textId="48FED5ED" w:rsidR="00B451B0" w:rsidRDefault="00786FCB" w:rsidP="005C0901">
      <w:pPr>
        <w:pStyle w:val="ParagrifIsi"/>
        <w:jc w:val="center"/>
      </w:pPr>
      <w:r w:rsidRPr="00BB213F">
        <w:rPr>
          <w:noProof/>
          <w:lang w:val="en-US" w:eastAsia="en-US"/>
        </w:rPr>
        <w:drawing>
          <wp:inline distT="0" distB="0" distL="0" distR="0" wp14:anchorId="7361B678" wp14:editId="06A1FD7A">
            <wp:extent cx="3924300" cy="2010007"/>
            <wp:effectExtent l="0" t="0" r="0" b="9525"/>
            <wp:docPr id="276" name="Picture 276" descr="D:\F\Kuliah\TUGAS AKHIR\TA2\PUNYA FARIS\DIAGRAM\PNG\SEQUENCE\SEQUENCE DIAGRAM MENCETAK LAPORAN NERAC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F\Kuliah\TUGAS AKHIR\TA2\PUNYA FARIS\DIAGRAM\PNG\SEQUENCE\SEQUENCE DIAGRAM MENCETAK LAPORAN NERACA.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50356" cy="2023353"/>
                    </a:xfrm>
                    <a:prstGeom prst="rect">
                      <a:avLst/>
                    </a:prstGeom>
                    <a:noFill/>
                    <a:ln>
                      <a:noFill/>
                    </a:ln>
                  </pic:spPr>
                </pic:pic>
              </a:graphicData>
            </a:graphic>
          </wp:inline>
        </w:drawing>
      </w:r>
    </w:p>
    <w:p w14:paraId="0A66E37D" w14:textId="2DA857C0" w:rsidR="00B451B0" w:rsidRDefault="00B451B0" w:rsidP="00B451B0">
      <w:pPr>
        <w:pStyle w:val="Caption"/>
        <w:rPr>
          <w:lang w:val="id-ID"/>
        </w:rPr>
      </w:pPr>
      <w:bookmarkStart w:id="210" w:name="_Toc101083707"/>
      <w:bookmarkStart w:id="211" w:name="_Toc105002719"/>
      <w:r w:rsidRPr="00B451B0">
        <w:rPr>
          <w:b/>
        </w:rPr>
        <w:t xml:space="preserve">Gambar 3. </w:t>
      </w:r>
      <w:r w:rsidRPr="00B451B0">
        <w:rPr>
          <w:b/>
        </w:rPr>
        <w:fldChar w:fldCharType="begin"/>
      </w:r>
      <w:r w:rsidRPr="00B451B0">
        <w:rPr>
          <w:b/>
        </w:rPr>
        <w:instrText xml:space="preserve"> SEQ Gambar_3. \* ARABIC </w:instrText>
      </w:r>
      <w:r w:rsidRPr="00B451B0">
        <w:rPr>
          <w:b/>
        </w:rPr>
        <w:fldChar w:fldCharType="separate"/>
      </w:r>
      <w:r w:rsidR="00C072AF">
        <w:rPr>
          <w:b/>
          <w:noProof/>
        </w:rPr>
        <w:t>37</w:t>
      </w:r>
      <w:r w:rsidRPr="00B451B0">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mencetak laporan neraca</w:t>
      </w:r>
      <w:bookmarkEnd w:id="210"/>
      <w:bookmarkEnd w:id="211"/>
    </w:p>
    <w:p w14:paraId="1F509814" w14:textId="0DC9F180" w:rsidR="00851A77" w:rsidRDefault="008528F3" w:rsidP="00851A77">
      <w:pPr>
        <w:spacing w:line="360" w:lineRule="auto"/>
        <w:ind w:firstLine="839"/>
        <w:jc w:val="both"/>
        <w:rPr>
          <w:sz w:val="24"/>
          <w:lang w:val="id-ID"/>
        </w:rPr>
      </w:pPr>
      <w:r w:rsidRPr="008528F3">
        <w:rPr>
          <w:sz w:val="24"/>
          <w:lang w:val="id-ID"/>
        </w:rPr>
        <w:t xml:space="preserve">Pada Gambar </w:t>
      </w:r>
      <w:r>
        <w:rPr>
          <w:sz w:val="24"/>
          <w:lang w:val="id-ID"/>
        </w:rPr>
        <w:t>3. 37</w:t>
      </w:r>
      <w:r w:rsidRPr="008528F3">
        <w:rPr>
          <w:sz w:val="24"/>
          <w:lang w:val="id-ID"/>
        </w:rPr>
        <w:t xml:space="preserve">, dapat dilihat bahwa aktor yang terlibat pada </w:t>
      </w:r>
      <w:r w:rsidRPr="008528F3">
        <w:rPr>
          <w:i/>
          <w:sz w:val="24"/>
          <w:lang w:val="id-ID"/>
        </w:rPr>
        <w:t xml:space="preserve">sequence diagram </w:t>
      </w:r>
      <w:r w:rsidRPr="008528F3">
        <w:rPr>
          <w:sz w:val="24"/>
          <w:lang w:val="id-ID"/>
        </w:rPr>
        <w:t>kali ini adalah pegawai keuangan. Pegawai keuangan dapat mencetak laporan neraca. Untuk mencetak laporan neraca</w:t>
      </w:r>
      <w:r w:rsidRPr="008528F3">
        <w:rPr>
          <w:i/>
          <w:sz w:val="24"/>
          <w:lang w:val="id-ID"/>
        </w:rPr>
        <w:t xml:space="preserve">, </w:t>
      </w:r>
      <w:r w:rsidRPr="008528F3">
        <w:rPr>
          <w:sz w:val="24"/>
          <w:lang w:val="id-ID"/>
        </w:rPr>
        <w:t xml:space="preserve">aktor mengakses kelas antarmuka dengan menekan tombol </w:t>
      </w:r>
      <w:r w:rsidRPr="008528F3">
        <w:rPr>
          <w:i/>
          <w:sz w:val="24"/>
          <w:lang w:val="id-ID"/>
        </w:rPr>
        <w:t>export</w:t>
      </w:r>
      <w:r w:rsidRPr="008528F3">
        <w:rPr>
          <w:sz w:val="24"/>
          <w:lang w:val="id-ID"/>
        </w:rPr>
        <w:t xml:space="preserve">, lalu kelas antarmuka mengambil data laporan neraca dari </w:t>
      </w:r>
      <w:r w:rsidRPr="008528F3">
        <w:rPr>
          <w:i/>
          <w:sz w:val="24"/>
          <w:lang w:val="id-ID"/>
        </w:rPr>
        <w:t xml:space="preserve">database. </w:t>
      </w:r>
      <w:r w:rsidRPr="008528F3">
        <w:rPr>
          <w:sz w:val="24"/>
          <w:lang w:val="id-ID"/>
        </w:rPr>
        <w:t xml:space="preserve">Selanjutnya, sistem akan kembali ke kelas antarmuka dan memberikan keluaran berupa </w:t>
      </w:r>
      <w:r w:rsidRPr="008528F3">
        <w:rPr>
          <w:i/>
          <w:sz w:val="24"/>
          <w:lang w:val="id-ID"/>
        </w:rPr>
        <w:t xml:space="preserve">file export </w:t>
      </w:r>
      <w:r w:rsidRPr="008528F3">
        <w:rPr>
          <w:sz w:val="24"/>
          <w:lang w:val="id-ID"/>
        </w:rPr>
        <w:t>laporan neraca</w:t>
      </w:r>
      <w:r w:rsidR="00851A77" w:rsidRPr="00851A77">
        <w:rPr>
          <w:sz w:val="24"/>
          <w:lang w:val="id-ID"/>
        </w:rPr>
        <w:t>.</w:t>
      </w:r>
    </w:p>
    <w:p w14:paraId="6830FC94" w14:textId="77777777" w:rsidR="005B29E1" w:rsidRDefault="005B29E1" w:rsidP="00851A77">
      <w:pPr>
        <w:spacing w:line="360" w:lineRule="auto"/>
        <w:ind w:firstLine="839"/>
        <w:jc w:val="both"/>
        <w:rPr>
          <w:sz w:val="24"/>
          <w:lang w:val="id-ID"/>
        </w:rPr>
      </w:pPr>
    </w:p>
    <w:p w14:paraId="3A56AA62" w14:textId="77777777" w:rsidR="005B29E1" w:rsidRDefault="005B29E1" w:rsidP="00851A77">
      <w:pPr>
        <w:spacing w:line="360" w:lineRule="auto"/>
        <w:ind w:firstLine="839"/>
        <w:jc w:val="both"/>
        <w:rPr>
          <w:sz w:val="24"/>
          <w:lang w:val="id-ID"/>
        </w:rPr>
      </w:pPr>
    </w:p>
    <w:p w14:paraId="29D34BAB" w14:textId="77777777" w:rsidR="005B29E1" w:rsidRDefault="005B29E1" w:rsidP="00851A77">
      <w:pPr>
        <w:spacing w:line="360" w:lineRule="auto"/>
        <w:ind w:firstLine="839"/>
        <w:jc w:val="both"/>
        <w:rPr>
          <w:sz w:val="24"/>
          <w:lang w:val="id-ID"/>
        </w:rPr>
      </w:pPr>
    </w:p>
    <w:p w14:paraId="2A0A9F56" w14:textId="77777777" w:rsidR="005B29E1" w:rsidRDefault="005B29E1" w:rsidP="00851A77">
      <w:pPr>
        <w:spacing w:line="360" w:lineRule="auto"/>
        <w:ind w:firstLine="839"/>
        <w:jc w:val="both"/>
        <w:rPr>
          <w:sz w:val="24"/>
          <w:lang w:val="id-ID"/>
        </w:rPr>
      </w:pPr>
    </w:p>
    <w:p w14:paraId="748F7344" w14:textId="77777777" w:rsidR="005B29E1" w:rsidRDefault="005B29E1" w:rsidP="00851A77">
      <w:pPr>
        <w:spacing w:line="360" w:lineRule="auto"/>
        <w:ind w:firstLine="839"/>
        <w:jc w:val="both"/>
        <w:rPr>
          <w:sz w:val="24"/>
          <w:lang w:val="id-ID"/>
        </w:rPr>
      </w:pPr>
    </w:p>
    <w:p w14:paraId="3E45ED6A" w14:textId="77777777" w:rsidR="005B29E1" w:rsidRDefault="005B29E1" w:rsidP="00851A77">
      <w:pPr>
        <w:spacing w:line="360" w:lineRule="auto"/>
        <w:ind w:firstLine="839"/>
        <w:jc w:val="both"/>
        <w:rPr>
          <w:sz w:val="24"/>
          <w:lang w:val="id-ID"/>
        </w:rPr>
      </w:pPr>
    </w:p>
    <w:p w14:paraId="1BB1E323" w14:textId="77777777" w:rsidR="005B29E1" w:rsidRDefault="005B29E1" w:rsidP="00851A77">
      <w:pPr>
        <w:spacing w:line="360" w:lineRule="auto"/>
        <w:ind w:firstLine="839"/>
        <w:jc w:val="both"/>
        <w:rPr>
          <w:sz w:val="24"/>
          <w:lang w:val="id-ID"/>
        </w:rPr>
      </w:pPr>
    </w:p>
    <w:p w14:paraId="12637136" w14:textId="77777777" w:rsidR="005B29E1" w:rsidRDefault="005B29E1" w:rsidP="00851A77">
      <w:pPr>
        <w:spacing w:line="360" w:lineRule="auto"/>
        <w:ind w:firstLine="839"/>
        <w:jc w:val="both"/>
        <w:rPr>
          <w:sz w:val="24"/>
          <w:lang w:val="id-ID"/>
        </w:rPr>
      </w:pPr>
    </w:p>
    <w:p w14:paraId="0BFAE0A3" w14:textId="77777777" w:rsidR="005B29E1" w:rsidRDefault="005B29E1" w:rsidP="00851A77">
      <w:pPr>
        <w:spacing w:line="360" w:lineRule="auto"/>
        <w:ind w:firstLine="839"/>
        <w:jc w:val="both"/>
        <w:rPr>
          <w:sz w:val="24"/>
          <w:lang w:val="id-ID"/>
        </w:rPr>
      </w:pPr>
    </w:p>
    <w:p w14:paraId="328893A6" w14:textId="77777777" w:rsidR="005B29E1" w:rsidRDefault="005B29E1" w:rsidP="00851A77">
      <w:pPr>
        <w:spacing w:line="360" w:lineRule="auto"/>
        <w:ind w:firstLine="839"/>
        <w:jc w:val="both"/>
        <w:rPr>
          <w:sz w:val="24"/>
          <w:lang w:val="id-ID"/>
        </w:rPr>
      </w:pPr>
    </w:p>
    <w:p w14:paraId="24710E8D" w14:textId="77777777" w:rsidR="0032750B" w:rsidRDefault="0032750B" w:rsidP="00851A77">
      <w:pPr>
        <w:spacing w:line="360" w:lineRule="auto"/>
        <w:ind w:firstLine="839"/>
        <w:jc w:val="both"/>
        <w:rPr>
          <w:sz w:val="24"/>
          <w:lang w:val="id-ID"/>
        </w:rPr>
      </w:pPr>
    </w:p>
    <w:p w14:paraId="30190D0A" w14:textId="77777777" w:rsidR="001553DE" w:rsidRDefault="001553DE" w:rsidP="00851A77">
      <w:pPr>
        <w:spacing w:line="360" w:lineRule="auto"/>
        <w:ind w:firstLine="839"/>
        <w:jc w:val="both"/>
        <w:rPr>
          <w:sz w:val="24"/>
          <w:lang w:val="id-ID"/>
        </w:rPr>
      </w:pPr>
    </w:p>
    <w:p w14:paraId="057A89AE" w14:textId="3BB0D6D8" w:rsidR="00880E9F" w:rsidRPr="00880E9F" w:rsidRDefault="00270BE7" w:rsidP="000109CC">
      <w:pPr>
        <w:pStyle w:val="Heading5"/>
      </w:pPr>
      <w:r w:rsidRPr="00270BE7">
        <w:rPr>
          <w:bCs/>
          <w:i/>
          <w:lang w:val="de-DE"/>
        </w:rPr>
        <w:lastRenderedPageBreak/>
        <w:t xml:space="preserve">Sequence Diagram </w:t>
      </w:r>
      <w:r w:rsidRPr="00270BE7">
        <w:rPr>
          <w:bCs/>
          <w:lang w:val="id-ID"/>
        </w:rPr>
        <w:t>Mengontrol Data Akun</w:t>
      </w:r>
    </w:p>
    <w:p w14:paraId="2831DEFF" w14:textId="3F12ABB2" w:rsidR="00B451B0" w:rsidRDefault="00B451B0" w:rsidP="004C4AA9">
      <w:pPr>
        <w:pStyle w:val="ParagrifIsi"/>
      </w:pPr>
      <w:r w:rsidRPr="00B451B0">
        <w:t>Pada Gambar 3.</w:t>
      </w:r>
      <w:r>
        <w:rPr>
          <w:lang w:val="id-ID"/>
        </w:rPr>
        <w:t xml:space="preserve"> 38</w:t>
      </w:r>
      <w:r w:rsidRPr="00B451B0">
        <w:t xml:space="preserve"> berikut ini adalah </w:t>
      </w:r>
      <w:r w:rsidRPr="00B451B0">
        <w:rPr>
          <w:i/>
        </w:rPr>
        <w:t xml:space="preserve">sequence diagram </w:t>
      </w:r>
      <w:r w:rsidRPr="00B451B0">
        <w:t xml:space="preserve">dari </w:t>
      </w:r>
      <w:r w:rsidRPr="00B451B0">
        <w:rPr>
          <w:lang w:val="id-ID"/>
        </w:rPr>
        <w:t>mengontrol data akun yang dilakukan</w:t>
      </w:r>
      <w:r w:rsidRPr="00B451B0">
        <w:t xml:space="preserve"> oleh </w:t>
      </w:r>
      <w:r w:rsidRPr="00B451B0">
        <w:rPr>
          <w:lang w:val="id-ID"/>
        </w:rPr>
        <w:t>pegawai keuangan dan kasir pada</w:t>
      </w:r>
      <w:r w:rsidRPr="00B451B0">
        <w:t xml:space="preserve"> sistem</w:t>
      </w:r>
      <w:r w:rsidR="00880E9F" w:rsidRPr="00880E9F">
        <w:t>.</w:t>
      </w:r>
    </w:p>
    <w:p w14:paraId="481778E7" w14:textId="2EC21D34" w:rsidR="00B451B0" w:rsidRDefault="005B29E1" w:rsidP="005C0901">
      <w:pPr>
        <w:pStyle w:val="ParagrifIsi"/>
        <w:jc w:val="center"/>
      </w:pPr>
      <w:r w:rsidRPr="005B29E1">
        <w:rPr>
          <w:noProof/>
          <w:lang w:val="en-US" w:eastAsia="en-US"/>
        </w:rPr>
        <w:drawing>
          <wp:inline distT="0" distB="0" distL="0" distR="0" wp14:anchorId="5A9B3432" wp14:editId="5E39DFE7">
            <wp:extent cx="5041900" cy="3914578"/>
            <wp:effectExtent l="0" t="0" r="6350" b="0"/>
            <wp:docPr id="19" name="Picture 19" descr="C:\Users\User\Downloads\SEQUENCE DIAGRAM MENGONTROL DATA AKU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EQUENCE DIAGRAM MENGONTROL DATA AKUN.drawio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3914578"/>
                    </a:xfrm>
                    <a:prstGeom prst="rect">
                      <a:avLst/>
                    </a:prstGeom>
                    <a:noFill/>
                    <a:ln>
                      <a:noFill/>
                    </a:ln>
                  </pic:spPr>
                </pic:pic>
              </a:graphicData>
            </a:graphic>
          </wp:inline>
        </w:drawing>
      </w:r>
    </w:p>
    <w:p w14:paraId="6843C0EF" w14:textId="1042D008" w:rsidR="00B451B0" w:rsidRDefault="00B451B0" w:rsidP="00B451B0">
      <w:pPr>
        <w:pStyle w:val="Caption"/>
        <w:rPr>
          <w:lang w:val="id-ID"/>
        </w:rPr>
      </w:pPr>
      <w:bookmarkStart w:id="212" w:name="_Toc101083708"/>
      <w:bookmarkStart w:id="213" w:name="_Toc105002720"/>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38</w:t>
      </w:r>
      <w:r w:rsidRPr="00FA1B88">
        <w:rPr>
          <w:b/>
        </w:rPr>
        <w:fldChar w:fldCharType="end"/>
      </w:r>
      <w:r w:rsidRPr="00B451B0">
        <w:rPr>
          <w:rFonts w:eastAsia="Times New Roman"/>
          <w:i/>
          <w:iCs w:val="0"/>
          <w:sz w:val="20"/>
          <w:szCs w:val="20"/>
          <w:lang w:val="de-DE"/>
        </w:rPr>
        <w:t xml:space="preserve"> </w:t>
      </w:r>
      <w:r w:rsidRPr="00B451B0">
        <w:rPr>
          <w:i/>
          <w:lang w:val="de-DE"/>
        </w:rPr>
        <w:t>Sequence diagram</w:t>
      </w:r>
      <w:r w:rsidRPr="00B451B0">
        <w:rPr>
          <w:lang w:val="de-DE"/>
        </w:rPr>
        <w:t xml:space="preserve"> </w:t>
      </w:r>
      <w:r w:rsidRPr="00B451B0">
        <w:rPr>
          <w:lang w:val="id-ID"/>
        </w:rPr>
        <w:t>mengontrol data akun</w:t>
      </w:r>
      <w:bookmarkEnd w:id="212"/>
      <w:bookmarkEnd w:id="213"/>
    </w:p>
    <w:p w14:paraId="4FC00AE4" w14:textId="0FE5E73B" w:rsidR="005B29E1" w:rsidRPr="005B29E1" w:rsidRDefault="005B29E1" w:rsidP="005B29E1">
      <w:pPr>
        <w:spacing w:line="360" w:lineRule="auto"/>
        <w:ind w:firstLine="839"/>
        <w:jc w:val="both"/>
        <w:rPr>
          <w:sz w:val="24"/>
          <w:lang w:val="id-ID"/>
        </w:rPr>
      </w:pPr>
      <w:r w:rsidRPr="005B29E1">
        <w:rPr>
          <w:sz w:val="24"/>
          <w:lang w:val="id-ID"/>
        </w:rPr>
        <w:t xml:space="preserve">Pada Gambar 3. 26, dapat dilihat bahwa aktor yang terlibat pada </w:t>
      </w:r>
      <w:r w:rsidRPr="005B29E1">
        <w:rPr>
          <w:i/>
          <w:sz w:val="24"/>
          <w:lang w:val="id-ID"/>
        </w:rPr>
        <w:t xml:space="preserve">sequence diagram </w:t>
      </w:r>
      <w:r w:rsidRPr="005B29E1">
        <w:rPr>
          <w:sz w:val="24"/>
          <w:lang w:val="id-ID"/>
        </w:rPr>
        <w:t xml:space="preserve">kali ini adalah </w:t>
      </w:r>
      <w:r w:rsidR="0077062B">
        <w:rPr>
          <w:sz w:val="24"/>
          <w:lang w:val="id-ID"/>
        </w:rPr>
        <w:t>seluruh pengguna</w:t>
      </w:r>
      <w:r w:rsidRPr="005B29E1">
        <w:rPr>
          <w:sz w:val="24"/>
          <w:lang w:val="id-ID"/>
        </w:rPr>
        <w:t xml:space="preserve">. </w:t>
      </w:r>
      <w:r w:rsidR="0077062B">
        <w:rPr>
          <w:sz w:val="24"/>
          <w:lang w:val="id-ID"/>
        </w:rPr>
        <w:t>Pengguna</w:t>
      </w:r>
      <w:r w:rsidRPr="005B29E1">
        <w:rPr>
          <w:sz w:val="24"/>
          <w:lang w:val="id-ID"/>
        </w:rPr>
        <w:t xml:space="preserve"> dapat mengontrol data </w:t>
      </w:r>
      <w:r w:rsidR="0077062B">
        <w:rPr>
          <w:sz w:val="24"/>
          <w:lang w:val="id-ID"/>
        </w:rPr>
        <w:t>akun</w:t>
      </w:r>
      <w:r w:rsidRPr="005B29E1">
        <w:rPr>
          <w:sz w:val="24"/>
          <w:lang w:val="id-ID"/>
        </w:rPr>
        <w:t xml:space="preserve">. Untuk melihat data </w:t>
      </w:r>
      <w:r w:rsidR="0077062B">
        <w:rPr>
          <w:sz w:val="24"/>
          <w:lang w:val="id-ID"/>
        </w:rPr>
        <w:t>akun</w:t>
      </w:r>
      <w:r w:rsidRPr="005B29E1">
        <w:rPr>
          <w:i/>
          <w:sz w:val="24"/>
          <w:lang w:val="id-ID"/>
        </w:rPr>
        <w:t xml:space="preserve">, </w:t>
      </w:r>
      <w:r w:rsidRPr="005B29E1">
        <w:rPr>
          <w:sz w:val="24"/>
          <w:lang w:val="id-ID"/>
        </w:rPr>
        <w:t xml:space="preserve">aktor mengakses kelas antarmuka dengan menekan tombol menu </w:t>
      </w:r>
      <w:r w:rsidR="0077062B">
        <w:rPr>
          <w:sz w:val="24"/>
          <w:lang w:val="id-ID"/>
        </w:rPr>
        <w:t>akun</w:t>
      </w:r>
      <w:r w:rsidRPr="005B29E1">
        <w:rPr>
          <w:sz w:val="24"/>
          <w:lang w:val="id-ID"/>
        </w:rPr>
        <w:t xml:space="preserve">, lalu kelas antarmuka mengambil </w:t>
      </w:r>
      <w:r w:rsidR="0077062B">
        <w:rPr>
          <w:sz w:val="24"/>
          <w:lang w:val="id-ID"/>
        </w:rPr>
        <w:t xml:space="preserve">data akun yang sedang </w:t>
      </w:r>
      <w:r w:rsidR="0077062B">
        <w:rPr>
          <w:i/>
          <w:sz w:val="24"/>
          <w:lang w:val="id-ID"/>
        </w:rPr>
        <w:t xml:space="preserve">login </w:t>
      </w:r>
      <w:r w:rsidRPr="005B29E1">
        <w:rPr>
          <w:sz w:val="24"/>
          <w:lang w:val="id-ID"/>
        </w:rPr>
        <w:t xml:space="preserve">dari </w:t>
      </w:r>
      <w:r w:rsidRPr="005B29E1">
        <w:rPr>
          <w:i/>
          <w:sz w:val="24"/>
          <w:lang w:val="id-ID"/>
        </w:rPr>
        <w:t xml:space="preserve">database. </w:t>
      </w:r>
      <w:r w:rsidRPr="005B29E1">
        <w:rPr>
          <w:sz w:val="24"/>
          <w:lang w:val="id-ID"/>
        </w:rPr>
        <w:t xml:space="preserve">Selanjutnya, sistem akan kembali ke kelas antarmuka beserta data </w:t>
      </w:r>
      <w:r w:rsidR="0077062B">
        <w:rPr>
          <w:sz w:val="24"/>
          <w:lang w:val="id-ID"/>
        </w:rPr>
        <w:t>akun tersebut</w:t>
      </w:r>
      <w:r w:rsidRPr="005B29E1">
        <w:rPr>
          <w:sz w:val="24"/>
          <w:lang w:val="id-ID"/>
        </w:rPr>
        <w:t xml:space="preserve">. </w:t>
      </w:r>
    </w:p>
    <w:p w14:paraId="64488725" w14:textId="4D75881B" w:rsidR="0032750B" w:rsidRPr="00851A77" w:rsidRDefault="005B29E1" w:rsidP="0032750B">
      <w:pPr>
        <w:spacing w:line="360" w:lineRule="auto"/>
        <w:ind w:firstLine="839"/>
        <w:jc w:val="both"/>
        <w:rPr>
          <w:sz w:val="24"/>
          <w:lang w:val="id-ID"/>
        </w:rPr>
      </w:pPr>
      <w:r w:rsidRPr="005B29E1">
        <w:rPr>
          <w:sz w:val="24"/>
          <w:lang w:val="id-ID"/>
        </w:rPr>
        <w:t xml:space="preserve">Sedangkan untuk mengubah data </w:t>
      </w:r>
      <w:r w:rsidR="0077062B" w:rsidRPr="0077062B">
        <w:rPr>
          <w:sz w:val="24"/>
          <w:lang w:val="id-ID"/>
        </w:rPr>
        <w:t>akun</w:t>
      </w:r>
      <w:r w:rsidRPr="005B29E1">
        <w:rPr>
          <w:sz w:val="24"/>
          <w:lang w:val="id-ID"/>
        </w:rPr>
        <w:t xml:space="preserve">, aktor mengubah data tersebut melalui </w:t>
      </w:r>
      <w:r w:rsidRPr="005B29E1">
        <w:rPr>
          <w:i/>
          <w:sz w:val="24"/>
          <w:lang w:val="id-ID"/>
        </w:rPr>
        <w:t>form</w:t>
      </w:r>
      <w:r w:rsidRPr="005B29E1">
        <w:rPr>
          <w:sz w:val="24"/>
          <w:lang w:val="id-ID"/>
        </w:rPr>
        <w:t xml:space="preserve"> ubah data </w:t>
      </w:r>
      <w:r w:rsidR="0077062B" w:rsidRPr="0077062B">
        <w:rPr>
          <w:sz w:val="24"/>
          <w:lang w:val="id-ID"/>
        </w:rPr>
        <w:t xml:space="preserve">akun </w:t>
      </w:r>
      <w:r w:rsidRPr="005B29E1">
        <w:rPr>
          <w:sz w:val="24"/>
          <w:lang w:val="id-ID"/>
        </w:rPr>
        <w:t xml:space="preserve">untuk selanjutnya dilakukan validasi oleh kelas </w:t>
      </w:r>
      <w:r w:rsidRPr="005B29E1">
        <w:rPr>
          <w:i/>
          <w:sz w:val="24"/>
          <w:lang w:val="id-ID"/>
        </w:rPr>
        <w:t>validator</w:t>
      </w:r>
      <w:r w:rsidRPr="005B29E1">
        <w:rPr>
          <w:sz w:val="24"/>
          <w:lang w:val="id-ID"/>
        </w:rPr>
        <w:t xml:space="preserve">. Jika data sukses divalidasi maka sistem akan mengubah data </w:t>
      </w:r>
      <w:r w:rsidR="0077062B">
        <w:rPr>
          <w:sz w:val="24"/>
          <w:lang w:val="id-ID"/>
        </w:rPr>
        <w:t xml:space="preserve">pada akun yang sedang </w:t>
      </w:r>
      <w:r w:rsidR="0077062B">
        <w:rPr>
          <w:i/>
          <w:sz w:val="24"/>
          <w:lang w:val="id-ID"/>
        </w:rPr>
        <w:t>login</w:t>
      </w:r>
      <w:r w:rsidRPr="005B29E1">
        <w:rPr>
          <w:sz w:val="24"/>
          <w:lang w:val="id-ID"/>
        </w:rPr>
        <w:t xml:space="preserve"> pada </w:t>
      </w:r>
      <w:r w:rsidRPr="005B29E1">
        <w:rPr>
          <w:i/>
          <w:sz w:val="24"/>
          <w:lang w:val="id-ID"/>
        </w:rPr>
        <w:t>database</w:t>
      </w:r>
      <w:r w:rsidRPr="005B29E1">
        <w:rPr>
          <w:sz w:val="24"/>
          <w:lang w:val="id-ID"/>
        </w:rPr>
        <w:t xml:space="preserve"> dan kembali ke kelas antarmuka beserta </w:t>
      </w:r>
      <w:r w:rsidRPr="005B29E1">
        <w:rPr>
          <w:i/>
          <w:sz w:val="24"/>
          <w:lang w:val="id-ID"/>
        </w:rPr>
        <w:t>feedback</w:t>
      </w:r>
      <w:r w:rsidRPr="005B29E1">
        <w:rPr>
          <w:sz w:val="24"/>
          <w:lang w:val="id-ID"/>
        </w:rPr>
        <w:t xml:space="preserve"> status </w:t>
      </w:r>
      <w:r w:rsidRPr="005B29E1">
        <w:rPr>
          <w:i/>
          <w:sz w:val="24"/>
          <w:lang w:val="id-ID"/>
        </w:rPr>
        <w:t>message</w:t>
      </w:r>
      <w:r w:rsidR="00851A77" w:rsidRPr="00851A77">
        <w:rPr>
          <w:sz w:val="24"/>
          <w:lang w:val="id-ID"/>
        </w:rPr>
        <w:t>.</w:t>
      </w:r>
    </w:p>
    <w:p w14:paraId="728B913F" w14:textId="15247FCB" w:rsidR="00880E9F" w:rsidRPr="00880E9F" w:rsidRDefault="00880E9F" w:rsidP="000109CC">
      <w:pPr>
        <w:pStyle w:val="Heading4"/>
      </w:pPr>
      <w:r w:rsidRPr="00270BE7">
        <w:rPr>
          <w:i/>
        </w:rPr>
        <w:lastRenderedPageBreak/>
        <w:t>Activity</w:t>
      </w:r>
      <w:r w:rsidRPr="002F2A4C">
        <w:t xml:space="preserve"> </w:t>
      </w:r>
      <w:r w:rsidRPr="00270BE7">
        <w:rPr>
          <w:i/>
        </w:rPr>
        <w:t>Diagram</w:t>
      </w:r>
    </w:p>
    <w:p w14:paraId="6F501060" w14:textId="37E1D33D" w:rsidR="00880E9F" w:rsidRDefault="00B451B0" w:rsidP="005C0901">
      <w:pPr>
        <w:pStyle w:val="ParagrifIsi"/>
        <w:ind w:firstLine="839"/>
      </w:pPr>
      <w:r w:rsidRPr="00B451B0">
        <w:rPr>
          <w:i/>
        </w:rPr>
        <w:t>Activity diagram</w:t>
      </w:r>
      <w:r w:rsidRPr="00B451B0">
        <w:t xml:space="preserve"> menggambarkan berbagai aliran aktivitas dalam sistem yang sedang dirancang, bagaimana masing-masing aliran berawal, tujuan yang mungkin terjadi dan bagaimana mereka berakhir. </w:t>
      </w:r>
      <w:r w:rsidRPr="00B451B0">
        <w:rPr>
          <w:i/>
        </w:rPr>
        <w:t>Activity diagram</w:t>
      </w:r>
      <w:r w:rsidRPr="00B451B0">
        <w:t xml:space="preserve"> juga dapat menggambarkan proses paralel yang mungkin terjadi pada sebuah eksekusi. Berikut ini adalah </w:t>
      </w:r>
      <w:r w:rsidRPr="00B451B0">
        <w:rPr>
          <w:i/>
        </w:rPr>
        <w:t>activity diagram</w:t>
      </w:r>
      <w:r w:rsidRPr="00B451B0">
        <w:t xml:space="preserve"> dari </w:t>
      </w:r>
      <w:r w:rsidRPr="00B451B0">
        <w:rPr>
          <w:lang w:val="id-ID"/>
        </w:rPr>
        <w:t xml:space="preserve">sistem informasi akuntansi pencatatan transaksi dan pembuat laporan keuangan </w:t>
      </w:r>
      <w:r w:rsidRPr="00B451B0">
        <w:rPr>
          <w:lang w:val="de-DE"/>
        </w:rPr>
        <w:t>yang dibangun</w:t>
      </w:r>
      <w:r w:rsidR="00880E9F" w:rsidRPr="002F2A4C">
        <w:t>.</w:t>
      </w:r>
    </w:p>
    <w:p w14:paraId="38842A06" w14:textId="245447BA" w:rsidR="00880E9F" w:rsidRPr="00880E9F" w:rsidRDefault="00270BE7" w:rsidP="000109CC">
      <w:pPr>
        <w:pStyle w:val="Heading5"/>
      </w:pPr>
      <w:r w:rsidRPr="00270BE7">
        <w:rPr>
          <w:bCs/>
          <w:i/>
          <w:lang w:val="de-DE"/>
        </w:rPr>
        <w:t xml:space="preserve">Activity Diagram </w:t>
      </w:r>
      <w:r w:rsidRPr="00270BE7">
        <w:rPr>
          <w:bCs/>
          <w:lang w:val="de-DE"/>
        </w:rPr>
        <w:t xml:space="preserve">Mendata </w:t>
      </w:r>
      <w:r w:rsidRPr="00270BE7">
        <w:rPr>
          <w:bCs/>
          <w:i/>
          <w:lang w:val="id-ID"/>
        </w:rPr>
        <w:t>Customer</w:t>
      </w:r>
    </w:p>
    <w:p w14:paraId="414CEFD0" w14:textId="615E8BFD" w:rsidR="00880E9F" w:rsidRDefault="00B451B0" w:rsidP="004C4AA9">
      <w:pPr>
        <w:pStyle w:val="ParagrifIsi"/>
      </w:pPr>
      <w:r>
        <w:t>Pada Gambar 3. 39</w:t>
      </w:r>
      <w:r w:rsidRPr="00B451B0">
        <w:t xml:space="preserve"> berikut ini adalah </w:t>
      </w:r>
      <w:r w:rsidRPr="00B451B0">
        <w:rPr>
          <w:i/>
        </w:rPr>
        <w:t xml:space="preserve">activity diagram </w:t>
      </w:r>
      <w:r w:rsidRPr="00B451B0">
        <w:t xml:space="preserve">dari proses </w:t>
      </w:r>
      <w:r w:rsidRPr="00B451B0">
        <w:rPr>
          <w:lang w:val="id-ID"/>
        </w:rPr>
        <w:t>menambah data</w:t>
      </w:r>
      <w:r w:rsidRPr="00B451B0">
        <w:t xml:space="preserve"> </w:t>
      </w:r>
      <w:r w:rsidRPr="00B451B0">
        <w:rPr>
          <w:i/>
          <w:lang w:val="id-ID"/>
        </w:rPr>
        <w:t>customer</w:t>
      </w:r>
      <w:r w:rsidRPr="00B451B0">
        <w:t xml:space="preserve"> </w:t>
      </w:r>
      <w:r w:rsidRPr="00B451B0">
        <w:rPr>
          <w:lang w:val="id-ID"/>
        </w:rPr>
        <w:t>yang dilakukan</w:t>
      </w:r>
      <w:r w:rsidRPr="00B451B0">
        <w:t xml:space="preserve"> oleh </w:t>
      </w:r>
      <w:r w:rsidRPr="00B451B0">
        <w:rPr>
          <w:lang w:val="id-ID"/>
        </w:rPr>
        <w:t xml:space="preserve">pegawai keuangan </w:t>
      </w:r>
      <w:r w:rsidRPr="00B451B0">
        <w:t>terhadap sistem yang dibangun</w:t>
      </w:r>
      <w:r w:rsidR="00880E9F" w:rsidRPr="00880E9F">
        <w:t>.</w:t>
      </w:r>
    </w:p>
    <w:p w14:paraId="22CA85C5" w14:textId="128DD1DB" w:rsidR="00B451B0" w:rsidRDefault="00786FCB" w:rsidP="005C0901">
      <w:pPr>
        <w:pStyle w:val="ParagrifIsi"/>
        <w:jc w:val="center"/>
      </w:pPr>
      <w:r w:rsidRPr="00511248">
        <w:rPr>
          <w:noProof/>
          <w:lang w:val="en-US" w:eastAsia="en-US"/>
        </w:rPr>
        <w:drawing>
          <wp:inline distT="0" distB="0" distL="0" distR="0" wp14:anchorId="65B8739B" wp14:editId="7037F239">
            <wp:extent cx="2150459" cy="3434316"/>
            <wp:effectExtent l="0" t="0" r="2540" b="0"/>
            <wp:docPr id="41" name="Picture 41" descr="D:\F\Kuliah\TUGAS AKHIR\TA2\PUNYA FARIS\DIAGRAM\PNG\ACTIVITY\ACTIVITY DIAGRAM MENAMBAH DATA CUSTOM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Kuliah\TUGAS AKHIR\TA2\PUNYA FARIS\DIAGRAM\PNG\ACTIVITY\ACTIVITY DIAGRAM MENAMBAH DATA CUSTOMER.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5399" cy="3458176"/>
                    </a:xfrm>
                    <a:prstGeom prst="rect">
                      <a:avLst/>
                    </a:prstGeom>
                    <a:noFill/>
                    <a:ln>
                      <a:noFill/>
                    </a:ln>
                  </pic:spPr>
                </pic:pic>
              </a:graphicData>
            </a:graphic>
          </wp:inline>
        </w:drawing>
      </w:r>
    </w:p>
    <w:p w14:paraId="3053A543" w14:textId="0DE12073" w:rsidR="00B451B0" w:rsidRDefault="00B451B0" w:rsidP="00B451B0">
      <w:pPr>
        <w:pStyle w:val="Caption"/>
        <w:rPr>
          <w:i/>
          <w:lang w:val="id-ID"/>
        </w:rPr>
      </w:pPr>
      <w:bookmarkStart w:id="214" w:name="_Toc101083709"/>
      <w:bookmarkStart w:id="215" w:name="_Toc105002721"/>
      <w:r w:rsidRPr="00734741">
        <w:rPr>
          <w:b/>
        </w:rPr>
        <w:t xml:space="preserve">Gambar 3. </w:t>
      </w:r>
      <w:r w:rsidRPr="00734741">
        <w:rPr>
          <w:b/>
        </w:rPr>
        <w:fldChar w:fldCharType="begin"/>
      </w:r>
      <w:r w:rsidRPr="00734741">
        <w:rPr>
          <w:b/>
        </w:rPr>
        <w:instrText xml:space="preserve"> SEQ Gambar_3. \* ARABIC </w:instrText>
      </w:r>
      <w:r w:rsidRPr="00734741">
        <w:rPr>
          <w:b/>
        </w:rPr>
        <w:fldChar w:fldCharType="separate"/>
      </w:r>
      <w:r w:rsidR="00C072AF">
        <w:rPr>
          <w:b/>
          <w:noProof/>
        </w:rPr>
        <w:t>39</w:t>
      </w:r>
      <w:r w:rsidRPr="00734741">
        <w:rPr>
          <w:b/>
        </w:rPr>
        <w:fldChar w:fldCharType="end"/>
      </w:r>
      <w:r w:rsidRPr="00B451B0">
        <w:rPr>
          <w:rFonts w:eastAsia="Times New Roman"/>
          <w:i/>
          <w:iCs w:val="0"/>
          <w:color w:val="000000"/>
          <w:szCs w:val="24"/>
          <w:lang w:val="de-DE"/>
        </w:rPr>
        <w:t xml:space="preserve"> </w:t>
      </w:r>
      <w:r w:rsidRPr="00B451B0">
        <w:rPr>
          <w:i/>
          <w:lang w:val="de-DE"/>
        </w:rPr>
        <w:t>Activity diagram</w:t>
      </w:r>
      <w:r w:rsidRPr="00B451B0">
        <w:rPr>
          <w:lang w:val="de-DE"/>
        </w:rPr>
        <w:t xml:space="preserve"> </w:t>
      </w:r>
      <w:r w:rsidRPr="00B451B0">
        <w:rPr>
          <w:lang w:val="id-ID"/>
        </w:rPr>
        <w:t>menambah data</w:t>
      </w:r>
      <w:r w:rsidRPr="00B451B0">
        <w:rPr>
          <w:lang w:val="de-DE"/>
        </w:rPr>
        <w:t xml:space="preserve"> </w:t>
      </w:r>
      <w:r w:rsidRPr="00B451B0">
        <w:rPr>
          <w:i/>
          <w:lang w:val="id-ID"/>
        </w:rPr>
        <w:t>customer</w:t>
      </w:r>
      <w:bookmarkEnd w:id="214"/>
      <w:bookmarkEnd w:id="215"/>
    </w:p>
    <w:p w14:paraId="39E935E5" w14:textId="1FF924EA" w:rsidR="00B451B0" w:rsidRDefault="00B451B0" w:rsidP="005C0901">
      <w:pPr>
        <w:spacing w:line="360" w:lineRule="auto"/>
        <w:ind w:firstLine="839"/>
        <w:jc w:val="both"/>
        <w:rPr>
          <w:sz w:val="24"/>
          <w:szCs w:val="24"/>
          <w:lang w:val="id-ID"/>
        </w:rPr>
      </w:pPr>
      <w:r w:rsidRPr="00B451B0">
        <w:rPr>
          <w:sz w:val="24"/>
          <w:szCs w:val="24"/>
          <w:lang w:val="de-DE"/>
        </w:rPr>
        <w:t xml:space="preserve">Selanjutnya </w:t>
      </w:r>
      <w:r w:rsidRPr="00B451B0">
        <w:rPr>
          <w:sz w:val="24"/>
          <w:szCs w:val="24"/>
          <w:lang w:val="id-ID"/>
        </w:rPr>
        <w:t>pegawai keuangan</w:t>
      </w:r>
      <w:r w:rsidRPr="00B451B0">
        <w:rPr>
          <w:sz w:val="24"/>
          <w:szCs w:val="24"/>
          <w:lang w:val="de-DE"/>
        </w:rPr>
        <w:t xml:space="preserve"> juga dapat </w:t>
      </w:r>
      <w:r w:rsidRPr="00B451B0">
        <w:rPr>
          <w:sz w:val="24"/>
          <w:szCs w:val="24"/>
          <w:lang w:val="id-ID"/>
        </w:rPr>
        <w:t>mengubah</w:t>
      </w:r>
      <w:r w:rsidRPr="00B451B0">
        <w:rPr>
          <w:sz w:val="24"/>
          <w:szCs w:val="24"/>
          <w:lang w:val="de-DE"/>
        </w:rPr>
        <w:t xml:space="preserve"> data </w:t>
      </w:r>
      <w:r w:rsidRPr="00B451B0">
        <w:rPr>
          <w:i/>
          <w:sz w:val="24"/>
          <w:szCs w:val="24"/>
          <w:lang w:val="id-ID"/>
        </w:rPr>
        <w:t>customer</w:t>
      </w:r>
      <w:r w:rsidRPr="00B451B0">
        <w:rPr>
          <w:sz w:val="24"/>
          <w:szCs w:val="24"/>
          <w:lang w:val="de-DE"/>
        </w:rPr>
        <w:t xml:space="preserve">. Berikut </w:t>
      </w:r>
      <w:r w:rsidRPr="00B451B0">
        <w:rPr>
          <w:sz w:val="24"/>
          <w:szCs w:val="24"/>
          <w:lang w:val="id-ID"/>
        </w:rPr>
        <w:t xml:space="preserve">ini </w:t>
      </w:r>
      <w:r w:rsidRPr="00B451B0">
        <w:rPr>
          <w:sz w:val="24"/>
          <w:szCs w:val="24"/>
          <w:lang w:val="de-DE"/>
        </w:rPr>
        <w:t xml:space="preserve">adalah </w:t>
      </w:r>
      <w:r w:rsidRPr="00B451B0">
        <w:rPr>
          <w:i/>
          <w:sz w:val="24"/>
          <w:szCs w:val="24"/>
          <w:lang w:val="de-DE"/>
        </w:rPr>
        <w:t xml:space="preserve">activity diagram </w:t>
      </w:r>
      <w:r w:rsidRPr="00B451B0">
        <w:rPr>
          <w:sz w:val="24"/>
          <w:szCs w:val="24"/>
          <w:lang w:val="de-DE"/>
        </w:rPr>
        <w:t xml:space="preserve">mengubah data </w:t>
      </w:r>
      <w:r w:rsidRPr="00B451B0">
        <w:rPr>
          <w:i/>
          <w:sz w:val="24"/>
          <w:szCs w:val="24"/>
          <w:lang w:val="id-ID"/>
        </w:rPr>
        <w:t>customer</w:t>
      </w:r>
      <w:r w:rsidRPr="00B451B0">
        <w:rPr>
          <w:sz w:val="24"/>
          <w:szCs w:val="24"/>
          <w:lang w:val="de-DE"/>
        </w:rPr>
        <w:t xml:space="preserve"> yang ditunjukkan pada Gambar 3.</w:t>
      </w:r>
      <w:r>
        <w:rPr>
          <w:sz w:val="24"/>
          <w:szCs w:val="24"/>
          <w:lang w:val="id-ID"/>
        </w:rPr>
        <w:t xml:space="preserve"> 40</w:t>
      </w:r>
      <w:r w:rsidR="005C0901">
        <w:rPr>
          <w:sz w:val="24"/>
          <w:szCs w:val="24"/>
          <w:lang w:val="id-ID"/>
        </w:rPr>
        <w:t>.</w:t>
      </w:r>
    </w:p>
    <w:p w14:paraId="30F362B4" w14:textId="77777777" w:rsidR="0032750B" w:rsidRDefault="0032750B" w:rsidP="005C0901">
      <w:pPr>
        <w:spacing w:line="360" w:lineRule="auto"/>
        <w:ind w:firstLine="839"/>
        <w:jc w:val="both"/>
        <w:rPr>
          <w:sz w:val="24"/>
          <w:szCs w:val="24"/>
          <w:lang w:val="id-ID"/>
        </w:rPr>
      </w:pPr>
    </w:p>
    <w:p w14:paraId="4C160EA6" w14:textId="77777777" w:rsidR="001553DE" w:rsidRDefault="001553DE" w:rsidP="005C0901">
      <w:pPr>
        <w:spacing w:line="360" w:lineRule="auto"/>
        <w:ind w:firstLine="839"/>
        <w:jc w:val="both"/>
        <w:rPr>
          <w:sz w:val="24"/>
          <w:szCs w:val="24"/>
          <w:lang w:val="id-ID"/>
        </w:rPr>
      </w:pPr>
    </w:p>
    <w:p w14:paraId="038419C7" w14:textId="77777777" w:rsidR="00734741" w:rsidRDefault="00734741" w:rsidP="00152A66">
      <w:pPr>
        <w:keepNext/>
        <w:spacing w:line="360" w:lineRule="auto"/>
        <w:jc w:val="center"/>
      </w:pPr>
      <w:r>
        <w:rPr>
          <w:noProof/>
          <w:lang w:eastAsia="en-US"/>
        </w:rPr>
        <w:lastRenderedPageBreak/>
        <w:drawing>
          <wp:inline distT="0" distB="0" distL="0" distR="0" wp14:anchorId="50ECF48C" wp14:editId="2D6E8091">
            <wp:extent cx="2147570" cy="3432810"/>
            <wp:effectExtent l="0" t="0" r="5080" b="0"/>
            <wp:docPr id="12" name="Picture 12" descr="D:\F\Kuliah\TUGAS AKHIR\TA2\PUNYA FARIS\DIAGRAM\PNG\ACTIVITY\ACTIVITY DIAGRAM MENGEDIT DATA CUSTOMER.drawio.png"/>
            <wp:cNvGraphicFramePr/>
            <a:graphic xmlns:a="http://schemas.openxmlformats.org/drawingml/2006/main">
              <a:graphicData uri="http://schemas.openxmlformats.org/drawingml/2006/picture">
                <pic:pic xmlns:pic="http://schemas.openxmlformats.org/drawingml/2006/picture">
                  <pic:nvPicPr>
                    <pic:cNvPr id="40" name="Picture 40" descr="D:\F\Kuliah\TUGAS AKHIR\TA2\PUNYA FARIS\DIAGRAM\PNG\ACTIVITY\ACTIVITY DIAGRAM MENGEDIT DATA CUSTOMER.drawio.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47570" cy="3432810"/>
                    </a:xfrm>
                    <a:prstGeom prst="rect">
                      <a:avLst/>
                    </a:prstGeom>
                    <a:noFill/>
                    <a:ln>
                      <a:noFill/>
                    </a:ln>
                  </pic:spPr>
                </pic:pic>
              </a:graphicData>
            </a:graphic>
          </wp:inline>
        </w:drawing>
      </w:r>
    </w:p>
    <w:p w14:paraId="2CC216E6" w14:textId="667DB36A" w:rsidR="00734741" w:rsidRDefault="00734741" w:rsidP="00734741">
      <w:pPr>
        <w:pStyle w:val="Caption"/>
        <w:rPr>
          <w:i/>
          <w:lang w:val="id-ID"/>
        </w:rPr>
      </w:pPr>
      <w:bookmarkStart w:id="216" w:name="_Toc101083710"/>
      <w:bookmarkStart w:id="217" w:name="_Toc105002722"/>
      <w:r w:rsidRPr="00734741">
        <w:rPr>
          <w:b/>
        </w:rPr>
        <w:t xml:space="preserve">Gambar 3. </w:t>
      </w:r>
      <w:r w:rsidRPr="00734741">
        <w:rPr>
          <w:b/>
        </w:rPr>
        <w:fldChar w:fldCharType="begin"/>
      </w:r>
      <w:r w:rsidRPr="00734741">
        <w:rPr>
          <w:b/>
        </w:rPr>
        <w:instrText xml:space="preserve"> SEQ Gambar_3. \* ARABIC </w:instrText>
      </w:r>
      <w:r w:rsidRPr="00734741">
        <w:rPr>
          <w:b/>
        </w:rPr>
        <w:fldChar w:fldCharType="separate"/>
      </w:r>
      <w:r w:rsidR="00C072AF">
        <w:rPr>
          <w:b/>
          <w:noProof/>
        </w:rPr>
        <w:t>40</w:t>
      </w:r>
      <w:r w:rsidRPr="00734741">
        <w:rPr>
          <w:b/>
        </w:rPr>
        <w:fldChar w:fldCharType="end"/>
      </w:r>
      <w:r>
        <w:rPr>
          <w:lang w:val="id-ID"/>
        </w:rPr>
        <w:t xml:space="preserve"> </w:t>
      </w:r>
      <w:r w:rsidRPr="00734741">
        <w:rPr>
          <w:i/>
        </w:rPr>
        <w:t>Activity diagram</w:t>
      </w:r>
      <w:r w:rsidRPr="00734741">
        <w:t xml:space="preserve"> mengubah data </w:t>
      </w:r>
      <w:r w:rsidRPr="00734741">
        <w:rPr>
          <w:i/>
          <w:lang w:val="id-ID"/>
        </w:rPr>
        <w:t>customer</w:t>
      </w:r>
      <w:bookmarkEnd w:id="216"/>
      <w:bookmarkEnd w:id="217"/>
    </w:p>
    <w:p w14:paraId="5A29635D" w14:textId="31793157" w:rsidR="00734741" w:rsidRDefault="00734741" w:rsidP="005C0901">
      <w:pPr>
        <w:spacing w:line="360" w:lineRule="auto"/>
        <w:ind w:firstLine="839"/>
        <w:jc w:val="both"/>
        <w:rPr>
          <w:sz w:val="24"/>
          <w:szCs w:val="24"/>
          <w:lang w:val="id-ID"/>
        </w:rPr>
      </w:pPr>
      <w:r w:rsidRPr="00734741">
        <w:rPr>
          <w:sz w:val="24"/>
          <w:szCs w:val="24"/>
        </w:rPr>
        <w:t xml:space="preserve">Selain itu, </w:t>
      </w:r>
      <w:r w:rsidRPr="00734741">
        <w:rPr>
          <w:sz w:val="24"/>
          <w:szCs w:val="24"/>
          <w:lang w:val="id-ID"/>
        </w:rPr>
        <w:t>pegawai keuangan</w:t>
      </w:r>
      <w:r w:rsidRPr="00734741">
        <w:rPr>
          <w:sz w:val="24"/>
          <w:szCs w:val="24"/>
        </w:rPr>
        <w:t xml:space="preserve"> juga dapat melakukan hapus data</w:t>
      </w:r>
      <w:r w:rsidRPr="00734741">
        <w:rPr>
          <w:i/>
          <w:sz w:val="24"/>
          <w:szCs w:val="24"/>
        </w:rPr>
        <w:t xml:space="preserve"> </w:t>
      </w:r>
      <w:r w:rsidRPr="00734741">
        <w:rPr>
          <w:i/>
          <w:sz w:val="24"/>
          <w:szCs w:val="24"/>
          <w:lang w:val="id-ID"/>
        </w:rPr>
        <w:t>customer</w:t>
      </w:r>
      <w:r w:rsidRPr="00734741">
        <w:rPr>
          <w:sz w:val="24"/>
          <w:szCs w:val="24"/>
        </w:rPr>
        <w:t xml:space="preserve">. Berikut </w:t>
      </w:r>
      <w:r w:rsidRPr="00734741">
        <w:rPr>
          <w:sz w:val="24"/>
          <w:szCs w:val="24"/>
          <w:lang w:val="id-ID"/>
        </w:rPr>
        <w:t xml:space="preserve">ini </w:t>
      </w:r>
      <w:r w:rsidRPr="00734741">
        <w:rPr>
          <w:sz w:val="24"/>
          <w:szCs w:val="24"/>
        </w:rPr>
        <w:t xml:space="preserve">adalah </w:t>
      </w:r>
      <w:r w:rsidRPr="00734741">
        <w:rPr>
          <w:i/>
          <w:sz w:val="24"/>
          <w:szCs w:val="24"/>
        </w:rPr>
        <w:t xml:space="preserve">activity diagram </w:t>
      </w:r>
      <w:r>
        <w:rPr>
          <w:sz w:val="24"/>
          <w:szCs w:val="24"/>
          <w:lang w:val="id-ID"/>
        </w:rPr>
        <w:t>menghapus</w:t>
      </w:r>
      <w:r w:rsidRPr="00734741">
        <w:rPr>
          <w:sz w:val="24"/>
          <w:szCs w:val="24"/>
        </w:rPr>
        <w:t xml:space="preserve"> data </w:t>
      </w:r>
      <w:r w:rsidRPr="00734741">
        <w:rPr>
          <w:i/>
          <w:sz w:val="24"/>
          <w:szCs w:val="24"/>
          <w:lang w:val="id-ID"/>
        </w:rPr>
        <w:t>customer</w:t>
      </w:r>
      <w:r w:rsidRPr="00734741">
        <w:rPr>
          <w:sz w:val="24"/>
          <w:szCs w:val="24"/>
        </w:rPr>
        <w:t xml:space="preserve"> yang ditunjukkan pada Gambar 3.</w:t>
      </w:r>
      <w:r>
        <w:rPr>
          <w:sz w:val="24"/>
          <w:szCs w:val="24"/>
          <w:lang w:val="id-ID"/>
        </w:rPr>
        <w:t xml:space="preserve"> 41.</w:t>
      </w:r>
    </w:p>
    <w:p w14:paraId="227B6536" w14:textId="77777777" w:rsidR="00734741" w:rsidRDefault="00734741" w:rsidP="00734741">
      <w:pPr>
        <w:keepNext/>
        <w:spacing w:line="360" w:lineRule="auto"/>
        <w:jc w:val="center"/>
      </w:pPr>
      <w:r>
        <w:rPr>
          <w:noProof/>
          <w:lang w:eastAsia="en-US"/>
        </w:rPr>
        <w:drawing>
          <wp:inline distT="0" distB="0" distL="0" distR="0" wp14:anchorId="7305DDF6" wp14:editId="432121ED">
            <wp:extent cx="2143760" cy="2999105"/>
            <wp:effectExtent l="0" t="0" r="8890" b="0"/>
            <wp:docPr id="42" name="Picture 42" descr="D:\F\Kuliah\TUGAS AKHIR\TA2\PUNYA FARIS\DIAGRAM\PNG\ACTIVITY\ACTIVITY DIAGRAM MENGHAPUS DATA CUSTOMER.drawio.png"/>
            <wp:cNvGraphicFramePr/>
            <a:graphic xmlns:a="http://schemas.openxmlformats.org/drawingml/2006/main">
              <a:graphicData uri="http://schemas.openxmlformats.org/drawingml/2006/picture">
                <pic:pic xmlns:pic="http://schemas.openxmlformats.org/drawingml/2006/picture">
                  <pic:nvPicPr>
                    <pic:cNvPr id="41" name="Picture 41" descr="D:\F\Kuliah\TUGAS AKHIR\TA2\PUNYA FARIS\DIAGRAM\PNG\ACTIVITY\ACTIVITY DIAGRAM MENGHAPUS DATA CUSTOMER.drawio.png"/>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43760" cy="2999105"/>
                    </a:xfrm>
                    <a:prstGeom prst="rect">
                      <a:avLst/>
                    </a:prstGeom>
                    <a:noFill/>
                    <a:ln>
                      <a:noFill/>
                    </a:ln>
                  </pic:spPr>
                </pic:pic>
              </a:graphicData>
            </a:graphic>
          </wp:inline>
        </w:drawing>
      </w:r>
    </w:p>
    <w:p w14:paraId="0A1BD045" w14:textId="1C7AF02D" w:rsidR="00734741" w:rsidRDefault="00734741" w:rsidP="00734741">
      <w:pPr>
        <w:pStyle w:val="Caption"/>
        <w:rPr>
          <w:i/>
          <w:lang w:val="id-ID"/>
        </w:rPr>
      </w:pPr>
      <w:bookmarkStart w:id="218" w:name="_Toc101083711"/>
      <w:bookmarkStart w:id="219" w:name="_Toc105002723"/>
      <w:r w:rsidRPr="00734741">
        <w:rPr>
          <w:b/>
        </w:rPr>
        <w:t xml:space="preserve">Gambar 3. </w:t>
      </w:r>
      <w:r w:rsidRPr="00734741">
        <w:rPr>
          <w:b/>
        </w:rPr>
        <w:fldChar w:fldCharType="begin"/>
      </w:r>
      <w:r w:rsidRPr="00734741">
        <w:rPr>
          <w:b/>
        </w:rPr>
        <w:instrText xml:space="preserve"> SEQ Gambar_3. \* ARABIC </w:instrText>
      </w:r>
      <w:r w:rsidRPr="00734741">
        <w:rPr>
          <w:b/>
        </w:rPr>
        <w:fldChar w:fldCharType="separate"/>
      </w:r>
      <w:r w:rsidR="00C072AF">
        <w:rPr>
          <w:b/>
          <w:noProof/>
        </w:rPr>
        <w:t>41</w:t>
      </w:r>
      <w:r w:rsidRPr="00734741">
        <w:rPr>
          <w:b/>
        </w:rPr>
        <w:fldChar w:fldCharType="end"/>
      </w:r>
      <w:r>
        <w:rPr>
          <w:i/>
          <w:lang w:val="id-ID"/>
        </w:rPr>
        <w:t xml:space="preserve"> </w:t>
      </w:r>
      <w:r w:rsidRPr="00734741">
        <w:rPr>
          <w:i/>
        </w:rPr>
        <w:t>Activity diagram</w:t>
      </w:r>
      <w:r w:rsidRPr="00734741">
        <w:t xml:space="preserve"> menghapus data </w:t>
      </w:r>
      <w:r w:rsidRPr="00734741">
        <w:rPr>
          <w:i/>
          <w:lang w:val="id-ID"/>
        </w:rPr>
        <w:t>customer</w:t>
      </w:r>
      <w:bookmarkEnd w:id="218"/>
      <w:bookmarkEnd w:id="219"/>
    </w:p>
    <w:p w14:paraId="462D78D2" w14:textId="77777777" w:rsidR="0032750B" w:rsidRDefault="0032750B" w:rsidP="0032750B">
      <w:pPr>
        <w:spacing w:line="360" w:lineRule="auto"/>
        <w:rPr>
          <w:lang w:val="id-ID"/>
        </w:rPr>
      </w:pPr>
    </w:p>
    <w:p w14:paraId="053CE43A" w14:textId="77777777" w:rsidR="001553DE" w:rsidRPr="0032750B" w:rsidRDefault="001553DE" w:rsidP="0032750B">
      <w:pPr>
        <w:spacing w:line="360" w:lineRule="auto"/>
        <w:rPr>
          <w:lang w:val="id-ID"/>
        </w:rPr>
      </w:pPr>
    </w:p>
    <w:p w14:paraId="2B888017" w14:textId="6EF598E7" w:rsidR="00880E9F" w:rsidRPr="00880E9F" w:rsidRDefault="00270BE7" w:rsidP="000109CC">
      <w:pPr>
        <w:pStyle w:val="Heading5"/>
      </w:pPr>
      <w:r w:rsidRPr="00270BE7">
        <w:rPr>
          <w:bCs/>
          <w:i/>
          <w:lang w:val="de-DE"/>
        </w:rPr>
        <w:lastRenderedPageBreak/>
        <w:t xml:space="preserve">Activity Diagram </w:t>
      </w:r>
      <w:r w:rsidRPr="00270BE7">
        <w:rPr>
          <w:bCs/>
          <w:lang w:val="de-DE"/>
        </w:rPr>
        <w:t xml:space="preserve">Mendata </w:t>
      </w:r>
      <w:r w:rsidRPr="00270BE7">
        <w:rPr>
          <w:bCs/>
          <w:i/>
          <w:lang w:val="id-ID"/>
        </w:rPr>
        <w:t>Supplier</w:t>
      </w:r>
    </w:p>
    <w:p w14:paraId="4C567298" w14:textId="4BBD7819" w:rsidR="00734741" w:rsidRDefault="00734741" w:rsidP="005C0901">
      <w:pPr>
        <w:pStyle w:val="ParagrifIsi"/>
        <w:rPr>
          <w:lang w:val="id-ID"/>
        </w:rPr>
      </w:pPr>
      <w:r w:rsidRPr="00734741">
        <w:t>Pada Gambar 3.</w:t>
      </w:r>
      <w:r>
        <w:rPr>
          <w:lang w:val="id-ID"/>
        </w:rPr>
        <w:t xml:space="preserve"> </w:t>
      </w:r>
      <w:r>
        <w:t>42</w:t>
      </w:r>
      <w:r w:rsidRPr="00734741">
        <w:t xml:space="preserve"> berikut ini adalah </w:t>
      </w:r>
      <w:r w:rsidRPr="00734741">
        <w:rPr>
          <w:i/>
        </w:rPr>
        <w:t xml:space="preserve">activity diagram </w:t>
      </w:r>
      <w:r w:rsidRPr="00734741">
        <w:t xml:space="preserve">dari proses </w:t>
      </w:r>
      <w:r w:rsidRPr="00734741">
        <w:rPr>
          <w:lang w:val="id-ID"/>
        </w:rPr>
        <w:t>menambah data</w:t>
      </w:r>
      <w:r w:rsidRPr="00734741">
        <w:t xml:space="preserve"> </w:t>
      </w:r>
      <w:r w:rsidRPr="00734741">
        <w:rPr>
          <w:i/>
          <w:lang w:val="id-ID"/>
        </w:rPr>
        <w:t>supplier</w:t>
      </w:r>
      <w:r w:rsidRPr="00734741">
        <w:t xml:space="preserve"> </w:t>
      </w:r>
      <w:r w:rsidRPr="00734741">
        <w:rPr>
          <w:lang w:val="id-ID"/>
        </w:rPr>
        <w:t>yang dilakukan</w:t>
      </w:r>
      <w:r w:rsidRPr="00734741">
        <w:t xml:space="preserve"> oleh </w:t>
      </w:r>
      <w:r w:rsidRPr="00734741">
        <w:rPr>
          <w:lang w:val="id-ID"/>
        </w:rPr>
        <w:t xml:space="preserve">pegawai keuangan </w:t>
      </w:r>
      <w:r w:rsidRPr="00734741">
        <w:t>terhadap sistem yang dibangun</w:t>
      </w:r>
      <w:r>
        <w:rPr>
          <w:lang w:val="id-ID"/>
        </w:rPr>
        <w:t>.</w:t>
      </w:r>
    </w:p>
    <w:p w14:paraId="21E08EDB" w14:textId="3DF1AF31" w:rsidR="00734741" w:rsidRDefault="00D73AF6" w:rsidP="005C0901">
      <w:pPr>
        <w:pStyle w:val="ParagrifIsi"/>
        <w:jc w:val="center"/>
      </w:pPr>
      <w:r>
        <w:rPr>
          <w:noProof/>
          <w:lang w:val="en-US" w:eastAsia="en-US"/>
        </w:rPr>
        <w:drawing>
          <wp:inline distT="0" distB="0" distL="0" distR="0" wp14:anchorId="7BDAB101" wp14:editId="0FC57B23">
            <wp:extent cx="2149433" cy="3467595"/>
            <wp:effectExtent l="0" t="0" r="3810" b="0"/>
            <wp:docPr id="51" name="Picture 51" descr="D:\F\Kuliah\TUGAS AKHIR\TA2\PUNYA FARIS\DIAGRAM\PNG\ACTIVITY\ACTIVITY DIAGRAM MENAMBAH DATA SUPPLIER.drawio.png"/>
            <wp:cNvGraphicFramePr/>
            <a:graphic xmlns:a="http://schemas.openxmlformats.org/drawingml/2006/main">
              <a:graphicData uri="http://schemas.openxmlformats.org/drawingml/2006/picture">
                <pic:pic xmlns:pic="http://schemas.openxmlformats.org/drawingml/2006/picture">
                  <pic:nvPicPr>
                    <pic:cNvPr id="51" name="Picture 51" descr="D:\F\Kuliah\TUGAS AKHIR\TA2\PUNYA FARIS\DIAGRAM\PNG\ACTIVITY\ACTIVITY DIAGRAM MENAMBAH DATA SUPPLIER.drawio.png"/>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1042" cy="3470191"/>
                    </a:xfrm>
                    <a:prstGeom prst="rect">
                      <a:avLst/>
                    </a:prstGeom>
                    <a:noFill/>
                    <a:ln>
                      <a:noFill/>
                    </a:ln>
                  </pic:spPr>
                </pic:pic>
              </a:graphicData>
            </a:graphic>
          </wp:inline>
        </w:drawing>
      </w:r>
    </w:p>
    <w:p w14:paraId="13E9CDDA" w14:textId="54C29056" w:rsidR="00734741" w:rsidRPr="00734741" w:rsidRDefault="00734741" w:rsidP="00734741">
      <w:pPr>
        <w:pStyle w:val="Caption"/>
        <w:rPr>
          <w:lang w:val="id-ID"/>
        </w:rPr>
      </w:pPr>
      <w:bookmarkStart w:id="220" w:name="_Toc101083712"/>
      <w:bookmarkStart w:id="221" w:name="_Toc105002724"/>
      <w:r w:rsidRPr="00734741">
        <w:rPr>
          <w:b/>
        </w:rPr>
        <w:t xml:space="preserve">Gambar 3. </w:t>
      </w:r>
      <w:r w:rsidRPr="00734741">
        <w:rPr>
          <w:b/>
        </w:rPr>
        <w:fldChar w:fldCharType="begin"/>
      </w:r>
      <w:r w:rsidRPr="00734741">
        <w:rPr>
          <w:b/>
        </w:rPr>
        <w:instrText xml:space="preserve"> SEQ Gambar_3. \* ARABIC </w:instrText>
      </w:r>
      <w:r w:rsidRPr="00734741">
        <w:rPr>
          <w:b/>
        </w:rPr>
        <w:fldChar w:fldCharType="separate"/>
      </w:r>
      <w:r w:rsidR="00C072AF">
        <w:rPr>
          <w:b/>
          <w:noProof/>
        </w:rPr>
        <w:t>42</w:t>
      </w:r>
      <w:r w:rsidRPr="00734741">
        <w:rPr>
          <w:b/>
        </w:rPr>
        <w:fldChar w:fldCharType="end"/>
      </w:r>
      <w:r>
        <w:rPr>
          <w:lang w:val="id-ID"/>
        </w:rPr>
        <w:t xml:space="preserve"> </w:t>
      </w:r>
      <w:r w:rsidRPr="00734741">
        <w:rPr>
          <w:i/>
        </w:rPr>
        <w:t>Activity diagram</w:t>
      </w:r>
      <w:r w:rsidRPr="00734741">
        <w:t xml:space="preserve"> </w:t>
      </w:r>
      <w:r w:rsidRPr="00734741">
        <w:rPr>
          <w:lang w:val="id-ID"/>
        </w:rPr>
        <w:t>menambah data</w:t>
      </w:r>
      <w:r w:rsidRPr="00734741">
        <w:t xml:space="preserve"> </w:t>
      </w:r>
      <w:r w:rsidRPr="00734741">
        <w:rPr>
          <w:i/>
          <w:lang w:val="id-ID"/>
        </w:rPr>
        <w:t>supplier</w:t>
      </w:r>
      <w:bookmarkEnd w:id="220"/>
      <w:bookmarkEnd w:id="221"/>
    </w:p>
    <w:p w14:paraId="0C4F844D" w14:textId="344BA802" w:rsidR="00734741" w:rsidRDefault="00734741" w:rsidP="005C0901">
      <w:pPr>
        <w:pStyle w:val="ParagrifIsi"/>
        <w:ind w:firstLine="839"/>
        <w:rPr>
          <w:lang w:val="id-ID"/>
        </w:rPr>
      </w:pPr>
      <w:r w:rsidRPr="00734741">
        <w:t xml:space="preserve">Selanjutnya </w:t>
      </w:r>
      <w:r w:rsidRPr="00734741">
        <w:rPr>
          <w:lang w:val="id-ID"/>
        </w:rPr>
        <w:t>pegawai keuangan</w:t>
      </w:r>
      <w:r w:rsidRPr="00734741">
        <w:t xml:space="preserve"> juga dapat </w:t>
      </w:r>
      <w:r w:rsidRPr="00734741">
        <w:rPr>
          <w:lang w:val="id-ID"/>
        </w:rPr>
        <w:t>mengubah</w:t>
      </w:r>
      <w:r w:rsidRPr="00734741">
        <w:t xml:space="preserve"> data </w:t>
      </w:r>
      <w:r w:rsidRPr="00734741">
        <w:rPr>
          <w:i/>
          <w:lang w:val="id-ID"/>
        </w:rPr>
        <w:t>supplier</w:t>
      </w:r>
      <w:r w:rsidRPr="00734741">
        <w:t xml:space="preserve">. Berikut </w:t>
      </w:r>
      <w:r w:rsidRPr="00734741">
        <w:rPr>
          <w:lang w:val="id-ID"/>
        </w:rPr>
        <w:t xml:space="preserve">ini </w:t>
      </w:r>
      <w:r w:rsidRPr="00734741">
        <w:t xml:space="preserve">adalah </w:t>
      </w:r>
      <w:r w:rsidRPr="00734741">
        <w:rPr>
          <w:i/>
        </w:rPr>
        <w:t xml:space="preserve">activity diagram </w:t>
      </w:r>
      <w:r w:rsidRPr="00734741">
        <w:t xml:space="preserve">mengubah data </w:t>
      </w:r>
      <w:r w:rsidRPr="00734741">
        <w:rPr>
          <w:i/>
          <w:lang w:val="id-ID"/>
        </w:rPr>
        <w:t>supplier</w:t>
      </w:r>
      <w:r w:rsidRPr="00734741">
        <w:rPr>
          <w:i/>
        </w:rPr>
        <w:t xml:space="preserve"> </w:t>
      </w:r>
      <w:r w:rsidRPr="00734741">
        <w:t>yang ditunjukkan pada Gambar 3.</w:t>
      </w:r>
      <w:r>
        <w:rPr>
          <w:lang w:val="id-ID"/>
        </w:rPr>
        <w:t xml:space="preserve"> 43.</w:t>
      </w:r>
    </w:p>
    <w:p w14:paraId="7D2E80A4" w14:textId="77777777" w:rsidR="0032750B" w:rsidRDefault="0032750B" w:rsidP="005C0901">
      <w:pPr>
        <w:pStyle w:val="ParagrifIsi"/>
        <w:ind w:firstLine="839"/>
        <w:rPr>
          <w:lang w:val="id-ID"/>
        </w:rPr>
      </w:pPr>
    </w:p>
    <w:p w14:paraId="7C0A19B2" w14:textId="77777777" w:rsidR="0032750B" w:rsidRDefault="0032750B" w:rsidP="005C0901">
      <w:pPr>
        <w:pStyle w:val="ParagrifIsi"/>
        <w:ind w:firstLine="839"/>
        <w:rPr>
          <w:lang w:val="id-ID"/>
        </w:rPr>
      </w:pPr>
    </w:p>
    <w:p w14:paraId="2A88C743" w14:textId="77777777" w:rsidR="0032750B" w:rsidRDefault="0032750B" w:rsidP="005C0901">
      <w:pPr>
        <w:pStyle w:val="ParagrifIsi"/>
        <w:ind w:firstLine="839"/>
        <w:rPr>
          <w:lang w:val="id-ID"/>
        </w:rPr>
      </w:pPr>
    </w:p>
    <w:p w14:paraId="5C512A15" w14:textId="77777777" w:rsidR="0032750B" w:rsidRDefault="0032750B" w:rsidP="005C0901">
      <w:pPr>
        <w:pStyle w:val="ParagrifIsi"/>
        <w:ind w:firstLine="839"/>
        <w:rPr>
          <w:lang w:val="id-ID"/>
        </w:rPr>
      </w:pPr>
    </w:p>
    <w:p w14:paraId="30C8522E" w14:textId="77777777" w:rsidR="0032750B" w:rsidRDefault="0032750B" w:rsidP="005C0901">
      <w:pPr>
        <w:pStyle w:val="ParagrifIsi"/>
        <w:ind w:firstLine="839"/>
        <w:rPr>
          <w:lang w:val="id-ID"/>
        </w:rPr>
      </w:pPr>
    </w:p>
    <w:p w14:paraId="3B43C9B6" w14:textId="77777777" w:rsidR="0032750B" w:rsidRDefault="0032750B" w:rsidP="005C0901">
      <w:pPr>
        <w:pStyle w:val="ParagrifIsi"/>
        <w:ind w:firstLine="839"/>
        <w:rPr>
          <w:lang w:val="id-ID"/>
        </w:rPr>
      </w:pPr>
    </w:p>
    <w:p w14:paraId="4ECE2BA5" w14:textId="4985F101" w:rsidR="00734741" w:rsidRDefault="00D73AF6" w:rsidP="005C0901">
      <w:pPr>
        <w:pStyle w:val="ParagrifIsi"/>
        <w:jc w:val="center"/>
      </w:pPr>
      <w:r>
        <w:rPr>
          <w:noProof/>
          <w:lang w:val="en-US" w:eastAsia="en-US"/>
        </w:rPr>
        <w:lastRenderedPageBreak/>
        <w:drawing>
          <wp:inline distT="0" distB="0" distL="0" distR="0" wp14:anchorId="327BA089" wp14:editId="4BCA7432">
            <wp:extent cx="2090057" cy="3467594"/>
            <wp:effectExtent l="0" t="0" r="5715" b="0"/>
            <wp:docPr id="52" name="Picture 52" descr="D:\F\Kuliah\TUGAS AKHIR\TA2\PUNYA FARIS\DIAGRAM\PNG\ACTIVITY\ACTIVITY DIAGRAM MENGEDIT DATA SUPPLIER.drawio.png"/>
            <wp:cNvGraphicFramePr/>
            <a:graphic xmlns:a="http://schemas.openxmlformats.org/drawingml/2006/main">
              <a:graphicData uri="http://schemas.openxmlformats.org/drawingml/2006/picture">
                <pic:pic xmlns:pic="http://schemas.openxmlformats.org/drawingml/2006/picture">
                  <pic:nvPicPr>
                    <pic:cNvPr id="52" name="Picture 52" descr="D:\F\Kuliah\TUGAS AKHIR\TA2\PUNYA FARIS\DIAGRAM\PNG\ACTIVITY\ACTIVITY DIAGRAM MENGEDIT DATA SUPPLIER.drawio.png"/>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8232" cy="3481157"/>
                    </a:xfrm>
                    <a:prstGeom prst="rect">
                      <a:avLst/>
                    </a:prstGeom>
                    <a:noFill/>
                    <a:ln>
                      <a:noFill/>
                    </a:ln>
                  </pic:spPr>
                </pic:pic>
              </a:graphicData>
            </a:graphic>
          </wp:inline>
        </w:drawing>
      </w:r>
    </w:p>
    <w:p w14:paraId="55792B6B" w14:textId="31B1507D" w:rsidR="00734741" w:rsidRDefault="00734741" w:rsidP="00734741">
      <w:pPr>
        <w:pStyle w:val="Caption"/>
        <w:rPr>
          <w:lang w:val="id-ID"/>
        </w:rPr>
      </w:pPr>
      <w:bookmarkStart w:id="222" w:name="_Toc101083713"/>
      <w:bookmarkStart w:id="223" w:name="_Toc105002725"/>
      <w:r w:rsidRPr="00734741">
        <w:rPr>
          <w:b/>
        </w:rPr>
        <w:t xml:space="preserve">Gambar 3. </w:t>
      </w:r>
      <w:r w:rsidRPr="00734741">
        <w:rPr>
          <w:b/>
        </w:rPr>
        <w:fldChar w:fldCharType="begin"/>
      </w:r>
      <w:r w:rsidRPr="00734741">
        <w:rPr>
          <w:b/>
        </w:rPr>
        <w:instrText xml:space="preserve"> SEQ Gambar_3. \* ARABIC </w:instrText>
      </w:r>
      <w:r w:rsidRPr="00734741">
        <w:rPr>
          <w:b/>
        </w:rPr>
        <w:fldChar w:fldCharType="separate"/>
      </w:r>
      <w:r w:rsidR="00C072AF">
        <w:rPr>
          <w:b/>
          <w:noProof/>
        </w:rPr>
        <w:t>43</w:t>
      </w:r>
      <w:r w:rsidRPr="00734741">
        <w:rPr>
          <w:b/>
        </w:rPr>
        <w:fldChar w:fldCharType="end"/>
      </w:r>
      <w:r>
        <w:rPr>
          <w:lang w:val="id-ID"/>
        </w:rPr>
        <w:t xml:space="preserve"> </w:t>
      </w:r>
      <w:r w:rsidRPr="00734741">
        <w:rPr>
          <w:i/>
        </w:rPr>
        <w:t>Activity diagram</w:t>
      </w:r>
      <w:r w:rsidRPr="00734741">
        <w:t xml:space="preserve"> mengubah data </w:t>
      </w:r>
      <w:r w:rsidRPr="00734741">
        <w:rPr>
          <w:i/>
          <w:lang w:val="id-ID"/>
        </w:rPr>
        <w:t>supplier</w:t>
      </w:r>
      <w:bookmarkEnd w:id="222"/>
      <w:bookmarkEnd w:id="223"/>
    </w:p>
    <w:p w14:paraId="2EA6C587" w14:textId="605A911D" w:rsidR="00880E9F" w:rsidRDefault="00734741" w:rsidP="005C0901">
      <w:pPr>
        <w:pStyle w:val="ParagrifIsi"/>
        <w:ind w:firstLine="839"/>
      </w:pPr>
      <w:r w:rsidRPr="00734741">
        <w:t xml:space="preserve">Selain itu, </w:t>
      </w:r>
      <w:r w:rsidRPr="00734741">
        <w:rPr>
          <w:lang w:val="id-ID"/>
        </w:rPr>
        <w:t>pegawai keuangan</w:t>
      </w:r>
      <w:r w:rsidRPr="00734741">
        <w:t xml:space="preserve"> juga dapat melakukan hapus data</w:t>
      </w:r>
      <w:r w:rsidRPr="00734741">
        <w:rPr>
          <w:i/>
        </w:rPr>
        <w:t xml:space="preserve"> </w:t>
      </w:r>
      <w:r w:rsidRPr="00734741">
        <w:rPr>
          <w:i/>
          <w:lang w:val="id-ID"/>
        </w:rPr>
        <w:t>supplier</w:t>
      </w:r>
      <w:r w:rsidRPr="00734741">
        <w:t xml:space="preserve">. Berikut </w:t>
      </w:r>
      <w:r w:rsidRPr="00734741">
        <w:rPr>
          <w:lang w:val="id-ID"/>
        </w:rPr>
        <w:t xml:space="preserve">ini </w:t>
      </w:r>
      <w:r w:rsidRPr="00734741">
        <w:t xml:space="preserve">adalah </w:t>
      </w:r>
      <w:r w:rsidRPr="00734741">
        <w:rPr>
          <w:i/>
        </w:rPr>
        <w:t xml:space="preserve">activity diagram </w:t>
      </w:r>
      <w:r>
        <w:rPr>
          <w:lang w:val="id-ID"/>
        </w:rPr>
        <w:t>menghapus</w:t>
      </w:r>
      <w:r w:rsidRPr="00734741">
        <w:t xml:space="preserve"> data </w:t>
      </w:r>
      <w:r w:rsidRPr="00734741">
        <w:rPr>
          <w:i/>
          <w:lang w:val="id-ID"/>
        </w:rPr>
        <w:t>supplier</w:t>
      </w:r>
      <w:r w:rsidRPr="00734741">
        <w:rPr>
          <w:i/>
        </w:rPr>
        <w:t xml:space="preserve"> </w:t>
      </w:r>
      <w:r w:rsidRPr="00734741">
        <w:t>yang ditunjukkan pada Gambar 3.</w:t>
      </w:r>
      <w:r>
        <w:rPr>
          <w:lang w:val="id-ID"/>
        </w:rPr>
        <w:t xml:space="preserve"> 44</w:t>
      </w:r>
      <w:r w:rsidR="00880E9F" w:rsidRPr="00880E9F">
        <w:t>.</w:t>
      </w:r>
    </w:p>
    <w:p w14:paraId="53DC2EA7" w14:textId="20B87EBA" w:rsidR="00050124" w:rsidRDefault="00D73AF6" w:rsidP="005C0901">
      <w:pPr>
        <w:pStyle w:val="ParagrifIsi"/>
        <w:jc w:val="center"/>
      </w:pPr>
      <w:r>
        <w:rPr>
          <w:noProof/>
          <w:lang w:val="en-US" w:eastAsia="en-US"/>
        </w:rPr>
        <w:drawing>
          <wp:inline distT="0" distB="0" distL="0" distR="0" wp14:anchorId="60E25A2B" wp14:editId="66AA1117">
            <wp:extent cx="2113808" cy="2956955"/>
            <wp:effectExtent l="0" t="0" r="1270" b="0"/>
            <wp:docPr id="61" name="Picture 61" descr="D:\F\Kuliah\TUGAS AKHIR\TA2\PUNYA FARIS\DIAGRAM\PNG\ACTIVITY\ACTIVITY DIAGRAM MENGHAPUS DATA SUPPLIER.drawio.png"/>
            <wp:cNvGraphicFramePr/>
            <a:graphic xmlns:a="http://schemas.openxmlformats.org/drawingml/2006/main">
              <a:graphicData uri="http://schemas.openxmlformats.org/drawingml/2006/picture">
                <pic:pic xmlns:pic="http://schemas.openxmlformats.org/drawingml/2006/picture">
                  <pic:nvPicPr>
                    <pic:cNvPr id="61" name="Picture 61" descr="D:\F\Kuliah\TUGAS AKHIR\TA2\PUNYA FARIS\DIAGRAM\PNG\ACTIVITY\ACTIVITY DIAGRAM MENGHAPUS DATA SUPPLIER.drawio.png"/>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16697" cy="2960996"/>
                    </a:xfrm>
                    <a:prstGeom prst="rect">
                      <a:avLst/>
                    </a:prstGeom>
                    <a:noFill/>
                    <a:ln>
                      <a:noFill/>
                    </a:ln>
                  </pic:spPr>
                </pic:pic>
              </a:graphicData>
            </a:graphic>
          </wp:inline>
        </w:drawing>
      </w:r>
    </w:p>
    <w:p w14:paraId="1F78F93D" w14:textId="0A679135" w:rsidR="0032750B" w:rsidRPr="0032750B" w:rsidRDefault="00050124" w:rsidP="0032750B">
      <w:pPr>
        <w:pStyle w:val="Caption"/>
        <w:rPr>
          <w:i/>
          <w:lang w:val="id-ID"/>
        </w:rPr>
      </w:pPr>
      <w:bookmarkStart w:id="224" w:name="_Toc101083714"/>
      <w:bookmarkStart w:id="225" w:name="_Toc105002726"/>
      <w:r w:rsidRPr="00050124">
        <w:rPr>
          <w:b/>
        </w:rPr>
        <w:t xml:space="preserve">Gambar 3. </w:t>
      </w:r>
      <w:r w:rsidRPr="00050124">
        <w:rPr>
          <w:b/>
        </w:rPr>
        <w:fldChar w:fldCharType="begin"/>
      </w:r>
      <w:r w:rsidRPr="00050124">
        <w:rPr>
          <w:b/>
        </w:rPr>
        <w:instrText xml:space="preserve"> SEQ Gambar_3. \* ARABIC </w:instrText>
      </w:r>
      <w:r w:rsidRPr="00050124">
        <w:rPr>
          <w:b/>
        </w:rPr>
        <w:fldChar w:fldCharType="separate"/>
      </w:r>
      <w:r w:rsidR="00C072AF">
        <w:rPr>
          <w:b/>
          <w:noProof/>
        </w:rPr>
        <w:t>44</w:t>
      </w:r>
      <w:r w:rsidRPr="00050124">
        <w:rPr>
          <w:b/>
        </w:rPr>
        <w:fldChar w:fldCharType="end"/>
      </w:r>
      <w:r>
        <w:rPr>
          <w:lang w:val="id-ID"/>
        </w:rPr>
        <w:t xml:space="preserve"> </w:t>
      </w:r>
      <w:r w:rsidRPr="00050124">
        <w:rPr>
          <w:i/>
        </w:rPr>
        <w:t>Activity diagram</w:t>
      </w:r>
      <w:r w:rsidRPr="00050124">
        <w:t xml:space="preserve"> menghapus data </w:t>
      </w:r>
      <w:r w:rsidRPr="00050124">
        <w:rPr>
          <w:i/>
          <w:lang w:val="id-ID"/>
        </w:rPr>
        <w:t>supplier</w:t>
      </w:r>
      <w:bookmarkEnd w:id="224"/>
      <w:bookmarkEnd w:id="225"/>
    </w:p>
    <w:p w14:paraId="14517BDE" w14:textId="2ABD9A2B" w:rsidR="00880E9F" w:rsidRPr="00880E9F" w:rsidRDefault="00270BE7" w:rsidP="000109CC">
      <w:pPr>
        <w:pStyle w:val="Heading5"/>
      </w:pPr>
      <w:r w:rsidRPr="00270BE7">
        <w:rPr>
          <w:bCs/>
          <w:i/>
          <w:lang w:val="de-DE"/>
        </w:rPr>
        <w:lastRenderedPageBreak/>
        <w:t>Activity Diagram</w:t>
      </w:r>
      <w:r w:rsidRPr="00270BE7">
        <w:rPr>
          <w:bCs/>
          <w:lang w:val="de-DE"/>
        </w:rPr>
        <w:t xml:space="preserve"> Mendata </w:t>
      </w:r>
      <w:r w:rsidR="0003536D">
        <w:rPr>
          <w:bCs/>
          <w:i/>
          <w:lang w:val="id-ID"/>
        </w:rPr>
        <w:t>Chart O</w:t>
      </w:r>
      <w:r w:rsidRPr="00270BE7">
        <w:rPr>
          <w:bCs/>
          <w:i/>
          <w:lang w:val="id-ID"/>
        </w:rPr>
        <w:t>f Account</w:t>
      </w:r>
      <w:r w:rsidR="0003536D">
        <w:rPr>
          <w:bCs/>
          <w:i/>
          <w:lang w:val="id-ID"/>
        </w:rPr>
        <w:t xml:space="preserve"> </w:t>
      </w:r>
      <w:r w:rsidR="0003536D">
        <w:rPr>
          <w:bCs/>
          <w:lang w:val="id-ID"/>
        </w:rPr>
        <w:t>(COA)</w:t>
      </w:r>
    </w:p>
    <w:p w14:paraId="261F9C3C" w14:textId="7D86FAAC" w:rsidR="00050124" w:rsidRDefault="00050124" w:rsidP="005C0901">
      <w:pPr>
        <w:pStyle w:val="ParagrifIsi"/>
        <w:rPr>
          <w:lang w:val="id-ID"/>
        </w:rPr>
      </w:pPr>
      <w:r w:rsidRPr="00050124">
        <w:t>Pada Gambar 3.</w:t>
      </w:r>
      <w:r>
        <w:rPr>
          <w:lang w:val="id-ID"/>
        </w:rPr>
        <w:t xml:space="preserve"> </w:t>
      </w:r>
      <w:r>
        <w:t>45</w:t>
      </w:r>
      <w:r w:rsidRPr="00050124">
        <w:t xml:space="preserve"> berikut ini adalah </w:t>
      </w:r>
      <w:r w:rsidRPr="00050124">
        <w:rPr>
          <w:i/>
        </w:rPr>
        <w:t xml:space="preserve">activity diagram </w:t>
      </w:r>
      <w:r w:rsidRPr="00050124">
        <w:t xml:space="preserve">dari proses </w:t>
      </w:r>
      <w:r w:rsidRPr="00050124">
        <w:rPr>
          <w:lang w:val="id-ID"/>
        </w:rPr>
        <w:t>menambah data</w:t>
      </w:r>
      <w:r w:rsidRPr="00050124">
        <w:t xml:space="preserve"> </w:t>
      </w:r>
      <w:r w:rsidRPr="00050124">
        <w:rPr>
          <w:i/>
          <w:lang w:val="id-ID"/>
        </w:rPr>
        <w:t>chart of account</w:t>
      </w:r>
      <w:r w:rsidRPr="00050124">
        <w:t xml:space="preserve"> </w:t>
      </w:r>
      <w:r w:rsidRPr="00050124">
        <w:rPr>
          <w:lang w:val="id-ID"/>
        </w:rPr>
        <w:t>yang dilakukan</w:t>
      </w:r>
      <w:r w:rsidRPr="00050124">
        <w:t xml:space="preserve"> oleh </w:t>
      </w:r>
      <w:r w:rsidRPr="00050124">
        <w:rPr>
          <w:lang w:val="id-ID"/>
        </w:rPr>
        <w:t xml:space="preserve">pegawai keuangan </w:t>
      </w:r>
      <w:r w:rsidRPr="00050124">
        <w:t>terhadap sistem yang dibangun</w:t>
      </w:r>
      <w:r>
        <w:rPr>
          <w:lang w:val="id-ID"/>
        </w:rPr>
        <w:t>.</w:t>
      </w:r>
    </w:p>
    <w:p w14:paraId="434B8B00" w14:textId="7DEA311B" w:rsidR="00050124" w:rsidRDefault="00D73AF6" w:rsidP="005C0901">
      <w:pPr>
        <w:pStyle w:val="ParagrifIsi"/>
        <w:jc w:val="center"/>
      </w:pPr>
      <w:r>
        <w:rPr>
          <w:noProof/>
          <w:lang w:val="en-US" w:eastAsia="en-US"/>
        </w:rPr>
        <w:drawing>
          <wp:inline distT="0" distB="0" distL="0" distR="0" wp14:anchorId="1C6AC5D5" wp14:editId="47343AF2">
            <wp:extent cx="2136775" cy="3416935"/>
            <wp:effectExtent l="0" t="0" r="0" b="0"/>
            <wp:docPr id="396" name="Picture 396" descr="D:\F\Kuliah\TUGAS AKHIR\TA2\PUNYA FARIS\DIAGRAM\PNG\ACTIVITY\ACTIVITY DIAGRAM MENAMBAH DATA CHART OF ACCOUNT.drawio.png"/>
            <wp:cNvGraphicFramePr/>
            <a:graphic xmlns:a="http://schemas.openxmlformats.org/drawingml/2006/main">
              <a:graphicData uri="http://schemas.openxmlformats.org/drawingml/2006/picture">
                <pic:pic xmlns:pic="http://schemas.openxmlformats.org/drawingml/2006/picture">
                  <pic:nvPicPr>
                    <pic:cNvPr id="396" name="Picture 396" descr="D:\F\Kuliah\TUGAS AKHIR\TA2\PUNYA FARIS\DIAGRAM\PNG\ACTIVITY\ACTIVITY DIAGRAM MENAMBAH DATA CHART OF ACCOUNT.drawio.png"/>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6775" cy="3416935"/>
                    </a:xfrm>
                    <a:prstGeom prst="rect">
                      <a:avLst/>
                    </a:prstGeom>
                    <a:noFill/>
                    <a:ln>
                      <a:noFill/>
                    </a:ln>
                  </pic:spPr>
                </pic:pic>
              </a:graphicData>
            </a:graphic>
          </wp:inline>
        </w:drawing>
      </w:r>
    </w:p>
    <w:p w14:paraId="545B8B2B" w14:textId="075F3FA0" w:rsidR="00050124" w:rsidRPr="00050124" w:rsidRDefault="00050124" w:rsidP="00050124">
      <w:pPr>
        <w:pStyle w:val="Caption"/>
        <w:rPr>
          <w:lang w:val="id-ID"/>
        </w:rPr>
      </w:pPr>
      <w:bookmarkStart w:id="226" w:name="_Toc101083715"/>
      <w:bookmarkStart w:id="227" w:name="_Toc105002727"/>
      <w:r w:rsidRPr="00050124">
        <w:rPr>
          <w:b/>
        </w:rPr>
        <w:t xml:space="preserve">Gambar 3. </w:t>
      </w:r>
      <w:r w:rsidRPr="00050124">
        <w:rPr>
          <w:b/>
        </w:rPr>
        <w:fldChar w:fldCharType="begin"/>
      </w:r>
      <w:r w:rsidRPr="00050124">
        <w:rPr>
          <w:b/>
        </w:rPr>
        <w:instrText xml:space="preserve"> SEQ Gambar_3. \* ARABIC </w:instrText>
      </w:r>
      <w:r w:rsidRPr="00050124">
        <w:rPr>
          <w:b/>
        </w:rPr>
        <w:fldChar w:fldCharType="separate"/>
      </w:r>
      <w:r w:rsidR="00C072AF">
        <w:rPr>
          <w:b/>
          <w:noProof/>
        </w:rPr>
        <w:t>45</w:t>
      </w:r>
      <w:r w:rsidRPr="00050124">
        <w:rPr>
          <w:b/>
        </w:rPr>
        <w:fldChar w:fldCharType="end"/>
      </w:r>
      <w:r>
        <w:rPr>
          <w:lang w:val="id-ID"/>
        </w:rPr>
        <w:t xml:space="preserve"> </w:t>
      </w:r>
      <w:r w:rsidRPr="00050124">
        <w:rPr>
          <w:i/>
        </w:rPr>
        <w:t>Activity diagram</w:t>
      </w:r>
      <w:r w:rsidRPr="00050124">
        <w:t xml:space="preserve"> </w:t>
      </w:r>
      <w:r w:rsidRPr="00050124">
        <w:rPr>
          <w:lang w:val="id-ID"/>
        </w:rPr>
        <w:t>menambah data</w:t>
      </w:r>
      <w:r w:rsidRPr="00050124">
        <w:t xml:space="preserve"> </w:t>
      </w:r>
      <w:r w:rsidRPr="00050124">
        <w:rPr>
          <w:i/>
          <w:lang w:val="id-ID"/>
        </w:rPr>
        <w:t>chart of account</w:t>
      </w:r>
      <w:bookmarkEnd w:id="226"/>
      <w:bookmarkEnd w:id="227"/>
    </w:p>
    <w:p w14:paraId="266BA6F7" w14:textId="70AAEA39" w:rsidR="00050124" w:rsidRDefault="00050124" w:rsidP="005C0901">
      <w:pPr>
        <w:pStyle w:val="ParagrifIsi"/>
        <w:ind w:firstLine="839"/>
        <w:rPr>
          <w:lang w:val="id-ID"/>
        </w:rPr>
      </w:pPr>
      <w:r w:rsidRPr="00050124">
        <w:t xml:space="preserve">Selanjutnya </w:t>
      </w:r>
      <w:r w:rsidRPr="00050124">
        <w:rPr>
          <w:lang w:val="id-ID"/>
        </w:rPr>
        <w:t>pegawai keuangan</w:t>
      </w:r>
      <w:r w:rsidRPr="00050124">
        <w:t xml:space="preserve"> juga dapat </w:t>
      </w:r>
      <w:r w:rsidRPr="00050124">
        <w:rPr>
          <w:lang w:val="id-ID"/>
        </w:rPr>
        <w:t>mengubah</w:t>
      </w:r>
      <w:r w:rsidRPr="00050124">
        <w:t xml:space="preserve"> data </w:t>
      </w:r>
      <w:r w:rsidRPr="00050124">
        <w:rPr>
          <w:i/>
          <w:lang w:val="id-ID"/>
        </w:rPr>
        <w:t>chart of account</w:t>
      </w:r>
      <w:r w:rsidRPr="00050124">
        <w:t xml:space="preserve">. Berikut </w:t>
      </w:r>
      <w:r w:rsidRPr="00050124">
        <w:rPr>
          <w:lang w:val="id-ID"/>
        </w:rPr>
        <w:t xml:space="preserve">ini </w:t>
      </w:r>
      <w:r w:rsidRPr="00050124">
        <w:t xml:space="preserve">adalah </w:t>
      </w:r>
      <w:r w:rsidRPr="00050124">
        <w:rPr>
          <w:i/>
        </w:rPr>
        <w:t xml:space="preserve">activity diagram </w:t>
      </w:r>
      <w:r w:rsidRPr="00050124">
        <w:t xml:space="preserve">mengubah data </w:t>
      </w:r>
      <w:r w:rsidRPr="00050124">
        <w:rPr>
          <w:i/>
          <w:lang w:val="id-ID"/>
        </w:rPr>
        <w:t>chart of account</w:t>
      </w:r>
      <w:r w:rsidRPr="00050124">
        <w:rPr>
          <w:i/>
        </w:rPr>
        <w:t xml:space="preserve"> </w:t>
      </w:r>
      <w:r w:rsidRPr="00050124">
        <w:t>yang ditunjukkan pada Gambar 3.</w:t>
      </w:r>
      <w:r>
        <w:rPr>
          <w:lang w:val="id-ID"/>
        </w:rPr>
        <w:t xml:space="preserve"> 46.</w:t>
      </w:r>
    </w:p>
    <w:p w14:paraId="7D3C15F8" w14:textId="77777777" w:rsidR="0032750B" w:rsidRDefault="0032750B" w:rsidP="005C0901">
      <w:pPr>
        <w:pStyle w:val="ParagrifIsi"/>
        <w:ind w:firstLine="839"/>
        <w:rPr>
          <w:lang w:val="id-ID"/>
        </w:rPr>
      </w:pPr>
    </w:p>
    <w:p w14:paraId="0523C7B4" w14:textId="77777777" w:rsidR="0032750B" w:rsidRDefault="0032750B" w:rsidP="005C0901">
      <w:pPr>
        <w:pStyle w:val="ParagrifIsi"/>
        <w:ind w:firstLine="839"/>
        <w:rPr>
          <w:lang w:val="id-ID"/>
        </w:rPr>
      </w:pPr>
    </w:p>
    <w:p w14:paraId="48B0FA90" w14:textId="77777777" w:rsidR="0032750B" w:rsidRDefault="0032750B" w:rsidP="005C0901">
      <w:pPr>
        <w:pStyle w:val="ParagrifIsi"/>
        <w:ind w:firstLine="839"/>
        <w:rPr>
          <w:lang w:val="id-ID"/>
        </w:rPr>
      </w:pPr>
    </w:p>
    <w:p w14:paraId="48894CAA" w14:textId="77777777" w:rsidR="0032750B" w:rsidRDefault="0032750B" w:rsidP="005C0901">
      <w:pPr>
        <w:pStyle w:val="ParagrifIsi"/>
        <w:ind w:firstLine="839"/>
        <w:rPr>
          <w:lang w:val="id-ID"/>
        </w:rPr>
      </w:pPr>
    </w:p>
    <w:p w14:paraId="0C0C4A75" w14:textId="77777777" w:rsidR="001553DE" w:rsidRDefault="001553DE" w:rsidP="005C0901">
      <w:pPr>
        <w:pStyle w:val="ParagrifIsi"/>
        <w:ind w:firstLine="839"/>
        <w:rPr>
          <w:lang w:val="id-ID"/>
        </w:rPr>
      </w:pPr>
    </w:p>
    <w:p w14:paraId="36176578" w14:textId="114CF7A5" w:rsidR="00050124" w:rsidRDefault="00D73AF6" w:rsidP="005C0901">
      <w:pPr>
        <w:pStyle w:val="ParagrifIsi"/>
        <w:jc w:val="center"/>
      </w:pPr>
      <w:r>
        <w:rPr>
          <w:noProof/>
          <w:lang w:val="en-US" w:eastAsia="en-US"/>
        </w:rPr>
        <w:lastRenderedPageBreak/>
        <w:drawing>
          <wp:inline distT="0" distB="0" distL="0" distR="0" wp14:anchorId="50C52635" wp14:editId="7D00F796">
            <wp:extent cx="1998345" cy="3285460"/>
            <wp:effectExtent l="0" t="0" r="1905" b="0"/>
            <wp:docPr id="405" name="Picture 405" descr="D:\F\Kuliah\TUGAS AKHIR\TA2\PUNYA FARIS\DIAGRAM\PNG\ACTIVITY\ACTIVITY DIAGRAM MENGEDIT DATA CHART OF ACCOUNT.drawio.png"/>
            <wp:cNvGraphicFramePr/>
            <a:graphic xmlns:a="http://schemas.openxmlformats.org/drawingml/2006/main">
              <a:graphicData uri="http://schemas.openxmlformats.org/drawingml/2006/picture">
                <pic:pic xmlns:pic="http://schemas.openxmlformats.org/drawingml/2006/picture">
                  <pic:nvPicPr>
                    <pic:cNvPr id="405" name="Picture 405" descr="D:\F\Kuliah\TUGAS AKHIR\TA2\PUNYA FARIS\DIAGRAM\PNG\ACTIVITY\ACTIVITY DIAGRAM MENGEDIT DATA CHART OF ACCOUNT.drawio.png"/>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4528" cy="3295626"/>
                    </a:xfrm>
                    <a:prstGeom prst="rect">
                      <a:avLst/>
                    </a:prstGeom>
                    <a:noFill/>
                    <a:ln>
                      <a:noFill/>
                    </a:ln>
                  </pic:spPr>
                </pic:pic>
              </a:graphicData>
            </a:graphic>
          </wp:inline>
        </w:drawing>
      </w:r>
    </w:p>
    <w:p w14:paraId="67E880FE" w14:textId="3B289E66" w:rsidR="00050124" w:rsidRPr="00050124" w:rsidRDefault="00050124" w:rsidP="00050124">
      <w:pPr>
        <w:pStyle w:val="Caption"/>
        <w:rPr>
          <w:lang w:val="id-ID"/>
        </w:rPr>
      </w:pPr>
      <w:bookmarkStart w:id="228" w:name="_Toc101083716"/>
      <w:bookmarkStart w:id="229" w:name="_Toc105002728"/>
      <w:r w:rsidRPr="00050124">
        <w:rPr>
          <w:b/>
        </w:rPr>
        <w:t xml:space="preserve">Gambar 3. </w:t>
      </w:r>
      <w:r w:rsidRPr="00050124">
        <w:rPr>
          <w:b/>
        </w:rPr>
        <w:fldChar w:fldCharType="begin"/>
      </w:r>
      <w:r w:rsidRPr="00050124">
        <w:rPr>
          <w:b/>
        </w:rPr>
        <w:instrText xml:space="preserve"> SEQ Gambar_3. \* ARABIC </w:instrText>
      </w:r>
      <w:r w:rsidRPr="00050124">
        <w:rPr>
          <w:b/>
        </w:rPr>
        <w:fldChar w:fldCharType="separate"/>
      </w:r>
      <w:r w:rsidR="00C072AF">
        <w:rPr>
          <w:b/>
          <w:noProof/>
        </w:rPr>
        <w:t>46</w:t>
      </w:r>
      <w:r w:rsidRPr="00050124">
        <w:rPr>
          <w:b/>
        </w:rPr>
        <w:fldChar w:fldCharType="end"/>
      </w:r>
      <w:r>
        <w:rPr>
          <w:lang w:val="id-ID"/>
        </w:rPr>
        <w:t xml:space="preserve"> </w:t>
      </w:r>
      <w:r w:rsidRPr="00050124">
        <w:rPr>
          <w:i/>
        </w:rPr>
        <w:t>Activity diagram</w:t>
      </w:r>
      <w:r w:rsidRPr="00050124">
        <w:t xml:space="preserve"> mengubah data </w:t>
      </w:r>
      <w:r w:rsidRPr="00050124">
        <w:rPr>
          <w:i/>
          <w:lang w:val="id-ID"/>
        </w:rPr>
        <w:t>chart of account</w:t>
      </w:r>
      <w:bookmarkEnd w:id="228"/>
      <w:bookmarkEnd w:id="229"/>
    </w:p>
    <w:p w14:paraId="2DB68FCD" w14:textId="74CD262C" w:rsidR="00880E9F" w:rsidRPr="00880E9F" w:rsidRDefault="00270BE7" w:rsidP="000109CC">
      <w:pPr>
        <w:pStyle w:val="Heading5"/>
      </w:pPr>
      <w:r w:rsidRPr="00270BE7">
        <w:rPr>
          <w:bCs/>
          <w:i/>
          <w:lang w:val="de-DE"/>
        </w:rPr>
        <w:t>Activity Diagram</w:t>
      </w:r>
      <w:r w:rsidRPr="00270BE7">
        <w:rPr>
          <w:bCs/>
          <w:lang w:val="de-DE"/>
        </w:rPr>
        <w:t xml:space="preserve"> </w:t>
      </w:r>
      <w:r w:rsidRPr="00270BE7">
        <w:rPr>
          <w:bCs/>
          <w:lang w:val="id-ID"/>
        </w:rPr>
        <w:t>Mendata Item Barang</w:t>
      </w:r>
    </w:p>
    <w:p w14:paraId="51ADA88C" w14:textId="4C5EC785" w:rsidR="00050124" w:rsidRDefault="00050124" w:rsidP="004C4AA9">
      <w:pPr>
        <w:pStyle w:val="ParagrifIsi"/>
        <w:rPr>
          <w:lang w:val="id-ID"/>
        </w:rPr>
      </w:pPr>
      <w:r>
        <w:t>Pada Gambar 3.</w:t>
      </w:r>
      <w:r>
        <w:rPr>
          <w:lang w:val="id-ID"/>
        </w:rPr>
        <w:t xml:space="preserve"> </w:t>
      </w:r>
      <w:r>
        <w:t>47</w:t>
      </w:r>
      <w:r w:rsidRPr="00050124">
        <w:t xml:space="preserve"> berikut ini adalah </w:t>
      </w:r>
      <w:r w:rsidRPr="00050124">
        <w:rPr>
          <w:i/>
        </w:rPr>
        <w:t xml:space="preserve">activity diagram </w:t>
      </w:r>
      <w:r w:rsidRPr="00050124">
        <w:t xml:space="preserve">dari proses </w:t>
      </w:r>
      <w:r w:rsidRPr="00050124">
        <w:rPr>
          <w:lang w:val="id-ID"/>
        </w:rPr>
        <w:t>menambah data</w:t>
      </w:r>
      <w:r w:rsidRPr="00050124">
        <w:t xml:space="preserve"> </w:t>
      </w:r>
      <w:r w:rsidRPr="00050124">
        <w:rPr>
          <w:lang w:val="id-ID"/>
        </w:rPr>
        <w:t>item barang</w:t>
      </w:r>
      <w:r w:rsidRPr="00050124">
        <w:t xml:space="preserve"> </w:t>
      </w:r>
      <w:r w:rsidRPr="00050124">
        <w:rPr>
          <w:lang w:val="id-ID"/>
        </w:rPr>
        <w:t>yang dilakukan</w:t>
      </w:r>
      <w:r w:rsidRPr="00050124">
        <w:t xml:space="preserve"> oleh </w:t>
      </w:r>
      <w:r w:rsidRPr="00050124">
        <w:rPr>
          <w:lang w:val="id-ID"/>
        </w:rPr>
        <w:t xml:space="preserve">pegawai keuangan </w:t>
      </w:r>
      <w:r w:rsidRPr="00050124">
        <w:t>terhadap sistem yang dibangun</w:t>
      </w:r>
      <w:r>
        <w:rPr>
          <w:lang w:val="id-ID"/>
        </w:rPr>
        <w:t>.</w:t>
      </w:r>
    </w:p>
    <w:p w14:paraId="0BE17921" w14:textId="67FA3767" w:rsidR="00050124" w:rsidRDefault="00D73AF6" w:rsidP="005C0901">
      <w:pPr>
        <w:pStyle w:val="ParagrifIsi"/>
        <w:jc w:val="center"/>
      </w:pPr>
      <w:r>
        <w:rPr>
          <w:noProof/>
          <w:lang w:val="en-US" w:eastAsia="en-US"/>
        </w:rPr>
        <w:drawing>
          <wp:inline distT="0" distB="0" distL="0" distR="0" wp14:anchorId="052C5CC3" wp14:editId="729DE859">
            <wp:extent cx="1956391" cy="3157870"/>
            <wp:effectExtent l="0" t="0" r="6350" b="4445"/>
            <wp:docPr id="406" name="Picture 406" descr="D:\F\Kuliah\TUGAS AKHIR\TA2\PUNYA FARIS\DIAGRAM\PNG\ACTIVITY\ACTIVITY DIAGRAM MENAMBAH DATA ITEM BARANG.drawio.png"/>
            <wp:cNvGraphicFramePr/>
            <a:graphic xmlns:a="http://schemas.openxmlformats.org/drawingml/2006/main">
              <a:graphicData uri="http://schemas.openxmlformats.org/drawingml/2006/picture">
                <pic:pic xmlns:pic="http://schemas.openxmlformats.org/drawingml/2006/picture">
                  <pic:nvPicPr>
                    <pic:cNvPr id="406" name="Picture 406" descr="D:\F\Kuliah\TUGAS AKHIR\TA2\PUNYA FARIS\DIAGRAM\PNG\ACTIVITY\ACTIVITY DIAGRAM MENAMBAH DATA ITEM BARANG.drawio.png"/>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1385" cy="3165930"/>
                    </a:xfrm>
                    <a:prstGeom prst="rect">
                      <a:avLst/>
                    </a:prstGeom>
                    <a:noFill/>
                    <a:ln>
                      <a:noFill/>
                    </a:ln>
                  </pic:spPr>
                </pic:pic>
              </a:graphicData>
            </a:graphic>
          </wp:inline>
        </w:drawing>
      </w:r>
    </w:p>
    <w:p w14:paraId="6B1917A6" w14:textId="2E9211DB" w:rsidR="00050124" w:rsidRPr="00050124" w:rsidRDefault="00050124" w:rsidP="00050124">
      <w:pPr>
        <w:pStyle w:val="Caption"/>
        <w:rPr>
          <w:lang w:val="id-ID"/>
        </w:rPr>
      </w:pPr>
      <w:bookmarkStart w:id="230" w:name="_Toc101083717"/>
      <w:bookmarkStart w:id="231" w:name="_Toc105002729"/>
      <w:r w:rsidRPr="00050124">
        <w:rPr>
          <w:b/>
        </w:rPr>
        <w:t xml:space="preserve">Gambar 3. </w:t>
      </w:r>
      <w:r w:rsidRPr="00050124">
        <w:rPr>
          <w:b/>
        </w:rPr>
        <w:fldChar w:fldCharType="begin"/>
      </w:r>
      <w:r w:rsidRPr="00050124">
        <w:rPr>
          <w:b/>
        </w:rPr>
        <w:instrText xml:space="preserve"> SEQ Gambar_3. \* ARABIC </w:instrText>
      </w:r>
      <w:r w:rsidRPr="00050124">
        <w:rPr>
          <w:b/>
        </w:rPr>
        <w:fldChar w:fldCharType="separate"/>
      </w:r>
      <w:r w:rsidR="00C072AF">
        <w:rPr>
          <w:b/>
          <w:noProof/>
        </w:rPr>
        <w:t>47</w:t>
      </w:r>
      <w:r w:rsidRPr="00050124">
        <w:rPr>
          <w:b/>
        </w:rPr>
        <w:fldChar w:fldCharType="end"/>
      </w:r>
      <w:r>
        <w:rPr>
          <w:lang w:val="id-ID"/>
        </w:rPr>
        <w:t xml:space="preserve"> </w:t>
      </w:r>
      <w:r w:rsidRPr="00050124">
        <w:rPr>
          <w:i/>
        </w:rPr>
        <w:t>Activity diagram</w:t>
      </w:r>
      <w:r w:rsidRPr="00050124">
        <w:t xml:space="preserve"> </w:t>
      </w:r>
      <w:r w:rsidRPr="00050124">
        <w:rPr>
          <w:lang w:val="id-ID"/>
        </w:rPr>
        <w:t>menambah data</w:t>
      </w:r>
      <w:r w:rsidRPr="00050124">
        <w:t xml:space="preserve"> </w:t>
      </w:r>
      <w:r w:rsidRPr="00050124">
        <w:rPr>
          <w:lang w:val="id-ID"/>
        </w:rPr>
        <w:t>item barang</w:t>
      </w:r>
      <w:bookmarkEnd w:id="230"/>
      <w:bookmarkEnd w:id="231"/>
    </w:p>
    <w:p w14:paraId="113EDF82" w14:textId="42E891EA" w:rsidR="00050124" w:rsidRDefault="00050124" w:rsidP="005C0901">
      <w:pPr>
        <w:pStyle w:val="ParagrifIsi"/>
        <w:ind w:firstLine="839"/>
        <w:rPr>
          <w:lang w:val="id-ID"/>
        </w:rPr>
      </w:pPr>
      <w:r w:rsidRPr="00050124">
        <w:lastRenderedPageBreak/>
        <w:t xml:space="preserve">Selanjutnya </w:t>
      </w:r>
      <w:r w:rsidRPr="00050124">
        <w:rPr>
          <w:lang w:val="id-ID"/>
        </w:rPr>
        <w:t>pegawai keuangan</w:t>
      </w:r>
      <w:r w:rsidRPr="00050124">
        <w:t xml:space="preserve"> juga dapat </w:t>
      </w:r>
      <w:r w:rsidRPr="00050124">
        <w:rPr>
          <w:lang w:val="id-ID"/>
        </w:rPr>
        <w:t>mengubah</w:t>
      </w:r>
      <w:r w:rsidRPr="00050124">
        <w:t xml:space="preserve"> data </w:t>
      </w:r>
      <w:r w:rsidRPr="00050124">
        <w:rPr>
          <w:lang w:val="id-ID"/>
        </w:rPr>
        <w:t>item barang</w:t>
      </w:r>
      <w:r w:rsidRPr="00050124">
        <w:t xml:space="preserve">. Berikut </w:t>
      </w:r>
      <w:r w:rsidRPr="00050124">
        <w:rPr>
          <w:lang w:val="id-ID"/>
        </w:rPr>
        <w:t xml:space="preserve">ini </w:t>
      </w:r>
      <w:r w:rsidRPr="00050124">
        <w:t xml:space="preserve">adalah </w:t>
      </w:r>
      <w:r w:rsidRPr="00050124">
        <w:rPr>
          <w:i/>
        </w:rPr>
        <w:t xml:space="preserve">activity diagram </w:t>
      </w:r>
      <w:r w:rsidRPr="00050124">
        <w:t xml:space="preserve">mengubah data </w:t>
      </w:r>
      <w:r w:rsidRPr="00050124">
        <w:rPr>
          <w:lang w:val="id-ID"/>
        </w:rPr>
        <w:t>item barang</w:t>
      </w:r>
      <w:r w:rsidRPr="00050124">
        <w:rPr>
          <w:i/>
        </w:rPr>
        <w:t xml:space="preserve"> </w:t>
      </w:r>
      <w:r w:rsidRPr="00050124">
        <w:t>yang ditunjukkan pada Gambar 3.</w:t>
      </w:r>
      <w:r>
        <w:rPr>
          <w:lang w:val="id-ID"/>
        </w:rPr>
        <w:t xml:space="preserve"> 48.</w:t>
      </w:r>
    </w:p>
    <w:p w14:paraId="6CB77933" w14:textId="03AAE68D" w:rsidR="00FA1B88" w:rsidRDefault="00D73AF6" w:rsidP="005C0901">
      <w:pPr>
        <w:pStyle w:val="ParagrifIsi"/>
        <w:jc w:val="center"/>
      </w:pPr>
      <w:r>
        <w:rPr>
          <w:noProof/>
          <w:lang w:val="en-US" w:eastAsia="en-US"/>
        </w:rPr>
        <w:drawing>
          <wp:inline distT="0" distB="0" distL="0" distR="0" wp14:anchorId="4E5B53B6" wp14:editId="716DFBCA">
            <wp:extent cx="1998921" cy="3232297"/>
            <wp:effectExtent l="0" t="0" r="1905" b="6350"/>
            <wp:docPr id="43" name="Picture 43" descr="D:\F\Kuliah\TUGAS AKHIR\TA2\PUNYA FARIS\DIAGRAM\PNG\ACTIVITY\ACTIVITY DIAGRAM MENGUBAH DATA ITEM BARANG.drawio.png"/>
            <wp:cNvGraphicFramePr/>
            <a:graphic xmlns:a="http://schemas.openxmlformats.org/drawingml/2006/main">
              <a:graphicData uri="http://schemas.openxmlformats.org/drawingml/2006/picture">
                <pic:pic xmlns:pic="http://schemas.openxmlformats.org/drawingml/2006/picture">
                  <pic:nvPicPr>
                    <pic:cNvPr id="407" name="Picture 407" descr="D:\F\Kuliah\TUGAS AKHIR\TA2\PUNYA FARIS\DIAGRAM\PNG\ACTIVITY\ACTIVITY DIAGRAM MENGUBAH DATA ITEM BARANG.drawio.png"/>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1867" cy="3237060"/>
                    </a:xfrm>
                    <a:prstGeom prst="rect">
                      <a:avLst/>
                    </a:prstGeom>
                    <a:noFill/>
                    <a:ln>
                      <a:noFill/>
                    </a:ln>
                  </pic:spPr>
                </pic:pic>
              </a:graphicData>
            </a:graphic>
          </wp:inline>
        </w:drawing>
      </w:r>
    </w:p>
    <w:p w14:paraId="0E0E65D8" w14:textId="3390EDDE" w:rsidR="00FA1B88" w:rsidRPr="00FA1B88" w:rsidRDefault="00FA1B88" w:rsidP="00FA1B88">
      <w:pPr>
        <w:pStyle w:val="Caption"/>
        <w:rPr>
          <w:lang w:val="id-ID"/>
        </w:rPr>
      </w:pPr>
      <w:bookmarkStart w:id="232" w:name="_Toc101083718"/>
      <w:bookmarkStart w:id="233" w:name="_Toc105002730"/>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48</w:t>
      </w:r>
      <w:r w:rsidRPr="00FA1B88">
        <w:rPr>
          <w:b/>
        </w:rPr>
        <w:fldChar w:fldCharType="end"/>
      </w:r>
      <w:r>
        <w:rPr>
          <w:lang w:val="id-ID"/>
        </w:rPr>
        <w:t xml:space="preserve"> </w:t>
      </w:r>
      <w:r w:rsidRPr="00FA1B88">
        <w:rPr>
          <w:i/>
        </w:rPr>
        <w:t>Activity diagram</w:t>
      </w:r>
      <w:r w:rsidRPr="00FA1B88">
        <w:t xml:space="preserve"> mengubah data </w:t>
      </w:r>
      <w:r w:rsidRPr="00FA1B88">
        <w:rPr>
          <w:lang w:val="id-ID"/>
        </w:rPr>
        <w:t>item barang</w:t>
      </w:r>
      <w:bookmarkEnd w:id="232"/>
      <w:bookmarkEnd w:id="233"/>
    </w:p>
    <w:p w14:paraId="4FB76757" w14:textId="039BEFE6" w:rsidR="00880E9F" w:rsidRDefault="00FA1B88" w:rsidP="005C0901">
      <w:pPr>
        <w:pStyle w:val="ParagrifIsi"/>
        <w:ind w:firstLine="839"/>
        <w:rPr>
          <w:lang w:val="id-ID"/>
        </w:rPr>
      </w:pPr>
      <w:r w:rsidRPr="00FA1B88">
        <w:t xml:space="preserve">Selain itu, </w:t>
      </w:r>
      <w:r w:rsidRPr="00FA1B88">
        <w:rPr>
          <w:lang w:val="id-ID"/>
        </w:rPr>
        <w:t>pegawai keuangan</w:t>
      </w:r>
      <w:r w:rsidRPr="00FA1B88">
        <w:t xml:space="preserve"> juga dapat melakukan hapus data</w:t>
      </w:r>
      <w:r w:rsidRPr="00FA1B88">
        <w:rPr>
          <w:i/>
        </w:rPr>
        <w:t xml:space="preserve"> </w:t>
      </w:r>
      <w:r w:rsidRPr="00FA1B88">
        <w:rPr>
          <w:lang w:val="id-ID"/>
        </w:rPr>
        <w:t>item barang</w:t>
      </w:r>
      <w:r w:rsidRPr="00FA1B88">
        <w:t xml:space="preserve">. Berikut </w:t>
      </w:r>
      <w:r w:rsidRPr="00FA1B88">
        <w:rPr>
          <w:lang w:val="id-ID"/>
        </w:rPr>
        <w:t xml:space="preserve">ini </w:t>
      </w:r>
      <w:r w:rsidRPr="00FA1B88">
        <w:t xml:space="preserve">adalah </w:t>
      </w:r>
      <w:r w:rsidRPr="00FA1B88">
        <w:rPr>
          <w:i/>
        </w:rPr>
        <w:t xml:space="preserve">activity diagram </w:t>
      </w:r>
      <w:r>
        <w:rPr>
          <w:lang w:val="id-ID"/>
        </w:rPr>
        <w:t>menghapus</w:t>
      </w:r>
      <w:r w:rsidRPr="00FA1B88">
        <w:t xml:space="preserve"> data </w:t>
      </w:r>
      <w:r w:rsidRPr="00FA1B88">
        <w:rPr>
          <w:lang w:val="id-ID"/>
        </w:rPr>
        <w:t>item barang</w:t>
      </w:r>
      <w:r w:rsidRPr="00FA1B88">
        <w:rPr>
          <w:i/>
        </w:rPr>
        <w:t xml:space="preserve"> </w:t>
      </w:r>
      <w:r w:rsidRPr="00FA1B88">
        <w:t>yang ditunjukkan pada Gambar 3.</w:t>
      </w:r>
      <w:r>
        <w:rPr>
          <w:lang w:val="id-ID"/>
        </w:rPr>
        <w:t xml:space="preserve"> 49.</w:t>
      </w:r>
    </w:p>
    <w:p w14:paraId="247DDE29" w14:textId="77777777" w:rsidR="0032750B" w:rsidRDefault="0032750B" w:rsidP="005C0901">
      <w:pPr>
        <w:pStyle w:val="ParagrifIsi"/>
        <w:ind w:firstLine="839"/>
        <w:rPr>
          <w:lang w:val="id-ID"/>
        </w:rPr>
      </w:pPr>
    </w:p>
    <w:p w14:paraId="0BC0A27D" w14:textId="77777777" w:rsidR="0032750B" w:rsidRDefault="0032750B" w:rsidP="005C0901">
      <w:pPr>
        <w:pStyle w:val="ParagrifIsi"/>
        <w:ind w:firstLine="839"/>
        <w:rPr>
          <w:lang w:val="id-ID"/>
        </w:rPr>
      </w:pPr>
    </w:p>
    <w:p w14:paraId="782655D8" w14:textId="77777777" w:rsidR="0032750B" w:rsidRDefault="0032750B" w:rsidP="005C0901">
      <w:pPr>
        <w:pStyle w:val="ParagrifIsi"/>
        <w:ind w:firstLine="839"/>
        <w:rPr>
          <w:lang w:val="id-ID"/>
        </w:rPr>
      </w:pPr>
    </w:p>
    <w:p w14:paraId="71B847C3" w14:textId="77777777" w:rsidR="0032750B" w:rsidRDefault="0032750B" w:rsidP="005C0901">
      <w:pPr>
        <w:pStyle w:val="ParagrifIsi"/>
        <w:ind w:firstLine="839"/>
        <w:rPr>
          <w:lang w:val="id-ID"/>
        </w:rPr>
      </w:pPr>
    </w:p>
    <w:p w14:paraId="45A5ED44" w14:textId="77777777" w:rsidR="0032750B" w:rsidRDefault="0032750B" w:rsidP="005C0901">
      <w:pPr>
        <w:pStyle w:val="ParagrifIsi"/>
        <w:ind w:firstLine="839"/>
        <w:rPr>
          <w:lang w:val="id-ID"/>
        </w:rPr>
      </w:pPr>
    </w:p>
    <w:p w14:paraId="098C1310" w14:textId="77777777" w:rsidR="0032750B" w:rsidRDefault="0032750B" w:rsidP="005C0901">
      <w:pPr>
        <w:pStyle w:val="ParagrifIsi"/>
        <w:ind w:firstLine="839"/>
        <w:rPr>
          <w:lang w:val="id-ID"/>
        </w:rPr>
      </w:pPr>
    </w:p>
    <w:p w14:paraId="424C1411" w14:textId="77777777" w:rsidR="0032750B" w:rsidRDefault="0032750B" w:rsidP="005C0901">
      <w:pPr>
        <w:pStyle w:val="ParagrifIsi"/>
        <w:ind w:firstLine="839"/>
        <w:rPr>
          <w:lang w:val="id-ID"/>
        </w:rPr>
      </w:pPr>
    </w:p>
    <w:p w14:paraId="61640076" w14:textId="3166091A" w:rsidR="00FA1B88" w:rsidRDefault="00812B97" w:rsidP="005C0901">
      <w:pPr>
        <w:pStyle w:val="ParagrifIsi"/>
        <w:jc w:val="center"/>
      </w:pPr>
      <w:r>
        <w:rPr>
          <w:noProof/>
          <w:lang w:val="en-US" w:eastAsia="en-US"/>
        </w:rPr>
        <w:lastRenderedPageBreak/>
        <w:drawing>
          <wp:inline distT="0" distB="0" distL="0" distR="0" wp14:anchorId="3277F6B9" wp14:editId="3F40ED9A">
            <wp:extent cx="2162175" cy="3030220"/>
            <wp:effectExtent l="0" t="0" r="9525" b="0"/>
            <wp:docPr id="408" name="Picture 408" descr="D:\F\Kuliah\TUGAS AKHIR\TA2\PUNYA FARIS\DIAGRAM\PNG\ACTIVITY\ACTIVITY DIAGRAM MENGHAPUS DATA ITEM BARANG.drawio.png"/>
            <wp:cNvGraphicFramePr/>
            <a:graphic xmlns:a="http://schemas.openxmlformats.org/drawingml/2006/main">
              <a:graphicData uri="http://schemas.openxmlformats.org/drawingml/2006/picture">
                <pic:pic xmlns:pic="http://schemas.openxmlformats.org/drawingml/2006/picture">
                  <pic:nvPicPr>
                    <pic:cNvPr id="408" name="Picture 408" descr="D:\F\Kuliah\TUGAS AKHIR\TA2\PUNYA FARIS\DIAGRAM\PNG\ACTIVITY\ACTIVITY DIAGRAM MENGHAPUS DATA ITEM BARANG.drawio.png"/>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2175" cy="3030220"/>
                    </a:xfrm>
                    <a:prstGeom prst="rect">
                      <a:avLst/>
                    </a:prstGeom>
                    <a:noFill/>
                    <a:ln>
                      <a:noFill/>
                    </a:ln>
                  </pic:spPr>
                </pic:pic>
              </a:graphicData>
            </a:graphic>
          </wp:inline>
        </w:drawing>
      </w:r>
    </w:p>
    <w:p w14:paraId="7440DA5B" w14:textId="5B0B30DD" w:rsidR="00FA1B88" w:rsidRPr="00FA1B88" w:rsidRDefault="00FA1B88" w:rsidP="00FA1B88">
      <w:pPr>
        <w:pStyle w:val="Caption"/>
        <w:rPr>
          <w:lang w:val="id-ID"/>
        </w:rPr>
      </w:pPr>
      <w:bookmarkStart w:id="234" w:name="_Toc101083719"/>
      <w:bookmarkStart w:id="235" w:name="_Toc105002731"/>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49</w:t>
      </w:r>
      <w:r w:rsidRPr="00FA1B88">
        <w:rPr>
          <w:b/>
        </w:rPr>
        <w:fldChar w:fldCharType="end"/>
      </w:r>
      <w:r>
        <w:rPr>
          <w:lang w:val="id-ID"/>
        </w:rPr>
        <w:t xml:space="preserve"> </w:t>
      </w:r>
      <w:r w:rsidRPr="00FA1B88">
        <w:rPr>
          <w:i/>
        </w:rPr>
        <w:t>Activity diagram</w:t>
      </w:r>
      <w:r w:rsidRPr="00FA1B88">
        <w:t xml:space="preserve"> menghapus data </w:t>
      </w:r>
      <w:r w:rsidRPr="00FA1B88">
        <w:rPr>
          <w:lang w:val="id-ID"/>
        </w:rPr>
        <w:t>item barang</w:t>
      </w:r>
      <w:bookmarkEnd w:id="234"/>
      <w:bookmarkEnd w:id="235"/>
    </w:p>
    <w:p w14:paraId="4A045377" w14:textId="62857CE6" w:rsidR="00880E9F" w:rsidRPr="00880E9F" w:rsidRDefault="00270BE7" w:rsidP="000109CC">
      <w:pPr>
        <w:pStyle w:val="Heading5"/>
      </w:pPr>
      <w:r w:rsidRPr="00270BE7">
        <w:rPr>
          <w:bCs/>
          <w:i/>
          <w:lang w:val="de-DE"/>
        </w:rPr>
        <w:t>Activity Diagram</w:t>
      </w:r>
      <w:r w:rsidRPr="00270BE7">
        <w:rPr>
          <w:bCs/>
          <w:lang w:val="de-DE"/>
        </w:rPr>
        <w:t xml:space="preserve"> Mendata </w:t>
      </w:r>
      <w:r w:rsidRPr="00270BE7">
        <w:rPr>
          <w:bCs/>
          <w:lang w:val="id-ID"/>
        </w:rPr>
        <w:t>Item Jasa</w:t>
      </w:r>
    </w:p>
    <w:p w14:paraId="0520E143" w14:textId="6A4B79F0" w:rsidR="00FA1B88" w:rsidRDefault="00FA1B88" w:rsidP="004C4AA9">
      <w:pPr>
        <w:pStyle w:val="ParagrifIsi"/>
        <w:rPr>
          <w:lang w:val="id-ID"/>
        </w:rPr>
      </w:pPr>
      <w:r w:rsidRPr="00FA1B88">
        <w:t xml:space="preserve">Pada </w:t>
      </w:r>
      <w:r>
        <w:t>Gambar 3.</w:t>
      </w:r>
      <w:r>
        <w:rPr>
          <w:lang w:val="id-ID"/>
        </w:rPr>
        <w:t xml:space="preserve"> </w:t>
      </w:r>
      <w:r>
        <w:t>50</w:t>
      </w:r>
      <w:r w:rsidRPr="00FA1B88">
        <w:t xml:space="preserve"> berikut ini adalah </w:t>
      </w:r>
      <w:r w:rsidRPr="00FA1B88">
        <w:rPr>
          <w:i/>
        </w:rPr>
        <w:t xml:space="preserve">activity diagram </w:t>
      </w:r>
      <w:r w:rsidRPr="00FA1B88">
        <w:t xml:space="preserve">dari proses </w:t>
      </w:r>
      <w:r w:rsidRPr="00FA1B88">
        <w:rPr>
          <w:lang w:val="id-ID"/>
        </w:rPr>
        <w:t>menambah data</w:t>
      </w:r>
      <w:r w:rsidRPr="00FA1B88">
        <w:t xml:space="preserve"> </w:t>
      </w:r>
      <w:r w:rsidRPr="00FA1B88">
        <w:rPr>
          <w:lang w:val="id-ID"/>
        </w:rPr>
        <w:t>item jasa</w:t>
      </w:r>
      <w:r w:rsidRPr="00FA1B88">
        <w:t xml:space="preserve"> </w:t>
      </w:r>
      <w:r w:rsidRPr="00FA1B88">
        <w:rPr>
          <w:lang w:val="id-ID"/>
        </w:rPr>
        <w:t>yang dilakukan</w:t>
      </w:r>
      <w:r w:rsidRPr="00FA1B88">
        <w:t xml:space="preserve"> oleh </w:t>
      </w:r>
      <w:r w:rsidRPr="00FA1B88">
        <w:rPr>
          <w:lang w:val="id-ID"/>
        </w:rPr>
        <w:t xml:space="preserve">pegawai keuangan </w:t>
      </w:r>
      <w:r w:rsidRPr="00FA1B88">
        <w:t>terhadap sistem yang dibangun</w:t>
      </w:r>
      <w:r>
        <w:rPr>
          <w:lang w:val="id-ID"/>
        </w:rPr>
        <w:t>.</w:t>
      </w:r>
    </w:p>
    <w:p w14:paraId="33B20EA9" w14:textId="4A88AB42" w:rsidR="00FA1B88" w:rsidRDefault="00812B97" w:rsidP="005C0901">
      <w:pPr>
        <w:pStyle w:val="ParagrifIsi"/>
        <w:jc w:val="center"/>
      </w:pPr>
      <w:r>
        <w:rPr>
          <w:noProof/>
          <w:lang w:val="en-US" w:eastAsia="en-US"/>
        </w:rPr>
        <w:drawing>
          <wp:inline distT="0" distB="0" distL="0" distR="0" wp14:anchorId="781EDEC3" wp14:editId="42533B5E">
            <wp:extent cx="2190307" cy="3359888"/>
            <wp:effectExtent l="0" t="0" r="635" b="0"/>
            <wp:docPr id="415" name="Picture 415" descr="D:\F\Kuliah\TUGAS AKHIR\TA2\PUNYA FARIS\DIAGRAM\PNG\ACTIVITY\ACTIVITY DIAGRAM MENAMBAH DATA ITEM JASA.drawio.png"/>
            <wp:cNvGraphicFramePr/>
            <a:graphic xmlns:a="http://schemas.openxmlformats.org/drawingml/2006/main">
              <a:graphicData uri="http://schemas.openxmlformats.org/drawingml/2006/picture">
                <pic:pic xmlns:pic="http://schemas.openxmlformats.org/drawingml/2006/picture">
                  <pic:nvPicPr>
                    <pic:cNvPr id="415" name="Picture 415" descr="D:\F\Kuliah\TUGAS AKHIR\TA2\PUNYA FARIS\DIAGRAM\PNG\ACTIVITY\ACTIVITY DIAGRAM MENAMBAH DATA ITEM JASA.drawio.png"/>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92949" cy="3363941"/>
                    </a:xfrm>
                    <a:prstGeom prst="rect">
                      <a:avLst/>
                    </a:prstGeom>
                    <a:noFill/>
                    <a:ln>
                      <a:noFill/>
                    </a:ln>
                  </pic:spPr>
                </pic:pic>
              </a:graphicData>
            </a:graphic>
          </wp:inline>
        </w:drawing>
      </w:r>
    </w:p>
    <w:p w14:paraId="7BAA98B4" w14:textId="1B80A64D" w:rsidR="0032750B" w:rsidRPr="0032750B" w:rsidRDefault="00FA1B88" w:rsidP="0032750B">
      <w:pPr>
        <w:pStyle w:val="Caption"/>
        <w:rPr>
          <w:lang w:val="id-ID"/>
        </w:rPr>
      </w:pPr>
      <w:bookmarkStart w:id="236" w:name="_Toc105002732"/>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50</w:t>
      </w:r>
      <w:r w:rsidRPr="00FA1B88">
        <w:rPr>
          <w:b/>
        </w:rPr>
        <w:fldChar w:fldCharType="end"/>
      </w:r>
      <w:r>
        <w:rPr>
          <w:lang w:val="id-ID"/>
        </w:rPr>
        <w:t xml:space="preserve"> </w:t>
      </w:r>
      <w:r w:rsidRPr="00FA1B88">
        <w:rPr>
          <w:i/>
        </w:rPr>
        <w:t>Activity diagram</w:t>
      </w:r>
      <w:r w:rsidRPr="00FA1B88">
        <w:t xml:space="preserve"> </w:t>
      </w:r>
      <w:r w:rsidRPr="00FA1B88">
        <w:rPr>
          <w:lang w:val="id-ID"/>
        </w:rPr>
        <w:t>menambah data</w:t>
      </w:r>
      <w:r w:rsidRPr="00FA1B88">
        <w:t xml:space="preserve"> </w:t>
      </w:r>
      <w:r w:rsidRPr="00FA1B88">
        <w:rPr>
          <w:lang w:val="id-ID"/>
        </w:rPr>
        <w:t>item jasa</w:t>
      </w:r>
      <w:bookmarkEnd w:id="236"/>
    </w:p>
    <w:p w14:paraId="215F56E8" w14:textId="527073ED" w:rsidR="00FA1B88" w:rsidRDefault="00FA1B88" w:rsidP="005C0901">
      <w:pPr>
        <w:pStyle w:val="ParagrifIsi"/>
        <w:ind w:firstLine="839"/>
        <w:rPr>
          <w:lang w:val="id-ID"/>
        </w:rPr>
      </w:pPr>
      <w:r w:rsidRPr="00FA1B88">
        <w:lastRenderedPageBreak/>
        <w:t xml:space="preserve">Selanjutnya </w:t>
      </w:r>
      <w:r w:rsidRPr="00FA1B88">
        <w:rPr>
          <w:lang w:val="id-ID"/>
        </w:rPr>
        <w:t>pegawai keuangan</w:t>
      </w:r>
      <w:r w:rsidRPr="00FA1B88">
        <w:t xml:space="preserve"> juga dapat </w:t>
      </w:r>
      <w:r w:rsidRPr="00FA1B88">
        <w:rPr>
          <w:lang w:val="id-ID"/>
        </w:rPr>
        <w:t>mengubah</w:t>
      </w:r>
      <w:r w:rsidRPr="00FA1B88">
        <w:t xml:space="preserve"> data </w:t>
      </w:r>
      <w:r w:rsidRPr="00FA1B88">
        <w:rPr>
          <w:lang w:val="id-ID"/>
        </w:rPr>
        <w:t>item jasa</w:t>
      </w:r>
      <w:r w:rsidRPr="00FA1B88">
        <w:t xml:space="preserve">. Berikut </w:t>
      </w:r>
      <w:r w:rsidRPr="00FA1B88">
        <w:rPr>
          <w:lang w:val="id-ID"/>
        </w:rPr>
        <w:t xml:space="preserve">ini </w:t>
      </w:r>
      <w:r w:rsidRPr="00FA1B88">
        <w:t xml:space="preserve">adalah </w:t>
      </w:r>
      <w:r w:rsidRPr="00FA1B88">
        <w:rPr>
          <w:i/>
        </w:rPr>
        <w:t xml:space="preserve">activity diagram </w:t>
      </w:r>
      <w:r w:rsidRPr="00FA1B88">
        <w:t xml:space="preserve">mengubah data </w:t>
      </w:r>
      <w:r w:rsidRPr="00FA1B88">
        <w:rPr>
          <w:lang w:val="id-ID"/>
        </w:rPr>
        <w:t>item jasa</w:t>
      </w:r>
      <w:r w:rsidRPr="00FA1B88">
        <w:t xml:space="preserve"> yang ditunjukkan pada Gambar 3.</w:t>
      </w:r>
      <w:r>
        <w:rPr>
          <w:lang w:val="id-ID"/>
        </w:rPr>
        <w:t xml:space="preserve"> 51.</w:t>
      </w:r>
    </w:p>
    <w:p w14:paraId="5FCB9E89" w14:textId="078E0CD0" w:rsidR="00FA1B88" w:rsidRDefault="002B6D4D" w:rsidP="005C0901">
      <w:pPr>
        <w:pStyle w:val="ParagrifIsi"/>
        <w:jc w:val="center"/>
      </w:pPr>
      <w:r>
        <w:rPr>
          <w:noProof/>
          <w:lang w:val="en-US" w:eastAsia="en-US"/>
        </w:rPr>
        <w:drawing>
          <wp:inline distT="0" distB="0" distL="0" distR="0" wp14:anchorId="6F8E2ED3" wp14:editId="3CA73563">
            <wp:extent cx="2136775" cy="3416935"/>
            <wp:effectExtent l="0" t="0" r="0" b="0"/>
            <wp:docPr id="416" name="Picture 416" descr="D:\F\Kuliah\TUGAS AKHIR\TA2\PUNYA FARIS\DIAGRAM\PNG\ACTIVITY\ACTIVITY DIAGRAM MENGEDIT DATA ITEM JASA.drawio.png"/>
            <wp:cNvGraphicFramePr/>
            <a:graphic xmlns:a="http://schemas.openxmlformats.org/drawingml/2006/main">
              <a:graphicData uri="http://schemas.openxmlformats.org/drawingml/2006/picture">
                <pic:pic xmlns:pic="http://schemas.openxmlformats.org/drawingml/2006/picture">
                  <pic:nvPicPr>
                    <pic:cNvPr id="416" name="Picture 416" descr="D:\F\Kuliah\TUGAS AKHIR\TA2\PUNYA FARIS\DIAGRAM\PNG\ACTIVITY\ACTIVITY DIAGRAM MENGEDIT DATA ITEM JASA.drawio.png"/>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6775" cy="3416935"/>
                    </a:xfrm>
                    <a:prstGeom prst="rect">
                      <a:avLst/>
                    </a:prstGeom>
                    <a:noFill/>
                    <a:ln>
                      <a:noFill/>
                    </a:ln>
                  </pic:spPr>
                </pic:pic>
              </a:graphicData>
            </a:graphic>
          </wp:inline>
        </w:drawing>
      </w:r>
    </w:p>
    <w:p w14:paraId="3F1C3DF7" w14:textId="17D5BC76" w:rsidR="00FA1B88" w:rsidRPr="00FA1B88" w:rsidRDefault="00FA1B88" w:rsidP="00FA1B88">
      <w:pPr>
        <w:pStyle w:val="Caption"/>
        <w:rPr>
          <w:lang w:val="id-ID"/>
        </w:rPr>
      </w:pPr>
      <w:bookmarkStart w:id="237" w:name="_Toc105002733"/>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51</w:t>
      </w:r>
      <w:r w:rsidRPr="00FA1B88">
        <w:rPr>
          <w:b/>
        </w:rPr>
        <w:fldChar w:fldCharType="end"/>
      </w:r>
      <w:r>
        <w:rPr>
          <w:lang w:val="id-ID"/>
        </w:rPr>
        <w:t xml:space="preserve"> </w:t>
      </w:r>
      <w:r w:rsidRPr="00FA1B88">
        <w:rPr>
          <w:i/>
        </w:rPr>
        <w:t>Activity diagram</w:t>
      </w:r>
      <w:r w:rsidRPr="00FA1B88">
        <w:t xml:space="preserve"> mengubah data </w:t>
      </w:r>
      <w:r w:rsidRPr="00FA1B88">
        <w:rPr>
          <w:lang w:val="id-ID"/>
        </w:rPr>
        <w:t>item jasa</w:t>
      </w:r>
      <w:bookmarkEnd w:id="237"/>
    </w:p>
    <w:p w14:paraId="2302D46C" w14:textId="36517C08" w:rsidR="00880E9F" w:rsidRDefault="00FA1B88" w:rsidP="005C0901">
      <w:pPr>
        <w:pStyle w:val="ParagrifIsi"/>
        <w:ind w:firstLine="839"/>
      </w:pPr>
      <w:r w:rsidRPr="00FA1B88">
        <w:t xml:space="preserve">Selain itu, </w:t>
      </w:r>
      <w:r w:rsidRPr="00FA1B88">
        <w:rPr>
          <w:lang w:val="id-ID"/>
        </w:rPr>
        <w:t>pegawai keuangan</w:t>
      </w:r>
      <w:r w:rsidRPr="00FA1B88">
        <w:t xml:space="preserve"> juga dapat melakukan hapus data</w:t>
      </w:r>
      <w:r w:rsidRPr="00FA1B88">
        <w:rPr>
          <w:i/>
        </w:rPr>
        <w:t xml:space="preserve"> </w:t>
      </w:r>
      <w:r w:rsidRPr="00FA1B88">
        <w:rPr>
          <w:lang w:val="id-ID"/>
        </w:rPr>
        <w:t>item jasa</w:t>
      </w:r>
      <w:r w:rsidRPr="00FA1B88">
        <w:t xml:space="preserve">. Berikut </w:t>
      </w:r>
      <w:r w:rsidRPr="00FA1B88">
        <w:rPr>
          <w:lang w:val="id-ID"/>
        </w:rPr>
        <w:t xml:space="preserve">ini </w:t>
      </w:r>
      <w:r w:rsidRPr="00FA1B88">
        <w:t xml:space="preserve">adalah </w:t>
      </w:r>
      <w:r w:rsidRPr="00FA1B88">
        <w:rPr>
          <w:i/>
        </w:rPr>
        <w:t xml:space="preserve">activity diagram </w:t>
      </w:r>
      <w:r>
        <w:rPr>
          <w:lang w:val="id-ID"/>
        </w:rPr>
        <w:t>menghapus</w:t>
      </w:r>
      <w:r w:rsidRPr="00FA1B88">
        <w:t xml:space="preserve"> data </w:t>
      </w:r>
      <w:r w:rsidRPr="00FA1B88">
        <w:rPr>
          <w:lang w:val="id-ID"/>
        </w:rPr>
        <w:t>item jasa</w:t>
      </w:r>
      <w:r w:rsidRPr="00FA1B88">
        <w:t xml:space="preserve"> yang ditunjukkan pada Gambar 3.</w:t>
      </w:r>
      <w:r>
        <w:rPr>
          <w:lang w:val="id-ID"/>
        </w:rPr>
        <w:t xml:space="preserve"> 52</w:t>
      </w:r>
      <w:r w:rsidR="00880E9F" w:rsidRPr="00880E9F">
        <w:t>.</w:t>
      </w:r>
    </w:p>
    <w:p w14:paraId="59CB7158" w14:textId="77777777" w:rsidR="0032750B" w:rsidRDefault="0032750B" w:rsidP="005C0901">
      <w:pPr>
        <w:pStyle w:val="ParagrifIsi"/>
        <w:ind w:firstLine="839"/>
      </w:pPr>
    </w:p>
    <w:p w14:paraId="6CC82EB5" w14:textId="77777777" w:rsidR="0032750B" w:rsidRDefault="0032750B" w:rsidP="005C0901">
      <w:pPr>
        <w:pStyle w:val="ParagrifIsi"/>
        <w:ind w:firstLine="839"/>
      </w:pPr>
    </w:p>
    <w:p w14:paraId="56B4CB9D" w14:textId="77777777" w:rsidR="0032750B" w:rsidRDefault="0032750B" w:rsidP="005C0901">
      <w:pPr>
        <w:pStyle w:val="ParagrifIsi"/>
        <w:ind w:firstLine="839"/>
      </w:pPr>
    </w:p>
    <w:p w14:paraId="70F43B98" w14:textId="77777777" w:rsidR="0032750B" w:rsidRDefault="0032750B" w:rsidP="005C0901">
      <w:pPr>
        <w:pStyle w:val="ParagrifIsi"/>
        <w:ind w:firstLine="839"/>
      </w:pPr>
    </w:p>
    <w:p w14:paraId="649F3632" w14:textId="77777777" w:rsidR="0032750B" w:rsidRDefault="0032750B" w:rsidP="005C0901">
      <w:pPr>
        <w:pStyle w:val="ParagrifIsi"/>
        <w:ind w:firstLine="839"/>
      </w:pPr>
    </w:p>
    <w:p w14:paraId="4E91259F" w14:textId="77777777" w:rsidR="001553DE" w:rsidRDefault="001553DE" w:rsidP="005C0901">
      <w:pPr>
        <w:pStyle w:val="ParagrifIsi"/>
        <w:ind w:firstLine="839"/>
      </w:pPr>
    </w:p>
    <w:p w14:paraId="0D409987" w14:textId="07DCA3D1" w:rsidR="00FA1B88" w:rsidRDefault="002B6D4D" w:rsidP="005C0901">
      <w:pPr>
        <w:pStyle w:val="ParagrifIsi"/>
        <w:jc w:val="center"/>
      </w:pPr>
      <w:r>
        <w:rPr>
          <w:noProof/>
          <w:lang w:val="en-US" w:eastAsia="en-US"/>
        </w:rPr>
        <w:lastRenderedPageBreak/>
        <w:drawing>
          <wp:inline distT="0" distB="0" distL="0" distR="0" wp14:anchorId="36854758" wp14:editId="320EBA36">
            <wp:extent cx="2168525" cy="3038475"/>
            <wp:effectExtent l="0" t="0" r="3175" b="9525"/>
            <wp:docPr id="417" name="Picture 417" descr="D:\F\Kuliah\TUGAS AKHIR\TA2\PUNYA FARIS\DIAGRAM\PNG\ACTIVITY\ACTIVITY DIAGRAM MENGHAPUS DATA ITEM JASA.drawio.png"/>
            <wp:cNvGraphicFramePr/>
            <a:graphic xmlns:a="http://schemas.openxmlformats.org/drawingml/2006/main">
              <a:graphicData uri="http://schemas.openxmlformats.org/drawingml/2006/picture">
                <pic:pic xmlns:pic="http://schemas.openxmlformats.org/drawingml/2006/picture">
                  <pic:nvPicPr>
                    <pic:cNvPr id="417" name="Picture 417" descr="D:\F\Kuliah\TUGAS AKHIR\TA2\PUNYA FARIS\DIAGRAM\PNG\ACTIVITY\ACTIVITY DIAGRAM MENGHAPUS DATA ITEM JASA.drawio.png"/>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68525" cy="3038475"/>
                    </a:xfrm>
                    <a:prstGeom prst="rect">
                      <a:avLst/>
                    </a:prstGeom>
                    <a:noFill/>
                    <a:ln>
                      <a:noFill/>
                    </a:ln>
                  </pic:spPr>
                </pic:pic>
              </a:graphicData>
            </a:graphic>
          </wp:inline>
        </w:drawing>
      </w:r>
    </w:p>
    <w:p w14:paraId="6F100ABB" w14:textId="72627187" w:rsidR="00FA1B88" w:rsidRPr="00FA1B88" w:rsidRDefault="00FA1B88" w:rsidP="00FA1B88">
      <w:pPr>
        <w:pStyle w:val="Caption"/>
        <w:rPr>
          <w:lang w:val="id-ID"/>
        </w:rPr>
      </w:pPr>
      <w:bookmarkStart w:id="238" w:name="_Toc105002734"/>
      <w:r w:rsidRPr="00FA1B88">
        <w:rPr>
          <w:b/>
        </w:rPr>
        <w:t xml:space="preserve">Gambar 3. </w:t>
      </w:r>
      <w:r w:rsidRPr="00FA1B88">
        <w:rPr>
          <w:b/>
        </w:rPr>
        <w:fldChar w:fldCharType="begin"/>
      </w:r>
      <w:r w:rsidRPr="00FA1B88">
        <w:rPr>
          <w:b/>
        </w:rPr>
        <w:instrText xml:space="preserve"> SEQ Gambar_3. \* ARABIC </w:instrText>
      </w:r>
      <w:r w:rsidRPr="00FA1B88">
        <w:rPr>
          <w:b/>
        </w:rPr>
        <w:fldChar w:fldCharType="separate"/>
      </w:r>
      <w:r w:rsidR="00C072AF">
        <w:rPr>
          <w:b/>
          <w:noProof/>
        </w:rPr>
        <w:t>52</w:t>
      </w:r>
      <w:r w:rsidRPr="00FA1B88">
        <w:rPr>
          <w:b/>
        </w:rPr>
        <w:fldChar w:fldCharType="end"/>
      </w:r>
      <w:r>
        <w:rPr>
          <w:lang w:val="id-ID"/>
        </w:rPr>
        <w:t xml:space="preserve"> </w:t>
      </w:r>
      <w:r w:rsidRPr="00FA1B88">
        <w:rPr>
          <w:i/>
        </w:rPr>
        <w:t>Activity diagram</w:t>
      </w:r>
      <w:r w:rsidRPr="00FA1B88">
        <w:t xml:space="preserve"> menghapus data </w:t>
      </w:r>
      <w:r w:rsidRPr="00FA1B88">
        <w:rPr>
          <w:lang w:val="id-ID"/>
        </w:rPr>
        <w:t>item jasa</w:t>
      </w:r>
      <w:bookmarkEnd w:id="238"/>
    </w:p>
    <w:p w14:paraId="3E9C050E" w14:textId="01F13090" w:rsidR="00880E9F" w:rsidRPr="00880E9F" w:rsidRDefault="003666EB" w:rsidP="000109CC">
      <w:pPr>
        <w:pStyle w:val="Heading5"/>
      </w:pPr>
      <w:r w:rsidRPr="003666EB">
        <w:rPr>
          <w:bCs/>
          <w:i/>
          <w:lang w:val="de-DE"/>
        </w:rPr>
        <w:t>Activity Diagram</w:t>
      </w:r>
      <w:r w:rsidRPr="003666EB">
        <w:rPr>
          <w:bCs/>
          <w:lang w:val="de-DE"/>
        </w:rPr>
        <w:t xml:space="preserve"> Mendata Pembelian</w:t>
      </w:r>
    </w:p>
    <w:p w14:paraId="75A2E8E8" w14:textId="62B9ADF2" w:rsidR="00FA1B88" w:rsidRDefault="00652E4B" w:rsidP="004C4AA9">
      <w:pPr>
        <w:pStyle w:val="ParagrifIsi"/>
      </w:pPr>
      <w:r>
        <w:t>Pada Gambar 3.</w:t>
      </w:r>
      <w:r>
        <w:rPr>
          <w:lang w:val="id-ID"/>
        </w:rPr>
        <w:t xml:space="preserve"> </w:t>
      </w:r>
      <w:r>
        <w:t>53</w:t>
      </w:r>
      <w:r w:rsidR="00FA1B88" w:rsidRPr="00FA1B88">
        <w:t xml:space="preserve"> berikut ini adalah </w:t>
      </w:r>
      <w:r w:rsidR="00FA1B88" w:rsidRPr="00FA1B88">
        <w:rPr>
          <w:i/>
        </w:rPr>
        <w:t xml:space="preserve">activity diagram </w:t>
      </w:r>
      <w:r w:rsidR="00FA1B88" w:rsidRPr="00FA1B88">
        <w:t xml:space="preserve">dari proses </w:t>
      </w:r>
      <w:r w:rsidR="00FA1B88" w:rsidRPr="00FA1B88">
        <w:rPr>
          <w:lang w:val="id-ID"/>
        </w:rPr>
        <w:t>mendata pembelian yang dilakukan</w:t>
      </w:r>
      <w:r w:rsidR="00FA1B88" w:rsidRPr="00FA1B88">
        <w:t xml:space="preserve"> oleh </w:t>
      </w:r>
      <w:r w:rsidR="00FA1B88" w:rsidRPr="00FA1B88">
        <w:rPr>
          <w:lang w:val="id-ID"/>
        </w:rPr>
        <w:t xml:space="preserve">kasir </w:t>
      </w:r>
      <w:r w:rsidR="00FA1B88" w:rsidRPr="00FA1B88">
        <w:t>terhadap sistem yang dibangun.</w:t>
      </w:r>
    </w:p>
    <w:p w14:paraId="10ECBB1B" w14:textId="77777777" w:rsidR="0032750B" w:rsidRDefault="0032750B" w:rsidP="004C4AA9">
      <w:pPr>
        <w:pStyle w:val="ParagrifIsi"/>
      </w:pPr>
    </w:p>
    <w:p w14:paraId="64D2AAC3" w14:textId="77777777" w:rsidR="0032750B" w:rsidRDefault="0032750B" w:rsidP="004C4AA9">
      <w:pPr>
        <w:pStyle w:val="ParagrifIsi"/>
      </w:pPr>
    </w:p>
    <w:p w14:paraId="00EDDE46" w14:textId="77777777" w:rsidR="0032750B" w:rsidRDefault="0032750B" w:rsidP="004C4AA9">
      <w:pPr>
        <w:pStyle w:val="ParagrifIsi"/>
      </w:pPr>
    </w:p>
    <w:p w14:paraId="4074D854" w14:textId="77777777" w:rsidR="0032750B" w:rsidRDefault="0032750B" w:rsidP="004C4AA9">
      <w:pPr>
        <w:pStyle w:val="ParagrifIsi"/>
      </w:pPr>
    </w:p>
    <w:p w14:paraId="5D9BF17F" w14:textId="77777777" w:rsidR="0032750B" w:rsidRDefault="0032750B" w:rsidP="004C4AA9">
      <w:pPr>
        <w:pStyle w:val="ParagrifIsi"/>
      </w:pPr>
    </w:p>
    <w:p w14:paraId="428C786B" w14:textId="77777777" w:rsidR="0032750B" w:rsidRDefault="0032750B" w:rsidP="004C4AA9">
      <w:pPr>
        <w:pStyle w:val="ParagrifIsi"/>
      </w:pPr>
    </w:p>
    <w:p w14:paraId="21F46E33" w14:textId="77777777" w:rsidR="0032750B" w:rsidRDefault="0032750B" w:rsidP="004C4AA9">
      <w:pPr>
        <w:pStyle w:val="ParagrifIsi"/>
      </w:pPr>
    </w:p>
    <w:p w14:paraId="39345F63" w14:textId="77777777" w:rsidR="0032750B" w:rsidRDefault="0032750B" w:rsidP="004C4AA9">
      <w:pPr>
        <w:pStyle w:val="ParagrifIsi"/>
      </w:pPr>
    </w:p>
    <w:p w14:paraId="315D2AAA" w14:textId="77777777" w:rsidR="001553DE" w:rsidRDefault="001553DE" w:rsidP="004C4AA9">
      <w:pPr>
        <w:pStyle w:val="ParagrifIsi"/>
      </w:pPr>
    </w:p>
    <w:p w14:paraId="424702C0" w14:textId="66D473CB" w:rsidR="00600AF2" w:rsidRDefault="002B6D4D" w:rsidP="005C0901">
      <w:pPr>
        <w:pStyle w:val="ParagrifIsi"/>
        <w:jc w:val="center"/>
      </w:pPr>
      <w:r>
        <w:rPr>
          <w:noProof/>
          <w:lang w:val="en-US" w:eastAsia="en-US"/>
        </w:rPr>
        <w:lastRenderedPageBreak/>
        <w:drawing>
          <wp:inline distT="0" distB="0" distL="0" distR="0" wp14:anchorId="7F6B2083" wp14:editId="4BCB45C3">
            <wp:extent cx="2795905" cy="6994525"/>
            <wp:effectExtent l="0" t="0" r="4445" b="0"/>
            <wp:docPr id="44" name="Picture 44" descr="D:\F\Kuliah\TUGAS AKHIR\TA2\PUNYA FARIS\DIAGRAM\PNG\ACTIVITY\ACTIVITY DIAGRAM MENDATA PEMBELIAN.drawio.png"/>
            <wp:cNvGraphicFramePr/>
            <a:graphic xmlns:a="http://schemas.openxmlformats.org/drawingml/2006/main">
              <a:graphicData uri="http://schemas.openxmlformats.org/drawingml/2006/picture">
                <pic:pic xmlns:pic="http://schemas.openxmlformats.org/drawingml/2006/picture">
                  <pic:nvPicPr>
                    <pic:cNvPr id="33" name="Picture 33" descr="D:\F\Kuliah\TUGAS AKHIR\TA2\PUNYA FARIS\DIAGRAM\PNG\ACTIVITY\ACTIVITY DIAGRAM MENDATA PEMBELIAN.drawio.png"/>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95905" cy="6994525"/>
                    </a:xfrm>
                    <a:prstGeom prst="rect">
                      <a:avLst/>
                    </a:prstGeom>
                    <a:noFill/>
                    <a:ln>
                      <a:noFill/>
                    </a:ln>
                  </pic:spPr>
                </pic:pic>
              </a:graphicData>
            </a:graphic>
          </wp:inline>
        </w:drawing>
      </w:r>
    </w:p>
    <w:p w14:paraId="027AD16B" w14:textId="213C8855" w:rsidR="00880E9F" w:rsidRPr="00600AF2" w:rsidRDefault="00600AF2" w:rsidP="00600AF2">
      <w:pPr>
        <w:pStyle w:val="Caption"/>
        <w:rPr>
          <w:lang w:val="id-ID"/>
        </w:rPr>
      </w:pPr>
      <w:bookmarkStart w:id="239" w:name="_Toc105002735"/>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53</w:t>
      </w:r>
      <w:r w:rsidRPr="00600AF2">
        <w:rPr>
          <w:b/>
        </w:rPr>
        <w:fldChar w:fldCharType="end"/>
      </w:r>
      <w:r>
        <w:rPr>
          <w:lang w:val="id-ID"/>
        </w:rPr>
        <w:t xml:space="preserve"> </w:t>
      </w:r>
      <w:r w:rsidRPr="00600AF2">
        <w:rPr>
          <w:i/>
        </w:rPr>
        <w:t>Activity diagram</w:t>
      </w:r>
      <w:r w:rsidRPr="00600AF2">
        <w:t xml:space="preserve"> </w:t>
      </w:r>
      <w:r w:rsidRPr="00600AF2">
        <w:rPr>
          <w:lang w:val="id-ID"/>
        </w:rPr>
        <w:t>mendata</w:t>
      </w:r>
      <w:r w:rsidRPr="00600AF2">
        <w:t xml:space="preserve"> pembelian</w:t>
      </w:r>
      <w:bookmarkEnd w:id="239"/>
    </w:p>
    <w:p w14:paraId="3CC0957E" w14:textId="073F7C91" w:rsidR="00880E9F" w:rsidRPr="00880E9F" w:rsidRDefault="003666EB" w:rsidP="000109CC">
      <w:pPr>
        <w:pStyle w:val="Heading5"/>
      </w:pPr>
      <w:r w:rsidRPr="003666EB">
        <w:rPr>
          <w:bCs/>
          <w:i/>
          <w:lang w:val="de-DE"/>
        </w:rPr>
        <w:t>Activity Diagram</w:t>
      </w:r>
      <w:r w:rsidRPr="003666EB">
        <w:rPr>
          <w:bCs/>
          <w:lang w:val="de-DE"/>
        </w:rPr>
        <w:t xml:space="preserve"> Mendata </w:t>
      </w:r>
      <w:r w:rsidRPr="003666EB">
        <w:rPr>
          <w:bCs/>
          <w:lang w:val="id-ID"/>
        </w:rPr>
        <w:t>Pembayaran Pembelian</w:t>
      </w:r>
    </w:p>
    <w:p w14:paraId="5B49EC26" w14:textId="3DF55176" w:rsidR="0032750B" w:rsidRDefault="00600AF2" w:rsidP="004C4AA9">
      <w:pPr>
        <w:pStyle w:val="ParagrifIsi"/>
        <w:rPr>
          <w:lang w:val="id-ID"/>
        </w:rPr>
      </w:pPr>
      <w:r>
        <w:t>Pada Gambar 3.</w:t>
      </w:r>
      <w:r>
        <w:rPr>
          <w:lang w:val="id-ID"/>
        </w:rPr>
        <w:t xml:space="preserve"> </w:t>
      </w:r>
      <w:r>
        <w:t>54</w:t>
      </w:r>
      <w:r w:rsidRPr="00600AF2">
        <w:t xml:space="preserve"> berikut ini adalah </w:t>
      </w:r>
      <w:r w:rsidRPr="00600AF2">
        <w:rPr>
          <w:i/>
        </w:rPr>
        <w:t xml:space="preserve">activity diagram </w:t>
      </w:r>
      <w:r w:rsidRPr="00600AF2">
        <w:t xml:space="preserve">dari proses </w:t>
      </w:r>
      <w:r w:rsidRPr="00600AF2">
        <w:rPr>
          <w:lang w:val="id-ID"/>
        </w:rPr>
        <w:t>mendata pembayaran pembelian yang dilakukan</w:t>
      </w:r>
      <w:r w:rsidRPr="00600AF2">
        <w:t xml:space="preserve"> oleh </w:t>
      </w:r>
      <w:r w:rsidRPr="00600AF2">
        <w:rPr>
          <w:lang w:val="id-ID"/>
        </w:rPr>
        <w:t xml:space="preserve">kasir </w:t>
      </w:r>
      <w:r w:rsidRPr="00600AF2">
        <w:t>terhadap sistem yang dibangun</w:t>
      </w:r>
      <w:r>
        <w:rPr>
          <w:lang w:val="id-ID"/>
        </w:rPr>
        <w:t>.</w:t>
      </w:r>
    </w:p>
    <w:p w14:paraId="2DB9F1F3" w14:textId="25E42D42" w:rsidR="00600AF2" w:rsidRDefault="002B6D4D" w:rsidP="005C0901">
      <w:pPr>
        <w:pStyle w:val="ParagrifIsi"/>
        <w:jc w:val="center"/>
      </w:pPr>
      <w:r>
        <w:rPr>
          <w:noProof/>
          <w:lang w:val="en-US" w:eastAsia="en-US"/>
        </w:rPr>
        <w:lastRenderedPageBreak/>
        <w:drawing>
          <wp:inline distT="0" distB="0" distL="0" distR="0" wp14:anchorId="3DA904FC" wp14:editId="18310061">
            <wp:extent cx="3816985" cy="6868795"/>
            <wp:effectExtent l="0" t="0" r="0" b="8255"/>
            <wp:docPr id="45" name="Picture 45" descr="D:\F\Kuliah\TUGAS AKHIR\TA2\PUNYA FARIS\DIAGRAM\PNG\ACTIVITY\ACTIVITY DIAGRAM MENDATA PEMBAYARAN PEMBELIAN.drawio.png"/>
            <wp:cNvGraphicFramePr/>
            <a:graphic xmlns:a="http://schemas.openxmlformats.org/drawingml/2006/main">
              <a:graphicData uri="http://schemas.openxmlformats.org/drawingml/2006/picture">
                <pic:pic xmlns:pic="http://schemas.openxmlformats.org/drawingml/2006/picture">
                  <pic:nvPicPr>
                    <pic:cNvPr id="42" name="Picture 42" descr="D:\F\Kuliah\TUGAS AKHIR\TA2\PUNYA FARIS\DIAGRAM\PNG\ACTIVITY\ACTIVITY DIAGRAM MENDATA PEMBAYARAN PEMBELIAN.drawio.png"/>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6985" cy="6868795"/>
                    </a:xfrm>
                    <a:prstGeom prst="rect">
                      <a:avLst/>
                    </a:prstGeom>
                    <a:noFill/>
                    <a:ln>
                      <a:noFill/>
                    </a:ln>
                  </pic:spPr>
                </pic:pic>
              </a:graphicData>
            </a:graphic>
          </wp:inline>
        </w:drawing>
      </w:r>
    </w:p>
    <w:p w14:paraId="4878C8F3" w14:textId="75D269EA" w:rsidR="00600AF2" w:rsidRPr="00600AF2" w:rsidRDefault="00600AF2" w:rsidP="00600AF2">
      <w:pPr>
        <w:pStyle w:val="Caption"/>
        <w:rPr>
          <w:lang w:val="id-ID"/>
        </w:rPr>
      </w:pPr>
      <w:bookmarkStart w:id="240" w:name="_Toc105002736"/>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54</w:t>
      </w:r>
      <w:r w:rsidRPr="00600AF2">
        <w:rPr>
          <w:b/>
        </w:rPr>
        <w:fldChar w:fldCharType="end"/>
      </w:r>
      <w:r>
        <w:rPr>
          <w:lang w:val="id-ID"/>
        </w:rPr>
        <w:t xml:space="preserve"> </w:t>
      </w:r>
      <w:r w:rsidRPr="00600AF2">
        <w:rPr>
          <w:i/>
        </w:rPr>
        <w:t>Activity diagram</w:t>
      </w:r>
      <w:r w:rsidRPr="00600AF2">
        <w:t xml:space="preserve"> mendata </w:t>
      </w:r>
      <w:r w:rsidRPr="00600AF2">
        <w:rPr>
          <w:lang w:val="id-ID"/>
        </w:rPr>
        <w:t>pembayaran pembelian</w:t>
      </w:r>
      <w:bookmarkEnd w:id="240"/>
    </w:p>
    <w:p w14:paraId="35A3B2BB" w14:textId="583A83B0" w:rsidR="00880E9F" w:rsidRPr="00880E9F" w:rsidRDefault="003666EB" w:rsidP="000109CC">
      <w:pPr>
        <w:pStyle w:val="Heading5"/>
      </w:pPr>
      <w:r w:rsidRPr="003666EB">
        <w:rPr>
          <w:bCs/>
          <w:i/>
          <w:lang w:val="de-DE"/>
        </w:rPr>
        <w:t>Activity Diagram</w:t>
      </w:r>
      <w:r w:rsidRPr="003666EB">
        <w:rPr>
          <w:bCs/>
          <w:lang w:val="de-DE"/>
        </w:rPr>
        <w:t xml:space="preserve"> Mendata </w:t>
      </w:r>
      <w:r w:rsidRPr="003666EB">
        <w:rPr>
          <w:bCs/>
          <w:lang w:val="id-ID"/>
        </w:rPr>
        <w:t>Retur Pembelian</w:t>
      </w:r>
    </w:p>
    <w:p w14:paraId="1EA29A2E" w14:textId="5F0198A5" w:rsidR="0032750B" w:rsidRDefault="00600AF2" w:rsidP="004C4AA9">
      <w:pPr>
        <w:pStyle w:val="ParagrifIsi"/>
        <w:rPr>
          <w:lang w:val="id-ID"/>
        </w:rPr>
      </w:pPr>
      <w:r w:rsidRPr="00600AF2">
        <w:t>Pada Gambar 3.</w:t>
      </w:r>
      <w:r>
        <w:rPr>
          <w:lang w:val="id-ID"/>
        </w:rPr>
        <w:t xml:space="preserve"> </w:t>
      </w:r>
      <w:r>
        <w:t>55</w:t>
      </w:r>
      <w:r w:rsidRPr="00600AF2">
        <w:t xml:space="preserve"> berikut ini adalah </w:t>
      </w:r>
      <w:r w:rsidRPr="00600AF2">
        <w:rPr>
          <w:i/>
        </w:rPr>
        <w:t xml:space="preserve">activity diagram </w:t>
      </w:r>
      <w:r w:rsidRPr="00600AF2">
        <w:t xml:space="preserve">dari proses </w:t>
      </w:r>
      <w:r w:rsidRPr="00600AF2">
        <w:rPr>
          <w:lang w:val="id-ID"/>
        </w:rPr>
        <w:t>mendata retur pembelian yang dilakukan</w:t>
      </w:r>
      <w:r w:rsidRPr="00600AF2">
        <w:t xml:space="preserve"> oleh </w:t>
      </w:r>
      <w:r w:rsidRPr="00600AF2">
        <w:rPr>
          <w:lang w:val="id-ID"/>
        </w:rPr>
        <w:t xml:space="preserve">kasir </w:t>
      </w:r>
      <w:r w:rsidRPr="00600AF2">
        <w:t>terhadap sistem yang dibangun</w:t>
      </w:r>
      <w:r>
        <w:rPr>
          <w:lang w:val="id-ID"/>
        </w:rPr>
        <w:t>.</w:t>
      </w:r>
    </w:p>
    <w:p w14:paraId="5F732A54" w14:textId="2FC6C7DA" w:rsidR="00600AF2" w:rsidRDefault="002B6D4D" w:rsidP="005C0901">
      <w:pPr>
        <w:pStyle w:val="ParagrifIsi"/>
        <w:jc w:val="center"/>
      </w:pPr>
      <w:r>
        <w:rPr>
          <w:noProof/>
          <w:lang w:val="en-US" w:eastAsia="en-US"/>
        </w:rPr>
        <w:lastRenderedPageBreak/>
        <w:drawing>
          <wp:inline distT="0" distB="0" distL="0" distR="0" wp14:anchorId="77EDD1FB" wp14:editId="799D7793">
            <wp:extent cx="2434590" cy="7053580"/>
            <wp:effectExtent l="0" t="0" r="3810" b="0"/>
            <wp:docPr id="46" name="Picture 46" descr="D:\F\Kuliah\TUGAS AKHIR\TA2\PUNYA FARIS\DIAGRAM\PNG\ACTIVITY\ACTIVITY DIAGRAM MENDATA RETUR PEMBELIAN.drawio.png"/>
            <wp:cNvGraphicFramePr/>
            <a:graphic xmlns:a="http://schemas.openxmlformats.org/drawingml/2006/main">
              <a:graphicData uri="http://schemas.openxmlformats.org/drawingml/2006/picture">
                <pic:pic xmlns:pic="http://schemas.openxmlformats.org/drawingml/2006/picture">
                  <pic:nvPicPr>
                    <pic:cNvPr id="43" name="Picture 43" descr="D:\F\Kuliah\TUGAS AKHIR\TA2\PUNYA FARIS\DIAGRAM\PNG\ACTIVITY\ACTIVITY DIAGRAM MENDATA RETUR PEMBELIAN.drawio.png"/>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4590" cy="7053580"/>
                    </a:xfrm>
                    <a:prstGeom prst="rect">
                      <a:avLst/>
                    </a:prstGeom>
                    <a:noFill/>
                    <a:ln>
                      <a:noFill/>
                    </a:ln>
                  </pic:spPr>
                </pic:pic>
              </a:graphicData>
            </a:graphic>
          </wp:inline>
        </w:drawing>
      </w:r>
    </w:p>
    <w:p w14:paraId="436F51F7" w14:textId="302CF047" w:rsidR="00600AF2" w:rsidRPr="00600AF2" w:rsidRDefault="00600AF2" w:rsidP="00600AF2">
      <w:pPr>
        <w:pStyle w:val="Caption"/>
        <w:rPr>
          <w:lang w:val="id-ID"/>
        </w:rPr>
      </w:pPr>
      <w:bookmarkStart w:id="241" w:name="_Toc105002737"/>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55</w:t>
      </w:r>
      <w:r w:rsidRPr="00600AF2">
        <w:rPr>
          <w:b/>
        </w:rPr>
        <w:fldChar w:fldCharType="end"/>
      </w:r>
      <w:r>
        <w:rPr>
          <w:lang w:val="id-ID"/>
        </w:rPr>
        <w:t xml:space="preserve"> </w:t>
      </w:r>
      <w:r w:rsidRPr="00600AF2">
        <w:rPr>
          <w:i/>
        </w:rPr>
        <w:t>Activity diagram</w:t>
      </w:r>
      <w:r w:rsidRPr="00600AF2">
        <w:t xml:space="preserve"> mendata </w:t>
      </w:r>
      <w:r w:rsidRPr="00600AF2">
        <w:rPr>
          <w:lang w:val="id-ID"/>
        </w:rPr>
        <w:t>retur pembelian</w:t>
      </w:r>
      <w:bookmarkEnd w:id="241"/>
    </w:p>
    <w:p w14:paraId="4F536B02" w14:textId="6CB26D95" w:rsidR="00880E9F" w:rsidRPr="00880E9F" w:rsidRDefault="003666EB" w:rsidP="000109CC">
      <w:pPr>
        <w:pStyle w:val="Heading5"/>
      </w:pPr>
      <w:r w:rsidRPr="003666EB">
        <w:rPr>
          <w:bCs/>
          <w:i/>
          <w:lang w:val="de-DE"/>
        </w:rPr>
        <w:t>Activity Diagram</w:t>
      </w:r>
      <w:r w:rsidRPr="003666EB">
        <w:rPr>
          <w:bCs/>
          <w:lang w:val="de-DE"/>
        </w:rPr>
        <w:t xml:space="preserve"> </w:t>
      </w:r>
      <w:r w:rsidRPr="003666EB">
        <w:rPr>
          <w:bCs/>
          <w:lang w:val="id-ID"/>
        </w:rPr>
        <w:t>Melihat Riwayat Pembayaran Pembelian</w:t>
      </w:r>
    </w:p>
    <w:p w14:paraId="4E3D0471" w14:textId="61396988" w:rsidR="00880E9F" w:rsidRDefault="00600AF2" w:rsidP="004C4AA9">
      <w:pPr>
        <w:pStyle w:val="ParagrifIsi"/>
      </w:pPr>
      <w:r w:rsidRPr="00600AF2">
        <w:t>Pada Gambar 3.</w:t>
      </w:r>
      <w:r>
        <w:rPr>
          <w:lang w:val="id-ID"/>
        </w:rPr>
        <w:t xml:space="preserve"> </w:t>
      </w:r>
      <w:r>
        <w:t>56</w:t>
      </w:r>
      <w:r w:rsidRPr="00600AF2">
        <w:t xml:space="preserve"> berikut ini adalah </w:t>
      </w:r>
      <w:r w:rsidRPr="00600AF2">
        <w:rPr>
          <w:i/>
        </w:rPr>
        <w:t xml:space="preserve">activity diagram </w:t>
      </w:r>
      <w:r w:rsidRPr="00600AF2">
        <w:t xml:space="preserve">dari proses </w:t>
      </w:r>
      <w:r w:rsidRPr="00600AF2">
        <w:rPr>
          <w:lang w:val="id-ID"/>
        </w:rPr>
        <w:t>melihat riwayat pembayaran pembelian yang dilakukan</w:t>
      </w:r>
      <w:r w:rsidRPr="00600AF2">
        <w:t xml:space="preserve"> oleh </w:t>
      </w:r>
      <w:r w:rsidRPr="00600AF2">
        <w:rPr>
          <w:lang w:val="id-ID"/>
        </w:rPr>
        <w:t xml:space="preserve">kasir </w:t>
      </w:r>
      <w:r w:rsidRPr="00600AF2">
        <w:t>terhadap sistem yang dibangun</w:t>
      </w:r>
      <w:r w:rsidR="00880E9F" w:rsidRPr="00880E9F">
        <w:t>.</w:t>
      </w:r>
    </w:p>
    <w:p w14:paraId="1DB4B426" w14:textId="2F5D6C84" w:rsidR="00600AF2" w:rsidRDefault="002B6D4D" w:rsidP="005C0901">
      <w:pPr>
        <w:pStyle w:val="ParagrifIsi"/>
        <w:jc w:val="center"/>
      </w:pPr>
      <w:r>
        <w:rPr>
          <w:noProof/>
          <w:lang w:val="en-US" w:eastAsia="en-US"/>
        </w:rPr>
        <w:lastRenderedPageBreak/>
        <w:drawing>
          <wp:inline distT="0" distB="0" distL="0" distR="0" wp14:anchorId="2E18D733" wp14:editId="0A0491CD">
            <wp:extent cx="2168525" cy="2386330"/>
            <wp:effectExtent l="0" t="0" r="3175" b="0"/>
            <wp:docPr id="47" name="Picture 47" descr="D:\F\Kuliah\TUGAS AKHIR\TA2\PUNYA FARIS\DIAGRAM\PNG\ACTIVITY\ACTIVITY DIAGRAM MELIHAT RIWAYAT PEMBAYARAN PEMBELIAN.drawio.png"/>
            <wp:cNvGraphicFramePr/>
            <a:graphic xmlns:a="http://schemas.openxmlformats.org/drawingml/2006/main">
              <a:graphicData uri="http://schemas.openxmlformats.org/drawingml/2006/picture">
                <pic:pic xmlns:pic="http://schemas.openxmlformats.org/drawingml/2006/picture">
                  <pic:nvPicPr>
                    <pic:cNvPr id="44" name="Picture 44" descr="D:\F\Kuliah\TUGAS AKHIR\TA2\PUNYA FARIS\DIAGRAM\PNG\ACTIVITY\ACTIVITY DIAGRAM MELIHAT RIWAYAT PEMBAYARAN PEMBELIAN.drawio.png"/>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8525" cy="2386330"/>
                    </a:xfrm>
                    <a:prstGeom prst="rect">
                      <a:avLst/>
                    </a:prstGeom>
                    <a:noFill/>
                    <a:ln>
                      <a:noFill/>
                    </a:ln>
                  </pic:spPr>
                </pic:pic>
              </a:graphicData>
            </a:graphic>
          </wp:inline>
        </w:drawing>
      </w:r>
    </w:p>
    <w:p w14:paraId="72928183" w14:textId="0F495EA0" w:rsidR="00600AF2" w:rsidRPr="00600AF2" w:rsidRDefault="00600AF2" w:rsidP="00600AF2">
      <w:pPr>
        <w:pStyle w:val="Caption"/>
        <w:rPr>
          <w:lang w:val="id-ID"/>
        </w:rPr>
      </w:pPr>
      <w:bookmarkStart w:id="242" w:name="_Toc105002738"/>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56</w:t>
      </w:r>
      <w:r w:rsidRPr="00600AF2">
        <w:rPr>
          <w:b/>
        </w:rPr>
        <w:fldChar w:fldCharType="end"/>
      </w:r>
      <w:r>
        <w:rPr>
          <w:lang w:val="id-ID"/>
        </w:rPr>
        <w:t xml:space="preserve"> </w:t>
      </w:r>
      <w:r w:rsidRPr="00600AF2">
        <w:rPr>
          <w:i/>
        </w:rPr>
        <w:t>Activity diagram</w:t>
      </w:r>
      <w:r w:rsidRPr="00600AF2">
        <w:t xml:space="preserve"> </w:t>
      </w:r>
      <w:r w:rsidRPr="00600AF2">
        <w:rPr>
          <w:lang w:val="id-ID"/>
        </w:rPr>
        <w:t>melihat riwayat pembayaran pembelian</w:t>
      </w:r>
      <w:bookmarkEnd w:id="242"/>
    </w:p>
    <w:p w14:paraId="15E03F4A" w14:textId="329BF5FF" w:rsidR="00880E9F" w:rsidRPr="00880E9F" w:rsidRDefault="003666EB" w:rsidP="000109CC">
      <w:pPr>
        <w:pStyle w:val="Heading5"/>
      </w:pPr>
      <w:r w:rsidRPr="003666EB">
        <w:rPr>
          <w:bCs/>
          <w:i/>
          <w:lang w:val="de-DE"/>
        </w:rPr>
        <w:t>Activity Diagram</w:t>
      </w:r>
      <w:r w:rsidRPr="003666EB">
        <w:rPr>
          <w:bCs/>
          <w:lang w:val="de-DE"/>
        </w:rPr>
        <w:t xml:space="preserve"> </w:t>
      </w:r>
      <w:r w:rsidRPr="003666EB">
        <w:rPr>
          <w:bCs/>
          <w:lang w:val="id-ID"/>
        </w:rPr>
        <w:t xml:space="preserve">Mencetak </w:t>
      </w:r>
      <w:r w:rsidRPr="003666EB">
        <w:rPr>
          <w:bCs/>
          <w:i/>
          <w:lang w:val="id-ID"/>
        </w:rPr>
        <w:t>Invoice</w:t>
      </w:r>
      <w:r w:rsidRPr="003666EB">
        <w:rPr>
          <w:bCs/>
          <w:lang w:val="id-ID"/>
        </w:rPr>
        <w:t xml:space="preserve"> Pembelian</w:t>
      </w:r>
    </w:p>
    <w:p w14:paraId="56E8C45C" w14:textId="674E1D99" w:rsidR="00880E9F" w:rsidRDefault="00600AF2" w:rsidP="004C4AA9">
      <w:pPr>
        <w:pStyle w:val="ParagrifIsi"/>
      </w:pPr>
      <w:r w:rsidRPr="00600AF2">
        <w:t>Pada Gambar 3.</w:t>
      </w:r>
      <w:r>
        <w:rPr>
          <w:lang w:val="id-ID"/>
        </w:rPr>
        <w:t xml:space="preserve"> 57</w:t>
      </w:r>
      <w:r w:rsidRPr="00600AF2">
        <w:t xml:space="preserve"> berikut ini adalah </w:t>
      </w:r>
      <w:r w:rsidRPr="00600AF2">
        <w:rPr>
          <w:i/>
        </w:rPr>
        <w:t xml:space="preserve">activity diagram </w:t>
      </w:r>
      <w:r w:rsidRPr="00600AF2">
        <w:t xml:space="preserve">dari proses </w:t>
      </w:r>
      <w:r w:rsidRPr="00600AF2">
        <w:rPr>
          <w:lang w:val="id-ID"/>
        </w:rPr>
        <w:t xml:space="preserve">mencetak </w:t>
      </w:r>
      <w:r w:rsidRPr="00600AF2">
        <w:rPr>
          <w:i/>
          <w:lang w:val="id-ID"/>
        </w:rPr>
        <w:t xml:space="preserve">invoice </w:t>
      </w:r>
      <w:r w:rsidRPr="00600AF2">
        <w:rPr>
          <w:lang w:val="id-ID"/>
        </w:rPr>
        <w:t>pembelian yang dilakukan</w:t>
      </w:r>
      <w:r w:rsidRPr="00600AF2">
        <w:t xml:space="preserve"> oleh </w:t>
      </w:r>
      <w:r w:rsidRPr="00600AF2">
        <w:rPr>
          <w:lang w:val="id-ID"/>
        </w:rPr>
        <w:t xml:space="preserve">kasir </w:t>
      </w:r>
      <w:r w:rsidRPr="00600AF2">
        <w:t>terhadap sistem yang dibangun</w:t>
      </w:r>
      <w:r w:rsidR="00880E9F" w:rsidRPr="00880E9F">
        <w:t>.</w:t>
      </w:r>
    </w:p>
    <w:p w14:paraId="60316DBD" w14:textId="698892D3" w:rsidR="00600AF2" w:rsidRDefault="002B6D4D" w:rsidP="005C0901">
      <w:pPr>
        <w:pStyle w:val="ParagrifIsi"/>
        <w:jc w:val="center"/>
      </w:pPr>
      <w:r>
        <w:rPr>
          <w:noProof/>
          <w:lang w:val="en-US" w:eastAsia="en-US"/>
        </w:rPr>
        <w:drawing>
          <wp:inline distT="0" distB="0" distL="0" distR="0" wp14:anchorId="37758AE2" wp14:editId="335DDEF6">
            <wp:extent cx="2145030" cy="2360295"/>
            <wp:effectExtent l="0" t="0" r="7620" b="1905"/>
            <wp:docPr id="48" name="Picture 48" descr="C:\Users\User\Downloads\ACTIVITY DIAGRAM MENCETAK INVOICE PEMBELIAN.drawio.png"/>
            <wp:cNvGraphicFramePr/>
            <a:graphic xmlns:a="http://schemas.openxmlformats.org/drawingml/2006/main">
              <a:graphicData uri="http://schemas.openxmlformats.org/drawingml/2006/picture">
                <pic:pic xmlns:pic="http://schemas.openxmlformats.org/drawingml/2006/picture">
                  <pic:nvPicPr>
                    <pic:cNvPr id="45" name="Picture 45" descr="C:\Users\User\Downloads\ACTIVITY DIAGRAM MENCETAK INVOICE PEMBELIAN.drawio.png"/>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45030" cy="2360295"/>
                    </a:xfrm>
                    <a:prstGeom prst="rect">
                      <a:avLst/>
                    </a:prstGeom>
                    <a:noFill/>
                    <a:ln>
                      <a:noFill/>
                    </a:ln>
                  </pic:spPr>
                </pic:pic>
              </a:graphicData>
            </a:graphic>
          </wp:inline>
        </w:drawing>
      </w:r>
    </w:p>
    <w:p w14:paraId="3AD25691" w14:textId="68D0B40F" w:rsidR="00600AF2" w:rsidRPr="00600AF2" w:rsidRDefault="00600AF2" w:rsidP="00600AF2">
      <w:pPr>
        <w:pStyle w:val="Caption"/>
        <w:rPr>
          <w:lang w:val="id-ID"/>
        </w:rPr>
      </w:pPr>
      <w:bookmarkStart w:id="243" w:name="_Toc105002739"/>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57</w:t>
      </w:r>
      <w:r w:rsidRPr="00600AF2">
        <w:rPr>
          <w:b/>
        </w:rPr>
        <w:fldChar w:fldCharType="end"/>
      </w:r>
      <w:r>
        <w:rPr>
          <w:lang w:val="id-ID"/>
        </w:rPr>
        <w:t xml:space="preserve"> </w:t>
      </w:r>
      <w:r w:rsidRPr="00600AF2">
        <w:rPr>
          <w:i/>
        </w:rPr>
        <w:t>Activity diagram</w:t>
      </w:r>
      <w:r w:rsidRPr="00600AF2">
        <w:t xml:space="preserve"> </w:t>
      </w:r>
      <w:r w:rsidRPr="00600AF2">
        <w:rPr>
          <w:lang w:val="id-ID"/>
        </w:rPr>
        <w:t xml:space="preserve">mencetak </w:t>
      </w:r>
      <w:r w:rsidRPr="00600AF2">
        <w:rPr>
          <w:i/>
          <w:lang w:val="id-ID"/>
        </w:rPr>
        <w:t xml:space="preserve">invoice </w:t>
      </w:r>
      <w:r w:rsidRPr="00600AF2">
        <w:rPr>
          <w:lang w:val="id-ID"/>
        </w:rPr>
        <w:t>pembelian</w:t>
      </w:r>
      <w:bookmarkEnd w:id="243"/>
    </w:p>
    <w:p w14:paraId="3AC1EC64" w14:textId="64609E00" w:rsidR="00880E9F" w:rsidRPr="00880E9F" w:rsidRDefault="003666EB" w:rsidP="000109CC">
      <w:pPr>
        <w:pStyle w:val="Heading5"/>
      </w:pPr>
      <w:r w:rsidRPr="003666EB">
        <w:rPr>
          <w:bCs/>
          <w:i/>
          <w:lang w:val="de-DE"/>
        </w:rPr>
        <w:t>Activity Diagram</w:t>
      </w:r>
      <w:r w:rsidRPr="003666EB">
        <w:rPr>
          <w:bCs/>
          <w:lang w:val="de-DE"/>
        </w:rPr>
        <w:t xml:space="preserve"> </w:t>
      </w:r>
      <w:r w:rsidRPr="003666EB">
        <w:rPr>
          <w:bCs/>
          <w:lang w:val="id-ID"/>
        </w:rPr>
        <w:t>Mendata Penjualan</w:t>
      </w:r>
    </w:p>
    <w:p w14:paraId="3C96928B" w14:textId="48289736" w:rsidR="00880E9F" w:rsidRDefault="00600AF2" w:rsidP="004C4AA9">
      <w:pPr>
        <w:pStyle w:val="ParagrifIsi"/>
      </w:pPr>
      <w:r w:rsidRPr="00600AF2">
        <w:t>Pada Gambar 3.</w:t>
      </w:r>
      <w:r>
        <w:rPr>
          <w:lang w:val="id-ID"/>
        </w:rPr>
        <w:t xml:space="preserve"> 58</w:t>
      </w:r>
      <w:r w:rsidRPr="00600AF2">
        <w:t xml:space="preserve"> berikut ini adalah </w:t>
      </w:r>
      <w:r w:rsidRPr="00600AF2">
        <w:rPr>
          <w:i/>
        </w:rPr>
        <w:t xml:space="preserve">activity diagram </w:t>
      </w:r>
      <w:r w:rsidRPr="00600AF2">
        <w:t xml:space="preserve">dari proses </w:t>
      </w:r>
      <w:r w:rsidRPr="00600AF2">
        <w:rPr>
          <w:lang w:val="id-ID"/>
        </w:rPr>
        <w:t>mendata pembelian yang dilakukan</w:t>
      </w:r>
      <w:r w:rsidRPr="00600AF2">
        <w:t xml:space="preserve"> oleh </w:t>
      </w:r>
      <w:r w:rsidRPr="00600AF2">
        <w:rPr>
          <w:lang w:val="id-ID"/>
        </w:rPr>
        <w:t xml:space="preserve">kasir </w:t>
      </w:r>
      <w:r w:rsidRPr="00600AF2">
        <w:t>terhadap sistem yang dibangun</w:t>
      </w:r>
      <w:r w:rsidR="00880E9F" w:rsidRPr="00880E9F">
        <w:t>.</w:t>
      </w:r>
    </w:p>
    <w:p w14:paraId="2011B2D6" w14:textId="77777777" w:rsidR="001553DE" w:rsidRDefault="001553DE" w:rsidP="004C4AA9">
      <w:pPr>
        <w:pStyle w:val="ParagrifIsi"/>
      </w:pPr>
    </w:p>
    <w:p w14:paraId="043CD92A" w14:textId="6DBA2ADE" w:rsidR="00600AF2" w:rsidRDefault="002B6D4D" w:rsidP="005C0901">
      <w:pPr>
        <w:pStyle w:val="ParagrifIsi"/>
        <w:jc w:val="center"/>
      </w:pPr>
      <w:r>
        <w:rPr>
          <w:noProof/>
          <w:lang w:val="en-US" w:eastAsia="en-US"/>
        </w:rPr>
        <w:lastRenderedPageBreak/>
        <w:drawing>
          <wp:inline distT="0" distB="0" distL="0" distR="0" wp14:anchorId="1A0B82CF" wp14:editId="46A5F1ED">
            <wp:extent cx="2812415" cy="7027545"/>
            <wp:effectExtent l="0" t="0" r="6985" b="1905"/>
            <wp:docPr id="49" name="Picture 49" descr="C:\Users\User\Downloads\ACTIVITY DIAGRAM MENDATA PENJUALAN.drawio.png"/>
            <wp:cNvGraphicFramePr/>
            <a:graphic xmlns:a="http://schemas.openxmlformats.org/drawingml/2006/main">
              <a:graphicData uri="http://schemas.openxmlformats.org/drawingml/2006/picture">
                <pic:pic xmlns:pic="http://schemas.openxmlformats.org/drawingml/2006/picture">
                  <pic:nvPicPr>
                    <pic:cNvPr id="46" name="Picture 46" descr="C:\Users\User\Downloads\ACTIVITY DIAGRAM MENDATA PENJUALAN.drawio.png"/>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12415" cy="7027545"/>
                    </a:xfrm>
                    <a:prstGeom prst="rect">
                      <a:avLst/>
                    </a:prstGeom>
                    <a:noFill/>
                    <a:ln>
                      <a:noFill/>
                    </a:ln>
                  </pic:spPr>
                </pic:pic>
              </a:graphicData>
            </a:graphic>
          </wp:inline>
        </w:drawing>
      </w:r>
    </w:p>
    <w:p w14:paraId="583DDAD7" w14:textId="5E897363" w:rsidR="00600AF2" w:rsidRPr="00880E9F" w:rsidRDefault="00600AF2" w:rsidP="00600AF2">
      <w:pPr>
        <w:pStyle w:val="Caption"/>
      </w:pPr>
      <w:bookmarkStart w:id="244" w:name="_Toc105002740"/>
      <w:r w:rsidRPr="00600AF2">
        <w:rPr>
          <w:b/>
        </w:rPr>
        <w:t xml:space="preserve">Gambar 3. </w:t>
      </w:r>
      <w:r w:rsidRPr="00600AF2">
        <w:rPr>
          <w:b/>
        </w:rPr>
        <w:fldChar w:fldCharType="begin"/>
      </w:r>
      <w:r w:rsidRPr="00600AF2">
        <w:rPr>
          <w:b/>
        </w:rPr>
        <w:instrText xml:space="preserve"> SEQ Gambar_3. \* ARABIC </w:instrText>
      </w:r>
      <w:r w:rsidRPr="00600AF2">
        <w:rPr>
          <w:b/>
        </w:rPr>
        <w:fldChar w:fldCharType="separate"/>
      </w:r>
      <w:r w:rsidR="00C072AF">
        <w:rPr>
          <w:b/>
          <w:noProof/>
        </w:rPr>
        <w:t>58</w:t>
      </w:r>
      <w:r w:rsidRPr="00600AF2">
        <w:rPr>
          <w:b/>
        </w:rPr>
        <w:fldChar w:fldCharType="end"/>
      </w:r>
      <w:r w:rsidRPr="00600AF2">
        <w:rPr>
          <w:i/>
          <w:iCs w:val="0"/>
          <w:color w:val="000000"/>
          <w:szCs w:val="24"/>
        </w:rPr>
        <w:t xml:space="preserve"> </w:t>
      </w:r>
      <w:r w:rsidRPr="00600AF2">
        <w:rPr>
          <w:i/>
        </w:rPr>
        <w:t>Activity diagram</w:t>
      </w:r>
      <w:r w:rsidRPr="00600AF2">
        <w:t xml:space="preserve"> </w:t>
      </w:r>
      <w:r w:rsidRPr="00600AF2">
        <w:rPr>
          <w:lang w:val="id-ID"/>
        </w:rPr>
        <w:t>mendata penjualan</w:t>
      </w:r>
      <w:bookmarkEnd w:id="244"/>
    </w:p>
    <w:p w14:paraId="7780ACA5" w14:textId="130620DB" w:rsidR="00880E9F" w:rsidRPr="00880E9F" w:rsidRDefault="003666EB" w:rsidP="000109CC">
      <w:pPr>
        <w:pStyle w:val="Heading5"/>
      </w:pPr>
      <w:r w:rsidRPr="003666EB">
        <w:rPr>
          <w:bCs/>
          <w:i/>
          <w:lang w:val="de-DE"/>
        </w:rPr>
        <w:t xml:space="preserve">Activity Diagram </w:t>
      </w:r>
      <w:r w:rsidRPr="003666EB">
        <w:rPr>
          <w:bCs/>
          <w:lang w:val="id-ID"/>
        </w:rPr>
        <w:t>Mendata Pembayaran Penjualan</w:t>
      </w:r>
    </w:p>
    <w:p w14:paraId="1E6C2117" w14:textId="3B494746" w:rsidR="00880E9F" w:rsidRDefault="003940CE" w:rsidP="004C4AA9">
      <w:pPr>
        <w:pStyle w:val="ParagrifIsi"/>
      </w:pPr>
      <w:r w:rsidRPr="003940CE">
        <w:t>Pada Gambar 3.</w:t>
      </w:r>
      <w:r>
        <w:rPr>
          <w:lang w:val="id-ID"/>
        </w:rPr>
        <w:t xml:space="preserve"> 59</w:t>
      </w:r>
      <w:r w:rsidRPr="003940CE">
        <w:t xml:space="preserve"> berikut ini adalah </w:t>
      </w:r>
      <w:r w:rsidRPr="003940CE">
        <w:rPr>
          <w:i/>
        </w:rPr>
        <w:t xml:space="preserve">activity diagram </w:t>
      </w:r>
      <w:r w:rsidRPr="003940CE">
        <w:t xml:space="preserve">dari proses </w:t>
      </w:r>
      <w:r w:rsidRPr="003940CE">
        <w:rPr>
          <w:lang w:val="id-ID"/>
        </w:rPr>
        <w:t>mendata pembayaran penjualan yang dilakukan</w:t>
      </w:r>
      <w:r w:rsidRPr="003940CE">
        <w:t xml:space="preserve"> oleh </w:t>
      </w:r>
      <w:r w:rsidRPr="003940CE">
        <w:rPr>
          <w:lang w:val="id-ID"/>
        </w:rPr>
        <w:t xml:space="preserve">kasir </w:t>
      </w:r>
      <w:r w:rsidRPr="003940CE">
        <w:t>terhadap sistem yang dibangun</w:t>
      </w:r>
      <w:r w:rsidR="00880E9F" w:rsidRPr="00880E9F">
        <w:t>.</w:t>
      </w:r>
    </w:p>
    <w:p w14:paraId="55093F21" w14:textId="64D29D60" w:rsidR="003940CE" w:rsidRDefault="002B6D4D" w:rsidP="005C0901">
      <w:pPr>
        <w:pStyle w:val="ParagrifIsi"/>
        <w:jc w:val="center"/>
      </w:pPr>
      <w:r>
        <w:rPr>
          <w:noProof/>
          <w:lang w:val="en-US" w:eastAsia="en-US"/>
        </w:rPr>
        <w:lastRenderedPageBreak/>
        <w:drawing>
          <wp:inline distT="0" distB="0" distL="0" distR="0" wp14:anchorId="7EEC57C5" wp14:editId="4BF00FFC">
            <wp:extent cx="3816985" cy="6868795"/>
            <wp:effectExtent l="0" t="0" r="0" b="8255"/>
            <wp:docPr id="50" name="Picture 50" descr="C:\Users\User\Downloads\ACTIVITY DIAGRAM MENDATA PEMBAYARAN PENJUALAN.drawio.png"/>
            <wp:cNvGraphicFramePr/>
            <a:graphic xmlns:a="http://schemas.openxmlformats.org/drawingml/2006/main">
              <a:graphicData uri="http://schemas.openxmlformats.org/drawingml/2006/picture">
                <pic:pic xmlns:pic="http://schemas.openxmlformats.org/drawingml/2006/picture">
                  <pic:nvPicPr>
                    <pic:cNvPr id="47" name="Picture 47" descr="C:\Users\User\Downloads\ACTIVITY DIAGRAM MENDATA PEMBAYARAN PENJUALAN.drawio.png"/>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6985" cy="6868795"/>
                    </a:xfrm>
                    <a:prstGeom prst="rect">
                      <a:avLst/>
                    </a:prstGeom>
                    <a:noFill/>
                    <a:ln>
                      <a:noFill/>
                    </a:ln>
                  </pic:spPr>
                </pic:pic>
              </a:graphicData>
            </a:graphic>
          </wp:inline>
        </w:drawing>
      </w:r>
    </w:p>
    <w:p w14:paraId="05400BDE" w14:textId="358DC3BE" w:rsidR="003940CE" w:rsidRPr="00880E9F" w:rsidRDefault="003940CE" w:rsidP="003940CE">
      <w:pPr>
        <w:pStyle w:val="Caption"/>
      </w:pPr>
      <w:bookmarkStart w:id="245" w:name="_Toc105002741"/>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59</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mendata pembayaran penjualan</w:t>
      </w:r>
      <w:bookmarkEnd w:id="245"/>
    </w:p>
    <w:p w14:paraId="353E3F9B" w14:textId="315A8343" w:rsidR="00880E9F" w:rsidRPr="00880E9F" w:rsidRDefault="003666EB" w:rsidP="000109CC">
      <w:pPr>
        <w:pStyle w:val="Heading5"/>
      </w:pPr>
      <w:r w:rsidRPr="003666EB">
        <w:rPr>
          <w:bCs/>
          <w:i/>
          <w:lang w:val="de-DE"/>
        </w:rPr>
        <w:t xml:space="preserve">Activity Diagram </w:t>
      </w:r>
      <w:r w:rsidRPr="003666EB">
        <w:rPr>
          <w:bCs/>
          <w:lang w:val="id-ID"/>
        </w:rPr>
        <w:t>Mendata Retur Penjualan</w:t>
      </w:r>
    </w:p>
    <w:p w14:paraId="2C71CE1A" w14:textId="24FC9463" w:rsidR="0032750B" w:rsidRDefault="003940CE" w:rsidP="004C4AA9">
      <w:pPr>
        <w:pStyle w:val="ParagrifIsi"/>
      </w:pPr>
      <w:r w:rsidRPr="003940CE">
        <w:t>Pada Gambar 3.</w:t>
      </w:r>
      <w:r>
        <w:rPr>
          <w:lang w:val="id-ID"/>
        </w:rPr>
        <w:t xml:space="preserve"> 60</w:t>
      </w:r>
      <w:r w:rsidRPr="003940CE">
        <w:t xml:space="preserve"> berikut ini adalah </w:t>
      </w:r>
      <w:r w:rsidRPr="003940CE">
        <w:rPr>
          <w:i/>
        </w:rPr>
        <w:t xml:space="preserve">activity diagram </w:t>
      </w:r>
      <w:r w:rsidRPr="003940CE">
        <w:t xml:space="preserve">dari proses </w:t>
      </w:r>
      <w:r w:rsidRPr="003940CE">
        <w:rPr>
          <w:lang w:val="id-ID"/>
        </w:rPr>
        <w:t>mendata retur penjualan yang dilakukan</w:t>
      </w:r>
      <w:r w:rsidRPr="003940CE">
        <w:t xml:space="preserve"> oleh </w:t>
      </w:r>
      <w:r w:rsidRPr="003940CE">
        <w:rPr>
          <w:lang w:val="id-ID"/>
        </w:rPr>
        <w:t xml:space="preserve">kasir </w:t>
      </w:r>
      <w:r w:rsidRPr="003940CE">
        <w:t>terhadap sistem yang dibangun</w:t>
      </w:r>
      <w:r w:rsidR="00880E9F" w:rsidRPr="00880E9F">
        <w:t>.</w:t>
      </w:r>
    </w:p>
    <w:p w14:paraId="1C539BC3" w14:textId="497D6BCB" w:rsidR="003940CE" w:rsidRDefault="002B6D4D" w:rsidP="005C0901">
      <w:pPr>
        <w:pStyle w:val="ParagrifIsi"/>
        <w:jc w:val="center"/>
      </w:pPr>
      <w:r>
        <w:rPr>
          <w:noProof/>
          <w:lang w:val="en-US" w:eastAsia="en-US"/>
        </w:rPr>
        <w:lastRenderedPageBreak/>
        <w:drawing>
          <wp:inline distT="0" distB="0" distL="0" distR="0" wp14:anchorId="6B9D1A18" wp14:editId="04FEF246">
            <wp:extent cx="2423795" cy="7022465"/>
            <wp:effectExtent l="0" t="0" r="0" b="6985"/>
            <wp:docPr id="62" name="Picture 62" descr="C:\Users\User\Downloads\ACTIVITY DIAGRAM MENDATA RETUR PENJUALAN.drawio.png"/>
            <wp:cNvGraphicFramePr/>
            <a:graphic xmlns:a="http://schemas.openxmlformats.org/drawingml/2006/main">
              <a:graphicData uri="http://schemas.openxmlformats.org/drawingml/2006/picture">
                <pic:pic xmlns:pic="http://schemas.openxmlformats.org/drawingml/2006/picture">
                  <pic:nvPicPr>
                    <pic:cNvPr id="48" name="Picture 48" descr="C:\Users\User\Downloads\ACTIVITY DIAGRAM MENDATA RETUR PENJUALAN.drawio.png"/>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23795" cy="7022465"/>
                    </a:xfrm>
                    <a:prstGeom prst="rect">
                      <a:avLst/>
                    </a:prstGeom>
                    <a:noFill/>
                    <a:ln>
                      <a:noFill/>
                    </a:ln>
                  </pic:spPr>
                </pic:pic>
              </a:graphicData>
            </a:graphic>
          </wp:inline>
        </w:drawing>
      </w:r>
    </w:p>
    <w:p w14:paraId="430F8BB7" w14:textId="1040C886" w:rsidR="003940CE" w:rsidRPr="00880E9F" w:rsidRDefault="003940CE" w:rsidP="003940CE">
      <w:pPr>
        <w:pStyle w:val="Caption"/>
      </w:pPr>
      <w:bookmarkStart w:id="246" w:name="_Toc105002742"/>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60</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mendata retur penjualan</w:t>
      </w:r>
      <w:bookmarkEnd w:id="246"/>
    </w:p>
    <w:p w14:paraId="12DEFD21" w14:textId="4060E794" w:rsidR="00880E9F" w:rsidRPr="00880E9F" w:rsidRDefault="003666EB" w:rsidP="000109CC">
      <w:pPr>
        <w:pStyle w:val="Heading5"/>
      </w:pPr>
      <w:r w:rsidRPr="003666EB">
        <w:rPr>
          <w:bCs/>
          <w:i/>
          <w:lang w:val="de-DE"/>
        </w:rPr>
        <w:t xml:space="preserve">Activity Diagram </w:t>
      </w:r>
      <w:r w:rsidRPr="003666EB">
        <w:rPr>
          <w:bCs/>
          <w:lang w:val="id-ID"/>
        </w:rPr>
        <w:t>Melihat Riwayat Pembayaran Penjualan</w:t>
      </w:r>
    </w:p>
    <w:p w14:paraId="0FA19FA0" w14:textId="751EC8DA" w:rsidR="00880E9F" w:rsidRDefault="003940CE" w:rsidP="004C4AA9">
      <w:pPr>
        <w:pStyle w:val="ParagrifIsi"/>
      </w:pPr>
      <w:r w:rsidRPr="003940CE">
        <w:t>Pada Gambar 3.</w:t>
      </w:r>
      <w:r>
        <w:rPr>
          <w:lang w:val="id-ID"/>
        </w:rPr>
        <w:t xml:space="preserve"> 61</w:t>
      </w:r>
      <w:r w:rsidRPr="003940CE">
        <w:t xml:space="preserve"> berikut ini adalah </w:t>
      </w:r>
      <w:r w:rsidRPr="003940CE">
        <w:rPr>
          <w:i/>
        </w:rPr>
        <w:t xml:space="preserve">activity diagram </w:t>
      </w:r>
      <w:r w:rsidRPr="003940CE">
        <w:t xml:space="preserve">dari proses </w:t>
      </w:r>
      <w:r w:rsidRPr="003940CE">
        <w:rPr>
          <w:lang w:val="id-ID"/>
        </w:rPr>
        <w:t>melihat riwayat pembayaran penjualan yang dilakukan</w:t>
      </w:r>
      <w:r w:rsidRPr="003940CE">
        <w:t xml:space="preserve"> oleh </w:t>
      </w:r>
      <w:r w:rsidRPr="003940CE">
        <w:rPr>
          <w:lang w:val="id-ID"/>
        </w:rPr>
        <w:t xml:space="preserve">kasir </w:t>
      </w:r>
      <w:r w:rsidRPr="003940CE">
        <w:t>terhadap sistem yang dibangun</w:t>
      </w:r>
      <w:r w:rsidR="00880E9F" w:rsidRPr="00880E9F">
        <w:t>.</w:t>
      </w:r>
    </w:p>
    <w:p w14:paraId="2D218FE1" w14:textId="751CEAFC" w:rsidR="003940CE" w:rsidRDefault="002B6D4D" w:rsidP="005C0901">
      <w:pPr>
        <w:pStyle w:val="ParagrifIsi"/>
        <w:jc w:val="center"/>
      </w:pPr>
      <w:r>
        <w:rPr>
          <w:noProof/>
          <w:lang w:val="en-US" w:eastAsia="en-US"/>
        </w:rPr>
        <w:lastRenderedPageBreak/>
        <w:drawing>
          <wp:inline distT="0" distB="0" distL="0" distR="0" wp14:anchorId="716FC3A6" wp14:editId="67B1AC1E">
            <wp:extent cx="2164080" cy="2381250"/>
            <wp:effectExtent l="0" t="0" r="7620" b="0"/>
            <wp:docPr id="256" name="Picture 256" descr="D:\F\Kuliah\TUGAS AKHIR\TA2\PUNYA FARIS\DIAGRAM\PNG\ACTIVITY\ACTIVITY DIAGRAM MELIHAT RIWAYAT PEMBAYARAN PENJUALAN.drawio.png"/>
            <wp:cNvGraphicFramePr/>
            <a:graphic xmlns:a="http://schemas.openxmlformats.org/drawingml/2006/main">
              <a:graphicData uri="http://schemas.openxmlformats.org/drawingml/2006/picture">
                <pic:pic xmlns:pic="http://schemas.openxmlformats.org/drawingml/2006/picture">
                  <pic:nvPicPr>
                    <pic:cNvPr id="49" name="Picture 49" descr="D:\F\Kuliah\TUGAS AKHIR\TA2\PUNYA FARIS\DIAGRAM\PNG\ACTIVITY\ACTIVITY DIAGRAM MELIHAT RIWAYAT PEMBAYARAN PENJUALAN.drawio.png"/>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64080" cy="2381250"/>
                    </a:xfrm>
                    <a:prstGeom prst="rect">
                      <a:avLst/>
                    </a:prstGeom>
                    <a:noFill/>
                    <a:ln>
                      <a:noFill/>
                    </a:ln>
                  </pic:spPr>
                </pic:pic>
              </a:graphicData>
            </a:graphic>
          </wp:inline>
        </w:drawing>
      </w:r>
    </w:p>
    <w:p w14:paraId="390C3820" w14:textId="05E1CE2A" w:rsidR="003940CE" w:rsidRPr="00880E9F" w:rsidRDefault="003940CE" w:rsidP="003940CE">
      <w:pPr>
        <w:pStyle w:val="Caption"/>
      </w:pPr>
      <w:bookmarkStart w:id="247" w:name="_Toc105002743"/>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61</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melihat riwayat pembayaran penjualan</w:t>
      </w:r>
      <w:bookmarkEnd w:id="247"/>
    </w:p>
    <w:p w14:paraId="46757F49" w14:textId="199AE227" w:rsidR="00880E9F" w:rsidRPr="00880E9F" w:rsidRDefault="003666EB" w:rsidP="000109CC">
      <w:pPr>
        <w:pStyle w:val="Heading5"/>
      </w:pPr>
      <w:r w:rsidRPr="003666EB">
        <w:rPr>
          <w:bCs/>
          <w:i/>
          <w:lang w:val="de-DE"/>
        </w:rPr>
        <w:t xml:space="preserve">Activity Diagram </w:t>
      </w:r>
      <w:r w:rsidRPr="003666EB">
        <w:rPr>
          <w:bCs/>
          <w:lang w:val="id-ID"/>
        </w:rPr>
        <w:t xml:space="preserve">Mencetak </w:t>
      </w:r>
      <w:r w:rsidRPr="003666EB">
        <w:rPr>
          <w:bCs/>
          <w:i/>
          <w:lang w:val="id-ID"/>
        </w:rPr>
        <w:t>Invoice</w:t>
      </w:r>
      <w:r w:rsidRPr="003666EB">
        <w:rPr>
          <w:bCs/>
          <w:lang w:val="id-ID"/>
        </w:rPr>
        <w:t xml:space="preserve"> Penjualan</w:t>
      </w:r>
    </w:p>
    <w:p w14:paraId="24A0FC45" w14:textId="473106C9" w:rsidR="00880E9F" w:rsidRDefault="003940CE" w:rsidP="004C4AA9">
      <w:pPr>
        <w:pStyle w:val="ParagrifIsi"/>
      </w:pPr>
      <w:r w:rsidRPr="003940CE">
        <w:t>Pada Gambar 3.</w:t>
      </w:r>
      <w:r>
        <w:rPr>
          <w:lang w:val="id-ID"/>
        </w:rPr>
        <w:t xml:space="preserve"> 62</w:t>
      </w:r>
      <w:r w:rsidRPr="003940CE">
        <w:t xml:space="preserve"> berikut ini adalah </w:t>
      </w:r>
      <w:r w:rsidRPr="003940CE">
        <w:rPr>
          <w:i/>
        </w:rPr>
        <w:t xml:space="preserve">activity diagram </w:t>
      </w:r>
      <w:r w:rsidRPr="003940CE">
        <w:t xml:space="preserve">dari proses </w:t>
      </w:r>
      <w:r w:rsidRPr="003940CE">
        <w:rPr>
          <w:lang w:val="id-ID"/>
        </w:rPr>
        <w:t xml:space="preserve">mencetak </w:t>
      </w:r>
      <w:r w:rsidRPr="003940CE">
        <w:rPr>
          <w:i/>
          <w:lang w:val="id-ID"/>
        </w:rPr>
        <w:t>invoice</w:t>
      </w:r>
      <w:r w:rsidRPr="003940CE">
        <w:rPr>
          <w:lang w:val="id-ID"/>
        </w:rPr>
        <w:t xml:space="preserve"> penjualan yang dilakukan</w:t>
      </w:r>
      <w:r w:rsidRPr="003940CE">
        <w:t xml:space="preserve"> oleh </w:t>
      </w:r>
      <w:r w:rsidRPr="003940CE">
        <w:rPr>
          <w:lang w:val="id-ID"/>
        </w:rPr>
        <w:t xml:space="preserve">kasir </w:t>
      </w:r>
      <w:r w:rsidRPr="003940CE">
        <w:t>terhadap sistem yang dibangun</w:t>
      </w:r>
      <w:r w:rsidR="00880E9F" w:rsidRPr="00880E9F">
        <w:t>.</w:t>
      </w:r>
    </w:p>
    <w:p w14:paraId="6E0A597B" w14:textId="422C2943" w:rsidR="003940CE" w:rsidRDefault="002B6D4D" w:rsidP="005C0901">
      <w:pPr>
        <w:pStyle w:val="ParagrifIsi"/>
        <w:jc w:val="center"/>
      </w:pPr>
      <w:r>
        <w:rPr>
          <w:noProof/>
          <w:lang w:val="en-US" w:eastAsia="en-US"/>
        </w:rPr>
        <w:drawing>
          <wp:inline distT="0" distB="0" distL="0" distR="0" wp14:anchorId="3337BD1E" wp14:editId="7C5EF033">
            <wp:extent cx="2173605" cy="2392045"/>
            <wp:effectExtent l="0" t="0" r="0" b="8255"/>
            <wp:docPr id="262" name="Picture 262" descr="C:\Users\User\Downloads\ACTIVITY DIAGRAM MENCETAK INVOICE PENJUALAN.drawio.png"/>
            <wp:cNvGraphicFramePr/>
            <a:graphic xmlns:a="http://schemas.openxmlformats.org/drawingml/2006/main">
              <a:graphicData uri="http://schemas.openxmlformats.org/drawingml/2006/picture">
                <pic:pic xmlns:pic="http://schemas.openxmlformats.org/drawingml/2006/picture">
                  <pic:nvPicPr>
                    <pic:cNvPr id="50" name="Picture 50" descr="C:\Users\User\Downloads\ACTIVITY DIAGRAM MENCETAK INVOICE PENJUALAN.drawio.png"/>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3605" cy="2392045"/>
                    </a:xfrm>
                    <a:prstGeom prst="rect">
                      <a:avLst/>
                    </a:prstGeom>
                    <a:noFill/>
                    <a:ln>
                      <a:noFill/>
                    </a:ln>
                  </pic:spPr>
                </pic:pic>
              </a:graphicData>
            </a:graphic>
          </wp:inline>
        </w:drawing>
      </w:r>
    </w:p>
    <w:p w14:paraId="59537C3B" w14:textId="2F6CC7EB" w:rsidR="003940CE" w:rsidRPr="00880E9F" w:rsidRDefault="003940CE" w:rsidP="003940CE">
      <w:pPr>
        <w:pStyle w:val="Caption"/>
      </w:pPr>
      <w:bookmarkStart w:id="248" w:name="_Toc105002744"/>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62</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 xml:space="preserve">mencetak </w:t>
      </w:r>
      <w:r w:rsidRPr="003940CE">
        <w:rPr>
          <w:i/>
          <w:lang w:val="id-ID"/>
        </w:rPr>
        <w:t>invoice</w:t>
      </w:r>
      <w:r w:rsidRPr="003940CE">
        <w:rPr>
          <w:lang w:val="id-ID"/>
        </w:rPr>
        <w:t xml:space="preserve"> penjualan</w:t>
      </w:r>
      <w:bookmarkEnd w:id="248"/>
    </w:p>
    <w:p w14:paraId="4EFABA5B" w14:textId="2D9AA2A2" w:rsidR="00880E9F" w:rsidRPr="00880E9F" w:rsidRDefault="003666EB" w:rsidP="000109CC">
      <w:pPr>
        <w:pStyle w:val="Heading5"/>
      </w:pPr>
      <w:r w:rsidRPr="003666EB">
        <w:rPr>
          <w:bCs/>
          <w:i/>
          <w:lang w:val="de-DE"/>
        </w:rPr>
        <w:t xml:space="preserve">Activity Diagram </w:t>
      </w:r>
      <w:r w:rsidRPr="003666EB">
        <w:rPr>
          <w:bCs/>
          <w:lang w:val="id-ID"/>
        </w:rPr>
        <w:t>Mendata Jurnal Umum</w:t>
      </w:r>
    </w:p>
    <w:p w14:paraId="03CC265B" w14:textId="7DA010A6" w:rsidR="00880E9F" w:rsidRDefault="003940CE" w:rsidP="004C4AA9">
      <w:pPr>
        <w:pStyle w:val="ParagrifIsi"/>
      </w:pPr>
      <w:r w:rsidRPr="003940CE">
        <w:t>Pada Gambar 3.</w:t>
      </w:r>
      <w:r>
        <w:rPr>
          <w:lang w:val="id-ID"/>
        </w:rPr>
        <w:t xml:space="preserve"> 63</w:t>
      </w:r>
      <w:r w:rsidRPr="003940CE">
        <w:t xml:space="preserve"> berikut ini adalah </w:t>
      </w:r>
      <w:r w:rsidRPr="003940CE">
        <w:rPr>
          <w:i/>
        </w:rPr>
        <w:t xml:space="preserve">activity diagram </w:t>
      </w:r>
      <w:r w:rsidRPr="003940CE">
        <w:t xml:space="preserve">dari proses </w:t>
      </w:r>
      <w:r w:rsidRPr="003940CE">
        <w:rPr>
          <w:lang w:val="id-ID"/>
        </w:rPr>
        <w:t>mendata jurnal umum yang dilakukan</w:t>
      </w:r>
      <w:r w:rsidRPr="003940CE">
        <w:t xml:space="preserve"> oleh </w:t>
      </w:r>
      <w:r w:rsidRPr="003940CE">
        <w:rPr>
          <w:lang w:val="id-ID"/>
        </w:rPr>
        <w:t xml:space="preserve">pegawai keuangan </w:t>
      </w:r>
      <w:r w:rsidRPr="003940CE">
        <w:t>terhadap sistem yang dibangun</w:t>
      </w:r>
      <w:r w:rsidR="00880E9F" w:rsidRPr="00880E9F">
        <w:t>.</w:t>
      </w:r>
    </w:p>
    <w:p w14:paraId="7D86B180" w14:textId="77777777" w:rsidR="0032750B" w:rsidRDefault="0032750B" w:rsidP="004C4AA9">
      <w:pPr>
        <w:pStyle w:val="ParagrifIsi"/>
      </w:pPr>
    </w:p>
    <w:p w14:paraId="05A2DF62" w14:textId="04BD1F90" w:rsidR="003940CE" w:rsidRDefault="002B6D4D" w:rsidP="005C0901">
      <w:pPr>
        <w:pStyle w:val="ParagrifIsi"/>
        <w:jc w:val="center"/>
      </w:pPr>
      <w:r>
        <w:rPr>
          <w:noProof/>
          <w:lang w:val="en-US" w:eastAsia="en-US"/>
        </w:rPr>
        <w:lastRenderedPageBreak/>
        <w:drawing>
          <wp:inline distT="0" distB="0" distL="0" distR="0" wp14:anchorId="667094E7" wp14:editId="080D4799">
            <wp:extent cx="2515870" cy="6538595"/>
            <wp:effectExtent l="0" t="0" r="0" b="0"/>
            <wp:docPr id="263" name="Picture 263" descr="C:\Users\User\Downloads\ACTIVITY DIAGRAM MENDATA JURNAL UMUM.drawio (1).png"/>
            <wp:cNvGraphicFramePr/>
            <a:graphic xmlns:a="http://schemas.openxmlformats.org/drawingml/2006/main">
              <a:graphicData uri="http://schemas.openxmlformats.org/drawingml/2006/picture">
                <pic:pic xmlns:pic="http://schemas.openxmlformats.org/drawingml/2006/picture">
                  <pic:nvPicPr>
                    <pic:cNvPr id="262" name="Picture 262" descr="C:\Users\User\Downloads\ACTIVITY DIAGRAM MENDATA JURNAL UMUM.drawio (1).png"/>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15870" cy="6538595"/>
                    </a:xfrm>
                    <a:prstGeom prst="rect">
                      <a:avLst/>
                    </a:prstGeom>
                    <a:noFill/>
                    <a:ln>
                      <a:noFill/>
                    </a:ln>
                  </pic:spPr>
                </pic:pic>
              </a:graphicData>
            </a:graphic>
          </wp:inline>
        </w:drawing>
      </w:r>
    </w:p>
    <w:p w14:paraId="00ABA951" w14:textId="421C1556" w:rsidR="003940CE" w:rsidRPr="00880E9F" w:rsidRDefault="003940CE" w:rsidP="003940CE">
      <w:pPr>
        <w:pStyle w:val="Caption"/>
      </w:pPr>
      <w:bookmarkStart w:id="249" w:name="_Toc105002745"/>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63</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mendata jurnal umum</w:t>
      </w:r>
      <w:bookmarkEnd w:id="249"/>
    </w:p>
    <w:p w14:paraId="49E816BF" w14:textId="1A987B5D" w:rsidR="00880E9F" w:rsidRPr="00880E9F" w:rsidRDefault="003666EB" w:rsidP="000109CC">
      <w:pPr>
        <w:pStyle w:val="Heading5"/>
      </w:pPr>
      <w:r w:rsidRPr="003666EB">
        <w:rPr>
          <w:bCs/>
          <w:i/>
          <w:lang w:val="de-DE"/>
        </w:rPr>
        <w:t xml:space="preserve">Activity Diagram </w:t>
      </w:r>
      <w:r w:rsidRPr="003666EB">
        <w:rPr>
          <w:bCs/>
          <w:lang w:val="id-ID"/>
        </w:rPr>
        <w:t>Mencetak Jurnal Umum</w:t>
      </w:r>
    </w:p>
    <w:p w14:paraId="67BD853C" w14:textId="5E352EDD" w:rsidR="00880E9F" w:rsidRDefault="003940CE" w:rsidP="004C4AA9">
      <w:pPr>
        <w:pStyle w:val="ParagrifIsi"/>
      </w:pPr>
      <w:r w:rsidRPr="003940CE">
        <w:t>Pada Gambar 3.</w:t>
      </w:r>
      <w:r>
        <w:rPr>
          <w:lang w:val="id-ID"/>
        </w:rPr>
        <w:t xml:space="preserve"> 64</w:t>
      </w:r>
      <w:r w:rsidRPr="003940CE">
        <w:t xml:space="preserve"> berikut ini adalah </w:t>
      </w:r>
      <w:r w:rsidRPr="003940CE">
        <w:rPr>
          <w:i/>
        </w:rPr>
        <w:t xml:space="preserve">activity diagram </w:t>
      </w:r>
      <w:r w:rsidRPr="003940CE">
        <w:t xml:space="preserve">dari proses </w:t>
      </w:r>
      <w:r w:rsidRPr="003940CE">
        <w:rPr>
          <w:lang w:val="id-ID"/>
        </w:rPr>
        <w:t>mencetak jurnal umum yang dilakukan</w:t>
      </w:r>
      <w:r w:rsidRPr="003940CE">
        <w:t xml:space="preserve"> oleh </w:t>
      </w:r>
      <w:r w:rsidRPr="003940CE">
        <w:rPr>
          <w:lang w:val="id-ID"/>
        </w:rPr>
        <w:t xml:space="preserve">pegawai keuangan </w:t>
      </w:r>
      <w:r w:rsidRPr="003940CE">
        <w:t>terhadap sistem yang dibangun</w:t>
      </w:r>
      <w:r w:rsidR="00880E9F" w:rsidRPr="00880E9F">
        <w:t>.</w:t>
      </w:r>
    </w:p>
    <w:p w14:paraId="48B075DE" w14:textId="77777777" w:rsidR="0032750B" w:rsidRDefault="0032750B" w:rsidP="004C4AA9">
      <w:pPr>
        <w:pStyle w:val="ParagrifIsi"/>
      </w:pPr>
    </w:p>
    <w:p w14:paraId="6B023FE7" w14:textId="38595FDE" w:rsidR="003940CE" w:rsidRDefault="002B6D4D" w:rsidP="005C0901">
      <w:pPr>
        <w:pStyle w:val="ParagrifIsi"/>
        <w:jc w:val="center"/>
      </w:pPr>
      <w:r>
        <w:rPr>
          <w:noProof/>
          <w:lang w:val="en-US" w:eastAsia="en-US"/>
        </w:rPr>
        <w:lastRenderedPageBreak/>
        <w:drawing>
          <wp:inline distT="0" distB="0" distL="0" distR="0" wp14:anchorId="57BF9B31" wp14:editId="6CB194F1">
            <wp:extent cx="2351405" cy="2115820"/>
            <wp:effectExtent l="0" t="0" r="0" b="0"/>
            <wp:docPr id="264" name="Picture 264" descr="C:\Users\User\Downloads\ACTIVITY DIAGRAM MENCETAK JURNAL UMUM.drawio.png"/>
            <wp:cNvGraphicFramePr/>
            <a:graphic xmlns:a="http://schemas.openxmlformats.org/drawingml/2006/main">
              <a:graphicData uri="http://schemas.openxmlformats.org/drawingml/2006/picture">
                <pic:pic xmlns:pic="http://schemas.openxmlformats.org/drawingml/2006/picture">
                  <pic:nvPicPr>
                    <pic:cNvPr id="263" name="Picture 263" descr="C:\Users\User\Downloads\ACTIVITY DIAGRAM MENCETAK JURNAL UMUM.drawio.png"/>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51405" cy="2115820"/>
                    </a:xfrm>
                    <a:prstGeom prst="rect">
                      <a:avLst/>
                    </a:prstGeom>
                    <a:noFill/>
                    <a:ln>
                      <a:noFill/>
                    </a:ln>
                  </pic:spPr>
                </pic:pic>
              </a:graphicData>
            </a:graphic>
          </wp:inline>
        </w:drawing>
      </w:r>
    </w:p>
    <w:p w14:paraId="3953B385" w14:textId="040C35A7" w:rsidR="003940CE" w:rsidRPr="00880E9F" w:rsidRDefault="003940CE" w:rsidP="003940CE">
      <w:pPr>
        <w:pStyle w:val="Caption"/>
      </w:pPr>
      <w:bookmarkStart w:id="250" w:name="_Toc105002746"/>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64</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mencetak jurnal umum</w:t>
      </w:r>
      <w:bookmarkEnd w:id="250"/>
    </w:p>
    <w:p w14:paraId="6CAD458E" w14:textId="3286E2B4" w:rsidR="00880E9F" w:rsidRPr="00880E9F" w:rsidRDefault="003666EB" w:rsidP="000109CC">
      <w:pPr>
        <w:pStyle w:val="Heading5"/>
      </w:pPr>
      <w:r w:rsidRPr="003666EB">
        <w:rPr>
          <w:bCs/>
          <w:i/>
          <w:lang w:val="de-DE"/>
        </w:rPr>
        <w:t xml:space="preserve">Activity Diagram </w:t>
      </w:r>
      <w:r w:rsidRPr="003666EB">
        <w:rPr>
          <w:bCs/>
          <w:lang w:val="id-ID"/>
        </w:rPr>
        <w:t>Melihat Laporan</w:t>
      </w:r>
      <w:r w:rsidRPr="003666EB">
        <w:rPr>
          <w:bCs/>
          <w:i/>
          <w:lang w:val="id-ID"/>
        </w:rPr>
        <w:t xml:space="preserve"> </w:t>
      </w:r>
      <w:r w:rsidRPr="003666EB">
        <w:rPr>
          <w:bCs/>
          <w:lang w:val="id-ID"/>
        </w:rPr>
        <w:t>Pembelian</w:t>
      </w:r>
    </w:p>
    <w:p w14:paraId="4E5254F7" w14:textId="2E22AFFF" w:rsidR="00880E9F" w:rsidRDefault="003940CE" w:rsidP="004C4AA9">
      <w:pPr>
        <w:pStyle w:val="ParagrifIsi"/>
      </w:pPr>
      <w:r w:rsidRPr="003940CE">
        <w:t>Pada Gambar 3</w:t>
      </w:r>
      <w:r>
        <w:rPr>
          <w:lang w:val="id-ID"/>
        </w:rPr>
        <w:t xml:space="preserve"> </w:t>
      </w:r>
      <w:r w:rsidRPr="003940CE">
        <w:t>.</w:t>
      </w:r>
      <w:r w:rsidRPr="003940CE">
        <w:rPr>
          <w:lang w:val="id-ID"/>
        </w:rPr>
        <w:t>65</w:t>
      </w:r>
      <w:r w:rsidRPr="003940CE">
        <w:t xml:space="preserve"> berikut ini adalah </w:t>
      </w:r>
      <w:r w:rsidRPr="003940CE">
        <w:rPr>
          <w:i/>
        </w:rPr>
        <w:t xml:space="preserve">activity diagram </w:t>
      </w:r>
      <w:r w:rsidRPr="003940CE">
        <w:t xml:space="preserve">dari proses </w:t>
      </w:r>
      <w:r w:rsidRPr="003940CE">
        <w:rPr>
          <w:lang w:val="id-ID"/>
        </w:rPr>
        <w:t>melihat laporan pembelian yang dilakukan</w:t>
      </w:r>
      <w:r w:rsidRPr="003940CE">
        <w:t xml:space="preserve"> oleh </w:t>
      </w:r>
      <w:r w:rsidRPr="003940CE">
        <w:rPr>
          <w:lang w:val="id-ID"/>
        </w:rPr>
        <w:t xml:space="preserve">pegawai keuangan </w:t>
      </w:r>
      <w:r w:rsidRPr="003940CE">
        <w:t>terhadap sistem yang dibangun</w:t>
      </w:r>
      <w:r w:rsidR="00880E9F" w:rsidRPr="00880E9F">
        <w:t>.</w:t>
      </w:r>
    </w:p>
    <w:p w14:paraId="1E8EF88A" w14:textId="5BC669B1" w:rsidR="003940CE" w:rsidRDefault="002B6D4D" w:rsidP="005C0901">
      <w:pPr>
        <w:pStyle w:val="ParagrifIsi"/>
        <w:jc w:val="center"/>
      </w:pPr>
      <w:r>
        <w:rPr>
          <w:noProof/>
          <w:lang w:val="en-US" w:eastAsia="en-US"/>
        </w:rPr>
        <w:drawing>
          <wp:inline distT="0" distB="0" distL="0" distR="0" wp14:anchorId="65D18ACB" wp14:editId="32C67705">
            <wp:extent cx="2327910" cy="2795270"/>
            <wp:effectExtent l="0" t="0" r="0" b="5080"/>
            <wp:docPr id="265" name="Picture 265" descr="C:\Users\User\Downloads\ACTIVITY DIAGRAM MELIHAT LAPORAN PEMBELIAN.drawio.png"/>
            <wp:cNvGraphicFramePr/>
            <a:graphic xmlns:a="http://schemas.openxmlformats.org/drawingml/2006/main">
              <a:graphicData uri="http://schemas.openxmlformats.org/drawingml/2006/picture">
                <pic:pic xmlns:pic="http://schemas.openxmlformats.org/drawingml/2006/picture">
                  <pic:nvPicPr>
                    <pic:cNvPr id="62" name="Picture 62" descr="C:\Users\User\Downloads\ACTIVITY DIAGRAM MELIHAT LAPORAN PEMBELIAN.drawio.png"/>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27910" cy="2795270"/>
                    </a:xfrm>
                    <a:prstGeom prst="rect">
                      <a:avLst/>
                    </a:prstGeom>
                    <a:noFill/>
                    <a:ln>
                      <a:noFill/>
                    </a:ln>
                  </pic:spPr>
                </pic:pic>
              </a:graphicData>
            </a:graphic>
          </wp:inline>
        </w:drawing>
      </w:r>
    </w:p>
    <w:p w14:paraId="03C687FB" w14:textId="16EA978D" w:rsidR="003940CE" w:rsidRPr="00880E9F" w:rsidRDefault="003940CE" w:rsidP="003940CE">
      <w:pPr>
        <w:pStyle w:val="Caption"/>
      </w:pPr>
      <w:bookmarkStart w:id="251" w:name="_Toc105002747"/>
      <w:r w:rsidRPr="003940CE">
        <w:rPr>
          <w:b/>
        </w:rPr>
        <w:t xml:space="preserve">Gambar 3. </w:t>
      </w:r>
      <w:r w:rsidRPr="003940CE">
        <w:rPr>
          <w:b/>
        </w:rPr>
        <w:fldChar w:fldCharType="begin"/>
      </w:r>
      <w:r w:rsidRPr="003940CE">
        <w:rPr>
          <w:b/>
        </w:rPr>
        <w:instrText xml:space="preserve"> SEQ Gambar_3. \* ARABIC </w:instrText>
      </w:r>
      <w:r w:rsidRPr="003940CE">
        <w:rPr>
          <w:b/>
        </w:rPr>
        <w:fldChar w:fldCharType="separate"/>
      </w:r>
      <w:r w:rsidR="00C072AF">
        <w:rPr>
          <w:b/>
          <w:noProof/>
        </w:rPr>
        <w:t>65</w:t>
      </w:r>
      <w:r w:rsidRPr="003940CE">
        <w:rPr>
          <w:b/>
        </w:rPr>
        <w:fldChar w:fldCharType="end"/>
      </w:r>
      <w:r w:rsidRPr="003940CE">
        <w:rPr>
          <w:i/>
          <w:iCs w:val="0"/>
          <w:color w:val="000000"/>
          <w:szCs w:val="24"/>
        </w:rPr>
        <w:t xml:space="preserve"> </w:t>
      </w:r>
      <w:r w:rsidRPr="003940CE">
        <w:rPr>
          <w:i/>
        </w:rPr>
        <w:t>Activity diagram</w:t>
      </w:r>
      <w:r w:rsidRPr="003940CE">
        <w:t xml:space="preserve"> </w:t>
      </w:r>
      <w:r w:rsidRPr="003940CE">
        <w:rPr>
          <w:lang w:val="id-ID"/>
        </w:rPr>
        <w:t>melihat laporan</w:t>
      </w:r>
      <w:r w:rsidRPr="003940CE">
        <w:rPr>
          <w:i/>
          <w:lang w:val="id-ID"/>
        </w:rPr>
        <w:t xml:space="preserve"> </w:t>
      </w:r>
      <w:r w:rsidRPr="003940CE">
        <w:rPr>
          <w:lang w:val="id-ID"/>
        </w:rPr>
        <w:t>pembelian</w:t>
      </w:r>
      <w:bookmarkEnd w:id="251"/>
    </w:p>
    <w:p w14:paraId="479275A6" w14:textId="4998946C" w:rsidR="00880E9F" w:rsidRPr="00880E9F" w:rsidRDefault="003666EB" w:rsidP="000109CC">
      <w:pPr>
        <w:pStyle w:val="Heading5"/>
      </w:pPr>
      <w:r w:rsidRPr="003666EB">
        <w:rPr>
          <w:bCs/>
          <w:i/>
          <w:lang w:val="de-DE"/>
        </w:rPr>
        <w:t xml:space="preserve">Activity Diagram </w:t>
      </w:r>
      <w:r w:rsidRPr="003666EB">
        <w:rPr>
          <w:bCs/>
          <w:lang w:val="id-ID"/>
        </w:rPr>
        <w:t>Mencetak Laporan Pembelian</w:t>
      </w:r>
    </w:p>
    <w:p w14:paraId="58B84D0D" w14:textId="0C9DC1F4" w:rsidR="00880E9F" w:rsidRDefault="003D67F5" w:rsidP="004C4AA9">
      <w:pPr>
        <w:pStyle w:val="ParagrifIsi"/>
      </w:pPr>
      <w:r w:rsidRPr="003D67F5">
        <w:t>Pada Gambar 3.</w:t>
      </w:r>
      <w:r>
        <w:rPr>
          <w:lang w:val="id-ID"/>
        </w:rPr>
        <w:t xml:space="preserve"> 66</w:t>
      </w:r>
      <w:r w:rsidRPr="003D67F5">
        <w:t xml:space="preserve"> berikut ini adalah </w:t>
      </w:r>
      <w:r w:rsidRPr="003D67F5">
        <w:rPr>
          <w:i/>
        </w:rPr>
        <w:t xml:space="preserve">activity diagram </w:t>
      </w:r>
      <w:r w:rsidRPr="003D67F5">
        <w:t xml:space="preserve">dari proses </w:t>
      </w:r>
      <w:r w:rsidRPr="003D67F5">
        <w:rPr>
          <w:lang w:val="id-ID"/>
        </w:rPr>
        <w:t>mencetak laporan pembelian yang dilakukan</w:t>
      </w:r>
      <w:r w:rsidRPr="003D67F5">
        <w:t xml:space="preserve"> oleh </w:t>
      </w:r>
      <w:r w:rsidRPr="003D67F5">
        <w:rPr>
          <w:lang w:val="id-ID"/>
        </w:rPr>
        <w:t xml:space="preserve">pegawai keuangan </w:t>
      </w:r>
      <w:r w:rsidRPr="003D67F5">
        <w:t>terhadap sistem yang dibangun</w:t>
      </w:r>
      <w:r w:rsidR="00880E9F" w:rsidRPr="00880E9F">
        <w:t>.</w:t>
      </w:r>
    </w:p>
    <w:p w14:paraId="77BCEA85" w14:textId="77777777" w:rsidR="0032750B" w:rsidRDefault="0032750B" w:rsidP="004C4AA9">
      <w:pPr>
        <w:pStyle w:val="ParagrifIsi"/>
      </w:pPr>
    </w:p>
    <w:p w14:paraId="74876EDA" w14:textId="5BDF5190" w:rsidR="003D67F5" w:rsidRDefault="00574B2C" w:rsidP="005C0901">
      <w:pPr>
        <w:pStyle w:val="ParagrifIsi"/>
        <w:jc w:val="center"/>
      </w:pPr>
      <w:r>
        <w:rPr>
          <w:noProof/>
          <w:lang w:val="en-US" w:eastAsia="en-US"/>
        </w:rPr>
        <w:lastRenderedPageBreak/>
        <w:drawing>
          <wp:inline distT="0" distB="0" distL="0" distR="0" wp14:anchorId="2148D7B5" wp14:editId="0287FECB">
            <wp:extent cx="3194462" cy="5011387"/>
            <wp:effectExtent l="0" t="0" r="6350" b="0"/>
            <wp:docPr id="300" name="Picture 300" descr="D:\F\Kuliah\TUGAS AKHIR\TA2\PUNYA FARIS\DIAGRAM\PNG\ACTIVITY\ACTIVITY DIAGRAM MENCETAK LAPORAN PEMBELIAN.drawio.png"/>
            <wp:cNvGraphicFramePr/>
            <a:graphic xmlns:a="http://schemas.openxmlformats.org/drawingml/2006/main">
              <a:graphicData uri="http://schemas.openxmlformats.org/drawingml/2006/picture">
                <pic:pic xmlns:pic="http://schemas.openxmlformats.org/drawingml/2006/picture">
                  <pic:nvPicPr>
                    <pic:cNvPr id="300" name="Picture 300" descr="D:\F\Kuliah\TUGAS AKHIR\TA2\PUNYA FARIS\DIAGRAM\PNG\ACTIVITY\ACTIVITY DIAGRAM MENCETAK LAPORAN PEMBELIAN.drawio.png"/>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35733" cy="5076132"/>
                    </a:xfrm>
                    <a:prstGeom prst="rect">
                      <a:avLst/>
                    </a:prstGeom>
                    <a:noFill/>
                    <a:ln>
                      <a:noFill/>
                    </a:ln>
                  </pic:spPr>
                </pic:pic>
              </a:graphicData>
            </a:graphic>
          </wp:inline>
        </w:drawing>
      </w:r>
    </w:p>
    <w:p w14:paraId="1B2658CD" w14:textId="441C8CB2" w:rsidR="003D67F5" w:rsidRPr="00880E9F" w:rsidRDefault="003D67F5" w:rsidP="003D67F5">
      <w:pPr>
        <w:pStyle w:val="Caption"/>
      </w:pPr>
      <w:bookmarkStart w:id="252" w:name="_Toc105002748"/>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66</w:t>
      </w:r>
      <w:r w:rsidRPr="003D67F5">
        <w:rPr>
          <w:b/>
        </w:rPr>
        <w:fldChar w:fldCharType="end"/>
      </w:r>
      <w:r w:rsidRPr="003D67F5">
        <w:rPr>
          <w:i/>
          <w:iCs w:val="0"/>
          <w:color w:val="000000"/>
          <w:szCs w:val="24"/>
        </w:rPr>
        <w:t xml:space="preserve"> </w:t>
      </w:r>
      <w:r w:rsidRPr="003D67F5">
        <w:rPr>
          <w:i/>
        </w:rPr>
        <w:t>Activity diagram</w:t>
      </w:r>
      <w:r w:rsidRPr="003D67F5">
        <w:t xml:space="preserve"> </w:t>
      </w:r>
      <w:r w:rsidRPr="003D67F5">
        <w:rPr>
          <w:lang w:val="id-ID"/>
        </w:rPr>
        <w:t>mencetak laporan pembelian</w:t>
      </w:r>
      <w:bookmarkEnd w:id="252"/>
    </w:p>
    <w:p w14:paraId="3170CD35" w14:textId="1F3A406D" w:rsidR="00880E9F" w:rsidRPr="00880E9F" w:rsidRDefault="003666EB" w:rsidP="000109CC">
      <w:pPr>
        <w:pStyle w:val="Heading5"/>
      </w:pPr>
      <w:r w:rsidRPr="003666EB">
        <w:rPr>
          <w:bCs/>
          <w:i/>
          <w:lang w:val="de-DE"/>
        </w:rPr>
        <w:t xml:space="preserve">Activity Diagram </w:t>
      </w:r>
      <w:r w:rsidRPr="003666EB">
        <w:rPr>
          <w:bCs/>
          <w:lang w:val="id-ID"/>
        </w:rPr>
        <w:t>Melihat Laporan</w:t>
      </w:r>
      <w:r w:rsidRPr="003666EB">
        <w:rPr>
          <w:bCs/>
          <w:i/>
          <w:lang w:val="id-ID"/>
        </w:rPr>
        <w:t xml:space="preserve"> </w:t>
      </w:r>
      <w:r w:rsidRPr="003666EB">
        <w:rPr>
          <w:bCs/>
          <w:lang w:val="id-ID"/>
        </w:rPr>
        <w:t>Penjualan</w:t>
      </w:r>
    </w:p>
    <w:p w14:paraId="4F7D29CB" w14:textId="363E785F" w:rsidR="00880E9F" w:rsidRDefault="003D67F5" w:rsidP="004C4AA9">
      <w:pPr>
        <w:pStyle w:val="ParagrifIsi"/>
      </w:pPr>
      <w:r w:rsidRPr="003D67F5">
        <w:t>Pada Gambar 3.</w:t>
      </w:r>
      <w:r>
        <w:rPr>
          <w:lang w:val="id-ID"/>
        </w:rPr>
        <w:t xml:space="preserve"> 67</w:t>
      </w:r>
      <w:r w:rsidRPr="003D67F5">
        <w:t xml:space="preserve"> berikut ini adalah </w:t>
      </w:r>
      <w:r w:rsidRPr="003D67F5">
        <w:rPr>
          <w:i/>
        </w:rPr>
        <w:t xml:space="preserve">activity diagram </w:t>
      </w:r>
      <w:r w:rsidRPr="003D67F5">
        <w:t xml:space="preserve">dari proses </w:t>
      </w:r>
      <w:r w:rsidRPr="003D67F5">
        <w:rPr>
          <w:lang w:val="id-ID"/>
        </w:rPr>
        <w:t>melihat laporan penjualan yang dilakukan</w:t>
      </w:r>
      <w:r w:rsidRPr="003D67F5">
        <w:t xml:space="preserve"> oleh </w:t>
      </w:r>
      <w:r w:rsidRPr="003D67F5">
        <w:rPr>
          <w:lang w:val="id-ID"/>
        </w:rPr>
        <w:t xml:space="preserve">pegawai keuangan </w:t>
      </w:r>
      <w:r w:rsidRPr="003D67F5">
        <w:t>terhadap sistem yang dibangun</w:t>
      </w:r>
      <w:r w:rsidR="00880E9F" w:rsidRPr="00880E9F">
        <w:t>.</w:t>
      </w:r>
    </w:p>
    <w:p w14:paraId="257DD852" w14:textId="77777777" w:rsidR="0032750B" w:rsidRDefault="0032750B" w:rsidP="004C4AA9">
      <w:pPr>
        <w:pStyle w:val="ParagrifIsi"/>
      </w:pPr>
    </w:p>
    <w:p w14:paraId="67E079C2" w14:textId="77777777" w:rsidR="0032750B" w:rsidRDefault="0032750B" w:rsidP="004C4AA9">
      <w:pPr>
        <w:pStyle w:val="ParagrifIsi"/>
      </w:pPr>
    </w:p>
    <w:p w14:paraId="29ABFB9E" w14:textId="77777777" w:rsidR="0032750B" w:rsidRDefault="0032750B" w:rsidP="004C4AA9">
      <w:pPr>
        <w:pStyle w:val="ParagrifIsi"/>
      </w:pPr>
    </w:p>
    <w:p w14:paraId="45E0A4B4" w14:textId="77777777" w:rsidR="0032750B" w:rsidRDefault="0032750B" w:rsidP="004C4AA9">
      <w:pPr>
        <w:pStyle w:val="ParagrifIsi"/>
      </w:pPr>
    </w:p>
    <w:p w14:paraId="75F4E15A" w14:textId="77777777" w:rsidR="0032750B" w:rsidRDefault="0032750B" w:rsidP="004C4AA9">
      <w:pPr>
        <w:pStyle w:val="ParagrifIsi"/>
      </w:pPr>
    </w:p>
    <w:p w14:paraId="02547A5C" w14:textId="5ABE4C64" w:rsidR="003D67F5" w:rsidRDefault="00574B2C" w:rsidP="005C0901">
      <w:pPr>
        <w:pStyle w:val="ParagrifIsi"/>
        <w:jc w:val="center"/>
      </w:pPr>
      <w:r>
        <w:rPr>
          <w:noProof/>
          <w:lang w:val="en-US" w:eastAsia="en-US"/>
        </w:rPr>
        <w:lastRenderedPageBreak/>
        <w:drawing>
          <wp:inline distT="0" distB="0" distL="0" distR="0" wp14:anchorId="51857B88" wp14:editId="08E0FD22">
            <wp:extent cx="2293620" cy="2753360"/>
            <wp:effectExtent l="0" t="0" r="0" b="8890"/>
            <wp:docPr id="266" name="Picture 266" descr="D:\F\Kuliah\TUGAS AKHIR\TA2\PUNYA FARIS\DIAGRAM\PNG\ACTIVITY\ACTIVITY DIAGRAM MELIHAT LAPORAN PENJUALAN.drawio.png"/>
            <wp:cNvGraphicFramePr/>
            <a:graphic xmlns:a="http://schemas.openxmlformats.org/drawingml/2006/main">
              <a:graphicData uri="http://schemas.openxmlformats.org/drawingml/2006/picture">
                <pic:pic xmlns:pic="http://schemas.openxmlformats.org/drawingml/2006/picture">
                  <pic:nvPicPr>
                    <pic:cNvPr id="265" name="Picture 265" descr="D:\F\Kuliah\TUGAS AKHIR\TA2\PUNYA FARIS\DIAGRAM\PNG\ACTIVITY\ACTIVITY DIAGRAM MELIHAT LAPORAN PENJUALAN.drawio.png"/>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93620" cy="2753360"/>
                    </a:xfrm>
                    <a:prstGeom prst="rect">
                      <a:avLst/>
                    </a:prstGeom>
                    <a:noFill/>
                    <a:ln>
                      <a:noFill/>
                    </a:ln>
                  </pic:spPr>
                </pic:pic>
              </a:graphicData>
            </a:graphic>
          </wp:inline>
        </w:drawing>
      </w:r>
    </w:p>
    <w:p w14:paraId="75F2BF92" w14:textId="63CA05CF" w:rsidR="003D67F5" w:rsidRPr="003D67F5" w:rsidRDefault="003D67F5" w:rsidP="003D67F5">
      <w:pPr>
        <w:pStyle w:val="Caption"/>
        <w:rPr>
          <w:b/>
          <w:lang w:val="id-ID"/>
        </w:rPr>
      </w:pPr>
      <w:bookmarkStart w:id="253" w:name="_Toc105002749"/>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67</w:t>
      </w:r>
      <w:r w:rsidRPr="003D67F5">
        <w:rPr>
          <w:b/>
        </w:rPr>
        <w:fldChar w:fldCharType="end"/>
      </w:r>
      <w:r w:rsidRPr="003D67F5">
        <w:rPr>
          <w:rFonts w:eastAsia="Times New Roman"/>
          <w:i/>
          <w:color w:val="000000"/>
          <w:szCs w:val="24"/>
          <w:lang w:val="de-DE"/>
        </w:rPr>
        <w:t xml:space="preserve"> </w:t>
      </w:r>
      <w:r w:rsidRPr="003D67F5">
        <w:rPr>
          <w:i/>
          <w:lang w:val="de-DE"/>
        </w:rPr>
        <w:t>Activity diagram</w:t>
      </w:r>
      <w:r w:rsidRPr="003D67F5">
        <w:rPr>
          <w:lang w:val="de-DE"/>
        </w:rPr>
        <w:t xml:space="preserve"> </w:t>
      </w:r>
      <w:r w:rsidRPr="003D67F5">
        <w:rPr>
          <w:lang w:val="id-ID"/>
        </w:rPr>
        <w:t>melihat laporan</w:t>
      </w:r>
      <w:r w:rsidRPr="003D67F5">
        <w:rPr>
          <w:i/>
          <w:lang w:val="id-ID"/>
        </w:rPr>
        <w:t xml:space="preserve"> </w:t>
      </w:r>
      <w:r w:rsidRPr="003D67F5">
        <w:rPr>
          <w:lang w:val="id-ID"/>
        </w:rPr>
        <w:t>penjualan</w:t>
      </w:r>
      <w:bookmarkEnd w:id="253"/>
    </w:p>
    <w:p w14:paraId="0FB92BCA" w14:textId="06D25501" w:rsidR="00880E9F" w:rsidRPr="00880E9F" w:rsidRDefault="003666EB" w:rsidP="000109CC">
      <w:pPr>
        <w:pStyle w:val="Heading5"/>
      </w:pPr>
      <w:r w:rsidRPr="003666EB">
        <w:rPr>
          <w:bCs/>
          <w:i/>
          <w:lang w:val="de-DE"/>
        </w:rPr>
        <w:t xml:space="preserve">Activity Diagram </w:t>
      </w:r>
      <w:r w:rsidRPr="003666EB">
        <w:rPr>
          <w:bCs/>
          <w:lang w:val="id-ID"/>
        </w:rPr>
        <w:t>Mencetak Laporan Penjualan</w:t>
      </w:r>
    </w:p>
    <w:p w14:paraId="4DD18C18" w14:textId="02A3CC11" w:rsidR="00880E9F" w:rsidRDefault="003D67F5" w:rsidP="004C4AA9">
      <w:pPr>
        <w:pStyle w:val="ParagrifIsi"/>
      </w:pPr>
      <w:r w:rsidRPr="003D67F5">
        <w:t>Pada Gambar 3.</w:t>
      </w:r>
      <w:r>
        <w:rPr>
          <w:lang w:val="id-ID"/>
        </w:rPr>
        <w:t xml:space="preserve"> 68</w:t>
      </w:r>
      <w:r w:rsidRPr="003D67F5">
        <w:t xml:space="preserve"> berikut ini adalah </w:t>
      </w:r>
      <w:r w:rsidRPr="003D67F5">
        <w:rPr>
          <w:i/>
        </w:rPr>
        <w:t xml:space="preserve">activity diagram </w:t>
      </w:r>
      <w:r w:rsidRPr="003D67F5">
        <w:t xml:space="preserve">dari proses </w:t>
      </w:r>
      <w:r w:rsidRPr="003D67F5">
        <w:rPr>
          <w:lang w:val="id-ID"/>
        </w:rPr>
        <w:t>mencetak laporan penjualan yang dilakukan</w:t>
      </w:r>
      <w:r w:rsidRPr="003D67F5">
        <w:t xml:space="preserve"> oleh </w:t>
      </w:r>
      <w:r w:rsidRPr="003D67F5">
        <w:rPr>
          <w:lang w:val="id-ID"/>
        </w:rPr>
        <w:t xml:space="preserve">pegawai keuangan </w:t>
      </w:r>
      <w:r w:rsidRPr="003D67F5">
        <w:t>terhadap sistem yang dibangun</w:t>
      </w:r>
      <w:r w:rsidR="00880E9F" w:rsidRPr="00880E9F">
        <w:t>.</w:t>
      </w:r>
    </w:p>
    <w:p w14:paraId="3BA333C4" w14:textId="57481F31" w:rsidR="003D67F5" w:rsidRDefault="00574B2C" w:rsidP="005C0901">
      <w:pPr>
        <w:pStyle w:val="ParagrifIsi"/>
        <w:jc w:val="center"/>
      </w:pPr>
      <w:r>
        <w:rPr>
          <w:noProof/>
          <w:lang w:val="en-US" w:eastAsia="en-US"/>
        </w:rPr>
        <w:drawing>
          <wp:inline distT="0" distB="0" distL="0" distR="0" wp14:anchorId="04E17817" wp14:editId="58C8C34D">
            <wp:extent cx="2336800" cy="3274695"/>
            <wp:effectExtent l="0" t="0" r="6350" b="1905"/>
            <wp:docPr id="297" name="Picture 297" descr="D:\F\Kuliah\TUGAS AKHIR\TA2\PUNYA FARIS\DIAGRAM\PNG\ACTIVITY\ACTIVITY DIAGRAM MENCETAK LAPORAN PENJUALAN.drawio.png"/>
            <wp:cNvGraphicFramePr/>
            <a:graphic xmlns:a="http://schemas.openxmlformats.org/drawingml/2006/main">
              <a:graphicData uri="http://schemas.openxmlformats.org/drawingml/2006/picture">
                <pic:pic xmlns:pic="http://schemas.openxmlformats.org/drawingml/2006/picture">
                  <pic:nvPicPr>
                    <pic:cNvPr id="297" name="Picture 297" descr="D:\F\Kuliah\TUGAS AKHIR\TA2\PUNYA FARIS\DIAGRAM\PNG\ACTIVITY\ACTIVITY DIAGRAM MENCETAK LAPORAN PENJUALAN.drawio.png"/>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6800" cy="3274695"/>
                    </a:xfrm>
                    <a:prstGeom prst="rect">
                      <a:avLst/>
                    </a:prstGeom>
                    <a:noFill/>
                    <a:ln>
                      <a:noFill/>
                    </a:ln>
                  </pic:spPr>
                </pic:pic>
              </a:graphicData>
            </a:graphic>
          </wp:inline>
        </w:drawing>
      </w:r>
    </w:p>
    <w:p w14:paraId="60D855CE" w14:textId="60E2B25F" w:rsidR="003D67F5" w:rsidRDefault="003D67F5" w:rsidP="003D67F5">
      <w:pPr>
        <w:pStyle w:val="Caption"/>
        <w:rPr>
          <w:lang w:val="id-ID"/>
        </w:rPr>
      </w:pPr>
      <w:bookmarkStart w:id="254" w:name="_Toc105002750"/>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68</w:t>
      </w:r>
      <w:r w:rsidRPr="003D67F5">
        <w:rPr>
          <w:b/>
        </w:rPr>
        <w:fldChar w:fldCharType="end"/>
      </w:r>
      <w:r w:rsidRPr="003D67F5">
        <w:rPr>
          <w:i/>
          <w:iCs w:val="0"/>
          <w:color w:val="000000"/>
          <w:szCs w:val="24"/>
        </w:rPr>
        <w:t xml:space="preserve"> </w:t>
      </w:r>
      <w:r w:rsidRPr="003D67F5">
        <w:rPr>
          <w:i/>
        </w:rPr>
        <w:t>Activity diagram</w:t>
      </w:r>
      <w:r w:rsidRPr="003D67F5">
        <w:t xml:space="preserve"> </w:t>
      </w:r>
      <w:r w:rsidRPr="003D67F5">
        <w:rPr>
          <w:lang w:val="id-ID"/>
        </w:rPr>
        <w:t>mencetak laporan penjualan</w:t>
      </w:r>
      <w:bookmarkEnd w:id="254"/>
    </w:p>
    <w:p w14:paraId="2536C54E" w14:textId="77777777" w:rsidR="0032750B" w:rsidRPr="0032750B" w:rsidRDefault="0032750B" w:rsidP="0032750B">
      <w:pPr>
        <w:rPr>
          <w:lang w:val="id-ID"/>
        </w:rPr>
      </w:pPr>
    </w:p>
    <w:p w14:paraId="7AF858E5" w14:textId="5F392997" w:rsidR="00880E9F" w:rsidRPr="00880E9F" w:rsidRDefault="003666EB" w:rsidP="000109CC">
      <w:pPr>
        <w:pStyle w:val="Heading5"/>
      </w:pPr>
      <w:r w:rsidRPr="003666EB">
        <w:rPr>
          <w:bCs/>
          <w:i/>
          <w:lang w:val="de-DE"/>
        </w:rPr>
        <w:lastRenderedPageBreak/>
        <w:t xml:space="preserve">Activity Diagram </w:t>
      </w:r>
      <w:r w:rsidRPr="003666EB">
        <w:rPr>
          <w:bCs/>
          <w:lang w:val="id-ID"/>
        </w:rPr>
        <w:t>Mengontrol Data Stok Item Barang</w:t>
      </w:r>
    </w:p>
    <w:p w14:paraId="247743C7" w14:textId="6BCB8EF3" w:rsidR="00880E9F" w:rsidRDefault="003D67F5" w:rsidP="004C4AA9">
      <w:pPr>
        <w:pStyle w:val="ParagrifIsi"/>
      </w:pPr>
      <w:r w:rsidRPr="003D67F5">
        <w:t>Pada Gambar 3.</w:t>
      </w:r>
      <w:r>
        <w:rPr>
          <w:lang w:val="id-ID"/>
        </w:rPr>
        <w:t xml:space="preserve"> 69</w:t>
      </w:r>
      <w:r w:rsidRPr="003D67F5">
        <w:t xml:space="preserve"> berikut ini adalah </w:t>
      </w:r>
      <w:r w:rsidRPr="003D67F5">
        <w:rPr>
          <w:i/>
        </w:rPr>
        <w:t xml:space="preserve">activity diagram </w:t>
      </w:r>
      <w:r w:rsidRPr="003D67F5">
        <w:t xml:space="preserve">dari proses </w:t>
      </w:r>
      <w:r w:rsidRPr="003D67F5">
        <w:rPr>
          <w:lang w:val="id-ID"/>
        </w:rPr>
        <w:t>mengontrol data stok item barang yang dilakukan</w:t>
      </w:r>
      <w:r w:rsidRPr="003D67F5">
        <w:t xml:space="preserve"> oleh </w:t>
      </w:r>
      <w:r w:rsidRPr="003D67F5">
        <w:rPr>
          <w:lang w:val="id-ID"/>
        </w:rPr>
        <w:t xml:space="preserve">pegawai keuangan </w:t>
      </w:r>
      <w:r w:rsidRPr="003D67F5">
        <w:t>terhadap sistem yang dibangun</w:t>
      </w:r>
      <w:r w:rsidR="00880E9F" w:rsidRPr="00880E9F">
        <w:t>.</w:t>
      </w:r>
    </w:p>
    <w:p w14:paraId="70F69C43" w14:textId="5484D736" w:rsidR="003D67F5" w:rsidRDefault="00574B2C" w:rsidP="005C0901">
      <w:pPr>
        <w:pStyle w:val="ParagrifIsi"/>
        <w:jc w:val="center"/>
      </w:pPr>
      <w:r>
        <w:rPr>
          <w:noProof/>
          <w:lang w:val="en-US" w:eastAsia="en-US"/>
        </w:rPr>
        <w:drawing>
          <wp:inline distT="0" distB="0" distL="0" distR="0" wp14:anchorId="07411A79" wp14:editId="67A13DFD">
            <wp:extent cx="2838450" cy="5393055"/>
            <wp:effectExtent l="0" t="0" r="0" b="0"/>
            <wp:docPr id="267" name="Picture 267" descr="C:\Users\User\Downloads\ACTIVITY DIAGRAM MENGONTROL DATA STOK ITEM BARANG.drawio.png"/>
            <wp:cNvGraphicFramePr/>
            <a:graphic xmlns:a="http://schemas.openxmlformats.org/drawingml/2006/main">
              <a:graphicData uri="http://schemas.openxmlformats.org/drawingml/2006/picture">
                <pic:pic xmlns:pic="http://schemas.openxmlformats.org/drawingml/2006/picture">
                  <pic:nvPicPr>
                    <pic:cNvPr id="267" name="Picture 267" descr="C:\Users\User\Downloads\ACTIVITY DIAGRAM MENGONTROL DATA STOK ITEM BARANG.drawio.png"/>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8450" cy="5393055"/>
                    </a:xfrm>
                    <a:prstGeom prst="rect">
                      <a:avLst/>
                    </a:prstGeom>
                    <a:noFill/>
                    <a:ln>
                      <a:noFill/>
                    </a:ln>
                  </pic:spPr>
                </pic:pic>
              </a:graphicData>
            </a:graphic>
          </wp:inline>
        </w:drawing>
      </w:r>
    </w:p>
    <w:p w14:paraId="7B37F8C2" w14:textId="0F14A207" w:rsidR="003D67F5" w:rsidRPr="00880E9F" w:rsidRDefault="003D67F5" w:rsidP="003D67F5">
      <w:pPr>
        <w:pStyle w:val="Caption"/>
      </w:pPr>
      <w:bookmarkStart w:id="255" w:name="_Toc105002751"/>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69</w:t>
      </w:r>
      <w:r w:rsidRPr="003D67F5">
        <w:rPr>
          <w:b/>
        </w:rPr>
        <w:fldChar w:fldCharType="end"/>
      </w:r>
      <w:r w:rsidRPr="003D67F5">
        <w:rPr>
          <w:i/>
          <w:iCs w:val="0"/>
          <w:color w:val="000000"/>
          <w:szCs w:val="24"/>
        </w:rPr>
        <w:t xml:space="preserve"> </w:t>
      </w:r>
      <w:r w:rsidRPr="003D67F5">
        <w:rPr>
          <w:i/>
        </w:rPr>
        <w:t>Activity diagram</w:t>
      </w:r>
      <w:r w:rsidRPr="003D67F5">
        <w:t xml:space="preserve"> </w:t>
      </w:r>
      <w:r w:rsidRPr="003D67F5">
        <w:rPr>
          <w:lang w:val="id-ID"/>
        </w:rPr>
        <w:t>mengontrol data stok item barang</w:t>
      </w:r>
      <w:bookmarkEnd w:id="255"/>
    </w:p>
    <w:p w14:paraId="0E6FE311" w14:textId="16BB7311" w:rsidR="00880E9F" w:rsidRPr="00880E9F" w:rsidRDefault="003666EB" w:rsidP="000109CC">
      <w:pPr>
        <w:pStyle w:val="Heading5"/>
      </w:pPr>
      <w:r w:rsidRPr="003666EB">
        <w:rPr>
          <w:bCs/>
          <w:i/>
          <w:lang w:val="de-DE"/>
        </w:rPr>
        <w:t xml:space="preserve">Activity Diagram </w:t>
      </w:r>
      <w:r w:rsidRPr="003666EB">
        <w:rPr>
          <w:bCs/>
          <w:lang w:val="id-ID"/>
        </w:rPr>
        <w:t>Mencetak Data Stok Item Barang</w:t>
      </w:r>
    </w:p>
    <w:p w14:paraId="413C0F1D" w14:textId="381C93D7" w:rsidR="0032750B" w:rsidRDefault="003D67F5" w:rsidP="004C4AA9">
      <w:pPr>
        <w:pStyle w:val="ParagrifIsi"/>
      </w:pPr>
      <w:r w:rsidRPr="003D67F5">
        <w:t>Pada Gambar 3.</w:t>
      </w:r>
      <w:r>
        <w:rPr>
          <w:lang w:val="id-ID"/>
        </w:rPr>
        <w:t xml:space="preserve"> 70</w:t>
      </w:r>
      <w:r w:rsidRPr="003D67F5">
        <w:t xml:space="preserve"> berikut ini adalah </w:t>
      </w:r>
      <w:r w:rsidRPr="003D67F5">
        <w:rPr>
          <w:i/>
        </w:rPr>
        <w:t xml:space="preserve">activity diagram </w:t>
      </w:r>
      <w:r w:rsidRPr="003D67F5">
        <w:t xml:space="preserve">dari proses </w:t>
      </w:r>
      <w:r w:rsidRPr="003D67F5">
        <w:rPr>
          <w:lang w:val="id-ID"/>
        </w:rPr>
        <w:t>mencetak data stok item barang yang dilakukan</w:t>
      </w:r>
      <w:r w:rsidRPr="003D67F5">
        <w:t xml:space="preserve"> oleh </w:t>
      </w:r>
      <w:r w:rsidRPr="003D67F5">
        <w:rPr>
          <w:lang w:val="id-ID"/>
        </w:rPr>
        <w:t xml:space="preserve">pegawai keuangan </w:t>
      </w:r>
      <w:r w:rsidRPr="003D67F5">
        <w:t>terhadap sistem yang dibangun</w:t>
      </w:r>
      <w:r w:rsidR="00880E9F" w:rsidRPr="00880E9F">
        <w:t>.</w:t>
      </w:r>
    </w:p>
    <w:p w14:paraId="59EFE61B" w14:textId="2D9E7268" w:rsidR="003D67F5" w:rsidRPr="00574B2C" w:rsidRDefault="00574B2C" w:rsidP="005C0901">
      <w:pPr>
        <w:pStyle w:val="ParagrifIsi"/>
        <w:jc w:val="center"/>
        <w:rPr>
          <w:lang w:val="id-ID"/>
        </w:rPr>
      </w:pPr>
      <w:r>
        <w:rPr>
          <w:noProof/>
          <w:lang w:val="en-US" w:eastAsia="en-US"/>
        </w:rPr>
        <w:lastRenderedPageBreak/>
        <w:drawing>
          <wp:inline distT="0" distB="0" distL="0" distR="0" wp14:anchorId="3297CE9B" wp14:editId="04DDED73">
            <wp:extent cx="2477135" cy="2228850"/>
            <wp:effectExtent l="0" t="0" r="0" b="0"/>
            <wp:docPr id="268" name="Picture 268" descr="C:\Users\User\Downloads\ACTIVITY DIAGRAM MENCETAK DATA STOK ITEM BARANG.drawio.png"/>
            <wp:cNvGraphicFramePr/>
            <a:graphic xmlns:a="http://schemas.openxmlformats.org/drawingml/2006/main">
              <a:graphicData uri="http://schemas.openxmlformats.org/drawingml/2006/picture">
                <pic:pic xmlns:pic="http://schemas.openxmlformats.org/drawingml/2006/picture">
                  <pic:nvPicPr>
                    <pic:cNvPr id="266" name="Picture 266" descr="C:\Users\User\Downloads\ACTIVITY DIAGRAM MENCETAK DATA STOK ITEM BARANG.drawio.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77135" cy="2228850"/>
                    </a:xfrm>
                    <a:prstGeom prst="rect">
                      <a:avLst/>
                    </a:prstGeom>
                    <a:noFill/>
                    <a:ln>
                      <a:noFill/>
                    </a:ln>
                  </pic:spPr>
                </pic:pic>
              </a:graphicData>
            </a:graphic>
          </wp:inline>
        </w:drawing>
      </w:r>
    </w:p>
    <w:p w14:paraId="003A9BBD" w14:textId="3E778891" w:rsidR="003D67F5" w:rsidRPr="00880E9F" w:rsidRDefault="003D67F5" w:rsidP="003D67F5">
      <w:pPr>
        <w:pStyle w:val="Caption"/>
      </w:pPr>
      <w:bookmarkStart w:id="256" w:name="_Toc105002752"/>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70</w:t>
      </w:r>
      <w:r w:rsidRPr="003D67F5">
        <w:rPr>
          <w:b/>
        </w:rPr>
        <w:fldChar w:fldCharType="end"/>
      </w:r>
      <w:r w:rsidRPr="003D67F5">
        <w:rPr>
          <w:i/>
          <w:iCs w:val="0"/>
          <w:color w:val="000000"/>
          <w:szCs w:val="24"/>
        </w:rPr>
        <w:t xml:space="preserve"> </w:t>
      </w:r>
      <w:r w:rsidRPr="003D67F5">
        <w:rPr>
          <w:i/>
        </w:rPr>
        <w:t>Activity diagram</w:t>
      </w:r>
      <w:r w:rsidRPr="003D67F5">
        <w:t xml:space="preserve"> </w:t>
      </w:r>
      <w:r w:rsidRPr="003D67F5">
        <w:rPr>
          <w:lang w:val="id-ID"/>
        </w:rPr>
        <w:t>mencetak data stok item barang</w:t>
      </w:r>
      <w:bookmarkEnd w:id="256"/>
    </w:p>
    <w:p w14:paraId="00BC135F" w14:textId="720586D0" w:rsidR="00880E9F" w:rsidRPr="00880E9F" w:rsidRDefault="003666EB" w:rsidP="000109CC">
      <w:pPr>
        <w:pStyle w:val="Heading5"/>
      </w:pPr>
      <w:r w:rsidRPr="003666EB">
        <w:rPr>
          <w:bCs/>
          <w:i/>
          <w:lang w:val="de-DE"/>
        </w:rPr>
        <w:t xml:space="preserve">Activity Diagram </w:t>
      </w:r>
      <w:r w:rsidRPr="003666EB">
        <w:rPr>
          <w:bCs/>
          <w:lang w:val="id-ID"/>
        </w:rPr>
        <w:t>Melihat Laporan Jurnal</w:t>
      </w:r>
    </w:p>
    <w:p w14:paraId="4A3FC48E" w14:textId="112D6E21" w:rsidR="00880E9F" w:rsidRDefault="003D67F5" w:rsidP="004C4AA9">
      <w:pPr>
        <w:pStyle w:val="ParagrifIsi"/>
      </w:pPr>
      <w:r w:rsidRPr="003D67F5">
        <w:t>Pada Gambar 3.</w:t>
      </w:r>
      <w:r>
        <w:rPr>
          <w:lang w:val="id-ID"/>
        </w:rPr>
        <w:t xml:space="preserve"> 71</w:t>
      </w:r>
      <w:r w:rsidRPr="003D67F5">
        <w:t xml:space="preserve"> berikut ini adalah </w:t>
      </w:r>
      <w:r w:rsidRPr="003D67F5">
        <w:rPr>
          <w:i/>
        </w:rPr>
        <w:t xml:space="preserve">activity diagram </w:t>
      </w:r>
      <w:r w:rsidRPr="003D67F5">
        <w:t xml:space="preserve">dari proses </w:t>
      </w:r>
      <w:r w:rsidRPr="003D67F5">
        <w:rPr>
          <w:lang w:val="id-ID"/>
        </w:rPr>
        <w:t>melihat laporan jurnal yang dilakukan</w:t>
      </w:r>
      <w:r w:rsidRPr="003D67F5">
        <w:t xml:space="preserve"> oleh </w:t>
      </w:r>
      <w:r w:rsidRPr="003D67F5">
        <w:rPr>
          <w:lang w:val="id-ID"/>
        </w:rPr>
        <w:t xml:space="preserve">pegawai keuangan </w:t>
      </w:r>
      <w:r w:rsidRPr="003D67F5">
        <w:t>terhadap sistem yang dibangun</w:t>
      </w:r>
      <w:r w:rsidR="00880E9F" w:rsidRPr="00880E9F">
        <w:t>.</w:t>
      </w:r>
    </w:p>
    <w:p w14:paraId="22C5D3E6" w14:textId="1BCB1840" w:rsidR="003D67F5" w:rsidRDefault="00574B2C" w:rsidP="005C0901">
      <w:pPr>
        <w:pStyle w:val="ParagrifIsi"/>
        <w:jc w:val="center"/>
      </w:pPr>
      <w:r>
        <w:rPr>
          <w:noProof/>
          <w:lang w:val="en-US" w:eastAsia="en-US"/>
        </w:rPr>
        <w:drawing>
          <wp:inline distT="0" distB="0" distL="0" distR="0" wp14:anchorId="596E1FF2" wp14:editId="70CC78CD">
            <wp:extent cx="2496820" cy="2997835"/>
            <wp:effectExtent l="0" t="0" r="0" b="0"/>
            <wp:docPr id="269" name="Picture 269" descr="D:\F\Kuliah\TUGAS AKHIR\TA2\PUNYA FARIS\DIAGRAM\PNG\ACTIVITY\ACTIVITY DIAGRAM MELIHAT LAPORAN JURNAL.drawio.png"/>
            <wp:cNvGraphicFramePr/>
            <a:graphic xmlns:a="http://schemas.openxmlformats.org/drawingml/2006/main">
              <a:graphicData uri="http://schemas.openxmlformats.org/drawingml/2006/picture">
                <pic:pic xmlns:pic="http://schemas.openxmlformats.org/drawingml/2006/picture">
                  <pic:nvPicPr>
                    <pic:cNvPr id="269" name="Picture 269" descr="D:\F\Kuliah\TUGAS AKHIR\TA2\PUNYA FARIS\DIAGRAM\PNG\ACTIVITY\ACTIVITY DIAGRAM MELIHAT LAPORAN JURNAL.drawio.png"/>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6820" cy="2997835"/>
                    </a:xfrm>
                    <a:prstGeom prst="rect">
                      <a:avLst/>
                    </a:prstGeom>
                    <a:noFill/>
                    <a:ln>
                      <a:noFill/>
                    </a:ln>
                  </pic:spPr>
                </pic:pic>
              </a:graphicData>
            </a:graphic>
          </wp:inline>
        </w:drawing>
      </w:r>
    </w:p>
    <w:p w14:paraId="16E6AC1A" w14:textId="7F67D911" w:rsidR="003D67F5" w:rsidRPr="00880E9F" w:rsidRDefault="003D67F5" w:rsidP="003D67F5">
      <w:pPr>
        <w:pStyle w:val="Caption"/>
      </w:pPr>
      <w:bookmarkStart w:id="257" w:name="_Toc105002753"/>
      <w:r w:rsidRPr="003D67F5">
        <w:rPr>
          <w:b/>
        </w:rPr>
        <w:t xml:space="preserve">Gambar 3. </w:t>
      </w:r>
      <w:r w:rsidRPr="003D67F5">
        <w:rPr>
          <w:b/>
        </w:rPr>
        <w:fldChar w:fldCharType="begin"/>
      </w:r>
      <w:r w:rsidRPr="003D67F5">
        <w:rPr>
          <w:b/>
        </w:rPr>
        <w:instrText xml:space="preserve"> SEQ Gambar_3. \* ARABIC </w:instrText>
      </w:r>
      <w:r w:rsidRPr="003D67F5">
        <w:rPr>
          <w:b/>
        </w:rPr>
        <w:fldChar w:fldCharType="separate"/>
      </w:r>
      <w:r w:rsidR="00C072AF">
        <w:rPr>
          <w:b/>
          <w:noProof/>
        </w:rPr>
        <w:t>71</w:t>
      </w:r>
      <w:r w:rsidRPr="003D67F5">
        <w:rPr>
          <w:b/>
        </w:rPr>
        <w:fldChar w:fldCharType="end"/>
      </w:r>
      <w:r w:rsidRPr="003D67F5">
        <w:rPr>
          <w:i/>
          <w:iCs w:val="0"/>
          <w:color w:val="000000"/>
          <w:szCs w:val="24"/>
        </w:rPr>
        <w:t xml:space="preserve"> </w:t>
      </w:r>
      <w:r w:rsidRPr="003D67F5">
        <w:rPr>
          <w:i/>
        </w:rPr>
        <w:t>Activity diagram</w:t>
      </w:r>
      <w:r w:rsidRPr="003D67F5">
        <w:t xml:space="preserve"> </w:t>
      </w:r>
      <w:r w:rsidRPr="003D67F5">
        <w:rPr>
          <w:lang w:val="id-ID"/>
        </w:rPr>
        <w:t>melihat laporan jurnal</w:t>
      </w:r>
      <w:bookmarkEnd w:id="257"/>
    </w:p>
    <w:p w14:paraId="0B645967" w14:textId="08CA0038" w:rsidR="00880E9F" w:rsidRPr="00880E9F" w:rsidRDefault="003666EB" w:rsidP="000109CC">
      <w:pPr>
        <w:pStyle w:val="Heading5"/>
      </w:pPr>
      <w:r w:rsidRPr="003666EB">
        <w:rPr>
          <w:bCs/>
          <w:i/>
          <w:lang w:val="de-DE"/>
        </w:rPr>
        <w:t xml:space="preserve">Activity Diagram </w:t>
      </w:r>
      <w:r w:rsidRPr="003666EB">
        <w:rPr>
          <w:bCs/>
          <w:lang w:val="id-ID"/>
        </w:rPr>
        <w:t>Mencetak Laporan Jurnal</w:t>
      </w:r>
    </w:p>
    <w:p w14:paraId="1A4E2708" w14:textId="433C15BB" w:rsidR="0032750B" w:rsidRDefault="0065233C" w:rsidP="004C4AA9">
      <w:pPr>
        <w:pStyle w:val="ParagrifIsi"/>
      </w:pPr>
      <w:r w:rsidRPr="0065233C">
        <w:t>Pada Gambar 3.</w:t>
      </w:r>
      <w:r>
        <w:rPr>
          <w:lang w:val="id-ID"/>
        </w:rPr>
        <w:t xml:space="preserve"> 72 </w:t>
      </w:r>
      <w:r w:rsidRPr="0065233C">
        <w:t xml:space="preserve">berikut ini adalah </w:t>
      </w:r>
      <w:r w:rsidRPr="0065233C">
        <w:rPr>
          <w:i/>
        </w:rPr>
        <w:t xml:space="preserve">activity diagram </w:t>
      </w:r>
      <w:r w:rsidRPr="0065233C">
        <w:t xml:space="preserve">dari proses </w:t>
      </w:r>
      <w:r w:rsidRPr="0065233C">
        <w:rPr>
          <w:lang w:val="id-ID"/>
        </w:rPr>
        <w:t>mencetak laporan jurnal yang dilakukan</w:t>
      </w:r>
      <w:r w:rsidRPr="0065233C">
        <w:t xml:space="preserve"> oleh </w:t>
      </w:r>
      <w:r w:rsidRPr="0065233C">
        <w:rPr>
          <w:lang w:val="id-ID"/>
        </w:rPr>
        <w:t xml:space="preserve">pegawai keuangan </w:t>
      </w:r>
      <w:r w:rsidRPr="0065233C">
        <w:t>terhadap sistem yang dibangun</w:t>
      </w:r>
      <w:r w:rsidR="00880E9F" w:rsidRPr="00880E9F">
        <w:t>.</w:t>
      </w:r>
    </w:p>
    <w:p w14:paraId="398FE95B" w14:textId="2D9C643F" w:rsidR="0065233C" w:rsidRDefault="00574B2C" w:rsidP="005C0901">
      <w:pPr>
        <w:pStyle w:val="ParagrifIsi"/>
        <w:jc w:val="center"/>
      </w:pPr>
      <w:r>
        <w:rPr>
          <w:noProof/>
          <w:lang w:val="en-US" w:eastAsia="en-US"/>
        </w:rPr>
        <w:lastRenderedPageBreak/>
        <w:drawing>
          <wp:inline distT="0" distB="0" distL="0" distR="0" wp14:anchorId="63BE9AD4" wp14:editId="22469DF8">
            <wp:extent cx="3178810" cy="4453890"/>
            <wp:effectExtent l="0" t="0" r="2540" b="3810"/>
            <wp:docPr id="295" name="Picture 295" descr="D:\F\Kuliah\TUGAS AKHIR\TA2\PUNYA FARIS\DIAGRAM\PNG\ACTIVITY\ACTIVITY DIAGRAM MENCETAK LAPORAN JURNAL.drawio.png"/>
            <wp:cNvGraphicFramePr/>
            <a:graphic xmlns:a="http://schemas.openxmlformats.org/drawingml/2006/main">
              <a:graphicData uri="http://schemas.openxmlformats.org/drawingml/2006/picture">
                <pic:pic xmlns:pic="http://schemas.openxmlformats.org/drawingml/2006/picture">
                  <pic:nvPicPr>
                    <pic:cNvPr id="295" name="Picture 295" descr="D:\F\Kuliah\TUGAS AKHIR\TA2\PUNYA FARIS\DIAGRAM\PNG\ACTIVITY\ACTIVITY DIAGRAM MENCETAK LAPORAN JURNAL.drawio.png"/>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78810" cy="4453890"/>
                    </a:xfrm>
                    <a:prstGeom prst="rect">
                      <a:avLst/>
                    </a:prstGeom>
                    <a:noFill/>
                    <a:ln>
                      <a:noFill/>
                    </a:ln>
                  </pic:spPr>
                </pic:pic>
              </a:graphicData>
            </a:graphic>
          </wp:inline>
        </w:drawing>
      </w:r>
    </w:p>
    <w:p w14:paraId="4933A3EB" w14:textId="29044BE6" w:rsidR="0065233C" w:rsidRPr="00880E9F" w:rsidRDefault="0065233C" w:rsidP="0065233C">
      <w:pPr>
        <w:pStyle w:val="Caption"/>
      </w:pPr>
      <w:bookmarkStart w:id="258" w:name="_Toc105002754"/>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72</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mencetak laporan jurnal</w:t>
      </w:r>
      <w:bookmarkEnd w:id="258"/>
    </w:p>
    <w:p w14:paraId="0E4BD0E1" w14:textId="0DBAE83E" w:rsidR="00880E9F" w:rsidRPr="00880E9F" w:rsidRDefault="003666EB" w:rsidP="000109CC">
      <w:pPr>
        <w:pStyle w:val="Heading5"/>
      </w:pPr>
      <w:r w:rsidRPr="003666EB">
        <w:rPr>
          <w:bCs/>
          <w:i/>
          <w:lang w:val="de-DE"/>
        </w:rPr>
        <w:t xml:space="preserve">Activity Diagram </w:t>
      </w:r>
      <w:r w:rsidRPr="003666EB">
        <w:rPr>
          <w:bCs/>
          <w:lang w:val="id-ID"/>
        </w:rPr>
        <w:t>Melihat Laporan Buku Besar</w:t>
      </w:r>
    </w:p>
    <w:p w14:paraId="0D98F2C0" w14:textId="4A6DC9CA" w:rsidR="00880E9F" w:rsidRDefault="0065233C" w:rsidP="004C4AA9">
      <w:pPr>
        <w:pStyle w:val="ParagrifIsi"/>
      </w:pPr>
      <w:r w:rsidRPr="0065233C">
        <w:t>Pada Gambar 3.</w:t>
      </w:r>
      <w:r>
        <w:rPr>
          <w:lang w:val="id-ID"/>
        </w:rPr>
        <w:t xml:space="preserve"> 73</w:t>
      </w:r>
      <w:r w:rsidRPr="0065233C">
        <w:t xml:space="preserve"> berikut ini adalah </w:t>
      </w:r>
      <w:r w:rsidRPr="0065233C">
        <w:rPr>
          <w:i/>
        </w:rPr>
        <w:t xml:space="preserve">activity diagram </w:t>
      </w:r>
      <w:r w:rsidRPr="0065233C">
        <w:t xml:space="preserve">dari proses </w:t>
      </w:r>
      <w:r w:rsidRPr="0065233C">
        <w:rPr>
          <w:lang w:val="id-ID"/>
        </w:rPr>
        <w:t>melihat laporan buku besar yang dilakukan</w:t>
      </w:r>
      <w:r w:rsidRPr="0065233C">
        <w:t xml:space="preserve"> oleh </w:t>
      </w:r>
      <w:r w:rsidRPr="0065233C">
        <w:rPr>
          <w:lang w:val="id-ID"/>
        </w:rPr>
        <w:t xml:space="preserve">pegawai keuangan </w:t>
      </w:r>
      <w:r w:rsidRPr="0065233C">
        <w:t>terhadap sistem yang dibangun</w:t>
      </w:r>
      <w:r w:rsidR="00880E9F" w:rsidRPr="00880E9F">
        <w:t>.</w:t>
      </w:r>
    </w:p>
    <w:p w14:paraId="731A7245" w14:textId="77777777" w:rsidR="0032750B" w:rsidRDefault="0032750B" w:rsidP="004C4AA9">
      <w:pPr>
        <w:pStyle w:val="ParagrifIsi"/>
      </w:pPr>
    </w:p>
    <w:p w14:paraId="589EC696" w14:textId="77777777" w:rsidR="0032750B" w:rsidRDefault="0032750B" w:rsidP="004C4AA9">
      <w:pPr>
        <w:pStyle w:val="ParagrifIsi"/>
      </w:pPr>
    </w:p>
    <w:p w14:paraId="5E355CB4" w14:textId="77777777" w:rsidR="0032750B" w:rsidRDefault="0032750B" w:rsidP="004C4AA9">
      <w:pPr>
        <w:pStyle w:val="ParagrifIsi"/>
      </w:pPr>
    </w:p>
    <w:p w14:paraId="40325B07" w14:textId="77777777" w:rsidR="0032750B" w:rsidRDefault="0032750B" w:rsidP="004C4AA9">
      <w:pPr>
        <w:pStyle w:val="ParagrifIsi"/>
      </w:pPr>
    </w:p>
    <w:p w14:paraId="66DAFC20" w14:textId="77777777" w:rsidR="0032750B" w:rsidRDefault="0032750B" w:rsidP="004C4AA9">
      <w:pPr>
        <w:pStyle w:val="ParagrifIsi"/>
      </w:pPr>
    </w:p>
    <w:p w14:paraId="01C7CAFC" w14:textId="77777777" w:rsidR="0032750B" w:rsidRDefault="0032750B" w:rsidP="004C4AA9">
      <w:pPr>
        <w:pStyle w:val="ParagrifIsi"/>
      </w:pPr>
    </w:p>
    <w:p w14:paraId="3A742CBD" w14:textId="435F78AA" w:rsidR="0065233C" w:rsidRDefault="00574B2C" w:rsidP="005C0901">
      <w:pPr>
        <w:pStyle w:val="ParagrifIsi"/>
        <w:jc w:val="center"/>
      </w:pPr>
      <w:r>
        <w:rPr>
          <w:noProof/>
          <w:lang w:val="en-US" w:eastAsia="en-US"/>
        </w:rPr>
        <w:lastRenderedPageBreak/>
        <w:drawing>
          <wp:inline distT="0" distB="0" distL="0" distR="0" wp14:anchorId="40A4D9EA" wp14:editId="0F48BCC7">
            <wp:extent cx="2327910" cy="2795270"/>
            <wp:effectExtent l="0" t="0" r="0" b="5080"/>
            <wp:docPr id="279" name="Picture 279" descr="C:\Users\User\Downloads\ACTIVITY DIAGRAM MELIHAT LAPORAN BUKU BESAR.drawio.png"/>
            <wp:cNvGraphicFramePr/>
            <a:graphic xmlns:a="http://schemas.openxmlformats.org/drawingml/2006/main">
              <a:graphicData uri="http://schemas.openxmlformats.org/drawingml/2006/picture">
                <pic:pic xmlns:pic="http://schemas.openxmlformats.org/drawingml/2006/picture">
                  <pic:nvPicPr>
                    <pic:cNvPr id="279" name="Picture 279" descr="C:\Users\User\Downloads\ACTIVITY DIAGRAM MELIHAT LAPORAN BUKU BESAR.drawio.png"/>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7910" cy="2795270"/>
                    </a:xfrm>
                    <a:prstGeom prst="rect">
                      <a:avLst/>
                    </a:prstGeom>
                    <a:noFill/>
                    <a:ln>
                      <a:noFill/>
                    </a:ln>
                  </pic:spPr>
                </pic:pic>
              </a:graphicData>
            </a:graphic>
          </wp:inline>
        </w:drawing>
      </w:r>
    </w:p>
    <w:p w14:paraId="70E3366D" w14:textId="6A68E7FE" w:rsidR="0065233C" w:rsidRPr="00880E9F" w:rsidRDefault="0065233C" w:rsidP="0065233C">
      <w:pPr>
        <w:pStyle w:val="Caption"/>
      </w:pPr>
      <w:bookmarkStart w:id="259" w:name="_Toc105002755"/>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73</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melihat laporan buku besar</w:t>
      </w:r>
      <w:bookmarkEnd w:id="259"/>
    </w:p>
    <w:p w14:paraId="3FA56D44" w14:textId="03C92004" w:rsidR="00880E9F" w:rsidRPr="00880E9F" w:rsidRDefault="003666EB" w:rsidP="000109CC">
      <w:pPr>
        <w:pStyle w:val="Heading5"/>
      </w:pPr>
      <w:r w:rsidRPr="003666EB">
        <w:rPr>
          <w:bCs/>
          <w:i/>
          <w:lang w:val="de-DE"/>
        </w:rPr>
        <w:t xml:space="preserve">Activity Diagram </w:t>
      </w:r>
      <w:r w:rsidRPr="003666EB">
        <w:rPr>
          <w:bCs/>
          <w:lang w:val="id-ID"/>
        </w:rPr>
        <w:t>Mencetak Laporan Buku Besar</w:t>
      </w:r>
    </w:p>
    <w:p w14:paraId="485DA86A" w14:textId="709277CC" w:rsidR="00880E9F" w:rsidRDefault="0065233C" w:rsidP="004C4AA9">
      <w:pPr>
        <w:pStyle w:val="ParagrifIsi"/>
      </w:pPr>
      <w:r w:rsidRPr="0065233C">
        <w:t>Pada Gambar 3.</w:t>
      </w:r>
      <w:r>
        <w:rPr>
          <w:lang w:val="id-ID"/>
        </w:rPr>
        <w:t xml:space="preserve"> 74</w:t>
      </w:r>
      <w:r w:rsidRPr="0065233C">
        <w:t xml:space="preserve"> berikut ini adalah </w:t>
      </w:r>
      <w:r w:rsidRPr="0065233C">
        <w:rPr>
          <w:i/>
        </w:rPr>
        <w:t xml:space="preserve">activity diagram </w:t>
      </w:r>
      <w:r w:rsidRPr="0065233C">
        <w:t xml:space="preserve">dari proses </w:t>
      </w:r>
      <w:r w:rsidRPr="0065233C">
        <w:rPr>
          <w:lang w:val="id-ID"/>
        </w:rPr>
        <w:t>mencetak laporan buku besar yang dilakukan</w:t>
      </w:r>
      <w:r w:rsidRPr="0065233C">
        <w:t xml:space="preserve"> oleh </w:t>
      </w:r>
      <w:r w:rsidRPr="0065233C">
        <w:rPr>
          <w:lang w:val="id-ID"/>
        </w:rPr>
        <w:t xml:space="preserve">pegawai keuangan </w:t>
      </w:r>
      <w:r w:rsidRPr="0065233C">
        <w:t>terhadap sistem yang dibangun</w:t>
      </w:r>
      <w:r w:rsidR="00880E9F" w:rsidRPr="00880E9F">
        <w:t>.</w:t>
      </w:r>
    </w:p>
    <w:p w14:paraId="0FF93BF4" w14:textId="27384E1B" w:rsidR="0065233C" w:rsidRDefault="00574B2C" w:rsidP="005C0901">
      <w:pPr>
        <w:pStyle w:val="ParagrifIsi"/>
        <w:jc w:val="center"/>
      </w:pPr>
      <w:r>
        <w:rPr>
          <w:noProof/>
          <w:lang w:val="en-US" w:eastAsia="en-US"/>
        </w:rPr>
        <w:drawing>
          <wp:inline distT="0" distB="0" distL="0" distR="0" wp14:anchorId="36192F5C" wp14:editId="7F3AB62F">
            <wp:extent cx="2344420" cy="3284855"/>
            <wp:effectExtent l="0" t="0" r="0" b="0"/>
            <wp:docPr id="285" name="Picture 285" descr="D:\F\Kuliah\TUGAS AKHIR\TA2\PUNYA FARIS\DIAGRAM\PNG\ACTIVITY\ACTIVITY DIAGRAM MENCETAK LAPORAN BUKU BESAR.drawio.png"/>
            <wp:cNvGraphicFramePr/>
            <a:graphic xmlns:a="http://schemas.openxmlformats.org/drawingml/2006/main">
              <a:graphicData uri="http://schemas.openxmlformats.org/drawingml/2006/picture">
                <pic:pic xmlns:pic="http://schemas.openxmlformats.org/drawingml/2006/picture">
                  <pic:nvPicPr>
                    <pic:cNvPr id="285" name="Picture 285" descr="D:\F\Kuliah\TUGAS AKHIR\TA2\PUNYA FARIS\DIAGRAM\PNG\ACTIVITY\ACTIVITY DIAGRAM MENCETAK LAPORAN BUKU BESAR.drawio.png"/>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44420" cy="3284855"/>
                    </a:xfrm>
                    <a:prstGeom prst="rect">
                      <a:avLst/>
                    </a:prstGeom>
                    <a:noFill/>
                    <a:ln>
                      <a:noFill/>
                    </a:ln>
                  </pic:spPr>
                </pic:pic>
              </a:graphicData>
            </a:graphic>
          </wp:inline>
        </w:drawing>
      </w:r>
    </w:p>
    <w:p w14:paraId="3E0AD2EF" w14:textId="611EB603" w:rsidR="0065233C" w:rsidRDefault="0065233C" w:rsidP="0065233C">
      <w:pPr>
        <w:pStyle w:val="Caption"/>
        <w:rPr>
          <w:lang w:val="id-ID"/>
        </w:rPr>
      </w:pPr>
      <w:bookmarkStart w:id="260" w:name="_Toc105002756"/>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74</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mencetak laporan buku besar</w:t>
      </w:r>
      <w:bookmarkEnd w:id="260"/>
    </w:p>
    <w:p w14:paraId="139FA8CB" w14:textId="77777777" w:rsidR="0032750B" w:rsidRPr="0032750B" w:rsidRDefault="0032750B" w:rsidP="0032750B">
      <w:pPr>
        <w:rPr>
          <w:lang w:val="id-ID"/>
        </w:rPr>
      </w:pPr>
    </w:p>
    <w:p w14:paraId="4C12B4C3" w14:textId="09A51B82" w:rsidR="00880E9F" w:rsidRPr="00880E9F" w:rsidRDefault="003666EB" w:rsidP="000109CC">
      <w:pPr>
        <w:pStyle w:val="Heading5"/>
      </w:pPr>
      <w:r w:rsidRPr="003666EB">
        <w:rPr>
          <w:bCs/>
          <w:i/>
          <w:lang w:val="de-DE"/>
        </w:rPr>
        <w:lastRenderedPageBreak/>
        <w:t xml:space="preserve">Activity Diagram </w:t>
      </w:r>
      <w:r w:rsidRPr="003666EB">
        <w:rPr>
          <w:bCs/>
          <w:lang w:val="id-ID"/>
        </w:rPr>
        <w:t>Melihat Laporan Neraca Saldo</w:t>
      </w:r>
    </w:p>
    <w:p w14:paraId="04AD76E8" w14:textId="0C1C6578" w:rsidR="00880E9F" w:rsidRDefault="0065233C" w:rsidP="004C4AA9">
      <w:pPr>
        <w:pStyle w:val="ParagrifIsi"/>
      </w:pPr>
      <w:r w:rsidRPr="0065233C">
        <w:t>Pada Gambar 3.</w:t>
      </w:r>
      <w:r>
        <w:rPr>
          <w:lang w:val="id-ID"/>
        </w:rPr>
        <w:t xml:space="preserve"> 7</w:t>
      </w:r>
      <w:r w:rsidRPr="0065233C">
        <w:rPr>
          <w:lang w:val="id-ID"/>
        </w:rPr>
        <w:t>5</w:t>
      </w:r>
      <w:r w:rsidRPr="0065233C">
        <w:t xml:space="preserve"> berikut ini adalah </w:t>
      </w:r>
      <w:r w:rsidRPr="0065233C">
        <w:rPr>
          <w:i/>
        </w:rPr>
        <w:t xml:space="preserve">activity diagram </w:t>
      </w:r>
      <w:r w:rsidRPr="0065233C">
        <w:t xml:space="preserve">dari proses </w:t>
      </w:r>
      <w:r w:rsidRPr="0065233C">
        <w:rPr>
          <w:lang w:val="id-ID"/>
        </w:rPr>
        <w:t>melihat laporan neraca saldo yang dilakukan</w:t>
      </w:r>
      <w:r w:rsidRPr="0065233C">
        <w:t xml:space="preserve"> oleh </w:t>
      </w:r>
      <w:r w:rsidRPr="0065233C">
        <w:rPr>
          <w:lang w:val="id-ID"/>
        </w:rPr>
        <w:t xml:space="preserve">pegawai keuangan </w:t>
      </w:r>
      <w:r w:rsidRPr="0065233C">
        <w:t>terhadap sistem yang dibangun.</w:t>
      </w:r>
    </w:p>
    <w:p w14:paraId="2174DD28" w14:textId="6D005C00" w:rsidR="0065233C" w:rsidRDefault="00574B2C" w:rsidP="005C0901">
      <w:pPr>
        <w:pStyle w:val="ParagrifIsi"/>
        <w:jc w:val="center"/>
      </w:pPr>
      <w:r>
        <w:rPr>
          <w:noProof/>
          <w:lang w:val="en-US" w:eastAsia="en-US"/>
        </w:rPr>
        <w:drawing>
          <wp:inline distT="0" distB="0" distL="0" distR="0" wp14:anchorId="41D663E3" wp14:editId="58C2C6EB">
            <wp:extent cx="3205480" cy="3848735"/>
            <wp:effectExtent l="0" t="0" r="0" b="0"/>
            <wp:docPr id="282" name="Picture 282" descr="C:\Users\User\Downloads\ACTIVITY DIAGRAM MELIHAT LAPORAN NERACA SALDO.drawio.png"/>
            <wp:cNvGraphicFramePr/>
            <a:graphic xmlns:a="http://schemas.openxmlformats.org/drawingml/2006/main">
              <a:graphicData uri="http://schemas.openxmlformats.org/drawingml/2006/picture">
                <pic:pic xmlns:pic="http://schemas.openxmlformats.org/drawingml/2006/picture">
                  <pic:nvPicPr>
                    <pic:cNvPr id="282" name="Picture 282" descr="C:\Users\User\Downloads\ACTIVITY DIAGRAM MELIHAT LAPORAN NERACA SALDO.drawio.png"/>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5480" cy="3848735"/>
                    </a:xfrm>
                    <a:prstGeom prst="rect">
                      <a:avLst/>
                    </a:prstGeom>
                    <a:noFill/>
                    <a:ln>
                      <a:noFill/>
                    </a:ln>
                  </pic:spPr>
                </pic:pic>
              </a:graphicData>
            </a:graphic>
          </wp:inline>
        </w:drawing>
      </w:r>
    </w:p>
    <w:p w14:paraId="1C57457F" w14:textId="02B05EAB" w:rsidR="0065233C" w:rsidRPr="00880E9F" w:rsidRDefault="0065233C" w:rsidP="0065233C">
      <w:pPr>
        <w:pStyle w:val="Caption"/>
      </w:pPr>
      <w:bookmarkStart w:id="261" w:name="_Toc105002757"/>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75</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melihat laporan neraca saldo</w:t>
      </w:r>
      <w:bookmarkEnd w:id="261"/>
    </w:p>
    <w:p w14:paraId="0DB76280" w14:textId="6B4D1E28" w:rsidR="00880E9F" w:rsidRPr="00880E9F" w:rsidRDefault="003666EB" w:rsidP="000109CC">
      <w:pPr>
        <w:pStyle w:val="Heading5"/>
      </w:pPr>
      <w:r w:rsidRPr="003666EB">
        <w:rPr>
          <w:bCs/>
          <w:i/>
          <w:lang w:val="de-DE"/>
        </w:rPr>
        <w:t xml:space="preserve">Activity Diagram </w:t>
      </w:r>
      <w:r w:rsidRPr="003666EB">
        <w:rPr>
          <w:bCs/>
          <w:lang w:val="id-ID"/>
        </w:rPr>
        <w:t>Mencetak Laporan Neraca Saldo</w:t>
      </w:r>
    </w:p>
    <w:p w14:paraId="4F4A6F2A" w14:textId="26730922" w:rsidR="00880E9F" w:rsidRDefault="0065233C" w:rsidP="004C4AA9">
      <w:pPr>
        <w:pStyle w:val="ParagrifIsi"/>
      </w:pPr>
      <w:r w:rsidRPr="0065233C">
        <w:t>Pada Gambar 3.</w:t>
      </w:r>
      <w:r>
        <w:rPr>
          <w:lang w:val="id-ID"/>
        </w:rPr>
        <w:t xml:space="preserve"> 76</w:t>
      </w:r>
      <w:r w:rsidRPr="0065233C">
        <w:t xml:space="preserve"> berikut ini adalah </w:t>
      </w:r>
      <w:r w:rsidRPr="0065233C">
        <w:rPr>
          <w:i/>
        </w:rPr>
        <w:t xml:space="preserve">activity diagram </w:t>
      </w:r>
      <w:r w:rsidRPr="0065233C">
        <w:t xml:space="preserve">dari proses </w:t>
      </w:r>
      <w:r w:rsidRPr="0065233C">
        <w:rPr>
          <w:lang w:val="id-ID"/>
        </w:rPr>
        <w:t>mencetak laporan neraca saldo yang dilakukan</w:t>
      </w:r>
      <w:r w:rsidRPr="0065233C">
        <w:t xml:space="preserve"> oleh </w:t>
      </w:r>
      <w:r w:rsidRPr="0065233C">
        <w:rPr>
          <w:lang w:val="id-ID"/>
        </w:rPr>
        <w:t xml:space="preserve">pegawai keuangan </w:t>
      </w:r>
      <w:r w:rsidRPr="0065233C">
        <w:t>terhadap sistem yang dibangun</w:t>
      </w:r>
      <w:r w:rsidR="00880E9F" w:rsidRPr="00880E9F">
        <w:t>.</w:t>
      </w:r>
    </w:p>
    <w:p w14:paraId="6F1B1F34" w14:textId="77777777" w:rsidR="0032750B" w:rsidRDefault="0032750B" w:rsidP="004C4AA9">
      <w:pPr>
        <w:pStyle w:val="ParagrifIsi"/>
      </w:pPr>
    </w:p>
    <w:p w14:paraId="7E88F537" w14:textId="77777777" w:rsidR="0032750B" w:rsidRDefault="0032750B" w:rsidP="004C4AA9">
      <w:pPr>
        <w:pStyle w:val="ParagrifIsi"/>
      </w:pPr>
    </w:p>
    <w:p w14:paraId="67342B66" w14:textId="77777777" w:rsidR="0032750B" w:rsidRDefault="0032750B" w:rsidP="004C4AA9">
      <w:pPr>
        <w:pStyle w:val="ParagrifIsi"/>
      </w:pPr>
    </w:p>
    <w:p w14:paraId="5771E1F6" w14:textId="77777777" w:rsidR="0032750B" w:rsidRDefault="0032750B" w:rsidP="004C4AA9">
      <w:pPr>
        <w:pStyle w:val="ParagrifIsi"/>
      </w:pPr>
    </w:p>
    <w:p w14:paraId="7ADFE3E0" w14:textId="77777777" w:rsidR="0032750B" w:rsidRDefault="0032750B" w:rsidP="004C4AA9">
      <w:pPr>
        <w:pStyle w:val="ParagrifIsi"/>
      </w:pPr>
    </w:p>
    <w:p w14:paraId="3EEA22C6" w14:textId="4E1F1F35" w:rsidR="0065233C" w:rsidRDefault="00574B2C" w:rsidP="005C0901">
      <w:pPr>
        <w:pStyle w:val="ParagrifIsi"/>
        <w:jc w:val="center"/>
      </w:pPr>
      <w:r>
        <w:rPr>
          <w:noProof/>
          <w:lang w:val="en-US" w:eastAsia="en-US"/>
        </w:rPr>
        <w:lastRenderedPageBreak/>
        <w:drawing>
          <wp:inline distT="0" distB="0" distL="0" distR="0" wp14:anchorId="1AFD0D92" wp14:editId="78FE614B">
            <wp:extent cx="2329180" cy="3263900"/>
            <wp:effectExtent l="0" t="0" r="0" b="0"/>
            <wp:docPr id="283" name="Picture 283" descr="D:\F\Kuliah\TUGAS AKHIR\TA2\PUNYA FARIS\DIAGRAM\PNG\ACTIVITY\ACTIVITY DIAGRAM MENCETAK LAPORAN NERACA SALDO.drawio.png"/>
            <wp:cNvGraphicFramePr/>
            <a:graphic xmlns:a="http://schemas.openxmlformats.org/drawingml/2006/main">
              <a:graphicData uri="http://schemas.openxmlformats.org/drawingml/2006/picture">
                <pic:pic xmlns:pic="http://schemas.openxmlformats.org/drawingml/2006/picture">
                  <pic:nvPicPr>
                    <pic:cNvPr id="283" name="Picture 283" descr="D:\F\Kuliah\TUGAS AKHIR\TA2\PUNYA FARIS\DIAGRAM\PNG\ACTIVITY\ACTIVITY DIAGRAM MENCETAK LAPORAN NERACA SALDO.drawio.png"/>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9180" cy="3263900"/>
                    </a:xfrm>
                    <a:prstGeom prst="rect">
                      <a:avLst/>
                    </a:prstGeom>
                    <a:noFill/>
                    <a:ln>
                      <a:noFill/>
                    </a:ln>
                  </pic:spPr>
                </pic:pic>
              </a:graphicData>
            </a:graphic>
          </wp:inline>
        </w:drawing>
      </w:r>
    </w:p>
    <w:p w14:paraId="263221C3" w14:textId="7FACE4B8" w:rsidR="0065233C" w:rsidRPr="00880E9F" w:rsidRDefault="0065233C" w:rsidP="0065233C">
      <w:pPr>
        <w:pStyle w:val="Caption"/>
      </w:pPr>
      <w:bookmarkStart w:id="262" w:name="_Toc105002758"/>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76</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mencetak laporan neraca saldo</w:t>
      </w:r>
      <w:bookmarkEnd w:id="262"/>
    </w:p>
    <w:p w14:paraId="75976D9B" w14:textId="31C6D5E1" w:rsidR="00880E9F" w:rsidRPr="00880E9F" w:rsidRDefault="007B236C" w:rsidP="000109CC">
      <w:pPr>
        <w:pStyle w:val="Heading5"/>
      </w:pPr>
      <w:r w:rsidRPr="007B236C">
        <w:rPr>
          <w:bCs/>
          <w:i/>
          <w:lang w:val="de-DE"/>
        </w:rPr>
        <w:t xml:space="preserve">Activity Diagram </w:t>
      </w:r>
      <w:r w:rsidRPr="007B236C">
        <w:rPr>
          <w:bCs/>
          <w:lang w:val="id-ID"/>
        </w:rPr>
        <w:t>Melihat Laporan Laba Rugi</w:t>
      </w:r>
    </w:p>
    <w:p w14:paraId="4D54BADC" w14:textId="506BEDF2" w:rsidR="00880E9F" w:rsidRDefault="0065233C" w:rsidP="004C4AA9">
      <w:pPr>
        <w:pStyle w:val="ParagrifIsi"/>
      </w:pPr>
      <w:r w:rsidRPr="0065233C">
        <w:t>Pada Gambar 3.</w:t>
      </w:r>
      <w:r>
        <w:rPr>
          <w:lang w:val="id-ID"/>
        </w:rPr>
        <w:t xml:space="preserve"> 77</w:t>
      </w:r>
      <w:r w:rsidRPr="0065233C">
        <w:t xml:space="preserve"> berikut ini adalah </w:t>
      </w:r>
      <w:r w:rsidRPr="0065233C">
        <w:rPr>
          <w:i/>
        </w:rPr>
        <w:t xml:space="preserve">activity diagram </w:t>
      </w:r>
      <w:r w:rsidRPr="0065233C">
        <w:t xml:space="preserve">dari proses </w:t>
      </w:r>
      <w:r w:rsidRPr="0065233C">
        <w:rPr>
          <w:lang w:val="id-ID"/>
        </w:rPr>
        <w:t>melihat laporan laba rugi yang dilakukan</w:t>
      </w:r>
      <w:r w:rsidRPr="0065233C">
        <w:t xml:space="preserve"> oleh </w:t>
      </w:r>
      <w:r w:rsidRPr="0065233C">
        <w:rPr>
          <w:lang w:val="id-ID"/>
        </w:rPr>
        <w:t xml:space="preserve">pegawai keuangan </w:t>
      </w:r>
      <w:r w:rsidRPr="0065233C">
        <w:t>terhadap sistem yang dibangun</w:t>
      </w:r>
      <w:r w:rsidR="00880E9F" w:rsidRPr="00880E9F">
        <w:t>.</w:t>
      </w:r>
    </w:p>
    <w:p w14:paraId="1362A4AD" w14:textId="0BDFB1A8" w:rsidR="0065233C" w:rsidRDefault="00574B2C" w:rsidP="005C0901">
      <w:pPr>
        <w:pStyle w:val="ParagrifIsi"/>
        <w:jc w:val="center"/>
      </w:pPr>
      <w:r>
        <w:rPr>
          <w:noProof/>
          <w:lang w:val="en-US" w:eastAsia="en-US"/>
        </w:rPr>
        <w:drawing>
          <wp:inline distT="0" distB="0" distL="0" distR="0" wp14:anchorId="1FAF1EC0" wp14:editId="1C3B5F61">
            <wp:extent cx="2319655" cy="2785110"/>
            <wp:effectExtent l="0" t="0" r="4445" b="0"/>
            <wp:docPr id="287" name="Picture 287" descr="D:\F\Kuliah\TUGAS AKHIR\TA2\PUNYA FARIS\DIAGRAM\PNG\ACTIVITY\ACTIVITY DIAGRAM MELIHAT LAPORAN LABA RUGI.drawio.png"/>
            <wp:cNvGraphicFramePr/>
            <a:graphic xmlns:a="http://schemas.openxmlformats.org/drawingml/2006/main">
              <a:graphicData uri="http://schemas.openxmlformats.org/drawingml/2006/picture">
                <pic:pic xmlns:pic="http://schemas.openxmlformats.org/drawingml/2006/picture">
                  <pic:nvPicPr>
                    <pic:cNvPr id="287" name="Picture 287" descr="D:\F\Kuliah\TUGAS AKHIR\TA2\PUNYA FARIS\DIAGRAM\PNG\ACTIVITY\ACTIVITY DIAGRAM MELIHAT LAPORAN LABA RUGI.drawio.png"/>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19655" cy="2785110"/>
                    </a:xfrm>
                    <a:prstGeom prst="rect">
                      <a:avLst/>
                    </a:prstGeom>
                    <a:noFill/>
                    <a:ln>
                      <a:noFill/>
                    </a:ln>
                  </pic:spPr>
                </pic:pic>
              </a:graphicData>
            </a:graphic>
          </wp:inline>
        </w:drawing>
      </w:r>
    </w:p>
    <w:p w14:paraId="57943D46" w14:textId="2D194C44" w:rsidR="0065233C" w:rsidRDefault="0065233C" w:rsidP="0065233C">
      <w:pPr>
        <w:pStyle w:val="Caption"/>
        <w:rPr>
          <w:lang w:val="id-ID"/>
        </w:rPr>
      </w:pPr>
      <w:bookmarkStart w:id="263" w:name="_Toc105002759"/>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77</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melihat laporan laba rugi</w:t>
      </w:r>
      <w:bookmarkEnd w:id="263"/>
    </w:p>
    <w:p w14:paraId="053ECF97" w14:textId="77777777" w:rsidR="0032750B" w:rsidRPr="0032750B" w:rsidRDefault="0032750B" w:rsidP="0032750B">
      <w:pPr>
        <w:rPr>
          <w:lang w:val="id-ID"/>
        </w:rPr>
      </w:pPr>
    </w:p>
    <w:p w14:paraId="469164F6" w14:textId="24CB0D11" w:rsidR="00880E9F" w:rsidRPr="00880E9F" w:rsidRDefault="007B236C" w:rsidP="000109CC">
      <w:pPr>
        <w:pStyle w:val="Heading5"/>
      </w:pPr>
      <w:r w:rsidRPr="007B236C">
        <w:rPr>
          <w:bCs/>
          <w:i/>
          <w:lang w:val="de-DE"/>
        </w:rPr>
        <w:lastRenderedPageBreak/>
        <w:t xml:space="preserve">Activity Diagram </w:t>
      </w:r>
      <w:r w:rsidRPr="007B236C">
        <w:rPr>
          <w:bCs/>
          <w:lang w:val="id-ID"/>
        </w:rPr>
        <w:t>Mencetak Laporan Laba Rugi</w:t>
      </w:r>
    </w:p>
    <w:p w14:paraId="52DAFF71" w14:textId="78DB0F99" w:rsidR="00880E9F" w:rsidRDefault="0065233C" w:rsidP="004C4AA9">
      <w:pPr>
        <w:pStyle w:val="ParagrifIsi"/>
      </w:pPr>
      <w:r w:rsidRPr="0065233C">
        <w:t>Pada Gambar 3.</w:t>
      </w:r>
      <w:r>
        <w:rPr>
          <w:lang w:val="id-ID"/>
        </w:rPr>
        <w:t xml:space="preserve"> 78</w:t>
      </w:r>
      <w:r w:rsidRPr="0065233C">
        <w:t xml:space="preserve"> berikut ini adalah </w:t>
      </w:r>
      <w:r w:rsidRPr="0065233C">
        <w:rPr>
          <w:i/>
        </w:rPr>
        <w:t xml:space="preserve">activity diagram </w:t>
      </w:r>
      <w:r w:rsidRPr="0065233C">
        <w:t xml:space="preserve">dari proses </w:t>
      </w:r>
      <w:r w:rsidRPr="0065233C">
        <w:rPr>
          <w:lang w:val="id-ID"/>
        </w:rPr>
        <w:t>mencetak laporan laba rugi yang dilakukan</w:t>
      </w:r>
      <w:r w:rsidRPr="0065233C">
        <w:t xml:space="preserve"> oleh </w:t>
      </w:r>
      <w:r w:rsidRPr="0065233C">
        <w:rPr>
          <w:lang w:val="id-ID"/>
        </w:rPr>
        <w:t xml:space="preserve">pegawai keuangan </w:t>
      </w:r>
      <w:r w:rsidRPr="0065233C">
        <w:t>terhadap sistem yang dibangun</w:t>
      </w:r>
      <w:r w:rsidR="00880E9F" w:rsidRPr="00880E9F">
        <w:t>.</w:t>
      </w:r>
    </w:p>
    <w:p w14:paraId="3F82DBF2" w14:textId="524A00B8" w:rsidR="0065233C" w:rsidRDefault="00574B2C" w:rsidP="005C0901">
      <w:pPr>
        <w:pStyle w:val="ParagrifIsi"/>
        <w:jc w:val="center"/>
      </w:pPr>
      <w:r>
        <w:rPr>
          <w:noProof/>
          <w:lang w:val="en-US" w:eastAsia="en-US"/>
        </w:rPr>
        <w:drawing>
          <wp:inline distT="0" distB="0" distL="0" distR="0" wp14:anchorId="7C0A7928" wp14:editId="38D6E1AD">
            <wp:extent cx="3202305" cy="4486910"/>
            <wp:effectExtent l="0" t="0" r="0" b="8890"/>
            <wp:docPr id="289" name="Picture 289" descr="D:\F\Kuliah\TUGAS AKHIR\TA2\PUNYA FARIS\DIAGRAM\PNG\ACTIVITY\ACTIVITY DIAGRAM MENCETAK LAPORAN LABA RUGI.drawio.png"/>
            <wp:cNvGraphicFramePr/>
            <a:graphic xmlns:a="http://schemas.openxmlformats.org/drawingml/2006/main">
              <a:graphicData uri="http://schemas.openxmlformats.org/drawingml/2006/picture">
                <pic:pic xmlns:pic="http://schemas.openxmlformats.org/drawingml/2006/picture">
                  <pic:nvPicPr>
                    <pic:cNvPr id="289" name="Picture 289" descr="D:\F\Kuliah\TUGAS AKHIR\TA2\PUNYA FARIS\DIAGRAM\PNG\ACTIVITY\ACTIVITY DIAGRAM MENCETAK LAPORAN LABA RUGI.drawio.png"/>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2305" cy="4486910"/>
                    </a:xfrm>
                    <a:prstGeom prst="rect">
                      <a:avLst/>
                    </a:prstGeom>
                    <a:noFill/>
                    <a:ln>
                      <a:noFill/>
                    </a:ln>
                  </pic:spPr>
                </pic:pic>
              </a:graphicData>
            </a:graphic>
          </wp:inline>
        </w:drawing>
      </w:r>
    </w:p>
    <w:p w14:paraId="06F2472A" w14:textId="144928EE" w:rsidR="0065233C" w:rsidRPr="00880E9F" w:rsidRDefault="0065233C" w:rsidP="0065233C">
      <w:pPr>
        <w:pStyle w:val="Caption"/>
      </w:pPr>
      <w:bookmarkStart w:id="264" w:name="_Toc105002760"/>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78</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mencetak laporan laba rugi</w:t>
      </w:r>
      <w:bookmarkEnd w:id="264"/>
    </w:p>
    <w:p w14:paraId="3686763B" w14:textId="04F1BC35" w:rsidR="00880E9F" w:rsidRPr="00880E9F" w:rsidRDefault="007B236C" w:rsidP="000109CC">
      <w:pPr>
        <w:pStyle w:val="Heading5"/>
      </w:pPr>
      <w:r w:rsidRPr="007B236C">
        <w:rPr>
          <w:bCs/>
          <w:i/>
          <w:lang w:val="de-DE"/>
        </w:rPr>
        <w:t xml:space="preserve">Activity Diagram </w:t>
      </w:r>
      <w:r w:rsidRPr="007B236C">
        <w:rPr>
          <w:bCs/>
          <w:lang w:val="id-ID"/>
        </w:rPr>
        <w:t>Melihat Laporan Neraca</w:t>
      </w:r>
    </w:p>
    <w:p w14:paraId="5F7289A7" w14:textId="57FB3EC4" w:rsidR="00880E9F" w:rsidRDefault="0065233C" w:rsidP="004C4AA9">
      <w:pPr>
        <w:pStyle w:val="ParagrifIsi"/>
      </w:pPr>
      <w:r w:rsidRPr="0065233C">
        <w:t>Pada Gambar 3.</w:t>
      </w:r>
      <w:r>
        <w:rPr>
          <w:lang w:val="id-ID"/>
        </w:rPr>
        <w:t xml:space="preserve"> 79</w:t>
      </w:r>
      <w:r w:rsidRPr="0065233C">
        <w:t xml:space="preserve"> berikut ini adalah </w:t>
      </w:r>
      <w:r w:rsidRPr="0065233C">
        <w:rPr>
          <w:i/>
        </w:rPr>
        <w:t xml:space="preserve">activity diagram </w:t>
      </w:r>
      <w:r w:rsidRPr="0065233C">
        <w:t xml:space="preserve">dari proses </w:t>
      </w:r>
      <w:r w:rsidRPr="0065233C">
        <w:rPr>
          <w:lang w:val="id-ID"/>
        </w:rPr>
        <w:t>melihat laporan neraca yang dilakukan</w:t>
      </w:r>
      <w:r w:rsidRPr="0065233C">
        <w:t xml:space="preserve"> oleh </w:t>
      </w:r>
      <w:r w:rsidRPr="0065233C">
        <w:rPr>
          <w:lang w:val="id-ID"/>
        </w:rPr>
        <w:t xml:space="preserve">pegawai keuangan </w:t>
      </w:r>
      <w:r w:rsidRPr="0065233C">
        <w:t>terhadap sistem yang dibangun</w:t>
      </w:r>
      <w:r w:rsidR="00880E9F" w:rsidRPr="00880E9F">
        <w:t>.</w:t>
      </w:r>
    </w:p>
    <w:p w14:paraId="55AE7E0A" w14:textId="77777777" w:rsidR="0032750B" w:rsidRDefault="0032750B" w:rsidP="004C4AA9">
      <w:pPr>
        <w:pStyle w:val="ParagrifIsi"/>
      </w:pPr>
    </w:p>
    <w:p w14:paraId="22262997" w14:textId="77777777" w:rsidR="0032750B" w:rsidRDefault="0032750B" w:rsidP="004C4AA9">
      <w:pPr>
        <w:pStyle w:val="ParagrifIsi"/>
      </w:pPr>
    </w:p>
    <w:p w14:paraId="4A686F1E" w14:textId="77777777" w:rsidR="0032750B" w:rsidRDefault="0032750B" w:rsidP="004C4AA9">
      <w:pPr>
        <w:pStyle w:val="ParagrifIsi"/>
      </w:pPr>
    </w:p>
    <w:p w14:paraId="6B6E544C" w14:textId="01C93633" w:rsidR="0065233C" w:rsidRDefault="00574B2C" w:rsidP="005C0901">
      <w:pPr>
        <w:pStyle w:val="ParagrifIsi"/>
        <w:jc w:val="center"/>
      </w:pPr>
      <w:r>
        <w:rPr>
          <w:noProof/>
          <w:lang w:val="en-US" w:eastAsia="en-US"/>
        </w:rPr>
        <w:lastRenderedPageBreak/>
        <w:drawing>
          <wp:inline distT="0" distB="0" distL="0" distR="0" wp14:anchorId="1F30E5AC" wp14:editId="31E7B23B">
            <wp:extent cx="2306955" cy="2769870"/>
            <wp:effectExtent l="0" t="0" r="0" b="0"/>
            <wp:docPr id="291" name="Picture 291" descr="D:\F\Kuliah\TUGAS AKHIR\TA2\PUNYA FARIS\DIAGRAM\PNG\ACTIVITY\ACTIVITY DIAGRAM MELIHAT LAPORAN NERACA.drawio.png"/>
            <wp:cNvGraphicFramePr/>
            <a:graphic xmlns:a="http://schemas.openxmlformats.org/drawingml/2006/main">
              <a:graphicData uri="http://schemas.openxmlformats.org/drawingml/2006/picture">
                <pic:pic xmlns:pic="http://schemas.openxmlformats.org/drawingml/2006/picture">
                  <pic:nvPicPr>
                    <pic:cNvPr id="291" name="Picture 291" descr="D:\F\Kuliah\TUGAS AKHIR\TA2\PUNYA FARIS\DIAGRAM\PNG\ACTIVITY\ACTIVITY DIAGRAM MELIHAT LAPORAN NERACA.drawio.png"/>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06955" cy="2769870"/>
                    </a:xfrm>
                    <a:prstGeom prst="rect">
                      <a:avLst/>
                    </a:prstGeom>
                    <a:noFill/>
                    <a:ln>
                      <a:noFill/>
                    </a:ln>
                  </pic:spPr>
                </pic:pic>
              </a:graphicData>
            </a:graphic>
          </wp:inline>
        </w:drawing>
      </w:r>
    </w:p>
    <w:p w14:paraId="30613AC7" w14:textId="77F3E6DE" w:rsidR="0065233C" w:rsidRPr="00880E9F" w:rsidRDefault="0065233C" w:rsidP="0065233C">
      <w:pPr>
        <w:pStyle w:val="Caption"/>
      </w:pPr>
      <w:bookmarkStart w:id="265" w:name="_Toc105002761"/>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79</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melihat laporan neraca</w:t>
      </w:r>
      <w:bookmarkEnd w:id="265"/>
    </w:p>
    <w:p w14:paraId="4817ABCD" w14:textId="3DB31479" w:rsidR="00880E9F" w:rsidRPr="00880E9F" w:rsidRDefault="007B236C" w:rsidP="000109CC">
      <w:pPr>
        <w:pStyle w:val="Heading5"/>
      </w:pPr>
      <w:r w:rsidRPr="007B236C">
        <w:rPr>
          <w:bCs/>
          <w:i/>
          <w:lang w:val="de-DE"/>
        </w:rPr>
        <w:t xml:space="preserve">Activity Diagram </w:t>
      </w:r>
      <w:r w:rsidRPr="007B236C">
        <w:rPr>
          <w:bCs/>
          <w:lang w:val="id-ID"/>
        </w:rPr>
        <w:t>Mencetak Laporan Neraca</w:t>
      </w:r>
    </w:p>
    <w:p w14:paraId="4F26B309" w14:textId="3AD1DC0F" w:rsidR="00880E9F" w:rsidRDefault="0065233C" w:rsidP="004C4AA9">
      <w:pPr>
        <w:pStyle w:val="ParagrifIsi"/>
      </w:pPr>
      <w:r w:rsidRPr="0065233C">
        <w:t>Pada Gambar 3.</w:t>
      </w:r>
      <w:r>
        <w:rPr>
          <w:lang w:val="id-ID"/>
        </w:rPr>
        <w:t xml:space="preserve"> 80</w:t>
      </w:r>
      <w:r w:rsidRPr="0065233C">
        <w:t xml:space="preserve"> berikut ini adalah </w:t>
      </w:r>
      <w:r w:rsidRPr="0065233C">
        <w:rPr>
          <w:i/>
        </w:rPr>
        <w:t xml:space="preserve">activity diagram </w:t>
      </w:r>
      <w:r w:rsidRPr="0065233C">
        <w:t xml:space="preserve">dari proses </w:t>
      </w:r>
      <w:r w:rsidRPr="0065233C">
        <w:rPr>
          <w:lang w:val="id-ID"/>
        </w:rPr>
        <w:t>mencetak laporan neraca yang dilakukan</w:t>
      </w:r>
      <w:r w:rsidRPr="0065233C">
        <w:t xml:space="preserve"> oleh </w:t>
      </w:r>
      <w:r w:rsidRPr="0065233C">
        <w:rPr>
          <w:lang w:val="id-ID"/>
        </w:rPr>
        <w:t xml:space="preserve">pegawai keuangan </w:t>
      </w:r>
      <w:r w:rsidRPr="0065233C">
        <w:t>terhadap sistem yang dibangun</w:t>
      </w:r>
      <w:r w:rsidR="00880E9F" w:rsidRPr="00880E9F">
        <w:t>.</w:t>
      </w:r>
    </w:p>
    <w:p w14:paraId="7D378F84" w14:textId="15A7A5AE" w:rsidR="0065233C" w:rsidRDefault="00574B2C" w:rsidP="005C0901">
      <w:pPr>
        <w:pStyle w:val="ParagrifIsi"/>
        <w:jc w:val="center"/>
      </w:pPr>
      <w:r>
        <w:rPr>
          <w:noProof/>
          <w:lang w:val="en-US" w:eastAsia="en-US"/>
        </w:rPr>
        <w:drawing>
          <wp:inline distT="0" distB="0" distL="0" distR="0" wp14:anchorId="5B8BD249" wp14:editId="1E0F1EB3">
            <wp:extent cx="2344420" cy="3284855"/>
            <wp:effectExtent l="0" t="0" r="0" b="0"/>
            <wp:docPr id="293" name="Picture 293" descr="D:\F\Kuliah\TUGAS AKHIR\TA2\PUNYA FARIS\DIAGRAM\PNG\ACTIVITY\ACTIVITY DIAGRAM MENCETAK LAPORAN NERACA.drawio.png"/>
            <wp:cNvGraphicFramePr/>
            <a:graphic xmlns:a="http://schemas.openxmlformats.org/drawingml/2006/main">
              <a:graphicData uri="http://schemas.openxmlformats.org/drawingml/2006/picture">
                <pic:pic xmlns:pic="http://schemas.openxmlformats.org/drawingml/2006/picture">
                  <pic:nvPicPr>
                    <pic:cNvPr id="293" name="Picture 293" descr="D:\F\Kuliah\TUGAS AKHIR\TA2\PUNYA FARIS\DIAGRAM\PNG\ACTIVITY\ACTIVITY DIAGRAM MENCETAK LAPORAN NERACA.drawio.png"/>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44420" cy="3284855"/>
                    </a:xfrm>
                    <a:prstGeom prst="rect">
                      <a:avLst/>
                    </a:prstGeom>
                    <a:noFill/>
                    <a:ln>
                      <a:noFill/>
                    </a:ln>
                  </pic:spPr>
                </pic:pic>
              </a:graphicData>
            </a:graphic>
          </wp:inline>
        </w:drawing>
      </w:r>
    </w:p>
    <w:p w14:paraId="1FF40F7B" w14:textId="0F8FEBB6" w:rsidR="0065233C" w:rsidRDefault="0065233C" w:rsidP="0065233C">
      <w:pPr>
        <w:pStyle w:val="Caption"/>
        <w:rPr>
          <w:lang w:val="id-ID"/>
        </w:rPr>
      </w:pPr>
      <w:bookmarkStart w:id="266" w:name="_Toc105002762"/>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80</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mencetak laporan neraca</w:t>
      </w:r>
      <w:bookmarkEnd w:id="266"/>
    </w:p>
    <w:p w14:paraId="5A8F424C" w14:textId="77777777" w:rsidR="0032750B" w:rsidRPr="0032750B" w:rsidRDefault="0032750B" w:rsidP="0032750B">
      <w:pPr>
        <w:rPr>
          <w:lang w:val="id-ID"/>
        </w:rPr>
      </w:pPr>
    </w:p>
    <w:p w14:paraId="1AAF38C3" w14:textId="6984CFDD" w:rsidR="00880E9F" w:rsidRPr="00880E9F" w:rsidRDefault="007B236C" w:rsidP="000109CC">
      <w:pPr>
        <w:pStyle w:val="Heading5"/>
      </w:pPr>
      <w:r w:rsidRPr="007B236C">
        <w:rPr>
          <w:bCs/>
          <w:i/>
          <w:lang w:val="de-DE"/>
        </w:rPr>
        <w:lastRenderedPageBreak/>
        <w:t xml:space="preserve">Activity Diagram </w:t>
      </w:r>
      <w:r w:rsidRPr="007B236C">
        <w:rPr>
          <w:bCs/>
          <w:lang w:val="id-ID"/>
        </w:rPr>
        <w:t>Mengontrol Data Akun</w:t>
      </w:r>
    </w:p>
    <w:p w14:paraId="4F21582C" w14:textId="4B726655" w:rsidR="00880E9F" w:rsidRDefault="0065233C" w:rsidP="004C4AA9">
      <w:pPr>
        <w:pStyle w:val="ParagrifIsi"/>
      </w:pPr>
      <w:r w:rsidRPr="0065233C">
        <w:t>Pada Gambar 3.</w:t>
      </w:r>
      <w:r>
        <w:rPr>
          <w:lang w:val="id-ID"/>
        </w:rPr>
        <w:t xml:space="preserve"> 81</w:t>
      </w:r>
      <w:r w:rsidRPr="0065233C">
        <w:t xml:space="preserve"> berikut ini adalah </w:t>
      </w:r>
      <w:r w:rsidRPr="0065233C">
        <w:rPr>
          <w:i/>
        </w:rPr>
        <w:t xml:space="preserve">activity diagram </w:t>
      </w:r>
      <w:r w:rsidRPr="0065233C">
        <w:t xml:space="preserve">dari proses </w:t>
      </w:r>
      <w:r w:rsidRPr="0065233C">
        <w:rPr>
          <w:lang w:val="id-ID"/>
        </w:rPr>
        <w:t>mengontrol data akun yang dilakukan</w:t>
      </w:r>
      <w:r w:rsidRPr="0065233C">
        <w:t xml:space="preserve"> oleh </w:t>
      </w:r>
      <w:r w:rsidRPr="0065233C">
        <w:rPr>
          <w:lang w:val="id-ID"/>
        </w:rPr>
        <w:t xml:space="preserve">kasir dan pegawai keuangan </w:t>
      </w:r>
      <w:r w:rsidRPr="0065233C">
        <w:t>terhadap sistem yang dibangun</w:t>
      </w:r>
      <w:r w:rsidR="00880E9F" w:rsidRPr="00880E9F">
        <w:t>.</w:t>
      </w:r>
    </w:p>
    <w:p w14:paraId="5CEDAB06" w14:textId="040D4D71" w:rsidR="0065233C" w:rsidRDefault="00574B2C" w:rsidP="005C0901">
      <w:pPr>
        <w:pStyle w:val="ParagrifIsi"/>
        <w:jc w:val="center"/>
      </w:pPr>
      <w:r>
        <w:rPr>
          <w:noProof/>
          <w:lang w:val="en-US" w:eastAsia="en-US"/>
        </w:rPr>
        <w:drawing>
          <wp:inline distT="0" distB="0" distL="0" distR="0" wp14:anchorId="0D60A7AB" wp14:editId="27CAF3B3">
            <wp:extent cx="4314825" cy="5353050"/>
            <wp:effectExtent l="0" t="0" r="9525" b="0"/>
            <wp:docPr id="302" name="Picture 302" descr="D:\F\Kuliah\TUGAS AKHIR\TA2\PUNYA FARIS\DIAGRAM\PNG\ACTIVITY\ACTIVITY DIAGRAM MENGONTROL DATA AKUN.drawio.png"/>
            <wp:cNvGraphicFramePr/>
            <a:graphic xmlns:a="http://schemas.openxmlformats.org/drawingml/2006/main">
              <a:graphicData uri="http://schemas.openxmlformats.org/drawingml/2006/picture">
                <pic:pic xmlns:pic="http://schemas.openxmlformats.org/drawingml/2006/picture">
                  <pic:nvPicPr>
                    <pic:cNvPr id="302" name="Picture 302" descr="D:\F\Kuliah\TUGAS AKHIR\TA2\PUNYA FARIS\DIAGRAM\PNG\ACTIVITY\ACTIVITY DIAGRAM MENGONTROL DATA AKUN.drawio.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4825" cy="5353050"/>
                    </a:xfrm>
                    <a:prstGeom prst="rect">
                      <a:avLst/>
                    </a:prstGeom>
                    <a:noFill/>
                    <a:ln>
                      <a:noFill/>
                    </a:ln>
                  </pic:spPr>
                </pic:pic>
              </a:graphicData>
            </a:graphic>
          </wp:inline>
        </w:drawing>
      </w:r>
    </w:p>
    <w:p w14:paraId="7ECCB772" w14:textId="49D2DCBE" w:rsidR="0065233C" w:rsidRDefault="0065233C" w:rsidP="0065233C">
      <w:pPr>
        <w:pStyle w:val="Caption"/>
        <w:rPr>
          <w:lang w:val="id-ID"/>
        </w:rPr>
      </w:pPr>
      <w:bookmarkStart w:id="267" w:name="_Toc105002763"/>
      <w:r w:rsidRPr="0065233C">
        <w:rPr>
          <w:b/>
        </w:rPr>
        <w:t xml:space="preserve">Gambar 3. </w:t>
      </w:r>
      <w:r w:rsidRPr="0065233C">
        <w:rPr>
          <w:b/>
        </w:rPr>
        <w:fldChar w:fldCharType="begin"/>
      </w:r>
      <w:r w:rsidRPr="0065233C">
        <w:rPr>
          <w:b/>
        </w:rPr>
        <w:instrText xml:space="preserve"> SEQ Gambar_3. \* ARABIC </w:instrText>
      </w:r>
      <w:r w:rsidRPr="0065233C">
        <w:rPr>
          <w:b/>
        </w:rPr>
        <w:fldChar w:fldCharType="separate"/>
      </w:r>
      <w:r w:rsidR="00C072AF">
        <w:rPr>
          <w:b/>
          <w:noProof/>
        </w:rPr>
        <w:t>81</w:t>
      </w:r>
      <w:r w:rsidRPr="0065233C">
        <w:rPr>
          <w:b/>
        </w:rPr>
        <w:fldChar w:fldCharType="end"/>
      </w:r>
      <w:r w:rsidRPr="0065233C">
        <w:rPr>
          <w:i/>
          <w:iCs w:val="0"/>
          <w:color w:val="000000"/>
          <w:szCs w:val="24"/>
        </w:rPr>
        <w:t xml:space="preserve"> </w:t>
      </w:r>
      <w:r w:rsidRPr="0065233C">
        <w:rPr>
          <w:i/>
        </w:rPr>
        <w:t>Activity diagram</w:t>
      </w:r>
      <w:r w:rsidRPr="0065233C">
        <w:t xml:space="preserve"> </w:t>
      </w:r>
      <w:r w:rsidRPr="0065233C">
        <w:rPr>
          <w:lang w:val="id-ID"/>
        </w:rPr>
        <w:t>mengontrol data akun</w:t>
      </w:r>
      <w:bookmarkEnd w:id="267"/>
    </w:p>
    <w:p w14:paraId="62067583" w14:textId="77777777" w:rsidR="001553DE" w:rsidRDefault="001553DE" w:rsidP="0032750B">
      <w:pPr>
        <w:rPr>
          <w:lang w:val="id-ID"/>
        </w:rPr>
      </w:pPr>
    </w:p>
    <w:p w14:paraId="2FF3EE06" w14:textId="77777777" w:rsidR="001553DE" w:rsidRDefault="001553DE" w:rsidP="0032750B">
      <w:pPr>
        <w:rPr>
          <w:lang w:val="id-ID"/>
        </w:rPr>
      </w:pPr>
    </w:p>
    <w:p w14:paraId="432FFF1F" w14:textId="77777777" w:rsidR="001553DE" w:rsidRDefault="001553DE" w:rsidP="0032750B">
      <w:pPr>
        <w:rPr>
          <w:lang w:val="id-ID"/>
        </w:rPr>
      </w:pPr>
    </w:p>
    <w:p w14:paraId="235B1A29" w14:textId="77777777" w:rsidR="001553DE" w:rsidRDefault="001553DE" w:rsidP="0032750B">
      <w:pPr>
        <w:rPr>
          <w:lang w:val="id-ID"/>
        </w:rPr>
      </w:pPr>
    </w:p>
    <w:p w14:paraId="79075ED3" w14:textId="77777777" w:rsidR="001553DE" w:rsidRPr="0032750B" w:rsidRDefault="001553DE" w:rsidP="0032750B">
      <w:pPr>
        <w:rPr>
          <w:lang w:val="id-ID"/>
        </w:rPr>
      </w:pPr>
    </w:p>
    <w:p w14:paraId="654DB54B" w14:textId="7964120D" w:rsidR="00C53933" w:rsidRDefault="00880E9F" w:rsidP="000109CC">
      <w:pPr>
        <w:pStyle w:val="Heading3"/>
      </w:pPr>
      <w:bookmarkStart w:id="268" w:name="_Toc105052141"/>
      <w:r w:rsidRPr="00C53933">
        <w:lastRenderedPageBreak/>
        <w:t>Perancangan Basis Data</w:t>
      </w:r>
      <w:bookmarkEnd w:id="268"/>
    </w:p>
    <w:p w14:paraId="3F4314FD" w14:textId="35568EA1" w:rsidR="00C53933" w:rsidRPr="00F14925" w:rsidRDefault="0065233C" w:rsidP="005C0901">
      <w:pPr>
        <w:pStyle w:val="ParagrifIsi"/>
        <w:ind w:firstLine="839"/>
      </w:pPr>
      <w:r>
        <w:t>Basis data (</w:t>
      </w:r>
      <w:r w:rsidRPr="0065233C">
        <w:rPr>
          <w:i/>
        </w:rPr>
        <w:t>database</w:t>
      </w:r>
      <w:r>
        <w:t>)</w:t>
      </w:r>
      <w:r w:rsidR="00F14925">
        <w:t xml:space="preserve"> merupakan kumpulan data yang disimpan secara terstruktur di dalam sebuah </w:t>
      </w:r>
      <w:r w:rsidR="00F14925" w:rsidRPr="00F14925">
        <w:rPr>
          <w:i/>
        </w:rPr>
        <w:t>Database Management System</w:t>
      </w:r>
      <w:r w:rsidR="00F14925">
        <w:t xml:space="preserve"> (DBMS)</w:t>
      </w:r>
      <w:r w:rsidR="00C53933" w:rsidRPr="00880E9F">
        <w:t>.</w:t>
      </w:r>
      <w:r w:rsidR="00F14925">
        <w:t xml:space="preserve"> Perancangan basis data sistem yang dibangun akan dirincikan sebagai berikut.</w:t>
      </w:r>
    </w:p>
    <w:p w14:paraId="05444D85" w14:textId="3816FADE" w:rsidR="00A85A1A" w:rsidRDefault="00A85A1A" w:rsidP="000109CC">
      <w:pPr>
        <w:pStyle w:val="Heading4"/>
      </w:pPr>
      <w:r w:rsidRPr="00A85A1A">
        <w:t>Spesifikasi Tabel Basis Data</w:t>
      </w:r>
    </w:p>
    <w:p w14:paraId="61F96615" w14:textId="5048CF71" w:rsidR="00C53933" w:rsidRDefault="00F14925" w:rsidP="005C0901">
      <w:pPr>
        <w:pStyle w:val="ParagrifIsi"/>
        <w:ind w:firstLine="839"/>
      </w:pPr>
      <w:r>
        <w:t xml:space="preserve">Pada sistem informasi akuntansi pencatatan transaksi dan pembuat laporan keuangan kali ini menggunakan sebuah </w:t>
      </w:r>
      <w:r w:rsidRPr="00F14925">
        <w:rPr>
          <w:i/>
        </w:rPr>
        <w:t>dataabase</w:t>
      </w:r>
      <w:r>
        <w:t xml:space="preserve"> dengan nama “akuntansi”</w:t>
      </w:r>
      <w:r w:rsidR="00C53933" w:rsidRPr="00880E9F">
        <w:t>.</w:t>
      </w:r>
      <w:r>
        <w:t xml:space="preserve"> Database tersebut memiliki jumlah 23 tabel dengan masing-masing tabel memiliki atribut sendiri. Beberapa tabel memliki relasi dengan tabel lainnya. Berikut ini adalah rincian dari kamus data sistem yang dibangun.</w:t>
      </w:r>
    </w:p>
    <w:p w14:paraId="144B0A21" w14:textId="1E715295" w:rsidR="00F14925" w:rsidRPr="00F14925" w:rsidRDefault="00F14925" w:rsidP="00D125A3">
      <w:pPr>
        <w:pStyle w:val="ParagrifIsi"/>
        <w:numPr>
          <w:ilvl w:val="0"/>
          <w:numId w:val="14"/>
        </w:numPr>
      </w:pPr>
      <w:r>
        <w:t xml:space="preserve">Tabel </w:t>
      </w:r>
      <w:r w:rsidRPr="005C0901">
        <w:rPr>
          <w:i/>
        </w:rPr>
        <w:t>Customer</w:t>
      </w:r>
    </w:p>
    <w:p w14:paraId="23B6D487" w14:textId="77777777" w:rsidR="00CF3190" w:rsidRDefault="00CF3190" w:rsidP="004C4AA9">
      <w:pPr>
        <w:pStyle w:val="ParagrifIsi"/>
      </w:pPr>
      <w:r>
        <w:t xml:space="preserve">Berikut ini adalah deskripsi spesifikasi tabel </w:t>
      </w:r>
      <w:r w:rsidRPr="00CF3190">
        <w:rPr>
          <w:i/>
        </w:rPr>
        <w:t>customer</w:t>
      </w:r>
      <w:r>
        <w:t>.</w:t>
      </w:r>
    </w:p>
    <w:p w14:paraId="0E611D1E" w14:textId="297B3CE8" w:rsidR="00CF3190" w:rsidRDefault="00CF3190" w:rsidP="004C4AA9">
      <w:pPr>
        <w:pStyle w:val="ParagrifIsi"/>
      </w:pPr>
      <w:r>
        <w:t>Nama tabel : customers</w:t>
      </w:r>
    </w:p>
    <w:p w14:paraId="5D1FD6AB" w14:textId="7588B84B" w:rsidR="00CF3190" w:rsidRDefault="00CF3190" w:rsidP="004C4AA9">
      <w:pPr>
        <w:pStyle w:val="ParagrifIsi"/>
      </w:pPr>
      <w:r>
        <w:t xml:space="preserve">Keterangan </w:t>
      </w:r>
      <w:r w:rsidR="006A39A9">
        <w:t>: T</w:t>
      </w:r>
      <w:r>
        <w:t xml:space="preserve">abel yang digunakan untuk menyimpan data </w:t>
      </w:r>
      <w:r w:rsidRPr="006A39A9">
        <w:rPr>
          <w:i/>
        </w:rPr>
        <w:t>customer</w:t>
      </w:r>
    </w:p>
    <w:p w14:paraId="1EE7C033" w14:textId="777C8B23" w:rsidR="0054366D" w:rsidRPr="0054366D" w:rsidRDefault="0054366D" w:rsidP="0054366D">
      <w:pPr>
        <w:pStyle w:val="Caption"/>
        <w:keepNext/>
        <w:jc w:val="left"/>
        <w:rPr>
          <w:lang w:val="id-ID"/>
        </w:rPr>
      </w:pPr>
      <w:bookmarkStart w:id="269" w:name="_Toc105002630"/>
      <w:r w:rsidRPr="0054366D">
        <w:rPr>
          <w:b/>
        </w:rPr>
        <w:t xml:space="preserve">Tabel 3. </w:t>
      </w:r>
      <w:r w:rsidRPr="0054366D">
        <w:rPr>
          <w:b/>
        </w:rPr>
        <w:fldChar w:fldCharType="begin"/>
      </w:r>
      <w:r w:rsidRPr="0054366D">
        <w:rPr>
          <w:b/>
        </w:rPr>
        <w:instrText xml:space="preserve"> SEQ Tabel_3. \* ARABIC </w:instrText>
      </w:r>
      <w:r w:rsidRPr="0054366D">
        <w:rPr>
          <w:b/>
        </w:rPr>
        <w:fldChar w:fldCharType="separate"/>
      </w:r>
      <w:r w:rsidR="00C072AF">
        <w:rPr>
          <w:b/>
          <w:noProof/>
        </w:rPr>
        <w:t>38</w:t>
      </w:r>
      <w:r w:rsidRPr="0054366D">
        <w:rPr>
          <w:b/>
        </w:rPr>
        <w:fldChar w:fldCharType="end"/>
      </w:r>
      <w:r>
        <w:rPr>
          <w:lang w:val="id-ID"/>
        </w:rPr>
        <w:t xml:space="preserve"> Spesifikasi tabel </w:t>
      </w:r>
      <w:r w:rsidR="001A3C00" w:rsidRPr="001A3C00">
        <w:rPr>
          <w:i/>
          <w:lang w:val="id-ID"/>
        </w:rPr>
        <w:t>customer</w:t>
      </w:r>
      <w:bookmarkEnd w:id="269"/>
    </w:p>
    <w:tbl>
      <w:tblPr>
        <w:tblStyle w:val="TableGrid"/>
        <w:tblW w:w="0" w:type="auto"/>
        <w:tblLook w:val="04A0" w:firstRow="1" w:lastRow="0" w:firstColumn="1" w:lastColumn="0" w:noHBand="0" w:noVBand="1"/>
      </w:tblPr>
      <w:tblGrid>
        <w:gridCol w:w="704"/>
        <w:gridCol w:w="2468"/>
        <w:gridCol w:w="1586"/>
        <w:gridCol w:w="1586"/>
        <w:gridCol w:w="1586"/>
      </w:tblGrid>
      <w:tr w:rsidR="00CF3190" w14:paraId="7896FDE6" w14:textId="77777777" w:rsidTr="00CF3190">
        <w:tc>
          <w:tcPr>
            <w:tcW w:w="704" w:type="dxa"/>
          </w:tcPr>
          <w:p w14:paraId="76C2BF76" w14:textId="2C06B8E3" w:rsidR="00CF3190" w:rsidRPr="005C0901" w:rsidRDefault="005C0901" w:rsidP="005C0901">
            <w:pPr>
              <w:pStyle w:val="ParagrifIsi"/>
              <w:jc w:val="center"/>
              <w:rPr>
                <w:b/>
              </w:rPr>
            </w:pPr>
            <w:r>
              <w:rPr>
                <w:b/>
              </w:rPr>
              <w:t>No</w:t>
            </w:r>
          </w:p>
        </w:tc>
        <w:tc>
          <w:tcPr>
            <w:tcW w:w="2468" w:type="dxa"/>
          </w:tcPr>
          <w:p w14:paraId="2837F958" w14:textId="24CE7023" w:rsidR="00CF3190" w:rsidRPr="005C0901" w:rsidRDefault="00CF3190" w:rsidP="005C0901">
            <w:pPr>
              <w:pStyle w:val="ParagrifIsi"/>
              <w:jc w:val="center"/>
              <w:rPr>
                <w:b/>
              </w:rPr>
            </w:pPr>
            <w:r w:rsidRPr="005C0901">
              <w:rPr>
                <w:b/>
              </w:rPr>
              <w:t xml:space="preserve">Nama </w:t>
            </w:r>
            <w:r w:rsidRPr="00EC59F6">
              <w:rPr>
                <w:b/>
                <w:i/>
              </w:rPr>
              <w:t>Field</w:t>
            </w:r>
          </w:p>
        </w:tc>
        <w:tc>
          <w:tcPr>
            <w:tcW w:w="1586" w:type="dxa"/>
          </w:tcPr>
          <w:p w14:paraId="066578F8" w14:textId="7B0B6F4B" w:rsidR="00CF3190" w:rsidRPr="005C0901" w:rsidRDefault="00CF3190" w:rsidP="005C0901">
            <w:pPr>
              <w:pStyle w:val="ParagrifIsi"/>
              <w:jc w:val="center"/>
              <w:rPr>
                <w:b/>
                <w:i/>
                <w:lang w:val="id-ID"/>
              </w:rPr>
            </w:pPr>
            <w:r w:rsidRPr="005C0901">
              <w:rPr>
                <w:b/>
                <w:i/>
              </w:rPr>
              <w:t>Type</w:t>
            </w:r>
          </w:p>
        </w:tc>
        <w:tc>
          <w:tcPr>
            <w:tcW w:w="1586" w:type="dxa"/>
          </w:tcPr>
          <w:p w14:paraId="7DDE66F4" w14:textId="6B3A8E43" w:rsidR="00CF3190" w:rsidRPr="005C0901" w:rsidRDefault="00CF3190" w:rsidP="005C0901">
            <w:pPr>
              <w:pStyle w:val="ParagrifIsi"/>
              <w:jc w:val="center"/>
              <w:rPr>
                <w:b/>
              </w:rPr>
            </w:pPr>
            <w:r w:rsidRPr="005C0901">
              <w:rPr>
                <w:b/>
              </w:rPr>
              <w:t>Keterangan</w:t>
            </w:r>
          </w:p>
        </w:tc>
        <w:tc>
          <w:tcPr>
            <w:tcW w:w="1586" w:type="dxa"/>
          </w:tcPr>
          <w:p w14:paraId="5820ACEE" w14:textId="38E35334" w:rsidR="00CF3190" w:rsidRPr="005C0901" w:rsidRDefault="00CF3190" w:rsidP="005C0901">
            <w:pPr>
              <w:pStyle w:val="ParagrifIsi"/>
              <w:jc w:val="center"/>
              <w:rPr>
                <w:b/>
                <w:i/>
              </w:rPr>
            </w:pPr>
            <w:r w:rsidRPr="005C0901">
              <w:rPr>
                <w:b/>
                <w:i/>
              </w:rPr>
              <w:t>Key</w:t>
            </w:r>
          </w:p>
        </w:tc>
      </w:tr>
      <w:tr w:rsidR="00CF3190" w14:paraId="2E081D58" w14:textId="77777777" w:rsidTr="00CF3190">
        <w:tc>
          <w:tcPr>
            <w:tcW w:w="704" w:type="dxa"/>
          </w:tcPr>
          <w:p w14:paraId="53975FC8" w14:textId="03FBC36B" w:rsidR="00CF3190" w:rsidRDefault="00CF3190" w:rsidP="004C4AA9">
            <w:pPr>
              <w:pStyle w:val="ParagrifIsi"/>
            </w:pPr>
            <w:r>
              <w:t>1</w:t>
            </w:r>
          </w:p>
        </w:tc>
        <w:tc>
          <w:tcPr>
            <w:tcW w:w="2468" w:type="dxa"/>
          </w:tcPr>
          <w:p w14:paraId="714265FA" w14:textId="3CDF51AF" w:rsidR="00CF3190" w:rsidRDefault="00CF3190" w:rsidP="004C4AA9">
            <w:pPr>
              <w:pStyle w:val="ParagrifIsi"/>
            </w:pPr>
            <w:r>
              <w:t>id</w:t>
            </w:r>
          </w:p>
        </w:tc>
        <w:tc>
          <w:tcPr>
            <w:tcW w:w="1586" w:type="dxa"/>
          </w:tcPr>
          <w:p w14:paraId="1B4F1E5C" w14:textId="08250938" w:rsidR="00CF3190" w:rsidRDefault="00A65DB6" w:rsidP="004C4AA9">
            <w:pPr>
              <w:pStyle w:val="ParagrifIsi"/>
            </w:pPr>
            <w:r>
              <w:t>bigint(20)</w:t>
            </w:r>
          </w:p>
        </w:tc>
        <w:tc>
          <w:tcPr>
            <w:tcW w:w="1586" w:type="dxa"/>
          </w:tcPr>
          <w:p w14:paraId="454C70AF" w14:textId="4354B694" w:rsidR="00CF3190" w:rsidRPr="00743B2C" w:rsidRDefault="006A39A9" w:rsidP="004C4AA9">
            <w:pPr>
              <w:pStyle w:val="ParagrifIsi"/>
              <w:rPr>
                <w:i/>
              </w:rPr>
            </w:pPr>
            <w:r w:rsidRPr="00743B2C">
              <w:rPr>
                <w:i/>
              </w:rPr>
              <w:t>Not null (auto increment)</w:t>
            </w:r>
          </w:p>
        </w:tc>
        <w:tc>
          <w:tcPr>
            <w:tcW w:w="1586" w:type="dxa"/>
          </w:tcPr>
          <w:p w14:paraId="208BCB6F" w14:textId="25DBF455" w:rsidR="00CF3190" w:rsidRPr="00743B2C" w:rsidRDefault="00A65DB6" w:rsidP="004C4AA9">
            <w:pPr>
              <w:pStyle w:val="ParagrifIsi"/>
              <w:rPr>
                <w:i/>
              </w:rPr>
            </w:pPr>
            <w:r w:rsidRPr="00743B2C">
              <w:rPr>
                <w:i/>
              </w:rPr>
              <w:t>Primary Key</w:t>
            </w:r>
          </w:p>
        </w:tc>
      </w:tr>
      <w:tr w:rsidR="00CF3190" w14:paraId="354231E0" w14:textId="77777777" w:rsidTr="00CF3190">
        <w:tc>
          <w:tcPr>
            <w:tcW w:w="704" w:type="dxa"/>
          </w:tcPr>
          <w:p w14:paraId="085A7F68" w14:textId="6C8484F5" w:rsidR="00CF3190" w:rsidRDefault="00CF3190" w:rsidP="004C4AA9">
            <w:pPr>
              <w:pStyle w:val="ParagrifIsi"/>
            </w:pPr>
            <w:r>
              <w:t>2</w:t>
            </w:r>
          </w:p>
        </w:tc>
        <w:tc>
          <w:tcPr>
            <w:tcW w:w="2468" w:type="dxa"/>
          </w:tcPr>
          <w:p w14:paraId="12D6625F" w14:textId="2CFE0727" w:rsidR="00CF3190" w:rsidRDefault="00CF3190" w:rsidP="004C4AA9">
            <w:pPr>
              <w:pStyle w:val="ParagrifIsi"/>
            </w:pPr>
            <w:r>
              <w:t>nama_customer</w:t>
            </w:r>
          </w:p>
        </w:tc>
        <w:tc>
          <w:tcPr>
            <w:tcW w:w="1586" w:type="dxa"/>
          </w:tcPr>
          <w:p w14:paraId="458882B8" w14:textId="0A7372BB" w:rsidR="00CF3190" w:rsidRDefault="00A65DB6" w:rsidP="004C4AA9">
            <w:pPr>
              <w:pStyle w:val="ParagrifIsi"/>
            </w:pPr>
            <w:r>
              <w:t>varchar(255)</w:t>
            </w:r>
          </w:p>
        </w:tc>
        <w:tc>
          <w:tcPr>
            <w:tcW w:w="1586" w:type="dxa"/>
          </w:tcPr>
          <w:p w14:paraId="210BAD21" w14:textId="3A5042A2" w:rsidR="00CF3190" w:rsidRPr="00743B2C" w:rsidRDefault="006A39A9" w:rsidP="004C4AA9">
            <w:pPr>
              <w:pStyle w:val="ParagrifIsi"/>
              <w:rPr>
                <w:i/>
              </w:rPr>
            </w:pPr>
            <w:r w:rsidRPr="00743B2C">
              <w:rPr>
                <w:i/>
              </w:rPr>
              <w:t>Not null</w:t>
            </w:r>
          </w:p>
        </w:tc>
        <w:tc>
          <w:tcPr>
            <w:tcW w:w="1586" w:type="dxa"/>
          </w:tcPr>
          <w:p w14:paraId="57FD8E1F" w14:textId="77777777" w:rsidR="00CF3190" w:rsidRPr="00743B2C" w:rsidRDefault="00CF3190" w:rsidP="004C4AA9">
            <w:pPr>
              <w:pStyle w:val="ParagrifIsi"/>
              <w:rPr>
                <w:i/>
              </w:rPr>
            </w:pPr>
          </w:p>
        </w:tc>
      </w:tr>
      <w:tr w:rsidR="00CF3190" w14:paraId="5E0E7318" w14:textId="77777777" w:rsidTr="00CF3190">
        <w:tc>
          <w:tcPr>
            <w:tcW w:w="704" w:type="dxa"/>
          </w:tcPr>
          <w:p w14:paraId="47802675" w14:textId="32EDA7D6" w:rsidR="00CF3190" w:rsidRDefault="00CF3190" w:rsidP="004C4AA9">
            <w:pPr>
              <w:pStyle w:val="ParagrifIsi"/>
            </w:pPr>
            <w:r>
              <w:t>3</w:t>
            </w:r>
          </w:p>
        </w:tc>
        <w:tc>
          <w:tcPr>
            <w:tcW w:w="2468" w:type="dxa"/>
          </w:tcPr>
          <w:p w14:paraId="1A50264E" w14:textId="2E77F6E8" w:rsidR="00CF3190" w:rsidRDefault="00CF3190" w:rsidP="004C4AA9">
            <w:pPr>
              <w:pStyle w:val="ParagrifIsi"/>
            </w:pPr>
            <w:r>
              <w:t>email</w:t>
            </w:r>
          </w:p>
        </w:tc>
        <w:tc>
          <w:tcPr>
            <w:tcW w:w="1586" w:type="dxa"/>
          </w:tcPr>
          <w:p w14:paraId="0FDA42F9" w14:textId="0ABFC157" w:rsidR="00CF3190" w:rsidRDefault="00A65DB6" w:rsidP="004C4AA9">
            <w:pPr>
              <w:pStyle w:val="ParagrifIsi"/>
            </w:pPr>
            <w:r w:rsidRPr="00CF3190">
              <w:t>varchar(255)</w:t>
            </w:r>
          </w:p>
        </w:tc>
        <w:tc>
          <w:tcPr>
            <w:tcW w:w="1586" w:type="dxa"/>
          </w:tcPr>
          <w:p w14:paraId="43480C9E" w14:textId="32E17086" w:rsidR="00CF3190" w:rsidRPr="00743B2C" w:rsidRDefault="006A39A9" w:rsidP="004C4AA9">
            <w:pPr>
              <w:pStyle w:val="ParagrifIsi"/>
              <w:rPr>
                <w:i/>
              </w:rPr>
            </w:pPr>
            <w:r w:rsidRPr="00743B2C">
              <w:rPr>
                <w:i/>
              </w:rPr>
              <w:t>Nullable</w:t>
            </w:r>
          </w:p>
        </w:tc>
        <w:tc>
          <w:tcPr>
            <w:tcW w:w="1586" w:type="dxa"/>
          </w:tcPr>
          <w:p w14:paraId="3E18F226" w14:textId="77777777" w:rsidR="00CF3190" w:rsidRPr="00743B2C" w:rsidRDefault="00CF3190" w:rsidP="004C4AA9">
            <w:pPr>
              <w:pStyle w:val="ParagrifIsi"/>
              <w:rPr>
                <w:i/>
              </w:rPr>
            </w:pPr>
          </w:p>
        </w:tc>
      </w:tr>
      <w:tr w:rsidR="00CF3190" w14:paraId="6016604F" w14:textId="77777777" w:rsidTr="00CF3190">
        <w:tc>
          <w:tcPr>
            <w:tcW w:w="704" w:type="dxa"/>
          </w:tcPr>
          <w:p w14:paraId="6B625102" w14:textId="624C87E5" w:rsidR="00CF3190" w:rsidRDefault="00CF3190" w:rsidP="004C4AA9">
            <w:pPr>
              <w:pStyle w:val="ParagrifIsi"/>
            </w:pPr>
            <w:r>
              <w:t>4</w:t>
            </w:r>
          </w:p>
        </w:tc>
        <w:tc>
          <w:tcPr>
            <w:tcW w:w="2468" w:type="dxa"/>
          </w:tcPr>
          <w:p w14:paraId="35CAAC25" w14:textId="07D7CBF4" w:rsidR="00CF3190" w:rsidRDefault="00CF3190" w:rsidP="004C4AA9">
            <w:pPr>
              <w:pStyle w:val="ParagrifIsi"/>
            </w:pPr>
            <w:r>
              <w:t>alamat</w:t>
            </w:r>
          </w:p>
        </w:tc>
        <w:tc>
          <w:tcPr>
            <w:tcW w:w="1586" w:type="dxa"/>
          </w:tcPr>
          <w:p w14:paraId="3B3AC901" w14:textId="7AA957F6" w:rsidR="00CF3190" w:rsidRDefault="00A65DB6" w:rsidP="004C4AA9">
            <w:pPr>
              <w:pStyle w:val="ParagrifIsi"/>
            </w:pPr>
            <w:r>
              <w:t>text</w:t>
            </w:r>
          </w:p>
        </w:tc>
        <w:tc>
          <w:tcPr>
            <w:tcW w:w="1586" w:type="dxa"/>
          </w:tcPr>
          <w:p w14:paraId="593E02BA" w14:textId="1A9562BC" w:rsidR="00CF3190" w:rsidRPr="00743B2C" w:rsidRDefault="006A39A9" w:rsidP="004C4AA9">
            <w:pPr>
              <w:pStyle w:val="ParagrifIsi"/>
              <w:rPr>
                <w:i/>
              </w:rPr>
            </w:pPr>
            <w:r w:rsidRPr="00743B2C">
              <w:rPr>
                <w:i/>
              </w:rPr>
              <w:t>Not null</w:t>
            </w:r>
          </w:p>
        </w:tc>
        <w:tc>
          <w:tcPr>
            <w:tcW w:w="1586" w:type="dxa"/>
          </w:tcPr>
          <w:p w14:paraId="3AFB91D5" w14:textId="77777777" w:rsidR="00CF3190" w:rsidRPr="00743B2C" w:rsidRDefault="00CF3190" w:rsidP="004C4AA9">
            <w:pPr>
              <w:pStyle w:val="ParagrifIsi"/>
              <w:rPr>
                <w:i/>
              </w:rPr>
            </w:pPr>
          </w:p>
        </w:tc>
      </w:tr>
      <w:tr w:rsidR="00CF3190" w14:paraId="598A4ACC" w14:textId="77777777" w:rsidTr="00CF3190">
        <w:tc>
          <w:tcPr>
            <w:tcW w:w="704" w:type="dxa"/>
          </w:tcPr>
          <w:p w14:paraId="55799EEC" w14:textId="2D063D26" w:rsidR="00CF3190" w:rsidRDefault="00CF3190" w:rsidP="004C4AA9">
            <w:pPr>
              <w:pStyle w:val="ParagrifIsi"/>
            </w:pPr>
            <w:r>
              <w:lastRenderedPageBreak/>
              <w:t>5</w:t>
            </w:r>
          </w:p>
        </w:tc>
        <w:tc>
          <w:tcPr>
            <w:tcW w:w="2468" w:type="dxa"/>
          </w:tcPr>
          <w:p w14:paraId="35D2B6FA" w14:textId="1BDF1D70" w:rsidR="00CF3190" w:rsidRDefault="00CF3190" w:rsidP="004C4AA9">
            <w:pPr>
              <w:pStyle w:val="ParagrifIsi"/>
            </w:pPr>
            <w:r>
              <w:t>telepon</w:t>
            </w:r>
          </w:p>
        </w:tc>
        <w:tc>
          <w:tcPr>
            <w:tcW w:w="1586" w:type="dxa"/>
          </w:tcPr>
          <w:p w14:paraId="6FC2563B" w14:textId="5EBC56EA" w:rsidR="00CF3190" w:rsidRDefault="00A65DB6" w:rsidP="004C4AA9">
            <w:pPr>
              <w:pStyle w:val="ParagrifIsi"/>
            </w:pPr>
            <w:r w:rsidRPr="00CF3190">
              <w:t>varchar(</w:t>
            </w:r>
            <w:r>
              <w:t>30</w:t>
            </w:r>
            <w:r w:rsidRPr="00CF3190">
              <w:t>)</w:t>
            </w:r>
          </w:p>
        </w:tc>
        <w:tc>
          <w:tcPr>
            <w:tcW w:w="1586" w:type="dxa"/>
          </w:tcPr>
          <w:p w14:paraId="0D73053B" w14:textId="081C0CEF" w:rsidR="00CF3190" w:rsidRPr="00743B2C" w:rsidRDefault="006A39A9" w:rsidP="004C4AA9">
            <w:pPr>
              <w:pStyle w:val="ParagrifIsi"/>
              <w:rPr>
                <w:i/>
              </w:rPr>
            </w:pPr>
            <w:r w:rsidRPr="00743B2C">
              <w:rPr>
                <w:i/>
              </w:rPr>
              <w:t>Not null</w:t>
            </w:r>
          </w:p>
        </w:tc>
        <w:tc>
          <w:tcPr>
            <w:tcW w:w="1586" w:type="dxa"/>
          </w:tcPr>
          <w:p w14:paraId="109C5C36" w14:textId="77777777" w:rsidR="00CF3190" w:rsidRPr="00743B2C" w:rsidRDefault="00CF3190" w:rsidP="004C4AA9">
            <w:pPr>
              <w:pStyle w:val="ParagrifIsi"/>
              <w:rPr>
                <w:i/>
              </w:rPr>
            </w:pPr>
          </w:p>
        </w:tc>
      </w:tr>
      <w:tr w:rsidR="00CF3190" w14:paraId="68E511F3" w14:textId="77777777" w:rsidTr="00CF3190">
        <w:tc>
          <w:tcPr>
            <w:tcW w:w="704" w:type="dxa"/>
          </w:tcPr>
          <w:p w14:paraId="29646361" w14:textId="6364B64A" w:rsidR="00CF3190" w:rsidRDefault="00CF3190" w:rsidP="004C4AA9">
            <w:pPr>
              <w:pStyle w:val="ParagrifIsi"/>
            </w:pPr>
            <w:r>
              <w:t>6</w:t>
            </w:r>
          </w:p>
        </w:tc>
        <w:tc>
          <w:tcPr>
            <w:tcW w:w="2468" w:type="dxa"/>
          </w:tcPr>
          <w:p w14:paraId="0B454FF7" w14:textId="437CA048" w:rsidR="00CF3190" w:rsidRDefault="00CF3190" w:rsidP="004C4AA9">
            <w:pPr>
              <w:pStyle w:val="ParagrifIsi"/>
            </w:pPr>
            <w:r>
              <w:t>created_by</w:t>
            </w:r>
          </w:p>
        </w:tc>
        <w:tc>
          <w:tcPr>
            <w:tcW w:w="1586" w:type="dxa"/>
          </w:tcPr>
          <w:p w14:paraId="7D197465" w14:textId="33D85CC4" w:rsidR="00CF3190" w:rsidRDefault="00A65DB6" w:rsidP="004C4AA9">
            <w:pPr>
              <w:pStyle w:val="ParagrifIsi"/>
            </w:pPr>
            <w:r w:rsidRPr="00CF3190">
              <w:t>varchar(255)</w:t>
            </w:r>
          </w:p>
        </w:tc>
        <w:tc>
          <w:tcPr>
            <w:tcW w:w="1586" w:type="dxa"/>
          </w:tcPr>
          <w:p w14:paraId="54933356" w14:textId="3C19EF2D" w:rsidR="00CF3190" w:rsidRPr="00743B2C" w:rsidRDefault="006A39A9" w:rsidP="004C4AA9">
            <w:pPr>
              <w:pStyle w:val="ParagrifIsi"/>
              <w:rPr>
                <w:i/>
              </w:rPr>
            </w:pPr>
            <w:r w:rsidRPr="00743B2C">
              <w:rPr>
                <w:i/>
              </w:rPr>
              <w:t>Nullable</w:t>
            </w:r>
          </w:p>
        </w:tc>
        <w:tc>
          <w:tcPr>
            <w:tcW w:w="1586" w:type="dxa"/>
          </w:tcPr>
          <w:p w14:paraId="2E2552C5" w14:textId="77777777" w:rsidR="00CF3190" w:rsidRPr="00743B2C" w:rsidRDefault="00CF3190" w:rsidP="004C4AA9">
            <w:pPr>
              <w:pStyle w:val="ParagrifIsi"/>
              <w:rPr>
                <w:i/>
              </w:rPr>
            </w:pPr>
          </w:p>
        </w:tc>
      </w:tr>
      <w:tr w:rsidR="00CF3190" w14:paraId="70C80D18" w14:textId="77777777" w:rsidTr="00CF3190">
        <w:tc>
          <w:tcPr>
            <w:tcW w:w="704" w:type="dxa"/>
          </w:tcPr>
          <w:p w14:paraId="36EE94EF" w14:textId="29B22CC5" w:rsidR="00CF3190" w:rsidRDefault="00CF3190" w:rsidP="004C4AA9">
            <w:pPr>
              <w:pStyle w:val="ParagrifIsi"/>
            </w:pPr>
            <w:r>
              <w:t>7</w:t>
            </w:r>
          </w:p>
        </w:tc>
        <w:tc>
          <w:tcPr>
            <w:tcW w:w="2468" w:type="dxa"/>
          </w:tcPr>
          <w:p w14:paraId="79D45FC0" w14:textId="0BE2095B" w:rsidR="00CF3190" w:rsidRDefault="00CF3190" w:rsidP="004C4AA9">
            <w:pPr>
              <w:pStyle w:val="ParagrifIsi"/>
            </w:pPr>
            <w:r>
              <w:t>updated_by</w:t>
            </w:r>
          </w:p>
        </w:tc>
        <w:tc>
          <w:tcPr>
            <w:tcW w:w="1586" w:type="dxa"/>
          </w:tcPr>
          <w:p w14:paraId="636A3B2A" w14:textId="6F1765A0" w:rsidR="00CF3190" w:rsidRDefault="00A65DB6" w:rsidP="004C4AA9">
            <w:pPr>
              <w:pStyle w:val="ParagrifIsi"/>
            </w:pPr>
            <w:r w:rsidRPr="00CF3190">
              <w:t>varchar(255)</w:t>
            </w:r>
          </w:p>
        </w:tc>
        <w:tc>
          <w:tcPr>
            <w:tcW w:w="1586" w:type="dxa"/>
          </w:tcPr>
          <w:p w14:paraId="7D6CA22E" w14:textId="717928BF" w:rsidR="00CF3190" w:rsidRPr="00743B2C" w:rsidRDefault="006A39A9" w:rsidP="004C4AA9">
            <w:pPr>
              <w:pStyle w:val="ParagrifIsi"/>
              <w:rPr>
                <w:i/>
              </w:rPr>
            </w:pPr>
            <w:r w:rsidRPr="00743B2C">
              <w:rPr>
                <w:i/>
              </w:rPr>
              <w:t>Nullable</w:t>
            </w:r>
          </w:p>
        </w:tc>
        <w:tc>
          <w:tcPr>
            <w:tcW w:w="1586" w:type="dxa"/>
          </w:tcPr>
          <w:p w14:paraId="4B96BC71" w14:textId="77777777" w:rsidR="00CF3190" w:rsidRPr="00743B2C" w:rsidRDefault="00CF3190" w:rsidP="004C4AA9">
            <w:pPr>
              <w:pStyle w:val="ParagrifIsi"/>
              <w:rPr>
                <w:i/>
              </w:rPr>
            </w:pPr>
          </w:p>
        </w:tc>
      </w:tr>
      <w:tr w:rsidR="00CF3190" w14:paraId="0615BF51" w14:textId="77777777" w:rsidTr="00CF3190">
        <w:tc>
          <w:tcPr>
            <w:tcW w:w="704" w:type="dxa"/>
          </w:tcPr>
          <w:p w14:paraId="47CAC640" w14:textId="52719BF0" w:rsidR="00CF3190" w:rsidRDefault="00CF3190" w:rsidP="004C4AA9">
            <w:pPr>
              <w:pStyle w:val="ParagrifIsi"/>
            </w:pPr>
            <w:r>
              <w:t>8</w:t>
            </w:r>
          </w:p>
        </w:tc>
        <w:tc>
          <w:tcPr>
            <w:tcW w:w="2468" w:type="dxa"/>
          </w:tcPr>
          <w:p w14:paraId="492457BF" w14:textId="17D54363" w:rsidR="00CF3190" w:rsidRDefault="00CF3190" w:rsidP="004C4AA9">
            <w:pPr>
              <w:pStyle w:val="ParagrifIsi"/>
            </w:pPr>
            <w:r>
              <w:t>created_at</w:t>
            </w:r>
          </w:p>
        </w:tc>
        <w:tc>
          <w:tcPr>
            <w:tcW w:w="1586" w:type="dxa"/>
          </w:tcPr>
          <w:p w14:paraId="124713B4" w14:textId="3AD587A9" w:rsidR="00CF3190" w:rsidRDefault="00A65DB6" w:rsidP="004C4AA9">
            <w:pPr>
              <w:pStyle w:val="ParagrifIsi"/>
            </w:pPr>
            <w:r>
              <w:t>timestamp</w:t>
            </w:r>
          </w:p>
        </w:tc>
        <w:tc>
          <w:tcPr>
            <w:tcW w:w="1586" w:type="dxa"/>
          </w:tcPr>
          <w:p w14:paraId="4BCBA7A6" w14:textId="6B0C0BE2" w:rsidR="00CF3190" w:rsidRPr="00743B2C" w:rsidRDefault="006A39A9" w:rsidP="004C4AA9">
            <w:pPr>
              <w:pStyle w:val="ParagrifIsi"/>
              <w:rPr>
                <w:i/>
              </w:rPr>
            </w:pPr>
            <w:r w:rsidRPr="00743B2C">
              <w:rPr>
                <w:i/>
              </w:rPr>
              <w:t>Nullable</w:t>
            </w:r>
          </w:p>
        </w:tc>
        <w:tc>
          <w:tcPr>
            <w:tcW w:w="1586" w:type="dxa"/>
          </w:tcPr>
          <w:p w14:paraId="5EEB5B2D" w14:textId="77777777" w:rsidR="00CF3190" w:rsidRPr="00743B2C" w:rsidRDefault="00CF3190" w:rsidP="004C4AA9">
            <w:pPr>
              <w:pStyle w:val="ParagrifIsi"/>
              <w:rPr>
                <w:i/>
              </w:rPr>
            </w:pPr>
          </w:p>
        </w:tc>
      </w:tr>
      <w:tr w:rsidR="00CF3190" w14:paraId="65C1AF5E" w14:textId="77777777" w:rsidTr="00CF3190">
        <w:tc>
          <w:tcPr>
            <w:tcW w:w="704" w:type="dxa"/>
          </w:tcPr>
          <w:p w14:paraId="245DE174" w14:textId="6B782A84" w:rsidR="00CF3190" w:rsidRDefault="00CF3190" w:rsidP="004C4AA9">
            <w:pPr>
              <w:pStyle w:val="ParagrifIsi"/>
            </w:pPr>
            <w:r>
              <w:t>9</w:t>
            </w:r>
          </w:p>
        </w:tc>
        <w:tc>
          <w:tcPr>
            <w:tcW w:w="2468" w:type="dxa"/>
          </w:tcPr>
          <w:p w14:paraId="409ED5FD" w14:textId="1709CD5A" w:rsidR="00CF3190" w:rsidRDefault="00CF3190" w:rsidP="004C4AA9">
            <w:pPr>
              <w:pStyle w:val="ParagrifIsi"/>
            </w:pPr>
            <w:r>
              <w:t>updated_at</w:t>
            </w:r>
          </w:p>
        </w:tc>
        <w:tc>
          <w:tcPr>
            <w:tcW w:w="1586" w:type="dxa"/>
          </w:tcPr>
          <w:p w14:paraId="28842341" w14:textId="32BD5E6B" w:rsidR="00CF3190" w:rsidRDefault="00A65DB6" w:rsidP="004C4AA9">
            <w:pPr>
              <w:pStyle w:val="ParagrifIsi"/>
            </w:pPr>
            <w:r w:rsidRPr="00CF3190">
              <w:t>timestamp</w:t>
            </w:r>
          </w:p>
        </w:tc>
        <w:tc>
          <w:tcPr>
            <w:tcW w:w="1586" w:type="dxa"/>
          </w:tcPr>
          <w:p w14:paraId="70492E01" w14:textId="45474192" w:rsidR="00CF3190" w:rsidRPr="00743B2C" w:rsidRDefault="006A39A9" w:rsidP="004C4AA9">
            <w:pPr>
              <w:pStyle w:val="ParagrifIsi"/>
              <w:rPr>
                <w:i/>
              </w:rPr>
            </w:pPr>
            <w:r w:rsidRPr="00743B2C">
              <w:rPr>
                <w:i/>
              </w:rPr>
              <w:t>Nullable</w:t>
            </w:r>
          </w:p>
        </w:tc>
        <w:tc>
          <w:tcPr>
            <w:tcW w:w="1586" w:type="dxa"/>
          </w:tcPr>
          <w:p w14:paraId="4276E1D0" w14:textId="77777777" w:rsidR="00CF3190" w:rsidRPr="00743B2C" w:rsidRDefault="00CF3190" w:rsidP="004C4AA9">
            <w:pPr>
              <w:pStyle w:val="ParagrifIsi"/>
              <w:rPr>
                <w:i/>
              </w:rPr>
            </w:pPr>
          </w:p>
        </w:tc>
      </w:tr>
    </w:tbl>
    <w:p w14:paraId="174CF10C" w14:textId="01EE256D" w:rsidR="00F14925" w:rsidRPr="00F14925" w:rsidRDefault="00F14925" w:rsidP="00D125A3">
      <w:pPr>
        <w:pStyle w:val="ParagrifIsi"/>
        <w:numPr>
          <w:ilvl w:val="0"/>
          <w:numId w:val="14"/>
        </w:numPr>
      </w:pPr>
      <w:r>
        <w:t xml:space="preserve">Tabel </w:t>
      </w:r>
      <w:r w:rsidRPr="005C0901">
        <w:rPr>
          <w:i/>
        </w:rPr>
        <w:t>Supplier</w:t>
      </w:r>
    </w:p>
    <w:p w14:paraId="786E4E51" w14:textId="2AF5611D" w:rsidR="006A39A9" w:rsidRDefault="006A39A9" w:rsidP="004C4AA9">
      <w:pPr>
        <w:pStyle w:val="ParagrifIsi"/>
      </w:pPr>
      <w:r>
        <w:t xml:space="preserve">Berikut ini adalah deskripsi spesifikasi tabel </w:t>
      </w:r>
      <w:r>
        <w:rPr>
          <w:i/>
        </w:rPr>
        <w:t>supplier</w:t>
      </w:r>
      <w:r>
        <w:t>.</w:t>
      </w:r>
    </w:p>
    <w:p w14:paraId="3ABF5F1B" w14:textId="1F2277C1" w:rsidR="006A39A9" w:rsidRDefault="006A39A9" w:rsidP="004C4AA9">
      <w:pPr>
        <w:pStyle w:val="ParagrifIsi"/>
      </w:pPr>
      <w:r>
        <w:t xml:space="preserve">Nama tabel : </w:t>
      </w:r>
      <w:r w:rsidR="00D01DF7">
        <w:t>su</w:t>
      </w:r>
      <w:r w:rsidRPr="006A39A9">
        <w:t>p</w:t>
      </w:r>
      <w:r w:rsidR="00D01DF7">
        <w:t>p</w:t>
      </w:r>
      <w:r w:rsidRPr="006A39A9">
        <w:t>liers</w:t>
      </w:r>
    </w:p>
    <w:p w14:paraId="5AB05504" w14:textId="0BD19276" w:rsidR="006A39A9" w:rsidRDefault="006A39A9" w:rsidP="004C4AA9">
      <w:pPr>
        <w:pStyle w:val="ParagrifIsi"/>
      </w:pPr>
      <w:r>
        <w:t xml:space="preserve">Keterangan : Tabel yang digunakan untuk menyimpan data </w:t>
      </w:r>
      <w:r w:rsidRPr="006A39A9">
        <w:rPr>
          <w:i/>
        </w:rPr>
        <w:t>supplier</w:t>
      </w:r>
    </w:p>
    <w:p w14:paraId="152CCD2B" w14:textId="7670451B" w:rsidR="001A3C00" w:rsidRDefault="001A3C00" w:rsidP="001A3C00">
      <w:pPr>
        <w:pStyle w:val="Caption"/>
        <w:keepNext/>
        <w:jc w:val="left"/>
      </w:pPr>
      <w:bookmarkStart w:id="270" w:name="_Toc105002631"/>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39</w:t>
      </w:r>
      <w:r w:rsidRPr="001A3C00">
        <w:rPr>
          <w:b/>
        </w:rPr>
        <w:fldChar w:fldCharType="end"/>
      </w:r>
      <w:r w:rsidRPr="001A3C00">
        <w:rPr>
          <w:iCs w:val="0"/>
          <w:sz w:val="20"/>
          <w:szCs w:val="20"/>
          <w:lang w:val="id-ID"/>
        </w:rPr>
        <w:t xml:space="preserve"> </w:t>
      </w:r>
      <w:r w:rsidRPr="001A3C00">
        <w:rPr>
          <w:lang w:val="id-ID"/>
        </w:rPr>
        <w:t xml:space="preserve">Spesifikasi tabel </w:t>
      </w:r>
      <w:r w:rsidRPr="001A3C00">
        <w:rPr>
          <w:i/>
          <w:lang w:val="id-ID"/>
        </w:rPr>
        <w:t>supplier</w:t>
      </w:r>
      <w:bookmarkEnd w:id="270"/>
    </w:p>
    <w:tbl>
      <w:tblPr>
        <w:tblStyle w:val="TableGrid"/>
        <w:tblW w:w="0" w:type="auto"/>
        <w:tblLook w:val="04A0" w:firstRow="1" w:lastRow="0" w:firstColumn="1" w:lastColumn="0" w:noHBand="0" w:noVBand="1"/>
      </w:tblPr>
      <w:tblGrid>
        <w:gridCol w:w="704"/>
        <w:gridCol w:w="2468"/>
        <w:gridCol w:w="1586"/>
        <w:gridCol w:w="1586"/>
        <w:gridCol w:w="1586"/>
      </w:tblGrid>
      <w:tr w:rsidR="005C0901" w14:paraId="0B1577FE" w14:textId="77777777" w:rsidTr="006A39A9">
        <w:tc>
          <w:tcPr>
            <w:tcW w:w="704" w:type="dxa"/>
          </w:tcPr>
          <w:p w14:paraId="39BA5BDC" w14:textId="4FC85A8D" w:rsidR="005C0901" w:rsidRPr="00152A66" w:rsidRDefault="005C0901" w:rsidP="005C0901">
            <w:pPr>
              <w:pStyle w:val="ParagrifIsi"/>
              <w:jc w:val="center"/>
            </w:pPr>
            <w:r>
              <w:rPr>
                <w:b/>
              </w:rPr>
              <w:t>No</w:t>
            </w:r>
          </w:p>
        </w:tc>
        <w:tc>
          <w:tcPr>
            <w:tcW w:w="2468" w:type="dxa"/>
          </w:tcPr>
          <w:p w14:paraId="3D62E5DB" w14:textId="37F3DEC4" w:rsidR="005C0901" w:rsidRPr="00152A66" w:rsidRDefault="005C0901" w:rsidP="005C0901">
            <w:pPr>
              <w:pStyle w:val="ParagrifIsi"/>
              <w:jc w:val="center"/>
            </w:pPr>
            <w:r w:rsidRPr="005C0901">
              <w:rPr>
                <w:b/>
              </w:rPr>
              <w:t xml:space="preserve">Nama </w:t>
            </w:r>
            <w:r w:rsidRPr="00EC59F6">
              <w:rPr>
                <w:b/>
                <w:i/>
              </w:rPr>
              <w:t>Field</w:t>
            </w:r>
          </w:p>
        </w:tc>
        <w:tc>
          <w:tcPr>
            <w:tcW w:w="1586" w:type="dxa"/>
          </w:tcPr>
          <w:p w14:paraId="1618E1B8" w14:textId="5ACA08B1" w:rsidR="005C0901" w:rsidRPr="00152A66" w:rsidRDefault="005C0901" w:rsidP="005C0901">
            <w:pPr>
              <w:pStyle w:val="ParagrifIsi"/>
              <w:jc w:val="center"/>
            </w:pPr>
            <w:r w:rsidRPr="005C0901">
              <w:rPr>
                <w:b/>
                <w:i/>
              </w:rPr>
              <w:t>Type</w:t>
            </w:r>
          </w:p>
        </w:tc>
        <w:tc>
          <w:tcPr>
            <w:tcW w:w="1586" w:type="dxa"/>
          </w:tcPr>
          <w:p w14:paraId="53981D8B" w14:textId="397BBB00" w:rsidR="005C0901" w:rsidRPr="00152A66" w:rsidRDefault="005C0901" w:rsidP="005C0901">
            <w:pPr>
              <w:pStyle w:val="ParagrifIsi"/>
              <w:jc w:val="center"/>
            </w:pPr>
            <w:r w:rsidRPr="005C0901">
              <w:rPr>
                <w:b/>
              </w:rPr>
              <w:t>Keterangan</w:t>
            </w:r>
          </w:p>
        </w:tc>
        <w:tc>
          <w:tcPr>
            <w:tcW w:w="1586" w:type="dxa"/>
          </w:tcPr>
          <w:p w14:paraId="0DB24533" w14:textId="5687DA2F" w:rsidR="005C0901" w:rsidRPr="00152A66" w:rsidRDefault="005C0901" w:rsidP="005C0901">
            <w:pPr>
              <w:pStyle w:val="ParagrifIsi"/>
              <w:jc w:val="center"/>
            </w:pPr>
            <w:r w:rsidRPr="005C0901">
              <w:rPr>
                <w:b/>
                <w:i/>
              </w:rPr>
              <w:t>Key</w:t>
            </w:r>
          </w:p>
        </w:tc>
      </w:tr>
      <w:tr w:rsidR="006A39A9" w14:paraId="27F9181B" w14:textId="77777777" w:rsidTr="006A39A9">
        <w:tc>
          <w:tcPr>
            <w:tcW w:w="704" w:type="dxa"/>
          </w:tcPr>
          <w:p w14:paraId="51A9032B" w14:textId="77777777" w:rsidR="006A39A9" w:rsidRDefault="006A39A9" w:rsidP="004C4AA9">
            <w:pPr>
              <w:pStyle w:val="ParagrifIsi"/>
            </w:pPr>
            <w:r>
              <w:t>1</w:t>
            </w:r>
          </w:p>
        </w:tc>
        <w:tc>
          <w:tcPr>
            <w:tcW w:w="2468" w:type="dxa"/>
          </w:tcPr>
          <w:p w14:paraId="5BEB75CA" w14:textId="77777777" w:rsidR="006A39A9" w:rsidRDefault="006A39A9" w:rsidP="004C4AA9">
            <w:pPr>
              <w:pStyle w:val="ParagrifIsi"/>
            </w:pPr>
            <w:r>
              <w:t>id</w:t>
            </w:r>
          </w:p>
        </w:tc>
        <w:tc>
          <w:tcPr>
            <w:tcW w:w="1586" w:type="dxa"/>
          </w:tcPr>
          <w:p w14:paraId="7312B92C" w14:textId="77777777" w:rsidR="006A39A9" w:rsidRDefault="006A39A9" w:rsidP="004C4AA9">
            <w:pPr>
              <w:pStyle w:val="ParagrifIsi"/>
            </w:pPr>
            <w:r>
              <w:t>bigint(20)</w:t>
            </w:r>
          </w:p>
        </w:tc>
        <w:tc>
          <w:tcPr>
            <w:tcW w:w="1586" w:type="dxa"/>
          </w:tcPr>
          <w:p w14:paraId="3056B151" w14:textId="77777777" w:rsidR="006A39A9" w:rsidRPr="00743B2C" w:rsidRDefault="006A39A9" w:rsidP="004C4AA9">
            <w:pPr>
              <w:pStyle w:val="ParagrifIsi"/>
              <w:rPr>
                <w:i/>
              </w:rPr>
            </w:pPr>
            <w:r w:rsidRPr="00743B2C">
              <w:rPr>
                <w:i/>
              </w:rPr>
              <w:t>Not null (auto increment)</w:t>
            </w:r>
          </w:p>
        </w:tc>
        <w:tc>
          <w:tcPr>
            <w:tcW w:w="1586" w:type="dxa"/>
          </w:tcPr>
          <w:p w14:paraId="08DD2C4C" w14:textId="77777777" w:rsidR="006A39A9" w:rsidRPr="00743B2C" w:rsidRDefault="006A39A9" w:rsidP="004C4AA9">
            <w:pPr>
              <w:pStyle w:val="ParagrifIsi"/>
              <w:rPr>
                <w:i/>
              </w:rPr>
            </w:pPr>
            <w:r w:rsidRPr="00743B2C">
              <w:rPr>
                <w:i/>
              </w:rPr>
              <w:t>Primary Key</w:t>
            </w:r>
          </w:p>
        </w:tc>
      </w:tr>
      <w:tr w:rsidR="006A39A9" w14:paraId="1B840FBF" w14:textId="77777777" w:rsidTr="006A39A9">
        <w:tc>
          <w:tcPr>
            <w:tcW w:w="704" w:type="dxa"/>
          </w:tcPr>
          <w:p w14:paraId="1A1E9C00" w14:textId="77777777" w:rsidR="006A39A9" w:rsidRDefault="006A39A9" w:rsidP="004C4AA9">
            <w:pPr>
              <w:pStyle w:val="ParagrifIsi"/>
            </w:pPr>
            <w:r>
              <w:t>2</w:t>
            </w:r>
          </w:p>
        </w:tc>
        <w:tc>
          <w:tcPr>
            <w:tcW w:w="2468" w:type="dxa"/>
          </w:tcPr>
          <w:p w14:paraId="23537DD3" w14:textId="0858D832" w:rsidR="006A39A9" w:rsidRDefault="006A39A9" w:rsidP="004C4AA9">
            <w:pPr>
              <w:pStyle w:val="ParagrifIsi"/>
            </w:pPr>
            <w:r>
              <w:t>nama_sup</w:t>
            </w:r>
            <w:r w:rsidR="00D01DF7">
              <w:t>p</w:t>
            </w:r>
            <w:r>
              <w:t>lier</w:t>
            </w:r>
          </w:p>
        </w:tc>
        <w:tc>
          <w:tcPr>
            <w:tcW w:w="1586" w:type="dxa"/>
          </w:tcPr>
          <w:p w14:paraId="550EC89D" w14:textId="77777777" w:rsidR="006A39A9" w:rsidRDefault="006A39A9" w:rsidP="004C4AA9">
            <w:pPr>
              <w:pStyle w:val="ParagrifIsi"/>
            </w:pPr>
            <w:r>
              <w:t>varchar(255)</w:t>
            </w:r>
          </w:p>
        </w:tc>
        <w:tc>
          <w:tcPr>
            <w:tcW w:w="1586" w:type="dxa"/>
          </w:tcPr>
          <w:p w14:paraId="33331B62" w14:textId="77777777" w:rsidR="006A39A9" w:rsidRPr="00743B2C" w:rsidRDefault="006A39A9" w:rsidP="004C4AA9">
            <w:pPr>
              <w:pStyle w:val="ParagrifIsi"/>
              <w:rPr>
                <w:i/>
              </w:rPr>
            </w:pPr>
            <w:r w:rsidRPr="00743B2C">
              <w:rPr>
                <w:i/>
              </w:rPr>
              <w:t>Not null</w:t>
            </w:r>
          </w:p>
        </w:tc>
        <w:tc>
          <w:tcPr>
            <w:tcW w:w="1586" w:type="dxa"/>
          </w:tcPr>
          <w:p w14:paraId="4AAE4B1A" w14:textId="77777777" w:rsidR="006A39A9" w:rsidRPr="00743B2C" w:rsidRDefault="006A39A9" w:rsidP="004C4AA9">
            <w:pPr>
              <w:pStyle w:val="ParagrifIsi"/>
              <w:rPr>
                <w:i/>
              </w:rPr>
            </w:pPr>
          </w:p>
        </w:tc>
      </w:tr>
      <w:tr w:rsidR="006A39A9" w14:paraId="68221CDC" w14:textId="77777777" w:rsidTr="006A39A9">
        <w:tc>
          <w:tcPr>
            <w:tcW w:w="704" w:type="dxa"/>
          </w:tcPr>
          <w:p w14:paraId="345CCA0F" w14:textId="77777777" w:rsidR="006A39A9" w:rsidRDefault="006A39A9" w:rsidP="004C4AA9">
            <w:pPr>
              <w:pStyle w:val="ParagrifIsi"/>
            </w:pPr>
            <w:r>
              <w:t>3</w:t>
            </w:r>
          </w:p>
        </w:tc>
        <w:tc>
          <w:tcPr>
            <w:tcW w:w="2468" w:type="dxa"/>
          </w:tcPr>
          <w:p w14:paraId="66C079B6" w14:textId="77777777" w:rsidR="006A39A9" w:rsidRDefault="006A39A9" w:rsidP="004C4AA9">
            <w:pPr>
              <w:pStyle w:val="ParagrifIsi"/>
            </w:pPr>
            <w:r>
              <w:t>email</w:t>
            </w:r>
          </w:p>
        </w:tc>
        <w:tc>
          <w:tcPr>
            <w:tcW w:w="1586" w:type="dxa"/>
          </w:tcPr>
          <w:p w14:paraId="010A3A46" w14:textId="77777777" w:rsidR="006A39A9" w:rsidRDefault="006A39A9" w:rsidP="004C4AA9">
            <w:pPr>
              <w:pStyle w:val="ParagrifIsi"/>
            </w:pPr>
            <w:r w:rsidRPr="00CF3190">
              <w:t>varchar(255)</w:t>
            </w:r>
          </w:p>
        </w:tc>
        <w:tc>
          <w:tcPr>
            <w:tcW w:w="1586" w:type="dxa"/>
          </w:tcPr>
          <w:p w14:paraId="006A4C47" w14:textId="77777777" w:rsidR="006A39A9" w:rsidRPr="00743B2C" w:rsidRDefault="006A39A9" w:rsidP="004C4AA9">
            <w:pPr>
              <w:pStyle w:val="ParagrifIsi"/>
              <w:rPr>
                <w:i/>
              </w:rPr>
            </w:pPr>
            <w:r w:rsidRPr="00743B2C">
              <w:rPr>
                <w:i/>
              </w:rPr>
              <w:t>Nullable</w:t>
            </w:r>
          </w:p>
        </w:tc>
        <w:tc>
          <w:tcPr>
            <w:tcW w:w="1586" w:type="dxa"/>
          </w:tcPr>
          <w:p w14:paraId="08FCDFCB" w14:textId="77777777" w:rsidR="006A39A9" w:rsidRPr="00743B2C" w:rsidRDefault="006A39A9" w:rsidP="004C4AA9">
            <w:pPr>
              <w:pStyle w:val="ParagrifIsi"/>
              <w:rPr>
                <w:i/>
              </w:rPr>
            </w:pPr>
          </w:p>
        </w:tc>
      </w:tr>
      <w:tr w:rsidR="006A39A9" w14:paraId="62771656" w14:textId="77777777" w:rsidTr="006A39A9">
        <w:tc>
          <w:tcPr>
            <w:tcW w:w="704" w:type="dxa"/>
          </w:tcPr>
          <w:p w14:paraId="7FBA18A1" w14:textId="77777777" w:rsidR="006A39A9" w:rsidRDefault="006A39A9" w:rsidP="004C4AA9">
            <w:pPr>
              <w:pStyle w:val="ParagrifIsi"/>
            </w:pPr>
            <w:r>
              <w:t>4</w:t>
            </w:r>
          </w:p>
        </w:tc>
        <w:tc>
          <w:tcPr>
            <w:tcW w:w="2468" w:type="dxa"/>
          </w:tcPr>
          <w:p w14:paraId="214FD120" w14:textId="77777777" w:rsidR="006A39A9" w:rsidRDefault="006A39A9" w:rsidP="004C4AA9">
            <w:pPr>
              <w:pStyle w:val="ParagrifIsi"/>
            </w:pPr>
            <w:r>
              <w:t>alamat</w:t>
            </w:r>
          </w:p>
        </w:tc>
        <w:tc>
          <w:tcPr>
            <w:tcW w:w="1586" w:type="dxa"/>
          </w:tcPr>
          <w:p w14:paraId="0E167D30" w14:textId="77777777" w:rsidR="006A39A9" w:rsidRDefault="006A39A9" w:rsidP="004C4AA9">
            <w:pPr>
              <w:pStyle w:val="ParagrifIsi"/>
            </w:pPr>
            <w:r>
              <w:t>text</w:t>
            </w:r>
          </w:p>
        </w:tc>
        <w:tc>
          <w:tcPr>
            <w:tcW w:w="1586" w:type="dxa"/>
          </w:tcPr>
          <w:p w14:paraId="0FCD55A2" w14:textId="77777777" w:rsidR="006A39A9" w:rsidRPr="00743B2C" w:rsidRDefault="006A39A9" w:rsidP="004C4AA9">
            <w:pPr>
              <w:pStyle w:val="ParagrifIsi"/>
              <w:rPr>
                <w:i/>
              </w:rPr>
            </w:pPr>
            <w:r w:rsidRPr="00743B2C">
              <w:rPr>
                <w:i/>
              </w:rPr>
              <w:t>Not null</w:t>
            </w:r>
          </w:p>
        </w:tc>
        <w:tc>
          <w:tcPr>
            <w:tcW w:w="1586" w:type="dxa"/>
          </w:tcPr>
          <w:p w14:paraId="535AEE5C" w14:textId="77777777" w:rsidR="006A39A9" w:rsidRPr="00743B2C" w:rsidRDefault="006A39A9" w:rsidP="004C4AA9">
            <w:pPr>
              <w:pStyle w:val="ParagrifIsi"/>
              <w:rPr>
                <w:i/>
              </w:rPr>
            </w:pPr>
          </w:p>
        </w:tc>
      </w:tr>
      <w:tr w:rsidR="006A39A9" w14:paraId="3FE713A8" w14:textId="77777777" w:rsidTr="006A39A9">
        <w:tc>
          <w:tcPr>
            <w:tcW w:w="704" w:type="dxa"/>
          </w:tcPr>
          <w:p w14:paraId="0DA0D60F" w14:textId="77777777" w:rsidR="006A39A9" w:rsidRDefault="006A39A9" w:rsidP="004C4AA9">
            <w:pPr>
              <w:pStyle w:val="ParagrifIsi"/>
            </w:pPr>
            <w:r>
              <w:lastRenderedPageBreak/>
              <w:t>5</w:t>
            </w:r>
          </w:p>
        </w:tc>
        <w:tc>
          <w:tcPr>
            <w:tcW w:w="2468" w:type="dxa"/>
          </w:tcPr>
          <w:p w14:paraId="6E40B7BE" w14:textId="77777777" w:rsidR="006A39A9" w:rsidRDefault="006A39A9" w:rsidP="004C4AA9">
            <w:pPr>
              <w:pStyle w:val="ParagrifIsi"/>
            </w:pPr>
            <w:r>
              <w:t>telepon</w:t>
            </w:r>
          </w:p>
        </w:tc>
        <w:tc>
          <w:tcPr>
            <w:tcW w:w="1586" w:type="dxa"/>
          </w:tcPr>
          <w:p w14:paraId="43D5DA00" w14:textId="77777777" w:rsidR="006A39A9" w:rsidRDefault="006A39A9" w:rsidP="004C4AA9">
            <w:pPr>
              <w:pStyle w:val="ParagrifIsi"/>
            </w:pPr>
            <w:r w:rsidRPr="00CF3190">
              <w:t>varchar(</w:t>
            </w:r>
            <w:r>
              <w:t>30</w:t>
            </w:r>
            <w:r w:rsidRPr="00CF3190">
              <w:t>)</w:t>
            </w:r>
          </w:p>
        </w:tc>
        <w:tc>
          <w:tcPr>
            <w:tcW w:w="1586" w:type="dxa"/>
          </w:tcPr>
          <w:p w14:paraId="7E191414" w14:textId="77777777" w:rsidR="006A39A9" w:rsidRPr="00743B2C" w:rsidRDefault="006A39A9" w:rsidP="004C4AA9">
            <w:pPr>
              <w:pStyle w:val="ParagrifIsi"/>
              <w:rPr>
                <w:i/>
              </w:rPr>
            </w:pPr>
            <w:r w:rsidRPr="00743B2C">
              <w:rPr>
                <w:i/>
              </w:rPr>
              <w:t>Not null</w:t>
            </w:r>
          </w:p>
        </w:tc>
        <w:tc>
          <w:tcPr>
            <w:tcW w:w="1586" w:type="dxa"/>
          </w:tcPr>
          <w:p w14:paraId="23243A8E" w14:textId="77777777" w:rsidR="006A39A9" w:rsidRPr="00743B2C" w:rsidRDefault="006A39A9" w:rsidP="004C4AA9">
            <w:pPr>
              <w:pStyle w:val="ParagrifIsi"/>
              <w:rPr>
                <w:i/>
              </w:rPr>
            </w:pPr>
          </w:p>
        </w:tc>
      </w:tr>
      <w:tr w:rsidR="006A39A9" w14:paraId="7C725C66" w14:textId="77777777" w:rsidTr="006A39A9">
        <w:tc>
          <w:tcPr>
            <w:tcW w:w="704" w:type="dxa"/>
          </w:tcPr>
          <w:p w14:paraId="1EE9E51B" w14:textId="77777777" w:rsidR="006A39A9" w:rsidRDefault="006A39A9" w:rsidP="004C4AA9">
            <w:pPr>
              <w:pStyle w:val="ParagrifIsi"/>
            </w:pPr>
            <w:r>
              <w:t>6</w:t>
            </w:r>
          </w:p>
        </w:tc>
        <w:tc>
          <w:tcPr>
            <w:tcW w:w="2468" w:type="dxa"/>
          </w:tcPr>
          <w:p w14:paraId="0E0704D1" w14:textId="77777777" w:rsidR="006A39A9" w:rsidRDefault="006A39A9" w:rsidP="004C4AA9">
            <w:pPr>
              <w:pStyle w:val="ParagrifIsi"/>
            </w:pPr>
            <w:r>
              <w:t>created_by</w:t>
            </w:r>
          </w:p>
        </w:tc>
        <w:tc>
          <w:tcPr>
            <w:tcW w:w="1586" w:type="dxa"/>
          </w:tcPr>
          <w:p w14:paraId="3E508EC2" w14:textId="77777777" w:rsidR="006A39A9" w:rsidRDefault="006A39A9" w:rsidP="004C4AA9">
            <w:pPr>
              <w:pStyle w:val="ParagrifIsi"/>
            </w:pPr>
            <w:r w:rsidRPr="00CF3190">
              <w:t>varchar(255)</w:t>
            </w:r>
          </w:p>
        </w:tc>
        <w:tc>
          <w:tcPr>
            <w:tcW w:w="1586" w:type="dxa"/>
          </w:tcPr>
          <w:p w14:paraId="3381713C" w14:textId="77777777" w:rsidR="006A39A9" w:rsidRPr="00743B2C" w:rsidRDefault="006A39A9" w:rsidP="004C4AA9">
            <w:pPr>
              <w:pStyle w:val="ParagrifIsi"/>
              <w:rPr>
                <w:i/>
              </w:rPr>
            </w:pPr>
            <w:r w:rsidRPr="00743B2C">
              <w:rPr>
                <w:i/>
              </w:rPr>
              <w:t>Nullable</w:t>
            </w:r>
          </w:p>
        </w:tc>
        <w:tc>
          <w:tcPr>
            <w:tcW w:w="1586" w:type="dxa"/>
          </w:tcPr>
          <w:p w14:paraId="07E1CC96" w14:textId="77777777" w:rsidR="006A39A9" w:rsidRPr="00743B2C" w:rsidRDefault="006A39A9" w:rsidP="004C4AA9">
            <w:pPr>
              <w:pStyle w:val="ParagrifIsi"/>
              <w:rPr>
                <w:i/>
              </w:rPr>
            </w:pPr>
          </w:p>
        </w:tc>
      </w:tr>
      <w:tr w:rsidR="006A39A9" w14:paraId="5F6B3B3E" w14:textId="77777777" w:rsidTr="006A39A9">
        <w:tc>
          <w:tcPr>
            <w:tcW w:w="704" w:type="dxa"/>
          </w:tcPr>
          <w:p w14:paraId="4A4FA0F3" w14:textId="77777777" w:rsidR="006A39A9" w:rsidRDefault="006A39A9" w:rsidP="004C4AA9">
            <w:pPr>
              <w:pStyle w:val="ParagrifIsi"/>
            </w:pPr>
            <w:r>
              <w:t>7</w:t>
            </w:r>
          </w:p>
        </w:tc>
        <w:tc>
          <w:tcPr>
            <w:tcW w:w="2468" w:type="dxa"/>
          </w:tcPr>
          <w:p w14:paraId="6BDE79B2" w14:textId="77777777" w:rsidR="006A39A9" w:rsidRDefault="006A39A9" w:rsidP="004C4AA9">
            <w:pPr>
              <w:pStyle w:val="ParagrifIsi"/>
            </w:pPr>
            <w:r>
              <w:t>updated_by</w:t>
            </w:r>
          </w:p>
        </w:tc>
        <w:tc>
          <w:tcPr>
            <w:tcW w:w="1586" w:type="dxa"/>
          </w:tcPr>
          <w:p w14:paraId="50EF7F53" w14:textId="77777777" w:rsidR="006A39A9" w:rsidRDefault="006A39A9" w:rsidP="004C4AA9">
            <w:pPr>
              <w:pStyle w:val="ParagrifIsi"/>
            </w:pPr>
            <w:r w:rsidRPr="00CF3190">
              <w:t>varchar(255)</w:t>
            </w:r>
          </w:p>
        </w:tc>
        <w:tc>
          <w:tcPr>
            <w:tcW w:w="1586" w:type="dxa"/>
          </w:tcPr>
          <w:p w14:paraId="0EF46F18" w14:textId="77777777" w:rsidR="006A39A9" w:rsidRPr="00743B2C" w:rsidRDefault="006A39A9" w:rsidP="004C4AA9">
            <w:pPr>
              <w:pStyle w:val="ParagrifIsi"/>
              <w:rPr>
                <w:i/>
              </w:rPr>
            </w:pPr>
            <w:r w:rsidRPr="00743B2C">
              <w:rPr>
                <w:i/>
              </w:rPr>
              <w:t>Nullable</w:t>
            </w:r>
          </w:p>
        </w:tc>
        <w:tc>
          <w:tcPr>
            <w:tcW w:w="1586" w:type="dxa"/>
          </w:tcPr>
          <w:p w14:paraId="52569A53" w14:textId="77777777" w:rsidR="006A39A9" w:rsidRPr="00743B2C" w:rsidRDefault="006A39A9" w:rsidP="004C4AA9">
            <w:pPr>
              <w:pStyle w:val="ParagrifIsi"/>
              <w:rPr>
                <w:i/>
              </w:rPr>
            </w:pPr>
          </w:p>
        </w:tc>
      </w:tr>
      <w:tr w:rsidR="006A39A9" w14:paraId="6230C281" w14:textId="77777777" w:rsidTr="006A39A9">
        <w:tc>
          <w:tcPr>
            <w:tcW w:w="704" w:type="dxa"/>
          </w:tcPr>
          <w:p w14:paraId="2FCC923D" w14:textId="77777777" w:rsidR="006A39A9" w:rsidRDefault="006A39A9" w:rsidP="004C4AA9">
            <w:pPr>
              <w:pStyle w:val="ParagrifIsi"/>
            </w:pPr>
            <w:r>
              <w:t>8</w:t>
            </w:r>
          </w:p>
        </w:tc>
        <w:tc>
          <w:tcPr>
            <w:tcW w:w="2468" w:type="dxa"/>
          </w:tcPr>
          <w:p w14:paraId="56130A65" w14:textId="77777777" w:rsidR="006A39A9" w:rsidRDefault="006A39A9" w:rsidP="004C4AA9">
            <w:pPr>
              <w:pStyle w:val="ParagrifIsi"/>
            </w:pPr>
            <w:r>
              <w:t>created_at</w:t>
            </w:r>
          </w:p>
        </w:tc>
        <w:tc>
          <w:tcPr>
            <w:tcW w:w="1586" w:type="dxa"/>
          </w:tcPr>
          <w:p w14:paraId="3382B589" w14:textId="77777777" w:rsidR="006A39A9" w:rsidRDefault="006A39A9" w:rsidP="004C4AA9">
            <w:pPr>
              <w:pStyle w:val="ParagrifIsi"/>
            </w:pPr>
            <w:r>
              <w:t>timestamp</w:t>
            </w:r>
          </w:p>
        </w:tc>
        <w:tc>
          <w:tcPr>
            <w:tcW w:w="1586" w:type="dxa"/>
          </w:tcPr>
          <w:p w14:paraId="387B1160" w14:textId="77777777" w:rsidR="006A39A9" w:rsidRPr="00743B2C" w:rsidRDefault="006A39A9" w:rsidP="004C4AA9">
            <w:pPr>
              <w:pStyle w:val="ParagrifIsi"/>
              <w:rPr>
                <w:i/>
              </w:rPr>
            </w:pPr>
            <w:r w:rsidRPr="00743B2C">
              <w:rPr>
                <w:i/>
              </w:rPr>
              <w:t>Nullable</w:t>
            </w:r>
          </w:p>
        </w:tc>
        <w:tc>
          <w:tcPr>
            <w:tcW w:w="1586" w:type="dxa"/>
          </w:tcPr>
          <w:p w14:paraId="64566A16" w14:textId="77777777" w:rsidR="006A39A9" w:rsidRPr="00743B2C" w:rsidRDefault="006A39A9" w:rsidP="004C4AA9">
            <w:pPr>
              <w:pStyle w:val="ParagrifIsi"/>
              <w:rPr>
                <w:i/>
              </w:rPr>
            </w:pPr>
          </w:p>
        </w:tc>
      </w:tr>
      <w:tr w:rsidR="006A39A9" w14:paraId="6174B32E" w14:textId="77777777" w:rsidTr="006A39A9">
        <w:tc>
          <w:tcPr>
            <w:tcW w:w="704" w:type="dxa"/>
          </w:tcPr>
          <w:p w14:paraId="03A2BA04" w14:textId="77777777" w:rsidR="006A39A9" w:rsidRDefault="006A39A9" w:rsidP="004C4AA9">
            <w:pPr>
              <w:pStyle w:val="ParagrifIsi"/>
            </w:pPr>
            <w:r>
              <w:t>9</w:t>
            </w:r>
          </w:p>
        </w:tc>
        <w:tc>
          <w:tcPr>
            <w:tcW w:w="2468" w:type="dxa"/>
          </w:tcPr>
          <w:p w14:paraId="14C6D531" w14:textId="77777777" w:rsidR="006A39A9" w:rsidRDefault="006A39A9" w:rsidP="004C4AA9">
            <w:pPr>
              <w:pStyle w:val="ParagrifIsi"/>
            </w:pPr>
            <w:r>
              <w:t>updated_at</w:t>
            </w:r>
          </w:p>
        </w:tc>
        <w:tc>
          <w:tcPr>
            <w:tcW w:w="1586" w:type="dxa"/>
          </w:tcPr>
          <w:p w14:paraId="2AED72F2" w14:textId="77777777" w:rsidR="006A39A9" w:rsidRDefault="006A39A9" w:rsidP="004C4AA9">
            <w:pPr>
              <w:pStyle w:val="ParagrifIsi"/>
            </w:pPr>
            <w:r w:rsidRPr="00CF3190">
              <w:t>timestamp</w:t>
            </w:r>
          </w:p>
        </w:tc>
        <w:tc>
          <w:tcPr>
            <w:tcW w:w="1586" w:type="dxa"/>
          </w:tcPr>
          <w:p w14:paraId="725F85F4" w14:textId="77777777" w:rsidR="006A39A9" w:rsidRPr="00743B2C" w:rsidRDefault="006A39A9" w:rsidP="004C4AA9">
            <w:pPr>
              <w:pStyle w:val="ParagrifIsi"/>
              <w:rPr>
                <w:i/>
              </w:rPr>
            </w:pPr>
            <w:r w:rsidRPr="00743B2C">
              <w:rPr>
                <w:i/>
              </w:rPr>
              <w:t>Nullable</w:t>
            </w:r>
          </w:p>
        </w:tc>
        <w:tc>
          <w:tcPr>
            <w:tcW w:w="1586" w:type="dxa"/>
          </w:tcPr>
          <w:p w14:paraId="55A2CBE3" w14:textId="77777777" w:rsidR="006A39A9" w:rsidRPr="00743B2C" w:rsidRDefault="006A39A9" w:rsidP="004C4AA9">
            <w:pPr>
              <w:pStyle w:val="ParagrifIsi"/>
              <w:rPr>
                <w:i/>
              </w:rPr>
            </w:pPr>
          </w:p>
        </w:tc>
      </w:tr>
    </w:tbl>
    <w:p w14:paraId="2D102622" w14:textId="363ECF65" w:rsidR="00F14925" w:rsidRDefault="00F14925" w:rsidP="00D125A3">
      <w:pPr>
        <w:pStyle w:val="ParagrifIsi"/>
        <w:numPr>
          <w:ilvl w:val="0"/>
          <w:numId w:val="14"/>
        </w:numPr>
      </w:pPr>
      <w:r>
        <w:t xml:space="preserve">Tabel </w:t>
      </w:r>
      <w:r w:rsidRPr="005C0901">
        <w:rPr>
          <w:i/>
        </w:rPr>
        <w:t>Chart Of Account</w:t>
      </w:r>
    </w:p>
    <w:p w14:paraId="2989C663" w14:textId="119B9057" w:rsidR="006A39A9" w:rsidRDefault="006A39A9" w:rsidP="004C4AA9">
      <w:pPr>
        <w:pStyle w:val="ParagrifIsi"/>
      </w:pPr>
      <w:r>
        <w:t xml:space="preserve">Berikut ini adalah deskripsi spesifikasi tabel </w:t>
      </w:r>
      <w:r w:rsidR="00D01DF7">
        <w:rPr>
          <w:i/>
        </w:rPr>
        <w:t>chart of account</w:t>
      </w:r>
      <w:r>
        <w:t>.</w:t>
      </w:r>
    </w:p>
    <w:p w14:paraId="258C8647" w14:textId="09E6CCA6" w:rsidR="006A39A9" w:rsidRPr="006A39A9" w:rsidRDefault="006A39A9" w:rsidP="004C4AA9">
      <w:pPr>
        <w:pStyle w:val="ParagrifIsi"/>
      </w:pPr>
      <w:r>
        <w:t>Nama tabel : kode_akun_coas</w:t>
      </w:r>
    </w:p>
    <w:p w14:paraId="1B08221E" w14:textId="751A744A" w:rsidR="006A39A9" w:rsidRDefault="006A39A9" w:rsidP="004C4AA9">
      <w:pPr>
        <w:pStyle w:val="ParagrifIsi"/>
      </w:pPr>
      <w:r>
        <w:t xml:space="preserve">Keterangan : Tabel yang digunakan untuk menyimpan data </w:t>
      </w:r>
      <w:r w:rsidRPr="006A39A9">
        <w:rPr>
          <w:i/>
        </w:rPr>
        <w:t>chart of account</w:t>
      </w:r>
    </w:p>
    <w:p w14:paraId="61D1FFF2" w14:textId="3573FA42" w:rsidR="001A3C00" w:rsidRDefault="001A3C00" w:rsidP="001A3C00">
      <w:pPr>
        <w:pStyle w:val="Caption"/>
        <w:keepNext/>
        <w:jc w:val="left"/>
      </w:pPr>
      <w:bookmarkStart w:id="271" w:name="_Toc105002632"/>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40</w:t>
      </w:r>
      <w:r w:rsidRPr="001A3C00">
        <w:rPr>
          <w:b/>
        </w:rPr>
        <w:fldChar w:fldCharType="end"/>
      </w:r>
      <w:r w:rsidRPr="001A3C00">
        <w:rPr>
          <w:iCs w:val="0"/>
          <w:sz w:val="20"/>
          <w:szCs w:val="20"/>
          <w:lang w:val="id-ID"/>
        </w:rPr>
        <w:t xml:space="preserve"> </w:t>
      </w:r>
      <w:r w:rsidRPr="001A3C00">
        <w:rPr>
          <w:lang w:val="id-ID"/>
        </w:rPr>
        <w:t xml:space="preserve">Spesifikasi tabel </w:t>
      </w:r>
      <w:r w:rsidRPr="001A3C00">
        <w:rPr>
          <w:i/>
          <w:lang w:val="id-ID"/>
        </w:rPr>
        <w:t>chart of account</w:t>
      </w:r>
      <w:bookmarkEnd w:id="271"/>
    </w:p>
    <w:tbl>
      <w:tblPr>
        <w:tblStyle w:val="TableGrid"/>
        <w:tblW w:w="0" w:type="auto"/>
        <w:tblLook w:val="04A0" w:firstRow="1" w:lastRow="0" w:firstColumn="1" w:lastColumn="0" w:noHBand="0" w:noVBand="1"/>
      </w:tblPr>
      <w:tblGrid>
        <w:gridCol w:w="704"/>
        <w:gridCol w:w="2468"/>
        <w:gridCol w:w="1586"/>
        <w:gridCol w:w="1586"/>
        <w:gridCol w:w="1586"/>
      </w:tblGrid>
      <w:tr w:rsidR="005C0901" w14:paraId="26F19774" w14:textId="77777777" w:rsidTr="006A39A9">
        <w:tc>
          <w:tcPr>
            <w:tcW w:w="704" w:type="dxa"/>
          </w:tcPr>
          <w:p w14:paraId="2211A7F3" w14:textId="6455180A" w:rsidR="005C0901" w:rsidRPr="00152A66" w:rsidRDefault="005C0901" w:rsidP="005C0901">
            <w:pPr>
              <w:pStyle w:val="ParagrifIsi"/>
              <w:jc w:val="center"/>
            </w:pPr>
            <w:r>
              <w:rPr>
                <w:b/>
              </w:rPr>
              <w:t>No</w:t>
            </w:r>
          </w:p>
        </w:tc>
        <w:tc>
          <w:tcPr>
            <w:tcW w:w="2468" w:type="dxa"/>
          </w:tcPr>
          <w:p w14:paraId="1A64E0F5" w14:textId="14AB22C2" w:rsidR="005C0901" w:rsidRPr="00152A66" w:rsidRDefault="005C0901" w:rsidP="005C0901">
            <w:pPr>
              <w:pStyle w:val="ParagrifIsi"/>
              <w:jc w:val="center"/>
            </w:pPr>
            <w:r w:rsidRPr="005C0901">
              <w:rPr>
                <w:b/>
              </w:rPr>
              <w:t xml:space="preserve">Nama </w:t>
            </w:r>
            <w:r w:rsidRPr="00EC59F6">
              <w:rPr>
                <w:b/>
                <w:i/>
              </w:rPr>
              <w:t>Field</w:t>
            </w:r>
          </w:p>
        </w:tc>
        <w:tc>
          <w:tcPr>
            <w:tcW w:w="1586" w:type="dxa"/>
          </w:tcPr>
          <w:p w14:paraId="2B16DC04" w14:textId="1E1379CE" w:rsidR="005C0901" w:rsidRPr="00152A66" w:rsidRDefault="005C0901" w:rsidP="005C0901">
            <w:pPr>
              <w:pStyle w:val="ParagrifIsi"/>
              <w:jc w:val="center"/>
            </w:pPr>
            <w:r w:rsidRPr="005C0901">
              <w:rPr>
                <w:b/>
                <w:i/>
              </w:rPr>
              <w:t>Type</w:t>
            </w:r>
          </w:p>
        </w:tc>
        <w:tc>
          <w:tcPr>
            <w:tcW w:w="1586" w:type="dxa"/>
          </w:tcPr>
          <w:p w14:paraId="27034418" w14:textId="38AD5D6A" w:rsidR="005C0901" w:rsidRPr="00152A66" w:rsidRDefault="005C0901" w:rsidP="005C0901">
            <w:pPr>
              <w:pStyle w:val="ParagrifIsi"/>
              <w:jc w:val="center"/>
            </w:pPr>
            <w:r w:rsidRPr="005C0901">
              <w:rPr>
                <w:b/>
              </w:rPr>
              <w:t>Keterangan</w:t>
            </w:r>
          </w:p>
        </w:tc>
        <w:tc>
          <w:tcPr>
            <w:tcW w:w="1586" w:type="dxa"/>
          </w:tcPr>
          <w:p w14:paraId="435820DD" w14:textId="1625DC71" w:rsidR="005C0901" w:rsidRPr="00152A66" w:rsidRDefault="005C0901" w:rsidP="005C0901">
            <w:pPr>
              <w:pStyle w:val="ParagrifIsi"/>
              <w:jc w:val="center"/>
            </w:pPr>
            <w:r w:rsidRPr="005C0901">
              <w:rPr>
                <w:b/>
                <w:i/>
              </w:rPr>
              <w:t>Key</w:t>
            </w:r>
          </w:p>
        </w:tc>
      </w:tr>
      <w:tr w:rsidR="006A39A9" w14:paraId="79EA220D" w14:textId="77777777" w:rsidTr="006A39A9">
        <w:tc>
          <w:tcPr>
            <w:tcW w:w="704" w:type="dxa"/>
          </w:tcPr>
          <w:p w14:paraId="1D4BF677" w14:textId="77777777" w:rsidR="006A39A9" w:rsidRDefault="006A39A9" w:rsidP="004C4AA9">
            <w:pPr>
              <w:pStyle w:val="ParagrifIsi"/>
            </w:pPr>
            <w:r>
              <w:t>1</w:t>
            </w:r>
          </w:p>
        </w:tc>
        <w:tc>
          <w:tcPr>
            <w:tcW w:w="2468" w:type="dxa"/>
          </w:tcPr>
          <w:p w14:paraId="063AE4FD" w14:textId="1E4B5822" w:rsidR="006A39A9" w:rsidRDefault="006A39A9" w:rsidP="004C4AA9">
            <w:pPr>
              <w:pStyle w:val="ParagrifIsi"/>
            </w:pPr>
            <w:r>
              <w:t>id</w:t>
            </w:r>
          </w:p>
        </w:tc>
        <w:tc>
          <w:tcPr>
            <w:tcW w:w="1586" w:type="dxa"/>
          </w:tcPr>
          <w:p w14:paraId="1C6F6267" w14:textId="77777777" w:rsidR="006A39A9" w:rsidRDefault="006A39A9" w:rsidP="004C4AA9">
            <w:pPr>
              <w:pStyle w:val="ParagrifIsi"/>
            </w:pPr>
            <w:r>
              <w:t>bigint(20)</w:t>
            </w:r>
          </w:p>
        </w:tc>
        <w:tc>
          <w:tcPr>
            <w:tcW w:w="1586" w:type="dxa"/>
          </w:tcPr>
          <w:p w14:paraId="781ECE80" w14:textId="77777777" w:rsidR="006A39A9" w:rsidRPr="00743B2C" w:rsidRDefault="006A39A9" w:rsidP="004C4AA9">
            <w:pPr>
              <w:pStyle w:val="ParagrifIsi"/>
              <w:rPr>
                <w:i/>
              </w:rPr>
            </w:pPr>
            <w:r w:rsidRPr="00743B2C">
              <w:rPr>
                <w:i/>
              </w:rPr>
              <w:t>Not null (auto increment)</w:t>
            </w:r>
          </w:p>
        </w:tc>
        <w:tc>
          <w:tcPr>
            <w:tcW w:w="1586" w:type="dxa"/>
          </w:tcPr>
          <w:p w14:paraId="50E4F079" w14:textId="77777777" w:rsidR="006A39A9" w:rsidRPr="00743B2C" w:rsidRDefault="006A39A9" w:rsidP="004C4AA9">
            <w:pPr>
              <w:pStyle w:val="ParagrifIsi"/>
              <w:rPr>
                <w:i/>
              </w:rPr>
            </w:pPr>
            <w:r w:rsidRPr="00743B2C">
              <w:rPr>
                <w:i/>
              </w:rPr>
              <w:t>Primary Key</w:t>
            </w:r>
          </w:p>
        </w:tc>
      </w:tr>
      <w:tr w:rsidR="006A39A9" w14:paraId="27B97B18" w14:textId="77777777" w:rsidTr="006A39A9">
        <w:tc>
          <w:tcPr>
            <w:tcW w:w="704" w:type="dxa"/>
          </w:tcPr>
          <w:p w14:paraId="26295398" w14:textId="77777777" w:rsidR="006A39A9" w:rsidRDefault="006A39A9" w:rsidP="004C4AA9">
            <w:pPr>
              <w:pStyle w:val="ParagrifIsi"/>
            </w:pPr>
            <w:r>
              <w:t>2</w:t>
            </w:r>
          </w:p>
        </w:tc>
        <w:tc>
          <w:tcPr>
            <w:tcW w:w="2468" w:type="dxa"/>
          </w:tcPr>
          <w:p w14:paraId="1A78C643" w14:textId="2CA841A7" w:rsidR="006A39A9" w:rsidRDefault="006A39A9" w:rsidP="004C4AA9">
            <w:pPr>
              <w:pStyle w:val="ParagrifIsi"/>
            </w:pPr>
            <w:r>
              <w:t>kode_akun</w:t>
            </w:r>
          </w:p>
        </w:tc>
        <w:tc>
          <w:tcPr>
            <w:tcW w:w="1586" w:type="dxa"/>
          </w:tcPr>
          <w:p w14:paraId="265ABC3A" w14:textId="77777777" w:rsidR="006A39A9" w:rsidRDefault="006A39A9" w:rsidP="004C4AA9">
            <w:pPr>
              <w:pStyle w:val="ParagrifIsi"/>
            </w:pPr>
            <w:r>
              <w:t>varchar(255)</w:t>
            </w:r>
          </w:p>
        </w:tc>
        <w:tc>
          <w:tcPr>
            <w:tcW w:w="1586" w:type="dxa"/>
          </w:tcPr>
          <w:p w14:paraId="01F3C648" w14:textId="77777777" w:rsidR="006A39A9" w:rsidRPr="00743B2C" w:rsidRDefault="006A39A9" w:rsidP="004C4AA9">
            <w:pPr>
              <w:pStyle w:val="ParagrifIsi"/>
              <w:rPr>
                <w:i/>
              </w:rPr>
            </w:pPr>
            <w:r w:rsidRPr="00743B2C">
              <w:rPr>
                <w:i/>
              </w:rPr>
              <w:t>Not null</w:t>
            </w:r>
          </w:p>
        </w:tc>
        <w:tc>
          <w:tcPr>
            <w:tcW w:w="1586" w:type="dxa"/>
          </w:tcPr>
          <w:p w14:paraId="000A5708" w14:textId="77777777" w:rsidR="006A39A9" w:rsidRPr="00743B2C" w:rsidRDefault="006A39A9" w:rsidP="004C4AA9">
            <w:pPr>
              <w:pStyle w:val="ParagrifIsi"/>
              <w:rPr>
                <w:i/>
              </w:rPr>
            </w:pPr>
          </w:p>
        </w:tc>
      </w:tr>
      <w:tr w:rsidR="006A39A9" w14:paraId="1DF36510" w14:textId="77777777" w:rsidTr="006A39A9">
        <w:tc>
          <w:tcPr>
            <w:tcW w:w="704" w:type="dxa"/>
          </w:tcPr>
          <w:p w14:paraId="11B40023" w14:textId="77777777" w:rsidR="006A39A9" w:rsidRDefault="006A39A9" w:rsidP="004C4AA9">
            <w:pPr>
              <w:pStyle w:val="ParagrifIsi"/>
            </w:pPr>
            <w:r>
              <w:t>3</w:t>
            </w:r>
          </w:p>
        </w:tc>
        <w:tc>
          <w:tcPr>
            <w:tcW w:w="2468" w:type="dxa"/>
          </w:tcPr>
          <w:p w14:paraId="4175FEF7" w14:textId="350C419E" w:rsidR="006A39A9" w:rsidRDefault="006A39A9" w:rsidP="004C4AA9">
            <w:pPr>
              <w:pStyle w:val="ParagrifIsi"/>
            </w:pPr>
            <w:r>
              <w:t>nama_akun</w:t>
            </w:r>
          </w:p>
        </w:tc>
        <w:tc>
          <w:tcPr>
            <w:tcW w:w="1586" w:type="dxa"/>
          </w:tcPr>
          <w:p w14:paraId="66C32D6C" w14:textId="77777777" w:rsidR="006A39A9" w:rsidRDefault="006A39A9" w:rsidP="004C4AA9">
            <w:pPr>
              <w:pStyle w:val="ParagrifIsi"/>
            </w:pPr>
            <w:r w:rsidRPr="00CF3190">
              <w:t>varchar(255)</w:t>
            </w:r>
          </w:p>
        </w:tc>
        <w:tc>
          <w:tcPr>
            <w:tcW w:w="1586" w:type="dxa"/>
          </w:tcPr>
          <w:p w14:paraId="68B268BD" w14:textId="4AE2D837" w:rsidR="006A39A9" w:rsidRPr="00743B2C" w:rsidRDefault="006A39A9" w:rsidP="004C4AA9">
            <w:pPr>
              <w:pStyle w:val="ParagrifIsi"/>
              <w:rPr>
                <w:i/>
              </w:rPr>
            </w:pPr>
            <w:r w:rsidRPr="00743B2C">
              <w:rPr>
                <w:i/>
              </w:rPr>
              <w:t>Not null</w:t>
            </w:r>
          </w:p>
        </w:tc>
        <w:tc>
          <w:tcPr>
            <w:tcW w:w="1586" w:type="dxa"/>
          </w:tcPr>
          <w:p w14:paraId="1F691911" w14:textId="77777777" w:rsidR="006A39A9" w:rsidRPr="00743B2C" w:rsidRDefault="006A39A9" w:rsidP="004C4AA9">
            <w:pPr>
              <w:pStyle w:val="ParagrifIsi"/>
              <w:rPr>
                <w:i/>
              </w:rPr>
            </w:pPr>
          </w:p>
        </w:tc>
      </w:tr>
      <w:tr w:rsidR="006A39A9" w14:paraId="26E71E20" w14:textId="77777777" w:rsidTr="006A39A9">
        <w:tc>
          <w:tcPr>
            <w:tcW w:w="704" w:type="dxa"/>
          </w:tcPr>
          <w:p w14:paraId="1D78E005" w14:textId="77777777" w:rsidR="006A39A9" w:rsidRDefault="006A39A9" w:rsidP="004C4AA9">
            <w:pPr>
              <w:pStyle w:val="ParagrifIsi"/>
            </w:pPr>
            <w:r>
              <w:t>4</w:t>
            </w:r>
          </w:p>
        </w:tc>
        <w:tc>
          <w:tcPr>
            <w:tcW w:w="2468" w:type="dxa"/>
          </w:tcPr>
          <w:p w14:paraId="4136E50D" w14:textId="3C6F4804" w:rsidR="006A39A9" w:rsidRDefault="006A39A9" w:rsidP="004C4AA9">
            <w:pPr>
              <w:pStyle w:val="ParagrifIsi"/>
            </w:pPr>
            <w:r>
              <w:t>akun_parent</w:t>
            </w:r>
          </w:p>
        </w:tc>
        <w:tc>
          <w:tcPr>
            <w:tcW w:w="1586" w:type="dxa"/>
          </w:tcPr>
          <w:p w14:paraId="71FDF744" w14:textId="292EB96A" w:rsidR="006A39A9" w:rsidRDefault="006A39A9" w:rsidP="004C4AA9">
            <w:pPr>
              <w:pStyle w:val="ParagrifIsi"/>
            </w:pPr>
            <w:r w:rsidRPr="006A39A9">
              <w:t>varchar(255)</w:t>
            </w:r>
          </w:p>
        </w:tc>
        <w:tc>
          <w:tcPr>
            <w:tcW w:w="1586" w:type="dxa"/>
          </w:tcPr>
          <w:p w14:paraId="3703D9D9" w14:textId="77777777" w:rsidR="006A39A9" w:rsidRPr="00743B2C" w:rsidRDefault="006A39A9" w:rsidP="004C4AA9">
            <w:pPr>
              <w:pStyle w:val="ParagrifIsi"/>
              <w:rPr>
                <w:i/>
              </w:rPr>
            </w:pPr>
            <w:r w:rsidRPr="00743B2C">
              <w:rPr>
                <w:i/>
              </w:rPr>
              <w:t>Not null</w:t>
            </w:r>
          </w:p>
        </w:tc>
        <w:tc>
          <w:tcPr>
            <w:tcW w:w="1586" w:type="dxa"/>
          </w:tcPr>
          <w:p w14:paraId="29C93446" w14:textId="77777777" w:rsidR="006A39A9" w:rsidRPr="00743B2C" w:rsidRDefault="006A39A9" w:rsidP="004C4AA9">
            <w:pPr>
              <w:pStyle w:val="ParagrifIsi"/>
              <w:rPr>
                <w:i/>
              </w:rPr>
            </w:pPr>
          </w:p>
        </w:tc>
      </w:tr>
      <w:tr w:rsidR="006A39A9" w14:paraId="18E0E5E7" w14:textId="77777777" w:rsidTr="006A39A9">
        <w:tc>
          <w:tcPr>
            <w:tcW w:w="704" w:type="dxa"/>
          </w:tcPr>
          <w:p w14:paraId="0B7B6A0D" w14:textId="77777777" w:rsidR="006A39A9" w:rsidRDefault="006A39A9" w:rsidP="004C4AA9">
            <w:pPr>
              <w:pStyle w:val="ParagrifIsi"/>
            </w:pPr>
            <w:r>
              <w:lastRenderedPageBreak/>
              <w:t>5</w:t>
            </w:r>
          </w:p>
        </w:tc>
        <w:tc>
          <w:tcPr>
            <w:tcW w:w="2468" w:type="dxa"/>
          </w:tcPr>
          <w:p w14:paraId="18A01F96" w14:textId="6152B6A7" w:rsidR="006A39A9" w:rsidRDefault="006A39A9" w:rsidP="004C4AA9">
            <w:pPr>
              <w:pStyle w:val="ParagrifIsi"/>
            </w:pPr>
            <w:r>
              <w:t>saldo_normal</w:t>
            </w:r>
          </w:p>
        </w:tc>
        <w:tc>
          <w:tcPr>
            <w:tcW w:w="1586" w:type="dxa"/>
          </w:tcPr>
          <w:p w14:paraId="51E86D12" w14:textId="72943F87" w:rsidR="006A39A9" w:rsidRDefault="006A39A9" w:rsidP="004C4AA9">
            <w:pPr>
              <w:pStyle w:val="ParagrifIsi"/>
            </w:pPr>
            <w:r w:rsidRPr="006A39A9">
              <w:t>varchar(255)</w:t>
            </w:r>
          </w:p>
        </w:tc>
        <w:tc>
          <w:tcPr>
            <w:tcW w:w="1586" w:type="dxa"/>
          </w:tcPr>
          <w:p w14:paraId="5CAD327D" w14:textId="77777777" w:rsidR="006A39A9" w:rsidRPr="00743B2C" w:rsidRDefault="006A39A9" w:rsidP="004C4AA9">
            <w:pPr>
              <w:pStyle w:val="ParagrifIsi"/>
              <w:rPr>
                <w:i/>
              </w:rPr>
            </w:pPr>
            <w:r w:rsidRPr="00743B2C">
              <w:rPr>
                <w:i/>
              </w:rPr>
              <w:t>Not null</w:t>
            </w:r>
          </w:p>
        </w:tc>
        <w:tc>
          <w:tcPr>
            <w:tcW w:w="1586" w:type="dxa"/>
          </w:tcPr>
          <w:p w14:paraId="7B76D546" w14:textId="77777777" w:rsidR="006A39A9" w:rsidRPr="00743B2C" w:rsidRDefault="006A39A9" w:rsidP="004C4AA9">
            <w:pPr>
              <w:pStyle w:val="ParagrifIsi"/>
              <w:rPr>
                <w:i/>
              </w:rPr>
            </w:pPr>
          </w:p>
        </w:tc>
      </w:tr>
      <w:tr w:rsidR="006A39A9" w14:paraId="3C36471C" w14:textId="77777777" w:rsidTr="006A39A9">
        <w:tc>
          <w:tcPr>
            <w:tcW w:w="704" w:type="dxa"/>
          </w:tcPr>
          <w:p w14:paraId="3E297F04" w14:textId="3F7EC788" w:rsidR="006A39A9" w:rsidRDefault="006A39A9" w:rsidP="004C4AA9">
            <w:pPr>
              <w:pStyle w:val="ParagrifIsi"/>
            </w:pPr>
            <w:r>
              <w:t>6</w:t>
            </w:r>
          </w:p>
        </w:tc>
        <w:tc>
          <w:tcPr>
            <w:tcW w:w="2468" w:type="dxa"/>
          </w:tcPr>
          <w:p w14:paraId="58FA9278" w14:textId="065AB3D1" w:rsidR="006A39A9" w:rsidRDefault="006A39A9" w:rsidP="004C4AA9">
            <w:pPr>
              <w:pStyle w:val="ParagrifIsi"/>
            </w:pPr>
            <w:r>
              <w:t>akun_pembayaran</w:t>
            </w:r>
          </w:p>
        </w:tc>
        <w:tc>
          <w:tcPr>
            <w:tcW w:w="1586" w:type="dxa"/>
          </w:tcPr>
          <w:p w14:paraId="1FD1F384" w14:textId="39969742" w:rsidR="006A39A9" w:rsidRPr="00CF3190" w:rsidRDefault="006A39A9" w:rsidP="004C4AA9">
            <w:pPr>
              <w:pStyle w:val="ParagrifIsi"/>
            </w:pPr>
            <w:r w:rsidRPr="006A39A9">
              <w:t>varchar(255)</w:t>
            </w:r>
          </w:p>
        </w:tc>
        <w:tc>
          <w:tcPr>
            <w:tcW w:w="1586" w:type="dxa"/>
          </w:tcPr>
          <w:p w14:paraId="5477D456" w14:textId="5FFA4788" w:rsidR="006A39A9" w:rsidRPr="00743B2C" w:rsidRDefault="00D01DF7" w:rsidP="004C4AA9">
            <w:pPr>
              <w:pStyle w:val="ParagrifIsi"/>
              <w:rPr>
                <w:i/>
              </w:rPr>
            </w:pPr>
            <w:r w:rsidRPr="00743B2C">
              <w:rPr>
                <w:i/>
              </w:rPr>
              <w:t>Not null</w:t>
            </w:r>
          </w:p>
        </w:tc>
        <w:tc>
          <w:tcPr>
            <w:tcW w:w="1586" w:type="dxa"/>
          </w:tcPr>
          <w:p w14:paraId="1419C8BA" w14:textId="77777777" w:rsidR="006A39A9" w:rsidRPr="00743B2C" w:rsidRDefault="006A39A9" w:rsidP="004C4AA9">
            <w:pPr>
              <w:pStyle w:val="ParagrifIsi"/>
              <w:rPr>
                <w:i/>
              </w:rPr>
            </w:pPr>
          </w:p>
        </w:tc>
      </w:tr>
      <w:tr w:rsidR="006A39A9" w14:paraId="13B2E42B" w14:textId="77777777" w:rsidTr="006A39A9">
        <w:tc>
          <w:tcPr>
            <w:tcW w:w="704" w:type="dxa"/>
          </w:tcPr>
          <w:p w14:paraId="42616549" w14:textId="7DB97037" w:rsidR="006A39A9" w:rsidRDefault="006A39A9" w:rsidP="004C4AA9">
            <w:pPr>
              <w:pStyle w:val="ParagrifIsi"/>
            </w:pPr>
            <w:r>
              <w:t>7</w:t>
            </w:r>
          </w:p>
        </w:tc>
        <w:tc>
          <w:tcPr>
            <w:tcW w:w="2468" w:type="dxa"/>
          </w:tcPr>
          <w:p w14:paraId="2D777A03" w14:textId="3CF00880" w:rsidR="006A39A9" w:rsidRDefault="006A39A9" w:rsidP="004C4AA9">
            <w:pPr>
              <w:pStyle w:val="ParagrifIsi"/>
            </w:pPr>
            <w:r>
              <w:t>jenis_laporan</w:t>
            </w:r>
          </w:p>
        </w:tc>
        <w:tc>
          <w:tcPr>
            <w:tcW w:w="1586" w:type="dxa"/>
          </w:tcPr>
          <w:p w14:paraId="5B908C6C" w14:textId="3B08B165" w:rsidR="006A39A9" w:rsidRPr="00CF3190" w:rsidRDefault="006A39A9" w:rsidP="004C4AA9">
            <w:pPr>
              <w:pStyle w:val="ParagrifIsi"/>
            </w:pPr>
            <w:r w:rsidRPr="006A39A9">
              <w:t>varchar(255)</w:t>
            </w:r>
          </w:p>
        </w:tc>
        <w:tc>
          <w:tcPr>
            <w:tcW w:w="1586" w:type="dxa"/>
          </w:tcPr>
          <w:p w14:paraId="5367E213" w14:textId="04970E8C" w:rsidR="006A39A9" w:rsidRPr="00743B2C" w:rsidRDefault="00D01DF7" w:rsidP="004C4AA9">
            <w:pPr>
              <w:pStyle w:val="ParagrifIsi"/>
              <w:rPr>
                <w:i/>
              </w:rPr>
            </w:pPr>
            <w:r w:rsidRPr="00743B2C">
              <w:rPr>
                <w:i/>
              </w:rPr>
              <w:t>Not null</w:t>
            </w:r>
          </w:p>
        </w:tc>
        <w:tc>
          <w:tcPr>
            <w:tcW w:w="1586" w:type="dxa"/>
          </w:tcPr>
          <w:p w14:paraId="5358E0BF" w14:textId="77777777" w:rsidR="006A39A9" w:rsidRPr="00743B2C" w:rsidRDefault="006A39A9" w:rsidP="004C4AA9">
            <w:pPr>
              <w:pStyle w:val="ParagrifIsi"/>
              <w:rPr>
                <w:i/>
              </w:rPr>
            </w:pPr>
          </w:p>
        </w:tc>
      </w:tr>
      <w:tr w:rsidR="006A39A9" w14:paraId="23B020E7" w14:textId="77777777" w:rsidTr="006A39A9">
        <w:tc>
          <w:tcPr>
            <w:tcW w:w="704" w:type="dxa"/>
          </w:tcPr>
          <w:p w14:paraId="0A4DC93F" w14:textId="4E12D694" w:rsidR="006A39A9" w:rsidRDefault="006A39A9" w:rsidP="004C4AA9">
            <w:pPr>
              <w:pStyle w:val="ParagrifIsi"/>
            </w:pPr>
            <w:r>
              <w:t>8</w:t>
            </w:r>
          </w:p>
        </w:tc>
        <w:tc>
          <w:tcPr>
            <w:tcW w:w="2468" w:type="dxa"/>
          </w:tcPr>
          <w:p w14:paraId="652E2457" w14:textId="3EEEB865" w:rsidR="006A39A9" w:rsidRDefault="006A39A9" w:rsidP="004C4AA9">
            <w:pPr>
              <w:pStyle w:val="ParagrifIsi"/>
            </w:pPr>
            <w:r>
              <w:t>klasifikasi</w:t>
            </w:r>
          </w:p>
        </w:tc>
        <w:tc>
          <w:tcPr>
            <w:tcW w:w="1586" w:type="dxa"/>
          </w:tcPr>
          <w:p w14:paraId="36350F1F" w14:textId="01F88843" w:rsidR="006A39A9" w:rsidRPr="00CF3190" w:rsidRDefault="006A39A9" w:rsidP="004C4AA9">
            <w:pPr>
              <w:pStyle w:val="ParagrifIsi"/>
            </w:pPr>
            <w:r w:rsidRPr="006A39A9">
              <w:t>varchar(255)</w:t>
            </w:r>
          </w:p>
        </w:tc>
        <w:tc>
          <w:tcPr>
            <w:tcW w:w="1586" w:type="dxa"/>
          </w:tcPr>
          <w:p w14:paraId="2C91F938" w14:textId="23BDF1DA" w:rsidR="006A39A9" w:rsidRPr="00743B2C" w:rsidRDefault="00D01DF7" w:rsidP="004C4AA9">
            <w:pPr>
              <w:pStyle w:val="ParagrifIsi"/>
              <w:rPr>
                <w:i/>
              </w:rPr>
            </w:pPr>
            <w:r w:rsidRPr="00743B2C">
              <w:rPr>
                <w:i/>
              </w:rPr>
              <w:t>Not null</w:t>
            </w:r>
          </w:p>
        </w:tc>
        <w:tc>
          <w:tcPr>
            <w:tcW w:w="1586" w:type="dxa"/>
          </w:tcPr>
          <w:p w14:paraId="7712B4D4" w14:textId="77777777" w:rsidR="006A39A9" w:rsidRPr="00743B2C" w:rsidRDefault="006A39A9" w:rsidP="004C4AA9">
            <w:pPr>
              <w:pStyle w:val="ParagrifIsi"/>
              <w:rPr>
                <w:i/>
              </w:rPr>
            </w:pPr>
          </w:p>
        </w:tc>
      </w:tr>
      <w:tr w:rsidR="006A39A9" w14:paraId="385A1B27" w14:textId="77777777" w:rsidTr="006A39A9">
        <w:tc>
          <w:tcPr>
            <w:tcW w:w="704" w:type="dxa"/>
          </w:tcPr>
          <w:p w14:paraId="63E3A775" w14:textId="43BEDB7C" w:rsidR="006A39A9" w:rsidRDefault="006A39A9" w:rsidP="004C4AA9">
            <w:pPr>
              <w:pStyle w:val="ParagrifIsi"/>
            </w:pPr>
            <w:r>
              <w:t>9</w:t>
            </w:r>
          </w:p>
        </w:tc>
        <w:tc>
          <w:tcPr>
            <w:tcW w:w="2468" w:type="dxa"/>
          </w:tcPr>
          <w:p w14:paraId="2F9C2CBD" w14:textId="01495C52" w:rsidR="006A39A9" w:rsidRDefault="006A39A9" w:rsidP="004C4AA9">
            <w:pPr>
              <w:pStyle w:val="ParagrifIsi"/>
            </w:pPr>
            <w:r>
              <w:t>akun_modal</w:t>
            </w:r>
          </w:p>
        </w:tc>
        <w:tc>
          <w:tcPr>
            <w:tcW w:w="1586" w:type="dxa"/>
          </w:tcPr>
          <w:p w14:paraId="156D2475" w14:textId="12A07D4A" w:rsidR="006A39A9" w:rsidRPr="00CF3190" w:rsidRDefault="006A39A9" w:rsidP="004C4AA9">
            <w:pPr>
              <w:pStyle w:val="ParagrifIsi"/>
            </w:pPr>
            <w:r w:rsidRPr="006A39A9">
              <w:t>varchar(255)</w:t>
            </w:r>
          </w:p>
        </w:tc>
        <w:tc>
          <w:tcPr>
            <w:tcW w:w="1586" w:type="dxa"/>
          </w:tcPr>
          <w:p w14:paraId="171C4F29" w14:textId="456430FD" w:rsidR="006A39A9" w:rsidRPr="00743B2C" w:rsidRDefault="00D01DF7" w:rsidP="004C4AA9">
            <w:pPr>
              <w:pStyle w:val="ParagrifIsi"/>
              <w:rPr>
                <w:i/>
              </w:rPr>
            </w:pPr>
            <w:r w:rsidRPr="00743B2C">
              <w:rPr>
                <w:i/>
              </w:rPr>
              <w:t>Not null</w:t>
            </w:r>
          </w:p>
        </w:tc>
        <w:tc>
          <w:tcPr>
            <w:tcW w:w="1586" w:type="dxa"/>
          </w:tcPr>
          <w:p w14:paraId="34158347" w14:textId="77777777" w:rsidR="006A39A9" w:rsidRPr="00743B2C" w:rsidRDefault="006A39A9" w:rsidP="004C4AA9">
            <w:pPr>
              <w:pStyle w:val="ParagrifIsi"/>
              <w:rPr>
                <w:i/>
              </w:rPr>
            </w:pPr>
          </w:p>
        </w:tc>
      </w:tr>
      <w:tr w:rsidR="006A39A9" w14:paraId="45EAE564" w14:textId="77777777" w:rsidTr="006A39A9">
        <w:tc>
          <w:tcPr>
            <w:tcW w:w="704" w:type="dxa"/>
          </w:tcPr>
          <w:p w14:paraId="0199F982" w14:textId="0BF6F739" w:rsidR="006A39A9" w:rsidRDefault="006A39A9" w:rsidP="004C4AA9">
            <w:pPr>
              <w:pStyle w:val="ParagrifIsi"/>
            </w:pPr>
            <w:r>
              <w:t>10</w:t>
            </w:r>
          </w:p>
        </w:tc>
        <w:tc>
          <w:tcPr>
            <w:tcW w:w="2468" w:type="dxa"/>
          </w:tcPr>
          <w:p w14:paraId="0B05A102" w14:textId="14CE2168" w:rsidR="006A39A9" w:rsidRDefault="006A39A9" w:rsidP="004C4AA9">
            <w:pPr>
              <w:pStyle w:val="ParagrifIsi"/>
            </w:pPr>
            <w:r>
              <w:t>debit</w:t>
            </w:r>
          </w:p>
        </w:tc>
        <w:tc>
          <w:tcPr>
            <w:tcW w:w="1586" w:type="dxa"/>
          </w:tcPr>
          <w:p w14:paraId="71FE86B7" w14:textId="12B1AD20" w:rsidR="006A39A9" w:rsidRPr="00CF3190" w:rsidRDefault="006A39A9" w:rsidP="004C4AA9">
            <w:pPr>
              <w:pStyle w:val="ParagrifIsi"/>
            </w:pPr>
            <w:r w:rsidRPr="006A39A9">
              <w:t>bigint(20)</w:t>
            </w:r>
          </w:p>
        </w:tc>
        <w:tc>
          <w:tcPr>
            <w:tcW w:w="1586" w:type="dxa"/>
          </w:tcPr>
          <w:p w14:paraId="4C8320A4" w14:textId="424F4D13" w:rsidR="006A39A9" w:rsidRPr="00743B2C" w:rsidRDefault="006A39A9" w:rsidP="004C4AA9">
            <w:pPr>
              <w:pStyle w:val="ParagrifIsi"/>
              <w:rPr>
                <w:i/>
              </w:rPr>
            </w:pPr>
            <w:r w:rsidRPr="00743B2C">
              <w:rPr>
                <w:i/>
              </w:rPr>
              <w:t>Nullable</w:t>
            </w:r>
          </w:p>
        </w:tc>
        <w:tc>
          <w:tcPr>
            <w:tcW w:w="1586" w:type="dxa"/>
          </w:tcPr>
          <w:p w14:paraId="5D880313" w14:textId="77777777" w:rsidR="006A39A9" w:rsidRPr="00743B2C" w:rsidRDefault="006A39A9" w:rsidP="004C4AA9">
            <w:pPr>
              <w:pStyle w:val="ParagrifIsi"/>
              <w:rPr>
                <w:i/>
              </w:rPr>
            </w:pPr>
          </w:p>
        </w:tc>
      </w:tr>
      <w:tr w:rsidR="006A39A9" w14:paraId="3041ABE3" w14:textId="77777777" w:rsidTr="006A39A9">
        <w:tc>
          <w:tcPr>
            <w:tcW w:w="704" w:type="dxa"/>
          </w:tcPr>
          <w:p w14:paraId="644A14CB" w14:textId="1C76EAA6" w:rsidR="006A39A9" w:rsidRDefault="006A39A9" w:rsidP="004C4AA9">
            <w:pPr>
              <w:pStyle w:val="ParagrifIsi"/>
            </w:pPr>
            <w:r>
              <w:t>11</w:t>
            </w:r>
          </w:p>
        </w:tc>
        <w:tc>
          <w:tcPr>
            <w:tcW w:w="2468" w:type="dxa"/>
          </w:tcPr>
          <w:p w14:paraId="090C9C9F" w14:textId="2BCDFCCA" w:rsidR="006A39A9" w:rsidRDefault="006A39A9" w:rsidP="004C4AA9">
            <w:pPr>
              <w:pStyle w:val="ParagrifIsi"/>
            </w:pPr>
            <w:r>
              <w:t>kredit</w:t>
            </w:r>
          </w:p>
        </w:tc>
        <w:tc>
          <w:tcPr>
            <w:tcW w:w="1586" w:type="dxa"/>
          </w:tcPr>
          <w:p w14:paraId="43E13051" w14:textId="5A4E77A0" w:rsidR="006A39A9" w:rsidRPr="00CF3190" w:rsidRDefault="006A39A9" w:rsidP="004C4AA9">
            <w:pPr>
              <w:pStyle w:val="ParagrifIsi"/>
            </w:pPr>
            <w:r w:rsidRPr="006A39A9">
              <w:t>bigint(20)</w:t>
            </w:r>
          </w:p>
        </w:tc>
        <w:tc>
          <w:tcPr>
            <w:tcW w:w="1586" w:type="dxa"/>
          </w:tcPr>
          <w:p w14:paraId="310761E0" w14:textId="1F639C42" w:rsidR="006A39A9" w:rsidRPr="00743B2C" w:rsidRDefault="006A39A9" w:rsidP="004C4AA9">
            <w:pPr>
              <w:pStyle w:val="ParagrifIsi"/>
              <w:rPr>
                <w:i/>
              </w:rPr>
            </w:pPr>
            <w:r w:rsidRPr="00743B2C">
              <w:rPr>
                <w:i/>
              </w:rPr>
              <w:t>Nullable</w:t>
            </w:r>
          </w:p>
        </w:tc>
        <w:tc>
          <w:tcPr>
            <w:tcW w:w="1586" w:type="dxa"/>
          </w:tcPr>
          <w:p w14:paraId="0342AF09" w14:textId="77777777" w:rsidR="006A39A9" w:rsidRPr="00743B2C" w:rsidRDefault="006A39A9" w:rsidP="004C4AA9">
            <w:pPr>
              <w:pStyle w:val="ParagrifIsi"/>
              <w:rPr>
                <w:i/>
              </w:rPr>
            </w:pPr>
          </w:p>
        </w:tc>
      </w:tr>
      <w:tr w:rsidR="006A39A9" w14:paraId="2F70524E" w14:textId="77777777" w:rsidTr="006A39A9">
        <w:tc>
          <w:tcPr>
            <w:tcW w:w="704" w:type="dxa"/>
          </w:tcPr>
          <w:p w14:paraId="3C45B134" w14:textId="1914AAD7" w:rsidR="006A39A9" w:rsidRDefault="006A39A9" w:rsidP="004C4AA9">
            <w:pPr>
              <w:pStyle w:val="ParagrifIsi"/>
            </w:pPr>
            <w:r>
              <w:t>12</w:t>
            </w:r>
          </w:p>
        </w:tc>
        <w:tc>
          <w:tcPr>
            <w:tcW w:w="2468" w:type="dxa"/>
          </w:tcPr>
          <w:p w14:paraId="58ABE2E5" w14:textId="463ED6D4" w:rsidR="006A39A9" w:rsidRDefault="006A39A9" w:rsidP="004C4AA9">
            <w:pPr>
              <w:pStyle w:val="ParagrifIsi"/>
            </w:pPr>
            <w:r>
              <w:t>saldo</w:t>
            </w:r>
          </w:p>
        </w:tc>
        <w:tc>
          <w:tcPr>
            <w:tcW w:w="1586" w:type="dxa"/>
          </w:tcPr>
          <w:p w14:paraId="552C3E36" w14:textId="666B9B21" w:rsidR="006A39A9" w:rsidRPr="00CF3190" w:rsidRDefault="006A39A9" w:rsidP="004C4AA9">
            <w:pPr>
              <w:pStyle w:val="ParagrifIsi"/>
            </w:pPr>
            <w:r w:rsidRPr="006A39A9">
              <w:t>bigint(20)</w:t>
            </w:r>
          </w:p>
        </w:tc>
        <w:tc>
          <w:tcPr>
            <w:tcW w:w="1586" w:type="dxa"/>
          </w:tcPr>
          <w:p w14:paraId="1D5B8159" w14:textId="7CA663AE" w:rsidR="006A39A9" w:rsidRPr="00743B2C" w:rsidRDefault="006A39A9" w:rsidP="004C4AA9">
            <w:pPr>
              <w:pStyle w:val="ParagrifIsi"/>
              <w:rPr>
                <w:i/>
              </w:rPr>
            </w:pPr>
            <w:r w:rsidRPr="00743B2C">
              <w:rPr>
                <w:i/>
              </w:rPr>
              <w:t>Nullable</w:t>
            </w:r>
          </w:p>
        </w:tc>
        <w:tc>
          <w:tcPr>
            <w:tcW w:w="1586" w:type="dxa"/>
          </w:tcPr>
          <w:p w14:paraId="5A7E041A" w14:textId="77777777" w:rsidR="006A39A9" w:rsidRPr="00743B2C" w:rsidRDefault="006A39A9" w:rsidP="004C4AA9">
            <w:pPr>
              <w:pStyle w:val="ParagrifIsi"/>
              <w:rPr>
                <w:i/>
              </w:rPr>
            </w:pPr>
          </w:p>
        </w:tc>
      </w:tr>
      <w:tr w:rsidR="006A39A9" w14:paraId="21F99EF1" w14:textId="77777777" w:rsidTr="006A39A9">
        <w:tc>
          <w:tcPr>
            <w:tcW w:w="704" w:type="dxa"/>
          </w:tcPr>
          <w:p w14:paraId="06E091FC" w14:textId="711FF4EC" w:rsidR="006A39A9" w:rsidRDefault="006A39A9" w:rsidP="004C4AA9">
            <w:pPr>
              <w:pStyle w:val="ParagrifIsi"/>
            </w:pPr>
            <w:r>
              <w:t>13</w:t>
            </w:r>
          </w:p>
        </w:tc>
        <w:tc>
          <w:tcPr>
            <w:tcW w:w="2468" w:type="dxa"/>
          </w:tcPr>
          <w:p w14:paraId="704D1376" w14:textId="627C1CDF" w:rsidR="006A39A9" w:rsidRDefault="006A39A9" w:rsidP="004C4AA9">
            <w:pPr>
              <w:pStyle w:val="ParagrifIsi"/>
            </w:pPr>
            <w:r>
              <w:t>created_by</w:t>
            </w:r>
          </w:p>
        </w:tc>
        <w:tc>
          <w:tcPr>
            <w:tcW w:w="1586" w:type="dxa"/>
          </w:tcPr>
          <w:p w14:paraId="57F0886E" w14:textId="77777777" w:rsidR="006A39A9" w:rsidRDefault="006A39A9" w:rsidP="004C4AA9">
            <w:pPr>
              <w:pStyle w:val="ParagrifIsi"/>
            </w:pPr>
            <w:r w:rsidRPr="00CF3190">
              <w:t>varchar(255)</w:t>
            </w:r>
          </w:p>
        </w:tc>
        <w:tc>
          <w:tcPr>
            <w:tcW w:w="1586" w:type="dxa"/>
          </w:tcPr>
          <w:p w14:paraId="41AED9D3" w14:textId="77777777" w:rsidR="006A39A9" w:rsidRPr="00743B2C" w:rsidRDefault="006A39A9" w:rsidP="004C4AA9">
            <w:pPr>
              <w:pStyle w:val="ParagrifIsi"/>
              <w:rPr>
                <w:i/>
              </w:rPr>
            </w:pPr>
            <w:r w:rsidRPr="00743B2C">
              <w:rPr>
                <w:i/>
              </w:rPr>
              <w:t>Nullable</w:t>
            </w:r>
          </w:p>
        </w:tc>
        <w:tc>
          <w:tcPr>
            <w:tcW w:w="1586" w:type="dxa"/>
          </w:tcPr>
          <w:p w14:paraId="6BE742C6" w14:textId="77777777" w:rsidR="006A39A9" w:rsidRPr="00743B2C" w:rsidRDefault="006A39A9" w:rsidP="004C4AA9">
            <w:pPr>
              <w:pStyle w:val="ParagrifIsi"/>
              <w:rPr>
                <w:i/>
              </w:rPr>
            </w:pPr>
          </w:p>
        </w:tc>
      </w:tr>
      <w:tr w:rsidR="006A39A9" w14:paraId="75B69E25" w14:textId="77777777" w:rsidTr="006A39A9">
        <w:tc>
          <w:tcPr>
            <w:tcW w:w="704" w:type="dxa"/>
          </w:tcPr>
          <w:p w14:paraId="00534485" w14:textId="1D4CEE24" w:rsidR="006A39A9" w:rsidRDefault="006A39A9" w:rsidP="004C4AA9">
            <w:pPr>
              <w:pStyle w:val="ParagrifIsi"/>
            </w:pPr>
            <w:r>
              <w:t>14</w:t>
            </w:r>
          </w:p>
        </w:tc>
        <w:tc>
          <w:tcPr>
            <w:tcW w:w="2468" w:type="dxa"/>
          </w:tcPr>
          <w:p w14:paraId="157841F0" w14:textId="6C5B08D0" w:rsidR="006A39A9" w:rsidRDefault="006A39A9" w:rsidP="004C4AA9">
            <w:pPr>
              <w:pStyle w:val="ParagrifIsi"/>
            </w:pPr>
            <w:r>
              <w:t>updated_by</w:t>
            </w:r>
          </w:p>
        </w:tc>
        <w:tc>
          <w:tcPr>
            <w:tcW w:w="1586" w:type="dxa"/>
          </w:tcPr>
          <w:p w14:paraId="418660B1" w14:textId="77777777" w:rsidR="006A39A9" w:rsidRDefault="006A39A9" w:rsidP="004C4AA9">
            <w:pPr>
              <w:pStyle w:val="ParagrifIsi"/>
            </w:pPr>
            <w:r w:rsidRPr="00CF3190">
              <w:t>varchar(255)</w:t>
            </w:r>
          </w:p>
        </w:tc>
        <w:tc>
          <w:tcPr>
            <w:tcW w:w="1586" w:type="dxa"/>
          </w:tcPr>
          <w:p w14:paraId="5B38399A" w14:textId="77777777" w:rsidR="006A39A9" w:rsidRPr="00743B2C" w:rsidRDefault="006A39A9" w:rsidP="004C4AA9">
            <w:pPr>
              <w:pStyle w:val="ParagrifIsi"/>
              <w:rPr>
                <w:i/>
              </w:rPr>
            </w:pPr>
            <w:r w:rsidRPr="00743B2C">
              <w:rPr>
                <w:i/>
              </w:rPr>
              <w:t>Nullable</w:t>
            </w:r>
          </w:p>
        </w:tc>
        <w:tc>
          <w:tcPr>
            <w:tcW w:w="1586" w:type="dxa"/>
          </w:tcPr>
          <w:p w14:paraId="1706AA0E" w14:textId="77777777" w:rsidR="006A39A9" w:rsidRPr="00743B2C" w:rsidRDefault="006A39A9" w:rsidP="004C4AA9">
            <w:pPr>
              <w:pStyle w:val="ParagrifIsi"/>
              <w:rPr>
                <w:i/>
              </w:rPr>
            </w:pPr>
          </w:p>
        </w:tc>
      </w:tr>
      <w:tr w:rsidR="006A39A9" w14:paraId="60B61360" w14:textId="77777777" w:rsidTr="006A39A9">
        <w:tc>
          <w:tcPr>
            <w:tcW w:w="704" w:type="dxa"/>
          </w:tcPr>
          <w:p w14:paraId="79DDE115" w14:textId="00A96085" w:rsidR="006A39A9" w:rsidRDefault="006A39A9" w:rsidP="004C4AA9">
            <w:pPr>
              <w:pStyle w:val="ParagrifIsi"/>
            </w:pPr>
            <w:r>
              <w:t>15</w:t>
            </w:r>
          </w:p>
        </w:tc>
        <w:tc>
          <w:tcPr>
            <w:tcW w:w="2468" w:type="dxa"/>
          </w:tcPr>
          <w:p w14:paraId="5010D558" w14:textId="45E911EC" w:rsidR="006A39A9" w:rsidRDefault="006A39A9" w:rsidP="004C4AA9">
            <w:pPr>
              <w:pStyle w:val="ParagrifIsi"/>
            </w:pPr>
            <w:r>
              <w:t>created_at</w:t>
            </w:r>
          </w:p>
        </w:tc>
        <w:tc>
          <w:tcPr>
            <w:tcW w:w="1586" w:type="dxa"/>
          </w:tcPr>
          <w:p w14:paraId="30D56E68" w14:textId="77777777" w:rsidR="006A39A9" w:rsidRDefault="006A39A9" w:rsidP="004C4AA9">
            <w:pPr>
              <w:pStyle w:val="ParagrifIsi"/>
            </w:pPr>
            <w:r>
              <w:t>timestamp</w:t>
            </w:r>
          </w:p>
        </w:tc>
        <w:tc>
          <w:tcPr>
            <w:tcW w:w="1586" w:type="dxa"/>
          </w:tcPr>
          <w:p w14:paraId="06F952AB" w14:textId="77777777" w:rsidR="006A39A9" w:rsidRPr="00743B2C" w:rsidRDefault="006A39A9" w:rsidP="004C4AA9">
            <w:pPr>
              <w:pStyle w:val="ParagrifIsi"/>
              <w:rPr>
                <w:i/>
              </w:rPr>
            </w:pPr>
            <w:r w:rsidRPr="00743B2C">
              <w:rPr>
                <w:i/>
              </w:rPr>
              <w:t>Nullable</w:t>
            </w:r>
          </w:p>
        </w:tc>
        <w:tc>
          <w:tcPr>
            <w:tcW w:w="1586" w:type="dxa"/>
          </w:tcPr>
          <w:p w14:paraId="25E51728" w14:textId="77777777" w:rsidR="006A39A9" w:rsidRPr="00743B2C" w:rsidRDefault="006A39A9" w:rsidP="004C4AA9">
            <w:pPr>
              <w:pStyle w:val="ParagrifIsi"/>
              <w:rPr>
                <w:i/>
              </w:rPr>
            </w:pPr>
          </w:p>
        </w:tc>
      </w:tr>
      <w:tr w:rsidR="006A39A9" w14:paraId="4019BA92" w14:textId="77777777" w:rsidTr="006A39A9">
        <w:tc>
          <w:tcPr>
            <w:tcW w:w="704" w:type="dxa"/>
          </w:tcPr>
          <w:p w14:paraId="44122C68" w14:textId="7D4CAB7D" w:rsidR="006A39A9" w:rsidRDefault="006A39A9" w:rsidP="004C4AA9">
            <w:pPr>
              <w:pStyle w:val="ParagrifIsi"/>
            </w:pPr>
            <w:r>
              <w:t>16</w:t>
            </w:r>
          </w:p>
        </w:tc>
        <w:tc>
          <w:tcPr>
            <w:tcW w:w="2468" w:type="dxa"/>
          </w:tcPr>
          <w:p w14:paraId="083E6627" w14:textId="0E7CB7DB" w:rsidR="006A39A9" w:rsidRDefault="006A39A9" w:rsidP="004C4AA9">
            <w:pPr>
              <w:pStyle w:val="ParagrifIsi"/>
            </w:pPr>
            <w:r>
              <w:t>updated_at</w:t>
            </w:r>
          </w:p>
        </w:tc>
        <w:tc>
          <w:tcPr>
            <w:tcW w:w="1586" w:type="dxa"/>
          </w:tcPr>
          <w:p w14:paraId="5CE1ADDF" w14:textId="77777777" w:rsidR="006A39A9" w:rsidRDefault="006A39A9" w:rsidP="004C4AA9">
            <w:pPr>
              <w:pStyle w:val="ParagrifIsi"/>
            </w:pPr>
            <w:r w:rsidRPr="00CF3190">
              <w:t>timestamp</w:t>
            </w:r>
          </w:p>
        </w:tc>
        <w:tc>
          <w:tcPr>
            <w:tcW w:w="1586" w:type="dxa"/>
          </w:tcPr>
          <w:p w14:paraId="58D83DB2" w14:textId="77777777" w:rsidR="006A39A9" w:rsidRPr="00743B2C" w:rsidRDefault="006A39A9" w:rsidP="004C4AA9">
            <w:pPr>
              <w:pStyle w:val="ParagrifIsi"/>
              <w:rPr>
                <w:i/>
              </w:rPr>
            </w:pPr>
            <w:r w:rsidRPr="00743B2C">
              <w:rPr>
                <w:i/>
              </w:rPr>
              <w:t>Nullable</w:t>
            </w:r>
          </w:p>
        </w:tc>
        <w:tc>
          <w:tcPr>
            <w:tcW w:w="1586" w:type="dxa"/>
          </w:tcPr>
          <w:p w14:paraId="7AC3AEE7" w14:textId="77777777" w:rsidR="006A39A9" w:rsidRPr="00743B2C" w:rsidRDefault="006A39A9" w:rsidP="004C4AA9">
            <w:pPr>
              <w:pStyle w:val="ParagrifIsi"/>
              <w:rPr>
                <w:i/>
              </w:rPr>
            </w:pPr>
          </w:p>
        </w:tc>
      </w:tr>
    </w:tbl>
    <w:p w14:paraId="1D2305C1" w14:textId="700F9221" w:rsidR="00F14925" w:rsidRDefault="00F14925" w:rsidP="00D125A3">
      <w:pPr>
        <w:pStyle w:val="ParagrifIsi"/>
        <w:numPr>
          <w:ilvl w:val="0"/>
          <w:numId w:val="14"/>
        </w:numPr>
      </w:pPr>
      <w:r>
        <w:t>Tabel Item Barang</w:t>
      </w:r>
    </w:p>
    <w:p w14:paraId="1312FA1C" w14:textId="05214F60" w:rsidR="00D01DF7" w:rsidRDefault="00D01DF7" w:rsidP="004C4AA9">
      <w:pPr>
        <w:pStyle w:val="ParagrifIsi"/>
      </w:pPr>
      <w:r>
        <w:t xml:space="preserve">Berikut ini adalah deskripsi spesifikasi tabel </w:t>
      </w:r>
      <w:r w:rsidRPr="00D01DF7">
        <w:t>item barang.</w:t>
      </w:r>
    </w:p>
    <w:p w14:paraId="5A11B64C" w14:textId="59304C64" w:rsidR="00D01DF7" w:rsidRPr="006A39A9" w:rsidRDefault="00D01DF7" w:rsidP="004C4AA9">
      <w:pPr>
        <w:pStyle w:val="ParagrifIsi"/>
      </w:pPr>
      <w:r>
        <w:t>Nama tabel : item_barangs</w:t>
      </w:r>
    </w:p>
    <w:p w14:paraId="748B6F4D" w14:textId="3DD56BEF" w:rsidR="00D01DF7" w:rsidRPr="00D01DF7" w:rsidRDefault="00D01DF7" w:rsidP="004C4AA9">
      <w:pPr>
        <w:pStyle w:val="ParagrifIsi"/>
      </w:pPr>
      <w:r>
        <w:t>Keterangan : Tabel yang digunakan untuk menyimpan data item barang</w:t>
      </w:r>
    </w:p>
    <w:p w14:paraId="23F2CDE9" w14:textId="1403BD7B" w:rsidR="001A3C00" w:rsidRPr="001A3C00" w:rsidRDefault="001A3C00" w:rsidP="001A3C00">
      <w:pPr>
        <w:pStyle w:val="Caption"/>
        <w:keepNext/>
        <w:jc w:val="left"/>
      </w:pPr>
      <w:bookmarkStart w:id="272" w:name="_Toc105002633"/>
      <w:r w:rsidRPr="001A3C00">
        <w:rPr>
          <w:b/>
        </w:rPr>
        <w:lastRenderedPageBreak/>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41</w:t>
      </w:r>
      <w:r w:rsidRPr="001A3C00">
        <w:rPr>
          <w:b/>
        </w:rPr>
        <w:fldChar w:fldCharType="end"/>
      </w:r>
      <w:r w:rsidRPr="001A3C00">
        <w:rPr>
          <w:iCs w:val="0"/>
          <w:sz w:val="20"/>
          <w:szCs w:val="20"/>
          <w:lang w:val="id-ID"/>
        </w:rPr>
        <w:t xml:space="preserve"> </w:t>
      </w:r>
      <w:r w:rsidRPr="001A3C00">
        <w:rPr>
          <w:lang w:val="id-ID"/>
        </w:rPr>
        <w:t>Spesifikasi tabel item barang</w:t>
      </w:r>
      <w:bookmarkEnd w:id="272"/>
    </w:p>
    <w:tbl>
      <w:tblPr>
        <w:tblStyle w:val="TableGrid"/>
        <w:tblW w:w="0" w:type="auto"/>
        <w:tblLook w:val="04A0" w:firstRow="1" w:lastRow="0" w:firstColumn="1" w:lastColumn="0" w:noHBand="0" w:noVBand="1"/>
      </w:tblPr>
      <w:tblGrid>
        <w:gridCol w:w="704"/>
        <w:gridCol w:w="2468"/>
        <w:gridCol w:w="1586"/>
        <w:gridCol w:w="1586"/>
        <w:gridCol w:w="1586"/>
      </w:tblGrid>
      <w:tr w:rsidR="00865882" w14:paraId="5D9726C6" w14:textId="77777777" w:rsidTr="00906BE3">
        <w:tc>
          <w:tcPr>
            <w:tcW w:w="704" w:type="dxa"/>
          </w:tcPr>
          <w:p w14:paraId="2439DA2E" w14:textId="4BAF6EDF" w:rsidR="00865882" w:rsidRPr="00152A66" w:rsidRDefault="00865882" w:rsidP="00865882">
            <w:pPr>
              <w:pStyle w:val="ParagrifIsi"/>
              <w:jc w:val="center"/>
            </w:pPr>
            <w:r>
              <w:rPr>
                <w:b/>
              </w:rPr>
              <w:t>No</w:t>
            </w:r>
          </w:p>
        </w:tc>
        <w:tc>
          <w:tcPr>
            <w:tcW w:w="2468" w:type="dxa"/>
          </w:tcPr>
          <w:p w14:paraId="5A73DE44" w14:textId="5AF39B48" w:rsidR="00865882" w:rsidRPr="00152A66" w:rsidRDefault="00865882" w:rsidP="00865882">
            <w:pPr>
              <w:pStyle w:val="ParagrifIsi"/>
              <w:jc w:val="center"/>
            </w:pPr>
            <w:r w:rsidRPr="005C0901">
              <w:rPr>
                <w:b/>
              </w:rPr>
              <w:t xml:space="preserve">Nama </w:t>
            </w:r>
            <w:r w:rsidRPr="00EC59F6">
              <w:rPr>
                <w:b/>
                <w:i/>
              </w:rPr>
              <w:t>Field</w:t>
            </w:r>
          </w:p>
        </w:tc>
        <w:tc>
          <w:tcPr>
            <w:tcW w:w="1586" w:type="dxa"/>
          </w:tcPr>
          <w:p w14:paraId="2A22C274" w14:textId="5E699E64" w:rsidR="00865882" w:rsidRPr="00152A66" w:rsidRDefault="00865882" w:rsidP="00865882">
            <w:pPr>
              <w:pStyle w:val="ParagrifIsi"/>
              <w:jc w:val="center"/>
            </w:pPr>
            <w:r w:rsidRPr="005C0901">
              <w:rPr>
                <w:b/>
                <w:i/>
              </w:rPr>
              <w:t>Type</w:t>
            </w:r>
          </w:p>
        </w:tc>
        <w:tc>
          <w:tcPr>
            <w:tcW w:w="1586" w:type="dxa"/>
          </w:tcPr>
          <w:p w14:paraId="128A9743" w14:textId="151671CF" w:rsidR="00865882" w:rsidRPr="00152A66" w:rsidRDefault="00865882" w:rsidP="00865882">
            <w:pPr>
              <w:pStyle w:val="ParagrifIsi"/>
              <w:jc w:val="center"/>
            </w:pPr>
            <w:r w:rsidRPr="005C0901">
              <w:rPr>
                <w:b/>
              </w:rPr>
              <w:t>Keterangan</w:t>
            </w:r>
          </w:p>
        </w:tc>
        <w:tc>
          <w:tcPr>
            <w:tcW w:w="1586" w:type="dxa"/>
          </w:tcPr>
          <w:p w14:paraId="69D9A4E0" w14:textId="693E6EAB" w:rsidR="00865882" w:rsidRPr="00152A66" w:rsidRDefault="00865882" w:rsidP="00865882">
            <w:pPr>
              <w:pStyle w:val="ParagrifIsi"/>
              <w:jc w:val="center"/>
            </w:pPr>
            <w:r w:rsidRPr="005C0901">
              <w:rPr>
                <w:b/>
                <w:i/>
              </w:rPr>
              <w:t>Key</w:t>
            </w:r>
          </w:p>
        </w:tc>
      </w:tr>
      <w:tr w:rsidR="00D01DF7" w14:paraId="454DF62C" w14:textId="77777777" w:rsidTr="00906BE3">
        <w:tc>
          <w:tcPr>
            <w:tcW w:w="704" w:type="dxa"/>
          </w:tcPr>
          <w:p w14:paraId="0AB76E5F" w14:textId="77777777" w:rsidR="00D01DF7" w:rsidRDefault="00D01DF7" w:rsidP="004C4AA9">
            <w:pPr>
              <w:pStyle w:val="ParagrifIsi"/>
            </w:pPr>
            <w:r>
              <w:t>1</w:t>
            </w:r>
          </w:p>
        </w:tc>
        <w:tc>
          <w:tcPr>
            <w:tcW w:w="2468" w:type="dxa"/>
          </w:tcPr>
          <w:p w14:paraId="3A11F054" w14:textId="5301E74D" w:rsidR="00D01DF7" w:rsidRDefault="00D01DF7" w:rsidP="004C4AA9">
            <w:pPr>
              <w:pStyle w:val="ParagrifIsi"/>
            </w:pPr>
            <w:r>
              <w:t>id</w:t>
            </w:r>
          </w:p>
        </w:tc>
        <w:tc>
          <w:tcPr>
            <w:tcW w:w="1586" w:type="dxa"/>
          </w:tcPr>
          <w:p w14:paraId="5D3D9ABC" w14:textId="77777777" w:rsidR="00D01DF7" w:rsidRDefault="00D01DF7" w:rsidP="004C4AA9">
            <w:pPr>
              <w:pStyle w:val="ParagrifIsi"/>
            </w:pPr>
            <w:r>
              <w:t>bigint(20)</w:t>
            </w:r>
          </w:p>
        </w:tc>
        <w:tc>
          <w:tcPr>
            <w:tcW w:w="1586" w:type="dxa"/>
          </w:tcPr>
          <w:p w14:paraId="1F65FE6F" w14:textId="77777777" w:rsidR="00D01DF7" w:rsidRPr="00743B2C" w:rsidRDefault="00D01DF7" w:rsidP="004C4AA9">
            <w:pPr>
              <w:pStyle w:val="ParagrifIsi"/>
              <w:rPr>
                <w:i/>
              </w:rPr>
            </w:pPr>
            <w:r w:rsidRPr="00743B2C">
              <w:rPr>
                <w:i/>
              </w:rPr>
              <w:t>Not null (auto increment)</w:t>
            </w:r>
          </w:p>
        </w:tc>
        <w:tc>
          <w:tcPr>
            <w:tcW w:w="1586" w:type="dxa"/>
          </w:tcPr>
          <w:p w14:paraId="26DE9D86" w14:textId="77777777" w:rsidR="00D01DF7" w:rsidRPr="00743B2C" w:rsidRDefault="00D01DF7" w:rsidP="004C4AA9">
            <w:pPr>
              <w:pStyle w:val="ParagrifIsi"/>
              <w:rPr>
                <w:i/>
              </w:rPr>
            </w:pPr>
            <w:r w:rsidRPr="00743B2C">
              <w:rPr>
                <w:i/>
              </w:rPr>
              <w:t>Primary Key</w:t>
            </w:r>
          </w:p>
        </w:tc>
      </w:tr>
      <w:tr w:rsidR="00D01DF7" w14:paraId="362FC174" w14:textId="77777777" w:rsidTr="00906BE3">
        <w:tc>
          <w:tcPr>
            <w:tcW w:w="704" w:type="dxa"/>
          </w:tcPr>
          <w:p w14:paraId="5AE9BD51" w14:textId="77777777" w:rsidR="00D01DF7" w:rsidRDefault="00D01DF7" w:rsidP="004C4AA9">
            <w:pPr>
              <w:pStyle w:val="ParagrifIsi"/>
            </w:pPr>
            <w:r>
              <w:t>2</w:t>
            </w:r>
          </w:p>
        </w:tc>
        <w:tc>
          <w:tcPr>
            <w:tcW w:w="2468" w:type="dxa"/>
          </w:tcPr>
          <w:p w14:paraId="5410A344" w14:textId="5DE87653" w:rsidR="00D01DF7" w:rsidRDefault="00D01DF7" w:rsidP="004C4AA9">
            <w:pPr>
              <w:pStyle w:val="ParagrifIsi"/>
            </w:pPr>
            <w:r>
              <w:t>kode_item</w:t>
            </w:r>
          </w:p>
        </w:tc>
        <w:tc>
          <w:tcPr>
            <w:tcW w:w="1586" w:type="dxa"/>
          </w:tcPr>
          <w:p w14:paraId="1D54558D" w14:textId="77777777" w:rsidR="00D01DF7" w:rsidRDefault="00D01DF7" w:rsidP="004C4AA9">
            <w:pPr>
              <w:pStyle w:val="ParagrifIsi"/>
            </w:pPr>
            <w:r>
              <w:t>varchar(255)</w:t>
            </w:r>
          </w:p>
        </w:tc>
        <w:tc>
          <w:tcPr>
            <w:tcW w:w="1586" w:type="dxa"/>
          </w:tcPr>
          <w:p w14:paraId="4762C0A3" w14:textId="2FF60C0D" w:rsidR="00D01DF7" w:rsidRPr="00743B2C" w:rsidRDefault="00D01DF7" w:rsidP="004C4AA9">
            <w:pPr>
              <w:pStyle w:val="ParagrifIsi"/>
              <w:rPr>
                <w:i/>
              </w:rPr>
            </w:pPr>
            <w:r w:rsidRPr="00743B2C">
              <w:rPr>
                <w:i/>
              </w:rPr>
              <w:t>Nullable</w:t>
            </w:r>
          </w:p>
        </w:tc>
        <w:tc>
          <w:tcPr>
            <w:tcW w:w="1586" w:type="dxa"/>
          </w:tcPr>
          <w:p w14:paraId="328512D2" w14:textId="77777777" w:rsidR="00D01DF7" w:rsidRPr="00743B2C" w:rsidRDefault="00D01DF7" w:rsidP="004C4AA9">
            <w:pPr>
              <w:pStyle w:val="ParagrifIsi"/>
              <w:rPr>
                <w:i/>
              </w:rPr>
            </w:pPr>
          </w:p>
        </w:tc>
      </w:tr>
      <w:tr w:rsidR="00D01DF7" w14:paraId="59A4207B" w14:textId="77777777" w:rsidTr="00906BE3">
        <w:tc>
          <w:tcPr>
            <w:tcW w:w="704" w:type="dxa"/>
          </w:tcPr>
          <w:p w14:paraId="611D5DB3" w14:textId="77777777" w:rsidR="00D01DF7" w:rsidRDefault="00D01DF7" w:rsidP="004C4AA9">
            <w:pPr>
              <w:pStyle w:val="ParagrifIsi"/>
            </w:pPr>
            <w:r>
              <w:t>3</w:t>
            </w:r>
          </w:p>
        </w:tc>
        <w:tc>
          <w:tcPr>
            <w:tcW w:w="2468" w:type="dxa"/>
          </w:tcPr>
          <w:p w14:paraId="3EA07EB5" w14:textId="2DD155AF" w:rsidR="00D01DF7" w:rsidRDefault="00D01DF7" w:rsidP="004C4AA9">
            <w:pPr>
              <w:pStyle w:val="ParagrifIsi"/>
            </w:pPr>
            <w:r>
              <w:t>nama_item</w:t>
            </w:r>
          </w:p>
        </w:tc>
        <w:tc>
          <w:tcPr>
            <w:tcW w:w="1586" w:type="dxa"/>
          </w:tcPr>
          <w:p w14:paraId="2E29C810" w14:textId="283C33E0" w:rsidR="00D01DF7" w:rsidRDefault="00D01DF7" w:rsidP="004C4AA9">
            <w:pPr>
              <w:pStyle w:val="ParagrifIsi"/>
            </w:pPr>
            <w:r>
              <w:t>text</w:t>
            </w:r>
          </w:p>
        </w:tc>
        <w:tc>
          <w:tcPr>
            <w:tcW w:w="1586" w:type="dxa"/>
          </w:tcPr>
          <w:p w14:paraId="13ECCD48" w14:textId="77777777" w:rsidR="00D01DF7" w:rsidRPr="00743B2C" w:rsidRDefault="00D01DF7" w:rsidP="004C4AA9">
            <w:pPr>
              <w:pStyle w:val="ParagrifIsi"/>
              <w:rPr>
                <w:i/>
              </w:rPr>
            </w:pPr>
            <w:r w:rsidRPr="00743B2C">
              <w:rPr>
                <w:i/>
              </w:rPr>
              <w:t>Not null</w:t>
            </w:r>
          </w:p>
        </w:tc>
        <w:tc>
          <w:tcPr>
            <w:tcW w:w="1586" w:type="dxa"/>
          </w:tcPr>
          <w:p w14:paraId="7E8BF0DC" w14:textId="77777777" w:rsidR="00D01DF7" w:rsidRPr="00743B2C" w:rsidRDefault="00D01DF7" w:rsidP="004C4AA9">
            <w:pPr>
              <w:pStyle w:val="ParagrifIsi"/>
              <w:rPr>
                <w:i/>
              </w:rPr>
            </w:pPr>
          </w:p>
        </w:tc>
      </w:tr>
      <w:tr w:rsidR="00D01DF7" w14:paraId="6436A685" w14:textId="77777777" w:rsidTr="00906BE3">
        <w:tc>
          <w:tcPr>
            <w:tcW w:w="704" w:type="dxa"/>
          </w:tcPr>
          <w:p w14:paraId="087EF291" w14:textId="77777777" w:rsidR="00D01DF7" w:rsidRDefault="00D01DF7" w:rsidP="004C4AA9">
            <w:pPr>
              <w:pStyle w:val="ParagrifIsi"/>
            </w:pPr>
            <w:r>
              <w:t>4</w:t>
            </w:r>
          </w:p>
        </w:tc>
        <w:tc>
          <w:tcPr>
            <w:tcW w:w="2468" w:type="dxa"/>
          </w:tcPr>
          <w:p w14:paraId="092C5D07" w14:textId="1EE5283E" w:rsidR="00D01DF7" w:rsidRDefault="00D01DF7" w:rsidP="004C4AA9">
            <w:pPr>
              <w:pStyle w:val="ParagrifIsi"/>
            </w:pPr>
            <w:r>
              <w:t>nama_item_singkat</w:t>
            </w:r>
          </w:p>
        </w:tc>
        <w:tc>
          <w:tcPr>
            <w:tcW w:w="1586" w:type="dxa"/>
          </w:tcPr>
          <w:p w14:paraId="05F97970" w14:textId="77777777" w:rsidR="00D01DF7" w:rsidRDefault="00D01DF7" w:rsidP="004C4AA9">
            <w:pPr>
              <w:pStyle w:val="ParagrifIsi"/>
            </w:pPr>
            <w:r w:rsidRPr="006A39A9">
              <w:t>varchar(255)</w:t>
            </w:r>
          </w:p>
        </w:tc>
        <w:tc>
          <w:tcPr>
            <w:tcW w:w="1586" w:type="dxa"/>
          </w:tcPr>
          <w:p w14:paraId="4EB47163" w14:textId="77777777" w:rsidR="00D01DF7" w:rsidRPr="00743B2C" w:rsidRDefault="00D01DF7" w:rsidP="004C4AA9">
            <w:pPr>
              <w:pStyle w:val="ParagrifIsi"/>
              <w:rPr>
                <w:i/>
              </w:rPr>
            </w:pPr>
            <w:r w:rsidRPr="00743B2C">
              <w:rPr>
                <w:i/>
              </w:rPr>
              <w:t>Not null</w:t>
            </w:r>
          </w:p>
        </w:tc>
        <w:tc>
          <w:tcPr>
            <w:tcW w:w="1586" w:type="dxa"/>
          </w:tcPr>
          <w:p w14:paraId="7B6EC98A" w14:textId="77777777" w:rsidR="00D01DF7" w:rsidRPr="00743B2C" w:rsidRDefault="00D01DF7" w:rsidP="004C4AA9">
            <w:pPr>
              <w:pStyle w:val="ParagrifIsi"/>
              <w:rPr>
                <w:i/>
              </w:rPr>
            </w:pPr>
          </w:p>
        </w:tc>
      </w:tr>
      <w:tr w:rsidR="00D01DF7" w14:paraId="63B2113B" w14:textId="77777777" w:rsidTr="00906BE3">
        <w:tc>
          <w:tcPr>
            <w:tcW w:w="704" w:type="dxa"/>
          </w:tcPr>
          <w:p w14:paraId="1F9F3208" w14:textId="77777777" w:rsidR="00D01DF7" w:rsidRDefault="00D01DF7" w:rsidP="004C4AA9">
            <w:pPr>
              <w:pStyle w:val="ParagrifIsi"/>
            </w:pPr>
            <w:r>
              <w:t>5</w:t>
            </w:r>
          </w:p>
        </w:tc>
        <w:tc>
          <w:tcPr>
            <w:tcW w:w="2468" w:type="dxa"/>
          </w:tcPr>
          <w:p w14:paraId="394F1E18" w14:textId="04C6C3CD" w:rsidR="00D01DF7" w:rsidRDefault="00D01DF7" w:rsidP="004C4AA9">
            <w:pPr>
              <w:pStyle w:val="ParagrifIsi"/>
            </w:pPr>
            <w:r>
              <w:t>satuan</w:t>
            </w:r>
          </w:p>
        </w:tc>
        <w:tc>
          <w:tcPr>
            <w:tcW w:w="1586" w:type="dxa"/>
          </w:tcPr>
          <w:p w14:paraId="2B42599C" w14:textId="77777777" w:rsidR="00D01DF7" w:rsidRDefault="00D01DF7" w:rsidP="004C4AA9">
            <w:pPr>
              <w:pStyle w:val="ParagrifIsi"/>
            </w:pPr>
            <w:r w:rsidRPr="006A39A9">
              <w:t>varchar(255)</w:t>
            </w:r>
          </w:p>
        </w:tc>
        <w:tc>
          <w:tcPr>
            <w:tcW w:w="1586" w:type="dxa"/>
          </w:tcPr>
          <w:p w14:paraId="2B7475D0" w14:textId="77777777" w:rsidR="00D01DF7" w:rsidRPr="00743B2C" w:rsidRDefault="00D01DF7" w:rsidP="004C4AA9">
            <w:pPr>
              <w:pStyle w:val="ParagrifIsi"/>
              <w:rPr>
                <w:i/>
              </w:rPr>
            </w:pPr>
            <w:r w:rsidRPr="00743B2C">
              <w:rPr>
                <w:i/>
              </w:rPr>
              <w:t>Not null</w:t>
            </w:r>
          </w:p>
        </w:tc>
        <w:tc>
          <w:tcPr>
            <w:tcW w:w="1586" w:type="dxa"/>
          </w:tcPr>
          <w:p w14:paraId="2DD8729F" w14:textId="77777777" w:rsidR="00D01DF7" w:rsidRPr="00743B2C" w:rsidRDefault="00D01DF7" w:rsidP="004C4AA9">
            <w:pPr>
              <w:pStyle w:val="ParagrifIsi"/>
              <w:rPr>
                <w:i/>
              </w:rPr>
            </w:pPr>
          </w:p>
        </w:tc>
      </w:tr>
      <w:tr w:rsidR="00D01DF7" w14:paraId="388868E6" w14:textId="77777777" w:rsidTr="00906BE3">
        <w:tc>
          <w:tcPr>
            <w:tcW w:w="704" w:type="dxa"/>
          </w:tcPr>
          <w:p w14:paraId="414BEB9C" w14:textId="77777777" w:rsidR="00D01DF7" w:rsidRDefault="00D01DF7" w:rsidP="004C4AA9">
            <w:pPr>
              <w:pStyle w:val="ParagrifIsi"/>
            </w:pPr>
            <w:r>
              <w:t>6</w:t>
            </w:r>
          </w:p>
        </w:tc>
        <w:tc>
          <w:tcPr>
            <w:tcW w:w="2468" w:type="dxa"/>
          </w:tcPr>
          <w:p w14:paraId="189A9E16" w14:textId="300250E6" w:rsidR="00D01DF7" w:rsidRDefault="00D01DF7" w:rsidP="004C4AA9">
            <w:pPr>
              <w:pStyle w:val="ParagrifIsi"/>
            </w:pPr>
            <w:r>
              <w:t>harga_beli</w:t>
            </w:r>
          </w:p>
        </w:tc>
        <w:tc>
          <w:tcPr>
            <w:tcW w:w="1586" w:type="dxa"/>
          </w:tcPr>
          <w:p w14:paraId="7EAF605F" w14:textId="54BC7F5F" w:rsidR="00D01DF7" w:rsidRPr="00CF3190" w:rsidRDefault="00D01DF7" w:rsidP="004C4AA9">
            <w:pPr>
              <w:pStyle w:val="ParagrifIsi"/>
            </w:pPr>
            <w:r w:rsidRPr="00D01DF7">
              <w:t>bigint(20)</w:t>
            </w:r>
          </w:p>
        </w:tc>
        <w:tc>
          <w:tcPr>
            <w:tcW w:w="1586" w:type="dxa"/>
          </w:tcPr>
          <w:p w14:paraId="29110710" w14:textId="77777777" w:rsidR="00D01DF7" w:rsidRPr="00743B2C" w:rsidRDefault="00D01DF7" w:rsidP="004C4AA9">
            <w:pPr>
              <w:pStyle w:val="ParagrifIsi"/>
              <w:rPr>
                <w:i/>
              </w:rPr>
            </w:pPr>
            <w:r w:rsidRPr="00743B2C">
              <w:rPr>
                <w:i/>
              </w:rPr>
              <w:t>Not null</w:t>
            </w:r>
          </w:p>
        </w:tc>
        <w:tc>
          <w:tcPr>
            <w:tcW w:w="1586" w:type="dxa"/>
          </w:tcPr>
          <w:p w14:paraId="0D48AFAE" w14:textId="77777777" w:rsidR="00D01DF7" w:rsidRPr="00743B2C" w:rsidRDefault="00D01DF7" w:rsidP="004C4AA9">
            <w:pPr>
              <w:pStyle w:val="ParagrifIsi"/>
              <w:rPr>
                <w:i/>
              </w:rPr>
            </w:pPr>
          </w:p>
        </w:tc>
      </w:tr>
      <w:tr w:rsidR="00D01DF7" w14:paraId="6BE729DC" w14:textId="77777777" w:rsidTr="00906BE3">
        <w:tc>
          <w:tcPr>
            <w:tcW w:w="704" w:type="dxa"/>
          </w:tcPr>
          <w:p w14:paraId="642D0C5B" w14:textId="77777777" w:rsidR="00D01DF7" w:rsidRDefault="00D01DF7" w:rsidP="004C4AA9">
            <w:pPr>
              <w:pStyle w:val="ParagrifIsi"/>
            </w:pPr>
            <w:r>
              <w:t>7</w:t>
            </w:r>
          </w:p>
        </w:tc>
        <w:tc>
          <w:tcPr>
            <w:tcW w:w="2468" w:type="dxa"/>
          </w:tcPr>
          <w:p w14:paraId="2F3FDFDE" w14:textId="7C7948E4" w:rsidR="00D01DF7" w:rsidRDefault="00D01DF7" w:rsidP="004C4AA9">
            <w:pPr>
              <w:pStyle w:val="ParagrifIsi"/>
            </w:pPr>
            <w:r>
              <w:t>harga_jual</w:t>
            </w:r>
          </w:p>
        </w:tc>
        <w:tc>
          <w:tcPr>
            <w:tcW w:w="1586" w:type="dxa"/>
          </w:tcPr>
          <w:p w14:paraId="407C1533" w14:textId="6D55C308" w:rsidR="00D01DF7" w:rsidRPr="00CF3190" w:rsidRDefault="00D01DF7" w:rsidP="004C4AA9">
            <w:pPr>
              <w:pStyle w:val="ParagrifIsi"/>
            </w:pPr>
            <w:r w:rsidRPr="00D01DF7">
              <w:t>bigint(20)</w:t>
            </w:r>
          </w:p>
        </w:tc>
        <w:tc>
          <w:tcPr>
            <w:tcW w:w="1586" w:type="dxa"/>
          </w:tcPr>
          <w:p w14:paraId="73461F4A" w14:textId="77777777" w:rsidR="00D01DF7" w:rsidRPr="00743B2C" w:rsidRDefault="00D01DF7" w:rsidP="004C4AA9">
            <w:pPr>
              <w:pStyle w:val="ParagrifIsi"/>
              <w:rPr>
                <w:i/>
              </w:rPr>
            </w:pPr>
            <w:r w:rsidRPr="00743B2C">
              <w:rPr>
                <w:i/>
              </w:rPr>
              <w:t>Not null</w:t>
            </w:r>
          </w:p>
        </w:tc>
        <w:tc>
          <w:tcPr>
            <w:tcW w:w="1586" w:type="dxa"/>
          </w:tcPr>
          <w:p w14:paraId="642B4AF3" w14:textId="77777777" w:rsidR="00D01DF7" w:rsidRPr="00743B2C" w:rsidRDefault="00D01DF7" w:rsidP="004C4AA9">
            <w:pPr>
              <w:pStyle w:val="ParagrifIsi"/>
              <w:rPr>
                <w:i/>
              </w:rPr>
            </w:pPr>
          </w:p>
        </w:tc>
      </w:tr>
      <w:tr w:rsidR="00D01DF7" w14:paraId="440488C5" w14:textId="77777777" w:rsidTr="00906BE3">
        <w:tc>
          <w:tcPr>
            <w:tcW w:w="704" w:type="dxa"/>
          </w:tcPr>
          <w:p w14:paraId="1E3DD81B" w14:textId="77777777" w:rsidR="00D01DF7" w:rsidRDefault="00D01DF7" w:rsidP="004C4AA9">
            <w:pPr>
              <w:pStyle w:val="ParagrifIsi"/>
            </w:pPr>
            <w:r>
              <w:t>8</w:t>
            </w:r>
          </w:p>
        </w:tc>
        <w:tc>
          <w:tcPr>
            <w:tcW w:w="2468" w:type="dxa"/>
          </w:tcPr>
          <w:p w14:paraId="45984EF6" w14:textId="3EE19640" w:rsidR="00D01DF7" w:rsidRDefault="00D01DF7" w:rsidP="004C4AA9">
            <w:pPr>
              <w:pStyle w:val="ParagrifIsi"/>
            </w:pPr>
            <w:r>
              <w:t>expired_date</w:t>
            </w:r>
          </w:p>
        </w:tc>
        <w:tc>
          <w:tcPr>
            <w:tcW w:w="1586" w:type="dxa"/>
          </w:tcPr>
          <w:p w14:paraId="7F1A1452" w14:textId="43D4D5DB" w:rsidR="00D01DF7" w:rsidRPr="00CF3190" w:rsidRDefault="00D01DF7" w:rsidP="004C4AA9">
            <w:pPr>
              <w:pStyle w:val="ParagrifIsi"/>
            </w:pPr>
            <w:r>
              <w:t>date</w:t>
            </w:r>
          </w:p>
        </w:tc>
        <w:tc>
          <w:tcPr>
            <w:tcW w:w="1586" w:type="dxa"/>
          </w:tcPr>
          <w:p w14:paraId="268A8FA4" w14:textId="77777777" w:rsidR="00D01DF7" w:rsidRPr="00743B2C" w:rsidRDefault="00D01DF7" w:rsidP="004C4AA9">
            <w:pPr>
              <w:pStyle w:val="ParagrifIsi"/>
              <w:rPr>
                <w:i/>
              </w:rPr>
            </w:pPr>
            <w:r w:rsidRPr="00743B2C">
              <w:rPr>
                <w:i/>
              </w:rPr>
              <w:t>Not null</w:t>
            </w:r>
          </w:p>
        </w:tc>
        <w:tc>
          <w:tcPr>
            <w:tcW w:w="1586" w:type="dxa"/>
          </w:tcPr>
          <w:p w14:paraId="2CB5582D" w14:textId="77777777" w:rsidR="00D01DF7" w:rsidRPr="00743B2C" w:rsidRDefault="00D01DF7" w:rsidP="004C4AA9">
            <w:pPr>
              <w:pStyle w:val="ParagrifIsi"/>
              <w:rPr>
                <w:i/>
              </w:rPr>
            </w:pPr>
          </w:p>
        </w:tc>
      </w:tr>
      <w:tr w:rsidR="00D01DF7" w14:paraId="0A34D7F1" w14:textId="77777777" w:rsidTr="00906BE3">
        <w:tc>
          <w:tcPr>
            <w:tcW w:w="704" w:type="dxa"/>
          </w:tcPr>
          <w:p w14:paraId="7CFFBFE9" w14:textId="77777777" w:rsidR="00D01DF7" w:rsidRDefault="00D01DF7" w:rsidP="004C4AA9">
            <w:pPr>
              <w:pStyle w:val="ParagrifIsi"/>
            </w:pPr>
            <w:r>
              <w:t>9</w:t>
            </w:r>
          </w:p>
        </w:tc>
        <w:tc>
          <w:tcPr>
            <w:tcW w:w="2468" w:type="dxa"/>
          </w:tcPr>
          <w:p w14:paraId="7A723F62" w14:textId="75290A00" w:rsidR="00D01DF7" w:rsidRDefault="00D01DF7" w:rsidP="004C4AA9">
            <w:pPr>
              <w:pStyle w:val="ParagrifIsi"/>
            </w:pPr>
            <w:r>
              <w:t>stok_tersedia</w:t>
            </w:r>
          </w:p>
        </w:tc>
        <w:tc>
          <w:tcPr>
            <w:tcW w:w="1586" w:type="dxa"/>
          </w:tcPr>
          <w:p w14:paraId="0BF6889E" w14:textId="07ACFFA6" w:rsidR="00D01DF7" w:rsidRPr="00CF3190" w:rsidRDefault="00D01DF7" w:rsidP="004C4AA9">
            <w:pPr>
              <w:pStyle w:val="ParagrifIsi"/>
            </w:pPr>
            <w:r w:rsidRPr="00D01DF7">
              <w:t>bigint(20)</w:t>
            </w:r>
          </w:p>
        </w:tc>
        <w:tc>
          <w:tcPr>
            <w:tcW w:w="1586" w:type="dxa"/>
          </w:tcPr>
          <w:p w14:paraId="0BE3CC2D" w14:textId="77777777" w:rsidR="00D01DF7" w:rsidRPr="00743B2C" w:rsidRDefault="00D01DF7" w:rsidP="004C4AA9">
            <w:pPr>
              <w:pStyle w:val="ParagrifIsi"/>
              <w:rPr>
                <w:i/>
              </w:rPr>
            </w:pPr>
            <w:r w:rsidRPr="00743B2C">
              <w:rPr>
                <w:i/>
              </w:rPr>
              <w:t>Not null</w:t>
            </w:r>
          </w:p>
        </w:tc>
        <w:tc>
          <w:tcPr>
            <w:tcW w:w="1586" w:type="dxa"/>
          </w:tcPr>
          <w:p w14:paraId="3D1C855B" w14:textId="77777777" w:rsidR="00D01DF7" w:rsidRPr="00743B2C" w:rsidRDefault="00D01DF7" w:rsidP="004C4AA9">
            <w:pPr>
              <w:pStyle w:val="ParagrifIsi"/>
              <w:rPr>
                <w:i/>
              </w:rPr>
            </w:pPr>
          </w:p>
        </w:tc>
      </w:tr>
      <w:tr w:rsidR="00D01DF7" w14:paraId="3A658596" w14:textId="77777777" w:rsidTr="00906BE3">
        <w:tc>
          <w:tcPr>
            <w:tcW w:w="704" w:type="dxa"/>
          </w:tcPr>
          <w:p w14:paraId="0ACE7ECD" w14:textId="3346359F" w:rsidR="00D01DF7" w:rsidRDefault="00D01DF7" w:rsidP="004C4AA9">
            <w:pPr>
              <w:pStyle w:val="ParagrifIsi"/>
            </w:pPr>
            <w:r>
              <w:t>10</w:t>
            </w:r>
          </w:p>
        </w:tc>
        <w:tc>
          <w:tcPr>
            <w:tcW w:w="2468" w:type="dxa"/>
          </w:tcPr>
          <w:p w14:paraId="2EE32ECE" w14:textId="291480EC" w:rsidR="00D01DF7" w:rsidRDefault="00D01DF7" w:rsidP="004C4AA9">
            <w:pPr>
              <w:pStyle w:val="ParagrifIsi"/>
            </w:pPr>
            <w:r>
              <w:t>created_by</w:t>
            </w:r>
          </w:p>
        </w:tc>
        <w:tc>
          <w:tcPr>
            <w:tcW w:w="1586" w:type="dxa"/>
          </w:tcPr>
          <w:p w14:paraId="5C874E61" w14:textId="77777777" w:rsidR="00D01DF7" w:rsidRDefault="00D01DF7" w:rsidP="004C4AA9">
            <w:pPr>
              <w:pStyle w:val="ParagrifIsi"/>
            </w:pPr>
            <w:r w:rsidRPr="00CF3190">
              <w:t>varchar(255)</w:t>
            </w:r>
          </w:p>
        </w:tc>
        <w:tc>
          <w:tcPr>
            <w:tcW w:w="1586" w:type="dxa"/>
          </w:tcPr>
          <w:p w14:paraId="4DD6CC42" w14:textId="77777777" w:rsidR="00D01DF7" w:rsidRPr="00743B2C" w:rsidRDefault="00D01DF7" w:rsidP="004C4AA9">
            <w:pPr>
              <w:pStyle w:val="ParagrifIsi"/>
              <w:rPr>
                <w:i/>
              </w:rPr>
            </w:pPr>
            <w:r w:rsidRPr="00743B2C">
              <w:rPr>
                <w:i/>
              </w:rPr>
              <w:t>Nullable</w:t>
            </w:r>
          </w:p>
        </w:tc>
        <w:tc>
          <w:tcPr>
            <w:tcW w:w="1586" w:type="dxa"/>
          </w:tcPr>
          <w:p w14:paraId="4466E4D5" w14:textId="77777777" w:rsidR="00D01DF7" w:rsidRPr="00743B2C" w:rsidRDefault="00D01DF7" w:rsidP="004C4AA9">
            <w:pPr>
              <w:pStyle w:val="ParagrifIsi"/>
              <w:rPr>
                <w:i/>
              </w:rPr>
            </w:pPr>
          </w:p>
        </w:tc>
      </w:tr>
      <w:tr w:rsidR="00D01DF7" w14:paraId="2F17D63F" w14:textId="77777777" w:rsidTr="00906BE3">
        <w:tc>
          <w:tcPr>
            <w:tcW w:w="704" w:type="dxa"/>
          </w:tcPr>
          <w:p w14:paraId="63C2ACE6" w14:textId="47AC0674" w:rsidR="00D01DF7" w:rsidRDefault="00D01DF7" w:rsidP="004C4AA9">
            <w:pPr>
              <w:pStyle w:val="ParagrifIsi"/>
            </w:pPr>
            <w:r>
              <w:t>11</w:t>
            </w:r>
          </w:p>
        </w:tc>
        <w:tc>
          <w:tcPr>
            <w:tcW w:w="2468" w:type="dxa"/>
          </w:tcPr>
          <w:p w14:paraId="3E6FD27D" w14:textId="6CC340E6" w:rsidR="00D01DF7" w:rsidRDefault="00D01DF7" w:rsidP="004C4AA9">
            <w:pPr>
              <w:pStyle w:val="ParagrifIsi"/>
            </w:pPr>
            <w:r>
              <w:t>updated_by</w:t>
            </w:r>
          </w:p>
        </w:tc>
        <w:tc>
          <w:tcPr>
            <w:tcW w:w="1586" w:type="dxa"/>
          </w:tcPr>
          <w:p w14:paraId="62EAE491" w14:textId="77777777" w:rsidR="00D01DF7" w:rsidRDefault="00D01DF7" w:rsidP="004C4AA9">
            <w:pPr>
              <w:pStyle w:val="ParagrifIsi"/>
            </w:pPr>
            <w:r w:rsidRPr="00CF3190">
              <w:t>varchar(255)</w:t>
            </w:r>
          </w:p>
        </w:tc>
        <w:tc>
          <w:tcPr>
            <w:tcW w:w="1586" w:type="dxa"/>
          </w:tcPr>
          <w:p w14:paraId="684F82BD" w14:textId="77777777" w:rsidR="00D01DF7" w:rsidRPr="00743B2C" w:rsidRDefault="00D01DF7" w:rsidP="004C4AA9">
            <w:pPr>
              <w:pStyle w:val="ParagrifIsi"/>
              <w:rPr>
                <w:i/>
              </w:rPr>
            </w:pPr>
            <w:r w:rsidRPr="00743B2C">
              <w:rPr>
                <w:i/>
              </w:rPr>
              <w:t>Nullable</w:t>
            </w:r>
          </w:p>
        </w:tc>
        <w:tc>
          <w:tcPr>
            <w:tcW w:w="1586" w:type="dxa"/>
          </w:tcPr>
          <w:p w14:paraId="4D57745C" w14:textId="77777777" w:rsidR="00D01DF7" w:rsidRPr="00743B2C" w:rsidRDefault="00D01DF7" w:rsidP="004C4AA9">
            <w:pPr>
              <w:pStyle w:val="ParagrifIsi"/>
              <w:rPr>
                <w:i/>
              </w:rPr>
            </w:pPr>
          </w:p>
        </w:tc>
      </w:tr>
      <w:tr w:rsidR="00D01DF7" w14:paraId="29110CAF" w14:textId="77777777" w:rsidTr="00906BE3">
        <w:tc>
          <w:tcPr>
            <w:tcW w:w="704" w:type="dxa"/>
          </w:tcPr>
          <w:p w14:paraId="40830D26" w14:textId="4165FF2E" w:rsidR="00D01DF7" w:rsidRDefault="00D01DF7" w:rsidP="004C4AA9">
            <w:pPr>
              <w:pStyle w:val="ParagrifIsi"/>
            </w:pPr>
            <w:r>
              <w:t>12</w:t>
            </w:r>
          </w:p>
        </w:tc>
        <w:tc>
          <w:tcPr>
            <w:tcW w:w="2468" w:type="dxa"/>
          </w:tcPr>
          <w:p w14:paraId="7E9C319C" w14:textId="1E5A23EC" w:rsidR="00D01DF7" w:rsidRDefault="00D01DF7" w:rsidP="004C4AA9">
            <w:pPr>
              <w:pStyle w:val="ParagrifIsi"/>
            </w:pPr>
            <w:r>
              <w:t>created_at</w:t>
            </w:r>
          </w:p>
        </w:tc>
        <w:tc>
          <w:tcPr>
            <w:tcW w:w="1586" w:type="dxa"/>
          </w:tcPr>
          <w:p w14:paraId="49282076" w14:textId="77777777" w:rsidR="00D01DF7" w:rsidRDefault="00D01DF7" w:rsidP="004C4AA9">
            <w:pPr>
              <w:pStyle w:val="ParagrifIsi"/>
            </w:pPr>
            <w:r>
              <w:t>timestamp</w:t>
            </w:r>
          </w:p>
        </w:tc>
        <w:tc>
          <w:tcPr>
            <w:tcW w:w="1586" w:type="dxa"/>
          </w:tcPr>
          <w:p w14:paraId="23723333" w14:textId="77777777" w:rsidR="00D01DF7" w:rsidRPr="00743B2C" w:rsidRDefault="00D01DF7" w:rsidP="004C4AA9">
            <w:pPr>
              <w:pStyle w:val="ParagrifIsi"/>
              <w:rPr>
                <w:i/>
              </w:rPr>
            </w:pPr>
            <w:r w:rsidRPr="00743B2C">
              <w:rPr>
                <w:i/>
              </w:rPr>
              <w:t>Nullable</w:t>
            </w:r>
          </w:p>
        </w:tc>
        <w:tc>
          <w:tcPr>
            <w:tcW w:w="1586" w:type="dxa"/>
          </w:tcPr>
          <w:p w14:paraId="6F22E751" w14:textId="77777777" w:rsidR="00D01DF7" w:rsidRPr="00743B2C" w:rsidRDefault="00D01DF7" w:rsidP="004C4AA9">
            <w:pPr>
              <w:pStyle w:val="ParagrifIsi"/>
              <w:rPr>
                <w:i/>
              </w:rPr>
            </w:pPr>
          </w:p>
        </w:tc>
      </w:tr>
      <w:tr w:rsidR="00D01DF7" w14:paraId="385004DC" w14:textId="77777777" w:rsidTr="00906BE3">
        <w:tc>
          <w:tcPr>
            <w:tcW w:w="704" w:type="dxa"/>
          </w:tcPr>
          <w:p w14:paraId="0E204B9A" w14:textId="63B4EC2B" w:rsidR="00D01DF7" w:rsidRDefault="00D01DF7" w:rsidP="004C4AA9">
            <w:pPr>
              <w:pStyle w:val="ParagrifIsi"/>
            </w:pPr>
            <w:r>
              <w:lastRenderedPageBreak/>
              <w:t>13</w:t>
            </w:r>
          </w:p>
        </w:tc>
        <w:tc>
          <w:tcPr>
            <w:tcW w:w="2468" w:type="dxa"/>
          </w:tcPr>
          <w:p w14:paraId="08010500" w14:textId="19E2CC16" w:rsidR="00D01DF7" w:rsidRDefault="00D01DF7" w:rsidP="004C4AA9">
            <w:pPr>
              <w:pStyle w:val="ParagrifIsi"/>
            </w:pPr>
            <w:r>
              <w:t>updated_at</w:t>
            </w:r>
          </w:p>
        </w:tc>
        <w:tc>
          <w:tcPr>
            <w:tcW w:w="1586" w:type="dxa"/>
          </w:tcPr>
          <w:p w14:paraId="2A29915D" w14:textId="77777777" w:rsidR="00D01DF7" w:rsidRDefault="00D01DF7" w:rsidP="004C4AA9">
            <w:pPr>
              <w:pStyle w:val="ParagrifIsi"/>
            </w:pPr>
            <w:r w:rsidRPr="00CF3190">
              <w:t>timestamp</w:t>
            </w:r>
          </w:p>
        </w:tc>
        <w:tc>
          <w:tcPr>
            <w:tcW w:w="1586" w:type="dxa"/>
          </w:tcPr>
          <w:p w14:paraId="17BA77C0" w14:textId="77777777" w:rsidR="00D01DF7" w:rsidRPr="00743B2C" w:rsidRDefault="00D01DF7" w:rsidP="004C4AA9">
            <w:pPr>
              <w:pStyle w:val="ParagrifIsi"/>
              <w:rPr>
                <w:i/>
              </w:rPr>
            </w:pPr>
            <w:r w:rsidRPr="00743B2C">
              <w:rPr>
                <w:i/>
              </w:rPr>
              <w:t>Nullable</w:t>
            </w:r>
          </w:p>
        </w:tc>
        <w:tc>
          <w:tcPr>
            <w:tcW w:w="1586" w:type="dxa"/>
          </w:tcPr>
          <w:p w14:paraId="6790C7DB" w14:textId="77777777" w:rsidR="00D01DF7" w:rsidRPr="00743B2C" w:rsidRDefault="00D01DF7" w:rsidP="004C4AA9">
            <w:pPr>
              <w:pStyle w:val="ParagrifIsi"/>
              <w:rPr>
                <w:i/>
              </w:rPr>
            </w:pPr>
          </w:p>
        </w:tc>
      </w:tr>
    </w:tbl>
    <w:p w14:paraId="2167705A" w14:textId="2808927E" w:rsidR="00F14925" w:rsidRDefault="00F14925" w:rsidP="00D125A3">
      <w:pPr>
        <w:pStyle w:val="ParagrifIsi"/>
        <w:numPr>
          <w:ilvl w:val="0"/>
          <w:numId w:val="14"/>
        </w:numPr>
      </w:pPr>
      <w:r>
        <w:t>Tabel Item Jasa</w:t>
      </w:r>
    </w:p>
    <w:p w14:paraId="5F036590" w14:textId="597C0908" w:rsidR="00D01DF7" w:rsidRDefault="00D01DF7" w:rsidP="004C4AA9">
      <w:pPr>
        <w:pStyle w:val="ParagrifIsi"/>
      </w:pPr>
      <w:r>
        <w:t xml:space="preserve">Berikut ini adalah deskripsi spesifikasi tabel </w:t>
      </w:r>
      <w:r w:rsidRPr="00D01DF7">
        <w:t xml:space="preserve">item </w:t>
      </w:r>
      <w:r>
        <w:t>jasa</w:t>
      </w:r>
      <w:r w:rsidRPr="00D01DF7">
        <w:t>.</w:t>
      </w:r>
    </w:p>
    <w:p w14:paraId="205C2346" w14:textId="1061A614" w:rsidR="00D01DF7" w:rsidRPr="006A39A9" w:rsidRDefault="00D01DF7" w:rsidP="004C4AA9">
      <w:pPr>
        <w:pStyle w:val="ParagrifIsi"/>
      </w:pPr>
      <w:r>
        <w:t>Nama tabel : item_jasas</w:t>
      </w:r>
    </w:p>
    <w:p w14:paraId="09C205BB" w14:textId="163C9FC3" w:rsidR="00D01DF7" w:rsidRPr="00D01DF7" w:rsidRDefault="00D01DF7" w:rsidP="004C4AA9">
      <w:pPr>
        <w:pStyle w:val="ParagrifIsi"/>
      </w:pPr>
      <w:r>
        <w:t>Keterangan : Tabel yang digunakan untuk menyimpan data item jasa</w:t>
      </w:r>
    </w:p>
    <w:p w14:paraId="0402CD4E" w14:textId="54C71A8F" w:rsidR="001A3C00" w:rsidRDefault="001A3C00" w:rsidP="001A3C00">
      <w:pPr>
        <w:pStyle w:val="Caption"/>
        <w:keepNext/>
        <w:jc w:val="left"/>
      </w:pPr>
      <w:bookmarkStart w:id="273" w:name="_Toc105002634"/>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42</w:t>
      </w:r>
      <w:r w:rsidRPr="001A3C00">
        <w:rPr>
          <w:b/>
        </w:rPr>
        <w:fldChar w:fldCharType="end"/>
      </w:r>
      <w:r w:rsidRPr="001A3C00">
        <w:rPr>
          <w:iCs w:val="0"/>
          <w:sz w:val="20"/>
          <w:szCs w:val="20"/>
          <w:lang w:val="id-ID"/>
        </w:rPr>
        <w:t xml:space="preserve"> </w:t>
      </w:r>
      <w:r w:rsidRPr="001A3C00">
        <w:rPr>
          <w:lang w:val="id-ID"/>
        </w:rPr>
        <w:t xml:space="preserve">Spesifikasi tabel item </w:t>
      </w:r>
      <w:r>
        <w:rPr>
          <w:lang w:val="id-ID"/>
        </w:rPr>
        <w:t>jasa</w:t>
      </w:r>
      <w:bookmarkEnd w:id="273"/>
    </w:p>
    <w:tbl>
      <w:tblPr>
        <w:tblStyle w:val="TableGrid"/>
        <w:tblW w:w="0" w:type="auto"/>
        <w:tblLook w:val="04A0" w:firstRow="1" w:lastRow="0" w:firstColumn="1" w:lastColumn="0" w:noHBand="0" w:noVBand="1"/>
      </w:tblPr>
      <w:tblGrid>
        <w:gridCol w:w="704"/>
        <w:gridCol w:w="2468"/>
        <w:gridCol w:w="1586"/>
        <w:gridCol w:w="1586"/>
        <w:gridCol w:w="1586"/>
      </w:tblGrid>
      <w:tr w:rsidR="00EC59F6" w14:paraId="65463B94" w14:textId="77777777" w:rsidTr="00906BE3">
        <w:tc>
          <w:tcPr>
            <w:tcW w:w="704" w:type="dxa"/>
          </w:tcPr>
          <w:p w14:paraId="73628D7B" w14:textId="4A098B7B" w:rsidR="00EC59F6" w:rsidRPr="00152A66" w:rsidRDefault="00EC59F6" w:rsidP="00EC59F6">
            <w:pPr>
              <w:pStyle w:val="ParagrifIsi"/>
              <w:jc w:val="center"/>
            </w:pPr>
            <w:r>
              <w:rPr>
                <w:b/>
              </w:rPr>
              <w:t>No</w:t>
            </w:r>
          </w:p>
        </w:tc>
        <w:tc>
          <w:tcPr>
            <w:tcW w:w="2468" w:type="dxa"/>
          </w:tcPr>
          <w:p w14:paraId="26DA8A84" w14:textId="7D9E6216"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2900B3E9" w14:textId="0AC8C939" w:rsidR="00EC59F6" w:rsidRPr="00152A66" w:rsidRDefault="00EC59F6" w:rsidP="00EC59F6">
            <w:pPr>
              <w:pStyle w:val="ParagrifIsi"/>
              <w:jc w:val="center"/>
            </w:pPr>
            <w:r w:rsidRPr="005C0901">
              <w:rPr>
                <w:b/>
                <w:i/>
              </w:rPr>
              <w:t>Type</w:t>
            </w:r>
          </w:p>
        </w:tc>
        <w:tc>
          <w:tcPr>
            <w:tcW w:w="1586" w:type="dxa"/>
          </w:tcPr>
          <w:p w14:paraId="1B02AFD6" w14:textId="43F054E9" w:rsidR="00EC59F6" w:rsidRPr="00152A66" w:rsidRDefault="00EC59F6" w:rsidP="00EC59F6">
            <w:pPr>
              <w:pStyle w:val="ParagrifIsi"/>
              <w:jc w:val="center"/>
            </w:pPr>
            <w:r w:rsidRPr="005C0901">
              <w:rPr>
                <w:b/>
              </w:rPr>
              <w:t>Keterangan</w:t>
            </w:r>
          </w:p>
        </w:tc>
        <w:tc>
          <w:tcPr>
            <w:tcW w:w="1586" w:type="dxa"/>
          </w:tcPr>
          <w:p w14:paraId="51207570" w14:textId="040571B2" w:rsidR="00EC59F6" w:rsidRPr="00152A66" w:rsidRDefault="00EC59F6" w:rsidP="00EC59F6">
            <w:pPr>
              <w:pStyle w:val="ParagrifIsi"/>
              <w:jc w:val="center"/>
            </w:pPr>
            <w:r w:rsidRPr="005C0901">
              <w:rPr>
                <w:b/>
                <w:i/>
              </w:rPr>
              <w:t>Key</w:t>
            </w:r>
          </w:p>
        </w:tc>
      </w:tr>
      <w:tr w:rsidR="00D01DF7" w14:paraId="6AB22202" w14:textId="77777777" w:rsidTr="00906BE3">
        <w:tc>
          <w:tcPr>
            <w:tcW w:w="704" w:type="dxa"/>
          </w:tcPr>
          <w:p w14:paraId="52687A33" w14:textId="77777777" w:rsidR="00D01DF7" w:rsidRDefault="00D01DF7" w:rsidP="004C4AA9">
            <w:pPr>
              <w:pStyle w:val="ParagrifIsi"/>
            </w:pPr>
            <w:r>
              <w:t>1</w:t>
            </w:r>
          </w:p>
        </w:tc>
        <w:tc>
          <w:tcPr>
            <w:tcW w:w="2468" w:type="dxa"/>
          </w:tcPr>
          <w:p w14:paraId="0D24E3C7" w14:textId="77777777" w:rsidR="00D01DF7" w:rsidRDefault="00D01DF7" w:rsidP="004C4AA9">
            <w:pPr>
              <w:pStyle w:val="ParagrifIsi"/>
            </w:pPr>
            <w:r>
              <w:t>id</w:t>
            </w:r>
          </w:p>
        </w:tc>
        <w:tc>
          <w:tcPr>
            <w:tcW w:w="1586" w:type="dxa"/>
          </w:tcPr>
          <w:p w14:paraId="5B42F653" w14:textId="77777777" w:rsidR="00D01DF7" w:rsidRDefault="00D01DF7" w:rsidP="004C4AA9">
            <w:pPr>
              <w:pStyle w:val="ParagrifIsi"/>
            </w:pPr>
            <w:r>
              <w:t>bigint(20)</w:t>
            </w:r>
          </w:p>
        </w:tc>
        <w:tc>
          <w:tcPr>
            <w:tcW w:w="1586" w:type="dxa"/>
          </w:tcPr>
          <w:p w14:paraId="32F0AE5D" w14:textId="77777777" w:rsidR="00D01DF7" w:rsidRPr="00743B2C" w:rsidRDefault="00D01DF7" w:rsidP="004C4AA9">
            <w:pPr>
              <w:pStyle w:val="ParagrifIsi"/>
              <w:rPr>
                <w:i/>
              </w:rPr>
            </w:pPr>
            <w:r w:rsidRPr="00743B2C">
              <w:rPr>
                <w:i/>
              </w:rPr>
              <w:t>Not null (auto increment)</w:t>
            </w:r>
          </w:p>
        </w:tc>
        <w:tc>
          <w:tcPr>
            <w:tcW w:w="1586" w:type="dxa"/>
          </w:tcPr>
          <w:p w14:paraId="565DE1F4" w14:textId="77777777" w:rsidR="00D01DF7" w:rsidRPr="00743B2C" w:rsidRDefault="00D01DF7" w:rsidP="004C4AA9">
            <w:pPr>
              <w:pStyle w:val="ParagrifIsi"/>
              <w:rPr>
                <w:i/>
              </w:rPr>
            </w:pPr>
            <w:r w:rsidRPr="00743B2C">
              <w:rPr>
                <w:i/>
              </w:rPr>
              <w:t>Primary Key</w:t>
            </w:r>
          </w:p>
        </w:tc>
      </w:tr>
      <w:tr w:rsidR="00D01DF7" w14:paraId="454EC7B9" w14:textId="77777777" w:rsidTr="00906BE3">
        <w:tc>
          <w:tcPr>
            <w:tcW w:w="704" w:type="dxa"/>
          </w:tcPr>
          <w:p w14:paraId="4ECF94CC" w14:textId="77777777" w:rsidR="00D01DF7" w:rsidRDefault="00D01DF7" w:rsidP="004C4AA9">
            <w:pPr>
              <w:pStyle w:val="ParagrifIsi"/>
            </w:pPr>
            <w:r>
              <w:t>2</w:t>
            </w:r>
          </w:p>
        </w:tc>
        <w:tc>
          <w:tcPr>
            <w:tcW w:w="2468" w:type="dxa"/>
          </w:tcPr>
          <w:p w14:paraId="0C8C296F" w14:textId="77777777" w:rsidR="00D01DF7" w:rsidRDefault="00D01DF7" w:rsidP="004C4AA9">
            <w:pPr>
              <w:pStyle w:val="ParagrifIsi"/>
            </w:pPr>
            <w:r>
              <w:t>kode_item</w:t>
            </w:r>
          </w:p>
        </w:tc>
        <w:tc>
          <w:tcPr>
            <w:tcW w:w="1586" w:type="dxa"/>
          </w:tcPr>
          <w:p w14:paraId="781E3A33" w14:textId="77777777" w:rsidR="00D01DF7" w:rsidRDefault="00D01DF7" w:rsidP="004C4AA9">
            <w:pPr>
              <w:pStyle w:val="ParagrifIsi"/>
            </w:pPr>
            <w:r>
              <w:t>varchar(255)</w:t>
            </w:r>
          </w:p>
        </w:tc>
        <w:tc>
          <w:tcPr>
            <w:tcW w:w="1586" w:type="dxa"/>
          </w:tcPr>
          <w:p w14:paraId="3AAB9D2E" w14:textId="77777777" w:rsidR="00D01DF7" w:rsidRPr="00743B2C" w:rsidRDefault="00D01DF7" w:rsidP="004C4AA9">
            <w:pPr>
              <w:pStyle w:val="ParagrifIsi"/>
              <w:rPr>
                <w:i/>
              </w:rPr>
            </w:pPr>
            <w:r w:rsidRPr="00743B2C">
              <w:rPr>
                <w:i/>
              </w:rPr>
              <w:t>Nullable</w:t>
            </w:r>
          </w:p>
        </w:tc>
        <w:tc>
          <w:tcPr>
            <w:tcW w:w="1586" w:type="dxa"/>
          </w:tcPr>
          <w:p w14:paraId="64B9C1DA" w14:textId="77777777" w:rsidR="00D01DF7" w:rsidRPr="00743B2C" w:rsidRDefault="00D01DF7" w:rsidP="004C4AA9">
            <w:pPr>
              <w:pStyle w:val="ParagrifIsi"/>
              <w:rPr>
                <w:i/>
              </w:rPr>
            </w:pPr>
          </w:p>
        </w:tc>
      </w:tr>
      <w:tr w:rsidR="00D01DF7" w14:paraId="049AB8E5" w14:textId="77777777" w:rsidTr="00906BE3">
        <w:tc>
          <w:tcPr>
            <w:tcW w:w="704" w:type="dxa"/>
          </w:tcPr>
          <w:p w14:paraId="7A50E3E3" w14:textId="77777777" w:rsidR="00D01DF7" w:rsidRDefault="00D01DF7" w:rsidP="004C4AA9">
            <w:pPr>
              <w:pStyle w:val="ParagrifIsi"/>
            </w:pPr>
            <w:r>
              <w:t>3</w:t>
            </w:r>
          </w:p>
        </w:tc>
        <w:tc>
          <w:tcPr>
            <w:tcW w:w="2468" w:type="dxa"/>
          </w:tcPr>
          <w:p w14:paraId="0C4379F3" w14:textId="77777777" w:rsidR="00D01DF7" w:rsidRDefault="00D01DF7" w:rsidP="004C4AA9">
            <w:pPr>
              <w:pStyle w:val="ParagrifIsi"/>
            </w:pPr>
            <w:r>
              <w:t>nama_item</w:t>
            </w:r>
          </w:p>
        </w:tc>
        <w:tc>
          <w:tcPr>
            <w:tcW w:w="1586" w:type="dxa"/>
          </w:tcPr>
          <w:p w14:paraId="13AA03C5" w14:textId="77777777" w:rsidR="00D01DF7" w:rsidRDefault="00D01DF7" w:rsidP="004C4AA9">
            <w:pPr>
              <w:pStyle w:val="ParagrifIsi"/>
            </w:pPr>
            <w:r>
              <w:t>text</w:t>
            </w:r>
          </w:p>
        </w:tc>
        <w:tc>
          <w:tcPr>
            <w:tcW w:w="1586" w:type="dxa"/>
          </w:tcPr>
          <w:p w14:paraId="7C5F61A6" w14:textId="77777777" w:rsidR="00D01DF7" w:rsidRPr="00743B2C" w:rsidRDefault="00D01DF7" w:rsidP="004C4AA9">
            <w:pPr>
              <w:pStyle w:val="ParagrifIsi"/>
              <w:rPr>
                <w:i/>
              </w:rPr>
            </w:pPr>
            <w:r w:rsidRPr="00743B2C">
              <w:rPr>
                <w:i/>
              </w:rPr>
              <w:t>Not null</w:t>
            </w:r>
          </w:p>
        </w:tc>
        <w:tc>
          <w:tcPr>
            <w:tcW w:w="1586" w:type="dxa"/>
          </w:tcPr>
          <w:p w14:paraId="72320946" w14:textId="77777777" w:rsidR="00D01DF7" w:rsidRPr="00743B2C" w:rsidRDefault="00D01DF7" w:rsidP="004C4AA9">
            <w:pPr>
              <w:pStyle w:val="ParagrifIsi"/>
              <w:rPr>
                <w:i/>
              </w:rPr>
            </w:pPr>
          </w:p>
        </w:tc>
      </w:tr>
      <w:tr w:rsidR="00D01DF7" w14:paraId="5B1A58E4" w14:textId="77777777" w:rsidTr="00906BE3">
        <w:tc>
          <w:tcPr>
            <w:tcW w:w="704" w:type="dxa"/>
          </w:tcPr>
          <w:p w14:paraId="3EB3E369" w14:textId="77777777" w:rsidR="00D01DF7" w:rsidRDefault="00D01DF7" w:rsidP="004C4AA9">
            <w:pPr>
              <w:pStyle w:val="ParagrifIsi"/>
            </w:pPr>
            <w:r>
              <w:t>4</w:t>
            </w:r>
          </w:p>
        </w:tc>
        <w:tc>
          <w:tcPr>
            <w:tcW w:w="2468" w:type="dxa"/>
          </w:tcPr>
          <w:p w14:paraId="16281228" w14:textId="77777777" w:rsidR="00D01DF7" w:rsidRDefault="00D01DF7" w:rsidP="004C4AA9">
            <w:pPr>
              <w:pStyle w:val="ParagrifIsi"/>
            </w:pPr>
            <w:r>
              <w:t>nama_item_singkat</w:t>
            </w:r>
          </w:p>
        </w:tc>
        <w:tc>
          <w:tcPr>
            <w:tcW w:w="1586" w:type="dxa"/>
          </w:tcPr>
          <w:p w14:paraId="1A4D484C" w14:textId="77777777" w:rsidR="00D01DF7" w:rsidRDefault="00D01DF7" w:rsidP="004C4AA9">
            <w:pPr>
              <w:pStyle w:val="ParagrifIsi"/>
            </w:pPr>
            <w:r w:rsidRPr="006A39A9">
              <w:t>varchar(255)</w:t>
            </w:r>
          </w:p>
        </w:tc>
        <w:tc>
          <w:tcPr>
            <w:tcW w:w="1586" w:type="dxa"/>
          </w:tcPr>
          <w:p w14:paraId="21DB5531" w14:textId="77777777" w:rsidR="00D01DF7" w:rsidRPr="00743B2C" w:rsidRDefault="00D01DF7" w:rsidP="004C4AA9">
            <w:pPr>
              <w:pStyle w:val="ParagrifIsi"/>
              <w:rPr>
                <w:i/>
              </w:rPr>
            </w:pPr>
            <w:r w:rsidRPr="00743B2C">
              <w:rPr>
                <w:i/>
              </w:rPr>
              <w:t>Not null</w:t>
            </w:r>
          </w:p>
        </w:tc>
        <w:tc>
          <w:tcPr>
            <w:tcW w:w="1586" w:type="dxa"/>
          </w:tcPr>
          <w:p w14:paraId="765FFA83" w14:textId="77777777" w:rsidR="00D01DF7" w:rsidRPr="00743B2C" w:rsidRDefault="00D01DF7" w:rsidP="004C4AA9">
            <w:pPr>
              <w:pStyle w:val="ParagrifIsi"/>
              <w:rPr>
                <w:i/>
              </w:rPr>
            </w:pPr>
          </w:p>
        </w:tc>
      </w:tr>
      <w:tr w:rsidR="00D01DF7" w14:paraId="61DACF9E" w14:textId="77777777" w:rsidTr="00906BE3">
        <w:tc>
          <w:tcPr>
            <w:tcW w:w="704" w:type="dxa"/>
          </w:tcPr>
          <w:p w14:paraId="1CD112D9" w14:textId="77777777" w:rsidR="00D01DF7" w:rsidRDefault="00D01DF7" w:rsidP="004C4AA9">
            <w:pPr>
              <w:pStyle w:val="ParagrifIsi"/>
            </w:pPr>
            <w:r>
              <w:t>5</w:t>
            </w:r>
          </w:p>
        </w:tc>
        <w:tc>
          <w:tcPr>
            <w:tcW w:w="2468" w:type="dxa"/>
          </w:tcPr>
          <w:p w14:paraId="1BCCD784" w14:textId="77777777" w:rsidR="00D01DF7" w:rsidRDefault="00D01DF7" w:rsidP="004C4AA9">
            <w:pPr>
              <w:pStyle w:val="ParagrifIsi"/>
            </w:pPr>
            <w:r>
              <w:t>satuan</w:t>
            </w:r>
          </w:p>
        </w:tc>
        <w:tc>
          <w:tcPr>
            <w:tcW w:w="1586" w:type="dxa"/>
          </w:tcPr>
          <w:p w14:paraId="1C749DC6" w14:textId="77777777" w:rsidR="00D01DF7" w:rsidRDefault="00D01DF7" w:rsidP="004C4AA9">
            <w:pPr>
              <w:pStyle w:val="ParagrifIsi"/>
            </w:pPr>
            <w:r w:rsidRPr="006A39A9">
              <w:t>varchar(255)</w:t>
            </w:r>
          </w:p>
        </w:tc>
        <w:tc>
          <w:tcPr>
            <w:tcW w:w="1586" w:type="dxa"/>
          </w:tcPr>
          <w:p w14:paraId="40D57EF6" w14:textId="77777777" w:rsidR="00D01DF7" w:rsidRPr="00743B2C" w:rsidRDefault="00D01DF7" w:rsidP="004C4AA9">
            <w:pPr>
              <w:pStyle w:val="ParagrifIsi"/>
              <w:rPr>
                <w:i/>
              </w:rPr>
            </w:pPr>
            <w:r w:rsidRPr="00743B2C">
              <w:rPr>
                <w:i/>
              </w:rPr>
              <w:t>Not null</w:t>
            </w:r>
          </w:p>
        </w:tc>
        <w:tc>
          <w:tcPr>
            <w:tcW w:w="1586" w:type="dxa"/>
          </w:tcPr>
          <w:p w14:paraId="59746886" w14:textId="77777777" w:rsidR="00D01DF7" w:rsidRPr="00743B2C" w:rsidRDefault="00D01DF7" w:rsidP="004C4AA9">
            <w:pPr>
              <w:pStyle w:val="ParagrifIsi"/>
              <w:rPr>
                <w:i/>
              </w:rPr>
            </w:pPr>
          </w:p>
        </w:tc>
      </w:tr>
      <w:tr w:rsidR="00D01DF7" w14:paraId="06C2EC7E" w14:textId="77777777" w:rsidTr="00906BE3">
        <w:tc>
          <w:tcPr>
            <w:tcW w:w="704" w:type="dxa"/>
          </w:tcPr>
          <w:p w14:paraId="28377A8F" w14:textId="77302176" w:rsidR="00D01DF7" w:rsidRDefault="00D01DF7" w:rsidP="004C4AA9">
            <w:pPr>
              <w:pStyle w:val="ParagrifIsi"/>
            </w:pPr>
            <w:r>
              <w:t>6</w:t>
            </w:r>
          </w:p>
        </w:tc>
        <w:tc>
          <w:tcPr>
            <w:tcW w:w="2468" w:type="dxa"/>
          </w:tcPr>
          <w:p w14:paraId="73657C57" w14:textId="77777777" w:rsidR="00D01DF7" w:rsidRDefault="00D01DF7" w:rsidP="004C4AA9">
            <w:pPr>
              <w:pStyle w:val="ParagrifIsi"/>
            </w:pPr>
            <w:r>
              <w:t>harga_jual</w:t>
            </w:r>
          </w:p>
        </w:tc>
        <w:tc>
          <w:tcPr>
            <w:tcW w:w="1586" w:type="dxa"/>
          </w:tcPr>
          <w:p w14:paraId="175FFEE2" w14:textId="77777777" w:rsidR="00D01DF7" w:rsidRPr="00CF3190" w:rsidRDefault="00D01DF7" w:rsidP="004C4AA9">
            <w:pPr>
              <w:pStyle w:val="ParagrifIsi"/>
            </w:pPr>
            <w:r w:rsidRPr="00D01DF7">
              <w:t>bigint(20)</w:t>
            </w:r>
          </w:p>
        </w:tc>
        <w:tc>
          <w:tcPr>
            <w:tcW w:w="1586" w:type="dxa"/>
          </w:tcPr>
          <w:p w14:paraId="58C1DF85" w14:textId="77777777" w:rsidR="00D01DF7" w:rsidRPr="00743B2C" w:rsidRDefault="00D01DF7" w:rsidP="004C4AA9">
            <w:pPr>
              <w:pStyle w:val="ParagrifIsi"/>
              <w:rPr>
                <w:i/>
              </w:rPr>
            </w:pPr>
            <w:r w:rsidRPr="00743B2C">
              <w:rPr>
                <w:i/>
              </w:rPr>
              <w:t>Not null</w:t>
            </w:r>
          </w:p>
        </w:tc>
        <w:tc>
          <w:tcPr>
            <w:tcW w:w="1586" w:type="dxa"/>
          </w:tcPr>
          <w:p w14:paraId="20A8CCBB" w14:textId="77777777" w:rsidR="00D01DF7" w:rsidRPr="00743B2C" w:rsidRDefault="00D01DF7" w:rsidP="004C4AA9">
            <w:pPr>
              <w:pStyle w:val="ParagrifIsi"/>
              <w:rPr>
                <w:i/>
              </w:rPr>
            </w:pPr>
          </w:p>
        </w:tc>
      </w:tr>
      <w:tr w:rsidR="00D01DF7" w14:paraId="567600E4" w14:textId="77777777" w:rsidTr="00906BE3">
        <w:tc>
          <w:tcPr>
            <w:tcW w:w="704" w:type="dxa"/>
          </w:tcPr>
          <w:p w14:paraId="78114B12" w14:textId="747180C2" w:rsidR="00D01DF7" w:rsidRDefault="00D01DF7" w:rsidP="004C4AA9">
            <w:pPr>
              <w:pStyle w:val="ParagrifIsi"/>
            </w:pPr>
            <w:r>
              <w:t>7</w:t>
            </w:r>
          </w:p>
        </w:tc>
        <w:tc>
          <w:tcPr>
            <w:tcW w:w="2468" w:type="dxa"/>
          </w:tcPr>
          <w:p w14:paraId="4A79FBB5" w14:textId="77777777" w:rsidR="00D01DF7" w:rsidRDefault="00D01DF7" w:rsidP="004C4AA9">
            <w:pPr>
              <w:pStyle w:val="ParagrifIsi"/>
            </w:pPr>
            <w:r>
              <w:t>created_by</w:t>
            </w:r>
          </w:p>
        </w:tc>
        <w:tc>
          <w:tcPr>
            <w:tcW w:w="1586" w:type="dxa"/>
          </w:tcPr>
          <w:p w14:paraId="44BA267F" w14:textId="77777777" w:rsidR="00D01DF7" w:rsidRDefault="00D01DF7" w:rsidP="004C4AA9">
            <w:pPr>
              <w:pStyle w:val="ParagrifIsi"/>
            </w:pPr>
            <w:r w:rsidRPr="00CF3190">
              <w:t>varchar(255)</w:t>
            </w:r>
          </w:p>
        </w:tc>
        <w:tc>
          <w:tcPr>
            <w:tcW w:w="1586" w:type="dxa"/>
          </w:tcPr>
          <w:p w14:paraId="3463A483" w14:textId="77777777" w:rsidR="00D01DF7" w:rsidRPr="00743B2C" w:rsidRDefault="00D01DF7" w:rsidP="004C4AA9">
            <w:pPr>
              <w:pStyle w:val="ParagrifIsi"/>
              <w:rPr>
                <w:i/>
              </w:rPr>
            </w:pPr>
            <w:r w:rsidRPr="00743B2C">
              <w:rPr>
                <w:i/>
              </w:rPr>
              <w:t>Nullable</w:t>
            </w:r>
          </w:p>
        </w:tc>
        <w:tc>
          <w:tcPr>
            <w:tcW w:w="1586" w:type="dxa"/>
          </w:tcPr>
          <w:p w14:paraId="6DAB0F47" w14:textId="77777777" w:rsidR="00D01DF7" w:rsidRPr="00743B2C" w:rsidRDefault="00D01DF7" w:rsidP="004C4AA9">
            <w:pPr>
              <w:pStyle w:val="ParagrifIsi"/>
              <w:rPr>
                <w:i/>
              </w:rPr>
            </w:pPr>
          </w:p>
        </w:tc>
      </w:tr>
      <w:tr w:rsidR="00D01DF7" w14:paraId="4FE27379" w14:textId="77777777" w:rsidTr="00906BE3">
        <w:tc>
          <w:tcPr>
            <w:tcW w:w="704" w:type="dxa"/>
          </w:tcPr>
          <w:p w14:paraId="080D0C77" w14:textId="4356BBFF" w:rsidR="00D01DF7" w:rsidRDefault="00D01DF7" w:rsidP="004C4AA9">
            <w:pPr>
              <w:pStyle w:val="ParagrifIsi"/>
            </w:pPr>
            <w:r>
              <w:t>8</w:t>
            </w:r>
          </w:p>
        </w:tc>
        <w:tc>
          <w:tcPr>
            <w:tcW w:w="2468" w:type="dxa"/>
          </w:tcPr>
          <w:p w14:paraId="77A3D857" w14:textId="77777777" w:rsidR="00D01DF7" w:rsidRDefault="00D01DF7" w:rsidP="004C4AA9">
            <w:pPr>
              <w:pStyle w:val="ParagrifIsi"/>
            </w:pPr>
            <w:r>
              <w:t>updated_by</w:t>
            </w:r>
          </w:p>
        </w:tc>
        <w:tc>
          <w:tcPr>
            <w:tcW w:w="1586" w:type="dxa"/>
          </w:tcPr>
          <w:p w14:paraId="63AF7AC3" w14:textId="77777777" w:rsidR="00D01DF7" w:rsidRDefault="00D01DF7" w:rsidP="004C4AA9">
            <w:pPr>
              <w:pStyle w:val="ParagrifIsi"/>
            </w:pPr>
            <w:r w:rsidRPr="00CF3190">
              <w:t>varchar(255)</w:t>
            </w:r>
          </w:p>
        </w:tc>
        <w:tc>
          <w:tcPr>
            <w:tcW w:w="1586" w:type="dxa"/>
          </w:tcPr>
          <w:p w14:paraId="5E05801A" w14:textId="77777777" w:rsidR="00D01DF7" w:rsidRPr="00743B2C" w:rsidRDefault="00D01DF7" w:rsidP="004C4AA9">
            <w:pPr>
              <w:pStyle w:val="ParagrifIsi"/>
              <w:rPr>
                <w:i/>
              </w:rPr>
            </w:pPr>
            <w:r w:rsidRPr="00743B2C">
              <w:rPr>
                <w:i/>
              </w:rPr>
              <w:t>Nullable</w:t>
            </w:r>
          </w:p>
        </w:tc>
        <w:tc>
          <w:tcPr>
            <w:tcW w:w="1586" w:type="dxa"/>
          </w:tcPr>
          <w:p w14:paraId="1410498D" w14:textId="77777777" w:rsidR="00D01DF7" w:rsidRPr="00743B2C" w:rsidRDefault="00D01DF7" w:rsidP="004C4AA9">
            <w:pPr>
              <w:pStyle w:val="ParagrifIsi"/>
              <w:rPr>
                <w:i/>
              </w:rPr>
            </w:pPr>
          </w:p>
        </w:tc>
      </w:tr>
      <w:tr w:rsidR="00D01DF7" w14:paraId="03B34FBC" w14:textId="77777777" w:rsidTr="00906BE3">
        <w:tc>
          <w:tcPr>
            <w:tcW w:w="704" w:type="dxa"/>
          </w:tcPr>
          <w:p w14:paraId="3D74CD36" w14:textId="7A95FB1F" w:rsidR="00D01DF7" w:rsidRDefault="00D01DF7" w:rsidP="004C4AA9">
            <w:pPr>
              <w:pStyle w:val="ParagrifIsi"/>
            </w:pPr>
            <w:r>
              <w:lastRenderedPageBreak/>
              <w:t>9</w:t>
            </w:r>
          </w:p>
        </w:tc>
        <w:tc>
          <w:tcPr>
            <w:tcW w:w="2468" w:type="dxa"/>
          </w:tcPr>
          <w:p w14:paraId="44F16BCE" w14:textId="77777777" w:rsidR="00D01DF7" w:rsidRDefault="00D01DF7" w:rsidP="004C4AA9">
            <w:pPr>
              <w:pStyle w:val="ParagrifIsi"/>
            </w:pPr>
            <w:r>
              <w:t>created_at</w:t>
            </w:r>
          </w:p>
        </w:tc>
        <w:tc>
          <w:tcPr>
            <w:tcW w:w="1586" w:type="dxa"/>
          </w:tcPr>
          <w:p w14:paraId="7CC199D8" w14:textId="77777777" w:rsidR="00D01DF7" w:rsidRDefault="00D01DF7" w:rsidP="004C4AA9">
            <w:pPr>
              <w:pStyle w:val="ParagrifIsi"/>
            </w:pPr>
            <w:r>
              <w:t>timestamp</w:t>
            </w:r>
          </w:p>
        </w:tc>
        <w:tc>
          <w:tcPr>
            <w:tcW w:w="1586" w:type="dxa"/>
          </w:tcPr>
          <w:p w14:paraId="2A37F5C5" w14:textId="77777777" w:rsidR="00D01DF7" w:rsidRPr="00743B2C" w:rsidRDefault="00D01DF7" w:rsidP="004C4AA9">
            <w:pPr>
              <w:pStyle w:val="ParagrifIsi"/>
              <w:rPr>
                <w:i/>
              </w:rPr>
            </w:pPr>
            <w:r w:rsidRPr="00743B2C">
              <w:rPr>
                <w:i/>
              </w:rPr>
              <w:t>Nullable</w:t>
            </w:r>
          </w:p>
        </w:tc>
        <w:tc>
          <w:tcPr>
            <w:tcW w:w="1586" w:type="dxa"/>
          </w:tcPr>
          <w:p w14:paraId="3FDC5B9C" w14:textId="77777777" w:rsidR="00D01DF7" w:rsidRPr="00743B2C" w:rsidRDefault="00D01DF7" w:rsidP="004C4AA9">
            <w:pPr>
              <w:pStyle w:val="ParagrifIsi"/>
              <w:rPr>
                <w:i/>
              </w:rPr>
            </w:pPr>
          </w:p>
        </w:tc>
      </w:tr>
      <w:tr w:rsidR="00D01DF7" w14:paraId="30D8F2DC" w14:textId="77777777" w:rsidTr="00906BE3">
        <w:tc>
          <w:tcPr>
            <w:tcW w:w="704" w:type="dxa"/>
          </w:tcPr>
          <w:p w14:paraId="11068D88" w14:textId="4E3369AF" w:rsidR="00D01DF7" w:rsidRDefault="00D01DF7" w:rsidP="004C4AA9">
            <w:pPr>
              <w:pStyle w:val="ParagrifIsi"/>
            </w:pPr>
            <w:r>
              <w:t>10</w:t>
            </w:r>
          </w:p>
        </w:tc>
        <w:tc>
          <w:tcPr>
            <w:tcW w:w="2468" w:type="dxa"/>
          </w:tcPr>
          <w:p w14:paraId="437050A8" w14:textId="77777777" w:rsidR="00D01DF7" w:rsidRDefault="00D01DF7" w:rsidP="004C4AA9">
            <w:pPr>
              <w:pStyle w:val="ParagrifIsi"/>
            </w:pPr>
            <w:r>
              <w:t>updated_at</w:t>
            </w:r>
          </w:p>
        </w:tc>
        <w:tc>
          <w:tcPr>
            <w:tcW w:w="1586" w:type="dxa"/>
          </w:tcPr>
          <w:p w14:paraId="46D303FD" w14:textId="77777777" w:rsidR="00D01DF7" w:rsidRDefault="00D01DF7" w:rsidP="004C4AA9">
            <w:pPr>
              <w:pStyle w:val="ParagrifIsi"/>
            </w:pPr>
            <w:r w:rsidRPr="00CF3190">
              <w:t>timestamp</w:t>
            </w:r>
          </w:p>
        </w:tc>
        <w:tc>
          <w:tcPr>
            <w:tcW w:w="1586" w:type="dxa"/>
          </w:tcPr>
          <w:p w14:paraId="284CDB47" w14:textId="77777777" w:rsidR="00D01DF7" w:rsidRPr="00743B2C" w:rsidRDefault="00D01DF7" w:rsidP="004C4AA9">
            <w:pPr>
              <w:pStyle w:val="ParagrifIsi"/>
              <w:rPr>
                <w:i/>
              </w:rPr>
            </w:pPr>
            <w:r w:rsidRPr="00743B2C">
              <w:rPr>
                <w:i/>
              </w:rPr>
              <w:t>Nullable</w:t>
            </w:r>
          </w:p>
        </w:tc>
        <w:tc>
          <w:tcPr>
            <w:tcW w:w="1586" w:type="dxa"/>
          </w:tcPr>
          <w:p w14:paraId="2784E885" w14:textId="77777777" w:rsidR="00D01DF7" w:rsidRPr="00743B2C" w:rsidRDefault="00D01DF7" w:rsidP="004C4AA9">
            <w:pPr>
              <w:pStyle w:val="ParagrifIsi"/>
              <w:rPr>
                <w:i/>
              </w:rPr>
            </w:pPr>
          </w:p>
        </w:tc>
      </w:tr>
    </w:tbl>
    <w:p w14:paraId="1FDF014A" w14:textId="5BA72D11" w:rsidR="00F14925" w:rsidRDefault="00F14925" w:rsidP="00D125A3">
      <w:pPr>
        <w:pStyle w:val="ParagrifIsi"/>
        <w:numPr>
          <w:ilvl w:val="0"/>
          <w:numId w:val="14"/>
        </w:numPr>
      </w:pPr>
      <w:r>
        <w:t>Tabel Pembelian</w:t>
      </w:r>
    </w:p>
    <w:p w14:paraId="56C2E5F4" w14:textId="55708A83" w:rsidR="00513F63" w:rsidRDefault="00513F63" w:rsidP="004C4AA9">
      <w:pPr>
        <w:pStyle w:val="ParagrifIsi"/>
      </w:pPr>
      <w:r>
        <w:t>Berikut ini adalah deskripsi spesifikasi tabel pembelian</w:t>
      </w:r>
      <w:r w:rsidRPr="00D01DF7">
        <w:t>.</w:t>
      </w:r>
    </w:p>
    <w:p w14:paraId="0DFCB2C9" w14:textId="64B72091" w:rsidR="00513F63" w:rsidRPr="006A39A9" w:rsidRDefault="00513F63" w:rsidP="004C4AA9">
      <w:pPr>
        <w:pStyle w:val="ParagrifIsi"/>
      </w:pPr>
      <w:r>
        <w:t>Nama tabel : pembelians</w:t>
      </w:r>
    </w:p>
    <w:p w14:paraId="32638723" w14:textId="42E79165" w:rsidR="00513F63" w:rsidRPr="00D01DF7" w:rsidRDefault="00513F63" w:rsidP="004C4AA9">
      <w:pPr>
        <w:pStyle w:val="ParagrifIsi"/>
      </w:pPr>
      <w:r>
        <w:t xml:space="preserve">Keterangan : Tabel yang digunakan untuk menyimpan data </w:t>
      </w:r>
      <w:r w:rsidRPr="00513F63">
        <w:rPr>
          <w:i/>
        </w:rPr>
        <w:t>invoice</w:t>
      </w:r>
      <w:r>
        <w:t xml:space="preserve"> pembelian</w:t>
      </w:r>
    </w:p>
    <w:p w14:paraId="62BF56EB" w14:textId="4D4D69F4" w:rsidR="001A3C00" w:rsidRDefault="001A3C00" w:rsidP="001A3C00">
      <w:pPr>
        <w:pStyle w:val="Caption"/>
        <w:keepNext/>
        <w:jc w:val="left"/>
      </w:pPr>
      <w:bookmarkStart w:id="274" w:name="_Toc105002635"/>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43</w:t>
      </w:r>
      <w:r w:rsidRPr="001A3C00">
        <w:rPr>
          <w:b/>
        </w:rPr>
        <w:fldChar w:fldCharType="end"/>
      </w:r>
      <w:r w:rsidRPr="001A3C00">
        <w:rPr>
          <w:iCs w:val="0"/>
          <w:sz w:val="20"/>
          <w:szCs w:val="20"/>
          <w:lang w:val="id-ID"/>
        </w:rPr>
        <w:t xml:space="preserve"> </w:t>
      </w:r>
      <w:r w:rsidRPr="001A3C00">
        <w:rPr>
          <w:lang w:val="id-ID"/>
        </w:rPr>
        <w:t>Spesifikasi tabel pembelian</w:t>
      </w:r>
      <w:bookmarkEnd w:id="274"/>
    </w:p>
    <w:tbl>
      <w:tblPr>
        <w:tblStyle w:val="TableGrid"/>
        <w:tblW w:w="0" w:type="auto"/>
        <w:tblLook w:val="04A0" w:firstRow="1" w:lastRow="0" w:firstColumn="1" w:lastColumn="0" w:noHBand="0" w:noVBand="1"/>
      </w:tblPr>
      <w:tblGrid>
        <w:gridCol w:w="704"/>
        <w:gridCol w:w="2468"/>
        <w:gridCol w:w="1586"/>
        <w:gridCol w:w="1586"/>
        <w:gridCol w:w="1586"/>
      </w:tblGrid>
      <w:tr w:rsidR="00EC59F6" w14:paraId="1431D674" w14:textId="77777777" w:rsidTr="00906BE3">
        <w:tc>
          <w:tcPr>
            <w:tcW w:w="704" w:type="dxa"/>
          </w:tcPr>
          <w:p w14:paraId="2F441372" w14:textId="2B801D41" w:rsidR="00EC59F6" w:rsidRPr="00152A66" w:rsidRDefault="00EC59F6" w:rsidP="00EC59F6">
            <w:pPr>
              <w:pStyle w:val="ParagrifIsi"/>
              <w:jc w:val="center"/>
            </w:pPr>
            <w:r>
              <w:rPr>
                <w:b/>
              </w:rPr>
              <w:t>No</w:t>
            </w:r>
          </w:p>
        </w:tc>
        <w:tc>
          <w:tcPr>
            <w:tcW w:w="2468" w:type="dxa"/>
          </w:tcPr>
          <w:p w14:paraId="61AACC10" w14:textId="2B0DA737"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70635EDF" w14:textId="09187F74" w:rsidR="00EC59F6" w:rsidRPr="00152A66" w:rsidRDefault="00EC59F6" w:rsidP="00EC59F6">
            <w:pPr>
              <w:pStyle w:val="ParagrifIsi"/>
              <w:jc w:val="center"/>
            </w:pPr>
            <w:r w:rsidRPr="005C0901">
              <w:rPr>
                <w:b/>
                <w:i/>
              </w:rPr>
              <w:t>Type</w:t>
            </w:r>
          </w:p>
        </w:tc>
        <w:tc>
          <w:tcPr>
            <w:tcW w:w="1586" w:type="dxa"/>
          </w:tcPr>
          <w:p w14:paraId="2F3B81C8" w14:textId="697EFC6D" w:rsidR="00EC59F6" w:rsidRPr="00152A66" w:rsidRDefault="00EC59F6" w:rsidP="00EC59F6">
            <w:pPr>
              <w:pStyle w:val="ParagrifIsi"/>
              <w:jc w:val="center"/>
            </w:pPr>
            <w:r w:rsidRPr="005C0901">
              <w:rPr>
                <w:b/>
              </w:rPr>
              <w:t>Keterangan</w:t>
            </w:r>
          </w:p>
        </w:tc>
        <w:tc>
          <w:tcPr>
            <w:tcW w:w="1586" w:type="dxa"/>
          </w:tcPr>
          <w:p w14:paraId="18EE975F" w14:textId="67625074" w:rsidR="00EC59F6" w:rsidRPr="00152A66" w:rsidRDefault="00EC59F6" w:rsidP="00EC59F6">
            <w:pPr>
              <w:pStyle w:val="ParagrifIsi"/>
              <w:jc w:val="center"/>
            </w:pPr>
            <w:r w:rsidRPr="005C0901">
              <w:rPr>
                <w:b/>
                <w:i/>
              </w:rPr>
              <w:t>Key</w:t>
            </w:r>
          </w:p>
        </w:tc>
      </w:tr>
      <w:tr w:rsidR="00513F63" w14:paraId="3A754296" w14:textId="77777777" w:rsidTr="00906BE3">
        <w:tc>
          <w:tcPr>
            <w:tcW w:w="704" w:type="dxa"/>
          </w:tcPr>
          <w:p w14:paraId="56FCE9CB" w14:textId="77777777" w:rsidR="00513F63" w:rsidRDefault="00513F63" w:rsidP="004C4AA9">
            <w:pPr>
              <w:pStyle w:val="ParagrifIsi"/>
            </w:pPr>
            <w:r>
              <w:t>1</w:t>
            </w:r>
          </w:p>
        </w:tc>
        <w:tc>
          <w:tcPr>
            <w:tcW w:w="2468" w:type="dxa"/>
          </w:tcPr>
          <w:p w14:paraId="3FA1FFCA" w14:textId="2CE5DEBD" w:rsidR="00513F63" w:rsidRDefault="00906BE3" w:rsidP="004C4AA9">
            <w:pPr>
              <w:pStyle w:val="ParagrifIsi"/>
            </w:pPr>
            <w:r>
              <w:t>id</w:t>
            </w:r>
          </w:p>
        </w:tc>
        <w:tc>
          <w:tcPr>
            <w:tcW w:w="1586" w:type="dxa"/>
          </w:tcPr>
          <w:p w14:paraId="44DEC991" w14:textId="77777777" w:rsidR="00513F63" w:rsidRDefault="00513F63" w:rsidP="004C4AA9">
            <w:pPr>
              <w:pStyle w:val="ParagrifIsi"/>
            </w:pPr>
            <w:r>
              <w:t>bigint(20)</w:t>
            </w:r>
          </w:p>
        </w:tc>
        <w:tc>
          <w:tcPr>
            <w:tcW w:w="1586" w:type="dxa"/>
          </w:tcPr>
          <w:p w14:paraId="31E789B5" w14:textId="77777777" w:rsidR="00513F63" w:rsidRPr="00743B2C" w:rsidRDefault="00513F63" w:rsidP="004C4AA9">
            <w:pPr>
              <w:pStyle w:val="ParagrifIsi"/>
              <w:rPr>
                <w:i/>
              </w:rPr>
            </w:pPr>
            <w:r w:rsidRPr="00743B2C">
              <w:rPr>
                <w:i/>
              </w:rPr>
              <w:t>Not null (auto increment)</w:t>
            </w:r>
          </w:p>
        </w:tc>
        <w:tc>
          <w:tcPr>
            <w:tcW w:w="1586" w:type="dxa"/>
          </w:tcPr>
          <w:p w14:paraId="1A9AA9EA" w14:textId="77777777" w:rsidR="00513F63" w:rsidRPr="00743B2C" w:rsidRDefault="00513F63" w:rsidP="004C4AA9">
            <w:pPr>
              <w:pStyle w:val="ParagrifIsi"/>
              <w:rPr>
                <w:i/>
              </w:rPr>
            </w:pPr>
            <w:r w:rsidRPr="00743B2C">
              <w:rPr>
                <w:i/>
              </w:rPr>
              <w:t>Primary Key</w:t>
            </w:r>
          </w:p>
        </w:tc>
      </w:tr>
      <w:tr w:rsidR="00513F63" w14:paraId="008C491A" w14:textId="77777777" w:rsidTr="00906BE3">
        <w:tc>
          <w:tcPr>
            <w:tcW w:w="704" w:type="dxa"/>
          </w:tcPr>
          <w:p w14:paraId="3F884065" w14:textId="77777777" w:rsidR="00513F63" w:rsidRDefault="00513F63" w:rsidP="004C4AA9">
            <w:pPr>
              <w:pStyle w:val="ParagrifIsi"/>
            </w:pPr>
            <w:r>
              <w:t>2</w:t>
            </w:r>
          </w:p>
        </w:tc>
        <w:tc>
          <w:tcPr>
            <w:tcW w:w="2468" w:type="dxa"/>
          </w:tcPr>
          <w:p w14:paraId="691B3C9A" w14:textId="64B261B6" w:rsidR="00513F63" w:rsidRDefault="00906BE3" w:rsidP="004C4AA9">
            <w:pPr>
              <w:pStyle w:val="ParagrifIsi"/>
            </w:pPr>
            <w:r>
              <w:t>status_pembelian</w:t>
            </w:r>
          </w:p>
        </w:tc>
        <w:tc>
          <w:tcPr>
            <w:tcW w:w="1586" w:type="dxa"/>
          </w:tcPr>
          <w:p w14:paraId="54F0DEF3" w14:textId="77777777" w:rsidR="00513F63" w:rsidRDefault="00513F63" w:rsidP="004C4AA9">
            <w:pPr>
              <w:pStyle w:val="ParagrifIsi"/>
            </w:pPr>
            <w:r>
              <w:t>varchar(255)</w:t>
            </w:r>
          </w:p>
        </w:tc>
        <w:tc>
          <w:tcPr>
            <w:tcW w:w="1586" w:type="dxa"/>
          </w:tcPr>
          <w:p w14:paraId="37A5E58C" w14:textId="32CD5F79" w:rsidR="00513F63" w:rsidRPr="00743B2C" w:rsidRDefault="00513F63" w:rsidP="004C4AA9">
            <w:pPr>
              <w:pStyle w:val="ParagrifIsi"/>
              <w:rPr>
                <w:i/>
              </w:rPr>
            </w:pPr>
            <w:r w:rsidRPr="00743B2C">
              <w:rPr>
                <w:i/>
              </w:rPr>
              <w:t>Not null</w:t>
            </w:r>
          </w:p>
        </w:tc>
        <w:tc>
          <w:tcPr>
            <w:tcW w:w="1586" w:type="dxa"/>
          </w:tcPr>
          <w:p w14:paraId="7263FA75" w14:textId="77777777" w:rsidR="00513F63" w:rsidRPr="00743B2C" w:rsidRDefault="00513F63" w:rsidP="004C4AA9">
            <w:pPr>
              <w:pStyle w:val="ParagrifIsi"/>
              <w:rPr>
                <w:i/>
              </w:rPr>
            </w:pPr>
          </w:p>
        </w:tc>
      </w:tr>
      <w:tr w:rsidR="00513F63" w14:paraId="149CDBB2" w14:textId="77777777" w:rsidTr="00906BE3">
        <w:tc>
          <w:tcPr>
            <w:tcW w:w="704" w:type="dxa"/>
          </w:tcPr>
          <w:p w14:paraId="20DD21D2" w14:textId="77777777" w:rsidR="00513F63" w:rsidRDefault="00513F63" w:rsidP="004C4AA9">
            <w:pPr>
              <w:pStyle w:val="ParagrifIsi"/>
            </w:pPr>
            <w:r>
              <w:t>3</w:t>
            </w:r>
          </w:p>
        </w:tc>
        <w:tc>
          <w:tcPr>
            <w:tcW w:w="2468" w:type="dxa"/>
          </w:tcPr>
          <w:p w14:paraId="5E6731AE" w14:textId="41F42352" w:rsidR="00513F63" w:rsidRDefault="00906BE3" w:rsidP="004C4AA9">
            <w:pPr>
              <w:pStyle w:val="ParagrifIsi"/>
            </w:pPr>
            <w:r>
              <w:t>nomor_invoice</w:t>
            </w:r>
          </w:p>
        </w:tc>
        <w:tc>
          <w:tcPr>
            <w:tcW w:w="1586" w:type="dxa"/>
          </w:tcPr>
          <w:p w14:paraId="37E9D4FD" w14:textId="25BD3EEF" w:rsidR="00513F63" w:rsidRDefault="00513F63" w:rsidP="004C4AA9">
            <w:pPr>
              <w:pStyle w:val="ParagrifIsi"/>
            </w:pPr>
            <w:r w:rsidRPr="00513F63">
              <w:t>varchar(255)</w:t>
            </w:r>
          </w:p>
        </w:tc>
        <w:tc>
          <w:tcPr>
            <w:tcW w:w="1586" w:type="dxa"/>
          </w:tcPr>
          <w:p w14:paraId="209CB7F1" w14:textId="7250EAE0" w:rsidR="00513F63" w:rsidRPr="00743B2C" w:rsidRDefault="00513F63" w:rsidP="004C4AA9">
            <w:pPr>
              <w:pStyle w:val="ParagrifIsi"/>
              <w:rPr>
                <w:i/>
              </w:rPr>
            </w:pPr>
            <w:r w:rsidRPr="00743B2C">
              <w:rPr>
                <w:i/>
              </w:rPr>
              <w:t>Nullable</w:t>
            </w:r>
          </w:p>
        </w:tc>
        <w:tc>
          <w:tcPr>
            <w:tcW w:w="1586" w:type="dxa"/>
          </w:tcPr>
          <w:p w14:paraId="37495DB6" w14:textId="77777777" w:rsidR="00513F63" w:rsidRPr="00743B2C" w:rsidRDefault="00513F63" w:rsidP="004C4AA9">
            <w:pPr>
              <w:pStyle w:val="ParagrifIsi"/>
              <w:rPr>
                <w:i/>
              </w:rPr>
            </w:pPr>
          </w:p>
        </w:tc>
      </w:tr>
      <w:tr w:rsidR="00513F63" w14:paraId="565CFCD5" w14:textId="77777777" w:rsidTr="00906BE3">
        <w:tc>
          <w:tcPr>
            <w:tcW w:w="704" w:type="dxa"/>
          </w:tcPr>
          <w:p w14:paraId="60A50791" w14:textId="77777777" w:rsidR="00513F63" w:rsidRDefault="00513F63" w:rsidP="004C4AA9">
            <w:pPr>
              <w:pStyle w:val="ParagrifIsi"/>
            </w:pPr>
            <w:r>
              <w:t>4</w:t>
            </w:r>
          </w:p>
        </w:tc>
        <w:tc>
          <w:tcPr>
            <w:tcW w:w="2468" w:type="dxa"/>
          </w:tcPr>
          <w:p w14:paraId="36201F97" w14:textId="33472F31" w:rsidR="00513F63" w:rsidRDefault="00906BE3" w:rsidP="004C4AA9">
            <w:pPr>
              <w:pStyle w:val="ParagrifIsi"/>
            </w:pPr>
            <w:r>
              <w:t>tanggal_invoice</w:t>
            </w:r>
          </w:p>
        </w:tc>
        <w:tc>
          <w:tcPr>
            <w:tcW w:w="1586" w:type="dxa"/>
          </w:tcPr>
          <w:p w14:paraId="0968BC80" w14:textId="7F966D1F" w:rsidR="00513F63" w:rsidRDefault="00513F63" w:rsidP="004C4AA9">
            <w:pPr>
              <w:pStyle w:val="ParagrifIsi"/>
            </w:pPr>
            <w:r>
              <w:t>date</w:t>
            </w:r>
          </w:p>
        </w:tc>
        <w:tc>
          <w:tcPr>
            <w:tcW w:w="1586" w:type="dxa"/>
          </w:tcPr>
          <w:p w14:paraId="12142969" w14:textId="77777777" w:rsidR="00513F63" w:rsidRPr="00743B2C" w:rsidRDefault="00513F63" w:rsidP="004C4AA9">
            <w:pPr>
              <w:pStyle w:val="ParagrifIsi"/>
              <w:rPr>
                <w:i/>
              </w:rPr>
            </w:pPr>
            <w:r w:rsidRPr="00743B2C">
              <w:rPr>
                <w:i/>
              </w:rPr>
              <w:t>Not null</w:t>
            </w:r>
          </w:p>
        </w:tc>
        <w:tc>
          <w:tcPr>
            <w:tcW w:w="1586" w:type="dxa"/>
          </w:tcPr>
          <w:p w14:paraId="2A854962" w14:textId="77777777" w:rsidR="00513F63" w:rsidRPr="00743B2C" w:rsidRDefault="00513F63" w:rsidP="004C4AA9">
            <w:pPr>
              <w:pStyle w:val="ParagrifIsi"/>
              <w:rPr>
                <w:i/>
              </w:rPr>
            </w:pPr>
          </w:p>
        </w:tc>
      </w:tr>
      <w:tr w:rsidR="00513F63" w14:paraId="474DDCFC" w14:textId="77777777" w:rsidTr="00906BE3">
        <w:tc>
          <w:tcPr>
            <w:tcW w:w="704" w:type="dxa"/>
          </w:tcPr>
          <w:p w14:paraId="485C551D" w14:textId="77777777" w:rsidR="00513F63" w:rsidRDefault="00513F63" w:rsidP="004C4AA9">
            <w:pPr>
              <w:pStyle w:val="ParagrifIsi"/>
            </w:pPr>
            <w:r>
              <w:t>5</w:t>
            </w:r>
          </w:p>
        </w:tc>
        <w:tc>
          <w:tcPr>
            <w:tcW w:w="2468" w:type="dxa"/>
          </w:tcPr>
          <w:p w14:paraId="193A1C4B" w14:textId="74305321" w:rsidR="00513F63" w:rsidRDefault="00906BE3" w:rsidP="004C4AA9">
            <w:pPr>
              <w:pStyle w:val="ParagrifIsi"/>
            </w:pPr>
            <w:r>
              <w:t>nama_supplier</w:t>
            </w:r>
          </w:p>
        </w:tc>
        <w:tc>
          <w:tcPr>
            <w:tcW w:w="1586" w:type="dxa"/>
          </w:tcPr>
          <w:p w14:paraId="655C2C28" w14:textId="77777777" w:rsidR="00513F63" w:rsidRDefault="00513F63" w:rsidP="004C4AA9">
            <w:pPr>
              <w:pStyle w:val="ParagrifIsi"/>
            </w:pPr>
            <w:r w:rsidRPr="006A39A9">
              <w:t>varchar(255)</w:t>
            </w:r>
          </w:p>
        </w:tc>
        <w:tc>
          <w:tcPr>
            <w:tcW w:w="1586" w:type="dxa"/>
          </w:tcPr>
          <w:p w14:paraId="1C16DC3E" w14:textId="77777777" w:rsidR="00513F63" w:rsidRPr="00743B2C" w:rsidRDefault="00513F63" w:rsidP="004C4AA9">
            <w:pPr>
              <w:pStyle w:val="ParagrifIsi"/>
              <w:rPr>
                <w:i/>
              </w:rPr>
            </w:pPr>
            <w:r w:rsidRPr="00743B2C">
              <w:rPr>
                <w:i/>
              </w:rPr>
              <w:t>Not null</w:t>
            </w:r>
          </w:p>
        </w:tc>
        <w:tc>
          <w:tcPr>
            <w:tcW w:w="1586" w:type="dxa"/>
          </w:tcPr>
          <w:p w14:paraId="340BE49B" w14:textId="77777777" w:rsidR="00513F63" w:rsidRPr="00743B2C" w:rsidRDefault="00513F63" w:rsidP="004C4AA9">
            <w:pPr>
              <w:pStyle w:val="ParagrifIsi"/>
              <w:rPr>
                <w:i/>
              </w:rPr>
            </w:pPr>
          </w:p>
        </w:tc>
      </w:tr>
      <w:tr w:rsidR="00513F63" w14:paraId="2FB7BD05" w14:textId="77777777" w:rsidTr="00906BE3">
        <w:tc>
          <w:tcPr>
            <w:tcW w:w="704" w:type="dxa"/>
          </w:tcPr>
          <w:p w14:paraId="11237EC0" w14:textId="77777777" w:rsidR="00513F63" w:rsidRDefault="00513F63" w:rsidP="004C4AA9">
            <w:pPr>
              <w:pStyle w:val="ParagrifIsi"/>
            </w:pPr>
            <w:r>
              <w:t>6</w:t>
            </w:r>
          </w:p>
        </w:tc>
        <w:tc>
          <w:tcPr>
            <w:tcW w:w="2468" w:type="dxa"/>
          </w:tcPr>
          <w:p w14:paraId="19C23F01" w14:textId="5C475D6F" w:rsidR="00513F63" w:rsidRDefault="00906BE3" w:rsidP="004C4AA9">
            <w:pPr>
              <w:pStyle w:val="ParagrifIsi"/>
            </w:pPr>
            <w:r>
              <w:t>tanggal_jatuh_tempo</w:t>
            </w:r>
          </w:p>
        </w:tc>
        <w:tc>
          <w:tcPr>
            <w:tcW w:w="1586" w:type="dxa"/>
          </w:tcPr>
          <w:p w14:paraId="4BF7C621" w14:textId="2E254914" w:rsidR="00513F63" w:rsidRPr="00CF3190" w:rsidRDefault="00513F63" w:rsidP="004C4AA9">
            <w:pPr>
              <w:pStyle w:val="ParagrifIsi"/>
            </w:pPr>
            <w:r>
              <w:t>date</w:t>
            </w:r>
          </w:p>
        </w:tc>
        <w:tc>
          <w:tcPr>
            <w:tcW w:w="1586" w:type="dxa"/>
          </w:tcPr>
          <w:p w14:paraId="7B78C5BD" w14:textId="77777777" w:rsidR="00513F63" w:rsidRPr="00743B2C" w:rsidRDefault="00513F63" w:rsidP="004C4AA9">
            <w:pPr>
              <w:pStyle w:val="ParagrifIsi"/>
              <w:rPr>
                <w:i/>
              </w:rPr>
            </w:pPr>
            <w:r w:rsidRPr="00743B2C">
              <w:rPr>
                <w:i/>
              </w:rPr>
              <w:t>Not null</w:t>
            </w:r>
          </w:p>
        </w:tc>
        <w:tc>
          <w:tcPr>
            <w:tcW w:w="1586" w:type="dxa"/>
          </w:tcPr>
          <w:p w14:paraId="6346D71F" w14:textId="77777777" w:rsidR="00513F63" w:rsidRPr="00743B2C" w:rsidRDefault="00513F63" w:rsidP="004C4AA9">
            <w:pPr>
              <w:pStyle w:val="ParagrifIsi"/>
              <w:rPr>
                <w:i/>
              </w:rPr>
            </w:pPr>
          </w:p>
        </w:tc>
      </w:tr>
      <w:tr w:rsidR="00513F63" w14:paraId="5540DCA2" w14:textId="77777777" w:rsidTr="00906BE3">
        <w:tc>
          <w:tcPr>
            <w:tcW w:w="704" w:type="dxa"/>
          </w:tcPr>
          <w:p w14:paraId="36DB2CDA" w14:textId="77777777" w:rsidR="00513F63" w:rsidRDefault="00513F63" w:rsidP="004C4AA9">
            <w:pPr>
              <w:pStyle w:val="ParagrifIsi"/>
            </w:pPr>
            <w:r>
              <w:t>7</w:t>
            </w:r>
          </w:p>
        </w:tc>
        <w:tc>
          <w:tcPr>
            <w:tcW w:w="2468" w:type="dxa"/>
          </w:tcPr>
          <w:p w14:paraId="11547E57" w14:textId="5C5AE87F" w:rsidR="00513F63" w:rsidRDefault="00906BE3" w:rsidP="004C4AA9">
            <w:pPr>
              <w:pStyle w:val="ParagrifIsi"/>
            </w:pPr>
            <w:r>
              <w:t>catatan</w:t>
            </w:r>
          </w:p>
        </w:tc>
        <w:tc>
          <w:tcPr>
            <w:tcW w:w="1586" w:type="dxa"/>
          </w:tcPr>
          <w:p w14:paraId="717F8C98" w14:textId="4BFF9C72" w:rsidR="00513F63" w:rsidRPr="00CF3190" w:rsidRDefault="00513F63" w:rsidP="004C4AA9">
            <w:pPr>
              <w:pStyle w:val="ParagrifIsi"/>
            </w:pPr>
            <w:r>
              <w:t>text</w:t>
            </w:r>
          </w:p>
        </w:tc>
        <w:tc>
          <w:tcPr>
            <w:tcW w:w="1586" w:type="dxa"/>
          </w:tcPr>
          <w:p w14:paraId="45419DE0" w14:textId="25C4ADF4" w:rsidR="00513F63" w:rsidRPr="00743B2C" w:rsidRDefault="00513F63" w:rsidP="004C4AA9">
            <w:pPr>
              <w:pStyle w:val="ParagrifIsi"/>
              <w:rPr>
                <w:i/>
              </w:rPr>
            </w:pPr>
            <w:r w:rsidRPr="00743B2C">
              <w:rPr>
                <w:i/>
              </w:rPr>
              <w:t>Nullable</w:t>
            </w:r>
          </w:p>
        </w:tc>
        <w:tc>
          <w:tcPr>
            <w:tcW w:w="1586" w:type="dxa"/>
          </w:tcPr>
          <w:p w14:paraId="0152818E" w14:textId="77777777" w:rsidR="00513F63" w:rsidRPr="00743B2C" w:rsidRDefault="00513F63" w:rsidP="004C4AA9">
            <w:pPr>
              <w:pStyle w:val="ParagrifIsi"/>
              <w:rPr>
                <w:i/>
              </w:rPr>
            </w:pPr>
          </w:p>
        </w:tc>
      </w:tr>
      <w:tr w:rsidR="00513F63" w14:paraId="55A47677" w14:textId="77777777" w:rsidTr="00906BE3">
        <w:tc>
          <w:tcPr>
            <w:tcW w:w="704" w:type="dxa"/>
          </w:tcPr>
          <w:p w14:paraId="345D0799" w14:textId="77777777" w:rsidR="00513F63" w:rsidRDefault="00513F63" w:rsidP="004C4AA9">
            <w:pPr>
              <w:pStyle w:val="ParagrifIsi"/>
            </w:pPr>
            <w:r>
              <w:lastRenderedPageBreak/>
              <w:t>8</w:t>
            </w:r>
          </w:p>
        </w:tc>
        <w:tc>
          <w:tcPr>
            <w:tcW w:w="2468" w:type="dxa"/>
          </w:tcPr>
          <w:p w14:paraId="6FF9483A" w14:textId="6C928DEF" w:rsidR="00513F63" w:rsidRDefault="00906BE3" w:rsidP="004C4AA9">
            <w:pPr>
              <w:pStyle w:val="ParagrifIsi"/>
            </w:pPr>
            <w:r>
              <w:t>total</w:t>
            </w:r>
          </w:p>
        </w:tc>
        <w:tc>
          <w:tcPr>
            <w:tcW w:w="1586" w:type="dxa"/>
          </w:tcPr>
          <w:p w14:paraId="4954DC7F" w14:textId="49E22445" w:rsidR="00513F63" w:rsidRPr="00CF3190" w:rsidRDefault="00513F63" w:rsidP="004C4AA9">
            <w:pPr>
              <w:pStyle w:val="ParagrifIsi"/>
            </w:pPr>
            <w:r w:rsidRPr="00513F63">
              <w:t>bigint(20)</w:t>
            </w:r>
          </w:p>
        </w:tc>
        <w:tc>
          <w:tcPr>
            <w:tcW w:w="1586" w:type="dxa"/>
          </w:tcPr>
          <w:p w14:paraId="579BBEB0" w14:textId="49F31DF4" w:rsidR="00513F63" w:rsidRPr="00743B2C" w:rsidRDefault="00513F63" w:rsidP="004C4AA9">
            <w:pPr>
              <w:pStyle w:val="ParagrifIsi"/>
              <w:rPr>
                <w:i/>
              </w:rPr>
            </w:pPr>
            <w:r w:rsidRPr="00743B2C">
              <w:rPr>
                <w:i/>
              </w:rPr>
              <w:t>Nullable</w:t>
            </w:r>
          </w:p>
        </w:tc>
        <w:tc>
          <w:tcPr>
            <w:tcW w:w="1586" w:type="dxa"/>
          </w:tcPr>
          <w:p w14:paraId="0CEF5BE1" w14:textId="77777777" w:rsidR="00513F63" w:rsidRPr="00743B2C" w:rsidRDefault="00513F63" w:rsidP="004C4AA9">
            <w:pPr>
              <w:pStyle w:val="ParagrifIsi"/>
              <w:rPr>
                <w:i/>
              </w:rPr>
            </w:pPr>
          </w:p>
        </w:tc>
      </w:tr>
      <w:tr w:rsidR="00513F63" w14:paraId="74B51FE4" w14:textId="77777777" w:rsidTr="00906BE3">
        <w:tc>
          <w:tcPr>
            <w:tcW w:w="704" w:type="dxa"/>
          </w:tcPr>
          <w:p w14:paraId="2161A81F" w14:textId="77777777" w:rsidR="00513F63" w:rsidRDefault="00513F63" w:rsidP="004C4AA9">
            <w:pPr>
              <w:pStyle w:val="ParagrifIsi"/>
            </w:pPr>
            <w:r>
              <w:t>9</w:t>
            </w:r>
          </w:p>
        </w:tc>
        <w:tc>
          <w:tcPr>
            <w:tcW w:w="2468" w:type="dxa"/>
          </w:tcPr>
          <w:p w14:paraId="3A7B6E86" w14:textId="73C76D84" w:rsidR="00513F63" w:rsidRDefault="00906BE3" w:rsidP="004C4AA9">
            <w:pPr>
              <w:pStyle w:val="ParagrifIsi"/>
            </w:pPr>
            <w:r>
              <w:t>sudah_dibayar</w:t>
            </w:r>
          </w:p>
        </w:tc>
        <w:tc>
          <w:tcPr>
            <w:tcW w:w="1586" w:type="dxa"/>
          </w:tcPr>
          <w:p w14:paraId="2C4BEC8A" w14:textId="77777777" w:rsidR="00513F63" w:rsidRPr="00CF3190" w:rsidRDefault="00513F63" w:rsidP="004C4AA9">
            <w:pPr>
              <w:pStyle w:val="ParagrifIsi"/>
            </w:pPr>
            <w:r w:rsidRPr="00D01DF7">
              <w:t>bigint(20)</w:t>
            </w:r>
          </w:p>
        </w:tc>
        <w:tc>
          <w:tcPr>
            <w:tcW w:w="1586" w:type="dxa"/>
          </w:tcPr>
          <w:p w14:paraId="77BE2626" w14:textId="317F5641" w:rsidR="00513F63" w:rsidRPr="00743B2C" w:rsidRDefault="00513F63" w:rsidP="004C4AA9">
            <w:pPr>
              <w:pStyle w:val="ParagrifIsi"/>
              <w:rPr>
                <w:i/>
              </w:rPr>
            </w:pPr>
            <w:r w:rsidRPr="00743B2C">
              <w:rPr>
                <w:i/>
              </w:rPr>
              <w:t>Nullable</w:t>
            </w:r>
          </w:p>
        </w:tc>
        <w:tc>
          <w:tcPr>
            <w:tcW w:w="1586" w:type="dxa"/>
          </w:tcPr>
          <w:p w14:paraId="54CA6C9A" w14:textId="77777777" w:rsidR="00513F63" w:rsidRPr="00743B2C" w:rsidRDefault="00513F63" w:rsidP="004C4AA9">
            <w:pPr>
              <w:pStyle w:val="ParagrifIsi"/>
              <w:rPr>
                <w:i/>
              </w:rPr>
            </w:pPr>
          </w:p>
        </w:tc>
      </w:tr>
      <w:tr w:rsidR="00513F63" w14:paraId="17FFDB02" w14:textId="77777777" w:rsidTr="00906BE3">
        <w:tc>
          <w:tcPr>
            <w:tcW w:w="704" w:type="dxa"/>
          </w:tcPr>
          <w:p w14:paraId="639566C3" w14:textId="77777777" w:rsidR="00513F63" w:rsidRDefault="00513F63" w:rsidP="004C4AA9">
            <w:pPr>
              <w:pStyle w:val="ParagrifIsi"/>
            </w:pPr>
            <w:r>
              <w:t>10</w:t>
            </w:r>
          </w:p>
        </w:tc>
        <w:tc>
          <w:tcPr>
            <w:tcW w:w="2468" w:type="dxa"/>
          </w:tcPr>
          <w:p w14:paraId="75942745" w14:textId="4A2EE7E7" w:rsidR="00513F63" w:rsidRDefault="00906BE3" w:rsidP="004C4AA9">
            <w:pPr>
              <w:pStyle w:val="ParagrifIsi"/>
            </w:pPr>
            <w:r>
              <w:t>sisa</w:t>
            </w:r>
          </w:p>
        </w:tc>
        <w:tc>
          <w:tcPr>
            <w:tcW w:w="1586" w:type="dxa"/>
          </w:tcPr>
          <w:p w14:paraId="4FB37980" w14:textId="7CF13862" w:rsidR="00513F63" w:rsidRDefault="00513F63" w:rsidP="004C4AA9">
            <w:pPr>
              <w:pStyle w:val="ParagrifIsi"/>
            </w:pPr>
            <w:r w:rsidRPr="00513F63">
              <w:t>bigint(20)</w:t>
            </w:r>
          </w:p>
        </w:tc>
        <w:tc>
          <w:tcPr>
            <w:tcW w:w="1586" w:type="dxa"/>
          </w:tcPr>
          <w:p w14:paraId="33491205" w14:textId="77777777" w:rsidR="00513F63" w:rsidRPr="00743B2C" w:rsidRDefault="00513F63" w:rsidP="004C4AA9">
            <w:pPr>
              <w:pStyle w:val="ParagrifIsi"/>
              <w:rPr>
                <w:i/>
              </w:rPr>
            </w:pPr>
            <w:r w:rsidRPr="00743B2C">
              <w:rPr>
                <w:i/>
              </w:rPr>
              <w:t>Nullable</w:t>
            </w:r>
          </w:p>
        </w:tc>
        <w:tc>
          <w:tcPr>
            <w:tcW w:w="1586" w:type="dxa"/>
          </w:tcPr>
          <w:p w14:paraId="15452096" w14:textId="77777777" w:rsidR="00513F63" w:rsidRPr="00743B2C" w:rsidRDefault="00513F63" w:rsidP="004C4AA9">
            <w:pPr>
              <w:pStyle w:val="ParagrifIsi"/>
              <w:rPr>
                <w:i/>
              </w:rPr>
            </w:pPr>
          </w:p>
        </w:tc>
      </w:tr>
      <w:tr w:rsidR="00513F63" w14:paraId="485F93E0" w14:textId="77777777" w:rsidTr="00906BE3">
        <w:tc>
          <w:tcPr>
            <w:tcW w:w="704" w:type="dxa"/>
          </w:tcPr>
          <w:p w14:paraId="63386CA4" w14:textId="4C2E2FCE" w:rsidR="00513F63" w:rsidRDefault="00513F63" w:rsidP="004C4AA9">
            <w:pPr>
              <w:pStyle w:val="ParagrifIsi"/>
            </w:pPr>
            <w:r>
              <w:t>11</w:t>
            </w:r>
          </w:p>
        </w:tc>
        <w:tc>
          <w:tcPr>
            <w:tcW w:w="2468" w:type="dxa"/>
          </w:tcPr>
          <w:p w14:paraId="06ACAD3E" w14:textId="3D0C39B2" w:rsidR="00513F63" w:rsidRDefault="00906BE3" w:rsidP="004C4AA9">
            <w:pPr>
              <w:pStyle w:val="ParagrifIsi"/>
            </w:pPr>
            <w:r>
              <w:t>created_at</w:t>
            </w:r>
          </w:p>
        </w:tc>
        <w:tc>
          <w:tcPr>
            <w:tcW w:w="1586" w:type="dxa"/>
          </w:tcPr>
          <w:p w14:paraId="297ED8F3" w14:textId="77777777" w:rsidR="00513F63" w:rsidRDefault="00513F63" w:rsidP="004C4AA9">
            <w:pPr>
              <w:pStyle w:val="ParagrifIsi"/>
            </w:pPr>
            <w:r>
              <w:t>timestamp</w:t>
            </w:r>
          </w:p>
        </w:tc>
        <w:tc>
          <w:tcPr>
            <w:tcW w:w="1586" w:type="dxa"/>
          </w:tcPr>
          <w:p w14:paraId="0255A950" w14:textId="77777777" w:rsidR="00513F63" w:rsidRPr="00743B2C" w:rsidRDefault="00513F63" w:rsidP="004C4AA9">
            <w:pPr>
              <w:pStyle w:val="ParagrifIsi"/>
              <w:rPr>
                <w:i/>
              </w:rPr>
            </w:pPr>
            <w:r w:rsidRPr="00743B2C">
              <w:rPr>
                <w:i/>
              </w:rPr>
              <w:t>Nullable</w:t>
            </w:r>
          </w:p>
        </w:tc>
        <w:tc>
          <w:tcPr>
            <w:tcW w:w="1586" w:type="dxa"/>
          </w:tcPr>
          <w:p w14:paraId="2B4D1D08" w14:textId="77777777" w:rsidR="00513F63" w:rsidRPr="00743B2C" w:rsidRDefault="00513F63" w:rsidP="004C4AA9">
            <w:pPr>
              <w:pStyle w:val="ParagrifIsi"/>
              <w:rPr>
                <w:i/>
              </w:rPr>
            </w:pPr>
          </w:p>
        </w:tc>
      </w:tr>
      <w:tr w:rsidR="00513F63" w14:paraId="11372440" w14:textId="77777777" w:rsidTr="00906BE3">
        <w:tc>
          <w:tcPr>
            <w:tcW w:w="704" w:type="dxa"/>
          </w:tcPr>
          <w:p w14:paraId="15B8CC4C" w14:textId="7464F9F4" w:rsidR="00513F63" w:rsidRDefault="00513F63" w:rsidP="004C4AA9">
            <w:pPr>
              <w:pStyle w:val="ParagrifIsi"/>
            </w:pPr>
            <w:r>
              <w:t>12</w:t>
            </w:r>
          </w:p>
        </w:tc>
        <w:tc>
          <w:tcPr>
            <w:tcW w:w="2468" w:type="dxa"/>
          </w:tcPr>
          <w:p w14:paraId="6D8243DE" w14:textId="514CFE33" w:rsidR="00513F63" w:rsidRDefault="00906BE3" w:rsidP="004C4AA9">
            <w:pPr>
              <w:pStyle w:val="ParagrifIsi"/>
            </w:pPr>
            <w:r>
              <w:t>updated_at</w:t>
            </w:r>
          </w:p>
        </w:tc>
        <w:tc>
          <w:tcPr>
            <w:tcW w:w="1586" w:type="dxa"/>
          </w:tcPr>
          <w:p w14:paraId="397287B2" w14:textId="77777777" w:rsidR="00513F63" w:rsidRDefault="00513F63" w:rsidP="004C4AA9">
            <w:pPr>
              <w:pStyle w:val="ParagrifIsi"/>
            </w:pPr>
            <w:r w:rsidRPr="00CF3190">
              <w:t>timestamp</w:t>
            </w:r>
          </w:p>
        </w:tc>
        <w:tc>
          <w:tcPr>
            <w:tcW w:w="1586" w:type="dxa"/>
          </w:tcPr>
          <w:p w14:paraId="79CC8ECD" w14:textId="77777777" w:rsidR="00513F63" w:rsidRPr="00743B2C" w:rsidRDefault="00513F63" w:rsidP="004C4AA9">
            <w:pPr>
              <w:pStyle w:val="ParagrifIsi"/>
              <w:rPr>
                <w:i/>
              </w:rPr>
            </w:pPr>
            <w:r w:rsidRPr="00743B2C">
              <w:rPr>
                <w:i/>
              </w:rPr>
              <w:t>Nullable</w:t>
            </w:r>
          </w:p>
        </w:tc>
        <w:tc>
          <w:tcPr>
            <w:tcW w:w="1586" w:type="dxa"/>
          </w:tcPr>
          <w:p w14:paraId="378F5831" w14:textId="77777777" w:rsidR="00513F63" w:rsidRPr="00743B2C" w:rsidRDefault="00513F63" w:rsidP="004C4AA9">
            <w:pPr>
              <w:pStyle w:val="ParagrifIsi"/>
              <w:rPr>
                <w:i/>
              </w:rPr>
            </w:pPr>
          </w:p>
        </w:tc>
      </w:tr>
    </w:tbl>
    <w:p w14:paraId="1536CEA4" w14:textId="32C29A65" w:rsidR="00F14925" w:rsidRDefault="00F14925" w:rsidP="00D125A3">
      <w:pPr>
        <w:pStyle w:val="ParagrifIsi"/>
        <w:numPr>
          <w:ilvl w:val="0"/>
          <w:numId w:val="14"/>
        </w:numPr>
      </w:pPr>
      <w:r>
        <w:t>Tabel Item Pembelian</w:t>
      </w:r>
    </w:p>
    <w:p w14:paraId="3C598844" w14:textId="11C0CB7D" w:rsidR="00906BE3" w:rsidRDefault="00906BE3" w:rsidP="004C4AA9">
      <w:pPr>
        <w:pStyle w:val="ParagrifIsi"/>
      </w:pPr>
      <w:r>
        <w:t>Berikut ini adalah deskripsi spesifikasi tabel item pembelian</w:t>
      </w:r>
      <w:r w:rsidRPr="00D01DF7">
        <w:t>.</w:t>
      </w:r>
    </w:p>
    <w:p w14:paraId="51CD607C" w14:textId="2C4B2F89" w:rsidR="00906BE3" w:rsidRPr="006A39A9" w:rsidRDefault="00906BE3" w:rsidP="004C4AA9">
      <w:pPr>
        <w:pStyle w:val="ParagrifIsi"/>
      </w:pPr>
      <w:r>
        <w:t>Nama tabel : pembelian_items</w:t>
      </w:r>
    </w:p>
    <w:p w14:paraId="4EFB4F56" w14:textId="432644B3" w:rsidR="00906BE3" w:rsidRPr="00D01DF7" w:rsidRDefault="00906BE3" w:rsidP="004C4AA9">
      <w:pPr>
        <w:pStyle w:val="ParagrifIsi"/>
      </w:pPr>
      <w:r>
        <w:t>Keterangan : Tabel yang digunakan untuk menyimpan data item pembelian</w:t>
      </w:r>
    </w:p>
    <w:p w14:paraId="7D375047" w14:textId="63168BA1" w:rsidR="001A3C00" w:rsidRDefault="001A3C00" w:rsidP="001A3C00">
      <w:pPr>
        <w:pStyle w:val="Caption"/>
        <w:keepNext/>
        <w:jc w:val="left"/>
      </w:pPr>
      <w:bookmarkStart w:id="275" w:name="_Toc105002636"/>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44</w:t>
      </w:r>
      <w:r w:rsidRPr="001A3C00">
        <w:rPr>
          <w:b/>
        </w:rPr>
        <w:fldChar w:fldCharType="end"/>
      </w:r>
      <w:r w:rsidRPr="001A3C00">
        <w:rPr>
          <w:iCs w:val="0"/>
          <w:sz w:val="20"/>
          <w:szCs w:val="20"/>
          <w:lang w:val="id-ID"/>
        </w:rPr>
        <w:t xml:space="preserve"> </w:t>
      </w:r>
      <w:r w:rsidRPr="001A3C00">
        <w:rPr>
          <w:lang w:val="id-ID"/>
        </w:rPr>
        <w:t>Spesifikasi tabel</w:t>
      </w:r>
      <w:r>
        <w:rPr>
          <w:lang w:val="id-ID"/>
        </w:rPr>
        <w:t xml:space="preserve"> item</w:t>
      </w:r>
      <w:r w:rsidRPr="001A3C00">
        <w:rPr>
          <w:lang w:val="id-ID"/>
        </w:rPr>
        <w:t xml:space="preserve"> pembelian</w:t>
      </w:r>
      <w:bookmarkEnd w:id="275"/>
    </w:p>
    <w:tbl>
      <w:tblPr>
        <w:tblStyle w:val="TableGrid"/>
        <w:tblW w:w="0" w:type="auto"/>
        <w:tblLook w:val="04A0" w:firstRow="1" w:lastRow="0" w:firstColumn="1" w:lastColumn="0" w:noHBand="0" w:noVBand="1"/>
      </w:tblPr>
      <w:tblGrid>
        <w:gridCol w:w="704"/>
        <w:gridCol w:w="2468"/>
        <w:gridCol w:w="1586"/>
        <w:gridCol w:w="1586"/>
        <w:gridCol w:w="1586"/>
      </w:tblGrid>
      <w:tr w:rsidR="00EC59F6" w14:paraId="54E48D49" w14:textId="77777777" w:rsidTr="00906BE3">
        <w:tc>
          <w:tcPr>
            <w:tcW w:w="704" w:type="dxa"/>
          </w:tcPr>
          <w:p w14:paraId="1A1F6B5D" w14:textId="596653C2" w:rsidR="00EC59F6" w:rsidRPr="00152A66" w:rsidRDefault="00EC59F6" w:rsidP="00EC59F6">
            <w:pPr>
              <w:pStyle w:val="ParagrifIsi"/>
              <w:jc w:val="center"/>
            </w:pPr>
            <w:r>
              <w:rPr>
                <w:b/>
              </w:rPr>
              <w:t>No</w:t>
            </w:r>
          </w:p>
        </w:tc>
        <w:tc>
          <w:tcPr>
            <w:tcW w:w="2468" w:type="dxa"/>
          </w:tcPr>
          <w:p w14:paraId="42668F73" w14:textId="5D69CB8B"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7399FF3F" w14:textId="5F77FE22" w:rsidR="00EC59F6" w:rsidRPr="00152A66" w:rsidRDefault="00EC59F6" w:rsidP="00EC59F6">
            <w:pPr>
              <w:pStyle w:val="ParagrifIsi"/>
              <w:jc w:val="center"/>
            </w:pPr>
            <w:r w:rsidRPr="005C0901">
              <w:rPr>
                <w:b/>
                <w:i/>
              </w:rPr>
              <w:t>Type</w:t>
            </w:r>
          </w:p>
        </w:tc>
        <w:tc>
          <w:tcPr>
            <w:tcW w:w="1586" w:type="dxa"/>
          </w:tcPr>
          <w:p w14:paraId="75E2173C" w14:textId="2D54C705" w:rsidR="00EC59F6" w:rsidRPr="00152A66" w:rsidRDefault="00EC59F6" w:rsidP="00EC59F6">
            <w:pPr>
              <w:pStyle w:val="ParagrifIsi"/>
              <w:jc w:val="center"/>
            </w:pPr>
            <w:r w:rsidRPr="005C0901">
              <w:rPr>
                <w:b/>
              </w:rPr>
              <w:t>Keterangan</w:t>
            </w:r>
          </w:p>
        </w:tc>
        <w:tc>
          <w:tcPr>
            <w:tcW w:w="1586" w:type="dxa"/>
          </w:tcPr>
          <w:p w14:paraId="7DA242AB" w14:textId="18063836" w:rsidR="00EC59F6" w:rsidRPr="00152A66" w:rsidRDefault="00EC59F6" w:rsidP="00EC59F6">
            <w:pPr>
              <w:pStyle w:val="ParagrifIsi"/>
              <w:jc w:val="center"/>
            </w:pPr>
            <w:r w:rsidRPr="005C0901">
              <w:rPr>
                <w:b/>
                <w:i/>
              </w:rPr>
              <w:t>Key</w:t>
            </w:r>
          </w:p>
        </w:tc>
      </w:tr>
      <w:tr w:rsidR="00906BE3" w14:paraId="24F43262" w14:textId="77777777" w:rsidTr="00906BE3">
        <w:tc>
          <w:tcPr>
            <w:tcW w:w="704" w:type="dxa"/>
          </w:tcPr>
          <w:p w14:paraId="5F0D0A66" w14:textId="77777777" w:rsidR="00906BE3" w:rsidRDefault="00906BE3" w:rsidP="004C4AA9">
            <w:pPr>
              <w:pStyle w:val="ParagrifIsi"/>
            </w:pPr>
            <w:r>
              <w:t>1</w:t>
            </w:r>
          </w:p>
        </w:tc>
        <w:tc>
          <w:tcPr>
            <w:tcW w:w="2468" w:type="dxa"/>
          </w:tcPr>
          <w:p w14:paraId="1254E5F1" w14:textId="2A9917F4" w:rsidR="00906BE3" w:rsidRDefault="00906BE3" w:rsidP="004C4AA9">
            <w:pPr>
              <w:pStyle w:val="ParagrifIsi"/>
            </w:pPr>
            <w:r>
              <w:t>id</w:t>
            </w:r>
          </w:p>
        </w:tc>
        <w:tc>
          <w:tcPr>
            <w:tcW w:w="1586" w:type="dxa"/>
          </w:tcPr>
          <w:p w14:paraId="5E05FDD4" w14:textId="77777777" w:rsidR="00906BE3" w:rsidRDefault="00906BE3" w:rsidP="004C4AA9">
            <w:pPr>
              <w:pStyle w:val="ParagrifIsi"/>
            </w:pPr>
            <w:r>
              <w:t>bigint(20)</w:t>
            </w:r>
          </w:p>
        </w:tc>
        <w:tc>
          <w:tcPr>
            <w:tcW w:w="1586" w:type="dxa"/>
          </w:tcPr>
          <w:p w14:paraId="26E79F75" w14:textId="77777777" w:rsidR="00906BE3" w:rsidRPr="00743B2C" w:rsidRDefault="00906BE3" w:rsidP="004C4AA9">
            <w:pPr>
              <w:pStyle w:val="ParagrifIsi"/>
              <w:rPr>
                <w:i/>
              </w:rPr>
            </w:pPr>
            <w:r w:rsidRPr="00743B2C">
              <w:rPr>
                <w:i/>
              </w:rPr>
              <w:t>Not null (auto increment)</w:t>
            </w:r>
          </w:p>
        </w:tc>
        <w:tc>
          <w:tcPr>
            <w:tcW w:w="1586" w:type="dxa"/>
          </w:tcPr>
          <w:p w14:paraId="1EDD257F" w14:textId="77777777" w:rsidR="00906BE3" w:rsidRPr="00743B2C" w:rsidRDefault="00906BE3" w:rsidP="004C4AA9">
            <w:pPr>
              <w:pStyle w:val="ParagrifIsi"/>
              <w:rPr>
                <w:i/>
              </w:rPr>
            </w:pPr>
            <w:r w:rsidRPr="00743B2C">
              <w:rPr>
                <w:i/>
              </w:rPr>
              <w:t>Primary Key</w:t>
            </w:r>
          </w:p>
        </w:tc>
      </w:tr>
      <w:tr w:rsidR="00906BE3" w14:paraId="7AB9BF78" w14:textId="77777777" w:rsidTr="00906BE3">
        <w:tc>
          <w:tcPr>
            <w:tcW w:w="704" w:type="dxa"/>
          </w:tcPr>
          <w:p w14:paraId="473DAAC0" w14:textId="77777777" w:rsidR="00906BE3" w:rsidRDefault="00906BE3" w:rsidP="004C4AA9">
            <w:pPr>
              <w:pStyle w:val="ParagrifIsi"/>
            </w:pPr>
            <w:r>
              <w:t>2</w:t>
            </w:r>
          </w:p>
        </w:tc>
        <w:tc>
          <w:tcPr>
            <w:tcW w:w="2468" w:type="dxa"/>
          </w:tcPr>
          <w:p w14:paraId="23CC56BA" w14:textId="63C622A3" w:rsidR="00906BE3" w:rsidRDefault="00906BE3" w:rsidP="004C4AA9">
            <w:pPr>
              <w:pStyle w:val="ParagrifIsi"/>
            </w:pPr>
            <w:r>
              <w:t>nomor_invoice</w:t>
            </w:r>
          </w:p>
        </w:tc>
        <w:tc>
          <w:tcPr>
            <w:tcW w:w="1586" w:type="dxa"/>
          </w:tcPr>
          <w:p w14:paraId="7127E247" w14:textId="77777777" w:rsidR="00906BE3" w:rsidRDefault="00906BE3" w:rsidP="004C4AA9">
            <w:pPr>
              <w:pStyle w:val="ParagrifIsi"/>
            </w:pPr>
            <w:r>
              <w:t>varchar(255)</w:t>
            </w:r>
          </w:p>
        </w:tc>
        <w:tc>
          <w:tcPr>
            <w:tcW w:w="1586" w:type="dxa"/>
          </w:tcPr>
          <w:p w14:paraId="2220AD4A" w14:textId="3ABE4111" w:rsidR="00906BE3" w:rsidRPr="00743B2C" w:rsidRDefault="007E1CF5" w:rsidP="004C4AA9">
            <w:pPr>
              <w:pStyle w:val="ParagrifIsi"/>
              <w:rPr>
                <w:i/>
              </w:rPr>
            </w:pPr>
            <w:r w:rsidRPr="00743B2C">
              <w:rPr>
                <w:i/>
              </w:rPr>
              <w:t xml:space="preserve">Nullable </w:t>
            </w:r>
          </w:p>
        </w:tc>
        <w:tc>
          <w:tcPr>
            <w:tcW w:w="1586" w:type="dxa"/>
          </w:tcPr>
          <w:p w14:paraId="5AA4AE26" w14:textId="77777777" w:rsidR="00906BE3" w:rsidRPr="00743B2C" w:rsidRDefault="00906BE3" w:rsidP="004C4AA9">
            <w:pPr>
              <w:pStyle w:val="ParagrifIsi"/>
              <w:rPr>
                <w:i/>
              </w:rPr>
            </w:pPr>
          </w:p>
        </w:tc>
      </w:tr>
      <w:tr w:rsidR="00906BE3" w14:paraId="414D1440" w14:textId="77777777" w:rsidTr="00906BE3">
        <w:tc>
          <w:tcPr>
            <w:tcW w:w="704" w:type="dxa"/>
          </w:tcPr>
          <w:p w14:paraId="42F34C5D" w14:textId="77777777" w:rsidR="00906BE3" w:rsidRDefault="00906BE3" w:rsidP="004C4AA9">
            <w:pPr>
              <w:pStyle w:val="ParagrifIsi"/>
            </w:pPr>
            <w:r>
              <w:t>3</w:t>
            </w:r>
          </w:p>
        </w:tc>
        <w:tc>
          <w:tcPr>
            <w:tcW w:w="2468" w:type="dxa"/>
          </w:tcPr>
          <w:p w14:paraId="0AC569AD" w14:textId="18550073" w:rsidR="00906BE3" w:rsidRDefault="00906BE3" w:rsidP="004C4AA9">
            <w:pPr>
              <w:pStyle w:val="ParagrifIsi"/>
            </w:pPr>
            <w:r>
              <w:t>kode_item</w:t>
            </w:r>
          </w:p>
        </w:tc>
        <w:tc>
          <w:tcPr>
            <w:tcW w:w="1586" w:type="dxa"/>
          </w:tcPr>
          <w:p w14:paraId="5273B5D0" w14:textId="77777777" w:rsidR="00906BE3" w:rsidRDefault="00906BE3" w:rsidP="004C4AA9">
            <w:pPr>
              <w:pStyle w:val="ParagrifIsi"/>
            </w:pPr>
            <w:r w:rsidRPr="00513F63">
              <w:t>varchar(255)</w:t>
            </w:r>
          </w:p>
        </w:tc>
        <w:tc>
          <w:tcPr>
            <w:tcW w:w="1586" w:type="dxa"/>
          </w:tcPr>
          <w:p w14:paraId="3C12CD98" w14:textId="2FD2FB86" w:rsidR="00906BE3" w:rsidRPr="00743B2C" w:rsidRDefault="007E1CF5" w:rsidP="004C4AA9">
            <w:pPr>
              <w:pStyle w:val="ParagrifIsi"/>
              <w:rPr>
                <w:i/>
              </w:rPr>
            </w:pPr>
            <w:r w:rsidRPr="00743B2C">
              <w:rPr>
                <w:i/>
              </w:rPr>
              <w:t>Not null</w:t>
            </w:r>
          </w:p>
        </w:tc>
        <w:tc>
          <w:tcPr>
            <w:tcW w:w="1586" w:type="dxa"/>
          </w:tcPr>
          <w:p w14:paraId="386622AD" w14:textId="77777777" w:rsidR="00906BE3" w:rsidRPr="00743B2C" w:rsidRDefault="00906BE3" w:rsidP="004C4AA9">
            <w:pPr>
              <w:pStyle w:val="ParagrifIsi"/>
              <w:rPr>
                <w:i/>
              </w:rPr>
            </w:pPr>
          </w:p>
        </w:tc>
      </w:tr>
      <w:tr w:rsidR="00906BE3" w14:paraId="22E87FAA" w14:textId="77777777" w:rsidTr="00906BE3">
        <w:tc>
          <w:tcPr>
            <w:tcW w:w="704" w:type="dxa"/>
          </w:tcPr>
          <w:p w14:paraId="450EA714" w14:textId="77777777" w:rsidR="00906BE3" w:rsidRDefault="00906BE3" w:rsidP="004C4AA9">
            <w:pPr>
              <w:pStyle w:val="ParagrifIsi"/>
            </w:pPr>
            <w:r>
              <w:t>4</w:t>
            </w:r>
          </w:p>
        </w:tc>
        <w:tc>
          <w:tcPr>
            <w:tcW w:w="2468" w:type="dxa"/>
          </w:tcPr>
          <w:p w14:paraId="5E2C7D36" w14:textId="0574D7F1" w:rsidR="00906BE3" w:rsidRDefault="00906BE3" w:rsidP="004C4AA9">
            <w:pPr>
              <w:pStyle w:val="ParagrifIsi"/>
            </w:pPr>
            <w:r>
              <w:t>nama_item</w:t>
            </w:r>
          </w:p>
        </w:tc>
        <w:tc>
          <w:tcPr>
            <w:tcW w:w="1586" w:type="dxa"/>
          </w:tcPr>
          <w:p w14:paraId="6BCC5D60" w14:textId="3349EAB8" w:rsidR="00906BE3" w:rsidRDefault="007E1CF5" w:rsidP="004C4AA9">
            <w:pPr>
              <w:pStyle w:val="ParagrifIsi"/>
            </w:pPr>
            <w:r w:rsidRPr="007E1CF5">
              <w:t>varchar(255)</w:t>
            </w:r>
          </w:p>
        </w:tc>
        <w:tc>
          <w:tcPr>
            <w:tcW w:w="1586" w:type="dxa"/>
          </w:tcPr>
          <w:p w14:paraId="1A272722" w14:textId="77777777" w:rsidR="00906BE3" w:rsidRPr="00743B2C" w:rsidRDefault="00906BE3" w:rsidP="004C4AA9">
            <w:pPr>
              <w:pStyle w:val="ParagrifIsi"/>
              <w:rPr>
                <w:i/>
              </w:rPr>
            </w:pPr>
            <w:r w:rsidRPr="00743B2C">
              <w:rPr>
                <w:i/>
              </w:rPr>
              <w:t>Not null</w:t>
            </w:r>
          </w:p>
        </w:tc>
        <w:tc>
          <w:tcPr>
            <w:tcW w:w="1586" w:type="dxa"/>
          </w:tcPr>
          <w:p w14:paraId="6B15158C" w14:textId="77777777" w:rsidR="00906BE3" w:rsidRPr="00743B2C" w:rsidRDefault="00906BE3" w:rsidP="004C4AA9">
            <w:pPr>
              <w:pStyle w:val="ParagrifIsi"/>
              <w:rPr>
                <w:i/>
              </w:rPr>
            </w:pPr>
          </w:p>
        </w:tc>
      </w:tr>
      <w:tr w:rsidR="00906BE3" w14:paraId="1E353529" w14:textId="77777777" w:rsidTr="00906BE3">
        <w:tc>
          <w:tcPr>
            <w:tcW w:w="704" w:type="dxa"/>
          </w:tcPr>
          <w:p w14:paraId="4C767480" w14:textId="77777777" w:rsidR="00906BE3" w:rsidRDefault="00906BE3" w:rsidP="004C4AA9">
            <w:pPr>
              <w:pStyle w:val="ParagrifIsi"/>
            </w:pPr>
            <w:r>
              <w:lastRenderedPageBreak/>
              <w:t>5</w:t>
            </w:r>
          </w:p>
        </w:tc>
        <w:tc>
          <w:tcPr>
            <w:tcW w:w="2468" w:type="dxa"/>
          </w:tcPr>
          <w:p w14:paraId="776020DF" w14:textId="58B74D03" w:rsidR="00906BE3" w:rsidRDefault="00906BE3" w:rsidP="004C4AA9">
            <w:pPr>
              <w:pStyle w:val="ParagrifIsi"/>
            </w:pPr>
            <w:r>
              <w:t>nama_item_singkat</w:t>
            </w:r>
          </w:p>
        </w:tc>
        <w:tc>
          <w:tcPr>
            <w:tcW w:w="1586" w:type="dxa"/>
          </w:tcPr>
          <w:p w14:paraId="3DDA0B11" w14:textId="77777777" w:rsidR="00906BE3" w:rsidRDefault="00906BE3" w:rsidP="004C4AA9">
            <w:pPr>
              <w:pStyle w:val="ParagrifIsi"/>
            </w:pPr>
            <w:r w:rsidRPr="006A39A9">
              <w:t>varchar(255)</w:t>
            </w:r>
          </w:p>
        </w:tc>
        <w:tc>
          <w:tcPr>
            <w:tcW w:w="1586" w:type="dxa"/>
          </w:tcPr>
          <w:p w14:paraId="70E74EFC" w14:textId="77777777" w:rsidR="00906BE3" w:rsidRPr="00743B2C" w:rsidRDefault="00906BE3" w:rsidP="004C4AA9">
            <w:pPr>
              <w:pStyle w:val="ParagrifIsi"/>
              <w:rPr>
                <w:i/>
              </w:rPr>
            </w:pPr>
            <w:r w:rsidRPr="00743B2C">
              <w:rPr>
                <w:i/>
              </w:rPr>
              <w:t>Not null</w:t>
            </w:r>
          </w:p>
        </w:tc>
        <w:tc>
          <w:tcPr>
            <w:tcW w:w="1586" w:type="dxa"/>
          </w:tcPr>
          <w:p w14:paraId="74CE0225" w14:textId="77777777" w:rsidR="00906BE3" w:rsidRPr="00743B2C" w:rsidRDefault="00906BE3" w:rsidP="004C4AA9">
            <w:pPr>
              <w:pStyle w:val="ParagrifIsi"/>
              <w:rPr>
                <w:i/>
              </w:rPr>
            </w:pPr>
          </w:p>
        </w:tc>
      </w:tr>
      <w:tr w:rsidR="00906BE3" w14:paraId="1B7FA6B1" w14:textId="77777777" w:rsidTr="00906BE3">
        <w:tc>
          <w:tcPr>
            <w:tcW w:w="704" w:type="dxa"/>
          </w:tcPr>
          <w:p w14:paraId="7A453923" w14:textId="77777777" w:rsidR="00906BE3" w:rsidRDefault="00906BE3" w:rsidP="004C4AA9">
            <w:pPr>
              <w:pStyle w:val="ParagrifIsi"/>
            </w:pPr>
            <w:r>
              <w:t>6</w:t>
            </w:r>
          </w:p>
        </w:tc>
        <w:tc>
          <w:tcPr>
            <w:tcW w:w="2468" w:type="dxa"/>
          </w:tcPr>
          <w:p w14:paraId="4CADEC59" w14:textId="57F1C30B" w:rsidR="00906BE3" w:rsidRDefault="00906BE3" w:rsidP="004C4AA9">
            <w:pPr>
              <w:pStyle w:val="ParagrifIsi"/>
            </w:pPr>
            <w:r>
              <w:t>satuan</w:t>
            </w:r>
          </w:p>
        </w:tc>
        <w:tc>
          <w:tcPr>
            <w:tcW w:w="1586" w:type="dxa"/>
          </w:tcPr>
          <w:p w14:paraId="4750FD41" w14:textId="58F12E29" w:rsidR="00906BE3" w:rsidRPr="00CF3190" w:rsidRDefault="007E1CF5" w:rsidP="004C4AA9">
            <w:pPr>
              <w:pStyle w:val="ParagrifIsi"/>
            </w:pPr>
            <w:r w:rsidRPr="007E1CF5">
              <w:t>varchar(255)</w:t>
            </w:r>
          </w:p>
        </w:tc>
        <w:tc>
          <w:tcPr>
            <w:tcW w:w="1586" w:type="dxa"/>
          </w:tcPr>
          <w:p w14:paraId="0910882C" w14:textId="77777777" w:rsidR="00906BE3" w:rsidRPr="00743B2C" w:rsidRDefault="00906BE3" w:rsidP="004C4AA9">
            <w:pPr>
              <w:pStyle w:val="ParagrifIsi"/>
              <w:rPr>
                <w:i/>
              </w:rPr>
            </w:pPr>
            <w:r w:rsidRPr="00743B2C">
              <w:rPr>
                <w:i/>
              </w:rPr>
              <w:t>Not null</w:t>
            </w:r>
          </w:p>
        </w:tc>
        <w:tc>
          <w:tcPr>
            <w:tcW w:w="1586" w:type="dxa"/>
          </w:tcPr>
          <w:p w14:paraId="5A44C67E" w14:textId="77777777" w:rsidR="00906BE3" w:rsidRPr="00743B2C" w:rsidRDefault="00906BE3" w:rsidP="004C4AA9">
            <w:pPr>
              <w:pStyle w:val="ParagrifIsi"/>
              <w:rPr>
                <w:i/>
              </w:rPr>
            </w:pPr>
          </w:p>
        </w:tc>
      </w:tr>
      <w:tr w:rsidR="00906BE3" w14:paraId="7DC84C71" w14:textId="77777777" w:rsidTr="00906BE3">
        <w:tc>
          <w:tcPr>
            <w:tcW w:w="704" w:type="dxa"/>
          </w:tcPr>
          <w:p w14:paraId="0B2AA2C1" w14:textId="77777777" w:rsidR="00906BE3" w:rsidRDefault="00906BE3" w:rsidP="004C4AA9">
            <w:pPr>
              <w:pStyle w:val="ParagrifIsi"/>
            </w:pPr>
            <w:r>
              <w:t>7</w:t>
            </w:r>
          </w:p>
        </w:tc>
        <w:tc>
          <w:tcPr>
            <w:tcW w:w="2468" w:type="dxa"/>
          </w:tcPr>
          <w:p w14:paraId="7DB28067" w14:textId="6063AC56" w:rsidR="00906BE3" w:rsidRDefault="00906BE3" w:rsidP="004C4AA9">
            <w:pPr>
              <w:pStyle w:val="ParagrifIsi"/>
            </w:pPr>
            <w:r>
              <w:t>harga_beli</w:t>
            </w:r>
          </w:p>
        </w:tc>
        <w:tc>
          <w:tcPr>
            <w:tcW w:w="1586" w:type="dxa"/>
          </w:tcPr>
          <w:p w14:paraId="43F4FBC2" w14:textId="41135FA6" w:rsidR="00906BE3" w:rsidRPr="00CF3190" w:rsidRDefault="007E1CF5" w:rsidP="004C4AA9">
            <w:pPr>
              <w:pStyle w:val="ParagrifIsi"/>
            </w:pPr>
            <w:r w:rsidRPr="007E1CF5">
              <w:t>bigint(20)</w:t>
            </w:r>
          </w:p>
        </w:tc>
        <w:tc>
          <w:tcPr>
            <w:tcW w:w="1586" w:type="dxa"/>
          </w:tcPr>
          <w:p w14:paraId="286B238F" w14:textId="36F25F21" w:rsidR="00906BE3" w:rsidRPr="00743B2C" w:rsidRDefault="007E1CF5" w:rsidP="004C4AA9">
            <w:pPr>
              <w:pStyle w:val="ParagrifIsi"/>
              <w:rPr>
                <w:i/>
              </w:rPr>
            </w:pPr>
            <w:r w:rsidRPr="00743B2C">
              <w:rPr>
                <w:i/>
              </w:rPr>
              <w:t>Not null</w:t>
            </w:r>
          </w:p>
        </w:tc>
        <w:tc>
          <w:tcPr>
            <w:tcW w:w="1586" w:type="dxa"/>
          </w:tcPr>
          <w:p w14:paraId="313FF5DF" w14:textId="77777777" w:rsidR="00906BE3" w:rsidRPr="00743B2C" w:rsidRDefault="00906BE3" w:rsidP="004C4AA9">
            <w:pPr>
              <w:pStyle w:val="ParagrifIsi"/>
              <w:rPr>
                <w:i/>
              </w:rPr>
            </w:pPr>
          </w:p>
        </w:tc>
      </w:tr>
      <w:tr w:rsidR="00906BE3" w14:paraId="0BC8B6DE" w14:textId="77777777" w:rsidTr="00906BE3">
        <w:tc>
          <w:tcPr>
            <w:tcW w:w="704" w:type="dxa"/>
          </w:tcPr>
          <w:p w14:paraId="0829827D" w14:textId="77777777" w:rsidR="00906BE3" w:rsidRDefault="00906BE3" w:rsidP="004C4AA9">
            <w:pPr>
              <w:pStyle w:val="ParagrifIsi"/>
            </w:pPr>
            <w:r>
              <w:t>8</w:t>
            </w:r>
          </w:p>
        </w:tc>
        <w:tc>
          <w:tcPr>
            <w:tcW w:w="2468" w:type="dxa"/>
          </w:tcPr>
          <w:p w14:paraId="3B7FBD91" w14:textId="6C55369F" w:rsidR="00906BE3" w:rsidRDefault="00906BE3" w:rsidP="004C4AA9">
            <w:pPr>
              <w:pStyle w:val="ParagrifIsi"/>
            </w:pPr>
            <w:r w:rsidRPr="00906BE3">
              <w:t>kuantitas_</w:t>
            </w:r>
            <w:r>
              <w:t>beli</w:t>
            </w:r>
          </w:p>
        </w:tc>
        <w:tc>
          <w:tcPr>
            <w:tcW w:w="1586" w:type="dxa"/>
          </w:tcPr>
          <w:p w14:paraId="2E983A72" w14:textId="77777777" w:rsidR="00906BE3" w:rsidRPr="00CF3190" w:rsidRDefault="00906BE3" w:rsidP="004C4AA9">
            <w:pPr>
              <w:pStyle w:val="ParagrifIsi"/>
            </w:pPr>
            <w:r w:rsidRPr="00513F63">
              <w:t>bigint(20)</w:t>
            </w:r>
          </w:p>
        </w:tc>
        <w:tc>
          <w:tcPr>
            <w:tcW w:w="1586" w:type="dxa"/>
          </w:tcPr>
          <w:p w14:paraId="2106E7EE" w14:textId="48F439F3" w:rsidR="00906BE3" w:rsidRPr="00743B2C" w:rsidRDefault="007E1CF5" w:rsidP="004C4AA9">
            <w:pPr>
              <w:pStyle w:val="ParagrifIsi"/>
              <w:rPr>
                <w:i/>
              </w:rPr>
            </w:pPr>
            <w:r w:rsidRPr="00743B2C">
              <w:rPr>
                <w:i/>
              </w:rPr>
              <w:t>Not null</w:t>
            </w:r>
          </w:p>
        </w:tc>
        <w:tc>
          <w:tcPr>
            <w:tcW w:w="1586" w:type="dxa"/>
          </w:tcPr>
          <w:p w14:paraId="20FC5800" w14:textId="77777777" w:rsidR="00906BE3" w:rsidRPr="00743B2C" w:rsidRDefault="00906BE3" w:rsidP="004C4AA9">
            <w:pPr>
              <w:pStyle w:val="ParagrifIsi"/>
              <w:rPr>
                <w:i/>
              </w:rPr>
            </w:pPr>
          </w:p>
        </w:tc>
      </w:tr>
      <w:tr w:rsidR="00906BE3" w14:paraId="4072FEA3" w14:textId="77777777" w:rsidTr="00906BE3">
        <w:tc>
          <w:tcPr>
            <w:tcW w:w="704" w:type="dxa"/>
          </w:tcPr>
          <w:p w14:paraId="2E1C2556" w14:textId="77777777" w:rsidR="00906BE3" w:rsidRDefault="00906BE3" w:rsidP="004C4AA9">
            <w:pPr>
              <w:pStyle w:val="ParagrifIsi"/>
            </w:pPr>
            <w:r>
              <w:t>9</w:t>
            </w:r>
          </w:p>
        </w:tc>
        <w:tc>
          <w:tcPr>
            <w:tcW w:w="2468" w:type="dxa"/>
          </w:tcPr>
          <w:p w14:paraId="08D1210C" w14:textId="5B12C0A6" w:rsidR="00906BE3" w:rsidRDefault="00906BE3" w:rsidP="004C4AA9">
            <w:pPr>
              <w:pStyle w:val="ParagrifIsi"/>
            </w:pPr>
            <w:r>
              <w:t>kuantitas_tersedia</w:t>
            </w:r>
          </w:p>
        </w:tc>
        <w:tc>
          <w:tcPr>
            <w:tcW w:w="1586" w:type="dxa"/>
          </w:tcPr>
          <w:p w14:paraId="59ED83CD" w14:textId="77777777" w:rsidR="00906BE3" w:rsidRPr="00CF3190" w:rsidRDefault="00906BE3" w:rsidP="004C4AA9">
            <w:pPr>
              <w:pStyle w:val="ParagrifIsi"/>
            </w:pPr>
            <w:r w:rsidRPr="00D01DF7">
              <w:t>bigint(20)</w:t>
            </w:r>
          </w:p>
        </w:tc>
        <w:tc>
          <w:tcPr>
            <w:tcW w:w="1586" w:type="dxa"/>
          </w:tcPr>
          <w:p w14:paraId="07E64364" w14:textId="1B9B715C" w:rsidR="00906BE3" w:rsidRPr="00743B2C" w:rsidRDefault="007E1CF5" w:rsidP="004C4AA9">
            <w:pPr>
              <w:pStyle w:val="ParagrifIsi"/>
              <w:rPr>
                <w:i/>
              </w:rPr>
            </w:pPr>
            <w:r w:rsidRPr="00743B2C">
              <w:rPr>
                <w:i/>
              </w:rPr>
              <w:t>Not null</w:t>
            </w:r>
          </w:p>
        </w:tc>
        <w:tc>
          <w:tcPr>
            <w:tcW w:w="1586" w:type="dxa"/>
          </w:tcPr>
          <w:p w14:paraId="27B406BB" w14:textId="77777777" w:rsidR="00906BE3" w:rsidRPr="00743B2C" w:rsidRDefault="00906BE3" w:rsidP="004C4AA9">
            <w:pPr>
              <w:pStyle w:val="ParagrifIsi"/>
              <w:rPr>
                <w:i/>
              </w:rPr>
            </w:pPr>
          </w:p>
        </w:tc>
      </w:tr>
      <w:tr w:rsidR="00906BE3" w14:paraId="4730EBBF" w14:textId="77777777" w:rsidTr="00906BE3">
        <w:tc>
          <w:tcPr>
            <w:tcW w:w="704" w:type="dxa"/>
          </w:tcPr>
          <w:p w14:paraId="169F90BA" w14:textId="77777777" w:rsidR="00906BE3" w:rsidRDefault="00906BE3" w:rsidP="004C4AA9">
            <w:pPr>
              <w:pStyle w:val="ParagrifIsi"/>
            </w:pPr>
            <w:r>
              <w:t>10</w:t>
            </w:r>
          </w:p>
        </w:tc>
        <w:tc>
          <w:tcPr>
            <w:tcW w:w="2468" w:type="dxa"/>
          </w:tcPr>
          <w:p w14:paraId="027FFD6D" w14:textId="2AFE2D90" w:rsidR="00906BE3" w:rsidRDefault="00906BE3" w:rsidP="004C4AA9">
            <w:pPr>
              <w:pStyle w:val="ParagrifIsi"/>
            </w:pPr>
            <w:r>
              <w:t>jumlah</w:t>
            </w:r>
          </w:p>
        </w:tc>
        <w:tc>
          <w:tcPr>
            <w:tcW w:w="1586" w:type="dxa"/>
          </w:tcPr>
          <w:p w14:paraId="0329E783" w14:textId="77777777" w:rsidR="00906BE3" w:rsidRDefault="00906BE3" w:rsidP="004C4AA9">
            <w:pPr>
              <w:pStyle w:val="ParagrifIsi"/>
            </w:pPr>
            <w:r w:rsidRPr="00513F63">
              <w:t>bigint(20)</w:t>
            </w:r>
          </w:p>
        </w:tc>
        <w:tc>
          <w:tcPr>
            <w:tcW w:w="1586" w:type="dxa"/>
          </w:tcPr>
          <w:p w14:paraId="79A346CF" w14:textId="6D7F2A87" w:rsidR="00906BE3" w:rsidRPr="00743B2C" w:rsidRDefault="007E1CF5" w:rsidP="004C4AA9">
            <w:pPr>
              <w:pStyle w:val="ParagrifIsi"/>
              <w:rPr>
                <w:i/>
              </w:rPr>
            </w:pPr>
            <w:r w:rsidRPr="00743B2C">
              <w:rPr>
                <w:i/>
              </w:rPr>
              <w:t>Not null</w:t>
            </w:r>
          </w:p>
        </w:tc>
        <w:tc>
          <w:tcPr>
            <w:tcW w:w="1586" w:type="dxa"/>
          </w:tcPr>
          <w:p w14:paraId="07E06936" w14:textId="77777777" w:rsidR="00906BE3" w:rsidRPr="00743B2C" w:rsidRDefault="00906BE3" w:rsidP="004C4AA9">
            <w:pPr>
              <w:pStyle w:val="ParagrifIsi"/>
              <w:rPr>
                <w:i/>
              </w:rPr>
            </w:pPr>
          </w:p>
        </w:tc>
      </w:tr>
      <w:tr w:rsidR="00906BE3" w14:paraId="38FF456A" w14:textId="77777777" w:rsidTr="00906BE3">
        <w:tc>
          <w:tcPr>
            <w:tcW w:w="704" w:type="dxa"/>
          </w:tcPr>
          <w:p w14:paraId="3AD0E1E4" w14:textId="77777777" w:rsidR="00906BE3" w:rsidRDefault="00906BE3" w:rsidP="004C4AA9">
            <w:pPr>
              <w:pStyle w:val="ParagrifIsi"/>
            </w:pPr>
            <w:r>
              <w:t>11</w:t>
            </w:r>
          </w:p>
        </w:tc>
        <w:tc>
          <w:tcPr>
            <w:tcW w:w="2468" w:type="dxa"/>
          </w:tcPr>
          <w:p w14:paraId="7A76CA0E" w14:textId="0CFE0880" w:rsidR="00906BE3" w:rsidRDefault="00906BE3" w:rsidP="004C4AA9">
            <w:pPr>
              <w:pStyle w:val="ParagrifIsi"/>
            </w:pPr>
            <w:r>
              <w:t>created_at</w:t>
            </w:r>
          </w:p>
        </w:tc>
        <w:tc>
          <w:tcPr>
            <w:tcW w:w="1586" w:type="dxa"/>
          </w:tcPr>
          <w:p w14:paraId="3A32804F" w14:textId="77777777" w:rsidR="00906BE3" w:rsidRDefault="00906BE3" w:rsidP="004C4AA9">
            <w:pPr>
              <w:pStyle w:val="ParagrifIsi"/>
            </w:pPr>
            <w:r>
              <w:t>timestamp</w:t>
            </w:r>
          </w:p>
        </w:tc>
        <w:tc>
          <w:tcPr>
            <w:tcW w:w="1586" w:type="dxa"/>
          </w:tcPr>
          <w:p w14:paraId="3E712F0A" w14:textId="77777777" w:rsidR="00906BE3" w:rsidRPr="00743B2C" w:rsidRDefault="00906BE3" w:rsidP="004C4AA9">
            <w:pPr>
              <w:pStyle w:val="ParagrifIsi"/>
              <w:rPr>
                <w:i/>
              </w:rPr>
            </w:pPr>
            <w:r w:rsidRPr="00743B2C">
              <w:rPr>
                <w:i/>
              </w:rPr>
              <w:t>Nullable</w:t>
            </w:r>
          </w:p>
        </w:tc>
        <w:tc>
          <w:tcPr>
            <w:tcW w:w="1586" w:type="dxa"/>
          </w:tcPr>
          <w:p w14:paraId="17267265" w14:textId="77777777" w:rsidR="00906BE3" w:rsidRPr="00743B2C" w:rsidRDefault="00906BE3" w:rsidP="004C4AA9">
            <w:pPr>
              <w:pStyle w:val="ParagrifIsi"/>
              <w:rPr>
                <w:i/>
              </w:rPr>
            </w:pPr>
          </w:p>
        </w:tc>
      </w:tr>
      <w:tr w:rsidR="00906BE3" w14:paraId="62E6C741" w14:textId="77777777" w:rsidTr="00906BE3">
        <w:tc>
          <w:tcPr>
            <w:tcW w:w="704" w:type="dxa"/>
          </w:tcPr>
          <w:p w14:paraId="3416BA3E" w14:textId="77777777" w:rsidR="00906BE3" w:rsidRDefault="00906BE3" w:rsidP="004C4AA9">
            <w:pPr>
              <w:pStyle w:val="ParagrifIsi"/>
            </w:pPr>
            <w:r>
              <w:t>12</w:t>
            </w:r>
          </w:p>
        </w:tc>
        <w:tc>
          <w:tcPr>
            <w:tcW w:w="2468" w:type="dxa"/>
          </w:tcPr>
          <w:p w14:paraId="66F3A1FB" w14:textId="6A60B848" w:rsidR="00906BE3" w:rsidRDefault="00906BE3" w:rsidP="004C4AA9">
            <w:pPr>
              <w:pStyle w:val="ParagrifIsi"/>
            </w:pPr>
            <w:r>
              <w:t>updated_at</w:t>
            </w:r>
          </w:p>
        </w:tc>
        <w:tc>
          <w:tcPr>
            <w:tcW w:w="1586" w:type="dxa"/>
          </w:tcPr>
          <w:p w14:paraId="2B9A02A3" w14:textId="77777777" w:rsidR="00906BE3" w:rsidRDefault="00906BE3" w:rsidP="004C4AA9">
            <w:pPr>
              <w:pStyle w:val="ParagrifIsi"/>
            </w:pPr>
            <w:r w:rsidRPr="00CF3190">
              <w:t>timestamp</w:t>
            </w:r>
          </w:p>
        </w:tc>
        <w:tc>
          <w:tcPr>
            <w:tcW w:w="1586" w:type="dxa"/>
          </w:tcPr>
          <w:p w14:paraId="4E63E2A2" w14:textId="77777777" w:rsidR="00906BE3" w:rsidRPr="00743B2C" w:rsidRDefault="00906BE3" w:rsidP="004C4AA9">
            <w:pPr>
              <w:pStyle w:val="ParagrifIsi"/>
              <w:rPr>
                <w:i/>
              </w:rPr>
            </w:pPr>
            <w:r w:rsidRPr="00743B2C">
              <w:rPr>
                <w:i/>
              </w:rPr>
              <w:t>Nullable</w:t>
            </w:r>
          </w:p>
        </w:tc>
        <w:tc>
          <w:tcPr>
            <w:tcW w:w="1586" w:type="dxa"/>
          </w:tcPr>
          <w:p w14:paraId="68FA3C43" w14:textId="77777777" w:rsidR="00906BE3" w:rsidRPr="00743B2C" w:rsidRDefault="00906BE3" w:rsidP="004C4AA9">
            <w:pPr>
              <w:pStyle w:val="ParagrifIsi"/>
              <w:rPr>
                <w:i/>
              </w:rPr>
            </w:pPr>
          </w:p>
        </w:tc>
      </w:tr>
    </w:tbl>
    <w:p w14:paraId="0B714B50" w14:textId="084D67CA" w:rsidR="00F14925" w:rsidRDefault="00F14925" w:rsidP="00D125A3">
      <w:pPr>
        <w:pStyle w:val="ParagrifIsi"/>
        <w:numPr>
          <w:ilvl w:val="0"/>
          <w:numId w:val="14"/>
        </w:numPr>
      </w:pPr>
      <w:r>
        <w:t>Tabel Retur Pembelian</w:t>
      </w:r>
    </w:p>
    <w:p w14:paraId="47BA23EF" w14:textId="30A5CBA2" w:rsidR="00906BE3" w:rsidRDefault="00906BE3" w:rsidP="004C4AA9">
      <w:pPr>
        <w:pStyle w:val="ParagrifIsi"/>
      </w:pPr>
      <w:r>
        <w:t>Berikut ini adalah deskripsi spesifikasi tabel retur pembelian</w:t>
      </w:r>
      <w:r w:rsidRPr="00D01DF7">
        <w:t>.</w:t>
      </w:r>
    </w:p>
    <w:p w14:paraId="4B0174FF" w14:textId="07612722" w:rsidR="00906BE3" w:rsidRPr="006A39A9" w:rsidRDefault="00906BE3" w:rsidP="004C4AA9">
      <w:pPr>
        <w:pStyle w:val="ParagrifIsi"/>
      </w:pPr>
      <w:r>
        <w:t>Nama tabel : pembelian_returs</w:t>
      </w:r>
    </w:p>
    <w:p w14:paraId="11F22711" w14:textId="33566F00" w:rsidR="00906BE3" w:rsidRPr="00D01DF7" w:rsidRDefault="00906BE3" w:rsidP="004C4AA9">
      <w:pPr>
        <w:pStyle w:val="ParagrifIsi"/>
      </w:pPr>
      <w:r>
        <w:t>Keterangan : Tabel yang digunakan untuk menyimpan data retur pembelian</w:t>
      </w:r>
    </w:p>
    <w:p w14:paraId="198A2B9A" w14:textId="5AD09289" w:rsidR="001A3C00" w:rsidRDefault="001A3C00" w:rsidP="001A3C00">
      <w:pPr>
        <w:pStyle w:val="Caption"/>
        <w:keepNext/>
        <w:jc w:val="left"/>
      </w:pPr>
      <w:bookmarkStart w:id="276" w:name="_Toc105002637"/>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45</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retur </w:t>
      </w:r>
      <w:r w:rsidRPr="001A3C00">
        <w:rPr>
          <w:lang w:val="id-ID"/>
        </w:rPr>
        <w:t>pembelian</w:t>
      </w:r>
      <w:bookmarkEnd w:id="276"/>
    </w:p>
    <w:tbl>
      <w:tblPr>
        <w:tblStyle w:val="TableGrid"/>
        <w:tblW w:w="0" w:type="auto"/>
        <w:tblLook w:val="04A0" w:firstRow="1" w:lastRow="0" w:firstColumn="1" w:lastColumn="0" w:noHBand="0" w:noVBand="1"/>
      </w:tblPr>
      <w:tblGrid>
        <w:gridCol w:w="704"/>
        <w:gridCol w:w="2468"/>
        <w:gridCol w:w="1586"/>
        <w:gridCol w:w="1586"/>
        <w:gridCol w:w="1586"/>
      </w:tblGrid>
      <w:tr w:rsidR="00EC59F6" w14:paraId="22FCEC84" w14:textId="77777777" w:rsidTr="00906BE3">
        <w:tc>
          <w:tcPr>
            <w:tcW w:w="704" w:type="dxa"/>
          </w:tcPr>
          <w:p w14:paraId="11D17525" w14:textId="31EFE37D" w:rsidR="00EC59F6" w:rsidRPr="00152A66" w:rsidRDefault="00EC59F6" w:rsidP="00EC59F6">
            <w:pPr>
              <w:pStyle w:val="ParagrifIsi"/>
              <w:jc w:val="center"/>
            </w:pPr>
            <w:r>
              <w:rPr>
                <w:b/>
              </w:rPr>
              <w:t>No</w:t>
            </w:r>
          </w:p>
        </w:tc>
        <w:tc>
          <w:tcPr>
            <w:tcW w:w="2468" w:type="dxa"/>
          </w:tcPr>
          <w:p w14:paraId="2B87C83C" w14:textId="50E318D6"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13197DB1" w14:textId="3B6A39A0" w:rsidR="00EC59F6" w:rsidRPr="00152A66" w:rsidRDefault="00EC59F6" w:rsidP="00EC59F6">
            <w:pPr>
              <w:pStyle w:val="ParagrifIsi"/>
              <w:jc w:val="center"/>
            </w:pPr>
            <w:r w:rsidRPr="005C0901">
              <w:rPr>
                <w:b/>
                <w:i/>
              </w:rPr>
              <w:t>Type</w:t>
            </w:r>
          </w:p>
        </w:tc>
        <w:tc>
          <w:tcPr>
            <w:tcW w:w="1586" w:type="dxa"/>
          </w:tcPr>
          <w:p w14:paraId="53F7A540" w14:textId="070D0CAB" w:rsidR="00EC59F6" w:rsidRPr="00152A66" w:rsidRDefault="00EC59F6" w:rsidP="00EC59F6">
            <w:pPr>
              <w:pStyle w:val="ParagrifIsi"/>
              <w:jc w:val="center"/>
            </w:pPr>
            <w:r w:rsidRPr="005C0901">
              <w:rPr>
                <w:b/>
              </w:rPr>
              <w:t>Keterangan</w:t>
            </w:r>
          </w:p>
        </w:tc>
        <w:tc>
          <w:tcPr>
            <w:tcW w:w="1586" w:type="dxa"/>
          </w:tcPr>
          <w:p w14:paraId="5E8B59B2" w14:textId="458DE87F" w:rsidR="00EC59F6" w:rsidRPr="00152A66" w:rsidRDefault="00EC59F6" w:rsidP="00EC59F6">
            <w:pPr>
              <w:pStyle w:val="ParagrifIsi"/>
              <w:jc w:val="center"/>
            </w:pPr>
            <w:r w:rsidRPr="005C0901">
              <w:rPr>
                <w:b/>
                <w:i/>
              </w:rPr>
              <w:t>Key</w:t>
            </w:r>
          </w:p>
        </w:tc>
      </w:tr>
      <w:tr w:rsidR="00906BE3" w14:paraId="024E6AA7" w14:textId="77777777" w:rsidTr="00906BE3">
        <w:tc>
          <w:tcPr>
            <w:tcW w:w="704" w:type="dxa"/>
          </w:tcPr>
          <w:p w14:paraId="5C0A382D" w14:textId="77777777" w:rsidR="00906BE3" w:rsidRDefault="00906BE3" w:rsidP="004C4AA9">
            <w:pPr>
              <w:pStyle w:val="ParagrifIsi"/>
            </w:pPr>
            <w:r>
              <w:t>1</w:t>
            </w:r>
          </w:p>
        </w:tc>
        <w:tc>
          <w:tcPr>
            <w:tcW w:w="2468" w:type="dxa"/>
          </w:tcPr>
          <w:p w14:paraId="0F1A0758" w14:textId="001C7013" w:rsidR="00906BE3" w:rsidRDefault="00906BE3" w:rsidP="004C4AA9">
            <w:pPr>
              <w:pStyle w:val="ParagrifIsi"/>
            </w:pPr>
            <w:r>
              <w:t>id</w:t>
            </w:r>
          </w:p>
        </w:tc>
        <w:tc>
          <w:tcPr>
            <w:tcW w:w="1586" w:type="dxa"/>
          </w:tcPr>
          <w:p w14:paraId="74986B25" w14:textId="77777777" w:rsidR="00906BE3" w:rsidRDefault="00906BE3" w:rsidP="004C4AA9">
            <w:pPr>
              <w:pStyle w:val="ParagrifIsi"/>
            </w:pPr>
            <w:r>
              <w:t>bigint(20)</w:t>
            </w:r>
          </w:p>
        </w:tc>
        <w:tc>
          <w:tcPr>
            <w:tcW w:w="1586" w:type="dxa"/>
          </w:tcPr>
          <w:p w14:paraId="165362C7" w14:textId="77777777" w:rsidR="00906BE3" w:rsidRPr="00743B2C" w:rsidRDefault="00906BE3" w:rsidP="004C4AA9">
            <w:pPr>
              <w:pStyle w:val="ParagrifIsi"/>
              <w:rPr>
                <w:i/>
              </w:rPr>
            </w:pPr>
            <w:r w:rsidRPr="00743B2C">
              <w:rPr>
                <w:i/>
              </w:rPr>
              <w:t>Not null (auto increment)</w:t>
            </w:r>
          </w:p>
        </w:tc>
        <w:tc>
          <w:tcPr>
            <w:tcW w:w="1586" w:type="dxa"/>
          </w:tcPr>
          <w:p w14:paraId="18013B58" w14:textId="77777777" w:rsidR="00906BE3" w:rsidRPr="00743B2C" w:rsidRDefault="00906BE3" w:rsidP="004C4AA9">
            <w:pPr>
              <w:pStyle w:val="ParagrifIsi"/>
              <w:rPr>
                <w:i/>
              </w:rPr>
            </w:pPr>
            <w:r w:rsidRPr="00743B2C">
              <w:rPr>
                <w:i/>
              </w:rPr>
              <w:t>Primary Key</w:t>
            </w:r>
          </w:p>
        </w:tc>
      </w:tr>
      <w:tr w:rsidR="00906BE3" w14:paraId="75625584" w14:textId="77777777" w:rsidTr="00906BE3">
        <w:tc>
          <w:tcPr>
            <w:tcW w:w="704" w:type="dxa"/>
          </w:tcPr>
          <w:p w14:paraId="155E2751" w14:textId="77777777" w:rsidR="00906BE3" w:rsidRDefault="00906BE3" w:rsidP="004C4AA9">
            <w:pPr>
              <w:pStyle w:val="ParagrifIsi"/>
            </w:pPr>
            <w:r>
              <w:lastRenderedPageBreak/>
              <w:t>2</w:t>
            </w:r>
          </w:p>
        </w:tc>
        <w:tc>
          <w:tcPr>
            <w:tcW w:w="2468" w:type="dxa"/>
          </w:tcPr>
          <w:p w14:paraId="58170D11" w14:textId="654AB2DD" w:rsidR="00906BE3" w:rsidRDefault="00906BE3" w:rsidP="004C4AA9">
            <w:pPr>
              <w:pStyle w:val="ParagrifIsi"/>
            </w:pPr>
            <w:r>
              <w:t>nomor_invoice</w:t>
            </w:r>
          </w:p>
        </w:tc>
        <w:tc>
          <w:tcPr>
            <w:tcW w:w="1586" w:type="dxa"/>
          </w:tcPr>
          <w:p w14:paraId="075D3054" w14:textId="77777777" w:rsidR="00906BE3" w:rsidRDefault="00906BE3" w:rsidP="004C4AA9">
            <w:pPr>
              <w:pStyle w:val="ParagrifIsi"/>
            </w:pPr>
            <w:r>
              <w:t>varchar(255)</w:t>
            </w:r>
          </w:p>
        </w:tc>
        <w:tc>
          <w:tcPr>
            <w:tcW w:w="1586" w:type="dxa"/>
          </w:tcPr>
          <w:p w14:paraId="1D13B041" w14:textId="5D9A4F91" w:rsidR="00906BE3" w:rsidRPr="00743B2C" w:rsidRDefault="00906BE3" w:rsidP="004C4AA9">
            <w:pPr>
              <w:pStyle w:val="ParagrifIsi"/>
              <w:rPr>
                <w:i/>
              </w:rPr>
            </w:pPr>
            <w:r w:rsidRPr="00743B2C">
              <w:rPr>
                <w:i/>
              </w:rPr>
              <w:t>Nullable</w:t>
            </w:r>
          </w:p>
        </w:tc>
        <w:tc>
          <w:tcPr>
            <w:tcW w:w="1586" w:type="dxa"/>
          </w:tcPr>
          <w:p w14:paraId="175D67C3" w14:textId="77777777" w:rsidR="00906BE3" w:rsidRPr="00743B2C" w:rsidRDefault="00906BE3" w:rsidP="004C4AA9">
            <w:pPr>
              <w:pStyle w:val="ParagrifIsi"/>
              <w:rPr>
                <w:i/>
              </w:rPr>
            </w:pPr>
          </w:p>
        </w:tc>
      </w:tr>
      <w:tr w:rsidR="00906BE3" w14:paraId="5250DE1E" w14:textId="77777777" w:rsidTr="00906BE3">
        <w:tc>
          <w:tcPr>
            <w:tcW w:w="704" w:type="dxa"/>
          </w:tcPr>
          <w:p w14:paraId="58779333" w14:textId="77777777" w:rsidR="00906BE3" w:rsidRDefault="00906BE3" w:rsidP="004C4AA9">
            <w:pPr>
              <w:pStyle w:val="ParagrifIsi"/>
            </w:pPr>
            <w:r>
              <w:t>3</w:t>
            </w:r>
          </w:p>
        </w:tc>
        <w:tc>
          <w:tcPr>
            <w:tcW w:w="2468" w:type="dxa"/>
          </w:tcPr>
          <w:p w14:paraId="7E56FB3E" w14:textId="5AE741C2" w:rsidR="00906BE3" w:rsidRDefault="00906BE3" w:rsidP="004C4AA9">
            <w:pPr>
              <w:pStyle w:val="ParagrifIsi"/>
            </w:pPr>
            <w:r>
              <w:t>nomor_retur</w:t>
            </w:r>
          </w:p>
        </w:tc>
        <w:tc>
          <w:tcPr>
            <w:tcW w:w="1586" w:type="dxa"/>
          </w:tcPr>
          <w:p w14:paraId="69F1730E" w14:textId="77777777" w:rsidR="00906BE3" w:rsidRDefault="00906BE3" w:rsidP="004C4AA9">
            <w:pPr>
              <w:pStyle w:val="ParagrifIsi"/>
            </w:pPr>
            <w:r w:rsidRPr="00513F63">
              <w:t>varchar(255)</w:t>
            </w:r>
          </w:p>
        </w:tc>
        <w:tc>
          <w:tcPr>
            <w:tcW w:w="1586" w:type="dxa"/>
          </w:tcPr>
          <w:p w14:paraId="6ED7D1E6" w14:textId="77777777" w:rsidR="00906BE3" w:rsidRPr="00743B2C" w:rsidRDefault="00906BE3" w:rsidP="004C4AA9">
            <w:pPr>
              <w:pStyle w:val="ParagrifIsi"/>
              <w:rPr>
                <w:i/>
              </w:rPr>
            </w:pPr>
            <w:r w:rsidRPr="00743B2C">
              <w:rPr>
                <w:i/>
              </w:rPr>
              <w:t>Nullable</w:t>
            </w:r>
          </w:p>
        </w:tc>
        <w:tc>
          <w:tcPr>
            <w:tcW w:w="1586" w:type="dxa"/>
          </w:tcPr>
          <w:p w14:paraId="689C6162" w14:textId="77777777" w:rsidR="00906BE3" w:rsidRPr="00743B2C" w:rsidRDefault="00906BE3" w:rsidP="004C4AA9">
            <w:pPr>
              <w:pStyle w:val="ParagrifIsi"/>
              <w:rPr>
                <w:i/>
              </w:rPr>
            </w:pPr>
          </w:p>
        </w:tc>
      </w:tr>
      <w:tr w:rsidR="00906BE3" w14:paraId="694749F5" w14:textId="77777777" w:rsidTr="00906BE3">
        <w:tc>
          <w:tcPr>
            <w:tcW w:w="704" w:type="dxa"/>
          </w:tcPr>
          <w:p w14:paraId="036605DC" w14:textId="77777777" w:rsidR="00906BE3" w:rsidRDefault="00906BE3" w:rsidP="004C4AA9">
            <w:pPr>
              <w:pStyle w:val="ParagrifIsi"/>
            </w:pPr>
            <w:r>
              <w:t>4</w:t>
            </w:r>
          </w:p>
        </w:tc>
        <w:tc>
          <w:tcPr>
            <w:tcW w:w="2468" w:type="dxa"/>
          </w:tcPr>
          <w:p w14:paraId="7BFB7E0B" w14:textId="34F26BFD" w:rsidR="00906BE3" w:rsidRDefault="00906BE3" w:rsidP="004C4AA9">
            <w:pPr>
              <w:pStyle w:val="ParagrifIsi"/>
            </w:pPr>
            <w:r>
              <w:t>tanggal_retur</w:t>
            </w:r>
          </w:p>
        </w:tc>
        <w:tc>
          <w:tcPr>
            <w:tcW w:w="1586" w:type="dxa"/>
          </w:tcPr>
          <w:p w14:paraId="7A1F63E1" w14:textId="77777777" w:rsidR="00906BE3" w:rsidRDefault="00906BE3" w:rsidP="004C4AA9">
            <w:pPr>
              <w:pStyle w:val="ParagrifIsi"/>
            </w:pPr>
            <w:r>
              <w:t>date</w:t>
            </w:r>
          </w:p>
        </w:tc>
        <w:tc>
          <w:tcPr>
            <w:tcW w:w="1586" w:type="dxa"/>
          </w:tcPr>
          <w:p w14:paraId="2147A08E" w14:textId="77777777" w:rsidR="00906BE3" w:rsidRPr="00743B2C" w:rsidRDefault="00906BE3" w:rsidP="004C4AA9">
            <w:pPr>
              <w:pStyle w:val="ParagrifIsi"/>
              <w:rPr>
                <w:i/>
              </w:rPr>
            </w:pPr>
            <w:r w:rsidRPr="00743B2C">
              <w:rPr>
                <w:i/>
              </w:rPr>
              <w:t>Not null</w:t>
            </w:r>
          </w:p>
        </w:tc>
        <w:tc>
          <w:tcPr>
            <w:tcW w:w="1586" w:type="dxa"/>
          </w:tcPr>
          <w:p w14:paraId="53E73E21" w14:textId="77777777" w:rsidR="00906BE3" w:rsidRPr="00743B2C" w:rsidRDefault="00906BE3" w:rsidP="004C4AA9">
            <w:pPr>
              <w:pStyle w:val="ParagrifIsi"/>
              <w:rPr>
                <w:i/>
              </w:rPr>
            </w:pPr>
          </w:p>
        </w:tc>
      </w:tr>
      <w:tr w:rsidR="00906BE3" w14:paraId="5DE775BB" w14:textId="77777777" w:rsidTr="00906BE3">
        <w:tc>
          <w:tcPr>
            <w:tcW w:w="704" w:type="dxa"/>
          </w:tcPr>
          <w:p w14:paraId="6EED3144" w14:textId="77777777" w:rsidR="00906BE3" w:rsidRDefault="00906BE3" w:rsidP="004C4AA9">
            <w:pPr>
              <w:pStyle w:val="ParagrifIsi"/>
            </w:pPr>
            <w:r>
              <w:t>5</w:t>
            </w:r>
          </w:p>
        </w:tc>
        <w:tc>
          <w:tcPr>
            <w:tcW w:w="2468" w:type="dxa"/>
          </w:tcPr>
          <w:p w14:paraId="1C87E1CF" w14:textId="6609AF9C" w:rsidR="00906BE3" w:rsidRDefault="00906BE3" w:rsidP="004C4AA9">
            <w:pPr>
              <w:pStyle w:val="ParagrifIsi"/>
            </w:pPr>
            <w:r>
              <w:t>nama_supplier</w:t>
            </w:r>
          </w:p>
        </w:tc>
        <w:tc>
          <w:tcPr>
            <w:tcW w:w="1586" w:type="dxa"/>
          </w:tcPr>
          <w:p w14:paraId="23EE8F74" w14:textId="77777777" w:rsidR="00906BE3" w:rsidRDefault="00906BE3" w:rsidP="004C4AA9">
            <w:pPr>
              <w:pStyle w:val="ParagrifIsi"/>
            </w:pPr>
            <w:r w:rsidRPr="006A39A9">
              <w:t>varchar(255)</w:t>
            </w:r>
          </w:p>
        </w:tc>
        <w:tc>
          <w:tcPr>
            <w:tcW w:w="1586" w:type="dxa"/>
          </w:tcPr>
          <w:p w14:paraId="12021309" w14:textId="77777777" w:rsidR="00906BE3" w:rsidRPr="00743B2C" w:rsidRDefault="00906BE3" w:rsidP="004C4AA9">
            <w:pPr>
              <w:pStyle w:val="ParagrifIsi"/>
              <w:rPr>
                <w:i/>
              </w:rPr>
            </w:pPr>
            <w:r w:rsidRPr="00743B2C">
              <w:rPr>
                <w:i/>
              </w:rPr>
              <w:t>Not null</w:t>
            </w:r>
          </w:p>
        </w:tc>
        <w:tc>
          <w:tcPr>
            <w:tcW w:w="1586" w:type="dxa"/>
          </w:tcPr>
          <w:p w14:paraId="74A0F517" w14:textId="77777777" w:rsidR="00906BE3" w:rsidRPr="00743B2C" w:rsidRDefault="00906BE3" w:rsidP="004C4AA9">
            <w:pPr>
              <w:pStyle w:val="ParagrifIsi"/>
              <w:rPr>
                <w:i/>
              </w:rPr>
            </w:pPr>
          </w:p>
        </w:tc>
      </w:tr>
      <w:tr w:rsidR="00906BE3" w14:paraId="187BECA7" w14:textId="77777777" w:rsidTr="00906BE3">
        <w:tc>
          <w:tcPr>
            <w:tcW w:w="704" w:type="dxa"/>
          </w:tcPr>
          <w:p w14:paraId="2D28B01C" w14:textId="582E02DC" w:rsidR="00906BE3" w:rsidRDefault="00906BE3" w:rsidP="004C4AA9">
            <w:pPr>
              <w:pStyle w:val="ParagrifIsi"/>
            </w:pPr>
            <w:r>
              <w:t>6</w:t>
            </w:r>
          </w:p>
        </w:tc>
        <w:tc>
          <w:tcPr>
            <w:tcW w:w="2468" w:type="dxa"/>
          </w:tcPr>
          <w:p w14:paraId="0CF8F8DE" w14:textId="2F7BCC31" w:rsidR="00906BE3" w:rsidRDefault="00906BE3" w:rsidP="004C4AA9">
            <w:pPr>
              <w:pStyle w:val="ParagrifIsi"/>
            </w:pPr>
            <w:r>
              <w:t>catatan</w:t>
            </w:r>
          </w:p>
        </w:tc>
        <w:tc>
          <w:tcPr>
            <w:tcW w:w="1586" w:type="dxa"/>
          </w:tcPr>
          <w:p w14:paraId="46701631" w14:textId="77777777" w:rsidR="00906BE3" w:rsidRPr="00CF3190" w:rsidRDefault="00906BE3" w:rsidP="004C4AA9">
            <w:pPr>
              <w:pStyle w:val="ParagrifIsi"/>
            </w:pPr>
            <w:r>
              <w:t>text</w:t>
            </w:r>
          </w:p>
        </w:tc>
        <w:tc>
          <w:tcPr>
            <w:tcW w:w="1586" w:type="dxa"/>
          </w:tcPr>
          <w:p w14:paraId="551042D2" w14:textId="77777777" w:rsidR="00906BE3" w:rsidRPr="00743B2C" w:rsidRDefault="00906BE3" w:rsidP="004C4AA9">
            <w:pPr>
              <w:pStyle w:val="ParagrifIsi"/>
              <w:rPr>
                <w:i/>
              </w:rPr>
            </w:pPr>
            <w:r w:rsidRPr="00743B2C">
              <w:rPr>
                <w:i/>
              </w:rPr>
              <w:t>Nullable</w:t>
            </w:r>
          </w:p>
        </w:tc>
        <w:tc>
          <w:tcPr>
            <w:tcW w:w="1586" w:type="dxa"/>
          </w:tcPr>
          <w:p w14:paraId="6BE05724" w14:textId="77777777" w:rsidR="00906BE3" w:rsidRPr="00743B2C" w:rsidRDefault="00906BE3" w:rsidP="004C4AA9">
            <w:pPr>
              <w:pStyle w:val="ParagrifIsi"/>
              <w:rPr>
                <w:i/>
              </w:rPr>
            </w:pPr>
          </w:p>
        </w:tc>
      </w:tr>
      <w:tr w:rsidR="00906BE3" w14:paraId="26BB29B8" w14:textId="77777777" w:rsidTr="00906BE3">
        <w:tc>
          <w:tcPr>
            <w:tcW w:w="704" w:type="dxa"/>
          </w:tcPr>
          <w:p w14:paraId="65327DC9" w14:textId="7D459D47" w:rsidR="00906BE3" w:rsidRDefault="00906BE3" w:rsidP="004C4AA9">
            <w:pPr>
              <w:pStyle w:val="ParagrifIsi"/>
            </w:pPr>
            <w:r>
              <w:t>7</w:t>
            </w:r>
          </w:p>
        </w:tc>
        <w:tc>
          <w:tcPr>
            <w:tcW w:w="2468" w:type="dxa"/>
          </w:tcPr>
          <w:p w14:paraId="5D106DEC" w14:textId="4ED04972" w:rsidR="00906BE3" w:rsidRDefault="00906BE3" w:rsidP="004C4AA9">
            <w:pPr>
              <w:pStyle w:val="ParagrifIsi"/>
            </w:pPr>
            <w:r>
              <w:t>total</w:t>
            </w:r>
          </w:p>
        </w:tc>
        <w:tc>
          <w:tcPr>
            <w:tcW w:w="1586" w:type="dxa"/>
          </w:tcPr>
          <w:p w14:paraId="5A55D1C5" w14:textId="77777777" w:rsidR="00906BE3" w:rsidRPr="00CF3190" w:rsidRDefault="00906BE3" w:rsidP="004C4AA9">
            <w:pPr>
              <w:pStyle w:val="ParagrifIsi"/>
            </w:pPr>
            <w:r w:rsidRPr="00513F63">
              <w:t>bigint(20)</w:t>
            </w:r>
          </w:p>
        </w:tc>
        <w:tc>
          <w:tcPr>
            <w:tcW w:w="1586" w:type="dxa"/>
          </w:tcPr>
          <w:p w14:paraId="295D6702" w14:textId="77777777" w:rsidR="00906BE3" w:rsidRPr="00743B2C" w:rsidRDefault="00906BE3" w:rsidP="004C4AA9">
            <w:pPr>
              <w:pStyle w:val="ParagrifIsi"/>
              <w:rPr>
                <w:i/>
              </w:rPr>
            </w:pPr>
            <w:r w:rsidRPr="00743B2C">
              <w:rPr>
                <w:i/>
              </w:rPr>
              <w:t>Nullable</w:t>
            </w:r>
          </w:p>
        </w:tc>
        <w:tc>
          <w:tcPr>
            <w:tcW w:w="1586" w:type="dxa"/>
          </w:tcPr>
          <w:p w14:paraId="7F45758A" w14:textId="77777777" w:rsidR="00906BE3" w:rsidRPr="00743B2C" w:rsidRDefault="00906BE3" w:rsidP="004C4AA9">
            <w:pPr>
              <w:pStyle w:val="ParagrifIsi"/>
              <w:rPr>
                <w:i/>
              </w:rPr>
            </w:pPr>
          </w:p>
        </w:tc>
      </w:tr>
      <w:tr w:rsidR="00906BE3" w14:paraId="101D1DAC" w14:textId="77777777" w:rsidTr="00906BE3">
        <w:tc>
          <w:tcPr>
            <w:tcW w:w="704" w:type="dxa"/>
          </w:tcPr>
          <w:p w14:paraId="7381D52F" w14:textId="44F4760A" w:rsidR="00906BE3" w:rsidRDefault="00906BE3" w:rsidP="004C4AA9">
            <w:pPr>
              <w:pStyle w:val="ParagrifIsi"/>
            </w:pPr>
            <w:r>
              <w:t>8</w:t>
            </w:r>
          </w:p>
        </w:tc>
        <w:tc>
          <w:tcPr>
            <w:tcW w:w="2468" w:type="dxa"/>
          </w:tcPr>
          <w:p w14:paraId="56DC53A0" w14:textId="041B3C15" w:rsidR="00906BE3" w:rsidRDefault="00906BE3" w:rsidP="004C4AA9">
            <w:pPr>
              <w:pStyle w:val="ParagrifIsi"/>
            </w:pPr>
            <w:r>
              <w:t>created_at</w:t>
            </w:r>
          </w:p>
        </w:tc>
        <w:tc>
          <w:tcPr>
            <w:tcW w:w="1586" w:type="dxa"/>
          </w:tcPr>
          <w:p w14:paraId="5D80FC29" w14:textId="77777777" w:rsidR="00906BE3" w:rsidRDefault="00906BE3" w:rsidP="004C4AA9">
            <w:pPr>
              <w:pStyle w:val="ParagrifIsi"/>
            </w:pPr>
            <w:r>
              <w:t>timestamp</w:t>
            </w:r>
          </w:p>
        </w:tc>
        <w:tc>
          <w:tcPr>
            <w:tcW w:w="1586" w:type="dxa"/>
          </w:tcPr>
          <w:p w14:paraId="3856A555" w14:textId="77777777" w:rsidR="00906BE3" w:rsidRPr="00743B2C" w:rsidRDefault="00906BE3" w:rsidP="004C4AA9">
            <w:pPr>
              <w:pStyle w:val="ParagrifIsi"/>
              <w:rPr>
                <w:i/>
              </w:rPr>
            </w:pPr>
            <w:r w:rsidRPr="00743B2C">
              <w:rPr>
                <w:i/>
              </w:rPr>
              <w:t>Nullable</w:t>
            </w:r>
          </w:p>
        </w:tc>
        <w:tc>
          <w:tcPr>
            <w:tcW w:w="1586" w:type="dxa"/>
          </w:tcPr>
          <w:p w14:paraId="6F11920E" w14:textId="77777777" w:rsidR="00906BE3" w:rsidRPr="00743B2C" w:rsidRDefault="00906BE3" w:rsidP="004C4AA9">
            <w:pPr>
              <w:pStyle w:val="ParagrifIsi"/>
              <w:rPr>
                <w:i/>
              </w:rPr>
            </w:pPr>
          </w:p>
        </w:tc>
      </w:tr>
      <w:tr w:rsidR="00906BE3" w14:paraId="17FBC448" w14:textId="77777777" w:rsidTr="00906BE3">
        <w:tc>
          <w:tcPr>
            <w:tcW w:w="704" w:type="dxa"/>
          </w:tcPr>
          <w:p w14:paraId="48080941" w14:textId="39B98D35" w:rsidR="00906BE3" w:rsidRDefault="00906BE3" w:rsidP="004C4AA9">
            <w:pPr>
              <w:pStyle w:val="ParagrifIsi"/>
            </w:pPr>
            <w:r>
              <w:t>9</w:t>
            </w:r>
          </w:p>
        </w:tc>
        <w:tc>
          <w:tcPr>
            <w:tcW w:w="2468" w:type="dxa"/>
          </w:tcPr>
          <w:p w14:paraId="7757DE2C" w14:textId="6465FB14" w:rsidR="00906BE3" w:rsidRDefault="00906BE3" w:rsidP="004C4AA9">
            <w:pPr>
              <w:pStyle w:val="ParagrifIsi"/>
            </w:pPr>
            <w:r>
              <w:t>updated_at</w:t>
            </w:r>
          </w:p>
        </w:tc>
        <w:tc>
          <w:tcPr>
            <w:tcW w:w="1586" w:type="dxa"/>
          </w:tcPr>
          <w:p w14:paraId="00F33CD8" w14:textId="77777777" w:rsidR="00906BE3" w:rsidRDefault="00906BE3" w:rsidP="004C4AA9">
            <w:pPr>
              <w:pStyle w:val="ParagrifIsi"/>
            </w:pPr>
            <w:r w:rsidRPr="00CF3190">
              <w:t>timestamp</w:t>
            </w:r>
          </w:p>
        </w:tc>
        <w:tc>
          <w:tcPr>
            <w:tcW w:w="1586" w:type="dxa"/>
          </w:tcPr>
          <w:p w14:paraId="0E71CB84" w14:textId="77777777" w:rsidR="00906BE3" w:rsidRPr="00743B2C" w:rsidRDefault="00906BE3" w:rsidP="004C4AA9">
            <w:pPr>
              <w:pStyle w:val="ParagrifIsi"/>
              <w:rPr>
                <w:i/>
              </w:rPr>
            </w:pPr>
            <w:r w:rsidRPr="00743B2C">
              <w:rPr>
                <w:i/>
              </w:rPr>
              <w:t>Nullable</w:t>
            </w:r>
          </w:p>
        </w:tc>
        <w:tc>
          <w:tcPr>
            <w:tcW w:w="1586" w:type="dxa"/>
          </w:tcPr>
          <w:p w14:paraId="3E993E67" w14:textId="77777777" w:rsidR="00906BE3" w:rsidRPr="00743B2C" w:rsidRDefault="00906BE3" w:rsidP="004C4AA9">
            <w:pPr>
              <w:pStyle w:val="ParagrifIsi"/>
              <w:rPr>
                <w:i/>
              </w:rPr>
            </w:pPr>
          </w:p>
        </w:tc>
      </w:tr>
    </w:tbl>
    <w:p w14:paraId="6BCF8498" w14:textId="5CEC4648" w:rsidR="00F14925" w:rsidRDefault="00F14925" w:rsidP="00D125A3">
      <w:pPr>
        <w:pStyle w:val="ParagrifIsi"/>
        <w:numPr>
          <w:ilvl w:val="0"/>
          <w:numId w:val="14"/>
        </w:numPr>
      </w:pPr>
      <w:r>
        <w:t>Tabel Item Retur Pembelian</w:t>
      </w:r>
    </w:p>
    <w:p w14:paraId="21EB4CF9" w14:textId="375E29AC" w:rsidR="00906BE3" w:rsidRDefault="00906BE3" w:rsidP="004C4AA9">
      <w:pPr>
        <w:pStyle w:val="ParagrifIsi"/>
      </w:pPr>
      <w:r>
        <w:t>Berikut ini adalah deskripsi spesifikasi tabel item retur pembelian</w:t>
      </w:r>
      <w:r w:rsidRPr="00D01DF7">
        <w:t>.</w:t>
      </w:r>
    </w:p>
    <w:p w14:paraId="5AF4AE51" w14:textId="3B0DC7CF" w:rsidR="00906BE3" w:rsidRPr="006A39A9" w:rsidRDefault="00906BE3" w:rsidP="004C4AA9">
      <w:pPr>
        <w:pStyle w:val="ParagrifIsi"/>
      </w:pPr>
      <w:r>
        <w:t>Nama tabel : pembelian_retur_items</w:t>
      </w:r>
    </w:p>
    <w:p w14:paraId="77D04CAA" w14:textId="32718B8B" w:rsidR="00906BE3" w:rsidRPr="00D01DF7" w:rsidRDefault="00906BE3" w:rsidP="004C4AA9">
      <w:pPr>
        <w:pStyle w:val="ParagrifIsi"/>
      </w:pPr>
      <w:r>
        <w:t>Keterangan : Tabel yang digunakan untuk menyimpan data item retur pembelian</w:t>
      </w:r>
    </w:p>
    <w:p w14:paraId="76626124" w14:textId="5C80D6FB" w:rsidR="001A3C00" w:rsidRDefault="001A3C00" w:rsidP="001A3C00">
      <w:pPr>
        <w:pStyle w:val="Caption"/>
        <w:keepNext/>
        <w:jc w:val="left"/>
      </w:pPr>
      <w:bookmarkStart w:id="277" w:name="_Toc105002638"/>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46</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item retur </w:t>
      </w:r>
      <w:r w:rsidRPr="001A3C00">
        <w:rPr>
          <w:lang w:val="id-ID"/>
        </w:rPr>
        <w:t>pembelian</w:t>
      </w:r>
      <w:bookmarkEnd w:id="277"/>
    </w:p>
    <w:tbl>
      <w:tblPr>
        <w:tblStyle w:val="TableGrid"/>
        <w:tblW w:w="0" w:type="auto"/>
        <w:tblLook w:val="04A0" w:firstRow="1" w:lastRow="0" w:firstColumn="1" w:lastColumn="0" w:noHBand="0" w:noVBand="1"/>
      </w:tblPr>
      <w:tblGrid>
        <w:gridCol w:w="704"/>
        <w:gridCol w:w="2468"/>
        <w:gridCol w:w="1586"/>
        <w:gridCol w:w="1586"/>
        <w:gridCol w:w="1586"/>
      </w:tblGrid>
      <w:tr w:rsidR="00EC59F6" w14:paraId="5E3E959D" w14:textId="77777777" w:rsidTr="00906BE3">
        <w:tc>
          <w:tcPr>
            <w:tcW w:w="704" w:type="dxa"/>
          </w:tcPr>
          <w:p w14:paraId="0D19FD89" w14:textId="642D9D2E" w:rsidR="00EC59F6" w:rsidRPr="00152A66" w:rsidRDefault="00EC59F6" w:rsidP="00EC59F6">
            <w:pPr>
              <w:pStyle w:val="ParagrifIsi"/>
              <w:jc w:val="center"/>
            </w:pPr>
            <w:r>
              <w:rPr>
                <w:b/>
              </w:rPr>
              <w:t>No</w:t>
            </w:r>
          </w:p>
        </w:tc>
        <w:tc>
          <w:tcPr>
            <w:tcW w:w="2468" w:type="dxa"/>
          </w:tcPr>
          <w:p w14:paraId="39203A46" w14:textId="5BDB889C"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2468708A" w14:textId="06DE5CE6" w:rsidR="00EC59F6" w:rsidRPr="00152A66" w:rsidRDefault="00EC59F6" w:rsidP="00EC59F6">
            <w:pPr>
              <w:pStyle w:val="ParagrifIsi"/>
              <w:jc w:val="center"/>
            </w:pPr>
            <w:r w:rsidRPr="005C0901">
              <w:rPr>
                <w:b/>
                <w:i/>
              </w:rPr>
              <w:t>Type</w:t>
            </w:r>
          </w:p>
        </w:tc>
        <w:tc>
          <w:tcPr>
            <w:tcW w:w="1586" w:type="dxa"/>
          </w:tcPr>
          <w:p w14:paraId="55B22131" w14:textId="2D00EBFF" w:rsidR="00EC59F6" w:rsidRPr="00152A66" w:rsidRDefault="00EC59F6" w:rsidP="00EC59F6">
            <w:pPr>
              <w:pStyle w:val="ParagrifIsi"/>
              <w:jc w:val="center"/>
            </w:pPr>
            <w:r w:rsidRPr="005C0901">
              <w:rPr>
                <w:b/>
              </w:rPr>
              <w:t>Keterangan</w:t>
            </w:r>
          </w:p>
        </w:tc>
        <w:tc>
          <w:tcPr>
            <w:tcW w:w="1586" w:type="dxa"/>
          </w:tcPr>
          <w:p w14:paraId="2DB04472" w14:textId="653E5B4A" w:rsidR="00EC59F6" w:rsidRPr="00152A66" w:rsidRDefault="00EC59F6" w:rsidP="00EC59F6">
            <w:pPr>
              <w:pStyle w:val="ParagrifIsi"/>
              <w:jc w:val="center"/>
            </w:pPr>
            <w:r w:rsidRPr="005C0901">
              <w:rPr>
                <w:b/>
                <w:i/>
              </w:rPr>
              <w:t>Key</w:t>
            </w:r>
          </w:p>
        </w:tc>
      </w:tr>
      <w:tr w:rsidR="00906BE3" w14:paraId="609A2D7B" w14:textId="77777777" w:rsidTr="00906BE3">
        <w:tc>
          <w:tcPr>
            <w:tcW w:w="704" w:type="dxa"/>
          </w:tcPr>
          <w:p w14:paraId="21FE9DD3" w14:textId="77777777" w:rsidR="00906BE3" w:rsidRDefault="00906BE3" w:rsidP="004C4AA9">
            <w:pPr>
              <w:pStyle w:val="ParagrifIsi"/>
            </w:pPr>
            <w:r>
              <w:t>1</w:t>
            </w:r>
          </w:p>
        </w:tc>
        <w:tc>
          <w:tcPr>
            <w:tcW w:w="2468" w:type="dxa"/>
          </w:tcPr>
          <w:p w14:paraId="3FF96FCF" w14:textId="3ABB3E7C" w:rsidR="00906BE3" w:rsidRDefault="007E1CF5" w:rsidP="004C4AA9">
            <w:pPr>
              <w:pStyle w:val="ParagrifIsi"/>
            </w:pPr>
            <w:r>
              <w:t>id</w:t>
            </w:r>
          </w:p>
        </w:tc>
        <w:tc>
          <w:tcPr>
            <w:tcW w:w="1586" w:type="dxa"/>
          </w:tcPr>
          <w:p w14:paraId="5F432EF7" w14:textId="77777777" w:rsidR="00906BE3" w:rsidRDefault="00906BE3" w:rsidP="004C4AA9">
            <w:pPr>
              <w:pStyle w:val="ParagrifIsi"/>
            </w:pPr>
            <w:r>
              <w:t>bigint(20)</w:t>
            </w:r>
          </w:p>
        </w:tc>
        <w:tc>
          <w:tcPr>
            <w:tcW w:w="1586" w:type="dxa"/>
          </w:tcPr>
          <w:p w14:paraId="2F6DA09C" w14:textId="77777777" w:rsidR="00906BE3" w:rsidRPr="00743B2C" w:rsidRDefault="00906BE3" w:rsidP="004C4AA9">
            <w:pPr>
              <w:pStyle w:val="ParagrifIsi"/>
              <w:rPr>
                <w:i/>
              </w:rPr>
            </w:pPr>
            <w:r w:rsidRPr="00743B2C">
              <w:rPr>
                <w:i/>
              </w:rPr>
              <w:t>Not null (auto increment)</w:t>
            </w:r>
          </w:p>
        </w:tc>
        <w:tc>
          <w:tcPr>
            <w:tcW w:w="1586" w:type="dxa"/>
          </w:tcPr>
          <w:p w14:paraId="1BB74336" w14:textId="77777777" w:rsidR="00906BE3" w:rsidRPr="00743B2C" w:rsidRDefault="00906BE3" w:rsidP="004C4AA9">
            <w:pPr>
              <w:pStyle w:val="ParagrifIsi"/>
              <w:rPr>
                <w:i/>
              </w:rPr>
            </w:pPr>
            <w:r w:rsidRPr="00743B2C">
              <w:rPr>
                <w:i/>
              </w:rPr>
              <w:t>Primary Key</w:t>
            </w:r>
          </w:p>
        </w:tc>
      </w:tr>
      <w:tr w:rsidR="00906BE3" w14:paraId="415DF412" w14:textId="77777777" w:rsidTr="00906BE3">
        <w:tc>
          <w:tcPr>
            <w:tcW w:w="704" w:type="dxa"/>
          </w:tcPr>
          <w:p w14:paraId="15CFB0BC" w14:textId="77777777" w:rsidR="00906BE3" w:rsidRDefault="00906BE3" w:rsidP="004C4AA9">
            <w:pPr>
              <w:pStyle w:val="ParagrifIsi"/>
            </w:pPr>
            <w:r>
              <w:lastRenderedPageBreak/>
              <w:t>2</w:t>
            </w:r>
          </w:p>
        </w:tc>
        <w:tc>
          <w:tcPr>
            <w:tcW w:w="2468" w:type="dxa"/>
          </w:tcPr>
          <w:p w14:paraId="5BBBE919" w14:textId="3C63F261" w:rsidR="00906BE3" w:rsidRDefault="007E1CF5" w:rsidP="004C4AA9">
            <w:pPr>
              <w:pStyle w:val="ParagrifIsi"/>
            </w:pPr>
            <w:r>
              <w:t>nomor_invoice</w:t>
            </w:r>
          </w:p>
        </w:tc>
        <w:tc>
          <w:tcPr>
            <w:tcW w:w="1586" w:type="dxa"/>
          </w:tcPr>
          <w:p w14:paraId="52EA44E3" w14:textId="77777777" w:rsidR="00906BE3" w:rsidRDefault="00906BE3" w:rsidP="004C4AA9">
            <w:pPr>
              <w:pStyle w:val="ParagrifIsi"/>
            </w:pPr>
            <w:r>
              <w:t>varchar(255)</w:t>
            </w:r>
          </w:p>
        </w:tc>
        <w:tc>
          <w:tcPr>
            <w:tcW w:w="1586" w:type="dxa"/>
          </w:tcPr>
          <w:p w14:paraId="0061AC62" w14:textId="3AA44D48" w:rsidR="00906BE3" w:rsidRPr="00743B2C" w:rsidRDefault="007E1CF5" w:rsidP="004C4AA9">
            <w:pPr>
              <w:pStyle w:val="ParagrifIsi"/>
              <w:rPr>
                <w:i/>
              </w:rPr>
            </w:pPr>
            <w:r w:rsidRPr="00743B2C">
              <w:rPr>
                <w:i/>
              </w:rPr>
              <w:t>Nullable</w:t>
            </w:r>
          </w:p>
        </w:tc>
        <w:tc>
          <w:tcPr>
            <w:tcW w:w="1586" w:type="dxa"/>
          </w:tcPr>
          <w:p w14:paraId="3E1EDF01" w14:textId="77777777" w:rsidR="00906BE3" w:rsidRPr="00743B2C" w:rsidRDefault="00906BE3" w:rsidP="004C4AA9">
            <w:pPr>
              <w:pStyle w:val="ParagrifIsi"/>
              <w:rPr>
                <w:i/>
              </w:rPr>
            </w:pPr>
          </w:p>
        </w:tc>
      </w:tr>
      <w:tr w:rsidR="00906BE3" w14:paraId="7FFF2EAD" w14:textId="77777777" w:rsidTr="00906BE3">
        <w:tc>
          <w:tcPr>
            <w:tcW w:w="704" w:type="dxa"/>
          </w:tcPr>
          <w:p w14:paraId="2515CA2C" w14:textId="7BAEA692" w:rsidR="00906BE3" w:rsidRDefault="00906BE3" w:rsidP="004C4AA9">
            <w:pPr>
              <w:pStyle w:val="ParagrifIsi"/>
            </w:pPr>
            <w:r>
              <w:t>3</w:t>
            </w:r>
          </w:p>
        </w:tc>
        <w:tc>
          <w:tcPr>
            <w:tcW w:w="2468" w:type="dxa"/>
          </w:tcPr>
          <w:p w14:paraId="4FF9CAD5" w14:textId="44372833" w:rsidR="00906BE3" w:rsidRDefault="007E1CF5" w:rsidP="004C4AA9">
            <w:pPr>
              <w:pStyle w:val="ParagrifIsi"/>
            </w:pPr>
            <w:r>
              <w:t>nomor_retur</w:t>
            </w:r>
          </w:p>
        </w:tc>
        <w:tc>
          <w:tcPr>
            <w:tcW w:w="1586" w:type="dxa"/>
          </w:tcPr>
          <w:p w14:paraId="3CE726D8" w14:textId="03889859" w:rsidR="00906BE3" w:rsidRDefault="00906BE3" w:rsidP="004C4AA9">
            <w:pPr>
              <w:pStyle w:val="ParagrifIsi"/>
            </w:pPr>
            <w:r>
              <w:t>varchar(255)</w:t>
            </w:r>
          </w:p>
        </w:tc>
        <w:tc>
          <w:tcPr>
            <w:tcW w:w="1586" w:type="dxa"/>
          </w:tcPr>
          <w:p w14:paraId="0ACA01AA" w14:textId="3F46B86F" w:rsidR="00906BE3" w:rsidRPr="00743B2C" w:rsidRDefault="007E1CF5" w:rsidP="004C4AA9">
            <w:pPr>
              <w:pStyle w:val="ParagrifIsi"/>
              <w:rPr>
                <w:i/>
              </w:rPr>
            </w:pPr>
            <w:r w:rsidRPr="00743B2C">
              <w:rPr>
                <w:i/>
              </w:rPr>
              <w:t>Nullable</w:t>
            </w:r>
          </w:p>
        </w:tc>
        <w:tc>
          <w:tcPr>
            <w:tcW w:w="1586" w:type="dxa"/>
          </w:tcPr>
          <w:p w14:paraId="02AE9E65" w14:textId="77777777" w:rsidR="00906BE3" w:rsidRPr="00743B2C" w:rsidRDefault="00906BE3" w:rsidP="004C4AA9">
            <w:pPr>
              <w:pStyle w:val="ParagrifIsi"/>
              <w:rPr>
                <w:i/>
              </w:rPr>
            </w:pPr>
          </w:p>
        </w:tc>
      </w:tr>
      <w:tr w:rsidR="00906BE3" w14:paraId="157EFB18" w14:textId="77777777" w:rsidTr="00906BE3">
        <w:tc>
          <w:tcPr>
            <w:tcW w:w="704" w:type="dxa"/>
          </w:tcPr>
          <w:p w14:paraId="4C691C12" w14:textId="78DDCE7C" w:rsidR="00906BE3" w:rsidRDefault="00906BE3" w:rsidP="004C4AA9">
            <w:pPr>
              <w:pStyle w:val="ParagrifIsi"/>
            </w:pPr>
            <w:r>
              <w:t>4</w:t>
            </w:r>
          </w:p>
        </w:tc>
        <w:tc>
          <w:tcPr>
            <w:tcW w:w="2468" w:type="dxa"/>
          </w:tcPr>
          <w:p w14:paraId="7766CDF4" w14:textId="1CCF0D8C" w:rsidR="00906BE3" w:rsidRDefault="007E1CF5" w:rsidP="004C4AA9">
            <w:pPr>
              <w:pStyle w:val="ParagrifIsi"/>
            </w:pPr>
            <w:r>
              <w:t>kode_item</w:t>
            </w:r>
          </w:p>
        </w:tc>
        <w:tc>
          <w:tcPr>
            <w:tcW w:w="1586" w:type="dxa"/>
          </w:tcPr>
          <w:p w14:paraId="3DF80DAA" w14:textId="77777777" w:rsidR="00906BE3" w:rsidRDefault="00906BE3" w:rsidP="004C4AA9">
            <w:pPr>
              <w:pStyle w:val="ParagrifIsi"/>
            </w:pPr>
            <w:r w:rsidRPr="00513F63">
              <w:t>varchar(255)</w:t>
            </w:r>
          </w:p>
        </w:tc>
        <w:tc>
          <w:tcPr>
            <w:tcW w:w="1586" w:type="dxa"/>
          </w:tcPr>
          <w:p w14:paraId="70310EB1" w14:textId="3000ECA5" w:rsidR="00906BE3" w:rsidRPr="00743B2C" w:rsidRDefault="007E1CF5" w:rsidP="004C4AA9">
            <w:pPr>
              <w:pStyle w:val="ParagrifIsi"/>
              <w:rPr>
                <w:i/>
              </w:rPr>
            </w:pPr>
            <w:r w:rsidRPr="00743B2C">
              <w:rPr>
                <w:i/>
              </w:rPr>
              <w:t>Not null</w:t>
            </w:r>
          </w:p>
        </w:tc>
        <w:tc>
          <w:tcPr>
            <w:tcW w:w="1586" w:type="dxa"/>
          </w:tcPr>
          <w:p w14:paraId="250D97A2" w14:textId="77777777" w:rsidR="00906BE3" w:rsidRPr="00743B2C" w:rsidRDefault="00906BE3" w:rsidP="004C4AA9">
            <w:pPr>
              <w:pStyle w:val="ParagrifIsi"/>
              <w:rPr>
                <w:i/>
              </w:rPr>
            </w:pPr>
          </w:p>
        </w:tc>
      </w:tr>
      <w:tr w:rsidR="00906BE3" w14:paraId="68086B71" w14:textId="77777777" w:rsidTr="00906BE3">
        <w:tc>
          <w:tcPr>
            <w:tcW w:w="704" w:type="dxa"/>
          </w:tcPr>
          <w:p w14:paraId="43738802" w14:textId="7C5AE57B" w:rsidR="00906BE3" w:rsidRDefault="00906BE3" w:rsidP="004C4AA9">
            <w:pPr>
              <w:pStyle w:val="ParagrifIsi"/>
            </w:pPr>
            <w:r>
              <w:t>5</w:t>
            </w:r>
          </w:p>
        </w:tc>
        <w:tc>
          <w:tcPr>
            <w:tcW w:w="2468" w:type="dxa"/>
          </w:tcPr>
          <w:p w14:paraId="423588B9" w14:textId="24FAD86A" w:rsidR="00906BE3" w:rsidRDefault="007E1CF5" w:rsidP="004C4AA9">
            <w:pPr>
              <w:pStyle w:val="ParagrifIsi"/>
            </w:pPr>
            <w:r>
              <w:t>nama_item</w:t>
            </w:r>
          </w:p>
        </w:tc>
        <w:tc>
          <w:tcPr>
            <w:tcW w:w="1586" w:type="dxa"/>
          </w:tcPr>
          <w:p w14:paraId="1ACAEC70" w14:textId="4E79103D" w:rsidR="00906BE3" w:rsidRDefault="007E1CF5" w:rsidP="004C4AA9">
            <w:pPr>
              <w:pStyle w:val="ParagrifIsi"/>
            </w:pPr>
            <w:r w:rsidRPr="007E1CF5">
              <w:t>varchar(255)</w:t>
            </w:r>
          </w:p>
        </w:tc>
        <w:tc>
          <w:tcPr>
            <w:tcW w:w="1586" w:type="dxa"/>
          </w:tcPr>
          <w:p w14:paraId="75DD463F" w14:textId="77777777" w:rsidR="00906BE3" w:rsidRPr="00743B2C" w:rsidRDefault="00906BE3" w:rsidP="004C4AA9">
            <w:pPr>
              <w:pStyle w:val="ParagrifIsi"/>
              <w:rPr>
                <w:i/>
              </w:rPr>
            </w:pPr>
            <w:r w:rsidRPr="00743B2C">
              <w:rPr>
                <w:i/>
              </w:rPr>
              <w:t>Not null</w:t>
            </w:r>
          </w:p>
        </w:tc>
        <w:tc>
          <w:tcPr>
            <w:tcW w:w="1586" w:type="dxa"/>
          </w:tcPr>
          <w:p w14:paraId="44DCDC9E" w14:textId="77777777" w:rsidR="00906BE3" w:rsidRPr="00743B2C" w:rsidRDefault="00906BE3" w:rsidP="004C4AA9">
            <w:pPr>
              <w:pStyle w:val="ParagrifIsi"/>
              <w:rPr>
                <w:i/>
              </w:rPr>
            </w:pPr>
          </w:p>
        </w:tc>
      </w:tr>
      <w:tr w:rsidR="00906BE3" w14:paraId="2C8DA903" w14:textId="77777777" w:rsidTr="00906BE3">
        <w:tc>
          <w:tcPr>
            <w:tcW w:w="704" w:type="dxa"/>
          </w:tcPr>
          <w:p w14:paraId="260ECA49" w14:textId="376E2F75" w:rsidR="00906BE3" w:rsidRDefault="00906BE3" w:rsidP="004C4AA9">
            <w:pPr>
              <w:pStyle w:val="ParagrifIsi"/>
            </w:pPr>
            <w:r>
              <w:t>6</w:t>
            </w:r>
          </w:p>
        </w:tc>
        <w:tc>
          <w:tcPr>
            <w:tcW w:w="2468" w:type="dxa"/>
          </w:tcPr>
          <w:p w14:paraId="20730C24" w14:textId="19799C0B" w:rsidR="00906BE3" w:rsidRDefault="007E1CF5" w:rsidP="004C4AA9">
            <w:pPr>
              <w:pStyle w:val="ParagrifIsi"/>
            </w:pPr>
            <w:r>
              <w:t>nama_item_singkat</w:t>
            </w:r>
          </w:p>
        </w:tc>
        <w:tc>
          <w:tcPr>
            <w:tcW w:w="1586" w:type="dxa"/>
          </w:tcPr>
          <w:p w14:paraId="78A58EB3" w14:textId="77777777" w:rsidR="00906BE3" w:rsidRDefault="00906BE3" w:rsidP="004C4AA9">
            <w:pPr>
              <w:pStyle w:val="ParagrifIsi"/>
            </w:pPr>
            <w:r w:rsidRPr="006A39A9">
              <w:t>varchar(255)</w:t>
            </w:r>
          </w:p>
        </w:tc>
        <w:tc>
          <w:tcPr>
            <w:tcW w:w="1586" w:type="dxa"/>
          </w:tcPr>
          <w:p w14:paraId="02607021" w14:textId="63BAD0FD" w:rsidR="00906BE3" w:rsidRPr="00743B2C" w:rsidRDefault="007E1CF5" w:rsidP="004C4AA9">
            <w:pPr>
              <w:pStyle w:val="ParagrifIsi"/>
              <w:rPr>
                <w:i/>
              </w:rPr>
            </w:pPr>
            <w:r w:rsidRPr="00743B2C">
              <w:rPr>
                <w:i/>
              </w:rPr>
              <w:t>Nullable</w:t>
            </w:r>
          </w:p>
        </w:tc>
        <w:tc>
          <w:tcPr>
            <w:tcW w:w="1586" w:type="dxa"/>
          </w:tcPr>
          <w:p w14:paraId="48BA4248" w14:textId="77777777" w:rsidR="00906BE3" w:rsidRPr="00743B2C" w:rsidRDefault="00906BE3" w:rsidP="004C4AA9">
            <w:pPr>
              <w:pStyle w:val="ParagrifIsi"/>
              <w:rPr>
                <w:i/>
              </w:rPr>
            </w:pPr>
          </w:p>
        </w:tc>
      </w:tr>
      <w:tr w:rsidR="00906BE3" w14:paraId="5F0E3921" w14:textId="77777777" w:rsidTr="00906BE3">
        <w:tc>
          <w:tcPr>
            <w:tcW w:w="704" w:type="dxa"/>
          </w:tcPr>
          <w:p w14:paraId="5199B54D" w14:textId="64DD3A0C" w:rsidR="00906BE3" w:rsidRDefault="00906BE3" w:rsidP="004C4AA9">
            <w:pPr>
              <w:pStyle w:val="ParagrifIsi"/>
            </w:pPr>
            <w:r>
              <w:t>7</w:t>
            </w:r>
          </w:p>
        </w:tc>
        <w:tc>
          <w:tcPr>
            <w:tcW w:w="2468" w:type="dxa"/>
          </w:tcPr>
          <w:p w14:paraId="10CD2351" w14:textId="3EF8F032" w:rsidR="00906BE3" w:rsidRDefault="007E1CF5" w:rsidP="004C4AA9">
            <w:pPr>
              <w:pStyle w:val="ParagrifIsi"/>
            </w:pPr>
            <w:r>
              <w:t>satuan</w:t>
            </w:r>
          </w:p>
        </w:tc>
        <w:tc>
          <w:tcPr>
            <w:tcW w:w="1586" w:type="dxa"/>
          </w:tcPr>
          <w:p w14:paraId="28D093D3" w14:textId="4FE66769" w:rsidR="00906BE3" w:rsidRPr="00CF3190" w:rsidRDefault="007E1CF5" w:rsidP="004C4AA9">
            <w:pPr>
              <w:pStyle w:val="ParagrifIsi"/>
            </w:pPr>
            <w:r w:rsidRPr="007E1CF5">
              <w:t>varchar(255)</w:t>
            </w:r>
          </w:p>
        </w:tc>
        <w:tc>
          <w:tcPr>
            <w:tcW w:w="1586" w:type="dxa"/>
          </w:tcPr>
          <w:p w14:paraId="64C3BE5F" w14:textId="77777777" w:rsidR="00906BE3" w:rsidRPr="00743B2C" w:rsidRDefault="00906BE3" w:rsidP="004C4AA9">
            <w:pPr>
              <w:pStyle w:val="ParagrifIsi"/>
              <w:rPr>
                <w:i/>
              </w:rPr>
            </w:pPr>
            <w:r w:rsidRPr="00743B2C">
              <w:rPr>
                <w:i/>
              </w:rPr>
              <w:t>Not null</w:t>
            </w:r>
          </w:p>
        </w:tc>
        <w:tc>
          <w:tcPr>
            <w:tcW w:w="1586" w:type="dxa"/>
          </w:tcPr>
          <w:p w14:paraId="446B2F9B" w14:textId="77777777" w:rsidR="00906BE3" w:rsidRPr="00743B2C" w:rsidRDefault="00906BE3" w:rsidP="004C4AA9">
            <w:pPr>
              <w:pStyle w:val="ParagrifIsi"/>
              <w:rPr>
                <w:i/>
              </w:rPr>
            </w:pPr>
          </w:p>
        </w:tc>
      </w:tr>
      <w:tr w:rsidR="00906BE3" w14:paraId="7635E006" w14:textId="77777777" w:rsidTr="00906BE3">
        <w:tc>
          <w:tcPr>
            <w:tcW w:w="704" w:type="dxa"/>
          </w:tcPr>
          <w:p w14:paraId="3FB28F70" w14:textId="6A0A919E" w:rsidR="00906BE3" w:rsidRDefault="00906BE3" w:rsidP="004C4AA9">
            <w:pPr>
              <w:pStyle w:val="ParagrifIsi"/>
            </w:pPr>
            <w:r>
              <w:t>8</w:t>
            </w:r>
          </w:p>
        </w:tc>
        <w:tc>
          <w:tcPr>
            <w:tcW w:w="2468" w:type="dxa"/>
          </w:tcPr>
          <w:p w14:paraId="40359D78" w14:textId="549A5196" w:rsidR="00906BE3" w:rsidRDefault="007E1CF5" w:rsidP="004C4AA9">
            <w:pPr>
              <w:pStyle w:val="ParagrifIsi"/>
            </w:pPr>
            <w:r>
              <w:t>jumlah_retur</w:t>
            </w:r>
          </w:p>
        </w:tc>
        <w:tc>
          <w:tcPr>
            <w:tcW w:w="1586" w:type="dxa"/>
          </w:tcPr>
          <w:p w14:paraId="63E6E001" w14:textId="7F21B680" w:rsidR="00906BE3" w:rsidRPr="00CF3190" w:rsidRDefault="007E1CF5" w:rsidP="004C4AA9">
            <w:pPr>
              <w:pStyle w:val="ParagrifIsi"/>
            </w:pPr>
            <w:r w:rsidRPr="007E1CF5">
              <w:t>bigint(20)</w:t>
            </w:r>
          </w:p>
        </w:tc>
        <w:tc>
          <w:tcPr>
            <w:tcW w:w="1586" w:type="dxa"/>
          </w:tcPr>
          <w:p w14:paraId="2B2C7748" w14:textId="212563DA" w:rsidR="00906BE3" w:rsidRPr="00743B2C" w:rsidRDefault="007E1CF5" w:rsidP="004C4AA9">
            <w:pPr>
              <w:pStyle w:val="ParagrifIsi"/>
              <w:rPr>
                <w:i/>
              </w:rPr>
            </w:pPr>
            <w:r w:rsidRPr="00743B2C">
              <w:rPr>
                <w:i/>
              </w:rPr>
              <w:t>Not null</w:t>
            </w:r>
          </w:p>
        </w:tc>
        <w:tc>
          <w:tcPr>
            <w:tcW w:w="1586" w:type="dxa"/>
          </w:tcPr>
          <w:p w14:paraId="63E8D4BA" w14:textId="77777777" w:rsidR="00906BE3" w:rsidRPr="00743B2C" w:rsidRDefault="00906BE3" w:rsidP="004C4AA9">
            <w:pPr>
              <w:pStyle w:val="ParagrifIsi"/>
              <w:rPr>
                <w:i/>
              </w:rPr>
            </w:pPr>
          </w:p>
        </w:tc>
      </w:tr>
      <w:tr w:rsidR="00906BE3" w14:paraId="13F79EDD" w14:textId="77777777" w:rsidTr="00906BE3">
        <w:tc>
          <w:tcPr>
            <w:tcW w:w="704" w:type="dxa"/>
          </w:tcPr>
          <w:p w14:paraId="0BE03B12" w14:textId="232AE969" w:rsidR="00906BE3" w:rsidRDefault="00906BE3" w:rsidP="004C4AA9">
            <w:pPr>
              <w:pStyle w:val="ParagrifIsi"/>
            </w:pPr>
            <w:r>
              <w:t>9</w:t>
            </w:r>
          </w:p>
        </w:tc>
        <w:tc>
          <w:tcPr>
            <w:tcW w:w="2468" w:type="dxa"/>
          </w:tcPr>
          <w:p w14:paraId="3446E2CD" w14:textId="21464E12" w:rsidR="00906BE3" w:rsidRDefault="007E1CF5" w:rsidP="004C4AA9">
            <w:pPr>
              <w:pStyle w:val="ParagrifIsi"/>
            </w:pPr>
            <w:r>
              <w:t>jumlah_invoice</w:t>
            </w:r>
          </w:p>
        </w:tc>
        <w:tc>
          <w:tcPr>
            <w:tcW w:w="1586" w:type="dxa"/>
          </w:tcPr>
          <w:p w14:paraId="1E77B455" w14:textId="77777777" w:rsidR="00906BE3" w:rsidRPr="00CF3190" w:rsidRDefault="00906BE3" w:rsidP="004C4AA9">
            <w:pPr>
              <w:pStyle w:val="ParagrifIsi"/>
            </w:pPr>
            <w:r w:rsidRPr="00513F63">
              <w:t>bigint(20)</w:t>
            </w:r>
          </w:p>
        </w:tc>
        <w:tc>
          <w:tcPr>
            <w:tcW w:w="1586" w:type="dxa"/>
          </w:tcPr>
          <w:p w14:paraId="714DDCE5" w14:textId="71DAC913" w:rsidR="00906BE3" w:rsidRPr="00743B2C" w:rsidRDefault="007E1CF5" w:rsidP="004C4AA9">
            <w:pPr>
              <w:pStyle w:val="ParagrifIsi"/>
              <w:rPr>
                <w:i/>
              </w:rPr>
            </w:pPr>
            <w:r w:rsidRPr="00743B2C">
              <w:rPr>
                <w:i/>
              </w:rPr>
              <w:t>Not null</w:t>
            </w:r>
          </w:p>
        </w:tc>
        <w:tc>
          <w:tcPr>
            <w:tcW w:w="1586" w:type="dxa"/>
          </w:tcPr>
          <w:p w14:paraId="532029FD" w14:textId="77777777" w:rsidR="00906BE3" w:rsidRPr="00743B2C" w:rsidRDefault="00906BE3" w:rsidP="004C4AA9">
            <w:pPr>
              <w:pStyle w:val="ParagrifIsi"/>
              <w:rPr>
                <w:i/>
              </w:rPr>
            </w:pPr>
          </w:p>
        </w:tc>
      </w:tr>
      <w:tr w:rsidR="00906BE3" w14:paraId="0D2B6E9C" w14:textId="77777777" w:rsidTr="00906BE3">
        <w:tc>
          <w:tcPr>
            <w:tcW w:w="704" w:type="dxa"/>
          </w:tcPr>
          <w:p w14:paraId="1D96307F" w14:textId="50A5B28B" w:rsidR="00906BE3" w:rsidRDefault="00906BE3" w:rsidP="004C4AA9">
            <w:pPr>
              <w:pStyle w:val="ParagrifIsi"/>
            </w:pPr>
            <w:r>
              <w:t>10</w:t>
            </w:r>
          </w:p>
        </w:tc>
        <w:tc>
          <w:tcPr>
            <w:tcW w:w="2468" w:type="dxa"/>
          </w:tcPr>
          <w:p w14:paraId="25CF320F" w14:textId="74E89C39" w:rsidR="00906BE3" w:rsidRDefault="007E1CF5" w:rsidP="004C4AA9">
            <w:pPr>
              <w:pStyle w:val="ParagrifIsi"/>
            </w:pPr>
            <w:r>
              <w:t>harga</w:t>
            </w:r>
          </w:p>
        </w:tc>
        <w:tc>
          <w:tcPr>
            <w:tcW w:w="1586" w:type="dxa"/>
          </w:tcPr>
          <w:p w14:paraId="18C02C96" w14:textId="77777777" w:rsidR="00906BE3" w:rsidRPr="00CF3190" w:rsidRDefault="00906BE3" w:rsidP="004C4AA9">
            <w:pPr>
              <w:pStyle w:val="ParagrifIsi"/>
            </w:pPr>
            <w:r w:rsidRPr="00D01DF7">
              <w:t>bigint(20)</w:t>
            </w:r>
          </w:p>
        </w:tc>
        <w:tc>
          <w:tcPr>
            <w:tcW w:w="1586" w:type="dxa"/>
          </w:tcPr>
          <w:p w14:paraId="1F7B46BE" w14:textId="6ED42B0A" w:rsidR="00906BE3" w:rsidRPr="00743B2C" w:rsidRDefault="007E1CF5" w:rsidP="004C4AA9">
            <w:pPr>
              <w:pStyle w:val="ParagrifIsi"/>
              <w:rPr>
                <w:i/>
              </w:rPr>
            </w:pPr>
            <w:r w:rsidRPr="00743B2C">
              <w:rPr>
                <w:i/>
              </w:rPr>
              <w:t>Not null</w:t>
            </w:r>
          </w:p>
        </w:tc>
        <w:tc>
          <w:tcPr>
            <w:tcW w:w="1586" w:type="dxa"/>
          </w:tcPr>
          <w:p w14:paraId="5755AF1A" w14:textId="77777777" w:rsidR="00906BE3" w:rsidRPr="00743B2C" w:rsidRDefault="00906BE3" w:rsidP="004C4AA9">
            <w:pPr>
              <w:pStyle w:val="ParagrifIsi"/>
              <w:rPr>
                <w:i/>
              </w:rPr>
            </w:pPr>
          </w:p>
        </w:tc>
      </w:tr>
      <w:tr w:rsidR="00906BE3" w14:paraId="507A1BC2" w14:textId="77777777" w:rsidTr="00906BE3">
        <w:tc>
          <w:tcPr>
            <w:tcW w:w="704" w:type="dxa"/>
          </w:tcPr>
          <w:p w14:paraId="563F1B4E" w14:textId="6A874E98" w:rsidR="00906BE3" w:rsidRDefault="00906BE3" w:rsidP="004C4AA9">
            <w:pPr>
              <w:pStyle w:val="ParagrifIsi"/>
            </w:pPr>
            <w:r>
              <w:t>11</w:t>
            </w:r>
          </w:p>
        </w:tc>
        <w:tc>
          <w:tcPr>
            <w:tcW w:w="2468" w:type="dxa"/>
          </w:tcPr>
          <w:p w14:paraId="4E0767DC" w14:textId="0C4231EF" w:rsidR="00906BE3" w:rsidRDefault="007E1CF5" w:rsidP="004C4AA9">
            <w:pPr>
              <w:pStyle w:val="ParagrifIsi"/>
            </w:pPr>
            <w:r>
              <w:t>jumlah</w:t>
            </w:r>
          </w:p>
        </w:tc>
        <w:tc>
          <w:tcPr>
            <w:tcW w:w="1586" w:type="dxa"/>
          </w:tcPr>
          <w:p w14:paraId="0D284BAD" w14:textId="77777777" w:rsidR="00906BE3" w:rsidRDefault="00906BE3" w:rsidP="004C4AA9">
            <w:pPr>
              <w:pStyle w:val="ParagrifIsi"/>
            </w:pPr>
            <w:r w:rsidRPr="00513F63">
              <w:t>bigint(20)</w:t>
            </w:r>
          </w:p>
        </w:tc>
        <w:tc>
          <w:tcPr>
            <w:tcW w:w="1586" w:type="dxa"/>
          </w:tcPr>
          <w:p w14:paraId="5DEBDCC6" w14:textId="0830B0F6" w:rsidR="00906BE3" w:rsidRPr="00743B2C" w:rsidRDefault="007E1CF5" w:rsidP="004C4AA9">
            <w:pPr>
              <w:pStyle w:val="ParagrifIsi"/>
              <w:rPr>
                <w:i/>
              </w:rPr>
            </w:pPr>
            <w:r w:rsidRPr="00743B2C">
              <w:rPr>
                <w:i/>
              </w:rPr>
              <w:t>Not null</w:t>
            </w:r>
          </w:p>
        </w:tc>
        <w:tc>
          <w:tcPr>
            <w:tcW w:w="1586" w:type="dxa"/>
          </w:tcPr>
          <w:p w14:paraId="3C818939" w14:textId="77777777" w:rsidR="00906BE3" w:rsidRPr="00743B2C" w:rsidRDefault="00906BE3" w:rsidP="004C4AA9">
            <w:pPr>
              <w:pStyle w:val="ParagrifIsi"/>
              <w:rPr>
                <w:i/>
              </w:rPr>
            </w:pPr>
          </w:p>
        </w:tc>
      </w:tr>
      <w:tr w:rsidR="00906BE3" w14:paraId="7BA10AB2" w14:textId="77777777" w:rsidTr="00906BE3">
        <w:tc>
          <w:tcPr>
            <w:tcW w:w="704" w:type="dxa"/>
          </w:tcPr>
          <w:p w14:paraId="7787C953" w14:textId="7DF1F283" w:rsidR="00906BE3" w:rsidRDefault="00906BE3" w:rsidP="004C4AA9">
            <w:pPr>
              <w:pStyle w:val="ParagrifIsi"/>
            </w:pPr>
            <w:r>
              <w:t>12</w:t>
            </w:r>
          </w:p>
        </w:tc>
        <w:tc>
          <w:tcPr>
            <w:tcW w:w="2468" w:type="dxa"/>
          </w:tcPr>
          <w:p w14:paraId="2F436BEA" w14:textId="3ADABB24" w:rsidR="00906BE3" w:rsidRDefault="007E1CF5" w:rsidP="004C4AA9">
            <w:pPr>
              <w:pStyle w:val="ParagrifIsi"/>
            </w:pPr>
            <w:r>
              <w:t>created_at</w:t>
            </w:r>
          </w:p>
        </w:tc>
        <w:tc>
          <w:tcPr>
            <w:tcW w:w="1586" w:type="dxa"/>
          </w:tcPr>
          <w:p w14:paraId="488FC61A" w14:textId="77777777" w:rsidR="00906BE3" w:rsidRDefault="00906BE3" w:rsidP="004C4AA9">
            <w:pPr>
              <w:pStyle w:val="ParagrifIsi"/>
            </w:pPr>
            <w:r>
              <w:t>timestamp</w:t>
            </w:r>
          </w:p>
        </w:tc>
        <w:tc>
          <w:tcPr>
            <w:tcW w:w="1586" w:type="dxa"/>
          </w:tcPr>
          <w:p w14:paraId="4EAFA1F8" w14:textId="77777777" w:rsidR="00906BE3" w:rsidRPr="00743B2C" w:rsidRDefault="00906BE3" w:rsidP="004C4AA9">
            <w:pPr>
              <w:pStyle w:val="ParagrifIsi"/>
              <w:rPr>
                <w:i/>
              </w:rPr>
            </w:pPr>
            <w:r w:rsidRPr="00743B2C">
              <w:rPr>
                <w:i/>
              </w:rPr>
              <w:t>Nullable</w:t>
            </w:r>
          </w:p>
        </w:tc>
        <w:tc>
          <w:tcPr>
            <w:tcW w:w="1586" w:type="dxa"/>
          </w:tcPr>
          <w:p w14:paraId="42E58EB8" w14:textId="77777777" w:rsidR="00906BE3" w:rsidRPr="00743B2C" w:rsidRDefault="00906BE3" w:rsidP="004C4AA9">
            <w:pPr>
              <w:pStyle w:val="ParagrifIsi"/>
              <w:rPr>
                <w:i/>
              </w:rPr>
            </w:pPr>
          </w:p>
        </w:tc>
      </w:tr>
      <w:tr w:rsidR="00906BE3" w14:paraId="653EF36F" w14:textId="77777777" w:rsidTr="00906BE3">
        <w:tc>
          <w:tcPr>
            <w:tcW w:w="704" w:type="dxa"/>
          </w:tcPr>
          <w:p w14:paraId="6C245768" w14:textId="5CEECF1D" w:rsidR="00906BE3" w:rsidRDefault="00906BE3" w:rsidP="004C4AA9">
            <w:pPr>
              <w:pStyle w:val="ParagrifIsi"/>
            </w:pPr>
            <w:r>
              <w:t>13</w:t>
            </w:r>
          </w:p>
        </w:tc>
        <w:tc>
          <w:tcPr>
            <w:tcW w:w="2468" w:type="dxa"/>
          </w:tcPr>
          <w:p w14:paraId="493A1DA7" w14:textId="59132D1B" w:rsidR="00906BE3" w:rsidRDefault="007E1CF5" w:rsidP="004C4AA9">
            <w:pPr>
              <w:pStyle w:val="ParagrifIsi"/>
            </w:pPr>
            <w:r>
              <w:t>updated_at</w:t>
            </w:r>
          </w:p>
        </w:tc>
        <w:tc>
          <w:tcPr>
            <w:tcW w:w="1586" w:type="dxa"/>
          </w:tcPr>
          <w:p w14:paraId="559066A9" w14:textId="77777777" w:rsidR="00906BE3" w:rsidRDefault="00906BE3" w:rsidP="004C4AA9">
            <w:pPr>
              <w:pStyle w:val="ParagrifIsi"/>
            </w:pPr>
            <w:r w:rsidRPr="00CF3190">
              <w:t>timestamp</w:t>
            </w:r>
          </w:p>
        </w:tc>
        <w:tc>
          <w:tcPr>
            <w:tcW w:w="1586" w:type="dxa"/>
          </w:tcPr>
          <w:p w14:paraId="1FBF36D1" w14:textId="77777777" w:rsidR="00906BE3" w:rsidRPr="00743B2C" w:rsidRDefault="00906BE3" w:rsidP="004C4AA9">
            <w:pPr>
              <w:pStyle w:val="ParagrifIsi"/>
              <w:rPr>
                <w:i/>
              </w:rPr>
            </w:pPr>
            <w:r w:rsidRPr="00743B2C">
              <w:rPr>
                <w:i/>
              </w:rPr>
              <w:t>Nullable</w:t>
            </w:r>
          </w:p>
        </w:tc>
        <w:tc>
          <w:tcPr>
            <w:tcW w:w="1586" w:type="dxa"/>
          </w:tcPr>
          <w:p w14:paraId="05A6A61A" w14:textId="77777777" w:rsidR="00906BE3" w:rsidRPr="00743B2C" w:rsidRDefault="00906BE3" w:rsidP="004C4AA9">
            <w:pPr>
              <w:pStyle w:val="ParagrifIsi"/>
              <w:rPr>
                <w:i/>
              </w:rPr>
            </w:pPr>
          </w:p>
        </w:tc>
      </w:tr>
    </w:tbl>
    <w:p w14:paraId="5D540E49" w14:textId="77777777" w:rsidR="00152A66" w:rsidRDefault="00152A66" w:rsidP="004C4AA9">
      <w:pPr>
        <w:pStyle w:val="ParagrifIsi"/>
      </w:pPr>
    </w:p>
    <w:p w14:paraId="7CB4F4BC" w14:textId="77777777" w:rsidR="00152A66" w:rsidRDefault="00152A66" w:rsidP="004C4AA9">
      <w:pPr>
        <w:pStyle w:val="ParagrifIsi"/>
      </w:pPr>
    </w:p>
    <w:p w14:paraId="451DD7EB" w14:textId="77777777" w:rsidR="00152A66" w:rsidRDefault="00152A66" w:rsidP="004C4AA9">
      <w:pPr>
        <w:pStyle w:val="ParagrifIsi"/>
      </w:pPr>
    </w:p>
    <w:p w14:paraId="24F12385" w14:textId="77777777" w:rsidR="00152A66" w:rsidRDefault="00152A66" w:rsidP="004C4AA9">
      <w:pPr>
        <w:pStyle w:val="ParagrifIsi"/>
      </w:pPr>
    </w:p>
    <w:p w14:paraId="16109C41" w14:textId="184845FA" w:rsidR="00F14925" w:rsidRDefault="00F14925" w:rsidP="00D125A3">
      <w:pPr>
        <w:pStyle w:val="ParagrifIsi"/>
        <w:numPr>
          <w:ilvl w:val="0"/>
          <w:numId w:val="14"/>
        </w:numPr>
      </w:pPr>
      <w:r>
        <w:lastRenderedPageBreak/>
        <w:t xml:space="preserve">Tabel Riwayat </w:t>
      </w:r>
      <w:r w:rsidR="00CF3190">
        <w:t>Pembayaran Pembelian</w:t>
      </w:r>
    </w:p>
    <w:p w14:paraId="545CA5F1" w14:textId="3323D87D" w:rsidR="007E1CF5" w:rsidRDefault="007E1CF5" w:rsidP="004C4AA9">
      <w:pPr>
        <w:pStyle w:val="ParagrifIsi"/>
      </w:pPr>
      <w:r>
        <w:t>Berikut ini adalah deskripsi spesifikasi tabel riwayat pembayaran pembelian</w:t>
      </w:r>
      <w:r w:rsidRPr="00D01DF7">
        <w:t>.</w:t>
      </w:r>
    </w:p>
    <w:p w14:paraId="01570312" w14:textId="5791CB5C" w:rsidR="007E1CF5" w:rsidRPr="006A39A9" w:rsidRDefault="007E1CF5" w:rsidP="004C4AA9">
      <w:pPr>
        <w:pStyle w:val="ParagrifIsi"/>
      </w:pPr>
      <w:r>
        <w:t>Nama tabel : histori_pembayaran_pembelians</w:t>
      </w:r>
    </w:p>
    <w:p w14:paraId="021D67F7" w14:textId="5F1E82DC" w:rsidR="007E1CF5" w:rsidRPr="00D01DF7" w:rsidRDefault="007E1CF5" w:rsidP="004C4AA9">
      <w:pPr>
        <w:pStyle w:val="ParagrifIsi"/>
      </w:pPr>
      <w:r>
        <w:t>Keterangan : Tabel yang digunakan untuk menyimpan data riwayat pembayaran pembelian</w:t>
      </w:r>
    </w:p>
    <w:p w14:paraId="5AF4F1CC" w14:textId="6212CD01" w:rsidR="001A3C00" w:rsidRDefault="001A3C00" w:rsidP="001A3C00">
      <w:pPr>
        <w:pStyle w:val="Caption"/>
        <w:keepNext/>
        <w:jc w:val="left"/>
      </w:pPr>
      <w:bookmarkStart w:id="278" w:name="_Toc105002639"/>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47</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riwayat pembayaran </w:t>
      </w:r>
      <w:r w:rsidRPr="001A3C00">
        <w:rPr>
          <w:lang w:val="id-ID"/>
        </w:rPr>
        <w:t>pembelian</w:t>
      </w:r>
      <w:bookmarkEnd w:id="278"/>
    </w:p>
    <w:tbl>
      <w:tblPr>
        <w:tblStyle w:val="TableGrid"/>
        <w:tblW w:w="0" w:type="auto"/>
        <w:tblLook w:val="04A0" w:firstRow="1" w:lastRow="0" w:firstColumn="1" w:lastColumn="0" w:noHBand="0" w:noVBand="1"/>
      </w:tblPr>
      <w:tblGrid>
        <w:gridCol w:w="704"/>
        <w:gridCol w:w="2468"/>
        <w:gridCol w:w="1586"/>
        <w:gridCol w:w="1586"/>
        <w:gridCol w:w="1586"/>
      </w:tblGrid>
      <w:tr w:rsidR="00EC59F6" w14:paraId="2627AF3B" w14:textId="77777777" w:rsidTr="00E32805">
        <w:tc>
          <w:tcPr>
            <w:tcW w:w="704" w:type="dxa"/>
          </w:tcPr>
          <w:p w14:paraId="3D2A1878" w14:textId="1C704E67" w:rsidR="00EC59F6" w:rsidRPr="00152A66" w:rsidRDefault="00EC59F6" w:rsidP="00EC59F6">
            <w:pPr>
              <w:pStyle w:val="ParagrifIsi"/>
              <w:jc w:val="center"/>
            </w:pPr>
            <w:r>
              <w:rPr>
                <w:b/>
              </w:rPr>
              <w:t>No</w:t>
            </w:r>
          </w:p>
        </w:tc>
        <w:tc>
          <w:tcPr>
            <w:tcW w:w="2468" w:type="dxa"/>
          </w:tcPr>
          <w:p w14:paraId="12F9793E" w14:textId="151C2DFD"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07ACE8E3" w14:textId="773E366E" w:rsidR="00EC59F6" w:rsidRPr="00152A66" w:rsidRDefault="00EC59F6" w:rsidP="00EC59F6">
            <w:pPr>
              <w:pStyle w:val="ParagrifIsi"/>
              <w:jc w:val="center"/>
            </w:pPr>
            <w:r w:rsidRPr="005C0901">
              <w:rPr>
                <w:b/>
                <w:i/>
              </w:rPr>
              <w:t>Type</w:t>
            </w:r>
          </w:p>
        </w:tc>
        <w:tc>
          <w:tcPr>
            <w:tcW w:w="1586" w:type="dxa"/>
          </w:tcPr>
          <w:p w14:paraId="0F6F0A22" w14:textId="2BA59D7E" w:rsidR="00EC59F6" w:rsidRPr="00152A66" w:rsidRDefault="00EC59F6" w:rsidP="00EC59F6">
            <w:pPr>
              <w:pStyle w:val="ParagrifIsi"/>
              <w:jc w:val="center"/>
            </w:pPr>
            <w:r w:rsidRPr="005C0901">
              <w:rPr>
                <w:b/>
              </w:rPr>
              <w:t>Keterangan</w:t>
            </w:r>
          </w:p>
        </w:tc>
        <w:tc>
          <w:tcPr>
            <w:tcW w:w="1586" w:type="dxa"/>
          </w:tcPr>
          <w:p w14:paraId="31E480A3" w14:textId="53C6E19A" w:rsidR="00EC59F6" w:rsidRPr="00152A66" w:rsidRDefault="00EC59F6" w:rsidP="00EC59F6">
            <w:pPr>
              <w:pStyle w:val="ParagrifIsi"/>
              <w:jc w:val="center"/>
            </w:pPr>
            <w:r w:rsidRPr="005C0901">
              <w:rPr>
                <w:b/>
                <w:i/>
              </w:rPr>
              <w:t>Key</w:t>
            </w:r>
          </w:p>
        </w:tc>
      </w:tr>
      <w:tr w:rsidR="007E1CF5" w14:paraId="427CFB47" w14:textId="77777777" w:rsidTr="00E32805">
        <w:tc>
          <w:tcPr>
            <w:tcW w:w="704" w:type="dxa"/>
          </w:tcPr>
          <w:p w14:paraId="5B7A1EE2" w14:textId="77777777" w:rsidR="007E1CF5" w:rsidRDefault="007E1CF5" w:rsidP="004C4AA9">
            <w:pPr>
              <w:pStyle w:val="ParagrifIsi"/>
            </w:pPr>
            <w:r>
              <w:t>1</w:t>
            </w:r>
          </w:p>
        </w:tc>
        <w:tc>
          <w:tcPr>
            <w:tcW w:w="2468" w:type="dxa"/>
          </w:tcPr>
          <w:p w14:paraId="76FFA3A2" w14:textId="784221FD" w:rsidR="007E1CF5" w:rsidRDefault="007E1CF5" w:rsidP="004C4AA9">
            <w:pPr>
              <w:pStyle w:val="ParagrifIsi"/>
            </w:pPr>
            <w:r>
              <w:t>id</w:t>
            </w:r>
          </w:p>
        </w:tc>
        <w:tc>
          <w:tcPr>
            <w:tcW w:w="1586" w:type="dxa"/>
          </w:tcPr>
          <w:p w14:paraId="48356E65" w14:textId="36E1CA0F" w:rsidR="007E1CF5" w:rsidRDefault="00AD53A4" w:rsidP="004C4AA9">
            <w:pPr>
              <w:pStyle w:val="ParagrifIsi"/>
            </w:pPr>
            <w:r>
              <w:t>bigint(20)</w:t>
            </w:r>
          </w:p>
        </w:tc>
        <w:tc>
          <w:tcPr>
            <w:tcW w:w="1586" w:type="dxa"/>
          </w:tcPr>
          <w:p w14:paraId="44D8EBF0" w14:textId="77777777" w:rsidR="007E1CF5" w:rsidRPr="00743B2C" w:rsidRDefault="007E1CF5" w:rsidP="004C4AA9">
            <w:pPr>
              <w:pStyle w:val="ParagrifIsi"/>
              <w:rPr>
                <w:i/>
              </w:rPr>
            </w:pPr>
            <w:r w:rsidRPr="00743B2C">
              <w:rPr>
                <w:i/>
              </w:rPr>
              <w:t>Not null (auto increment)</w:t>
            </w:r>
          </w:p>
        </w:tc>
        <w:tc>
          <w:tcPr>
            <w:tcW w:w="1586" w:type="dxa"/>
          </w:tcPr>
          <w:p w14:paraId="50E02875" w14:textId="77777777" w:rsidR="007E1CF5" w:rsidRPr="00743B2C" w:rsidRDefault="007E1CF5" w:rsidP="004C4AA9">
            <w:pPr>
              <w:pStyle w:val="ParagrifIsi"/>
              <w:rPr>
                <w:i/>
              </w:rPr>
            </w:pPr>
            <w:r w:rsidRPr="00743B2C">
              <w:rPr>
                <w:i/>
              </w:rPr>
              <w:t>Primary Key</w:t>
            </w:r>
          </w:p>
        </w:tc>
      </w:tr>
      <w:tr w:rsidR="007E1CF5" w14:paraId="30770DBF" w14:textId="77777777" w:rsidTr="00E32805">
        <w:tc>
          <w:tcPr>
            <w:tcW w:w="704" w:type="dxa"/>
          </w:tcPr>
          <w:p w14:paraId="4FC0A66A" w14:textId="77777777" w:rsidR="007E1CF5" w:rsidRDefault="007E1CF5" w:rsidP="004C4AA9">
            <w:pPr>
              <w:pStyle w:val="ParagrifIsi"/>
            </w:pPr>
            <w:r>
              <w:t>2</w:t>
            </w:r>
          </w:p>
        </w:tc>
        <w:tc>
          <w:tcPr>
            <w:tcW w:w="2468" w:type="dxa"/>
          </w:tcPr>
          <w:p w14:paraId="2CBCFF42" w14:textId="66C929F9" w:rsidR="007E1CF5" w:rsidRDefault="007E1CF5" w:rsidP="004C4AA9">
            <w:pPr>
              <w:pStyle w:val="ParagrifIsi"/>
            </w:pPr>
            <w:r>
              <w:t>nomor_invoice</w:t>
            </w:r>
          </w:p>
        </w:tc>
        <w:tc>
          <w:tcPr>
            <w:tcW w:w="1586" w:type="dxa"/>
          </w:tcPr>
          <w:p w14:paraId="69995D24" w14:textId="2B85C523" w:rsidR="007E1CF5" w:rsidRDefault="00AD53A4" w:rsidP="004C4AA9">
            <w:pPr>
              <w:pStyle w:val="ParagrifIsi"/>
            </w:pPr>
            <w:r>
              <w:t>varchar(255)</w:t>
            </w:r>
          </w:p>
        </w:tc>
        <w:tc>
          <w:tcPr>
            <w:tcW w:w="1586" w:type="dxa"/>
          </w:tcPr>
          <w:p w14:paraId="3B9729EF" w14:textId="77777777" w:rsidR="007E1CF5" w:rsidRPr="00743B2C" w:rsidRDefault="007E1CF5" w:rsidP="004C4AA9">
            <w:pPr>
              <w:pStyle w:val="ParagrifIsi"/>
              <w:rPr>
                <w:i/>
              </w:rPr>
            </w:pPr>
            <w:r w:rsidRPr="00743B2C">
              <w:rPr>
                <w:i/>
              </w:rPr>
              <w:t>Nullable</w:t>
            </w:r>
          </w:p>
        </w:tc>
        <w:tc>
          <w:tcPr>
            <w:tcW w:w="1586" w:type="dxa"/>
          </w:tcPr>
          <w:p w14:paraId="31309955" w14:textId="77777777" w:rsidR="007E1CF5" w:rsidRPr="00743B2C" w:rsidRDefault="007E1CF5" w:rsidP="004C4AA9">
            <w:pPr>
              <w:pStyle w:val="ParagrifIsi"/>
              <w:rPr>
                <w:i/>
              </w:rPr>
            </w:pPr>
          </w:p>
        </w:tc>
      </w:tr>
      <w:tr w:rsidR="007E1CF5" w14:paraId="41278F6F" w14:textId="77777777" w:rsidTr="00E32805">
        <w:tc>
          <w:tcPr>
            <w:tcW w:w="704" w:type="dxa"/>
          </w:tcPr>
          <w:p w14:paraId="6257373F" w14:textId="77777777" w:rsidR="007E1CF5" w:rsidRDefault="007E1CF5" w:rsidP="004C4AA9">
            <w:pPr>
              <w:pStyle w:val="ParagrifIsi"/>
            </w:pPr>
            <w:r>
              <w:t>3</w:t>
            </w:r>
          </w:p>
        </w:tc>
        <w:tc>
          <w:tcPr>
            <w:tcW w:w="2468" w:type="dxa"/>
          </w:tcPr>
          <w:p w14:paraId="46EF4414" w14:textId="7693C23D" w:rsidR="007E1CF5" w:rsidRDefault="007E1CF5" w:rsidP="004C4AA9">
            <w:pPr>
              <w:pStyle w:val="ParagrifIsi"/>
            </w:pPr>
            <w:r>
              <w:t>kode_jurnal</w:t>
            </w:r>
          </w:p>
        </w:tc>
        <w:tc>
          <w:tcPr>
            <w:tcW w:w="1586" w:type="dxa"/>
          </w:tcPr>
          <w:p w14:paraId="64138516" w14:textId="05878EC2" w:rsidR="007E1CF5" w:rsidRDefault="00AD53A4" w:rsidP="004C4AA9">
            <w:pPr>
              <w:pStyle w:val="ParagrifIsi"/>
            </w:pPr>
            <w:r>
              <w:t>varchar(255)</w:t>
            </w:r>
          </w:p>
        </w:tc>
        <w:tc>
          <w:tcPr>
            <w:tcW w:w="1586" w:type="dxa"/>
          </w:tcPr>
          <w:p w14:paraId="5BE58451" w14:textId="77777777" w:rsidR="007E1CF5" w:rsidRPr="00743B2C" w:rsidRDefault="007E1CF5" w:rsidP="004C4AA9">
            <w:pPr>
              <w:pStyle w:val="ParagrifIsi"/>
              <w:rPr>
                <w:i/>
              </w:rPr>
            </w:pPr>
            <w:r w:rsidRPr="00743B2C">
              <w:rPr>
                <w:i/>
              </w:rPr>
              <w:t>Nullable</w:t>
            </w:r>
          </w:p>
        </w:tc>
        <w:tc>
          <w:tcPr>
            <w:tcW w:w="1586" w:type="dxa"/>
          </w:tcPr>
          <w:p w14:paraId="0F1203C7" w14:textId="77777777" w:rsidR="007E1CF5" w:rsidRPr="00743B2C" w:rsidRDefault="007E1CF5" w:rsidP="004C4AA9">
            <w:pPr>
              <w:pStyle w:val="ParagrifIsi"/>
              <w:rPr>
                <w:i/>
              </w:rPr>
            </w:pPr>
          </w:p>
        </w:tc>
      </w:tr>
      <w:tr w:rsidR="007E1CF5" w14:paraId="11FCCBFE" w14:textId="77777777" w:rsidTr="00E32805">
        <w:tc>
          <w:tcPr>
            <w:tcW w:w="704" w:type="dxa"/>
          </w:tcPr>
          <w:p w14:paraId="25B65A43" w14:textId="77777777" w:rsidR="007E1CF5" w:rsidRDefault="007E1CF5" w:rsidP="004C4AA9">
            <w:pPr>
              <w:pStyle w:val="ParagrifIsi"/>
            </w:pPr>
            <w:r>
              <w:t>4</w:t>
            </w:r>
          </w:p>
        </w:tc>
        <w:tc>
          <w:tcPr>
            <w:tcW w:w="2468" w:type="dxa"/>
          </w:tcPr>
          <w:p w14:paraId="5FB17403" w14:textId="3431CE65" w:rsidR="007E1CF5" w:rsidRDefault="007E1CF5" w:rsidP="004C4AA9">
            <w:pPr>
              <w:pStyle w:val="ParagrifIsi"/>
            </w:pPr>
            <w:r>
              <w:t>jumlah_dibayar</w:t>
            </w:r>
          </w:p>
        </w:tc>
        <w:tc>
          <w:tcPr>
            <w:tcW w:w="1586" w:type="dxa"/>
          </w:tcPr>
          <w:p w14:paraId="35BC6F5B" w14:textId="0B6FFF57" w:rsidR="007E1CF5" w:rsidRDefault="00AD53A4" w:rsidP="004C4AA9">
            <w:pPr>
              <w:pStyle w:val="ParagrifIsi"/>
            </w:pPr>
            <w:r w:rsidRPr="007E1CF5">
              <w:t>bigint(20)</w:t>
            </w:r>
          </w:p>
        </w:tc>
        <w:tc>
          <w:tcPr>
            <w:tcW w:w="1586" w:type="dxa"/>
          </w:tcPr>
          <w:p w14:paraId="1908CEDA" w14:textId="77777777" w:rsidR="007E1CF5" w:rsidRPr="00743B2C" w:rsidRDefault="007E1CF5" w:rsidP="004C4AA9">
            <w:pPr>
              <w:pStyle w:val="ParagrifIsi"/>
              <w:rPr>
                <w:i/>
              </w:rPr>
            </w:pPr>
            <w:r w:rsidRPr="00743B2C">
              <w:rPr>
                <w:i/>
              </w:rPr>
              <w:t>Not null</w:t>
            </w:r>
          </w:p>
        </w:tc>
        <w:tc>
          <w:tcPr>
            <w:tcW w:w="1586" w:type="dxa"/>
          </w:tcPr>
          <w:p w14:paraId="01F43E0B" w14:textId="77777777" w:rsidR="007E1CF5" w:rsidRPr="00743B2C" w:rsidRDefault="007E1CF5" w:rsidP="004C4AA9">
            <w:pPr>
              <w:pStyle w:val="ParagrifIsi"/>
              <w:rPr>
                <w:i/>
              </w:rPr>
            </w:pPr>
          </w:p>
        </w:tc>
      </w:tr>
      <w:tr w:rsidR="007E1CF5" w14:paraId="5AC3492F" w14:textId="77777777" w:rsidTr="00E32805">
        <w:tc>
          <w:tcPr>
            <w:tcW w:w="704" w:type="dxa"/>
          </w:tcPr>
          <w:p w14:paraId="2A2A9842" w14:textId="77777777" w:rsidR="007E1CF5" w:rsidRDefault="007E1CF5" w:rsidP="004C4AA9">
            <w:pPr>
              <w:pStyle w:val="ParagrifIsi"/>
            </w:pPr>
            <w:r>
              <w:t>5</w:t>
            </w:r>
          </w:p>
        </w:tc>
        <w:tc>
          <w:tcPr>
            <w:tcW w:w="2468" w:type="dxa"/>
          </w:tcPr>
          <w:p w14:paraId="3F1FE34F" w14:textId="42D9BE59" w:rsidR="007E1CF5" w:rsidRDefault="007E1CF5" w:rsidP="004C4AA9">
            <w:pPr>
              <w:pStyle w:val="ParagrifIsi"/>
            </w:pPr>
            <w:r>
              <w:t>tanggal_dibayar</w:t>
            </w:r>
          </w:p>
        </w:tc>
        <w:tc>
          <w:tcPr>
            <w:tcW w:w="1586" w:type="dxa"/>
          </w:tcPr>
          <w:p w14:paraId="4560248B" w14:textId="30FD338D" w:rsidR="007E1CF5" w:rsidRDefault="00AD53A4" w:rsidP="004C4AA9">
            <w:pPr>
              <w:pStyle w:val="ParagrifIsi"/>
            </w:pPr>
            <w:r>
              <w:t>date</w:t>
            </w:r>
          </w:p>
        </w:tc>
        <w:tc>
          <w:tcPr>
            <w:tcW w:w="1586" w:type="dxa"/>
          </w:tcPr>
          <w:p w14:paraId="1466AFFB" w14:textId="77777777" w:rsidR="007E1CF5" w:rsidRPr="00743B2C" w:rsidRDefault="007E1CF5" w:rsidP="004C4AA9">
            <w:pPr>
              <w:pStyle w:val="ParagrifIsi"/>
              <w:rPr>
                <w:i/>
              </w:rPr>
            </w:pPr>
            <w:r w:rsidRPr="00743B2C">
              <w:rPr>
                <w:i/>
              </w:rPr>
              <w:t>Not null</w:t>
            </w:r>
          </w:p>
        </w:tc>
        <w:tc>
          <w:tcPr>
            <w:tcW w:w="1586" w:type="dxa"/>
          </w:tcPr>
          <w:p w14:paraId="4279EE99" w14:textId="77777777" w:rsidR="007E1CF5" w:rsidRPr="00743B2C" w:rsidRDefault="007E1CF5" w:rsidP="004C4AA9">
            <w:pPr>
              <w:pStyle w:val="ParagrifIsi"/>
              <w:rPr>
                <w:i/>
              </w:rPr>
            </w:pPr>
          </w:p>
        </w:tc>
      </w:tr>
      <w:tr w:rsidR="007E1CF5" w14:paraId="1FA1A00B" w14:textId="77777777" w:rsidTr="00E32805">
        <w:tc>
          <w:tcPr>
            <w:tcW w:w="704" w:type="dxa"/>
          </w:tcPr>
          <w:p w14:paraId="10DB759B" w14:textId="77777777" w:rsidR="007E1CF5" w:rsidRDefault="007E1CF5" w:rsidP="004C4AA9">
            <w:pPr>
              <w:pStyle w:val="ParagrifIsi"/>
            </w:pPr>
            <w:r>
              <w:t>6</w:t>
            </w:r>
          </w:p>
        </w:tc>
        <w:tc>
          <w:tcPr>
            <w:tcW w:w="2468" w:type="dxa"/>
          </w:tcPr>
          <w:p w14:paraId="4E3B7381" w14:textId="2F15C2E4" w:rsidR="007E1CF5" w:rsidRDefault="007E1CF5" w:rsidP="004C4AA9">
            <w:pPr>
              <w:pStyle w:val="ParagrifIsi"/>
            </w:pPr>
            <w:r>
              <w:t>kode_akun_debit</w:t>
            </w:r>
          </w:p>
        </w:tc>
        <w:tc>
          <w:tcPr>
            <w:tcW w:w="1586" w:type="dxa"/>
          </w:tcPr>
          <w:p w14:paraId="59CAFE8B" w14:textId="736299E3" w:rsidR="007E1CF5" w:rsidRDefault="00AD53A4" w:rsidP="004C4AA9">
            <w:pPr>
              <w:pStyle w:val="ParagrifIsi"/>
            </w:pPr>
            <w:r w:rsidRPr="006A39A9">
              <w:t>varchar(255)</w:t>
            </w:r>
          </w:p>
        </w:tc>
        <w:tc>
          <w:tcPr>
            <w:tcW w:w="1586" w:type="dxa"/>
          </w:tcPr>
          <w:p w14:paraId="5B93FCCD" w14:textId="7574D23C" w:rsidR="007E1CF5" w:rsidRPr="00743B2C" w:rsidRDefault="007E1CF5" w:rsidP="004C4AA9">
            <w:pPr>
              <w:pStyle w:val="ParagrifIsi"/>
              <w:rPr>
                <w:i/>
              </w:rPr>
            </w:pPr>
            <w:r w:rsidRPr="00743B2C">
              <w:rPr>
                <w:i/>
              </w:rPr>
              <w:t>Not null</w:t>
            </w:r>
          </w:p>
        </w:tc>
        <w:tc>
          <w:tcPr>
            <w:tcW w:w="1586" w:type="dxa"/>
          </w:tcPr>
          <w:p w14:paraId="57562A4D" w14:textId="77777777" w:rsidR="007E1CF5" w:rsidRPr="00743B2C" w:rsidRDefault="007E1CF5" w:rsidP="004C4AA9">
            <w:pPr>
              <w:pStyle w:val="ParagrifIsi"/>
              <w:rPr>
                <w:i/>
              </w:rPr>
            </w:pPr>
          </w:p>
        </w:tc>
      </w:tr>
      <w:tr w:rsidR="007E1CF5" w14:paraId="79276DA9" w14:textId="77777777" w:rsidTr="00E32805">
        <w:tc>
          <w:tcPr>
            <w:tcW w:w="704" w:type="dxa"/>
          </w:tcPr>
          <w:p w14:paraId="16859832" w14:textId="77777777" w:rsidR="007E1CF5" w:rsidRDefault="007E1CF5" w:rsidP="004C4AA9">
            <w:pPr>
              <w:pStyle w:val="ParagrifIsi"/>
            </w:pPr>
            <w:r>
              <w:t>7</w:t>
            </w:r>
          </w:p>
        </w:tc>
        <w:tc>
          <w:tcPr>
            <w:tcW w:w="2468" w:type="dxa"/>
          </w:tcPr>
          <w:p w14:paraId="1E2C739C" w14:textId="1E323D8C" w:rsidR="007E1CF5" w:rsidRDefault="007E1CF5" w:rsidP="004C4AA9">
            <w:pPr>
              <w:pStyle w:val="ParagrifIsi"/>
            </w:pPr>
            <w:r>
              <w:t>kode_akun_kredit</w:t>
            </w:r>
          </w:p>
        </w:tc>
        <w:tc>
          <w:tcPr>
            <w:tcW w:w="1586" w:type="dxa"/>
          </w:tcPr>
          <w:p w14:paraId="2A5BD90D" w14:textId="0009C8AF" w:rsidR="007E1CF5" w:rsidRPr="00CF3190" w:rsidRDefault="00AD53A4" w:rsidP="004C4AA9">
            <w:pPr>
              <w:pStyle w:val="ParagrifIsi"/>
            </w:pPr>
            <w:r w:rsidRPr="007E1CF5">
              <w:t>varchar(255)</w:t>
            </w:r>
          </w:p>
        </w:tc>
        <w:tc>
          <w:tcPr>
            <w:tcW w:w="1586" w:type="dxa"/>
          </w:tcPr>
          <w:p w14:paraId="20A2961A" w14:textId="77777777" w:rsidR="007E1CF5" w:rsidRPr="00743B2C" w:rsidRDefault="007E1CF5" w:rsidP="004C4AA9">
            <w:pPr>
              <w:pStyle w:val="ParagrifIsi"/>
              <w:rPr>
                <w:i/>
              </w:rPr>
            </w:pPr>
            <w:r w:rsidRPr="00743B2C">
              <w:rPr>
                <w:i/>
              </w:rPr>
              <w:t>Not null</w:t>
            </w:r>
          </w:p>
        </w:tc>
        <w:tc>
          <w:tcPr>
            <w:tcW w:w="1586" w:type="dxa"/>
          </w:tcPr>
          <w:p w14:paraId="186516C6" w14:textId="77777777" w:rsidR="007E1CF5" w:rsidRPr="00743B2C" w:rsidRDefault="007E1CF5" w:rsidP="004C4AA9">
            <w:pPr>
              <w:pStyle w:val="ParagrifIsi"/>
              <w:rPr>
                <w:i/>
              </w:rPr>
            </w:pPr>
          </w:p>
        </w:tc>
      </w:tr>
      <w:tr w:rsidR="007E1CF5" w14:paraId="421BB07E" w14:textId="77777777" w:rsidTr="00E32805">
        <w:tc>
          <w:tcPr>
            <w:tcW w:w="704" w:type="dxa"/>
          </w:tcPr>
          <w:p w14:paraId="78A6F463" w14:textId="77777777" w:rsidR="007E1CF5" w:rsidRDefault="007E1CF5" w:rsidP="004C4AA9">
            <w:pPr>
              <w:pStyle w:val="ParagrifIsi"/>
            </w:pPr>
            <w:r>
              <w:t>8</w:t>
            </w:r>
          </w:p>
        </w:tc>
        <w:tc>
          <w:tcPr>
            <w:tcW w:w="2468" w:type="dxa"/>
          </w:tcPr>
          <w:p w14:paraId="37FA6DE1" w14:textId="48D52B2F" w:rsidR="007E1CF5" w:rsidRDefault="007E1CF5" w:rsidP="004C4AA9">
            <w:pPr>
              <w:pStyle w:val="ParagrifIsi"/>
            </w:pPr>
            <w:r>
              <w:t>catatan</w:t>
            </w:r>
          </w:p>
        </w:tc>
        <w:tc>
          <w:tcPr>
            <w:tcW w:w="1586" w:type="dxa"/>
          </w:tcPr>
          <w:p w14:paraId="1D562A94" w14:textId="35D6DAFF" w:rsidR="007E1CF5" w:rsidRPr="00CF3190" w:rsidRDefault="00AD53A4" w:rsidP="004C4AA9">
            <w:pPr>
              <w:pStyle w:val="ParagrifIsi"/>
            </w:pPr>
            <w:r>
              <w:t>text</w:t>
            </w:r>
          </w:p>
        </w:tc>
        <w:tc>
          <w:tcPr>
            <w:tcW w:w="1586" w:type="dxa"/>
          </w:tcPr>
          <w:p w14:paraId="0DAC4171" w14:textId="0F4734AE" w:rsidR="007E1CF5" w:rsidRPr="00743B2C" w:rsidRDefault="007E1CF5" w:rsidP="004C4AA9">
            <w:pPr>
              <w:pStyle w:val="ParagrifIsi"/>
              <w:rPr>
                <w:i/>
              </w:rPr>
            </w:pPr>
            <w:r w:rsidRPr="00743B2C">
              <w:rPr>
                <w:i/>
              </w:rPr>
              <w:t>Nullable</w:t>
            </w:r>
          </w:p>
        </w:tc>
        <w:tc>
          <w:tcPr>
            <w:tcW w:w="1586" w:type="dxa"/>
          </w:tcPr>
          <w:p w14:paraId="24573F14" w14:textId="77777777" w:rsidR="007E1CF5" w:rsidRPr="00743B2C" w:rsidRDefault="007E1CF5" w:rsidP="004C4AA9">
            <w:pPr>
              <w:pStyle w:val="ParagrifIsi"/>
              <w:rPr>
                <w:i/>
              </w:rPr>
            </w:pPr>
          </w:p>
        </w:tc>
      </w:tr>
      <w:tr w:rsidR="007E1CF5" w14:paraId="592DEE81" w14:textId="77777777" w:rsidTr="00E32805">
        <w:tc>
          <w:tcPr>
            <w:tcW w:w="704" w:type="dxa"/>
          </w:tcPr>
          <w:p w14:paraId="1BDC07EC" w14:textId="18CCD281" w:rsidR="007E1CF5" w:rsidRDefault="007E1CF5" w:rsidP="004C4AA9">
            <w:pPr>
              <w:pStyle w:val="ParagrifIsi"/>
            </w:pPr>
            <w:r>
              <w:t>9</w:t>
            </w:r>
          </w:p>
        </w:tc>
        <w:tc>
          <w:tcPr>
            <w:tcW w:w="2468" w:type="dxa"/>
          </w:tcPr>
          <w:p w14:paraId="6328A13A" w14:textId="0D2299DE" w:rsidR="007E1CF5" w:rsidRDefault="007E1CF5" w:rsidP="004C4AA9">
            <w:pPr>
              <w:pStyle w:val="ParagrifIsi"/>
            </w:pPr>
            <w:r>
              <w:t>created_at</w:t>
            </w:r>
          </w:p>
        </w:tc>
        <w:tc>
          <w:tcPr>
            <w:tcW w:w="1586" w:type="dxa"/>
          </w:tcPr>
          <w:p w14:paraId="28BE2CA0" w14:textId="1790DB68" w:rsidR="007E1CF5" w:rsidRDefault="00AD53A4" w:rsidP="004C4AA9">
            <w:pPr>
              <w:pStyle w:val="ParagrifIsi"/>
            </w:pPr>
            <w:r>
              <w:t>timestamp</w:t>
            </w:r>
          </w:p>
        </w:tc>
        <w:tc>
          <w:tcPr>
            <w:tcW w:w="1586" w:type="dxa"/>
          </w:tcPr>
          <w:p w14:paraId="22C2C7F3" w14:textId="77777777" w:rsidR="007E1CF5" w:rsidRPr="00743B2C" w:rsidRDefault="007E1CF5" w:rsidP="004C4AA9">
            <w:pPr>
              <w:pStyle w:val="ParagrifIsi"/>
              <w:rPr>
                <w:i/>
              </w:rPr>
            </w:pPr>
            <w:r w:rsidRPr="00743B2C">
              <w:rPr>
                <w:i/>
              </w:rPr>
              <w:t>Nullable</w:t>
            </w:r>
          </w:p>
        </w:tc>
        <w:tc>
          <w:tcPr>
            <w:tcW w:w="1586" w:type="dxa"/>
          </w:tcPr>
          <w:p w14:paraId="257D763E" w14:textId="77777777" w:rsidR="007E1CF5" w:rsidRPr="00743B2C" w:rsidRDefault="007E1CF5" w:rsidP="004C4AA9">
            <w:pPr>
              <w:pStyle w:val="ParagrifIsi"/>
              <w:rPr>
                <w:i/>
              </w:rPr>
            </w:pPr>
          </w:p>
        </w:tc>
      </w:tr>
      <w:tr w:rsidR="007E1CF5" w14:paraId="3112EA66" w14:textId="77777777" w:rsidTr="00E32805">
        <w:tc>
          <w:tcPr>
            <w:tcW w:w="704" w:type="dxa"/>
          </w:tcPr>
          <w:p w14:paraId="5223BDBA" w14:textId="179644F3" w:rsidR="007E1CF5" w:rsidRDefault="007E1CF5" w:rsidP="004C4AA9">
            <w:pPr>
              <w:pStyle w:val="ParagrifIsi"/>
            </w:pPr>
            <w:r>
              <w:lastRenderedPageBreak/>
              <w:t>10</w:t>
            </w:r>
          </w:p>
        </w:tc>
        <w:tc>
          <w:tcPr>
            <w:tcW w:w="2468" w:type="dxa"/>
          </w:tcPr>
          <w:p w14:paraId="403273DE" w14:textId="52EFB10D" w:rsidR="007E1CF5" w:rsidRDefault="007E1CF5" w:rsidP="004C4AA9">
            <w:pPr>
              <w:pStyle w:val="ParagrifIsi"/>
            </w:pPr>
            <w:r>
              <w:t>updated_at</w:t>
            </w:r>
          </w:p>
        </w:tc>
        <w:tc>
          <w:tcPr>
            <w:tcW w:w="1586" w:type="dxa"/>
          </w:tcPr>
          <w:p w14:paraId="6A93E9AE" w14:textId="00925726" w:rsidR="007E1CF5" w:rsidRDefault="00AD53A4" w:rsidP="004C4AA9">
            <w:pPr>
              <w:pStyle w:val="ParagrifIsi"/>
            </w:pPr>
            <w:r w:rsidRPr="00CF3190">
              <w:t>timestamp</w:t>
            </w:r>
          </w:p>
        </w:tc>
        <w:tc>
          <w:tcPr>
            <w:tcW w:w="1586" w:type="dxa"/>
          </w:tcPr>
          <w:p w14:paraId="4778B6D7" w14:textId="77777777" w:rsidR="007E1CF5" w:rsidRPr="00743B2C" w:rsidRDefault="007E1CF5" w:rsidP="004C4AA9">
            <w:pPr>
              <w:pStyle w:val="ParagrifIsi"/>
              <w:rPr>
                <w:i/>
              </w:rPr>
            </w:pPr>
            <w:r w:rsidRPr="00743B2C">
              <w:rPr>
                <w:i/>
              </w:rPr>
              <w:t>Nullable</w:t>
            </w:r>
          </w:p>
        </w:tc>
        <w:tc>
          <w:tcPr>
            <w:tcW w:w="1586" w:type="dxa"/>
          </w:tcPr>
          <w:p w14:paraId="7D0B2EE4" w14:textId="77777777" w:rsidR="007E1CF5" w:rsidRPr="00743B2C" w:rsidRDefault="007E1CF5" w:rsidP="004C4AA9">
            <w:pPr>
              <w:pStyle w:val="ParagrifIsi"/>
              <w:rPr>
                <w:i/>
              </w:rPr>
            </w:pPr>
          </w:p>
        </w:tc>
      </w:tr>
    </w:tbl>
    <w:p w14:paraId="267DFC3F" w14:textId="591977CB" w:rsidR="00F14925" w:rsidRDefault="00F14925" w:rsidP="00D125A3">
      <w:pPr>
        <w:pStyle w:val="ParagrifIsi"/>
        <w:numPr>
          <w:ilvl w:val="0"/>
          <w:numId w:val="14"/>
        </w:numPr>
      </w:pPr>
      <w:r>
        <w:t>Tabel Penjualan</w:t>
      </w:r>
    </w:p>
    <w:p w14:paraId="47FBBB54" w14:textId="2E3D5177" w:rsidR="007E1CF5" w:rsidRDefault="007E1CF5" w:rsidP="004C4AA9">
      <w:pPr>
        <w:pStyle w:val="ParagrifIsi"/>
      </w:pPr>
      <w:r>
        <w:t>Berikut ini adalah deskripsi spesifikasi tabel penjualan</w:t>
      </w:r>
      <w:r w:rsidRPr="00D01DF7">
        <w:t>.</w:t>
      </w:r>
    </w:p>
    <w:p w14:paraId="1F4E69D9" w14:textId="0534CF4F" w:rsidR="007E1CF5" w:rsidRPr="006A39A9" w:rsidRDefault="007E1CF5" w:rsidP="004C4AA9">
      <w:pPr>
        <w:pStyle w:val="ParagrifIsi"/>
      </w:pPr>
      <w:r>
        <w:t>Nama tabel : penjualans</w:t>
      </w:r>
    </w:p>
    <w:p w14:paraId="1E3F65A1" w14:textId="0AF2D3D6" w:rsidR="007E1CF5" w:rsidRPr="00D01DF7" w:rsidRDefault="007E1CF5" w:rsidP="004C4AA9">
      <w:pPr>
        <w:pStyle w:val="ParagrifIsi"/>
      </w:pPr>
      <w:r>
        <w:t xml:space="preserve">Keterangan : Tabel yang digunakan untuk menyimpan data </w:t>
      </w:r>
      <w:r w:rsidRPr="00513F63">
        <w:rPr>
          <w:i/>
        </w:rPr>
        <w:t>invoice</w:t>
      </w:r>
      <w:r>
        <w:t xml:space="preserve"> penjualan</w:t>
      </w:r>
    </w:p>
    <w:p w14:paraId="34537E15" w14:textId="67A047CE" w:rsidR="001A3C00" w:rsidRDefault="001A3C00" w:rsidP="001A3C00">
      <w:pPr>
        <w:pStyle w:val="Caption"/>
        <w:keepNext/>
        <w:jc w:val="left"/>
      </w:pPr>
      <w:bookmarkStart w:id="279" w:name="_Toc105002640"/>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48</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penjualan</w:t>
      </w:r>
      <w:bookmarkEnd w:id="279"/>
    </w:p>
    <w:tbl>
      <w:tblPr>
        <w:tblStyle w:val="TableGrid"/>
        <w:tblW w:w="0" w:type="auto"/>
        <w:tblLook w:val="04A0" w:firstRow="1" w:lastRow="0" w:firstColumn="1" w:lastColumn="0" w:noHBand="0" w:noVBand="1"/>
      </w:tblPr>
      <w:tblGrid>
        <w:gridCol w:w="704"/>
        <w:gridCol w:w="2468"/>
        <w:gridCol w:w="1586"/>
        <w:gridCol w:w="1586"/>
        <w:gridCol w:w="1586"/>
      </w:tblGrid>
      <w:tr w:rsidR="00EC59F6" w14:paraId="4FF5CF3F" w14:textId="77777777" w:rsidTr="00E32805">
        <w:tc>
          <w:tcPr>
            <w:tcW w:w="704" w:type="dxa"/>
          </w:tcPr>
          <w:p w14:paraId="012A8305" w14:textId="2A847BBD" w:rsidR="00EC59F6" w:rsidRPr="00152A66" w:rsidRDefault="00EC59F6" w:rsidP="00EC59F6">
            <w:pPr>
              <w:pStyle w:val="ParagrifIsi"/>
              <w:jc w:val="center"/>
            </w:pPr>
            <w:r>
              <w:rPr>
                <w:b/>
              </w:rPr>
              <w:t>No</w:t>
            </w:r>
          </w:p>
        </w:tc>
        <w:tc>
          <w:tcPr>
            <w:tcW w:w="2468" w:type="dxa"/>
          </w:tcPr>
          <w:p w14:paraId="56F10CC4" w14:textId="074BDEE6"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78838CA6" w14:textId="58E4EA47" w:rsidR="00EC59F6" w:rsidRPr="00152A66" w:rsidRDefault="00EC59F6" w:rsidP="00EC59F6">
            <w:pPr>
              <w:pStyle w:val="ParagrifIsi"/>
              <w:jc w:val="center"/>
            </w:pPr>
            <w:r w:rsidRPr="005C0901">
              <w:rPr>
                <w:b/>
                <w:i/>
              </w:rPr>
              <w:t>Type</w:t>
            </w:r>
          </w:p>
        </w:tc>
        <w:tc>
          <w:tcPr>
            <w:tcW w:w="1586" w:type="dxa"/>
          </w:tcPr>
          <w:p w14:paraId="69B7B29D" w14:textId="54A1BA07" w:rsidR="00EC59F6" w:rsidRPr="00152A66" w:rsidRDefault="00EC59F6" w:rsidP="00EC59F6">
            <w:pPr>
              <w:pStyle w:val="ParagrifIsi"/>
              <w:jc w:val="center"/>
            </w:pPr>
            <w:r w:rsidRPr="005C0901">
              <w:rPr>
                <w:b/>
              </w:rPr>
              <w:t>Keterangan</w:t>
            </w:r>
          </w:p>
        </w:tc>
        <w:tc>
          <w:tcPr>
            <w:tcW w:w="1586" w:type="dxa"/>
          </w:tcPr>
          <w:p w14:paraId="474C2A0B" w14:textId="1F8D6E48" w:rsidR="00EC59F6" w:rsidRPr="00152A66" w:rsidRDefault="00EC59F6" w:rsidP="00EC59F6">
            <w:pPr>
              <w:pStyle w:val="ParagrifIsi"/>
              <w:jc w:val="center"/>
            </w:pPr>
            <w:r w:rsidRPr="005C0901">
              <w:rPr>
                <w:b/>
                <w:i/>
              </w:rPr>
              <w:t>Key</w:t>
            </w:r>
          </w:p>
        </w:tc>
      </w:tr>
      <w:tr w:rsidR="007E1CF5" w14:paraId="624A7B8D" w14:textId="77777777" w:rsidTr="00E32805">
        <w:tc>
          <w:tcPr>
            <w:tcW w:w="704" w:type="dxa"/>
          </w:tcPr>
          <w:p w14:paraId="241C8944" w14:textId="77777777" w:rsidR="007E1CF5" w:rsidRDefault="007E1CF5" w:rsidP="004C4AA9">
            <w:pPr>
              <w:pStyle w:val="ParagrifIsi"/>
            </w:pPr>
            <w:r>
              <w:t>1</w:t>
            </w:r>
          </w:p>
        </w:tc>
        <w:tc>
          <w:tcPr>
            <w:tcW w:w="2468" w:type="dxa"/>
          </w:tcPr>
          <w:p w14:paraId="75CAC653" w14:textId="063FD241" w:rsidR="007E1CF5" w:rsidRDefault="00AD53A4" w:rsidP="004C4AA9">
            <w:pPr>
              <w:pStyle w:val="ParagrifIsi"/>
            </w:pPr>
            <w:r>
              <w:t>id</w:t>
            </w:r>
          </w:p>
        </w:tc>
        <w:tc>
          <w:tcPr>
            <w:tcW w:w="1586" w:type="dxa"/>
          </w:tcPr>
          <w:p w14:paraId="7F274912" w14:textId="0345AD6F" w:rsidR="007E1CF5" w:rsidRDefault="00AD53A4" w:rsidP="004C4AA9">
            <w:pPr>
              <w:pStyle w:val="ParagrifIsi"/>
            </w:pPr>
            <w:r>
              <w:t>bigint(20)</w:t>
            </w:r>
          </w:p>
        </w:tc>
        <w:tc>
          <w:tcPr>
            <w:tcW w:w="1586" w:type="dxa"/>
          </w:tcPr>
          <w:p w14:paraId="212B3F89" w14:textId="77777777" w:rsidR="007E1CF5" w:rsidRPr="00743B2C" w:rsidRDefault="007E1CF5" w:rsidP="004C4AA9">
            <w:pPr>
              <w:pStyle w:val="ParagrifIsi"/>
              <w:rPr>
                <w:i/>
              </w:rPr>
            </w:pPr>
            <w:r w:rsidRPr="00743B2C">
              <w:rPr>
                <w:i/>
              </w:rPr>
              <w:t>Not null (auto increment)</w:t>
            </w:r>
          </w:p>
        </w:tc>
        <w:tc>
          <w:tcPr>
            <w:tcW w:w="1586" w:type="dxa"/>
          </w:tcPr>
          <w:p w14:paraId="13313853" w14:textId="77777777" w:rsidR="007E1CF5" w:rsidRPr="00743B2C" w:rsidRDefault="007E1CF5" w:rsidP="004C4AA9">
            <w:pPr>
              <w:pStyle w:val="ParagrifIsi"/>
              <w:rPr>
                <w:i/>
              </w:rPr>
            </w:pPr>
            <w:r w:rsidRPr="00743B2C">
              <w:rPr>
                <w:i/>
              </w:rPr>
              <w:t>Primary Key</w:t>
            </w:r>
          </w:p>
        </w:tc>
      </w:tr>
      <w:tr w:rsidR="007E1CF5" w14:paraId="436294B4" w14:textId="77777777" w:rsidTr="00E32805">
        <w:tc>
          <w:tcPr>
            <w:tcW w:w="704" w:type="dxa"/>
          </w:tcPr>
          <w:p w14:paraId="5E72C14A" w14:textId="77777777" w:rsidR="007E1CF5" w:rsidRDefault="007E1CF5" w:rsidP="004C4AA9">
            <w:pPr>
              <w:pStyle w:val="ParagrifIsi"/>
            </w:pPr>
            <w:r>
              <w:t>2</w:t>
            </w:r>
          </w:p>
        </w:tc>
        <w:tc>
          <w:tcPr>
            <w:tcW w:w="2468" w:type="dxa"/>
          </w:tcPr>
          <w:p w14:paraId="736E1164" w14:textId="13123029" w:rsidR="007E1CF5" w:rsidRDefault="00AD53A4" w:rsidP="004C4AA9">
            <w:pPr>
              <w:pStyle w:val="ParagrifIsi"/>
            </w:pPr>
            <w:r>
              <w:t>status_penjualan</w:t>
            </w:r>
          </w:p>
        </w:tc>
        <w:tc>
          <w:tcPr>
            <w:tcW w:w="1586" w:type="dxa"/>
          </w:tcPr>
          <w:p w14:paraId="609E1D8A" w14:textId="1856003A" w:rsidR="007E1CF5" w:rsidRDefault="00AD53A4" w:rsidP="004C4AA9">
            <w:pPr>
              <w:pStyle w:val="ParagrifIsi"/>
            </w:pPr>
            <w:r>
              <w:t>varchar(255)</w:t>
            </w:r>
          </w:p>
        </w:tc>
        <w:tc>
          <w:tcPr>
            <w:tcW w:w="1586" w:type="dxa"/>
          </w:tcPr>
          <w:p w14:paraId="2CE02CD9" w14:textId="77777777" w:rsidR="007E1CF5" w:rsidRPr="00743B2C" w:rsidRDefault="007E1CF5" w:rsidP="004C4AA9">
            <w:pPr>
              <w:pStyle w:val="ParagrifIsi"/>
              <w:rPr>
                <w:i/>
              </w:rPr>
            </w:pPr>
            <w:r w:rsidRPr="00743B2C">
              <w:rPr>
                <w:i/>
              </w:rPr>
              <w:t>Not null</w:t>
            </w:r>
          </w:p>
        </w:tc>
        <w:tc>
          <w:tcPr>
            <w:tcW w:w="1586" w:type="dxa"/>
          </w:tcPr>
          <w:p w14:paraId="2F254205" w14:textId="77777777" w:rsidR="007E1CF5" w:rsidRPr="00743B2C" w:rsidRDefault="007E1CF5" w:rsidP="004C4AA9">
            <w:pPr>
              <w:pStyle w:val="ParagrifIsi"/>
              <w:rPr>
                <w:i/>
              </w:rPr>
            </w:pPr>
          </w:p>
        </w:tc>
      </w:tr>
      <w:tr w:rsidR="007E1CF5" w14:paraId="06662978" w14:textId="77777777" w:rsidTr="00E32805">
        <w:tc>
          <w:tcPr>
            <w:tcW w:w="704" w:type="dxa"/>
          </w:tcPr>
          <w:p w14:paraId="37EFA3E5" w14:textId="77777777" w:rsidR="007E1CF5" w:rsidRDefault="007E1CF5" w:rsidP="004C4AA9">
            <w:pPr>
              <w:pStyle w:val="ParagrifIsi"/>
            </w:pPr>
            <w:r>
              <w:t>3</w:t>
            </w:r>
          </w:p>
        </w:tc>
        <w:tc>
          <w:tcPr>
            <w:tcW w:w="2468" w:type="dxa"/>
          </w:tcPr>
          <w:p w14:paraId="7F6F4E3F" w14:textId="72C6E12C" w:rsidR="007E1CF5" w:rsidRDefault="00AD53A4" w:rsidP="004C4AA9">
            <w:pPr>
              <w:pStyle w:val="ParagrifIsi"/>
            </w:pPr>
            <w:r>
              <w:t>nomor_invoice</w:t>
            </w:r>
          </w:p>
        </w:tc>
        <w:tc>
          <w:tcPr>
            <w:tcW w:w="1586" w:type="dxa"/>
          </w:tcPr>
          <w:p w14:paraId="6C19C0B8" w14:textId="398FB1A9" w:rsidR="007E1CF5" w:rsidRDefault="00AD53A4" w:rsidP="004C4AA9">
            <w:pPr>
              <w:pStyle w:val="ParagrifIsi"/>
            </w:pPr>
            <w:r w:rsidRPr="00513F63">
              <w:t>varchar(255)</w:t>
            </w:r>
          </w:p>
        </w:tc>
        <w:tc>
          <w:tcPr>
            <w:tcW w:w="1586" w:type="dxa"/>
          </w:tcPr>
          <w:p w14:paraId="33033A2C" w14:textId="77777777" w:rsidR="007E1CF5" w:rsidRPr="00743B2C" w:rsidRDefault="007E1CF5" w:rsidP="004C4AA9">
            <w:pPr>
              <w:pStyle w:val="ParagrifIsi"/>
              <w:rPr>
                <w:i/>
              </w:rPr>
            </w:pPr>
            <w:r w:rsidRPr="00743B2C">
              <w:rPr>
                <w:i/>
              </w:rPr>
              <w:t>Nullable</w:t>
            </w:r>
          </w:p>
        </w:tc>
        <w:tc>
          <w:tcPr>
            <w:tcW w:w="1586" w:type="dxa"/>
          </w:tcPr>
          <w:p w14:paraId="1DDB700B" w14:textId="77777777" w:rsidR="007E1CF5" w:rsidRPr="00743B2C" w:rsidRDefault="007E1CF5" w:rsidP="004C4AA9">
            <w:pPr>
              <w:pStyle w:val="ParagrifIsi"/>
              <w:rPr>
                <w:i/>
              </w:rPr>
            </w:pPr>
          </w:p>
        </w:tc>
      </w:tr>
      <w:tr w:rsidR="007E1CF5" w14:paraId="56F5C704" w14:textId="77777777" w:rsidTr="00E32805">
        <w:tc>
          <w:tcPr>
            <w:tcW w:w="704" w:type="dxa"/>
          </w:tcPr>
          <w:p w14:paraId="1851A169" w14:textId="77777777" w:rsidR="007E1CF5" w:rsidRDefault="007E1CF5" w:rsidP="004C4AA9">
            <w:pPr>
              <w:pStyle w:val="ParagrifIsi"/>
            </w:pPr>
            <w:r>
              <w:t>4</w:t>
            </w:r>
          </w:p>
        </w:tc>
        <w:tc>
          <w:tcPr>
            <w:tcW w:w="2468" w:type="dxa"/>
          </w:tcPr>
          <w:p w14:paraId="0EA9F132" w14:textId="2BB53C39" w:rsidR="007E1CF5" w:rsidRDefault="00AD53A4" w:rsidP="004C4AA9">
            <w:pPr>
              <w:pStyle w:val="ParagrifIsi"/>
            </w:pPr>
            <w:r>
              <w:t>tanggal_invoice</w:t>
            </w:r>
          </w:p>
        </w:tc>
        <w:tc>
          <w:tcPr>
            <w:tcW w:w="1586" w:type="dxa"/>
          </w:tcPr>
          <w:p w14:paraId="2896B98C" w14:textId="770799A6" w:rsidR="007E1CF5" w:rsidRDefault="00AD53A4" w:rsidP="004C4AA9">
            <w:pPr>
              <w:pStyle w:val="ParagrifIsi"/>
            </w:pPr>
            <w:r>
              <w:t>date</w:t>
            </w:r>
          </w:p>
        </w:tc>
        <w:tc>
          <w:tcPr>
            <w:tcW w:w="1586" w:type="dxa"/>
          </w:tcPr>
          <w:p w14:paraId="3958F40B" w14:textId="77777777" w:rsidR="007E1CF5" w:rsidRPr="00743B2C" w:rsidRDefault="007E1CF5" w:rsidP="004C4AA9">
            <w:pPr>
              <w:pStyle w:val="ParagrifIsi"/>
              <w:rPr>
                <w:i/>
              </w:rPr>
            </w:pPr>
            <w:r w:rsidRPr="00743B2C">
              <w:rPr>
                <w:i/>
              </w:rPr>
              <w:t>Not null</w:t>
            </w:r>
          </w:p>
        </w:tc>
        <w:tc>
          <w:tcPr>
            <w:tcW w:w="1586" w:type="dxa"/>
          </w:tcPr>
          <w:p w14:paraId="24972F14" w14:textId="77777777" w:rsidR="007E1CF5" w:rsidRPr="00743B2C" w:rsidRDefault="007E1CF5" w:rsidP="004C4AA9">
            <w:pPr>
              <w:pStyle w:val="ParagrifIsi"/>
              <w:rPr>
                <w:i/>
              </w:rPr>
            </w:pPr>
          </w:p>
        </w:tc>
      </w:tr>
      <w:tr w:rsidR="007E1CF5" w14:paraId="2A947A6D" w14:textId="77777777" w:rsidTr="00E32805">
        <w:tc>
          <w:tcPr>
            <w:tcW w:w="704" w:type="dxa"/>
          </w:tcPr>
          <w:p w14:paraId="2DE0B980" w14:textId="77777777" w:rsidR="007E1CF5" w:rsidRDefault="007E1CF5" w:rsidP="004C4AA9">
            <w:pPr>
              <w:pStyle w:val="ParagrifIsi"/>
            </w:pPr>
            <w:r>
              <w:t>5</w:t>
            </w:r>
          </w:p>
        </w:tc>
        <w:tc>
          <w:tcPr>
            <w:tcW w:w="2468" w:type="dxa"/>
          </w:tcPr>
          <w:p w14:paraId="21391D32" w14:textId="7E1881E7" w:rsidR="007E1CF5" w:rsidRDefault="00AD53A4" w:rsidP="004C4AA9">
            <w:pPr>
              <w:pStyle w:val="ParagrifIsi"/>
            </w:pPr>
            <w:r>
              <w:t>nama_customer</w:t>
            </w:r>
          </w:p>
        </w:tc>
        <w:tc>
          <w:tcPr>
            <w:tcW w:w="1586" w:type="dxa"/>
          </w:tcPr>
          <w:p w14:paraId="2721DBC3" w14:textId="516902B3" w:rsidR="007E1CF5" w:rsidRDefault="00AD53A4" w:rsidP="004C4AA9">
            <w:pPr>
              <w:pStyle w:val="ParagrifIsi"/>
            </w:pPr>
            <w:r w:rsidRPr="006A39A9">
              <w:t>varchar(255)</w:t>
            </w:r>
          </w:p>
        </w:tc>
        <w:tc>
          <w:tcPr>
            <w:tcW w:w="1586" w:type="dxa"/>
          </w:tcPr>
          <w:p w14:paraId="58F87E16" w14:textId="77777777" w:rsidR="007E1CF5" w:rsidRPr="00743B2C" w:rsidRDefault="007E1CF5" w:rsidP="004C4AA9">
            <w:pPr>
              <w:pStyle w:val="ParagrifIsi"/>
              <w:rPr>
                <w:i/>
              </w:rPr>
            </w:pPr>
            <w:r w:rsidRPr="00743B2C">
              <w:rPr>
                <w:i/>
              </w:rPr>
              <w:t>Not null</w:t>
            </w:r>
          </w:p>
        </w:tc>
        <w:tc>
          <w:tcPr>
            <w:tcW w:w="1586" w:type="dxa"/>
          </w:tcPr>
          <w:p w14:paraId="5009FF50" w14:textId="77777777" w:rsidR="007E1CF5" w:rsidRPr="00743B2C" w:rsidRDefault="007E1CF5" w:rsidP="004C4AA9">
            <w:pPr>
              <w:pStyle w:val="ParagrifIsi"/>
              <w:rPr>
                <w:i/>
              </w:rPr>
            </w:pPr>
          </w:p>
        </w:tc>
      </w:tr>
      <w:tr w:rsidR="007E1CF5" w14:paraId="3DF2E0E3" w14:textId="77777777" w:rsidTr="00E32805">
        <w:tc>
          <w:tcPr>
            <w:tcW w:w="704" w:type="dxa"/>
          </w:tcPr>
          <w:p w14:paraId="1D2983B0" w14:textId="77777777" w:rsidR="007E1CF5" w:rsidRDefault="007E1CF5" w:rsidP="004C4AA9">
            <w:pPr>
              <w:pStyle w:val="ParagrifIsi"/>
            </w:pPr>
            <w:r>
              <w:t>6</w:t>
            </w:r>
          </w:p>
        </w:tc>
        <w:tc>
          <w:tcPr>
            <w:tcW w:w="2468" w:type="dxa"/>
          </w:tcPr>
          <w:p w14:paraId="5CADB37A" w14:textId="647D03BC" w:rsidR="007E1CF5" w:rsidRDefault="00AD53A4" w:rsidP="004C4AA9">
            <w:pPr>
              <w:pStyle w:val="ParagrifIsi"/>
            </w:pPr>
            <w:r>
              <w:t>tanggal_jatuh_tempo</w:t>
            </w:r>
          </w:p>
        </w:tc>
        <w:tc>
          <w:tcPr>
            <w:tcW w:w="1586" w:type="dxa"/>
          </w:tcPr>
          <w:p w14:paraId="0ECB4689" w14:textId="4BD866A6" w:rsidR="007E1CF5" w:rsidRPr="00CF3190" w:rsidRDefault="00AD53A4" w:rsidP="004C4AA9">
            <w:pPr>
              <w:pStyle w:val="ParagrifIsi"/>
            </w:pPr>
            <w:r>
              <w:t>date</w:t>
            </w:r>
          </w:p>
        </w:tc>
        <w:tc>
          <w:tcPr>
            <w:tcW w:w="1586" w:type="dxa"/>
          </w:tcPr>
          <w:p w14:paraId="275DA8DF" w14:textId="77777777" w:rsidR="007E1CF5" w:rsidRPr="00743B2C" w:rsidRDefault="007E1CF5" w:rsidP="004C4AA9">
            <w:pPr>
              <w:pStyle w:val="ParagrifIsi"/>
              <w:rPr>
                <w:i/>
              </w:rPr>
            </w:pPr>
            <w:r w:rsidRPr="00743B2C">
              <w:rPr>
                <w:i/>
              </w:rPr>
              <w:t>Not null</w:t>
            </w:r>
          </w:p>
        </w:tc>
        <w:tc>
          <w:tcPr>
            <w:tcW w:w="1586" w:type="dxa"/>
          </w:tcPr>
          <w:p w14:paraId="4F244834" w14:textId="77777777" w:rsidR="007E1CF5" w:rsidRPr="00743B2C" w:rsidRDefault="007E1CF5" w:rsidP="004C4AA9">
            <w:pPr>
              <w:pStyle w:val="ParagrifIsi"/>
              <w:rPr>
                <w:i/>
              </w:rPr>
            </w:pPr>
          </w:p>
        </w:tc>
      </w:tr>
      <w:tr w:rsidR="007E1CF5" w14:paraId="368F1C3E" w14:textId="77777777" w:rsidTr="00E32805">
        <w:tc>
          <w:tcPr>
            <w:tcW w:w="704" w:type="dxa"/>
          </w:tcPr>
          <w:p w14:paraId="29AA30D2" w14:textId="77777777" w:rsidR="007E1CF5" w:rsidRDefault="007E1CF5" w:rsidP="004C4AA9">
            <w:pPr>
              <w:pStyle w:val="ParagrifIsi"/>
            </w:pPr>
            <w:r>
              <w:t>7</w:t>
            </w:r>
          </w:p>
        </w:tc>
        <w:tc>
          <w:tcPr>
            <w:tcW w:w="2468" w:type="dxa"/>
          </w:tcPr>
          <w:p w14:paraId="011F9F4A" w14:textId="7F2A2EA6" w:rsidR="007E1CF5" w:rsidRDefault="00AD53A4" w:rsidP="004C4AA9">
            <w:pPr>
              <w:pStyle w:val="ParagrifIsi"/>
            </w:pPr>
            <w:r>
              <w:t>catatan</w:t>
            </w:r>
          </w:p>
        </w:tc>
        <w:tc>
          <w:tcPr>
            <w:tcW w:w="1586" w:type="dxa"/>
          </w:tcPr>
          <w:p w14:paraId="352E99CC" w14:textId="7B260A48" w:rsidR="007E1CF5" w:rsidRPr="00CF3190" w:rsidRDefault="00AD53A4" w:rsidP="004C4AA9">
            <w:pPr>
              <w:pStyle w:val="ParagrifIsi"/>
            </w:pPr>
            <w:r>
              <w:t>text</w:t>
            </w:r>
          </w:p>
        </w:tc>
        <w:tc>
          <w:tcPr>
            <w:tcW w:w="1586" w:type="dxa"/>
          </w:tcPr>
          <w:p w14:paraId="57CEFEA0" w14:textId="77777777" w:rsidR="007E1CF5" w:rsidRPr="00743B2C" w:rsidRDefault="007E1CF5" w:rsidP="004C4AA9">
            <w:pPr>
              <w:pStyle w:val="ParagrifIsi"/>
              <w:rPr>
                <w:i/>
              </w:rPr>
            </w:pPr>
            <w:r w:rsidRPr="00743B2C">
              <w:rPr>
                <w:i/>
              </w:rPr>
              <w:t>Nullable</w:t>
            </w:r>
          </w:p>
        </w:tc>
        <w:tc>
          <w:tcPr>
            <w:tcW w:w="1586" w:type="dxa"/>
          </w:tcPr>
          <w:p w14:paraId="3B0B2B76" w14:textId="77777777" w:rsidR="007E1CF5" w:rsidRPr="00743B2C" w:rsidRDefault="007E1CF5" w:rsidP="004C4AA9">
            <w:pPr>
              <w:pStyle w:val="ParagrifIsi"/>
              <w:rPr>
                <w:i/>
              </w:rPr>
            </w:pPr>
          </w:p>
        </w:tc>
      </w:tr>
      <w:tr w:rsidR="00AD53A4" w14:paraId="0E129401" w14:textId="77777777" w:rsidTr="00E32805">
        <w:tc>
          <w:tcPr>
            <w:tcW w:w="704" w:type="dxa"/>
          </w:tcPr>
          <w:p w14:paraId="44202D3E" w14:textId="79C4AAB9" w:rsidR="00AD53A4" w:rsidRDefault="00AD53A4" w:rsidP="004C4AA9">
            <w:pPr>
              <w:pStyle w:val="ParagrifIsi"/>
            </w:pPr>
            <w:r>
              <w:t>8</w:t>
            </w:r>
          </w:p>
        </w:tc>
        <w:tc>
          <w:tcPr>
            <w:tcW w:w="2468" w:type="dxa"/>
          </w:tcPr>
          <w:p w14:paraId="217470DA" w14:textId="65A1261D" w:rsidR="00AD53A4" w:rsidRDefault="00AD53A4" w:rsidP="004C4AA9">
            <w:pPr>
              <w:pStyle w:val="ParagrifIsi"/>
            </w:pPr>
            <w:r>
              <w:t>status</w:t>
            </w:r>
          </w:p>
        </w:tc>
        <w:tc>
          <w:tcPr>
            <w:tcW w:w="1586" w:type="dxa"/>
          </w:tcPr>
          <w:p w14:paraId="0B1A200F" w14:textId="469C262A" w:rsidR="00AD53A4" w:rsidRDefault="00AD53A4" w:rsidP="004C4AA9">
            <w:pPr>
              <w:pStyle w:val="ParagrifIsi"/>
            </w:pPr>
            <w:r>
              <w:t>varchar(255)</w:t>
            </w:r>
          </w:p>
        </w:tc>
        <w:tc>
          <w:tcPr>
            <w:tcW w:w="1586" w:type="dxa"/>
          </w:tcPr>
          <w:p w14:paraId="044C9028" w14:textId="642AEB8B" w:rsidR="00AD53A4" w:rsidRPr="00743B2C" w:rsidRDefault="00AD53A4" w:rsidP="004C4AA9">
            <w:pPr>
              <w:pStyle w:val="ParagrifIsi"/>
              <w:rPr>
                <w:i/>
              </w:rPr>
            </w:pPr>
            <w:r w:rsidRPr="00743B2C">
              <w:rPr>
                <w:i/>
              </w:rPr>
              <w:t>Not Null</w:t>
            </w:r>
          </w:p>
        </w:tc>
        <w:tc>
          <w:tcPr>
            <w:tcW w:w="1586" w:type="dxa"/>
          </w:tcPr>
          <w:p w14:paraId="0843048F" w14:textId="77777777" w:rsidR="00AD53A4" w:rsidRPr="00743B2C" w:rsidRDefault="00AD53A4" w:rsidP="004C4AA9">
            <w:pPr>
              <w:pStyle w:val="ParagrifIsi"/>
              <w:rPr>
                <w:i/>
              </w:rPr>
            </w:pPr>
          </w:p>
        </w:tc>
      </w:tr>
      <w:tr w:rsidR="007E1CF5" w14:paraId="1DB8E108" w14:textId="77777777" w:rsidTr="00E32805">
        <w:tc>
          <w:tcPr>
            <w:tcW w:w="704" w:type="dxa"/>
          </w:tcPr>
          <w:p w14:paraId="2B3B5037" w14:textId="2532562D" w:rsidR="007E1CF5" w:rsidRDefault="00AD53A4" w:rsidP="004C4AA9">
            <w:pPr>
              <w:pStyle w:val="ParagrifIsi"/>
            </w:pPr>
            <w:r>
              <w:lastRenderedPageBreak/>
              <w:t>9</w:t>
            </w:r>
          </w:p>
        </w:tc>
        <w:tc>
          <w:tcPr>
            <w:tcW w:w="2468" w:type="dxa"/>
          </w:tcPr>
          <w:p w14:paraId="1D8111B8" w14:textId="1C6F53A5" w:rsidR="007E1CF5" w:rsidRDefault="00AD53A4" w:rsidP="004C4AA9">
            <w:pPr>
              <w:pStyle w:val="ParagrifIsi"/>
            </w:pPr>
            <w:r>
              <w:t>total</w:t>
            </w:r>
          </w:p>
        </w:tc>
        <w:tc>
          <w:tcPr>
            <w:tcW w:w="1586" w:type="dxa"/>
          </w:tcPr>
          <w:p w14:paraId="7B917B1C" w14:textId="5A6480AD" w:rsidR="007E1CF5" w:rsidRPr="00CF3190" w:rsidRDefault="00AD53A4" w:rsidP="004C4AA9">
            <w:pPr>
              <w:pStyle w:val="ParagrifIsi"/>
            </w:pPr>
            <w:r w:rsidRPr="00513F63">
              <w:t>bigint(20)</w:t>
            </w:r>
          </w:p>
        </w:tc>
        <w:tc>
          <w:tcPr>
            <w:tcW w:w="1586" w:type="dxa"/>
          </w:tcPr>
          <w:p w14:paraId="172CD504" w14:textId="77777777" w:rsidR="007E1CF5" w:rsidRPr="00743B2C" w:rsidRDefault="007E1CF5" w:rsidP="004C4AA9">
            <w:pPr>
              <w:pStyle w:val="ParagrifIsi"/>
              <w:rPr>
                <w:i/>
              </w:rPr>
            </w:pPr>
            <w:r w:rsidRPr="00743B2C">
              <w:rPr>
                <w:i/>
              </w:rPr>
              <w:t>Nullable</w:t>
            </w:r>
          </w:p>
        </w:tc>
        <w:tc>
          <w:tcPr>
            <w:tcW w:w="1586" w:type="dxa"/>
          </w:tcPr>
          <w:p w14:paraId="2DF4A709" w14:textId="77777777" w:rsidR="007E1CF5" w:rsidRPr="00743B2C" w:rsidRDefault="007E1CF5" w:rsidP="004C4AA9">
            <w:pPr>
              <w:pStyle w:val="ParagrifIsi"/>
              <w:rPr>
                <w:i/>
              </w:rPr>
            </w:pPr>
          </w:p>
        </w:tc>
      </w:tr>
      <w:tr w:rsidR="007E1CF5" w14:paraId="3C0CBF01" w14:textId="77777777" w:rsidTr="00E32805">
        <w:tc>
          <w:tcPr>
            <w:tcW w:w="704" w:type="dxa"/>
          </w:tcPr>
          <w:p w14:paraId="589DC4CD" w14:textId="5FFCB5AC" w:rsidR="007E1CF5" w:rsidRDefault="00AD53A4" w:rsidP="004C4AA9">
            <w:pPr>
              <w:pStyle w:val="ParagrifIsi"/>
            </w:pPr>
            <w:r>
              <w:t>10</w:t>
            </w:r>
          </w:p>
        </w:tc>
        <w:tc>
          <w:tcPr>
            <w:tcW w:w="2468" w:type="dxa"/>
          </w:tcPr>
          <w:p w14:paraId="3793BE98" w14:textId="77F14EC3" w:rsidR="007E1CF5" w:rsidRDefault="00AD53A4" w:rsidP="004C4AA9">
            <w:pPr>
              <w:pStyle w:val="ParagrifIsi"/>
            </w:pPr>
            <w:r>
              <w:t>sudah_dibayar</w:t>
            </w:r>
          </w:p>
        </w:tc>
        <w:tc>
          <w:tcPr>
            <w:tcW w:w="1586" w:type="dxa"/>
          </w:tcPr>
          <w:p w14:paraId="3A03AA0E" w14:textId="6759C4F7" w:rsidR="007E1CF5" w:rsidRPr="00CF3190" w:rsidRDefault="00AD53A4" w:rsidP="004C4AA9">
            <w:pPr>
              <w:pStyle w:val="ParagrifIsi"/>
            </w:pPr>
            <w:r w:rsidRPr="00D01DF7">
              <w:t>bigint(20)</w:t>
            </w:r>
          </w:p>
        </w:tc>
        <w:tc>
          <w:tcPr>
            <w:tcW w:w="1586" w:type="dxa"/>
          </w:tcPr>
          <w:p w14:paraId="399FB6F3" w14:textId="77777777" w:rsidR="007E1CF5" w:rsidRPr="00743B2C" w:rsidRDefault="007E1CF5" w:rsidP="004C4AA9">
            <w:pPr>
              <w:pStyle w:val="ParagrifIsi"/>
              <w:rPr>
                <w:i/>
              </w:rPr>
            </w:pPr>
            <w:r w:rsidRPr="00743B2C">
              <w:rPr>
                <w:i/>
              </w:rPr>
              <w:t>Nullable</w:t>
            </w:r>
          </w:p>
        </w:tc>
        <w:tc>
          <w:tcPr>
            <w:tcW w:w="1586" w:type="dxa"/>
          </w:tcPr>
          <w:p w14:paraId="3F3A5647" w14:textId="77777777" w:rsidR="007E1CF5" w:rsidRPr="00743B2C" w:rsidRDefault="007E1CF5" w:rsidP="004C4AA9">
            <w:pPr>
              <w:pStyle w:val="ParagrifIsi"/>
              <w:rPr>
                <w:i/>
              </w:rPr>
            </w:pPr>
          </w:p>
        </w:tc>
      </w:tr>
      <w:tr w:rsidR="007E1CF5" w14:paraId="059B2BE9" w14:textId="77777777" w:rsidTr="00E32805">
        <w:tc>
          <w:tcPr>
            <w:tcW w:w="704" w:type="dxa"/>
          </w:tcPr>
          <w:p w14:paraId="500861B4" w14:textId="2E511A4D" w:rsidR="007E1CF5" w:rsidRDefault="00AD53A4" w:rsidP="004C4AA9">
            <w:pPr>
              <w:pStyle w:val="ParagrifIsi"/>
            </w:pPr>
            <w:r>
              <w:t>11</w:t>
            </w:r>
          </w:p>
        </w:tc>
        <w:tc>
          <w:tcPr>
            <w:tcW w:w="2468" w:type="dxa"/>
          </w:tcPr>
          <w:p w14:paraId="6C991626" w14:textId="423AF281" w:rsidR="007E1CF5" w:rsidRDefault="00AD53A4" w:rsidP="004C4AA9">
            <w:pPr>
              <w:pStyle w:val="ParagrifIsi"/>
            </w:pPr>
            <w:r>
              <w:t>sisa</w:t>
            </w:r>
          </w:p>
        </w:tc>
        <w:tc>
          <w:tcPr>
            <w:tcW w:w="1586" w:type="dxa"/>
          </w:tcPr>
          <w:p w14:paraId="47F38EE3" w14:textId="0F2DA6D0" w:rsidR="007E1CF5" w:rsidRDefault="00AD53A4" w:rsidP="004C4AA9">
            <w:pPr>
              <w:pStyle w:val="ParagrifIsi"/>
            </w:pPr>
            <w:r w:rsidRPr="00513F63">
              <w:t>bigint(20)</w:t>
            </w:r>
          </w:p>
        </w:tc>
        <w:tc>
          <w:tcPr>
            <w:tcW w:w="1586" w:type="dxa"/>
          </w:tcPr>
          <w:p w14:paraId="65BD87A2" w14:textId="77777777" w:rsidR="007E1CF5" w:rsidRPr="00743B2C" w:rsidRDefault="007E1CF5" w:rsidP="004C4AA9">
            <w:pPr>
              <w:pStyle w:val="ParagrifIsi"/>
              <w:rPr>
                <w:i/>
              </w:rPr>
            </w:pPr>
            <w:r w:rsidRPr="00743B2C">
              <w:rPr>
                <w:i/>
              </w:rPr>
              <w:t>Nullable</w:t>
            </w:r>
          </w:p>
        </w:tc>
        <w:tc>
          <w:tcPr>
            <w:tcW w:w="1586" w:type="dxa"/>
          </w:tcPr>
          <w:p w14:paraId="330944A5" w14:textId="77777777" w:rsidR="007E1CF5" w:rsidRPr="00743B2C" w:rsidRDefault="007E1CF5" w:rsidP="004C4AA9">
            <w:pPr>
              <w:pStyle w:val="ParagrifIsi"/>
              <w:rPr>
                <w:i/>
              </w:rPr>
            </w:pPr>
          </w:p>
        </w:tc>
      </w:tr>
      <w:tr w:rsidR="007E1CF5" w14:paraId="33105CD2" w14:textId="77777777" w:rsidTr="00E32805">
        <w:tc>
          <w:tcPr>
            <w:tcW w:w="704" w:type="dxa"/>
          </w:tcPr>
          <w:p w14:paraId="2CF04570" w14:textId="312CD131" w:rsidR="007E1CF5" w:rsidRDefault="00AD53A4" w:rsidP="004C4AA9">
            <w:pPr>
              <w:pStyle w:val="ParagrifIsi"/>
            </w:pPr>
            <w:r>
              <w:t>12</w:t>
            </w:r>
          </w:p>
        </w:tc>
        <w:tc>
          <w:tcPr>
            <w:tcW w:w="2468" w:type="dxa"/>
          </w:tcPr>
          <w:p w14:paraId="18A4B195" w14:textId="4D6B1C69" w:rsidR="007E1CF5" w:rsidRDefault="00AD53A4" w:rsidP="004C4AA9">
            <w:pPr>
              <w:pStyle w:val="ParagrifIsi"/>
            </w:pPr>
            <w:r>
              <w:t>created_at</w:t>
            </w:r>
          </w:p>
        </w:tc>
        <w:tc>
          <w:tcPr>
            <w:tcW w:w="1586" w:type="dxa"/>
          </w:tcPr>
          <w:p w14:paraId="013D5715" w14:textId="73EB3C68" w:rsidR="007E1CF5" w:rsidRDefault="00AD53A4" w:rsidP="004C4AA9">
            <w:pPr>
              <w:pStyle w:val="ParagrifIsi"/>
            </w:pPr>
            <w:r>
              <w:t>timestamp</w:t>
            </w:r>
          </w:p>
        </w:tc>
        <w:tc>
          <w:tcPr>
            <w:tcW w:w="1586" w:type="dxa"/>
          </w:tcPr>
          <w:p w14:paraId="29426BB7" w14:textId="77777777" w:rsidR="007E1CF5" w:rsidRPr="00743B2C" w:rsidRDefault="007E1CF5" w:rsidP="004C4AA9">
            <w:pPr>
              <w:pStyle w:val="ParagrifIsi"/>
              <w:rPr>
                <w:i/>
              </w:rPr>
            </w:pPr>
            <w:r w:rsidRPr="00743B2C">
              <w:rPr>
                <w:i/>
              </w:rPr>
              <w:t>Nullable</w:t>
            </w:r>
          </w:p>
        </w:tc>
        <w:tc>
          <w:tcPr>
            <w:tcW w:w="1586" w:type="dxa"/>
          </w:tcPr>
          <w:p w14:paraId="742B0FF7" w14:textId="77777777" w:rsidR="007E1CF5" w:rsidRPr="00743B2C" w:rsidRDefault="007E1CF5" w:rsidP="004C4AA9">
            <w:pPr>
              <w:pStyle w:val="ParagrifIsi"/>
              <w:rPr>
                <w:i/>
              </w:rPr>
            </w:pPr>
          </w:p>
        </w:tc>
      </w:tr>
      <w:tr w:rsidR="007E1CF5" w14:paraId="2615A432" w14:textId="77777777" w:rsidTr="00E32805">
        <w:tc>
          <w:tcPr>
            <w:tcW w:w="704" w:type="dxa"/>
          </w:tcPr>
          <w:p w14:paraId="15C5BDAE" w14:textId="0E4A78C7" w:rsidR="007E1CF5" w:rsidRDefault="00AD53A4" w:rsidP="004C4AA9">
            <w:pPr>
              <w:pStyle w:val="ParagrifIsi"/>
            </w:pPr>
            <w:r>
              <w:t>13</w:t>
            </w:r>
          </w:p>
        </w:tc>
        <w:tc>
          <w:tcPr>
            <w:tcW w:w="2468" w:type="dxa"/>
          </w:tcPr>
          <w:p w14:paraId="5E0A8A6F" w14:textId="73B6EF5F" w:rsidR="007E1CF5" w:rsidRDefault="00AD53A4" w:rsidP="004C4AA9">
            <w:pPr>
              <w:pStyle w:val="ParagrifIsi"/>
            </w:pPr>
            <w:r>
              <w:t>updated_at</w:t>
            </w:r>
          </w:p>
        </w:tc>
        <w:tc>
          <w:tcPr>
            <w:tcW w:w="1586" w:type="dxa"/>
          </w:tcPr>
          <w:p w14:paraId="556DB670" w14:textId="25D9107C" w:rsidR="007E1CF5" w:rsidRDefault="00AD53A4" w:rsidP="004C4AA9">
            <w:pPr>
              <w:pStyle w:val="ParagrifIsi"/>
            </w:pPr>
            <w:r w:rsidRPr="00CF3190">
              <w:t>timestamp</w:t>
            </w:r>
          </w:p>
        </w:tc>
        <w:tc>
          <w:tcPr>
            <w:tcW w:w="1586" w:type="dxa"/>
          </w:tcPr>
          <w:p w14:paraId="6CFCD907" w14:textId="77777777" w:rsidR="007E1CF5" w:rsidRPr="00743B2C" w:rsidRDefault="007E1CF5" w:rsidP="004C4AA9">
            <w:pPr>
              <w:pStyle w:val="ParagrifIsi"/>
              <w:rPr>
                <w:i/>
              </w:rPr>
            </w:pPr>
            <w:r w:rsidRPr="00743B2C">
              <w:rPr>
                <w:i/>
              </w:rPr>
              <w:t>Nullable</w:t>
            </w:r>
          </w:p>
        </w:tc>
        <w:tc>
          <w:tcPr>
            <w:tcW w:w="1586" w:type="dxa"/>
          </w:tcPr>
          <w:p w14:paraId="3B1EC26D" w14:textId="77777777" w:rsidR="007E1CF5" w:rsidRPr="00743B2C" w:rsidRDefault="007E1CF5" w:rsidP="004C4AA9">
            <w:pPr>
              <w:pStyle w:val="ParagrifIsi"/>
              <w:rPr>
                <w:i/>
              </w:rPr>
            </w:pPr>
          </w:p>
        </w:tc>
      </w:tr>
    </w:tbl>
    <w:p w14:paraId="7BF8EB81" w14:textId="712689D5" w:rsidR="00F14925" w:rsidRDefault="00F14925" w:rsidP="00D125A3">
      <w:pPr>
        <w:pStyle w:val="ParagrifIsi"/>
        <w:numPr>
          <w:ilvl w:val="0"/>
          <w:numId w:val="14"/>
        </w:numPr>
      </w:pPr>
      <w:r>
        <w:t xml:space="preserve">Tabel Item </w:t>
      </w:r>
      <w:r w:rsidRPr="00F14925">
        <w:t>Penjualan</w:t>
      </w:r>
    </w:p>
    <w:p w14:paraId="79C31D85" w14:textId="02479468" w:rsidR="00AD53A4" w:rsidRDefault="00AD53A4" w:rsidP="004C4AA9">
      <w:pPr>
        <w:pStyle w:val="ParagrifIsi"/>
      </w:pPr>
      <w:r>
        <w:t>Berikut ini adalah deskripsi spesifikasi tabel item penjualan</w:t>
      </w:r>
      <w:r w:rsidRPr="00D01DF7">
        <w:t>.</w:t>
      </w:r>
    </w:p>
    <w:p w14:paraId="4D50763F" w14:textId="56F63093" w:rsidR="00AD53A4" w:rsidRPr="006A39A9" w:rsidRDefault="00AD53A4" w:rsidP="004C4AA9">
      <w:pPr>
        <w:pStyle w:val="ParagrifIsi"/>
      </w:pPr>
      <w:r>
        <w:t xml:space="preserve">Nama tabel : </w:t>
      </w:r>
      <w:r w:rsidRPr="00AD53A4">
        <w:t xml:space="preserve">penjualan </w:t>
      </w:r>
      <w:r>
        <w:t>_items</w:t>
      </w:r>
    </w:p>
    <w:p w14:paraId="22D51D57" w14:textId="3E323882" w:rsidR="00AD53A4" w:rsidRPr="00D01DF7" w:rsidRDefault="00AD53A4" w:rsidP="004C4AA9">
      <w:pPr>
        <w:pStyle w:val="ParagrifIsi"/>
      </w:pPr>
      <w:r>
        <w:t xml:space="preserve">Keterangan : Tabel yang digunakan untuk menyimpan data item </w:t>
      </w:r>
      <w:r w:rsidRPr="00AD53A4">
        <w:t>penjualan</w:t>
      </w:r>
    </w:p>
    <w:p w14:paraId="6BDC3CAA" w14:textId="74F69AA4" w:rsidR="001A3C00" w:rsidRDefault="001A3C00" w:rsidP="001A3C00">
      <w:pPr>
        <w:pStyle w:val="Caption"/>
        <w:keepNext/>
        <w:jc w:val="left"/>
      </w:pPr>
      <w:bookmarkStart w:id="280" w:name="_Toc105002641"/>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49</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item </w:t>
      </w:r>
      <w:r w:rsidRPr="001A3C00">
        <w:rPr>
          <w:lang w:val="id-ID"/>
        </w:rPr>
        <w:t>penjualan</w:t>
      </w:r>
      <w:bookmarkEnd w:id="280"/>
    </w:p>
    <w:tbl>
      <w:tblPr>
        <w:tblStyle w:val="TableGrid"/>
        <w:tblW w:w="0" w:type="auto"/>
        <w:tblLook w:val="04A0" w:firstRow="1" w:lastRow="0" w:firstColumn="1" w:lastColumn="0" w:noHBand="0" w:noVBand="1"/>
      </w:tblPr>
      <w:tblGrid>
        <w:gridCol w:w="704"/>
        <w:gridCol w:w="2468"/>
        <w:gridCol w:w="1586"/>
        <w:gridCol w:w="1586"/>
        <w:gridCol w:w="1586"/>
      </w:tblGrid>
      <w:tr w:rsidR="00EC59F6" w14:paraId="100B0AEF" w14:textId="77777777" w:rsidTr="00E32805">
        <w:tc>
          <w:tcPr>
            <w:tcW w:w="704" w:type="dxa"/>
          </w:tcPr>
          <w:p w14:paraId="64D34CE6" w14:textId="0406B610" w:rsidR="00EC59F6" w:rsidRPr="00152A66" w:rsidRDefault="00EC59F6" w:rsidP="00EC59F6">
            <w:pPr>
              <w:pStyle w:val="ParagrifIsi"/>
              <w:jc w:val="center"/>
            </w:pPr>
            <w:r>
              <w:rPr>
                <w:b/>
              </w:rPr>
              <w:t>No</w:t>
            </w:r>
          </w:p>
        </w:tc>
        <w:tc>
          <w:tcPr>
            <w:tcW w:w="2468" w:type="dxa"/>
          </w:tcPr>
          <w:p w14:paraId="1939F989" w14:textId="14D304B9"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6026B869" w14:textId="183E4E39" w:rsidR="00EC59F6" w:rsidRPr="00152A66" w:rsidRDefault="00EC59F6" w:rsidP="00EC59F6">
            <w:pPr>
              <w:pStyle w:val="ParagrifIsi"/>
              <w:jc w:val="center"/>
            </w:pPr>
            <w:r w:rsidRPr="005C0901">
              <w:rPr>
                <w:b/>
                <w:i/>
              </w:rPr>
              <w:t>Type</w:t>
            </w:r>
          </w:p>
        </w:tc>
        <w:tc>
          <w:tcPr>
            <w:tcW w:w="1586" w:type="dxa"/>
          </w:tcPr>
          <w:p w14:paraId="487D8476" w14:textId="56270239" w:rsidR="00EC59F6" w:rsidRPr="00152A66" w:rsidRDefault="00EC59F6" w:rsidP="00EC59F6">
            <w:pPr>
              <w:pStyle w:val="ParagrifIsi"/>
              <w:jc w:val="center"/>
            </w:pPr>
            <w:r w:rsidRPr="005C0901">
              <w:rPr>
                <w:b/>
              </w:rPr>
              <w:t>Keterangan</w:t>
            </w:r>
          </w:p>
        </w:tc>
        <w:tc>
          <w:tcPr>
            <w:tcW w:w="1586" w:type="dxa"/>
          </w:tcPr>
          <w:p w14:paraId="124F876D" w14:textId="1182C860" w:rsidR="00EC59F6" w:rsidRPr="00152A66" w:rsidRDefault="00EC59F6" w:rsidP="00EC59F6">
            <w:pPr>
              <w:pStyle w:val="ParagrifIsi"/>
              <w:jc w:val="center"/>
            </w:pPr>
            <w:r w:rsidRPr="005C0901">
              <w:rPr>
                <w:b/>
                <w:i/>
              </w:rPr>
              <w:t>Key</w:t>
            </w:r>
          </w:p>
        </w:tc>
      </w:tr>
      <w:tr w:rsidR="00AD53A4" w14:paraId="2732DB42" w14:textId="77777777" w:rsidTr="00E32805">
        <w:tc>
          <w:tcPr>
            <w:tcW w:w="704" w:type="dxa"/>
          </w:tcPr>
          <w:p w14:paraId="12AF3E5B" w14:textId="77777777" w:rsidR="00AD53A4" w:rsidRDefault="00AD53A4" w:rsidP="004C4AA9">
            <w:pPr>
              <w:pStyle w:val="ParagrifIsi"/>
            </w:pPr>
            <w:r>
              <w:t>1</w:t>
            </w:r>
          </w:p>
        </w:tc>
        <w:tc>
          <w:tcPr>
            <w:tcW w:w="2468" w:type="dxa"/>
          </w:tcPr>
          <w:p w14:paraId="67F7E021" w14:textId="77777777" w:rsidR="00AD53A4" w:rsidRDefault="00AD53A4" w:rsidP="004C4AA9">
            <w:pPr>
              <w:pStyle w:val="ParagrifIsi"/>
            </w:pPr>
            <w:r>
              <w:t>id</w:t>
            </w:r>
          </w:p>
        </w:tc>
        <w:tc>
          <w:tcPr>
            <w:tcW w:w="1586" w:type="dxa"/>
          </w:tcPr>
          <w:p w14:paraId="2B5E3F3C" w14:textId="77777777" w:rsidR="00AD53A4" w:rsidRDefault="00AD53A4" w:rsidP="004C4AA9">
            <w:pPr>
              <w:pStyle w:val="ParagrifIsi"/>
            </w:pPr>
            <w:r>
              <w:t>bigint(20)</w:t>
            </w:r>
          </w:p>
        </w:tc>
        <w:tc>
          <w:tcPr>
            <w:tcW w:w="1586" w:type="dxa"/>
          </w:tcPr>
          <w:p w14:paraId="59ACB431" w14:textId="77777777" w:rsidR="00AD53A4" w:rsidRPr="00743B2C" w:rsidRDefault="00AD53A4" w:rsidP="004C4AA9">
            <w:pPr>
              <w:pStyle w:val="ParagrifIsi"/>
              <w:rPr>
                <w:i/>
              </w:rPr>
            </w:pPr>
            <w:r w:rsidRPr="00743B2C">
              <w:rPr>
                <w:i/>
              </w:rPr>
              <w:t>Not null (auto increment)</w:t>
            </w:r>
          </w:p>
        </w:tc>
        <w:tc>
          <w:tcPr>
            <w:tcW w:w="1586" w:type="dxa"/>
          </w:tcPr>
          <w:p w14:paraId="51899C02" w14:textId="77777777" w:rsidR="00AD53A4" w:rsidRPr="00743B2C" w:rsidRDefault="00AD53A4" w:rsidP="004C4AA9">
            <w:pPr>
              <w:pStyle w:val="ParagrifIsi"/>
              <w:rPr>
                <w:i/>
              </w:rPr>
            </w:pPr>
            <w:r w:rsidRPr="00743B2C">
              <w:rPr>
                <w:i/>
              </w:rPr>
              <w:t>Primary Key</w:t>
            </w:r>
          </w:p>
        </w:tc>
      </w:tr>
      <w:tr w:rsidR="00AD53A4" w14:paraId="019B7A54" w14:textId="77777777" w:rsidTr="00E32805">
        <w:tc>
          <w:tcPr>
            <w:tcW w:w="704" w:type="dxa"/>
          </w:tcPr>
          <w:p w14:paraId="65124758" w14:textId="77777777" w:rsidR="00AD53A4" w:rsidRDefault="00AD53A4" w:rsidP="004C4AA9">
            <w:pPr>
              <w:pStyle w:val="ParagrifIsi"/>
            </w:pPr>
            <w:r>
              <w:t>2</w:t>
            </w:r>
          </w:p>
        </w:tc>
        <w:tc>
          <w:tcPr>
            <w:tcW w:w="2468" w:type="dxa"/>
          </w:tcPr>
          <w:p w14:paraId="0947E90B" w14:textId="77777777" w:rsidR="00AD53A4" w:rsidRDefault="00AD53A4" w:rsidP="004C4AA9">
            <w:pPr>
              <w:pStyle w:val="ParagrifIsi"/>
            </w:pPr>
            <w:r>
              <w:t>nomor_invoice</w:t>
            </w:r>
          </w:p>
        </w:tc>
        <w:tc>
          <w:tcPr>
            <w:tcW w:w="1586" w:type="dxa"/>
          </w:tcPr>
          <w:p w14:paraId="26C3F7F4" w14:textId="77777777" w:rsidR="00AD53A4" w:rsidRDefault="00AD53A4" w:rsidP="004C4AA9">
            <w:pPr>
              <w:pStyle w:val="ParagrifIsi"/>
            </w:pPr>
            <w:r>
              <w:t>varchar(255)</w:t>
            </w:r>
          </w:p>
        </w:tc>
        <w:tc>
          <w:tcPr>
            <w:tcW w:w="1586" w:type="dxa"/>
          </w:tcPr>
          <w:p w14:paraId="470C24E1" w14:textId="77777777" w:rsidR="00AD53A4" w:rsidRPr="00743B2C" w:rsidRDefault="00AD53A4" w:rsidP="004C4AA9">
            <w:pPr>
              <w:pStyle w:val="ParagrifIsi"/>
              <w:rPr>
                <w:i/>
              </w:rPr>
            </w:pPr>
            <w:r w:rsidRPr="00743B2C">
              <w:rPr>
                <w:i/>
              </w:rPr>
              <w:t xml:space="preserve">Nullable </w:t>
            </w:r>
          </w:p>
        </w:tc>
        <w:tc>
          <w:tcPr>
            <w:tcW w:w="1586" w:type="dxa"/>
          </w:tcPr>
          <w:p w14:paraId="37EFB264" w14:textId="77777777" w:rsidR="00AD53A4" w:rsidRPr="00743B2C" w:rsidRDefault="00AD53A4" w:rsidP="004C4AA9">
            <w:pPr>
              <w:pStyle w:val="ParagrifIsi"/>
              <w:rPr>
                <w:i/>
              </w:rPr>
            </w:pPr>
          </w:p>
        </w:tc>
      </w:tr>
      <w:tr w:rsidR="00AD53A4" w14:paraId="7EC5EAEB" w14:textId="77777777" w:rsidTr="00E32805">
        <w:tc>
          <w:tcPr>
            <w:tcW w:w="704" w:type="dxa"/>
          </w:tcPr>
          <w:p w14:paraId="44B08D61" w14:textId="77777777" w:rsidR="00AD53A4" w:rsidRDefault="00AD53A4" w:rsidP="004C4AA9">
            <w:pPr>
              <w:pStyle w:val="ParagrifIsi"/>
            </w:pPr>
            <w:r>
              <w:t>3</w:t>
            </w:r>
          </w:p>
        </w:tc>
        <w:tc>
          <w:tcPr>
            <w:tcW w:w="2468" w:type="dxa"/>
          </w:tcPr>
          <w:p w14:paraId="442CAA2A" w14:textId="77777777" w:rsidR="00AD53A4" w:rsidRDefault="00AD53A4" w:rsidP="004C4AA9">
            <w:pPr>
              <w:pStyle w:val="ParagrifIsi"/>
            </w:pPr>
            <w:r>
              <w:t>kode_item</w:t>
            </w:r>
          </w:p>
        </w:tc>
        <w:tc>
          <w:tcPr>
            <w:tcW w:w="1586" w:type="dxa"/>
          </w:tcPr>
          <w:p w14:paraId="0088F018" w14:textId="77777777" w:rsidR="00AD53A4" w:rsidRDefault="00AD53A4" w:rsidP="004C4AA9">
            <w:pPr>
              <w:pStyle w:val="ParagrifIsi"/>
            </w:pPr>
            <w:r w:rsidRPr="00513F63">
              <w:t>varchar(255)</w:t>
            </w:r>
          </w:p>
        </w:tc>
        <w:tc>
          <w:tcPr>
            <w:tcW w:w="1586" w:type="dxa"/>
          </w:tcPr>
          <w:p w14:paraId="206F6C3D" w14:textId="77777777" w:rsidR="00AD53A4" w:rsidRPr="00743B2C" w:rsidRDefault="00AD53A4" w:rsidP="004C4AA9">
            <w:pPr>
              <w:pStyle w:val="ParagrifIsi"/>
              <w:rPr>
                <w:i/>
              </w:rPr>
            </w:pPr>
            <w:r w:rsidRPr="00743B2C">
              <w:rPr>
                <w:i/>
              </w:rPr>
              <w:t>Not null</w:t>
            </w:r>
          </w:p>
        </w:tc>
        <w:tc>
          <w:tcPr>
            <w:tcW w:w="1586" w:type="dxa"/>
          </w:tcPr>
          <w:p w14:paraId="6D981762" w14:textId="77777777" w:rsidR="00AD53A4" w:rsidRPr="00743B2C" w:rsidRDefault="00AD53A4" w:rsidP="004C4AA9">
            <w:pPr>
              <w:pStyle w:val="ParagrifIsi"/>
              <w:rPr>
                <w:i/>
              </w:rPr>
            </w:pPr>
          </w:p>
        </w:tc>
      </w:tr>
      <w:tr w:rsidR="00AD53A4" w14:paraId="52CE0D76" w14:textId="77777777" w:rsidTr="00E32805">
        <w:tc>
          <w:tcPr>
            <w:tcW w:w="704" w:type="dxa"/>
          </w:tcPr>
          <w:p w14:paraId="09D23994" w14:textId="77777777" w:rsidR="00AD53A4" w:rsidRDefault="00AD53A4" w:rsidP="004C4AA9">
            <w:pPr>
              <w:pStyle w:val="ParagrifIsi"/>
            </w:pPr>
            <w:r>
              <w:t>4</w:t>
            </w:r>
          </w:p>
        </w:tc>
        <w:tc>
          <w:tcPr>
            <w:tcW w:w="2468" w:type="dxa"/>
          </w:tcPr>
          <w:p w14:paraId="60F78E26" w14:textId="77777777" w:rsidR="00AD53A4" w:rsidRDefault="00AD53A4" w:rsidP="004C4AA9">
            <w:pPr>
              <w:pStyle w:val="ParagrifIsi"/>
            </w:pPr>
            <w:r>
              <w:t>nama_item</w:t>
            </w:r>
          </w:p>
        </w:tc>
        <w:tc>
          <w:tcPr>
            <w:tcW w:w="1586" w:type="dxa"/>
          </w:tcPr>
          <w:p w14:paraId="1415282A" w14:textId="77777777" w:rsidR="00AD53A4" w:rsidRDefault="00AD53A4" w:rsidP="004C4AA9">
            <w:pPr>
              <w:pStyle w:val="ParagrifIsi"/>
            </w:pPr>
            <w:r w:rsidRPr="007E1CF5">
              <w:t>varchar(255)</w:t>
            </w:r>
          </w:p>
        </w:tc>
        <w:tc>
          <w:tcPr>
            <w:tcW w:w="1586" w:type="dxa"/>
          </w:tcPr>
          <w:p w14:paraId="0AB29D5E" w14:textId="77777777" w:rsidR="00AD53A4" w:rsidRPr="00743B2C" w:rsidRDefault="00AD53A4" w:rsidP="004C4AA9">
            <w:pPr>
              <w:pStyle w:val="ParagrifIsi"/>
              <w:rPr>
                <w:i/>
              </w:rPr>
            </w:pPr>
            <w:r w:rsidRPr="00743B2C">
              <w:rPr>
                <w:i/>
              </w:rPr>
              <w:t>Not null</w:t>
            </w:r>
          </w:p>
        </w:tc>
        <w:tc>
          <w:tcPr>
            <w:tcW w:w="1586" w:type="dxa"/>
          </w:tcPr>
          <w:p w14:paraId="014BC4EB" w14:textId="77777777" w:rsidR="00AD53A4" w:rsidRPr="00743B2C" w:rsidRDefault="00AD53A4" w:rsidP="004C4AA9">
            <w:pPr>
              <w:pStyle w:val="ParagrifIsi"/>
              <w:rPr>
                <w:i/>
              </w:rPr>
            </w:pPr>
          </w:p>
        </w:tc>
      </w:tr>
      <w:tr w:rsidR="00AD53A4" w14:paraId="1913EF10" w14:textId="77777777" w:rsidTr="00E32805">
        <w:tc>
          <w:tcPr>
            <w:tcW w:w="704" w:type="dxa"/>
          </w:tcPr>
          <w:p w14:paraId="45E75A82" w14:textId="77777777" w:rsidR="00AD53A4" w:rsidRDefault="00AD53A4" w:rsidP="004C4AA9">
            <w:pPr>
              <w:pStyle w:val="ParagrifIsi"/>
            </w:pPr>
            <w:r>
              <w:lastRenderedPageBreak/>
              <w:t>5</w:t>
            </w:r>
          </w:p>
        </w:tc>
        <w:tc>
          <w:tcPr>
            <w:tcW w:w="2468" w:type="dxa"/>
          </w:tcPr>
          <w:p w14:paraId="57880F15" w14:textId="77777777" w:rsidR="00AD53A4" w:rsidRDefault="00AD53A4" w:rsidP="004C4AA9">
            <w:pPr>
              <w:pStyle w:val="ParagrifIsi"/>
            </w:pPr>
            <w:r>
              <w:t>nama_item_singkat</w:t>
            </w:r>
          </w:p>
        </w:tc>
        <w:tc>
          <w:tcPr>
            <w:tcW w:w="1586" w:type="dxa"/>
          </w:tcPr>
          <w:p w14:paraId="19B77B03" w14:textId="77777777" w:rsidR="00AD53A4" w:rsidRDefault="00AD53A4" w:rsidP="004C4AA9">
            <w:pPr>
              <w:pStyle w:val="ParagrifIsi"/>
            </w:pPr>
            <w:r w:rsidRPr="006A39A9">
              <w:t>varchar(255)</w:t>
            </w:r>
          </w:p>
        </w:tc>
        <w:tc>
          <w:tcPr>
            <w:tcW w:w="1586" w:type="dxa"/>
          </w:tcPr>
          <w:p w14:paraId="2EF6E886" w14:textId="77777777" w:rsidR="00AD53A4" w:rsidRPr="00743B2C" w:rsidRDefault="00AD53A4" w:rsidP="004C4AA9">
            <w:pPr>
              <w:pStyle w:val="ParagrifIsi"/>
              <w:rPr>
                <w:i/>
              </w:rPr>
            </w:pPr>
            <w:r w:rsidRPr="00743B2C">
              <w:rPr>
                <w:i/>
              </w:rPr>
              <w:t>Not null</w:t>
            </w:r>
          </w:p>
        </w:tc>
        <w:tc>
          <w:tcPr>
            <w:tcW w:w="1586" w:type="dxa"/>
          </w:tcPr>
          <w:p w14:paraId="51432CA1" w14:textId="77777777" w:rsidR="00AD53A4" w:rsidRPr="00743B2C" w:rsidRDefault="00AD53A4" w:rsidP="004C4AA9">
            <w:pPr>
              <w:pStyle w:val="ParagrifIsi"/>
              <w:rPr>
                <w:i/>
              </w:rPr>
            </w:pPr>
          </w:p>
        </w:tc>
      </w:tr>
      <w:tr w:rsidR="00AD53A4" w14:paraId="1DB1878B" w14:textId="77777777" w:rsidTr="00E32805">
        <w:tc>
          <w:tcPr>
            <w:tcW w:w="704" w:type="dxa"/>
          </w:tcPr>
          <w:p w14:paraId="2CC6F2BC" w14:textId="77777777" w:rsidR="00AD53A4" w:rsidRDefault="00AD53A4" w:rsidP="004C4AA9">
            <w:pPr>
              <w:pStyle w:val="ParagrifIsi"/>
            </w:pPr>
            <w:r>
              <w:t>6</w:t>
            </w:r>
          </w:p>
        </w:tc>
        <w:tc>
          <w:tcPr>
            <w:tcW w:w="2468" w:type="dxa"/>
          </w:tcPr>
          <w:p w14:paraId="675AD96E" w14:textId="77777777" w:rsidR="00AD53A4" w:rsidRDefault="00AD53A4" w:rsidP="004C4AA9">
            <w:pPr>
              <w:pStyle w:val="ParagrifIsi"/>
            </w:pPr>
            <w:r>
              <w:t>satuan</w:t>
            </w:r>
          </w:p>
        </w:tc>
        <w:tc>
          <w:tcPr>
            <w:tcW w:w="1586" w:type="dxa"/>
          </w:tcPr>
          <w:p w14:paraId="23544793" w14:textId="77777777" w:rsidR="00AD53A4" w:rsidRPr="00CF3190" w:rsidRDefault="00AD53A4" w:rsidP="004C4AA9">
            <w:pPr>
              <w:pStyle w:val="ParagrifIsi"/>
            </w:pPr>
            <w:r w:rsidRPr="007E1CF5">
              <w:t>varchar(255)</w:t>
            </w:r>
          </w:p>
        </w:tc>
        <w:tc>
          <w:tcPr>
            <w:tcW w:w="1586" w:type="dxa"/>
          </w:tcPr>
          <w:p w14:paraId="734A9A7B" w14:textId="77777777" w:rsidR="00AD53A4" w:rsidRPr="00743B2C" w:rsidRDefault="00AD53A4" w:rsidP="004C4AA9">
            <w:pPr>
              <w:pStyle w:val="ParagrifIsi"/>
              <w:rPr>
                <w:i/>
              </w:rPr>
            </w:pPr>
            <w:r w:rsidRPr="00743B2C">
              <w:rPr>
                <w:i/>
              </w:rPr>
              <w:t>Not null</w:t>
            </w:r>
          </w:p>
        </w:tc>
        <w:tc>
          <w:tcPr>
            <w:tcW w:w="1586" w:type="dxa"/>
          </w:tcPr>
          <w:p w14:paraId="101556D9" w14:textId="77777777" w:rsidR="00AD53A4" w:rsidRPr="00743B2C" w:rsidRDefault="00AD53A4" w:rsidP="004C4AA9">
            <w:pPr>
              <w:pStyle w:val="ParagrifIsi"/>
              <w:rPr>
                <w:i/>
              </w:rPr>
            </w:pPr>
          </w:p>
        </w:tc>
      </w:tr>
      <w:tr w:rsidR="00AD53A4" w14:paraId="5A05D4D2" w14:textId="77777777" w:rsidTr="00E32805">
        <w:tc>
          <w:tcPr>
            <w:tcW w:w="704" w:type="dxa"/>
          </w:tcPr>
          <w:p w14:paraId="40E46075" w14:textId="2CC25D3F" w:rsidR="00AD53A4" w:rsidRDefault="00AD53A4" w:rsidP="004C4AA9">
            <w:pPr>
              <w:pStyle w:val="ParagrifIsi"/>
            </w:pPr>
            <w:r>
              <w:t>7</w:t>
            </w:r>
          </w:p>
        </w:tc>
        <w:tc>
          <w:tcPr>
            <w:tcW w:w="2468" w:type="dxa"/>
          </w:tcPr>
          <w:p w14:paraId="14554B56" w14:textId="37801560" w:rsidR="00AD53A4" w:rsidRDefault="00AD53A4" w:rsidP="004C4AA9">
            <w:pPr>
              <w:pStyle w:val="ParagrifIsi"/>
            </w:pPr>
            <w:r>
              <w:t>jenis</w:t>
            </w:r>
          </w:p>
        </w:tc>
        <w:tc>
          <w:tcPr>
            <w:tcW w:w="1586" w:type="dxa"/>
          </w:tcPr>
          <w:p w14:paraId="2737EC20" w14:textId="3DBE9643" w:rsidR="00AD53A4" w:rsidRPr="007E1CF5" w:rsidRDefault="00AD53A4" w:rsidP="004C4AA9">
            <w:pPr>
              <w:pStyle w:val="ParagrifIsi"/>
            </w:pPr>
            <w:r w:rsidRPr="007E1CF5">
              <w:t>varchar(255)</w:t>
            </w:r>
          </w:p>
        </w:tc>
        <w:tc>
          <w:tcPr>
            <w:tcW w:w="1586" w:type="dxa"/>
          </w:tcPr>
          <w:p w14:paraId="276A3ED9" w14:textId="5397584A" w:rsidR="00AD53A4" w:rsidRPr="00743B2C" w:rsidRDefault="00AD53A4" w:rsidP="004C4AA9">
            <w:pPr>
              <w:pStyle w:val="ParagrifIsi"/>
              <w:rPr>
                <w:i/>
              </w:rPr>
            </w:pPr>
            <w:r w:rsidRPr="00743B2C">
              <w:rPr>
                <w:i/>
              </w:rPr>
              <w:t>Not null</w:t>
            </w:r>
          </w:p>
        </w:tc>
        <w:tc>
          <w:tcPr>
            <w:tcW w:w="1586" w:type="dxa"/>
          </w:tcPr>
          <w:p w14:paraId="31F9DFA7" w14:textId="77777777" w:rsidR="00AD53A4" w:rsidRPr="00743B2C" w:rsidRDefault="00AD53A4" w:rsidP="004C4AA9">
            <w:pPr>
              <w:pStyle w:val="ParagrifIsi"/>
              <w:rPr>
                <w:i/>
              </w:rPr>
            </w:pPr>
          </w:p>
        </w:tc>
      </w:tr>
      <w:tr w:rsidR="00AD53A4" w14:paraId="41F7697C" w14:textId="77777777" w:rsidTr="00E32805">
        <w:tc>
          <w:tcPr>
            <w:tcW w:w="704" w:type="dxa"/>
          </w:tcPr>
          <w:p w14:paraId="3EA9A8A0" w14:textId="34331AD9" w:rsidR="00AD53A4" w:rsidRDefault="00AD53A4" w:rsidP="004C4AA9">
            <w:pPr>
              <w:pStyle w:val="ParagrifIsi"/>
            </w:pPr>
            <w:r>
              <w:t>8</w:t>
            </w:r>
          </w:p>
        </w:tc>
        <w:tc>
          <w:tcPr>
            <w:tcW w:w="2468" w:type="dxa"/>
          </w:tcPr>
          <w:p w14:paraId="0DB6E6C2" w14:textId="1D66BBD0" w:rsidR="00AD53A4" w:rsidRDefault="00AD53A4" w:rsidP="004C4AA9">
            <w:pPr>
              <w:pStyle w:val="ParagrifIsi"/>
            </w:pPr>
            <w:r>
              <w:t>harga_jual</w:t>
            </w:r>
          </w:p>
        </w:tc>
        <w:tc>
          <w:tcPr>
            <w:tcW w:w="1586" w:type="dxa"/>
          </w:tcPr>
          <w:p w14:paraId="3CBF51C8" w14:textId="77777777" w:rsidR="00AD53A4" w:rsidRPr="00CF3190" w:rsidRDefault="00AD53A4" w:rsidP="004C4AA9">
            <w:pPr>
              <w:pStyle w:val="ParagrifIsi"/>
            </w:pPr>
            <w:r w:rsidRPr="007E1CF5">
              <w:t>bigint(20)</w:t>
            </w:r>
          </w:p>
        </w:tc>
        <w:tc>
          <w:tcPr>
            <w:tcW w:w="1586" w:type="dxa"/>
          </w:tcPr>
          <w:p w14:paraId="12B12D11" w14:textId="77777777" w:rsidR="00AD53A4" w:rsidRPr="00743B2C" w:rsidRDefault="00AD53A4" w:rsidP="004C4AA9">
            <w:pPr>
              <w:pStyle w:val="ParagrifIsi"/>
              <w:rPr>
                <w:i/>
              </w:rPr>
            </w:pPr>
            <w:r w:rsidRPr="00743B2C">
              <w:rPr>
                <w:i/>
              </w:rPr>
              <w:t>Not null</w:t>
            </w:r>
          </w:p>
        </w:tc>
        <w:tc>
          <w:tcPr>
            <w:tcW w:w="1586" w:type="dxa"/>
          </w:tcPr>
          <w:p w14:paraId="321A9CA0" w14:textId="77777777" w:rsidR="00AD53A4" w:rsidRPr="00743B2C" w:rsidRDefault="00AD53A4" w:rsidP="004C4AA9">
            <w:pPr>
              <w:pStyle w:val="ParagrifIsi"/>
              <w:rPr>
                <w:i/>
              </w:rPr>
            </w:pPr>
          </w:p>
        </w:tc>
      </w:tr>
      <w:tr w:rsidR="00AD53A4" w14:paraId="47F9092E" w14:textId="77777777" w:rsidTr="00E32805">
        <w:tc>
          <w:tcPr>
            <w:tcW w:w="704" w:type="dxa"/>
          </w:tcPr>
          <w:p w14:paraId="4B969F33" w14:textId="541ABA51" w:rsidR="00AD53A4" w:rsidRDefault="00AD53A4" w:rsidP="004C4AA9">
            <w:pPr>
              <w:pStyle w:val="ParagrifIsi"/>
            </w:pPr>
            <w:r>
              <w:t>9</w:t>
            </w:r>
          </w:p>
        </w:tc>
        <w:tc>
          <w:tcPr>
            <w:tcW w:w="2468" w:type="dxa"/>
          </w:tcPr>
          <w:p w14:paraId="6C66499B" w14:textId="6F6B8BD4" w:rsidR="00AD53A4" w:rsidRDefault="00AD53A4" w:rsidP="004C4AA9">
            <w:pPr>
              <w:pStyle w:val="ParagrifIsi"/>
            </w:pPr>
            <w:r w:rsidRPr="00906BE3">
              <w:t>kuantitas_</w:t>
            </w:r>
            <w:r>
              <w:t>jual</w:t>
            </w:r>
          </w:p>
        </w:tc>
        <w:tc>
          <w:tcPr>
            <w:tcW w:w="1586" w:type="dxa"/>
          </w:tcPr>
          <w:p w14:paraId="2B22B699" w14:textId="77777777" w:rsidR="00AD53A4" w:rsidRPr="00CF3190" w:rsidRDefault="00AD53A4" w:rsidP="004C4AA9">
            <w:pPr>
              <w:pStyle w:val="ParagrifIsi"/>
            </w:pPr>
            <w:r w:rsidRPr="00513F63">
              <w:t>bigint(20)</w:t>
            </w:r>
          </w:p>
        </w:tc>
        <w:tc>
          <w:tcPr>
            <w:tcW w:w="1586" w:type="dxa"/>
          </w:tcPr>
          <w:p w14:paraId="6DC3C5A6" w14:textId="77777777" w:rsidR="00AD53A4" w:rsidRPr="00743B2C" w:rsidRDefault="00AD53A4" w:rsidP="004C4AA9">
            <w:pPr>
              <w:pStyle w:val="ParagrifIsi"/>
              <w:rPr>
                <w:i/>
              </w:rPr>
            </w:pPr>
            <w:r w:rsidRPr="00743B2C">
              <w:rPr>
                <w:i/>
              </w:rPr>
              <w:t>Not null</w:t>
            </w:r>
          </w:p>
        </w:tc>
        <w:tc>
          <w:tcPr>
            <w:tcW w:w="1586" w:type="dxa"/>
          </w:tcPr>
          <w:p w14:paraId="0A8268BE" w14:textId="77777777" w:rsidR="00AD53A4" w:rsidRPr="00743B2C" w:rsidRDefault="00AD53A4" w:rsidP="004C4AA9">
            <w:pPr>
              <w:pStyle w:val="ParagrifIsi"/>
              <w:rPr>
                <w:i/>
              </w:rPr>
            </w:pPr>
          </w:p>
        </w:tc>
      </w:tr>
      <w:tr w:rsidR="00AD53A4" w14:paraId="32AA1361" w14:textId="77777777" w:rsidTr="00E32805">
        <w:tc>
          <w:tcPr>
            <w:tcW w:w="704" w:type="dxa"/>
          </w:tcPr>
          <w:p w14:paraId="37E2007B" w14:textId="35DE34A8" w:rsidR="00AD53A4" w:rsidRDefault="00AD53A4" w:rsidP="004C4AA9">
            <w:pPr>
              <w:pStyle w:val="ParagrifIsi"/>
            </w:pPr>
            <w:r>
              <w:t>10</w:t>
            </w:r>
          </w:p>
        </w:tc>
        <w:tc>
          <w:tcPr>
            <w:tcW w:w="2468" w:type="dxa"/>
          </w:tcPr>
          <w:p w14:paraId="74392F32" w14:textId="77777777" w:rsidR="00AD53A4" w:rsidRDefault="00AD53A4" w:rsidP="004C4AA9">
            <w:pPr>
              <w:pStyle w:val="ParagrifIsi"/>
            </w:pPr>
            <w:r>
              <w:t>kuantitas_tersedia</w:t>
            </w:r>
          </w:p>
        </w:tc>
        <w:tc>
          <w:tcPr>
            <w:tcW w:w="1586" w:type="dxa"/>
          </w:tcPr>
          <w:p w14:paraId="50D47A10" w14:textId="77777777" w:rsidR="00AD53A4" w:rsidRPr="00CF3190" w:rsidRDefault="00AD53A4" w:rsidP="004C4AA9">
            <w:pPr>
              <w:pStyle w:val="ParagrifIsi"/>
            </w:pPr>
            <w:r w:rsidRPr="00D01DF7">
              <w:t>bigint(20)</w:t>
            </w:r>
          </w:p>
        </w:tc>
        <w:tc>
          <w:tcPr>
            <w:tcW w:w="1586" w:type="dxa"/>
          </w:tcPr>
          <w:p w14:paraId="025B9D0B" w14:textId="77777777" w:rsidR="00AD53A4" w:rsidRPr="00743B2C" w:rsidRDefault="00AD53A4" w:rsidP="004C4AA9">
            <w:pPr>
              <w:pStyle w:val="ParagrifIsi"/>
              <w:rPr>
                <w:i/>
              </w:rPr>
            </w:pPr>
            <w:r w:rsidRPr="00743B2C">
              <w:rPr>
                <w:i/>
              </w:rPr>
              <w:t>Not null</w:t>
            </w:r>
          </w:p>
        </w:tc>
        <w:tc>
          <w:tcPr>
            <w:tcW w:w="1586" w:type="dxa"/>
          </w:tcPr>
          <w:p w14:paraId="0FA471B0" w14:textId="77777777" w:rsidR="00AD53A4" w:rsidRPr="00743B2C" w:rsidRDefault="00AD53A4" w:rsidP="004C4AA9">
            <w:pPr>
              <w:pStyle w:val="ParagrifIsi"/>
              <w:rPr>
                <w:i/>
              </w:rPr>
            </w:pPr>
          </w:p>
        </w:tc>
      </w:tr>
      <w:tr w:rsidR="00AD53A4" w14:paraId="525FF400" w14:textId="77777777" w:rsidTr="00E32805">
        <w:tc>
          <w:tcPr>
            <w:tcW w:w="704" w:type="dxa"/>
          </w:tcPr>
          <w:p w14:paraId="41B641B0" w14:textId="3FA66B3A" w:rsidR="00AD53A4" w:rsidRDefault="00AD53A4" w:rsidP="004C4AA9">
            <w:pPr>
              <w:pStyle w:val="ParagrifIsi"/>
            </w:pPr>
            <w:r>
              <w:t>11</w:t>
            </w:r>
          </w:p>
        </w:tc>
        <w:tc>
          <w:tcPr>
            <w:tcW w:w="2468" w:type="dxa"/>
          </w:tcPr>
          <w:p w14:paraId="0802C16D" w14:textId="77777777" w:rsidR="00AD53A4" w:rsidRDefault="00AD53A4" w:rsidP="004C4AA9">
            <w:pPr>
              <w:pStyle w:val="ParagrifIsi"/>
            </w:pPr>
            <w:r>
              <w:t>jumlah</w:t>
            </w:r>
          </w:p>
        </w:tc>
        <w:tc>
          <w:tcPr>
            <w:tcW w:w="1586" w:type="dxa"/>
          </w:tcPr>
          <w:p w14:paraId="6CC326D2" w14:textId="77777777" w:rsidR="00AD53A4" w:rsidRDefault="00AD53A4" w:rsidP="004C4AA9">
            <w:pPr>
              <w:pStyle w:val="ParagrifIsi"/>
            </w:pPr>
            <w:r w:rsidRPr="00513F63">
              <w:t>bigint(20)</w:t>
            </w:r>
          </w:p>
        </w:tc>
        <w:tc>
          <w:tcPr>
            <w:tcW w:w="1586" w:type="dxa"/>
          </w:tcPr>
          <w:p w14:paraId="15B53749" w14:textId="77777777" w:rsidR="00AD53A4" w:rsidRPr="00743B2C" w:rsidRDefault="00AD53A4" w:rsidP="004C4AA9">
            <w:pPr>
              <w:pStyle w:val="ParagrifIsi"/>
              <w:rPr>
                <w:i/>
              </w:rPr>
            </w:pPr>
            <w:r w:rsidRPr="00743B2C">
              <w:rPr>
                <w:i/>
              </w:rPr>
              <w:t>Not null</w:t>
            </w:r>
          </w:p>
        </w:tc>
        <w:tc>
          <w:tcPr>
            <w:tcW w:w="1586" w:type="dxa"/>
          </w:tcPr>
          <w:p w14:paraId="64169BB2" w14:textId="77777777" w:rsidR="00AD53A4" w:rsidRPr="00743B2C" w:rsidRDefault="00AD53A4" w:rsidP="004C4AA9">
            <w:pPr>
              <w:pStyle w:val="ParagrifIsi"/>
              <w:rPr>
                <w:i/>
              </w:rPr>
            </w:pPr>
          </w:p>
        </w:tc>
      </w:tr>
      <w:tr w:rsidR="00AD53A4" w14:paraId="7AAA30B5" w14:textId="77777777" w:rsidTr="00E32805">
        <w:tc>
          <w:tcPr>
            <w:tcW w:w="704" w:type="dxa"/>
          </w:tcPr>
          <w:p w14:paraId="462072E6" w14:textId="5280A649" w:rsidR="00AD53A4" w:rsidRDefault="00AD53A4" w:rsidP="004C4AA9">
            <w:pPr>
              <w:pStyle w:val="ParagrifIsi"/>
            </w:pPr>
            <w:r>
              <w:t>12</w:t>
            </w:r>
          </w:p>
        </w:tc>
        <w:tc>
          <w:tcPr>
            <w:tcW w:w="2468" w:type="dxa"/>
          </w:tcPr>
          <w:p w14:paraId="65E4C5A8" w14:textId="77777777" w:rsidR="00AD53A4" w:rsidRDefault="00AD53A4" w:rsidP="004C4AA9">
            <w:pPr>
              <w:pStyle w:val="ParagrifIsi"/>
            </w:pPr>
            <w:r>
              <w:t>created_at</w:t>
            </w:r>
          </w:p>
        </w:tc>
        <w:tc>
          <w:tcPr>
            <w:tcW w:w="1586" w:type="dxa"/>
          </w:tcPr>
          <w:p w14:paraId="147FB1A6" w14:textId="77777777" w:rsidR="00AD53A4" w:rsidRDefault="00AD53A4" w:rsidP="004C4AA9">
            <w:pPr>
              <w:pStyle w:val="ParagrifIsi"/>
            </w:pPr>
            <w:r>
              <w:t>timestamp</w:t>
            </w:r>
          </w:p>
        </w:tc>
        <w:tc>
          <w:tcPr>
            <w:tcW w:w="1586" w:type="dxa"/>
          </w:tcPr>
          <w:p w14:paraId="01CEEB33" w14:textId="77777777" w:rsidR="00AD53A4" w:rsidRPr="00743B2C" w:rsidRDefault="00AD53A4" w:rsidP="004C4AA9">
            <w:pPr>
              <w:pStyle w:val="ParagrifIsi"/>
              <w:rPr>
                <w:i/>
              </w:rPr>
            </w:pPr>
            <w:r w:rsidRPr="00743B2C">
              <w:rPr>
                <w:i/>
              </w:rPr>
              <w:t>Nullable</w:t>
            </w:r>
          </w:p>
        </w:tc>
        <w:tc>
          <w:tcPr>
            <w:tcW w:w="1586" w:type="dxa"/>
          </w:tcPr>
          <w:p w14:paraId="7A21B859" w14:textId="77777777" w:rsidR="00AD53A4" w:rsidRPr="00743B2C" w:rsidRDefault="00AD53A4" w:rsidP="004C4AA9">
            <w:pPr>
              <w:pStyle w:val="ParagrifIsi"/>
              <w:rPr>
                <w:i/>
              </w:rPr>
            </w:pPr>
          </w:p>
        </w:tc>
      </w:tr>
      <w:tr w:rsidR="00AD53A4" w14:paraId="5BBD65DC" w14:textId="77777777" w:rsidTr="00E32805">
        <w:tc>
          <w:tcPr>
            <w:tcW w:w="704" w:type="dxa"/>
          </w:tcPr>
          <w:p w14:paraId="6E1B82C4" w14:textId="1964AF67" w:rsidR="00AD53A4" w:rsidRDefault="00AD53A4" w:rsidP="004C4AA9">
            <w:pPr>
              <w:pStyle w:val="ParagrifIsi"/>
            </w:pPr>
            <w:r>
              <w:t>13</w:t>
            </w:r>
          </w:p>
        </w:tc>
        <w:tc>
          <w:tcPr>
            <w:tcW w:w="2468" w:type="dxa"/>
          </w:tcPr>
          <w:p w14:paraId="30749283" w14:textId="77777777" w:rsidR="00AD53A4" w:rsidRDefault="00AD53A4" w:rsidP="004C4AA9">
            <w:pPr>
              <w:pStyle w:val="ParagrifIsi"/>
            </w:pPr>
            <w:r>
              <w:t>updated_at</w:t>
            </w:r>
          </w:p>
        </w:tc>
        <w:tc>
          <w:tcPr>
            <w:tcW w:w="1586" w:type="dxa"/>
          </w:tcPr>
          <w:p w14:paraId="0325886E" w14:textId="77777777" w:rsidR="00AD53A4" w:rsidRDefault="00AD53A4" w:rsidP="004C4AA9">
            <w:pPr>
              <w:pStyle w:val="ParagrifIsi"/>
            </w:pPr>
            <w:r w:rsidRPr="00CF3190">
              <w:t>timestamp</w:t>
            </w:r>
          </w:p>
        </w:tc>
        <w:tc>
          <w:tcPr>
            <w:tcW w:w="1586" w:type="dxa"/>
          </w:tcPr>
          <w:p w14:paraId="51EF9975" w14:textId="77777777" w:rsidR="00AD53A4" w:rsidRPr="00743B2C" w:rsidRDefault="00AD53A4" w:rsidP="004C4AA9">
            <w:pPr>
              <w:pStyle w:val="ParagrifIsi"/>
              <w:rPr>
                <w:i/>
              </w:rPr>
            </w:pPr>
            <w:r w:rsidRPr="00743B2C">
              <w:rPr>
                <w:i/>
              </w:rPr>
              <w:t>Nullable</w:t>
            </w:r>
          </w:p>
        </w:tc>
        <w:tc>
          <w:tcPr>
            <w:tcW w:w="1586" w:type="dxa"/>
          </w:tcPr>
          <w:p w14:paraId="6FDF11DE" w14:textId="77777777" w:rsidR="00AD53A4" w:rsidRPr="00743B2C" w:rsidRDefault="00AD53A4" w:rsidP="004C4AA9">
            <w:pPr>
              <w:pStyle w:val="ParagrifIsi"/>
              <w:rPr>
                <w:i/>
              </w:rPr>
            </w:pPr>
          </w:p>
        </w:tc>
      </w:tr>
    </w:tbl>
    <w:p w14:paraId="33A0BED2" w14:textId="270D9242" w:rsidR="00F14925" w:rsidRDefault="00F14925" w:rsidP="00D125A3">
      <w:pPr>
        <w:pStyle w:val="ParagrifIsi"/>
        <w:numPr>
          <w:ilvl w:val="0"/>
          <w:numId w:val="14"/>
        </w:numPr>
      </w:pPr>
      <w:r>
        <w:t xml:space="preserve">Tabel Retur </w:t>
      </w:r>
      <w:r w:rsidRPr="00F14925">
        <w:t>Penjualan</w:t>
      </w:r>
    </w:p>
    <w:p w14:paraId="74A2607E" w14:textId="3DC51DE0" w:rsidR="00AD53A4" w:rsidRDefault="00AD53A4" w:rsidP="004C4AA9">
      <w:pPr>
        <w:pStyle w:val="ParagrifIsi"/>
      </w:pPr>
      <w:r>
        <w:t>Berikut ini adalah deskripsi spesifikasi tabel retur penjualan</w:t>
      </w:r>
      <w:r w:rsidRPr="00D01DF7">
        <w:t>.</w:t>
      </w:r>
    </w:p>
    <w:p w14:paraId="145CAC79" w14:textId="7B3CF265" w:rsidR="00AD53A4" w:rsidRPr="006A39A9" w:rsidRDefault="00AD53A4" w:rsidP="004C4AA9">
      <w:pPr>
        <w:pStyle w:val="ParagrifIsi"/>
      </w:pPr>
      <w:r>
        <w:t xml:space="preserve">Nama tabel : </w:t>
      </w:r>
      <w:r w:rsidRPr="00AD53A4">
        <w:t xml:space="preserve">penjualan </w:t>
      </w:r>
      <w:r>
        <w:t>_returs</w:t>
      </w:r>
    </w:p>
    <w:p w14:paraId="42516A9C" w14:textId="61B7025C" w:rsidR="00AD53A4" w:rsidRDefault="00AD53A4" w:rsidP="004C4AA9">
      <w:pPr>
        <w:pStyle w:val="ParagrifIsi"/>
      </w:pPr>
      <w:r>
        <w:t xml:space="preserve">Keterangan : Tabel yang digunakan untuk menyimpan data retur </w:t>
      </w:r>
      <w:r w:rsidRPr="00AD53A4">
        <w:t>penjualan</w:t>
      </w:r>
    </w:p>
    <w:p w14:paraId="51EC744A" w14:textId="77777777" w:rsidR="00152A66" w:rsidRDefault="00152A66" w:rsidP="004C4AA9">
      <w:pPr>
        <w:pStyle w:val="ParagrifIsi"/>
      </w:pPr>
    </w:p>
    <w:p w14:paraId="773625F4" w14:textId="77777777" w:rsidR="00152A66" w:rsidRDefault="00152A66" w:rsidP="004C4AA9">
      <w:pPr>
        <w:pStyle w:val="ParagrifIsi"/>
      </w:pPr>
    </w:p>
    <w:p w14:paraId="61A42C77" w14:textId="77777777" w:rsidR="00743B2C" w:rsidRDefault="00743B2C" w:rsidP="004C4AA9">
      <w:pPr>
        <w:pStyle w:val="ParagrifIsi"/>
      </w:pPr>
    </w:p>
    <w:p w14:paraId="381B45FC" w14:textId="77777777" w:rsidR="00743B2C" w:rsidRPr="00D01DF7" w:rsidRDefault="00743B2C" w:rsidP="004C4AA9">
      <w:pPr>
        <w:pStyle w:val="ParagrifIsi"/>
      </w:pPr>
    </w:p>
    <w:p w14:paraId="79D37FB2" w14:textId="6FF42C0E" w:rsidR="001A3C00" w:rsidRDefault="001A3C00" w:rsidP="001A3C00">
      <w:pPr>
        <w:pStyle w:val="Caption"/>
        <w:keepNext/>
        <w:jc w:val="left"/>
      </w:pPr>
      <w:bookmarkStart w:id="281" w:name="_Toc105002642"/>
      <w:r w:rsidRPr="001A3C00">
        <w:rPr>
          <w:b/>
        </w:rPr>
        <w:lastRenderedPageBreak/>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50</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retur </w:t>
      </w:r>
      <w:r w:rsidRPr="001A3C00">
        <w:rPr>
          <w:lang w:val="id-ID"/>
        </w:rPr>
        <w:t>penjualan</w:t>
      </w:r>
      <w:bookmarkEnd w:id="281"/>
    </w:p>
    <w:tbl>
      <w:tblPr>
        <w:tblStyle w:val="TableGrid"/>
        <w:tblW w:w="0" w:type="auto"/>
        <w:tblLook w:val="04A0" w:firstRow="1" w:lastRow="0" w:firstColumn="1" w:lastColumn="0" w:noHBand="0" w:noVBand="1"/>
      </w:tblPr>
      <w:tblGrid>
        <w:gridCol w:w="704"/>
        <w:gridCol w:w="2468"/>
        <w:gridCol w:w="1586"/>
        <w:gridCol w:w="1586"/>
        <w:gridCol w:w="1586"/>
      </w:tblGrid>
      <w:tr w:rsidR="00EC59F6" w14:paraId="05D56023" w14:textId="77777777" w:rsidTr="00E32805">
        <w:tc>
          <w:tcPr>
            <w:tcW w:w="704" w:type="dxa"/>
          </w:tcPr>
          <w:p w14:paraId="4873B58B" w14:textId="2D2D81B7" w:rsidR="00EC59F6" w:rsidRPr="00152A66" w:rsidRDefault="00EC59F6" w:rsidP="00EC59F6">
            <w:pPr>
              <w:pStyle w:val="ParagrifIsi"/>
              <w:jc w:val="center"/>
            </w:pPr>
            <w:r>
              <w:rPr>
                <w:b/>
              </w:rPr>
              <w:t>No</w:t>
            </w:r>
          </w:p>
        </w:tc>
        <w:tc>
          <w:tcPr>
            <w:tcW w:w="2468" w:type="dxa"/>
          </w:tcPr>
          <w:p w14:paraId="1A086B4B" w14:textId="3FB49963"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5008CEE6" w14:textId="12CFAF2C" w:rsidR="00EC59F6" w:rsidRPr="00152A66" w:rsidRDefault="00EC59F6" w:rsidP="00EC59F6">
            <w:pPr>
              <w:pStyle w:val="ParagrifIsi"/>
              <w:jc w:val="center"/>
            </w:pPr>
            <w:r w:rsidRPr="005C0901">
              <w:rPr>
                <w:b/>
                <w:i/>
              </w:rPr>
              <w:t>Type</w:t>
            </w:r>
          </w:p>
        </w:tc>
        <w:tc>
          <w:tcPr>
            <w:tcW w:w="1586" w:type="dxa"/>
          </w:tcPr>
          <w:p w14:paraId="7CF61F4C" w14:textId="7A0A3514" w:rsidR="00EC59F6" w:rsidRPr="00152A66" w:rsidRDefault="00EC59F6" w:rsidP="00EC59F6">
            <w:pPr>
              <w:pStyle w:val="ParagrifIsi"/>
              <w:jc w:val="center"/>
            </w:pPr>
            <w:r w:rsidRPr="005C0901">
              <w:rPr>
                <w:b/>
              </w:rPr>
              <w:t>Keterangan</w:t>
            </w:r>
          </w:p>
        </w:tc>
        <w:tc>
          <w:tcPr>
            <w:tcW w:w="1586" w:type="dxa"/>
          </w:tcPr>
          <w:p w14:paraId="091BAD56" w14:textId="32F90F48" w:rsidR="00EC59F6" w:rsidRPr="00152A66" w:rsidRDefault="00EC59F6" w:rsidP="00EC59F6">
            <w:pPr>
              <w:pStyle w:val="ParagrifIsi"/>
              <w:jc w:val="center"/>
            </w:pPr>
            <w:r w:rsidRPr="005C0901">
              <w:rPr>
                <w:b/>
                <w:i/>
              </w:rPr>
              <w:t>Key</w:t>
            </w:r>
          </w:p>
        </w:tc>
      </w:tr>
      <w:tr w:rsidR="00AD53A4" w14:paraId="522C513C" w14:textId="77777777" w:rsidTr="00E32805">
        <w:tc>
          <w:tcPr>
            <w:tcW w:w="704" w:type="dxa"/>
          </w:tcPr>
          <w:p w14:paraId="65D5D26A" w14:textId="77777777" w:rsidR="00AD53A4" w:rsidRDefault="00AD53A4" w:rsidP="004C4AA9">
            <w:pPr>
              <w:pStyle w:val="ParagrifIsi"/>
            </w:pPr>
            <w:r>
              <w:t>1</w:t>
            </w:r>
          </w:p>
        </w:tc>
        <w:tc>
          <w:tcPr>
            <w:tcW w:w="2468" w:type="dxa"/>
          </w:tcPr>
          <w:p w14:paraId="56F61315" w14:textId="77777777" w:rsidR="00AD53A4" w:rsidRDefault="00AD53A4" w:rsidP="004C4AA9">
            <w:pPr>
              <w:pStyle w:val="ParagrifIsi"/>
            </w:pPr>
            <w:r>
              <w:t>id</w:t>
            </w:r>
          </w:p>
        </w:tc>
        <w:tc>
          <w:tcPr>
            <w:tcW w:w="1586" w:type="dxa"/>
          </w:tcPr>
          <w:p w14:paraId="39470005" w14:textId="77777777" w:rsidR="00AD53A4" w:rsidRDefault="00AD53A4" w:rsidP="004C4AA9">
            <w:pPr>
              <w:pStyle w:val="ParagrifIsi"/>
            </w:pPr>
            <w:r>
              <w:t>bigint(20)</w:t>
            </w:r>
          </w:p>
        </w:tc>
        <w:tc>
          <w:tcPr>
            <w:tcW w:w="1586" w:type="dxa"/>
          </w:tcPr>
          <w:p w14:paraId="73D88F2A" w14:textId="77777777" w:rsidR="00AD53A4" w:rsidRPr="00743B2C" w:rsidRDefault="00AD53A4" w:rsidP="004C4AA9">
            <w:pPr>
              <w:pStyle w:val="ParagrifIsi"/>
              <w:rPr>
                <w:i/>
              </w:rPr>
            </w:pPr>
            <w:r w:rsidRPr="00743B2C">
              <w:rPr>
                <w:i/>
              </w:rPr>
              <w:t>Not null (auto increment)</w:t>
            </w:r>
          </w:p>
        </w:tc>
        <w:tc>
          <w:tcPr>
            <w:tcW w:w="1586" w:type="dxa"/>
          </w:tcPr>
          <w:p w14:paraId="55F925CF" w14:textId="77777777" w:rsidR="00AD53A4" w:rsidRPr="00743B2C" w:rsidRDefault="00AD53A4" w:rsidP="004C4AA9">
            <w:pPr>
              <w:pStyle w:val="ParagrifIsi"/>
              <w:rPr>
                <w:i/>
              </w:rPr>
            </w:pPr>
            <w:r w:rsidRPr="00743B2C">
              <w:rPr>
                <w:i/>
              </w:rPr>
              <w:t>Primary Key</w:t>
            </w:r>
          </w:p>
        </w:tc>
      </w:tr>
      <w:tr w:rsidR="00AD53A4" w14:paraId="71ACFBD7" w14:textId="77777777" w:rsidTr="00E32805">
        <w:tc>
          <w:tcPr>
            <w:tcW w:w="704" w:type="dxa"/>
          </w:tcPr>
          <w:p w14:paraId="09355F3D" w14:textId="77777777" w:rsidR="00AD53A4" w:rsidRDefault="00AD53A4" w:rsidP="004C4AA9">
            <w:pPr>
              <w:pStyle w:val="ParagrifIsi"/>
            </w:pPr>
            <w:r>
              <w:t>2</w:t>
            </w:r>
          </w:p>
        </w:tc>
        <w:tc>
          <w:tcPr>
            <w:tcW w:w="2468" w:type="dxa"/>
          </w:tcPr>
          <w:p w14:paraId="5F9364F9" w14:textId="77777777" w:rsidR="00AD53A4" w:rsidRDefault="00AD53A4" w:rsidP="004C4AA9">
            <w:pPr>
              <w:pStyle w:val="ParagrifIsi"/>
            </w:pPr>
            <w:r>
              <w:t>nomor_invoice</w:t>
            </w:r>
          </w:p>
        </w:tc>
        <w:tc>
          <w:tcPr>
            <w:tcW w:w="1586" w:type="dxa"/>
          </w:tcPr>
          <w:p w14:paraId="34959F0A" w14:textId="77777777" w:rsidR="00AD53A4" w:rsidRDefault="00AD53A4" w:rsidP="004C4AA9">
            <w:pPr>
              <w:pStyle w:val="ParagrifIsi"/>
            </w:pPr>
            <w:r>
              <w:t>varchar(255)</w:t>
            </w:r>
          </w:p>
        </w:tc>
        <w:tc>
          <w:tcPr>
            <w:tcW w:w="1586" w:type="dxa"/>
          </w:tcPr>
          <w:p w14:paraId="6B0322C3" w14:textId="77777777" w:rsidR="00AD53A4" w:rsidRPr="00743B2C" w:rsidRDefault="00AD53A4" w:rsidP="004C4AA9">
            <w:pPr>
              <w:pStyle w:val="ParagrifIsi"/>
              <w:rPr>
                <w:i/>
              </w:rPr>
            </w:pPr>
            <w:r w:rsidRPr="00743B2C">
              <w:rPr>
                <w:i/>
              </w:rPr>
              <w:t>Nullable</w:t>
            </w:r>
          </w:p>
        </w:tc>
        <w:tc>
          <w:tcPr>
            <w:tcW w:w="1586" w:type="dxa"/>
          </w:tcPr>
          <w:p w14:paraId="725994C3" w14:textId="77777777" w:rsidR="00AD53A4" w:rsidRPr="00743B2C" w:rsidRDefault="00AD53A4" w:rsidP="004C4AA9">
            <w:pPr>
              <w:pStyle w:val="ParagrifIsi"/>
              <w:rPr>
                <w:i/>
              </w:rPr>
            </w:pPr>
          </w:p>
        </w:tc>
      </w:tr>
      <w:tr w:rsidR="00AD53A4" w14:paraId="084FB0E9" w14:textId="77777777" w:rsidTr="00E32805">
        <w:tc>
          <w:tcPr>
            <w:tcW w:w="704" w:type="dxa"/>
          </w:tcPr>
          <w:p w14:paraId="144662D1" w14:textId="77777777" w:rsidR="00AD53A4" w:rsidRDefault="00AD53A4" w:rsidP="004C4AA9">
            <w:pPr>
              <w:pStyle w:val="ParagrifIsi"/>
            </w:pPr>
            <w:r>
              <w:t>3</w:t>
            </w:r>
          </w:p>
        </w:tc>
        <w:tc>
          <w:tcPr>
            <w:tcW w:w="2468" w:type="dxa"/>
          </w:tcPr>
          <w:p w14:paraId="6B499B34" w14:textId="77777777" w:rsidR="00AD53A4" w:rsidRDefault="00AD53A4" w:rsidP="004C4AA9">
            <w:pPr>
              <w:pStyle w:val="ParagrifIsi"/>
            </w:pPr>
            <w:r>
              <w:t>nomor_retur</w:t>
            </w:r>
          </w:p>
        </w:tc>
        <w:tc>
          <w:tcPr>
            <w:tcW w:w="1586" w:type="dxa"/>
          </w:tcPr>
          <w:p w14:paraId="01D40B56" w14:textId="77777777" w:rsidR="00AD53A4" w:rsidRDefault="00AD53A4" w:rsidP="004C4AA9">
            <w:pPr>
              <w:pStyle w:val="ParagrifIsi"/>
            </w:pPr>
            <w:r w:rsidRPr="00513F63">
              <w:t>varchar(255)</w:t>
            </w:r>
          </w:p>
        </w:tc>
        <w:tc>
          <w:tcPr>
            <w:tcW w:w="1586" w:type="dxa"/>
          </w:tcPr>
          <w:p w14:paraId="3EC39605" w14:textId="77777777" w:rsidR="00AD53A4" w:rsidRPr="00743B2C" w:rsidRDefault="00AD53A4" w:rsidP="004C4AA9">
            <w:pPr>
              <w:pStyle w:val="ParagrifIsi"/>
              <w:rPr>
                <w:i/>
              </w:rPr>
            </w:pPr>
            <w:r w:rsidRPr="00743B2C">
              <w:rPr>
                <w:i/>
              </w:rPr>
              <w:t>Nullable</w:t>
            </w:r>
          </w:p>
        </w:tc>
        <w:tc>
          <w:tcPr>
            <w:tcW w:w="1586" w:type="dxa"/>
          </w:tcPr>
          <w:p w14:paraId="705F04FF" w14:textId="77777777" w:rsidR="00AD53A4" w:rsidRPr="00743B2C" w:rsidRDefault="00AD53A4" w:rsidP="004C4AA9">
            <w:pPr>
              <w:pStyle w:val="ParagrifIsi"/>
              <w:rPr>
                <w:i/>
              </w:rPr>
            </w:pPr>
          </w:p>
        </w:tc>
      </w:tr>
      <w:tr w:rsidR="00AD53A4" w14:paraId="4445D43C" w14:textId="77777777" w:rsidTr="00E32805">
        <w:tc>
          <w:tcPr>
            <w:tcW w:w="704" w:type="dxa"/>
          </w:tcPr>
          <w:p w14:paraId="7442A14D" w14:textId="77777777" w:rsidR="00AD53A4" w:rsidRDefault="00AD53A4" w:rsidP="004C4AA9">
            <w:pPr>
              <w:pStyle w:val="ParagrifIsi"/>
            </w:pPr>
            <w:r>
              <w:t>4</w:t>
            </w:r>
          </w:p>
        </w:tc>
        <w:tc>
          <w:tcPr>
            <w:tcW w:w="2468" w:type="dxa"/>
          </w:tcPr>
          <w:p w14:paraId="3B32EBD4" w14:textId="77777777" w:rsidR="00AD53A4" w:rsidRDefault="00AD53A4" w:rsidP="004C4AA9">
            <w:pPr>
              <w:pStyle w:val="ParagrifIsi"/>
            </w:pPr>
            <w:r>
              <w:t>tanggal_retur</w:t>
            </w:r>
          </w:p>
        </w:tc>
        <w:tc>
          <w:tcPr>
            <w:tcW w:w="1586" w:type="dxa"/>
          </w:tcPr>
          <w:p w14:paraId="2B8DEA60" w14:textId="77777777" w:rsidR="00AD53A4" w:rsidRDefault="00AD53A4" w:rsidP="004C4AA9">
            <w:pPr>
              <w:pStyle w:val="ParagrifIsi"/>
            </w:pPr>
            <w:r>
              <w:t>date</w:t>
            </w:r>
          </w:p>
        </w:tc>
        <w:tc>
          <w:tcPr>
            <w:tcW w:w="1586" w:type="dxa"/>
          </w:tcPr>
          <w:p w14:paraId="7E652DDA" w14:textId="77777777" w:rsidR="00AD53A4" w:rsidRPr="00743B2C" w:rsidRDefault="00AD53A4" w:rsidP="004C4AA9">
            <w:pPr>
              <w:pStyle w:val="ParagrifIsi"/>
              <w:rPr>
                <w:i/>
              </w:rPr>
            </w:pPr>
            <w:r w:rsidRPr="00743B2C">
              <w:rPr>
                <w:i/>
              </w:rPr>
              <w:t>Not null</w:t>
            </w:r>
          </w:p>
        </w:tc>
        <w:tc>
          <w:tcPr>
            <w:tcW w:w="1586" w:type="dxa"/>
          </w:tcPr>
          <w:p w14:paraId="0A9D0141" w14:textId="77777777" w:rsidR="00AD53A4" w:rsidRPr="00743B2C" w:rsidRDefault="00AD53A4" w:rsidP="004C4AA9">
            <w:pPr>
              <w:pStyle w:val="ParagrifIsi"/>
              <w:rPr>
                <w:i/>
              </w:rPr>
            </w:pPr>
          </w:p>
        </w:tc>
      </w:tr>
      <w:tr w:rsidR="00AD53A4" w14:paraId="6421DD74" w14:textId="77777777" w:rsidTr="00E32805">
        <w:tc>
          <w:tcPr>
            <w:tcW w:w="704" w:type="dxa"/>
          </w:tcPr>
          <w:p w14:paraId="45EBCF6C" w14:textId="77777777" w:rsidR="00AD53A4" w:rsidRDefault="00AD53A4" w:rsidP="004C4AA9">
            <w:pPr>
              <w:pStyle w:val="ParagrifIsi"/>
            </w:pPr>
            <w:r>
              <w:t>5</w:t>
            </w:r>
          </w:p>
        </w:tc>
        <w:tc>
          <w:tcPr>
            <w:tcW w:w="2468" w:type="dxa"/>
          </w:tcPr>
          <w:p w14:paraId="028142F9" w14:textId="1F2AA626" w:rsidR="00AD53A4" w:rsidRDefault="00AD53A4" w:rsidP="004C4AA9">
            <w:pPr>
              <w:pStyle w:val="ParagrifIsi"/>
            </w:pPr>
            <w:r>
              <w:t>nama_customer</w:t>
            </w:r>
          </w:p>
        </w:tc>
        <w:tc>
          <w:tcPr>
            <w:tcW w:w="1586" w:type="dxa"/>
          </w:tcPr>
          <w:p w14:paraId="33F2EAAD" w14:textId="77777777" w:rsidR="00AD53A4" w:rsidRDefault="00AD53A4" w:rsidP="004C4AA9">
            <w:pPr>
              <w:pStyle w:val="ParagrifIsi"/>
            </w:pPr>
            <w:r w:rsidRPr="006A39A9">
              <w:t>varchar(255)</w:t>
            </w:r>
          </w:p>
        </w:tc>
        <w:tc>
          <w:tcPr>
            <w:tcW w:w="1586" w:type="dxa"/>
          </w:tcPr>
          <w:p w14:paraId="0921CCBD" w14:textId="77777777" w:rsidR="00AD53A4" w:rsidRPr="00743B2C" w:rsidRDefault="00AD53A4" w:rsidP="004C4AA9">
            <w:pPr>
              <w:pStyle w:val="ParagrifIsi"/>
              <w:rPr>
                <w:i/>
              </w:rPr>
            </w:pPr>
            <w:r w:rsidRPr="00743B2C">
              <w:rPr>
                <w:i/>
              </w:rPr>
              <w:t>Not null</w:t>
            </w:r>
          </w:p>
        </w:tc>
        <w:tc>
          <w:tcPr>
            <w:tcW w:w="1586" w:type="dxa"/>
          </w:tcPr>
          <w:p w14:paraId="70B829A0" w14:textId="77777777" w:rsidR="00AD53A4" w:rsidRPr="00743B2C" w:rsidRDefault="00AD53A4" w:rsidP="004C4AA9">
            <w:pPr>
              <w:pStyle w:val="ParagrifIsi"/>
              <w:rPr>
                <w:i/>
              </w:rPr>
            </w:pPr>
          </w:p>
        </w:tc>
      </w:tr>
      <w:tr w:rsidR="00AD53A4" w14:paraId="3970D5D6" w14:textId="77777777" w:rsidTr="00E32805">
        <w:tc>
          <w:tcPr>
            <w:tcW w:w="704" w:type="dxa"/>
          </w:tcPr>
          <w:p w14:paraId="02398E93" w14:textId="77777777" w:rsidR="00AD53A4" w:rsidRDefault="00AD53A4" w:rsidP="004C4AA9">
            <w:pPr>
              <w:pStyle w:val="ParagrifIsi"/>
            </w:pPr>
            <w:r>
              <w:t>6</w:t>
            </w:r>
          </w:p>
        </w:tc>
        <w:tc>
          <w:tcPr>
            <w:tcW w:w="2468" w:type="dxa"/>
          </w:tcPr>
          <w:p w14:paraId="751F524C" w14:textId="77777777" w:rsidR="00AD53A4" w:rsidRDefault="00AD53A4" w:rsidP="004C4AA9">
            <w:pPr>
              <w:pStyle w:val="ParagrifIsi"/>
            </w:pPr>
            <w:r>
              <w:t>catatan</w:t>
            </w:r>
          </w:p>
        </w:tc>
        <w:tc>
          <w:tcPr>
            <w:tcW w:w="1586" w:type="dxa"/>
          </w:tcPr>
          <w:p w14:paraId="4DA536F4" w14:textId="77777777" w:rsidR="00AD53A4" w:rsidRPr="00CF3190" w:rsidRDefault="00AD53A4" w:rsidP="004C4AA9">
            <w:pPr>
              <w:pStyle w:val="ParagrifIsi"/>
            </w:pPr>
            <w:r>
              <w:t>text</w:t>
            </w:r>
          </w:p>
        </w:tc>
        <w:tc>
          <w:tcPr>
            <w:tcW w:w="1586" w:type="dxa"/>
          </w:tcPr>
          <w:p w14:paraId="563A1D75" w14:textId="77777777" w:rsidR="00AD53A4" w:rsidRPr="00743B2C" w:rsidRDefault="00AD53A4" w:rsidP="004C4AA9">
            <w:pPr>
              <w:pStyle w:val="ParagrifIsi"/>
              <w:rPr>
                <w:i/>
              </w:rPr>
            </w:pPr>
            <w:r w:rsidRPr="00743B2C">
              <w:rPr>
                <w:i/>
              </w:rPr>
              <w:t>Nullable</w:t>
            </w:r>
          </w:p>
        </w:tc>
        <w:tc>
          <w:tcPr>
            <w:tcW w:w="1586" w:type="dxa"/>
          </w:tcPr>
          <w:p w14:paraId="0E890426" w14:textId="77777777" w:rsidR="00AD53A4" w:rsidRPr="00743B2C" w:rsidRDefault="00AD53A4" w:rsidP="004C4AA9">
            <w:pPr>
              <w:pStyle w:val="ParagrifIsi"/>
              <w:rPr>
                <w:i/>
              </w:rPr>
            </w:pPr>
          </w:p>
        </w:tc>
      </w:tr>
      <w:tr w:rsidR="00AD53A4" w14:paraId="799FECD2" w14:textId="77777777" w:rsidTr="00E32805">
        <w:tc>
          <w:tcPr>
            <w:tcW w:w="704" w:type="dxa"/>
          </w:tcPr>
          <w:p w14:paraId="38C836C7" w14:textId="77777777" w:rsidR="00AD53A4" w:rsidRDefault="00AD53A4" w:rsidP="004C4AA9">
            <w:pPr>
              <w:pStyle w:val="ParagrifIsi"/>
            </w:pPr>
            <w:r>
              <w:t>7</w:t>
            </w:r>
          </w:p>
        </w:tc>
        <w:tc>
          <w:tcPr>
            <w:tcW w:w="2468" w:type="dxa"/>
          </w:tcPr>
          <w:p w14:paraId="73EA476F" w14:textId="77777777" w:rsidR="00AD53A4" w:rsidRDefault="00AD53A4" w:rsidP="004C4AA9">
            <w:pPr>
              <w:pStyle w:val="ParagrifIsi"/>
            </w:pPr>
            <w:r>
              <w:t>total</w:t>
            </w:r>
          </w:p>
        </w:tc>
        <w:tc>
          <w:tcPr>
            <w:tcW w:w="1586" w:type="dxa"/>
          </w:tcPr>
          <w:p w14:paraId="7DC350AD" w14:textId="77777777" w:rsidR="00AD53A4" w:rsidRPr="00CF3190" w:rsidRDefault="00AD53A4" w:rsidP="004C4AA9">
            <w:pPr>
              <w:pStyle w:val="ParagrifIsi"/>
            </w:pPr>
            <w:r w:rsidRPr="00513F63">
              <w:t>bigint(20)</w:t>
            </w:r>
          </w:p>
        </w:tc>
        <w:tc>
          <w:tcPr>
            <w:tcW w:w="1586" w:type="dxa"/>
          </w:tcPr>
          <w:p w14:paraId="48FAF7A8" w14:textId="77777777" w:rsidR="00AD53A4" w:rsidRPr="00743B2C" w:rsidRDefault="00AD53A4" w:rsidP="004C4AA9">
            <w:pPr>
              <w:pStyle w:val="ParagrifIsi"/>
              <w:rPr>
                <w:i/>
              </w:rPr>
            </w:pPr>
            <w:r w:rsidRPr="00743B2C">
              <w:rPr>
                <w:i/>
              </w:rPr>
              <w:t>Nullable</w:t>
            </w:r>
          </w:p>
        </w:tc>
        <w:tc>
          <w:tcPr>
            <w:tcW w:w="1586" w:type="dxa"/>
          </w:tcPr>
          <w:p w14:paraId="5EFBB6C8" w14:textId="77777777" w:rsidR="00AD53A4" w:rsidRPr="00743B2C" w:rsidRDefault="00AD53A4" w:rsidP="004C4AA9">
            <w:pPr>
              <w:pStyle w:val="ParagrifIsi"/>
              <w:rPr>
                <w:i/>
              </w:rPr>
            </w:pPr>
          </w:p>
        </w:tc>
      </w:tr>
      <w:tr w:rsidR="00AD53A4" w14:paraId="1D7BC473" w14:textId="77777777" w:rsidTr="00E32805">
        <w:tc>
          <w:tcPr>
            <w:tcW w:w="704" w:type="dxa"/>
          </w:tcPr>
          <w:p w14:paraId="074D3026" w14:textId="77777777" w:rsidR="00AD53A4" w:rsidRDefault="00AD53A4" w:rsidP="004C4AA9">
            <w:pPr>
              <w:pStyle w:val="ParagrifIsi"/>
            </w:pPr>
            <w:r>
              <w:t>8</w:t>
            </w:r>
          </w:p>
        </w:tc>
        <w:tc>
          <w:tcPr>
            <w:tcW w:w="2468" w:type="dxa"/>
          </w:tcPr>
          <w:p w14:paraId="373CDF06" w14:textId="77777777" w:rsidR="00AD53A4" w:rsidRDefault="00AD53A4" w:rsidP="004C4AA9">
            <w:pPr>
              <w:pStyle w:val="ParagrifIsi"/>
            </w:pPr>
            <w:r>
              <w:t>created_at</w:t>
            </w:r>
          </w:p>
        </w:tc>
        <w:tc>
          <w:tcPr>
            <w:tcW w:w="1586" w:type="dxa"/>
          </w:tcPr>
          <w:p w14:paraId="3544AC04" w14:textId="77777777" w:rsidR="00AD53A4" w:rsidRDefault="00AD53A4" w:rsidP="004C4AA9">
            <w:pPr>
              <w:pStyle w:val="ParagrifIsi"/>
            </w:pPr>
            <w:r>
              <w:t>timestamp</w:t>
            </w:r>
          </w:p>
        </w:tc>
        <w:tc>
          <w:tcPr>
            <w:tcW w:w="1586" w:type="dxa"/>
          </w:tcPr>
          <w:p w14:paraId="2687F031" w14:textId="77777777" w:rsidR="00AD53A4" w:rsidRPr="00743B2C" w:rsidRDefault="00AD53A4" w:rsidP="004C4AA9">
            <w:pPr>
              <w:pStyle w:val="ParagrifIsi"/>
              <w:rPr>
                <w:i/>
              </w:rPr>
            </w:pPr>
            <w:r w:rsidRPr="00743B2C">
              <w:rPr>
                <w:i/>
              </w:rPr>
              <w:t>Nullable</w:t>
            </w:r>
          </w:p>
        </w:tc>
        <w:tc>
          <w:tcPr>
            <w:tcW w:w="1586" w:type="dxa"/>
          </w:tcPr>
          <w:p w14:paraId="4816605E" w14:textId="77777777" w:rsidR="00AD53A4" w:rsidRPr="00743B2C" w:rsidRDefault="00AD53A4" w:rsidP="004C4AA9">
            <w:pPr>
              <w:pStyle w:val="ParagrifIsi"/>
              <w:rPr>
                <w:i/>
              </w:rPr>
            </w:pPr>
          </w:p>
        </w:tc>
      </w:tr>
      <w:tr w:rsidR="00AD53A4" w14:paraId="45E03009" w14:textId="77777777" w:rsidTr="00E32805">
        <w:tc>
          <w:tcPr>
            <w:tcW w:w="704" w:type="dxa"/>
          </w:tcPr>
          <w:p w14:paraId="302C4280" w14:textId="77777777" w:rsidR="00AD53A4" w:rsidRDefault="00AD53A4" w:rsidP="004C4AA9">
            <w:pPr>
              <w:pStyle w:val="ParagrifIsi"/>
            </w:pPr>
            <w:r>
              <w:t>9</w:t>
            </w:r>
          </w:p>
        </w:tc>
        <w:tc>
          <w:tcPr>
            <w:tcW w:w="2468" w:type="dxa"/>
          </w:tcPr>
          <w:p w14:paraId="2CFFF05C" w14:textId="77777777" w:rsidR="00AD53A4" w:rsidRDefault="00AD53A4" w:rsidP="004C4AA9">
            <w:pPr>
              <w:pStyle w:val="ParagrifIsi"/>
            </w:pPr>
            <w:r>
              <w:t>updated_at</w:t>
            </w:r>
          </w:p>
        </w:tc>
        <w:tc>
          <w:tcPr>
            <w:tcW w:w="1586" w:type="dxa"/>
          </w:tcPr>
          <w:p w14:paraId="71B4B450" w14:textId="77777777" w:rsidR="00AD53A4" w:rsidRDefault="00AD53A4" w:rsidP="004C4AA9">
            <w:pPr>
              <w:pStyle w:val="ParagrifIsi"/>
            </w:pPr>
            <w:r w:rsidRPr="00CF3190">
              <w:t>timestamp</w:t>
            </w:r>
          </w:p>
        </w:tc>
        <w:tc>
          <w:tcPr>
            <w:tcW w:w="1586" w:type="dxa"/>
          </w:tcPr>
          <w:p w14:paraId="3C76586C" w14:textId="77777777" w:rsidR="00AD53A4" w:rsidRPr="00743B2C" w:rsidRDefault="00AD53A4" w:rsidP="004C4AA9">
            <w:pPr>
              <w:pStyle w:val="ParagrifIsi"/>
              <w:rPr>
                <w:i/>
              </w:rPr>
            </w:pPr>
            <w:r w:rsidRPr="00743B2C">
              <w:rPr>
                <w:i/>
              </w:rPr>
              <w:t>Nullable</w:t>
            </w:r>
          </w:p>
        </w:tc>
        <w:tc>
          <w:tcPr>
            <w:tcW w:w="1586" w:type="dxa"/>
          </w:tcPr>
          <w:p w14:paraId="232B0EB6" w14:textId="77777777" w:rsidR="00AD53A4" w:rsidRPr="00743B2C" w:rsidRDefault="00AD53A4" w:rsidP="004C4AA9">
            <w:pPr>
              <w:pStyle w:val="ParagrifIsi"/>
              <w:rPr>
                <w:i/>
              </w:rPr>
            </w:pPr>
          </w:p>
        </w:tc>
      </w:tr>
    </w:tbl>
    <w:p w14:paraId="78F9A8A2" w14:textId="6A2025F2" w:rsidR="00F14925" w:rsidRDefault="00F14925" w:rsidP="00D125A3">
      <w:pPr>
        <w:pStyle w:val="ParagrifIsi"/>
        <w:numPr>
          <w:ilvl w:val="0"/>
          <w:numId w:val="14"/>
        </w:numPr>
      </w:pPr>
      <w:r>
        <w:t xml:space="preserve">Tabel Item Retur </w:t>
      </w:r>
      <w:r w:rsidRPr="00F14925">
        <w:t>Penjualan</w:t>
      </w:r>
    </w:p>
    <w:p w14:paraId="78BCDDE1" w14:textId="122260F9" w:rsidR="00E32805" w:rsidRDefault="00E32805" w:rsidP="004C4AA9">
      <w:pPr>
        <w:pStyle w:val="ParagrifIsi"/>
      </w:pPr>
      <w:r>
        <w:t>Berikut ini adalah deskripsi spesifikasi tabel item retur penjualan</w:t>
      </w:r>
      <w:r w:rsidRPr="00D01DF7">
        <w:t>.</w:t>
      </w:r>
    </w:p>
    <w:p w14:paraId="0098FA93" w14:textId="40B97638" w:rsidR="00E32805" w:rsidRPr="006A39A9" w:rsidRDefault="00E32805" w:rsidP="004C4AA9">
      <w:pPr>
        <w:pStyle w:val="ParagrifIsi"/>
      </w:pPr>
      <w:r>
        <w:t xml:space="preserve">Nama tabel : </w:t>
      </w:r>
      <w:r w:rsidRPr="00E32805">
        <w:t xml:space="preserve">penjualan </w:t>
      </w:r>
      <w:r>
        <w:t>_retur_items</w:t>
      </w:r>
    </w:p>
    <w:p w14:paraId="07D19A5E" w14:textId="7579AB69" w:rsidR="00E32805" w:rsidRPr="00D01DF7" w:rsidRDefault="00E32805" w:rsidP="004C4AA9">
      <w:pPr>
        <w:pStyle w:val="ParagrifIsi"/>
      </w:pPr>
      <w:r>
        <w:t xml:space="preserve">Keterangan : Tabel yang digunakan untuk menyimpan data item retur </w:t>
      </w:r>
      <w:r w:rsidRPr="00E32805">
        <w:t>penjualan</w:t>
      </w:r>
    </w:p>
    <w:p w14:paraId="539691AD" w14:textId="2E7743A0" w:rsidR="001A3C00" w:rsidRDefault="001A3C00" w:rsidP="001A3C00">
      <w:pPr>
        <w:pStyle w:val="Caption"/>
        <w:keepNext/>
        <w:jc w:val="left"/>
      </w:pPr>
      <w:bookmarkStart w:id="282" w:name="_Toc105002643"/>
      <w:r w:rsidRPr="001A3C00">
        <w:rPr>
          <w:b/>
        </w:rPr>
        <w:lastRenderedPageBreak/>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51</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item retur </w:t>
      </w:r>
      <w:r w:rsidRPr="001A3C00">
        <w:rPr>
          <w:lang w:val="id-ID"/>
        </w:rPr>
        <w:t>penjualan</w:t>
      </w:r>
      <w:bookmarkEnd w:id="282"/>
    </w:p>
    <w:tbl>
      <w:tblPr>
        <w:tblStyle w:val="TableGrid"/>
        <w:tblW w:w="0" w:type="auto"/>
        <w:tblLook w:val="04A0" w:firstRow="1" w:lastRow="0" w:firstColumn="1" w:lastColumn="0" w:noHBand="0" w:noVBand="1"/>
      </w:tblPr>
      <w:tblGrid>
        <w:gridCol w:w="704"/>
        <w:gridCol w:w="2468"/>
        <w:gridCol w:w="1586"/>
        <w:gridCol w:w="1586"/>
        <w:gridCol w:w="1586"/>
      </w:tblGrid>
      <w:tr w:rsidR="00EC59F6" w14:paraId="7B8AA436" w14:textId="77777777" w:rsidTr="00E32805">
        <w:tc>
          <w:tcPr>
            <w:tcW w:w="704" w:type="dxa"/>
          </w:tcPr>
          <w:p w14:paraId="0F1BCE23" w14:textId="6B851B61" w:rsidR="00EC59F6" w:rsidRPr="00152A66" w:rsidRDefault="00EC59F6" w:rsidP="00EC59F6">
            <w:pPr>
              <w:pStyle w:val="ParagrifIsi"/>
              <w:jc w:val="center"/>
            </w:pPr>
            <w:r>
              <w:rPr>
                <w:b/>
              </w:rPr>
              <w:t>No</w:t>
            </w:r>
          </w:p>
        </w:tc>
        <w:tc>
          <w:tcPr>
            <w:tcW w:w="2468" w:type="dxa"/>
          </w:tcPr>
          <w:p w14:paraId="38BFC65B" w14:textId="5B84AB3C"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302964A4" w14:textId="12C9587E" w:rsidR="00EC59F6" w:rsidRPr="00152A66" w:rsidRDefault="00EC59F6" w:rsidP="00EC59F6">
            <w:pPr>
              <w:pStyle w:val="ParagrifIsi"/>
              <w:jc w:val="center"/>
            </w:pPr>
            <w:r w:rsidRPr="005C0901">
              <w:rPr>
                <w:b/>
                <w:i/>
              </w:rPr>
              <w:t>Type</w:t>
            </w:r>
          </w:p>
        </w:tc>
        <w:tc>
          <w:tcPr>
            <w:tcW w:w="1586" w:type="dxa"/>
          </w:tcPr>
          <w:p w14:paraId="3F06C5FD" w14:textId="35AA0BAE" w:rsidR="00EC59F6" w:rsidRPr="00152A66" w:rsidRDefault="00EC59F6" w:rsidP="00EC59F6">
            <w:pPr>
              <w:pStyle w:val="ParagrifIsi"/>
              <w:jc w:val="center"/>
            </w:pPr>
            <w:r w:rsidRPr="005C0901">
              <w:rPr>
                <w:b/>
              </w:rPr>
              <w:t>Keterangan</w:t>
            </w:r>
          </w:p>
        </w:tc>
        <w:tc>
          <w:tcPr>
            <w:tcW w:w="1586" w:type="dxa"/>
          </w:tcPr>
          <w:p w14:paraId="01E64FA8" w14:textId="1E33E0BA" w:rsidR="00EC59F6" w:rsidRPr="00152A66" w:rsidRDefault="00EC59F6" w:rsidP="00EC59F6">
            <w:pPr>
              <w:pStyle w:val="ParagrifIsi"/>
              <w:jc w:val="center"/>
            </w:pPr>
            <w:r w:rsidRPr="005C0901">
              <w:rPr>
                <w:b/>
                <w:i/>
              </w:rPr>
              <w:t>Key</w:t>
            </w:r>
          </w:p>
        </w:tc>
      </w:tr>
      <w:tr w:rsidR="00E32805" w14:paraId="38B4B8AB" w14:textId="77777777" w:rsidTr="00E32805">
        <w:tc>
          <w:tcPr>
            <w:tcW w:w="704" w:type="dxa"/>
          </w:tcPr>
          <w:p w14:paraId="10CAB710" w14:textId="77777777" w:rsidR="00E32805" w:rsidRDefault="00E32805" w:rsidP="004C4AA9">
            <w:pPr>
              <w:pStyle w:val="ParagrifIsi"/>
            </w:pPr>
            <w:r>
              <w:t>1</w:t>
            </w:r>
          </w:p>
        </w:tc>
        <w:tc>
          <w:tcPr>
            <w:tcW w:w="2468" w:type="dxa"/>
          </w:tcPr>
          <w:p w14:paraId="4BDDAC91" w14:textId="77777777" w:rsidR="00E32805" w:rsidRDefault="00E32805" w:rsidP="004C4AA9">
            <w:pPr>
              <w:pStyle w:val="ParagrifIsi"/>
            </w:pPr>
            <w:r>
              <w:t>id</w:t>
            </w:r>
          </w:p>
        </w:tc>
        <w:tc>
          <w:tcPr>
            <w:tcW w:w="1586" w:type="dxa"/>
          </w:tcPr>
          <w:p w14:paraId="123202A8" w14:textId="77777777" w:rsidR="00E32805" w:rsidRDefault="00E32805" w:rsidP="004C4AA9">
            <w:pPr>
              <w:pStyle w:val="ParagrifIsi"/>
            </w:pPr>
            <w:r>
              <w:t>bigint(20)</w:t>
            </w:r>
          </w:p>
        </w:tc>
        <w:tc>
          <w:tcPr>
            <w:tcW w:w="1586" w:type="dxa"/>
          </w:tcPr>
          <w:p w14:paraId="239CA18D" w14:textId="77777777" w:rsidR="00E32805" w:rsidRPr="00743B2C" w:rsidRDefault="00E32805" w:rsidP="004C4AA9">
            <w:pPr>
              <w:pStyle w:val="ParagrifIsi"/>
              <w:rPr>
                <w:i/>
              </w:rPr>
            </w:pPr>
            <w:r w:rsidRPr="00743B2C">
              <w:rPr>
                <w:i/>
              </w:rPr>
              <w:t>Not null (auto increment)</w:t>
            </w:r>
          </w:p>
        </w:tc>
        <w:tc>
          <w:tcPr>
            <w:tcW w:w="1586" w:type="dxa"/>
          </w:tcPr>
          <w:p w14:paraId="4AEE72BE" w14:textId="77777777" w:rsidR="00E32805" w:rsidRPr="00743B2C" w:rsidRDefault="00E32805" w:rsidP="004C4AA9">
            <w:pPr>
              <w:pStyle w:val="ParagrifIsi"/>
              <w:rPr>
                <w:i/>
              </w:rPr>
            </w:pPr>
            <w:r w:rsidRPr="00743B2C">
              <w:rPr>
                <w:i/>
              </w:rPr>
              <w:t>Primary Key</w:t>
            </w:r>
          </w:p>
        </w:tc>
      </w:tr>
      <w:tr w:rsidR="00E32805" w14:paraId="5D36E11F" w14:textId="77777777" w:rsidTr="00E32805">
        <w:tc>
          <w:tcPr>
            <w:tcW w:w="704" w:type="dxa"/>
          </w:tcPr>
          <w:p w14:paraId="081D4334" w14:textId="77777777" w:rsidR="00E32805" w:rsidRDefault="00E32805" w:rsidP="004C4AA9">
            <w:pPr>
              <w:pStyle w:val="ParagrifIsi"/>
            </w:pPr>
            <w:r>
              <w:t>2</w:t>
            </w:r>
          </w:p>
        </w:tc>
        <w:tc>
          <w:tcPr>
            <w:tcW w:w="2468" w:type="dxa"/>
          </w:tcPr>
          <w:p w14:paraId="65A7D584" w14:textId="77777777" w:rsidR="00E32805" w:rsidRDefault="00E32805" w:rsidP="004C4AA9">
            <w:pPr>
              <w:pStyle w:val="ParagrifIsi"/>
            </w:pPr>
            <w:r>
              <w:t>nomor_invoice</w:t>
            </w:r>
          </w:p>
        </w:tc>
        <w:tc>
          <w:tcPr>
            <w:tcW w:w="1586" w:type="dxa"/>
          </w:tcPr>
          <w:p w14:paraId="72B7088F" w14:textId="77777777" w:rsidR="00E32805" w:rsidRDefault="00E32805" w:rsidP="004C4AA9">
            <w:pPr>
              <w:pStyle w:val="ParagrifIsi"/>
            </w:pPr>
            <w:r>
              <w:t>varchar(255)</w:t>
            </w:r>
          </w:p>
        </w:tc>
        <w:tc>
          <w:tcPr>
            <w:tcW w:w="1586" w:type="dxa"/>
          </w:tcPr>
          <w:p w14:paraId="72D04D75" w14:textId="77777777" w:rsidR="00E32805" w:rsidRPr="00743B2C" w:rsidRDefault="00E32805" w:rsidP="004C4AA9">
            <w:pPr>
              <w:pStyle w:val="ParagrifIsi"/>
              <w:rPr>
                <w:i/>
              </w:rPr>
            </w:pPr>
            <w:r w:rsidRPr="00743B2C">
              <w:rPr>
                <w:i/>
              </w:rPr>
              <w:t>Nullable</w:t>
            </w:r>
          </w:p>
        </w:tc>
        <w:tc>
          <w:tcPr>
            <w:tcW w:w="1586" w:type="dxa"/>
          </w:tcPr>
          <w:p w14:paraId="3C3876EB" w14:textId="77777777" w:rsidR="00E32805" w:rsidRPr="00743B2C" w:rsidRDefault="00E32805" w:rsidP="004C4AA9">
            <w:pPr>
              <w:pStyle w:val="ParagrifIsi"/>
              <w:rPr>
                <w:i/>
              </w:rPr>
            </w:pPr>
          </w:p>
        </w:tc>
      </w:tr>
      <w:tr w:rsidR="00E32805" w14:paraId="545D277B" w14:textId="77777777" w:rsidTr="00E32805">
        <w:tc>
          <w:tcPr>
            <w:tcW w:w="704" w:type="dxa"/>
          </w:tcPr>
          <w:p w14:paraId="1D67549B" w14:textId="77777777" w:rsidR="00E32805" w:rsidRDefault="00E32805" w:rsidP="004C4AA9">
            <w:pPr>
              <w:pStyle w:val="ParagrifIsi"/>
            </w:pPr>
            <w:r>
              <w:t>3</w:t>
            </w:r>
          </w:p>
        </w:tc>
        <w:tc>
          <w:tcPr>
            <w:tcW w:w="2468" w:type="dxa"/>
          </w:tcPr>
          <w:p w14:paraId="202578D4" w14:textId="77777777" w:rsidR="00E32805" w:rsidRDefault="00E32805" w:rsidP="004C4AA9">
            <w:pPr>
              <w:pStyle w:val="ParagrifIsi"/>
            </w:pPr>
            <w:r>
              <w:t>nomor_retur</w:t>
            </w:r>
          </w:p>
        </w:tc>
        <w:tc>
          <w:tcPr>
            <w:tcW w:w="1586" w:type="dxa"/>
          </w:tcPr>
          <w:p w14:paraId="58993189" w14:textId="77777777" w:rsidR="00E32805" w:rsidRDefault="00E32805" w:rsidP="004C4AA9">
            <w:pPr>
              <w:pStyle w:val="ParagrifIsi"/>
            </w:pPr>
            <w:r>
              <w:t>varchar(255)</w:t>
            </w:r>
          </w:p>
        </w:tc>
        <w:tc>
          <w:tcPr>
            <w:tcW w:w="1586" w:type="dxa"/>
          </w:tcPr>
          <w:p w14:paraId="080E2A6B" w14:textId="77777777" w:rsidR="00E32805" w:rsidRPr="00743B2C" w:rsidRDefault="00E32805" w:rsidP="004C4AA9">
            <w:pPr>
              <w:pStyle w:val="ParagrifIsi"/>
              <w:rPr>
                <w:i/>
              </w:rPr>
            </w:pPr>
            <w:r w:rsidRPr="00743B2C">
              <w:rPr>
                <w:i/>
              </w:rPr>
              <w:t>Nullable</w:t>
            </w:r>
          </w:p>
        </w:tc>
        <w:tc>
          <w:tcPr>
            <w:tcW w:w="1586" w:type="dxa"/>
          </w:tcPr>
          <w:p w14:paraId="227DEF97" w14:textId="77777777" w:rsidR="00E32805" w:rsidRPr="00743B2C" w:rsidRDefault="00E32805" w:rsidP="004C4AA9">
            <w:pPr>
              <w:pStyle w:val="ParagrifIsi"/>
              <w:rPr>
                <w:i/>
              </w:rPr>
            </w:pPr>
          </w:p>
        </w:tc>
      </w:tr>
      <w:tr w:rsidR="00E32805" w14:paraId="3A336FDB" w14:textId="77777777" w:rsidTr="00E32805">
        <w:tc>
          <w:tcPr>
            <w:tcW w:w="704" w:type="dxa"/>
          </w:tcPr>
          <w:p w14:paraId="14C0794C" w14:textId="77777777" w:rsidR="00E32805" w:rsidRDefault="00E32805" w:rsidP="004C4AA9">
            <w:pPr>
              <w:pStyle w:val="ParagrifIsi"/>
            </w:pPr>
            <w:r>
              <w:t>4</w:t>
            </w:r>
          </w:p>
        </w:tc>
        <w:tc>
          <w:tcPr>
            <w:tcW w:w="2468" w:type="dxa"/>
          </w:tcPr>
          <w:p w14:paraId="36FA0365" w14:textId="77777777" w:rsidR="00E32805" w:rsidRDefault="00E32805" w:rsidP="004C4AA9">
            <w:pPr>
              <w:pStyle w:val="ParagrifIsi"/>
            </w:pPr>
            <w:r>
              <w:t>kode_item</w:t>
            </w:r>
          </w:p>
        </w:tc>
        <w:tc>
          <w:tcPr>
            <w:tcW w:w="1586" w:type="dxa"/>
          </w:tcPr>
          <w:p w14:paraId="306108AB" w14:textId="77777777" w:rsidR="00E32805" w:rsidRDefault="00E32805" w:rsidP="004C4AA9">
            <w:pPr>
              <w:pStyle w:val="ParagrifIsi"/>
            </w:pPr>
            <w:r w:rsidRPr="00513F63">
              <w:t>varchar(255)</w:t>
            </w:r>
          </w:p>
        </w:tc>
        <w:tc>
          <w:tcPr>
            <w:tcW w:w="1586" w:type="dxa"/>
          </w:tcPr>
          <w:p w14:paraId="15964CD5" w14:textId="77777777" w:rsidR="00E32805" w:rsidRPr="00743B2C" w:rsidRDefault="00E32805" w:rsidP="004C4AA9">
            <w:pPr>
              <w:pStyle w:val="ParagrifIsi"/>
              <w:rPr>
                <w:i/>
              </w:rPr>
            </w:pPr>
            <w:r w:rsidRPr="00743B2C">
              <w:rPr>
                <w:i/>
              </w:rPr>
              <w:t>Not null</w:t>
            </w:r>
          </w:p>
        </w:tc>
        <w:tc>
          <w:tcPr>
            <w:tcW w:w="1586" w:type="dxa"/>
          </w:tcPr>
          <w:p w14:paraId="420E5082" w14:textId="77777777" w:rsidR="00E32805" w:rsidRPr="00743B2C" w:rsidRDefault="00E32805" w:rsidP="004C4AA9">
            <w:pPr>
              <w:pStyle w:val="ParagrifIsi"/>
              <w:rPr>
                <w:i/>
              </w:rPr>
            </w:pPr>
          </w:p>
        </w:tc>
      </w:tr>
      <w:tr w:rsidR="00E32805" w14:paraId="6676CD25" w14:textId="77777777" w:rsidTr="00E32805">
        <w:tc>
          <w:tcPr>
            <w:tcW w:w="704" w:type="dxa"/>
          </w:tcPr>
          <w:p w14:paraId="6256FC39" w14:textId="77777777" w:rsidR="00E32805" w:rsidRDefault="00E32805" w:rsidP="004C4AA9">
            <w:pPr>
              <w:pStyle w:val="ParagrifIsi"/>
            </w:pPr>
            <w:r>
              <w:t>5</w:t>
            </w:r>
          </w:p>
        </w:tc>
        <w:tc>
          <w:tcPr>
            <w:tcW w:w="2468" w:type="dxa"/>
          </w:tcPr>
          <w:p w14:paraId="3E17047A" w14:textId="77777777" w:rsidR="00E32805" w:rsidRDefault="00E32805" w:rsidP="004C4AA9">
            <w:pPr>
              <w:pStyle w:val="ParagrifIsi"/>
            </w:pPr>
            <w:r>
              <w:t>nama_item</w:t>
            </w:r>
          </w:p>
        </w:tc>
        <w:tc>
          <w:tcPr>
            <w:tcW w:w="1586" w:type="dxa"/>
          </w:tcPr>
          <w:p w14:paraId="14139A22" w14:textId="77777777" w:rsidR="00E32805" w:rsidRDefault="00E32805" w:rsidP="004C4AA9">
            <w:pPr>
              <w:pStyle w:val="ParagrifIsi"/>
            </w:pPr>
            <w:r w:rsidRPr="007E1CF5">
              <w:t>varchar(255)</w:t>
            </w:r>
          </w:p>
        </w:tc>
        <w:tc>
          <w:tcPr>
            <w:tcW w:w="1586" w:type="dxa"/>
          </w:tcPr>
          <w:p w14:paraId="4F0CCDB6" w14:textId="77777777" w:rsidR="00E32805" w:rsidRPr="00743B2C" w:rsidRDefault="00E32805" w:rsidP="004C4AA9">
            <w:pPr>
              <w:pStyle w:val="ParagrifIsi"/>
              <w:rPr>
                <w:i/>
              </w:rPr>
            </w:pPr>
            <w:r w:rsidRPr="00743B2C">
              <w:rPr>
                <w:i/>
              </w:rPr>
              <w:t>Not null</w:t>
            </w:r>
          </w:p>
        </w:tc>
        <w:tc>
          <w:tcPr>
            <w:tcW w:w="1586" w:type="dxa"/>
          </w:tcPr>
          <w:p w14:paraId="393CA445" w14:textId="77777777" w:rsidR="00E32805" w:rsidRPr="00743B2C" w:rsidRDefault="00E32805" w:rsidP="004C4AA9">
            <w:pPr>
              <w:pStyle w:val="ParagrifIsi"/>
              <w:rPr>
                <w:i/>
              </w:rPr>
            </w:pPr>
          </w:p>
        </w:tc>
      </w:tr>
      <w:tr w:rsidR="00E32805" w14:paraId="4027A418" w14:textId="77777777" w:rsidTr="00E32805">
        <w:tc>
          <w:tcPr>
            <w:tcW w:w="704" w:type="dxa"/>
          </w:tcPr>
          <w:p w14:paraId="76A8FBB9" w14:textId="77777777" w:rsidR="00E32805" w:rsidRDefault="00E32805" w:rsidP="004C4AA9">
            <w:pPr>
              <w:pStyle w:val="ParagrifIsi"/>
            </w:pPr>
            <w:r>
              <w:t>6</w:t>
            </w:r>
          </w:p>
        </w:tc>
        <w:tc>
          <w:tcPr>
            <w:tcW w:w="2468" w:type="dxa"/>
          </w:tcPr>
          <w:p w14:paraId="4BCDEF01" w14:textId="77777777" w:rsidR="00E32805" w:rsidRDefault="00E32805" w:rsidP="004C4AA9">
            <w:pPr>
              <w:pStyle w:val="ParagrifIsi"/>
            </w:pPr>
            <w:r>
              <w:t>nama_item_singkat</w:t>
            </w:r>
          </w:p>
        </w:tc>
        <w:tc>
          <w:tcPr>
            <w:tcW w:w="1586" w:type="dxa"/>
          </w:tcPr>
          <w:p w14:paraId="3656CA83" w14:textId="77777777" w:rsidR="00E32805" w:rsidRDefault="00E32805" w:rsidP="004C4AA9">
            <w:pPr>
              <w:pStyle w:val="ParagrifIsi"/>
            </w:pPr>
            <w:r w:rsidRPr="006A39A9">
              <w:t>varchar(255)</w:t>
            </w:r>
          </w:p>
        </w:tc>
        <w:tc>
          <w:tcPr>
            <w:tcW w:w="1586" w:type="dxa"/>
          </w:tcPr>
          <w:p w14:paraId="3AA3D291" w14:textId="77777777" w:rsidR="00E32805" w:rsidRPr="00743B2C" w:rsidRDefault="00E32805" w:rsidP="004C4AA9">
            <w:pPr>
              <w:pStyle w:val="ParagrifIsi"/>
              <w:rPr>
                <w:i/>
              </w:rPr>
            </w:pPr>
            <w:r w:rsidRPr="00743B2C">
              <w:rPr>
                <w:i/>
              </w:rPr>
              <w:t>Nullable</w:t>
            </w:r>
          </w:p>
        </w:tc>
        <w:tc>
          <w:tcPr>
            <w:tcW w:w="1586" w:type="dxa"/>
          </w:tcPr>
          <w:p w14:paraId="39D1C963" w14:textId="77777777" w:rsidR="00E32805" w:rsidRPr="00743B2C" w:rsidRDefault="00E32805" w:rsidP="004C4AA9">
            <w:pPr>
              <w:pStyle w:val="ParagrifIsi"/>
              <w:rPr>
                <w:i/>
              </w:rPr>
            </w:pPr>
          </w:p>
        </w:tc>
      </w:tr>
      <w:tr w:rsidR="00E32805" w14:paraId="128DADEC" w14:textId="77777777" w:rsidTr="00E32805">
        <w:tc>
          <w:tcPr>
            <w:tcW w:w="704" w:type="dxa"/>
          </w:tcPr>
          <w:p w14:paraId="4BCF1159" w14:textId="77777777" w:rsidR="00E32805" w:rsidRDefault="00E32805" w:rsidP="004C4AA9">
            <w:pPr>
              <w:pStyle w:val="ParagrifIsi"/>
            </w:pPr>
            <w:r>
              <w:t>7</w:t>
            </w:r>
          </w:p>
        </w:tc>
        <w:tc>
          <w:tcPr>
            <w:tcW w:w="2468" w:type="dxa"/>
          </w:tcPr>
          <w:p w14:paraId="61D95AFF" w14:textId="77777777" w:rsidR="00E32805" w:rsidRDefault="00E32805" w:rsidP="004C4AA9">
            <w:pPr>
              <w:pStyle w:val="ParagrifIsi"/>
            </w:pPr>
            <w:r>
              <w:t>satuan</w:t>
            </w:r>
          </w:p>
        </w:tc>
        <w:tc>
          <w:tcPr>
            <w:tcW w:w="1586" w:type="dxa"/>
          </w:tcPr>
          <w:p w14:paraId="6A84D668" w14:textId="77777777" w:rsidR="00E32805" w:rsidRPr="00CF3190" w:rsidRDefault="00E32805" w:rsidP="004C4AA9">
            <w:pPr>
              <w:pStyle w:val="ParagrifIsi"/>
            </w:pPr>
            <w:r w:rsidRPr="007E1CF5">
              <w:t>varchar(255)</w:t>
            </w:r>
          </w:p>
        </w:tc>
        <w:tc>
          <w:tcPr>
            <w:tcW w:w="1586" w:type="dxa"/>
          </w:tcPr>
          <w:p w14:paraId="05223198" w14:textId="77777777" w:rsidR="00E32805" w:rsidRPr="00743B2C" w:rsidRDefault="00E32805" w:rsidP="004C4AA9">
            <w:pPr>
              <w:pStyle w:val="ParagrifIsi"/>
              <w:rPr>
                <w:i/>
              </w:rPr>
            </w:pPr>
            <w:r w:rsidRPr="00743B2C">
              <w:rPr>
                <w:i/>
              </w:rPr>
              <w:t>Not null</w:t>
            </w:r>
          </w:p>
        </w:tc>
        <w:tc>
          <w:tcPr>
            <w:tcW w:w="1586" w:type="dxa"/>
          </w:tcPr>
          <w:p w14:paraId="0BD55795" w14:textId="77777777" w:rsidR="00E32805" w:rsidRPr="00743B2C" w:rsidRDefault="00E32805" w:rsidP="004C4AA9">
            <w:pPr>
              <w:pStyle w:val="ParagrifIsi"/>
              <w:rPr>
                <w:i/>
              </w:rPr>
            </w:pPr>
          </w:p>
        </w:tc>
      </w:tr>
      <w:tr w:rsidR="00E32805" w14:paraId="278A30B5" w14:textId="77777777" w:rsidTr="00E32805">
        <w:tc>
          <w:tcPr>
            <w:tcW w:w="704" w:type="dxa"/>
          </w:tcPr>
          <w:p w14:paraId="6055F273" w14:textId="77777777" w:rsidR="00E32805" w:rsidRDefault="00E32805" w:rsidP="004C4AA9">
            <w:pPr>
              <w:pStyle w:val="ParagrifIsi"/>
            </w:pPr>
            <w:r>
              <w:t>8</w:t>
            </w:r>
          </w:p>
        </w:tc>
        <w:tc>
          <w:tcPr>
            <w:tcW w:w="2468" w:type="dxa"/>
          </w:tcPr>
          <w:p w14:paraId="5C431D10" w14:textId="77777777" w:rsidR="00E32805" w:rsidRDefault="00E32805" w:rsidP="004C4AA9">
            <w:pPr>
              <w:pStyle w:val="ParagrifIsi"/>
            </w:pPr>
            <w:r>
              <w:t>jumlah_retur</w:t>
            </w:r>
          </w:p>
        </w:tc>
        <w:tc>
          <w:tcPr>
            <w:tcW w:w="1586" w:type="dxa"/>
          </w:tcPr>
          <w:p w14:paraId="15BECF40" w14:textId="77777777" w:rsidR="00E32805" w:rsidRPr="00CF3190" w:rsidRDefault="00E32805" w:rsidP="004C4AA9">
            <w:pPr>
              <w:pStyle w:val="ParagrifIsi"/>
            </w:pPr>
            <w:r w:rsidRPr="007E1CF5">
              <w:t>bigint(20)</w:t>
            </w:r>
          </w:p>
        </w:tc>
        <w:tc>
          <w:tcPr>
            <w:tcW w:w="1586" w:type="dxa"/>
          </w:tcPr>
          <w:p w14:paraId="542174F5" w14:textId="77777777" w:rsidR="00E32805" w:rsidRPr="00743B2C" w:rsidRDefault="00E32805" w:rsidP="004C4AA9">
            <w:pPr>
              <w:pStyle w:val="ParagrifIsi"/>
              <w:rPr>
                <w:i/>
              </w:rPr>
            </w:pPr>
            <w:r w:rsidRPr="00743B2C">
              <w:rPr>
                <w:i/>
              </w:rPr>
              <w:t>Not null</w:t>
            </w:r>
          </w:p>
        </w:tc>
        <w:tc>
          <w:tcPr>
            <w:tcW w:w="1586" w:type="dxa"/>
          </w:tcPr>
          <w:p w14:paraId="2290C960" w14:textId="77777777" w:rsidR="00E32805" w:rsidRPr="00743B2C" w:rsidRDefault="00E32805" w:rsidP="004C4AA9">
            <w:pPr>
              <w:pStyle w:val="ParagrifIsi"/>
              <w:rPr>
                <w:i/>
              </w:rPr>
            </w:pPr>
          </w:p>
        </w:tc>
      </w:tr>
      <w:tr w:rsidR="00E32805" w14:paraId="39032034" w14:textId="77777777" w:rsidTr="00E32805">
        <w:tc>
          <w:tcPr>
            <w:tcW w:w="704" w:type="dxa"/>
          </w:tcPr>
          <w:p w14:paraId="7B7B5882" w14:textId="77777777" w:rsidR="00E32805" w:rsidRDefault="00E32805" w:rsidP="004C4AA9">
            <w:pPr>
              <w:pStyle w:val="ParagrifIsi"/>
            </w:pPr>
            <w:r>
              <w:t>9</w:t>
            </w:r>
          </w:p>
        </w:tc>
        <w:tc>
          <w:tcPr>
            <w:tcW w:w="2468" w:type="dxa"/>
          </w:tcPr>
          <w:p w14:paraId="45FF5B60" w14:textId="77777777" w:rsidR="00E32805" w:rsidRDefault="00E32805" w:rsidP="004C4AA9">
            <w:pPr>
              <w:pStyle w:val="ParagrifIsi"/>
            </w:pPr>
            <w:r>
              <w:t>jumlah_invoice</w:t>
            </w:r>
          </w:p>
        </w:tc>
        <w:tc>
          <w:tcPr>
            <w:tcW w:w="1586" w:type="dxa"/>
          </w:tcPr>
          <w:p w14:paraId="70615E4B" w14:textId="77777777" w:rsidR="00E32805" w:rsidRPr="00CF3190" w:rsidRDefault="00E32805" w:rsidP="004C4AA9">
            <w:pPr>
              <w:pStyle w:val="ParagrifIsi"/>
            </w:pPr>
            <w:r w:rsidRPr="00513F63">
              <w:t>bigint(20)</w:t>
            </w:r>
          </w:p>
        </w:tc>
        <w:tc>
          <w:tcPr>
            <w:tcW w:w="1586" w:type="dxa"/>
          </w:tcPr>
          <w:p w14:paraId="626B5D14" w14:textId="77777777" w:rsidR="00E32805" w:rsidRPr="00743B2C" w:rsidRDefault="00E32805" w:rsidP="004C4AA9">
            <w:pPr>
              <w:pStyle w:val="ParagrifIsi"/>
              <w:rPr>
                <w:i/>
              </w:rPr>
            </w:pPr>
            <w:r w:rsidRPr="00743B2C">
              <w:rPr>
                <w:i/>
              </w:rPr>
              <w:t>Not null</w:t>
            </w:r>
          </w:p>
        </w:tc>
        <w:tc>
          <w:tcPr>
            <w:tcW w:w="1586" w:type="dxa"/>
          </w:tcPr>
          <w:p w14:paraId="4BDEAF97" w14:textId="77777777" w:rsidR="00E32805" w:rsidRPr="00743B2C" w:rsidRDefault="00E32805" w:rsidP="004C4AA9">
            <w:pPr>
              <w:pStyle w:val="ParagrifIsi"/>
              <w:rPr>
                <w:i/>
              </w:rPr>
            </w:pPr>
          </w:p>
        </w:tc>
      </w:tr>
      <w:tr w:rsidR="00E32805" w14:paraId="5D05CEAB" w14:textId="77777777" w:rsidTr="00E32805">
        <w:tc>
          <w:tcPr>
            <w:tcW w:w="704" w:type="dxa"/>
          </w:tcPr>
          <w:p w14:paraId="47F73764" w14:textId="77777777" w:rsidR="00E32805" w:rsidRDefault="00E32805" w:rsidP="004C4AA9">
            <w:pPr>
              <w:pStyle w:val="ParagrifIsi"/>
            </w:pPr>
            <w:r>
              <w:t>10</w:t>
            </w:r>
          </w:p>
        </w:tc>
        <w:tc>
          <w:tcPr>
            <w:tcW w:w="2468" w:type="dxa"/>
          </w:tcPr>
          <w:p w14:paraId="7214E29F" w14:textId="77777777" w:rsidR="00E32805" w:rsidRDefault="00E32805" w:rsidP="004C4AA9">
            <w:pPr>
              <w:pStyle w:val="ParagrifIsi"/>
            </w:pPr>
            <w:r>
              <w:t>harga</w:t>
            </w:r>
          </w:p>
        </w:tc>
        <w:tc>
          <w:tcPr>
            <w:tcW w:w="1586" w:type="dxa"/>
          </w:tcPr>
          <w:p w14:paraId="2646F229" w14:textId="77777777" w:rsidR="00E32805" w:rsidRPr="00CF3190" w:rsidRDefault="00E32805" w:rsidP="004C4AA9">
            <w:pPr>
              <w:pStyle w:val="ParagrifIsi"/>
            </w:pPr>
            <w:r w:rsidRPr="00D01DF7">
              <w:t>bigint(20)</w:t>
            </w:r>
          </w:p>
        </w:tc>
        <w:tc>
          <w:tcPr>
            <w:tcW w:w="1586" w:type="dxa"/>
          </w:tcPr>
          <w:p w14:paraId="0AC4E73D" w14:textId="77777777" w:rsidR="00E32805" w:rsidRPr="00743B2C" w:rsidRDefault="00E32805" w:rsidP="004C4AA9">
            <w:pPr>
              <w:pStyle w:val="ParagrifIsi"/>
              <w:rPr>
                <w:i/>
              </w:rPr>
            </w:pPr>
            <w:r w:rsidRPr="00743B2C">
              <w:rPr>
                <w:i/>
              </w:rPr>
              <w:t>Not null</w:t>
            </w:r>
          </w:p>
        </w:tc>
        <w:tc>
          <w:tcPr>
            <w:tcW w:w="1586" w:type="dxa"/>
          </w:tcPr>
          <w:p w14:paraId="3EE7C88E" w14:textId="77777777" w:rsidR="00E32805" w:rsidRPr="00743B2C" w:rsidRDefault="00E32805" w:rsidP="004C4AA9">
            <w:pPr>
              <w:pStyle w:val="ParagrifIsi"/>
              <w:rPr>
                <w:i/>
              </w:rPr>
            </w:pPr>
          </w:p>
        </w:tc>
      </w:tr>
      <w:tr w:rsidR="00E32805" w14:paraId="1E59CEB4" w14:textId="77777777" w:rsidTr="00E32805">
        <w:tc>
          <w:tcPr>
            <w:tcW w:w="704" w:type="dxa"/>
          </w:tcPr>
          <w:p w14:paraId="42D66338" w14:textId="77777777" w:rsidR="00E32805" w:rsidRDefault="00E32805" w:rsidP="004C4AA9">
            <w:pPr>
              <w:pStyle w:val="ParagrifIsi"/>
            </w:pPr>
            <w:r>
              <w:t>11</w:t>
            </w:r>
          </w:p>
        </w:tc>
        <w:tc>
          <w:tcPr>
            <w:tcW w:w="2468" w:type="dxa"/>
          </w:tcPr>
          <w:p w14:paraId="35A920CE" w14:textId="77777777" w:rsidR="00E32805" w:rsidRDefault="00E32805" w:rsidP="004C4AA9">
            <w:pPr>
              <w:pStyle w:val="ParagrifIsi"/>
            </w:pPr>
            <w:r>
              <w:t>jumlah</w:t>
            </w:r>
          </w:p>
        </w:tc>
        <w:tc>
          <w:tcPr>
            <w:tcW w:w="1586" w:type="dxa"/>
          </w:tcPr>
          <w:p w14:paraId="345C40EC" w14:textId="77777777" w:rsidR="00E32805" w:rsidRDefault="00E32805" w:rsidP="004C4AA9">
            <w:pPr>
              <w:pStyle w:val="ParagrifIsi"/>
            </w:pPr>
            <w:r w:rsidRPr="00513F63">
              <w:t>bigint(20)</w:t>
            </w:r>
          </w:p>
        </w:tc>
        <w:tc>
          <w:tcPr>
            <w:tcW w:w="1586" w:type="dxa"/>
          </w:tcPr>
          <w:p w14:paraId="52337F84" w14:textId="77777777" w:rsidR="00E32805" w:rsidRPr="00743B2C" w:rsidRDefault="00E32805" w:rsidP="004C4AA9">
            <w:pPr>
              <w:pStyle w:val="ParagrifIsi"/>
              <w:rPr>
                <w:i/>
              </w:rPr>
            </w:pPr>
            <w:r w:rsidRPr="00743B2C">
              <w:rPr>
                <w:i/>
              </w:rPr>
              <w:t>Not null</w:t>
            </w:r>
          </w:p>
        </w:tc>
        <w:tc>
          <w:tcPr>
            <w:tcW w:w="1586" w:type="dxa"/>
          </w:tcPr>
          <w:p w14:paraId="1CAFC65E" w14:textId="77777777" w:rsidR="00E32805" w:rsidRPr="00743B2C" w:rsidRDefault="00E32805" w:rsidP="004C4AA9">
            <w:pPr>
              <w:pStyle w:val="ParagrifIsi"/>
              <w:rPr>
                <w:i/>
              </w:rPr>
            </w:pPr>
          </w:p>
        </w:tc>
      </w:tr>
      <w:tr w:rsidR="00E32805" w14:paraId="062B76A6" w14:textId="77777777" w:rsidTr="00E32805">
        <w:tc>
          <w:tcPr>
            <w:tcW w:w="704" w:type="dxa"/>
          </w:tcPr>
          <w:p w14:paraId="765B9EF6" w14:textId="77777777" w:rsidR="00E32805" w:rsidRDefault="00E32805" w:rsidP="004C4AA9">
            <w:pPr>
              <w:pStyle w:val="ParagrifIsi"/>
            </w:pPr>
            <w:r>
              <w:t>12</w:t>
            </w:r>
          </w:p>
        </w:tc>
        <w:tc>
          <w:tcPr>
            <w:tcW w:w="2468" w:type="dxa"/>
          </w:tcPr>
          <w:p w14:paraId="33EE3FD3" w14:textId="77777777" w:rsidR="00E32805" w:rsidRDefault="00E32805" w:rsidP="004C4AA9">
            <w:pPr>
              <w:pStyle w:val="ParagrifIsi"/>
            </w:pPr>
            <w:r>
              <w:t>created_at</w:t>
            </w:r>
          </w:p>
        </w:tc>
        <w:tc>
          <w:tcPr>
            <w:tcW w:w="1586" w:type="dxa"/>
          </w:tcPr>
          <w:p w14:paraId="56135040" w14:textId="77777777" w:rsidR="00E32805" w:rsidRDefault="00E32805" w:rsidP="004C4AA9">
            <w:pPr>
              <w:pStyle w:val="ParagrifIsi"/>
            </w:pPr>
            <w:r>
              <w:t>timestamp</w:t>
            </w:r>
          </w:p>
        </w:tc>
        <w:tc>
          <w:tcPr>
            <w:tcW w:w="1586" w:type="dxa"/>
          </w:tcPr>
          <w:p w14:paraId="3DFA95D8" w14:textId="77777777" w:rsidR="00E32805" w:rsidRPr="00743B2C" w:rsidRDefault="00E32805" w:rsidP="004C4AA9">
            <w:pPr>
              <w:pStyle w:val="ParagrifIsi"/>
              <w:rPr>
                <w:i/>
              </w:rPr>
            </w:pPr>
            <w:r w:rsidRPr="00743B2C">
              <w:rPr>
                <w:i/>
              </w:rPr>
              <w:t>Nullable</w:t>
            </w:r>
          </w:p>
        </w:tc>
        <w:tc>
          <w:tcPr>
            <w:tcW w:w="1586" w:type="dxa"/>
          </w:tcPr>
          <w:p w14:paraId="51535D34" w14:textId="77777777" w:rsidR="00E32805" w:rsidRPr="00743B2C" w:rsidRDefault="00E32805" w:rsidP="004C4AA9">
            <w:pPr>
              <w:pStyle w:val="ParagrifIsi"/>
              <w:rPr>
                <w:i/>
              </w:rPr>
            </w:pPr>
          </w:p>
        </w:tc>
      </w:tr>
      <w:tr w:rsidR="00E32805" w14:paraId="4C0501E3" w14:textId="77777777" w:rsidTr="00E32805">
        <w:tc>
          <w:tcPr>
            <w:tcW w:w="704" w:type="dxa"/>
          </w:tcPr>
          <w:p w14:paraId="4C738137" w14:textId="77777777" w:rsidR="00E32805" w:rsidRDefault="00E32805" w:rsidP="004C4AA9">
            <w:pPr>
              <w:pStyle w:val="ParagrifIsi"/>
            </w:pPr>
            <w:r>
              <w:lastRenderedPageBreak/>
              <w:t>13</w:t>
            </w:r>
          </w:p>
        </w:tc>
        <w:tc>
          <w:tcPr>
            <w:tcW w:w="2468" w:type="dxa"/>
          </w:tcPr>
          <w:p w14:paraId="0630FCB1" w14:textId="77777777" w:rsidR="00E32805" w:rsidRDefault="00E32805" w:rsidP="004C4AA9">
            <w:pPr>
              <w:pStyle w:val="ParagrifIsi"/>
            </w:pPr>
            <w:r>
              <w:t>updated_at</w:t>
            </w:r>
          </w:p>
        </w:tc>
        <w:tc>
          <w:tcPr>
            <w:tcW w:w="1586" w:type="dxa"/>
          </w:tcPr>
          <w:p w14:paraId="205AC062" w14:textId="77777777" w:rsidR="00E32805" w:rsidRDefault="00E32805" w:rsidP="004C4AA9">
            <w:pPr>
              <w:pStyle w:val="ParagrifIsi"/>
            </w:pPr>
            <w:r w:rsidRPr="00CF3190">
              <w:t>timestamp</w:t>
            </w:r>
          </w:p>
        </w:tc>
        <w:tc>
          <w:tcPr>
            <w:tcW w:w="1586" w:type="dxa"/>
          </w:tcPr>
          <w:p w14:paraId="54933E46" w14:textId="77777777" w:rsidR="00E32805" w:rsidRPr="00743B2C" w:rsidRDefault="00E32805" w:rsidP="004C4AA9">
            <w:pPr>
              <w:pStyle w:val="ParagrifIsi"/>
              <w:rPr>
                <w:i/>
              </w:rPr>
            </w:pPr>
            <w:r w:rsidRPr="00743B2C">
              <w:rPr>
                <w:i/>
              </w:rPr>
              <w:t>Nullable</w:t>
            </w:r>
          </w:p>
        </w:tc>
        <w:tc>
          <w:tcPr>
            <w:tcW w:w="1586" w:type="dxa"/>
          </w:tcPr>
          <w:p w14:paraId="2FC8F8FE" w14:textId="77777777" w:rsidR="00E32805" w:rsidRPr="00743B2C" w:rsidRDefault="00E32805" w:rsidP="004C4AA9">
            <w:pPr>
              <w:pStyle w:val="ParagrifIsi"/>
              <w:rPr>
                <w:i/>
              </w:rPr>
            </w:pPr>
          </w:p>
        </w:tc>
      </w:tr>
    </w:tbl>
    <w:p w14:paraId="5A765D43" w14:textId="756953E5" w:rsidR="00F14925" w:rsidRDefault="00F14925" w:rsidP="00D125A3">
      <w:pPr>
        <w:pStyle w:val="ParagrifIsi"/>
        <w:numPr>
          <w:ilvl w:val="0"/>
          <w:numId w:val="14"/>
        </w:numPr>
      </w:pPr>
      <w:r>
        <w:t xml:space="preserve">Tabel </w:t>
      </w:r>
      <w:r w:rsidR="00CF3190">
        <w:t>Riwayat Pembayaran Penjualan</w:t>
      </w:r>
    </w:p>
    <w:p w14:paraId="030FBED3" w14:textId="00B8C4D7" w:rsidR="00E32805" w:rsidRDefault="00E32805" w:rsidP="004C4AA9">
      <w:pPr>
        <w:pStyle w:val="ParagrifIsi"/>
      </w:pPr>
      <w:r>
        <w:t>Berikut ini adalah deskripsi spesifikasi tabel riwayat pembayaran penjualan</w:t>
      </w:r>
      <w:r w:rsidRPr="00D01DF7">
        <w:t>.</w:t>
      </w:r>
    </w:p>
    <w:p w14:paraId="0E1867B7" w14:textId="5C4D55FC" w:rsidR="00E32805" w:rsidRPr="006A39A9" w:rsidRDefault="00E32805" w:rsidP="004C4AA9">
      <w:pPr>
        <w:pStyle w:val="ParagrifIsi"/>
      </w:pPr>
      <w:r>
        <w:t>Nama tabel : histori_pembayaran_</w:t>
      </w:r>
      <w:r w:rsidRPr="00E32805">
        <w:rPr>
          <w:sz w:val="20"/>
          <w:szCs w:val="20"/>
        </w:rPr>
        <w:t xml:space="preserve"> </w:t>
      </w:r>
      <w:r w:rsidRPr="00E32805">
        <w:t>penjualan</w:t>
      </w:r>
      <w:r>
        <w:t>s</w:t>
      </w:r>
    </w:p>
    <w:p w14:paraId="594FA0C3" w14:textId="3A420160" w:rsidR="00E32805" w:rsidRPr="00D01DF7" w:rsidRDefault="00E32805" w:rsidP="004C4AA9">
      <w:pPr>
        <w:pStyle w:val="ParagrifIsi"/>
      </w:pPr>
      <w:r>
        <w:t xml:space="preserve">Keterangan : Tabel yang digunakan untuk menyimpan data riwayat pembayaran </w:t>
      </w:r>
      <w:r w:rsidRPr="00E32805">
        <w:t>penjualan</w:t>
      </w:r>
    </w:p>
    <w:p w14:paraId="68918BDF" w14:textId="1DBA5394" w:rsidR="001A3C00" w:rsidRDefault="001A3C00" w:rsidP="001A3C00">
      <w:pPr>
        <w:pStyle w:val="Caption"/>
        <w:keepNext/>
        <w:jc w:val="left"/>
      </w:pPr>
      <w:bookmarkStart w:id="283" w:name="_Toc105002644"/>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52</w:t>
      </w:r>
      <w:r w:rsidRPr="001A3C00">
        <w:rPr>
          <w:b/>
        </w:rPr>
        <w:fldChar w:fldCharType="end"/>
      </w:r>
      <w:r w:rsidRPr="001A3C00">
        <w:rPr>
          <w:iCs w:val="0"/>
          <w:sz w:val="20"/>
          <w:szCs w:val="20"/>
          <w:lang w:val="id-ID"/>
        </w:rPr>
        <w:t xml:space="preserve"> </w:t>
      </w:r>
      <w:r w:rsidRPr="001A3C00">
        <w:rPr>
          <w:lang w:val="id-ID"/>
        </w:rPr>
        <w:t>Spesifikasi tabel</w:t>
      </w:r>
      <w:r>
        <w:rPr>
          <w:lang w:val="id-ID"/>
        </w:rPr>
        <w:t xml:space="preserve"> riwayat pembayaran</w:t>
      </w:r>
      <w:r w:rsidRPr="001A3C00">
        <w:rPr>
          <w:lang w:val="id-ID"/>
        </w:rPr>
        <w:t xml:space="preserve"> penjualan</w:t>
      </w:r>
      <w:bookmarkEnd w:id="283"/>
    </w:p>
    <w:tbl>
      <w:tblPr>
        <w:tblStyle w:val="TableGrid"/>
        <w:tblW w:w="0" w:type="auto"/>
        <w:tblLook w:val="04A0" w:firstRow="1" w:lastRow="0" w:firstColumn="1" w:lastColumn="0" w:noHBand="0" w:noVBand="1"/>
      </w:tblPr>
      <w:tblGrid>
        <w:gridCol w:w="704"/>
        <w:gridCol w:w="2468"/>
        <w:gridCol w:w="1586"/>
        <w:gridCol w:w="1586"/>
        <w:gridCol w:w="1586"/>
      </w:tblGrid>
      <w:tr w:rsidR="00EC59F6" w14:paraId="3172CBB2" w14:textId="77777777" w:rsidTr="00E32805">
        <w:tc>
          <w:tcPr>
            <w:tcW w:w="704" w:type="dxa"/>
          </w:tcPr>
          <w:p w14:paraId="5ED73C0B" w14:textId="71B2AEC5" w:rsidR="00EC59F6" w:rsidRPr="00152A66" w:rsidRDefault="00EC59F6" w:rsidP="00EC59F6">
            <w:pPr>
              <w:pStyle w:val="ParagrifIsi"/>
              <w:jc w:val="center"/>
            </w:pPr>
            <w:r>
              <w:rPr>
                <w:b/>
              </w:rPr>
              <w:t>No</w:t>
            </w:r>
          </w:p>
        </w:tc>
        <w:tc>
          <w:tcPr>
            <w:tcW w:w="2468" w:type="dxa"/>
          </w:tcPr>
          <w:p w14:paraId="02275EB9" w14:textId="47FF0A36"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3B6981D3" w14:textId="55C1B9EF" w:rsidR="00EC59F6" w:rsidRPr="00152A66" w:rsidRDefault="00EC59F6" w:rsidP="00EC59F6">
            <w:pPr>
              <w:pStyle w:val="ParagrifIsi"/>
              <w:jc w:val="center"/>
            </w:pPr>
            <w:r w:rsidRPr="005C0901">
              <w:rPr>
                <w:b/>
                <w:i/>
              </w:rPr>
              <w:t>Type</w:t>
            </w:r>
          </w:p>
        </w:tc>
        <w:tc>
          <w:tcPr>
            <w:tcW w:w="1586" w:type="dxa"/>
          </w:tcPr>
          <w:p w14:paraId="59A65258" w14:textId="1697103E" w:rsidR="00EC59F6" w:rsidRPr="00152A66" w:rsidRDefault="00EC59F6" w:rsidP="00EC59F6">
            <w:pPr>
              <w:pStyle w:val="ParagrifIsi"/>
              <w:jc w:val="center"/>
            </w:pPr>
            <w:r w:rsidRPr="005C0901">
              <w:rPr>
                <w:b/>
              </w:rPr>
              <w:t>Keterangan</w:t>
            </w:r>
          </w:p>
        </w:tc>
        <w:tc>
          <w:tcPr>
            <w:tcW w:w="1586" w:type="dxa"/>
          </w:tcPr>
          <w:p w14:paraId="5CB1F0E1" w14:textId="6BFE0714" w:rsidR="00EC59F6" w:rsidRPr="00152A66" w:rsidRDefault="00EC59F6" w:rsidP="00EC59F6">
            <w:pPr>
              <w:pStyle w:val="ParagrifIsi"/>
              <w:jc w:val="center"/>
            </w:pPr>
            <w:r w:rsidRPr="005C0901">
              <w:rPr>
                <w:b/>
                <w:i/>
              </w:rPr>
              <w:t>Key</w:t>
            </w:r>
          </w:p>
        </w:tc>
      </w:tr>
      <w:tr w:rsidR="00E32805" w14:paraId="2725848D" w14:textId="77777777" w:rsidTr="00E32805">
        <w:tc>
          <w:tcPr>
            <w:tcW w:w="704" w:type="dxa"/>
          </w:tcPr>
          <w:p w14:paraId="1BFD2AFB" w14:textId="77777777" w:rsidR="00E32805" w:rsidRDefault="00E32805" w:rsidP="004C4AA9">
            <w:pPr>
              <w:pStyle w:val="ParagrifIsi"/>
            </w:pPr>
            <w:r>
              <w:t>1</w:t>
            </w:r>
          </w:p>
        </w:tc>
        <w:tc>
          <w:tcPr>
            <w:tcW w:w="2468" w:type="dxa"/>
          </w:tcPr>
          <w:p w14:paraId="5A66A551" w14:textId="77777777" w:rsidR="00E32805" w:rsidRDefault="00E32805" w:rsidP="004C4AA9">
            <w:pPr>
              <w:pStyle w:val="ParagrifIsi"/>
            </w:pPr>
            <w:r>
              <w:t>id</w:t>
            </w:r>
          </w:p>
        </w:tc>
        <w:tc>
          <w:tcPr>
            <w:tcW w:w="1586" w:type="dxa"/>
          </w:tcPr>
          <w:p w14:paraId="2EE0EEDE" w14:textId="77777777" w:rsidR="00E32805" w:rsidRDefault="00E32805" w:rsidP="004C4AA9">
            <w:pPr>
              <w:pStyle w:val="ParagrifIsi"/>
            </w:pPr>
            <w:r>
              <w:t>bigint(20)</w:t>
            </w:r>
          </w:p>
        </w:tc>
        <w:tc>
          <w:tcPr>
            <w:tcW w:w="1586" w:type="dxa"/>
          </w:tcPr>
          <w:p w14:paraId="06387758" w14:textId="77777777" w:rsidR="00E32805" w:rsidRPr="00743B2C" w:rsidRDefault="00E32805" w:rsidP="004C4AA9">
            <w:pPr>
              <w:pStyle w:val="ParagrifIsi"/>
              <w:rPr>
                <w:i/>
              </w:rPr>
            </w:pPr>
            <w:r w:rsidRPr="00743B2C">
              <w:rPr>
                <w:i/>
              </w:rPr>
              <w:t>Not null (auto increment)</w:t>
            </w:r>
          </w:p>
        </w:tc>
        <w:tc>
          <w:tcPr>
            <w:tcW w:w="1586" w:type="dxa"/>
          </w:tcPr>
          <w:p w14:paraId="3F472364" w14:textId="77777777" w:rsidR="00E32805" w:rsidRPr="00743B2C" w:rsidRDefault="00E32805" w:rsidP="004C4AA9">
            <w:pPr>
              <w:pStyle w:val="ParagrifIsi"/>
              <w:rPr>
                <w:i/>
              </w:rPr>
            </w:pPr>
            <w:r w:rsidRPr="00743B2C">
              <w:rPr>
                <w:i/>
              </w:rPr>
              <w:t>Primary Key</w:t>
            </w:r>
          </w:p>
        </w:tc>
      </w:tr>
      <w:tr w:rsidR="00E32805" w14:paraId="407BD993" w14:textId="77777777" w:rsidTr="00E32805">
        <w:tc>
          <w:tcPr>
            <w:tcW w:w="704" w:type="dxa"/>
          </w:tcPr>
          <w:p w14:paraId="655AEB2A" w14:textId="77777777" w:rsidR="00E32805" w:rsidRDefault="00E32805" w:rsidP="004C4AA9">
            <w:pPr>
              <w:pStyle w:val="ParagrifIsi"/>
            </w:pPr>
            <w:r>
              <w:t>2</w:t>
            </w:r>
          </w:p>
        </w:tc>
        <w:tc>
          <w:tcPr>
            <w:tcW w:w="2468" w:type="dxa"/>
          </w:tcPr>
          <w:p w14:paraId="6BFC9135" w14:textId="77777777" w:rsidR="00E32805" w:rsidRDefault="00E32805" w:rsidP="004C4AA9">
            <w:pPr>
              <w:pStyle w:val="ParagrifIsi"/>
            </w:pPr>
            <w:r>
              <w:t>nomor_invoice</w:t>
            </w:r>
          </w:p>
        </w:tc>
        <w:tc>
          <w:tcPr>
            <w:tcW w:w="1586" w:type="dxa"/>
          </w:tcPr>
          <w:p w14:paraId="535B8E1F" w14:textId="77777777" w:rsidR="00E32805" w:rsidRDefault="00E32805" w:rsidP="004C4AA9">
            <w:pPr>
              <w:pStyle w:val="ParagrifIsi"/>
            </w:pPr>
            <w:r>
              <w:t>varchar(255)</w:t>
            </w:r>
          </w:p>
        </w:tc>
        <w:tc>
          <w:tcPr>
            <w:tcW w:w="1586" w:type="dxa"/>
          </w:tcPr>
          <w:p w14:paraId="7A681C71" w14:textId="77777777" w:rsidR="00E32805" w:rsidRPr="00743B2C" w:rsidRDefault="00E32805" w:rsidP="004C4AA9">
            <w:pPr>
              <w:pStyle w:val="ParagrifIsi"/>
              <w:rPr>
                <w:i/>
              </w:rPr>
            </w:pPr>
            <w:r w:rsidRPr="00743B2C">
              <w:rPr>
                <w:i/>
              </w:rPr>
              <w:t>Nullable</w:t>
            </w:r>
          </w:p>
        </w:tc>
        <w:tc>
          <w:tcPr>
            <w:tcW w:w="1586" w:type="dxa"/>
          </w:tcPr>
          <w:p w14:paraId="07180B72" w14:textId="77777777" w:rsidR="00E32805" w:rsidRPr="00743B2C" w:rsidRDefault="00E32805" w:rsidP="004C4AA9">
            <w:pPr>
              <w:pStyle w:val="ParagrifIsi"/>
              <w:rPr>
                <w:i/>
              </w:rPr>
            </w:pPr>
          </w:p>
        </w:tc>
      </w:tr>
      <w:tr w:rsidR="00E32805" w14:paraId="0AE7F21E" w14:textId="77777777" w:rsidTr="00E32805">
        <w:tc>
          <w:tcPr>
            <w:tcW w:w="704" w:type="dxa"/>
          </w:tcPr>
          <w:p w14:paraId="6A56A8FA" w14:textId="77777777" w:rsidR="00E32805" w:rsidRDefault="00E32805" w:rsidP="004C4AA9">
            <w:pPr>
              <w:pStyle w:val="ParagrifIsi"/>
            </w:pPr>
            <w:r>
              <w:t>3</w:t>
            </w:r>
          </w:p>
        </w:tc>
        <w:tc>
          <w:tcPr>
            <w:tcW w:w="2468" w:type="dxa"/>
          </w:tcPr>
          <w:p w14:paraId="199D7117" w14:textId="77777777" w:rsidR="00E32805" w:rsidRDefault="00E32805" w:rsidP="004C4AA9">
            <w:pPr>
              <w:pStyle w:val="ParagrifIsi"/>
            </w:pPr>
            <w:r>
              <w:t>kode_jurnal</w:t>
            </w:r>
          </w:p>
        </w:tc>
        <w:tc>
          <w:tcPr>
            <w:tcW w:w="1586" w:type="dxa"/>
          </w:tcPr>
          <w:p w14:paraId="480832E8" w14:textId="77777777" w:rsidR="00E32805" w:rsidRDefault="00E32805" w:rsidP="004C4AA9">
            <w:pPr>
              <w:pStyle w:val="ParagrifIsi"/>
            </w:pPr>
            <w:r>
              <w:t>varchar(255)</w:t>
            </w:r>
          </w:p>
        </w:tc>
        <w:tc>
          <w:tcPr>
            <w:tcW w:w="1586" w:type="dxa"/>
          </w:tcPr>
          <w:p w14:paraId="7D95C6EB" w14:textId="77777777" w:rsidR="00E32805" w:rsidRPr="00743B2C" w:rsidRDefault="00E32805" w:rsidP="004C4AA9">
            <w:pPr>
              <w:pStyle w:val="ParagrifIsi"/>
              <w:rPr>
                <w:i/>
              </w:rPr>
            </w:pPr>
            <w:r w:rsidRPr="00743B2C">
              <w:rPr>
                <w:i/>
              </w:rPr>
              <w:t>Nullable</w:t>
            </w:r>
          </w:p>
        </w:tc>
        <w:tc>
          <w:tcPr>
            <w:tcW w:w="1586" w:type="dxa"/>
          </w:tcPr>
          <w:p w14:paraId="75FD2100" w14:textId="77777777" w:rsidR="00E32805" w:rsidRPr="00743B2C" w:rsidRDefault="00E32805" w:rsidP="004C4AA9">
            <w:pPr>
              <w:pStyle w:val="ParagrifIsi"/>
              <w:rPr>
                <w:i/>
              </w:rPr>
            </w:pPr>
          </w:p>
        </w:tc>
      </w:tr>
      <w:tr w:rsidR="00E32805" w14:paraId="5D3E8E84" w14:textId="77777777" w:rsidTr="00E32805">
        <w:tc>
          <w:tcPr>
            <w:tcW w:w="704" w:type="dxa"/>
          </w:tcPr>
          <w:p w14:paraId="7F4018C6" w14:textId="77777777" w:rsidR="00E32805" w:rsidRDefault="00E32805" w:rsidP="004C4AA9">
            <w:pPr>
              <w:pStyle w:val="ParagrifIsi"/>
            </w:pPr>
            <w:r>
              <w:t>4</w:t>
            </w:r>
          </w:p>
        </w:tc>
        <w:tc>
          <w:tcPr>
            <w:tcW w:w="2468" w:type="dxa"/>
          </w:tcPr>
          <w:p w14:paraId="590366C1" w14:textId="77777777" w:rsidR="00E32805" w:rsidRDefault="00E32805" w:rsidP="004C4AA9">
            <w:pPr>
              <w:pStyle w:val="ParagrifIsi"/>
            </w:pPr>
            <w:r>
              <w:t>jumlah_dibayar</w:t>
            </w:r>
          </w:p>
        </w:tc>
        <w:tc>
          <w:tcPr>
            <w:tcW w:w="1586" w:type="dxa"/>
          </w:tcPr>
          <w:p w14:paraId="7289D9A5" w14:textId="77777777" w:rsidR="00E32805" w:rsidRDefault="00E32805" w:rsidP="004C4AA9">
            <w:pPr>
              <w:pStyle w:val="ParagrifIsi"/>
            </w:pPr>
            <w:r w:rsidRPr="007E1CF5">
              <w:t>bigint(20)</w:t>
            </w:r>
          </w:p>
        </w:tc>
        <w:tc>
          <w:tcPr>
            <w:tcW w:w="1586" w:type="dxa"/>
          </w:tcPr>
          <w:p w14:paraId="2D6F7F7C" w14:textId="77777777" w:rsidR="00E32805" w:rsidRPr="00743B2C" w:rsidRDefault="00E32805" w:rsidP="004C4AA9">
            <w:pPr>
              <w:pStyle w:val="ParagrifIsi"/>
              <w:rPr>
                <w:i/>
              </w:rPr>
            </w:pPr>
            <w:r w:rsidRPr="00743B2C">
              <w:rPr>
                <w:i/>
              </w:rPr>
              <w:t>Not null</w:t>
            </w:r>
          </w:p>
        </w:tc>
        <w:tc>
          <w:tcPr>
            <w:tcW w:w="1586" w:type="dxa"/>
          </w:tcPr>
          <w:p w14:paraId="297A8B4B" w14:textId="77777777" w:rsidR="00E32805" w:rsidRPr="00743B2C" w:rsidRDefault="00E32805" w:rsidP="004C4AA9">
            <w:pPr>
              <w:pStyle w:val="ParagrifIsi"/>
              <w:rPr>
                <w:i/>
              </w:rPr>
            </w:pPr>
          </w:p>
        </w:tc>
      </w:tr>
      <w:tr w:rsidR="00E32805" w14:paraId="1325808A" w14:textId="77777777" w:rsidTr="00E32805">
        <w:tc>
          <w:tcPr>
            <w:tcW w:w="704" w:type="dxa"/>
          </w:tcPr>
          <w:p w14:paraId="43EE48BA" w14:textId="77777777" w:rsidR="00E32805" w:rsidRDefault="00E32805" w:rsidP="004C4AA9">
            <w:pPr>
              <w:pStyle w:val="ParagrifIsi"/>
            </w:pPr>
            <w:r>
              <w:t>5</w:t>
            </w:r>
          </w:p>
        </w:tc>
        <w:tc>
          <w:tcPr>
            <w:tcW w:w="2468" w:type="dxa"/>
          </w:tcPr>
          <w:p w14:paraId="2768DB31" w14:textId="77777777" w:rsidR="00E32805" w:rsidRDefault="00E32805" w:rsidP="004C4AA9">
            <w:pPr>
              <w:pStyle w:val="ParagrifIsi"/>
            </w:pPr>
            <w:r>
              <w:t>tanggal_dibayar</w:t>
            </w:r>
          </w:p>
        </w:tc>
        <w:tc>
          <w:tcPr>
            <w:tcW w:w="1586" w:type="dxa"/>
          </w:tcPr>
          <w:p w14:paraId="7CADB58C" w14:textId="77777777" w:rsidR="00E32805" w:rsidRDefault="00E32805" w:rsidP="004C4AA9">
            <w:pPr>
              <w:pStyle w:val="ParagrifIsi"/>
            </w:pPr>
            <w:r>
              <w:t>date</w:t>
            </w:r>
          </w:p>
        </w:tc>
        <w:tc>
          <w:tcPr>
            <w:tcW w:w="1586" w:type="dxa"/>
          </w:tcPr>
          <w:p w14:paraId="2F1AB864" w14:textId="77777777" w:rsidR="00E32805" w:rsidRPr="00743B2C" w:rsidRDefault="00E32805" w:rsidP="004C4AA9">
            <w:pPr>
              <w:pStyle w:val="ParagrifIsi"/>
              <w:rPr>
                <w:i/>
              </w:rPr>
            </w:pPr>
            <w:r w:rsidRPr="00743B2C">
              <w:rPr>
                <w:i/>
              </w:rPr>
              <w:t>Not null</w:t>
            </w:r>
          </w:p>
        </w:tc>
        <w:tc>
          <w:tcPr>
            <w:tcW w:w="1586" w:type="dxa"/>
          </w:tcPr>
          <w:p w14:paraId="2F20A9F9" w14:textId="77777777" w:rsidR="00E32805" w:rsidRPr="00743B2C" w:rsidRDefault="00E32805" w:rsidP="004C4AA9">
            <w:pPr>
              <w:pStyle w:val="ParagrifIsi"/>
              <w:rPr>
                <w:i/>
              </w:rPr>
            </w:pPr>
          </w:p>
        </w:tc>
      </w:tr>
      <w:tr w:rsidR="00E32805" w14:paraId="5A6FE850" w14:textId="77777777" w:rsidTr="00E32805">
        <w:tc>
          <w:tcPr>
            <w:tcW w:w="704" w:type="dxa"/>
          </w:tcPr>
          <w:p w14:paraId="20C0E1C3" w14:textId="77777777" w:rsidR="00E32805" w:rsidRDefault="00E32805" w:rsidP="004C4AA9">
            <w:pPr>
              <w:pStyle w:val="ParagrifIsi"/>
            </w:pPr>
            <w:r>
              <w:t>6</w:t>
            </w:r>
          </w:p>
        </w:tc>
        <w:tc>
          <w:tcPr>
            <w:tcW w:w="2468" w:type="dxa"/>
          </w:tcPr>
          <w:p w14:paraId="22A1AF16" w14:textId="77777777" w:rsidR="00E32805" w:rsidRDefault="00E32805" w:rsidP="004C4AA9">
            <w:pPr>
              <w:pStyle w:val="ParagrifIsi"/>
            </w:pPr>
            <w:r>
              <w:t>kode_akun_debit</w:t>
            </w:r>
          </w:p>
        </w:tc>
        <w:tc>
          <w:tcPr>
            <w:tcW w:w="1586" w:type="dxa"/>
          </w:tcPr>
          <w:p w14:paraId="2FC6B024" w14:textId="77777777" w:rsidR="00E32805" w:rsidRDefault="00E32805" w:rsidP="004C4AA9">
            <w:pPr>
              <w:pStyle w:val="ParagrifIsi"/>
            </w:pPr>
            <w:r w:rsidRPr="006A39A9">
              <w:t>varchar(255)</w:t>
            </w:r>
          </w:p>
        </w:tc>
        <w:tc>
          <w:tcPr>
            <w:tcW w:w="1586" w:type="dxa"/>
          </w:tcPr>
          <w:p w14:paraId="7460240D" w14:textId="77777777" w:rsidR="00E32805" w:rsidRPr="00743B2C" w:rsidRDefault="00E32805" w:rsidP="004C4AA9">
            <w:pPr>
              <w:pStyle w:val="ParagrifIsi"/>
              <w:rPr>
                <w:i/>
              </w:rPr>
            </w:pPr>
            <w:r w:rsidRPr="00743B2C">
              <w:rPr>
                <w:i/>
              </w:rPr>
              <w:t>Not null</w:t>
            </w:r>
          </w:p>
        </w:tc>
        <w:tc>
          <w:tcPr>
            <w:tcW w:w="1586" w:type="dxa"/>
          </w:tcPr>
          <w:p w14:paraId="2753F1CC" w14:textId="77777777" w:rsidR="00E32805" w:rsidRPr="00743B2C" w:rsidRDefault="00E32805" w:rsidP="004C4AA9">
            <w:pPr>
              <w:pStyle w:val="ParagrifIsi"/>
              <w:rPr>
                <w:i/>
              </w:rPr>
            </w:pPr>
          </w:p>
        </w:tc>
      </w:tr>
      <w:tr w:rsidR="00E32805" w14:paraId="394825B0" w14:textId="77777777" w:rsidTr="00E32805">
        <w:tc>
          <w:tcPr>
            <w:tcW w:w="704" w:type="dxa"/>
          </w:tcPr>
          <w:p w14:paraId="123030AA" w14:textId="77777777" w:rsidR="00E32805" w:rsidRDefault="00E32805" w:rsidP="004C4AA9">
            <w:pPr>
              <w:pStyle w:val="ParagrifIsi"/>
            </w:pPr>
            <w:r>
              <w:t>7</w:t>
            </w:r>
          </w:p>
        </w:tc>
        <w:tc>
          <w:tcPr>
            <w:tcW w:w="2468" w:type="dxa"/>
          </w:tcPr>
          <w:p w14:paraId="5DC796F0" w14:textId="77777777" w:rsidR="00E32805" w:rsidRDefault="00E32805" w:rsidP="004C4AA9">
            <w:pPr>
              <w:pStyle w:val="ParagrifIsi"/>
            </w:pPr>
            <w:r>
              <w:t>kode_akun_kredit</w:t>
            </w:r>
          </w:p>
        </w:tc>
        <w:tc>
          <w:tcPr>
            <w:tcW w:w="1586" w:type="dxa"/>
          </w:tcPr>
          <w:p w14:paraId="4CF66355" w14:textId="77777777" w:rsidR="00E32805" w:rsidRPr="00CF3190" w:rsidRDefault="00E32805" w:rsidP="004C4AA9">
            <w:pPr>
              <w:pStyle w:val="ParagrifIsi"/>
            </w:pPr>
            <w:r w:rsidRPr="007E1CF5">
              <w:t>varchar(255)</w:t>
            </w:r>
          </w:p>
        </w:tc>
        <w:tc>
          <w:tcPr>
            <w:tcW w:w="1586" w:type="dxa"/>
          </w:tcPr>
          <w:p w14:paraId="234D8E2B" w14:textId="77777777" w:rsidR="00E32805" w:rsidRPr="00743B2C" w:rsidRDefault="00E32805" w:rsidP="004C4AA9">
            <w:pPr>
              <w:pStyle w:val="ParagrifIsi"/>
              <w:rPr>
                <w:i/>
              </w:rPr>
            </w:pPr>
            <w:r w:rsidRPr="00743B2C">
              <w:rPr>
                <w:i/>
              </w:rPr>
              <w:t>Not null</w:t>
            </w:r>
          </w:p>
        </w:tc>
        <w:tc>
          <w:tcPr>
            <w:tcW w:w="1586" w:type="dxa"/>
          </w:tcPr>
          <w:p w14:paraId="7153DCBD" w14:textId="77777777" w:rsidR="00E32805" w:rsidRPr="00743B2C" w:rsidRDefault="00E32805" w:rsidP="004C4AA9">
            <w:pPr>
              <w:pStyle w:val="ParagrifIsi"/>
              <w:rPr>
                <w:i/>
              </w:rPr>
            </w:pPr>
          </w:p>
        </w:tc>
      </w:tr>
      <w:tr w:rsidR="00E32805" w14:paraId="78EFCAD5" w14:textId="77777777" w:rsidTr="00E32805">
        <w:tc>
          <w:tcPr>
            <w:tcW w:w="704" w:type="dxa"/>
          </w:tcPr>
          <w:p w14:paraId="1FDAA17D" w14:textId="77777777" w:rsidR="00E32805" w:rsidRDefault="00E32805" w:rsidP="004C4AA9">
            <w:pPr>
              <w:pStyle w:val="ParagrifIsi"/>
            </w:pPr>
            <w:r>
              <w:t>8</w:t>
            </w:r>
          </w:p>
        </w:tc>
        <w:tc>
          <w:tcPr>
            <w:tcW w:w="2468" w:type="dxa"/>
          </w:tcPr>
          <w:p w14:paraId="2171F601" w14:textId="77777777" w:rsidR="00E32805" w:rsidRDefault="00E32805" w:rsidP="004C4AA9">
            <w:pPr>
              <w:pStyle w:val="ParagrifIsi"/>
            </w:pPr>
            <w:r>
              <w:t>catatan</w:t>
            </w:r>
          </w:p>
        </w:tc>
        <w:tc>
          <w:tcPr>
            <w:tcW w:w="1586" w:type="dxa"/>
          </w:tcPr>
          <w:p w14:paraId="2BF743AE" w14:textId="77777777" w:rsidR="00E32805" w:rsidRPr="00CF3190" w:rsidRDefault="00E32805" w:rsidP="004C4AA9">
            <w:pPr>
              <w:pStyle w:val="ParagrifIsi"/>
            </w:pPr>
            <w:r>
              <w:t>text</w:t>
            </w:r>
          </w:p>
        </w:tc>
        <w:tc>
          <w:tcPr>
            <w:tcW w:w="1586" w:type="dxa"/>
          </w:tcPr>
          <w:p w14:paraId="47EC3058" w14:textId="77777777" w:rsidR="00E32805" w:rsidRPr="00743B2C" w:rsidRDefault="00E32805" w:rsidP="004C4AA9">
            <w:pPr>
              <w:pStyle w:val="ParagrifIsi"/>
              <w:rPr>
                <w:i/>
              </w:rPr>
            </w:pPr>
            <w:r w:rsidRPr="00743B2C">
              <w:rPr>
                <w:i/>
              </w:rPr>
              <w:t>Nullable</w:t>
            </w:r>
          </w:p>
        </w:tc>
        <w:tc>
          <w:tcPr>
            <w:tcW w:w="1586" w:type="dxa"/>
          </w:tcPr>
          <w:p w14:paraId="4B077A68" w14:textId="77777777" w:rsidR="00E32805" w:rsidRPr="00743B2C" w:rsidRDefault="00E32805" w:rsidP="004C4AA9">
            <w:pPr>
              <w:pStyle w:val="ParagrifIsi"/>
              <w:rPr>
                <w:i/>
              </w:rPr>
            </w:pPr>
          </w:p>
        </w:tc>
      </w:tr>
      <w:tr w:rsidR="00E32805" w14:paraId="3DC24B24" w14:textId="77777777" w:rsidTr="00E32805">
        <w:tc>
          <w:tcPr>
            <w:tcW w:w="704" w:type="dxa"/>
          </w:tcPr>
          <w:p w14:paraId="22455287" w14:textId="77777777" w:rsidR="00E32805" w:rsidRDefault="00E32805" w:rsidP="004C4AA9">
            <w:pPr>
              <w:pStyle w:val="ParagrifIsi"/>
            </w:pPr>
            <w:r>
              <w:lastRenderedPageBreak/>
              <w:t>9</w:t>
            </w:r>
          </w:p>
        </w:tc>
        <w:tc>
          <w:tcPr>
            <w:tcW w:w="2468" w:type="dxa"/>
          </w:tcPr>
          <w:p w14:paraId="587BD657" w14:textId="77777777" w:rsidR="00E32805" w:rsidRDefault="00E32805" w:rsidP="004C4AA9">
            <w:pPr>
              <w:pStyle w:val="ParagrifIsi"/>
            </w:pPr>
            <w:r>
              <w:t>created_at</w:t>
            </w:r>
          </w:p>
        </w:tc>
        <w:tc>
          <w:tcPr>
            <w:tcW w:w="1586" w:type="dxa"/>
          </w:tcPr>
          <w:p w14:paraId="21DAA485" w14:textId="77777777" w:rsidR="00E32805" w:rsidRDefault="00E32805" w:rsidP="004C4AA9">
            <w:pPr>
              <w:pStyle w:val="ParagrifIsi"/>
            </w:pPr>
            <w:r>
              <w:t>timestamp</w:t>
            </w:r>
          </w:p>
        </w:tc>
        <w:tc>
          <w:tcPr>
            <w:tcW w:w="1586" w:type="dxa"/>
          </w:tcPr>
          <w:p w14:paraId="5BE63EC8" w14:textId="77777777" w:rsidR="00E32805" w:rsidRPr="00743B2C" w:rsidRDefault="00E32805" w:rsidP="004C4AA9">
            <w:pPr>
              <w:pStyle w:val="ParagrifIsi"/>
              <w:rPr>
                <w:i/>
              </w:rPr>
            </w:pPr>
            <w:r w:rsidRPr="00743B2C">
              <w:rPr>
                <w:i/>
              </w:rPr>
              <w:t>Nullable</w:t>
            </w:r>
          </w:p>
        </w:tc>
        <w:tc>
          <w:tcPr>
            <w:tcW w:w="1586" w:type="dxa"/>
          </w:tcPr>
          <w:p w14:paraId="2B036EE7" w14:textId="77777777" w:rsidR="00E32805" w:rsidRPr="00743B2C" w:rsidRDefault="00E32805" w:rsidP="004C4AA9">
            <w:pPr>
              <w:pStyle w:val="ParagrifIsi"/>
              <w:rPr>
                <w:i/>
              </w:rPr>
            </w:pPr>
          </w:p>
        </w:tc>
      </w:tr>
      <w:tr w:rsidR="00E32805" w14:paraId="2B5498D5" w14:textId="77777777" w:rsidTr="00E32805">
        <w:tc>
          <w:tcPr>
            <w:tcW w:w="704" w:type="dxa"/>
          </w:tcPr>
          <w:p w14:paraId="61C978E5" w14:textId="77777777" w:rsidR="00E32805" w:rsidRDefault="00E32805" w:rsidP="004C4AA9">
            <w:pPr>
              <w:pStyle w:val="ParagrifIsi"/>
            </w:pPr>
            <w:r>
              <w:t>10</w:t>
            </w:r>
          </w:p>
        </w:tc>
        <w:tc>
          <w:tcPr>
            <w:tcW w:w="2468" w:type="dxa"/>
          </w:tcPr>
          <w:p w14:paraId="092FDAB6" w14:textId="77777777" w:rsidR="00E32805" w:rsidRDefault="00E32805" w:rsidP="004C4AA9">
            <w:pPr>
              <w:pStyle w:val="ParagrifIsi"/>
            </w:pPr>
            <w:r>
              <w:t>updated_at</w:t>
            </w:r>
          </w:p>
        </w:tc>
        <w:tc>
          <w:tcPr>
            <w:tcW w:w="1586" w:type="dxa"/>
          </w:tcPr>
          <w:p w14:paraId="0BE632B7" w14:textId="77777777" w:rsidR="00E32805" w:rsidRDefault="00E32805" w:rsidP="004C4AA9">
            <w:pPr>
              <w:pStyle w:val="ParagrifIsi"/>
            </w:pPr>
            <w:r w:rsidRPr="00CF3190">
              <w:t>timestamp</w:t>
            </w:r>
          </w:p>
        </w:tc>
        <w:tc>
          <w:tcPr>
            <w:tcW w:w="1586" w:type="dxa"/>
          </w:tcPr>
          <w:p w14:paraId="19344B9B" w14:textId="77777777" w:rsidR="00E32805" w:rsidRPr="00743B2C" w:rsidRDefault="00E32805" w:rsidP="004C4AA9">
            <w:pPr>
              <w:pStyle w:val="ParagrifIsi"/>
              <w:rPr>
                <w:i/>
              </w:rPr>
            </w:pPr>
            <w:r w:rsidRPr="00743B2C">
              <w:rPr>
                <w:i/>
              </w:rPr>
              <w:t>Nullable</w:t>
            </w:r>
          </w:p>
        </w:tc>
        <w:tc>
          <w:tcPr>
            <w:tcW w:w="1586" w:type="dxa"/>
          </w:tcPr>
          <w:p w14:paraId="06454AD6" w14:textId="77777777" w:rsidR="00E32805" w:rsidRPr="00743B2C" w:rsidRDefault="00E32805" w:rsidP="004C4AA9">
            <w:pPr>
              <w:pStyle w:val="ParagrifIsi"/>
              <w:rPr>
                <w:i/>
              </w:rPr>
            </w:pPr>
          </w:p>
        </w:tc>
      </w:tr>
    </w:tbl>
    <w:p w14:paraId="2650E809" w14:textId="7E5296E6" w:rsidR="00CF3190" w:rsidRDefault="00CF3190" w:rsidP="00D125A3">
      <w:pPr>
        <w:pStyle w:val="ParagrifIsi"/>
        <w:numPr>
          <w:ilvl w:val="0"/>
          <w:numId w:val="14"/>
        </w:numPr>
      </w:pPr>
      <w:r>
        <w:t>Tabel Jurnal Umum</w:t>
      </w:r>
    </w:p>
    <w:p w14:paraId="7E529646" w14:textId="768D3746" w:rsidR="00E32805" w:rsidRDefault="00E32805" w:rsidP="004C4AA9">
      <w:pPr>
        <w:pStyle w:val="ParagrifIsi"/>
      </w:pPr>
      <w:r>
        <w:t>Berikut ini adalah deskripsi spesifikasi tabel jurnal umum</w:t>
      </w:r>
      <w:r w:rsidRPr="00D01DF7">
        <w:t>.</w:t>
      </w:r>
    </w:p>
    <w:p w14:paraId="415BE5AE" w14:textId="4B07DB04" w:rsidR="00E32805" w:rsidRPr="006A39A9" w:rsidRDefault="00E32805" w:rsidP="004C4AA9">
      <w:pPr>
        <w:pStyle w:val="ParagrifIsi"/>
      </w:pPr>
      <w:r>
        <w:t>Nama tabel : jurnal_umums</w:t>
      </w:r>
    </w:p>
    <w:p w14:paraId="7D870D90" w14:textId="0B39CE27" w:rsidR="00E32805" w:rsidRPr="00D01DF7" w:rsidRDefault="00E32805" w:rsidP="004C4AA9">
      <w:pPr>
        <w:pStyle w:val="ParagrifIsi"/>
      </w:pPr>
      <w:r>
        <w:t>Keterangan : Tabel yang digunakan untuk menyimpan data jurnal umum</w:t>
      </w:r>
    </w:p>
    <w:p w14:paraId="0C199B4E" w14:textId="453BE238" w:rsidR="001A3C00" w:rsidRDefault="001A3C00" w:rsidP="001A3C00">
      <w:pPr>
        <w:pStyle w:val="Caption"/>
        <w:keepNext/>
        <w:jc w:val="left"/>
      </w:pPr>
      <w:bookmarkStart w:id="284" w:name="_Toc105002645"/>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53</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jurnal umum</w:t>
      </w:r>
      <w:bookmarkEnd w:id="284"/>
    </w:p>
    <w:tbl>
      <w:tblPr>
        <w:tblStyle w:val="TableGrid"/>
        <w:tblW w:w="0" w:type="auto"/>
        <w:tblLook w:val="04A0" w:firstRow="1" w:lastRow="0" w:firstColumn="1" w:lastColumn="0" w:noHBand="0" w:noVBand="1"/>
      </w:tblPr>
      <w:tblGrid>
        <w:gridCol w:w="704"/>
        <w:gridCol w:w="2468"/>
        <w:gridCol w:w="1586"/>
        <w:gridCol w:w="1586"/>
        <w:gridCol w:w="1586"/>
      </w:tblGrid>
      <w:tr w:rsidR="00EC59F6" w14:paraId="769D1445" w14:textId="77777777" w:rsidTr="00E32805">
        <w:tc>
          <w:tcPr>
            <w:tcW w:w="704" w:type="dxa"/>
          </w:tcPr>
          <w:p w14:paraId="412046D9" w14:textId="00B02367" w:rsidR="00EC59F6" w:rsidRPr="00152A66" w:rsidRDefault="00EC59F6" w:rsidP="00EC59F6">
            <w:pPr>
              <w:pStyle w:val="ParagrifIsi"/>
              <w:jc w:val="center"/>
            </w:pPr>
            <w:r>
              <w:rPr>
                <w:b/>
              </w:rPr>
              <w:t>No</w:t>
            </w:r>
          </w:p>
        </w:tc>
        <w:tc>
          <w:tcPr>
            <w:tcW w:w="2468" w:type="dxa"/>
          </w:tcPr>
          <w:p w14:paraId="0E4ABE4A" w14:textId="5042F2A2"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6472CCFC" w14:textId="7CA1B321" w:rsidR="00EC59F6" w:rsidRPr="00152A66" w:rsidRDefault="00EC59F6" w:rsidP="00EC59F6">
            <w:pPr>
              <w:pStyle w:val="ParagrifIsi"/>
              <w:jc w:val="center"/>
            </w:pPr>
            <w:r w:rsidRPr="005C0901">
              <w:rPr>
                <w:b/>
                <w:i/>
              </w:rPr>
              <w:t>Type</w:t>
            </w:r>
          </w:p>
        </w:tc>
        <w:tc>
          <w:tcPr>
            <w:tcW w:w="1586" w:type="dxa"/>
          </w:tcPr>
          <w:p w14:paraId="232ED0EA" w14:textId="6009C7EE" w:rsidR="00EC59F6" w:rsidRPr="00152A66" w:rsidRDefault="00EC59F6" w:rsidP="00EC59F6">
            <w:pPr>
              <w:pStyle w:val="ParagrifIsi"/>
              <w:jc w:val="center"/>
            </w:pPr>
            <w:r w:rsidRPr="005C0901">
              <w:rPr>
                <w:b/>
              </w:rPr>
              <w:t>Keterangan</w:t>
            </w:r>
          </w:p>
        </w:tc>
        <w:tc>
          <w:tcPr>
            <w:tcW w:w="1586" w:type="dxa"/>
          </w:tcPr>
          <w:p w14:paraId="56117407" w14:textId="4B0A8A90" w:rsidR="00EC59F6" w:rsidRPr="00152A66" w:rsidRDefault="00EC59F6" w:rsidP="00EC59F6">
            <w:pPr>
              <w:pStyle w:val="ParagrifIsi"/>
              <w:jc w:val="center"/>
            </w:pPr>
            <w:r w:rsidRPr="005C0901">
              <w:rPr>
                <w:b/>
                <w:i/>
              </w:rPr>
              <w:t>Key</w:t>
            </w:r>
          </w:p>
        </w:tc>
      </w:tr>
      <w:tr w:rsidR="00E32805" w14:paraId="072ED545" w14:textId="77777777" w:rsidTr="00E32805">
        <w:tc>
          <w:tcPr>
            <w:tcW w:w="704" w:type="dxa"/>
          </w:tcPr>
          <w:p w14:paraId="031F9235" w14:textId="77777777" w:rsidR="00E32805" w:rsidRDefault="00E32805" w:rsidP="004C4AA9">
            <w:pPr>
              <w:pStyle w:val="ParagrifIsi"/>
            </w:pPr>
            <w:r>
              <w:t>1</w:t>
            </w:r>
          </w:p>
        </w:tc>
        <w:tc>
          <w:tcPr>
            <w:tcW w:w="2468" w:type="dxa"/>
          </w:tcPr>
          <w:p w14:paraId="6D38A789" w14:textId="047E3EC1" w:rsidR="00E32805" w:rsidRDefault="00F51E08" w:rsidP="004C4AA9">
            <w:pPr>
              <w:pStyle w:val="ParagrifIsi"/>
            </w:pPr>
            <w:r>
              <w:t>id</w:t>
            </w:r>
          </w:p>
        </w:tc>
        <w:tc>
          <w:tcPr>
            <w:tcW w:w="1586" w:type="dxa"/>
          </w:tcPr>
          <w:p w14:paraId="31801A06" w14:textId="0A0F6A16" w:rsidR="00E32805" w:rsidRDefault="00EA3988" w:rsidP="004C4AA9">
            <w:pPr>
              <w:pStyle w:val="ParagrifIsi"/>
            </w:pPr>
            <w:r>
              <w:t>bigint(20)</w:t>
            </w:r>
          </w:p>
        </w:tc>
        <w:tc>
          <w:tcPr>
            <w:tcW w:w="1586" w:type="dxa"/>
          </w:tcPr>
          <w:p w14:paraId="1A732E46" w14:textId="77777777" w:rsidR="00E32805" w:rsidRPr="00743B2C" w:rsidRDefault="00E32805" w:rsidP="004C4AA9">
            <w:pPr>
              <w:pStyle w:val="ParagrifIsi"/>
              <w:rPr>
                <w:i/>
              </w:rPr>
            </w:pPr>
            <w:r w:rsidRPr="00743B2C">
              <w:rPr>
                <w:i/>
              </w:rPr>
              <w:t>Not null (auto increment)</w:t>
            </w:r>
          </w:p>
        </w:tc>
        <w:tc>
          <w:tcPr>
            <w:tcW w:w="1586" w:type="dxa"/>
          </w:tcPr>
          <w:p w14:paraId="4FC301F4" w14:textId="77777777" w:rsidR="00E32805" w:rsidRPr="00743B2C" w:rsidRDefault="00E32805" w:rsidP="004C4AA9">
            <w:pPr>
              <w:pStyle w:val="ParagrifIsi"/>
              <w:rPr>
                <w:i/>
              </w:rPr>
            </w:pPr>
            <w:r w:rsidRPr="00743B2C">
              <w:rPr>
                <w:i/>
              </w:rPr>
              <w:t>Primary Key</w:t>
            </w:r>
          </w:p>
        </w:tc>
      </w:tr>
      <w:tr w:rsidR="00E32805" w14:paraId="0102CBCB" w14:textId="77777777" w:rsidTr="00E32805">
        <w:tc>
          <w:tcPr>
            <w:tcW w:w="704" w:type="dxa"/>
          </w:tcPr>
          <w:p w14:paraId="2AB87390" w14:textId="77777777" w:rsidR="00E32805" w:rsidRDefault="00E32805" w:rsidP="004C4AA9">
            <w:pPr>
              <w:pStyle w:val="ParagrifIsi"/>
            </w:pPr>
            <w:r>
              <w:t>2</w:t>
            </w:r>
          </w:p>
        </w:tc>
        <w:tc>
          <w:tcPr>
            <w:tcW w:w="2468" w:type="dxa"/>
          </w:tcPr>
          <w:p w14:paraId="01361756" w14:textId="21905CBF" w:rsidR="00E32805" w:rsidRPr="00EA3988" w:rsidRDefault="00F51E08" w:rsidP="004C4AA9">
            <w:pPr>
              <w:pStyle w:val="ParagrifIsi"/>
            </w:pPr>
            <w:r>
              <w:t>status_jurnal</w:t>
            </w:r>
          </w:p>
        </w:tc>
        <w:tc>
          <w:tcPr>
            <w:tcW w:w="1586" w:type="dxa"/>
          </w:tcPr>
          <w:p w14:paraId="1329DE51" w14:textId="2D5867F0" w:rsidR="00E32805" w:rsidRDefault="00EA3988" w:rsidP="004C4AA9">
            <w:pPr>
              <w:pStyle w:val="ParagrifIsi"/>
            </w:pPr>
            <w:r>
              <w:t>varchar(255)</w:t>
            </w:r>
          </w:p>
        </w:tc>
        <w:tc>
          <w:tcPr>
            <w:tcW w:w="1586" w:type="dxa"/>
          </w:tcPr>
          <w:p w14:paraId="48427303" w14:textId="77777777" w:rsidR="00E32805" w:rsidRPr="00743B2C" w:rsidRDefault="00E32805" w:rsidP="004C4AA9">
            <w:pPr>
              <w:pStyle w:val="ParagrifIsi"/>
              <w:rPr>
                <w:i/>
              </w:rPr>
            </w:pPr>
            <w:r w:rsidRPr="00743B2C">
              <w:rPr>
                <w:i/>
              </w:rPr>
              <w:t>Nullable</w:t>
            </w:r>
          </w:p>
        </w:tc>
        <w:tc>
          <w:tcPr>
            <w:tcW w:w="1586" w:type="dxa"/>
          </w:tcPr>
          <w:p w14:paraId="3843182A" w14:textId="77777777" w:rsidR="00E32805" w:rsidRPr="00743B2C" w:rsidRDefault="00E32805" w:rsidP="004C4AA9">
            <w:pPr>
              <w:pStyle w:val="ParagrifIsi"/>
              <w:rPr>
                <w:i/>
              </w:rPr>
            </w:pPr>
          </w:p>
        </w:tc>
      </w:tr>
      <w:tr w:rsidR="00E32805" w14:paraId="4B9E7B08" w14:textId="77777777" w:rsidTr="00E32805">
        <w:tc>
          <w:tcPr>
            <w:tcW w:w="704" w:type="dxa"/>
          </w:tcPr>
          <w:p w14:paraId="6350D7A0" w14:textId="77777777" w:rsidR="00E32805" w:rsidRDefault="00E32805" w:rsidP="004C4AA9">
            <w:pPr>
              <w:pStyle w:val="ParagrifIsi"/>
            </w:pPr>
            <w:r>
              <w:t>3</w:t>
            </w:r>
          </w:p>
        </w:tc>
        <w:tc>
          <w:tcPr>
            <w:tcW w:w="2468" w:type="dxa"/>
          </w:tcPr>
          <w:p w14:paraId="2F6D0DC3" w14:textId="3304B7E2" w:rsidR="00E32805" w:rsidRDefault="00F51E08" w:rsidP="004C4AA9">
            <w:pPr>
              <w:pStyle w:val="ParagrifIsi"/>
            </w:pPr>
            <w:r>
              <w:t>kode_jurnal</w:t>
            </w:r>
          </w:p>
        </w:tc>
        <w:tc>
          <w:tcPr>
            <w:tcW w:w="1586" w:type="dxa"/>
          </w:tcPr>
          <w:p w14:paraId="05B5C1B8" w14:textId="72942697" w:rsidR="00E32805" w:rsidRDefault="00EA3988" w:rsidP="004C4AA9">
            <w:pPr>
              <w:pStyle w:val="ParagrifIsi"/>
            </w:pPr>
            <w:r>
              <w:t>varchar(255)</w:t>
            </w:r>
          </w:p>
        </w:tc>
        <w:tc>
          <w:tcPr>
            <w:tcW w:w="1586" w:type="dxa"/>
          </w:tcPr>
          <w:p w14:paraId="28D55516" w14:textId="77777777" w:rsidR="00E32805" w:rsidRPr="00743B2C" w:rsidRDefault="00E32805" w:rsidP="004C4AA9">
            <w:pPr>
              <w:pStyle w:val="ParagrifIsi"/>
              <w:rPr>
                <w:i/>
              </w:rPr>
            </w:pPr>
            <w:r w:rsidRPr="00743B2C">
              <w:rPr>
                <w:i/>
              </w:rPr>
              <w:t>Nullable</w:t>
            </w:r>
          </w:p>
        </w:tc>
        <w:tc>
          <w:tcPr>
            <w:tcW w:w="1586" w:type="dxa"/>
          </w:tcPr>
          <w:p w14:paraId="1B2DEB09" w14:textId="77777777" w:rsidR="00E32805" w:rsidRPr="00743B2C" w:rsidRDefault="00E32805" w:rsidP="004C4AA9">
            <w:pPr>
              <w:pStyle w:val="ParagrifIsi"/>
              <w:rPr>
                <w:i/>
              </w:rPr>
            </w:pPr>
          </w:p>
        </w:tc>
      </w:tr>
      <w:tr w:rsidR="00E32805" w14:paraId="089DBD48" w14:textId="77777777" w:rsidTr="00E32805">
        <w:tc>
          <w:tcPr>
            <w:tcW w:w="704" w:type="dxa"/>
          </w:tcPr>
          <w:p w14:paraId="19E2B5AE" w14:textId="77777777" w:rsidR="00E32805" w:rsidRDefault="00E32805" w:rsidP="004C4AA9">
            <w:pPr>
              <w:pStyle w:val="ParagrifIsi"/>
            </w:pPr>
            <w:r>
              <w:t>4</w:t>
            </w:r>
          </w:p>
        </w:tc>
        <w:tc>
          <w:tcPr>
            <w:tcW w:w="2468" w:type="dxa"/>
          </w:tcPr>
          <w:p w14:paraId="29608A89" w14:textId="79D4FF3E" w:rsidR="00E32805" w:rsidRDefault="00F51E08" w:rsidP="004C4AA9">
            <w:pPr>
              <w:pStyle w:val="ParagrifIsi"/>
            </w:pPr>
            <w:r>
              <w:t>tanggal_jurnal</w:t>
            </w:r>
          </w:p>
        </w:tc>
        <w:tc>
          <w:tcPr>
            <w:tcW w:w="1586" w:type="dxa"/>
          </w:tcPr>
          <w:p w14:paraId="77AF77B1" w14:textId="7129A57D" w:rsidR="00E32805" w:rsidRDefault="00EA3988" w:rsidP="004C4AA9">
            <w:pPr>
              <w:pStyle w:val="ParagrifIsi"/>
            </w:pPr>
            <w:r w:rsidRPr="00EA3988">
              <w:t>date</w:t>
            </w:r>
          </w:p>
        </w:tc>
        <w:tc>
          <w:tcPr>
            <w:tcW w:w="1586" w:type="dxa"/>
          </w:tcPr>
          <w:p w14:paraId="218FBDE9" w14:textId="77777777" w:rsidR="00E32805" w:rsidRPr="00743B2C" w:rsidRDefault="00E32805" w:rsidP="004C4AA9">
            <w:pPr>
              <w:pStyle w:val="ParagrifIsi"/>
              <w:rPr>
                <w:i/>
              </w:rPr>
            </w:pPr>
            <w:r w:rsidRPr="00743B2C">
              <w:rPr>
                <w:i/>
              </w:rPr>
              <w:t>Not null</w:t>
            </w:r>
          </w:p>
        </w:tc>
        <w:tc>
          <w:tcPr>
            <w:tcW w:w="1586" w:type="dxa"/>
          </w:tcPr>
          <w:p w14:paraId="227549D2" w14:textId="77777777" w:rsidR="00E32805" w:rsidRPr="00743B2C" w:rsidRDefault="00E32805" w:rsidP="004C4AA9">
            <w:pPr>
              <w:pStyle w:val="ParagrifIsi"/>
              <w:rPr>
                <w:i/>
              </w:rPr>
            </w:pPr>
          </w:p>
        </w:tc>
      </w:tr>
      <w:tr w:rsidR="00E32805" w14:paraId="7335E52D" w14:textId="77777777" w:rsidTr="00E32805">
        <w:tc>
          <w:tcPr>
            <w:tcW w:w="704" w:type="dxa"/>
          </w:tcPr>
          <w:p w14:paraId="26732B48" w14:textId="77777777" w:rsidR="00E32805" w:rsidRDefault="00E32805" w:rsidP="004C4AA9">
            <w:pPr>
              <w:pStyle w:val="ParagrifIsi"/>
            </w:pPr>
            <w:r>
              <w:t>5</w:t>
            </w:r>
          </w:p>
        </w:tc>
        <w:tc>
          <w:tcPr>
            <w:tcW w:w="2468" w:type="dxa"/>
          </w:tcPr>
          <w:p w14:paraId="2B501E82" w14:textId="684466C4" w:rsidR="00E32805" w:rsidRDefault="00F51E08" w:rsidP="004C4AA9">
            <w:pPr>
              <w:pStyle w:val="ParagrifIsi"/>
            </w:pPr>
            <w:r>
              <w:t>tipe_jurnal</w:t>
            </w:r>
          </w:p>
        </w:tc>
        <w:tc>
          <w:tcPr>
            <w:tcW w:w="1586" w:type="dxa"/>
          </w:tcPr>
          <w:p w14:paraId="3BAF214A" w14:textId="5A9866C1" w:rsidR="00E32805" w:rsidRDefault="00EA3988" w:rsidP="004C4AA9">
            <w:pPr>
              <w:pStyle w:val="ParagrifIsi"/>
            </w:pPr>
            <w:r w:rsidRPr="00EA3988">
              <w:t>varchar(255)</w:t>
            </w:r>
          </w:p>
        </w:tc>
        <w:tc>
          <w:tcPr>
            <w:tcW w:w="1586" w:type="dxa"/>
          </w:tcPr>
          <w:p w14:paraId="489CF956" w14:textId="77777777" w:rsidR="00E32805" w:rsidRPr="00743B2C" w:rsidRDefault="00E32805" w:rsidP="004C4AA9">
            <w:pPr>
              <w:pStyle w:val="ParagrifIsi"/>
              <w:rPr>
                <w:i/>
              </w:rPr>
            </w:pPr>
            <w:r w:rsidRPr="00743B2C">
              <w:rPr>
                <w:i/>
              </w:rPr>
              <w:t>Not null</w:t>
            </w:r>
          </w:p>
        </w:tc>
        <w:tc>
          <w:tcPr>
            <w:tcW w:w="1586" w:type="dxa"/>
          </w:tcPr>
          <w:p w14:paraId="49162FD5" w14:textId="77777777" w:rsidR="00E32805" w:rsidRPr="00743B2C" w:rsidRDefault="00E32805" w:rsidP="004C4AA9">
            <w:pPr>
              <w:pStyle w:val="ParagrifIsi"/>
              <w:rPr>
                <w:i/>
              </w:rPr>
            </w:pPr>
          </w:p>
        </w:tc>
      </w:tr>
      <w:tr w:rsidR="00E32805" w14:paraId="461411E6" w14:textId="77777777" w:rsidTr="00E32805">
        <w:tc>
          <w:tcPr>
            <w:tcW w:w="704" w:type="dxa"/>
          </w:tcPr>
          <w:p w14:paraId="75A5F7A4" w14:textId="77777777" w:rsidR="00E32805" w:rsidRDefault="00E32805" w:rsidP="004C4AA9">
            <w:pPr>
              <w:pStyle w:val="ParagrifIsi"/>
            </w:pPr>
            <w:r>
              <w:t>6</w:t>
            </w:r>
          </w:p>
        </w:tc>
        <w:tc>
          <w:tcPr>
            <w:tcW w:w="2468" w:type="dxa"/>
          </w:tcPr>
          <w:p w14:paraId="7B1A3800" w14:textId="397D8D63" w:rsidR="00E32805" w:rsidRDefault="00F51E08" w:rsidP="004C4AA9">
            <w:pPr>
              <w:pStyle w:val="ParagrifIsi"/>
            </w:pPr>
            <w:r>
              <w:t>deskripsi</w:t>
            </w:r>
          </w:p>
        </w:tc>
        <w:tc>
          <w:tcPr>
            <w:tcW w:w="1586" w:type="dxa"/>
          </w:tcPr>
          <w:p w14:paraId="37E347B8" w14:textId="6ECB0432" w:rsidR="00E32805" w:rsidRDefault="00EA3988" w:rsidP="004C4AA9">
            <w:pPr>
              <w:pStyle w:val="ParagrifIsi"/>
            </w:pPr>
            <w:r>
              <w:t>text</w:t>
            </w:r>
          </w:p>
        </w:tc>
        <w:tc>
          <w:tcPr>
            <w:tcW w:w="1586" w:type="dxa"/>
          </w:tcPr>
          <w:p w14:paraId="25433117" w14:textId="3E565F30" w:rsidR="00E32805" w:rsidRPr="00743B2C" w:rsidRDefault="00EA3988" w:rsidP="004C4AA9">
            <w:pPr>
              <w:pStyle w:val="ParagrifIsi"/>
              <w:rPr>
                <w:i/>
              </w:rPr>
            </w:pPr>
            <w:r w:rsidRPr="00743B2C">
              <w:rPr>
                <w:i/>
              </w:rPr>
              <w:t>Nullable</w:t>
            </w:r>
          </w:p>
        </w:tc>
        <w:tc>
          <w:tcPr>
            <w:tcW w:w="1586" w:type="dxa"/>
          </w:tcPr>
          <w:p w14:paraId="1DBF11A1" w14:textId="77777777" w:rsidR="00E32805" w:rsidRPr="00743B2C" w:rsidRDefault="00E32805" w:rsidP="004C4AA9">
            <w:pPr>
              <w:pStyle w:val="ParagrifIsi"/>
              <w:rPr>
                <w:i/>
              </w:rPr>
            </w:pPr>
          </w:p>
        </w:tc>
      </w:tr>
      <w:tr w:rsidR="00E32805" w14:paraId="41347346" w14:textId="77777777" w:rsidTr="00E32805">
        <w:tc>
          <w:tcPr>
            <w:tcW w:w="704" w:type="dxa"/>
          </w:tcPr>
          <w:p w14:paraId="0AFF782E" w14:textId="77777777" w:rsidR="00E32805" w:rsidRDefault="00E32805" w:rsidP="004C4AA9">
            <w:pPr>
              <w:pStyle w:val="ParagrifIsi"/>
            </w:pPr>
            <w:r>
              <w:t>7</w:t>
            </w:r>
          </w:p>
        </w:tc>
        <w:tc>
          <w:tcPr>
            <w:tcW w:w="2468" w:type="dxa"/>
          </w:tcPr>
          <w:p w14:paraId="05B2251A" w14:textId="16544A5C" w:rsidR="00E32805" w:rsidRDefault="00F51E08" w:rsidP="004C4AA9">
            <w:pPr>
              <w:pStyle w:val="ParagrifIsi"/>
            </w:pPr>
            <w:r>
              <w:t>kode_ref</w:t>
            </w:r>
          </w:p>
        </w:tc>
        <w:tc>
          <w:tcPr>
            <w:tcW w:w="1586" w:type="dxa"/>
          </w:tcPr>
          <w:p w14:paraId="1E460640" w14:textId="04A93FEB" w:rsidR="00E32805" w:rsidRPr="00CF3190" w:rsidRDefault="00EA3988" w:rsidP="004C4AA9">
            <w:pPr>
              <w:pStyle w:val="ParagrifIsi"/>
            </w:pPr>
            <w:r w:rsidRPr="007E1CF5">
              <w:t>varchar(255)</w:t>
            </w:r>
          </w:p>
        </w:tc>
        <w:tc>
          <w:tcPr>
            <w:tcW w:w="1586" w:type="dxa"/>
          </w:tcPr>
          <w:p w14:paraId="7F6A9ABD" w14:textId="0FC5F733" w:rsidR="00E32805" w:rsidRPr="00743B2C" w:rsidRDefault="00EA3988" w:rsidP="004C4AA9">
            <w:pPr>
              <w:pStyle w:val="ParagrifIsi"/>
              <w:rPr>
                <w:i/>
              </w:rPr>
            </w:pPr>
            <w:r w:rsidRPr="00743B2C">
              <w:rPr>
                <w:i/>
              </w:rPr>
              <w:t>Nullable</w:t>
            </w:r>
          </w:p>
        </w:tc>
        <w:tc>
          <w:tcPr>
            <w:tcW w:w="1586" w:type="dxa"/>
          </w:tcPr>
          <w:p w14:paraId="37BF4E87" w14:textId="77777777" w:rsidR="00E32805" w:rsidRPr="00743B2C" w:rsidRDefault="00E32805" w:rsidP="004C4AA9">
            <w:pPr>
              <w:pStyle w:val="ParagrifIsi"/>
              <w:rPr>
                <w:i/>
              </w:rPr>
            </w:pPr>
          </w:p>
        </w:tc>
      </w:tr>
      <w:tr w:rsidR="00E32805" w14:paraId="1947299E" w14:textId="77777777" w:rsidTr="00E32805">
        <w:tc>
          <w:tcPr>
            <w:tcW w:w="704" w:type="dxa"/>
          </w:tcPr>
          <w:p w14:paraId="1437234B" w14:textId="77777777" w:rsidR="00E32805" w:rsidRDefault="00E32805" w:rsidP="004C4AA9">
            <w:pPr>
              <w:pStyle w:val="ParagrifIsi"/>
            </w:pPr>
            <w:r>
              <w:lastRenderedPageBreak/>
              <w:t>8</w:t>
            </w:r>
          </w:p>
        </w:tc>
        <w:tc>
          <w:tcPr>
            <w:tcW w:w="2468" w:type="dxa"/>
          </w:tcPr>
          <w:p w14:paraId="2251A613" w14:textId="59F27BA4" w:rsidR="00E32805" w:rsidRDefault="00F51E08" w:rsidP="004C4AA9">
            <w:pPr>
              <w:pStyle w:val="ParagrifIsi"/>
            </w:pPr>
            <w:r>
              <w:t>debit</w:t>
            </w:r>
          </w:p>
        </w:tc>
        <w:tc>
          <w:tcPr>
            <w:tcW w:w="1586" w:type="dxa"/>
          </w:tcPr>
          <w:p w14:paraId="315CF8BA" w14:textId="363B098E" w:rsidR="00E32805" w:rsidRPr="00CF3190" w:rsidRDefault="00EA3988" w:rsidP="004C4AA9">
            <w:pPr>
              <w:pStyle w:val="ParagrifIsi"/>
            </w:pPr>
            <w:r w:rsidRPr="00EA3988">
              <w:t>bigint(20)</w:t>
            </w:r>
          </w:p>
        </w:tc>
        <w:tc>
          <w:tcPr>
            <w:tcW w:w="1586" w:type="dxa"/>
          </w:tcPr>
          <w:p w14:paraId="56BEB888" w14:textId="4B4DCCDC" w:rsidR="00E32805" w:rsidRPr="00743B2C" w:rsidRDefault="00EA3988" w:rsidP="004C4AA9">
            <w:pPr>
              <w:pStyle w:val="ParagrifIsi"/>
              <w:rPr>
                <w:i/>
              </w:rPr>
            </w:pPr>
            <w:r w:rsidRPr="00743B2C">
              <w:rPr>
                <w:i/>
              </w:rPr>
              <w:t>Not null</w:t>
            </w:r>
          </w:p>
        </w:tc>
        <w:tc>
          <w:tcPr>
            <w:tcW w:w="1586" w:type="dxa"/>
          </w:tcPr>
          <w:p w14:paraId="6DBA25C0" w14:textId="77777777" w:rsidR="00E32805" w:rsidRPr="00743B2C" w:rsidRDefault="00E32805" w:rsidP="004C4AA9">
            <w:pPr>
              <w:pStyle w:val="ParagrifIsi"/>
              <w:rPr>
                <w:i/>
              </w:rPr>
            </w:pPr>
          </w:p>
        </w:tc>
      </w:tr>
      <w:tr w:rsidR="00EA3988" w14:paraId="7B9B50CC" w14:textId="77777777" w:rsidTr="00E32805">
        <w:tc>
          <w:tcPr>
            <w:tcW w:w="704" w:type="dxa"/>
          </w:tcPr>
          <w:p w14:paraId="7382109E" w14:textId="5A891290" w:rsidR="00EA3988" w:rsidRDefault="00EA3988" w:rsidP="004C4AA9">
            <w:pPr>
              <w:pStyle w:val="ParagrifIsi"/>
            </w:pPr>
            <w:r>
              <w:t>9</w:t>
            </w:r>
          </w:p>
        </w:tc>
        <w:tc>
          <w:tcPr>
            <w:tcW w:w="2468" w:type="dxa"/>
          </w:tcPr>
          <w:p w14:paraId="5FC47116" w14:textId="70CFB2A0" w:rsidR="00EA3988" w:rsidRDefault="00F51E08" w:rsidP="004C4AA9">
            <w:pPr>
              <w:pStyle w:val="ParagrifIsi"/>
            </w:pPr>
            <w:r>
              <w:t>kredit</w:t>
            </w:r>
          </w:p>
        </w:tc>
        <w:tc>
          <w:tcPr>
            <w:tcW w:w="1586" w:type="dxa"/>
          </w:tcPr>
          <w:p w14:paraId="0E334438" w14:textId="68AD322A" w:rsidR="00EA3988" w:rsidRDefault="00EA3988" w:rsidP="004C4AA9">
            <w:pPr>
              <w:pStyle w:val="ParagrifIsi"/>
            </w:pPr>
            <w:r w:rsidRPr="00EA3988">
              <w:t>bigint(20)</w:t>
            </w:r>
          </w:p>
        </w:tc>
        <w:tc>
          <w:tcPr>
            <w:tcW w:w="1586" w:type="dxa"/>
          </w:tcPr>
          <w:p w14:paraId="5FCCC90C" w14:textId="4450A4C5" w:rsidR="00EA3988" w:rsidRPr="00743B2C" w:rsidRDefault="00EA3988" w:rsidP="004C4AA9">
            <w:pPr>
              <w:pStyle w:val="ParagrifIsi"/>
              <w:rPr>
                <w:i/>
              </w:rPr>
            </w:pPr>
            <w:r w:rsidRPr="00743B2C">
              <w:rPr>
                <w:i/>
              </w:rPr>
              <w:t>Not null</w:t>
            </w:r>
          </w:p>
        </w:tc>
        <w:tc>
          <w:tcPr>
            <w:tcW w:w="1586" w:type="dxa"/>
          </w:tcPr>
          <w:p w14:paraId="4E49ADBF" w14:textId="77777777" w:rsidR="00EA3988" w:rsidRPr="00743B2C" w:rsidRDefault="00EA3988" w:rsidP="004C4AA9">
            <w:pPr>
              <w:pStyle w:val="ParagrifIsi"/>
              <w:rPr>
                <w:i/>
              </w:rPr>
            </w:pPr>
          </w:p>
        </w:tc>
      </w:tr>
      <w:tr w:rsidR="00E32805" w14:paraId="312A4D7D" w14:textId="77777777" w:rsidTr="00E32805">
        <w:tc>
          <w:tcPr>
            <w:tcW w:w="704" w:type="dxa"/>
          </w:tcPr>
          <w:p w14:paraId="5A145768" w14:textId="4CCE33EE" w:rsidR="00E32805" w:rsidRDefault="00EA3988" w:rsidP="004C4AA9">
            <w:pPr>
              <w:pStyle w:val="ParagrifIsi"/>
            </w:pPr>
            <w:r>
              <w:t>10</w:t>
            </w:r>
          </w:p>
        </w:tc>
        <w:tc>
          <w:tcPr>
            <w:tcW w:w="2468" w:type="dxa"/>
          </w:tcPr>
          <w:p w14:paraId="596A15C9" w14:textId="28F0A0FE" w:rsidR="00E32805" w:rsidRDefault="00F51E08" w:rsidP="004C4AA9">
            <w:pPr>
              <w:pStyle w:val="ParagrifIsi"/>
            </w:pPr>
            <w:r>
              <w:t>created_at</w:t>
            </w:r>
          </w:p>
        </w:tc>
        <w:tc>
          <w:tcPr>
            <w:tcW w:w="1586" w:type="dxa"/>
          </w:tcPr>
          <w:p w14:paraId="55D2942A" w14:textId="26C4E899" w:rsidR="00E32805" w:rsidRDefault="00EA3988" w:rsidP="004C4AA9">
            <w:pPr>
              <w:pStyle w:val="ParagrifIsi"/>
            </w:pPr>
            <w:r>
              <w:t>timestamp</w:t>
            </w:r>
          </w:p>
        </w:tc>
        <w:tc>
          <w:tcPr>
            <w:tcW w:w="1586" w:type="dxa"/>
          </w:tcPr>
          <w:p w14:paraId="0A8AE86D" w14:textId="77777777" w:rsidR="00E32805" w:rsidRPr="00743B2C" w:rsidRDefault="00E32805" w:rsidP="004C4AA9">
            <w:pPr>
              <w:pStyle w:val="ParagrifIsi"/>
              <w:rPr>
                <w:i/>
              </w:rPr>
            </w:pPr>
            <w:r w:rsidRPr="00743B2C">
              <w:rPr>
                <w:i/>
              </w:rPr>
              <w:t>Nullable</w:t>
            </w:r>
          </w:p>
        </w:tc>
        <w:tc>
          <w:tcPr>
            <w:tcW w:w="1586" w:type="dxa"/>
          </w:tcPr>
          <w:p w14:paraId="0E0356EC" w14:textId="77777777" w:rsidR="00E32805" w:rsidRPr="00743B2C" w:rsidRDefault="00E32805" w:rsidP="004C4AA9">
            <w:pPr>
              <w:pStyle w:val="ParagrifIsi"/>
              <w:rPr>
                <w:i/>
              </w:rPr>
            </w:pPr>
          </w:p>
        </w:tc>
      </w:tr>
      <w:tr w:rsidR="00E32805" w14:paraId="67C7CADB" w14:textId="77777777" w:rsidTr="00E32805">
        <w:tc>
          <w:tcPr>
            <w:tcW w:w="704" w:type="dxa"/>
          </w:tcPr>
          <w:p w14:paraId="3EEB7F44" w14:textId="4505C458" w:rsidR="00E32805" w:rsidRDefault="00EA3988" w:rsidP="004C4AA9">
            <w:pPr>
              <w:pStyle w:val="ParagrifIsi"/>
            </w:pPr>
            <w:r>
              <w:t>11</w:t>
            </w:r>
          </w:p>
        </w:tc>
        <w:tc>
          <w:tcPr>
            <w:tcW w:w="2468" w:type="dxa"/>
          </w:tcPr>
          <w:p w14:paraId="6B7E18C9" w14:textId="3482616B" w:rsidR="00E32805" w:rsidRDefault="00F51E08" w:rsidP="004C4AA9">
            <w:pPr>
              <w:pStyle w:val="ParagrifIsi"/>
            </w:pPr>
            <w:r>
              <w:t>updated_at</w:t>
            </w:r>
          </w:p>
        </w:tc>
        <w:tc>
          <w:tcPr>
            <w:tcW w:w="1586" w:type="dxa"/>
          </w:tcPr>
          <w:p w14:paraId="5F89C2FD" w14:textId="2B4119AC" w:rsidR="00E32805" w:rsidRDefault="00EA3988" w:rsidP="004C4AA9">
            <w:pPr>
              <w:pStyle w:val="ParagrifIsi"/>
            </w:pPr>
            <w:r w:rsidRPr="00CF3190">
              <w:t>timestamp</w:t>
            </w:r>
          </w:p>
        </w:tc>
        <w:tc>
          <w:tcPr>
            <w:tcW w:w="1586" w:type="dxa"/>
          </w:tcPr>
          <w:p w14:paraId="430A5A5F" w14:textId="77777777" w:rsidR="00E32805" w:rsidRPr="00743B2C" w:rsidRDefault="00E32805" w:rsidP="004C4AA9">
            <w:pPr>
              <w:pStyle w:val="ParagrifIsi"/>
              <w:rPr>
                <w:i/>
              </w:rPr>
            </w:pPr>
            <w:r w:rsidRPr="00743B2C">
              <w:rPr>
                <w:i/>
              </w:rPr>
              <w:t>Nullable</w:t>
            </w:r>
          </w:p>
        </w:tc>
        <w:tc>
          <w:tcPr>
            <w:tcW w:w="1586" w:type="dxa"/>
          </w:tcPr>
          <w:p w14:paraId="7F39CF04" w14:textId="77777777" w:rsidR="00E32805" w:rsidRPr="00743B2C" w:rsidRDefault="00E32805" w:rsidP="004C4AA9">
            <w:pPr>
              <w:pStyle w:val="ParagrifIsi"/>
              <w:rPr>
                <w:i/>
              </w:rPr>
            </w:pPr>
          </w:p>
        </w:tc>
      </w:tr>
    </w:tbl>
    <w:p w14:paraId="18EE3931" w14:textId="1A850FC2" w:rsidR="00CF3190" w:rsidRDefault="00CF3190" w:rsidP="00D125A3">
      <w:pPr>
        <w:pStyle w:val="ParagrifIsi"/>
        <w:numPr>
          <w:ilvl w:val="0"/>
          <w:numId w:val="14"/>
        </w:numPr>
      </w:pPr>
      <w:r>
        <w:t>Tabel Item Jurnal Umum</w:t>
      </w:r>
    </w:p>
    <w:p w14:paraId="529B2398" w14:textId="1C961E79" w:rsidR="00F51E08" w:rsidRDefault="00F51E08" w:rsidP="004C4AA9">
      <w:pPr>
        <w:pStyle w:val="ParagrifIsi"/>
      </w:pPr>
      <w:r>
        <w:t>Berikut ini adalah deskripsi spesifikasi tabel item jurnal umum</w:t>
      </w:r>
      <w:r w:rsidRPr="00D01DF7">
        <w:t>.</w:t>
      </w:r>
    </w:p>
    <w:p w14:paraId="24B15BBB" w14:textId="37533F13" w:rsidR="00F51E08" w:rsidRPr="006A39A9" w:rsidRDefault="00F51E08" w:rsidP="004C4AA9">
      <w:pPr>
        <w:pStyle w:val="ParagrifIsi"/>
      </w:pPr>
      <w:r>
        <w:t>Nama tabel : jurnal_umum_items</w:t>
      </w:r>
    </w:p>
    <w:p w14:paraId="4318E2C9" w14:textId="3EF34327" w:rsidR="00F51E08" w:rsidRPr="00D01DF7" w:rsidRDefault="00F51E08" w:rsidP="004C4AA9">
      <w:pPr>
        <w:pStyle w:val="ParagrifIsi"/>
      </w:pPr>
      <w:r>
        <w:t xml:space="preserve">Keterangan : Tabel yang digunakan untuk menyimpan data </w:t>
      </w:r>
      <w:r w:rsidRPr="00F51E08">
        <w:t xml:space="preserve">item </w:t>
      </w:r>
      <w:r>
        <w:t>jurnal umum</w:t>
      </w:r>
    </w:p>
    <w:p w14:paraId="4B69D6CD" w14:textId="7E8FC995" w:rsidR="001A3C00" w:rsidRDefault="001A3C00" w:rsidP="001A3C00">
      <w:pPr>
        <w:pStyle w:val="Caption"/>
        <w:keepNext/>
        <w:jc w:val="left"/>
      </w:pPr>
      <w:bookmarkStart w:id="285" w:name="_Toc105002646"/>
      <w:r w:rsidRPr="001A3C00">
        <w:rPr>
          <w:b/>
        </w:rPr>
        <w:t xml:space="preserve">Tabel 3. </w:t>
      </w:r>
      <w:r w:rsidRPr="001A3C00">
        <w:rPr>
          <w:b/>
        </w:rPr>
        <w:fldChar w:fldCharType="begin"/>
      </w:r>
      <w:r w:rsidRPr="001A3C00">
        <w:rPr>
          <w:b/>
        </w:rPr>
        <w:instrText xml:space="preserve"> SEQ Tabel_3. \* ARABIC </w:instrText>
      </w:r>
      <w:r w:rsidRPr="001A3C00">
        <w:rPr>
          <w:b/>
        </w:rPr>
        <w:fldChar w:fldCharType="separate"/>
      </w:r>
      <w:r w:rsidR="00C072AF">
        <w:rPr>
          <w:b/>
          <w:noProof/>
        </w:rPr>
        <w:t>54</w:t>
      </w:r>
      <w:r w:rsidRPr="001A3C00">
        <w:rPr>
          <w:b/>
        </w:rPr>
        <w:fldChar w:fldCharType="end"/>
      </w:r>
      <w:r w:rsidRPr="001A3C00">
        <w:rPr>
          <w:iCs w:val="0"/>
          <w:sz w:val="20"/>
          <w:szCs w:val="20"/>
          <w:lang w:val="id-ID"/>
        </w:rPr>
        <w:t xml:space="preserve"> </w:t>
      </w:r>
      <w:r w:rsidRPr="001A3C00">
        <w:rPr>
          <w:lang w:val="id-ID"/>
        </w:rPr>
        <w:t xml:space="preserve">Spesifikasi tabel </w:t>
      </w:r>
      <w:r>
        <w:rPr>
          <w:lang w:val="id-ID"/>
        </w:rPr>
        <w:t xml:space="preserve">item </w:t>
      </w:r>
      <w:r w:rsidRPr="001A3C00">
        <w:rPr>
          <w:lang w:val="id-ID"/>
        </w:rPr>
        <w:t>jurnal umum</w:t>
      </w:r>
      <w:bookmarkEnd w:id="285"/>
    </w:p>
    <w:tbl>
      <w:tblPr>
        <w:tblStyle w:val="TableGrid"/>
        <w:tblW w:w="0" w:type="auto"/>
        <w:tblLook w:val="04A0" w:firstRow="1" w:lastRow="0" w:firstColumn="1" w:lastColumn="0" w:noHBand="0" w:noVBand="1"/>
      </w:tblPr>
      <w:tblGrid>
        <w:gridCol w:w="704"/>
        <w:gridCol w:w="2468"/>
        <w:gridCol w:w="1586"/>
        <w:gridCol w:w="1586"/>
        <w:gridCol w:w="1586"/>
      </w:tblGrid>
      <w:tr w:rsidR="00EC59F6" w14:paraId="632920DE" w14:textId="77777777" w:rsidTr="0054366D">
        <w:tc>
          <w:tcPr>
            <w:tcW w:w="704" w:type="dxa"/>
          </w:tcPr>
          <w:p w14:paraId="2CC1084C" w14:textId="74C8AA2C" w:rsidR="00EC59F6" w:rsidRPr="00152A66" w:rsidRDefault="00EC59F6" w:rsidP="00EC59F6">
            <w:pPr>
              <w:pStyle w:val="ParagrifIsi"/>
              <w:jc w:val="center"/>
            </w:pPr>
            <w:r>
              <w:rPr>
                <w:b/>
              </w:rPr>
              <w:t>No</w:t>
            </w:r>
          </w:p>
        </w:tc>
        <w:tc>
          <w:tcPr>
            <w:tcW w:w="2468" w:type="dxa"/>
          </w:tcPr>
          <w:p w14:paraId="046805D5" w14:textId="04EECAEA"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25B47507" w14:textId="746F465C" w:rsidR="00EC59F6" w:rsidRPr="00152A66" w:rsidRDefault="00EC59F6" w:rsidP="00EC59F6">
            <w:pPr>
              <w:pStyle w:val="ParagrifIsi"/>
              <w:jc w:val="center"/>
            </w:pPr>
            <w:r w:rsidRPr="005C0901">
              <w:rPr>
                <w:b/>
                <w:i/>
              </w:rPr>
              <w:t>Type</w:t>
            </w:r>
          </w:p>
        </w:tc>
        <w:tc>
          <w:tcPr>
            <w:tcW w:w="1586" w:type="dxa"/>
          </w:tcPr>
          <w:p w14:paraId="16FA4D4F" w14:textId="3A20A288" w:rsidR="00EC59F6" w:rsidRPr="00152A66" w:rsidRDefault="00EC59F6" w:rsidP="00EC59F6">
            <w:pPr>
              <w:pStyle w:val="ParagrifIsi"/>
              <w:jc w:val="center"/>
            </w:pPr>
            <w:r w:rsidRPr="005C0901">
              <w:rPr>
                <w:b/>
              </w:rPr>
              <w:t>Keterangan</w:t>
            </w:r>
          </w:p>
        </w:tc>
        <w:tc>
          <w:tcPr>
            <w:tcW w:w="1586" w:type="dxa"/>
          </w:tcPr>
          <w:p w14:paraId="1B749948" w14:textId="7AF38849" w:rsidR="00EC59F6" w:rsidRPr="00152A66" w:rsidRDefault="00EC59F6" w:rsidP="00EC59F6">
            <w:pPr>
              <w:pStyle w:val="ParagrifIsi"/>
              <w:jc w:val="center"/>
            </w:pPr>
            <w:r w:rsidRPr="005C0901">
              <w:rPr>
                <w:b/>
                <w:i/>
              </w:rPr>
              <w:t>Key</w:t>
            </w:r>
          </w:p>
        </w:tc>
      </w:tr>
      <w:tr w:rsidR="00F51E08" w14:paraId="3616EB32" w14:textId="77777777" w:rsidTr="0054366D">
        <w:tc>
          <w:tcPr>
            <w:tcW w:w="704" w:type="dxa"/>
          </w:tcPr>
          <w:p w14:paraId="3BDEC9F4" w14:textId="77777777" w:rsidR="00F51E08" w:rsidRDefault="00F51E08" w:rsidP="004C4AA9">
            <w:pPr>
              <w:pStyle w:val="ParagrifIsi"/>
            </w:pPr>
            <w:r>
              <w:t>1</w:t>
            </w:r>
          </w:p>
        </w:tc>
        <w:tc>
          <w:tcPr>
            <w:tcW w:w="2468" w:type="dxa"/>
          </w:tcPr>
          <w:p w14:paraId="6CF65F4B" w14:textId="0268D4FE" w:rsidR="00F51E08" w:rsidRDefault="00F51E08" w:rsidP="004C4AA9">
            <w:pPr>
              <w:pStyle w:val="ParagrifIsi"/>
            </w:pPr>
            <w:r>
              <w:t>id</w:t>
            </w:r>
          </w:p>
        </w:tc>
        <w:tc>
          <w:tcPr>
            <w:tcW w:w="1586" w:type="dxa"/>
          </w:tcPr>
          <w:p w14:paraId="42B2AF4A" w14:textId="77777777" w:rsidR="00F51E08" w:rsidRDefault="00F51E08" w:rsidP="004C4AA9">
            <w:pPr>
              <w:pStyle w:val="ParagrifIsi"/>
            </w:pPr>
            <w:r>
              <w:t>bigint(20)</w:t>
            </w:r>
          </w:p>
        </w:tc>
        <w:tc>
          <w:tcPr>
            <w:tcW w:w="1586" w:type="dxa"/>
          </w:tcPr>
          <w:p w14:paraId="5BFB8B37" w14:textId="77777777" w:rsidR="00F51E08" w:rsidRPr="00743B2C" w:rsidRDefault="00F51E08" w:rsidP="004C4AA9">
            <w:pPr>
              <w:pStyle w:val="ParagrifIsi"/>
              <w:rPr>
                <w:i/>
              </w:rPr>
            </w:pPr>
            <w:r w:rsidRPr="00743B2C">
              <w:rPr>
                <w:i/>
              </w:rPr>
              <w:t>Not null (auto increment)</w:t>
            </w:r>
          </w:p>
        </w:tc>
        <w:tc>
          <w:tcPr>
            <w:tcW w:w="1586" w:type="dxa"/>
          </w:tcPr>
          <w:p w14:paraId="5C1894F2" w14:textId="77777777" w:rsidR="00F51E08" w:rsidRPr="00743B2C" w:rsidRDefault="00F51E08" w:rsidP="004C4AA9">
            <w:pPr>
              <w:pStyle w:val="ParagrifIsi"/>
              <w:rPr>
                <w:i/>
              </w:rPr>
            </w:pPr>
            <w:r w:rsidRPr="00743B2C">
              <w:rPr>
                <w:i/>
              </w:rPr>
              <w:t>Primary Key</w:t>
            </w:r>
          </w:p>
        </w:tc>
      </w:tr>
      <w:tr w:rsidR="00F51E08" w14:paraId="34F78EA2" w14:textId="77777777" w:rsidTr="0054366D">
        <w:tc>
          <w:tcPr>
            <w:tcW w:w="704" w:type="dxa"/>
          </w:tcPr>
          <w:p w14:paraId="2849AA7E" w14:textId="77777777" w:rsidR="00F51E08" w:rsidRDefault="00F51E08" w:rsidP="004C4AA9">
            <w:pPr>
              <w:pStyle w:val="ParagrifIsi"/>
            </w:pPr>
            <w:r>
              <w:t>2</w:t>
            </w:r>
          </w:p>
        </w:tc>
        <w:tc>
          <w:tcPr>
            <w:tcW w:w="2468" w:type="dxa"/>
          </w:tcPr>
          <w:p w14:paraId="2D1E68A2" w14:textId="7C3EECD3" w:rsidR="00F51E08" w:rsidRPr="00EA3988" w:rsidRDefault="00F51E08" w:rsidP="004C4AA9">
            <w:pPr>
              <w:pStyle w:val="ParagrifIsi"/>
            </w:pPr>
            <w:r>
              <w:t>kode_jurnal</w:t>
            </w:r>
          </w:p>
        </w:tc>
        <w:tc>
          <w:tcPr>
            <w:tcW w:w="1586" w:type="dxa"/>
          </w:tcPr>
          <w:p w14:paraId="02A0E5EC" w14:textId="77777777" w:rsidR="00F51E08" w:rsidRDefault="00F51E08" w:rsidP="004C4AA9">
            <w:pPr>
              <w:pStyle w:val="ParagrifIsi"/>
            </w:pPr>
            <w:r>
              <w:t>varchar(255)</w:t>
            </w:r>
          </w:p>
        </w:tc>
        <w:tc>
          <w:tcPr>
            <w:tcW w:w="1586" w:type="dxa"/>
          </w:tcPr>
          <w:p w14:paraId="71A144C1" w14:textId="77777777" w:rsidR="00F51E08" w:rsidRPr="00743B2C" w:rsidRDefault="00F51E08" w:rsidP="004C4AA9">
            <w:pPr>
              <w:pStyle w:val="ParagrifIsi"/>
              <w:rPr>
                <w:i/>
              </w:rPr>
            </w:pPr>
            <w:r w:rsidRPr="00743B2C">
              <w:rPr>
                <w:i/>
              </w:rPr>
              <w:t>Nullable</w:t>
            </w:r>
          </w:p>
        </w:tc>
        <w:tc>
          <w:tcPr>
            <w:tcW w:w="1586" w:type="dxa"/>
          </w:tcPr>
          <w:p w14:paraId="52D79EE5" w14:textId="77777777" w:rsidR="00F51E08" w:rsidRPr="00743B2C" w:rsidRDefault="00F51E08" w:rsidP="004C4AA9">
            <w:pPr>
              <w:pStyle w:val="ParagrifIsi"/>
              <w:rPr>
                <w:i/>
              </w:rPr>
            </w:pPr>
          </w:p>
        </w:tc>
      </w:tr>
      <w:tr w:rsidR="00F51E08" w14:paraId="5466AD15" w14:textId="77777777" w:rsidTr="0054366D">
        <w:tc>
          <w:tcPr>
            <w:tcW w:w="704" w:type="dxa"/>
          </w:tcPr>
          <w:p w14:paraId="1827B5B8" w14:textId="77777777" w:rsidR="00F51E08" w:rsidRDefault="00F51E08" w:rsidP="004C4AA9">
            <w:pPr>
              <w:pStyle w:val="ParagrifIsi"/>
            </w:pPr>
            <w:r>
              <w:t>3</w:t>
            </w:r>
          </w:p>
        </w:tc>
        <w:tc>
          <w:tcPr>
            <w:tcW w:w="2468" w:type="dxa"/>
          </w:tcPr>
          <w:p w14:paraId="467317A7" w14:textId="0F4678B5" w:rsidR="00F51E08" w:rsidRDefault="00F51E08" w:rsidP="004C4AA9">
            <w:pPr>
              <w:pStyle w:val="ParagrifIsi"/>
            </w:pPr>
            <w:r>
              <w:t>kode_akun</w:t>
            </w:r>
          </w:p>
        </w:tc>
        <w:tc>
          <w:tcPr>
            <w:tcW w:w="1586" w:type="dxa"/>
          </w:tcPr>
          <w:p w14:paraId="485F4A45" w14:textId="77777777" w:rsidR="00F51E08" w:rsidRDefault="00F51E08" w:rsidP="004C4AA9">
            <w:pPr>
              <w:pStyle w:val="ParagrifIsi"/>
            </w:pPr>
            <w:r>
              <w:t>varchar(255)</w:t>
            </w:r>
          </w:p>
        </w:tc>
        <w:tc>
          <w:tcPr>
            <w:tcW w:w="1586" w:type="dxa"/>
          </w:tcPr>
          <w:p w14:paraId="0AB1026D" w14:textId="58C86ED2" w:rsidR="00F51E08" w:rsidRPr="00743B2C" w:rsidRDefault="00F51E08" w:rsidP="004C4AA9">
            <w:pPr>
              <w:pStyle w:val="ParagrifIsi"/>
              <w:rPr>
                <w:i/>
              </w:rPr>
            </w:pPr>
            <w:r w:rsidRPr="00743B2C">
              <w:rPr>
                <w:i/>
              </w:rPr>
              <w:t>Not null</w:t>
            </w:r>
          </w:p>
        </w:tc>
        <w:tc>
          <w:tcPr>
            <w:tcW w:w="1586" w:type="dxa"/>
          </w:tcPr>
          <w:p w14:paraId="43B6BC68" w14:textId="77777777" w:rsidR="00F51E08" w:rsidRPr="00743B2C" w:rsidRDefault="00F51E08" w:rsidP="004C4AA9">
            <w:pPr>
              <w:pStyle w:val="ParagrifIsi"/>
              <w:rPr>
                <w:i/>
              </w:rPr>
            </w:pPr>
          </w:p>
        </w:tc>
      </w:tr>
      <w:tr w:rsidR="00F51E08" w14:paraId="76E55322" w14:textId="77777777" w:rsidTr="0054366D">
        <w:tc>
          <w:tcPr>
            <w:tcW w:w="704" w:type="dxa"/>
          </w:tcPr>
          <w:p w14:paraId="020AED87" w14:textId="77777777" w:rsidR="00F51E08" w:rsidRDefault="00F51E08" w:rsidP="004C4AA9">
            <w:pPr>
              <w:pStyle w:val="ParagrifIsi"/>
            </w:pPr>
            <w:r>
              <w:t>4</w:t>
            </w:r>
          </w:p>
        </w:tc>
        <w:tc>
          <w:tcPr>
            <w:tcW w:w="2468" w:type="dxa"/>
          </w:tcPr>
          <w:p w14:paraId="784700EC" w14:textId="349ED52C" w:rsidR="00F51E08" w:rsidRDefault="00F51E08" w:rsidP="004C4AA9">
            <w:pPr>
              <w:pStyle w:val="ParagrifIsi"/>
            </w:pPr>
            <w:r>
              <w:t>nama_akun</w:t>
            </w:r>
          </w:p>
        </w:tc>
        <w:tc>
          <w:tcPr>
            <w:tcW w:w="1586" w:type="dxa"/>
          </w:tcPr>
          <w:p w14:paraId="56FB565F" w14:textId="33EBFED3" w:rsidR="00F51E08" w:rsidRDefault="00F51E08" w:rsidP="004C4AA9">
            <w:pPr>
              <w:pStyle w:val="ParagrifIsi"/>
            </w:pPr>
            <w:r w:rsidRPr="00F51E08">
              <w:t>varchar(255)</w:t>
            </w:r>
          </w:p>
        </w:tc>
        <w:tc>
          <w:tcPr>
            <w:tcW w:w="1586" w:type="dxa"/>
          </w:tcPr>
          <w:p w14:paraId="032D5601" w14:textId="77777777" w:rsidR="00F51E08" w:rsidRPr="00743B2C" w:rsidRDefault="00F51E08" w:rsidP="004C4AA9">
            <w:pPr>
              <w:pStyle w:val="ParagrifIsi"/>
              <w:rPr>
                <w:i/>
              </w:rPr>
            </w:pPr>
            <w:r w:rsidRPr="00743B2C">
              <w:rPr>
                <w:i/>
              </w:rPr>
              <w:t>Not null</w:t>
            </w:r>
          </w:p>
        </w:tc>
        <w:tc>
          <w:tcPr>
            <w:tcW w:w="1586" w:type="dxa"/>
          </w:tcPr>
          <w:p w14:paraId="7D490F85" w14:textId="77777777" w:rsidR="00F51E08" w:rsidRPr="00743B2C" w:rsidRDefault="00F51E08" w:rsidP="004C4AA9">
            <w:pPr>
              <w:pStyle w:val="ParagrifIsi"/>
              <w:rPr>
                <w:i/>
              </w:rPr>
            </w:pPr>
          </w:p>
        </w:tc>
      </w:tr>
      <w:tr w:rsidR="00F51E08" w14:paraId="57419439" w14:textId="77777777" w:rsidTr="0054366D">
        <w:tc>
          <w:tcPr>
            <w:tcW w:w="704" w:type="dxa"/>
          </w:tcPr>
          <w:p w14:paraId="56B32CD2" w14:textId="77777777" w:rsidR="00F51E08" w:rsidRDefault="00F51E08" w:rsidP="004C4AA9">
            <w:pPr>
              <w:pStyle w:val="ParagrifIsi"/>
            </w:pPr>
            <w:r>
              <w:t>5</w:t>
            </w:r>
          </w:p>
        </w:tc>
        <w:tc>
          <w:tcPr>
            <w:tcW w:w="2468" w:type="dxa"/>
          </w:tcPr>
          <w:p w14:paraId="32CB5CAA" w14:textId="211501B6" w:rsidR="00F51E08" w:rsidRDefault="00F51E08" w:rsidP="004C4AA9">
            <w:pPr>
              <w:pStyle w:val="ParagrifIsi"/>
            </w:pPr>
            <w:r>
              <w:t>jenis_saldo</w:t>
            </w:r>
          </w:p>
        </w:tc>
        <w:tc>
          <w:tcPr>
            <w:tcW w:w="1586" w:type="dxa"/>
          </w:tcPr>
          <w:p w14:paraId="3EAEC092" w14:textId="77777777" w:rsidR="00F51E08" w:rsidRDefault="00F51E08" w:rsidP="004C4AA9">
            <w:pPr>
              <w:pStyle w:val="ParagrifIsi"/>
            </w:pPr>
            <w:r w:rsidRPr="00EA3988">
              <w:t>varchar(255)</w:t>
            </w:r>
          </w:p>
        </w:tc>
        <w:tc>
          <w:tcPr>
            <w:tcW w:w="1586" w:type="dxa"/>
          </w:tcPr>
          <w:p w14:paraId="511E8092" w14:textId="77777777" w:rsidR="00F51E08" w:rsidRPr="00743B2C" w:rsidRDefault="00F51E08" w:rsidP="004C4AA9">
            <w:pPr>
              <w:pStyle w:val="ParagrifIsi"/>
              <w:rPr>
                <w:i/>
              </w:rPr>
            </w:pPr>
            <w:r w:rsidRPr="00743B2C">
              <w:rPr>
                <w:i/>
              </w:rPr>
              <w:t>Not null</w:t>
            </w:r>
          </w:p>
        </w:tc>
        <w:tc>
          <w:tcPr>
            <w:tcW w:w="1586" w:type="dxa"/>
          </w:tcPr>
          <w:p w14:paraId="1A375196" w14:textId="77777777" w:rsidR="00F51E08" w:rsidRPr="00743B2C" w:rsidRDefault="00F51E08" w:rsidP="004C4AA9">
            <w:pPr>
              <w:pStyle w:val="ParagrifIsi"/>
              <w:rPr>
                <w:i/>
              </w:rPr>
            </w:pPr>
          </w:p>
        </w:tc>
      </w:tr>
      <w:tr w:rsidR="00F51E08" w14:paraId="3940D037" w14:textId="77777777" w:rsidTr="0054366D">
        <w:tc>
          <w:tcPr>
            <w:tcW w:w="704" w:type="dxa"/>
          </w:tcPr>
          <w:p w14:paraId="09E03969" w14:textId="77777777" w:rsidR="00F51E08" w:rsidRDefault="00F51E08" w:rsidP="004C4AA9">
            <w:pPr>
              <w:pStyle w:val="ParagrifIsi"/>
            </w:pPr>
            <w:r>
              <w:lastRenderedPageBreak/>
              <w:t>6</w:t>
            </w:r>
          </w:p>
        </w:tc>
        <w:tc>
          <w:tcPr>
            <w:tcW w:w="2468" w:type="dxa"/>
          </w:tcPr>
          <w:p w14:paraId="7A07176E" w14:textId="231328CC" w:rsidR="00F51E08" w:rsidRDefault="00F51E08" w:rsidP="004C4AA9">
            <w:pPr>
              <w:pStyle w:val="ParagrifIsi"/>
            </w:pPr>
            <w:r>
              <w:t>jumlah</w:t>
            </w:r>
          </w:p>
        </w:tc>
        <w:tc>
          <w:tcPr>
            <w:tcW w:w="1586" w:type="dxa"/>
          </w:tcPr>
          <w:p w14:paraId="7D1AD031" w14:textId="2C5B5F59" w:rsidR="00F51E08" w:rsidRDefault="00F51E08" w:rsidP="004C4AA9">
            <w:pPr>
              <w:pStyle w:val="ParagrifIsi"/>
            </w:pPr>
            <w:r w:rsidRPr="00F51E08">
              <w:t>bigint(20)</w:t>
            </w:r>
          </w:p>
        </w:tc>
        <w:tc>
          <w:tcPr>
            <w:tcW w:w="1586" w:type="dxa"/>
          </w:tcPr>
          <w:p w14:paraId="08B1E41C" w14:textId="44847350" w:rsidR="00F51E08" w:rsidRPr="00743B2C" w:rsidRDefault="00F51E08" w:rsidP="004C4AA9">
            <w:pPr>
              <w:pStyle w:val="ParagrifIsi"/>
              <w:rPr>
                <w:i/>
              </w:rPr>
            </w:pPr>
            <w:r w:rsidRPr="00743B2C">
              <w:rPr>
                <w:i/>
              </w:rPr>
              <w:t>Not null</w:t>
            </w:r>
          </w:p>
        </w:tc>
        <w:tc>
          <w:tcPr>
            <w:tcW w:w="1586" w:type="dxa"/>
          </w:tcPr>
          <w:p w14:paraId="2B88C6D6" w14:textId="77777777" w:rsidR="00F51E08" w:rsidRPr="00743B2C" w:rsidRDefault="00F51E08" w:rsidP="004C4AA9">
            <w:pPr>
              <w:pStyle w:val="ParagrifIsi"/>
              <w:rPr>
                <w:i/>
              </w:rPr>
            </w:pPr>
          </w:p>
        </w:tc>
      </w:tr>
      <w:tr w:rsidR="00F51E08" w14:paraId="2138847E" w14:textId="77777777" w:rsidTr="0054366D">
        <w:tc>
          <w:tcPr>
            <w:tcW w:w="704" w:type="dxa"/>
          </w:tcPr>
          <w:p w14:paraId="0680AAF8" w14:textId="77777777" w:rsidR="00F51E08" w:rsidRDefault="00F51E08" w:rsidP="004C4AA9">
            <w:pPr>
              <w:pStyle w:val="ParagrifIsi"/>
            </w:pPr>
            <w:r>
              <w:t>7</w:t>
            </w:r>
          </w:p>
        </w:tc>
        <w:tc>
          <w:tcPr>
            <w:tcW w:w="2468" w:type="dxa"/>
          </w:tcPr>
          <w:p w14:paraId="112BAF88" w14:textId="6E46D2AB" w:rsidR="00F51E08" w:rsidRDefault="00F51E08" w:rsidP="004C4AA9">
            <w:pPr>
              <w:pStyle w:val="ParagrifIsi"/>
            </w:pPr>
            <w:r>
              <w:t>debit</w:t>
            </w:r>
          </w:p>
        </w:tc>
        <w:tc>
          <w:tcPr>
            <w:tcW w:w="1586" w:type="dxa"/>
          </w:tcPr>
          <w:p w14:paraId="53F9BA2A" w14:textId="13E2CF7F" w:rsidR="00F51E08" w:rsidRPr="00CF3190" w:rsidRDefault="00F51E08" w:rsidP="004C4AA9">
            <w:pPr>
              <w:pStyle w:val="ParagrifIsi"/>
            </w:pPr>
            <w:r w:rsidRPr="00F51E08">
              <w:t>bigint(20)</w:t>
            </w:r>
          </w:p>
        </w:tc>
        <w:tc>
          <w:tcPr>
            <w:tcW w:w="1586" w:type="dxa"/>
          </w:tcPr>
          <w:p w14:paraId="2E67BB38" w14:textId="63F3D026" w:rsidR="00F51E08" w:rsidRPr="00743B2C" w:rsidRDefault="00F51E08" w:rsidP="004C4AA9">
            <w:pPr>
              <w:pStyle w:val="ParagrifIsi"/>
              <w:rPr>
                <w:i/>
              </w:rPr>
            </w:pPr>
            <w:r w:rsidRPr="00743B2C">
              <w:rPr>
                <w:i/>
              </w:rPr>
              <w:t>Not null</w:t>
            </w:r>
          </w:p>
        </w:tc>
        <w:tc>
          <w:tcPr>
            <w:tcW w:w="1586" w:type="dxa"/>
          </w:tcPr>
          <w:p w14:paraId="5C8624A4" w14:textId="77777777" w:rsidR="00F51E08" w:rsidRPr="00743B2C" w:rsidRDefault="00F51E08" w:rsidP="004C4AA9">
            <w:pPr>
              <w:pStyle w:val="ParagrifIsi"/>
              <w:rPr>
                <w:i/>
              </w:rPr>
            </w:pPr>
          </w:p>
        </w:tc>
      </w:tr>
      <w:tr w:rsidR="00F51E08" w14:paraId="78AECBEA" w14:textId="77777777" w:rsidTr="0054366D">
        <w:tc>
          <w:tcPr>
            <w:tcW w:w="704" w:type="dxa"/>
          </w:tcPr>
          <w:p w14:paraId="103F923E" w14:textId="77777777" w:rsidR="00F51E08" w:rsidRDefault="00F51E08" w:rsidP="004C4AA9">
            <w:pPr>
              <w:pStyle w:val="ParagrifIsi"/>
            </w:pPr>
            <w:r>
              <w:t>8</w:t>
            </w:r>
          </w:p>
        </w:tc>
        <w:tc>
          <w:tcPr>
            <w:tcW w:w="2468" w:type="dxa"/>
          </w:tcPr>
          <w:p w14:paraId="71DA1E66" w14:textId="3E613C87" w:rsidR="00F51E08" w:rsidRDefault="00F51E08" w:rsidP="004C4AA9">
            <w:pPr>
              <w:pStyle w:val="ParagrifIsi"/>
            </w:pPr>
            <w:r>
              <w:t>kredit</w:t>
            </w:r>
          </w:p>
        </w:tc>
        <w:tc>
          <w:tcPr>
            <w:tcW w:w="1586" w:type="dxa"/>
          </w:tcPr>
          <w:p w14:paraId="57CD3301" w14:textId="77777777" w:rsidR="00F51E08" w:rsidRPr="00CF3190" w:rsidRDefault="00F51E08" w:rsidP="004C4AA9">
            <w:pPr>
              <w:pStyle w:val="ParagrifIsi"/>
            </w:pPr>
            <w:r w:rsidRPr="00EA3988">
              <w:t>bigint(20)</w:t>
            </w:r>
          </w:p>
        </w:tc>
        <w:tc>
          <w:tcPr>
            <w:tcW w:w="1586" w:type="dxa"/>
          </w:tcPr>
          <w:p w14:paraId="762A8241" w14:textId="77777777" w:rsidR="00F51E08" w:rsidRPr="00743B2C" w:rsidRDefault="00F51E08" w:rsidP="004C4AA9">
            <w:pPr>
              <w:pStyle w:val="ParagrifIsi"/>
              <w:rPr>
                <w:i/>
              </w:rPr>
            </w:pPr>
            <w:r w:rsidRPr="00743B2C">
              <w:rPr>
                <w:i/>
              </w:rPr>
              <w:t>Not null</w:t>
            </w:r>
          </w:p>
        </w:tc>
        <w:tc>
          <w:tcPr>
            <w:tcW w:w="1586" w:type="dxa"/>
          </w:tcPr>
          <w:p w14:paraId="57D3F019" w14:textId="77777777" w:rsidR="00F51E08" w:rsidRPr="00743B2C" w:rsidRDefault="00F51E08" w:rsidP="004C4AA9">
            <w:pPr>
              <w:pStyle w:val="ParagrifIsi"/>
              <w:rPr>
                <w:i/>
              </w:rPr>
            </w:pPr>
          </w:p>
        </w:tc>
      </w:tr>
      <w:tr w:rsidR="00F51E08" w14:paraId="3342FC15" w14:textId="77777777" w:rsidTr="0054366D">
        <w:tc>
          <w:tcPr>
            <w:tcW w:w="704" w:type="dxa"/>
          </w:tcPr>
          <w:p w14:paraId="64D1D23B" w14:textId="77777777" w:rsidR="00F51E08" w:rsidRDefault="00F51E08" w:rsidP="004C4AA9">
            <w:pPr>
              <w:pStyle w:val="ParagrifIsi"/>
            </w:pPr>
            <w:r>
              <w:t>9</w:t>
            </w:r>
          </w:p>
        </w:tc>
        <w:tc>
          <w:tcPr>
            <w:tcW w:w="2468" w:type="dxa"/>
          </w:tcPr>
          <w:p w14:paraId="607B15F2" w14:textId="4E83ECB7" w:rsidR="00F51E08" w:rsidRDefault="00F51E08" w:rsidP="004C4AA9">
            <w:pPr>
              <w:pStyle w:val="ParagrifIsi"/>
            </w:pPr>
            <w:r>
              <w:t>keterangan</w:t>
            </w:r>
          </w:p>
        </w:tc>
        <w:tc>
          <w:tcPr>
            <w:tcW w:w="1586" w:type="dxa"/>
          </w:tcPr>
          <w:p w14:paraId="6D05D00F" w14:textId="3429D03D" w:rsidR="00F51E08" w:rsidRDefault="00F51E08" w:rsidP="004C4AA9">
            <w:pPr>
              <w:pStyle w:val="ParagrifIsi"/>
            </w:pPr>
            <w:r>
              <w:t>text</w:t>
            </w:r>
          </w:p>
        </w:tc>
        <w:tc>
          <w:tcPr>
            <w:tcW w:w="1586" w:type="dxa"/>
          </w:tcPr>
          <w:p w14:paraId="130BC5EA" w14:textId="59F6A482" w:rsidR="00F51E08" w:rsidRPr="00743B2C" w:rsidRDefault="00F51E08" w:rsidP="004C4AA9">
            <w:pPr>
              <w:pStyle w:val="ParagrifIsi"/>
              <w:rPr>
                <w:i/>
              </w:rPr>
            </w:pPr>
            <w:r w:rsidRPr="00743B2C">
              <w:rPr>
                <w:i/>
              </w:rPr>
              <w:t>Nullable</w:t>
            </w:r>
          </w:p>
        </w:tc>
        <w:tc>
          <w:tcPr>
            <w:tcW w:w="1586" w:type="dxa"/>
          </w:tcPr>
          <w:p w14:paraId="45B45C3A" w14:textId="77777777" w:rsidR="00F51E08" w:rsidRPr="00743B2C" w:rsidRDefault="00F51E08" w:rsidP="004C4AA9">
            <w:pPr>
              <w:pStyle w:val="ParagrifIsi"/>
              <w:rPr>
                <w:i/>
              </w:rPr>
            </w:pPr>
          </w:p>
        </w:tc>
      </w:tr>
      <w:tr w:rsidR="00F51E08" w14:paraId="359F3FA8" w14:textId="77777777" w:rsidTr="0054366D">
        <w:tc>
          <w:tcPr>
            <w:tcW w:w="704" w:type="dxa"/>
          </w:tcPr>
          <w:p w14:paraId="2BCD7165" w14:textId="77777777" w:rsidR="00F51E08" w:rsidRDefault="00F51E08" w:rsidP="004C4AA9">
            <w:pPr>
              <w:pStyle w:val="ParagrifIsi"/>
            </w:pPr>
            <w:r>
              <w:t>10</w:t>
            </w:r>
          </w:p>
        </w:tc>
        <w:tc>
          <w:tcPr>
            <w:tcW w:w="2468" w:type="dxa"/>
          </w:tcPr>
          <w:p w14:paraId="0383F946" w14:textId="111CFEE8" w:rsidR="00F51E08" w:rsidRDefault="00F51E08" w:rsidP="004C4AA9">
            <w:pPr>
              <w:pStyle w:val="ParagrifIsi"/>
            </w:pPr>
            <w:r>
              <w:t>created_at</w:t>
            </w:r>
          </w:p>
        </w:tc>
        <w:tc>
          <w:tcPr>
            <w:tcW w:w="1586" w:type="dxa"/>
          </w:tcPr>
          <w:p w14:paraId="78FEB423" w14:textId="77777777" w:rsidR="00F51E08" w:rsidRDefault="00F51E08" w:rsidP="004C4AA9">
            <w:pPr>
              <w:pStyle w:val="ParagrifIsi"/>
            </w:pPr>
            <w:r>
              <w:t>timestamp</w:t>
            </w:r>
          </w:p>
        </w:tc>
        <w:tc>
          <w:tcPr>
            <w:tcW w:w="1586" w:type="dxa"/>
          </w:tcPr>
          <w:p w14:paraId="5E51AE61" w14:textId="77777777" w:rsidR="00F51E08" w:rsidRPr="00743B2C" w:rsidRDefault="00F51E08" w:rsidP="004C4AA9">
            <w:pPr>
              <w:pStyle w:val="ParagrifIsi"/>
              <w:rPr>
                <w:i/>
              </w:rPr>
            </w:pPr>
            <w:r w:rsidRPr="00743B2C">
              <w:rPr>
                <w:i/>
              </w:rPr>
              <w:t>Nullable</w:t>
            </w:r>
          </w:p>
        </w:tc>
        <w:tc>
          <w:tcPr>
            <w:tcW w:w="1586" w:type="dxa"/>
          </w:tcPr>
          <w:p w14:paraId="7E9BAF41" w14:textId="77777777" w:rsidR="00F51E08" w:rsidRPr="00743B2C" w:rsidRDefault="00F51E08" w:rsidP="004C4AA9">
            <w:pPr>
              <w:pStyle w:val="ParagrifIsi"/>
              <w:rPr>
                <w:i/>
              </w:rPr>
            </w:pPr>
          </w:p>
        </w:tc>
      </w:tr>
      <w:tr w:rsidR="00F51E08" w14:paraId="59DD5F19" w14:textId="77777777" w:rsidTr="0054366D">
        <w:tc>
          <w:tcPr>
            <w:tcW w:w="704" w:type="dxa"/>
          </w:tcPr>
          <w:p w14:paraId="3959F15D" w14:textId="77777777" w:rsidR="00F51E08" w:rsidRDefault="00F51E08" w:rsidP="004C4AA9">
            <w:pPr>
              <w:pStyle w:val="ParagrifIsi"/>
            </w:pPr>
            <w:r>
              <w:t>11</w:t>
            </w:r>
          </w:p>
        </w:tc>
        <w:tc>
          <w:tcPr>
            <w:tcW w:w="2468" w:type="dxa"/>
          </w:tcPr>
          <w:p w14:paraId="4A8D54C0" w14:textId="5F617866" w:rsidR="00F51E08" w:rsidRDefault="00F51E08" w:rsidP="004C4AA9">
            <w:pPr>
              <w:pStyle w:val="ParagrifIsi"/>
            </w:pPr>
            <w:r>
              <w:t>updated_at</w:t>
            </w:r>
          </w:p>
        </w:tc>
        <w:tc>
          <w:tcPr>
            <w:tcW w:w="1586" w:type="dxa"/>
          </w:tcPr>
          <w:p w14:paraId="2AF92D08" w14:textId="77777777" w:rsidR="00F51E08" w:rsidRDefault="00F51E08" w:rsidP="004C4AA9">
            <w:pPr>
              <w:pStyle w:val="ParagrifIsi"/>
            </w:pPr>
            <w:r w:rsidRPr="00CF3190">
              <w:t>timestamp</w:t>
            </w:r>
          </w:p>
        </w:tc>
        <w:tc>
          <w:tcPr>
            <w:tcW w:w="1586" w:type="dxa"/>
          </w:tcPr>
          <w:p w14:paraId="3441593C" w14:textId="77777777" w:rsidR="00F51E08" w:rsidRPr="00743B2C" w:rsidRDefault="00F51E08" w:rsidP="004C4AA9">
            <w:pPr>
              <w:pStyle w:val="ParagrifIsi"/>
              <w:rPr>
                <w:i/>
              </w:rPr>
            </w:pPr>
            <w:r w:rsidRPr="00743B2C">
              <w:rPr>
                <w:i/>
              </w:rPr>
              <w:t>Nullable</w:t>
            </w:r>
          </w:p>
        </w:tc>
        <w:tc>
          <w:tcPr>
            <w:tcW w:w="1586" w:type="dxa"/>
          </w:tcPr>
          <w:p w14:paraId="4A0917A8" w14:textId="77777777" w:rsidR="00F51E08" w:rsidRPr="00743B2C" w:rsidRDefault="00F51E08" w:rsidP="004C4AA9">
            <w:pPr>
              <w:pStyle w:val="ParagrifIsi"/>
              <w:rPr>
                <w:i/>
              </w:rPr>
            </w:pPr>
          </w:p>
        </w:tc>
      </w:tr>
    </w:tbl>
    <w:p w14:paraId="4B9A1164" w14:textId="6E1903F0" w:rsidR="00CF3190" w:rsidRDefault="00CF3190" w:rsidP="00D125A3">
      <w:pPr>
        <w:pStyle w:val="ParagrifIsi"/>
        <w:numPr>
          <w:ilvl w:val="0"/>
          <w:numId w:val="14"/>
        </w:numPr>
      </w:pPr>
      <w:r>
        <w:t xml:space="preserve">Tabel </w:t>
      </w:r>
      <w:r w:rsidR="001A3C00">
        <w:t>Riwayat</w:t>
      </w:r>
      <w:r>
        <w:t xml:space="preserve"> Perubahan Kode Akun</w:t>
      </w:r>
    </w:p>
    <w:p w14:paraId="5BD05604" w14:textId="4BC58B9B" w:rsidR="00F51E08" w:rsidRDefault="00F51E08" w:rsidP="004C4AA9">
      <w:pPr>
        <w:pStyle w:val="ParagrifIsi"/>
      </w:pPr>
      <w:r>
        <w:t xml:space="preserve">Berikut ini adalah deskripsi spesifikasi tabel </w:t>
      </w:r>
      <w:r w:rsidR="001A3C00">
        <w:t>riwayat</w:t>
      </w:r>
      <w:r w:rsidR="00C41473">
        <w:t xml:space="preserve"> perubahan kode akun</w:t>
      </w:r>
      <w:r w:rsidRPr="00D01DF7">
        <w:t>.</w:t>
      </w:r>
    </w:p>
    <w:p w14:paraId="6280B629" w14:textId="35851447" w:rsidR="00F51E08" w:rsidRPr="006A39A9" w:rsidRDefault="00C41473" w:rsidP="004C4AA9">
      <w:pPr>
        <w:pStyle w:val="ParagrifIsi"/>
      </w:pPr>
      <w:r>
        <w:t>Nama tabel : kode_akun_histori</w:t>
      </w:r>
      <w:r w:rsidR="00F51E08">
        <w:t>s</w:t>
      </w:r>
    </w:p>
    <w:p w14:paraId="7ED93382" w14:textId="78335A6F" w:rsidR="00F51E08" w:rsidRPr="00D01DF7" w:rsidRDefault="00F51E08" w:rsidP="004C4AA9">
      <w:pPr>
        <w:pStyle w:val="ParagrifIsi"/>
      </w:pPr>
      <w:r>
        <w:t xml:space="preserve">Keterangan : Tabel yang digunakan untuk menyimpan data </w:t>
      </w:r>
      <w:r w:rsidR="001A3C00" w:rsidRPr="001A3C00">
        <w:t xml:space="preserve">riwayat </w:t>
      </w:r>
      <w:r w:rsidR="00C41473">
        <w:t>perubahan kode akun</w:t>
      </w:r>
    </w:p>
    <w:p w14:paraId="67F1687C" w14:textId="19FAF46C" w:rsidR="001A3C00" w:rsidRDefault="001A3C00" w:rsidP="0065768E">
      <w:pPr>
        <w:pStyle w:val="Caption"/>
        <w:keepNext/>
        <w:jc w:val="left"/>
      </w:pPr>
      <w:bookmarkStart w:id="286" w:name="_Toc105002647"/>
      <w:r w:rsidRPr="0065768E">
        <w:rPr>
          <w:b/>
        </w:rPr>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55</w:t>
      </w:r>
      <w:r w:rsidRPr="0065768E">
        <w:rPr>
          <w:b/>
        </w:rPr>
        <w:fldChar w:fldCharType="end"/>
      </w:r>
      <w:r w:rsidRPr="001A3C00">
        <w:rPr>
          <w:iCs w:val="0"/>
          <w:sz w:val="20"/>
          <w:szCs w:val="20"/>
          <w:lang w:val="id-ID"/>
        </w:rPr>
        <w:t xml:space="preserve"> </w:t>
      </w:r>
      <w:r w:rsidRPr="001A3C00">
        <w:rPr>
          <w:lang w:val="id-ID"/>
        </w:rPr>
        <w:t xml:space="preserve">Spesifikasi tabel </w:t>
      </w:r>
      <w:r w:rsidR="0065768E" w:rsidRPr="0065768E">
        <w:rPr>
          <w:lang w:val="id-ID"/>
        </w:rPr>
        <w:t xml:space="preserve">riwayat </w:t>
      </w:r>
      <w:r>
        <w:rPr>
          <w:lang w:val="id-ID"/>
        </w:rPr>
        <w:t>perubahan kode akun</w:t>
      </w:r>
      <w:bookmarkEnd w:id="286"/>
    </w:p>
    <w:tbl>
      <w:tblPr>
        <w:tblStyle w:val="TableGrid"/>
        <w:tblW w:w="0" w:type="auto"/>
        <w:tblLook w:val="04A0" w:firstRow="1" w:lastRow="0" w:firstColumn="1" w:lastColumn="0" w:noHBand="0" w:noVBand="1"/>
      </w:tblPr>
      <w:tblGrid>
        <w:gridCol w:w="704"/>
        <w:gridCol w:w="2468"/>
        <w:gridCol w:w="1586"/>
        <w:gridCol w:w="1586"/>
        <w:gridCol w:w="1586"/>
      </w:tblGrid>
      <w:tr w:rsidR="00EC59F6" w14:paraId="6D3DC480" w14:textId="77777777" w:rsidTr="0054366D">
        <w:tc>
          <w:tcPr>
            <w:tcW w:w="704" w:type="dxa"/>
          </w:tcPr>
          <w:p w14:paraId="6D9A02A7" w14:textId="3931ADFC" w:rsidR="00EC59F6" w:rsidRPr="00573293" w:rsidRDefault="00EC59F6" w:rsidP="00EC59F6">
            <w:pPr>
              <w:pStyle w:val="ParagrifIsi"/>
              <w:jc w:val="center"/>
            </w:pPr>
            <w:r>
              <w:rPr>
                <w:b/>
              </w:rPr>
              <w:t>No</w:t>
            </w:r>
          </w:p>
        </w:tc>
        <w:tc>
          <w:tcPr>
            <w:tcW w:w="2468" w:type="dxa"/>
          </w:tcPr>
          <w:p w14:paraId="4864A765" w14:textId="2747487C" w:rsidR="00EC59F6" w:rsidRPr="00573293" w:rsidRDefault="00EC59F6" w:rsidP="00EC59F6">
            <w:pPr>
              <w:pStyle w:val="ParagrifIsi"/>
              <w:jc w:val="center"/>
            </w:pPr>
            <w:r w:rsidRPr="005C0901">
              <w:rPr>
                <w:b/>
              </w:rPr>
              <w:t xml:space="preserve">Nama </w:t>
            </w:r>
            <w:r w:rsidRPr="00EC59F6">
              <w:rPr>
                <w:b/>
                <w:i/>
              </w:rPr>
              <w:t>Field</w:t>
            </w:r>
          </w:p>
        </w:tc>
        <w:tc>
          <w:tcPr>
            <w:tcW w:w="1586" w:type="dxa"/>
          </w:tcPr>
          <w:p w14:paraId="5876A8BA" w14:textId="4B52FF13" w:rsidR="00EC59F6" w:rsidRPr="00573293" w:rsidRDefault="00EC59F6" w:rsidP="00EC59F6">
            <w:pPr>
              <w:pStyle w:val="ParagrifIsi"/>
              <w:jc w:val="center"/>
            </w:pPr>
            <w:r w:rsidRPr="005C0901">
              <w:rPr>
                <w:b/>
                <w:i/>
              </w:rPr>
              <w:t>Type</w:t>
            </w:r>
          </w:p>
        </w:tc>
        <w:tc>
          <w:tcPr>
            <w:tcW w:w="1586" w:type="dxa"/>
          </w:tcPr>
          <w:p w14:paraId="5B33DC02" w14:textId="6DBC4274" w:rsidR="00EC59F6" w:rsidRPr="00573293" w:rsidRDefault="00EC59F6" w:rsidP="00EC59F6">
            <w:pPr>
              <w:pStyle w:val="ParagrifIsi"/>
              <w:jc w:val="center"/>
            </w:pPr>
            <w:r w:rsidRPr="005C0901">
              <w:rPr>
                <w:b/>
              </w:rPr>
              <w:t>Keterangan</w:t>
            </w:r>
          </w:p>
        </w:tc>
        <w:tc>
          <w:tcPr>
            <w:tcW w:w="1586" w:type="dxa"/>
          </w:tcPr>
          <w:p w14:paraId="6F8C1CE7" w14:textId="5A9E34B3" w:rsidR="00EC59F6" w:rsidRPr="00573293" w:rsidRDefault="00EC59F6" w:rsidP="00EC59F6">
            <w:pPr>
              <w:pStyle w:val="ParagrifIsi"/>
              <w:jc w:val="center"/>
            </w:pPr>
            <w:r w:rsidRPr="005C0901">
              <w:rPr>
                <w:b/>
                <w:i/>
              </w:rPr>
              <w:t>Key</w:t>
            </w:r>
          </w:p>
        </w:tc>
      </w:tr>
      <w:tr w:rsidR="00F51E08" w14:paraId="3C08D143" w14:textId="77777777" w:rsidTr="0054366D">
        <w:tc>
          <w:tcPr>
            <w:tcW w:w="704" w:type="dxa"/>
          </w:tcPr>
          <w:p w14:paraId="75A842A1" w14:textId="77777777" w:rsidR="00F51E08" w:rsidRDefault="00F51E08" w:rsidP="004C4AA9">
            <w:pPr>
              <w:pStyle w:val="ParagrifIsi"/>
            </w:pPr>
            <w:r>
              <w:t>1</w:t>
            </w:r>
          </w:p>
        </w:tc>
        <w:tc>
          <w:tcPr>
            <w:tcW w:w="2468" w:type="dxa"/>
          </w:tcPr>
          <w:p w14:paraId="53111C7D" w14:textId="16E8B4EA" w:rsidR="00F51E08" w:rsidRDefault="00F51E08" w:rsidP="004C4AA9">
            <w:pPr>
              <w:pStyle w:val="ParagrifIsi"/>
            </w:pPr>
            <w:r>
              <w:t>id</w:t>
            </w:r>
          </w:p>
        </w:tc>
        <w:tc>
          <w:tcPr>
            <w:tcW w:w="1586" w:type="dxa"/>
          </w:tcPr>
          <w:p w14:paraId="527EC6F1" w14:textId="77777777" w:rsidR="00F51E08" w:rsidRDefault="00F51E08" w:rsidP="004C4AA9">
            <w:pPr>
              <w:pStyle w:val="ParagrifIsi"/>
            </w:pPr>
            <w:r>
              <w:t>bigint(20)</w:t>
            </w:r>
          </w:p>
        </w:tc>
        <w:tc>
          <w:tcPr>
            <w:tcW w:w="1586" w:type="dxa"/>
          </w:tcPr>
          <w:p w14:paraId="64A2FC17" w14:textId="77777777" w:rsidR="00F51E08" w:rsidRPr="00743B2C" w:rsidRDefault="00F51E08" w:rsidP="004C4AA9">
            <w:pPr>
              <w:pStyle w:val="ParagrifIsi"/>
              <w:rPr>
                <w:i/>
              </w:rPr>
            </w:pPr>
            <w:r w:rsidRPr="00743B2C">
              <w:rPr>
                <w:i/>
              </w:rPr>
              <w:t>Not null (auto increment)</w:t>
            </w:r>
          </w:p>
        </w:tc>
        <w:tc>
          <w:tcPr>
            <w:tcW w:w="1586" w:type="dxa"/>
          </w:tcPr>
          <w:p w14:paraId="5BADF7D0" w14:textId="77777777" w:rsidR="00F51E08" w:rsidRPr="00743B2C" w:rsidRDefault="00F51E08" w:rsidP="004C4AA9">
            <w:pPr>
              <w:pStyle w:val="ParagrifIsi"/>
              <w:rPr>
                <w:i/>
              </w:rPr>
            </w:pPr>
            <w:r w:rsidRPr="00743B2C">
              <w:rPr>
                <w:i/>
              </w:rPr>
              <w:t>Primary Key</w:t>
            </w:r>
          </w:p>
        </w:tc>
      </w:tr>
      <w:tr w:rsidR="00F51E08" w14:paraId="5BC1650E" w14:textId="77777777" w:rsidTr="0054366D">
        <w:tc>
          <w:tcPr>
            <w:tcW w:w="704" w:type="dxa"/>
          </w:tcPr>
          <w:p w14:paraId="3950C3FE" w14:textId="77777777" w:rsidR="00F51E08" w:rsidRDefault="00F51E08" w:rsidP="004C4AA9">
            <w:pPr>
              <w:pStyle w:val="ParagrifIsi"/>
            </w:pPr>
            <w:r>
              <w:t>2</w:t>
            </w:r>
          </w:p>
        </w:tc>
        <w:tc>
          <w:tcPr>
            <w:tcW w:w="2468" w:type="dxa"/>
          </w:tcPr>
          <w:p w14:paraId="6A7BBA24" w14:textId="0B561F47" w:rsidR="00F51E08" w:rsidRPr="00EA3988" w:rsidRDefault="00F51E08" w:rsidP="004C4AA9">
            <w:pPr>
              <w:pStyle w:val="ParagrifIsi"/>
            </w:pPr>
            <w:r>
              <w:t>kode_akun</w:t>
            </w:r>
          </w:p>
        </w:tc>
        <w:tc>
          <w:tcPr>
            <w:tcW w:w="1586" w:type="dxa"/>
          </w:tcPr>
          <w:p w14:paraId="27A0F33C" w14:textId="77777777" w:rsidR="00F51E08" w:rsidRDefault="00F51E08" w:rsidP="004C4AA9">
            <w:pPr>
              <w:pStyle w:val="ParagrifIsi"/>
            </w:pPr>
            <w:r>
              <w:t>varchar(255)</w:t>
            </w:r>
          </w:p>
        </w:tc>
        <w:tc>
          <w:tcPr>
            <w:tcW w:w="1586" w:type="dxa"/>
          </w:tcPr>
          <w:p w14:paraId="64A01DCF" w14:textId="2C891D02" w:rsidR="00F51E08" w:rsidRPr="00743B2C" w:rsidRDefault="00C41473" w:rsidP="004C4AA9">
            <w:pPr>
              <w:pStyle w:val="ParagrifIsi"/>
              <w:rPr>
                <w:i/>
              </w:rPr>
            </w:pPr>
            <w:r w:rsidRPr="00743B2C">
              <w:rPr>
                <w:i/>
              </w:rPr>
              <w:t>Not null</w:t>
            </w:r>
          </w:p>
        </w:tc>
        <w:tc>
          <w:tcPr>
            <w:tcW w:w="1586" w:type="dxa"/>
          </w:tcPr>
          <w:p w14:paraId="6DA4864F" w14:textId="77777777" w:rsidR="00F51E08" w:rsidRPr="00743B2C" w:rsidRDefault="00F51E08" w:rsidP="004C4AA9">
            <w:pPr>
              <w:pStyle w:val="ParagrifIsi"/>
              <w:rPr>
                <w:i/>
              </w:rPr>
            </w:pPr>
          </w:p>
        </w:tc>
      </w:tr>
      <w:tr w:rsidR="00F51E08" w14:paraId="391136F9" w14:textId="77777777" w:rsidTr="0054366D">
        <w:tc>
          <w:tcPr>
            <w:tcW w:w="704" w:type="dxa"/>
          </w:tcPr>
          <w:p w14:paraId="254EBAB5" w14:textId="77777777" w:rsidR="00F51E08" w:rsidRDefault="00F51E08" w:rsidP="004C4AA9">
            <w:pPr>
              <w:pStyle w:val="ParagrifIsi"/>
            </w:pPr>
            <w:r>
              <w:t>3</w:t>
            </w:r>
          </w:p>
        </w:tc>
        <w:tc>
          <w:tcPr>
            <w:tcW w:w="2468" w:type="dxa"/>
          </w:tcPr>
          <w:p w14:paraId="585D6574" w14:textId="728F151E" w:rsidR="00F51E08" w:rsidRDefault="00F51E08" w:rsidP="004C4AA9">
            <w:pPr>
              <w:pStyle w:val="ParagrifIsi"/>
            </w:pPr>
            <w:r>
              <w:t>nama_akun</w:t>
            </w:r>
          </w:p>
        </w:tc>
        <w:tc>
          <w:tcPr>
            <w:tcW w:w="1586" w:type="dxa"/>
          </w:tcPr>
          <w:p w14:paraId="1209F9B8" w14:textId="77777777" w:rsidR="00F51E08" w:rsidRDefault="00F51E08" w:rsidP="004C4AA9">
            <w:pPr>
              <w:pStyle w:val="ParagrifIsi"/>
            </w:pPr>
            <w:r>
              <w:t>varchar(255)</w:t>
            </w:r>
          </w:p>
        </w:tc>
        <w:tc>
          <w:tcPr>
            <w:tcW w:w="1586" w:type="dxa"/>
          </w:tcPr>
          <w:p w14:paraId="23BDD4DF" w14:textId="77777777" w:rsidR="00F51E08" w:rsidRPr="00743B2C" w:rsidRDefault="00F51E08" w:rsidP="004C4AA9">
            <w:pPr>
              <w:pStyle w:val="ParagrifIsi"/>
              <w:rPr>
                <w:i/>
              </w:rPr>
            </w:pPr>
            <w:r w:rsidRPr="00743B2C">
              <w:rPr>
                <w:i/>
              </w:rPr>
              <w:t>Not null</w:t>
            </w:r>
          </w:p>
        </w:tc>
        <w:tc>
          <w:tcPr>
            <w:tcW w:w="1586" w:type="dxa"/>
          </w:tcPr>
          <w:p w14:paraId="449C3E5C" w14:textId="77777777" w:rsidR="00F51E08" w:rsidRPr="00743B2C" w:rsidRDefault="00F51E08" w:rsidP="004C4AA9">
            <w:pPr>
              <w:pStyle w:val="ParagrifIsi"/>
              <w:rPr>
                <w:i/>
              </w:rPr>
            </w:pPr>
          </w:p>
        </w:tc>
      </w:tr>
      <w:tr w:rsidR="00F51E08" w14:paraId="7FAADC20" w14:textId="77777777" w:rsidTr="0054366D">
        <w:tc>
          <w:tcPr>
            <w:tcW w:w="704" w:type="dxa"/>
          </w:tcPr>
          <w:p w14:paraId="6476C958" w14:textId="77777777" w:rsidR="00F51E08" w:rsidRDefault="00F51E08" w:rsidP="004C4AA9">
            <w:pPr>
              <w:pStyle w:val="ParagrifIsi"/>
            </w:pPr>
            <w:r>
              <w:lastRenderedPageBreak/>
              <w:t>4</w:t>
            </w:r>
          </w:p>
        </w:tc>
        <w:tc>
          <w:tcPr>
            <w:tcW w:w="2468" w:type="dxa"/>
          </w:tcPr>
          <w:p w14:paraId="3C171B79" w14:textId="22C7E155" w:rsidR="00F51E08" w:rsidRDefault="00F51E08" w:rsidP="004C4AA9">
            <w:pPr>
              <w:pStyle w:val="ParagrifIsi"/>
            </w:pPr>
            <w:r>
              <w:t>akun_parent</w:t>
            </w:r>
          </w:p>
        </w:tc>
        <w:tc>
          <w:tcPr>
            <w:tcW w:w="1586" w:type="dxa"/>
          </w:tcPr>
          <w:p w14:paraId="5D85B703" w14:textId="77777777" w:rsidR="00F51E08" w:rsidRDefault="00F51E08" w:rsidP="004C4AA9">
            <w:pPr>
              <w:pStyle w:val="ParagrifIsi"/>
            </w:pPr>
            <w:r w:rsidRPr="00F51E08">
              <w:t>varchar(255)</w:t>
            </w:r>
          </w:p>
        </w:tc>
        <w:tc>
          <w:tcPr>
            <w:tcW w:w="1586" w:type="dxa"/>
          </w:tcPr>
          <w:p w14:paraId="6DCAE7EC" w14:textId="77777777" w:rsidR="00F51E08" w:rsidRPr="00743B2C" w:rsidRDefault="00F51E08" w:rsidP="004C4AA9">
            <w:pPr>
              <w:pStyle w:val="ParagrifIsi"/>
              <w:rPr>
                <w:i/>
              </w:rPr>
            </w:pPr>
            <w:r w:rsidRPr="00743B2C">
              <w:rPr>
                <w:i/>
              </w:rPr>
              <w:t>Not null</w:t>
            </w:r>
          </w:p>
        </w:tc>
        <w:tc>
          <w:tcPr>
            <w:tcW w:w="1586" w:type="dxa"/>
          </w:tcPr>
          <w:p w14:paraId="1C302FEA" w14:textId="77777777" w:rsidR="00F51E08" w:rsidRPr="00743B2C" w:rsidRDefault="00F51E08" w:rsidP="004C4AA9">
            <w:pPr>
              <w:pStyle w:val="ParagrifIsi"/>
              <w:rPr>
                <w:i/>
              </w:rPr>
            </w:pPr>
          </w:p>
        </w:tc>
      </w:tr>
      <w:tr w:rsidR="00F51E08" w14:paraId="05095CEF" w14:textId="77777777" w:rsidTr="0054366D">
        <w:tc>
          <w:tcPr>
            <w:tcW w:w="704" w:type="dxa"/>
          </w:tcPr>
          <w:p w14:paraId="58CBB9B3" w14:textId="77777777" w:rsidR="00F51E08" w:rsidRDefault="00F51E08" w:rsidP="004C4AA9">
            <w:pPr>
              <w:pStyle w:val="ParagrifIsi"/>
            </w:pPr>
            <w:r>
              <w:t>5</w:t>
            </w:r>
          </w:p>
        </w:tc>
        <w:tc>
          <w:tcPr>
            <w:tcW w:w="2468" w:type="dxa"/>
          </w:tcPr>
          <w:p w14:paraId="1A9FEE75" w14:textId="03164557" w:rsidR="00F51E08" w:rsidRDefault="00F51E08" w:rsidP="004C4AA9">
            <w:pPr>
              <w:pStyle w:val="ParagrifIsi"/>
            </w:pPr>
            <w:r>
              <w:t>saldo_normal</w:t>
            </w:r>
          </w:p>
        </w:tc>
        <w:tc>
          <w:tcPr>
            <w:tcW w:w="1586" w:type="dxa"/>
          </w:tcPr>
          <w:p w14:paraId="048BBD99" w14:textId="77777777" w:rsidR="00F51E08" w:rsidRDefault="00F51E08" w:rsidP="004C4AA9">
            <w:pPr>
              <w:pStyle w:val="ParagrifIsi"/>
            </w:pPr>
            <w:r w:rsidRPr="00EA3988">
              <w:t>varchar(255)</w:t>
            </w:r>
          </w:p>
        </w:tc>
        <w:tc>
          <w:tcPr>
            <w:tcW w:w="1586" w:type="dxa"/>
          </w:tcPr>
          <w:p w14:paraId="7FF547CE" w14:textId="77777777" w:rsidR="00F51E08" w:rsidRPr="00743B2C" w:rsidRDefault="00F51E08" w:rsidP="004C4AA9">
            <w:pPr>
              <w:pStyle w:val="ParagrifIsi"/>
              <w:rPr>
                <w:i/>
              </w:rPr>
            </w:pPr>
            <w:r w:rsidRPr="00743B2C">
              <w:rPr>
                <w:i/>
              </w:rPr>
              <w:t>Not null</w:t>
            </w:r>
          </w:p>
        </w:tc>
        <w:tc>
          <w:tcPr>
            <w:tcW w:w="1586" w:type="dxa"/>
          </w:tcPr>
          <w:p w14:paraId="7FD0B6FF" w14:textId="77777777" w:rsidR="00F51E08" w:rsidRPr="00743B2C" w:rsidRDefault="00F51E08" w:rsidP="004C4AA9">
            <w:pPr>
              <w:pStyle w:val="ParagrifIsi"/>
              <w:rPr>
                <w:i/>
              </w:rPr>
            </w:pPr>
          </w:p>
        </w:tc>
      </w:tr>
      <w:tr w:rsidR="00F51E08" w14:paraId="5B8554E7" w14:textId="77777777" w:rsidTr="0054366D">
        <w:tc>
          <w:tcPr>
            <w:tcW w:w="704" w:type="dxa"/>
          </w:tcPr>
          <w:p w14:paraId="533EFFE2" w14:textId="77777777" w:rsidR="00F51E08" w:rsidRDefault="00F51E08" w:rsidP="004C4AA9">
            <w:pPr>
              <w:pStyle w:val="ParagrifIsi"/>
            </w:pPr>
            <w:r>
              <w:t>6</w:t>
            </w:r>
          </w:p>
        </w:tc>
        <w:tc>
          <w:tcPr>
            <w:tcW w:w="2468" w:type="dxa"/>
          </w:tcPr>
          <w:p w14:paraId="32EB70BF" w14:textId="0B28A442" w:rsidR="00F51E08" w:rsidRDefault="00F51E08" w:rsidP="004C4AA9">
            <w:pPr>
              <w:pStyle w:val="ParagrifIsi"/>
            </w:pPr>
            <w:r>
              <w:t>akun_pembayaran</w:t>
            </w:r>
          </w:p>
        </w:tc>
        <w:tc>
          <w:tcPr>
            <w:tcW w:w="1586" w:type="dxa"/>
          </w:tcPr>
          <w:p w14:paraId="0D511B98" w14:textId="3D0E6C7A" w:rsidR="00F51E08" w:rsidRDefault="00F51E08" w:rsidP="004C4AA9">
            <w:pPr>
              <w:pStyle w:val="ParagrifIsi"/>
            </w:pPr>
            <w:r w:rsidRPr="00EA3988">
              <w:t>varchar(255)</w:t>
            </w:r>
          </w:p>
        </w:tc>
        <w:tc>
          <w:tcPr>
            <w:tcW w:w="1586" w:type="dxa"/>
          </w:tcPr>
          <w:p w14:paraId="7B9C3F47" w14:textId="77777777" w:rsidR="00F51E08" w:rsidRPr="00743B2C" w:rsidRDefault="00F51E08" w:rsidP="004C4AA9">
            <w:pPr>
              <w:pStyle w:val="ParagrifIsi"/>
              <w:rPr>
                <w:i/>
              </w:rPr>
            </w:pPr>
            <w:r w:rsidRPr="00743B2C">
              <w:rPr>
                <w:i/>
              </w:rPr>
              <w:t>Not null</w:t>
            </w:r>
          </w:p>
        </w:tc>
        <w:tc>
          <w:tcPr>
            <w:tcW w:w="1586" w:type="dxa"/>
          </w:tcPr>
          <w:p w14:paraId="34347550" w14:textId="77777777" w:rsidR="00F51E08" w:rsidRPr="00743B2C" w:rsidRDefault="00F51E08" w:rsidP="004C4AA9">
            <w:pPr>
              <w:pStyle w:val="ParagrifIsi"/>
              <w:rPr>
                <w:i/>
              </w:rPr>
            </w:pPr>
          </w:p>
        </w:tc>
      </w:tr>
      <w:tr w:rsidR="00F51E08" w14:paraId="78C283C5" w14:textId="77777777" w:rsidTr="0054366D">
        <w:tc>
          <w:tcPr>
            <w:tcW w:w="704" w:type="dxa"/>
          </w:tcPr>
          <w:p w14:paraId="25170FC4" w14:textId="77777777" w:rsidR="00F51E08" w:rsidRDefault="00F51E08" w:rsidP="004C4AA9">
            <w:pPr>
              <w:pStyle w:val="ParagrifIsi"/>
            </w:pPr>
            <w:r>
              <w:t>7</w:t>
            </w:r>
          </w:p>
        </w:tc>
        <w:tc>
          <w:tcPr>
            <w:tcW w:w="2468" w:type="dxa"/>
          </w:tcPr>
          <w:p w14:paraId="00C4909F" w14:textId="0D15B365" w:rsidR="00F51E08" w:rsidRDefault="00F51E08" w:rsidP="004C4AA9">
            <w:pPr>
              <w:pStyle w:val="ParagrifIsi"/>
            </w:pPr>
            <w:r>
              <w:t>jenis_laporan</w:t>
            </w:r>
          </w:p>
        </w:tc>
        <w:tc>
          <w:tcPr>
            <w:tcW w:w="1586" w:type="dxa"/>
          </w:tcPr>
          <w:p w14:paraId="0FECE301" w14:textId="58F41B85" w:rsidR="00F51E08" w:rsidRPr="00CF3190" w:rsidRDefault="00F51E08" w:rsidP="004C4AA9">
            <w:pPr>
              <w:pStyle w:val="ParagrifIsi"/>
            </w:pPr>
            <w:r w:rsidRPr="00EA3988">
              <w:t>varchar(255)</w:t>
            </w:r>
          </w:p>
        </w:tc>
        <w:tc>
          <w:tcPr>
            <w:tcW w:w="1586" w:type="dxa"/>
          </w:tcPr>
          <w:p w14:paraId="0DCD5C88" w14:textId="77777777" w:rsidR="00F51E08" w:rsidRPr="00743B2C" w:rsidRDefault="00F51E08" w:rsidP="004C4AA9">
            <w:pPr>
              <w:pStyle w:val="ParagrifIsi"/>
              <w:rPr>
                <w:i/>
              </w:rPr>
            </w:pPr>
            <w:r w:rsidRPr="00743B2C">
              <w:rPr>
                <w:i/>
              </w:rPr>
              <w:t>Not null</w:t>
            </w:r>
          </w:p>
        </w:tc>
        <w:tc>
          <w:tcPr>
            <w:tcW w:w="1586" w:type="dxa"/>
          </w:tcPr>
          <w:p w14:paraId="1A63911B" w14:textId="77777777" w:rsidR="00F51E08" w:rsidRPr="00743B2C" w:rsidRDefault="00F51E08" w:rsidP="004C4AA9">
            <w:pPr>
              <w:pStyle w:val="ParagrifIsi"/>
              <w:rPr>
                <w:i/>
              </w:rPr>
            </w:pPr>
          </w:p>
        </w:tc>
      </w:tr>
      <w:tr w:rsidR="00F51E08" w14:paraId="767E7B42" w14:textId="77777777" w:rsidTr="0054366D">
        <w:tc>
          <w:tcPr>
            <w:tcW w:w="704" w:type="dxa"/>
          </w:tcPr>
          <w:p w14:paraId="594625A6" w14:textId="77777777" w:rsidR="00F51E08" w:rsidRDefault="00F51E08" w:rsidP="004C4AA9">
            <w:pPr>
              <w:pStyle w:val="ParagrifIsi"/>
            </w:pPr>
            <w:r>
              <w:t>8</w:t>
            </w:r>
          </w:p>
        </w:tc>
        <w:tc>
          <w:tcPr>
            <w:tcW w:w="2468" w:type="dxa"/>
          </w:tcPr>
          <w:p w14:paraId="731F23F3" w14:textId="6DF96E3B" w:rsidR="00F51E08" w:rsidRDefault="00F51E08" w:rsidP="004C4AA9">
            <w:pPr>
              <w:pStyle w:val="ParagrifIsi"/>
            </w:pPr>
            <w:r>
              <w:t>klasifikasi</w:t>
            </w:r>
          </w:p>
        </w:tc>
        <w:tc>
          <w:tcPr>
            <w:tcW w:w="1586" w:type="dxa"/>
          </w:tcPr>
          <w:p w14:paraId="0CB30888" w14:textId="2FE80447" w:rsidR="00F51E08" w:rsidRPr="00CF3190" w:rsidRDefault="00F51E08" w:rsidP="004C4AA9">
            <w:pPr>
              <w:pStyle w:val="ParagrifIsi"/>
            </w:pPr>
            <w:r w:rsidRPr="00EA3988">
              <w:t>varchar(255)</w:t>
            </w:r>
          </w:p>
        </w:tc>
        <w:tc>
          <w:tcPr>
            <w:tcW w:w="1586" w:type="dxa"/>
          </w:tcPr>
          <w:p w14:paraId="4B5B0892" w14:textId="77777777" w:rsidR="00F51E08" w:rsidRPr="00743B2C" w:rsidRDefault="00F51E08" w:rsidP="004C4AA9">
            <w:pPr>
              <w:pStyle w:val="ParagrifIsi"/>
              <w:rPr>
                <w:i/>
              </w:rPr>
            </w:pPr>
            <w:r w:rsidRPr="00743B2C">
              <w:rPr>
                <w:i/>
              </w:rPr>
              <w:t>Not null</w:t>
            </w:r>
          </w:p>
        </w:tc>
        <w:tc>
          <w:tcPr>
            <w:tcW w:w="1586" w:type="dxa"/>
          </w:tcPr>
          <w:p w14:paraId="7E64A798" w14:textId="77777777" w:rsidR="00F51E08" w:rsidRPr="00743B2C" w:rsidRDefault="00F51E08" w:rsidP="004C4AA9">
            <w:pPr>
              <w:pStyle w:val="ParagrifIsi"/>
              <w:rPr>
                <w:i/>
              </w:rPr>
            </w:pPr>
          </w:p>
        </w:tc>
      </w:tr>
      <w:tr w:rsidR="00F51E08" w14:paraId="0B23F180" w14:textId="77777777" w:rsidTr="0054366D">
        <w:tc>
          <w:tcPr>
            <w:tcW w:w="704" w:type="dxa"/>
          </w:tcPr>
          <w:p w14:paraId="6D4B9BB8" w14:textId="77777777" w:rsidR="00F51E08" w:rsidRDefault="00F51E08" w:rsidP="004C4AA9">
            <w:pPr>
              <w:pStyle w:val="ParagrifIsi"/>
            </w:pPr>
            <w:r>
              <w:t>9</w:t>
            </w:r>
          </w:p>
        </w:tc>
        <w:tc>
          <w:tcPr>
            <w:tcW w:w="2468" w:type="dxa"/>
          </w:tcPr>
          <w:p w14:paraId="08A1CEB8" w14:textId="3EBE728C" w:rsidR="00F51E08" w:rsidRDefault="00F51E08" w:rsidP="004C4AA9">
            <w:pPr>
              <w:pStyle w:val="ParagrifIsi"/>
            </w:pPr>
            <w:r>
              <w:t>debit</w:t>
            </w:r>
          </w:p>
        </w:tc>
        <w:tc>
          <w:tcPr>
            <w:tcW w:w="1586" w:type="dxa"/>
          </w:tcPr>
          <w:p w14:paraId="42841979" w14:textId="5985802C" w:rsidR="00F51E08" w:rsidRDefault="00F51E08" w:rsidP="004C4AA9">
            <w:pPr>
              <w:pStyle w:val="ParagrifIsi"/>
            </w:pPr>
            <w:r w:rsidRPr="00F51E08">
              <w:t>bigint(20)</w:t>
            </w:r>
          </w:p>
        </w:tc>
        <w:tc>
          <w:tcPr>
            <w:tcW w:w="1586" w:type="dxa"/>
          </w:tcPr>
          <w:p w14:paraId="60D20C60" w14:textId="77777777" w:rsidR="00F51E08" w:rsidRPr="00743B2C" w:rsidRDefault="00F51E08" w:rsidP="004C4AA9">
            <w:pPr>
              <w:pStyle w:val="ParagrifIsi"/>
              <w:rPr>
                <w:i/>
              </w:rPr>
            </w:pPr>
            <w:r w:rsidRPr="00743B2C">
              <w:rPr>
                <w:i/>
              </w:rPr>
              <w:t>Nullable</w:t>
            </w:r>
          </w:p>
        </w:tc>
        <w:tc>
          <w:tcPr>
            <w:tcW w:w="1586" w:type="dxa"/>
          </w:tcPr>
          <w:p w14:paraId="75319B69" w14:textId="77777777" w:rsidR="00F51E08" w:rsidRPr="00743B2C" w:rsidRDefault="00F51E08" w:rsidP="004C4AA9">
            <w:pPr>
              <w:pStyle w:val="ParagrifIsi"/>
              <w:rPr>
                <w:i/>
              </w:rPr>
            </w:pPr>
          </w:p>
        </w:tc>
      </w:tr>
      <w:tr w:rsidR="00F51E08" w14:paraId="153BA4DF" w14:textId="77777777" w:rsidTr="0054366D">
        <w:tc>
          <w:tcPr>
            <w:tcW w:w="704" w:type="dxa"/>
          </w:tcPr>
          <w:p w14:paraId="7CF473C5" w14:textId="77777777" w:rsidR="00F51E08" w:rsidRDefault="00F51E08" w:rsidP="004C4AA9">
            <w:pPr>
              <w:pStyle w:val="ParagrifIsi"/>
            </w:pPr>
            <w:r>
              <w:t>10</w:t>
            </w:r>
          </w:p>
        </w:tc>
        <w:tc>
          <w:tcPr>
            <w:tcW w:w="2468" w:type="dxa"/>
          </w:tcPr>
          <w:p w14:paraId="490A3637" w14:textId="69C031FF" w:rsidR="00F51E08" w:rsidRDefault="00F51E08" w:rsidP="004C4AA9">
            <w:pPr>
              <w:pStyle w:val="ParagrifIsi"/>
            </w:pPr>
            <w:r>
              <w:t>kredit</w:t>
            </w:r>
          </w:p>
        </w:tc>
        <w:tc>
          <w:tcPr>
            <w:tcW w:w="1586" w:type="dxa"/>
          </w:tcPr>
          <w:p w14:paraId="27CEBA51" w14:textId="0D6D070E" w:rsidR="00F51E08" w:rsidRDefault="00F51E08" w:rsidP="004C4AA9">
            <w:pPr>
              <w:pStyle w:val="ParagrifIsi"/>
            </w:pPr>
            <w:r w:rsidRPr="00F51E08">
              <w:t>bigint(20)</w:t>
            </w:r>
          </w:p>
        </w:tc>
        <w:tc>
          <w:tcPr>
            <w:tcW w:w="1586" w:type="dxa"/>
          </w:tcPr>
          <w:p w14:paraId="40CE8334" w14:textId="77777777" w:rsidR="00F51E08" w:rsidRPr="00743B2C" w:rsidRDefault="00F51E08" w:rsidP="004C4AA9">
            <w:pPr>
              <w:pStyle w:val="ParagrifIsi"/>
              <w:rPr>
                <w:i/>
              </w:rPr>
            </w:pPr>
            <w:r w:rsidRPr="00743B2C">
              <w:rPr>
                <w:i/>
              </w:rPr>
              <w:t>Nullable</w:t>
            </w:r>
          </w:p>
        </w:tc>
        <w:tc>
          <w:tcPr>
            <w:tcW w:w="1586" w:type="dxa"/>
          </w:tcPr>
          <w:p w14:paraId="4D8C2A32" w14:textId="77777777" w:rsidR="00F51E08" w:rsidRPr="00743B2C" w:rsidRDefault="00F51E08" w:rsidP="004C4AA9">
            <w:pPr>
              <w:pStyle w:val="ParagrifIsi"/>
              <w:rPr>
                <w:i/>
              </w:rPr>
            </w:pPr>
          </w:p>
        </w:tc>
      </w:tr>
      <w:tr w:rsidR="00F51E08" w14:paraId="310BB8BE" w14:textId="77777777" w:rsidTr="0054366D">
        <w:tc>
          <w:tcPr>
            <w:tcW w:w="704" w:type="dxa"/>
          </w:tcPr>
          <w:p w14:paraId="2C30B749" w14:textId="77777777" w:rsidR="00F51E08" w:rsidRDefault="00F51E08" w:rsidP="004C4AA9">
            <w:pPr>
              <w:pStyle w:val="ParagrifIsi"/>
            </w:pPr>
            <w:r>
              <w:t>11</w:t>
            </w:r>
          </w:p>
        </w:tc>
        <w:tc>
          <w:tcPr>
            <w:tcW w:w="2468" w:type="dxa"/>
          </w:tcPr>
          <w:p w14:paraId="63F42ECE" w14:textId="0ED423D4" w:rsidR="00F51E08" w:rsidRDefault="00F51E08" w:rsidP="004C4AA9">
            <w:pPr>
              <w:pStyle w:val="ParagrifIsi"/>
            </w:pPr>
            <w:r>
              <w:t>saldo</w:t>
            </w:r>
          </w:p>
        </w:tc>
        <w:tc>
          <w:tcPr>
            <w:tcW w:w="1586" w:type="dxa"/>
          </w:tcPr>
          <w:p w14:paraId="29B47306" w14:textId="69A870F5" w:rsidR="00F51E08" w:rsidRDefault="00F51E08" w:rsidP="004C4AA9">
            <w:pPr>
              <w:pStyle w:val="ParagrifIsi"/>
            </w:pPr>
            <w:r w:rsidRPr="00F51E08">
              <w:t>bigint(20)</w:t>
            </w:r>
          </w:p>
        </w:tc>
        <w:tc>
          <w:tcPr>
            <w:tcW w:w="1586" w:type="dxa"/>
          </w:tcPr>
          <w:p w14:paraId="0AAD6D06" w14:textId="77777777" w:rsidR="00F51E08" w:rsidRPr="00743B2C" w:rsidRDefault="00F51E08" w:rsidP="004C4AA9">
            <w:pPr>
              <w:pStyle w:val="ParagrifIsi"/>
              <w:rPr>
                <w:i/>
              </w:rPr>
            </w:pPr>
            <w:r w:rsidRPr="00743B2C">
              <w:rPr>
                <w:i/>
              </w:rPr>
              <w:t>Nullable</w:t>
            </w:r>
          </w:p>
        </w:tc>
        <w:tc>
          <w:tcPr>
            <w:tcW w:w="1586" w:type="dxa"/>
          </w:tcPr>
          <w:p w14:paraId="3A3C295D" w14:textId="77777777" w:rsidR="00F51E08" w:rsidRPr="00743B2C" w:rsidRDefault="00F51E08" w:rsidP="004C4AA9">
            <w:pPr>
              <w:pStyle w:val="ParagrifIsi"/>
              <w:rPr>
                <w:i/>
              </w:rPr>
            </w:pPr>
          </w:p>
        </w:tc>
      </w:tr>
      <w:tr w:rsidR="00F51E08" w14:paraId="557B2A53" w14:textId="77777777" w:rsidTr="0054366D">
        <w:tc>
          <w:tcPr>
            <w:tcW w:w="704" w:type="dxa"/>
          </w:tcPr>
          <w:p w14:paraId="14EA6ABA" w14:textId="5A19FAF3" w:rsidR="00F51E08" w:rsidRDefault="00F51E08" w:rsidP="004C4AA9">
            <w:pPr>
              <w:pStyle w:val="ParagrifIsi"/>
            </w:pPr>
            <w:r>
              <w:t>12</w:t>
            </w:r>
          </w:p>
        </w:tc>
        <w:tc>
          <w:tcPr>
            <w:tcW w:w="2468" w:type="dxa"/>
          </w:tcPr>
          <w:p w14:paraId="000D1C9E" w14:textId="74105FD9" w:rsidR="00F51E08" w:rsidRDefault="00F51E08" w:rsidP="004C4AA9">
            <w:pPr>
              <w:pStyle w:val="ParagrifIsi"/>
            </w:pPr>
            <w:r>
              <w:t>tanggal</w:t>
            </w:r>
          </w:p>
        </w:tc>
        <w:tc>
          <w:tcPr>
            <w:tcW w:w="1586" w:type="dxa"/>
          </w:tcPr>
          <w:p w14:paraId="120F91F9" w14:textId="51FD8E22" w:rsidR="00F51E08" w:rsidRPr="00CF3190" w:rsidRDefault="00F51E08" w:rsidP="004C4AA9">
            <w:pPr>
              <w:pStyle w:val="ParagrifIsi"/>
            </w:pPr>
            <w:r>
              <w:t>date</w:t>
            </w:r>
          </w:p>
        </w:tc>
        <w:tc>
          <w:tcPr>
            <w:tcW w:w="1586" w:type="dxa"/>
          </w:tcPr>
          <w:p w14:paraId="7A5FB640" w14:textId="21580FFB" w:rsidR="00F51E08" w:rsidRPr="00743B2C" w:rsidRDefault="00F51E08" w:rsidP="004C4AA9">
            <w:pPr>
              <w:pStyle w:val="ParagrifIsi"/>
              <w:rPr>
                <w:i/>
              </w:rPr>
            </w:pPr>
            <w:r w:rsidRPr="00743B2C">
              <w:rPr>
                <w:i/>
              </w:rPr>
              <w:t>Not null</w:t>
            </w:r>
          </w:p>
        </w:tc>
        <w:tc>
          <w:tcPr>
            <w:tcW w:w="1586" w:type="dxa"/>
          </w:tcPr>
          <w:p w14:paraId="44DFB6F8" w14:textId="77777777" w:rsidR="00F51E08" w:rsidRPr="00743B2C" w:rsidRDefault="00F51E08" w:rsidP="004C4AA9">
            <w:pPr>
              <w:pStyle w:val="ParagrifIsi"/>
              <w:rPr>
                <w:i/>
              </w:rPr>
            </w:pPr>
          </w:p>
        </w:tc>
      </w:tr>
      <w:tr w:rsidR="00F51E08" w14:paraId="461B718F" w14:textId="77777777" w:rsidTr="0054366D">
        <w:tc>
          <w:tcPr>
            <w:tcW w:w="704" w:type="dxa"/>
          </w:tcPr>
          <w:p w14:paraId="37DBADCE" w14:textId="40C96EC2" w:rsidR="00F51E08" w:rsidRDefault="00F51E08" w:rsidP="004C4AA9">
            <w:pPr>
              <w:pStyle w:val="ParagrifIsi"/>
            </w:pPr>
            <w:r>
              <w:t>13</w:t>
            </w:r>
          </w:p>
        </w:tc>
        <w:tc>
          <w:tcPr>
            <w:tcW w:w="2468" w:type="dxa"/>
          </w:tcPr>
          <w:p w14:paraId="01A791FB" w14:textId="51847359" w:rsidR="00F51E08" w:rsidRDefault="00F51E08" w:rsidP="004C4AA9">
            <w:pPr>
              <w:pStyle w:val="ParagrifIsi"/>
            </w:pPr>
            <w:r>
              <w:t>created_at</w:t>
            </w:r>
          </w:p>
        </w:tc>
        <w:tc>
          <w:tcPr>
            <w:tcW w:w="1586" w:type="dxa"/>
          </w:tcPr>
          <w:p w14:paraId="1497EB01" w14:textId="5CC86B82" w:rsidR="00F51E08" w:rsidRDefault="00F51E08" w:rsidP="004C4AA9">
            <w:pPr>
              <w:pStyle w:val="ParagrifIsi"/>
            </w:pPr>
            <w:r>
              <w:t>timestamp</w:t>
            </w:r>
          </w:p>
        </w:tc>
        <w:tc>
          <w:tcPr>
            <w:tcW w:w="1586" w:type="dxa"/>
          </w:tcPr>
          <w:p w14:paraId="231F4E46" w14:textId="69B2CBBB" w:rsidR="00F51E08" w:rsidRPr="00743B2C" w:rsidRDefault="00F51E08" w:rsidP="004C4AA9">
            <w:pPr>
              <w:pStyle w:val="ParagrifIsi"/>
              <w:rPr>
                <w:i/>
              </w:rPr>
            </w:pPr>
            <w:r w:rsidRPr="00743B2C">
              <w:rPr>
                <w:i/>
              </w:rPr>
              <w:t>Nullable</w:t>
            </w:r>
          </w:p>
        </w:tc>
        <w:tc>
          <w:tcPr>
            <w:tcW w:w="1586" w:type="dxa"/>
          </w:tcPr>
          <w:p w14:paraId="030A884C" w14:textId="77777777" w:rsidR="00F51E08" w:rsidRPr="00743B2C" w:rsidRDefault="00F51E08" w:rsidP="004C4AA9">
            <w:pPr>
              <w:pStyle w:val="ParagrifIsi"/>
              <w:rPr>
                <w:i/>
              </w:rPr>
            </w:pPr>
          </w:p>
        </w:tc>
      </w:tr>
      <w:tr w:rsidR="00F51E08" w14:paraId="234E5770" w14:textId="77777777" w:rsidTr="0054366D">
        <w:tc>
          <w:tcPr>
            <w:tcW w:w="704" w:type="dxa"/>
          </w:tcPr>
          <w:p w14:paraId="6E212C49" w14:textId="56352C11" w:rsidR="00F51E08" w:rsidRDefault="00F51E08" w:rsidP="004C4AA9">
            <w:pPr>
              <w:pStyle w:val="ParagrifIsi"/>
            </w:pPr>
            <w:r>
              <w:t>14</w:t>
            </w:r>
          </w:p>
        </w:tc>
        <w:tc>
          <w:tcPr>
            <w:tcW w:w="2468" w:type="dxa"/>
          </w:tcPr>
          <w:p w14:paraId="09ACCD8E" w14:textId="6DC182F9" w:rsidR="00F51E08" w:rsidRDefault="00F51E08" w:rsidP="004C4AA9">
            <w:pPr>
              <w:pStyle w:val="ParagrifIsi"/>
            </w:pPr>
            <w:r>
              <w:t>updated_at</w:t>
            </w:r>
          </w:p>
        </w:tc>
        <w:tc>
          <w:tcPr>
            <w:tcW w:w="1586" w:type="dxa"/>
          </w:tcPr>
          <w:p w14:paraId="45567CC1" w14:textId="462283AD" w:rsidR="00F51E08" w:rsidRDefault="00F51E08" w:rsidP="004C4AA9">
            <w:pPr>
              <w:pStyle w:val="ParagrifIsi"/>
            </w:pPr>
            <w:r w:rsidRPr="00CF3190">
              <w:t>timestamp</w:t>
            </w:r>
          </w:p>
        </w:tc>
        <w:tc>
          <w:tcPr>
            <w:tcW w:w="1586" w:type="dxa"/>
          </w:tcPr>
          <w:p w14:paraId="21FCCC7C" w14:textId="352255E5" w:rsidR="00F51E08" w:rsidRPr="00743B2C" w:rsidRDefault="00F51E08" w:rsidP="004C4AA9">
            <w:pPr>
              <w:pStyle w:val="ParagrifIsi"/>
              <w:rPr>
                <w:i/>
              </w:rPr>
            </w:pPr>
            <w:r w:rsidRPr="00743B2C">
              <w:rPr>
                <w:i/>
              </w:rPr>
              <w:t>Nullable</w:t>
            </w:r>
          </w:p>
        </w:tc>
        <w:tc>
          <w:tcPr>
            <w:tcW w:w="1586" w:type="dxa"/>
          </w:tcPr>
          <w:p w14:paraId="7A3D78C0" w14:textId="77777777" w:rsidR="00F51E08" w:rsidRPr="00743B2C" w:rsidRDefault="00F51E08" w:rsidP="004C4AA9">
            <w:pPr>
              <w:pStyle w:val="ParagrifIsi"/>
              <w:rPr>
                <w:i/>
              </w:rPr>
            </w:pPr>
          </w:p>
        </w:tc>
      </w:tr>
    </w:tbl>
    <w:p w14:paraId="42544FD6" w14:textId="63000B63" w:rsidR="00CF3190" w:rsidRDefault="00C41473" w:rsidP="00D125A3">
      <w:pPr>
        <w:pStyle w:val="ParagrifIsi"/>
        <w:numPr>
          <w:ilvl w:val="0"/>
          <w:numId w:val="14"/>
        </w:numPr>
      </w:pPr>
      <w:r w:rsidRPr="00C41473">
        <w:t>Tabel Item Buku Besar</w:t>
      </w:r>
    </w:p>
    <w:p w14:paraId="47EF1138" w14:textId="07B213BD" w:rsidR="00C41473" w:rsidRDefault="00C41473" w:rsidP="004C4AA9">
      <w:pPr>
        <w:pStyle w:val="ParagrifIsi"/>
      </w:pPr>
      <w:r>
        <w:t>Berikut ini adalah deskripsi spesifikasi tabel item buku besar</w:t>
      </w:r>
      <w:r w:rsidRPr="00D01DF7">
        <w:t>.</w:t>
      </w:r>
    </w:p>
    <w:p w14:paraId="397476A6" w14:textId="0034F34A" w:rsidR="00C41473" w:rsidRPr="006A39A9" w:rsidRDefault="00C41473" w:rsidP="004C4AA9">
      <w:pPr>
        <w:pStyle w:val="ParagrifIsi"/>
      </w:pPr>
      <w:r>
        <w:t>Nama tabel : buku_besar_items</w:t>
      </w:r>
    </w:p>
    <w:p w14:paraId="43F887F6" w14:textId="50010A7C" w:rsidR="00C41473" w:rsidRPr="00D01DF7" w:rsidRDefault="00C41473" w:rsidP="004C4AA9">
      <w:pPr>
        <w:pStyle w:val="ParagrifIsi"/>
      </w:pPr>
      <w:r>
        <w:t xml:space="preserve">Keterangan : Tabel yang digunakan untuk menyimpan data </w:t>
      </w:r>
      <w:r w:rsidRPr="00F51E08">
        <w:t xml:space="preserve">item </w:t>
      </w:r>
      <w:r>
        <w:t>buku besar</w:t>
      </w:r>
    </w:p>
    <w:p w14:paraId="0042D065" w14:textId="64E8ECDE" w:rsidR="0065768E" w:rsidRDefault="0065768E" w:rsidP="0065768E">
      <w:pPr>
        <w:pStyle w:val="Caption"/>
        <w:keepNext/>
        <w:jc w:val="left"/>
      </w:pPr>
      <w:bookmarkStart w:id="287" w:name="_Toc105002648"/>
      <w:r w:rsidRPr="0065768E">
        <w:rPr>
          <w:b/>
        </w:rPr>
        <w:lastRenderedPageBreak/>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56</w:t>
      </w:r>
      <w:r w:rsidRPr="0065768E">
        <w:rPr>
          <w:b/>
        </w:rPr>
        <w:fldChar w:fldCharType="end"/>
      </w:r>
      <w:r w:rsidRPr="0065768E">
        <w:rPr>
          <w:iCs w:val="0"/>
          <w:sz w:val="20"/>
          <w:szCs w:val="20"/>
          <w:lang w:val="id-ID"/>
        </w:rPr>
        <w:t xml:space="preserve"> </w:t>
      </w:r>
      <w:r>
        <w:rPr>
          <w:lang w:val="id-ID"/>
        </w:rPr>
        <w:t>S</w:t>
      </w:r>
      <w:r w:rsidRPr="0065768E">
        <w:rPr>
          <w:lang w:val="id-ID"/>
        </w:rPr>
        <w:t>pesifikasi tabel item buku besar</w:t>
      </w:r>
      <w:bookmarkEnd w:id="287"/>
    </w:p>
    <w:tbl>
      <w:tblPr>
        <w:tblStyle w:val="TableGrid"/>
        <w:tblW w:w="0" w:type="auto"/>
        <w:tblLook w:val="04A0" w:firstRow="1" w:lastRow="0" w:firstColumn="1" w:lastColumn="0" w:noHBand="0" w:noVBand="1"/>
      </w:tblPr>
      <w:tblGrid>
        <w:gridCol w:w="704"/>
        <w:gridCol w:w="2468"/>
        <w:gridCol w:w="1586"/>
        <w:gridCol w:w="1586"/>
        <w:gridCol w:w="1586"/>
      </w:tblGrid>
      <w:tr w:rsidR="00EC59F6" w14:paraId="786ED27E" w14:textId="77777777" w:rsidTr="0054366D">
        <w:tc>
          <w:tcPr>
            <w:tcW w:w="704" w:type="dxa"/>
          </w:tcPr>
          <w:p w14:paraId="3084B10D" w14:textId="69142B5D" w:rsidR="00EC59F6" w:rsidRPr="00152A66" w:rsidRDefault="00EC59F6" w:rsidP="00EC59F6">
            <w:pPr>
              <w:pStyle w:val="ParagrifIsi"/>
              <w:jc w:val="center"/>
            </w:pPr>
            <w:r>
              <w:rPr>
                <w:b/>
              </w:rPr>
              <w:t>No</w:t>
            </w:r>
          </w:p>
        </w:tc>
        <w:tc>
          <w:tcPr>
            <w:tcW w:w="2468" w:type="dxa"/>
          </w:tcPr>
          <w:p w14:paraId="6D88FA8A" w14:textId="69DFB60D" w:rsidR="00EC59F6" w:rsidRPr="00152A66" w:rsidRDefault="00EC59F6" w:rsidP="00EC59F6">
            <w:pPr>
              <w:pStyle w:val="ParagrifIsi"/>
              <w:jc w:val="center"/>
            </w:pPr>
            <w:r w:rsidRPr="005C0901">
              <w:rPr>
                <w:b/>
              </w:rPr>
              <w:t xml:space="preserve">Nama </w:t>
            </w:r>
            <w:r w:rsidRPr="00EC59F6">
              <w:rPr>
                <w:b/>
                <w:i/>
              </w:rPr>
              <w:t>Field</w:t>
            </w:r>
          </w:p>
        </w:tc>
        <w:tc>
          <w:tcPr>
            <w:tcW w:w="1586" w:type="dxa"/>
          </w:tcPr>
          <w:p w14:paraId="3B007087" w14:textId="376C555D" w:rsidR="00EC59F6" w:rsidRPr="00152A66" w:rsidRDefault="00EC59F6" w:rsidP="00EC59F6">
            <w:pPr>
              <w:pStyle w:val="ParagrifIsi"/>
              <w:jc w:val="center"/>
            </w:pPr>
            <w:r w:rsidRPr="005C0901">
              <w:rPr>
                <w:b/>
                <w:i/>
              </w:rPr>
              <w:t>Type</w:t>
            </w:r>
          </w:p>
        </w:tc>
        <w:tc>
          <w:tcPr>
            <w:tcW w:w="1586" w:type="dxa"/>
          </w:tcPr>
          <w:p w14:paraId="1AE9B034" w14:textId="54C26D9C" w:rsidR="00EC59F6" w:rsidRPr="00152A66" w:rsidRDefault="00EC59F6" w:rsidP="00EC59F6">
            <w:pPr>
              <w:pStyle w:val="ParagrifIsi"/>
              <w:jc w:val="center"/>
            </w:pPr>
            <w:r w:rsidRPr="005C0901">
              <w:rPr>
                <w:b/>
              </w:rPr>
              <w:t>Keterangan</w:t>
            </w:r>
          </w:p>
        </w:tc>
        <w:tc>
          <w:tcPr>
            <w:tcW w:w="1586" w:type="dxa"/>
          </w:tcPr>
          <w:p w14:paraId="12198778" w14:textId="44677ED8" w:rsidR="00EC59F6" w:rsidRPr="00152A66" w:rsidRDefault="00EC59F6" w:rsidP="00EC59F6">
            <w:pPr>
              <w:pStyle w:val="ParagrifIsi"/>
              <w:jc w:val="center"/>
            </w:pPr>
            <w:r w:rsidRPr="005C0901">
              <w:rPr>
                <w:b/>
                <w:i/>
              </w:rPr>
              <w:t>Key</w:t>
            </w:r>
          </w:p>
        </w:tc>
      </w:tr>
      <w:tr w:rsidR="00C41473" w14:paraId="2598865C" w14:textId="77777777" w:rsidTr="0054366D">
        <w:tc>
          <w:tcPr>
            <w:tcW w:w="704" w:type="dxa"/>
          </w:tcPr>
          <w:p w14:paraId="4E8E2C0D" w14:textId="77777777" w:rsidR="00C41473" w:rsidRDefault="00C41473" w:rsidP="004C4AA9">
            <w:pPr>
              <w:pStyle w:val="ParagrifIsi"/>
            </w:pPr>
            <w:r>
              <w:t>1</w:t>
            </w:r>
          </w:p>
        </w:tc>
        <w:tc>
          <w:tcPr>
            <w:tcW w:w="2468" w:type="dxa"/>
          </w:tcPr>
          <w:p w14:paraId="3F3CC75D" w14:textId="54A39041" w:rsidR="00C41473" w:rsidRDefault="00C41473" w:rsidP="004C4AA9">
            <w:pPr>
              <w:pStyle w:val="ParagrifIsi"/>
            </w:pPr>
            <w:r>
              <w:t>id</w:t>
            </w:r>
          </w:p>
        </w:tc>
        <w:tc>
          <w:tcPr>
            <w:tcW w:w="1586" w:type="dxa"/>
          </w:tcPr>
          <w:p w14:paraId="19B9100E" w14:textId="77777777" w:rsidR="00C41473" w:rsidRDefault="00C41473" w:rsidP="004C4AA9">
            <w:pPr>
              <w:pStyle w:val="ParagrifIsi"/>
            </w:pPr>
            <w:r>
              <w:t>bigint(20)</w:t>
            </w:r>
          </w:p>
        </w:tc>
        <w:tc>
          <w:tcPr>
            <w:tcW w:w="1586" w:type="dxa"/>
          </w:tcPr>
          <w:p w14:paraId="6BA9B7AF" w14:textId="77777777" w:rsidR="00C41473" w:rsidRPr="00743B2C" w:rsidRDefault="00C41473" w:rsidP="004C4AA9">
            <w:pPr>
              <w:pStyle w:val="ParagrifIsi"/>
              <w:rPr>
                <w:i/>
              </w:rPr>
            </w:pPr>
            <w:r w:rsidRPr="00743B2C">
              <w:rPr>
                <w:i/>
              </w:rPr>
              <w:t>Not null (auto increment)</w:t>
            </w:r>
          </w:p>
        </w:tc>
        <w:tc>
          <w:tcPr>
            <w:tcW w:w="1586" w:type="dxa"/>
          </w:tcPr>
          <w:p w14:paraId="68F8A32B" w14:textId="77777777" w:rsidR="00C41473" w:rsidRPr="00743B2C" w:rsidRDefault="00C41473" w:rsidP="004C4AA9">
            <w:pPr>
              <w:pStyle w:val="ParagrifIsi"/>
              <w:rPr>
                <w:i/>
              </w:rPr>
            </w:pPr>
            <w:r w:rsidRPr="00743B2C">
              <w:rPr>
                <w:i/>
              </w:rPr>
              <w:t>Primary Key</w:t>
            </w:r>
          </w:p>
        </w:tc>
      </w:tr>
      <w:tr w:rsidR="00C41473" w14:paraId="113F8DAD" w14:textId="77777777" w:rsidTr="0054366D">
        <w:tc>
          <w:tcPr>
            <w:tcW w:w="704" w:type="dxa"/>
          </w:tcPr>
          <w:p w14:paraId="676733D0" w14:textId="77777777" w:rsidR="00C41473" w:rsidRDefault="00C41473" w:rsidP="004C4AA9">
            <w:pPr>
              <w:pStyle w:val="ParagrifIsi"/>
            </w:pPr>
            <w:r>
              <w:t>2</w:t>
            </w:r>
          </w:p>
        </w:tc>
        <w:tc>
          <w:tcPr>
            <w:tcW w:w="2468" w:type="dxa"/>
          </w:tcPr>
          <w:p w14:paraId="7D3B9BD5" w14:textId="74F1825C" w:rsidR="00C41473" w:rsidRPr="00EA3988" w:rsidRDefault="00C41473" w:rsidP="004C4AA9">
            <w:pPr>
              <w:pStyle w:val="ParagrifIsi"/>
            </w:pPr>
            <w:r>
              <w:t>kode_akun</w:t>
            </w:r>
          </w:p>
        </w:tc>
        <w:tc>
          <w:tcPr>
            <w:tcW w:w="1586" w:type="dxa"/>
          </w:tcPr>
          <w:p w14:paraId="72D64272" w14:textId="77777777" w:rsidR="00C41473" w:rsidRDefault="00C41473" w:rsidP="004C4AA9">
            <w:pPr>
              <w:pStyle w:val="ParagrifIsi"/>
            </w:pPr>
            <w:r>
              <w:t>varchar(255)</w:t>
            </w:r>
          </w:p>
        </w:tc>
        <w:tc>
          <w:tcPr>
            <w:tcW w:w="1586" w:type="dxa"/>
          </w:tcPr>
          <w:p w14:paraId="20C00A39" w14:textId="77777777" w:rsidR="00C41473" w:rsidRPr="00743B2C" w:rsidRDefault="00C41473" w:rsidP="004C4AA9">
            <w:pPr>
              <w:pStyle w:val="ParagrifIsi"/>
              <w:rPr>
                <w:i/>
              </w:rPr>
            </w:pPr>
            <w:r w:rsidRPr="00743B2C">
              <w:rPr>
                <w:i/>
              </w:rPr>
              <w:t>Not null</w:t>
            </w:r>
          </w:p>
        </w:tc>
        <w:tc>
          <w:tcPr>
            <w:tcW w:w="1586" w:type="dxa"/>
          </w:tcPr>
          <w:p w14:paraId="0254FB76" w14:textId="77777777" w:rsidR="00C41473" w:rsidRPr="00743B2C" w:rsidRDefault="00C41473" w:rsidP="004C4AA9">
            <w:pPr>
              <w:pStyle w:val="ParagrifIsi"/>
              <w:rPr>
                <w:i/>
              </w:rPr>
            </w:pPr>
          </w:p>
        </w:tc>
      </w:tr>
      <w:tr w:rsidR="00C41473" w14:paraId="07C1388E" w14:textId="77777777" w:rsidTr="0054366D">
        <w:tc>
          <w:tcPr>
            <w:tcW w:w="704" w:type="dxa"/>
          </w:tcPr>
          <w:p w14:paraId="4E2AD4FB" w14:textId="77777777" w:rsidR="00C41473" w:rsidRDefault="00C41473" w:rsidP="004C4AA9">
            <w:pPr>
              <w:pStyle w:val="ParagrifIsi"/>
            </w:pPr>
            <w:r>
              <w:t>3</w:t>
            </w:r>
          </w:p>
        </w:tc>
        <w:tc>
          <w:tcPr>
            <w:tcW w:w="2468" w:type="dxa"/>
          </w:tcPr>
          <w:p w14:paraId="5C397554" w14:textId="069A4D8E" w:rsidR="00C41473" w:rsidRDefault="00C41473" w:rsidP="004C4AA9">
            <w:pPr>
              <w:pStyle w:val="ParagrifIsi"/>
            </w:pPr>
            <w:r>
              <w:t>kode_jurnal</w:t>
            </w:r>
          </w:p>
        </w:tc>
        <w:tc>
          <w:tcPr>
            <w:tcW w:w="1586" w:type="dxa"/>
          </w:tcPr>
          <w:p w14:paraId="2356F0AF" w14:textId="77777777" w:rsidR="00C41473" w:rsidRDefault="00C41473" w:rsidP="004C4AA9">
            <w:pPr>
              <w:pStyle w:val="ParagrifIsi"/>
            </w:pPr>
            <w:r>
              <w:t>varchar(255)</w:t>
            </w:r>
          </w:p>
        </w:tc>
        <w:tc>
          <w:tcPr>
            <w:tcW w:w="1586" w:type="dxa"/>
          </w:tcPr>
          <w:p w14:paraId="595C22E5" w14:textId="155B7BBB" w:rsidR="00C41473" w:rsidRPr="00743B2C" w:rsidRDefault="00C41473" w:rsidP="004C4AA9">
            <w:pPr>
              <w:pStyle w:val="ParagrifIsi"/>
              <w:rPr>
                <w:i/>
              </w:rPr>
            </w:pPr>
            <w:r w:rsidRPr="00743B2C">
              <w:rPr>
                <w:i/>
              </w:rPr>
              <w:t>Nullable</w:t>
            </w:r>
          </w:p>
        </w:tc>
        <w:tc>
          <w:tcPr>
            <w:tcW w:w="1586" w:type="dxa"/>
          </w:tcPr>
          <w:p w14:paraId="3EB3834F" w14:textId="77777777" w:rsidR="00C41473" w:rsidRPr="00743B2C" w:rsidRDefault="00C41473" w:rsidP="004C4AA9">
            <w:pPr>
              <w:pStyle w:val="ParagrifIsi"/>
              <w:rPr>
                <w:i/>
              </w:rPr>
            </w:pPr>
          </w:p>
        </w:tc>
      </w:tr>
      <w:tr w:rsidR="00C41473" w14:paraId="724F05D4" w14:textId="77777777" w:rsidTr="0054366D">
        <w:tc>
          <w:tcPr>
            <w:tcW w:w="704" w:type="dxa"/>
          </w:tcPr>
          <w:p w14:paraId="1AA364AC" w14:textId="77777777" w:rsidR="00C41473" w:rsidRDefault="00C41473" w:rsidP="004C4AA9">
            <w:pPr>
              <w:pStyle w:val="ParagrifIsi"/>
            </w:pPr>
            <w:r>
              <w:t>4</w:t>
            </w:r>
          </w:p>
        </w:tc>
        <w:tc>
          <w:tcPr>
            <w:tcW w:w="2468" w:type="dxa"/>
          </w:tcPr>
          <w:p w14:paraId="0959E019" w14:textId="0C7B3494" w:rsidR="00C41473" w:rsidRDefault="00C41473" w:rsidP="004C4AA9">
            <w:pPr>
              <w:pStyle w:val="ParagrifIsi"/>
            </w:pPr>
            <w:r>
              <w:t>tanggal_buku_besar</w:t>
            </w:r>
          </w:p>
        </w:tc>
        <w:tc>
          <w:tcPr>
            <w:tcW w:w="1586" w:type="dxa"/>
          </w:tcPr>
          <w:p w14:paraId="57F6C8BE" w14:textId="2E3A0272" w:rsidR="00C41473" w:rsidRDefault="00C41473" w:rsidP="004C4AA9">
            <w:pPr>
              <w:pStyle w:val="ParagrifIsi"/>
            </w:pPr>
            <w:r>
              <w:t>date</w:t>
            </w:r>
          </w:p>
        </w:tc>
        <w:tc>
          <w:tcPr>
            <w:tcW w:w="1586" w:type="dxa"/>
          </w:tcPr>
          <w:p w14:paraId="317FFA90" w14:textId="77777777" w:rsidR="00C41473" w:rsidRPr="00743B2C" w:rsidRDefault="00C41473" w:rsidP="004C4AA9">
            <w:pPr>
              <w:pStyle w:val="ParagrifIsi"/>
              <w:rPr>
                <w:i/>
              </w:rPr>
            </w:pPr>
            <w:r w:rsidRPr="00743B2C">
              <w:rPr>
                <w:i/>
              </w:rPr>
              <w:t>Not null</w:t>
            </w:r>
          </w:p>
        </w:tc>
        <w:tc>
          <w:tcPr>
            <w:tcW w:w="1586" w:type="dxa"/>
          </w:tcPr>
          <w:p w14:paraId="15BC427A" w14:textId="77777777" w:rsidR="00C41473" w:rsidRPr="00743B2C" w:rsidRDefault="00C41473" w:rsidP="004C4AA9">
            <w:pPr>
              <w:pStyle w:val="ParagrifIsi"/>
              <w:rPr>
                <w:i/>
              </w:rPr>
            </w:pPr>
          </w:p>
        </w:tc>
      </w:tr>
      <w:tr w:rsidR="00C41473" w14:paraId="00203E02" w14:textId="77777777" w:rsidTr="0054366D">
        <w:tc>
          <w:tcPr>
            <w:tcW w:w="704" w:type="dxa"/>
          </w:tcPr>
          <w:p w14:paraId="5C9F891B" w14:textId="77777777" w:rsidR="00C41473" w:rsidRDefault="00C41473" w:rsidP="004C4AA9">
            <w:pPr>
              <w:pStyle w:val="ParagrifIsi"/>
            </w:pPr>
            <w:r>
              <w:t>5</w:t>
            </w:r>
          </w:p>
        </w:tc>
        <w:tc>
          <w:tcPr>
            <w:tcW w:w="2468" w:type="dxa"/>
          </w:tcPr>
          <w:p w14:paraId="6F5BAAA5" w14:textId="314AB894" w:rsidR="00C41473" w:rsidRDefault="00C41473" w:rsidP="004C4AA9">
            <w:pPr>
              <w:pStyle w:val="ParagrifIsi"/>
            </w:pPr>
            <w:r>
              <w:t>keterangan</w:t>
            </w:r>
          </w:p>
        </w:tc>
        <w:tc>
          <w:tcPr>
            <w:tcW w:w="1586" w:type="dxa"/>
          </w:tcPr>
          <w:p w14:paraId="2AAE73FA" w14:textId="77777777" w:rsidR="00C41473" w:rsidRDefault="00C41473" w:rsidP="004C4AA9">
            <w:pPr>
              <w:pStyle w:val="ParagrifIsi"/>
            </w:pPr>
            <w:r w:rsidRPr="00EA3988">
              <w:t>varchar(255)</w:t>
            </w:r>
          </w:p>
        </w:tc>
        <w:tc>
          <w:tcPr>
            <w:tcW w:w="1586" w:type="dxa"/>
          </w:tcPr>
          <w:p w14:paraId="01A4175D" w14:textId="34FCD62A" w:rsidR="00C41473" w:rsidRPr="00743B2C" w:rsidRDefault="00C41473" w:rsidP="004C4AA9">
            <w:pPr>
              <w:pStyle w:val="ParagrifIsi"/>
              <w:rPr>
                <w:i/>
              </w:rPr>
            </w:pPr>
            <w:r w:rsidRPr="00743B2C">
              <w:rPr>
                <w:i/>
              </w:rPr>
              <w:t>Nullable</w:t>
            </w:r>
          </w:p>
        </w:tc>
        <w:tc>
          <w:tcPr>
            <w:tcW w:w="1586" w:type="dxa"/>
          </w:tcPr>
          <w:p w14:paraId="0F210096" w14:textId="77777777" w:rsidR="00C41473" w:rsidRPr="00743B2C" w:rsidRDefault="00C41473" w:rsidP="004C4AA9">
            <w:pPr>
              <w:pStyle w:val="ParagrifIsi"/>
              <w:rPr>
                <w:i/>
              </w:rPr>
            </w:pPr>
          </w:p>
        </w:tc>
      </w:tr>
      <w:tr w:rsidR="00C41473" w14:paraId="610163F7" w14:textId="77777777" w:rsidTr="0054366D">
        <w:tc>
          <w:tcPr>
            <w:tcW w:w="704" w:type="dxa"/>
          </w:tcPr>
          <w:p w14:paraId="6FF78497" w14:textId="77777777" w:rsidR="00C41473" w:rsidRDefault="00C41473" w:rsidP="004C4AA9">
            <w:pPr>
              <w:pStyle w:val="ParagrifIsi"/>
            </w:pPr>
            <w:r>
              <w:t>6</w:t>
            </w:r>
          </w:p>
        </w:tc>
        <w:tc>
          <w:tcPr>
            <w:tcW w:w="2468" w:type="dxa"/>
          </w:tcPr>
          <w:p w14:paraId="05A67D59" w14:textId="4C39B3B5" w:rsidR="00C41473" w:rsidRDefault="00C41473" w:rsidP="004C4AA9">
            <w:pPr>
              <w:pStyle w:val="ParagrifIsi"/>
            </w:pPr>
            <w:r>
              <w:t>debit</w:t>
            </w:r>
          </w:p>
        </w:tc>
        <w:tc>
          <w:tcPr>
            <w:tcW w:w="1586" w:type="dxa"/>
          </w:tcPr>
          <w:p w14:paraId="5F23798D" w14:textId="75D7945C" w:rsidR="00C41473" w:rsidRDefault="00C41473" w:rsidP="004C4AA9">
            <w:pPr>
              <w:pStyle w:val="ParagrifIsi"/>
            </w:pPr>
            <w:r w:rsidRPr="00C41473">
              <w:t>bigint(20)</w:t>
            </w:r>
          </w:p>
        </w:tc>
        <w:tc>
          <w:tcPr>
            <w:tcW w:w="1586" w:type="dxa"/>
          </w:tcPr>
          <w:p w14:paraId="6EFAF53B" w14:textId="1871BF65" w:rsidR="00C41473" w:rsidRPr="00743B2C" w:rsidRDefault="00C41473" w:rsidP="004C4AA9">
            <w:pPr>
              <w:pStyle w:val="ParagrifIsi"/>
              <w:rPr>
                <w:i/>
              </w:rPr>
            </w:pPr>
            <w:r w:rsidRPr="00743B2C">
              <w:rPr>
                <w:i/>
              </w:rPr>
              <w:t>Nullable</w:t>
            </w:r>
          </w:p>
        </w:tc>
        <w:tc>
          <w:tcPr>
            <w:tcW w:w="1586" w:type="dxa"/>
          </w:tcPr>
          <w:p w14:paraId="2C9EBE90" w14:textId="77777777" w:rsidR="00C41473" w:rsidRPr="00743B2C" w:rsidRDefault="00C41473" w:rsidP="004C4AA9">
            <w:pPr>
              <w:pStyle w:val="ParagrifIsi"/>
              <w:rPr>
                <w:i/>
              </w:rPr>
            </w:pPr>
          </w:p>
        </w:tc>
      </w:tr>
      <w:tr w:rsidR="00C41473" w14:paraId="6617EEB0" w14:textId="77777777" w:rsidTr="0054366D">
        <w:tc>
          <w:tcPr>
            <w:tcW w:w="704" w:type="dxa"/>
          </w:tcPr>
          <w:p w14:paraId="0D64E9C7" w14:textId="77777777" w:rsidR="00C41473" w:rsidRDefault="00C41473" w:rsidP="004C4AA9">
            <w:pPr>
              <w:pStyle w:val="ParagrifIsi"/>
            </w:pPr>
            <w:r>
              <w:t>7</w:t>
            </w:r>
          </w:p>
        </w:tc>
        <w:tc>
          <w:tcPr>
            <w:tcW w:w="2468" w:type="dxa"/>
          </w:tcPr>
          <w:p w14:paraId="7369321C" w14:textId="69EDB80A" w:rsidR="00C41473" w:rsidRDefault="00C41473" w:rsidP="004C4AA9">
            <w:pPr>
              <w:pStyle w:val="ParagrifIsi"/>
            </w:pPr>
            <w:r>
              <w:t>kredit</w:t>
            </w:r>
          </w:p>
        </w:tc>
        <w:tc>
          <w:tcPr>
            <w:tcW w:w="1586" w:type="dxa"/>
          </w:tcPr>
          <w:p w14:paraId="25B44C91" w14:textId="6CA94559" w:rsidR="00C41473" w:rsidRPr="00CF3190" w:rsidRDefault="00C41473" w:rsidP="004C4AA9">
            <w:pPr>
              <w:pStyle w:val="ParagrifIsi"/>
            </w:pPr>
            <w:r w:rsidRPr="00C41473">
              <w:t>bigint(20)</w:t>
            </w:r>
          </w:p>
        </w:tc>
        <w:tc>
          <w:tcPr>
            <w:tcW w:w="1586" w:type="dxa"/>
          </w:tcPr>
          <w:p w14:paraId="10EA1BD6" w14:textId="79CD8927" w:rsidR="00C41473" w:rsidRPr="00743B2C" w:rsidRDefault="00C41473" w:rsidP="004C4AA9">
            <w:pPr>
              <w:pStyle w:val="ParagrifIsi"/>
              <w:rPr>
                <w:i/>
              </w:rPr>
            </w:pPr>
            <w:r w:rsidRPr="00743B2C">
              <w:rPr>
                <w:i/>
              </w:rPr>
              <w:t>Nullable</w:t>
            </w:r>
          </w:p>
        </w:tc>
        <w:tc>
          <w:tcPr>
            <w:tcW w:w="1586" w:type="dxa"/>
          </w:tcPr>
          <w:p w14:paraId="003AAD53" w14:textId="77777777" w:rsidR="00C41473" w:rsidRPr="00743B2C" w:rsidRDefault="00C41473" w:rsidP="004C4AA9">
            <w:pPr>
              <w:pStyle w:val="ParagrifIsi"/>
              <w:rPr>
                <w:i/>
              </w:rPr>
            </w:pPr>
          </w:p>
        </w:tc>
      </w:tr>
      <w:tr w:rsidR="00C41473" w14:paraId="38A34DF6" w14:textId="77777777" w:rsidTr="0054366D">
        <w:tc>
          <w:tcPr>
            <w:tcW w:w="704" w:type="dxa"/>
          </w:tcPr>
          <w:p w14:paraId="3F2CD637" w14:textId="77777777" w:rsidR="00C41473" w:rsidRDefault="00C41473" w:rsidP="004C4AA9">
            <w:pPr>
              <w:pStyle w:val="ParagrifIsi"/>
            </w:pPr>
            <w:r>
              <w:t>8</w:t>
            </w:r>
          </w:p>
        </w:tc>
        <w:tc>
          <w:tcPr>
            <w:tcW w:w="2468" w:type="dxa"/>
          </w:tcPr>
          <w:p w14:paraId="3622E302" w14:textId="09139213" w:rsidR="00C41473" w:rsidRDefault="00C41473" w:rsidP="004C4AA9">
            <w:pPr>
              <w:pStyle w:val="ParagrifIsi"/>
            </w:pPr>
            <w:r>
              <w:t>saldo</w:t>
            </w:r>
          </w:p>
        </w:tc>
        <w:tc>
          <w:tcPr>
            <w:tcW w:w="1586" w:type="dxa"/>
          </w:tcPr>
          <w:p w14:paraId="736B9432" w14:textId="4A803A2D" w:rsidR="00C41473" w:rsidRPr="00CF3190" w:rsidRDefault="00C41473" w:rsidP="004C4AA9">
            <w:pPr>
              <w:pStyle w:val="ParagrifIsi"/>
            </w:pPr>
            <w:r w:rsidRPr="00C41473">
              <w:t>bigint(20)</w:t>
            </w:r>
          </w:p>
        </w:tc>
        <w:tc>
          <w:tcPr>
            <w:tcW w:w="1586" w:type="dxa"/>
          </w:tcPr>
          <w:p w14:paraId="01214584" w14:textId="25088A14" w:rsidR="00C41473" w:rsidRPr="00743B2C" w:rsidRDefault="00C41473" w:rsidP="004C4AA9">
            <w:pPr>
              <w:pStyle w:val="ParagrifIsi"/>
              <w:rPr>
                <w:i/>
              </w:rPr>
            </w:pPr>
            <w:r w:rsidRPr="00743B2C">
              <w:rPr>
                <w:i/>
              </w:rPr>
              <w:t>Nullable</w:t>
            </w:r>
          </w:p>
        </w:tc>
        <w:tc>
          <w:tcPr>
            <w:tcW w:w="1586" w:type="dxa"/>
          </w:tcPr>
          <w:p w14:paraId="74749C76" w14:textId="77777777" w:rsidR="00C41473" w:rsidRPr="00743B2C" w:rsidRDefault="00C41473" w:rsidP="004C4AA9">
            <w:pPr>
              <w:pStyle w:val="ParagrifIsi"/>
              <w:rPr>
                <w:i/>
              </w:rPr>
            </w:pPr>
          </w:p>
        </w:tc>
      </w:tr>
      <w:tr w:rsidR="00C41473" w14:paraId="48F6A6AF" w14:textId="77777777" w:rsidTr="0054366D">
        <w:tc>
          <w:tcPr>
            <w:tcW w:w="704" w:type="dxa"/>
          </w:tcPr>
          <w:p w14:paraId="546BF30F" w14:textId="03B709C5" w:rsidR="00C41473" w:rsidRDefault="00C41473" w:rsidP="004C4AA9">
            <w:pPr>
              <w:pStyle w:val="ParagrifIsi"/>
            </w:pPr>
            <w:r>
              <w:t>9</w:t>
            </w:r>
          </w:p>
        </w:tc>
        <w:tc>
          <w:tcPr>
            <w:tcW w:w="2468" w:type="dxa"/>
          </w:tcPr>
          <w:p w14:paraId="4C58738B" w14:textId="418283F6" w:rsidR="00C41473" w:rsidRDefault="00C41473" w:rsidP="004C4AA9">
            <w:pPr>
              <w:pStyle w:val="ParagrifIsi"/>
            </w:pPr>
            <w:r>
              <w:t>created_at</w:t>
            </w:r>
          </w:p>
        </w:tc>
        <w:tc>
          <w:tcPr>
            <w:tcW w:w="1586" w:type="dxa"/>
          </w:tcPr>
          <w:p w14:paraId="78558751" w14:textId="77777777" w:rsidR="00C41473" w:rsidRDefault="00C41473" w:rsidP="004C4AA9">
            <w:pPr>
              <w:pStyle w:val="ParagrifIsi"/>
            </w:pPr>
            <w:r>
              <w:t>timestamp</w:t>
            </w:r>
          </w:p>
        </w:tc>
        <w:tc>
          <w:tcPr>
            <w:tcW w:w="1586" w:type="dxa"/>
          </w:tcPr>
          <w:p w14:paraId="043516E1" w14:textId="77777777" w:rsidR="00C41473" w:rsidRPr="00743B2C" w:rsidRDefault="00C41473" w:rsidP="004C4AA9">
            <w:pPr>
              <w:pStyle w:val="ParagrifIsi"/>
              <w:rPr>
                <w:i/>
              </w:rPr>
            </w:pPr>
            <w:r w:rsidRPr="00743B2C">
              <w:rPr>
                <w:i/>
              </w:rPr>
              <w:t>Nullable</w:t>
            </w:r>
          </w:p>
        </w:tc>
        <w:tc>
          <w:tcPr>
            <w:tcW w:w="1586" w:type="dxa"/>
          </w:tcPr>
          <w:p w14:paraId="03BB714F" w14:textId="77777777" w:rsidR="00C41473" w:rsidRPr="00743B2C" w:rsidRDefault="00C41473" w:rsidP="004C4AA9">
            <w:pPr>
              <w:pStyle w:val="ParagrifIsi"/>
              <w:rPr>
                <w:i/>
              </w:rPr>
            </w:pPr>
          </w:p>
        </w:tc>
      </w:tr>
      <w:tr w:rsidR="00C41473" w14:paraId="12E4BBB1" w14:textId="77777777" w:rsidTr="0054366D">
        <w:tc>
          <w:tcPr>
            <w:tcW w:w="704" w:type="dxa"/>
          </w:tcPr>
          <w:p w14:paraId="39657040" w14:textId="0227B2CF" w:rsidR="00C41473" w:rsidRDefault="00C41473" w:rsidP="004C4AA9">
            <w:pPr>
              <w:pStyle w:val="ParagrifIsi"/>
            </w:pPr>
            <w:r>
              <w:t>10</w:t>
            </w:r>
          </w:p>
        </w:tc>
        <w:tc>
          <w:tcPr>
            <w:tcW w:w="2468" w:type="dxa"/>
          </w:tcPr>
          <w:p w14:paraId="03901794" w14:textId="621CB457" w:rsidR="00C41473" w:rsidRDefault="00C41473" w:rsidP="004C4AA9">
            <w:pPr>
              <w:pStyle w:val="ParagrifIsi"/>
            </w:pPr>
            <w:r>
              <w:t>updated_at</w:t>
            </w:r>
          </w:p>
        </w:tc>
        <w:tc>
          <w:tcPr>
            <w:tcW w:w="1586" w:type="dxa"/>
          </w:tcPr>
          <w:p w14:paraId="49E53174" w14:textId="77777777" w:rsidR="00C41473" w:rsidRDefault="00C41473" w:rsidP="004C4AA9">
            <w:pPr>
              <w:pStyle w:val="ParagrifIsi"/>
            </w:pPr>
            <w:r w:rsidRPr="00CF3190">
              <w:t>timestamp</w:t>
            </w:r>
          </w:p>
        </w:tc>
        <w:tc>
          <w:tcPr>
            <w:tcW w:w="1586" w:type="dxa"/>
          </w:tcPr>
          <w:p w14:paraId="78A6FAD1" w14:textId="77777777" w:rsidR="00C41473" w:rsidRPr="00743B2C" w:rsidRDefault="00C41473" w:rsidP="004C4AA9">
            <w:pPr>
              <w:pStyle w:val="ParagrifIsi"/>
              <w:rPr>
                <w:i/>
              </w:rPr>
            </w:pPr>
            <w:r w:rsidRPr="00743B2C">
              <w:rPr>
                <w:i/>
              </w:rPr>
              <w:t>Nullable</w:t>
            </w:r>
          </w:p>
        </w:tc>
        <w:tc>
          <w:tcPr>
            <w:tcW w:w="1586" w:type="dxa"/>
          </w:tcPr>
          <w:p w14:paraId="38F10F4C" w14:textId="77777777" w:rsidR="00C41473" w:rsidRPr="00743B2C" w:rsidRDefault="00C41473" w:rsidP="004C4AA9">
            <w:pPr>
              <w:pStyle w:val="ParagrifIsi"/>
              <w:rPr>
                <w:i/>
              </w:rPr>
            </w:pPr>
          </w:p>
        </w:tc>
      </w:tr>
    </w:tbl>
    <w:p w14:paraId="75F60779" w14:textId="77777777" w:rsidR="00152A66" w:rsidRDefault="00152A66" w:rsidP="004C4AA9">
      <w:pPr>
        <w:pStyle w:val="ParagrifIsi"/>
      </w:pPr>
    </w:p>
    <w:p w14:paraId="7A899DA5" w14:textId="77777777" w:rsidR="00152A66" w:rsidRDefault="00152A66" w:rsidP="004C4AA9">
      <w:pPr>
        <w:pStyle w:val="ParagrifIsi"/>
      </w:pPr>
    </w:p>
    <w:p w14:paraId="0958A34D" w14:textId="77777777" w:rsidR="00743B2C" w:rsidRDefault="00743B2C" w:rsidP="004C4AA9">
      <w:pPr>
        <w:pStyle w:val="ParagrifIsi"/>
      </w:pPr>
    </w:p>
    <w:p w14:paraId="6A3D1BE4" w14:textId="0D1BCFCE" w:rsidR="00CF3190" w:rsidRDefault="00C41473" w:rsidP="00D125A3">
      <w:pPr>
        <w:pStyle w:val="ParagrifIsi"/>
        <w:numPr>
          <w:ilvl w:val="0"/>
          <w:numId w:val="14"/>
        </w:numPr>
      </w:pPr>
      <w:r w:rsidRPr="00C41473">
        <w:lastRenderedPageBreak/>
        <w:t xml:space="preserve">Tabel </w:t>
      </w:r>
      <w:r w:rsidRPr="00C41473">
        <w:rPr>
          <w:i/>
        </w:rPr>
        <w:t>User</w:t>
      </w:r>
    </w:p>
    <w:p w14:paraId="2C905FF5" w14:textId="07C8D3FF" w:rsidR="00C41473" w:rsidRDefault="00C41473" w:rsidP="004C4AA9">
      <w:pPr>
        <w:pStyle w:val="ParagrifIsi"/>
      </w:pPr>
      <w:r>
        <w:t xml:space="preserve">Berikut ini adalah deskripsi spesifikasi tabel </w:t>
      </w:r>
      <w:r w:rsidR="0054366D" w:rsidRPr="0054366D">
        <w:rPr>
          <w:i/>
        </w:rPr>
        <w:t>user</w:t>
      </w:r>
      <w:r w:rsidRPr="00D01DF7">
        <w:t>.</w:t>
      </w:r>
    </w:p>
    <w:p w14:paraId="39BE1232" w14:textId="04CB21AB" w:rsidR="00C41473" w:rsidRPr="006A39A9" w:rsidRDefault="00C41473" w:rsidP="004C4AA9">
      <w:pPr>
        <w:pStyle w:val="ParagrifIsi"/>
      </w:pPr>
      <w:r>
        <w:t xml:space="preserve">Nama tabel : </w:t>
      </w:r>
      <w:r w:rsidR="0054366D">
        <w:t>users</w:t>
      </w:r>
    </w:p>
    <w:p w14:paraId="4BCCD9FC" w14:textId="58567BFE" w:rsidR="00C41473" w:rsidRPr="00D01DF7" w:rsidRDefault="00C41473" w:rsidP="004C4AA9">
      <w:pPr>
        <w:pStyle w:val="ParagrifIsi"/>
      </w:pPr>
      <w:r>
        <w:t xml:space="preserve">Keterangan : Tabel yang digunakan untuk menyimpan data </w:t>
      </w:r>
      <w:r w:rsidR="0054366D" w:rsidRPr="0054366D">
        <w:rPr>
          <w:i/>
        </w:rPr>
        <w:t>user</w:t>
      </w:r>
    </w:p>
    <w:p w14:paraId="0A166949" w14:textId="22A2BE30" w:rsidR="0065768E" w:rsidRDefault="0065768E" w:rsidP="0065768E">
      <w:pPr>
        <w:pStyle w:val="Caption"/>
        <w:keepNext/>
        <w:jc w:val="left"/>
      </w:pPr>
      <w:bookmarkStart w:id="288" w:name="_Toc105002649"/>
      <w:r w:rsidRPr="0065768E">
        <w:rPr>
          <w:b/>
        </w:rPr>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57</w:t>
      </w:r>
      <w:r w:rsidRPr="0065768E">
        <w:rPr>
          <w:b/>
        </w:rPr>
        <w:fldChar w:fldCharType="end"/>
      </w:r>
      <w:r w:rsidRPr="0065768E">
        <w:rPr>
          <w:iCs w:val="0"/>
          <w:sz w:val="20"/>
          <w:szCs w:val="20"/>
          <w:lang w:val="id-ID"/>
        </w:rPr>
        <w:t xml:space="preserve"> </w:t>
      </w:r>
      <w:r w:rsidRPr="0065768E">
        <w:rPr>
          <w:lang w:val="id-ID"/>
        </w:rPr>
        <w:t xml:space="preserve">Spesifikasi tabel </w:t>
      </w:r>
      <w:r w:rsidRPr="0065768E">
        <w:rPr>
          <w:i/>
          <w:lang w:val="id-ID"/>
        </w:rPr>
        <w:t>user</w:t>
      </w:r>
      <w:bookmarkEnd w:id="288"/>
    </w:p>
    <w:tbl>
      <w:tblPr>
        <w:tblStyle w:val="TableGrid"/>
        <w:tblW w:w="0" w:type="auto"/>
        <w:tblLook w:val="04A0" w:firstRow="1" w:lastRow="0" w:firstColumn="1" w:lastColumn="0" w:noHBand="0" w:noVBand="1"/>
      </w:tblPr>
      <w:tblGrid>
        <w:gridCol w:w="704"/>
        <w:gridCol w:w="2468"/>
        <w:gridCol w:w="1586"/>
        <w:gridCol w:w="1586"/>
        <w:gridCol w:w="1586"/>
      </w:tblGrid>
      <w:tr w:rsidR="0071543F" w14:paraId="4F4E99D1" w14:textId="77777777" w:rsidTr="0054366D">
        <w:tc>
          <w:tcPr>
            <w:tcW w:w="704" w:type="dxa"/>
          </w:tcPr>
          <w:p w14:paraId="0CD37FE0" w14:textId="5B7AD097" w:rsidR="0071543F" w:rsidRPr="00152A66" w:rsidRDefault="0071543F" w:rsidP="0071543F">
            <w:pPr>
              <w:pStyle w:val="ParagrifIsi"/>
              <w:jc w:val="center"/>
            </w:pPr>
            <w:r>
              <w:rPr>
                <w:b/>
              </w:rPr>
              <w:t>No</w:t>
            </w:r>
          </w:p>
        </w:tc>
        <w:tc>
          <w:tcPr>
            <w:tcW w:w="2468" w:type="dxa"/>
          </w:tcPr>
          <w:p w14:paraId="28DD7A5C" w14:textId="69860772" w:rsidR="0071543F" w:rsidRPr="00152A66" w:rsidRDefault="0071543F" w:rsidP="0071543F">
            <w:pPr>
              <w:pStyle w:val="ParagrifIsi"/>
              <w:jc w:val="center"/>
            </w:pPr>
            <w:r w:rsidRPr="005C0901">
              <w:rPr>
                <w:b/>
              </w:rPr>
              <w:t xml:space="preserve">Nama </w:t>
            </w:r>
            <w:r w:rsidRPr="00EC59F6">
              <w:rPr>
                <w:b/>
                <w:i/>
              </w:rPr>
              <w:t>Field</w:t>
            </w:r>
          </w:p>
        </w:tc>
        <w:tc>
          <w:tcPr>
            <w:tcW w:w="1586" w:type="dxa"/>
          </w:tcPr>
          <w:p w14:paraId="53ABE7EC" w14:textId="71FE45EC" w:rsidR="0071543F" w:rsidRPr="00152A66" w:rsidRDefault="0071543F" w:rsidP="0071543F">
            <w:pPr>
              <w:pStyle w:val="ParagrifIsi"/>
              <w:jc w:val="center"/>
            </w:pPr>
            <w:r w:rsidRPr="005C0901">
              <w:rPr>
                <w:b/>
                <w:i/>
              </w:rPr>
              <w:t>Type</w:t>
            </w:r>
          </w:p>
        </w:tc>
        <w:tc>
          <w:tcPr>
            <w:tcW w:w="1586" w:type="dxa"/>
          </w:tcPr>
          <w:p w14:paraId="04ED3409" w14:textId="5C5133F0" w:rsidR="0071543F" w:rsidRPr="00152A66" w:rsidRDefault="0071543F" w:rsidP="0071543F">
            <w:pPr>
              <w:pStyle w:val="ParagrifIsi"/>
              <w:jc w:val="center"/>
            </w:pPr>
            <w:r w:rsidRPr="005C0901">
              <w:rPr>
                <w:b/>
              </w:rPr>
              <w:t>Keterangan</w:t>
            </w:r>
          </w:p>
        </w:tc>
        <w:tc>
          <w:tcPr>
            <w:tcW w:w="1586" w:type="dxa"/>
          </w:tcPr>
          <w:p w14:paraId="1AF1F4F2" w14:textId="3914D53D" w:rsidR="0071543F" w:rsidRPr="00152A66" w:rsidRDefault="0071543F" w:rsidP="0071543F">
            <w:pPr>
              <w:pStyle w:val="ParagrifIsi"/>
              <w:jc w:val="center"/>
            </w:pPr>
            <w:r w:rsidRPr="005C0901">
              <w:rPr>
                <w:b/>
                <w:i/>
              </w:rPr>
              <w:t>Key</w:t>
            </w:r>
          </w:p>
        </w:tc>
      </w:tr>
      <w:tr w:rsidR="00C41473" w14:paraId="09481BD0" w14:textId="77777777" w:rsidTr="0054366D">
        <w:tc>
          <w:tcPr>
            <w:tcW w:w="704" w:type="dxa"/>
          </w:tcPr>
          <w:p w14:paraId="156FBFB8" w14:textId="77777777" w:rsidR="00C41473" w:rsidRDefault="00C41473" w:rsidP="004C4AA9">
            <w:pPr>
              <w:pStyle w:val="ParagrifIsi"/>
            </w:pPr>
            <w:r>
              <w:t>1</w:t>
            </w:r>
          </w:p>
        </w:tc>
        <w:tc>
          <w:tcPr>
            <w:tcW w:w="2468" w:type="dxa"/>
          </w:tcPr>
          <w:p w14:paraId="7B1AB2AF" w14:textId="33C37FB3" w:rsidR="00C41473" w:rsidRDefault="00C41473" w:rsidP="004C4AA9">
            <w:pPr>
              <w:pStyle w:val="ParagrifIsi"/>
            </w:pPr>
            <w:r>
              <w:t>id</w:t>
            </w:r>
          </w:p>
        </w:tc>
        <w:tc>
          <w:tcPr>
            <w:tcW w:w="1586" w:type="dxa"/>
          </w:tcPr>
          <w:p w14:paraId="4A45D04B" w14:textId="77777777" w:rsidR="00C41473" w:rsidRDefault="00C41473" w:rsidP="004C4AA9">
            <w:pPr>
              <w:pStyle w:val="ParagrifIsi"/>
            </w:pPr>
            <w:r>
              <w:t>bigint(20)</w:t>
            </w:r>
          </w:p>
        </w:tc>
        <w:tc>
          <w:tcPr>
            <w:tcW w:w="1586" w:type="dxa"/>
          </w:tcPr>
          <w:p w14:paraId="7354BCA9" w14:textId="77777777" w:rsidR="00C41473" w:rsidRPr="00743B2C" w:rsidRDefault="00C41473" w:rsidP="004C4AA9">
            <w:pPr>
              <w:pStyle w:val="ParagrifIsi"/>
              <w:rPr>
                <w:i/>
              </w:rPr>
            </w:pPr>
            <w:r w:rsidRPr="00743B2C">
              <w:rPr>
                <w:i/>
              </w:rPr>
              <w:t>Not null (auto increment)</w:t>
            </w:r>
          </w:p>
        </w:tc>
        <w:tc>
          <w:tcPr>
            <w:tcW w:w="1586" w:type="dxa"/>
          </w:tcPr>
          <w:p w14:paraId="14D6A36C" w14:textId="77777777" w:rsidR="00C41473" w:rsidRPr="00743B2C" w:rsidRDefault="00C41473" w:rsidP="004C4AA9">
            <w:pPr>
              <w:pStyle w:val="ParagrifIsi"/>
              <w:rPr>
                <w:i/>
              </w:rPr>
            </w:pPr>
            <w:r w:rsidRPr="00743B2C">
              <w:rPr>
                <w:i/>
              </w:rPr>
              <w:t>Primary Key</w:t>
            </w:r>
          </w:p>
        </w:tc>
      </w:tr>
      <w:tr w:rsidR="00C41473" w14:paraId="02974F38" w14:textId="77777777" w:rsidTr="0054366D">
        <w:tc>
          <w:tcPr>
            <w:tcW w:w="704" w:type="dxa"/>
          </w:tcPr>
          <w:p w14:paraId="2E5FA92B" w14:textId="77777777" w:rsidR="00C41473" w:rsidRDefault="00C41473" w:rsidP="004C4AA9">
            <w:pPr>
              <w:pStyle w:val="ParagrifIsi"/>
            </w:pPr>
            <w:r>
              <w:t>2</w:t>
            </w:r>
          </w:p>
        </w:tc>
        <w:tc>
          <w:tcPr>
            <w:tcW w:w="2468" w:type="dxa"/>
          </w:tcPr>
          <w:p w14:paraId="26E9AFB6" w14:textId="16DCE3C3" w:rsidR="00C41473" w:rsidRPr="00EA3988" w:rsidRDefault="00C41473" w:rsidP="004C4AA9">
            <w:pPr>
              <w:pStyle w:val="ParagrifIsi"/>
            </w:pPr>
            <w:r>
              <w:t>name</w:t>
            </w:r>
          </w:p>
        </w:tc>
        <w:tc>
          <w:tcPr>
            <w:tcW w:w="1586" w:type="dxa"/>
          </w:tcPr>
          <w:p w14:paraId="6E06B1D4" w14:textId="77777777" w:rsidR="00C41473" w:rsidRDefault="00C41473" w:rsidP="004C4AA9">
            <w:pPr>
              <w:pStyle w:val="ParagrifIsi"/>
            </w:pPr>
            <w:r>
              <w:t>varchar(255)</w:t>
            </w:r>
          </w:p>
        </w:tc>
        <w:tc>
          <w:tcPr>
            <w:tcW w:w="1586" w:type="dxa"/>
          </w:tcPr>
          <w:p w14:paraId="11E1149E" w14:textId="77777777" w:rsidR="00C41473" w:rsidRPr="00743B2C" w:rsidRDefault="00C41473" w:rsidP="004C4AA9">
            <w:pPr>
              <w:pStyle w:val="ParagrifIsi"/>
              <w:rPr>
                <w:i/>
              </w:rPr>
            </w:pPr>
            <w:r w:rsidRPr="00743B2C">
              <w:rPr>
                <w:i/>
              </w:rPr>
              <w:t>Not null</w:t>
            </w:r>
          </w:p>
        </w:tc>
        <w:tc>
          <w:tcPr>
            <w:tcW w:w="1586" w:type="dxa"/>
          </w:tcPr>
          <w:p w14:paraId="02E0BBF5" w14:textId="77777777" w:rsidR="00C41473" w:rsidRPr="00743B2C" w:rsidRDefault="00C41473" w:rsidP="004C4AA9">
            <w:pPr>
              <w:pStyle w:val="ParagrifIsi"/>
              <w:rPr>
                <w:i/>
              </w:rPr>
            </w:pPr>
          </w:p>
        </w:tc>
      </w:tr>
      <w:tr w:rsidR="00C41473" w14:paraId="58C54706" w14:textId="77777777" w:rsidTr="0054366D">
        <w:tc>
          <w:tcPr>
            <w:tcW w:w="704" w:type="dxa"/>
          </w:tcPr>
          <w:p w14:paraId="01C6C714" w14:textId="77777777" w:rsidR="00C41473" w:rsidRDefault="00C41473" w:rsidP="004C4AA9">
            <w:pPr>
              <w:pStyle w:val="ParagrifIsi"/>
            </w:pPr>
            <w:r>
              <w:t>3</w:t>
            </w:r>
          </w:p>
        </w:tc>
        <w:tc>
          <w:tcPr>
            <w:tcW w:w="2468" w:type="dxa"/>
          </w:tcPr>
          <w:p w14:paraId="41D0096D" w14:textId="18831387" w:rsidR="00C41473" w:rsidRDefault="00C41473" w:rsidP="004C4AA9">
            <w:pPr>
              <w:pStyle w:val="ParagrifIsi"/>
            </w:pPr>
            <w:r>
              <w:t>email</w:t>
            </w:r>
          </w:p>
        </w:tc>
        <w:tc>
          <w:tcPr>
            <w:tcW w:w="1586" w:type="dxa"/>
          </w:tcPr>
          <w:p w14:paraId="65067187" w14:textId="77777777" w:rsidR="00C41473" w:rsidRDefault="00C41473" w:rsidP="004C4AA9">
            <w:pPr>
              <w:pStyle w:val="ParagrifIsi"/>
            </w:pPr>
            <w:r>
              <w:t>varchar(255)</w:t>
            </w:r>
          </w:p>
        </w:tc>
        <w:tc>
          <w:tcPr>
            <w:tcW w:w="1586" w:type="dxa"/>
          </w:tcPr>
          <w:p w14:paraId="433E4459" w14:textId="00DCB348" w:rsidR="00C41473" w:rsidRPr="00743B2C" w:rsidRDefault="00C41473" w:rsidP="004C4AA9">
            <w:pPr>
              <w:pStyle w:val="ParagrifIsi"/>
              <w:rPr>
                <w:i/>
              </w:rPr>
            </w:pPr>
            <w:r w:rsidRPr="00743B2C">
              <w:rPr>
                <w:i/>
              </w:rPr>
              <w:t>Not null</w:t>
            </w:r>
          </w:p>
        </w:tc>
        <w:tc>
          <w:tcPr>
            <w:tcW w:w="1586" w:type="dxa"/>
          </w:tcPr>
          <w:p w14:paraId="46D0F149" w14:textId="77777777" w:rsidR="00C41473" w:rsidRPr="00743B2C" w:rsidRDefault="00C41473" w:rsidP="004C4AA9">
            <w:pPr>
              <w:pStyle w:val="ParagrifIsi"/>
              <w:rPr>
                <w:i/>
              </w:rPr>
            </w:pPr>
          </w:p>
        </w:tc>
      </w:tr>
      <w:tr w:rsidR="00C41473" w14:paraId="1133AE90" w14:textId="77777777" w:rsidTr="0054366D">
        <w:tc>
          <w:tcPr>
            <w:tcW w:w="704" w:type="dxa"/>
          </w:tcPr>
          <w:p w14:paraId="2342924A" w14:textId="77777777" w:rsidR="00C41473" w:rsidRDefault="00C41473" w:rsidP="004C4AA9">
            <w:pPr>
              <w:pStyle w:val="ParagrifIsi"/>
            </w:pPr>
            <w:r>
              <w:t>4</w:t>
            </w:r>
          </w:p>
        </w:tc>
        <w:tc>
          <w:tcPr>
            <w:tcW w:w="2468" w:type="dxa"/>
          </w:tcPr>
          <w:p w14:paraId="4BF2E3F1" w14:textId="0DAEFAB6" w:rsidR="00C41473" w:rsidRDefault="00C41473" w:rsidP="004C4AA9">
            <w:pPr>
              <w:pStyle w:val="ParagrifIsi"/>
            </w:pPr>
            <w:r>
              <w:t>password</w:t>
            </w:r>
          </w:p>
        </w:tc>
        <w:tc>
          <w:tcPr>
            <w:tcW w:w="1586" w:type="dxa"/>
          </w:tcPr>
          <w:p w14:paraId="401F8432" w14:textId="18EA4CC0" w:rsidR="00C41473" w:rsidRDefault="00C41473" w:rsidP="004C4AA9">
            <w:pPr>
              <w:pStyle w:val="ParagrifIsi"/>
            </w:pPr>
            <w:r w:rsidRPr="00C41473">
              <w:t>varchar(255)</w:t>
            </w:r>
          </w:p>
        </w:tc>
        <w:tc>
          <w:tcPr>
            <w:tcW w:w="1586" w:type="dxa"/>
          </w:tcPr>
          <w:p w14:paraId="141F3E5F" w14:textId="123CD705" w:rsidR="00C41473" w:rsidRPr="00743B2C" w:rsidRDefault="00C41473" w:rsidP="004C4AA9">
            <w:pPr>
              <w:pStyle w:val="ParagrifIsi"/>
              <w:rPr>
                <w:i/>
              </w:rPr>
            </w:pPr>
            <w:r w:rsidRPr="00743B2C">
              <w:rPr>
                <w:i/>
              </w:rPr>
              <w:t>Not null</w:t>
            </w:r>
          </w:p>
        </w:tc>
        <w:tc>
          <w:tcPr>
            <w:tcW w:w="1586" w:type="dxa"/>
          </w:tcPr>
          <w:p w14:paraId="0DA86B93" w14:textId="77777777" w:rsidR="00C41473" w:rsidRPr="00743B2C" w:rsidRDefault="00C41473" w:rsidP="004C4AA9">
            <w:pPr>
              <w:pStyle w:val="ParagrifIsi"/>
              <w:rPr>
                <w:i/>
              </w:rPr>
            </w:pPr>
          </w:p>
        </w:tc>
      </w:tr>
      <w:tr w:rsidR="00C41473" w14:paraId="372AE9B8" w14:textId="77777777" w:rsidTr="0054366D">
        <w:tc>
          <w:tcPr>
            <w:tcW w:w="704" w:type="dxa"/>
          </w:tcPr>
          <w:p w14:paraId="06BC7AB8" w14:textId="77777777" w:rsidR="00C41473" w:rsidRDefault="00C41473" w:rsidP="004C4AA9">
            <w:pPr>
              <w:pStyle w:val="ParagrifIsi"/>
            </w:pPr>
            <w:r>
              <w:t>5</w:t>
            </w:r>
          </w:p>
        </w:tc>
        <w:tc>
          <w:tcPr>
            <w:tcW w:w="2468" w:type="dxa"/>
          </w:tcPr>
          <w:p w14:paraId="07BCA55C" w14:textId="5BB2CAF5" w:rsidR="00C41473" w:rsidRDefault="00C41473" w:rsidP="004C4AA9">
            <w:pPr>
              <w:pStyle w:val="ParagrifIsi"/>
            </w:pPr>
            <w:r>
              <w:t>telepon</w:t>
            </w:r>
          </w:p>
        </w:tc>
        <w:tc>
          <w:tcPr>
            <w:tcW w:w="1586" w:type="dxa"/>
          </w:tcPr>
          <w:p w14:paraId="6B207CF5" w14:textId="77777777" w:rsidR="00C41473" w:rsidRDefault="00C41473" w:rsidP="004C4AA9">
            <w:pPr>
              <w:pStyle w:val="ParagrifIsi"/>
            </w:pPr>
            <w:r w:rsidRPr="00EA3988">
              <w:t>varchar(255)</w:t>
            </w:r>
          </w:p>
        </w:tc>
        <w:tc>
          <w:tcPr>
            <w:tcW w:w="1586" w:type="dxa"/>
          </w:tcPr>
          <w:p w14:paraId="5866A83B" w14:textId="2C4CF57E" w:rsidR="00C41473" w:rsidRPr="00743B2C" w:rsidRDefault="00C41473" w:rsidP="004C4AA9">
            <w:pPr>
              <w:pStyle w:val="ParagrifIsi"/>
              <w:rPr>
                <w:i/>
              </w:rPr>
            </w:pPr>
            <w:r w:rsidRPr="00743B2C">
              <w:rPr>
                <w:i/>
              </w:rPr>
              <w:t>Not null</w:t>
            </w:r>
          </w:p>
        </w:tc>
        <w:tc>
          <w:tcPr>
            <w:tcW w:w="1586" w:type="dxa"/>
          </w:tcPr>
          <w:p w14:paraId="7550C88E" w14:textId="77777777" w:rsidR="00C41473" w:rsidRPr="00743B2C" w:rsidRDefault="00C41473" w:rsidP="004C4AA9">
            <w:pPr>
              <w:pStyle w:val="ParagrifIsi"/>
              <w:rPr>
                <w:i/>
              </w:rPr>
            </w:pPr>
          </w:p>
        </w:tc>
      </w:tr>
      <w:tr w:rsidR="00C41473" w14:paraId="1D064C47" w14:textId="77777777" w:rsidTr="0054366D">
        <w:tc>
          <w:tcPr>
            <w:tcW w:w="704" w:type="dxa"/>
          </w:tcPr>
          <w:p w14:paraId="045514AF" w14:textId="77777777" w:rsidR="00C41473" w:rsidRDefault="00C41473" w:rsidP="004C4AA9">
            <w:pPr>
              <w:pStyle w:val="ParagrifIsi"/>
            </w:pPr>
            <w:r>
              <w:t>6</w:t>
            </w:r>
          </w:p>
        </w:tc>
        <w:tc>
          <w:tcPr>
            <w:tcW w:w="2468" w:type="dxa"/>
          </w:tcPr>
          <w:p w14:paraId="4F073313" w14:textId="08585530" w:rsidR="00C41473" w:rsidRDefault="00C41473" w:rsidP="004C4AA9">
            <w:pPr>
              <w:pStyle w:val="ParagrifIsi"/>
            </w:pPr>
            <w:r>
              <w:t>posisi_jabatan</w:t>
            </w:r>
          </w:p>
        </w:tc>
        <w:tc>
          <w:tcPr>
            <w:tcW w:w="1586" w:type="dxa"/>
          </w:tcPr>
          <w:p w14:paraId="623F2DE7" w14:textId="5496B4EC" w:rsidR="00C41473" w:rsidRDefault="00C41473" w:rsidP="004C4AA9">
            <w:pPr>
              <w:pStyle w:val="ParagrifIsi"/>
            </w:pPr>
            <w:r w:rsidRPr="00C41473">
              <w:t>varchar(255)</w:t>
            </w:r>
          </w:p>
        </w:tc>
        <w:tc>
          <w:tcPr>
            <w:tcW w:w="1586" w:type="dxa"/>
          </w:tcPr>
          <w:p w14:paraId="2CD0D421" w14:textId="65B0584F" w:rsidR="00C41473" w:rsidRPr="00743B2C" w:rsidRDefault="00C41473" w:rsidP="004C4AA9">
            <w:pPr>
              <w:pStyle w:val="ParagrifIsi"/>
              <w:rPr>
                <w:i/>
              </w:rPr>
            </w:pPr>
            <w:r w:rsidRPr="00743B2C">
              <w:rPr>
                <w:i/>
              </w:rPr>
              <w:t>Not null</w:t>
            </w:r>
          </w:p>
        </w:tc>
        <w:tc>
          <w:tcPr>
            <w:tcW w:w="1586" w:type="dxa"/>
          </w:tcPr>
          <w:p w14:paraId="6266CE54" w14:textId="77777777" w:rsidR="00C41473" w:rsidRPr="00743B2C" w:rsidRDefault="00C41473" w:rsidP="004C4AA9">
            <w:pPr>
              <w:pStyle w:val="ParagrifIsi"/>
              <w:rPr>
                <w:i/>
              </w:rPr>
            </w:pPr>
          </w:p>
        </w:tc>
      </w:tr>
      <w:tr w:rsidR="00C41473" w14:paraId="27482356" w14:textId="77777777" w:rsidTr="0054366D">
        <w:tc>
          <w:tcPr>
            <w:tcW w:w="704" w:type="dxa"/>
          </w:tcPr>
          <w:p w14:paraId="15A8F884" w14:textId="77777777" w:rsidR="00C41473" w:rsidRDefault="00C41473" w:rsidP="004C4AA9">
            <w:pPr>
              <w:pStyle w:val="ParagrifIsi"/>
            </w:pPr>
            <w:r>
              <w:t>7</w:t>
            </w:r>
          </w:p>
        </w:tc>
        <w:tc>
          <w:tcPr>
            <w:tcW w:w="2468" w:type="dxa"/>
          </w:tcPr>
          <w:p w14:paraId="0E52A6B0" w14:textId="6F53FA8B" w:rsidR="00C41473" w:rsidRDefault="00C41473" w:rsidP="004C4AA9">
            <w:pPr>
              <w:pStyle w:val="ParagrifIsi"/>
            </w:pPr>
            <w:r>
              <w:t>kelas_admin</w:t>
            </w:r>
          </w:p>
        </w:tc>
        <w:tc>
          <w:tcPr>
            <w:tcW w:w="1586" w:type="dxa"/>
          </w:tcPr>
          <w:p w14:paraId="13D17366" w14:textId="441E5234" w:rsidR="00C41473" w:rsidRPr="00CF3190" w:rsidRDefault="00C41473" w:rsidP="004C4AA9">
            <w:pPr>
              <w:pStyle w:val="ParagrifIsi"/>
            </w:pPr>
            <w:r w:rsidRPr="00C41473">
              <w:t>varchar(255)</w:t>
            </w:r>
          </w:p>
        </w:tc>
        <w:tc>
          <w:tcPr>
            <w:tcW w:w="1586" w:type="dxa"/>
          </w:tcPr>
          <w:p w14:paraId="6544D224" w14:textId="3509DE82" w:rsidR="00C41473" w:rsidRPr="00743B2C" w:rsidRDefault="00C41473" w:rsidP="004C4AA9">
            <w:pPr>
              <w:pStyle w:val="ParagrifIsi"/>
              <w:rPr>
                <w:i/>
              </w:rPr>
            </w:pPr>
            <w:r w:rsidRPr="00743B2C">
              <w:rPr>
                <w:i/>
              </w:rPr>
              <w:t>Not null</w:t>
            </w:r>
          </w:p>
        </w:tc>
        <w:tc>
          <w:tcPr>
            <w:tcW w:w="1586" w:type="dxa"/>
          </w:tcPr>
          <w:p w14:paraId="1C3E90DD" w14:textId="77777777" w:rsidR="00C41473" w:rsidRPr="00743B2C" w:rsidRDefault="00C41473" w:rsidP="004C4AA9">
            <w:pPr>
              <w:pStyle w:val="ParagrifIsi"/>
              <w:rPr>
                <w:i/>
              </w:rPr>
            </w:pPr>
          </w:p>
        </w:tc>
      </w:tr>
      <w:tr w:rsidR="00C41473" w14:paraId="1295F16D" w14:textId="77777777" w:rsidTr="0054366D">
        <w:tc>
          <w:tcPr>
            <w:tcW w:w="704" w:type="dxa"/>
          </w:tcPr>
          <w:p w14:paraId="158064CC" w14:textId="77777777" w:rsidR="00C41473" w:rsidRDefault="00C41473" w:rsidP="004C4AA9">
            <w:pPr>
              <w:pStyle w:val="ParagrifIsi"/>
            </w:pPr>
            <w:r>
              <w:t>8</w:t>
            </w:r>
          </w:p>
        </w:tc>
        <w:tc>
          <w:tcPr>
            <w:tcW w:w="2468" w:type="dxa"/>
          </w:tcPr>
          <w:p w14:paraId="79A7B5AE" w14:textId="560685FB" w:rsidR="00C41473" w:rsidRDefault="00C41473" w:rsidP="004C4AA9">
            <w:pPr>
              <w:pStyle w:val="ParagrifIsi"/>
            </w:pPr>
            <w:r>
              <w:t>remember_token</w:t>
            </w:r>
          </w:p>
        </w:tc>
        <w:tc>
          <w:tcPr>
            <w:tcW w:w="1586" w:type="dxa"/>
          </w:tcPr>
          <w:p w14:paraId="31F1D0AB" w14:textId="53A39D05" w:rsidR="00C41473" w:rsidRPr="00CF3190" w:rsidRDefault="00C41473" w:rsidP="004C4AA9">
            <w:pPr>
              <w:pStyle w:val="ParagrifIsi"/>
            </w:pPr>
            <w:r>
              <w:t>varchar</w:t>
            </w:r>
            <w:r w:rsidRPr="00C41473">
              <w:t>(</w:t>
            </w:r>
            <w:r>
              <w:t>100</w:t>
            </w:r>
            <w:r w:rsidRPr="00C41473">
              <w:t>)</w:t>
            </w:r>
          </w:p>
        </w:tc>
        <w:tc>
          <w:tcPr>
            <w:tcW w:w="1586" w:type="dxa"/>
          </w:tcPr>
          <w:p w14:paraId="24DEFEB9" w14:textId="77777777" w:rsidR="00C41473" w:rsidRPr="00743B2C" w:rsidRDefault="00C41473" w:rsidP="004C4AA9">
            <w:pPr>
              <w:pStyle w:val="ParagrifIsi"/>
              <w:rPr>
                <w:i/>
              </w:rPr>
            </w:pPr>
            <w:r w:rsidRPr="00743B2C">
              <w:rPr>
                <w:i/>
              </w:rPr>
              <w:t>Nullable</w:t>
            </w:r>
          </w:p>
        </w:tc>
        <w:tc>
          <w:tcPr>
            <w:tcW w:w="1586" w:type="dxa"/>
          </w:tcPr>
          <w:p w14:paraId="19DEC771" w14:textId="77777777" w:rsidR="00C41473" w:rsidRPr="00743B2C" w:rsidRDefault="00C41473" w:rsidP="004C4AA9">
            <w:pPr>
              <w:pStyle w:val="ParagrifIsi"/>
              <w:rPr>
                <w:i/>
              </w:rPr>
            </w:pPr>
          </w:p>
        </w:tc>
      </w:tr>
      <w:tr w:rsidR="00C41473" w14:paraId="48CEF276" w14:textId="77777777" w:rsidTr="0054366D">
        <w:tc>
          <w:tcPr>
            <w:tcW w:w="704" w:type="dxa"/>
          </w:tcPr>
          <w:p w14:paraId="1D5B9EFE" w14:textId="77777777" w:rsidR="00C41473" w:rsidRDefault="00C41473" w:rsidP="004C4AA9">
            <w:pPr>
              <w:pStyle w:val="ParagrifIsi"/>
            </w:pPr>
            <w:r>
              <w:t>9</w:t>
            </w:r>
          </w:p>
        </w:tc>
        <w:tc>
          <w:tcPr>
            <w:tcW w:w="2468" w:type="dxa"/>
          </w:tcPr>
          <w:p w14:paraId="5EEF392F" w14:textId="10E099E8" w:rsidR="00C41473" w:rsidRDefault="00C41473" w:rsidP="004C4AA9">
            <w:pPr>
              <w:pStyle w:val="ParagrifIsi"/>
            </w:pPr>
            <w:r>
              <w:t>created_at</w:t>
            </w:r>
          </w:p>
        </w:tc>
        <w:tc>
          <w:tcPr>
            <w:tcW w:w="1586" w:type="dxa"/>
          </w:tcPr>
          <w:p w14:paraId="1A71A1C9" w14:textId="77777777" w:rsidR="00C41473" w:rsidRDefault="00C41473" w:rsidP="004C4AA9">
            <w:pPr>
              <w:pStyle w:val="ParagrifIsi"/>
            </w:pPr>
            <w:r>
              <w:t>timestamp</w:t>
            </w:r>
          </w:p>
        </w:tc>
        <w:tc>
          <w:tcPr>
            <w:tcW w:w="1586" w:type="dxa"/>
          </w:tcPr>
          <w:p w14:paraId="14584A1A" w14:textId="77777777" w:rsidR="00C41473" w:rsidRPr="00743B2C" w:rsidRDefault="00C41473" w:rsidP="004C4AA9">
            <w:pPr>
              <w:pStyle w:val="ParagrifIsi"/>
              <w:rPr>
                <w:i/>
              </w:rPr>
            </w:pPr>
            <w:r w:rsidRPr="00743B2C">
              <w:rPr>
                <w:i/>
              </w:rPr>
              <w:t>Nullable</w:t>
            </w:r>
          </w:p>
        </w:tc>
        <w:tc>
          <w:tcPr>
            <w:tcW w:w="1586" w:type="dxa"/>
          </w:tcPr>
          <w:p w14:paraId="1A1F961F" w14:textId="77777777" w:rsidR="00C41473" w:rsidRPr="00743B2C" w:rsidRDefault="00C41473" w:rsidP="004C4AA9">
            <w:pPr>
              <w:pStyle w:val="ParagrifIsi"/>
              <w:rPr>
                <w:i/>
              </w:rPr>
            </w:pPr>
          </w:p>
        </w:tc>
      </w:tr>
      <w:tr w:rsidR="00C41473" w14:paraId="433DFD81" w14:textId="77777777" w:rsidTr="0054366D">
        <w:tc>
          <w:tcPr>
            <w:tcW w:w="704" w:type="dxa"/>
          </w:tcPr>
          <w:p w14:paraId="4638727B" w14:textId="77777777" w:rsidR="00C41473" w:rsidRDefault="00C41473" w:rsidP="004C4AA9">
            <w:pPr>
              <w:pStyle w:val="ParagrifIsi"/>
            </w:pPr>
            <w:r>
              <w:lastRenderedPageBreak/>
              <w:t>10</w:t>
            </w:r>
          </w:p>
        </w:tc>
        <w:tc>
          <w:tcPr>
            <w:tcW w:w="2468" w:type="dxa"/>
          </w:tcPr>
          <w:p w14:paraId="7E8CBBCF" w14:textId="3FA43D0C" w:rsidR="00C41473" w:rsidRDefault="00C41473" w:rsidP="004C4AA9">
            <w:pPr>
              <w:pStyle w:val="ParagrifIsi"/>
            </w:pPr>
            <w:r>
              <w:t>updated_at</w:t>
            </w:r>
          </w:p>
        </w:tc>
        <w:tc>
          <w:tcPr>
            <w:tcW w:w="1586" w:type="dxa"/>
          </w:tcPr>
          <w:p w14:paraId="780E0050" w14:textId="77777777" w:rsidR="00C41473" w:rsidRDefault="00C41473" w:rsidP="004C4AA9">
            <w:pPr>
              <w:pStyle w:val="ParagrifIsi"/>
            </w:pPr>
            <w:r w:rsidRPr="00CF3190">
              <w:t>timestamp</w:t>
            </w:r>
          </w:p>
        </w:tc>
        <w:tc>
          <w:tcPr>
            <w:tcW w:w="1586" w:type="dxa"/>
          </w:tcPr>
          <w:p w14:paraId="4C2EF0AD" w14:textId="77777777" w:rsidR="00C41473" w:rsidRPr="00743B2C" w:rsidRDefault="00C41473" w:rsidP="004C4AA9">
            <w:pPr>
              <w:pStyle w:val="ParagrifIsi"/>
              <w:rPr>
                <w:i/>
              </w:rPr>
            </w:pPr>
            <w:r w:rsidRPr="00743B2C">
              <w:rPr>
                <w:i/>
              </w:rPr>
              <w:t>Nullable</w:t>
            </w:r>
          </w:p>
        </w:tc>
        <w:tc>
          <w:tcPr>
            <w:tcW w:w="1586" w:type="dxa"/>
          </w:tcPr>
          <w:p w14:paraId="3FD4012D" w14:textId="77777777" w:rsidR="00C41473" w:rsidRPr="00743B2C" w:rsidRDefault="00C41473" w:rsidP="004C4AA9">
            <w:pPr>
              <w:pStyle w:val="ParagrifIsi"/>
              <w:rPr>
                <w:i/>
              </w:rPr>
            </w:pPr>
          </w:p>
        </w:tc>
      </w:tr>
    </w:tbl>
    <w:p w14:paraId="576B2076" w14:textId="38691B65" w:rsidR="00CF3190" w:rsidRDefault="00CF3190" w:rsidP="00D125A3">
      <w:pPr>
        <w:pStyle w:val="ParagrifIsi"/>
        <w:numPr>
          <w:ilvl w:val="0"/>
          <w:numId w:val="14"/>
        </w:numPr>
      </w:pPr>
      <w:r>
        <w:t xml:space="preserve">Tabel </w:t>
      </w:r>
      <w:r w:rsidR="00C41473" w:rsidRPr="00C41473">
        <w:t>Password Reset</w:t>
      </w:r>
    </w:p>
    <w:p w14:paraId="1EF3E244" w14:textId="24D7869E" w:rsidR="0054366D" w:rsidRDefault="0054366D" w:rsidP="004C4AA9">
      <w:pPr>
        <w:pStyle w:val="ParagrifIsi"/>
      </w:pPr>
      <w:r>
        <w:t xml:space="preserve">Berikut ini adalah deskripsi spesifikasi tabel </w:t>
      </w:r>
      <w:r w:rsidRPr="0054366D">
        <w:rPr>
          <w:i/>
        </w:rPr>
        <w:t>password reset</w:t>
      </w:r>
      <w:r w:rsidRPr="00D01DF7">
        <w:t>.</w:t>
      </w:r>
    </w:p>
    <w:p w14:paraId="0D3C1722" w14:textId="2A3EF4C3" w:rsidR="0054366D" w:rsidRPr="006A39A9" w:rsidRDefault="0054366D" w:rsidP="004C4AA9">
      <w:pPr>
        <w:pStyle w:val="ParagrifIsi"/>
      </w:pPr>
      <w:r>
        <w:t>Nama tabel : password_resets</w:t>
      </w:r>
    </w:p>
    <w:p w14:paraId="55503151" w14:textId="649F7D14" w:rsidR="0054366D" w:rsidRPr="00D01DF7" w:rsidRDefault="0054366D" w:rsidP="004C4AA9">
      <w:pPr>
        <w:pStyle w:val="ParagrifIsi"/>
      </w:pPr>
      <w:r>
        <w:t xml:space="preserve">Keterangan : Tabel yang digunakan untuk menyimpan data </w:t>
      </w:r>
      <w:r w:rsidRPr="0054366D">
        <w:rPr>
          <w:i/>
        </w:rPr>
        <w:t>password reset</w:t>
      </w:r>
    </w:p>
    <w:p w14:paraId="3CEBF219" w14:textId="2EED390C" w:rsidR="0065768E" w:rsidRDefault="0065768E" w:rsidP="0065768E">
      <w:pPr>
        <w:pStyle w:val="Caption"/>
        <w:keepNext/>
        <w:jc w:val="left"/>
      </w:pPr>
      <w:bookmarkStart w:id="289" w:name="_Toc105002650"/>
      <w:r w:rsidRPr="0065768E">
        <w:rPr>
          <w:b/>
        </w:rPr>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58</w:t>
      </w:r>
      <w:r w:rsidRPr="0065768E">
        <w:rPr>
          <w:b/>
        </w:rPr>
        <w:fldChar w:fldCharType="end"/>
      </w:r>
      <w:r w:rsidRPr="0065768E">
        <w:rPr>
          <w:iCs w:val="0"/>
          <w:sz w:val="20"/>
          <w:szCs w:val="20"/>
          <w:lang w:val="id-ID"/>
        </w:rPr>
        <w:t xml:space="preserve"> </w:t>
      </w:r>
      <w:r w:rsidRPr="0065768E">
        <w:rPr>
          <w:lang w:val="id-ID"/>
        </w:rPr>
        <w:t xml:space="preserve">Spesifikasi tabel </w:t>
      </w:r>
      <w:r w:rsidRPr="0065768E">
        <w:rPr>
          <w:i/>
          <w:lang w:val="id-ID"/>
        </w:rPr>
        <w:t>password reset</w:t>
      </w:r>
      <w:bookmarkEnd w:id="289"/>
    </w:p>
    <w:tbl>
      <w:tblPr>
        <w:tblStyle w:val="TableGrid"/>
        <w:tblW w:w="0" w:type="auto"/>
        <w:tblLook w:val="04A0" w:firstRow="1" w:lastRow="0" w:firstColumn="1" w:lastColumn="0" w:noHBand="0" w:noVBand="1"/>
      </w:tblPr>
      <w:tblGrid>
        <w:gridCol w:w="704"/>
        <w:gridCol w:w="2468"/>
        <w:gridCol w:w="1586"/>
        <w:gridCol w:w="1586"/>
        <w:gridCol w:w="1586"/>
      </w:tblGrid>
      <w:tr w:rsidR="0071543F" w14:paraId="73C571D7" w14:textId="77777777" w:rsidTr="0054366D">
        <w:tc>
          <w:tcPr>
            <w:tcW w:w="704" w:type="dxa"/>
          </w:tcPr>
          <w:p w14:paraId="0080D296" w14:textId="5CF51E93" w:rsidR="0071543F" w:rsidRPr="00152A66" w:rsidRDefault="0071543F" w:rsidP="0071543F">
            <w:pPr>
              <w:pStyle w:val="ParagrifIsi"/>
              <w:jc w:val="center"/>
            </w:pPr>
            <w:r>
              <w:rPr>
                <w:b/>
              </w:rPr>
              <w:t>No</w:t>
            </w:r>
          </w:p>
        </w:tc>
        <w:tc>
          <w:tcPr>
            <w:tcW w:w="2468" w:type="dxa"/>
          </w:tcPr>
          <w:p w14:paraId="691B7605" w14:textId="79AB683A" w:rsidR="0071543F" w:rsidRPr="00152A66" w:rsidRDefault="0071543F" w:rsidP="0071543F">
            <w:pPr>
              <w:pStyle w:val="ParagrifIsi"/>
              <w:jc w:val="center"/>
            </w:pPr>
            <w:r w:rsidRPr="005C0901">
              <w:rPr>
                <w:b/>
              </w:rPr>
              <w:t xml:space="preserve">Nama </w:t>
            </w:r>
            <w:r w:rsidRPr="00EC59F6">
              <w:rPr>
                <w:b/>
                <w:i/>
              </w:rPr>
              <w:t>Field</w:t>
            </w:r>
          </w:p>
        </w:tc>
        <w:tc>
          <w:tcPr>
            <w:tcW w:w="1586" w:type="dxa"/>
          </w:tcPr>
          <w:p w14:paraId="5D8B7A21" w14:textId="54BB0E43" w:rsidR="0071543F" w:rsidRPr="00152A66" w:rsidRDefault="0071543F" w:rsidP="0071543F">
            <w:pPr>
              <w:pStyle w:val="ParagrifIsi"/>
              <w:jc w:val="center"/>
            </w:pPr>
            <w:r w:rsidRPr="005C0901">
              <w:rPr>
                <w:b/>
                <w:i/>
              </w:rPr>
              <w:t>Type</w:t>
            </w:r>
          </w:p>
        </w:tc>
        <w:tc>
          <w:tcPr>
            <w:tcW w:w="1586" w:type="dxa"/>
          </w:tcPr>
          <w:p w14:paraId="4AD920E6" w14:textId="6D98440A" w:rsidR="0071543F" w:rsidRPr="00152A66" w:rsidRDefault="0071543F" w:rsidP="0071543F">
            <w:pPr>
              <w:pStyle w:val="ParagrifIsi"/>
              <w:jc w:val="center"/>
            </w:pPr>
            <w:r w:rsidRPr="005C0901">
              <w:rPr>
                <w:b/>
              </w:rPr>
              <w:t>Keterangan</w:t>
            </w:r>
          </w:p>
        </w:tc>
        <w:tc>
          <w:tcPr>
            <w:tcW w:w="1586" w:type="dxa"/>
          </w:tcPr>
          <w:p w14:paraId="06CFFA64" w14:textId="47EA17A0" w:rsidR="0071543F" w:rsidRPr="00152A66" w:rsidRDefault="0071543F" w:rsidP="0071543F">
            <w:pPr>
              <w:pStyle w:val="ParagrifIsi"/>
              <w:jc w:val="center"/>
            </w:pPr>
            <w:r w:rsidRPr="005C0901">
              <w:rPr>
                <w:b/>
                <w:i/>
              </w:rPr>
              <w:t>Key</w:t>
            </w:r>
          </w:p>
        </w:tc>
      </w:tr>
      <w:tr w:rsidR="0054366D" w14:paraId="2D435C1D" w14:textId="77777777" w:rsidTr="0054366D">
        <w:tc>
          <w:tcPr>
            <w:tcW w:w="704" w:type="dxa"/>
          </w:tcPr>
          <w:p w14:paraId="78AD490D" w14:textId="77777777" w:rsidR="0054366D" w:rsidRDefault="0054366D" w:rsidP="004C4AA9">
            <w:pPr>
              <w:pStyle w:val="ParagrifIsi"/>
            </w:pPr>
            <w:r>
              <w:t>1</w:t>
            </w:r>
          </w:p>
        </w:tc>
        <w:tc>
          <w:tcPr>
            <w:tcW w:w="2468" w:type="dxa"/>
          </w:tcPr>
          <w:p w14:paraId="2AD872FB" w14:textId="4F6DC1C1" w:rsidR="0054366D" w:rsidRDefault="0054366D" w:rsidP="004C4AA9">
            <w:pPr>
              <w:pStyle w:val="ParagrifIsi"/>
            </w:pPr>
            <w:r>
              <w:t>email</w:t>
            </w:r>
          </w:p>
        </w:tc>
        <w:tc>
          <w:tcPr>
            <w:tcW w:w="1586" w:type="dxa"/>
          </w:tcPr>
          <w:p w14:paraId="4CBFD961" w14:textId="77777777" w:rsidR="0054366D" w:rsidRDefault="0054366D" w:rsidP="004C4AA9">
            <w:pPr>
              <w:pStyle w:val="ParagrifIsi"/>
            </w:pPr>
            <w:r>
              <w:t>bigint(20)</w:t>
            </w:r>
          </w:p>
        </w:tc>
        <w:tc>
          <w:tcPr>
            <w:tcW w:w="1586" w:type="dxa"/>
          </w:tcPr>
          <w:p w14:paraId="7703420A" w14:textId="67CB69B3" w:rsidR="0054366D" w:rsidRPr="00743B2C" w:rsidRDefault="0054366D" w:rsidP="004C4AA9">
            <w:pPr>
              <w:pStyle w:val="ParagrifIsi"/>
              <w:rPr>
                <w:i/>
              </w:rPr>
            </w:pPr>
            <w:r w:rsidRPr="00743B2C">
              <w:rPr>
                <w:i/>
              </w:rPr>
              <w:t>Not null</w:t>
            </w:r>
          </w:p>
        </w:tc>
        <w:tc>
          <w:tcPr>
            <w:tcW w:w="1586" w:type="dxa"/>
          </w:tcPr>
          <w:p w14:paraId="530977BC" w14:textId="77777777" w:rsidR="0054366D" w:rsidRPr="00743B2C" w:rsidRDefault="0054366D" w:rsidP="004C4AA9">
            <w:pPr>
              <w:pStyle w:val="ParagrifIsi"/>
              <w:rPr>
                <w:i/>
              </w:rPr>
            </w:pPr>
            <w:r w:rsidRPr="00743B2C">
              <w:rPr>
                <w:i/>
              </w:rPr>
              <w:t>Primary Key</w:t>
            </w:r>
          </w:p>
        </w:tc>
      </w:tr>
      <w:tr w:rsidR="0054366D" w14:paraId="0CAE0C6C" w14:textId="77777777" w:rsidTr="0054366D">
        <w:tc>
          <w:tcPr>
            <w:tcW w:w="704" w:type="dxa"/>
          </w:tcPr>
          <w:p w14:paraId="0C317ED5" w14:textId="77777777" w:rsidR="0054366D" w:rsidRDefault="0054366D" w:rsidP="004C4AA9">
            <w:pPr>
              <w:pStyle w:val="ParagrifIsi"/>
            </w:pPr>
            <w:r>
              <w:t>2</w:t>
            </w:r>
          </w:p>
        </w:tc>
        <w:tc>
          <w:tcPr>
            <w:tcW w:w="2468" w:type="dxa"/>
          </w:tcPr>
          <w:p w14:paraId="61DB70FE" w14:textId="0FEF4032" w:rsidR="0054366D" w:rsidRPr="00EA3988" w:rsidRDefault="0054366D" w:rsidP="004C4AA9">
            <w:pPr>
              <w:pStyle w:val="ParagrifIsi"/>
            </w:pPr>
            <w:r>
              <w:t>token</w:t>
            </w:r>
          </w:p>
        </w:tc>
        <w:tc>
          <w:tcPr>
            <w:tcW w:w="1586" w:type="dxa"/>
          </w:tcPr>
          <w:p w14:paraId="3A8AA248" w14:textId="77777777" w:rsidR="0054366D" w:rsidRDefault="0054366D" w:rsidP="004C4AA9">
            <w:pPr>
              <w:pStyle w:val="ParagrifIsi"/>
            </w:pPr>
            <w:r>
              <w:t>varchar(255)</w:t>
            </w:r>
          </w:p>
        </w:tc>
        <w:tc>
          <w:tcPr>
            <w:tcW w:w="1586" w:type="dxa"/>
          </w:tcPr>
          <w:p w14:paraId="73806E1C" w14:textId="77777777" w:rsidR="0054366D" w:rsidRPr="00743B2C" w:rsidRDefault="0054366D" w:rsidP="004C4AA9">
            <w:pPr>
              <w:pStyle w:val="ParagrifIsi"/>
              <w:rPr>
                <w:i/>
              </w:rPr>
            </w:pPr>
            <w:r w:rsidRPr="00743B2C">
              <w:rPr>
                <w:i/>
              </w:rPr>
              <w:t>Not null</w:t>
            </w:r>
          </w:p>
        </w:tc>
        <w:tc>
          <w:tcPr>
            <w:tcW w:w="1586" w:type="dxa"/>
          </w:tcPr>
          <w:p w14:paraId="210D0CBA" w14:textId="77777777" w:rsidR="0054366D" w:rsidRPr="00743B2C" w:rsidRDefault="0054366D" w:rsidP="004C4AA9">
            <w:pPr>
              <w:pStyle w:val="ParagrifIsi"/>
              <w:rPr>
                <w:i/>
              </w:rPr>
            </w:pPr>
          </w:p>
        </w:tc>
      </w:tr>
      <w:tr w:rsidR="0054366D" w14:paraId="18F187F3" w14:textId="77777777" w:rsidTr="0054366D">
        <w:tc>
          <w:tcPr>
            <w:tcW w:w="704" w:type="dxa"/>
          </w:tcPr>
          <w:p w14:paraId="0942A8F3" w14:textId="5710E448" w:rsidR="0054366D" w:rsidRDefault="0054366D" w:rsidP="004C4AA9">
            <w:pPr>
              <w:pStyle w:val="ParagrifIsi"/>
            </w:pPr>
            <w:r>
              <w:t>3</w:t>
            </w:r>
          </w:p>
        </w:tc>
        <w:tc>
          <w:tcPr>
            <w:tcW w:w="2468" w:type="dxa"/>
          </w:tcPr>
          <w:p w14:paraId="5D583317" w14:textId="77777777" w:rsidR="0054366D" w:rsidRDefault="0054366D" w:rsidP="004C4AA9">
            <w:pPr>
              <w:pStyle w:val="ParagrifIsi"/>
            </w:pPr>
            <w:r>
              <w:t>created_at</w:t>
            </w:r>
          </w:p>
        </w:tc>
        <w:tc>
          <w:tcPr>
            <w:tcW w:w="1586" w:type="dxa"/>
          </w:tcPr>
          <w:p w14:paraId="1BACD7C5" w14:textId="77777777" w:rsidR="0054366D" w:rsidRDefault="0054366D" w:rsidP="004C4AA9">
            <w:pPr>
              <w:pStyle w:val="ParagrifIsi"/>
            </w:pPr>
            <w:r>
              <w:t>timestamp</w:t>
            </w:r>
          </w:p>
        </w:tc>
        <w:tc>
          <w:tcPr>
            <w:tcW w:w="1586" w:type="dxa"/>
          </w:tcPr>
          <w:p w14:paraId="50DE4EF2" w14:textId="77777777" w:rsidR="0054366D" w:rsidRPr="00743B2C" w:rsidRDefault="0054366D" w:rsidP="004C4AA9">
            <w:pPr>
              <w:pStyle w:val="ParagrifIsi"/>
              <w:rPr>
                <w:i/>
              </w:rPr>
            </w:pPr>
            <w:r w:rsidRPr="00743B2C">
              <w:rPr>
                <w:i/>
              </w:rPr>
              <w:t>Nullable</w:t>
            </w:r>
          </w:p>
        </w:tc>
        <w:tc>
          <w:tcPr>
            <w:tcW w:w="1586" w:type="dxa"/>
          </w:tcPr>
          <w:p w14:paraId="7B878475" w14:textId="77777777" w:rsidR="0054366D" w:rsidRPr="00743B2C" w:rsidRDefault="0054366D" w:rsidP="004C4AA9">
            <w:pPr>
              <w:pStyle w:val="ParagrifIsi"/>
              <w:rPr>
                <w:i/>
              </w:rPr>
            </w:pPr>
          </w:p>
        </w:tc>
      </w:tr>
    </w:tbl>
    <w:p w14:paraId="7DB79F43" w14:textId="23097F03" w:rsidR="00CF3190" w:rsidRDefault="00CF3190" w:rsidP="00D125A3">
      <w:pPr>
        <w:pStyle w:val="ParagrifIsi"/>
        <w:numPr>
          <w:ilvl w:val="0"/>
          <w:numId w:val="14"/>
        </w:numPr>
      </w:pPr>
      <w:r>
        <w:t xml:space="preserve">Tabel </w:t>
      </w:r>
      <w:r w:rsidR="00C41473">
        <w:t>Failed Job</w:t>
      </w:r>
    </w:p>
    <w:p w14:paraId="7FD751B8" w14:textId="6E6AA909" w:rsidR="0054366D" w:rsidRDefault="0054366D" w:rsidP="004C4AA9">
      <w:pPr>
        <w:pStyle w:val="ParagrifIsi"/>
      </w:pPr>
      <w:r>
        <w:t xml:space="preserve">Berikut ini adalah deskripsi spesifikasi tabel </w:t>
      </w:r>
      <w:r w:rsidRPr="0054366D">
        <w:rPr>
          <w:i/>
        </w:rPr>
        <w:t>failed job</w:t>
      </w:r>
      <w:r w:rsidRPr="00D01DF7">
        <w:t>.</w:t>
      </w:r>
    </w:p>
    <w:p w14:paraId="0266ED51" w14:textId="767551DF" w:rsidR="0054366D" w:rsidRPr="006A39A9" w:rsidRDefault="0054366D" w:rsidP="004C4AA9">
      <w:pPr>
        <w:pStyle w:val="ParagrifIsi"/>
      </w:pPr>
      <w:r>
        <w:t>Nama tabel : failed_jobs</w:t>
      </w:r>
    </w:p>
    <w:p w14:paraId="41AAFE70" w14:textId="2AF6B1A9" w:rsidR="0054366D" w:rsidRDefault="0054366D" w:rsidP="004C4AA9">
      <w:pPr>
        <w:pStyle w:val="ParagrifIsi"/>
        <w:rPr>
          <w:i/>
        </w:rPr>
      </w:pPr>
      <w:r>
        <w:t xml:space="preserve">Keterangan : Tabel yang digunakan untuk menyimpan data </w:t>
      </w:r>
      <w:r w:rsidRPr="0054366D">
        <w:rPr>
          <w:i/>
        </w:rPr>
        <w:t>failed job</w:t>
      </w:r>
    </w:p>
    <w:p w14:paraId="046C27C7" w14:textId="77777777" w:rsidR="00152A66" w:rsidRDefault="00152A66" w:rsidP="004C4AA9">
      <w:pPr>
        <w:pStyle w:val="ParagrifIsi"/>
      </w:pPr>
    </w:p>
    <w:p w14:paraId="443EAB4D" w14:textId="77777777" w:rsidR="00152A66" w:rsidRDefault="00152A66" w:rsidP="004C4AA9">
      <w:pPr>
        <w:pStyle w:val="ParagrifIsi"/>
      </w:pPr>
    </w:p>
    <w:p w14:paraId="287D70C7" w14:textId="77777777" w:rsidR="00743B2C" w:rsidRDefault="00743B2C" w:rsidP="004C4AA9">
      <w:pPr>
        <w:pStyle w:val="ParagrifIsi"/>
      </w:pPr>
    </w:p>
    <w:p w14:paraId="44A09D86" w14:textId="77777777" w:rsidR="00743B2C" w:rsidRPr="00D01DF7" w:rsidRDefault="00743B2C" w:rsidP="004C4AA9">
      <w:pPr>
        <w:pStyle w:val="ParagrifIsi"/>
      </w:pPr>
    </w:p>
    <w:p w14:paraId="56130FED" w14:textId="2D7AFE9F" w:rsidR="0065768E" w:rsidRDefault="0065768E" w:rsidP="0065768E">
      <w:pPr>
        <w:pStyle w:val="Caption"/>
        <w:keepNext/>
        <w:jc w:val="left"/>
      </w:pPr>
      <w:bookmarkStart w:id="290" w:name="_Toc105002651"/>
      <w:r w:rsidRPr="0065768E">
        <w:rPr>
          <w:b/>
        </w:rPr>
        <w:lastRenderedPageBreak/>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59</w:t>
      </w:r>
      <w:r w:rsidRPr="0065768E">
        <w:rPr>
          <w:b/>
        </w:rPr>
        <w:fldChar w:fldCharType="end"/>
      </w:r>
      <w:r w:rsidRPr="0065768E">
        <w:rPr>
          <w:iCs w:val="0"/>
          <w:sz w:val="20"/>
          <w:szCs w:val="20"/>
          <w:lang w:val="id-ID"/>
        </w:rPr>
        <w:t xml:space="preserve"> </w:t>
      </w:r>
      <w:r w:rsidRPr="0065768E">
        <w:rPr>
          <w:lang w:val="id-ID"/>
        </w:rPr>
        <w:t xml:space="preserve">Spesifikasi tabel </w:t>
      </w:r>
      <w:r w:rsidRPr="0065768E">
        <w:rPr>
          <w:i/>
          <w:lang w:val="id-ID"/>
        </w:rPr>
        <w:t>failed job</w:t>
      </w:r>
      <w:bookmarkEnd w:id="290"/>
    </w:p>
    <w:tbl>
      <w:tblPr>
        <w:tblStyle w:val="TableGrid"/>
        <w:tblW w:w="0" w:type="auto"/>
        <w:tblLook w:val="04A0" w:firstRow="1" w:lastRow="0" w:firstColumn="1" w:lastColumn="0" w:noHBand="0" w:noVBand="1"/>
      </w:tblPr>
      <w:tblGrid>
        <w:gridCol w:w="704"/>
        <w:gridCol w:w="2468"/>
        <w:gridCol w:w="1586"/>
        <w:gridCol w:w="1586"/>
        <w:gridCol w:w="1586"/>
      </w:tblGrid>
      <w:tr w:rsidR="0071543F" w14:paraId="680F0A0C" w14:textId="77777777" w:rsidTr="0054366D">
        <w:tc>
          <w:tcPr>
            <w:tcW w:w="704" w:type="dxa"/>
          </w:tcPr>
          <w:p w14:paraId="57EFE980" w14:textId="22FD0F3E" w:rsidR="0071543F" w:rsidRPr="00152A66" w:rsidRDefault="0071543F" w:rsidP="0071543F">
            <w:pPr>
              <w:pStyle w:val="ParagrifIsi"/>
              <w:jc w:val="center"/>
            </w:pPr>
            <w:r>
              <w:rPr>
                <w:b/>
              </w:rPr>
              <w:t>No</w:t>
            </w:r>
          </w:p>
        </w:tc>
        <w:tc>
          <w:tcPr>
            <w:tcW w:w="2468" w:type="dxa"/>
          </w:tcPr>
          <w:p w14:paraId="29DDCA0A" w14:textId="3439D665" w:rsidR="0071543F" w:rsidRPr="00152A66" w:rsidRDefault="0071543F" w:rsidP="0071543F">
            <w:pPr>
              <w:pStyle w:val="ParagrifIsi"/>
              <w:jc w:val="center"/>
            </w:pPr>
            <w:r w:rsidRPr="005C0901">
              <w:rPr>
                <w:b/>
              </w:rPr>
              <w:t xml:space="preserve">Nama </w:t>
            </w:r>
            <w:r w:rsidRPr="00EC59F6">
              <w:rPr>
                <w:b/>
                <w:i/>
              </w:rPr>
              <w:t>Field</w:t>
            </w:r>
          </w:p>
        </w:tc>
        <w:tc>
          <w:tcPr>
            <w:tcW w:w="1586" w:type="dxa"/>
          </w:tcPr>
          <w:p w14:paraId="3C9CA2BF" w14:textId="7AC17D93" w:rsidR="0071543F" w:rsidRPr="00152A66" w:rsidRDefault="0071543F" w:rsidP="0071543F">
            <w:pPr>
              <w:pStyle w:val="ParagrifIsi"/>
              <w:jc w:val="center"/>
            </w:pPr>
            <w:r w:rsidRPr="005C0901">
              <w:rPr>
                <w:b/>
                <w:i/>
              </w:rPr>
              <w:t>Type</w:t>
            </w:r>
          </w:p>
        </w:tc>
        <w:tc>
          <w:tcPr>
            <w:tcW w:w="1586" w:type="dxa"/>
          </w:tcPr>
          <w:p w14:paraId="601C4D4E" w14:textId="26B74C18" w:rsidR="0071543F" w:rsidRPr="00152A66" w:rsidRDefault="0071543F" w:rsidP="0071543F">
            <w:pPr>
              <w:pStyle w:val="ParagrifIsi"/>
              <w:jc w:val="center"/>
            </w:pPr>
            <w:r w:rsidRPr="005C0901">
              <w:rPr>
                <w:b/>
              </w:rPr>
              <w:t>Keterangan</w:t>
            </w:r>
          </w:p>
        </w:tc>
        <w:tc>
          <w:tcPr>
            <w:tcW w:w="1586" w:type="dxa"/>
          </w:tcPr>
          <w:p w14:paraId="38CE93F6" w14:textId="4B22F73F" w:rsidR="0071543F" w:rsidRPr="00152A66" w:rsidRDefault="0071543F" w:rsidP="0071543F">
            <w:pPr>
              <w:pStyle w:val="ParagrifIsi"/>
              <w:jc w:val="center"/>
            </w:pPr>
            <w:r w:rsidRPr="005C0901">
              <w:rPr>
                <w:b/>
                <w:i/>
              </w:rPr>
              <w:t>Key</w:t>
            </w:r>
          </w:p>
        </w:tc>
      </w:tr>
      <w:tr w:rsidR="0054366D" w14:paraId="369321E0" w14:textId="77777777" w:rsidTr="0054366D">
        <w:tc>
          <w:tcPr>
            <w:tcW w:w="704" w:type="dxa"/>
          </w:tcPr>
          <w:p w14:paraId="24016BB7" w14:textId="77777777" w:rsidR="0054366D" w:rsidRDefault="0054366D" w:rsidP="004C4AA9">
            <w:pPr>
              <w:pStyle w:val="ParagrifIsi"/>
            </w:pPr>
            <w:r>
              <w:t>1</w:t>
            </w:r>
          </w:p>
        </w:tc>
        <w:tc>
          <w:tcPr>
            <w:tcW w:w="2468" w:type="dxa"/>
          </w:tcPr>
          <w:p w14:paraId="658E20E6" w14:textId="1AD070F2" w:rsidR="0054366D" w:rsidRDefault="0054366D" w:rsidP="004C4AA9">
            <w:pPr>
              <w:pStyle w:val="ParagrifIsi"/>
            </w:pPr>
            <w:r>
              <w:t>id</w:t>
            </w:r>
          </w:p>
        </w:tc>
        <w:tc>
          <w:tcPr>
            <w:tcW w:w="1586" w:type="dxa"/>
          </w:tcPr>
          <w:p w14:paraId="1890F418" w14:textId="77777777" w:rsidR="0054366D" w:rsidRDefault="0054366D" w:rsidP="004C4AA9">
            <w:pPr>
              <w:pStyle w:val="ParagrifIsi"/>
            </w:pPr>
            <w:r>
              <w:t>bigint(20)</w:t>
            </w:r>
          </w:p>
        </w:tc>
        <w:tc>
          <w:tcPr>
            <w:tcW w:w="1586" w:type="dxa"/>
          </w:tcPr>
          <w:p w14:paraId="0BF0FCB6" w14:textId="77777777" w:rsidR="0054366D" w:rsidRPr="00743B2C" w:rsidRDefault="0054366D" w:rsidP="004C4AA9">
            <w:pPr>
              <w:pStyle w:val="ParagrifIsi"/>
              <w:rPr>
                <w:i/>
              </w:rPr>
            </w:pPr>
            <w:r w:rsidRPr="00743B2C">
              <w:rPr>
                <w:i/>
              </w:rPr>
              <w:t>Not null (auto increment)</w:t>
            </w:r>
          </w:p>
        </w:tc>
        <w:tc>
          <w:tcPr>
            <w:tcW w:w="1586" w:type="dxa"/>
          </w:tcPr>
          <w:p w14:paraId="371B8A3D" w14:textId="77777777" w:rsidR="0054366D" w:rsidRPr="00743B2C" w:rsidRDefault="0054366D" w:rsidP="004C4AA9">
            <w:pPr>
              <w:pStyle w:val="ParagrifIsi"/>
              <w:rPr>
                <w:i/>
              </w:rPr>
            </w:pPr>
            <w:r w:rsidRPr="00743B2C">
              <w:rPr>
                <w:i/>
              </w:rPr>
              <w:t>Primary Key</w:t>
            </w:r>
          </w:p>
        </w:tc>
      </w:tr>
      <w:tr w:rsidR="0054366D" w14:paraId="1D7E5600" w14:textId="77777777" w:rsidTr="0054366D">
        <w:tc>
          <w:tcPr>
            <w:tcW w:w="704" w:type="dxa"/>
          </w:tcPr>
          <w:p w14:paraId="45874E70" w14:textId="77777777" w:rsidR="0054366D" w:rsidRDefault="0054366D" w:rsidP="004C4AA9">
            <w:pPr>
              <w:pStyle w:val="ParagrifIsi"/>
            </w:pPr>
            <w:r>
              <w:t>2</w:t>
            </w:r>
          </w:p>
        </w:tc>
        <w:tc>
          <w:tcPr>
            <w:tcW w:w="2468" w:type="dxa"/>
          </w:tcPr>
          <w:p w14:paraId="72D90423" w14:textId="449EEE31" w:rsidR="0054366D" w:rsidRPr="00EA3988" w:rsidRDefault="0054366D" w:rsidP="004C4AA9">
            <w:pPr>
              <w:pStyle w:val="ParagrifIsi"/>
            </w:pPr>
            <w:r>
              <w:t>uuid</w:t>
            </w:r>
          </w:p>
        </w:tc>
        <w:tc>
          <w:tcPr>
            <w:tcW w:w="1586" w:type="dxa"/>
          </w:tcPr>
          <w:p w14:paraId="0A80B0AC" w14:textId="77777777" w:rsidR="0054366D" w:rsidRDefault="0054366D" w:rsidP="004C4AA9">
            <w:pPr>
              <w:pStyle w:val="ParagrifIsi"/>
            </w:pPr>
            <w:r>
              <w:t>varchar(255)</w:t>
            </w:r>
          </w:p>
        </w:tc>
        <w:tc>
          <w:tcPr>
            <w:tcW w:w="1586" w:type="dxa"/>
          </w:tcPr>
          <w:p w14:paraId="06067700" w14:textId="77777777" w:rsidR="0054366D" w:rsidRPr="00743B2C" w:rsidRDefault="0054366D" w:rsidP="004C4AA9">
            <w:pPr>
              <w:pStyle w:val="ParagrifIsi"/>
              <w:rPr>
                <w:i/>
              </w:rPr>
            </w:pPr>
            <w:r w:rsidRPr="00743B2C">
              <w:rPr>
                <w:i/>
              </w:rPr>
              <w:t>Not null</w:t>
            </w:r>
          </w:p>
        </w:tc>
        <w:tc>
          <w:tcPr>
            <w:tcW w:w="1586" w:type="dxa"/>
          </w:tcPr>
          <w:p w14:paraId="410FFD89" w14:textId="5E06E112" w:rsidR="0054366D" w:rsidRPr="00743B2C" w:rsidRDefault="0054366D" w:rsidP="004C4AA9">
            <w:pPr>
              <w:pStyle w:val="ParagrifIsi"/>
              <w:rPr>
                <w:i/>
              </w:rPr>
            </w:pPr>
          </w:p>
        </w:tc>
      </w:tr>
      <w:tr w:rsidR="0054366D" w14:paraId="512528F5" w14:textId="77777777" w:rsidTr="0054366D">
        <w:tc>
          <w:tcPr>
            <w:tcW w:w="704" w:type="dxa"/>
          </w:tcPr>
          <w:p w14:paraId="12B600B0" w14:textId="77777777" w:rsidR="0054366D" w:rsidRDefault="0054366D" w:rsidP="004C4AA9">
            <w:pPr>
              <w:pStyle w:val="ParagrifIsi"/>
            </w:pPr>
            <w:r>
              <w:t>3</w:t>
            </w:r>
          </w:p>
        </w:tc>
        <w:tc>
          <w:tcPr>
            <w:tcW w:w="2468" w:type="dxa"/>
          </w:tcPr>
          <w:p w14:paraId="6B452CBD" w14:textId="3BBB53AB" w:rsidR="0054366D" w:rsidRDefault="0054366D" w:rsidP="004C4AA9">
            <w:pPr>
              <w:pStyle w:val="ParagrifIsi"/>
            </w:pPr>
            <w:r>
              <w:t>connection</w:t>
            </w:r>
          </w:p>
        </w:tc>
        <w:tc>
          <w:tcPr>
            <w:tcW w:w="1586" w:type="dxa"/>
          </w:tcPr>
          <w:p w14:paraId="57D22F77" w14:textId="1242C1CF" w:rsidR="0054366D" w:rsidRDefault="0054366D" w:rsidP="004C4AA9">
            <w:pPr>
              <w:pStyle w:val="ParagrifIsi"/>
            </w:pPr>
            <w:r>
              <w:t>text</w:t>
            </w:r>
          </w:p>
        </w:tc>
        <w:tc>
          <w:tcPr>
            <w:tcW w:w="1586" w:type="dxa"/>
          </w:tcPr>
          <w:p w14:paraId="3573DC25" w14:textId="77777777" w:rsidR="0054366D" w:rsidRPr="00743B2C" w:rsidRDefault="0054366D" w:rsidP="004C4AA9">
            <w:pPr>
              <w:pStyle w:val="ParagrifIsi"/>
              <w:rPr>
                <w:i/>
              </w:rPr>
            </w:pPr>
            <w:r w:rsidRPr="00743B2C">
              <w:rPr>
                <w:i/>
              </w:rPr>
              <w:t>Not null</w:t>
            </w:r>
          </w:p>
        </w:tc>
        <w:tc>
          <w:tcPr>
            <w:tcW w:w="1586" w:type="dxa"/>
          </w:tcPr>
          <w:p w14:paraId="38D15135" w14:textId="77777777" w:rsidR="0054366D" w:rsidRPr="00743B2C" w:rsidRDefault="0054366D" w:rsidP="004C4AA9">
            <w:pPr>
              <w:pStyle w:val="ParagrifIsi"/>
              <w:rPr>
                <w:i/>
              </w:rPr>
            </w:pPr>
          </w:p>
        </w:tc>
      </w:tr>
      <w:tr w:rsidR="0054366D" w14:paraId="7C216363" w14:textId="77777777" w:rsidTr="0054366D">
        <w:tc>
          <w:tcPr>
            <w:tcW w:w="704" w:type="dxa"/>
          </w:tcPr>
          <w:p w14:paraId="19A11C84" w14:textId="77777777" w:rsidR="0054366D" w:rsidRDefault="0054366D" w:rsidP="004C4AA9">
            <w:pPr>
              <w:pStyle w:val="ParagrifIsi"/>
            </w:pPr>
            <w:r>
              <w:t>4</w:t>
            </w:r>
          </w:p>
        </w:tc>
        <w:tc>
          <w:tcPr>
            <w:tcW w:w="2468" w:type="dxa"/>
          </w:tcPr>
          <w:p w14:paraId="54CFC1CD" w14:textId="4EE9DE9D" w:rsidR="0054366D" w:rsidRDefault="0054366D" w:rsidP="004C4AA9">
            <w:pPr>
              <w:pStyle w:val="ParagrifIsi"/>
            </w:pPr>
            <w:r>
              <w:t>queue</w:t>
            </w:r>
          </w:p>
        </w:tc>
        <w:tc>
          <w:tcPr>
            <w:tcW w:w="1586" w:type="dxa"/>
          </w:tcPr>
          <w:p w14:paraId="414ACB1C" w14:textId="79707832" w:rsidR="0054366D" w:rsidRDefault="0054366D" w:rsidP="004C4AA9">
            <w:pPr>
              <w:pStyle w:val="ParagrifIsi"/>
            </w:pPr>
            <w:r w:rsidRPr="0054366D">
              <w:t>text</w:t>
            </w:r>
          </w:p>
        </w:tc>
        <w:tc>
          <w:tcPr>
            <w:tcW w:w="1586" w:type="dxa"/>
          </w:tcPr>
          <w:p w14:paraId="6D5ED1C1" w14:textId="77777777" w:rsidR="0054366D" w:rsidRPr="00743B2C" w:rsidRDefault="0054366D" w:rsidP="004C4AA9">
            <w:pPr>
              <w:pStyle w:val="ParagrifIsi"/>
              <w:rPr>
                <w:i/>
              </w:rPr>
            </w:pPr>
            <w:r w:rsidRPr="00743B2C">
              <w:rPr>
                <w:i/>
              </w:rPr>
              <w:t>Not null</w:t>
            </w:r>
          </w:p>
        </w:tc>
        <w:tc>
          <w:tcPr>
            <w:tcW w:w="1586" w:type="dxa"/>
          </w:tcPr>
          <w:p w14:paraId="69A1B81F" w14:textId="77777777" w:rsidR="0054366D" w:rsidRPr="00743B2C" w:rsidRDefault="0054366D" w:rsidP="004C4AA9">
            <w:pPr>
              <w:pStyle w:val="ParagrifIsi"/>
              <w:rPr>
                <w:i/>
              </w:rPr>
            </w:pPr>
          </w:p>
        </w:tc>
      </w:tr>
      <w:tr w:rsidR="0054366D" w14:paraId="40EB51B9" w14:textId="77777777" w:rsidTr="0054366D">
        <w:tc>
          <w:tcPr>
            <w:tcW w:w="704" w:type="dxa"/>
          </w:tcPr>
          <w:p w14:paraId="27EEBCE9" w14:textId="77777777" w:rsidR="0054366D" w:rsidRDefault="0054366D" w:rsidP="004C4AA9">
            <w:pPr>
              <w:pStyle w:val="ParagrifIsi"/>
            </w:pPr>
            <w:r>
              <w:t>5</w:t>
            </w:r>
          </w:p>
        </w:tc>
        <w:tc>
          <w:tcPr>
            <w:tcW w:w="2468" w:type="dxa"/>
          </w:tcPr>
          <w:p w14:paraId="0CD1F883" w14:textId="20275A29" w:rsidR="0054366D" w:rsidRDefault="0054366D" w:rsidP="004C4AA9">
            <w:pPr>
              <w:pStyle w:val="ParagrifIsi"/>
            </w:pPr>
            <w:r>
              <w:t>payload</w:t>
            </w:r>
          </w:p>
        </w:tc>
        <w:tc>
          <w:tcPr>
            <w:tcW w:w="1586" w:type="dxa"/>
          </w:tcPr>
          <w:p w14:paraId="6E37601A" w14:textId="250F5044" w:rsidR="0054366D" w:rsidRDefault="0054366D" w:rsidP="004C4AA9">
            <w:pPr>
              <w:pStyle w:val="ParagrifIsi"/>
            </w:pPr>
            <w:r>
              <w:t>long</w:t>
            </w:r>
            <w:r w:rsidRPr="0054366D">
              <w:t>text</w:t>
            </w:r>
          </w:p>
        </w:tc>
        <w:tc>
          <w:tcPr>
            <w:tcW w:w="1586" w:type="dxa"/>
          </w:tcPr>
          <w:p w14:paraId="5D6EAD38" w14:textId="77777777" w:rsidR="0054366D" w:rsidRPr="00743B2C" w:rsidRDefault="0054366D" w:rsidP="004C4AA9">
            <w:pPr>
              <w:pStyle w:val="ParagrifIsi"/>
              <w:rPr>
                <w:i/>
              </w:rPr>
            </w:pPr>
            <w:r w:rsidRPr="00743B2C">
              <w:rPr>
                <w:i/>
              </w:rPr>
              <w:t>Not null</w:t>
            </w:r>
          </w:p>
        </w:tc>
        <w:tc>
          <w:tcPr>
            <w:tcW w:w="1586" w:type="dxa"/>
          </w:tcPr>
          <w:p w14:paraId="79F82D35" w14:textId="77777777" w:rsidR="0054366D" w:rsidRPr="00743B2C" w:rsidRDefault="0054366D" w:rsidP="004C4AA9">
            <w:pPr>
              <w:pStyle w:val="ParagrifIsi"/>
              <w:rPr>
                <w:i/>
              </w:rPr>
            </w:pPr>
          </w:p>
        </w:tc>
      </w:tr>
      <w:tr w:rsidR="0054366D" w14:paraId="3CF22CA7" w14:textId="77777777" w:rsidTr="0054366D">
        <w:tc>
          <w:tcPr>
            <w:tcW w:w="704" w:type="dxa"/>
          </w:tcPr>
          <w:p w14:paraId="1EAB0FA2" w14:textId="77777777" w:rsidR="0054366D" w:rsidRDefault="0054366D" w:rsidP="004C4AA9">
            <w:pPr>
              <w:pStyle w:val="ParagrifIsi"/>
            </w:pPr>
            <w:r>
              <w:t>6</w:t>
            </w:r>
          </w:p>
        </w:tc>
        <w:tc>
          <w:tcPr>
            <w:tcW w:w="2468" w:type="dxa"/>
          </w:tcPr>
          <w:p w14:paraId="23838322" w14:textId="2F38B1BD" w:rsidR="0054366D" w:rsidRDefault="0054366D" w:rsidP="004C4AA9">
            <w:pPr>
              <w:pStyle w:val="ParagrifIsi"/>
            </w:pPr>
            <w:r>
              <w:t>exception</w:t>
            </w:r>
          </w:p>
        </w:tc>
        <w:tc>
          <w:tcPr>
            <w:tcW w:w="1586" w:type="dxa"/>
          </w:tcPr>
          <w:p w14:paraId="074A7B8F" w14:textId="49C1FE60" w:rsidR="0054366D" w:rsidRDefault="0054366D" w:rsidP="004C4AA9">
            <w:pPr>
              <w:pStyle w:val="ParagrifIsi"/>
            </w:pPr>
            <w:r w:rsidRPr="0054366D">
              <w:t>longtext</w:t>
            </w:r>
          </w:p>
        </w:tc>
        <w:tc>
          <w:tcPr>
            <w:tcW w:w="1586" w:type="dxa"/>
          </w:tcPr>
          <w:p w14:paraId="4F72C602" w14:textId="77777777" w:rsidR="0054366D" w:rsidRPr="00743B2C" w:rsidRDefault="0054366D" w:rsidP="004C4AA9">
            <w:pPr>
              <w:pStyle w:val="ParagrifIsi"/>
              <w:rPr>
                <w:i/>
              </w:rPr>
            </w:pPr>
            <w:r w:rsidRPr="00743B2C">
              <w:rPr>
                <w:i/>
              </w:rPr>
              <w:t>Not null</w:t>
            </w:r>
          </w:p>
        </w:tc>
        <w:tc>
          <w:tcPr>
            <w:tcW w:w="1586" w:type="dxa"/>
          </w:tcPr>
          <w:p w14:paraId="01232940" w14:textId="77777777" w:rsidR="0054366D" w:rsidRPr="00743B2C" w:rsidRDefault="0054366D" w:rsidP="004C4AA9">
            <w:pPr>
              <w:pStyle w:val="ParagrifIsi"/>
              <w:rPr>
                <w:i/>
              </w:rPr>
            </w:pPr>
          </w:p>
        </w:tc>
      </w:tr>
      <w:tr w:rsidR="0054366D" w14:paraId="29B0C2AF" w14:textId="77777777" w:rsidTr="0054366D">
        <w:tc>
          <w:tcPr>
            <w:tcW w:w="704" w:type="dxa"/>
          </w:tcPr>
          <w:p w14:paraId="31A7E98C" w14:textId="77777777" w:rsidR="0054366D" w:rsidRDefault="0054366D" w:rsidP="004C4AA9">
            <w:pPr>
              <w:pStyle w:val="ParagrifIsi"/>
            </w:pPr>
            <w:r>
              <w:t>7</w:t>
            </w:r>
          </w:p>
        </w:tc>
        <w:tc>
          <w:tcPr>
            <w:tcW w:w="2468" w:type="dxa"/>
          </w:tcPr>
          <w:p w14:paraId="11B76DDD" w14:textId="7BBA7CEF" w:rsidR="0054366D" w:rsidRDefault="0054366D" w:rsidP="004C4AA9">
            <w:pPr>
              <w:pStyle w:val="ParagrifIsi"/>
            </w:pPr>
            <w:r>
              <w:t>failed_at</w:t>
            </w:r>
          </w:p>
        </w:tc>
        <w:tc>
          <w:tcPr>
            <w:tcW w:w="1586" w:type="dxa"/>
          </w:tcPr>
          <w:p w14:paraId="44FE6E22" w14:textId="7843BB88" w:rsidR="0054366D" w:rsidRPr="00CF3190" w:rsidRDefault="0054366D" w:rsidP="004C4AA9">
            <w:pPr>
              <w:pStyle w:val="ParagrifIsi"/>
            </w:pPr>
            <w:r>
              <w:t>timestamp</w:t>
            </w:r>
          </w:p>
        </w:tc>
        <w:tc>
          <w:tcPr>
            <w:tcW w:w="1586" w:type="dxa"/>
          </w:tcPr>
          <w:p w14:paraId="6FD3E6B0" w14:textId="77777777" w:rsidR="0054366D" w:rsidRPr="00743B2C" w:rsidRDefault="0054366D" w:rsidP="004C4AA9">
            <w:pPr>
              <w:pStyle w:val="ParagrifIsi"/>
              <w:rPr>
                <w:i/>
              </w:rPr>
            </w:pPr>
            <w:r w:rsidRPr="00743B2C">
              <w:rPr>
                <w:i/>
              </w:rPr>
              <w:t>Not null</w:t>
            </w:r>
          </w:p>
        </w:tc>
        <w:tc>
          <w:tcPr>
            <w:tcW w:w="1586" w:type="dxa"/>
          </w:tcPr>
          <w:p w14:paraId="2F45F40F" w14:textId="77777777" w:rsidR="0054366D" w:rsidRPr="00743B2C" w:rsidRDefault="0054366D" w:rsidP="004C4AA9">
            <w:pPr>
              <w:pStyle w:val="ParagrifIsi"/>
              <w:rPr>
                <w:i/>
              </w:rPr>
            </w:pPr>
          </w:p>
        </w:tc>
      </w:tr>
    </w:tbl>
    <w:p w14:paraId="45CD10C2" w14:textId="2CF820FB" w:rsidR="00CF3190" w:rsidRDefault="00CF3190" w:rsidP="00D125A3">
      <w:pPr>
        <w:pStyle w:val="ParagrifIsi"/>
        <w:numPr>
          <w:ilvl w:val="0"/>
          <w:numId w:val="14"/>
        </w:numPr>
      </w:pPr>
      <w:r>
        <w:t xml:space="preserve">Tabel </w:t>
      </w:r>
      <w:r w:rsidR="00C41473">
        <w:t>Migration</w:t>
      </w:r>
    </w:p>
    <w:p w14:paraId="23F726D2" w14:textId="74C08DA4" w:rsidR="0054366D" w:rsidRDefault="0054366D" w:rsidP="004C4AA9">
      <w:pPr>
        <w:pStyle w:val="ParagrifIsi"/>
      </w:pPr>
      <w:r>
        <w:t xml:space="preserve">Berikut ini adalah deskripsi spesifikasi tabel </w:t>
      </w:r>
      <w:r>
        <w:rPr>
          <w:i/>
        </w:rPr>
        <w:t>migration</w:t>
      </w:r>
      <w:r w:rsidRPr="00D01DF7">
        <w:t>.</w:t>
      </w:r>
    </w:p>
    <w:p w14:paraId="5B991231" w14:textId="6DDFA0D0" w:rsidR="0054366D" w:rsidRPr="006A39A9" w:rsidRDefault="0054366D" w:rsidP="004C4AA9">
      <w:pPr>
        <w:pStyle w:val="ParagrifIsi"/>
      </w:pPr>
      <w:r>
        <w:t xml:space="preserve">Nama tabel : </w:t>
      </w:r>
      <w:r w:rsidRPr="0054366D">
        <w:rPr>
          <w:i/>
        </w:rPr>
        <w:t>migration</w:t>
      </w:r>
      <w:r>
        <w:t>s</w:t>
      </w:r>
    </w:p>
    <w:p w14:paraId="1A5BBBB8" w14:textId="14CF1A5F" w:rsidR="0054366D" w:rsidRDefault="0054366D" w:rsidP="004C4AA9">
      <w:pPr>
        <w:pStyle w:val="ParagrifIsi"/>
        <w:rPr>
          <w:i/>
        </w:rPr>
      </w:pPr>
      <w:r>
        <w:t xml:space="preserve">Keterangan : Tabel yang digunakan untuk menyimpan data </w:t>
      </w:r>
      <w:r w:rsidRPr="0054366D">
        <w:rPr>
          <w:i/>
        </w:rPr>
        <w:t>migration</w:t>
      </w:r>
    </w:p>
    <w:p w14:paraId="333E70AE" w14:textId="77777777" w:rsidR="00152A66" w:rsidRDefault="00152A66" w:rsidP="004C4AA9">
      <w:pPr>
        <w:pStyle w:val="ParagrifIsi"/>
      </w:pPr>
    </w:p>
    <w:p w14:paraId="1FE478AC" w14:textId="77777777" w:rsidR="00152A66" w:rsidRDefault="00152A66" w:rsidP="004C4AA9">
      <w:pPr>
        <w:pStyle w:val="ParagrifIsi"/>
      </w:pPr>
    </w:p>
    <w:p w14:paraId="0A194AD7" w14:textId="77777777" w:rsidR="0034216C" w:rsidRDefault="0034216C" w:rsidP="004C4AA9">
      <w:pPr>
        <w:pStyle w:val="ParagrifIsi"/>
      </w:pPr>
    </w:p>
    <w:p w14:paraId="01DAFA48" w14:textId="77777777" w:rsidR="0034216C" w:rsidRPr="00D01DF7" w:rsidRDefault="0034216C" w:rsidP="004C4AA9">
      <w:pPr>
        <w:pStyle w:val="ParagrifIsi"/>
      </w:pPr>
    </w:p>
    <w:p w14:paraId="5118B2ED" w14:textId="2001F3E0" w:rsidR="0065768E" w:rsidRPr="0065768E" w:rsidRDefault="0065768E" w:rsidP="0065768E">
      <w:pPr>
        <w:pStyle w:val="Caption"/>
        <w:keepNext/>
        <w:jc w:val="left"/>
        <w:rPr>
          <w:b/>
        </w:rPr>
      </w:pPr>
      <w:bookmarkStart w:id="291" w:name="_Toc105002652"/>
      <w:r w:rsidRPr="0065768E">
        <w:rPr>
          <w:b/>
        </w:rPr>
        <w:lastRenderedPageBreak/>
        <w:t xml:space="preserve">Tabel 3. </w:t>
      </w:r>
      <w:r w:rsidRPr="0065768E">
        <w:rPr>
          <w:b/>
        </w:rPr>
        <w:fldChar w:fldCharType="begin"/>
      </w:r>
      <w:r w:rsidRPr="0065768E">
        <w:rPr>
          <w:b/>
        </w:rPr>
        <w:instrText xml:space="preserve"> SEQ Tabel_3. \* ARABIC </w:instrText>
      </w:r>
      <w:r w:rsidRPr="0065768E">
        <w:rPr>
          <w:b/>
        </w:rPr>
        <w:fldChar w:fldCharType="separate"/>
      </w:r>
      <w:r w:rsidR="00C072AF">
        <w:rPr>
          <w:b/>
          <w:noProof/>
        </w:rPr>
        <w:t>60</w:t>
      </w:r>
      <w:r w:rsidRPr="0065768E">
        <w:rPr>
          <w:b/>
        </w:rPr>
        <w:fldChar w:fldCharType="end"/>
      </w:r>
      <w:r w:rsidRPr="0065768E">
        <w:rPr>
          <w:iCs w:val="0"/>
          <w:sz w:val="20"/>
          <w:szCs w:val="20"/>
          <w:lang w:val="id-ID"/>
        </w:rPr>
        <w:t xml:space="preserve"> </w:t>
      </w:r>
      <w:r>
        <w:rPr>
          <w:lang w:val="id-ID"/>
        </w:rPr>
        <w:t>S</w:t>
      </w:r>
      <w:r w:rsidRPr="0065768E">
        <w:rPr>
          <w:lang w:val="id-ID"/>
        </w:rPr>
        <w:t xml:space="preserve">pesifikasi tabel </w:t>
      </w:r>
      <w:r w:rsidRPr="0065768E">
        <w:rPr>
          <w:i/>
          <w:lang w:val="id-ID"/>
        </w:rPr>
        <w:t>migration</w:t>
      </w:r>
      <w:bookmarkEnd w:id="291"/>
    </w:p>
    <w:tbl>
      <w:tblPr>
        <w:tblStyle w:val="TableGrid"/>
        <w:tblW w:w="0" w:type="auto"/>
        <w:tblLook w:val="04A0" w:firstRow="1" w:lastRow="0" w:firstColumn="1" w:lastColumn="0" w:noHBand="0" w:noVBand="1"/>
      </w:tblPr>
      <w:tblGrid>
        <w:gridCol w:w="704"/>
        <w:gridCol w:w="2468"/>
        <w:gridCol w:w="1586"/>
        <w:gridCol w:w="1586"/>
        <w:gridCol w:w="1586"/>
      </w:tblGrid>
      <w:tr w:rsidR="0071543F" w14:paraId="6E865B6A" w14:textId="77777777" w:rsidTr="0054366D">
        <w:tc>
          <w:tcPr>
            <w:tcW w:w="704" w:type="dxa"/>
          </w:tcPr>
          <w:p w14:paraId="4C3D341F" w14:textId="059EE022" w:rsidR="0071543F" w:rsidRPr="00152A66" w:rsidRDefault="0071543F" w:rsidP="0071543F">
            <w:pPr>
              <w:pStyle w:val="ParagrifIsi"/>
              <w:jc w:val="center"/>
            </w:pPr>
            <w:r>
              <w:rPr>
                <w:b/>
              </w:rPr>
              <w:t>No</w:t>
            </w:r>
          </w:p>
        </w:tc>
        <w:tc>
          <w:tcPr>
            <w:tcW w:w="2468" w:type="dxa"/>
          </w:tcPr>
          <w:p w14:paraId="63055E87" w14:textId="6AA6ACE4" w:rsidR="0071543F" w:rsidRPr="00152A66" w:rsidRDefault="0071543F" w:rsidP="0071543F">
            <w:pPr>
              <w:pStyle w:val="ParagrifIsi"/>
              <w:jc w:val="center"/>
            </w:pPr>
            <w:r w:rsidRPr="005C0901">
              <w:rPr>
                <w:b/>
              </w:rPr>
              <w:t xml:space="preserve">Nama </w:t>
            </w:r>
            <w:r w:rsidRPr="00EC59F6">
              <w:rPr>
                <w:b/>
                <w:i/>
              </w:rPr>
              <w:t>Field</w:t>
            </w:r>
          </w:p>
        </w:tc>
        <w:tc>
          <w:tcPr>
            <w:tcW w:w="1586" w:type="dxa"/>
          </w:tcPr>
          <w:p w14:paraId="60085601" w14:textId="179A0488" w:rsidR="0071543F" w:rsidRPr="00152A66" w:rsidRDefault="0071543F" w:rsidP="0071543F">
            <w:pPr>
              <w:pStyle w:val="ParagrifIsi"/>
              <w:jc w:val="center"/>
            </w:pPr>
            <w:r w:rsidRPr="005C0901">
              <w:rPr>
                <w:b/>
                <w:i/>
              </w:rPr>
              <w:t>Type</w:t>
            </w:r>
          </w:p>
        </w:tc>
        <w:tc>
          <w:tcPr>
            <w:tcW w:w="1586" w:type="dxa"/>
          </w:tcPr>
          <w:p w14:paraId="3AD852F5" w14:textId="1A4AFDE9" w:rsidR="0071543F" w:rsidRPr="00152A66" w:rsidRDefault="0071543F" w:rsidP="0071543F">
            <w:pPr>
              <w:pStyle w:val="ParagrifIsi"/>
              <w:jc w:val="center"/>
            </w:pPr>
            <w:r w:rsidRPr="005C0901">
              <w:rPr>
                <w:b/>
              </w:rPr>
              <w:t>Keterangan</w:t>
            </w:r>
          </w:p>
        </w:tc>
        <w:tc>
          <w:tcPr>
            <w:tcW w:w="1586" w:type="dxa"/>
          </w:tcPr>
          <w:p w14:paraId="17F35EBE" w14:textId="54612091" w:rsidR="0071543F" w:rsidRPr="00152A66" w:rsidRDefault="0071543F" w:rsidP="0071543F">
            <w:pPr>
              <w:pStyle w:val="ParagrifIsi"/>
              <w:jc w:val="center"/>
            </w:pPr>
            <w:r w:rsidRPr="005C0901">
              <w:rPr>
                <w:b/>
                <w:i/>
              </w:rPr>
              <w:t>Key</w:t>
            </w:r>
          </w:p>
        </w:tc>
      </w:tr>
      <w:tr w:rsidR="0054366D" w14:paraId="33C22071" w14:textId="77777777" w:rsidTr="0054366D">
        <w:tc>
          <w:tcPr>
            <w:tcW w:w="704" w:type="dxa"/>
          </w:tcPr>
          <w:p w14:paraId="336DDAC8" w14:textId="77777777" w:rsidR="0054366D" w:rsidRDefault="0054366D" w:rsidP="004C4AA9">
            <w:pPr>
              <w:pStyle w:val="ParagrifIsi"/>
            </w:pPr>
            <w:r>
              <w:t>1</w:t>
            </w:r>
          </w:p>
        </w:tc>
        <w:tc>
          <w:tcPr>
            <w:tcW w:w="2468" w:type="dxa"/>
          </w:tcPr>
          <w:p w14:paraId="186F0C71" w14:textId="36CE7FB4" w:rsidR="0054366D" w:rsidRDefault="0054366D" w:rsidP="004C4AA9">
            <w:pPr>
              <w:pStyle w:val="ParagrifIsi"/>
            </w:pPr>
            <w:r>
              <w:t>id</w:t>
            </w:r>
          </w:p>
        </w:tc>
        <w:tc>
          <w:tcPr>
            <w:tcW w:w="1586" w:type="dxa"/>
          </w:tcPr>
          <w:p w14:paraId="773D0019" w14:textId="1F22E2D7" w:rsidR="0054366D" w:rsidRDefault="0054366D" w:rsidP="004C4AA9">
            <w:pPr>
              <w:pStyle w:val="ParagrifIsi"/>
            </w:pPr>
            <w:r>
              <w:t>int(20)</w:t>
            </w:r>
          </w:p>
        </w:tc>
        <w:tc>
          <w:tcPr>
            <w:tcW w:w="1586" w:type="dxa"/>
          </w:tcPr>
          <w:p w14:paraId="7A39AFFF" w14:textId="77777777" w:rsidR="0054366D" w:rsidRPr="00743B2C" w:rsidRDefault="0054366D" w:rsidP="004C4AA9">
            <w:pPr>
              <w:pStyle w:val="ParagrifIsi"/>
              <w:rPr>
                <w:i/>
              </w:rPr>
            </w:pPr>
            <w:r w:rsidRPr="00743B2C">
              <w:rPr>
                <w:i/>
              </w:rPr>
              <w:t>Not null (auto increment)</w:t>
            </w:r>
          </w:p>
        </w:tc>
        <w:tc>
          <w:tcPr>
            <w:tcW w:w="1586" w:type="dxa"/>
          </w:tcPr>
          <w:p w14:paraId="1221BFA7" w14:textId="77777777" w:rsidR="0054366D" w:rsidRPr="00743B2C" w:rsidRDefault="0054366D" w:rsidP="004C4AA9">
            <w:pPr>
              <w:pStyle w:val="ParagrifIsi"/>
              <w:rPr>
                <w:i/>
              </w:rPr>
            </w:pPr>
            <w:r w:rsidRPr="00743B2C">
              <w:rPr>
                <w:i/>
              </w:rPr>
              <w:t>Primary Key</w:t>
            </w:r>
          </w:p>
        </w:tc>
      </w:tr>
      <w:tr w:rsidR="0054366D" w14:paraId="393FF7A8" w14:textId="77777777" w:rsidTr="0054366D">
        <w:tc>
          <w:tcPr>
            <w:tcW w:w="704" w:type="dxa"/>
          </w:tcPr>
          <w:p w14:paraId="3963606C" w14:textId="77777777" w:rsidR="0054366D" w:rsidRDefault="0054366D" w:rsidP="004C4AA9">
            <w:pPr>
              <w:pStyle w:val="ParagrifIsi"/>
            </w:pPr>
            <w:r>
              <w:t>2</w:t>
            </w:r>
          </w:p>
        </w:tc>
        <w:tc>
          <w:tcPr>
            <w:tcW w:w="2468" w:type="dxa"/>
          </w:tcPr>
          <w:p w14:paraId="3476F31D" w14:textId="79207971" w:rsidR="0054366D" w:rsidRPr="00EA3988" w:rsidRDefault="0054366D" w:rsidP="004C4AA9">
            <w:pPr>
              <w:pStyle w:val="ParagrifIsi"/>
            </w:pPr>
            <w:r>
              <w:t>migration</w:t>
            </w:r>
          </w:p>
        </w:tc>
        <w:tc>
          <w:tcPr>
            <w:tcW w:w="1586" w:type="dxa"/>
          </w:tcPr>
          <w:p w14:paraId="52597E3E" w14:textId="3EFCDD8A" w:rsidR="0054366D" w:rsidRDefault="0054366D" w:rsidP="004C4AA9">
            <w:pPr>
              <w:pStyle w:val="ParagrifIsi"/>
            </w:pPr>
            <w:r>
              <w:t>varchar(255)</w:t>
            </w:r>
          </w:p>
        </w:tc>
        <w:tc>
          <w:tcPr>
            <w:tcW w:w="1586" w:type="dxa"/>
          </w:tcPr>
          <w:p w14:paraId="4E4D0124" w14:textId="77777777" w:rsidR="0054366D" w:rsidRPr="00743B2C" w:rsidRDefault="0054366D" w:rsidP="004C4AA9">
            <w:pPr>
              <w:pStyle w:val="ParagrifIsi"/>
              <w:rPr>
                <w:i/>
              </w:rPr>
            </w:pPr>
            <w:r w:rsidRPr="00743B2C">
              <w:rPr>
                <w:i/>
              </w:rPr>
              <w:t>Not null</w:t>
            </w:r>
          </w:p>
        </w:tc>
        <w:tc>
          <w:tcPr>
            <w:tcW w:w="1586" w:type="dxa"/>
          </w:tcPr>
          <w:p w14:paraId="7B319C23" w14:textId="77777777" w:rsidR="0054366D" w:rsidRPr="00743B2C" w:rsidRDefault="0054366D" w:rsidP="004C4AA9">
            <w:pPr>
              <w:pStyle w:val="ParagrifIsi"/>
              <w:rPr>
                <w:i/>
              </w:rPr>
            </w:pPr>
          </w:p>
        </w:tc>
      </w:tr>
      <w:tr w:rsidR="0054366D" w14:paraId="0634C65D" w14:textId="77777777" w:rsidTr="0054366D">
        <w:tc>
          <w:tcPr>
            <w:tcW w:w="704" w:type="dxa"/>
          </w:tcPr>
          <w:p w14:paraId="660CB521" w14:textId="77777777" w:rsidR="0054366D" w:rsidRDefault="0054366D" w:rsidP="004C4AA9">
            <w:pPr>
              <w:pStyle w:val="ParagrifIsi"/>
            </w:pPr>
            <w:r>
              <w:t>3</w:t>
            </w:r>
          </w:p>
        </w:tc>
        <w:tc>
          <w:tcPr>
            <w:tcW w:w="2468" w:type="dxa"/>
          </w:tcPr>
          <w:p w14:paraId="108DAFAC" w14:textId="75F1BF93" w:rsidR="0054366D" w:rsidRDefault="0054366D" w:rsidP="004C4AA9">
            <w:pPr>
              <w:pStyle w:val="ParagrifIsi"/>
            </w:pPr>
            <w:r>
              <w:t>batch</w:t>
            </w:r>
          </w:p>
        </w:tc>
        <w:tc>
          <w:tcPr>
            <w:tcW w:w="1586" w:type="dxa"/>
          </w:tcPr>
          <w:p w14:paraId="2699168E" w14:textId="40A54373" w:rsidR="0054366D" w:rsidRDefault="0054366D" w:rsidP="004C4AA9">
            <w:pPr>
              <w:pStyle w:val="ParagrifIsi"/>
            </w:pPr>
            <w:r>
              <w:t>int(11)</w:t>
            </w:r>
          </w:p>
        </w:tc>
        <w:tc>
          <w:tcPr>
            <w:tcW w:w="1586" w:type="dxa"/>
          </w:tcPr>
          <w:p w14:paraId="5A02FA7C" w14:textId="77777777" w:rsidR="0054366D" w:rsidRPr="00743B2C" w:rsidRDefault="0054366D" w:rsidP="004C4AA9">
            <w:pPr>
              <w:pStyle w:val="ParagrifIsi"/>
              <w:rPr>
                <w:i/>
              </w:rPr>
            </w:pPr>
            <w:r w:rsidRPr="00743B2C">
              <w:rPr>
                <w:i/>
              </w:rPr>
              <w:t>Not null</w:t>
            </w:r>
          </w:p>
        </w:tc>
        <w:tc>
          <w:tcPr>
            <w:tcW w:w="1586" w:type="dxa"/>
          </w:tcPr>
          <w:p w14:paraId="3F504A07" w14:textId="77777777" w:rsidR="0054366D" w:rsidRPr="00743B2C" w:rsidRDefault="0054366D" w:rsidP="004C4AA9">
            <w:pPr>
              <w:pStyle w:val="ParagrifIsi"/>
              <w:rPr>
                <w:i/>
              </w:rPr>
            </w:pPr>
          </w:p>
        </w:tc>
      </w:tr>
    </w:tbl>
    <w:p w14:paraId="11F06099" w14:textId="3A550A56" w:rsidR="00C53933" w:rsidRDefault="00C53933" w:rsidP="000109CC">
      <w:pPr>
        <w:pStyle w:val="Heading4"/>
      </w:pPr>
      <w:r>
        <w:t>Relasi Antar Tabel</w:t>
      </w:r>
    </w:p>
    <w:p w14:paraId="1B089E9E" w14:textId="35F1BCDB" w:rsidR="00C53933" w:rsidRDefault="00081210" w:rsidP="0071543F">
      <w:pPr>
        <w:pStyle w:val="ParagrifIsi"/>
        <w:ind w:firstLine="839"/>
      </w:pPr>
      <w:r>
        <w:t xml:space="preserve">Relasi antar tabel adalah diagram yang menjelaskan relasi atau hubungan antara satu tabel dengan tabel lainnya </w:t>
      </w:r>
      <w:r w:rsidR="00AB4BED">
        <w:t>di dalam</w:t>
      </w:r>
      <w:r>
        <w:t xml:space="preserve"> basis data</w:t>
      </w:r>
      <w:r w:rsidR="00AB4BED">
        <w:t xml:space="preserve"> (</w:t>
      </w:r>
      <w:r w:rsidR="00AB4BED">
        <w:rPr>
          <w:i/>
        </w:rPr>
        <w:t>database</w:t>
      </w:r>
      <w:r w:rsidR="00AB4BED">
        <w:t>)</w:t>
      </w:r>
      <w:r w:rsidR="00C53933" w:rsidRPr="00880E9F">
        <w:t>.</w:t>
      </w:r>
      <w:r>
        <w:t xml:space="preserve"> Relasi antar tabel pada sistem yang dibangun adalah seperti pada Gambar 3. 82 berikut.</w:t>
      </w:r>
    </w:p>
    <w:p w14:paraId="3A046235" w14:textId="77777777" w:rsidR="006A7CC4" w:rsidRDefault="006A7CC4" w:rsidP="009C2C75">
      <w:pPr>
        <w:pStyle w:val="ParagrifIsi"/>
        <w:jc w:val="center"/>
      </w:pPr>
      <w:r w:rsidRPr="006A7CC4">
        <w:rPr>
          <w:noProof/>
          <w:lang w:val="en-US" w:eastAsia="en-US"/>
        </w:rPr>
        <w:lastRenderedPageBreak/>
        <w:drawing>
          <wp:inline distT="0" distB="0" distL="0" distR="0" wp14:anchorId="73BAC2FE" wp14:editId="557A8789">
            <wp:extent cx="4848112" cy="7962900"/>
            <wp:effectExtent l="0" t="0" r="0" b="0"/>
            <wp:docPr id="318" name="Picture 318" descr="C:\Users\User\Downloads\RELASI ANTAR TAB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RELASI ANTAR TABEL.drawio.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87814" cy="8028110"/>
                    </a:xfrm>
                    <a:prstGeom prst="rect">
                      <a:avLst/>
                    </a:prstGeom>
                    <a:noFill/>
                    <a:ln>
                      <a:noFill/>
                    </a:ln>
                  </pic:spPr>
                </pic:pic>
              </a:graphicData>
            </a:graphic>
          </wp:inline>
        </w:drawing>
      </w:r>
    </w:p>
    <w:p w14:paraId="09C52DBB" w14:textId="0500AF7B" w:rsidR="00081210" w:rsidRDefault="006A7CC4" w:rsidP="006A7CC4">
      <w:pPr>
        <w:pStyle w:val="Caption"/>
        <w:rPr>
          <w:lang w:val="id-ID"/>
        </w:rPr>
      </w:pPr>
      <w:bookmarkStart w:id="292" w:name="_Toc105002764"/>
      <w:r w:rsidRPr="006A7CC4">
        <w:rPr>
          <w:b/>
        </w:rPr>
        <w:t xml:space="preserve">Gambar 3. </w:t>
      </w:r>
      <w:r w:rsidRPr="006A7CC4">
        <w:rPr>
          <w:b/>
        </w:rPr>
        <w:fldChar w:fldCharType="begin"/>
      </w:r>
      <w:r w:rsidRPr="006A7CC4">
        <w:rPr>
          <w:b/>
        </w:rPr>
        <w:instrText xml:space="preserve"> SEQ Gambar_3. \* ARABIC </w:instrText>
      </w:r>
      <w:r w:rsidRPr="006A7CC4">
        <w:rPr>
          <w:b/>
        </w:rPr>
        <w:fldChar w:fldCharType="separate"/>
      </w:r>
      <w:r w:rsidR="00C072AF">
        <w:rPr>
          <w:b/>
          <w:noProof/>
        </w:rPr>
        <w:t>82</w:t>
      </w:r>
      <w:r w:rsidRPr="006A7CC4">
        <w:rPr>
          <w:b/>
        </w:rPr>
        <w:fldChar w:fldCharType="end"/>
      </w:r>
      <w:r w:rsidRPr="006A7CC4">
        <w:rPr>
          <w:iCs w:val="0"/>
          <w:sz w:val="20"/>
          <w:szCs w:val="20"/>
          <w:lang w:val="id-ID"/>
        </w:rPr>
        <w:t xml:space="preserve"> </w:t>
      </w:r>
      <w:r w:rsidRPr="006A7CC4">
        <w:rPr>
          <w:lang w:val="id-ID"/>
        </w:rPr>
        <w:t>Relasi antar tabel</w:t>
      </w:r>
      <w:bookmarkEnd w:id="292"/>
    </w:p>
    <w:p w14:paraId="6880CDC5" w14:textId="53CE3D95" w:rsidR="00C53933" w:rsidRDefault="00C53933" w:rsidP="000109CC">
      <w:pPr>
        <w:pStyle w:val="Heading3"/>
      </w:pPr>
      <w:bookmarkStart w:id="293" w:name="_Toc105052142"/>
      <w:r w:rsidRPr="00C53933">
        <w:lastRenderedPageBreak/>
        <w:t>P</w:t>
      </w:r>
      <w:r>
        <w:t>erancangan Tampilan Antarmuka Sistem</w:t>
      </w:r>
      <w:bookmarkEnd w:id="293"/>
    </w:p>
    <w:p w14:paraId="1B1281F7" w14:textId="4BD49476" w:rsidR="00A71EE0" w:rsidRDefault="00606AA6" w:rsidP="0071543F">
      <w:pPr>
        <w:pStyle w:val="ParagrifIsi"/>
        <w:ind w:firstLine="839"/>
      </w:pPr>
      <w:r>
        <w:t xml:space="preserve">Sistem informasi akuntansi pencatatan transaksi dan pembuat laporan keuangan berbasis web yang dibangun terdiri dari halaman-halaman web yang saling berhubungan dan dinterpretasikan melalui sebuah sistem tampilan antarmuka. Perancangan antarmuka </w:t>
      </w:r>
      <w:r w:rsidR="00C43226">
        <w:t xml:space="preserve">sistem </w:t>
      </w:r>
      <w:r>
        <w:t xml:space="preserve">yang dibangun dapat dilihat pada Gambar 3. </w:t>
      </w:r>
      <w:r w:rsidR="00081210">
        <w:t>83</w:t>
      </w:r>
      <w:r>
        <w:t xml:space="preserve"> berikut.</w:t>
      </w:r>
    </w:p>
    <w:p w14:paraId="5544CED6" w14:textId="695F9584" w:rsidR="00C43226" w:rsidRDefault="00002881" w:rsidP="009C2C75">
      <w:pPr>
        <w:pStyle w:val="ParagrifIsi"/>
        <w:jc w:val="center"/>
      </w:pPr>
      <w:r w:rsidRPr="00002881">
        <w:rPr>
          <w:noProof/>
          <w:lang w:val="en-US" w:eastAsia="en-US"/>
        </w:rPr>
        <w:lastRenderedPageBreak/>
        <w:drawing>
          <wp:inline distT="0" distB="0" distL="0" distR="0" wp14:anchorId="6E212175" wp14:editId="2AF4A0D1">
            <wp:extent cx="7413936" cy="1856769"/>
            <wp:effectExtent l="0" t="2857" r="0" b="0"/>
            <wp:docPr id="284" name="Picture 284" descr="C:\Users\User\Downloads\RANCANGAN INTERFAC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85" descr="C:\Users\User\Downloads\RANCANGAN INTERFACE.drawio (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6200000">
                      <a:off x="0" y="0"/>
                      <a:ext cx="7460457" cy="1868420"/>
                    </a:xfrm>
                    <a:prstGeom prst="rect">
                      <a:avLst/>
                    </a:prstGeom>
                    <a:noFill/>
                    <a:ln>
                      <a:noFill/>
                    </a:ln>
                  </pic:spPr>
                </pic:pic>
              </a:graphicData>
            </a:graphic>
          </wp:inline>
        </w:drawing>
      </w:r>
    </w:p>
    <w:p w14:paraId="343A67B0" w14:textId="6229EDCB" w:rsidR="00606AA6" w:rsidRDefault="00C43226" w:rsidP="00C43226">
      <w:pPr>
        <w:pStyle w:val="Caption"/>
        <w:rPr>
          <w:lang w:val="id-ID"/>
        </w:rPr>
      </w:pPr>
      <w:bookmarkStart w:id="294" w:name="_Toc105002765"/>
      <w:r w:rsidRPr="00C43226">
        <w:rPr>
          <w:b/>
        </w:rPr>
        <w:t xml:space="preserve">Gambar 3. </w:t>
      </w:r>
      <w:r w:rsidRPr="00C43226">
        <w:rPr>
          <w:b/>
        </w:rPr>
        <w:fldChar w:fldCharType="begin"/>
      </w:r>
      <w:r w:rsidRPr="00C43226">
        <w:rPr>
          <w:b/>
        </w:rPr>
        <w:instrText xml:space="preserve"> SEQ Gambar_3. \* ARABIC </w:instrText>
      </w:r>
      <w:r w:rsidRPr="00C43226">
        <w:rPr>
          <w:b/>
        </w:rPr>
        <w:fldChar w:fldCharType="separate"/>
      </w:r>
      <w:r w:rsidR="00C072AF">
        <w:rPr>
          <w:b/>
          <w:noProof/>
        </w:rPr>
        <w:t>83</w:t>
      </w:r>
      <w:r w:rsidRPr="00C43226">
        <w:rPr>
          <w:b/>
        </w:rPr>
        <w:fldChar w:fldCharType="end"/>
      </w:r>
      <w:r>
        <w:rPr>
          <w:lang w:val="id-ID"/>
        </w:rPr>
        <w:t xml:space="preserve"> Rancangan antarmuka sistem</w:t>
      </w:r>
      <w:bookmarkEnd w:id="294"/>
    </w:p>
    <w:p w14:paraId="683CB7BB" w14:textId="7CAE765E" w:rsidR="00F31085" w:rsidRPr="00F56D46" w:rsidRDefault="00C43226" w:rsidP="00F56D46">
      <w:pPr>
        <w:spacing w:line="360" w:lineRule="auto"/>
        <w:ind w:firstLine="709"/>
        <w:jc w:val="both"/>
        <w:rPr>
          <w:sz w:val="24"/>
          <w:lang w:val="id-ID"/>
        </w:rPr>
      </w:pPr>
      <w:r>
        <w:rPr>
          <w:sz w:val="24"/>
          <w:lang w:val="id-ID"/>
        </w:rPr>
        <w:t xml:space="preserve">Pada gambar diatas, terdapat </w:t>
      </w:r>
      <w:r w:rsidR="0075128F">
        <w:rPr>
          <w:sz w:val="24"/>
          <w:lang w:val="id-ID"/>
        </w:rPr>
        <w:t>28 halaman antarmuka di dalam sistem. Rincian halaman antarmuka tersebut adalah sebagai berikut.</w:t>
      </w:r>
    </w:p>
    <w:p w14:paraId="3A51F911" w14:textId="2B6D418D" w:rsidR="00C43226" w:rsidRPr="00F56D46" w:rsidRDefault="0075128F" w:rsidP="00D125A3">
      <w:pPr>
        <w:pStyle w:val="ParagrifIsi"/>
        <w:numPr>
          <w:ilvl w:val="0"/>
          <w:numId w:val="12"/>
        </w:numPr>
      </w:pPr>
      <w:r>
        <w:lastRenderedPageBreak/>
        <w:t xml:space="preserve">Halaman </w:t>
      </w:r>
      <w:r w:rsidR="00F56D46">
        <w:rPr>
          <w:lang w:val="id-ID"/>
        </w:rPr>
        <w:t>Login</w:t>
      </w:r>
    </w:p>
    <w:p w14:paraId="79E042BD" w14:textId="6384B9F8" w:rsidR="00F56D46" w:rsidRDefault="00F56D46" w:rsidP="0071543F">
      <w:pPr>
        <w:pStyle w:val="ParagrifIsi"/>
        <w:ind w:firstLine="839"/>
        <w:rPr>
          <w:lang w:val="id-ID"/>
        </w:rPr>
      </w:pPr>
      <w:r w:rsidRPr="00F56D46">
        <w:t xml:space="preserve">Halaman </w:t>
      </w:r>
      <w:r w:rsidRPr="00F56D46">
        <w:rPr>
          <w:i/>
        </w:rPr>
        <w:t>login</w:t>
      </w:r>
      <w:r w:rsidRPr="00F56D46">
        <w:t xml:space="preserve"> adalah halaman pertama yang ditampilkan ketika pengguna mengakses sistem. Pengguna diharuskan </w:t>
      </w:r>
      <w:r w:rsidRPr="00F56D46">
        <w:rPr>
          <w:i/>
        </w:rPr>
        <w:t>login</w:t>
      </w:r>
      <w:r w:rsidRPr="00F56D46">
        <w:t xml:space="preserve"> terlebih dahulu menggunakan </w:t>
      </w:r>
      <w:r w:rsidRPr="00F56D46">
        <w:rPr>
          <w:i/>
        </w:rPr>
        <w:t>email</w:t>
      </w:r>
      <w:r w:rsidRPr="00F56D46">
        <w:t xml:space="preserve"> dan </w:t>
      </w:r>
      <w:r w:rsidRPr="00F56D46">
        <w:rPr>
          <w:i/>
        </w:rPr>
        <w:t>password</w:t>
      </w:r>
      <w:r w:rsidRPr="00F56D46">
        <w:t xml:space="preserve"> yang terdaftar agar bisa masuk kedalam sistem. Rancangan antarmuka halaman </w:t>
      </w:r>
      <w:r w:rsidRPr="00F56D46">
        <w:rPr>
          <w:i/>
        </w:rPr>
        <w:t>login</w:t>
      </w:r>
      <w:r w:rsidR="00081210">
        <w:t xml:space="preserve"> adalah seperti Gambar 3. 84</w:t>
      </w:r>
      <w:r w:rsidRPr="00F56D46">
        <w:t xml:space="preserve"> berikut</w:t>
      </w:r>
      <w:r>
        <w:rPr>
          <w:lang w:val="id-ID"/>
        </w:rPr>
        <w:t>.</w:t>
      </w:r>
    </w:p>
    <w:p w14:paraId="461A53AA" w14:textId="77777777" w:rsidR="00F56D46" w:rsidRDefault="00F56D46" w:rsidP="009C2C75">
      <w:pPr>
        <w:pStyle w:val="ParagrifIsi"/>
        <w:jc w:val="center"/>
      </w:pPr>
      <w:r w:rsidRPr="00396072">
        <w:rPr>
          <w:noProof/>
          <w:lang w:val="en-US" w:eastAsia="en-US"/>
        </w:rPr>
        <w:drawing>
          <wp:inline distT="0" distB="0" distL="0" distR="0" wp14:anchorId="10026726" wp14:editId="473BC5DE">
            <wp:extent cx="3552825" cy="2011227"/>
            <wp:effectExtent l="0" t="0" r="0" b="8255"/>
            <wp:docPr id="270" name="Picture 270" descr="C:\Users\User\Downloads\LOGIN INTERFAC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LOGIN INTERFACE.drawio (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81570" cy="2027499"/>
                    </a:xfrm>
                    <a:prstGeom prst="rect">
                      <a:avLst/>
                    </a:prstGeom>
                    <a:noFill/>
                    <a:ln>
                      <a:noFill/>
                    </a:ln>
                  </pic:spPr>
                </pic:pic>
              </a:graphicData>
            </a:graphic>
          </wp:inline>
        </w:drawing>
      </w:r>
    </w:p>
    <w:p w14:paraId="54687E1F" w14:textId="002ABEED" w:rsidR="00F56D46" w:rsidRPr="00F56D46" w:rsidRDefault="00F56D46" w:rsidP="00F56D46">
      <w:pPr>
        <w:pStyle w:val="Caption"/>
        <w:rPr>
          <w:lang w:val="id-ID"/>
        </w:rPr>
      </w:pPr>
      <w:bookmarkStart w:id="295" w:name="_Toc105002766"/>
      <w:r w:rsidRPr="00F56D46">
        <w:rPr>
          <w:b/>
        </w:rPr>
        <w:t xml:space="preserve">Gambar 3. </w:t>
      </w:r>
      <w:r w:rsidRPr="00F56D46">
        <w:rPr>
          <w:b/>
        </w:rPr>
        <w:fldChar w:fldCharType="begin"/>
      </w:r>
      <w:r w:rsidRPr="00F56D46">
        <w:rPr>
          <w:b/>
        </w:rPr>
        <w:instrText xml:space="preserve"> SEQ Gambar_3. \* ARABIC </w:instrText>
      </w:r>
      <w:r w:rsidRPr="00F56D46">
        <w:rPr>
          <w:b/>
        </w:rPr>
        <w:fldChar w:fldCharType="separate"/>
      </w:r>
      <w:r w:rsidR="00C072AF">
        <w:rPr>
          <w:b/>
          <w:noProof/>
        </w:rPr>
        <w:t>84</w:t>
      </w:r>
      <w:r w:rsidRPr="00F56D46">
        <w:rPr>
          <w:b/>
        </w:rPr>
        <w:fldChar w:fldCharType="end"/>
      </w:r>
      <w:r w:rsidRPr="00F56D46">
        <w:rPr>
          <w:iCs w:val="0"/>
          <w:sz w:val="20"/>
          <w:szCs w:val="20"/>
        </w:rPr>
        <w:t xml:space="preserve"> </w:t>
      </w:r>
      <w:r w:rsidRPr="00F56D46">
        <w:t xml:space="preserve">Rancangan antarmuka halaman </w:t>
      </w:r>
      <w:r w:rsidRPr="00F56D46">
        <w:rPr>
          <w:i/>
        </w:rPr>
        <w:t>login</w:t>
      </w:r>
      <w:bookmarkEnd w:id="295"/>
    </w:p>
    <w:p w14:paraId="77EB1719" w14:textId="75DF87A0" w:rsidR="00F56D46" w:rsidRPr="00C43226" w:rsidRDefault="00F56D46" w:rsidP="00D125A3">
      <w:pPr>
        <w:pStyle w:val="ParagrifIsi"/>
        <w:numPr>
          <w:ilvl w:val="0"/>
          <w:numId w:val="12"/>
        </w:numPr>
      </w:pPr>
      <w:r w:rsidRPr="00F56D46">
        <w:t>Halaman Beranda</w:t>
      </w:r>
    </w:p>
    <w:p w14:paraId="7D7BA301" w14:textId="11F0BF78" w:rsidR="00C43226" w:rsidRDefault="00396072" w:rsidP="0071543F">
      <w:pPr>
        <w:pStyle w:val="ParagrifIsi"/>
        <w:ind w:firstLine="839"/>
      </w:pPr>
      <w:r w:rsidRPr="00396072">
        <w:t xml:space="preserve">Halaman </w:t>
      </w:r>
      <w:r w:rsidR="00F37CFC" w:rsidRPr="00F37CFC">
        <w:t>beranda</w:t>
      </w:r>
      <w:r w:rsidRPr="00396072">
        <w:t xml:space="preserve"> adalah halaman yang ditampilkan ketika pengguna </w:t>
      </w:r>
      <w:r>
        <w:t xml:space="preserve">berhasil </w:t>
      </w:r>
      <w:r w:rsidRPr="00396072">
        <w:rPr>
          <w:i/>
        </w:rPr>
        <w:t>login</w:t>
      </w:r>
      <w:r>
        <w:t xml:space="preserve"> ke dalam</w:t>
      </w:r>
      <w:r w:rsidRPr="00396072">
        <w:t xml:space="preserve"> sistem</w:t>
      </w:r>
      <w:r w:rsidR="0010029D">
        <w:t xml:space="preserve"> atau ketika memilih menu beranda</w:t>
      </w:r>
      <w:r w:rsidRPr="00396072">
        <w:t xml:space="preserve">. </w:t>
      </w:r>
      <w:r w:rsidR="0010029D">
        <w:t xml:space="preserve">Halaman </w:t>
      </w:r>
      <w:r w:rsidR="00D57131">
        <w:t>ini</w:t>
      </w:r>
      <w:r w:rsidR="00F37CFC" w:rsidRPr="00F37CFC">
        <w:rPr>
          <w:i/>
        </w:rPr>
        <w:t xml:space="preserve"> </w:t>
      </w:r>
      <w:r>
        <w:t xml:space="preserve">menampilkan informasi pembelian dan penjualan yang </w:t>
      </w:r>
      <w:r w:rsidR="0010029D">
        <w:t>belum lunas</w:t>
      </w:r>
      <w:r w:rsidRPr="00396072">
        <w:rPr>
          <w:lang w:val="en-US"/>
        </w:rPr>
        <w:t>.</w:t>
      </w:r>
      <w:r w:rsidRPr="00396072">
        <w:t xml:space="preserve"> Rancangan antarmuka halaman </w:t>
      </w:r>
      <w:r w:rsidR="0012621B">
        <w:t>beranda</w:t>
      </w:r>
      <w:r w:rsidRPr="00396072">
        <w:t xml:space="preserve"> adalah seperti Ga</w:t>
      </w:r>
      <w:r w:rsidR="00081210">
        <w:t>mbar 3. 85</w:t>
      </w:r>
      <w:r w:rsidRPr="00396072">
        <w:t xml:space="preserve"> berikut</w:t>
      </w:r>
      <w:r w:rsidR="00C43226" w:rsidRPr="00880E9F">
        <w:t>.</w:t>
      </w:r>
    </w:p>
    <w:p w14:paraId="0505B802" w14:textId="64B16954" w:rsidR="0010029D" w:rsidRDefault="008B55FE" w:rsidP="009C2C75">
      <w:pPr>
        <w:pStyle w:val="ParagrifIsi"/>
        <w:jc w:val="center"/>
      </w:pPr>
      <w:r w:rsidRPr="008B55FE">
        <w:rPr>
          <w:noProof/>
          <w:lang w:val="en-US" w:eastAsia="en-US"/>
        </w:rPr>
        <w:drawing>
          <wp:inline distT="0" distB="0" distL="0" distR="0" wp14:anchorId="5290864B" wp14:editId="4FFD06CF">
            <wp:extent cx="3552790" cy="2009775"/>
            <wp:effectExtent l="0" t="0" r="0" b="0"/>
            <wp:docPr id="286" name="Picture 286" descr="C:\Users\User\Downloads\BERANDA INTERFAC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BERANDA INTERFACE.drawio (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64342" cy="2016310"/>
                    </a:xfrm>
                    <a:prstGeom prst="rect">
                      <a:avLst/>
                    </a:prstGeom>
                    <a:noFill/>
                    <a:ln>
                      <a:noFill/>
                    </a:ln>
                  </pic:spPr>
                </pic:pic>
              </a:graphicData>
            </a:graphic>
          </wp:inline>
        </w:drawing>
      </w:r>
    </w:p>
    <w:p w14:paraId="41CCB629" w14:textId="548B7AB9" w:rsidR="00002881" w:rsidRPr="0010029D" w:rsidRDefault="0010029D" w:rsidP="0010029D">
      <w:pPr>
        <w:pStyle w:val="Caption"/>
        <w:rPr>
          <w:lang w:val="id-ID"/>
        </w:rPr>
      </w:pPr>
      <w:bookmarkStart w:id="296" w:name="_Toc105002767"/>
      <w:r w:rsidRPr="0010029D">
        <w:rPr>
          <w:b/>
        </w:rPr>
        <w:t xml:space="preserve">Gambar 3. </w:t>
      </w:r>
      <w:r w:rsidRPr="0010029D">
        <w:rPr>
          <w:b/>
        </w:rPr>
        <w:fldChar w:fldCharType="begin"/>
      </w:r>
      <w:r w:rsidRPr="0010029D">
        <w:rPr>
          <w:b/>
        </w:rPr>
        <w:instrText xml:space="preserve"> SEQ Gambar_3. \* ARABIC </w:instrText>
      </w:r>
      <w:r w:rsidRPr="0010029D">
        <w:rPr>
          <w:b/>
        </w:rPr>
        <w:fldChar w:fldCharType="separate"/>
      </w:r>
      <w:r w:rsidR="00C072AF">
        <w:rPr>
          <w:b/>
          <w:noProof/>
        </w:rPr>
        <w:t>85</w:t>
      </w:r>
      <w:r w:rsidRPr="0010029D">
        <w:rPr>
          <w:b/>
        </w:rPr>
        <w:fldChar w:fldCharType="end"/>
      </w:r>
      <w:r>
        <w:rPr>
          <w:lang w:val="id-ID"/>
        </w:rPr>
        <w:t xml:space="preserve"> </w:t>
      </w:r>
      <w:r w:rsidRPr="0010029D">
        <w:rPr>
          <w:lang w:val="id-ID"/>
        </w:rPr>
        <w:t>Rancangan antarmuka halaman beranda</w:t>
      </w:r>
      <w:bookmarkEnd w:id="296"/>
    </w:p>
    <w:p w14:paraId="263728EA" w14:textId="27C93BCB" w:rsidR="0075128F" w:rsidRPr="00C43226" w:rsidRDefault="0075128F" w:rsidP="00D125A3">
      <w:pPr>
        <w:pStyle w:val="ParagrifIsi"/>
        <w:numPr>
          <w:ilvl w:val="0"/>
          <w:numId w:val="12"/>
        </w:numPr>
      </w:pPr>
      <w:r>
        <w:lastRenderedPageBreak/>
        <w:t xml:space="preserve">Halaman </w:t>
      </w:r>
      <w:r>
        <w:rPr>
          <w:i/>
        </w:rPr>
        <w:t>Customer</w:t>
      </w:r>
    </w:p>
    <w:p w14:paraId="1BC128EB" w14:textId="57A1A15F" w:rsidR="00C43226" w:rsidRDefault="0010029D" w:rsidP="0071543F">
      <w:pPr>
        <w:pStyle w:val="ParagrifIsi"/>
        <w:ind w:firstLine="839"/>
      </w:pPr>
      <w:r w:rsidRPr="0010029D">
        <w:t xml:space="preserve">Halaman </w:t>
      </w:r>
      <w:r w:rsidRPr="0010029D">
        <w:rPr>
          <w:i/>
        </w:rPr>
        <w:t>customer</w:t>
      </w:r>
      <w:r w:rsidRPr="0010029D">
        <w:t xml:space="preserve"> adalah halaman yang ditampilkan ketika pengguna memilih menu </w:t>
      </w:r>
      <w:r w:rsidRPr="0010029D">
        <w:rPr>
          <w:i/>
        </w:rPr>
        <w:t>customer</w:t>
      </w:r>
      <w:r w:rsidRPr="0010029D">
        <w:t xml:space="preserve">. Halaman </w:t>
      </w:r>
      <w:r w:rsidR="00C42CFB">
        <w:t>ini</w:t>
      </w:r>
      <w:r w:rsidRPr="0010029D">
        <w:t xml:space="preserve"> menampilkan informasi </w:t>
      </w:r>
      <w:r w:rsidR="00031041">
        <w:t xml:space="preserve">data </w:t>
      </w:r>
      <w:r w:rsidRPr="0010029D">
        <w:rPr>
          <w:i/>
        </w:rPr>
        <w:t>customer</w:t>
      </w:r>
      <w:r w:rsidRPr="0010029D">
        <w:rPr>
          <w:lang w:val="en-US"/>
        </w:rPr>
        <w:t>.</w:t>
      </w:r>
      <w:r w:rsidRPr="0010029D">
        <w:t xml:space="preserve"> Rancangan antarmuka halaman </w:t>
      </w:r>
      <w:r w:rsidRPr="0010029D">
        <w:rPr>
          <w:i/>
        </w:rPr>
        <w:t>customer</w:t>
      </w:r>
      <w:r w:rsidRPr="0010029D">
        <w:t xml:space="preserve"> adalah seperti Ga</w:t>
      </w:r>
      <w:r>
        <w:t>mbar 3. 8</w:t>
      </w:r>
      <w:r w:rsidR="00081210">
        <w:t>6</w:t>
      </w:r>
      <w:r w:rsidRPr="0010029D">
        <w:t xml:space="preserve"> berikut</w:t>
      </w:r>
      <w:r w:rsidR="00C43226" w:rsidRPr="00880E9F">
        <w:t>.</w:t>
      </w:r>
    </w:p>
    <w:p w14:paraId="3B908E07" w14:textId="77777777" w:rsidR="00031041" w:rsidRDefault="00031041" w:rsidP="0071543F">
      <w:pPr>
        <w:pStyle w:val="ParagrifIsi"/>
        <w:jc w:val="center"/>
      </w:pPr>
      <w:r w:rsidRPr="00031041">
        <w:rPr>
          <w:noProof/>
          <w:lang w:val="en-US" w:eastAsia="en-US"/>
        </w:rPr>
        <w:drawing>
          <wp:inline distT="0" distB="0" distL="0" distR="0" wp14:anchorId="512667CA" wp14:editId="0BE00FDD">
            <wp:extent cx="3590360" cy="2028825"/>
            <wp:effectExtent l="0" t="0" r="0" b="0"/>
            <wp:docPr id="288" name="Picture 288" descr="D:\F\Kuliah\TUGAS AKHIR\TA2\PUNYA FARIS\DIAGRAM\PNG\INTERFACE\CUSTOMER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Kuliah\TUGAS AKHIR\TA2\PUNYA FARIS\DIAGRAM\PNG\INTERFACE\CUSTOMER INTERFACE.drawi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13823" cy="2042084"/>
                    </a:xfrm>
                    <a:prstGeom prst="rect">
                      <a:avLst/>
                    </a:prstGeom>
                    <a:noFill/>
                    <a:ln>
                      <a:noFill/>
                    </a:ln>
                  </pic:spPr>
                </pic:pic>
              </a:graphicData>
            </a:graphic>
          </wp:inline>
        </w:drawing>
      </w:r>
    </w:p>
    <w:p w14:paraId="65752679" w14:textId="01EEAB82" w:rsidR="00002881" w:rsidRPr="00C43226" w:rsidRDefault="00031041" w:rsidP="00031041">
      <w:pPr>
        <w:pStyle w:val="Caption"/>
      </w:pPr>
      <w:bookmarkStart w:id="297" w:name="_Toc105002768"/>
      <w:r w:rsidRPr="00031041">
        <w:rPr>
          <w:b/>
        </w:rPr>
        <w:t xml:space="preserve">Gambar 3. </w:t>
      </w:r>
      <w:r w:rsidRPr="00031041">
        <w:rPr>
          <w:b/>
        </w:rPr>
        <w:fldChar w:fldCharType="begin"/>
      </w:r>
      <w:r w:rsidRPr="00031041">
        <w:rPr>
          <w:b/>
        </w:rPr>
        <w:instrText xml:space="preserve"> SEQ Gambar_3. \* ARABIC </w:instrText>
      </w:r>
      <w:r w:rsidRPr="00031041">
        <w:rPr>
          <w:b/>
        </w:rPr>
        <w:fldChar w:fldCharType="separate"/>
      </w:r>
      <w:r w:rsidR="00C072AF">
        <w:rPr>
          <w:b/>
          <w:noProof/>
        </w:rPr>
        <w:t>86</w:t>
      </w:r>
      <w:r w:rsidRPr="00031041">
        <w:rPr>
          <w:b/>
        </w:rPr>
        <w:fldChar w:fldCharType="end"/>
      </w:r>
      <w:r w:rsidRPr="00031041">
        <w:rPr>
          <w:iCs w:val="0"/>
          <w:sz w:val="20"/>
          <w:szCs w:val="20"/>
          <w:lang w:val="id-ID"/>
        </w:rPr>
        <w:t xml:space="preserve"> </w:t>
      </w:r>
      <w:r w:rsidRPr="00031041">
        <w:rPr>
          <w:lang w:val="id-ID"/>
        </w:rPr>
        <w:t xml:space="preserve">Rancangan antarmuka halaman </w:t>
      </w:r>
      <w:r w:rsidRPr="00031041">
        <w:rPr>
          <w:i/>
          <w:lang w:val="id-ID"/>
        </w:rPr>
        <w:t>customer</w:t>
      </w:r>
      <w:bookmarkEnd w:id="297"/>
    </w:p>
    <w:p w14:paraId="36AAE70E" w14:textId="194A5E83" w:rsidR="0075128F" w:rsidRPr="00C43226" w:rsidRDefault="0075128F" w:rsidP="00D125A3">
      <w:pPr>
        <w:pStyle w:val="ParagrifIsi"/>
        <w:numPr>
          <w:ilvl w:val="0"/>
          <w:numId w:val="12"/>
        </w:numPr>
      </w:pPr>
      <w:r>
        <w:t xml:space="preserve">Halaman </w:t>
      </w:r>
      <w:r>
        <w:rPr>
          <w:i/>
        </w:rPr>
        <w:t>Supplier</w:t>
      </w:r>
    </w:p>
    <w:p w14:paraId="30D20A84" w14:textId="3E6C0228" w:rsidR="00C43226" w:rsidRDefault="00031041" w:rsidP="0071543F">
      <w:pPr>
        <w:pStyle w:val="ParagrifIsi"/>
        <w:ind w:firstLine="839"/>
      </w:pPr>
      <w:r w:rsidRPr="00031041">
        <w:t xml:space="preserve">Halaman </w:t>
      </w:r>
      <w:r>
        <w:rPr>
          <w:i/>
        </w:rPr>
        <w:t>supplier</w:t>
      </w:r>
      <w:r w:rsidRPr="00031041">
        <w:t xml:space="preserve"> adalah halaman yang ditampilkan ketika pengguna memilih menu </w:t>
      </w:r>
      <w:r w:rsidRPr="00031041">
        <w:rPr>
          <w:i/>
        </w:rPr>
        <w:t>supplier</w:t>
      </w:r>
      <w:r w:rsidRPr="00031041">
        <w:t xml:space="preserve">. Halaman </w:t>
      </w:r>
      <w:r w:rsidR="00C42CFB">
        <w:t>ini</w:t>
      </w:r>
      <w:r w:rsidRPr="00031041">
        <w:rPr>
          <w:i/>
        </w:rPr>
        <w:t xml:space="preserve"> </w:t>
      </w:r>
      <w:r w:rsidRPr="00031041">
        <w:t xml:space="preserve">menampilkan informasi </w:t>
      </w:r>
      <w:r>
        <w:t xml:space="preserve">data </w:t>
      </w:r>
      <w:r w:rsidRPr="00031041">
        <w:rPr>
          <w:i/>
        </w:rPr>
        <w:t>supplier</w:t>
      </w:r>
      <w:r w:rsidRPr="00031041">
        <w:rPr>
          <w:lang w:val="en-US"/>
        </w:rPr>
        <w:t>.</w:t>
      </w:r>
      <w:r w:rsidRPr="00031041">
        <w:t xml:space="preserve"> Rancangan antarmuka halaman </w:t>
      </w:r>
      <w:r w:rsidRPr="00031041">
        <w:rPr>
          <w:i/>
        </w:rPr>
        <w:t xml:space="preserve">supplier </w:t>
      </w:r>
      <w:r w:rsidRPr="00031041">
        <w:t>adalah seperti Ga</w:t>
      </w:r>
      <w:r w:rsidR="00081210">
        <w:t>mbar 3. 87</w:t>
      </w:r>
      <w:r w:rsidRPr="00031041">
        <w:t xml:space="preserve"> berikut</w:t>
      </w:r>
      <w:r w:rsidR="00C43226" w:rsidRPr="00880E9F">
        <w:t>.</w:t>
      </w:r>
    </w:p>
    <w:p w14:paraId="0DC5D835" w14:textId="77777777" w:rsidR="00031041" w:rsidRDefault="00031041" w:rsidP="0071543F">
      <w:pPr>
        <w:pStyle w:val="ParagrifIsi"/>
        <w:jc w:val="center"/>
      </w:pPr>
      <w:r w:rsidRPr="00031041">
        <w:rPr>
          <w:noProof/>
          <w:lang w:val="en-US" w:eastAsia="en-US"/>
        </w:rPr>
        <w:drawing>
          <wp:inline distT="0" distB="0" distL="0" distR="0" wp14:anchorId="04DDAEB7" wp14:editId="10706BE0">
            <wp:extent cx="3590361" cy="2028825"/>
            <wp:effectExtent l="0" t="0" r="0" b="0"/>
            <wp:docPr id="290" name="Picture 290" descr="C:\Users\User\Downloads\SUPPLIER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SUPPLIER INTERFACE.drawi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4367" cy="2042390"/>
                    </a:xfrm>
                    <a:prstGeom prst="rect">
                      <a:avLst/>
                    </a:prstGeom>
                    <a:noFill/>
                    <a:ln>
                      <a:noFill/>
                    </a:ln>
                  </pic:spPr>
                </pic:pic>
              </a:graphicData>
            </a:graphic>
          </wp:inline>
        </w:drawing>
      </w:r>
    </w:p>
    <w:p w14:paraId="5A51D928" w14:textId="3CB830C0" w:rsidR="00002881" w:rsidRDefault="00031041" w:rsidP="00031041">
      <w:pPr>
        <w:pStyle w:val="Caption"/>
        <w:rPr>
          <w:i/>
          <w:lang w:val="id-ID"/>
        </w:rPr>
      </w:pPr>
      <w:bookmarkStart w:id="298" w:name="_Toc105002769"/>
      <w:r w:rsidRPr="00031041">
        <w:rPr>
          <w:b/>
        </w:rPr>
        <w:t xml:space="preserve">Gambar 3. </w:t>
      </w:r>
      <w:r w:rsidRPr="00031041">
        <w:rPr>
          <w:b/>
        </w:rPr>
        <w:fldChar w:fldCharType="begin"/>
      </w:r>
      <w:r w:rsidRPr="00031041">
        <w:rPr>
          <w:b/>
        </w:rPr>
        <w:instrText xml:space="preserve"> SEQ Gambar_3. \* ARABIC </w:instrText>
      </w:r>
      <w:r w:rsidRPr="00031041">
        <w:rPr>
          <w:b/>
        </w:rPr>
        <w:fldChar w:fldCharType="separate"/>
      </w:r>
      <w:r w:rsidR="00C072AF">
        <w:rPr>
          <w:b/>
          <w:noProof/>
        </w:rPr>
        <w:t>87</w:t>
      </w:r>
      <w:r w:rsidRPr="00031041">
        <w:rPr>
          <w:b/>
        </w:rPr>
        <w:fldChar w:fldCharType="end"/>
      </w:r>
      <w:r w:rsidRPr="00031041">
        <w:rPr>
          <w:iCs w:val="0"/>
          <w:sz w:val="20"/>
          <w:szCs w:val="20"/>
          <w:lang w:val="id-ID"/>
        </w:rPr>
        <w:t xml:space="preserve"> </w:t>
      </w:r>
      <w:r w:rsidRPr="00031041">
        <w:rPr>
          <w:lang w:val="id-ID"/>
        </w:rPr>
        <w:t xml:space="preserve">Rancangan antarmuka halaman </w:t>
      </w:r>
      <w:r>
        <w:rPr>
          <w:i/>
          <w:lang w:val="id-ID"/>
        </w:rPr>
        <w:t>supplier</w:t>
      </w:r>
      <w:bookmarkEnd w:id="298"/>
    </w:p>
    <w:p w14:paraId="005F2D22" w14:textId="77777777" w:rsidR="00031041" w:rsidRDefault="00031041" w:rsidP="00031041">
      <w:pPr>
        <w:rPr>
          <w:lang w:val="id-ID"/>
        </w:rPr>
      </w:pPr>
    </w:p>
    <w:p w14:paraId="5E531E02" w14:textId="77777777" w:rsidR="00031041" w:rsidRDefault="00031041" w:rsidP="00031041">
      <w:pPr>
        <w:rPr>
          <w:lang w:val="id-ID"/>
        </w:rPr>
      </w:pPr>
    </w:p>
    <w:p w14:paraId="54298834" w14:textId="77777777" w:rsidR="00031041" w:rsidRPr="00031041" w:rsidRDefault="00031041" w:rsidP="00031041">
      <w:pPr>
        <w:rPr>
          <w:lang w:val="id-ID"/>
        </w:rPr>
      </w:pPr>
    </w:p>
    <w:p w14:paraId="551898BC" w14:textId="2EF26C3E" w:rsidR="0075128F" w:rsidRPr="00C43226" w:rsidRDefault="0075128F" w:rsidP="00D125A3">
      <w:pPr>
        <w:pStyle w:val="ParagrifIsi"/>
        <w:numPr>
          <w:ilvl w:val="0"/>
          <w:numId w:val="12"/>
        </w:numPr>
      </w:pPr>
      <w:r>
        <w:lastRenderedPageBreak/>
        <w:t>Halaman Chart Of Account</w:t>
      </w:r>
    </w:p>
    <w:p w14:paraId="266C074E" w14:textId="78263C64" w:rsidR="00C43226" w:rsidRDefault="00031041" w:rsidP="0071543F">
      <w:pPr>
        <w:pStyle w:val="ParagrifIsi"/>
        <w:ind w:firstLine="839"/>
      </w:pPr>
      <w:r w:rsidRPr="00031041">
        <w:t xml:space="preserve">Halaman </w:t>
      </w:r>
      <w:r w:rsidRPr="00031041">
        <w:rPr>
          <w:i/>
        </w:rPr>
        <w:t xml:space="preserve">chart of account </w:t>
      </w:r>
      <w:r w:rsidRPr="00031041">
        <w:t xml:space="preserve">adalah halaman yang ditampilkan ketika pengguna memilih menu </w:t>
      </w:r>
      <w:r w:rsidRPr="00031041">
        <w:rPr>
          <w:i/>
        </w:rPr>
        <w:t>chart of account</w:t>
      </w:r>
      <w:r w:rsidRPr="00031041">
        <w:t xml:space="preserve">. Halaman </w:t>
      </w:r>
      <w:r w:rsidR="00C42CFB">
        <w:t>ini</w:t>
      </w:r>
      <w:r w:rsidRPr="00031041">
        <w:rPr>
          <w:i/>
        </w:rPr>
        <w:t xml:space="preserve"> </w:t>
      </w:r>
      <w:r w:rsidRPr="00031041">
        <w:t xml:space="preserve">menampilkan informasi data </w:t>
      </w:r>
      <w:r w:rsidRPr="00031041">
        <w:rPr>
          <w:i/>
        </w:rPr>
        <w:t>chart of account</w:t>
      </w:r>
      <w:r w:rsidRPr="00031041">
        <w:rPr>
          <w:lang w:val="en-US"/>
        </w:rPr>
        <w:t>.</w:t>
      </w:r>
      <w:r w:rsidRPr="00031041">
        <w:t xml:space="preserve"> Rancangan antarmuka halaman </w:t>
      </w:r>
      <w:r w:rsidRPr="00031041">
        <w:rPr>
          <w:i/>
        </w:rPr>
        <w:t xml:space="preserve">chart of account </w:t>
      </w:r>
      <w:r w:rsidRPr="00031041">
        <w:t>adalah seperti Ga</w:t>
      </w:r>
      <w:r w:rsidR="00081210">
        <w:t>mbar 3. 88</w:t>
      </w:r>
      <w:r w:rsidRPr="00031041">
        <w:t xml:space="preserve"> berikut</w:t>
      </w:r>
      <w:r w:rsidR="00C43226" w:rsidRPr="00880E9F">
        <w:t>.</w:t>
      </w:r>
    </w:p>
    <w:p w14:paraId="7B9D65C9" w14:textId="77777777" w:rsidR="00D57131" w:rsidRDefault="00031041" w:rsidP="0071543F">
      <w:pPr>
        <w:pStyle w:val="ParagrifIsi"/>
        <w:jc w:val="center"/>
      </w:pPr>
      <w:r w:rsidRPr="00031041">
        <w:rPr>
          <w:noProof/>
          <w:lang w:val="en-US" w:eastAsia="en-US"/>
        </w:rPr>
        <w:drawing>
          <wp:inline distT="0" distB="0" distL="0" distR="0" wp14:anchorId="5E394B28" wp14:editId="14B624F1">
            <wp:extent cx="3573503" cy="2019300"/>
            <wp:effectExtent l="0" t="0" r="8255" b="0"/>
            <wp:docPr id="292" name="Picture 292" descr="C:\Users\User\Downloads\CHART OF ACCOUNT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CHART OF ACCOUNT INTERFACE.drawi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88732" cy="2027905"/>
                    </a:xfrm>
                    <a:prstGeom prst="rect">
                      <a:avLst/>
                    </a:prstGeom>
                    <a:noFill/>
                    <a:ln>
                      <a:noFill/>
                    </a:ln>
                  </pic:spPr>
                </pic:pic>
              </a:graphicData>
            </a:graphic>
          </wp:inline>
        </w:drawing>
      </w:r>
    </w:p>
    <w:p w14:paraId="1104AE46" w14:textId="3BCAB2FB" w:rsidR="00002881" w:rsidRPr="00C43226" w:rsidRDefault="00D57131" w:rsidP="00D57131">
      <w:pPr>
        <w:pStyle w:val="Caption"/>
      </w:pPr>
      <w:bookmarkStart w:id="299" w:name="_Toc105002770"/>
      <w:r w:rsidRPr="00D57131">
        <w:rPr>
          <w:b/>
        </w:rPr>
        <w:t xml:space="preserve">Gambar 3. </w:t>
      </w:r>
      <w:r w:rsidRPr="00D57131">
        <w:rPr>
          <w:b/>
        </w:rPr>
        <w:fldChar w:fldCharType="begin"/>
      </w:r>
      <w:r w:rsidRPr="00D57131">
        <w:rPr>
          <w:b/>
        </w:rPr>
        <w:instrText xml:space="preserve"> SEQ Gambar_3. \* ARABIC </w:instrText>
      </w:r>
      <w:r w:rsidRPr="00D57131">
        <w:rPr>
          <w:b/>
        </w:rPr>
        <w:fldChar w:fldCharType="separate"/>
      </w:r>
      <w:r w:rsidR="00C072AF">
        <w:rPr>
          <w:b/>
          <w:noProof/>
        </w:rPr>
        <w:t>88</w:t>
      </w:r>
      <w:r w:rsidRPr="00D57131">
        <w:rPr>
          <w:b/>
        </w:rPr>
        <w:fldChar w:fldCharType="end"/>
      </w:r>
      <w:r w:rsidRPr="00D57131">
        <w:rPr>
          <w:iCs w:val="0"/>
          <w:sz w:val="20"/>
          <w:szCs w:val="20"/>
          <w:lang w:val="id-ID"/>
        </w:rPr>
        <w:t xml:space="preserve"> </w:t>
      </w:r>
      <w:r w:rsidRPr="00D57131">
        <w:rPr>
          <w:lang w:val="id-ID"/>
        </w:rPr>
        <w:t xml:space="preserve">Rancangan antarmuka halaman </w:t>
      </w:r>
      <w:r w:rsidRPr="00D57131">
        <w:rPr>
          <w:i/>
          <w:lang w:val="id-ID"/>
        </w:rPr>
        <w:t>chart of account</w:t>
      </w:r>
      <w:bookmarkEnd w:id="299"/>
    </w:p>
    <w:p w14:paraId="2240A79C" w14:textId="0F19599B" w:rsidR="0075128F" w:rsidRPr="00C43226" w:rsidRDefault="0075128F" w:rsidP="00D125A3">
      <w:pPr>
        <w:pStyle w:val="ParagrifIsi"/>
        <w:numPr>
          <w:ilvl w:val="0"/>
          <w:numId w:val="12"/>
        </w:numPr>
      </w:pPr>
      <w:r>
        <w:t>Halaman Item Barang</w:t>
      </w:r>
    </w:p>
    <w:p w14:paraId="1AD903BB" w14:textId="706696C1" w:rsidR="00C43226" w:rsidRPr="00C43226" w:rsidRDefault="00D57131" w:rsidP="0071543F">
      <w:pPr>
        <w:pStyle w:val="ParagrifIsi"/>
        <w:ind w:firstLine="839"/>
      </w:pPr>
      <w:r w:rsidRPr="00D57131">
        <w:t xml:space="preserve">Halaman </w:t>
      </w:r>
      <w:r>
        <w:t>item barang</w:t>
      </w:r>
      <w:r w:rsidRPr="00D57131">
        <w:rPr>
          <w:i/>
        </w:rPr>
        <w:t xml:space="preserve"> </w:t>
      </w:r>
      <w:r w:rsidRPr="00D57131">
        <w:t>adalah halaman yang ditampilkan ketika pengguna memilih menu item barang. Halaman ini</w:t>
      </w:r>
      <w:r w:rsidRPr="00D57131">
        <w:rPr>
          <w:i/>
        </w:rPr>
        <w:t xml:space="preserve"> </w:t>
      </w:r>
      <w:r w:rsidRPr="00D57131">
        <w:t>menampilkan informasi data item barang</w:t>
      </w:r>
      <w:r w:rsidRPr="00D57131">
        <w:rPr>
          <w:lang w:val="en-US"/>
        </w:rPr>
        <w:t>.</w:t>
      </w:r>
      <w:r w:rsidRPr="00D57131">
        <w:t xml:space="preserve"> Rancangan antarmuka halaman item barang</w:t>
      </w:r>
      <w:r w:rsidRPr="00D57131">
        <w:rPr>
          <w:i/>
        </w:rPr>
        <w:t xml:space="preserve"> </w:t>
      </w:r>
      <w:r w:rsidRPr="00D57131">
        <w:t xml:space="preserve">adalah seperti Gambar 3. </w:t>
      </w:r>
      <w:r w:rsidR="00081210">
        <w:t>89</w:t>
      </w:r>
      <w:r w:rsidRPr="00D57131">
        <w:t xml:space="preserve"> berikut</w:t>
      </w:r>
      <w:r w:rsidR="00C43226" w:rsidRPr="00880E9F">
        <w:t>.</w:t>
      </w:r>
    </w:p>
    <w:p w14:paraId="52CCEA68" w14:textId="77777777" w:rsidR="00D57131" w:rsidRDefault="00D57131" w:rsidP="0071543F">
      <w:pPr>
        <w:pStyle w:val="ParagrifIsi"/>
        <w:jc w:val="center"/>
      </w:pPr>
      <w:r w:rsidRPr="00D57131">
        <w:rPr>
          <w:noProof/>
          <w:lang w:val="en-US" w:eastAsia="en-US"/>
        </w:rPr>
        <w:drawing>
          <wp:inline distT="0" distB="0" distL="0" distR="0" wp14:anchorId="04F36E03" wp14:editId="0E23B588">
            <wp:extent cx="3590360" cy="2028825"/>
            <wp:effectExtent l="0" t="0" r="0" b="0"/>
            <wp:docPr id="294" name="Picture 294" descr="C:\Users\User\Downloads\ITEM BARANG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ITEM BARANG INTERFACE.drawio.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94454" cy="2031138"/>
                    </a:xfrm>
                    <a:prstGeom prst="rect">
                      <a:avLst/>
                    </a:prstGeom>
                    <a:noFill/>
                    <a:ln>
                      <a:noFill/>
                    </a:ln>
                  </pic:spPr>
                </pic:pic>
              </a:graphicData>
            </a:graphic>
          </wp:inline>
        </w:drawing>
      </w:r>
    </w:p>
    <w:p w14:paraId="6854DE17" w14:textId="51B9D8C9" w:rsidR="00C43226" w:rsidRDefault="00D57131" w:rsidP="00D57131">
      <w:pPr>
        <w:pStyle w:val="Caption"/>
      </w:pPr>
      <w:bookmarkStart w:id="300" w:name="_Toc105002771"/>
      <w:r w:rsidRPr="00CB1A2B">
        <w:rPr>
          <w:b/>
        </w:rPr>
        <w:t xml:space="preserve">Gambar 3. </w:t>
      </w:r>
      <w:r w:rsidRPr="00CB1A2B">
        <w:rPr>
          <w:b/>
        </w:rPr>
        <w:fldChar w:fldCharType="begin"/>
      </w:r>
      <w:r w:rsidRPr="00CB1A2B">
        <w:rPr>
          <w:b/>
        </w:rPr>
        <w:instrText xml:space="preserve"> SEQ Gambar_3. \* ARABIC </w:instrText>
      </w:r>
      <w:r w:rsidRPr="00CB1A2B">
        <w:rPr>
          <w:b/>
        </w:rPr>
        <w:fldChar w:fldCharType="separate"/>
      </w:r>
      <w:r w:rsidR="00C072AF">
        <w:rPr>
          <w:b/>
          <w:noProof/>
        </w:rPr>
        <w:t>89</w:t>
      </w:r>
      <w:r w:rsidRPr="00CB1A2B">
        <w:rPr>
          <w:b/>
        </w:rPr>
        <w:fldChar w:fldCharType="end"/>
      </w:r>
      <w:r w:rsidR="00694606" w:rsidRPr="00694606">
        <w:rPr>
          <w:iCs w:val="0"/>
          <w:sz w:val="20"/>
          <w:szCs w:val="20"/>
          <w:lang w:val="id-ID"/>
        </w:rPr>
        <w:t xml:space="preserve"> </w:t>
      </w:r>
      <w:r w:rsidR="00694606" w:rsidRPr="00694606">
        <w:rPr>
          <w:lang w:val="id-ID"/>
        </w:rPr>
        <w:t xml:space="preserve">Rancangan antarmuka halaman </w:t>
      </w:r>
      <w:r w:rsidR="00694606">
        <w:rPr>
          <w:lang w:val="id-ID"/>
        </w:rPr>
        <w:t>item barang</w:t>
      </w:r>
      <w:bookmarkEnd w:id="300"/>
    </w:p>
    <w:p w14:paraId="7533A4FC" w14:textId="77777777" w:rsidR="00D57131" w:rsidRPr="00D57131" w:rsidRDefault="00D57131" w:rsidP="00D57131"/>
    <w:p w14:paraId="435B5DB4" w14:textId="19FF83B9" w:rsidR="0075128F" w:rsidRPr="00C43226" w:rsidRDefault="0075128F" w:rsidP="00D125A3">
      <w:pPr>
        <w:pStyle w:val="ParagrifIsi"/>
        <w:numPr>
          <w:ilvl w:val="0"/>
          <w:numId w:val="12"/>
        </w:numPr>
      </w:pPr>
      <w:r>
        <w:lastRenderedPageBreak/>
        <w:t>Halaman Item Jasa</w:t>
      </w:r>
    </w:p>
    <w:p w14:paraId="0EA46A8D" w14:textId="16E256FD" w:rsidR="00C43226" w:rsidRPr="00C43226" w:rsidRDefault="00D57131" w:rsidP="0071543F">
      <w:pPr>
        <w:pStyle w:val="ParagrifIsi"/>
        <w:ind w:firstLine="839"/>
      </w:pPr>
      <w:r w:rsidRPr="00D57131">
        <w:t xml:space="preserve">Halaman item </w:t>
      </w:r>
      <w:r>
        <w:t>jasa</w:t>
      </w:r>
      <w:r w:rsidRPr="00D57131">
        <w:rPr>
          <w:i/>
        </w:rPr>
        <w:t xml:space="preserve"> </w:t>
      </w:r>
      <w:r w:rsidRPr="00D57131">
        <w:t>adalah halaman yang ditampilkan ketika pengguna memilih menu item jasa. Halaman ini</w:t>
      </w:r>
      <w:r w:rsidRPr="00D57131">
        <w:rPr>
          <w:i/>
        </w:rPr>
        <w:t xml:space="preserve"> </w:t>
      </w:r>
      <w:r w:rsidRPr="00D57131">
        <w:t>menampilkan informasi data item jasa</w:t>
      </w:r>
      <w:r w:rsidRPr="00D57131">
        <w:rPr>
          <w:lang w:val="en-US"/>
        </w:rPr>
        <w:t>.</w:t>
      </w:r>
      <w:r w:rsidRPr="00D57131">
        <w:t xml:space="preserve"> Rancangan antarmuka halaman item jasa</w:t>
      </w:r>
      <w:r w:rsidRPr="00D57131">
        <w:rPr>
          <w:i/>
        </w:rPr>
        <w:t xml:space="preserve"> </w:t>
      </w:r>
      <w:r w:rsidRPr="00D57131">
        <w:t xml:space="preserve">adalah seperti Gambar 3. </w:t>
      </w:r>
      <w:r w:rsidR="00081210">
        <w:t>90</w:t>
      </w:r>
      <w:r w:rsidRPr="00D57131">
        <w:t xml:space="preserve"> berikut</w:t>
      </w:r>
      <w:r w:rsidR="00C43226" w:rsidRPr="00880E9F">
        <w:t>.</w:t>
      </w:r>
    </w:p>
    <w:p w14:paraId="0097FD32" w14:textId="77777777" w:rsidR="00CB1A2B" w:rsidRDefault="00CB1A2B" w:rsidP="0071543F">
      <w:pPr>
        <w:pStyle w:val="ParagrifIsi"/>
        <w:jc w:val="center"/>
      </w:pPr>
      <w:r w:rsidRPr="00CB1A2B">
        <w:rPr>
          <w:noProof/>
          <w:lang w:val="en-US" w:eastAsia="en-US"/>
        </w:rPr>
        <w:drawing>
          <wp:inline distT="0" distB="0" distL="0" distR="0" wp14:anchorId="1A76F50F" wp14:editId="4952865D">
            <wp:extent cx="3552825" cy="2007616"/>
            <wp:effectExtent l="0" t="0" r="0" b="0"/>
            <wp:docPr id="296" name="Picture 296" descr="D:\F\Kuliah\TUGAS AKHIR\TA2\PUNYA FARIS\DIAGRAM\PNG\INTERFACE\ITEM JASA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Kuliah\TUGAS AKHIR\TA2\PUNYA FARIS\DIAGRAM\PNG\INTERFACE\ITEM JASA INTERFACE.drawi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64420" cy="2014168"/>
                    </a:xfrm>
                    <a:prstGeom prst="rect">
                      <a:avLst/>
                    </a:prstGeom>
                    <a:noFill/>
                    <a:ln>
                      <a:noFill/>
                    </a:ln>
                  </pic:spPr>
                </pic:pic>
              </a:graphicData>
            </a:graphic>
          </wp:inline>
        </w:drawing>
      </w:r>
    </w:p>
    <w:p w14:paraId="1270DB94" w14:textId="5A02A8CA" w:rsidR="00C43226" w:rsidRPr="00C43226" w:rsidRDefault="00CB1A2B" w:rsidP="00CB1A2B">
      <w:pPr>
        <w:pStyle w:val="Caption"/>
        <w:rPr>
          <w:lang w:val="id-ID"/>
        </w:rPr>
      </w:pPr>
      <w:bookmarkStart w:id="301" w:name="_Toc105002772"/>
      <w:r w:rsidRPr="00CB1A2B">
        <w:rPr>
          <w:b/>
        </w:rPr>
        <w:t xml:space="preserve">Gambar 3. </w:t>
      </w:r>
      <w:r w:rsidRPr="00CB1A2B">
        <w:rPr>
          <w:b/>
        </w:rPr>
        <w:fldChar w:fldCharType="begin"/>
      </w:r>
      <w:r w:rsidRPr="00CB1A2B">
        <w:rPr>
          <w:b/>
        </w:rPr>
        <w:instrText xml:space="preserve"> SEQ Gambar_3. \* ARABIC </w:instrText>
      </w:r>
      <w:r w:rsidRPr="00CB1A2B">
        <w:rPr>
          <w:b/>
        </w:rPr>
        <w:fldChar w:fldCharType="separate"/>
      </w:r>
      <w:r w:rsidR="00C072AF">
        <w:rPr>
          <w:b/>
          <w:noProof/>
        </w:rPr>
        <w:t>90</w:t>
      </w:r>
      <w:r w:rsidRPr="00CB1A2B">
        <w:rPr>
          <w:b/>
        </w:rPr>
        <w:fldChar w:fldCharType="end"/>
      </w:r>
      <w:r w:rsidRPr="00CB1A2B">
        <w:rPr>
          <w:iCs w:val="0"/>
          <w:sz w:val="20"/>
          <w:szCs w:val="20"/>
          <w:lang w:val="id-ID"/>
        </w:rPr>
        <w:t xml:space="preserve"> </w:t>
      </w:r>
      <w:r w:rsidRPr="00CB1A2B">
        <w:rPr>
          <w:lang w:val="id-ID"/>
        </w:rPr>
        <w:t xml:space="preserve">Rancangan antarmuka halaman item </w:t>
      </w:r>
      <w:r>
        <w:rPr>
          <w:lang w:val="id-ID"/>
        </w:rPr>
        <w:t>jasa</w:t>
      </w:r>
      <w:bookmarkEnd w:id="301"/>
    </w:p>
    <w:p w14:paraId="7A6D088D" w14:textId="78CF4311" w:rsidR="0075128F" w:rsidRPr="00C43226" w:rsidRDefault="0075128F" w:rsidP="00D125A3">
      <w:pPr>
        <w:pStyle w:val="ParagrifIsi"/>
        <w:numPr>
          <w:ilvl w:val="0"/>
          <w:numId w:val="12"/>
        </w:numPr>
      </w:pPr>
      <w:r>
        <w:t>Halaman Pembelian</w:t>
      </w:r>
    </w:p>
    <w:p w14:paraId="2A15096D" w14:textId="3E6CEF31" w:rsidR="00C43226" w:rsidRPr="00C43226" w:rsidRDefault="00C666EF" w:rsidP="0071543F">
      <w:pPr>
        <w:pStyle w:val="ParagrifIsi"/>
        <w:ind w:firstLine="839"/>
      </w:pPr>
      <w:r w:rsidRPr="00C666EF">
        <w:t xml:space="preserve">Halaman </w:t>
      </w:r>
      <w:r>
        <w:t>pembelian</w:t>
      </w:r>
      <w:r w:rsidRPr="00C666EF">
        <w:rPr>
          <w:i/>
        </w:rPr>
        <w:t xml:space="preserve"> </w:t>
      </w:r>
      <w:r w:rsidRPr="00C666EF">
        <w:t>adalah halaman yang ditampilkan ketika pengguna memilih menu pembelian. Halaman ini</w:t>
      </w:r>
      <w:r w:rsidRPr="00C666EF">
        <w:rPr>
          <w:i/>
        </w:rPr>
        <w:t xml:space="preserve"> </w:t>
      </w:r>
      <w:r w:rsidRPr="00C666EF">
        <w:t>menampilkan informasi data pembelian</w:t>
      </w:r>
      <w:r w:rsidRPr="00C666EF">
        <w:rPr>
          <w:lang w:val="en-US"/>
        </w:rPr>
        <w:t>.</w:t>
      </w:r>
      <w:r w:rsidRPr="00C666EF">
        <w:t xml:space="preserve"> Rancangan antarmuka halaman pembelian</w:t>
      </w:r>
      <w:r w:rsidRPr="00C666EF">
        <w:rPr>
          <w:i/>
        </w:rPr>
        <w:t xml:space="preserve"> </w:t>
      </w:r>
      <w:r w:rsidRPr="00C666EF">
        <w:t xml:space="preserve">adalah seperti Gambar 3. </w:t>
      </w:r>
      <w:r w:rsidR="00081210">
        <w:t>91</w:t>
      </w:r>
      <w:r w:rsidRPr="00C666EF">
        <w:t xml:space="preserve"> berikut</w:t>
      </w:r>
      <w:r w:rsidR="00C43226" w:rsidRPr="00880E9F">
        <w:t>.</w:t>
      </w:r>
    </w:p>
    <w:p w14:paraId="079CD0CD" w14:textId="77777777" w:rsidR="001D5DA3" w:rsidRDefault="001D5DA3" w:rsidP="0071543F">
      <w:pPr>
        <w:pStyle w:val="ParagrifIsi"/>
        <w:jc w:val="center"/>
      </w:pPr>
      <w:r w:rsidRPr="001D5DA3">
        <w:rPr>
          <w:noProof/>
          <w:lang w:val="en-US" w:eastAsia="en-US"/>
        </w:rPr>
        <w:drawing>
          <wp:inline distT="0" distB="0" distL="0" distR="0" wp14:anchorId="5AF7843B" wp14:editId="1C75369E">
            <wp:extent cx="3581400" cy="2023762"/>
            <wp:effectExtent l="0" t="0" r="0" b="0"/>
            <wp:docPr id="260" name="Picture 260" descr="C:\Users\User\Downloads\PEMBELI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PEMBELIAN INTERFACE.drawi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597189" cy="2032684"/>
                    </a:xfrm>
                    <a:prstGeom prst="rect">
                      <a:avLst/>
                    </a:prstGeom>
                    <a:noFill/>
                    <a:ln>
                      <a:noFill/>
                    </a:ln>
                  </pic:spPr>
                </pic:pic>
              </a:graphicData>
            </a:graphic>
          </wp:inline>
        </w:drawing>
      </w:r>
    </w:p>
    <w:p w14:paraId="20F9CC08" w14:textId="18E75759" w:rsidR="00C43226" w:rsidRDefault="001D5DA3" w:rsidP="001D5DA3">
      <w:pPr>
        <w:pStyle w:val="Caption"/>
        <w:rPr>
          <w:lang w:val="id-ID"/>
        </w:rPr>
      </w:pPr>
      <w:bookmarkStart w:id="302" w:name="_Toc105002773"/>
      <w:r w:rsidRPr="001D5DA3">
        <w:rPr>
          <w:b/>
        </w:rPr>
        <w:t xml:space="preserve">Gambar 3. </w:t>
      </w:r>
      <w:r w:rsidRPr="001D5DA3">
        <w:rPr>
          <w:b/>
        </w:rPr>
        <w:fldChar w:fldCharType="begin"/>
      </w:r>
      <w:r w:rsidRPr="001D5DA3">
        <w:rPr>
          <w:b/>
        </w:rPr>
        <w:instrText xml:space="preserve"> SEQ Gambar_3. \* ARABIC </w:instrText>
      </w:r>
      <w:r w:rsidRPr="001D5DA3">
        <w:rPr>
          <w:b/>
        </w:rPr>
        <w:fldChar w:fldCharType="separate"/>
      </w:r>
      <w:r w:rsidR="00C072AF">
        <w:rPr>
          <w:b/>
          <w:noProof/>
        </w:rPr>
        <w:t>91</w:t>
      </w:r>
      <w:r w:rsidRPr="001D5DA3">
        <w:rPr>
          <w:b/>
        </w:rPr>
        <w:fldChar w:fldCharType="end"/>
      </w:r>
      <w:r w:rsidRPr="001D5DA3">
        <w:rPr>
          <w:iCs w:val="0"/>
          <w:sz w:val="20"/>
          <w:szCs w:val="20"/>
          <w:lang w:val="id-ID"/>
        </w:rPr>
        <w:t xml:space="preserve"> </w:t>
      </w:r>
      <w:r w:rsidRPr="001D5DA3">
        <w:rPr>
          <w:lang w:val="id-ID"/>
        </w:rPr>
        <w:t xml:space="preserve">Rancangan antarmuka halaman </w:t>
      </w:r>
      <w:r>
        <w:rPr>
          <w:lang w:val="id-ID"/>
        </w:rPr>
        <w:t>pembelian</w:t>
      </w:r>
      <w:bookmarkEnd w:id="302"/>
    </w:p>
    <w:p w14:paraId="115369CB" w14:textId="77777777" w:rsidR="00C236AC" w:rsidRDefault="00C236AC" w:rsidP="00C236AC">
      <w:pPr>
        <w:rPr>
          <w:lang w:val="id-ID"/>
        </w:rPr>
      </w:pPr>
    </w:p>
    <w:p w14:paraId="480E57DA" w14:textId="77777777" w:rsidR="00C236AC" w:rsidRDefault="00C236AC" w:rsidP="00C236AC">
      <w:pPr>
        <w:rPr>
          <w:lang w:val="id-ID"/>
        </w:rPr>
      </w:pPr>
    </w:p>
    <w:p w14:paraId="58AE6EA1" w14:textId="77777777" w:rsidR="0034216C" w:rsidRPr="00C236AC" w:rsidRDefault="0034216C" w:rsidP="00C236AC">
      <w:pPr>
        <w:rPr>
          <w:lang w:val="id-ID"/>
        </w:rPr>
      </w:pPr>
    </w:p>
    <w:p w14:paraId="424CD272" w14:textId="584A159D" w:rsidR="0075128F" w:rsidRPr="00C43226" w:rsidRDefault="0075128F" w:rsidP="00D125A3">
      <w:pPr>
        <w:pStyle w:val="ParagrifIsi"/>
        <w:numPr>
          <w:ilvl w:val="0"/>
          <w:numId w:val="12"/>
        </w:numPr>
      </w:pPr>
      <w:r>
        <w:lastRenderedPageBreak/>
        <w:t>Halaman Tambah Pembelian</w:t>
      </w:r>
    </w:p>
    <w:p w14:paraId="120EA78B" w14:textId="33066A61" w:rsidR="00C43226" w:rsidRPr="00C43226" w:rsidRDefault="00C236AC" w:rsidP="0071543F">
      <w:pPr>
        <w:pStyle w:val="ParagrifIsi"/>
        <w:ind w:firstLine="839"/>
      </w:pPr>
      <w:r w:rsidRPr="00C236AC">
        <w:t xml:space="preserve">Halaman </w:t>
      </w:r>
      <w:r w:rsidR="00CA689C" w:rsidRPr="00CA689C">
        <w:t xml:space="preserve">tambah </w:t>
      </w:r>
      <w:r w:rsidRPr="00C236AC">
        <w:t>pembelian</w:t>
      </w:r>
      <w:r w:rsidRPr="00C236AC">
        <w:rPr>
          <w:i/>
        </w:rPr>
        <w:t xml:space="preserve"> </w:t>
      </w:r>
      <w:r w:rsidRPr="00C236AC">
        <w:t xml:space="preserve">adalah halaman yang ditampilkan ketika pengguna </w:t>
      </w:r>
      <w:r w:rsidR="00407CBE">
        <w:t>menekan tombol tambah data di menu pembelian</w:t>
      </w:r>
      <w:r w:rsidRPr="00C236AC">
        <w:t>. Halaman ini</w:t>
      </w:r>
      <w:r w:rsidRPr="00C236AC">
        <w:rPr>
          <w:i/>
        </w:rPr>
        <w:t xml:space="preserve"> </w:t>
      </w:r>
      <w:r w:rsidRPr="00C236AC">
        <w:t xml:space="preserve">menampilkan </w:t>
      </w:r>
      <w:r w:rsidR="00881FF8">
        <w:rPr>
          <w:i/>
        </w:rPr>
        <w:t>form</w:t>
      </w:r>
      <w:r w:rsidR="00881FF8">
        <w:t xml:space="preserve"> tambah</w:t>
      </w:r>
      <w:r w:rsidRPr="00C236AC">
        <w:t xml:space="preserve"> pembelian</w:t>
      </w:r>
      <w:r w:rsidRPr="00C236AC">
        <w:rPr>
          <w:lang w:val="en-US"/>
        </w:rPr>
        <w:t>.</w:t>
      </w:r>
      <w:r w:rsidRPr="00C236AC">
        <w:t xml:space="preserve"> Rancangan antarmuka halaman </w:t>
      </w:r>
      <w:r w:rsidR="00881FF8">
        <w:t xml:space="preserve">tambah </w:t>
      </w:r>
      <w:r w:rsidRPr="00C236AC">
        <w:t>pembelian</w:t>
      </w:r>
      <w:r w:rsidRPr="00C236AC">
        <w:rPr>
          <w:i/>
        </w:rPr>
        <w:t xml:space="preserve"> </w:t>
      </w:r>
      <w:r w:rsidRPr="00C236AC">
        <w:t xml:space="preserve">adalah seperti Gambar 3. </w:t>
      </w:r>
      <w:r w:rsidR="00081210">
        <w:t>92</w:t>
      </w:r>
      <w:r w:rsidRPr="00C236AC">
        <w:t xml:space="preserve"> berikut</w:t>
      </w:r>
      <w:r w:rsidR="00C43226" w:rsidRPr="00880E9F">
        <w:t>.</w:t>
      </w:r>
    </w:p>
    <w:p w14:paraId="0DD97485" w14:textId="77777777" w:rsidR="00C236AC" w:rsidRDefault="00C236AC" w:rsidP="0071543F">
      <w:pPr>
        <w:pStyle w:val="ParagrifIsi"/>
        <w:jc w:val="center"/>
      </w:pPr>
      <w:r w:rsidRPr="00C236AC">
        <w:rPr>
          <w:noProof/>
          <w:lang w:val="en-US" w:eastAsia="en-US"/>
        </w:rPr>
        <w:drawing>
          <wp:inline distT="0" distB="0" distL="0" distR="0" wp14:anchorId="50DAF93C" wp14:editId="15CF3555">
            <wp:extent cx="3571875" cy="2018379"/>
            <wp:effectExtent l="0" t="0" r="0" b="1270"/>
            <wp:docPr id="281" name="Picture 281" descr="C:\Users\User\Downloads\PEMBELIAN TAMBAH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PEMBELIAN TAMBAH INTERFACE.drawi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77886" cy="2021776"/>
                    </a:xfrm>
                    <a:prstGeom prst="rect">
                      <a:avLst/>
                    </a:prstGeom>
                    <a:noFill/>
                    <a:ln>
                      <a:noFill/>
                    </a:ln>
                  </pic:spPr>
                </pic:pic>
              </a:graphicData>
            </a:graphic>
          </wp:inline>
        </w:drawing>
      </w:r>
    </w:p>
    <w:p w14:paraId="04176F1F" w14:textId="55ED4CE2" w:rsidR="00C43226" w:rsidRPr="00C236AC" w:rsidRDefault="00C236AC" w:rsidP="00C236AC">
      <w:pPr>
        <w:pStyle w:val="Caption"/>
        <w:rPr>
          <w:lang w:val="id-ID"/>
        </w:rPr>
      </w:pPr>
      <w:bookmarkStart w:id="303" w:name="_Toc105002774"/>
      <w:r w:rsidRPr="00906140">
        <w:rPr>
          <w:b/>
        </w:rPr>
        <w:t xml:space="preserve">Gambar 3. </w:t>
      </w:r>
      <w:r w:rsidRPr="00906140">
        <w:rPr>
          <w:b/>
        </w:rPr>
        <w:fldChar w:fldCharType="begin"/>
      </w:r>
      <w:r w:rsidRPr="00906140">
        <w:rPr>
          <w:b/>
        </w:rPr>
        <w:instrText xml:space="preserve"> SEQ Gambar_3. \* ARABIC </w:instrText>
      </w:r>
      <w:r w:rsidRPr="00906140">
        <w:rPr>
          <w:b/>
        </w:rPr>
        <w:fldChar w:fldCharType="separate"/>
      </w:r>
      <w:r w:rsidR="00C072AF">
        <w:rPr>
          <w:b/>
          <w:noProof/>
        </w:rPr>
        <w:t>92</w:t>
      </w:r>
      <w:r w:rsidRPr="00906140">
        <w:rPr>
          <w:b/>
        </w:rPr>
        <w:fldChar w:fldCharType="end"/>
      </w:r>
      <w:r>
        <w:rPr>
          <w:lang w:val="id-ID"/>
        </w:rPr>
        <w:t xml:space="preserve"> </w:t>
      </w:r>
      <w:r w:rsidRPr="00C236AC">
        <w:rPr>
          <w:lang w:val="id-ID"/>
        </w:rPr>
        <w:t>Rancangan antarmuka halaman</w:t>
      </w:r>
      <w:r>
        <w:rPr>
          <w:lang w:val="id-ID"/>
        </w:rPr>
        <w:t xml:space="preserve"> tambah</w:t>
      </w:r>
      <w:r w:rsidRPr="00C236AC">
        <w:rPr>
          <w:lang w:val="id-ID"/>
        </w:rPr>
        <w:t xml:space="preserve"> pembelian</w:t>
      </w:r>
      <w:bookmarkEnd w:id="303"/>
    </w:p>
    <w:p w14:paraId="2D2C1090" w14:textId="35396CB6" w:rsidR="0075128F" w:rsidRPr="00C43226" w:rsidRDefault="0075128F" w:rsidP="00D125A3">
      <w:pPr>
        <w:pStyle w:val="ParagrifIsi"/>
        <w:numPr>
          <w:ilvl w:val="0"/>
          <w:numId w:val="12"/>
        </w:numPr>
      </w:pPr>
      <w:r>
        <w:t xml:space="preserve">Halaman </w:t>
      </w:r>
      <w:r w:rsidRPr="0075128F">
        <w:rPr>
          <w:i/>
        </w:rPr>
        <w:t>Invoice</w:t>
      </w:r>
      <w:r>
        <w:t xml:space="preserve"> Pembelian</w:t>
      </w:r>
    </w:p>
    <w:p w14:paraId="0BBFC365" w14:textId="64E959FD" w:rsidR="00C43226" w:rsidRPr="00C43226" w:rsidRDefault="00906140" w:rsidP="0071543F">
      <w:pPr>
        <w:pStyle w:val="ParagrifIsi"/>
        <w:ind w:firstLine="839"/>
      </w:pPr>
      <w:r w:rsidRPr="00906140">
        <w:t xml:space="preserve">Halaman </w:t>
      </w:r>
      <w:r w:rsidRPr="00906140">
        <w:rPr>
          <w:i/>
        </w:rPr>
        <w:t>invoice</w:t>
      </w:r>
      <w:r w:rsidRPr="00906140">
        <w:t xml:space="preserve"> pembelian</w:t>
      </w:r>
      <w:r w:rsidRPr="00906140">
        <w:rPr>
          <w:i/>
        </w:rPr>
        <w:t xml:space="preserve"> </w:t>
      </w:r>
      <w:r w:rsidRPr="00906140">
        <w:t xml:space="preserve">adalah halaman yang ditampilkan ketika pengguna menekan </w:t>
      </w:r>
      <w:r>
        <w:t xml:space="preserve">nomor </w:t>
      </w:r>
      <w:r w:rsidRPr="00906140">
        <w:rPr>
          <w:i/>
        </w:rPr>
        <w:t>invoice</w:t>
      </w:r>
      <w:r w:rsidRPr="00906140">
        <w:t xml:space="preserve"> di </w:t>
      </w:r>
      <w:r>
        <w:t>halaman</w:t>
      </w:r>
      <w:r w:rsidRPr="00906140">
        <w:t xml:space="preserve"> pembelian. Halaman ini</w:t>
      </w:r>
      <w:r w:rsidRPr="00906140">
        <w:rPr>
          <w:i/>
        </w:rPr>
        <w:t xml:space="preserve"> </w:t>
      </w:r>
      <w:r w:rsidRPr="00906140">
        <w:t>menampilkan data</w:t>
      </w:r>
      <w:r w:rsidRPr="00906140">
        <w:rPr>
          <w:i/>
          <w:sz w:val="20"/>
          <w:szCs w:val="20"/>
        </w:rPr>
        <w:t xml:space="preserve"> </w:t>
      </w:r>
      <w:r w:rsidRPr="00906140">
        <w:rPr>
          <w:i/>
        </w:rPr>
        <w:t>invoice</w:t>
      </w:r>
      <w:r w:rsidRPr="00906140">
        <w:t xml:space="preserve"> pembelian</w:t>
      </w:r>
      <w:r w:rsidRPr="00906140">
        <w:rPr>
          <w:lang w:val="en-US"/>
        </w:rPr>
        <w:t>.</w:t>
      </w:r>
      <w:r w:rsidRPr="00906140">
        <w:t xml:space="preserve"> Rancangan antarmuka halaman </w:t>
      </w:r>
      <w:r w:rsidRPr="00906140">
        <w:rPr>
          <w:i/>
        </w:rPr>
        <w:t>invoice</w:t>
      </w:r>
      <w:r w:rsidRPr="00906140">
        <w:t xml:space="preserve"> pembelian</w:t>
      </w:r>
      <w:r w:rsidRPr="00906140">
        <w:rPr>
          <w:i/>
        </w:rPr>
        <w:t xml:space="preserve"> </w:t>
      </w:r>
      <w:r w:rsidRPr="00906140">
        <w:t xml:space="preserve">adalah seperti Gambar 3. </w:t>
      </w:r>
      <w:r w:rsidR="00081210">
        <w:t>93</w:t>
      </w:r>
      <w:r w:rsidRPr="00906140">
        <w:t xml:space="preserve"> berikut</w:t>
      </w:r>
      <w:r w:rsidR="00C43226" w:rsidRPr="00880E9F">
        <w:t>.</w:t>
      </w:r>
    </w:p>
    <w:p w14:paraId="28DD9926" w14:textId="77777777" w:rsidR="00906140" w:rsidRDefault="00906140" w:rsidP="0071543F">
      <w:pPr>
        <w:pStyle w:val="ParagrifIsi"/>
        <w:jc w:val="center"/>
      </w:pPr>
      <w:r w:rsidRPr="00906140">
        <w:rPr>
          <w:noProof/>
          <w:lang w:val="en-US" w:eastAsia="en-US"/>
        </w:rPr>
        <w:drawing>
          <wp:inline distT="0" distB="0" distL="0" distR="0" wp14:anchorId="7F564D24" wp14:editId="2F0824F6">
            <wp:extent cx="3571875" cy="2018380"/>
            <wp:effectExtent l="0" t="0" r="0" b="1270"/>
            <wp:docPr id="299" name="Picture 299" descr="C:\Users\User\Downloads\INVOICE PEMBELI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INVOICE PEMBELIAN INTERFACE.drawi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81670" cy="2023915"/>
                    </a:xfrm>
                    <a:prstGeom prst="rect">
                      <a:avLst/>
                    </a:prstGeom>
                    <a:noFill/>
                    <a:ln>
                      <a:noFill/>
                    </a:ln>
                  </pic:spPr>
                </pic:pic>
              </a:graphicData>
            </a:graphic>
          </wp:inline>
        </w:drawing>
      </w:r>
    </w:p>
    <w:p w14:paraId="09AF5DD1" w14:textId="27AEDB37" w:rsidR="00C51465" w:rsidRPr="00C51465" w:rsidRDefault="00906140" w:rsidP="00C51465">
      <w:pPr>
        <w:pStyle w:val="Caption"/>
        <w:rPr>
          <w:lang w:val="id-ID"/>
        </w:rPr>
      </w:pPr>
      <w:bookmarkStart w:id="304" w:name="_Toc105002775"/>
      <w:r w:rsidRPr="00906140">
        <w:rPr>
          <w:b/>
        </w:rPr>
        <w:t xml:space="preserve">Gambar 3. </w:t>
      </w:r>
      <w:r w:rsidRPr="00906140">
        <w:rPr>
          <w:b/>
        </w:rPr>
        <w:fldChar w:fldCharType="begin"/>
      </w:r>
      <w:r w:rsidRPr="00906140">
        <w:rPr>
          <w:b/>
        </w:rPr>
        <w:instrText xml:space="preserve"> SEQ Gambar_3. \* ARABIC </w:instrText>
      </w:r>
      <w:r w:rsidRPr="00906140">
        <w:rPr>
          <w:b/>
        </w:rPr>
        <w:fldChar w:fldCharType="separate"/>
      </w:r>
      <w:r w:rsidR="00C072AF">
        <w:rPr>
          <w:b/>
          <w:noProof/>
        </w:rPr>
        <w:t>93</w:t>
      </w:r>
      <w:r w:rsidRPr="00906140">
        <w:rPr>
          <w:b/>
        </w:rPr>
        <w:fldChar w:fldCharType="end"/>
      </w:r>
      <w:r w:rsidRPr="00906140">
        <w:rPr>
          <w:iCs w:val="0"/>
          <w:sz w:val="20"/>
          <w:szCs w:val="20"/>
          <w:lang w:val="id-ID"/>
        </w:rPr>
        <w:t xml:space="preserve"> </w:t>
      </w:r>
      <w:r w:rsidRPr="00906140">
        <w:rPr>
          <w:lang w:val="id-ID"/>
        </w:rPr>
        <w:t xml:space="preserve">Rancangan antarmuka halaman </w:t>
      </w:r>
      <w:r>
        <w:rPr>
          <w:i/>
          <w:lang w:val="id-ID"/>
        </w:rPr>
        <w:t>invoice</w:t>
      </w:r>
      <w:r w:rsidRPr="00906140">
        <w:rPr>
          <w:lang w:val="id-ID"/>
        </w:rPr>
        <w:t xml:space="preserve"> pembelian</w:t>
      </w:r>
      <w:bookmarkEnd w:id="304"/>
    </w:p>
    <w:p w14:paraId="7A72FC5B" w14:textId="3152EA9D" w:rsidR="00C43226" w:rsidRDefault="0075128F" w:rsidP="00D125A3">
      <w:pPr>
        <w:pStyle w:val="ParagrifIsi"/>
        <w:numPr>
          <w:ilvl w:val="0"/>
          <w:numId w:val="12"/>
        </w:numPr>
      </w:pPr>
      <w:r>
        <w:lastRenderedPageBreak/>
        <w:t>Halaman Retur Pembelian</w:t>
      </w:r>
    </w:p>
    <w:p w14:paraId="60587255" w14:textId="740A0F46" w:rsidR="00C43226" w:rsidRPr="00C43226" w:rsidRDefault="00602A73" w:rsidP="0071543F">
      <w:pPr>
        <w:pStyle w:val="ParagrifIsi"/>
        <w:ind w:firstLine="839"/>
      </w:pPr>
      <w:r w:rsidRPr="00602A73">
        <w:t xml:space="preserve">Halaman </w:t>
      </w:r>
      <w:r>
        <w:t>retur</w:t>
      </w:r>
      <w:r w:rsidRPr="00602A73">
        <w:t xml:space="preserve"> pembelian</w:t>
      </w:r>
      <w:r w:rsidRPr="00602A73">
        <w:rPr>
          <w:i/>
        </w:rPr>
        <w:t xml:space="preserve"> </w:t>
      </w:r>
      <w:r w:rsidRPr="00602A73">
        <w:t xml:space="preserve">adalah halaman yang ditampilkan ketika pengguna menekan </w:t>
      </w:r>
      <w:r>
        <w:t xml:space="preserve">tombol retur pembelian pada halaman </w:t>
      </w:r>
      <w:r>
        <w:rPr>
          <w:i/>
        </w:rPr>
        <w:t xml:space="preserve">invoice </w:t>
      </w:r>
      <w:r>
        <w:t>pembelian</w:t>
      </w:r>
      <w:r w:rsidRPr="00602A73">
        <w:t>. Halaman ini</w:t>
      </w:r>
      <w:r w:rsidRPr="00602A73">
        <w:rPr>
          <w:i/>
        </w:rPr>
        <w:t xml:space="preserve"> </w:t>
      </w:r>
      <w:r w:rsidRPr="00602A73">
        <w:t>menampilkan data</w:t>
      </w:r>
      <w:r w:rsidRPr="00602A73">
        <w:rPr>
          <w:i/>
        </w:rPr>
        <w:t xml:space="preserve"> </w:t>
      </w:r>
      <w:r>
        <w:t>retur</w:t>
      </w:r>
      <w:r w:rsidRPr="00602A73">
        <w:t xml:space="preserve"> pembelian</w:t>
      </w:r>
      <w:r w:rsidRPr="00602A73">
        <w:rPr>
          <w:lang w:val="en-US"/>
        </w:rPr>
        <w:t>.</w:t>
      </w:r>
      <w:r w:rsidRPr="00602A73">
        <w:t xml:space="preserve"> Rancangan antarmuka halaman retur pembelian</w:t>
      </w:r>
      <w:r w:rsidRPr="00602A73">
        <w:rPr>
          <w:i/>
        </w:rPr>
        <w:t xml:space="preserve"> </w:t>
      </w:r>
      <w:r w:rsidRPr="00602A73">
        <w:t xml:space="preserve">adalah seperti Gambar 3. </w:t>
      </w:r>
      <w:r w:rsidR="00081210">
        <w:t>94</w:t>
      </w:r>
      <w:r w:rsidRPr="00602A73">
        <w:t xml:space="preserve"> berikut</w:t>
      </w:r>
      <w:r w:rsidR="00C43226" w:rsidRPr="00880E9F">
        <w:t>.</w:t>
      </w:r>
    </w:p>
    <w:p w14:paraId="12F7168A" w14:textId="77777777" w:rsidR="00913047" w:rsidRDefault="00913047" w:rsidP="0071543F">
      <w:pPr>
        <w:pStyle w:val="ParagrifIsi"/>
        <w:jc w:val="center"/>
      </w:pPr>
      <w:r w:rsidRPr="00913047">
        <w:rPr>
          <w:noProof/>
          <w:lang w:val="en-US" w:eastAsia="en-US"/>
        </w:rPr>
        <w:drawing>
          <wp:inline distT="0" distB="0" distL="0" distR="0" wp14:anchorId="136C2D83" wp14:editId="2D078A5D">
            <wp:extent cx="3590359" cy="2028825"/>
            <wp:effectExtent l="0" t="0" r="0" b="0"/>
            <wp:docPr id="303" name="Picture 303" descr="D:\F\Kuliah\TUGAS AKHIR\TA2\PUNYA FARIS\DIAGRAM\PNG\INTERFACE\RETUR PEMBELI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Kuliah\TUGAS AKHIR\TA2\PUNYA FARIS\DIAGRAM\PNG\INTERFACE\RETUR PEMBELIAN INTERFACE.drawi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93868" cy="2030808"/>
                    </a:xfrm>
                    <a:prstGeom prst="rect">
                      <a:avLst/>
                    </a:prstGeom>
                    <a:noFill/>
                    <a:ln>
                      <a:noFill/>
                    </a:ln>
                  </pic:spPr>
                </pic:pic>
              </a:graphicData>
            </a:graphic>
          </wp:inline>
        </w:drawing>
      </w:r>
    </w:p>
    <w:p w14:paraId="56B7B2F0" w14:textId="63511456" w:rsidR="00C43226" w:rsidRPr="00C43226" w:rsidRDefault="00913047" w:rsidP="00913047">
      <w:pPr>
        <w:pStyle w:val="Caption"/>
        <w:rPr>
          <w:lang w:val="id-ID"/>
        </w:rPr>
      </w:pPr>
      <w:bookmarkStart w:id="305" w:name="_Toc105002776"/>
      <w:r w:rsidRPr="00442FFB">
        <w:rPr>
          <w:b/>
        </w:rPr>
        <w:t xml:space="preserve">Gambar 3. </w:t>
      </w:r>
      <w:r w:rsidRPr="00442FFB">
        <w:rPr>
          <w:b/>
        </w:rPr>
        <w:fldChar w:fldCharType="begin"/>
      </w:r>
      <w:r w:rsidRPr="00442FFB">
        <w:rPr>
          <w:b/>
        </w:rPr>
        <w:instrText xml:space="preserve"> SEQ Gambar_3. \* ARABIC </w:instrText>
      </w:r>
      <w:r w:rsidRPr="00442FFB">
        <w:rPr>
          <w:b/>
        </w:rPr>
        <w:fldChar w:fldCharType="separate"/>
      </w:r>
      <w:r w:rsidR="00C072AF">
        <w:rPr>
          <w:b/>
          <w:noProof/>
        </w:rPr>
        <w:t>94</w:t>
      </w:r>
      <w:r w:rsidRPr="00442FFB">
        <w:rPr>
          <w:b/>
        </w:rPr>
        <w:fldChar w:fldCharType="end"/>
      </w:r>
      <w:r w:rsidRPr="00913047">
        <w:rPr>
          <w:iCs w:val="0"/>
          <w:sz w:val="20"/>
          <w:szCs w:val="20"/>
          <w:lang w:val="id-ID"/>
        </w:rPr>
        <w:t xml:space="preserve"> </w:t>
      </w:r>
      <w:r w:rsidRPr="00913047">
        <w:rPr>
          <w:lang w:val="id-ID"/>
        </w:rPr>
        <w:t xml:space="preserve">Rancangan antarmuka halaman </w:t>
      </w:r>
      <w:r>
        <w:rPr>
          <w:lang w:val="id-ID"/>
        </w:rPr>
        <w:t>retur</w:t>
      </w:r>
      <w:r w:rsidRPr="00913047">
        <w:rPr>
          <w:lang w:val="id-ID"/>
        </w:rPr>
        <w:t xml:space="preserve"> pembelian</w:t>
      </w:r>
      <w:bookmarkEnd w:id="305"/>
    </w:p>
    <w:p w14:paraId="1C376106" w14:textId="0B69CFB9" w:rsidR="00C43226" w:rsidRPr="00C43226" w:rsidRDefault="0075128F" w:rsidP="00D125A3">
      <w:pPr>
        <w:pStyle w:val="ParagrifIsi"/>
        <w:numPr>
          <w:ilvl w:val="0"/>
          <w:numId w:val="12"/>
        </w:numPr>
      </w:pPr>
      <w:r>
        <w:t>Halaman Tambah Retur Pembelian</w:t>
      </w:r>
    </w:p>
    <w:p w14:paraId="4372550E" w14:textId="27851C00" w:rsidR="00C43226" w:rsidRPr="00C43226" w:rsidRDefault="007D5BAE" w:rsidP="0071543F">
      <w:pPr>
        <w:pStyle w:val="ParagrifIsi"/>
        <w:ind w:firstLine="839"/>
      </w:pPr>
      <w:r w:rsidRPr="007D5BAE">
        <w:t xml:space="preserve">Halaman </w:t>
      </w:r>
      <w:r>
        <w:t xml:space="preserve">tambah </w:t>
      </w:r>
      <w:r w:rsidRPr="007D5BAE">
        <w:t>retur pembelian</w:t>
      </w:r>
      <w:r w:rsidRPr="007D5BAE">
        <w:rPr>
          <w:i/>
        </w:rPr>
        <w:t xml:space="preserve"> </w:t>
      </w:r>
      <w:r w:rsidRPr="007D5BAE">
        <w:t xml:space="preserve">adalah halaman yang ditampilkan ketika pengguna menekan tombol </w:t>
      </w:r>
      <w:r w:rsidR="000640DC">
        <w:t xml:space="preserve">tambah data </w:t>
      </w:r>
      <w:r w:rsidRPr="007D5BAE">
        <w:t xml:space="preserve">retur pada halaman </w:t>
      </w:r>
      <w:r w:rsidR="000640DC" w:rsidRPr="000640DC">
        <w:t>retur</w:t>
      </w:r>
      <w:r w:rsidRPr="007D5BAE">
        <w:rPr>
          <w:i/>
        </w:rPr>
        <w:t xml:space="preserve"> </w:t>
      </w:r>
      <w:r w:rsidRPr="007D5BAE">
        <w:t>pembelian. Halaman ini</w:t>
      </w:r>
      <w:r w:rsidRPr="007D5BAE">
        <w:rPr>
          <w:i/>
        </w:rPr>
        <w:t xml:space="preserve"> </w:t>
      </w:r>
      <w:r w:rsidRPr="007D5BAE">
        <w:t xml:space="preserve">menampilkan </w:t>
      </w:r>
      <w:r w:rsidR="000640DC" w:rsidRPr="000640DC">
        <w:rPr>
          <w:i/>
        </w:rPr>
        <w:t>form</w:t>
      </w:r>
      <w:r w:rsidR="000640DC">
        <w:t xml:space="preserve"> tambah </w:t>
      </w:r>
      <w:r w:rsidRPr="007D5BAE">
        <w:t>retur pembelian</w:t>
      </w:r>
      <w:r w:rsidRPr="007D5BAE">
        <w:rPr>
          <w:lang w:val="en-US"/>
        </w:rPr>
        <w:t>.</w:t>
      </w:r>
      <w:r w:rsidRPr="007D5BAE">
        <w:t xml:space="preserve"> Rancangan antarmuka halaman </w:t>
      </w:r>
      <w:r w:rsidR="000F50F2">
        <w:t xml:space="preserve">tambah </w:t>
      </w:r>
      <w:r w:rsidRPr="007D5BAE">
        <w:t>retur pembelian</w:t>
      </w:r>
      <w:r w:rsidRPr="007D5BAE">
        <w:rPr>
          <w:i/>
        </w:rPr>
        <w:t xml:space="preserve"> </w:t>
      </w:r>
      <w:r w:rsidRPr="007D5BAE">
        <w:t>adalah seperti Gambar 3. 9</w:t>
      </w:r>
      <w:r w:rsidR="00081210">
        <w:t>5</w:t>
      </w:r>
      <w:r w:rsidRPr="007D5BAE">
        <w:t xml:space="preserve"> berikut</w:t>
      </w:r>
      <w:r w:rsidR="00C43226" w:rsidRPr="00880E9F">
        <w:t>.</w:t>
      </w:r>
    </w:p>
    <w:p w14:paraId="56CD62A9" w14:textId="77777777" w:rsidR="00442FFB" w:rsidRDefault="007D5BAE" w:rsidP="0071543F">
      <w:pPr>
        <w:pStyle w:val="ParagrifIsi"/>
        <w:jc w:val="center"/>
      </w:pPr>
      <w:r w:rsidRPr="007D5BAE">
        <w:rPr>
          <w:noProof/>
          <w:lang w:val="en-US" w:eastAsia="en-US"/>
        </w:rPr>
        <w:drawing>
          <wp:inline distT="0" distB="0" distL="0" distR="0" wp14:anchorId="02ADD1A1" wp14:editId="5FA20860">
            <wp:extent cx="3590925" cy="2029145"/>
            <wp:effectExtent l="0" t="0" r="0" b="9525"/>
            <wp:docPr id="305" name="Picture 305" descr="C:\Users\User\Downloads\RETUR PEMBELIAN TAMBAH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RETUR PEMBELIAN TAMBAH INTERFACE.drawi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01723" cy="2035247"/>
                    </a:xfrm>
                    <a:prstGeom prst="rect">
                      <a:avLst/>
                    </a:prstGeom>
                    <a:noFill/>
                    <a:ln>
                      <a:noFill/>
                    </a:ln>
                  </pic:spPr>
                </pic:pic>
              </a:graphicData>
            </a:graphic>
          </wp:inline>
        </w:drawing>
      </w:r>
    </w:p>
    <w:p w14:paraId="7A1CA0F9" w14:textId="3758620D" w:rsidR="00C51465" w:rsidRPr="00C51465" w:rsidRDefault="00442FFB" w:rsidP="00C51465">
      <w:pPr>
        <w:pStyle w:val="Caption"/>
        <w:rPr>
          <w:lang w:val="id-ID"/>
        </w:rPr>
      </w:pPr>
      <w:bookmarkStart w:id="306" w:name="_Toc105002777"/>
      <w:r w:rsidRPr="00442FFB">
        <w:rPr>
          <w:b/>
        </w:rPr>
        <w:t xml:space="preserve">Gambar 3. </w:t>
      </w:r>
      <w:r w:rsidRPr="00442FFB">
        <w:rPr>
          <w:b/>
        </w:rPr>
        <w:fldChar w:fldCharType="begin"/>
      </w:r>
      <w:r w:rsidRPr="00442FFB">
        <w:rPr>
          <w:b/>
        </w:rPr>
        <w:instrText xml:space="preserve"> SEQ Gambar_3. \* ARABIC </w:instrText>
      </w:r>
      <w:r w:rsidRPr="00442FFB">
        <w:rPr>
          <w:b/>
        </w:rPr>
        <w:fldChar w:fldCharType="separate"/>
      </w:r>
      <w:r w:rsidR="00C072AF">
        <w:rPr>
          <w:b/>
          <w:noProof/>
        </w:rPr>
        <w:t>95</w:t>
      </w:r>
      <w:r w:rsidRPr="00442FFB">
        <w:rPr>
          <w:b/>
        </w:rPr>
        <w:fldChar w:fldCharType="end"/>
      </w:r>
      <w:r w:rsidRPr="00442FFB">
        <w:rPr>
          <w:iCs w:val="0"/>
          <w:sz w:val="20"/>
          <w:szCs w:val="20"/>
          <w:lang w:val="id-ID"/>
        </w:rPr>
        <w:t xml:space="preserve"> </w:t>
      </w:r>
      <w:r w:rsidRPr="00442FFB">
        <w:rPr>
          <w:lang w:val="id-ID"/>
        </w:rPr>
        <w:t xml:space="preserve">Rancangan antarmuka halaman </w:t>
      </w:r>
      <w:r>
        <w:rPr>
          <w:lang w:val="id-ID"/>
        </w:rPr>
        <w:t xml:space="preserve">tambah </w:t>
      </w:r>
      <w:r w:rsidRPr="00442FFB">
        <w:rPr>
          <w:lang w:val="id-ID"/>
        </w:rPr>
        <w:t>retur pembelian</w:t>
      </w:r>
      <w:bookmarkEnd w:id="306"/>
    </w:p>
    <w:p w14:paraId="643EC602" w14:textId="2B5DC0D5" w:rsidR="0075128F" w:rsidRPr="00C43226" w:rsidRDefault="0075128F" w:rsidP="00D125A3">
      <w:pPr>
        <w:pStyle w:val="ParagrifIsi"/>
        <w:numPr>
          <w:ilvl w:val="0"/>
          <w:numId w:val="12"/>
        </w:numPr>
      </w:pPr>
      <w:r>
        <w:lastRenderedPageBreak/>
        <w:t>Halaman Penjualan</w:t>
      </w:r>
    </w:p>
    <w:p w14:paraId="6D8EF99B" w14:textId="041DEA3E" w:rsidR="00C43226" w:rsidRPr="00C43226" w:rsidRDefault="00CA689C" w:rsidP="0071543F">
      <w:pPr>
        <w:pStyle w:val="ParagrifIsi"/>
        <w:ind w:firstLine="839"/>
      </w:pPr>
      <w:r>
        <w:t>Halaman penjualan</w:t>
      </w:r>
      <w:r w:rsidRPr="00CA689C">
        <w:rPr>
          <w:i/>
        </w:rPr>
        <w:t xml:space="preserve"> </w:t>
      </w:r>
      <w:r w:rsidRPr="00CA689C">
        <w:t>adalah halaman yang ditampilkan ketika pengguna memilih menu penjualan. Halaman ini</w:t>
      </w:r>
      <w:r w:rsidRPr="00CA689C">
        <w:rPr>
          <w:i/>
        </w:rPr>
        <w:t xml:space="preserve"> </w:t>
      </w:r>
      <w:r w:rsidRPr="00CA689C">
        <w:t>menampilkan informasi data penjualan</w:t>
      </w:r>
      <w:r w:rsidRPr="00CA689C">
        <w:rPr>
          <w:lang w:val="en-US"/>
        </w:rPr>
        <w:t>.</w:t>
      </w:r>
      <w:r w:rsidRPr="00CA689C">
        <w:t xml:space="preserve"> Rancangan antarmuka halaman pembelian</w:t>
      </w:r>
      <w:r w:rsidRPr="00CA689C">
        <w:rPr>
          <w:i/>
        </w:rPr>
        <w:t xml:space="preserve"> </w:t>
      </w:r>
      <w:r w:rsidRPr="00CA689C">
        <w:t xml:space="preserve">adalah seperti Gambar 3. </w:t>
      </w:r>
      <w:r w:rsidR="00081210">
        <w:t>96</w:t>
      </w:r>
      <w:r w:rsidRPr="00CA689C">
        <w:t xml:space="preserve"> berikut</w:t>
      </w:r>
      <w:r w:rsidR="00C43226" w:rsidRPr="00880E9F">
        <w:t>.</w:t>
      </w:r>
    </w:p>
    <w:p w14:paraId="56A5D5D0" w14:textId="77777777" w:rsidR="00442FFB" w:rsidRDefault="001D5DA3" w:rsidP="0071543F">
      <w:pPr>
        <w:pStyle w:val="ParagrifIsi"/>
        <w:jc w:val="center"/>
      </w:pPr>
      <w:r w:rsidRPr="001D5DA3">
        <w:rPr>
          <w:noProof/>
          <w:lang w:val="en-US" w:eastAsia="en-US"/>
        </w:rPr>
        <w:drawing>
          <wp:inline distT="0" distB="0" distL="0" distR="0" wp14:anchorId="32EC3D7E" wp14:editId="673E9A99">
            <wp:extent cx="3571875" cy="2022255"/>
            <wp:effectExtent l="0" t="0" r="0" b="0"/>
            <wp:docPr id="280" name="Picture 280" descr="C:\Users\User\Downloads\PENJUAL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PENJUALAN INTERFACE.drawi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9773" cy="2032388"/>
                    </a:xfrm>
                    <a:prstGeom prst="rect">
                      <a:avLst/>
                    </a:prstGeom>
                    <a:noFill/>
                    <a:ln>
                      <a:noFill/>
                    </a:ln>
                  </pic:spPr>
                </pic:pic>
              </a:graphicData>
            </a:graphic>
          </wp:inline>
        </w:drawing>
      </w:r>
    </w:p>
    <w:p w14:paraId="1435C338" w14:textId="416C17EA" w:rsidR="00C43226" w:rsidRPr="00C43226" w:rsidRDefault="00442FFB" w:rsidP="00442FFB">
      <w:pPr>
        <w:pStyle w:val="Caption"/>
        <w:rPr>
          <w:lang w:val="id-ID"/>
        </w:rPr>
      </w:pPr>
      <w:bookmarkStart w:id="307" w:name="_Toc105002778"/>
      <w:r w:rsidRPr="00442FFB">
        <w:rPr>
          <w:b/>
        </w:rPr>
        <w:t xml:space="preserve">Gambar 3. </w:t>
      </w:r>
      <w:r w:rsidRPr="00442FFB">
        <w:rPr>
          <w:b/>
        </w:rPr>
        <w:fldChar w:fldCharType="begin"/>
      </w:r>
      <w:r w:rsidRPr="00442FFB">
        <w:rPr>
          <w:b/>
        </w:rPr>
        <w:instrText xml:space="preserve"> SEQ Gambar_3. \* ARABIC </w:instrText>
      </w:r>
      <w:r w:rsidRPr="00442FFB">
        <w:rPr>
          <w:b/>
        </w:rPr>
        <w:fldChar w:fldCharType="separate"/>
      </w:r>
      <w:r w:rsidR="00C072AF">
        <w:rPr>
          <w:b/>
          <w:noProof/>
        </w:rPr>
        <w:t>96</w:t>
      </w:r>
      <w:r w:rsidRPr="00442FFB">
        <w:rPr>
          <w:b/>
        </w:rPr>
        <w:fldChar w:fldCharType="end"/>
      </w:r>
      <w:r w:rsidRPr="00442FFB">
        <w:rPr>
          <w:iCs w:val="0"/>
          <w:sz w:val="20"/>
          <w:szCs w:val="20"/>
          <w:lang w:val="id-ID"/>
        </w:rPr>
        <w:t xml:space="preserve"> </w:t>
      </w:r>
      <w:r w:rsidRPr="00442FFB">
        <w:rPr>
          <w:lang w:val="id-ID"/>
        </w:rPr>
        <w:t>Rancangan antarmuka halaman penjualan</w:t>
      </w:r>
      <w:bookmarkEnd w:id="307"/>
    </w:p>
    <w:p w14:paraId="1DC282C4" w14:textId="3159D804" w:rsidR="0075128F" w:rsidRPr="00C43226" w:rsidRDefault="0075128F" w:rsidP="00D125A3">
      <w:pPr>
        <w:pStyle w:val="ParagrifIsi"/>
        <w:numPr>
          <w:ilvl w:val="0"/>
          <w:numId w:val="12"/>
        </w:numPr>
      </w:pPr>
      <w:r>
        <w:t>Halaman Tambah Penjualan</w:t>
      </w:r>
    </w:p>
    <w:p w14:paraId="31A8AA2A" w14:textId="1F5B5663" w:rsidR="00C43226" w:rsidRPr="00C43226" w:rsidRDefault="00CA689C" w:rsidP="0071543F">
      <w:pPr>
        <w:pStyle w:val="ParagrifIsi"/>
        <w:ind w:firstLine="839"/>
      </w:pPr>
      <w:r w:rsidRPr="00CA689C">
        <w:t xml:space="preserve">Halaman </w:t>
      </w:r>
      <w:r>
        <w:t xml:space="preserve">tambah </w:t>
      </w:r>
      <w:r w:rsidRPr="00CA689C">
        <w:t>penjualan</w:t>
      </w:r>
      <w:r w:rsidRPr="00CA689C">
        <w:rPr>
          <w:i/>
        </w:rPr>
        <w:t xml:space="preserve"> </w:t>
      </w:r>
      <w:r w:rsidRPr="00CA689C">
        <w:t>adalah halaman yang ditampilkan ketika pengguna menekan tombol tambah data di menu penjualan. Halaman ini</w:t>
      </w:r>
      <w:r w:rsidRPr="00CA689C">
        <w:rPr>
          <w:i/>
        </w:rPr>
        <w:t xml:space="preserve"> </w:t>
      </w:r>
      <w:r w:rsidRPr="00CA689C">
        <w:t xml:space="preserve">menampilkan </w:t>
      </w:r>
      <w:r w:rsidRPr="00CA689C">
        <w:rPr>
          <w:i/>
        </w:rPr>
        <w:t>form</w:t>
      </w:r>
      <w:r w:rsidRPr="00CA689C">
        <w:t xml:space="preserve"> tambah penjualan</w:t>
      </w:r>
      <w:r w:rsidRPr="00CA689C">
        <w:rPr>
          <w:lang w:val="en-US"/>
        </w:rPr>
        <w:t>.</w:t>
      </w:r>
      <w:r w:rsidRPr="00CA689C">
        <w:t xml:space="preserve"> Rancangan antarmuka halaman tambah penjualan</w:t>
      </w:r>
      <w:r w:rsidRPr="00CA689C">
        <w:rPr>
          <w:i/>
        </w:rPr>
        <w:t xml:space="preserve"> </w:t>
      </w:r>
      <w:r w:rsidRPr="00CA689C">
        <w:t xml:space="preserve">adalah seperti Gambar 3. </w:t>
      </w:r>
      <w:r w:rsidR="00081210">
        <w:t>97</w:t>
      </w:r>
      <w:r w:rsidRPr="00CA689C">
        <w:t xml:space="preserve"> berikut</w:t>
      </w:r>
      <w:r w:rsidR="00C43226" w:rsidRPr="00880E9F">
        <w:t>.</w:t>
      </w:r>
    </w:p>
    <w:p w14:paraId="131DC3E8" w14:textId="77777777" w:rsidR="00442FFB" w:rsidRDefault="00881FF8" w:rsidP="0071543F">
      <w:pPr>
        <w:pStyle w:val="ParagrifIsi"/>
        <w:jc w:val="center"/>
      </w:pPr>
      <w:r w:rsidRPr="00881FF8">
        <w:rPr>
          <w:noProof/>
          <w:lang w:val="en-US" w:eastAsia="en-US"/>
        </w:rPr>
        <w:drawing>
          <wp:inline distT="0" distB="0" distL="0" distR="0" wp14:anchorId="5D5903EA" wp14:editId="72834ECA">
            <wp:extent cx="3590925" cy="2029146"/>
            <wp:effectExtent l="0" t="0" r="0" b="9525"/>
            <wp:docPr id="298" name="Picture 298" descr="C:\Users\User\Downloads\PENJUALAN TAMBAH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PENJUALAN TAMBAH INTERFACE.drawi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7911" cy="2038745"/>
                    </a:xfrm>
                    <a:prstGeom prst="rect">
                      <a:avLst/>
                    </a:prstGeom>
                    <a:noFill/>
                    <a:ln>
                      <a:noFill/>
                    </a:ln>
                  </pic:spPr>
                </pic:pic>
              </a:graphicData>
            </a:graphic>
          </wp:inline>
        </w:drawing>
      </w:r>
    </w:p>
    <w:p w14:paraId="54B64E49" w14:textId="70E61DE2" w:rsidR="00C51465" w:rsidRPr="00C51465" w:rsidRDefault="00442FFB" w:rsidP="00C51465">
      <w:pPr>
        <w:pStyle w:val="Caption"/>
        <w:rPr>
          <w:lang w:val="id-ID"/>
        </w:rPr>
      </w:pPr>
      <w:bookmarkStart w:id="308" w:name="_Toc105002779"/>
      <w:r w:rsidRPr="00442FFB">
        <w:rPr>
          <w:b/>
        </w:rPr>
        <w:t xml:space="preserve">Gambar 3. </w:t>
      </w:r>
      <w:r w:rsidRPr="00442FFB">
        <w:rPr>
          <w:b/>
        </w:rPr>
        <w:fldChar w:fldCharType="begin"/>
      </w:r>
      <w:r w:rsidRPr="00442FFB">
        <w:rPr>
          <w:b/>
        </w:rPr>
        <w:instrText xml:space="preserve"> SEQ Gambar_3. \* ARABIC </w:instrText>
      </w:r>
      <w:r w:rsidRPr="00442FFB">
        <w:rPr>
          <w:b/>
        </w:rPr>
        <w:fldChar w:fldCharType="separate"/>
      </w:r>
      <w:r w:rsidR="00C072AF">
        <w:rPr>
          <w:b/>
          <w:noProof/>
        </w:rPr>
        <w:t>97</w:t>
      </w:r>
      <w:r w:rsidRPr="00442FFB">
        <w:rPr>
          <w:b/>
        </w:rPr>
        <w:fldChar w:fldCharType="end"/>
      </w:r>
      <w:r w:rsidRPr="00442FFB">
        <w:rPr>
          <w:iCs w:val="0"/>
          <w:sz w:val="20"/>
          <w:szCs w:val="20"/>
          <w:lang w:val="id-ID"/>
        </w:rPr>
        <w:t xml:space="preserve"> </w:t>
      </w:r>
      <w:r w:rsidRPr="00442FFB">
        <w:rPr>
          <w:lang w:val="id-ID"/>
        </w:rPr>
        <w:t>Rancangan antarmuka halaman tambah penjualan</w:t>
      </w:r>
      <w:bookmarkEnd w:id="308"/>
    </w:p>
    <w:p w14:paraId="040FB020" w14:textId="77777777" w:rsidR="0034216C" w:rsidRPr="000075E1" w:rsidRDefault="0034216C" w:rsidP="000075E1">
      <w:pPr>
        <w:rPr>
          <w:lang w:val="id-ID"/>
        </w:rPr>
      </w:pPr>
    </w:p>
    <w:p w14:paraId="5EC0ECF0" w14:textId="20D12D7F" w:rsidR="0075128F" w:rsidRPr="00C43226" w:rsidRDefault="0075128F" w:rsidP="00D125A3">
      <w:pPr>
        <w:pStyle w:val="ParagrifIsi"/>
        <w:numPr>
          <w:ilvl w:val="0"/>
          <w:numId w:val="12"/>
        </w:numPr>
      </w:pPr>
      <w:r>
        <w:lastRenderedPageBreak/>
        <w:t xml:space="preserve">Halaman </w:t>
      </w:r>
      <w:r w:rsidRPr="0075128F">
        <w:rPr>
          <w:i/>
        </w:rPr>
        <w:t>Invoice</w:t>
      </w:r>
      <w:r>
        <w:t xml:space="preserve"> </w:t>
      </w:r>
      <w:r w:rsidRPr="0075128F">
        <w:t>Penjualan</w:t>
      </w:r>
    </w:p>
    <w:p w14:paraId="1E61BF10" w14:textId="43835662" w:rsidR="00C43226" w:rsidRPr="00C43226" w:rsidRDefault="008C1B70" w:rsidP="0071543F">
      <w:pPr>
        <w:pStyle w:val="ParagrifIsi"/>
        <w:ind w:firstLine="839"/>
      </w:pPr>
      <w:r w:rsidRPr="008C1B70">
        <w:t xml:space="preserve">Halaman </w:t>
      </w:r>
      <w:r w:rsidRPr="008C1B70">
        <w:rPr>
          <w:i/>
        </w:rPr>
        <w:t>invoice</w:t>
      </w:r>
      <w:r w:rsidRPr="008C1B70">
        <w:t xml:space="preserve"> </w:t>
      </w:r>
      <w:r>
        <w:t>penjualan</w:t>
      </w:r>
      <w:r w:rsidRPr="008C1B70">
        <w:rPr>
          <w:i/>
        </w:rPr>
        <w:t xml:space="preserve"> </w:t>
      </w:r>
      <w:r w:rsidRPr="008C1B70">
        <w:t xml:space="preserve">adalah halaman yang ditampilkan ketika pengguna menekan nomor </w:t>
      </w:r>
      <w:r w:rsidRPr="008C1B70">
        <w:rPr>
          <w:i/>
        </w:rPr>
        <w:t>invoice</w:t>
      </w:r>
      <w:r w:rsidRPr="008C1B70">
        <w:t xml:space="preserve"> di halaman penjualan. Halaman ini</w:t>
      </w:r>
      <w:r w:rsidRPr="008C1B70">
        <w:rPr>
          <w:i/>
        </w:rPr>
        <w:t xml:space="preserve"> </w:t>
      </w:r>
      <w:r w:rsidRPr="008C1B70">
        <w:t>menampilkan data</w:t>
      </w:r>
      <w:r w:rsidRPr="008C1B70">
        <w:rPr>
          <w:i/>
        </w:rPr>
        <w:t xml:space="preserve"> invoice</w:t>
      </w:r>
      <w:r w:rsidRPr="008C1B70">
        <w:t xml:space="preserve"> penjualan</w:t>
      </w:r>
      <w:r w:rsidRPr="008C1B70">
        <w:rPr>
          <w:lang w:val="en-US"/>
        </w:rPr>
        <w:t>.</w:t>
      </w:r>
      <w:r w:rsidRPr="008C1B70">
        <w:t xml:space="preserve"> Rancangan antarmuka halaman </w:t>
      </w:r>
      <w:r w:rsidRPr="008C1B70">
        <w:rPr>
          <w:i/>
        </w:rPr>
        <w:t>invoice</w:t>
      </w:r>
      <w:r w:rsidRPr="008C1B70">
        <w:t xml:space="preserve"> penjualan</w:t>
      </w:r>
      <w:r>
        <w:rPr>
          <w:i/>
        </w:rPr>
        <w:t xml:space="preserve"> </w:t>
      </w:r>
      <w:r w:rsidRPr="008C1B70">
        <w:t xml:space="preserve">adalah seperti Gambar 3. </w:t>
      </w:r>
      <w:r w:rsidR="00081210">
        <w:t>98</w:t>
      </w:r>
      <w:r w:rsidRPr="008C1B70">
        <w:t xml:space="preserve"> berikut</w:t>
      </w:r>
      <w:r w:rsidR="00C43226" w:rsidRPr="00880E9F">
        <w:t>.</w:t>
      </w:r>
    </w:p>
    <w:p w14:paraId="003270CA" w14:textId="77777777" w:rsidR="000075E1" w:rsidRDefault="008C1B70" w:rsidP="0071543F">
      <w:pPr>
        <w:pStyle w:val="ParagrifIsi"/>
        <w:jc w:val="center"/>
      </w:pPr>
      <w:r w:rsidRPr="008C1B70">
        <w:rPr>
          <w:noProof/>
          <w:lang w:val="en-US" w:eastAsia="en-US"/>
        </w:rPr>
        <w:drawing>
          <wp:inline distT="0" distB="0" distL="0" distR="0" wp14:anchorId="52D9BD43" wp14:editId="71E63639">
            <wp:extent cx="3600450" cy="2034527"/>
            <wp:effectExtent l="0" t="0" r="0" b="4445"/>
            <wp:docPr id="301" name="Picture 301" descr="C:\Users\User\Downloads\INVOICE PENJUAL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INVOICE PENJUALAN INTERFACE.drawio.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06982" cy="2038218"/>
                    </a:xfrm>
                    <a:prstGeom prst="rect">
                      <a:avLst/>
                    </a:prstGeom>
                    <a:noFill/>
                    <a:ln>
                      <a:noFill/>
                    </a:ln>
                  </pic:spPr>
                </pic:pic>
              </a:graphicData>
            </a:graphic>
          </wp:inline>
        </w:drawing>
      </w:r>
    </w:p>
    <w:p w14:paraId="2E94D2A5" w14:textId="41C3CB41" w:rsidR="00C43226" w:rsidRPr="000075E1" w:rsidRDefault="000075E1" w:rsidP="000075E1">
      <w:pPr>
        <w:pStyle w:val="Caption"/>
        <w:rPr>
          <w:lang w:val="id-ID"/>
        </w:rPr>
      </w:pPr>
      <w:bookmarkStart w:id="309" w:name="_Toc105002780"/>
      <w:r w:rsidRPr="000075E1">
        <w:rPr>
          <w:b/>
        </w:rPr>
        <w:t xml:space="preserve">Gambar 3. </w:t>
      </w:r>
      <w:r w:rsidRPr="000075E1">
        <w:rPr>
          <w:b/>
        </w:rPr>
        <w:fldChar w:fldCharType="begin"/>
      </w:r>
      <w:r w:rsidRPr="000075E1">
        <w:rPr>
          <w:b/>
        </w:rPr>
        <w:instrText xml:space="preserve"> SEQ Gambar_3. \* ARABIC </w:instrText>
      </w:r>
      <w:r w:rsidRPr="000075E1">
        <w:rPr>
          <w:b/>
        </w:rPr>
        <w:fldChar w:fldCharType="separate"/>
      </w:r>
      <w:r w:rsidR="00C072AF">
        <w:rPr>
          <w:b/>
          <w:noProof/>
        </w:rPr>
        <w:t>98</w:t>
      </w:r>
      <w:r w:rsidRPr="000075E1">
        <w:rPr>
          <w:b/>
        </w:rPr>
        <w:fldChar w:fldCharType="end"/>
      </w:r>
      <w:r>
        <w:rPr>
          <w:lang w:val="id-ID"/>
        </w:rPr>
        <w:t xml:space="preserve"> </w:t>
      </w:r>
      <w:r w:rsidRPr="000075E1">
        <w:rPr>
          <w:lang w:val="id-ID"/>
        </w:rPr>
        <w:t xml:space="preserve">Rancangan antarmuka halaman </w:t>
      </w:r>
      <w:r w:rsidRPr="000075E1">
        <w:rPr>
          <w:i/>
          <w:lang w:val="id-ID"/>
        </w:rPr>
        <w:t>invoice</w:t>
      </w:r>
      <w:r w:rsidRPr="000075E1">
        <w:rPr>
          <w:lang w:val="id-ID"/>
        </w:rPr>
        <w:t xml:space="preserve"> penjualan</w:t>
      </w:r>
      <w:bookmarkEnd w:id="309"/>
    </w:p>
    <w:p w14:paraId="3A8A2DFF" w14:textId="1E6BD75D" w:rsidR="0075128F" w:rsidRPr="00C43226" w:rsidRDefault="0075128F" w:rsidP="00D125A3">
      <w:pPr>
        <w:pStyle w:val="ParagrifIsi"/>
        <w:numPr>
          <w:ilvl w:val="0"/>
          <w:numId w:val="12"/>
        </w:numPr>
      </w:pPr>
      <w:r>
        <w:t xml:space="preserve">Halaman Retur </w:t>
      </w:r>
      <w:r w:rsidRPr="0075128F">
        <w:t>Penjualan</w:t>
      </w:r>
    </w:p>
    <w:p w14:paraId="34DABFBC" w14:textId="2E951A44" w:rsidR="00C43226" w:rsidRPr="00C43226" w:rsidRDefault="00913047" w:rsidP="0071543F">
      <w:pPr>
        <w:pStyle w:val="ParagrifIsi"/>
        <w:ind w:firstLine="839"/>
      </w:pPr>
      <w:r w:rsidRPr="00913047">
        <w:t xml:space="preserve">Halaman retur </w:t>
      </w:r>
      <w:r>
        <w:t>penjualan</w:t>
      </w:r>
      <w:r w:rsidRPr="00913047">
        <w:rPr>
          <w:i/>
        </w:rPr>
        <w:t xml:space="preserve"> </w:t>
      </w:r>
      <w:r w:rsidRPr="00913047">
        <w:t>adalah halaman yang ditampilkan ketika pengguna menekan tombol retur penjualan</w:t>
      </w:r>
      <w:r w:rsidRPr="00913047">
        <w:rPr>
          <w:i/>
        </w:rPr>
        <w:t xml:space="preserve"> </w:t>
      </w:r>
      <w:r w:rsidRPr="00913047">
        <w:t xml:space="preserve">pada halaman </w:t>
      </w:r>
      <w:r w:rsidRPr="00913047">
        <w:rPr>
          <w:i/>
        </w:rPr>
        <w:t xml:space="preserve">invoice </w:t>
      </w:r>
      <w:r w:rsidRPr="00913047">
        <w:t>penjualan. Halaman ini</w:t>
      </w:r>
      <w:r w:rsidRPr="00913047">
        <w:rPr>
          <w:i/>
        </w:rPr>
        <w:t xml:space="preserve"> </w:t>
      </w:r>
      <w:r w:rsidRPr="00913047">
        <w:t>menampilkan data</w:t>
      </w:r>
      <w:r w:rsidRPr="00913047">
        <w:rPr>
          <w:i/>
        </w:rPr>
        <w:t xml:space="preserve"> </w:t>
      </w:r>
      <w:r w:rsidRPr="00913047">
        <w:t>retur penjualan</w:t>
      </w:r>
      <w:r w:rsidRPr="00913047">
        <w:rPr>
          <w:lang w:val="en-US"/>
        </w:rPr>
        <w:t>.</w:t>
      </w:r>
      <w:r w:rsidRPr="00913047">
        <w:t xml:space="preserve"> Rancangan antarmuka halaman retur penjualan</w:t>
      </w:r>
      <w:r w:rsidRPr="00913047">
        <w:rPr>
          <w:i/>
        </w:rPr>
        <w:t xml:space="preserve"> </w:t>
      </w:r>
      <w:r w:rsidRPr="00913047">
        <w:t xml:space="preserve">adalah seperti Gambar 3. </w:t>
      </w:r>
      <w:r w:rsidR="00081210">
        <w:t>99</w:t>
      </w:r>
      <w:r w:rsidRPr="00913047">
        <w:t xml:space="preserve"> berikut</w:t>
      </w:r>
      <w:r w:rsidR="00C43226" w:rsidRPr="00880E9F">
        <w:t>.</w:t>
      </w:r>
    </w:p>
    <w:p w14:paraId="3E20D36E" w14:textId="77777777" w:rsidR="000075E1" w:rsidRDefault="00913047" w:rsidP="0071543F">
      <w:pPr>
        <w:pStyle w:val="ParagrifIsi"/>
        <w:jc w:val="center"/>
      </w:pPr>
      <w:r w:rsidRPr="00913047">
        <w:rPr>
          <w:noProof/>
          <w:lang w:val="en-US" w:eastAsia="en-US"/>
        </w:rPr>
        <w:drawing>
          <wp:inline distT="0" distB="0" distL="0" distR="0" wp14:anchorId="4F3FFF62" wp14:editId="1623CE93">
            <wp:extent cx="3600450" cy="2034528"/>
            <wp:effectExtent l="0" t="0" r="0" b="4445"/>
            <wp:docPr id="304" name="Picture 304" descr="C:\Users\User\Downloads\RETUR PENJUAL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RETUR PENJUALAN INTERFACE.drawio.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14571" cy="2042507"/>
                    </a:xfrm>
                    <a:prstGeom prst="rect">
                      <a:avLst/>
                    </a:prstGeom>
                    <a:noFill/>
                    <a:ln>
                      <a:noFill/>
                    </a:ln>
                  </pic:spPr>
                </pic:pic>
              </a:graphicData>
            </a:graphic>
          </wp:inline>
        </w:drawing>
      </w:r>
    </w:p>
    <w:p w14:paraId="47155F5D" w14:textId="19F83ACB" w:rsidR="00C51465" w:rsidRPr="00C51465" w:rsidRDefault="000075E1" w:rsidP="00C51465">
      <w:pPr>
        <w:pStyle w:val="Caption"/>
        <w:rPr>
          <w:lang w:val="id-ID"/>
        </w:rPr>
      </w:pPr>
      <w:bookmarkStart w:id="310" w:name="_Toc105002781"/>
      <w:r w:rsidRPr="000075E1">
        <w:rPr>
          <w:b/>
        </w:rPr>
        <w:t xml:space="preserve">Gambar 3. </w:t>
      </w:r>
      <w:r w:rsidRPr="000075E1">
        <w:rPr>
          <w:b/>
        </w:rPr>
        <w:fldChar w:fldCharType="begin"/>
      </w:r>
      <w:r w:rsidRPr="000075E1">
        <w:rPr>
          <w:b/>
        </w:rPr>
        <w:instrText xml:space="preserve"> SEQ Gambar_3. \* ARABIC </w:instrText>
      </w:r>
      <w:r w:rsidRPr="000075E1">
        <w:rPr>
          <w:b/>
        </w:rPr>
        <w:fldChar w:fldCharType="separate"/>
      </w:r>
      <w:r w:rsidR="00C072AF">
        <w:rPr>
          <w:b/>
          <w:noProof/>
        </w:rPr>
        <w:t>99</w:t>
      </w:r>
      <w:r w:rsidRPr="000075E1">
        <w:rPr>
          <w:b/>
        </w:rPr>
        <w:fldChar w:fldCharType="end"/>
      </w:r>
      <w:r w:rsidRPr="000075E1">
        <w:rPr>
          <w:iCs w:val="0"/>
          <w:sz w:val="20"/>
          <w:szCs w:val="20"/>
          <w:lang w:val="id-ID"/>
        </w:rPr>
        <w:t xml:space="preserve"> </w:t>
      </w:r>
      <w:r w:rsidRPr="000075E1">
        <w:rPr>
          <w:lang w:val="id-ID"/>
        </w:rPr>
        <w:t>Rancangan antarmuka halaman retur penjualan</w:t>
      </w:r>
      <w:bookmarkEnd w:id="310"/>
    </w:p>
    <w:p w14:paraId="2A31D737" w14:textId="45479E6E" w:rsidR="0075128F" w:rsidRPr="00C43226" w:rsidRDefault="0075128F" w:rsidP="00D125A3">
      <w:pPr>
        <w:pStyle w:val="ParagrifIsi"/>
        <w:numPr>
          <w:ilvl w:val="0"/>
          <w:numId w:val="12"/>
        </w:numPr>
      </w:pPr>
      <w:r>
        <w:lastRenderedPageBreak/>
        <w:t xml:space="preserve">Halaman </w:t>
      </w:r>
      <w:r w:rsidRPr="0075128F">
        <w:t>Tambah</w:t>
      </w:r>
      <w:r>
        <w:t xml:space="preserve"> Retur </w:t>
      </w:r>
      <w:r w:rsidRPr="0075128F">
        <w:t>Penjualan</w:t>
      </w:r>
    </w:p>
    <w:p w14:paraId="0DDCE9B2" w14:textId="3B4C2BC4" w:rsidR="00C43226" w:rsidRPr="00C43226" w:rsidRDefault="005F6CE8" w:rsidP="0071543F">
      <w:pPr>
        <w:pStyle w:val="ParagrifIsi"/>
        <w:ind w:firstLine="839"/>
      </w:pPr>
      <w:r w:rsidRPr="005F6CE8">
        <w:t xml:space="preserve">Halaman tambah retur </w:t>
      </w:r>
      <w:r>
        <w:t>penjualan</w:t>
      </w:r>
      <w:r w:rsidRPr="005F6CE8">
        <w:rPr>
          <w:i/>
        </w:rPr>
        <w:t xml:space="preserve"> </w:t>
      </w:r>
      <w:r w:rsidRPr="005F6CE8">
        <w:t>adalah halaman yang ditampilkan ketika pengguna menekan tombol tambah data retur pada halaman retur</w:t>
      </w:r>
      <w:r w:rsidRPr="005F6CE8">
        <w:rPr>
          <w:i/>
        </w:rPr>
        <w:t xml:space="preserve"> </w:t>
      </w:r>
      <w:r w:rsidR="00442FFB" w:rsidRPr="00442FFB">
        <w:t>penjualan</w:t>
      </w:r>
      <w:r w:rsidRPr="005F6CE8">
        <w:t>. Halaman ini</w:t>
      </w:r>
      <w:r w:rsidRPr="005F6CE8">
        <w:rPr>
          <w:i/>
        </w:rPr>
        <w:t xml:space="preserve"> </w:t>
      </w:r>
      <w:r w:rsidRPr="005F6CE8">
        <w:t xml:space="preserve">menampilkan </w:t>
      </w:r>
      <w:r w:rsidRPr="005F6CE8">
        <w:rPr>
          <w:i/>
        </w:rPr>
        <w:t>form</w:t>
      </w:r>
      <w:r w:rsidRPr="005F6CE8">
        <w:t xml:space="preserve"> tambah retur </w:t>
      </w:r>
      <w:r w:rsidR="00442FFB" w:rsidRPr="00442FFB">
        <w:t>penjualan</w:t>
      </w:r>
      <w:r w:rsidRPr="005F6CE8">
        <w:rPr>
          <w:lang w:val="en-US"/>
        </w:rPr>
        <w:t>.</w:t>
      </w:r>
      <w:r w:rsidRPr="005F6CE8">
        <w:t xml:space="preserve"> Rancangan antarmuka halaman tambah retur </w:t>
      </w:r>
      <w:r w:rsidR="00442FFB" w:rsidRPr="00442FFB">
        <w:t>penjualan</w:t>
      </w:r>
      <w:r w:rsidR="00442FFB" w:rsidRPr="00442FFB">
        <w:rPr>
          <w:i/>
        </w:rPr>
        <w:t xml:space="preserve"> </w:t>
      </w:r>
      <w:r w:rsidR="00081210">
        <w:t>adalah seperti Gambar 3. 100</w:t>
      </w:r>
      <w:r w:rsidRPr="005F6CE8">
        <w:t xml:space="preserve"> berikut</w:t>
      </w:r>
      <w:r w:rsidR="00C43226" w:rsidRPr="00880E9F">
        <w:t>.</w:t>
      </w:r>
    </w:p>
    <w:p w14:paraId="6C320B8A" w14:textId="77777777" w:rsidR="000075E1" w:rsidRDefault="00442FFB" w:rsidP="0071543F">
      <w:pPr>
        <w:pStyle w:val="ParagrifIsi"/>
        <w:jc w:val="center"/>
      </w:pPr>
      <w:r w:rsidRPr="00442FFB">
        <w:rPr>
          <w:noProof/>
          <w:lang w:val="en-US" w:eastAsia="en-US"/>
        </w:rPr>
        <w:drawing>
          <wp:inline distT="0" distB="0" distL="0" distR="0" wp14:anchorId="18BAAB11" wp14:editId="434DA412">
            <wp:extent cx="3571875" cy="2022254"/>
            <wp:effectExtent l="0" t="0" r="0" b="0"/>
            <wp:docPr id="306" name="Picture 306" descr="C:\Users\User\Downloads\RETUR PENJUALAN TAMBAH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RETUR PENJUALAN TAMBAH INTERFACE.drawi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80797" cy="2027305"/>
                    </a:xfrm>
                    <a:prstGeom prst="rect">
                      <a:avLst/>
                    </a:prstGeom>
                    <a:noFill/>
                    <a:ln>
                      <a:noFill/>
                    </a:ln>
                  </pic:spPr>
                </pic:pic>
              </a:graphicData>
            </a:graphic>
          </wp:inline>
        </w:drawing>
      </w:r>
    </w:p>
    <w:p w14:paraId="46FA5D5F" w14:textId="05E61E32" w:rsidR="00C43226" w:rsidRPr="00C43226" w:rsidRDefault="000075E1" w:rsidP="000075E1">
      <w:pPr>
        <w:pStyle w:val="Caption"/>
        <w:rPr>
          <w:lang w:val="id-ID"/>
        </w:rPr>
      </w:pPr>
      <w:bookmarkStart w:id="311" w:name="_Toc105002782"/>
      <w:r w:rsidRPr="000075E1">
        <w:rPr>
          <w:b/>
        </w:rPr>
        <w:t xml:space="preserve">Gambar 3. </w:t>
      </w:r>
      <w:r w:rsidRPr="000075E1">
        <w:rPr>
          <w:b/>
        </w:rPr>
        <w:fldChar w:fldCharType="begin"/>
      </w:r>
      <w:r w:rsidRPr="000075E1">
        <w:rPr>
          <w:b/>
        </w:rPr>
        <w:instrText xml:space="preserve"> SEQ Gambar_3. \* ARABIC </w:instrText>
      </w:r>
      <w:r w:rsidRPr="000075E1">
        <w:rPr>
          <w:b/>
        </w:rPr>
        <w:fldChar w:fldCharType="separate"/>
      </w:r>
      <w:r w:rsidR="00C072AF">
        <w:rPr>
          <w:b/>
          <w:noProof/>
        </w:rPr>
        <w:t>100</w:t>
      </w:r>
      <w:r w:rsidRPr="000075E1">
        <w:rPr>
          <w:b/>
        </w:rPr>
        <w:fldChar w:fldCharType="end"/>
      </w:r>
      <w:r w:rsidRPr="000075E1">
        <w:rPr>
          <w:iCs w:val="0"/>
          <w:sz w:val="20"/>
          <w:szCs w:val="20"/>
          <w:lang w:val="id-ID"/>
        </w:rPr>
        <w:t xml:space="preserve"> </w:t>
      </w:r>
      <w:r w:rsidRPr="000075E1">
        <w:rPr>
          <w:lang w:val="id-ID"/>
        </w:rPr>
        <w:t>Rancangan antarmuka halaman tambah retur penjualan</w:t>
      </w:r>
      <w:bookmarkEnd w:id="311"/>
    </w:p>
    <w:p w14:paraId="76B154E0" w14:textId="299F6572" w:rsidR="0075128F" w:rsidRPr="00C43226" w:rsidRDefault="0075128F" w:rsidP="00D125A3">
      <w:pPr>
        <w:pStyle w:val="ParagrifIsi"/>
        <w:numPr>
          <w:ilvl w:val="0"/>
          <w:numId w:val="12"/>
        </w:numPr>
      </w:pPr>
      <w:r>
        <w:t>Halaman Jurnal Umum</w:t>
      </w:r>
    </w:p>
    <w:p w14:paraId="21407174" w14:textId="1E25A723" w:rsidR="00C43226" w:rsidRPr="00C43226" w:rsidRDefault="000075E1" w:rsidP="0071543F">
      <w:pPr>
        <w:pStyle w:val="ParagrifIsi"/>
        <w:ind w:firstLine="839"/>
      </w:pPr>
      <w:r w:rsidRPr="000075E1">
        <w:t xml:space="preserve">Halaman </w:t>
      </w:r>
      <w:r>
        <w:t>jurnal umum</w:t>
      </w:r>
      <w:r w:rsidRPr="000075E1">
        <w:rPr>
          <w:i/>
        </w:rPr>
        <w:t xml:space="preserve"> </w:t>
      </w:r>
      <w:r w:rsidRPr="000075E1">
        <w:t xml:space="preserve">adalah halaman yang ditampilkan ketika pengguna </w:t>
      </w:r>
      <w:r>
        <w:t>memilih menu</w:t>
      </w:r>
      <w:r w:rsidRPr="000075E1">
        <w:t xml:space="preserve"> jurnal umum. Halaman ini</w:t>
      </w:r>
      <w:r w:rsidRPr="000075E1">
        <w:rPr>
          <w:i/>
        </w:rPr>
        <w:t xml:space="preserve"> </w:t>
      </w:r>
      <w:r w:rsidRPr="000075E1">
        <w:t xml:space="preserve">menampilkan </w:t>
      </w:r>
      <w:r w:rsidR="00E519F4">
        <w:t>data jurnal umum</w:t>
      </w:r>
      <w:r w:rsidRPr="000075E1">
        <w:rPr>
          <w:lang w:val="en-US"/>
        </w:rPr>
        <w:t>.</w:t>
      </w:r>
      <w:r w:rsidRPr="000075E1">
        <w:t xml:space="preserve"> Rancangan antarmuka halaman </w:t>
      </w:r>
      <w:r w:rsidR="005E7C34">
        <w:t>jurnal umum</w:t>
      </w:r>
      <w:r w:rsidRPr="000075E1">
        <w:rPr>
          <w:i/>
        </w:rPr>
        <w:t xml:space="preserve"> </w:t>
      </w:r>
      <w:r w:rsidRPr="000075E1">
        <w:t xml:space="preserve">adalah seperti Gambar 3. </w:t>
      </w:r>
      <w:r w:rsidR="00081210">
        <w:t>101</w:t>
      </w:r>
      <w:r w:rsidRPr="000075E1">
        <w:t xml:space="preserve"> berikut</w:t>
      </w:r>
      <w:r w:rsidR="00C43226" w:rsidRPr="00880E9F">
        <w:t>.</w:t>
      </w:r>
    </w:p>
    <w:p w14:paraId="2D0C7710" w14:textId="77777777" w:rsidR="00E519F4" w:rsidRDefault="00E519F4" w:rsidP="0071543F">
      <w:pPr>
        <w:pStyle w:val="ParagrifIsi"/>
        <w:jc w:val="center"/>
      </w:pPr>
      <w:r w:rsidRPr="00E519F4">
        <w:rPr>
          <w:noProof/>
          <w:lang w:val="en-US" w:eastAsia="en-US"/>
        </w:rPr>
        <w:drawing>
          <wp:inline distT="0" distB="0" distL="0" distR="0" wp14:anchorId="62AE8487" wp14:editId="48B16DE8">
            <wp:extent cx="3562350" cy="2012998"/>
            <wp:effectExtent l="0" t="0" r="0" b="6350"/>
            <wp:docPr id="307" name="Picture 307" descr="C:\Users\User\Downloads\JURNAL UMUM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JURNAL UMUM INTERFACE.drawio.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69880" cy="2017253"/>
                    </a:xfrm>
                    <a:prstGeom prst="rect">
                      <a:avLst/>
                    </a:prstGeom>
                    <a:noFill/>
                    <a:ln>
                      <a:noFill/>
                    </a:ln>
                  </pic:spPr>
                </pic:pic>
              </a:graphicData>
            </a:graphic>
          </wp:inline>
        </w:drawing>
      </w:r>
    </w:p>
    <w:p w14:paraId="6EFDFF85" w14:textId="5918F042" w:rsidR="00C43226" w:rsidRDefault="00E519F4" w:rsidP="00E519F4">
      <w:pPr>
        <w:pStyle w:val="Caption"/>
        <w:rPr>
          <w:lang w:val="id-ID"/>
        </w:rPr>
      </w:pPr>
      <w:bookmarkStart w:id="312" w:name="_Toc105002783"/>
      <w:r w:rsidRPr="00E519F4">
        <w:rPr>
          <w:b/>
        </w:rPr>
        <w:t xml:space="preserve">Gambar 3. </w:t>
      </w:r>
      <w:r w:rsidRPr="00E519F4">
        <w:rPr>
          <w:b/>
        </w:rPr>
        <w:fldChar w:fldCharType="begin"/>
      </w:r>
      <w:r w:rsidRPr="00E519F4">
        <w:rPr>
          <w:b/>
        </w:rPr>
        <w:instrText xml:space="preserve"> SEQ Gambar_3. \* ARABIC </w:instrText>
      </w:r>
      <w:r w:rsidRPr="00E519F4">
        <w:rPr>
          <w:b/>
        </w:rPr>
        <w:fldChar w:fldCharType="separate"/>
      </w:r>
      <w:r w:rsidR="00C072AF">
        <w:rPr>
          <w:b/>
          <w:noProof/>
        </w:rPr>
        <w:t>101</w:t>
      </w:r>
      <w:r w:rsidRPr="00E519F4">
        <w:rPr>
          <w:b/>
        </w:rPr>
        <w:fldChar w:fldCharType="end"/>
      </w:r>
      <w:r w:rsidRPr="00E519F4">
        <w:rPr>
          <w:iCs w:val="0"/>
          <w:sz w:val="20"/>
          <w:szCs w:val="20"/>
          <w:lang w:val="id-ID"/>
        </w:rPr>
        <w:t xml:space="preserve"> </w:t>
      </w:r>
      <w:r w:rsidRPr="00E519F4">
        <w:rPr>
          <w:lang w:val="id-ID"/>
        </w:rPr>
        <w:t xml:space="preserve">Rancangan antarmuka halaman </w:t>
      </w:r>
      <w:r>
        <w:rPr>
          <w:lang w:val="id-ID"/>
        </w:rPr>
        <w:t>jurnal umum</w:t>
      </w:r>
      <w:bookmarkEnd w:id="312"/>
    </w:p>
    <w:p w14:paraId="62F44693" w14:textId="77777777" w:rsidR="00C51465" w:rsidRPr="005E7C34" w:rsidRDefault="00C51465" w:rsidP="005E7C34">
      <w:pPr>
        <w:rPr>
          <w:lang w:val="id-ID"/>
        </w:rPr>
      </w:pPr>
    </w:p>
    <w:p w14:paraId="1CF6D17C" w14:textId="49C122D4" w:rsidR="0075128F" w:rsidRPr="00C43226" w:rsidRDefault="0075128F" w:rsidP="00D125A3">
      <w:pPr>
        <w:pStyle w:val="ParagrifIsi"/>
        <w:numPr>
          <w:ilvl w:val="0"/>
          <w:numId w:val="12"/>
        </w:numPr>
      </w:pPr>
      <w:r>
        <w:lastRenderedPageBreak/>
        <w:t xml:space="preserve">Halaman </w:t>
      </w:r>
      <w:r w:rsidR="00002881">
        <w:t xml:space="preserve">Tambah </w:t>
      </w:r>
      <w:r>
        <w:t>Jurnal Umum</w:t>
      </w:r>
    </w:p>
    <w:p w14:paraId="056F4E4F" w14:textId="2ACAB933" w:rsidR="00C43226" w:rsidRDefault="002E296C" w:rsidP="0071543F">
      <w:pPr>
        <w:pStyle w:val="ParagrifIsi"/>
        <w:ind w:firstLine="839"/>
      </w:pPr>
      <w:r w:rsidRPr="002E296C">
        <w:t>Halaman tambah jurnal umum</w:t>
      </w:r>
      <w:r w:rsidRPr="002E296C">
        <w:rPr>
          <w:i/>
        </w:rPr>
        <w:t xml:space="preserve"> </w:t>
      </w:r>
      <w:r w:rsidRPr="002E296C">
        <w:t xml:space="preserve">adalah halaman yang ditampilkan ketika pengguna </w:t>
      </w:r>
      <w:r w:rsidR="00C95B31">
        <w:t>menekan tombol tambah data pada</w:t>
      </w:r>
      <w:r w:rsidRPr="002E296C">
        <w:t xml:space="preserve"> menu jurnal umum. Halaman ini</w:t>
      </w:r>
      <w:r w:rsidRPr="002E296C">
        <w:rPr>
          <w:i/>
        </w:rPr>
        <w:t xml:space="preserve"> </w:t>
      </w:r>
      <w:r w:rsidRPr="002E296C">
        <w:t xml:space="preserve">menampilkan </w:t>
      </w:r>
      <w:r w:rsidR="00C95B31" w:rsidRPr="005E7C34">
        <w:rPr>
          <w:i/>
        </w:rPr>
        <w:t>form</w:t>
      </w:r>
      <w:r w:rsidR="00C95B31">
        <w:t xml:space="preserve"> tambah</w:t>
      </w:r>
      <w:r w:rsidRPr="002E296C">
        <w:t xml:space="preserve"> jurnal umum</w:t>
      </w:r>
      <w:r w:rsidRPr="002E296C">
        <w:rPr>
          <w:lang w:val="en-US"/>
        </w:rPr>
        <w:t>.</w:t>
      </w:r>
      <w:r w:rsidRPr="002E296C">
        <w:t xml:space="preserve"> Rancangan antarmuka halaman tambah </w:t>
      </w:r>
      <w:r w:rsidR="005E7C34">
        <w:t>jurnal umum</w:t>
      </w:r>
      <w:r w:rsidRPr="002E296C">
        <w:rPr>
          <w:i/>
        </w:rPr>
        <w:t xml:space="preserve"> </w:t>
      </w:r>
      <w:r w:rsidRPr="002E296C">
        <w:t xml:space="preserve">adalah seperti Gambar 3. </w:t>
      </w:r>
      <w:r w:rsidR="00081210">
        <w:t>102</w:t>
      </w:r>
      <w:r w:rsidRPr="002E296C">
        <w:t xml:space="preserve"> berikut</w:t>
      </w:r>
      <w:r w:rsidR="00C43226" w:rsidRPr="00880E9F">
        <w:t>.</w:t>
      </w:r>
    </w:p>
    <w:p w14:paraId="65D86FDB" w14:textId="77777777" w:rsidR="002E296C" w:rsidRDefault="002E296C" w:rsidP="0071543F">
      <w:pPr>
        <w:pStyle w:val="ParagrifIsi"/>
        <w:jc w:val="center"/>
      </w:pPr>
      <w:r w:rsidRPr="002E296C">
        <w:rPr>
          <w:noProof/>
          <w:lang w:val="en-US" w:eastAsia="en-US"/>
        </w:rPr>
        <w:drawing>
          <wp:inline distT="0" distB="0" distL="0" distR="0" wp14:anchorId="23B254B1" wp14:editId="15355532">
            <wp:extent cx="3489221" cy="1971675"/>
            <wp:effectExtent l="0" t="0" r="0" b="0"/>
            <wp:docPr id="308" name="Picture 308" descr="D:\F\Kuliah\TUGAS AKHIR\TA2\PUNYA FARIS\DIAGRAM\PNG\INTERFACE\JURNAL UMUM TAMBAH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Kuliah\TUGAS AKHIR\TA2\PUNYA FARIS\DIAGRAM\PNG\INTERFACE\JURNAL UMUM TAMBAH INTERFACE.drawi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98182" cy="1976739"/>
                    </a:xfrm>
                    <a:prstGeom prst="rect">
                      <a:avLst/>
                    </a:prstGeom>
                    <a:noFill/>
                    <a:ln>
                      <a:noFill/>
                    </a:ln>
                  </pic:spPr>
                </pic:pic>
              </a:graphicData>
            </a:graphic>
          </wp:inline>
        </w:drawing>
      </w:r>
    </w:p>
    <w:p w14:paraId="6F08A34B" w14:textId="07F4B3FA" w:rsidR="002E296C" w:rsidRPr="002E296C" w:rsidRDefault="002E296C" w:rsidP="002E296C">
      <w:pPr>
        <w:pStyle w:val="Caption"/>
        <w:rPr>
          <w:lang w:val="id-ID"/>
        </w:rPr>
      </w:pPr>
      <w:bookmarkStart w:id="313" w:name="_Toc105002784"/>
      <w:r w:rsidRPr="002E296C">
        <w:rPr>
          <w:b/>
        </w:rPr>
        <w:t xml:space="preserve">Gambar 3. </w:t>
      </w:r>
      <w:r w:rsidRPr="002E296C">
        <w:rPr>
          <w:b/>
        </w:rPr>
        <w:fldChar w:fldCharType="begin"/>
      </w:r>
      <w:r w:rsidRPr="002E296C">
        <w:rPr>
          <w:b/>
        </w:rPr>
        <w:instrText xml:space="preserve"> SEQ Gambar_3. \* ARABIC </w:instrText>
      </w:r>
      <w:r w:rsidRPr="002E296C">
        <w:rPr>
          <w:b/>
        </w:rPr>
        <w:fldChar w:fldCharType="separate"/>
      </w:r>
      <w:r w:rsidR="00C072AF">
        <w:rPr>
          <w:b/>
          <w:noProof/>
        </w:rPr>
        <w:t>102</w:t>
      </w:r>
      <w:r w:rsidRPr="002E296C">
        <w:rPr>
          <w:b/>
        </w:rPr>
        <w:fldChar w:fldCharType="end"/>
      </w:r>
      <w:r w:rsidRPr="002E296C">
        <w:rPr>
          <w:iCs w:val="0"/>
          <w:sz w:val="20"/>
          <w:szCs w:val="20"/>
          <w:lang w:val="id-ID"/>
        </w:rPr>
        <w:t xml:space="preserve"> </w:t>
      </w:r>
      <w:r w:rsidRPr="002E296C">
        <w:rPr>
          <w:lang w:val="id-ID"/>
        </w:rPr>
        <w:t xml:space="preserve">Rancangan antarmuka halaman </w:t>
      </w:r>
      <w:r>
        <w:rPr>
          <w:lang w:val="id-ID"/>
        </w:rPr>
        <w:t xml:space="preserve">tambah </w:t>
      </w:r>
      <w:r w:rsidRPr="002E296C">
        <w:rPr>
          <w:lang w:val="id-ID"/>
        </w:rPr>
        <w:t>jurnal umum</w:t>
      </w:r>
      <w:bookmarkEnd w:id="313"/>
    </w:p>
    <w:p w14:paraId="3BB5FD7E" w14:textId="2AC6BBF8" w:rsidR="0075128F" w:rsidRPr="00C43226" w:rsidRDefault="0075128F" w:rsidP="00D125A3">
      <w:pPr>
        <w:pStyle w:val="ParagrifIsi"/>
        <w:numPr>
          <w:ilvl w:val="0"/>
          <w:numId w:val="12"/>
        </w:numPr>
      </w:pPr>
      <w:r>
        <w:t>Halaman Laporan Pembelian</w:t>
      </w:r>
    </w:p>
    <w:p w14:paraId="792B4F08" w14:textId="448E4B03" w:rsidR="00C43226" w:rsidRPr="00C43226" w:rsidRDefault="00E2533A" w:rsidP="0071543F">
      <w:pPr>
        <w:pStyle w:val="ParagrifIsi"/>
        <w:ind w:firstLine="839"/>
      </w:pPr>
      <w:r w:rsidRPr="00E2533A">
        <w:t xml:space="preserve">Halaman </w:t>
      </w:r>
      <w:r>
        <w:t>laporan pembelian</w:t>
      </w:r>
      <w:r w:rsidRPr="00E2533A">
        <w:rPr>
          <w:i/>
        </w:rPr>
        <w:t xml:space="preserve"> </w:t>
      </w:r>
      <w:r w:rsidRPr="00E2533A">
        <w:t xml:space="preserve">adalah halaman yang ditampilkan ketika pengguna </w:t>
      </w:r>
      <w:r>
        <w:t>memilih menu laporan pembelian</w:t>
      </w:r>
      <w:r w:rsidRPr="00E2533A">
        <w:t>. Halaman ini</w:t>
      </w:r>
      <w:r w:rsidRPr="00E2533A">
        <w:rPr>
          <w:i/>
        </w:rPr>
        <w:t xml:space="preserve"> </w:t>
      </w:r>
      <w:r w:rsidRPr="00E2533A">
        <w:t xml:space="preserve">menampilkan </w:t>
      </w:r>
      <w:r w:rsidR="005E7C34" w:rsidRPr="005E7C34">
        <w:t xml:space="preserve">data </w:t>
      </w:r>
      <w:r w:rsidR="005E7C34">
        <w:t>laporan pembelian yang dapat dikelompokkan berdasarkan periode waktu tertentu</w:t>
      </w:r>
      <w:r w:rsidRPr="00E2533A">
        <w:rPr>
          <w:lang w:val="en-US"/>
        </w:rPr>
        <w:t>.</w:t>
      </w:r>
      <w:r w:rsidRPr="00E2533A">
        <w:t xml:space="preserve"> Rancangan antarmuka halaman </w:t>
      </w:r>
      <w:r w:rsidR="005E7C34" w:rsidRPr="005E7C34">
        <w:t>laporan pembelian</w:t>
      </w:r>
      <w:r w:rsidR="005E7C34" w:rsidRPr="005E7C34">
        <w:rPr>
          <w:i/>
        </w:rPr>
        <w:t xml:space="preserve"> </w:t>
      </w:r>
      <w:r w:rsidR="00081210">
        <w:t>adalah seperti Gambar 3. 103</w:t>
      </w:r>
      <w:r w:rsidRPr="00E2533A">
        <w:t xml:space="preserve"> berikut</w:t>
      </w:r>
      <w:r w:rsidR="00C43226" w:rsidRPr="00880E9F">
        <w:t>.</w:t>
      </w:r>
    </w:p>
    <w:p w14:paraId="419E0405" w14:textId="77777777" w:rsidR="005E7C34" w:rsidRDefault="00E2533A" w:rsidP="0071543F">
      <w:pPr>
        <w:pStyle w:val="ParagrifIsi"/>
        <w:jc w:val="center"/>
      </w:pPr>
      <w:r w:rsidRPr="00E2533A">
        <w:rPr>
          <w:noProof/>
          <w:lang w:val="en-US" w:eastAsia="en-US"/>
        </w:rPr>
        <w:drawing>
          <wp:inline distT="0" distB="0" distL="0" distR="0" wp14:anchorId="35D21CBE" wp14:editId="44E5449D">
            <wp:extent cx="3465710" cy="1962150"/>
            <wp:effectExtent l="0" t="0" r="1905" b="0"/>
            <wp:docPr id="309" name="Picture 309" descr="C:\Users\User\Downloads\LAPORAN PEMBELI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LAPORAN PEMBELIAN INTERFACE.drawi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506652" cy="1985330"/>
                    </a:xfrm>
                    <a:prstGeom prst="rect">
                      <a:avLst/>
                    </a:prstGeom>
                    <a:noFill/>
                    <a:ln>
                      <a:noFill/>
                    </a:ln>
                  </pic:spPr>
                </pic:pic>
              </a:graphicData>
            </a:graphic>
          </wp:inline>
        </w:drawing>
      </w:r>
    </w:p>
    <w:p w14:paraId="3A0F548C" w14:textId="4CD7521D" w:rsidR="00C43226" w:rsidRPr="00C43226" w:rsidRDefault="005E7C34" w:rsidP="005E7C34">
      <w:pPr>
        <w:pStyle w:val="Caption"/>
        <w:rPr>
          <w:lang w:val="id-ID"/>
        </w:rPr>
      </w:pPr>
      <w:bookmarkStart w:id="314" w:name="_Toc105002785"/>
      <w:r w:rsidRPr="005E7C34">
        <w:rPr>
          <w:b/>
        </w:rPr>
        <w:t xml:space="preserve">Gambar 3. </w:t>
      </w:r>
      <w:r w:rsidRPr="005E7C34">
        <w:rPr>
          <w:b/>
        </w:rPr>
        <w:fldChar w:fldCharType="begin"/>
      </w:r>
      <w:r w:rsidRPr="005E7C34">
        <w:rPr>
          <w:b/>
        </w:rPr>
        <w:instrText xml:space="preserve"> SEQ Gambar_3. \* ARABIC </w:instrText>
      </w:r>
      <w:r w:rsidRPr="005E7C34">
        <w:rPr>
          <w:b/>
        </w:rPr>
        <w:fldChar w:fldCharType="separate"/>
      </w:r>
      <w:r w:rsidR="00C072AF">
        <w:rPr>
          <w:b/>
          <w:noProof/>
        </w:rPr>
        <w:t>103</w:t>
      </w:r>
      <w:r w:rsidRPr="005E7C34">
        <w:rPr>
          <w:b/>
        </w:rPr>
        <w:fldChar w:fldCharType="end"/>
      </w:r>
      <w:r w:rsidRPr="005E7C34">
        <w:rPr>
          <w:lang w:val="id-ID"/>
        </w:rPr>
        <w:t xml:space="preserve"> Rancangan antarmuka halaman </w:t>
      </w:r>
      <w:r>
        <w:rPr>
          <w:lang w:val="id-ID"/>
        </w:rPr>
        <w:t>laporan pembelian</w:t>
      </w:r>
      <w:bookmarkEnd w:id="314"/>
    </w:p>
    <w:p w14:paraId="39F722BE" w14:textId="6D6CCF64" w:rsidR="0075128F" w:rsidRPr="00C43226" w:rsidRDefault="0075128F" w:rsidP="00D125A3">
      <w:pPr>
        <w:pStyle w:val="ParagrifIsi"/>
        <w:numPr>
          <w:ilvl w:val="0"/>
          <w:numId w:val="12"/>
        </w:numPr>
      </w:pPr>
      <w:r>
        <w:lastRenderedPageBreak/>
        <w:t>Halaman Laporan Penjualan</w:t>
      </w:r>
    </w:p>
    <w:p w14:paraId="146AFC99" w14:textId="40BAE03C" w:rsidR="00C43226" w:rsidRPr="00C43226" w:rsidRDefault="005E7C34" w:rsidP="0071543F">
      <w:pPr>
        <w:pStyle w:val="ParagrifIsi"/>
        <w:ind w:firstLine="839"/>
      </w:pPr>
      <w:r w:rsidRPr="005E7C34">
        <w:t xml:space="preserve">Halaman laporan </w:t>
      </w:r>
      <w:r>
        <w:t>penjualan</w:t>
      </w:r>
      <w:r w:rsidRPr="005E7C34">
        <w:rPr>
          <w:i/>
        </w:rPr>
        <w:t xml:space="preserve"> </w:t>
      </w:r>
      <w:r w:rsidRPr="005E7C34">
        <w:t>adalah halaman yang ditampilkan ketika pengguna memilih menu laporan penjualan. Halaman ini</w:t>
      </w:r>
      <w:r w:rsidRPr="005E7C34">
        <w:rPr>
          <w:i/>
        </w:rPr>
        <w:t xml:space="preserve"> </w:t>
      </w:r>
      <w:r w:rsidRPr="005E7C34">
        <w:t>menampilkan data laporan penjualan</w:t>
      </w:r>
      <w:r w:rsidRPr="005E7C34">
        <w:rPr>
          <w:i/>
        </w:rPr>
        <w:t xml:space="preserve"> </w:t>
      </w:r>
      <w:r w:rsidRPr="005E7C34">
        <w:t>yang dapat dikelompokkan berdasarkan periode waktu tertentu</w:t>
      </w:r>
      <w:r w:rsidRPr="005E7C34">
        <w:rPr>
          <w:lang w:val="en-US"/>
        </w:rPr>
        <w:t>.</w:t>
      </w:r>
      <w:r w:rsidRPr="005E7C34">
        <w:t xml:space="preserve"> Rancangan antarmuka halaman laporan penjualan</w:t>
      </w:r>
      <w:r w:rsidRPr="005E7C34">
        <w:rPr>
          <w:i/>
        </w:rPr>
        <w:t xml:space="preserve"> </w:t>
      </w:r>
      <w:r w:rsidR="00081210">
        <w:t>adalah seperti Gambar 3. 104</w:t>
      </w:r>
      <w:r w:rsidRPr="005E7C34">
        <w:t xml:space="preserve"> berikut</w:t>
      </w:r>
      <w:r w:rsidR="00C43226" w:rsidRPr="00880E9F">
        <w:t>.</w:t>
      </w:r>
    </w:p>
    <w:p w14:paraId="4AAAA631" w14:textId="77777777" w:rsidR="005E7C34" w:rsidRDefault="005E7C34" w:rsidP="0071543F">
      <w:pPr>
        <w:pStyle w:val="ParagrifIsi"/>
        <w:jc w:val="center"/>
      </w:pPr>
      <w:r w:rsidRPr="005E7C34">
        <w:rPr>
          <w:noProof/>
          <w:lang w:val="en-US" w:eastAsia="en-US"/>
        </w:rPr>
        <w:drawing>
          <wp:inline distT="0" distB="0" distL="0" distR="0" wp14:anchorId="6F11D0FD" wp14:editId="7C1374CE">
            <wp:extent cx="3417979" cy="1935125"/>
            <wp:effectExtent l="0" t="0" r="0" b="8255"/>
            <wp:docPr id="310" name="Picture 310" descr="C:\Users\User\Downloads\LAPORAN PENJUALA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LAPORAN PENJUALAN INTERFACE.drawi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40684" cy="1947980"/>
                    </a:xfrm>
                    <a:prstGeom prst="rect">
                      <a:avLst/>
                    </a:prstGeom>
                    <a:noFill/>
                    <a:ln>
                      <a:noFill/>
                    </a:ln>
                  </pic:spPr>
                </pic:pic>
              </a:graphicData>
            </a:graphic>
          </wp:inline>
        </w:drawing>
      </w:r>
    </w:p>
    <w:p w14:paraId="0D83CD63" w14:textId="00D06467" w:rsidR="00C43226" w:rsidRPr="00C43226" w:rsidRDefault="005E7C34" w:rsidP="005E7C34">
      <w:pPr>
        <w:pStyle w:val="Caption"/>
        <w:rPr>
          <w:lang w:val="id-ID"/>
        </w:rPr>
      </w:pPr>
      <w:bookmarkStart w:id="315" w:name="_Toc105002786"/>
      <w:r w:rsidRPr="005E7C34">
        <w:rPr>
          <w:b/>
        </w:rPr>
        <w:t xml:space="preserve">Gambar 3. </w:t>
      </w:r>
      <w:r w:rsidRPr="005E7C34">
        <w:rPr>
          <w:b/>
        </w:rPr>
        <w:fldChar w:fldCharType="begin"/>
      </w:r>
      <w:r w:rsidRPr="005E7C34">
        <w:rPr>
          <w:b/>
        </w:rPr>
        <w:instrText xml:space="preserve"> SEQ Gambar_3. \* ARABIC </w:instrText>
      </w:r>
      <w:r w:rsidRPr="005E7C34">
        <w:rPr>
          <w:b/>
        </w:rPr>
        <w:fldChar w:fldCharType="separate"/>
      </w:r>
      <w:r w:rsidR="00C072AF">
        <w:rPr>
          <w:b/>
          <w:noProof/>
        </w:rPr>
        <w:t>104</w:t>
      </w:r>
      <w:r w:rsidRPr="005E7C34">
        <w:rPr>
          <w:b/>
        </w:rPr>
        <w:fldChar w:fldCharType="end"/>
      </w:r>
      <w:r w:rsidRPr="005E7C34">
        <w:rPr>
          <w:sz w:val="20"/>
          <w:szCs w:val="20"/>
          <w:lang w:val="id-ID"/>
        </w:rPr>
        <w:t xml:space="preserve"> </w:t>
      </w:r>
      <w:r w:rsidRPr="005E7C34">
        <w:rPr>
          <w:lang w:val="id-ID"/>
        </w:rPr>
        <w:t>Rancangan antarmuka halaman laporan</w:t>
      </w:r>
      <w:r w:rsidRPr="005E7C34">
        <w:rPr>
          <w:iCs w:val="0"/>
          <w:sz w:val="20"/>
          <w:szCs w:val="20"/>
          <w:lang w:val="id-ID"/>
        </w:rPr>
        <w:t xml:space="preserve"> </w:t>
      </w:r>
      <w:r w:rsidRPr="005E7C34">
        <w:rPr>
          <w:lang w:val="id-ID"/>
        </w:rPr>
        <w:t>penjualan</w:t>
      </w:r>
      <w:bookmarkEnd w:id="315"/>
    </w:p>
    <w:p w14:paraId="025D195B" w14:textId="1A26B6E5" w:rsidR="0075128F" w:rsidRPr="00C43226" w:rsidRDefault="0075128F" w:rsidP="00D125A3">
      <w:pPr>
        <w:pStyle w:val="ParagrifIsi"/>
        <w:numPr>
          <w:ilvl w:val="0"/>
          <w:numId w:val="12"/>
        </w:numPr>
      </w:pPr>
      <w:r>
        <w:t>Halaman Stok Item Barang</w:t>
      </w:r>
    </w:p>
    <w:p w14:paraId="5B7A1096" w14:textId="180D116D" w:rsidR="00C43226" w:rsidRPr="00C43226" w:rsidRDefault="00C20B79" w:rsidP="0071543F">
      <w:pPr>
        <w:pStyle w:val="ParagrifIsi"/>
        <w:ind w:firstLine="839"/>
      </w:pPr>
      <w:r w:rsidRPr="00C20B79">
        <w:t xml:space="preserve">Halaman </w:t>
      </w:r>
      <w:r>
        <w:t>stok item barang</w:t>
      </w:r>
      <w:r w:rsidRPr="00C20B79">
        <w:rPr>
          <w:i/>
        </w:rPr>
        <w:t xml:space="preserve"> </w:t>
      </w:r>
      <w:r w:rsidRPr="00C20B79">
        <w:t xml:space="preserve">adalah halaman yang ditampilkan ketika pengguna memilih menu </w:t>
      </w:r>
      <w:r>
        <w:t>stok item barang</w:t>
      </w:r>
      <w:r w:rsidRPr="00C20B79">
        <w:t>. Halaman ini</w:t>
      </w:r>
      <w:r w:rsidRPr="00C20B79">
        <w:rPr>
          <w:i/>
        </w:rPr>
        <w:t xml:space="preserve"> </w:t>
      </w:r>
      <w:r w:rsidRPr="00C20B79">
        <w:t xml:space="preserve">menampilkan data </w:t>
      </w:r>
      <w:r>
        <w:t>stok item barang</w:t>
      </w:r>
      <w:r w:rsidRPr="00C20B79">
        <w:rPr>
          <w:lang w:val="en-US"/>
        </w:rPr>
        <w:t>.</w:t>
      </w:r>
      <w:r w:rsidRPr="00C20B79">
        <w:t xml:space="preserve"> Rancangan antarmuka halaman </w:t>
      </w:r>
      <w:r>
        <w:t>stok item barang</w:t>
      </w:r>
      <w:r w:rsidRPr="00C20B79">
        <w:rPr>
          <w:i/>
        </w:rPr>
        <w:t xml:space="preserve"> </w:t>
      </w:r>
      <w:r w:rsidR="00081210">
        <w:t>adalah seperti Gambar 3. 105</w:t>
      </w:r>
      <w:r w:rsidRPr="00C20B79">
        <w:t xml:space="preserve"> berikut</w:t>
      </w:r>
      <w:r w:rsidR="00C43226" w:rsidRPr="00880E9F">
        <w:t>.</w:t>
      </w:r>
    </w:p>
    <w:p w14:paraId="7E874F75" w14:textId="77777777" w:rsidR="00EB1B56" w:rsidRDefault="00EB1B56" w:rsidP="0071543F">
      <w:pPr>
        <w:pStyle w:val="ParagrifIsi"/>
        <w:jc w:val="center"/>
      </w:pPr>
      <w:r w:rsidRPr="00EB1B56">
        <w:rPr>
          <w:noProof/>
          <w:lang w:val="en-US" w:eastAsia="en-US"/>
        </w:rPr>
        <w:drawing>
          <wp:inline distT="0" distB="0" distL="0" distR="0" wp14:anchorId="041F9241" wp14:editId="450FD5F9">
            <wp:extent cx="3495675" cy="1975322"/>
            <wp:effectExtent l="0" t="0" r="0" b="6350"/>
            <wp:docPr id="311" name="Picture 311" descr="C:\Users\User\Downloads\STOK BARANG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TOK BARANG INTERFACE.drawio.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02893" cy="1979401"/>
                    </a:xfrm>
                    <a:prstGeom prst="rect">
                      <a:avLst/>
                    </a:prstGeom>
                    <a:noFill/>
                    <a:ln>
                      <a:noFill/>
                    </a:ln>
                  </pic:spPr>
                </pic:pic>
              </a:graphicData>
            </a:graphic>
          </wp:inline>
        </w:drawing>
      </w:r>
    </w:p>
    <w:p w14:paraId="2B61A169" w14:textId="47F903B0" w:rsidR="00C43226" w:rsidRPr="00C43226" w:rsidRDefault="00EB1B56" w:rsidP="00EB1B56">
      <w:pPr>
        <w:pStyle w:val="Caption"/>
        <w:rPr>
          <w:lang w:val="id-ID"/>
        </w:rPr>
      </w:pPr>
      <w:bookmarkStart w:id="316" w:name="_Toc105002787"/>
      <w:r w:rsidRPr="00EE050F">
        <w:rPr>
          <w:b/>
        </w:rPr>
        <w:t xml:space="preserve">Gambar 3. </w:t>
      </w:r>
      <w:r w:rsidRPr="00EE050F">
        <w:rPr>
          <w:b/>
        </w:rPr>
        <w:fldChar w:fldCharType="begin"/>
      </w:r>
      <w:r w:rsidRPr="00EE050F">
        <w:rPr>
          <w:b/>
        </w:rPr>
        <w:instrText xml:space="preserve"> SEQ Gambar_3. \* ARABIC </w:instrText>
      </w:r>
      <w:r w:rsidRPr="00EE050F">
        <w:rPr>
          <w:b/>
        </w:rPr>
        <w:fldChar w:fldCharType="separate"/>
      </w:r>
      <w:r w:rsidR="00C072AF">
        <w:rPr>
          <w:b/>
          <w:noProof/>
        </w:rPr>
        <w:t>105</w:t>
      </w:r>
      <w:r w:rsidRPr="00EE050F">
        <w:rPr>
          <w:b/>
        </w:rPr>
        <w:fldChar w:fldCharType="end"/>
      </w:r>
      <w:r w:rsidR="00EE050F" w:rsidRPr="00EE050F">
        <w:rPr>
          <w:iCs w:val="0"/>
          <w:sz w:val="20"/>
          <w:szCs w:val="20"/>
          <w:lang w:val="id-ID"/>
        </w:rPr>
        <w:t xml:space="preserve"> </w:t>
      </w:r>
      <w:r w:rsidR="00EE050F" w:rsidRPr="00EE050F">
        <w:rPr>
          <w:lang w:val="id-ID"/>
        </w:rPr>
        <w:t>Rancangan antarmuka halaman stok item barang</w:t>
      </w:r>
      <w:bookmarkEnd w:id="316"/>
    </w:p>
    <w:p w14:paraId="5A432E21" w14:textId="0A0BD10E" w:rsidR="0075128F" w:rsidRPr="00C43226" w:rsidRDefault="0075128F" w:rsidP="00D125A3">
      <w:pPr>
        <w:pStyle w:val="ParagrifIsi"/>
        <w:numPr>
          <w:ilvl w:val="0"/>
          <w:numId w:val="12"/>
        </w:numPr>
      </w:pPr>
      <w:r>
        <w:lastRenderedPageBreak/>
        <w:t>Halaman Laporan Jurnal</w:t>
      </w:r>
    </w:p>
    <w:p w14:paraId="59FB3E72" w14:textId="7DDAA4E0" w:rsidR="00C43226" w:rsidRPr="00C43226" w:rsidRDefault="00C20B79" w:rsidP="0071543F">
      <w:pPr>
        <w:pStyle w:val="ParagrifIsi"/>
        <w:ind w:firstLine="839"/>
      </w:pPr>
      <w:r w:rsidRPr="00C20B79">
        <w:t xml:space="preserve">Halaman laporan </w:t>
      </w:r>
      <w:r>
        <w:t>jurnal</w:t>
      </w:r>
      <w:r w:rsidRPr="00C20B79">
        <w:rPr>
          <w:i/>
        </w:rPr>
        <w:t xml:space="preserve"> </w:t>
      </w:r>
      <w:r w:rsidRPr="00C20B79">
        <w:t>adalah halaman yang ditampilkan ketika pengguna memilih menu laporan jurnal. Halaman ini</w:t>
      </w:r>
      <w:r w:rsidRPr="00C20B79">
        <w:rPr>
          <w:i/>
        </w:rPr>
        <w:t xml:space="preserve"> </w:t>
      </w:r>
      <w:r w:rsidRPr="00C20B79">
        <w:t>menampilkan data laporan jurnal</w:t>
      </w:r>
      <w:r w:rsidRPr="00C20B79">
        <w:rPr>
          <w:i/>
        </w:rPr>
        <w:t xml:space="preserve"> </w:t>
      </w:r>
      <w:r w:rsidRPr="00C20B79">
        <w:t>yang dapat dikelompokkan berdasarkan periode waktu tertentu</w:t>
      </w:r>
      <w:r w:rsidRPr="00C20B79">
        <w:rPr>
          <w:lang w:val="en-US"/>
        </w:rPr>
        <w:t>.</w:t>
      </w:r>
      <w:r w:rsidRPr="00C20B79">
        <w:t xml:space="preserve"> Rancangan antarmuka halaman laporan jurnal</w:t>
      </w:r>
      <w:r w:rsidRPr="00C20B79">
        <w:rPr>
          <w:i/>
        </w:rPr>
        <w:t xml:space="preserve"> </w:t>
      </w:r>
      <w:r w:rsidR="00081210">
        <w:t>adalah seperti Gambar 3. 106</w:t>
      </w:r>
      <w:r w:rsidRPr="00C20B79">
        <w:t xml:space="preserve"> berikut</w:t>
      </w:r>
      <w:r w:rsidRPr="00C20B79">
        <w:rPr>
          <w:lang w:val="en-US"/>
        </w:rPr>
        <w:t>.</w:t>
      </w:r>
    </w:p>
    <w:p w14:paraId="4616AFB2" w14:textId="77777777" w:rsidR="00EE050F" w:rsidRDefault="00EE050F" w:rsidP="0071543F">
      <w:pPr>
        <w:pStyle w:val="ParagrifIsi"/>
        <w:jc w:val="center"/>
      </w:pPr>
      <w:r w:rsidRPr="00EE050F">
        <w:rPr>
          <w:noProof/>
          <w:lang w:val="en-US" w:eastAsia="en-US"/>
        </w:rPr>
        <w:drawing>
          <wp:inline distT="0" distB="0" distL="0" distR="0" wp14:anchorId="635B6A5F" wp14:editId="34C950E6">
            <wp:extent cx="3505200" cy="1984506"/>
            <wp:effectExtent l="0" t="0" r="0" b="0"/>
            <wp:docPr id="312" name="Picture 312" descr="C:\Users\User\Downloads\LAPORAN JURNAL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LAPORAN JURNAL INTERFACE.drawi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21984" cy="1994009"/>
                    </a:xfrm>
                    <a:prstGeom prst="rect">
                      <a:avLst/>
                    </a:prstGeom>
                    <a:noFill/>
                    <a:ln>
                      <a:noFill/>
                    </a:ln>
                  </pic:spPr>
                </pic:pic>
              </a:graphicData>
            </a:graphic>
          </wp:inline>
        </w:drawing>
      </w:r>
    </w:p>
    <w:p w14:paraId="50409E06" w14:textId="62AECF0C" w:rsidR="00C43226" w:rsidRPr="00C43226" w:rsidRDefault="00EE050F" w:rsidP="00EE050F">
      <w:pPr>
        <w:pStyle w:val="Caption"/>
        <w:rPr>
          <w:lang w:val="id-ID"/>
        </w:rPr>
      </w:pPr>
      <w:bookmarkStart w:id="317" w:name="_Toc105002788"/>
      <w:r w:rsidRPr="00EE050F">
        <w:rPr>
          <w:b/>
        </w:rPr>
        <w:t xml:space="preserve">Gambar 3. </w:t>
      </w:r>
      <w:r w:rsidRPr="00EE050F">
        <w:rPr>
          <w:b/>
        </w:rPr>
        <w:fldChar w:fldCharType="begin"/>
      </w:r>
      <w:r w:rsidRPr="00EE050F">
        <w:rPr>
          <w:b/>
        </w:rPr>
        <w:instrText xml:space="preserve"> SEQ Gambar_3. \* ARABIC </w:instrText>
      </w:r>
      <w:r w:rsidRPr="00EE050F">
        <w:rPr>
          <w:b/>
        </w:rPr>
        <w:fldChar w:fldCharType="separate"/>
      </w:r>
      <w:r w:rsidR="00C072AF">
        <w:rPr>
          <w:b/>
          <w:noProof/>
        </w:rPr>
        <w:t>106</w:t>
      </w:r>
      <w:r w:rsidRPr="00EE050F">
        <w:rPr>
          <w:b/>
        </w:rPr>
        <w:fldChar w:fldCharType="end"/>
      </w:r>
      <w:r w:rsidRPr="00EE050F">
        <w:rPr>
          <w:iCs w:val="0"/>
          <w:sz w:val="20"/>
          <w:szCs w:val="20"/>
          <w:lang w:val="id-ID"/>
        </w:rPr>
        <w:t xml:space="preserve"> </w:t>
      </w:r>
      <w:r w:rsidRPr="00EE050F">
        <w:rPr>
          <w:lang w:val="id-ID"/>
        </w:rPr>
        <w:t>Rancangan antarmuka halaman laporan jurnal</w:t>
      </w:r>
      <w:bookmarkEnd w:id="317"/>
    </w:p>
    <w:p w14:paraId="7B509DFF" w14:textId="4F679D6F" w:rsidR="0075128F" w:rsidRPr="00C43226" w:rsidRDefault="0075128F" w:rsidP="00D125A3">
      <w:pPr>
        <w:pStyle w:val="ParagrifIsi"/>
        <w:numPr>
          <w:ilvl w:val="0"/>
          <w:numId w:val="12"/>
        </w:numPr>
      </w:pPr>
      <w:r>
        <w:t xml:space="preserve">Halaman </w:t>
      </w:r>
      <w:r w:rsidRPr="0075128F">
        <w:t xml:space="preserve">Laporan </w:t>
      </w:r>
      <w:r>
        <w:t>Buku Besar</w:t>
      </w:r>
    </w:p>
    <w:p w14:paraId="2935FFD8" w14:textId="7E469A02" w:rsidR="00C43226" w:rsidRPr="00C43226" w:rsidRDefault="00E1748B" w:rsidP="0071543F">
      <w:pPr>
        <w:pStyle w:val="ParagrifIsi"/>
        <w:ind w:firstLine="839"/>
      </w:pPr>
      <w:r w:rsidRPr="00E1748B">
        <w:t xml:space="preserve">Halaman laporan </w:t>
      </w:r>
      <w:r>
        <w:t>buku besar</w:t>
      </w:r>
      <w:r w:rsidRPr="00E1748B">
        <w:rPr>
          <w:i/>
        </w:rPr>
        <w:t xml:space="preserve"> </w:t>
      </w:r>
      <w:r w:rsidRPr="00E1748B">
        <w:t xml:space="preserve">adalah halaman yang ditampilkan ketika pengguna memilih menu laporan </w:t>
      </w:r>
      <w:r w:rsidR="00582F42" w:rsidRPr="00582F42">
        <w:t>buku besar</w:t>
      </w:r>
      <w:r w:rsidRPr="00E1748B">
        <w:t>. Halaman ini</w:t>
      </w:r>
      <w:r w:rsidRPr="00E1748B">
        <w:rPr>
          <w:i/>
        </w:rPr>
        <w:t xml:space="preserve"> </w:t>
      </w:r>
      <w:r w:rsidRPr="00E1748B">
        <w:t xml:space="preserve">menampilkan data laporan </w:t>
      </w:r>
      <w:r w:rsidR="00582F42" w:rsidRPr="00582F42">
        <w:t xml:space="preserve">buku besar </w:t>
      </w:r>
      <w:r w:rsidRPr="00582F42">
        <w:t>yang</w:t>
      </w:r>
      <w:r w:rsidRPr="00E1748B">
        <w:t xml:space="preserve"> dapat dikelompokkan berdasarkan periode waktu tertentu</w:t>
      </w:r>
      <w:r w:rsidRPr="00E1748B">
        <w:rPr>
          <w:lang w:val="en-US"/>
        </w:rPr>
        <w:t>.</w:t>
      </w:r>
      <w:r w:rsidRPr="00E1748B">
        <w:t xml:space="preserve"> Rancangan antarmuka halaman </w:t>
      </w:r>
      <w:r w:rsidRPr="00582F42">
        <w:t xml:space="preserve">laporan </w:t>
      </w:r>
      <w:r w:rsidR="00582F42" w:rsidRPr="00582F42">
        <w:t xml:space="preserve">buku besar </w:t>
      </w:r>
      <w:r>
        <w:t>adalah seperti Gamb</w:t>
      </w:r>
      <w:r w:rsidR="00081210">
        <w:t>ar 3. 107</w:t>
      </w:r>
      <w:r w:rsidRPr="00E1748B">
        <w:t xml:space="preserve"> berikut</w:t>
      </w:r>
      <w:r w:rsidR="00C43226" w:rsidRPr="00880E9F">
        <w:t>.</w:t>
      </w:r>
    </w:p>
    <w:p w14:paraId="68BEAAA1" w14:textId="77777777" w:rsidR="00AE0598" w:rsidRDefault="00AE0598" w:rsidP="0071543F">
      <w:pPr>
        <w:pStyle w:val="ParagrifIsi"/>
        <w:jc w:val="center"/>
      </w:pPr>
      <w:r w:rsidRPr="00AE0598">
        <w:rPr>
          <w:noProof/>
          <w:lang w:val="en-US" w:eastAsia="en-US"/>
        </w:rPr>
        <w:drawing>
          <wp:inline distT="0" distB="0" distL="0" distR="0" wp14:anchorId="38ECCF03" wp14:editId="47B79B7F">
            <wp:extent cx="3482538" cy="1971675"/>
            <wp:effectExtent l="0" t="0" r="3810" b="0"/>
            <wp:docPr id="313" name="Picture 313" descr="D:\F\Kuliah\TUGAS AKHIR\TA2\PUNYA FARIS\DIAGRAM\PNG\INTERFACE\LAPORAN BUKU BESAR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Kuliah\TUGAS AKHIR\TA2\PUNYA FARIS\DIAGRAM\PNG\INTERFACE\LAPORAN BUKU BESAR INTERFACE.drawi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98939" cy="1980961"/>
                    </a:xfrm>
                    <a:prstGeom prst="rect">
                      <a:avLst/>
                    </a:prstGeom>
                    <a:noFill/>
                    <a:ln>
                      <a:noFill/>
                    </a:ln>
                  </pic:spPr>
                </pic:pic>
              </a:graphicData>
            </a:graphic>
          </wp:inline>
        </w:drawing>
      </w:r>
    </w:p>
    <w:p w14:paraId="461B87D0" w14:textId="1FB02E4F" w:rsidR="00C43226" w:rsidRPr="00C43226" w:rsidRDefault="00AE0598" w:rsidP="00AE0598">
      <w:pPr>
        <w:pStyle w:val="Caption"/>
        <w:rPr>
          <w:lang w:val="id-ID"/>
        </w:rPr>
      </w:pPr>
      <w:bookmarkStart w:id="318" w:name="_Toc105002789"/>
      <w:r w:rsidRPr="00AE0598">
        <w:rPr>
          <w:b/>
        </w:rPr>
        <w:t xml:space="preserve">Gambar 3. </w:t>
      </w:r>
      <w:r w:rsidRPr="00AE0598">
        <w:rPr>
          <w:b/>
        </w:rPr>
        <w:fldChar w:fldCharType="begin"/>
      </w:r>
      <w:r w:rsidRPr="00AE0598">
        <w:rPr>
          <w:b/>
        </w:rPr>
        <w:instrText xml:space="preserve"> SEQ Gambar_3. \* ARABIC </w:instrText>
      </w:r>
      <w:r w:rsidRPr="00AE0598">
        <w:rPr>
          <w:b/>
        </w:rPr>
        <w:fldChar w:fldCharType="separate"/>
      </w:r>
      <w:r w:rsidR="00C072AF">
        <w:rPr>
          <w:b/>
          <w:noProof/>
        </w:rPr>
        <w:t>107</w:t>
      </w:r>
      <w:r w:rsidRPr="00AE0598">
        <w:rPr>
          <w:b/>
        </w:rPr>
        <w:fldChar w:fldCharType="end"/>
      </w:r>
      <w:r w:rsidRPr="00AE0598">
        <w:rPr>
          <w:iCs w:val="0"/>
          <w:sz w:val="20"/>
          <w:szCs w:val="20"/>
          <w:lang w:val="id-ID"/>
        </w:rPr>
        <w:t xml:space="preserve"> </w:t>
      </w:r>
      <w:r w:rsidRPr="00AE0598">
        <w:rPr>
          <w:lang w:val="id-ID"/>
        </w:rPr>
        <w:t>Rancangan antarmuka halaman laporan buku besar</w:t>
      </w:r>
      <w:bookmarkEnd w:id="318"/>
    </w:p>
    <w:p w14:paraId="7071D574" w14:textId="58695044" w:rsidR="0075128F" w:rsidRPr="00C43226" w:rsidRDefault="0075128F" w:rsidP="00D125A3">
      <w:pPr>
        <w:pStyle w:val="ParagrifIsi"/>
        <w:numPr>
          <w:ilvl w:val="0"/>
          <w:numId w:val="12"/>
        </w:numPr>
      </w:pPr>
      <w:r>
        <w:lastRenderedPageBreak/>
        <w:t>Halaman</w:t>
      </w:r>
      <w:r w:rsidRPr="0075128F">
        <w:rPr>
          <w:sz w:val="20"/>
          <w:szCs w:val="20"/>
        </w:rPr>
        <w:t xml:space="preserve"> </w:t>
      </w:r>
      <w:r w:rsidRPr="0075128F">
        <w:t>Laporan</w:t>
      </w:r>
      <w:r>
        <w:t xml:space="preserve"> Neraca Saldo</w:t>
      </w:r>
    </w:p>
    <w:p w14:paraId="6331D9C6" w14:textId="58CB0BB7" w:rsidR="00C43226" w:rsidRPr="00C43226" w:rsidRDefault="00582F42" w:rsidP="0071543F">
      <w:pPr>
        <w:pStyle w:val="ParagrifIsi"/>
        <w:ind w:firstLine="839"/>
      </w:pPr>
      <w:r w:rsidRPr="00582F42">
        <w:t xml:space="preserve">Halaman laporan </w:t>
      </w:r>
      <w:r>
        <w:t>neraca saldo</w:t>
      </w:r>
      <w:r w:rsidRPr="00582F42">
        <w:rPr>
          <w:i/>
        </w:rPr>
        <w:t xml:space="preserve"> </w:t>
      </w:r>
      <w:r w:rsidRPr="00582F42">
        <w:t>adalah halaman yang ditampilkan ketika pengguna memilih menu laporan neraca saldo. Halaman ini</w:t>
      </w:r>
      <w:r w:rsidRPr="00582F42">
        <w:rPr>
          <w:i/>
        </w:rPr>
        <w:t xml:space="preserve"> </w:t>
      </w:r>
      <w:r w:rsidRPr="00582F42">
        <w:t xml:space="preserve">menampilkan data laporan </w:t>
      </w:r>
      <w:r w:rsidR="00B20518">
        <w:t>debit dan kredit</w:t>
      </w:r>
      <w:r w:rsidR="001217CA">
        <w:rPr>
          <w:lang w:val="id-ID"/>
        </w:rPr>
        <w:t xml:space="preserve"> masing-masing</w:t>
      </w:r>
      <w:r w:rsidR="00B20518">
        <w:t xml:space="preserve"> </w:t>
      </w:r>
      <w:r w:rsidR="00B20518" w:rsidRPr="00B20518">
        <w:rPr>
          <w:i/>
        </w:rPr>
        <w:softHyphen/>
        <w:t>chart of account</w:t>
      </w:r>
      <w:r w:rsidRPr="00582F42">
        <w:rPr>
          <w:i/>
        </w:rPr>
        <w:t xml:space="preserve"> </w:t>
      </w:r>
      <w:r w:rsidRPr="00582F42">
        <w:t xml:space="preserve">yang dapat </w:t>
      </w:r>
      <w:r>
        <w:t>dipilih per tanggal tertentu</w:t>
      </w:r>
      <w:r w:rsidRPr="00582F42">
        <w:rPr>
          <w:lang w:val="en-US"/>
        </w:rPr>
        <w:t>.</w:t>
      </w:r>
      <w:r w:rsidRPr="00582F42">
        <w:t xml:space="preserve"> Rancangan antarmuka halaman laporan neraca saldo</w:t>
      </w:r>
      <w:r w:rsidRPr="00582F42">
        <w:rPr>
          <w:i/>
        </w:rPr>
        <w:t xml:space="preserve"> </w:t>
      </w:r>
      <w:r w:rsidR="00081210">
        <w:t>adalah seperti Gambar 3. 108</w:t>
      </w:r>
      <w:r w:rsidRPr="00582F42">
        <w:t xml:space="preserve"> berikut</w:t>
      </w:r>
      <w:r w:rsidR="00C43226" w:rsidRPr="00880E9F">
        <w:t>.</w:t>
      </w:r>
    </w:p>
    <w:p w14:paraId="1AFE9144" w14:textId="77777777" w:rsidR="00AE0598" w:rsidRDefault="00AE0598" w:rsidP="0071543F">
      <w:pPr>
        <w:pStyle w:val="ParagrifIsi"/>
        <w:jc w:val="center"/>
      </w:pPr>
      <w:r w:rsidRPr="00AE0598">
        <w:rPr>
          <w:noProof/>
          <w:lang w:val="en-US" w:eastAsia="en-US"/>
        </w:rPr>
        <w:drawing>
          <wp:inline distT="0" distB="0" distL="0" distR="0" wp14:anchorId="067A0737" wp14:editId="6743B8EC">
            <wp:extent cx="3189767" cy="1803483"/>
            <wp:effectExtent l="0" t="0" r="0" b="6350"/>
            <wp:docPr id="314" name="Picture 314" descr="C:\Users\User\Downloads\LAPORAN NERACA SALDO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LAPORAN NERACA SALDO INTERFACE.drawi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22677" cy="1822090"/>
                    </a:xfrm>
                    <a:prstGeom prst="rect">
                      <a:avLst/>
                    </a:prstGeom>
                    <a:noFill/>
                    <a:ln>
                      <a:noFill/>
                    </a:ln>
                  </pic:spPr>
                </pic:pic>
              </a:graphicData>
            </a:graphic>
          </wp:inline>
        </w:drawing>
      </w:r>
    </w:p>
    <w:p w14:paraId="1B7E9BF5" w14:textId="65374689" w:rsidR="00C43226" w:rsidRPr="00C43226" w:rsidRDefault="00AE0598" w:rsidP="00AE0598">
      <w:pPr>
        <w:pStyle w:val="Caption"/>
        <w:rPr>
          <w:lang w:val="id-ID"/>
        </w:rPr>
      </w:pPr>
      <w:bookmarkStart w:id="319" w:name="_Toc105002790"/>
      <w:r w:rsidRPr="00AE0598">
        <w:rPr>
          <w:b/>
        </w:rPr>
        <w:t xml:space="preserve">Gambar 3. </w:t>
      </w:r>
      <w:r w:rsidRPr="00AE0598">
        <w:rPr>
          <w:b/>
        </w:rPr>
        <w:fldChar w:fldCharType="begin"/>
      </w:r>
      <w:r w:rsidRPr="00AE0598">
        <w:rPr>
          <w:b/>
        </w:rPr>
        <w:instrText xml:space="preserve"> SEQ Gambar_3. \* ARABIC </w:instrText>
      </w:r>
      <w:r w:rsidRPr="00AE0598">
        <w:rPr>
          <w:b/>
        </w:rPr>
        <w:fldChar w:fldCharType="separate"/>
      </w:r>
      <w:r w:rsidR="00C072AF">
        <w:rPr>
          <w:b/>
          <w:noProof/>
        </w:rPr>
        <w:t>108</w:t>
      </w:r>
      <w:r w:rsidRPr="00AE0598">
        <w:rPr>
          <w:b/>
        </w:rPr>
        <w:fldChar w:fldCharType="end"/>
      </w:r>
      <w:r w:rsidRPr="00AE0598">
        <w:rPr>
          <w:iCs w:val="0"/>
          <w:sz w:val="20"/>
          <w:szCs w:val="20"/>
          <w:lang w:val="id-ID"/>
        </w:rPr>
        <w:t xml:space="preserve"> </w:t>
      </w:r>
      <w:r w:rsidRPr="00AE0598">
        <w:rPr>
          <w:lang w:val="id-ID"/>
        </w:rPr>
        <w:t>Rancangan antarmuka halaman laporan neraca saldo</w:t>
      </w:r>
      <w:bookmarkEnd w:id="319"/>
    </w:p>
    <w:p w14:paraId="4B2D6C74" w14:textId="5571980A" w:rsidR="0075128F" w:rsidRPr="00C43226" w:rsidRDefault="0075128F" w:rsidP="00D125A3">
      <w:pPr>
        <w:pStyle w:val="ParagrifIsi"/>
        <w:numPr>
          <w:ilvl w:val="0"/>
          <w:numId w:val="12"/>
        </w:numPr>
      </w:pPr>
      <w:r>
        <w:t>Halaman</w:t>
      </w:r>
      <w:r w:rsidRPr="0075128F">
        <w:rPr>
          <w:sz w:val="20"/>
          <w:szCs w:val="20"/>
        </w:rPr>
        <w:t xml:space="preserve"> </w:t>
      </w:r>
      <w:r w:rsidRPr="0075128F">
        <w:t>Laporan</w:t>
      </w:r>
      <w:r>
        <w:t xml:space="preserve"> Laba Rugi</w:t>
      </w:r>
    </w:p>
    <w:p w14:paraId="4A1027DE" w14:textId="20B89FFC" w:rsidR="0075128F" w:rsidRDefault="00452D7C" w:rsidP="0071543F">
      <w:pPr>
        <w:pStyle w:val="ParagrifIsi"/>
        <w:ind w:firstLine="839"/>
      </w:pPr>
      <w:r w:rsidRPr="00452D7C">
        <w:t xml:space="preserve">Halaman laporan </w:t>
      </w:r>
      <w:r>
        <w:t>laba rugi</w:t>
      </w:r>
      <w:r w:rsidRPr="00452D7C">
        <w:rPr>
          <w:i/>
        </w:rPr>
        <w:t xml:space="preserve"> </w:t>
      </w:r>
      <w:r w:rsidRPr="00452D7C">
        <w:t>adalah halaman yang ditampilkan ketika pengguna memilih menu laporan laba rugi. Halaman ini</w:t>
      </w:r>
      <w:r w:rsidRPr="00452D7C">
        <w:rPr>
          <w:i/>
        </w:rPr>
        <w:t xml:space="preserve"> </w:t>
      </w:r>
      <w:r w:rsidRPr="00452D7C">
        <w:t xml:space="preserve">menampilkan data laporan </w:t>
      </w:r>
      <w:r w:rsidR="00E66B8F">
        <w:t xml:space="preserve">saldo </w:t>
      </w:r>
      <w:r w:rsidR="00E66B8F" w:rsidRPr="00E66B8F">
        <w:rPr>
          <w:i/>
        </w:rPr>
        <w:t>chart of account</w:t>
      </w:r>
      <w:r w:rsidR="00E66B8F">
        <w:t xml:space="preserve"> dengan klasifikasi penghasilan dan beban</w:t>
      </w:r>
      <w:r w:rsidRPr="00452D7C">
        <w:rPr>
          <w:i/>
        </w:rPr>
        <w:t xml:space="preserve"> </w:t>
      </w:r>
      <w:r w:rsidRPr="00452D7C">
        <w:t>yang dapat dipilih per tanggal tertentu</w:t>
      </w:r>
      <w:r w:rsidRPr="00452D7C">
        <w:rPr>
          <w:lang w:val="en-US"/>
        </w:rPr>
        <w:t>.</w:t>
      </w:r>
      <w:r w:rsidRPr="00452D7C">
        <w:t xml:space="preserve"> Rancangan antarmuka halaman laporan </w:t>
      </w:r>
      <w:r w:rsidR="00B20518" w:rsidRPr="00B20518">
        <w:t>laba rugi</w:t>
      </w:r>
      <w:r w:rsidRPr="00452D7C">
        <w:rPr>
          <w:i/>
        </w:rPr>
        <w:t xml:space="preserve"> </w:t>
      </w:r>
      <w:r w:rsidR="00081210">
        <w:t>adalah seperti Gambar 3. 109</w:t>
      </w:r>
      <w:r w:rsidRPr="00452D7C">
        <w:t xml:space="preserve"> berikut</w:t>
      </w:r>
      <w:r w:rsidR="0075128F">
        <w:t>.</w:t>
      </w:r>
    </w:p>
    <w:p w14:paraId="2506EB3F" w14:textId="77777777" w:rsidR="00C16141" w:rsidRDefault="00C16141" w:rsidP="0071543F">
      <w:pPr>
        <w:pStyle w:val="ParagrifIsi"/>
        <w:jc w:val="center"/>
      </w:pPr>
      <w:r w:rsidRPr="00C16141">
        <w:rPr>
          <w:noProof/>
          <w:lang w:val="en-US" w:eastAsia="en-US"/>
        </w:rPr>
        <w:drawing>
          <wp:inline distT="0" distB="0" distL="0" distR="0" wp14:anchorId="39531850" wp14:editId="0B3C44C1">
            <wp:extent cx="3232135" cy="1827438"/>
            <wp:effectExtent l="0" t="0" r="6985" b="1905"/>
            <wp:docPr id="315" name="Picture 315" descr="C:\Users\User\Downloads\LAPORAN LABA RUGI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LAPORAN LABA RUGI INTERFACE.drawio.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64660" cy="1845827"/>
                    </a:xfrm>
                    <a:prstGeom prst="rect">
                      <a:avLst/>
                    </a:prstGeom>
                    <a:noFill/>
                    <a:ln>
                      <a:noFill/>
                    </a:ln>
                  </pic:spPr>
                </pic:pic>
              </a:graphicData>
            </a:graphic>
          </wp:inline>
        </w:drawing>
      </w:r>
    </w:p>
    <w:p w14:paraId="606A2951" w14:textId="07125DE4" w:rsidR="0075128F" w:rsidRPr="0075128F" w:rsidRDefault="00C16141" w:rsidP="00C16141">
      <w:pPr>
        <w:pStyle w:val="Caption"/>
        <w:rPr>
          <w:lang w:val="id-ID"/>
        </w:rPr>
      </w:pPr>
      <w:bookmarkStart w:id="320" w:name="_Toc105002791"/>
      <w:r w:rsidRPr="00C16141">
        <w:rPr>
          <w:b/>
        </w:rPr>
        <w:t xml:space="preserve">Gambar 3. </w:t>
      </w:r>
      <w:r w:rsidRPr="00C16141">
        <w:rPr>
          <w:b/>
        </w:rPr>
        <w:fldChar w:fldCharType="begin"/>
      </w:r>
      <w:r w:rsidRPr="00C16141">
        <w:rPr>
          <w:b/>
        </w:rPr>
        <w:instrText xml:space="preserve"> SEQ Gambar_3. \* ARABIC </w:instrText>
      </w:r>
      <w:r w:rsidRPr="00C16141">
        <w:rPr>
          <w:b/>
        </w:rPr>
        <w:fldChar w:fldCharType="separate"/>
      </w:r>
      <w:r w:rsidR="00C072AF">
        <w:rPr>
          <w:b/>
          <w:noProof/>
        </w:rPr>
        <w:t>109</w:t>
      </w:r>
      <w:r w:rsidRPr="00C16141">
        <w:rPr>
          <w:b/>
        </w:rPr>
        <w:fldChar w:fldCharType="end"/>
      </w:r>
      <w:r w:rsidRPr="00C16141">
        <w:rPr>
          <w:iCs w:val="0"/>
          <w:sz w:val="20"/>
          <w:szCs w:val="20"/>
          <w:lang w:val="id-ID"/>
        </w:rPr>
        <w:t xml:space="preserve"> </w:t>
      </w:r>
      <w:r w:rsidRPr="00C16141">
        <w:rPr>
          <w:lang w:val="id-ID"/>
        </w:rPr>
        <w:t>Rancangan antarmuka halaman laporan laba rugi</w:t>
      </w:r>
      <w:bookmarkEnd w:id="320"/>
    </w:p>
    <w:p w14:paraId="2AB7B473" w14:textId="76979B19" w:rsidR="0075128F" w:rsidRDefault="0075128F" w:rsidP="00D125A3">
      <w:pPr>
        <w:pStyle w:val="ParagrifIsi"/>
        <w:numPr>
          <w:ilvl w:val="0"/>
          <w:numId w:val="12"/>
        </w:numPr>
      </w:pPr>
      <w:r>
        <w:lastRenderedPageBreak/>
        <w:t>Halaman Laporan Neraca</w:t>
      </w:r>
    </w:p>
    <w:p w14:paraId="15AEC646" w14:textId="199E4745" w:rsidR="00002881" w:rsidRDefault="00EB1B56" w:rsidP="0071543F">
      <w:pPr>
        <w:pStyle w:val="ParagrifIsi"/>
        <w:ind w:firstLine="839"/>
        <w:rPr>
          <w:lang w:val="en-US"/>
        </w:rPr>
      </w:pPr>
      <w:r w:rsidRPr="00EB1B56">
        <w:t xml:space="preserve">Halaman laporan </w:t>
      </w:r>
      <w:r>
        <w:t>neraca</w:t>
      </w:r>
      <w:r w:rsidRPr="00EB1B56">
        <w:rPr>
          <w:i/>
        </w:rPr>
        <w:t xml:space="preserve"> </w:t>
      </w:r>
      <w:r w:rsidRPr="00EB1B56">
        <w:t>adalah halaman yang ditampilkan ketika pengguna memilih menu laporan neraca. Halaman ini</w:t>
      </w:r>
      <w:r w:rsidRPr="00EB1B56">
        <w:rPr>
          <w:i/>
        </w:rPr>
        <w:t xml:space="preserve"> </w:t>
      </w:r>
      <w:r w:rsidRPr="00EB1B56">
        <w:t xml:space="preserve">menampilkan data laporan saldo </w:t>
      </w:r>
      <w:r w:rsidRPr="00EB1B56">
        <w:rPr>
          <w:i/>
        </w:rPr>
        <w:t>chart of account</w:t>
      </w:r>
      <w:r w:rsidRPr="00EB1B56">
        <w:t xml:space="preserve"> dengan klasifikasi </w:t>
      </w:r>
      <w:r>
        <w:t>aset, kewajiban, dan ekuitas</w:t>
      </w:r>
      <w:r w:rsidRPr="00EB1B56">
        <w:rPr>
          <w:i/>
        </w:rPr>
        <w:t xml:space="preserve"> </w:t>
      </w:r>
      <w:r w:rsidRPr="00EB1B56">
        <w:t>yang dapat dipilih per tanggal tertentu</w:t>
      </w:r>
      <w:r w:rsidRPr="00EB1B56">
        <w:rPr>
          <w:lang w:val="en-US"/>
        </w:rPr>
        <w:t>.</w:t>
      </w:r>
      <w:r w:rsidRPr="00EB1B56">
        <w:t xml:space="preserve"> Rancangan antarmuka halaman laporan </w:t>
      </w:r>
      <w:r w:rsidR="00C16141">
        <w:t>neraca</w:t>
      </w:r>
      <w:r w:rsidRPr="00EB1B56">
        <w:rPr>
          <w:i/>
        </w:rPr>
        <w:t xml:space="preserve"> </w:t>
      </w:r>
      <w:r w:rsidR="00081210">
        <w:t>adalah seperti Gambar 3. 110</w:t>
      </w:r>
      <w:r w:rsidRPr="00EB1B56">
        <w:t xml:space="preserve"> berikut</w:t>
      </w:r>
      <w:r>
        <w:t>.</w:t>
      </w:r>
    </w:p>
    <w:p w14:paraId="00EEBEA4" w14:textId="77777777" w:rsidR="00C16141" w:rsidRDefault="00C16141" w:rsidP="0071543F">
      <w:pPr>
        <w:pStyle w:val="ParagrifIsi"/>
        <w:jc w:val="center"/>
      </w:pPr>
      <w:r w:rsidRPr="00C16141">
        <w:rPr>
          <w:noProof/>
          <w:lang w:val="en-US" w:eastAsia="en-US"/>
        </w:rPr>
        <w:drawing>
          <wp:inline distT="0" distB="0" distL="0" distR="0" wp14:anchorId="436E7CC8" wp14:editId="4CB39105">
            <wp:extent cx="3434377" cy="1945758"/>
            <wp:effectExtent l="0" t="0" r="0" b="0"/>
            <wp:docPr id="316" name="Picture 316" descr="C:\Users\User\Downloads\LAPORAN NERACA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LAPORAN NERACA INTERFACE.drawio.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59459" cy="1959968"/>
                    </a:xfrm>
                    <a:prstGeom prst="rect">
                      <a:avLst/>
                    </a:prstGeom>
                    <a:noFill/>
                    <a:ln>
                      <a:noFill/>
                    </a:ln>
                  </pic:spPr>
                </pic:pic>
              </a:graphicData>
            </a:graphic>
          </wp:inline>
        </w:drawing>
      </w:r>
    </w:p>
    <w:p w14:paraId="3DF20A8D" w14:textId="7B8DF89C" w:rsidR="008763CB" w:rsidRDefault="00C16141" w:rsidP="00C16141">
      <w:pPr>
        <w:pStyle w:val="Caption"/>
        <w:rPr>
          <w:lang w:val="id-ID"/>
        </w:rPr>
      </w:pPr>
      <w:bookmarkStart w:id="321" w:name="_Toc105002792"/>
      <w:r w:rsidRPr="00C16141">
        <w:rPr>
          <w:b/>
        </w:rPr>
        <w:t xml:space="preserve">Gambar 3. </w:t>
      </w:r>
      <w:r w:rsidRPr="00C16141">
        <w:rPr>
          <w:b/>
        </w:rPr>
        <w:fldChar w:fldCharType="begin"/>
      </w:r>
      <w:r w:rsidRPr="00C16141">
        <w:rPr>
          <w:b/>
        </w:rPr>
        <w:instrText xml:space="preserve"> SEQ Gambar_3. \* ARABIC </w:instrText>
      </w:r>
      <w:r w:rsidRPr="00C16141">
        <w:rPr>
          <w:b/>
        </w:rPr>
        <w:fldChar w:fldCharType="separate"/>
      </w:r>
      <w:r w:rsidR="00C072AF">
        <w:rPr>
          <w:b/>
          <w:noProof/>
        </w:rPr>
        <w:t>110</w:t>
      </w:r>
      <w:r w:rsidRPr="00C16141">
        <w:rPr>
          <w:b/>
        </w:rPr>
        <w:fldChar w:fldCharType="end"/>
      </w:r>
      <w:r w:rsidRPr="00C16141">
        <w:rPr>
          <w:iCs w:val="0"/>
          <w:sz w:val="20"/>
          <w:szCs w:val="20"/>
          <w:lang w:val="id-ID"/>
        </w:rPr>
        <w:t xml:space="preserve"> </w:t>
      </w:r>
      <w:r w:rsidRPr="00C16141">
        <w:rPr>
          <w:lang w:val="id-ID"/>
        </w:rPr>
        <w:t>Rancangan antarmuka halaman laporan neraca</w:t>
      </w:r>
      <w:bookmarkEnd w:id="321"/>
    </w:p>
    <w:p w14:paraId="4C9D4270" w14:textId="00B52542" w:rsidR="00002881" w:rsidRDefault="00002881" w:rsidP="00D125A3">
      <w:pPr>
        <w:pStyle w:val="ParagrifIsi"/>
        <w:numPr>
          <w:ilvl w:val="0"/>
          <w:numId w:val="12"/>
        </w:numPr>
      </w:pPr>
      <w:r>
        <w:t>Halaman Akun</w:t>
      </w:r>
    </w:p>
    <w:p w14:paraId="480AA631" w14:textId="4DC151C6" w:rsidR="00002881" w:rsidRDefault="00EB1B56" w:rsidP="0071543F">
      <w:pPr>
        <w:pStyle w:val="ParagrifIsi"/>
        <w:ind w:firstLine="839"/>
      </w:pPr>
      <w:r w:rsidRPr="00EB1B56">
        <w:t xml:space="preserve">Halaman </w:t>
      </w:r>
      <w:r>
        <w:t>akun</w:t>
      </w:r>
      <w:r w:rsidRPr="00EB1B56">
        <w:rPr>
          <w:i/>
        </w:rPr>
        <w:t xml:space="preserve"> </w:t>
      </w:r>
      <w:r w:rsidRPr="00EB1B56">
        <w:t>adalah halaman yang ditampilkan ketika pengguna memilih menu akun. Halaman ini</w:t>
      </w:r>
      <w:r w:rsidRPr="00EB1B56">
        <w:rPr>
          <w:i/>
        </w:rPr>
        <w:t xml:space="preserve"> </w:t>
      </w:r>
      <w:r w:rsidRPr="00EB1B56">
        <w:t xml:space="preserve">menampilkan data </w:t>
      </w:r>
      <w:r>
        <w:t xml:space="preserve">akun pengguna yang sedang </w:t>
      </w:r>
      <w:r w:rsidRPr="00EB1B56">
        <w:rPr>
          <w:i/>
        </w:rPr>
        <w:t>login</w:t>
      </w:r>
      <w:r w:rsidRPr="00EB1B56">
        <w:rPr>
          <w:lang w:val="en-US"/>
        </w:rPr>
        <w:t>.</w:t>
      </w:r>
      <w:r w:rsidRPr="00EB1B56">
        <w:t xml:space="preserve"> Rancangan antarmuka halaman </w:t>
      </w:r>
      <w:r>
        <w:t>akun</w:t>
      </w:r>
      <w:r w:rsidRPr="00EB1B56">
        <w:rPr>
          <w:i/>
        </w:rPr>
        <w:t xml:space="preserve"> </w:t>
      </w:r>
      <w:r w:rsidR="00081210">
        <w:t>adalah seperti Gambar 3. 111</w:t>
      </w:r>
      <w:r w:rsidRPr="00EB1B56">
        <w:t xml:space="preserve"> berikut</w:t>
      </w:r>
      <w:r w:rsidR="00002881" w:rsidRPr="00880E9F">
        <w:t>.</w:t>
      </w:r>
    </w:p>
    <w:p w14:paraId="31EC09AA" w14:textId="77777777" w:rsidR="001E171E" w:rsidRDefault="001E171E" w:rsidP="0071543F">
      <w:pPr>
        <w:pStyle w:val="ParagrifIsi"/>
        <w:jc w:val="center"/>
      </w:pPr>
      <w:r w:rsidRPr="001E171E">
        <w:rPr>
          <w:noProof/>
          <w:lang w:val="en-US" w:eastAsia="en-US"/>
        </w:rPr>
        <w:drawing>
          <wp:inline distT="0" distB="0" distL="0" distR="0" wp14:anchorId="5AE1892D" wp14:editId="4981EFFC">
            <wp:extent cx="3516626" cy="1988288"/>
            <wp:effectExtent l="0" t="0" r="8255" b="0"/>
            <wp:docPr id="317" name="Picture 317" descr="D:\F\Kuliah\TUGAS AKHIR\TA2\PUNYA FARIS\DIAGRAM\PNG\INTERFACE\AKUN INTERFA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F\Kuliah\TUGAS AKHIR\TA2\PUNYA FARIS\DIAGRAM\PNG\INTERFACE\AKUN INTERFACE.drawio.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22434" cy="1991572"/>
                    </a:xfrm>
                    <a:prstGeom prst="rect">
                      <a:avLst/>
                    </a:prstGeom>
                    <a:noFill/>
                    <a:ln>
                      <a:noFill/>
                    </a:ln>
                  </pic:spPr>
                </pic:pic>
              </a:graphicData>
            </a:graphic>
          </wp:inline>
        </w:drawing>
      </w:r>
    </w:p>
    <w:p w14:paraId="0CBEF7AA" w14:textId="50446485" w:rsidR="00A71EE0" w:rsidRPr="00C51465" w:rsidRDefault="001E171E" w:rsidP="00C51465">
      <w:pPr>
        <w:pStyle w:val="Caption"/>
      </w:pPr>
      <w:bookmarkStart w:id="322" w:name="_Toc105002793"/>
      <w:r w:rsidRPr="001E171E">
        <w:rPr>
          <w:b/>
        </w:rPr>
        <w:t xml:space="preserve">Gambar 3. </w:t>
      </w:r>
      <w:r w:rsidRPr="001E171E">
        <w:rPr>
          <w:b/>
        </w:rPr>
        <w:fldChar w:fldCharType="begin"/>
      </w:r>
      <w:r w:rsidRPr="001E171E">
        <w:rPr>
          <w:b/>
        </w:rPr>
        <w:instrText xml:space="preserve"> SEQ Gambar_3. \* ARABIC </w:instrText>
      </w:r>
      <w:r w:rsidRPr="001E171E">
        <w:rPr>
          <w:b/>
        </w:rPr>
        <w:fldChar w:fldCharType="separate"/>
      </w:r>
      <w:r w:rsidR="00C072AF">
        <w:rPr>
          <w:b/>
          <w:noProof/>
        </w:rPr>
        <w:t>111</w:t>
      </w:r>
      <w:r w:rsidRPr="001E171E">
        <w:rPr>
          <w:b/>
        </w:rPr>
        <w:fldChar w:fldCharType="end"/>
      </w:r>
      <w:r w:rsidRPr="001E171E">
        <w:rPr>
          <w:iCs w:val="0"/>
          <w:sz w:val="20"/>
          <w:szCs w:val="20"/>
          <w:lang w:val="id-ID"/>
        </w:rPr>
        <w:t xml:space="preserve"> </w:t>
      </w:r>
      <w:r w:rsidRPr="001E171E">
        <w:rPr>
          <w:lang w:val="id-ID"/>
        </w:rPr>
        <w:t>Rancangan antarmuka halaman akun</w:t>
      </w:r>
      <w:bookmarkEnd w:id="322"/>
    </w:p>
    <w:p w14:paraId="2DDBC93D" w14:textId="099D88AE" w:rsidR="00C53933" w:rsidRPr="001D58D3" w:rsidRDefault="00C53933" w:rsidP="00C53933">
      <w:pPr>
        <w:pStyle w:val="Heading2"/>
      </w:pPr>
      <w:bookmarkStart w:id="323" w:name="_Toc105052143"/>
      <w:r>
        <w:rPr>
          <w:lang w:val="de-DE"/>
        </w:rPr>
        <w:lastRenderedPageBreak/>
        <w:t>Perangkat Pengujian Perangkat Lunak</w:t>
      </w:r>
      <w:bookmarkEnd w:id="323"/>
    </w:p>
    <w:p w14:paraId="79182F6F" w14:textId="55E107A0" w:rsidR="00C53933" w:rsidRPr="00C53933" w:rsidRDefault="00C53933" w:rsidP="000109CC">
      <w:pPr>
        <w:pStyle w:val="Heading3"/>
      </w:pPr>
      <w:bookmarkStart w:id="324" w:name="_Toc105052144"/>
      <w:r w:rsidRPr="0054366D">
        <w:rPr>
          <w:i/>
        </w:rPr>
        <w:t>Black Box</w:t>
      </w:r>
      <w:r>
        <w:t xml:space="preserve"> </w:t>
      </w:r>
      <w:r w:rsidRPr="0054366D">
        <w:rPr>
          <w:i/>
        </w:rPr>
        <w:t>Testing</w:t>
      </w:r>
      <w:bookmarkEnd w:id="324"/>
    </w:p>
    <w:p w14:paraId="39044E40" w14:textId="14E7B407" w:rsidR="00D21AD1" w:rsidRDefault="0008051B" w:rsidP="0071543F">
      <w:pPr>
        <w:pStyle w:val="ParagrifIsi"/>
        <w:ind w:firstLine="839"/>
        <w:rPr>
          <w:lang w:val="id-ID"/>
        </w:rPr>
      </w:pPr>
      <w:r>
        <w:rPr>
          <w:i/>
          <w:lang w:val="id-ID"/>
        </w:rPr>
        <w:t xml:space="preserve">Black Box Testing </w:t>
      </w:r>
      <w:r>
        <w:rPr>
          <w:lang w:val="id-ID"/>
        </w:rPr>
        <w:t>atau pengujian kotak hitam</w:t>
      </w:r>
      <w:r w:rsidR="00D21AD1" w:rsidRPr="00D21AD1">
        <w:t xml:space="preserve"> dirancang untuk </w:t>
      </w:r>
      <w:r>
        <w:rPr>
          <w:lang w:val="id-ID"/>
        </w:rPr>
        <w:t>validasi</w:t>
      </w:r>
      <w:r w:rsidR="00D21AD1" w:rsidRPr="00D21AD1">
        <w:t xml:space="preserve"> persyaratan fungsional tanpa perlu mengetahui kerja </w:t>
      </w:r>
      <w:r w:rsidR="00D21AD1" w:rsidRPr="0008051B">
        <w:t>interna</w:t>
      </w:r>
      <w:r w:rsidR="00D21AD1" w:rsidRPr="0008051B">
        <w:rPr>
          <w:lang w:val="id-ID"/>
        </w:rPr>
        <w:t>l</w:t>
      </w:r>
      <w:r w:rsidR="00D21AD1" w:rsidRPr="00D21AD1">
        <w:t xml:space="preserve"> dari sebuah program. Teknik pengujian </w:t>
      </w:r>
      <w:r w:rsidR="00D21AD1" w:rsidRPr="00D21AD1">
        <w:rPr>
          <w:i/>
          <w:iCs/>
        </w:rPr>
        <w:t xml:space="preserve">black box testing </w:t>
      </w:r>
      <w:r w:rsidR="00D21AD1" w:rsidRPr="00D21AD1">
        <w:t xml:space="preserve">berfokus pada informasi dari perangkat lunak, menghasilkan </w:t>
      </w:r>
      <w:r w:rsidR="00D21AD1" w:rsidRPr="00D21AD1">
        <w:rPr>
          <w:i/>
          <w:iCs/>
        </w:rPr>
        <w:t>test</w:t>
      </w:r>
      <w:r w:rsidR="00D21AD1" w:rsidRPr="00D21AD1">
        <w:t xml:space="preserve"> </w:t>
      </w:r>
      <w:r w:rsidR="00D21AD1" w:rsidRPr="00D21AD1">
        <w:rPr>
          <w:i/>
          <w:iCs/>
        </w:rPr>
        <w:t xml:space="preserve">case </w:t>
      </w:r>
      <w:r w:rsidR="00D21AD1" w:rsidRPr="00D21AD1">
        <w:t>dengan cara mempartisi masukan dan keluaran dari sebuah program dengan cara mencakup pengujian yang menyeluruh</w:t>
      </w:r>
      <w:r w:rsidR="00C53933" w:rsidRPr="00880E9F">
        <w:t>.</w:t>
      </w:r>
      <w:r>
        <w:rPr>
          <w:lang w:val="id-ID"/>
        </w:rPr>
        <w:t xml:space="preserve"> Pengujian </w:t>
      </w:r>
      <w:r w:rsidRPr="0008051B">
        <w:rPr>
          <w:i/>
          <w:lang w:val="id-ID"/>
        </w:rPr>
        <w:t>black box</w:t>
      </w:r>
      <w:r>
        <w:rPr>
          <w:lang w:val="id-ID"/>
        </w:rPr>
        <w:t xml:space="preserve"> aka</w:t>
      </w:r>
      <w:r w:rsidR="00D97C29">
        <w:rPr>
          <w:lang w:val="id-ID"/>
        </w:rPr>
        <w:t>n dilakukan dengan berdasarkan lima</w:t>
      </w:r>
      <w:r>
        <w:rPr>
          <w:lang w:val="id-ID"/>
        </w:rPr>
        <w:t xml:space="preserve"> hal berikut.</w:t>
      </w:r>
    </w:p>
    <w:p w14:paraId="094D84AA" w14:textId="50A49341" w:rsidR="0008051B" w:rsidRDefault="0008051B" w:rsidP="00D125A3">
      <w:pPr>
        <w:pStyle w:val="ParagrifIsi"/>
        <w:numPr>
          <w:ilvl w:val="0"/>
          <w:numId w:val="17"/>
        </w:numPr>
      </w:pPr>
      <w:r>
        <w:t>Pengujian</w:t>
      </w:r>
    </w:p>
    <w:p w14:paraId="7DE73204" w14:textId="526B2D88" w:rsidR="0008051B" w:rsidRPr="0008051B" w:rsidRDefault="0008051B" w:rsidP="004C4AA9">
      <w:pPr>
        <w:pStyle w:val="ParagrifIsi"/>
      </w:pPr>
      <w:r>
        <w:t>Pengujian adalah skenario uji yang dilakukan untuk menguji setiap fungsi yang terdapat pada sistem.</w:t>
      </w:r>
    </w:p>
    <w:p w14:paraId="41F57E8B" w14:textId="7F005448" w:rsidR="0008051B" w:rsidRDefault="0008051B" w:rsidP="00D125A3">
      <w:pPr>
        <w:pStyle w:val="ParagrifIsi"/>
        <w:numPr>
          <w:ilvl w:val="0"/>
          <w:numId w:val="17"/>
        </w:numPr>
      </w:pPr>
      <w:r>
        <w:t>Masukan</w:t>
      </w:r>
    </w:p>
    <w:p w14:paraId="4B90C8AF" w14:textId="427EF7CE" w:rsidR="0008051B" w:rsidRDefault="0008051B" w:rsidP="004C4AA9">
      <w:pPr>
        <w:pStyle w:val="ParagrifIsi"/>
      </w:pPr>
      <w:r>
        <w:t>Masukan adalah segala hal yang di-</w:t>
      </w:r>
      <w:r>
        <w:rPr>
          <w:i/>
        </w:rPr>
        <w:t>input</w:t>
      </w:r>
      <w:r>
        <w:t xml:space="preserve"> oleh pengguna kedalam sistem agar sistem dapat memberikan keluaran.</w:t>
      </w:r>
    </w:p>
    <w:p w14:paraId="0AF25562" w14:textId="241F483B" w:rsidR="0008051B" w:rsidRDefault="0008051B" w:rsidP="00D125A3">
      <w:pPr>
        <w:pStyle w:val="ParagrifIsi"/>
        <w:numPr>
          <w:ilvl w:val="0"/>
          <w:numId w:val="17"/>
        </w:numPr>
      </w:pPr>
      <w:r>
        <w:t>Hasil yang diharapkan</w:t>
      </w:r>
    </w:p>
    <w:p w14:paraId="347D0D56" w14:textId="06557012" w:rsidR="0008051B" w:rsidRDefault="0008051B" w:rsidP="004C4AA9">
      <w:pPr>
        <w:pStyle w:val="ParagrifIsi"/>
      </w:pPr>
      <w:r>
        <w:t xml:space="preserve">Hasil yang diharapkan adalah keluaran atau </w:t>
      </w:r>
      <w:r>
        <w:rPr>
          <w:i/>
        </w:rPr>
        <w:t>output</w:t>
      </w:r>
      <w:r>
        <w:t xml:space="preserve"> yang diharapkan</w:t>
      </w:r>
      <w:r w:rsidR="00BD4E7A">
        <w:t xml:space="preserve"> akan dihasilkan oleh sistem</w:t>
      </w:r>
      <w:r>
        <w:t xml:space="preserve"> berdasarkan masukan yang diberikan pengguna </w:t>
      </w:r>
      <w:r w:rsidR="00BD4E7A">
        <w:t>sesuai skenario yang ditentukan.</w:t>
      </w:r>
    </w:p>
    <w:p w14:paraId="5F22C291" w14:textId="1CFAE228" w:rsidR="0008051B" w:rsidRDefault="00BD4E7A" w:rsidP="00D125A3">
      <w:pPr>
        <w:pStyle w:val="ParagrifIsi"/>
        <w:numPr>
          <w:ilvl w:val="0"/>
          <w:numId w:val="17"/>
        </w:numPr>
      </w:pPr>
      <w:r>
        <w:t>Hasil</w:t>
      </w:r>
    </w:p>
    <w:p w14:paraId="0A1B84BE" w14:textId="432C1C85" w:rsidR="00BD4E7A" w:rsidRDefault="00BD4E7A" w:rsidP="004C4AA9">
      <w:pPr>
        <w:pStyle w:val="ParagrifIsi"/>
      </w:pPr>
      <w:r w:rsidRPr="00BD4E7A">
        <w:t xml:space="preserve">Hasil </w:t>
      </w:r>
      <w:r>
        <w:t xml:space="preserve">merupakan keluaran atau </w:t>
      </w:r>
      <w:r w:rsidRPr="00BD4E7A">
        <w:rPr>
          <w:i/>
        </w:rPr>
        <w:t>output</w:t>
      </w:r>
      <w:r>
        <w:t xml:space="preserve"> yang diberikan sistem berdasarkan masukan yang diberikan pengguna sesuai skenario yang ditentukan.</w:t>
      </w:r>
    </w:p>
    <w:p w14:paraId="71696FEB" w14:textId="3A5113A0" w:rsidR="002A0FDE" w:rsidRDefault="002A0FDE" w:rsidP="002A0FDE">
      <w:pPr>
        <w:pStyle w:val="Heading3"/>
        <w:rPr>
          <w:lang w:val="id-ID"/>
        </w:rPr>
      </w:pPr>
      <w:bookmarkStart w:id="325" w:name="_Toc105052145"/>
      <w:r>
        <w:rPr>
          <w:i/>
          <w:lang w:val="id-ID"/>
        </w:rPr>
        <w:t xml:space="preserve">User Acceptance Test </w:t>
      </w:r>
      <w:r>
        <w:rPr>
          <w:lang w:val="id-ID"/>
        </w:rPr>
        <w:t>(UAT)</w:t>
      </w:r>
      <w:bookmarkEnd w:id="325"/>
    </w:p>
    <w:p w14:paraId="369E1C12" w14:textId="36F01713" w:rsidR="002A0FDE" w:rsidRDefault="002A0FDE" w:rsidP="0071543F">
      <w:pPr>
        <w:pStyle w:val="ParagrifIsi"/>
        <w:ind w:firstLine="839"/>
        <w:rPr>
          <w:bCs/>
        </w:rPr>
      </w:pPr>
      <w:r>
        <w:t xml:space="preserve">Pengguna dari sistem informasi akuntansi pencatatan transaksi dan pembuat laporan keuangan ini adalah kasir dan pegawai keuangan dari Klinik Pratama UNTAN. Pengguna akan diberikan </w:t>
      </w:r>
      <w:r w:rsidRPr="002A0FDE">
        <w:rPr>
          <w:bCs/>
          <w:lang w:val="en-US"/>
        </w:rPr>
        <w:t>kuesioner</w:t>
      </w:r>
      <w:r>
        <w:rPr>
          <w:bCs/>
        </w:rPr>
        <w:t xml:space="preserve"> yang berisi pertanyaan mengenai pendapat pengguna tentang sistem. Keberhasilan penelitian akan </w:t>
      </w:r>
      <w:r>
        <w:rPr>
          <w:bCs/>
        </w:rPr>
        <w:lastRenderedPageBreak/>
        <w:t>ditentukan berdasarkan hasil dari pengisian kuesioner tersebut.</w:t>
      </w:r>
    </w:p>
    <w:p w14:paraId="2E690961" w14:textId="5FB2597D" w:rsidR="00C86A6A" w:rsidRDefault="00C86A6A" w:rsidP="0071543F">
      <w:pPr>
        <w:pStyle w:val="ParagrifIsi"/>
        <w:ind w:firstLine="839"/>
      </w:pPr>
      <w:r>
        <w:t xml:space="preserve">Analisis data kuesioner pada pengujian kali ini akan menggunakan skala </w:t>
      </w:r>
      <w:r w:rsidRPr="00C86A6A">
        <w:rPr>
          <w:i/>
        </w:rPr>
        <w:t>Likert</w:t>
      </w:r>
      <w:r>
        <w:t>. Pada lembaran kuesioner berisi sejumlah pertanyaan mengenai penggunaan sistem. Berikut ini adalah contoh lembaran kuesioner yan</w:t>
      </w:r>
      <w:r w:rsidR="00855AC5">
        <w:t>g dapat dilihat pada Tabel 3. 61</w:t>
      </w:r>
      <w:r>
        <w:t>.</w:t>
      </w:r>
    </w:p>
    <w:p w14:paraId="4FC037DF" w14:textId="5D046B99" w:rsidR="00855AC5" w:rsidRPr="00855AC5" w:rsidRDefault="00855AC5" w:rsidP="00855AC5">
      <w:pPr>
        <w:pStyle w:val="Caption"/>
        <w:keepNext/>
        <w:jc w:val="left"/>
        <w:rPr>
          <w:lang w:val="id-ID"/>
        </w:rPr>
      </w:pPr>
      <w:bookmarkStart w:id="326" w:name="_Toc105002653"/>
      <w:r w:rsidRPr="00855AC5">
        <w:rPr>
          <w:b/>
        </w:rPr>
        <w:t xml:space="preserve">Tabel 3. </w:t>
      </w:r>
      <w:r w:rsidRPr="00855AC5">
        <w:rPr>
          <w:b/>
        </w:rPr>
        <w:fldChar w:fldCharType="begin"/>
      </w:r>
      <w:r w:rsidRPr="00855AC5">
        <w:rPr>
          <w:b/>
        </w:rPr>
        <w:instrText xml:space="preserve"> SEQ Tabel_3. \* ARABIC </w:instrText>
      </w:r>
      <w:r w:rsidRPr="00855AC5">
        <w:rPr>
          <w:b/>
        </w:rPr>
        <w:fldChar w:fldCharType="separate"/>
      </w:r>
      <w:r w:rsidR="00C072AF">
        <w:rPr>
          <w:b/>
          <w:noProof/>
        </w:rPr>
        <w:t>61</w:t>
      </w:r>
      <w:r w:rsidRPr="00855AC5">
        <w:rPr>
          <w:b/>
        </w:rPr>
        <w:fldChar w:fldCharType="end"/>
      </w:r>
      <w:r>
        <w:rPr>
          <w:lang w:val="id-ID"/>
        </w:rPr>
        <w:t xml:space="preserve"> </w:t>
      </w:r>
      <w:r>
        <w:rPr>
          <w:bCs/>
          <w:lang w:val="id-ID"/>
        </w:rPr>
        <w:t>Lembar</w:t>
      </w:r>
      <w:r w:rsidRPr="00855AC5">
        <w:rPr>
          <w:bCs/>
          <w:lang w:val="id-ID"/>
        </w:rPr>
        <w:t xml:space="preserve"> kuesioner</w:t>
      </w:r>
      <w:bookmarkEnd w:id="326"/>
    </w:p>
    <w:tbl>
      <w:tblPr>
        <w:tblStyle w:val="TableGrid"/>
        <w:tblW w:w="0" w:type="auto"/>
        <w:tblLayout w:type="fixed"/>
        <w:tblLook w:val="04A0" w:firstRow="1" w:lastRow="0" w:firstColumn="1" w:lastColumn="0" w:noHBand="0" w:noVBand="1"/>
      </w:tblPr>
      <w:tblGrid>
        <w:gridCol w:w="562"/>
        <w:gridCol w:w="3119"/>
        <w:gridCol w:w="850"/>
        <w:gridCol w:w="851"/>
        <w:gridCol w:w="850"/>
        <w:gridCol w:w="851"/>
        <w:gridCol w:w="847"/>
      </w:tblGrid>
      <w:tr w:rsidR="00C86A6A" w14:paraId="2D909351" w14:textId="77777777" w:rsidTr="0094384C">
        <w:trPr>
          <w:trHeight w:hRule="exact" w:val="567"/>
        </w:trPr>
        <w:tc>
          <w:tcPr>
            <w:tcW w:w="562" w:type="dxa"/>
            <w:vMerge w:val="restart"/>
            <w:vAlign w:val="center"/>
          </w:tcPr>
          <w:p w14:paraId="58BCF106" w14:textId="4A0DDF54" w:rsidR="00C86A6A" w:rsidRPr="00630E1D" w:rsidRDefault="00C86A6A" w:rsidP="00630E1D">
            <w:pPr>
              <w:pStyle w:val="ParagrifIsi"/>
              <w:jc w:val="center"/>
              <w:rPr>
                <w:b/>
              </w:rPr>
            </w:pPr>
            <w:r w:rsidRPr="00630E1D">
              <w:rPr>
                <w:b/>
              </w:rPr>
              <w:t>No</w:t>
            </w:r>
          </w:p>
        </w:tc>
        <w:tc>
          <w:tcPr>
            <w:tcW w:w="3119" w:type="dxa"/>
            <w:vMerge w:val="restart"/>
            <w:vAlign w:val="center"/>
          </w:tcPr>
          <w:p w14:paraId="63775F26" w14:textId="271E095C" w:rsidR="00C86A6A" w:rsidRPr="00630E1D" w:rsidRDefault="00C86A6A" w:rsidP="00630E1D">
            <w:pPr>
              <w:pStyle w:val="ParagrifIsi"/>
              <w:jc w:val="center"/>
              <w:rPr>
                <w:b/>
              </w:rPr>
            </w:pPr>
            <w:r w:rsidRPr="00630E1D">
              <w:rPr>
                <w:b/>
              </w:rPr>
              <w:t>Pertanyaan</w:t>
            </w:r>
          </w:p>
        </w:tc>
        <w:tc>
          <w:tcPr>
            <w:tcW w:w="4249" w:type="dxa"/>
            <w:gridSpan w:val="5"/>
          </w:tcPr>
          <w:p w14:paraId="0CB597E3" w14:textId="17C4E7B3" w:rsidR="00C86A6A" w:rsidRPr="00630E1D" w:rsidRDefault="00C86A6A" w:rsidP="00630E1D">
            <w:pPr>
              <w:pStyle w:val="ParagrifIsi"/>
              <w:jc w:val="center"/>
              <w:rPr>
                <w:b/>
              </w:rPr>
            </w:pPr>
            <w:r w:rsidRPr="00630E1D">
              <w:rPr>
                <w:b/>
              </w:rPr>
              <w:t>Nilai Tanggapan</w:t>
            </w:r>
          </w:p>
        </w:tc>
      </w:tr>
      <w:tr w:rsidR="00C86A6A" w14:paraId="508C02FB" w14:textId="77777777" w:rsidTr="0094384C">
        <w:trPr>
          <w:trHeight w:hRule="exact" w:val="1190"/>
        </w:trPr>
        <w:tc>
          <w:tcPr>
            <w:tcW w:w="562" w:type="dxa"/>
            <w:vMerge/>
            <w:vAlign w:val="center"/>
          </w:tcPr>
          <w:p w14:paraId="1E705894" w14:textId="77777777" w:rsidR="00C86A6A" w:rsidRPr="00630E1D" w:rsidRDefault="00C86A6A" w:rsidP="00630E1D">
            <w:pPr>
              <w:pStyle w:val="ParagrifIsi"/>
              <w:jc w:val="center"/>
              <w:rPr>
                <w:b/>
              </w:rPr>
            </w:pPr>
          </w:p>
        </w:tc>
        <w:tc>
          <w:tcPr>
            <w:tcW w:w="3119" w:type="dxa"/>
            <w:vMerge/>
            <w:vAlign w:val="center"/>
          </w:tcPr>
          <w:p w14:paraId="5702EA8C" w14:textId="77777777" w:rsidR="00C86A6A" w:rsidRPr="00630E1D" w:rsidRDefault="00C86A6A" w:rsidP="00630E1D">
            <w:pPr>
              <w:pStyle w:val="ParagrifIsi"/>
              <w:jc w:val="center"/>
              <w:rPr>
                <w:b/>
              </w:rPr>
            </w:pPr>
          </w:p>
        </w:tc>
        <w:tc>
          <w:tcPr>
            <w:tcW w:w="850" w:type="dxa"/>
            <w:vAlign w:val="center"/>
          </w:tcPr>
          <w:p w14:paraId="25ECF353" w14:textId="3CCF25FA" w:rsidR="00C86A6A" w:rsidRPr="00630E1D" w:rsidRDefault="00C86A6A" w:rsidP="00630E1D">
            <w:pPr>
              <w:pStyle w:val="ParagrifIsi"/>
              <w:jc w:val="center"/>
              <w:rPr>
                <w:b/>
              </w:rPr>
            </w:pPr>
            <w:r w:rsidRPr="00630E1D">
              <w:rPr>
                <w:b/>
              </w:rPr>
              <w:t>SB</w:t>
            </w:r>
            <w:r w:rsidR="0094384C" w:rsidRPr="00630E1D">
              <w:rPr>
                <w:b/>
              </w:rPr>
              <w:t xml:space="preserve">  </w:t>
            </w:r>
            <w:r w:rsidRPr="00630E1D">
              <w:rPr>
                <w:b/>
              </w:rPr>
              <w:t>(5)</w:t>
            </w:r>
          </w:p>
        </w:tc>
        <w:tc>
          <w:tcPr>
            <w:tcW w:w="851" w:type="dxa"/>
            <w:vAlign w:val="center"/>
          </w:tcPr>
          <w:p w14:paraId="0E3F714D" w14:textId="5B007D2E" w:rsidR="00C86A6A" w:rsidRPr="00630E1D" w:rsidRDefault="00C86A6A" w:rsidP="00630E1D">
            <w:pPr>
              <w:pStyle w:val="ParagrifIsi"/>
              <w:jc w:val="center"/>
              <w:rPr>
                <w:b/>
              </w:rPr>
            </w:pPr>
            <w:r w:rsidRPr="00630E1D">
              <w:rPr>
                <w:b/>
              </w:rPr>
              <w:t>B</w:t>
            </w:r>
            <w:r w:rsidR="0094384C" w:rsidRPr="00630E1D">
              <w:rPr>
                <w:b/>
              </w:rPr>
              <w:t xml:space="preserve">  </w:t>
            </w:r>
            <w:r w:rsidRPr="00630E1D">
              <w:rPr>
                <w:b/>
              </w:rPr>
              <w:t>(4)</w:t>
            </w:r>
          </w:p>
        </w:tc>
        <w:tc>
          <w:tcPr>
            <w:tcW w:w="850" w:type="dxa"/>
            <w:vAlign w:val="center"/>
          </w:tcPr>
          <w:p w14:paraId="32EA48A7" w14:textId="7090E6C4" w:rsidR="00C86A6A" w:rsidRPr="00630E1D" w:rsidRDefault="00C86A6A" w:rsidP="00630E1D">
            <w:pPr>
              <w:pStyle w:val="ParagrifIsi"/>
              <w:jc w:val="center"/>
              <w:rPr>
                <w:b/>
              </w:rPr>
            </w:pPr>
            <w:r w:rsidRPr="00630E1D">
              <w:rPr>
                <w:b/>
              </w:rPr>
              <w:t>C</w:t>
            </w:r>
            <w:r w:rsidR="0094384C" w:rsidRPr="00630E1D">
              <w:rPr>
                <w:b/>
              </w:rPr>
              <w:t>B (</w:t>
            </w:r>
            <w:r w:rsidRPr="00630E1D">
              <w:rPr>
                <w:b/>
              </w:rPr>
              <w:t>3)</w:t>
            </w:r>
          </w:p>
        </w:tc>
        <w:tc>
          <w:tcPr>
            <w:tcW w:w="851" w:type="dxa"/>
            <w:vAlign w:val="center"/>
          </w:tcPr>
          <w:p w14:paraId="60F1F28D" w14:textId="37C350D3" w:rsidR="00C86A6A" w:rsidRPr="00630E1D" w:rsidRDefault="0094384C" w:rsidP="00630E1D">
            <w:pPr>
              <w:pStyle w:val="ParagrifIsi"/>
              <w:jc w:val="center"/>
              <w:rPr>
                <w:b/>
              </w:rPr>
            </w:pPr>
            <w:r w:rsidRPr="00630E1D">
              <w:rPr>
                <w:b/>
              </w:rPr>
              <w:t xml:space="preserve">BR </w:t>
            </w:r>
            <w:r w:rsidR="00C86A6A" w:rsidRPr="00630E1D">
              <w:rPr>
                <w:b/>
              </w:rPr>
              <w:t>(2)</w:t>
            </w:r>
          </w:p>
        </w:tc>
        <w:tc>
          <w:tcPr>
            <w:tcW w:w="847" w:type="dxa"/>
            <w:vAlign w:val="center"/>
          </w:tcPr>
          <w:p w14:paraId="3CF2FACB" w14:textId="22B0776C" w:rsidR="00C86A6A" w:rsidRPr="00630E1D" w:rsidRDefault="00C86A6A" w:rsidP="00630E1D">
            <w:pPr>
              <w:pStyle w:val="ParagrifIsi"/>
              <w:jc w:val="center"/>
              <w:rPr>
                <w:b/>
              </w:rPr>
            </w:pPr>
            <w:r w:rsidRPr="00630E1D">
              <w:rPr>
                <w:b/>
              </w:rPr>
              <w:t>SBR</w:t>
            </w:r>
            <w:r w:rsidR="0094384C" w:rsidRPr="00630E1D">
              <w:rPr>
                <w:b/>
              </w:rPr>
              <w:t xml:space="preserve"> </w:t>
            </w:r>
            <w:r w:rsidRPr="00630E1D">
              <w:rPr>
                <w:b/>
              </w:rPr>
              <w:t>(1)</w:t>
            </w:r>
          </w:p>
        </w:tc>
      </w:tr>
      <w:tr w:rsidR="00C86A6A" w14:paraId="69ADB965" w14:textId="77777777" w:rsidTr="00855AC5">
        <w:trPr>
          <w:trHeight w:hRule="exact" w:val="567"/>
        </w:trPr>
        <w:tc>
          <w:tcPr>
            <w:tcW w:w="562" w:type="dxa"/>
          </w:tcPr>
          <w:p w14:paraId="265B2ABB" w14:textId="4717754D" w:rsidR="00C86A6A" w:rsidRDefault="00C86A6A" w:rsidP="004C4AA9">
            <w:pPr>
              <w:pStyle w:val="ParagrifIsi"/>
            </w:pPr>
            <w:r>
              <w:t>1</w:t>
            </w:r>
          </w:p>
        </w:tc>
        <w:tc>
          <w:tcPr>
            <w:tcW w:w="3119" w:type="dxa"/>
          </w:tcPr>
          <w:p w14:paraId="12830FB8" w14:textId="5475A706" w:rsidR="00C86A6A" w:rsidRDefault="00C86A6A" w:rsidP="004C4AA9">
            <w:pPr>
              <w:pStyle w:val="ParagrifIsi"/>
            </w:pPr>
            <w:r>
              <w:t>Pertanyaan 1</w:t>
            </w:r>
          </w:p>
        </w:tc>
        <w:tc>
          <w:tcPr>
            <w:tcW w:w="850" w:type="dxa"/>
          </w:tcPr>
          <w:p w14:paraId="48FEB9C5" w14:textId="77777777" w:rsidR="00C86A6A" w:rsidRDefault="00C86A6A" w:rsidP="004C4AA9">
            <w:pPr>
              <w:pStyle w:val="ParagrifIsi"/>
            </w:pPr>
          </w:p>
        </w:tc>
        <w:tc>
          <w:tcPr>
            <w:tcW w:w="851" w:type="dxa"/>
          </w:tcPr>
          <w:p w14:paraId="6F298FAF" w14:textId="77777777" w:rsidR="00C86A6A" w:rsidRDefault="00C86A6A" w:rsidP="004C4AA9">
            <w:pPr>
              <w:pStyle w:val="ParagrifIsi"/>
            </w:pPr>
          </w:p>
        </w:tc>
        <w:tc>
          <w:tcPr>
            <w:tcW w:w="850" w:type="dxa"/>
          </w:tcPr>
          <w:p w14:paraId="287A139A" w14:textId="77777777" w:rsidR="00C86A6A" w:rsidRDefault="00C86A6A" w:rsidP="004C4AA9">
            <w:pPr>
              <w:pStyle w:val="ParagrifIsi"/>
            </w:pPr>
          </w:p>
        </w:tc>
        <w:tc>
          <w:tcPr>
            <w:tcW w:w="851" w:type="dxa"/>
          </w:tcPr>
          <w:p w14:paraId="6E4ECB7E" w14:textId="77777777" w:rsidR="00C86A6A" w:rsidRDefault="00C86A6A" w:rsidP="004C4AA9">
            <w:pPr>
              <w:pStyle w:val="ParagrifIsi"/>
            </w:pPr>
          </w:p>
        </w:tc>
        <w:tc>
          <w:tcPr>
            <w:tcW w:w="847" w:type="dxa"/>
          </w:tcPr>
          <w:p w14:paraId="5FE184BA" w14:textId="77777777" w:rsidR="00C86A6A" w:rsidRDefault="00C86A6A" w:rsidP="004C4AA9">
            <w:pPr>
              <w:pStyle w:val="ParagrifIsi"/>
            </w:pPr>
          </w:p>
        </w:tc>
      </w:tr>
      <w:tr w:rsidR="00C86A6A" w14:paraId="2C725B51" w14:textId="77777777" w:rsidTr="00855AC5">
        <w:trPr>
          <w:trHeight w:hRule="exact" w:val="567"/>
        </w:trPr>
        <w:tc>
          <w:tcPr>
            <w:tcW w:w="562" w:type="dxa"/>
          </w:tcPr>
          <w:p w14:paraId="48AE5220" w14:textId="69FBF764" w:rsidR="00C86A6A" w:rsidRDefault="00C86A6A" w:rsidP="004C4AA9">
            <w:pPr>
              <w:pStyle w:val="ParagrifIsi"/>
            </w:pPr>
            <w:r>
              <w:t>2</w:t>
            </w:r>
          </w:p>
        </w:tc>
        <w:tc>
          <w:tcPr>
            <w:tcW w:w="3119" w:type="dxa"/>
          </w:tcPr>
          <w:p w14:paraId="629167D2" w14:textId="50DB3AF3" w:rsidR="00C86A6A" w:rsidRDefault="00C86A6A" w:rsidP="004C4AA9">
            <w:pPr>
              <w:pStyle w:val="ParagrifIsi"/>
            </w:pPr>
            <w:r w:rsidRPr="00C86A6A">
              <w:t>Per</w:t>
            </w:r>
            <w:r>
              <w:t>tanyaan 2</w:t>
            </w:r>
          </w:p>
        </w:tc>
        <w:tc>
          <w:tcPr>
            <w:tcW w:w="850" w:type="dxa"/>
          </w:tcPr>
          <w:p w14:paraId="7F48C717" w14:textId="77777777" w:rsidR="00C86A6A" w:rsidRDefault="00C86A6A" w:rsidP="004C4AA9">
            <w:pPr>
              <w:pStyle w:val="ParagrifIsi"/>
            </w:pPr>
          </w:p>
        </w:tc>
        <w:tc>
          <w:tcPr>
            <w:tcW w:w="851" w:type="dxa"/>
          </w:tcPr>
          <w:p w14:paraId="260ABB76" w14:textId="77777777" w:rsidR="00C86A6A" w:rsidRDefault="00C86A6A" w:rsidP="004C4AA9">
            <w:pPr>
              <w:pStyle w:val="ParagrifIsi"/>
            </w:pPr>
          </w:p>
        </w:tc>
        <w:tc>
          <w:tcPr>
            <w:tcW w:w="850" w:type="dxa"/>
          </w:tcPr>
          <w:p w14:paraId="04C66C52" w14:textId="77777777" w:rsidR="00C86A6A" w:rsidRDefault="00C86A6A" w:rsidP="004C4AA9">
            <w:pPr>
              <w:pStyle w:val="ParagrifIsi"/>
            </w:pPr>
          </w:p>
        </w:tc>
        <w:tc>
          <w:tcPr>
            <w:tcW w:w="851" w:type="dxa"/>
          </w:tcPr>
          <w:p w14:paraId="4B364015" w14:textId="77777777" w:rsidR="00C86A6A" w:rsidRDefault="00C86A6A" w:rsidP="004C4AA9">
            <w:pPr>
              <w:pStyle w:val="ParagrifIsi"/>
            </w:pPr>
          </w:p>
        </w:tc>
        <w:tc>
          <w:tcPr>
            <w:tcW w:w="847" w:type="dxa"/>
          </w:tcPr>
          <w:p w14:paraId="7B454B9A" w14:textId="77777777" w:rsidR="00C86A6A" w:rsidRDefault="00C86A6A" w:rsidP="004C4AA9">
            <w:pPr>
              <w:pStyle w:val="ParagrifIsi"/>
            </w:pPr>
          </w:p>
        </w:tc>
      </w:tr>
      <w:tr w:rsidR="00C86A6A" w14:paraId="39E2B707" w14:textId="77777777" w:rsidTr="00855AC5">
        <w:trPr>
          <w:trHeight w:hRule="exact" w:val="567"/>
        </w:trPr>
        <w:tc>
          <w:tcPr>
            <w:tcW w:w="562" w:type="dxa"/>
          </w:tcPr>
          <w:p w14:paraId="3A25FC61" w14:textId="024EB12A" w:rsidR="00C86A6A" w:rsidRDefault="00C86A6A" w:rsidP="004C4AA9">
            <w:pPr>
              <w:pStyle w:val="ParagrifIsi"/>
            </w:pPr>
            <w:r>
              <w:t>3</w:t>
            </w:r>
          </w:p>
        </w:tc>
        <w:tc>
          <w:tcPr>
            <w:tcW w:w="3119" w:type="dxa"/>
          </w:tcPr>
          <w:p w14:paraId="5E4FF9CA" w14:textId="6A321559" w:rsidR="00C86A6A" w:rsidRDefault="00C86A6A" w:rsidP="004C4AA9">
            <w:pPr>
              <w:pStyle w:val="ParagrifIsi"/>
            </w:pPr>
            <w:r w:rsidRPr="00C86A6A">
              <w:t>Per</w:t>
            </w:r>
            <w:r>
              <w:t>tanyaan 3</w:t>
            </w:r>
          </w:p>
        </w:tc>
        <w:tc>
          <w:tcPr>
            <w:tcW w:w="850" w:type="dxa"/>
          </w:tcPr>
          <w:p w14:paraId="3D2EB172" w14:textId="77777777" w:rsidR="00C86A6A" w:rsidRDefault="00C86A6A" w:rsidP="004C4AA9">
            <w:pPr>
              <w:pStyle w:val="ParagrifIsi"/>
            </w:pPr>
          </w:p>
        </w:tc>
        <w:tc>
          <w:tcPr>
            <w:tcW w:w="851" w:type="dxa"/>
          </w:tcPr>
          <w:p w14:paraId="435A2DF1" w14:textId="77777777" w:rsidR="00C86A6A" w:rsidRDefault="00C86A6A" w:rsidP="004C4AA9">
            <w:pPr>
              <w:pStyle w:val="ParagrifIsi"/>
            </w:pPr>
          </w:p>
        </w:tc>
        <w:tc>
          <w:tcPr>
            <w:tcW w:w="850" w:type="dxa"/>
          </w:tcPr>
          <w:p w14:paraId="75A153FC" w14:textId="77777777" w:rsidR="00C86A6A" w:rsidRDefault="00C86A6A" w:rsidP="004C4AA9">
            <w:pPr>
              <w:pStyle w:val="ParagrifIsi"/>
            </w:pPr>
          </w:p>
        </w:tc>
        <w:tc>
          <w:tcPr>
            <w:tcW w:w="851" w:type="dxa"/>
          </w:tcPr>
          <w:p w14:paraId="491FD7CB" w14:textId="77777777" w:rsidR="00C86A6A" w:rsidRDefault="00C86A6A" w:rsidP="004C4AA9">
            <w:pPr>
              <w:pStyle w:val="ParagrifIsi"/>
            </w:pPr>
          </w:p>
        </w:tc>
        <w:tc>
          <w:tcPr>
            <w:tcW w:w="847" w:type="dxa"/>
          </w:tcPr>
          <w:p w14:paraId="65A65A4A" w14:textId="77777777" w:rsidR="00C86A6A" w:rsidRDefault="00C86A6A" w:rsidP="004C4AA9">
            <w:pPr>
              <w:pStyle w:val="ParagrifIsi"/>
            </w:pPr>
          </w:p>
        </w:tc>
      </w:tr>
      <w:tr w:rsidR="00C86A6A" w14:paraId="528775FC" w14:textId="77777777" w:rsidTr="00855AC5">
        <w:trPr>
          <w:trHeight w:hRule="exact" w:val="567"/>
        </w:trPr>
        <w:tc>
          <w:tcPr>
            <w:tcW w:w="3681" w:type="dxa"/>
            <w:gridSpan w:val="2"/>
          </w:tcPr>
          <w:p w14:paraId="5C79FD7F" w14:textId="183364AA" w:rsidR="00C86A6A" w:rsidRDefault="00C86A6A" w:rsidP="004C4AA9">
            <w:pPr>
              <w:pStyle w:val="ParagrifIsi"/>
            </w:pPr>
            <w:r>
              <w:t>Jumlah</w:t>
            </w:r>
          </w:p>
        </w:tc>
        <w:tc>
          <w:tcPr>
            <w:tcW w:w="850" w:type="dxa"/>
          </w:tcPr>
          <w:p w14:paraId="4EFED82A" w14:textId="77777777" w:rsidR="00C86A6A" w:rsidRDefault="00C86A6A" w:rsidP="004C4AA9">
            <w:pPr>
              <w:pStyle w:val="ParagrifIsi"/>
            </w:pPr>
          </w:p>
        </w:tc>
        <w:tc>
          <w:tcPr>
            <w:tcW w:w="851" w:type="dxa"/>
          </w:tcPr>
          <w:p w14:paraId="21B793BC" w14:textId="77777777" w:rsidR="00C86A6A" w:rsidRDefault="00C86A6A" w:rsidP="004C4AA9">
            <w:pPr>
              <w:pStyle w:val="ParagrifIsi"/>
            </w:pPr>
          </w:p>
        </w:tc>
        <w:tc>
          <w:tcPr>
            <w:tcW w:w="850" w:type="dxa"/>
          </w:tcPr>
          <w:p w14:paraId="1AAB49EC" w14:textId="77777777" w:rsidR="00C86A6A" w:rsidRDefault="00C86A6A" w:rsidP="004C4AA9">
            <w:pPr>
              <w:pStyle w:val="ParagrifIsi"/>
            </w:pPr>
          </w:p>
        </w:tc>
        <w:tc>
          <w:tcPr>
            <w:tcW w:w="851" w:type="dxa"/>
          </w:tcPr>
          <w:p w14:paraId="383FA62C" w14:textId="77777777" w:rsidR="00C86A6A" w:rsidRDefault="00C86A6A" w:rsidP="004C4AA9">
            <w:pPr>
              <w:pStyle w:val="ParagrifIsi"/>
            </w:pPr>
          </w:p>
        </w:tc>
        <w:tc>
          <w:tcPr>
            <w:tcW w:w="847" w:type="dxa"/>
          </w:tcPr>
          <w:p w14:paraId="7CD6ABBD" w14:textId="77777777" w:rsidR="00C86A6A" w:rsidRDefault="00C86A6A" w:rsidP="004C4AA9">
            <w:pPr>
              <w:pStyle w:val="ParagrifIsi"/>
            </w:pPr>
          </w:p>
        </w:tc>
      </w:tr>
      <w:tr w:rsidR="00C86A6A" w14:paraId="48359124" w14:textId="77777777" w:rsidTr="00855AC5">
        <w:trPr>
          <w:trHeight w:hRule="exact" w:val="567"/>
        </w:trPr>
        <w:tc>
          <w:tcPr>
            <w:tcW w:w="3681" w:type="dxa"/>
            <w:gridSpan w:val="2"/>
          </w:tcPr>
          <w:p w14:paraId="17469C20" w14:textId="06A995C5" w:rsidR="00C86A6A" w:rsidRDefault="00C86A6A" w:rsidP="004C4AA9">
            <w:pPr>
              <w:pStyle w:val="ParagrifIsi"/>
            </w:pPr>
            <w:r>
              <w:t>Persentase</w:t>
            </w:r>
          </w:p>
        </w:tc>
        <w:tc>
          <w:tcPr>
            <w:tcW w:w="850" w:type="dxa"/>
          </w:tcPr>
          <w:p w14:paraId="0AE02BDB" w14:textId="77777777" w:rsidR="00C86A6A" w:rsidRDefault="00C86A6A" w:rsidP="004C4AA9">
            <w:pPr>
              <w:pStyle w:val="ParagrifIsi"/>
            </w:pPr>
          </w:p>
        </w:tc>
        <w:tc>
          <w:tcPr>
            <w:tcW w:w="851" w:type="dxa"/>
          </w:tcPr>
          <w:p w14:paraId="54FF14D3" w14:textId="77777777" w:rsidR="00C86A6A" w:rsidRDefault="00C86A6A" w:rsidP="004C4AA9">
            <w:pPr>
              <w:pStyle w:val="ParagrifIsi"/>
            </w:pPr>
          </w:p>
        </w:tc>
        <w:tc>
          <w:tcPr>
            <w:tcW w:w="850" w:type="dxa"/>
          </w:tcPr>
          <w:p w14:paraId="58CEB931" w14:textId="77777777" w:rsidR="00C86A6A" w:rsidRDefault="00C86A6A" w:rsidP="004C4AA9">
            <w:pPr>
              <w:pStyle w:val="ParagrifIsi"/>
            </w:pPr>
          </w:p>
        </w:tc>
        <w:tc>
          <w:tcPr>
            <w:tcW w:w="851" w:type="dxa"/>
          </w:tcPr>
          <w:p w14:paraId="0DA38524" w14:textId="77777777" w:rsidR="00C86A6A" w:rsidRDefault="00C86A6A" w:rsidP="004C4AA9">
            <w:pPr>
              <w:pStyle w:val="ParagrifIsi"/>
            </w:pPr>
          </w:p>
        </w:tc>
        <w:tc>
          <w:tcPr>
            <w:tcW w:w="847" w:type="dxa"/>
          </w:tcPr>
          <w:p w14:paraId="55375E9D" w14:textId="77777777" w:rsidR="00C86A6A" w:rsidRDefault="00C86A6A" w:rsidP="004C4AA9">
            <w:pPr>
              <w:pStyle w:val="ParagrifIsi"/>
            </w:pPr>
          </w:p>
        </w:tc>
      </w:tr>
    </w:tbl>
    <w:p w14:paraId="1C30C795" w14:textId="7F6FCC2E" w:rsidR="00855AC5" w:rsidRDefault="00855AC5" w:rsidP="0071543F">
      <w:pPr>
        <w:pStyle w:val="ParagrifIsi"/>
        <w:ind w:firstLine="839"/>
      </w:pPr>
      <w:r>
        <w:t>Dari lembar kuesioner pada Tabel 3. 61, terdapat lima kolom tanggapan untuk setiap pertanyaan. Responden harus memberikan tanda centang pada kolom tanggapan untuk setiap pertanyaan. Hasil dari jawaban responden akan dihitung dan menghasilkan nilai kumulatif dari masing-masing pertanyaan. Perhitungan hasil jawaban akan dihitung berdasarkan rumus pada Tabel 3. 62.</w:t>
      </w:r>
    </w:p>
    <w:p w14:paraId="0AF1B4C7" w14:textId="248D9C9F" w:rsidR="00855AC5" w:rsidRPr="00855AC5" w:rsidRDefault="00855AC5" w:rsidP="00855AC5">
      <w:pPr>
        <w:pStyle w:val="Caption"/>
        <w:keepNext/>
        <w:jc w:val="left"/>
        <w:rPr>
          <w:lang w:val="id-ID"/>
        </w:rPr>
      </w:pPr>
      <w:bookmarkStart w:id="327" w:name="_Toc105002654"/>
      <w:r w:rsidRPr="00855AC5">
        <w:rPr>
          <w:b/>
        </w:rPr>
        <w:t xml:space="preserve">Tabel 3. </w:t>
      </w:r>
      <w:r w:rsidRPr="00855AC5">
        <w:rPr>
          <w:b/>
        </w:rPr>
        <w:fldChar w:fldCharType="begin"/>
      </w:r>
      <w:r w:rsidRPr="00855AC5">
        <w:rPr>
          <w:b/>
        </w:rPr>
        <w:instrText xml:space="preserve"> SEQ Tabel_3. \* ARABIC </w:instrText>
      </w:r>
      <w:r w:rsidRPr="00855AC5">
        <w:rPr>
          <w:b/>
        </w:rPr>
        <w:fldChar w:fldCharType="separate"/>
      </w:r>
      <w:r w:rsidR="00C072AF">
        <w:rPr>
          <w:b/>
          <w:noProof/>
        </w:rPr>
        <w:t>62</w:t>
      </w:r>
      <w:r w:rsidRPr="00855AC5">
        <w:rPr>
          <w:b/>
        </w:rPr>
        <w:fldChar w:fldCharType="end"/>
      </w:r>
      <w:r>
        <w:rPr>
          <w:b/>
          <w:lang w:val="id-ID"/>
        </w:rPr>
        <w:t xml:space="preserve"> </w:t>
      </w:r>
      <w:r>
        <w:rPr>
          <w:lang w:val="id-ID"/>
        </w:rPr>
        <w:t>Rumus perhitungan hasil kuesioner</w:t>
      </w:r>
      <w:bookmarkEnd w:id="327"/>
    </w:p>
    <w:tbl>
      <w:tblPr>
        <w:tblStyle w:val="TableGrid"/>
        <w:tblW w:w="0" w:type="auto"/>
        <w:tblLook w:val="04A0" w:firstRow="1" w:lastRow="0" w:firstColumn="1" w:lastColumn="0" w:noHBand="0" w:noVBand="1"/>
      </w:tblPr>
      <w:tblGrid>
        <w:gridCol w:w="2643"/>
        <w:gridCol w:w="2643"/>
        <w:gridCol w:w="2644"/>
      </w:tblGrid>
      <w:tr w:rsidR="00855AC5" w14:paraId="6C7D99CF" w14:textId="77777777" w:rsidTr="00730358">
        <w:trPr>
          <w:trHeight w:hRule="exact" w:val="818"/>
        </w:trPr>
        <w:tc>
          <w:tcPr>
            <w:tcW w:w="2643" w:type="dxa"/>
            <w:vAlign w:val="center"/>
          </w:tcPr>
          <w:p w14:paraId="53093EA1" w14:textId="424D6E5E" w:rsidR="00855AC5" w:rsidRPr="00630E1D" w:rsidRDefault="0094384C" w:rsidP="00630E1D">
            <w:pPr>
              <w:pStyle w:val="ParagrifIsi"/>
              <w:jc w:val="center"/>
              <w:rPr>
                <w:b/>
              </w:rPr>
            </w:pPr>
            <w:r w:rsidRPr="00630E1D">
              <w:rPr>
                <w:b/>
              </w:rPr>
              <w:t>Alternatif Tanggapan</w:t>
            </w:r>
          </w:p>
        </w:tc>
        <w:tc>
          <w:tcPr>
            <w:tcW w:w="2643" w:type="dxa"/>
            <w:vAlign w:val="center"/>
          </w:tcPr>
          <w:p w14:paraId="24B47FA8" w14:textId="40C15233" w:rsidR="00855AC5" w:rsidRPr="00630E1D" w:rsidRDefault="0094384C" w:rsidP="00630E1D">
            <w:pPr>
              <w:pStyle w:val="ParagrifIsi"/>
              <w:jc w:val="center"/>
              <w:rPr>
                <w:b/>
              </w:rPr>
            </w:pPr>
            <w:r w:rsidRPr="00630E1D">
              <w:rPr>
                <w:b/>
              </w:rPr>
              <w:t>Tanggapan Responden</w:t>
            </w:r>
          </w:p>
        </w:tc>
        <w:tc>
          <w:tcPr>
            <w:tcW w:w="2644" w:type="dxa"/>
            <w:vAlign w:val="center"/>
          </w:tcPr>
          <w:p w14:paraId="3B92095A" w14:textId="607BA21F" w:rsidR="00855AC5" w:rsidRPr="00630E1D" w:rsidRDefault="0094384C" w:rsidP="00630E1D">
            <w:pPr>
              <w:pStyle w:val="ParagrifIsi"/>
              <w:jc w:val="center"/>
              <w:rPr>
                <w:b/>
              </w:rPr>
            </w:pPr>
            <w:r w:rsidRPr="00630E1D">
              <w:rPr>
                <w:b/>
              </w:rPr>
              <w:t>Persentase</w:t>
            </w:r>
          </w:p>
        </w:tc>
      </w:tr>
      <w:tr w:rsidR="00855AC5" w14:paraId="1FE778F4" w14:textId="77777777" w:rsidTr="00730358">
        <w:trPr>
          <w:trHeight w:hRule="exact" w:val="567"/>
        </w:trPr>
        <w:tc>
          <w:tcPr>
            <w:tcW w:w="2643" w:type="dxa"/>
            <w:vAlign w:val="center"/>
          </w:tcPr>
          <w:p w14:paraId="29828B6B" w14:textId="1C1D93BB" w:rsidR="00855AC5" w:rsidRDefault="0094384C" w:rsidP="004C4AA9">
            <w:pPr>
              <w:pStyle w:val="ParagrifIsi"/>
            </w:pPr>
            <w:r>
              <w:t>Sangat Baik (SB)</w:t>
            </w:r>
          </w:p>
        </w:tc>
        <w:tc>
          <w:tcPr>
            <w:tcW w:w="2643" w:type="dxa"/>
            <w:vAlign w:val="center"/>
          </w:tcPr>
          <w:p w14:paraId="102B4D08" w14:textId="2DF2119F" w:rsidR="00855AC5" w:rsidRDefault="0094384C" w:rsidP="004C4AA9">
            <w:pPr>
              <w:pStyle w:val="ParagrifIsi"/>
            </w:pPr>
            <w:r>
              <w:t>Jumlah A</w:t>
            </w:r>
          </w:p>
        </w:tc>
        <w:tc>
          <w:tcPr>
            <w:tcW w:w="2644" w:type="dxa"/>
            <w:vAlign w:val="center"/>
          </w:tcPr>
          <w:p w14:paraId="6836F87B" w14:textId="4E4B304C" w:rsidR="00855AC5" w:rsidRDefault="0094384C" w:rsidP="004C4AA9">
            <w:pPr>
              <w:pStyle w:val="ParagrifIsi"/>
            </w:pPr>
            <w:r>
              <w:t>A%</w:t>
            </w:r>
          </w:p>
        </w:tc>
      </w:tr>
      <w:tr w:rsidR="00855AC5" w14:paraId="18A24864" w14:textId="77777777" w:rsidTr="00730358">
        <w:trPr>
          <w:trHeight w:hRule="exact" w:val="567"/>
        </w:trPr>
        <w:tc>
          <w:tcPr>
            <w:tcW w:w="2643" w:type="dxa"/>
            <w:vAlign w:val="center"/>
          </w:tcPr>
          <w:p w14:paraId="0E17DC32" w14:textId="1E5F4098" w:rsidR="00855AC5" w:rsidRDefault="0094384C" w:rsidP="004C4AA9">
            <w:pPr>
              <w:pStyle w:val="ParagrifIsi"/>
            </w:pPr>
            <w:r>
              <w:t>Baik (B)</w:t>
            </w:r>
          </w:p>
        </w:tc>
        <w:tc>
          <w:tcPr>
            <w:tcW w:w="2643" w:type="dxa"/>
            <w:vAlign w:val="center"/>
          </w:tcPr>
          <w:p w14:paraId="44671C71" w14:textId="0D76E086" w:rsidR="00855AC5" w:rsidRDefault="0094384C" w:rsidP="004C4AA9">
            <w:pPr>
              <w:pStyle w:val="ParagrifIsi"/>
            </w:pPr>
            <w:r>
              <w:t>Jumlah B</w:t>
            </w:r>
          </w:p>
        </w:tc>
        <w:tc>
          <w:tcPr>
            <w:tcW w:w="2644" w:type="dxa"/>
            <w:vAlign w:val="center"/>
          </w:tcPr>
          <w:p w14:paraId="42BAF052" w14:textId="3588B5D7" w:rsidR="00855AC5" w:rsidRDefault="0094384C" w:rsidP="004C4AA9">
            <w:pPr>
              <w:pStyle w:val="ParagrifIsi"/>
            </w:pPr>
            <w:r>
              <w:t>B%</w:t>
            </w:r>
          </w:p>
        </w:tc>
      </w:tr>
      <w:tr w:rsidR="00855AC5" w14:paraId="06E22AF2" w14:textId="77777777" w:rsidTr="00730358">
        <w:trPr>
          <w:trHeight w:hRule="exact" w:val="567"/>
        </w:trPr>
        <w:tc>
          <w:tcPr>
            <w:tcW w:w="2643" w:type="dxa"/>
            <w:vAlign w:val="center"/>
          </w:tcPr>
          <w:p w14:paraId="24BFEC90" w14:textId="6E7F2299" w:rsidR="00855AC5" w:rsidRDefault="0094384C" w:rsidP="004C4AA9">
            <w:pPr>
              <w:pStyle w:val="ParagrifIsi"/>
            </w:pPr>
            <w:r>
              <w:lastRenderedPageBreak/>
              <w:t>Cukup Baik (CB)</w:t>
            </w:r>
          </w:p>
        </w:tc>
        <w:tc>
          <w:tcPr>
            <w:tcW w:w="2643" w:type="dxa"/>
            <w:vAlign w:val="center"/>
          </w:tcPr>
          <w:p w14:paraId="71E307AF" w14:textId="48FF9C9A" w:rsidR="00855AC5" w:rsidRDefault="0094384C" w:rsidP="004C4AA9">
            <w:pPr>
              <w:pStyle w:val="ParagrifIsi"/>
            </w:pPr>
            <w:r>
              <w:t>Jumlah C</w:t>
            </w:r>
          </w:p>
        </w:tc>
        <w:tc>
          <w:tcPr>
            <w:tcW w:w="2644" w:type="dxa"/>
            <w:vAlign w:val="center"/>
          </w:tcPr>
          <w:p w14:paraId="2DAAA755" w14:textId="58B4D7F7" w:rsidR="00855AC5" w:rsidRDefault="0094384C" w:rsidP="004C4AA9">
            <w:pPr>
              <w:pStyle w:val="ParagrifIsi"/>
            </w:pPr>
            <w:r>
              <w:t>C%</w:t>
            </w:r>
          </w:p>
        </w:tc>
      </w:tr>
      <w:tr w:rsidR="00855AC5" w14:paraId="3B7D3DBE" w14:textId="77777777" w:rsidTr="00730358">
        <w:trPr>
          <w:trHeight w:hRule="exact" w:val="567"/>
        </w:trPr>
        <w:tc>
          <w:tcPr>
            <w:tcW w:w="2643" w:type="dxa"/>
            <w:vAlign w:val="center"/>
          </w:tcPr>
          <w:p w14:paraId="2D9628D5" w14:textId="473DC82E" w:rsidR="00855AC5" w:rsidRDefault="0094384C" w:rsidP="004C4AA9">
            <w:pPr>
              <w:pStyle w:val="ParagrifIsi"/>
            </w:pPr>
            <w:r>
              <w:t>Buruk (BR)</w:t>
            </w:r>
          </w:p>
        </w:tc>
        <w:tc>
          <w:tcPr>
            <w:tcW w:w="2643" w:type="dxa"/>
            <w:vAlign w:val="center"/>
          </w:tcPr>
          <w:p w14:paraId="74A93F94" w14:textId="35329D7D" w:rsidR="00855AC5" w:rsidRDefault="0094384C" w:rsidP="004C4AA9">
            <w:pPr>
              <w:pStyle w:val="ParagrifIsi"/>
            </w:pPr>
            <w:r>
              <w:t>Jumlah D</w:t>
            </w:r>
          </w:p>
        </w:tc>
        <w:tc>
          <w:tcPr>
            <w:tcW w:w="2644" w:type="dxa"/>
            <w:vAlign w:val="center"/>
          </w:tcPr>
          <w:p w14:paraId="1BF9068E" w14:textId="2CCDF6EC" w:rsidR="00855AC5" w:rsidRDefault="0094384C" w:rsidP="004C4AA9">
            <w:pPr>
              <w:pStyle w:val="ParagrifIsi"/>
            </w:pPr>
            <w:r>
              <w:t>D%</w:t>
            </w:r>
          </w:p>
        </w:tc>
      </w:tr>
      <w:tr w:rsidR="00855AC5" w14:paraId="5C70769A" w14:textId="77777777" w:rsidTr="00730358">
        <w:trPr>
          <w:trHeight w:hRule="exact" w:val="567"/>
        </w:trPr>
        <w:tc>
          <w:tcPr>
            <w:tcW w:w="2643" w:type="dxa"/>
            <w:vAlign w:val="center"/>
          </w:tcPr>
          <w:p w14:paraId="4EB678CA" w14:textId="2835790F" w:rsidR="00855AC5" w:rsidRDefault="0094384C" w:rsidP="004C4AA9">
            <w:pPr>
              <w:pStyle w:val="ParagrifIsi"/>
            </w:pPr>
            <w:r>
              <w:t>Sangat Buruk (SBR)</w:t>
            </w:r>
          </w:p>
        </w:tc>
        <w:tc>
          <w:tcPr>
            <w:tcW w:w="2643" w:type="dxa"/>
            <w:vAlign w:val="center"/>
          </w:tcPr>
          <w:p w14:paraId="4944C442" w14:textId="69E99F37" w:rsidR="00855AC5" w:rsidRDefault="0094384C" w:rsidP="004C4AA9">
            <w:pPr>
              <w:pStyle w:val="ParagrifIsi"/>
            </w:pPr>
            <w:r>
              <w:t>Jumlah E</w:t>
            </w:r>
          </w:p>
        </w:tc>
        <w:tc>
          <w:tcPr>
            <w:tcW w:w="2644" w:type="dxa"/>
            <w:vAlign w:val="center"/>
          </w:tcPr>
          <w:p w14:paraId="6E2A00E0" w14:textId="74868D8E" w:rsidR="00855AC5" w:rsidRDefault="0094384C" w:rsidP="004C4AA9">
            <w:pPr>
              <w:pStyle w:val="ParagrifIsi"/>
            </w:pPr>
            <w:r>
              <w:t>E%</w:t>
            </w:r>
          </w:p>
        </w:tc>
      </w:tr>
      <w:tr w:rsidR="00855AC5" w14:paraId="706B27F6" w14:textId="77777777" w:rsidTr="00730358">
        <w:trPr>
          <w:trHeight w:hRule="exact" w:val="567"/>
        </w:trPr>
        <w:tc>
          <w:tcPr>
            <w:tcW w:w="2643" w:type="dxa"/>
            <w:vAlign w:val="center"/>
          </w:tcPr>
          <w:p w14:paraId="6182DB11" w14:textId="267200F4" w:rsidR="00855AC5" w:rsidRDefault="0094384C" w:rsidP="004C4AA9">
            <w:pPr>
              <w:pStyle w:val="ParagrifIsi"/>
            </w:pPr>
            <w:r>
              <w:t>Total</w:t>
            </w:r>
          </w:p>
        </w:tc>
        <w:tc>
          <w:tcPr>
            <w:tcW w:w="2643" w:type="dxa"/>
            <w:vAlign w:val="center"/>
          </w:tcPr>
          <w:p w14:paraId="741B154E" w14:textId="44991637" w:rsidR="00855AC5" w:rsidRPr="0094384C" w:rsidRDefault="0094384C" w:rsidP="004C4AA9">
            <w:pPr>
              <w:pStyle w:val="ParagrifIsi"/>
            </w:pPr>
            <w:r w:rsidRPr="0094384C">
              <w:rPr>
                <w:lang w:val="en-US"/>
              </w:rPr>
              <w:t>∑</w:t>
            </w:r>
            <w:r w:rsidR="004C58BF">
              <w:t xml:space="preserve"> Jumlah</w:t>
            </w:r>
          </w:p>
        </w:tc>
        <w:tc>
          <w:tcPr>
            <w:tcW w:w="2644" w:type="dxa"/>
            <w:vAlign w:val="center"/>
          </w:tcPr>
          <w:p w14:paraId="4E0D5463" w14:textId="7F2BCC57" w:rsidR="00855AC5" w:rsidRDefault="0094384C" w:rsidP="004C4AA9">
            <w:pPr>
              <w:pStyle w:val="ParagrifIsi"/>
            </w:pPr>
            <w:r>
              <w:t>100%</w:t>
            </w:r>
          </w:p>
        </w:tc>
      </w:tr>
    </w:tbl>
    <w:p w14:paraId="7607849E" w14:textId="77777777" w:rsidR="00855AC5" w:rsidRPr="002A0FDE" w:rsidRDefault="00855AC5" w:rsidP="004C4AA9">
      <w:pPr>
        <w:pStyle w:val="ParagrifIsi"/>
      </w:pPr>
    </w:p>
    <w:p w14:paraId="3131C904" w14:textId="77777777" w:rsidR="002A0FDE" w:rsidRDefault="002A0FDE" w:rsidP="004C4AA9">
      <w:pPr>
        <w:pStyle w:val="ParagrifIsi"/>
      </w:pPr>
    </w:p>
    <w:p w14:paraId="16656E68" w14:textId="77777777" w:rsidR="00855AC5" w:rsidRDefault="00855AC5" w:rsidP="004C4AA9">
      <w:pPr>
        <w:pStyle w:val="ParagrifIsi"/>
      </w:pPr>
    </w:p>
    <w:p w14:paraId="4C494600" w14:textId="77777777" w:rsidR="00855AC5" w:rsidRDefault="00855AC5" w:rsidP="004C4AA9">
      <w:pPr>
        <w:pStyle w:val="ParagrifIsi"/>
      </w:pPr>
    </w:p>
    <w:p w14:paraId="320F4D03" w14:textId="77777777" w:rsidR="00855AC5" w:rsidRDefault="00855AC5" w:rsidP="004C4AA9">
      <w:pPr>
        <w:pStyle w:val="ParagrifIsi"/>
      </w:pPr>
    </w:p>
    <w:p w14:paraId="100A2BDB" w14:textId="77777777" w:rsidR="00855AC5" w:rsidRDefault="00855AC5" w:rsidP="004C4AA9">
      <w:pPr>
        <w:pStyle w:val="ParagrifIsi"/>
      </w:pPr>
    </w:p>
    <w:p w14:paraId="71413A23" w14:textId="77777777" w:rsidR="00855AC5" w:rsidRDefault="00855AC5" w:rsidP="004C4AA9">
      <w:pPr>
        <w:pStyle w:val="ParagrifIsi"/>
      </w:pPr>
    </w:p>
    <w:p w14:paraId="6E6038CA" w14:textId="77777777" w:rsidR="00855AC5" w:rsidRDefault="00855AC5" w:rsidP="004C4AA9">
      <w:pPr>
        <w:pStyle w:val="ParagrifIsi"/>
      </w:pPr>
    </w:p>
    <w:p w14:paraId="7C6F82C2" w14:textId="77777777" w:rsidR="00855AC5" w:rsidRDefault="00855AC5" w:rsidP="004C4AA9">
      <w:pPr>
        <w:pStyle w:val="ParagrifIsi"/>
      </w:pPr>
    </w:p>
    <w:p w14:paraId="33ABA0B4" w14:textId="77777777" w:rsidR="00855AC5" w:rsidRDefault="00855AC5" w:rsidP="004C4AA9">
      <w:pPr>
        <w:pStyle w:val="ParagrifIsi"/>
      </w:pPr>
    </w:p>
    <w:p w14:paraId="5A40DC27" w14:textId="77777777" w:rsidR="00855AC5" w:rsidRDefault="00855AC5" w:rsidP="004C4AA9">
      <w:pPr>
        <w:pStyle w:val="ParagrifIsi"/>
      </w:pPr>
    </w:p>
    <w:p w14:paraId="7EF8FC1D" w14:textId="77777777" w:rsidR="004C58BF" w:rsidRDefault="004C58BF" w:rsidP="004C4AA9">
      <w:pPr>
        <w:pStyle w:val="ParagrifIsi"/>
      </w:pPr>
    </w:p>
    <w:p w14:paraId="30ECEB08" w14:textId="77777777" w:rsidR="004C58BF" w:rsidRDefault="004C58BF" w:rsidP="004C4AA9">
      <w:pPr>
        <w:pStyle w:val="ParagrifIsi"/>
      </w:pPr>
    </w:p>
    <w:p w14:paraId="0C016D8C" w14:textId="77777777" w:rsidR="004C58BF" w:rsidRDefault="004C58BF" w:rsidP="004C4AA9">
      <w:pPr>
        <w:pStyle w:val="ParagrifIsi"/>
      </w:pPr>
    </w:p>
    <w:p w14:paraId="1B759F9C" w14:textId="77777777" w:rsidR="00630E1D" w:rsidRDefault="00630E1D" w:rsidP="004C4AA9">
      <w:pPr>
        <w:pStyle w:val="ParagrifIsi"/>
      </w:pPr>
    </w:p>
    <w:p w14:paraId="0A78DBB9" w14:textId="77777777" w:rsidR="00630E1D" w:rsidRDefault="00630E1D" w:rsidP="004C4AA9">
      <w:pPr>
        <w:pStyle w:val="ParagrifIsi"/>
      </w:pPr>
    </w:p>
    <w:p w14:paraId="4FADC30A" w14:textId="77777777" w:rsidR="00630E1D" w:rsidRPr="0008051B" w:rsidRDefault="00630E1D" w:rsidP="004C4AA9">
      <w:pPr>
        <w:pStyle w:val="ParagrifIsi"/>
      </w:pPr>
    </w:p>
    <w:p w14:paraId="14FF2CA5" w14:textId="2C7915CE" w:rsidR="007D4AEC" w:rsidRDefault="00187957" w:rsidP="003C2D20">
      <w:pPr>
        <w:pStyle w:val="Heading1"/>
        <w:rPr>
          <w:lang w:val="de-DE"/>
        </w:rPr>
      </w:pPr>
      <w:r>
        <w:rPr>
          <w:lang w:val="de-DE"/>
        </w:rPr>
        <w:lastRenderedPageBreak/>
        <w:br/>
      </w:r>
      <w:bookmarkStart w:id="328" w:name="_Toc354687557"/>
      <w:bookmarkStart w:id="329" w:name="_Toc105052146"/>
      <w:r w:rsidR="00EB42C3">
        <w:rPr>
          <w:lang w:val="de-DE"/>
        </w:rPr>
        <w:t>H</w:t>
      </w:r>
      <w:bookmarkEnd w:id="328"/>
      <w:r w:rsidR="007E6B5D">
        <w:rPr>
          <w:lang w:val="de-DE"/>
        </w:rPr>
        <w:t>ASIL DAN PENGUJIAN SISTEM</w:t>
      </w:r>
      <w:bookmarkEnd w:id="329"/>
    </w:p>
    <w:p w14:paraId="66D56FA2" w14:textId="7345F440" w:rsidR="00C53933" w:rsidRDefault="00C53933" w:rsidP="00C53933">
      <w:pPr>
        <w:pStyle w:val="Heading2"/>
        <w:rPr>
          <w:lang w:val="id-ID"/>
        </w:rPr>
      </w:pPr>
      <w:bookmarkStart w:id="330" w:name="_Toc105052147"/>
      <w:r>
        <w:rPr>
          <w:lang w:val="id-ID"/>
        </w:rPr>
        <w:t>Hasil Implementasi</w:t>
      </w:r>
      <w:bookmarkEnd w:id="330"/>
    </w:p>
    <w:p w14:paraId="55870A36" w14:textId="363445A8" w:rsidR="00C53933" w:rsidRPr="00C53933" w:rsidRDefault="003E45E2" w:rsidP="0071543F">
      <w:pPr>
        <w:pStyle w:val="ParagrifIsi"/>
        <w:ind w:firstLine="839"/>
      </w:pPr>
      <w:r w:rsidRPr="003E45E2">
        <w:t xml:space="preserve">Berdasarkan </w:t>
      </w:r>
      <w:r w:rsidR="00057180">
        <w:t>analisis</w:t>
      </w:r>
      <w:r>
        <w:t xml:space="preserve"> dan</w:t>
      </w:r>
      <w:r w:rsidRPr="003E45E2">
        <w:t xml:space="preserve"> perancangan sistem </w:t>
      </w:r>
      <w:r>
        <w:t xml:space="preserve">yang telah </w:t>
      </w:r>
      <w:r w:rsidR="00057180">
        <w:t>dilakukan</w:t>
      </w:r>
      <w:r w:rsidRPr="003E45E2">
        <w:t xml:space="preserve">, </w:t>
      </w:r>
      <w:r w:rsidR="00B44175">
        <w:t xml:space="preserve">dihasilkan sebuah sistem informasi akuntansi pencatatan transaksi dan pembuat laporan keuangan. </w:t>
      </w:r>
      <w:r w:rsidR="00792FBD">
        <w:rPr>
          <w:lang w:val="id-ID"/>
        </w:rPr>
        <w:t>Sistem di-</w:t>
      </w:r>
      <w:r w:rsidR="00792FBD">
        <w:rPr>
          <w:i/>
          <w:lang w:val="id-ID"/>
        </w:rPr>
        <w:t xml:space="preserve">hosting </w:t>
      </w:r>
      <w:r w:rsidR="00792FBD">
        <w:rPr>
          <w:lang w:val="id-ID"/>
        </w:rPr>
        <w:t xml:space="preserve">pada server Universitas Tanjungpura. </w:t>
      </w:r>
      <w:r w:rsidR="00B44175">
        <w:t xml:space="preserve">Berikut ini adalah tampilan antarmuka yang merupakan </w:t>
      </w:r>
      <w:r w:rsidRPr="003E45E2">
        <w:t xml:space="preserve">hasil implementasi </w:t>
      </w:r>
      <w:r>
        <w:t xml:space="preserve">dari analisis dan </w:t>
      </w:r>
      <w:r w:rsidRPr="003E45E2">
        <w:t>p</w:t>
      </w:r>
      <w:r>
        <w:t>erancangan sistem</w:t>
      </w:r>
      <w:r w:rsidR="00B44175">
        <w:t xml:space="preserve"> tersebut</w:t>
      </w:r>
      <w:r w:rsidR="00C53933" w:rsidRPr="00880E9F">
        <w:t>.</w:t>
      </w:r>
    </w:p>
    <w:p w14:paraId="40FAD5FD" w14:textId="0F5C5C26" w:rsidR="00C53933" w:rsidRPr="00C53933" w:rsidRDefault="00C53933" w:rsidP="000109CC">
      <w:pPr>
        <w:pStyle w:val="Heading3"/>
      </w:pPr>
      <w:bookmarkStart w:id="331" w:name="_Toc105052148"/>
      <w:r>
        <w:t xml:space="preserve">Tampilan Antarmuka </w:t>
      </w:r>
      <w:r w:rsidR="00E04C2E" w:rsidRPr="00E04C2E">
        <w:rPr>
          <w:lang w:val="id-ID"/>
        </w:rPr>
        <w:t xml:space="preserve">Halaman </w:t>
      </w:r>
      <w:r w:rsidR="00E04C2E" w:rsidRPr="00E04C2E">
        <w:rPr>
          <w:i/>
        </w:rPr>
        <w:t>Login</w:t>
      </w:r>
      <w:bookmarkEnd w:id="331"/>
    </w:p>
    <w:p w14:paraId="0B9BC3DA" w14:textId="4AE54821" w:rsidR="00C53933" w:rsidRDefault="00EA5765" w:rsidP="0071543F">
      <w:pPr>
        <w:pStyle w:val="ParagrifIsi"/>
        <w:ind w:firstLine="839"/>
      </w:pPr>
      <w:r>
        <w:rPr>
          <w:lang w:val="id-ID"/>
        </w:rPr>
        <w:t xml:space="preserve">Pada Gambar 4. 1 kali ini adalah tampilan antarmuka halaman </w:t>
      </w:r>
      <w:r>
        <w:rPr>
          <w:i/>
          <w:lang w:val="id-ID"/>
        </w:rPr>
        <w:t xml:space="preserve">login. </w:t>
      </w:r>
      <w:r w:rsidR="003108D1" w:rsidRPr="003108D1">
        <w:t xml:space="preserve">Halaman </w:t>
      </w:r>
      <w:r w:rsidR="003108D1" w:rsidRPr="003108D1">
        <w:rPr>
          <w:i/>
        </w:rPr>
        <w:t>login</w:t>
      </w:r>
      <w:r w:rsidR="003108D1" w:rsidRPr="003108D1">
        <w:t xml:space="preserve"> adalah halaman pertama yang ditampilkan ketika pengguna mengakses sistem. Pengguna diharuskan </w:t>
      </w:r>
      <w:r w:rsidR="003108D1" w:rsidRPr="003108D1">
        <w:rPr>
          <w:i/>
        </w:rPr>
        <w:t>login</w:t>
      </w:r>
      <w:r w:rsidR="003108D1" w:rsidRPr="003108D1">
        <w:t xml:space="preserve"> terlebih dahulu menggunakan </w:t>
      </w:r>
      <w:r w:rsidR="003108D1" w:rsidRPr="003108D1">
        <w:rPr>
          <w:i/>
        </w:rPr>
        <w:t>email</w:t>
      </w:r>
      <w:r w:rsidR="003108D1" w:rsidRPr="003108D1">
        <w:t xml:space="preserve"> dan </w:t>
      </w:r>
      <w:r w:rsidR="003108D1" w:rsidRPr="003108D1">
        <w:rPr>
          <w:i/>
        </w:rPr>
        <w:t>password</w:t>
      </w:r>
      <w:r w:rsidR="003108D1" w:rsidRPr="003108D1">
        <w:t xml:space="preserve"> yang terdaftar agar bisa masuk kedalam sistem</w:t>
      </w:r>
      <w:r w:rsidR="00C53933" w:rsidRPr="00880E9F">
        <w:t>.</w:t>
      </w:r>
    </w:p>
    <w:p w14:paraId="66D0094C" w14:textId="77777777" w:rsidR="003A7DC4" w:rsidRDefault="003A7DC4" w:rsidP="0071543F">
      <w:pPr>
        <w:pStyle w:val="ParagrifIsi"/>
        <w:jc w:val="center"/>
      </w:pPr>
      <w:r w:rsidRPr="003A7DC4">
        <w:rPr>
          <w:noProof/>
          <w:lang w:val="en-US" w:eastAsia="en-US"/>
        </w:rPr>
        <w:drawing>
          <wp:inline distT="0" distB="0" distL="0" distR="0" wp14:anchorId="7E3F4E16" wp14:editId="7E521F15">
            <wp:extent cx="3940936" cy="1894114"/>
            <wp:effectExtent l="0" t="0" r="2540" b="0"/>
            <wp:docPr id="384" name="Picture 384" descr="D:\F\Kuliah\TUGAS AKHIR\TA2\PUNYA FARIS\SS SISTEM\CROPPED\WhatsApp Image 2022-04-23 at 11.21.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3" descr="D:\F\Kuliah\TUGAS AKHIR\TA2\PUNYA FARIS\SS SISTEM\CROPPED\WhatsApp Image 2022-04-23 at 11.21.49 AM.jpe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70702" cy="1908420"/>
                    </a:xfrm>
                    <a:prstGeom prst="rect">
                      <a:avLst/>
                    </a:prstGeom>
                    <a:noFill/>
                    <a:ln>
                      <a:noFill/>
                    </a:ln>
                  </pic:spPr>
                </pic:pic>
              </a:graphicData>
            </a:graphic>
          </wp:inline>
        </w:drawing>
      </w:r>
    </w:p>
    <w:p w14:paraId="4FD4431D" w14:textId="47DE572E" w:rsidR="00EA5765" w:rsidRDefault="003A7DC4" w:rsidP="003A7DC4">
      <w:pPr>
        <w:pStyle w:val="Caption"/>
        <w:rPr>
          <w:i/>
          <w:lang w:val="id-ID"/>
        </w:rPr>
      </w:pPr>
      <w:bookmarkStart w:id="332" w:name="_Toc105002794"/>
      <w:r w:rsidRPr="003A7DC4">
        <w:rPr>
          <w:b/>
        </w:rPr>
        <w:t xml:space="preserve">Gambar 4. </w:t>
      </w:r>
      <w:r w:rsidRPr="003A7DC4">
        <w:rPr>
          <w:b/>
        </w:rPr>
        <w:fldChar w:fldCharType="begin"/>
      </w:r>
      <w:r w:rsidRPr="003A7DC4">
        <w:rPr>
          <w:b/>
        </w:rPr>
        <w:instrText xml:space="preserve"> SEQ Gambar_4. \* ARABIC </w:instrText>
      </w:r>
      <w:r w:rsidRPr="003A7DC4">
        <w:rPr>
          <w:b/>
        </w:rPr>
        <w:fldChar w:fldCharType="separate"/>
      </w:r>
      <w:r w:rsidR="00C072AF">
        <w:rPr>
          <w:b/>
          <w:noProof/>
        </w:rPr>
        <w:t>1</w:t>
      </w:r>
      <w:r w:rsidRPr="003A7DC4">
        <w:rPr>
          <w:b/>
        </w:rPr>
        <w:fldChar w:fldCharType="end"/>
      </w:r>
      <w:r>
        <w:rPr>
          <w:lang w:val="id-ID"/>
        </w:rPr>
        <w:t xml:space="preserve"> Antarmuka halaman </w:t>
      </w:r>
      <w:r w:rsidRPr="003A7DC4">
        <w:rPr>
          <w:i/>
          <w:lang w:val="id-ID"/>
        </w:rPr>
        <w:t>login</w:t>
      </w:r>
      <w:bookmarkEnd w:id="332"/>
    </w:p>
    <w:p w14:paraId="40681F0C" w14:textId="77777777" w:rsidR="003A7DC4" w:rsidRDefault="003A7DC4" w:rsidP="003A7DC4">
      <w:pPr>
        <w:rPr>
          <w:lang w:val="id-ID"/>
        </w:rPr>
      </w:pPr>
    </w:p>
    <w:p w14:paraId="757BEF7D" w14:textId="77777777" w:rsidR="003A7DC4" w:rsidRDefault="003A7DC4" w:rsidP="00630E1D">
      <w:pPr>
        <w:spacing w:line="360" w:lineRule="auto"/>
        <w:rPr>
          <w:lang w:val="id-ID"/>
        </w:rPr>
      </w:pPr>
    </w:p>
    <w:p w14:paraId="2E9F9056" w14:textId="77777777" w:rsidR="003A7DC4" w:rsidRDefault="003A7DC4" w:rsidP="00630E1D">
      <w:pPr>
        <w:spacing w:line="360" w:lineRule="auto"/>
        <w:rPr>
          <w:lang w:val="id-ID"/>
        </w:rPr>
      </w:pPr>
    </w:p>
    <w:p w14:paraId="3A710BE2" w14:textId="77777777" w:rsidR="003A7DC4" w:rsidRDefault="003A7DC4" w:rsidP="00630E1D">
      <w:pPr>
        <w:spacing w:line="360" w:lineRule="auto"/>
        <w:rPr>
          <w:lang w:val="id-ID"/>
        </w:rPr>
      </w:pPr>
    </w:p>
    <w:p w14:paraId="1DE1B25F" w14:textId="77777777" w:rsidR="003A7DC4" w:rsidRDefault="003A7DC4" w:rsidP="00630E1D">
      <w:pPr>
        <w:spacing w:line="360" w:lineRule="auto"/>
        <w:rPr>
          <w:lang w:val="id-ID"/>
        </w:rPr>
      </w:pPr>
    </w:p>
    <w:p w14:paraId="7684B51C" w14:textId="77777777" w:rsidR="003A7DC4" w:rsidRDefault="003A7DC4" w:rsidP="00630E1D">
      <w:pPr>
        <w:spacing w:line="360" w:lineRule="auto"/>
        <w:rPr>
          <w:lang w:val="id-ID"/>
        </w:rPr>
      </w:pPr>
    </w:p>
    <w:p w14:paraId="30824EF2" w14:textId="77777777" w:rsidR="003A7DC4" w:rsidRDefault="003A7DC4" w:rsidP="00630E1D">
      <w:pPr>
        <w:spacing w:line="360" w:lineRule="auto"/>
        <w:rPr>
          <w:lang w:val="id-ID"/>
        </w:rPr>
      </w:pPr>
    </w:p>
    <w:p w14:paraId="121B5CD4" w14:textId="77777777" w:rsidR="003A7DC4" w:rsidRDefault="003A7DC4" w:rsidP="00630E1D">
      <w:pPr>
        <w:spacing w:line="360" w:lineRule="auto"/>
        <w:rPr>
          <w:lang w:val="id-ID"/>
        </w:rPr>
      </w:pPr>
    </w:p>
    <w:p w14:paraId="679F903A" w14:textId="77777777" w:rsidR="00630E1D" w:rsidRPr="003A7DC4" w:rsidRDefault="00630E1D" w:rsidP="003A7DC4">
      <w:pPr>
        <w:rPr>
          <w:lang w:val="id-ID"/>
        </w:rPr>
      </w:pPr>
    </w:p>
    <w:p w14:paraId="00E828CB" w14:textId="2101BA34" w:rsidR="00C53933" w:rsidRPr="00C53933" w:rsidRDefault="00C53933" w:rsidP="000109CC">
      <w:pPr>
        <w:pStyle w:val="Heading3"/>
      </w:pPr>
      <w:bookmarkStart w:id="333" w:name="_Toc105052149"/>
      <w:r>
        <w:lastRenderedPageBreak/>
        <w:t xml:space="preserve">Tampilan Antarmuka </w:t>
      </w:r>
      <w:r w:rsidR="00E04C2E" w:rsidRPr="00E04C2E">
        <w:rPr>
          <w:lang w:val="id-ID"/>
        </w:rPr>
        <w:t xml:space="preserve">Halaman </w:t>
      </w:r>
      <w:r w:rsidR="00B44175">
        <w:rPr>
          <w:lang w:val="id-ID"/>
        </w:rPr>
        <w:t>Beranda</w:t>
      </w:r>
      <w:bookmarkEnd w:id="333"/>
    </w:p>
    <w:p w14:paraId="3911DB94" w14:textId="3FD43440" w:rsidR="00C53933" w:rsidRDefault="00B44175" w:rsidP="0071543F">
      <w:pPr>
        <w:pStyle w:val="ParagrifIsi"/>
        <w:ind w:firstLine="839"/>
      </w:pPr>
      <w:r>
        <w:rPr>
          <w:lang w:val="id-ID"/>
        </w:rPr>
        <w:t>Pada Gambar 4. 2</w:t>
      </w:r>
      <w:r w:rsidRPr="00B44175">
        <w:rPr>
          <w:lang w:val="id-ID"/>
        </w:rPr>
        <w:t xml:space="preserve"> kali ini adalah tampilan antarmuka halaman </w:t>
      </w:r>
      <w:r>
        <w:rPr>
          <w:lang w:val="id-ID"/>
        </w:rPr>
        <w:t>beranda</w:t>
      </w:r>
      <w:r w:rsidRPr="00B44175">
        <w:rPr>
          <w:i/>
          <w:lang w:val="id-ID"/>
        </w:rPr>
        <w:t xml:space="preserve">. </w:t>
      </w:r>
      <w:r w:rsidRPr="00B44175">
        <w:t xml:space="preserve">Halaman beranda adalah halaman yang ditampilkan ketika pengguna berhasil </w:t>
      </w:r>
      <w:r w:rsidRPr="00B44175">
        <w:rPr>
          <w:i/>
        </w:rPr>
        <w:t>login</w:t>
      </w:r>
      <w:r w:rsidRPr="00B44175">
        <w:t xml:space="preserve"> ke dalam sistem atau ketika memilih menu beranda. Halaman ini</w:t>
      </w:r>
      <w:r w:rsidRPr="00B44175">
        <w:rPr>
          <w:i/>
        </w:rPr>
        <w:t xml:space="preserve"> </w:t>
      </w:r>
      <w:r w:rsidRPr="00B44175">
        <w:t>menampilkan informasi pembelian dan penjualan yang belum lunas</w:t>
      </w:r>
      <w:r w:rsidR="00C53933" w:rsidRPr="00880E9F">
        <w:t>.</w:t>
      </w:r>
    </w:p>
    <w:p w14:paraId="3CACFE7F" w14:textId="77777777" w:rsidR="003A7DC4" w:rsidRDefault="003A7DC4" w:rsidP="0071543F">
      <w:pPr>
        <w:pStyle w:val="ParagrifIsi"/>
        <w:jc w:val="center"/>
      </w:pPr>
      <w:r w:rsidRPr="003A7DC4">
        <w:rPr>
          <w:noProof/>
          <w:lang w:val="en-US" w:eastAsia="en-US"/>
        </w:rPr>
        <w:drawing>
          <wp:inline distT="0" distB="0" distL="0" distR="0" wp14:anchorId="57CBD566" wp14:editId="624F9138">
            <wp:extent cx="3918286" cy="1883229"/>
            <wp:effectExtent l="0" t="0" r="6350" b="3175"/>
            <wp:docPr id="385" name="Picture 385" descr="D:\F\Kuliah\TUGAS AKHIR\TA2\PUNYA FARIS\SS SISTEM\CROPPED\BERAN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4" descr="D:\F\Kuliah\TUGAS AKHIR\TA2\PUNYA FARIS\SS SISTEM\CROPPED\BERANDA.jpe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64660" cy="1905517"/>
                    </a:xfrm>
                    <a:prstGeom prst="rect">
                      <a:avLst/>
                    </a:prstGeom>
                    <a:noFill/>
                    <a:ln>
                      <a:noFill/>
                    </a:ln>
                  </pic:spPr>
                </pic:pic>
              </a:graphicData>
            </a:graphic>
          </wp:inline>
        </w:drawing>
      </w:r>
    </w:p>
    <w:p w14:paraId="6DB9E14F" w14:textId="09CB38A8" w:rsidR="003A7DC4" w:rsidRPr="00C53933" w:rsidRDefault="003A7DC4" w:rsidP="003A7DC4">
      <w:pPr>
        <w:pStyle w:val="Caption"/>
      </w:pPr>
      <w:bookmarkStart w:id="334" w:name="_Toc105002795"/>
      <w:r w:rsidRPr="003A7DC4">
        <w:rPr>
          <w:b/>
        </w:rPr>
        <w:t xml:space="preserve">Gambar 4. </w:t>
      </w:r>
      <w:r w:rsidRPr="003A7DC4">
        <w:rPr>
          <w:b/>
        </w:rPr>
        <w:fldChar w:fldCharType="begin"/>
      </w:r>
      <w:r w:rsidRPr="003A7DC4">
        <w:rPr>
          <w:b/>
        </w:rPr>
        <w:instrText xml:space="preserve"> SEQ Gambar_4. \* ARABIC </w:instrText>
      </w:r>
      <w:r w:rsidRPr="003A7DC4">
        <w:rPr>
          <w:b/>
        </w:rPr>
        <w:fldChar w:fldCharType="separate"/>
      </w:r>
      <w:r w:rsidR="00C072AF">
        <w:rPr>
          <w:b/>
          <w:noProof/>
        </w:rPr>
        <w:t>2</w:t>
      </w:r>
      <w:r w:rsidRPr="003A7DC4">
        <w:rPr>
          <w:b/>
        </w:rPr>
        <w:fldChar w:fldCharType="end"/>
      </w:r>
      <w:r w:rsidRPr="003A7DC4">
        <w:rPr>
          <w:iCs w:val="0"/>
          <w:sz w:val="20"/>
          <w:szCs w:val="20"/>
          <w:lang w:val="id-ID"/>
        </w:rPr>
        <w:t xml:space="preserve"> </w:t>
      </w:r>
      <w:r w:rsidRPr="003A7DC4">
        <w:rPr>
          <w:lang w:val="id-ID"/>
        </w:rPr>
        <w:t xml:space="preserve">Antarmuka halaman </w:t>
      </w:r>
      <w:r>
        <w:rPr>
          <w:lang w:val="id-ID"/>
        </w:rPr>
        <w:t>beranda</w:t>
      </w:r>
      <w:bookmarkEnd w:id="334"/>
    </w:p>
    <w:p w14:paraId="194997DB" w14:textId="3830B38B" w:rsidR="00C53933" w:rsidRPr="00C53933" w:rsidRDefault="00C53933" w:rsidP="000109CC">
      <w:pPr>
        <w:pStyle w:val="Heading3"/>
      </w:pPr>
      <w:bookmarkStart w:id="335" w:name="_Toc105052150"/>
      <w:r>
        <w:t xml:space="preserve">Tampilan Antarmuka </w:t>
      </w:r>
      <w:r w:rsidR="00E04C2E">
        <w:rPr>
          <w:lang w:val="id-ID"/>
        </w:rPr>
        <w:t xml:space="preserve">Halaman </w:t>
      </w:r>
      <w:r w:rsidR="00E04C2E" w:rsidRPr="00E04C2E">
        <w:rPr>
          <w:i/>
        </w:rPr>
        <w:t>Customer</w:t>
      </w:r>
      <w:bookmarkEnd w:id="335"/>
    </w:p>
    <w:p w14:paraId="22F366C1" w14:textId="0E0745C7" w:rsidR="00C53933" w:rsidRDefault="003A7DC4" w:rsidP="0071543F">
      <w:pPr>
        <w:pStyle w:val="ParagrifIsi"/>
        <w:ind w:firstLine="839"/>
        <w:rPr>
          <w:i/>
          <w:lang w:val="id-ID"/>
        </w:rPr>
      </w:pPr>
      <w:r>
        <w:rPr>
          <w:lang w:val="id-ID"/>
        </w:rPr>
        <w:t>Pada Gambar 4. 3</w:t>
      </w:r>
      <w:r w:rsidRPr="003A7DC4">
        <w:rPr>
          <w:lang w:val="id-ID"/>
        </w:rPr>
        <w:t xml:space="preserve"> kali ini adalah tampilan antarmuka halaman </w:t>
      </w:r>
      <w:r w:rsidRPr="003A7DC4">
        <w:rPr>
          <w:i/>
          <w:lang w:val="id-ID"/>
        </w:rPr>
        <w:t>customer</w:t>
      </w:r>
      <w:r w:rsidR="00C53933" w:rsidRPr="00880E9F">
        <w:t>.</w:t>
      </w:r>
      <w:r w:rsidRPr="003A7DC4">
        <w:rPr>
          <w:sz w:val="20"/>
          <w:szCs w:val="20"/>
        </w:rPr>
        <w:t xml:space="preserve"> </w:t>
      </w:r>
      <w:r w:rsidRPr="003A7DC4">
        <w:t xml:space="preserve">Halaman </w:t>
      </w:r>
      <w:r w:rsidR="007F4BA2">
        <w:rPr>
          <w:lang w:val="id-ID"/>
        </w:rPr>
        <w:t>ini</w:t>
      </w:r>
      <w:r w:rsidRPr="003A7DC4">
        <w:t xml:space="preserve"> ditampilkan ketika pengguna memilih menu </w:t>
      </w:r>
      <w:r w:rsidRPr="003A7DC4">
        <w:rPr>
          <w:i/>
        </w:rPr>
        <w:t>customer</w:t>
      </w:r>
      <w:r w:rsidRPr="003A7DC4">
        <w:t xml:space="preserve">. Halaman ini menampilkan informasi data </w:t>
      </w:r>
      <w:r w:rsidRPr="003A7DC4">
        <w:rPr>
          <w:i/>
        </w:rPr>
        <w:t>customer</w:t>
      </w:r>
      <w:r>
        <w:rPr>
          <w:i/>
          <w:lang w:val="id-ID"/>
        </w:rPr>
        <w:t>.</w:t>
      </w:r>
    </w:p>
    <w:p w14:paraId="1C1F3C41" w14:textId="77777777" w:rsidR="003A7DC4" w:rsidRDefault="003A7DC4" w:rsidP="0071543F">
      <w:pPr>
        <w:pStyle w:val="ParagrifIsi"/>
        <w:jc w:val="center"/>
      </w:pPr>
      <w:r w:rsidRPr="003A7DC4">
        <w:rPr>
          <w:noProof/>
          <w:lang w:val="en-US" w:eastAsia="en-US"/>
        </w:rPr>
        <w:drawing>
          <wp:inline distT="0" distB="0" distL="0" distR="0" wp14:anchorId="028BA55E" wp14:editId="3995059B">
            <wp:extent cx="3918857" cy="1883503"/>
            <wp:effectExtent l="0" t="0" r="5715" b="2540"/>
            <wp:docPr id="386" name="Picture 386" descr="D:\F\Kuliah\TUGAS AKHIR\TA2\PUNYA FARIS\SS SISTEM\CROPPED\CUSTO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5" descr="D:\F\Kuliah\TUGAS AKHIR\TA2\PUNYA FARIS\SS SISTEM\CROPPED\CUSTOMER.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39877" cy="1893606"/>
                    </a:xfrm>
                    <a:prstGeom prst="rect">
                      <a:avLst/>
                    </a:prstGeom>
                    <a:noFill/>
                    <a:ln>
                      <a:noFill/>
                    </a:ln>
                  </pic:spPr>
                </pic:pic>
              </a:graphicData>
            </a:graphic>
          </wp:inline>
        </w:drawing>
      </w:r>
    </w:p>
    <w:p w14:paraId="044FA07F" w14:textId="5E3573ED" w:rsidR="003A7DC4" w:rsidRDefault="003A7DC4" w:rsidP="003A7DC4">
      <w:pPr>
        <w:pStyle w:val="Caption"/>
        <w:rPr>
          <w:i/>
          <w:lang w:val="id-ID"/>
        </w:rPr>
      </w:pPr>
      <w:bookmarkStart w:id="336" w:name="_Toc105002796"/>
      <w:r w:rsidRPr="007F4BA2">
        <w:rPr>
          <w:b/>
        </w:rPr>
        <w:t xml:space="preserve">Gambar 4. </w:t>
      </w:r>
      <w:r w:rsidRPr="007F4BA2">
        <w:rPr>
          <w:b/>
        </w:rPr>
        <w:fldChar w:fldCharType="begin"/>
      </w:r>
      <w:r w:rsidRPr="007F4BA2">
        <w:rPr>
          <w:b/>
        </w:rPr>
        <w:instrText xml:space="preserve"> SEQ Gambar_4. \* ARABIC </w:instrText>
      </w:r>
      <w:r w:rsidRPr="007F4BA2">
        <w:rPr>
          <w:b/>
        </w:rPr>
        <w:fldChar w:fldCharType="separate"/>
      </w:r>
      <w:r w:rsidR="00C072AF">
        <w:rPr>
          <w:b/>
          <w:noProof/>
        </w:rPr>
        <w:t>3</w:t>
      </w:r>
      <w:r w:rsidRPr="007F4BA2">
        <w:rPr>
          <w:b/>
        </w:rPr>
        <w:fldChar w:fldCharType="end"/>
      </w:r>
      <w:r w:rsidRPr="003A7DC4">
        <w:rPr>
          <w:iCs w:val="0"/>
          <w:sz w:val="20"/>
          <w:szCs w:val="20"/>
          <w:lang w:val="id-ID"/>
        </w:rPr>
        <w:t xml:space="preserve"> </w:t>
      </w:r>
      <w:r>
        <w:rPr>
          <w:lang w:val="id-ID"/>
        </w:rPr>
        <w:t>A</w:t>
      </w:r>
      <w:r w:rsidRPr="003A7DC4">
        <w:rPr>
          <w:lang w:val="id-ID"/>
        </w:rPr>
        <w:t xml:space="preserve">ntarmuka halaman </w:t>
      </w:r>
      <w:r w:rsidRPr="003A7DC4">
        <w:rPr>
          <w:i/>
          <w:lang w:val="id-ID"/>
        </w:rPr>
        <w:t>customer</w:t>
      </w:r>
      <w:bookmarkEnd w:id="336"/>
    </w:p>
    <w:p w14:paraId="588D2A6C" w14:textId="77777777" w:rsidR="003A7DC4" w:rsidRDefault="003A7DC4" w:rsidP="00630E1D">
      <w:pPr>
        <w:spacing w:line="360" w:lineRule="auto"/>
        <w:rPr>
          <w:lang w:val="id-ID"/>
        </w:rPr>
      </w:pPr>
    </w:p>
    <w:p w14:paraId="3AA163E0" w14:textId="77777777" w:rsidR="003A7DC4" w:rsidRDefault="003A7DC4" w:rsidP="00630E1D">
      <w:pPr>
        <w:spacing w:line="360" w:lineRule="auto"/>
        <w:rPr>
          <w:lang w:val="id-ID"/>
        </w:rPr>
      </w:pPr>
    </w:p>
    <w:p w14:paraId="064F3E17" w14:textId="77777777" w:rsidR="003A7DC4" w:rsidRPr="003A7DC4" w:rsidRDefault="003A7DC4" w:rsidP="003A7DC4">
      <w:pPr>
        <w:rPr>
          <w:lang w:val="id-ID"/>
        </w:rPr>
      </w:pPr>
    </w:p>
    <w:p w14:paraId="3FF816BF" w14:textId="102C4212" w:rsidR="00E04C2E" w:rsidRPr="00C53933" w:rsidRDefault="00E04C2E" w:rsidP="00E04C2E">
      <w:pPr>
        <w:pStyle w:val="Heading3"/>
      </w:pPr>
      <w:bookmarkStart w:id="337" w:name="_Toc105052151"/>
      <w:r>
        <w:lastRenderedPageBreak/>
        <w:t xml:space="preserve">Tampilan Antarmuka </w:t>
      </w:r>
      <w:r>
        <w:rPr>
          <w:lang w:val="id-ID"/>
        </w:rPr>
        <w:t xml:space="preserve">Halaman </w:t>
      </w:r>
      <w:r w:rsidR="0094384C">
        <w:rPr>
          <w:i/>
          <w:lang w:val="id-ID"/>
        </w:rPr>
        <w:t>Supplier</w:t>
      </w:r>
      <w:bookmarkEnd w:id="337"/>
    </w:p>
    <w:p w14:paraId="2B8D7368" w14:textId="5FF7C8F6" w:rsidR="00E04C2E" w:rsidRDefault="007F4BA2" w:rsidP="0071543F">
      <w:pPr>
        <w:pStyle w:val="ParagrifIsi"/>
        <w:ind w:firstLine="839"/>
      </w:pPr>
      <w:r>
        <w:rPr>
          <w:lang w:val="id-ID"/>
        </w:rPr>
        <w:t>Pada Gambar 4. 4</w:t>
      </w:r>
      <w:r w:rsidR="003A7DC4" w:rsidRPr="003A7DC4">
        <w:rPr>
          <w:lang w:val="id-ID"/>
        </w:rPr>
        <w:t xml:space="preserve"> kali ini adalah tampilan antarmuka halaman </w:t>
      </w:r>
      <w:r w:rsidR="003A7DC4">
        <w:rPr>
          <w:i/>
          <w:lang w:val="id-ID"/>
        </w:rPr>
        <w:t>supplier</w:t>
      </w:r>
      <w:r w:rsidR="003A7DC4" w:rsidRPr="003A7DC4">
        <w:t xml:space="preserve">. Halaman </w:t>
      </w:r>
      <w:r>
        <w:rPr>
          <w:lang w:val="id-ID"/>
        </w:rPr>
        <w:t>ini</w:t>
      </w:r>
      <w:r w:rsidR="003A7DC4" w:rsidRPr="003A7DC4">
        <w:t xml:space="preserve"> ditampilkan ketika pengguna memilih menu </w:t>
      </w:r>
      <w:r w:rsidR="003A7DC4" w:rsidRPr="003A7DC4">
        <w:rPr>
          <w:i/>
          <w:lang w:val="id-ID"/>
        </w:rPr>
        <w:t>supplier</w:t>
      </w:r>
      <w:r w:rsidR="003A7DC4" w:rsidRPr="003A7DC4">
        <w:t xml:space="preserve">. Halaman ini menampilkan informasi data </w:t>
      </w:r>
      <w:r w:rsidR="003A7DC4" w:rsidRPr="003A7DC4">
        <w:rPr>
          <w:i/>
          <w:lang w:val="id-ID"/>
        </w:rPr>
        <w:t>supplier</w:t>
      </w:r>
      <w:r w:rsidR="00E04C2E" w:rsidRPr="00880E9F">
        <w:t>.</w:t>
      </w:r>
    </w:p>
    <w:p w14:paraId="336CB4BC" w14:textId="77777777" w:rsidR="007F4BA2" w:rsidRDefault="007F4BA2" w:rsidP="0071543F">
      <w:pPr>
        <w:pStyle w:val="ParagrifIsi"/>
        <w:jc w:val="center"/>
      </w:pPr>
      <w:r w:rsidRPr="007F4BA2">
        <w:rPr>
          <w:noProof/>
          <w:lang w:val="en-US" w:eastAsia="en-US"/>
        </w:rPr>
        <w:drawing>
          <wp:inline distT="0" distB="0" distL="0" distR="0" wp14:anchorId="521562B2" wp14:editId="57BE891B">
            <wp:extent cx="3918288" cy="1883229"/>
            <wp:effectExtent l="0" t="0" r="6350" b="3175"/>
            <wp:docPr id="387" name="Picture 387" descr="D:\F\Kuliah\TUGAS AKHIR\TA2\PUNYA FARIS\SS SISTEM\CROPPED\SUPPL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6" descr="D:\F\Kuliah\TUGAS AKHIR\TA2\PUNYA FARIS\SS SISTEM\CROPPED\SUPPLIER.jpe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54531" cy="1900648"/>
                    </a:xfrm>
                    <a:prstGeom prst="rect">
                      <a:avLst/>
                    </a:prstGeom>
                    <a:noFill/>
                    <a:ln>
                      <a:noFill/>
                    </a:ln>
                  </pic:spPr>
                </pic:pic>
              </a:graphicData>
            </a:graphic>
          </wp:inline>
        </w:drawing>
      </w:r>
    </w:p>
    <w:p w14:paraId="49D7A799" w14:textId="335230A7" w:rsidR="007F4BA2" w:rsidRPr="00C53933" w:rsidRDefault="007F4BA2" w:rsidP="007F4BA2">
      <w:pPr>
        <w:pStyle w:val="Caption"/>
      </w:pPr>
      <w:bookmarkStart w:id="338" w:name="_Toc105002797"/>
      <w:r w:rsidRPr="007F4BA2">
        <w:rPr>
          <w:b/>
        </w:rPr>
        <w:t xml:space="preserve">Gambar 4. </w:t>
      </w:r>
      <w:r w:rsidRPr="007F4BA2">
        <w:rPr>
          <w:b/>
        </w:rPr>
        <w:fldChar w:fldCharType="begin"/>
      </w:r>
      <w:r w:rsidRPr="007F4BA2">
        <w:rPr>
          <w:b/>
        </w:rPr>
        <w:instrText xml:space="preserve"> SEQ Gambar_4. \* ARABIC </w:instrText>
      </w:r>
      <w:r w:rsidRPr="007F4BA2">
        <w:rPr>
          <w:b/>
        </w:rPr>
        <w:fldChar w:fldCharType="separate"/>
      </w:r>
      <w:r w:rsidR="00C072AF">
        <w:rPr>
          <w:b/>
          <w:noProof/>
        </w:rPr>
        <w:t>4</w:t>
      </w:r>
      <w:r w:rsidRPr="007F4BA2">
        <w:rPr>
          <w:b/>
        </w:rPr>
        <w:fldChar w:fldCharType="end"/>
      </w:r>
      <w:r w:rsidRPr="007F4BA2">
        <w:rPr>
          <w:iCs w:val="0"/>
          <w:sz w:val="20"/>
          <w:szCs w:val="20"/>
          <w:lang w:val="id-ID"/>
        </w:rPr>
        <w:t xml:space="preserve"> </w:t>
      </w:r>
      <w:r>
        <w:rPr>
          <w:lang w:val="id-ID"/>
        </w:rPr>
        <w:t>A</w:t>
      </w:r>
      <w:r w:rsidRPr="007F4BA2">
        <w:rPr>
          <w:lang w:val="id-ID"/>
        </w:rPr>
        <w:t xml:space="preserve">ntarmuka halaman </w:t>
      </w:r>
      <w:r w:rsidRPr="007F4BA2">
        <w:rPr>
          <w:i/>
          <w:lang w:val="id-ID"/>
        </w:rPr>
        <w:t>supplier</w:t>
      </w:r>
      <w:bookmarkEnd w:id="338"/>
    </w:p>
    <w:p w14:paraId="6C912456" w14:textId="1B8A678E" w:rsidR="00E04C2E" w:rsidRPr="00C53933" w:rsidRDefault="00E04C2E" w:rsidP="00A73AE6">
      <w:pPr>
        <w:pStyle w:val="Heading3"/>
      </w:pPr>
      <w:bookmarkStart w:id="339" w:name="_Toc105052152"/>
      <w:r>
        <w:t xml:space="preserve">Tampilan Antarmuka </w:t>
      </w:r>
      <w:r>
        <w:rPr>
          <w:lang w:val="id-ID"/>
        </w:rPr>
        <w:t xml:space="preserve">Halaman </w:t>
      </w:r>
      <w:r w:rsidR="00A73AE6" w:rsidRPr="00A73AE6">
        <w:rPr>
          <w:i/>
        </w:rPr>
        <w:t>Chart Of Account</w:t>
      </w:r>
      <w:bookmarkEnd w:id="339"/>
    </w:p>
    <w:p w14:paraId="172BE2FE" w14:textId="5EFDB4DA" w:rsidR="00E04C2E" w:rsidRDefault="007F4BA2" w:rsidP="0071543F">
      <w:pPr>
        <w:pStyle w:val="ParagrifIsi"/>
        <w:ind w:firstLine="839"/>
      </w:pPr>
      <w:r>
        <w:t>Pada Gambar 4. 5</w:t>
      </w:r>
      <w:r w:rsidR="003A7DC4" w:rsidRPr="003A7DC4">
        <w:t xml:space="preserve"> kali ini adalah tampilan antarmuka halaman </w:t>
      </w:r>
      <w:r w:rsidR="003A7DC4">
        <w:rPr>
          <w:i/>
        </w:rPr>
        <w:t>chart of account</w:t>
      </w:r>
      <w:r w:rsidR="003A7DC4" w:rsidRPr="003A7DC4">
        <w:rPr>
          <w:lang w:val="en-US"/>
        </w:rPr>
        <w:t xml:space="preserve">. Halaman </w:t>
      </w:r>
      <w:r>
        <w:t>ini</w:t>
      </w:r>
      <w:r w:rsidR="003A7DC4" w:rsidRPr="003A7DC4">
        <w:rPr>
          <w:lang w:val="en-US"/>
        </w:rPr>
        <w:t xml:space="preserve"> ditampilkan ketika pengguna memilih menu </w:t>
      </w:r>
      <w:r w:rsidR="003A7DC4" w:rsidRPr="003A7DC4">
        <w:rPr>
          <w:i/>
        </w:rPr>
        <w:t>chart of account</w:t>
      </w:r>
      <w:r w:rsidR="003A7DC4" w:rsidRPr="003A7DC4">
        <w:rPr>
          <w:lang w:val="en-US"/>
        </w:rPr>
        <w:t xml:space="preserve">. Halaman ini menampilkan informasi data </w:t>
      </w:r>
      <w:r w:rsidR="003A7DC4" w:rsidRPr="003A7DC4">
        <w:rPr>
          <w:i/>
        </w:rPr>
        <w:t>chart of account</w:t>
      </w:r>
      <w:r w:rsidR="00E04C2E" w:rsidRPr="00880E9F">
        <w:t>.</w:t>
      </w:r>
    </w:p>
    <w:p w14:paraId="56C4FF4D" w14:textId="77777777" w:rsidR="007F4BA2" w:rsidRDefault="007F4BA2" w:rsidP="0071543F">
      <w:pPr>
        <w:pStyle w:val="ParagrifIsi"/>
        <w:jc w:val="center"/>
      </w:pPr>
      <w:r w:rsidRPr="007F4BA2">
        <w:rPr>
          <w:noProof/>
          <w:lang w:val="en-US" w:eastAsia="en-US"/>
        </w:rPr>
        <w:drawing>
          <wp:inline distT="0" distB="0" distL="0" distR="0" wp14:anchorId="766084CB" wp14:editId="377F5CF7">
            <wp:extent cx="3918857" cy="1883504"/>
            <wp:effectExtent l="0" t="0" r="5715" b="2540"/>
            <wp:docPr id="388" name="Picture 388" descr="D:\F\Kuliah\TUGAS AKHIR\TA2\PUNYA FARIS\SS SISTEM\CROPPED\C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7" descr="D:\F\Kuliah\TUGAS AKHIR\TA2\PUNYA FARIS\SS SISTEM\CROPPED\COA.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46956" cy="1897009"/>
                    </a:xfrm>
                    <a:prstGeom prst="rect">
                      <a:avLst/>
                    </a:prstGeom>
                    <a:noFill/>
                    <a:ln>
                      <a:noFill/>
                    </a:ln>
                  </pic:spPr>
                </pic:pic>
              </a:graphicData>
            </a:graphic>
          </wp:inline>
        </w:drawing>
      </w:r>
    </w:p>
    <w:p w14:paraId="41B7F8FC" w14:textId="49273737" w:rsidR="007F4BA2" w:rsidRDefault="007F4BA2" w:rsidP="007F4BA2">
      <w:pPr>
        <w:pStyle w:val="Caption"/>
        <w:rPr>
          <w:i/>
          <w:lang w:val="id-ID"/>
        </w:rPr>
      </w:pPr>
      <w:bookmarkStart w:id="340" w:name="_Toc105002798"/>
      <w:r w:rsidRPr="007F4BA2">
        <w:rPr>
          <w:b/>
        </w:rPr>
        <w:t xml:space="preserve">Gambar 4. </w:t>
      </w:r>
      <w:r w:rsidRPr="007F4BA2">
        <w:rPr>
          <w:b/>
        </w:rPr>
        <w:fldChar w:fldCharType="begin"/>
      </w:r>
      <w:r w:rsidRPr="007F4BA2">
        <w:rPr>
          <w:b/>
        </w:rPr>
        <w:instrText xml:space="preserve"> SEQ Gambar_4. \* ARABIC </w:instrText>
      </w:r>
      <w:r w:rsidRPr="007F4BA2">
        <w:rPr>
          <w:b/>
        </w:rPr>
        <w:fldChar w:fldCharType="separate"/>
      </w:r>
      <w:r w:rsidR="00C072AF">
        <w:rPr>
          <w:b/>
          <w:noProof/>
        </w:rPr>
        <w:t>5</w:t>
      </w:r>
      <w:r w:rsidRPr="007F4BA2">
        <w:rPr>
          <w:b/>
        </w:rPr>
        <w:fldChar w:fldCharType="end"/>
      </w:r>
      <w:r w:rsidRPr="007F4BA2">
        <w:rPr>
          <w:iCs w:val="0"/>
          <w:sz w:val="20"/>
          <w:szCs w:val="20"/>
          <w:lang w:val="id-ID"/>
        </w:rPr>
        <w:t xml:space="preserve"> </w:t>
      </w:r>
      <w:r>
        <w:rPr>
          <w:lang w:val="id-ID"/>
        </w:rPr>
        <w:t>A</w:t>
      </w:r>
      <w:r w:rsidRPr="007F4BA2">
        <w:rPr>
          <w:lang w:val="id-ID"/>
        </w:rPr>
        <w:t xml:space="preserve">ntarmuka halaman </w:t>
      </w:r>
      <w:r w:rsidRPr="007F4BA2">
        <w:rPr>
          <w:i/>
          <w:lang w:val="id-ID"/>
        </w:rPr>
        <w:t>chart of account</w:t>
      </w:r>
      <w:bookmarkEnd w:id="340"/>
    </w:p>
    <w:p w14:paraId="6998173F" w14:textId="77777777" w:rsidR="007F4BA2" w:rsidRDefault="007F4BA2" w:rsidP="00630E1D">
      <w:pPr>
        <w:spacing w:line="360" w:lineRule="auto"/>
        <w:rPr>
          <w:lang w:val="id-ID"/>
        </w:rPr>
      </w:pPr>
    </w:p>
    <w:p w14:paraId="0AC0C7BF" w14:textId="77777777" w:rsidR="007F4BA2" w:rsidRDefault="007F4BA2" w:rsidP="00630E1D">
      <w:pPr>
        <w:spacing w:line="360" w:lineRule="auto"/>
        <w:rPr>
          <w:lang w:val="id-ID"/>
        </w:rPr>
      </w:pPr>
    </w:p>
    <w:p w14:paraId="20BBA788" w14:textId="77777777" w:rsidR="007F4BA2" w:rsidRDefault="007F4BA2" w:rsidP="00630E1D">
      <w:pPr>
        <w:spacing w:line="360" w:lineRule="auto"/>
        <w:rPr>
          <w:lang w:val="id-ID"/>
        </w:rPr>
      </w:pPr>
    </w:p>
    <w:p w14:paraId="6AD12A77" w14:textId="77777777" w:rsidR="00C51465" w:rsidRPr="007F4BA2" w:rsidRDefault="00C51465" w:rsidP="007F4BA2">
      <w:pPr>
        <w:rPr>
          <w:lang w:val="id-ID"/>
        </w:rPr>
      </w:pPr>
    </w:p>
    <w:p w14:paraId="09AFE58C" w14:textId="50911CF2" w:rsidR="00E04C2E" w:rsidRPr="00C53933" w:rsidRDefault="00E04C2E" w:rsidP="00A73AE6">
      <w:pPr>
        <w:pStyle w:val="Heading3"/>
      </w:pPr>
      <w:bookmarkStart w:id="341" w:name="_Toc105052153"/>
      <w:r>
        <w:lastRenderedPageBreak/>
        <w:t xml:space="preserve">Tampilan Antarmuka </w:t>
      </w:r>
      <w:r w:rsidR="00A73AE6" w:rsidRPr="00A73AE6">
        <w:rPr>
          <w:lang w:val="id-ID"/>
        </w:rPr>
        <w:t>Halaman Item Barang</w:t>
      </w:r>
      <w:bookmarkEnd w:id="341"/>
    </w:p>
    <w:p w14:paraId="3C05D2F9" w14:textId="65E46382" w:rsidR="00E04C2E" w:rsidRDefault="007F4BA2" w:rsidP="0071543F">
      <w:pPr>
        <w:pStyle w:val="ParagrifIsi"/>
        <w:ind w:firstLine="839"/>
      </w:pPr>
      <w:r>
        <w:t>Pada Gambar 4. 6</w:t>
      </w:r>
      <w:r w:rsidRPr="007F4BA2">
        <w:t xml:space="preserve"> kali ini adalah tampilan antarmuka halaman </w:t>
      </w:r>
      <w:r>
        <w:t>item barang. H</w:t>
      </w:r>
      <w:r w:rsidRPr="007F4BA2">
        <w:rPr>
          <w:lang w:val="en-US"/>
        </w:rPr>
        <w:t xml:space="preserve">alaman </w:t>
      </w:r>
      <w:r w:rsidRPr="007F4BA2">
        <w:t>ini</w:t>
      </w:r>
      <w:r w:rsidRPr="007F4BA2">
        <w:rPr>
          <w:lang w:val="en-US"/>
        </w:rPr>
        <w:t xml:space="preserve"> ditampilkan ketika pengguna memilih menu </w:t>
      </w:r>
      <w:r w:rsidRPr="007F4BA2">
        <w:t>item barang.</w:t>
      </w:r>
      <w:r w:rsidRPr="007F4BA2">
        <w:rPr>
          <w:i/>
        </w:rPr>
        <w:t xml:space="preserve"> </w:t>
      </w:r>
      <w:r w:rsidRPr="007F4BA2">
        <w:rPr>
          <w:lang w:val="en-US"/>
        </w:rPr>
        <w:t xml:space="preserve">Halaman ini menampilkan informasi data </w:t>
      </w:r>
      <w:r>
        <w:t>item barang</w:t>
      </w:r>
      <w:r w:rsidR="00E04C2E" w:rsidRPr="00880E9F">
        <w:t>.</w:t>
      </w:r>
    </w:p>
    <w:p w14:paraId="65063100" w14:textId="77777777" w:rsidR="007F4BA2" w:rsidRDefault="007F4BA2" w:rsidP="0071543F">
      <w:pPr>
        <w:pStyle w:val="ParagrifIsi"/>
        <w:jc w:val="center"/>
      </w:pPr>
      <w:r w:rsidRPr="007F4BA2">
        <w:rPr>
          <w:noProof/>
          <w:lang w:val="en-US" w:eastAsia="en-US"/>
        </w:rPr>
        <w:drawing>
          <wp:inline distT="0" distB="0" distL="0" distR="0" wp14:anchorId="1D85503F" wp14:editId="3F56BEC5">
            <wp:extent cx="3918287" cy="1883229"/>
            <wp:effectExtent l="0" t="0" r="6350" b="3175"/>
            <wp:docPr id="389" name="Picture 389" descr="D:\F\Kuliah\TUGAS AKHIR\TA2\PUNYA FARIS\SS SISTEM\CROPPED\ITEM BAR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8" descr="D:\F\Kuliah\TUGAS AKHIR\TA2\PUNYA FARIS\SS SISTEM\CROPPED\ITEM BARANG.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40014" cy="1893672"/>
                    </a:xfrm>
                    <a:prstGeom prst="rect">
                      <a:avLst/>
                    </a:prstGeom>
                    <a:noFill/>
                    <a:ln>
                      <a:noFill/>
                    </a:ln>
                  </pic:spPr>
                </pic:pic>
              </a:graphicData>
            </a:graphic>
          </wp:inline>
        </w:drawing>
      </w:r>
    </w:p>
    <w:p w14:paraId="185F3CD3" w14:textId="05832C85" w:rsidR="007F4BA2" w:rsidRPr="00C53933" w:rsidRDefault="007F4BA2" w:rsidP="007F4BA2">
      <w:pPr>
        <w:pStyle w:val="Caption"/>
      </w:pPr>
      <w:bookmarkStart w:id="342" w:name="_Toc105002799"/>
      <w:r w:rsidRPr="007F4BA2">
        <w:rPr>
          <w:b/>
        </w:rPr>
        <w:t xml:space="preserve">Gambar 4. </w:t>
      </w:r>
      <w:r w:rsidRPr="007F4BA2">
        <w:rPr>
          <w:b/>
        </w:rPr>
        <w:fldChar w:fldCharType="begin"/>
      </w:r>
      <w:r w:rsidRPr="007F4BA2">
        <w:rPr>
          <w:b/>
        </w:rPr>
        <w:instrText xml:space="preserve"> SEQ Gambar_4. \* ARABIC </w:instrText>
      </w:r>
      <w:r w:rsidRPr="007F4BA2">
        <w:rPr>
          <w:b/>
        </w:rPr>
        <w:fldChar w:fldCharType="separate"/>
      </w:r>
      <w:r w:rsidR="00C072AF">
        <w:rPr>
          <w:b/>
          <w:noProof/>
        </w:rPr>
        <w:t>6</w:t>
      </w:r>
      <w:r w:rsidRPr="007F4BA2">
        <w:rPr>
          <w:b/>
        </w:rPr>
        <w:fldChar w:fldCharType="end"/>
      </w:r>
      <w:r w:rsidRPr="007F4BA2">
        <w:rPr>
          <w:iCs w:val="0"/>
          <w:sz w:val="20"/>
          <w:szCs w:val="20"/>
          <w:lang w:val="id-ID"/>
        </w:rPr>
        <w:t xml:space="preserve"> </w:t>
      </w:r>
      <w:r>
        <w:rPr>
          <w:lang w:val="id-ID"/>
        </w:rPr>
        <w:t>A</w:t>
      </w:r>
      <w:r w:rsidRPr="007F4BA2">
        <w:rPr>
          <w:lang w:val="id-ID"/>
        </w:rPr>
        <w:t>ntarmuka halaman item barang</w:t>
      </w:r>
      <w:bookmarkEnd w:id="342"/>
    </w:p>
    <w:p w14:paraId="467B6D41" w14:textId="3F70722B" w:rsidR="00E04C2E" w:rsidRPr="00C53933" w:rsidRDefault="00E04C2E" w:rsidP="00A73AE6">
      <w:pPr>
        <w:pStyle w:val="Heading3"/>
      </w:pPr>
      <w:bookmarkStart w:id="343" w:name="_Toc105052154"/>
      <w:r>
        <w:t xml:space="preserve">Tampilan Antarmuka </w:t>
      </w:r>
      <w:r w:rsidR="00A73AE6" w:rsidRPr="00A73AE6">
        <w:rPr>
          <w:lang w:val="id-ID"/>
        </w:rPr>
        <w:t>Halaman Item Jasa</w:t>
      </w:r>
      <w:bookmarkEnd w:id="343"/>
    </w:p>
    <w:p w14:paraId="081B2571" w14:textId="052819C7" w:rsidR="00E04C2E" w:rsidRDefault="007F4BA2" w:rsidP="0071543F">
      <w:pPr>
        <w:pStyle w:val="ParagrifIsi"/>
        <w:ind w:firstLine="839"/>
      </w:pPr>
      <w:r>
        <w:t>Pada Gambar 4. 7</w:t>
      </w:r>
      <w:r w:rsidRPr="007F4BA2">
        <w:t xml:space="preserve"> kali ini adalah tampilan antarmuka halaman item </w:t>
      </w:r>
      <w:r>
        <w:t>jasa</w:t>
      </w:r>
      <w:r w:rsidRPr="007F4BA2">
        <w:t>. H</w:t>
      </w:r>
      <w:r w:rsidRPr="007F4BA2">
        <w:rPr>
          <w:lang w:val="en-US"/>
        </w:rPr>
        <w:t xml:space="preserve">alaman </w:t>
      </w:r>
      <w:r w:rsidRPr="007F4BA2">
        <w:t>ini</w:t>
      </w:r>
      <w:r w:rsidRPr="007F4BA2">
        <w:rPr>
          <w:lang w:val="en-US"/>
        </w:rPr>
        <w:t xml:space="preserve"> ditampilkan ketika pengguna memilih menu </w:t>
      </w:r>
      <w:r w:rsidRPr="007F4BA2">
        <w:t>item jasa.</w:t>
      </w:r>
      <w:r w:rsidRPr="007F4BA2">
        <w:rPr>
          <w:i/>
        </w:rPr>
        <w:t xml:space="preserve"> </w:t>
      </w:r>
      <w:r w:rsidRPr="007F4BA2">
        <w:rPr>
          <w:lang w:val="en-US"/>
        </w:rPr>
        <w:t xml:space="preserve">Halaman ini menampilkan informasi data </w:t>
      </w:r>
      <w:r w:rsidRPr="007F4BA2">
        <w:t>item jasa</w:t>
      </w:r>
      <w:r w:rsidR="00E04C2E" w:rsidRPr="00880E9F">
        <w:t>.</w:t>
      </w:r>
    </w:p>
    <w:p w14:paraId="39F70345" w14:textId="77777777" w:rsidR="007F4BA2" w:rsidRDefault="007F4BA2" w:rsidP="0071543F">
      <w:pPr>
        <w:pStyle w:val="ParagrifIsi"/>
        <w:jc w:val="center"/>
      </w:pPr>
      <w:r w:rsidRPr="007F4BA2">
        <w:rPr>
          <w:noProof/>
          <w:lang w:val="en-US" w:eastAsia="en-US"/>
        </w:rPr>
        <w:drawing>
          <wp:inline distT="0" distB="0" distL="0" distR="0" wp14:anchorId="0065F060" wp14:editId="343D5537">
            <wp:extent cx="3918283" cy="1883229"/>
            <wp:effectExtent l="0" t="0" r="6350" b="3175"/>
            <wp:docPr id="390" name="Picture 390" descr="D:\F\Kuliah\TUGAS AKHIR\TA2\PUNYA FARIS\SS SISTEM\CROPPED\ITEM JA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9" descr="D:\F\Kuliah\TUGAS AKHIR\TA2\PUNYA FARIS\SS SISTEM\CROPPED\ITEM JASA.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42264" cy="1894755"/>
                    </a:xfrm>
                    <a:prstGeom prst="rect">
                      <a:avLst/>
                    </a:prstGeom>
                    <a:noFill/>
                    <a:ln>
                      <a:noFill/>
                    </a:ln>
                  </pic:spPr>
                </pic:pic>
              </a:graphicData>
            </a:graphic>
          </wp:inline>
        </w:drawing>
      </w:r>
    </w:p>
    <w:p w14:paraId="18AD3835" w14:textId="150310F6" w:rsidR="007F4BA2" w:rsidRDefault="007F4BA2" w:rsidP="007F4BA2">
      <w:pPr>
        <w:pStyle w:val="Caption"/>
        <w:rPr>
          <w:lang w:val="id-ID"/>
        </w:rPr>
      </w:pPr>
      <w:bookmarkStart w:id="344" w:name="_Toc105002800"/>
      <w:r w:rsidRPr="007F4BA2">
        <w:rPr>
          <w:b/>
        </w:rPr>
        <w:t xml:space="preserve">Gambar 4. </w:t>
      </w:r>
      <w:r w:rsidRPr="007F4BA2">
        <w:rPr>
          <w:b/>
        </w:rPr>
        <w:fldChar w:fldCharType="begin"/>
      </w:r>
      <w:r w:rsidRPr="007F4BA2">
        <w:rPr>
          <w:b/>
        </w:rPr>
        <w:instrText xml:space="preserve"> SEQ Gambar_4. \* ARABIC </w:instrText>
      </w:r>
      <w:r w:rsidRPr="007F4BA2">
        <w:rPr>
          <w:b/>
        </w:rPr>
        <w:fldChar w:fldCharType="separate"/>
      </w:r>
      <w:r w:rsidR="00C072AF">
        <w:rPr>
          <w:b/>
          <w:noProof/>
        </w:rPr>
        <w:t>7</w:t>
      </w:r>
      <w:r w:rsidRPr="007F4BA2">
        <w:rPr>
          <w:b/>
        </w:rPr>
        <w:fldChar w:fldCharType="end"/>
      </w:r>
      <w:r w:rsidRPr="007F4BA2">
        <w:rPr>
          <w:iCs w:val="0"/>
          <w:sz w:val="20"/>
          <w:szCs w:val="20"/>
          <w:lang w:val="id-ID"/>
        </w:rPr>
        <w:t xml:space="preserve"> </w:t>
      </w:r>
      <w:r>
        <w:rPr>
          <w:lang w:val="id-ID"/>
        </w:rPr>
        <w:t>A</w:t>
      </w:r>
      <w:r w:rsidRPr="007F4BA2">
        <w:rPr>
          <w:lang w:val="id-ID"/>
        </w:rPr>
        <w:t>ntarmuka halaman item jasa</w:t>
      </w:r>
      <w:bookmarkEnd w:id="344"/>
    </w:p>
    <w:p w14:paraId="300750D9" w14:textId="77777777" w:rsidR="007F4BA2" w:rsidRDefault="007F4BA2" w:rsidP="00630E1D">
      <w:pPr>
        <w:spacing w:line="360" w:lineRule="auto"/>
        <w:rPr>
          <w:lang w:val="id-ID"/>
        </w:rPr>
      </w:pPr>
    </w:p>
    <w:p w14:paraId="23B55220" w14:textId="77777777" w:rsidR="007F4BA2" w:rsidRDefault="007F4BA2" w:rsidP="00630E1D">
      <w:pPr>
        <w:spacing w:line="360" w:lineRule="auto"/>
        <w:rPr>
          <w:lang w:val="id-ID"/>
        </w:rPr>
      </w:pPr>
    </w:p>
    <w:p w14:paraId="7E1C5F6D" w14:textId="77777777" w:rsidR="007F4BA2" w:rsidRDefault="007F4BA2" w:rsidP="00630E1D">
      <w:pPr>
        <w:spacing w:line="360" w:lineRule="auto"/>
        <w:rPr>
          <w:lang w:val="id-ID"/>
        </w:rPr>
      </w:pPr>
    </w:p>
    <w:p w14:paraId="4E5026E2" w14:textId="77777777" w:rsidR="007F4BA2" w:rsidRPr="007F4BA2" w:rsidRDefault="007F4BA2" w:rsidP="00630E1D">
      <w:pPr>
        <w:spacing w:line="360" w:lineRule="auto"/>
        <w:rPr>
          <w:lang w:val="id-ID"/>
        </w:rPr>
      </w:pPr>
    </w:p>
    <w:p w14:paraId="147816D4" w14:textId="3DA7785F" w:rsidR="00E04C2E" w:rsidRPr="00C53933" w:rsidRDefault="00E04C2E" w:rsidP="00A73AE6">
      <w:pPr>
        <w:pStyle w:val="Heading3"/>
      </w:pPr>
      <w:bookmarkStart w:id="345" w:name="_Toc105052155"/>
      <w:r>
        <w:lastRenderedPageBreak/>
        <w:t xml:space="preserve">Tampilan Antarmuka </w:t>
      </w:r>
      <w:r w:rsidR="00A73AE6" w:rsidRPr="00A73AE6">
        <w:rPr>
          <w:lang w:val="id-ID"/>
        </w:rPr>
        <w:t>Halaman Pembelian</w:t>
      </w:r>
      <w:bookmarkEnd w:id="345"/>
    </w:p>
    <w:p w14:paraId="5E106E06" w14:textId="70674E1F" w:rsidR="00E04C2E" w:rsidRDefault="0017357F" w:rsidP="0071543F">
      <w:pPr>
        <w:pStyle w:val="ParagrifIsi"/>
        <w:ind w:firstLine="839"/>
      </w:pPr>
      <w:r>
        <w:rPr>
          <w:lang w:val="id-ID"/>
        </w:rPr>
        <w:t>Pada Gambar 4. 8</w:t>
      </w:r>
      <w:r w:rsidRPr="0017357F">
        <w:rPr>
          <w:lang w:val="id-ID"/>
        </w:rPr>
        <w:t xml:space="preserve"> kali ini adalah tampilan antarmuka halaman </w:t>
      </w:r>
      <w:r>
        <w:rPr>
          <w:lang w:val="id-ID"/>
        </w:rPr>
        <w:t>pembelian</w:t>
      </w:r>
      <w:r w:rsidRPr="0017357F">
        <w:rPr>
          <w:lang w:val="id-ID"/>
        </w:rPr>
        <w:t>. H</w:t>
      </w:r>
      <w:r w:rsidRPr="0017357F">
        <w:t xml:space="preserve">alaman </w:t>
      </w:r>
      <w:r w:rsidRPr="0017357F">
        <w:rPr>
          <w:lang w:val="id-ID"/>
        </w:rPr>
        <w:t>ini</w:t>
      </w:r>
      <w:r w:rsidRPr="0017357F">
        <w:t xml:space="preserve"> ditampilkan ketika pengguna memilih menu pembelian</w:t>
      </w:r>
      <w:r w:rsidRPr="0017357F">
        <w:rPr>
          <w:lang w:val="id-ID"/>
        </w:rPr>
        <w:t>.</w:t>
      </w:r>
      <w:r w:rsidRPr="0017357F">
        <w:rPr>
          <w:i/>
          <w:lang w:val="id-ID"/>
        </w:rPr>
        <w:t xml:space="preserve"> </w:t>
      </w:r>
      <w:r w:rsidRPr="0017357F">
        <w:t xml:space="preserve">Halaman ini menampilkan informasi data </w:t>
      </w:r>
      <w:r>
        <w:rPr>
          <w:lang w:val="id-ID"/>
        </w:rPr>
        <w:t>pembelian</w:t>
      </w:r>
      <w:r w:rsidR="00E04C2E" w:rsidRPr="00880E9F">
        <w:t>.</w:t>
      </w:r>
    </w:p>
    <w:p w14:paraId="402F582C" w14:textId="77777777" w:rsidR="00B56B3A" w:rsidRDefault="00B56B3A" w:rsidP="0071543F">
      <w:pPr>
        <w:pStyle w:val="ParagrifIsi"/>
        <w:jc w:val="center"/>
      </w:pPr>
      <w:r w:rsidRPr="00B56B3A">
        <w:rPr>
          <w:noProof/>
          <w:lang w:val="en-US" w:eastAsia="en-US"/>
        </w:rPr>
        <w:drawing>
          <wp:inline distT="0" distB="0" distL="0" distR="0" wp14:anchorId="360DAB09" wp14:editId="5AD0837E">
            <wp:extent cx="3918286" cy="1883229"/>
            <wp:effectExtent l="0" t="0" r="6350" b="3175"/>
            <wp:docPr id="391" name="Picture 391" descr="D:\F\Kuliah\TUGAS AKHIR\TA2\PUNYA FARIS\SS SISTEM\CROPPED\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0" descr="D:\F\Kuliah\TUGAS AKHIR\TA2\PUNYA FARIS\SS SISTEM\CROPPED\PEMBELIAN.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2171" cy="1894709"/>
                    </a:xfrm>
                    <a:prstGeom prst="rect">
                      <a:avLst/>
                    </a:prstGeom>
                    <a:noFill/>
                    <a:ln>
                      <a:noFill/>
                    </a:ln>
                  </pic:spPr>
                </pic:pic>
              </a:graphicData>
            </a:graphic>
          </wp:inline>
        </w:drawing>
      </w:r>
    </w:p>
    <w:p w14:paraId="55E35ABF" w14:textId="3D92A029" w:rsidR="00B56B3A" w:rsidRPr="0017357F" w:rsidRDefault="00B56B3A" w:rsidP="00B56B3A">
      <w:pPr>
        <w:pStyle w:val="Caption"/>
        <w:rPr>
          <w:lang w:val="id-ID"/>
        </w:rPr>
      </w:pPr>
      <w:bookmarkStart w:id="346" w:name="_Toc105002801"/>
      <w:r w:rsidRPr="0017357F">
        <w:rPr>
          <w:b/>
        </w:rPr>
        <w:t xml:space="preserve">Gambar 4. </w:t>
      </w:r>
      <w:r w:rsidRPr="0017357F">
        <w:rPr>
          <w:b/>
        </w:rPr>
        <w:fldChar w:fldCharType="begin"/>
      </w:r>
      <w:r w:rsidRPr="0017357F">
        <w:rPr>
          <w:b/>
        </w:rPr>
        <w:instrText xml:space="preserve"> SEQ Gambar_4. \* ARABIC </w:instrText>
      </w:r>
      <w:r w:rsidRPr="0017357F">
        <w:rPr>
          <w:b/>
        </w:rPr>
        <w:fldChar w:fldCharType="separate"/>
      </w:r>
      <w:r w:rsidR="00C072AF">
        <w:rPr>
          <w:b/>
          <w:noProof/>
        </w:rPr>
        <w:t>8</w:t>
      </w:r>
      <w:r w:rsidRPr="0017357F">
        <w:rPr>
          <w:b/>
        </w:rPr>
        <w:fldChar w:fldCharType="end"/>
      </w:r>
      <w:r w:rsidR="0017357F" w:rsidRPr="0017357F">
        <w:rPr>
          <w:iCs w:val="0"/>
          <w:sz w:val="20"/>
          <w:szCs w:val="20"/>
          <w:lang w:val="id-ID"/>
        </w:rPr>
        <w:t xml:space="preserve"> </w:t>
      </w:r>
      <w:r w:rsidR="0017357F">
        <w:rPr>
          <w:lang w:val="id-ID"/>
        </w:rPr>
        <w:t>A</w:t>
      </w:r>
      <w:r w:rsidR="0017357F" w:rsidRPr="0017357F">
        <w:rPr>
          <w:lang w:val="id-ID"/>
        </w:rPr>
        <w:t>ntarmuka halaman pembelian</w:t>
      </w:r>
      <w:bookmarkEnd w:id="346"/>
    </w:p>
    <w:p w14:paraId="3759C00F" w14:textId="11969F9A" w:rsidR="00E04C2E" w:rsidRPr="00C53933" w:rsidRDefault="00E04C2E" w:rsidP="00A73AE6">
      <w:pPr>
        <w:pStyle w:val="Heading3"/>
      </w:pPr>
      <w:bookmarkStart w:id="347" w:name="_Toc105052156"/>
      <w:r>
        <w:t xml:space="preserve">Tampilan Antarmuka </w:t>
      </w:r>
      <w:r w:rsidR="00A73AE6" w:rsidRPr="00A73AE6">
        <w:rPr>
          <w:lang w:val="id-ID"/>
        </w:rPr>
        <w:t>Halaman Tambah Pembelian</w:t>
      </w:r>
      <w:bookmarkEnd w:id="347"/>
    </w:p>
    <w:p w14:paraId="0929DE2A" w14:textId="450FB080" w:rsidR="00E04C2E" w:rsidRPr="00A321B4" w:rsidRDefault="00A321B4" w:rsidP="0071543F">
      <w:pPr>
        <w:pStyle w:val="ParagrifIsi"/>
        <w:ind w:firstLine="839"/>
        <w:rPr>
          <w:lang w:val="id-ID"/>
        </w:rPr>
      </w:pPr>
      <w:r>
        <w:rPr>
          <w:lang w:val="id-ID"/>
        </w:rPr>
        <w:t>Pada Gambar 4. 9</w:t>
      </w:r>
      <w:r w:rsidR="0017357F" w:rsidRPr="0017357F">
        <w:rPr>
          <w:lang w:val="id-ID"/>
        </w:rPr>
        <w:t xml:space="preserve"> kali ini adalah tampilan antarmuka halaman </w:t>
      </w:r>
      <w:r w:rsidR="0017357F">
        <w:rPr>
          <w:lang w:val="id-ID"/>
        </w:rPr>
        <w:t xml:space="preserve">tambah </w:t>
      </w:r>
      <w:r w:rsidR="0017357F" w:rsidRPr="0017357F">
        <w:rPr>
          <w:lang w:val="id-ID"/>
        </w:rPr>
        <w:t>pembelian</w:t>
      </w:r>
      <w:r w:rsidR="00E04C2E" w:rsidRPr="00880E9F">
        <w:t>.</w:t>
      </w:r>
      <w:r w:rsidR="0017357F">
        <w:rPr>
          <w:lang w:val="id-ID"/>
        </w:rPr>
        <w:t xml:space="preserve"> </w:t>
      </w:r>
      <w:r w:rsidR="0017357F" w:rsidRPr="0017357F">
        <w:rPr>
          <w:lang w:val="id-ID"/>
        </w:rPr>
        <w:t>H</w:t>
      </w:r>
      <w:r w:rsidR="0017357F" w:rsidRPr="0017357F">
        <w:t xml:space="preserve">alaman </w:t>
      </w:r>
      <w:r w:rsidR="0017357F" w:rsidRPr="0017357F">
        <w:rPr>
          <w:lang w:val="id-ID"/>
        </w:rPr>
        <w:t>ini</w:t>
      </w:r>
      <w:r w:rsidR="0017357F" w:rsidRPr="0017357F">
        <w:t xml:space="preserve"> ditampilkan ketika </w:t>
      </w:r>
      <w:r w:rsidRPr="00A321B4">
        <w:t>pengguna menekan tombol tambah data di menu pembelian. Halaman ini</w:t>
      </w:r>
      <w:r w:rsidRPr="00A321B4">
        <w:rPr>
          <w:i/>
        </w:rPr>
        <w:t xml:space="preserve"> </w:t>
      </w:r>
      <w:r w:rsidRPr="00A321B4">
        <w:t xml:space="preserve">menampilkan </w:t>
      </w:r>
      <w:r w:rsidRPr="00A321B4">
        <w:rPr>
          <w:i/>
        </w:rPr>
        <w:t>form</w:t>
      </w:r>
      <w:r w:rsidRPr="00A321B4">
        <w:t xml:space="preserve"> tambah pembelian</w:t>
      </w:r>
      <w:r>
        <w:rPr>
          <w:lang w:val="id-ID"/>
        </w:rPr>
        <w:t>.</w:t>
      </w:r>
    </w:p>
    <w:p w14:paraId="54154339" w14:textId="77777777" w:rsidR="00B56B3A" w:rsidRDefault="00B56B3A" w:rsidP="0071543F">
      <w:pPr>
        <w:pStyle w:val="ParagrifIsi"/>
        <w:jc w:val="center"/>
      </w:pPr>
      <w:r w:rsidRPr="00B56B3A">
        <w:rPr>
          <w:noProof/>
          <w:lang w:val="en-US" w:eastAsia="en-US"/>
        </w:rPr>
        <w:drawing>
          <wp:inline distT="0" distB="0" distL="0" distR="0" wp14:anchorId="697AFFDC" wp14:editId="2DD78938">
            <wp:extent cx="3895637" cy="1872343"/>
            <wp:effectExtent l="0" t="0" r="0" b="0"/>
            <wp:docPr id="392" name="Picture 392" descr="D:\F\Kuliah\TUGAS AKHIR\TA2\PUNYA FARIS\SS SISTEM\CROPPED\TAMBAH 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1" descr="D:\F\Kuliah\TUGAS AKHIR\TA2\PUNYA FARIS\SS SISTEM\CROPPED\TAMBAH PEMBELIAN.jpe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23972" cy="1885962"/>
                    </a:xfrm>
                    <a:prstGeom prst="rect">
                      <a:avLst/>
                    </a:prstGeom>
                    <a:noFill/>
                    <a:ln>
                      <a:noFill/>
                    </a:ln>
                  </pic:spPr>
                </pic:pic>
              </a:graphicData>
            </a:graphic>
          </wp:inline>
        </w:drawing>
      </w:r>
    </w:p>
    <w:p w14:paraId="3F0D41BB" w14:textId="76ECAE1C" w:rsidR="00B56B3A" w:rsidRDefault="00B56B3A" w:rsidP="00B56B3A">
      <w:pPr>
        <w:pStyle w:val="Caption"/>
        <w:rPr>
          <w:lang w:val="id-ID"/>
        </w:rPr>
      </w:pPr>
      <w:bookmarkStart w:id="348" w:name="_Toc105002802"/>
      <w:r w:rsidRPr="00A321B4">
        <w:rPr>
          <w:b/>
        </w:rPr>
        <w:t xml:space="preserve">Gambar 4. </w:t>
      </w:r>
      <w:r w:rsidRPr="00A321B4">
        <w:rPr>
          <w:b/>
        </w:rPr>
        <w:fldChar w:fldCharType="begin"/>
      </w:r>
      <w:r w:rsidRPr="00A321B4">
        <w:rPr>
          <w:b/>
        </w:rPr>
        <w:instrText xml:space="preserve"> SEQ Gambar_4. \* ARABIC </w:instrText>
      </w:r>
      <w:r w:rsidRPr="00A321B4">
        <w:rPr>
          <w:b/>
        </w:rPr>
        <w:fldChar w:fldCharType="separate"/>
      </w:r>
      <w:r w:rsidR="00C072AF">
        <w:rPr>
          <w:b/>
          <w:noProof/>
        </w:rPr>
        <w:t>9</w:t>
      </w:r>
      <w:r w:rsidRPr="00A321B4">
        <w:rPr>
          <w:b/>
        </w:rPr>
        <w:fldChar w:fldCharType="end"/>
      </w:r>
      <w:r w:rsidR="00A321B4" w:rsidRPr="00A321B4">
        <w:rPr>
          <w:iCs w:val="0"/>
          <w:sz w:val="20"/>
          <w:szCs w:val="20"/>
          <w:lang w:val="id-ID"/>
        </w:rPr>
        <w:t xml:space="preserve"> </w:t>
      </w:r>
      <w:r w:rsidR="00A321B4">
        <w:rPr>
          <w:lang w:val="id-ID"/>
        </w:rPr>
        <w:t>A</w:t>
      </w:r>
      <w:r w:rsidR="00A321B4" w:rsidRPr="00A321B4">
        <w:rPr>
          <w:lang w:val="id-ID"/>
        </w:rPr>
        <w:t>ntarmuka halaman tambah pembelian</w:t>
      </w:r>
      <w:bookmarkEnd w:id="348"/>
    </w:p>
    <w:p w14:paraId="68A8B44E" w14:textId="77777777" w:rsidR="00A321B4" w:rsidRDefault="00A321B4" w:rsidP="00630E1D">
      <w:pPr>
        <w:spacing w:line="360" w:lineRule="auto"/>
        <w:rPr>
          <w:lang w:val="id-ID"/>
        </w:rPr>
      </w:pPr>
    </w:p>
    <w:p w14:paraId="2B1A0F4B" w14:textId="77777777" w:rsidR="00A321B4" w:rsidRDefault="00A321B4" w:rsidP="00630E1D">
      <w:pPr>
        <w:spacing w:line="360" w:lineRule="auto"/>
        <w:rPr>
          <w:lang w:val="id-ID"/>
        </w:rPr>
      </w:pPr>
    </w:p>
    <w:p w14:paraId="21C98CDC" w14:textId="77777777" w:rsidR="00A321B4" w:rsidRDefault="00A321B4" w:rsidP="00630E1D">
      <w:pPr>
        <w:spacing w:line="360" w:lineRule="auto"/>
        <w:rPr>
          <w:lang w:val="id-ID"/>
        </w:rPr>
      </w:pPr>
    </w:p>
    <w:p w14:paraId="0C9B841B" w14:textId="77777777" w:rsidR="00A321B4" w:rsidRPr="00A321B4" w:rsidRDefault="00A321B4" w:rsidP="00A321B4">
      <w:pPr>
        <w:rPr>
          <w:lang w:val="id-ID"/>
        </w:rPr>
      </w:pPr>
    </w:p>
    <w:p w14:paraId="263C9526" w14:textId="77138EE4" w:rsidR="00E04C2E" w:rsidRPr="00C53933" w:rsidRDefault="00E04C2E" w:rsidP="00A73AE6">
      <w:pPr>
        <w:pStyle w:val="Heading3"/>
      </w:pPr>
      <w:bookmarkStart w:id="349" w:name="_Toc105052157"/>
      <w:r>
        <w:lastRenderedPageBreak/>
        <w:t xml:space="preserve">Tampilan Antarmuka </w:t>
      </w:r>
      <w:r w:rsidR="00A73AE6" w:rsidRPr="00A73AE6">
        <w:rPr>
          <w:lang w:val="id-ID"/>
        </w:rPr>
        <w:t xml:space="preserve">Halaman </w:t>
      </w:r>
      <w:r w:rsidR="00A73AE6" w:rsidRPr="00A73AE6">
        <w:rPr>
          <w:i/>
          <w:lang w:val="id-ID"/>
        </w:rPr>
        <w:t>Invoice</w:t>
      </w:r>
      <w:r w:rsidR="00A73AE6" w:rsidRPr="00A73AE6">
        <w:rPr>
          <w:lang w:val="id-ID"/>
        </w:rPr>
        <w:t xml:space="preserve"> Pembelian</w:t>
      </w:r>
      <w:bookmarkEnd w:id="349"/>
    </w:p>
    <w:p w14:paraId="7D32ACDD" w14:textId="71BD1536" w:rsidR="00E04C2E" w:rsidRDefault="00A321B4" w:rsidP="0071543F">
      <w:pPr>
        <w:pStyle w:val="ParagrifIsi"/>
        <w:ind w:firstLine="839"/>
      </w:pPr>
      <w:r>
        <w:rPr>
          <w:lang w:val="id-ID"/>
        </w:rPr>
        <w:t>Pada Gambar 4. 10</w:t>
      </w:r>
      <w:r w:rsidRPr="00A321B4">
        <w:rPr>
          <w:lang w:val="id-ID"/>
        </w:rPr>
        <w:t xml:space="preserve"> kali ini adalah tampilan antarmuka halaman </w:t>
      </w:r>
      <w:r>
        <w:rPr>
          <w:i/>
          <w:lang w:val="id-ID"/>
        </w:rPr>
        <w:t>invoice</w:t>
      </w:r>
      <w:r w:rsidRPr="00A321B4">
        <w:rPr>
          <w:lang w:val="id-ID"/>
        </w:rPr>
        <w:t xml:space="preserve"> pembelian</w:t>
      </w:r>
      <w:r w:rsidRPr="00A321B4">
        <w:t>.</w:t>
      </w:r>
      <w:r w:rsidRPr="00A321B4">
        <w:rPr>
          <w:lang w:val="id-ID"/>
        </w:rPr>
        <w:t xml:space="preserve"> H</w:t>
      </w:r>
      <w:r w:rsidRPr="00A321B4">
        <w:t xml:space="preserve">alaman </w:t>
      </w:r>
      <w:r w:rsidRPr="00A321B4">
        <w:rPr>
          <w:lang w:val="id-ID"/>
        </w:rPr>
        <w:t>ini</w:t>
      </w:r>
      <w:r w:rsidRPr="00A321B4">
        <w:t xml:space="preserve"> ditampilkan ketika pengguna menekan nomor </w:t>
      </w:r>
      <w:r w:rsidRPr="00A321B4">
        <w:rPr>
          <w:i/>
        </w:rPr>
        <w:t>invoice</w:t>
      </w:r>
      <w:r w:rsidRPr="00A321B4">
        <w:t xml:space="preserve"> di halaman pembelian. Halaman ini</w:t>
      </w:r>
      <w:r w:rsidRPr="00A321B4">
        <w:rPr>
          <w:i/>
        </w:rPr>
        <w:t xml:space="preserve"> </w:t>
      </w:r>
      <w:r w:rsidRPr="00A321B4">
        <w:t>menampilkan data</w:t>
      </w:r>
      <w:r w:rsidRPr="00A321B4">
        <w:rPr>
          <w:i/>
        </w:rPr>
        <w:t xml:space="preserve"> invoice</w:t>
      </w:r>
      <w:r w:rsidRPr="00A321B4">
        <w:t xml:space="preserve"> pembelian</w:t>
      </w:r>
      <w:r w:rsidR="00E04C2E" w:rsidRPr="00880E9F">
        <w:t>.</w:t>
      </w:r>
    </w:p>
    <w:p w14:paraId="70FA6AB1" w14:textId="77777777" w:rsidR="00B56B3A" w:rsidRDefault="00B56B3A" w:rsidP="0071543F">
      <w:pPr>
        <w:pStyle w:val="ParagrifIsi"/>
        <w:jc w:val="center"/>
      </w:pPr>
      <w:r w:rsidRPr="00B56B3A">
        <w:rPr>
          <w:noProof/>
          <w:lang w:val="en-US" w:eastAsia="en-US"/>
        </w:rPr>
        <w:drawing>
          <wp:inline distT="0" distB="0" distL="0" distR="0" wp14:anchorId="6BE0F3F5" wp14:editId="2C22C83E">
            <wp:extent cx="3918286" cy="1883229"/>
            <wp:effectExtent l="0" t="0" r="6350" b="3175"/>
            <wp:docPr id="393" name="Picture 393" descr="D:\F\Kuliah\TUGAS AKHIR\TA2\PUNYA FARIS\SS SISTEM\CROPPED\INVOICE 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2" descr="D:\F\Kuliah\TUGAS AKHIR\TA2\PUNYA FARIS\SS SISTEM\CROPPED\INVOICE PEMBELIAN.jpe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44926" cy="1896033"/>
                    </a:xfrm>
                    <a:prstGeom prst="rect">
                      <a:avLst/>
                    </a:prstGeom>
                    <a:noFill/>
                    <a:ln>
                      <a:noFill/>
                    </a:ln>
                  </pic:spPr>
                </pic:pic>
              </a:graphicData>
            </a:graphic>
          </wp:inline>
        </w:drawing>
      </w:r>
    </w:p>
    <w:p w14:paraId="6A5B3A9A" w14:textId="016F4A87" w:rsidR="00B56B3A" w:rsidRPr="00C53933" w:rsidRDefault="00B56B3A" w:rsidP="00B56B3A">
      <w:pPr>
        <w:pStyle w:val="Caption"/>
      </w:pPr>
      <w:bookmarkStart w:id="350" w:name="_Toc105002803"/>
      <w:r w:rsidRPr="00A321B4">
        <w:rPr>
          <w:b/>
        </w:rPr>
        <w:t xml:space="preserve">Gambar 4. </w:t>
      </w:r>
      <w:r w:rsidRPr="00A321B4">
        <w:rPr>
          <w:b/>
        </w:rPr>
        <w:fldChar w:fldCharType="begin"/>
      </w:r>
      <w:r w:rsidRPr="00A321B4">
        <w:rPr>
          <w:b/>
        </w:rPr>
        <w:instrText xml:space="preserve"> SEQ Gambar_4. \* ARABIC </w:instrText>
      </w:r>
      <w:r w:rsidRPr="00A321B4">
        <w:rPr>
          <w:b/>
        </w:rPr>
        <w:fldChar w:fldCharType="separate"/>
      </w:r>
      <w:r w:rsidR="00C072AF">
        <w:rPr>
          <w:b/>
          <w:noProof/>
        </w:rPr>
        <w:t>10</w:t>
      </w:r>
      <w:r w:rsidRPr="00A321B4">
        <w:rPr>
          <w:b/>
        </w:rPr>
        <w:fldChar w:fldCharType="end"/>
      </w:r>
      <w:r w:rsidR="00A321B4" w:rsidRPr="00A321B4">
        <w:rPr>
          <w:iCs w:val="0"/>
          <w:sz w:val="20"/>
          <w:szCs w:val="20"/>
          <w:lang w:val="id-ID"/>
        </w:rPr>
        <w:t xml:space="preserve"> </w:t>
      </w:r>
      <w:r w:rsidR="00A321B4">
        <w:rPr>
          <w:lang w:val="id-ID"/>
        </w:rPr>
        <w:t>A</w:t>
      </w:r>
      <w:r w:rsidR="00A321B4" w:rsidRPr="00A321B4">
        <w:rPr>
          <w:lang w:val="id-ID"/>
        </w:rPr>
        <w:t xml:space="preserve">ntarmuka halaman </w:t>
      </w:r>
      <w:r w:rsidR="00A321B4" w:rsidRPr="00A321B4">
        <w:rPr>
          <w:i/>
          <w:lang w:val="id-ID"/>
        </w:rPr>
        <w:t>invoice</w:t>
      </w:r>
      <w:r w:rsidR="00A321B4" w:rsidRPr="00A321B4">
        <w:rPr>
          <w:lang w:val="id-ID"/>
        </w:rPr>
        <w:t xml:space="preserve"> pembelian</w:t>
      </w:r>
      <w:bookmarkEnd w:id="350"/>
    </w:p>
    <w:p w14:paraId="1C1EA73A" w14:textId="173201CE" w:rsidR="00E04C2E" w:rsidRPr="00C53933" w:rsidRDefault="00E04C2E" w:rsidP="00A73AE6">
      <w:pPr>
        <w:pStyle w:val="Heading3"/>
      </w:pPr>
      <w:bookmarkStart w:id="351" w:name="_Toc105052158"/>
      <w:r>
        <w:t xml:space="preserve">Tampilan Antarmuka </w:t>
      </w:r>
      <w:r w:rsidR="00A73AE6" w:rsidRPr="00A73AE6">
        <w:rPr>
          <w:lang w:val="id-ID"/>
        </w:rPr>
        <w:t>Halaman Retur Pembelian</w:t>
      </w:r>
      <w:bookmarkEnd w:id="351"/>
    </w:p>
    <w:p w14:paraId="5F02292C" w14:textId="000BB447" w:rsidR="00E04C2E" w:rsidRDefault="00A321B4" w:rsidP="0071543F">
      <w:pPr>
        <w:pStyle w:val="ParagrifIsi"/>
        <w:ind w:firstLine="839"/>
      </w:pPr>
      <w:r w:rsidRPr="00A321B4">
        <w:rPr>
          <w:lang w:val="id-ID"/>
        </w:rPr>
        <w:t xml:space="preserve">Pada Gambar 4. </w:t>
      </w:r>
      <w:r>
        <w:rPr>
          <w:lang w:val="id-ID"/>
        </w:rPr>
        <w:t>11</w:t>
      </w:r>
      <w:r w:rsidRPr="00A321B4">
        <w:rPr>
          <w:lang w:val="id-ID"/>
        </w:rPr>
        <w:t xml:space="preserve"> kali ini adalah tampilan antarmuka halaman </w:t>
      </w:r>
      <w:r>
        <w:rPr>
          <w:lang w:val="id-ID"/>
        </w:rPr>
        <w:t>retur</w:t>
      </w:r>
      <w:r w:rsidRPr="00A321B4">
        <w:rPr>
          <w:lang w:val="id-ID"/>
        </w:rPr>
        <w:t xml:space="preserve"> pembelian</w:t>
      </w:r>
      <w:r w:rsidRPr="00A321B4">
        <w:t>.</w:t>
      </w:r>
      <w:r w:rsidRPr="00A321B4">
        <w:rPr>
          <w:lang w:val="id-ID"/>
        </w:rPr>
        <w:t xml:space="preserve"> H</w:t>
      </w:r>
      <w:r w:rsidRPr="00A321B4">
        <w:t xml:space="preserve">alaman </w:t>
      </w:r>
      <w:r w:rsidRPr="00A321B4">
        <w:rPr>
          <w:lang w:val="id-ID"/>
        </w:rPr>
        <w:t>ini</w:t>
      </w:r>
      <w:r w:rsidRPr="00A321B4">
        <w:t xml:space="preserve"> ditampilkan ketika pengguna menekan tombol retur pembelian pada halaman </w:t>
      </w:r>
      <w:r w:rsidRPr="00A321B4">
        <w:rPr>
          <w:i/>
        </w:rPr>
        <w:t xml:space="preserve">invoice </w:t>
      </w:r>
      <w:r w:rsidRPr="00A321B4">
        <w:t>pembelian. Halaman ini</w:t>
      </w:r>
      <w:r w:rsidRPr="00A321B4">
        <w:rPr>
          <w:i/>
        </w:rPr>
        <w:t xml:space="preserve"> </w:t>
      </w:r>
      <w:r w:rsidRPr="00A321B4">
        <w:t>menampilkan data</w:t>
      </w:r>
      <w:r w:rsidRPr="00A321B4">
        <w:rPr>
          <w:i/>
        </w:rPr>
        <w:t xml:space="preserve"> </w:t>
      </w:r>
      <w:r w:rsidRPr="00A321B4">
        <w:t>retur pembelian</w:t>
      </w:r>
      <w:r w:rsidR="00E04C2E" w:rsidRPr="00880E9F">
        <w:t>.</w:t>
      </w:r>
    </w:p>
    <w:p w14:paraId="334D72D7" w14:textId="77777777" w:rsidR="00B56B3A" w:rsidRDefault="00B56B3A" w:rsidP="0071543F">
      <w:pPr>
        <w:pStyle w:val="ParagrifIsi"/>
        <w:jc w:val="center"/>
      </w:pPr>
      <w:r w:rsidRPr="00B56B3A">
        <w:rPr>
          <w:noProof/>
          <w:lang w:val="en-US" w:eastAsia="en-US"/>
        </w:rPr>
        <w:drawing>
          <wp:inline distT="0" distB="0" distL="0" distR="0" wp14:anchorId="1BBB5F89" wp14:editId="32B268EB">
            <wp:extent cx="3918285" cy="1883229"/>
            <wp:effectExtent l="0" t="0" r="6350" b="3175"/>
            <wp:docPr id="394" name="Picture 394" descr="D:\F\Kuliah\TUGAS AKHIR\TA2\PUNYA FARIS\SS SISTEM\CROPPED\RETUR 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 descr="D:\F\Kuliah\TUGAS AKHIR\TA2\PUNYA FARIS\SS SISTEM\CROPPED\RETUR PEMBELIAN.jpe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55602" cy="1901164"/>
                    </a:xfrm>
                    <a:prstGeom prst="rect">
                      <a:avLst/>
                    </a:prstGeom>
                    <a:noFill/>
                    <a:ln>
                      <a:noFill/>
                    </a:ln>
                  </pic:spPr>
                </pic:pic>
              </a:graphicData>
            </a:graphic>
          </wp:inline>
        </w:drawing>
      </w:r>
    </w:p>
    <w:p w14:paraId="780E8B96" w14:textId="0B7C0A88" w:rsidR="00B56B3A" w:rsidRDefault="00B56B3A" w:rsidP="00B56B3A">
      <w:pPr>
        <w:pStyle w:val="Caption"/>
        <w:rPr>
          <w:lang w:val="id-ID"/>
        </w:rPr>
      </w:pPr>
      <w:bookmarkStart w:id="352" w:name="_Toc105002804"/>
      <w:r w:rsidRPr="00A321B4">
        <w:rPr>
          <w:b/>
        </w:rPr>
        <w:t xml:space="preserve">Gambar 4. </w:t>
      </w:r>
      <w:r w:rsidRPr="00A321B4">
        <w:rPr>
          <w:b/>
        </w:rPr>
        <w:fldChar w:fldCharType="begin"/>
      </w:r>
      <w:r w:rsidRPr="00A321B4">
        <w:rPr>
          <w:b/>
        </w:rPr>
        <w:instrText xml:space="preserve"> SEQ Gambar_4. \* ARABIC </w:instrText>
      </w:r>
      <w:r w:rsidRPr="00A321B4">
        <w:rPr>
          <w:b/>
        </w:rPr>
        <w:fldChar w:fldCharType="separate"/>
      </w:r>
      <w:r w:rsidR="00C072AF">
        <w:rPr>
          <w:b/>
          <w:noProof/>
        </w:rPr>
        <w:t>11</w:t>
      </w:r>
      <w:r w:rsidRPr="00A321B4">
        <w:rPr>
          <w:b/>
        </w:rPr>
        <w:fldChar w:fldCharType="end"/>
      </w:r>
      <w:r w:rsidR="00A321B4" w:rsidRPr="00A321B4">
        <w:rPr>
          <w:iCs w:val="0"/>
          <w:sz w:val="20"/>
          <w:szCs w:val="20"/>
          <w:lang w:val="id-ID"/>
        </w:rPr>
        <w:t xml:space="preserve"> </w:t>
      </w:r>
      <w:r w:rsidR="00A321B4">
        <w:rPr>
          <w:lang w:val="id-ID"/>
        </w:rPr>
        <w:t>A</w:t>
      </w:r>
      <w:r w:rsidR="00A321B4" w:rsidRPr="00A321B4">
        <w:rPr>
          <w:lang w:val="id-ID"/>
        </w:rPr>
        <w:t>ntarmuka halaman retur pembelian</w:t>
      </w:r>
      <w:bookmarkEnd w:id="352"/>
    </w:p>
    <w:p w14:paraId="69CA3264" w14:textId="77777777" w:rsidR="00A321B4" w:rsidRDefault="00A321B4" w:rsidP="00630E1D">
      <w:pPr>
        <w:spacing w:line="360" w:lineRule="auto"/>
        <w:rPr>
          <w:lang w:val="id-ID"/>
        </w:rPr>
      </w:pPr>
    </w:p>
    <w:p w14:paraId="0CFC2423" w14:textId="77777777" w:rsidR="00A321B4" w:rsidRDefault="00A321B4" w:rsidP="00630E1D">
      <w:pPr>
        <w:spacing w:line="360" w:lineRule="auto"/>
        <w:rPr>
          <w:lang w:val="id-ID"/>
        </w:rPr>
      </w:pPr>
    </w:p>
    <w:p w14:paraId="40030538" w14:textId="77777777" w:rsidR="00A321B4" w:rsidRPr="00A321B4" w:rsidRDefault="00A321B4" w:rsidP="00630E1D">
      <w:pPr>
        <w:spacing w:line="360" w:lineRule="auto"/>
        <w:rPr>
          <w:lang w:val="id-ID"/>
        </w:rPr>
      </w:pPr>
    </w:p>
    <w:p w14:paraId="70F2534D" w14:textId="197EB7FF" w:rsidR="00E04C2E" w:rsidRPr="00C53933" w:rsidRDefault="00E04C2E" w:rsidP="00A73AE6">
      <w:pPr>
        <w:pStyle w:val="Heading3"/>
      </w:pPr>
      <w:bookmarkStart w:id="353" w:name="_Toc105052159"/>
      <w:r>
        <w:lastRenderedPageBreak/>
        <w:t xml:space="preserve">Tampilan Antarmuka </w:t>
      </w:r>
      <w:r w:rsidR="00A73AE6" w:rsidRPr="00A73AE6">
        <w:rPr>
          <w:lang w:val="id-ID"/>
        </w:rPr>
        <w:t>Halaman Tambah Retur Pembelian</w:t>
      </w:r>
      <w:bookmarkEnd w:id="353"/>
    </w:p>
    <w:p w14:paraId="1B729468" w14:textId="60EE2412" w:rsidR="00E04C2E" w:rsidRDefault="00A321B4" w:rsidP="0071543F">
      <w:pPr>
        <w:pStyle w:val="ParagrifIsi"/>
        <w:ind w:firstLine="839"/>
      </w:pPr>
      <w:r w:rsidRPr="00A321B4">
        <w:rPr>
          <w:lang w:val="id-ID"/>
        </w:rPr>
        <w:t xml:space="preserve">Pada Gambar 4. </w:t>
      </w:r>
      <w:r>
        <w:rPr>
          <w:lang w:val="id-ID"/>
        </w:rPr>
        <w:t>12</w:t>
      </w:r>
      <w:r w:rsidRPr="00A321B4">
        <w:rPr>
          <w:lang w:val="id-ID"/>
        </w:rPr>
        <w:t xml:space="preserve"> kali ini adalah tampilan antarmuka halaman </w:t>
      </w:r>
      <w:r>
        <w:rPr>
          <w:lang w:val="id-ID"/>
        </w:rPr>
        <w:t xml:space="preserve">tambah </w:t>
      </w:r>
      <w:r w:rsidRPr="00A321B4">
        <w:rPr>
          <w:lang w:val="id-ID"/>
        </w:rPr>
        <w:t>retur pembelian</w:t>
      </w:r>
      <w:r w:rsidRPr="00A321B4">
        <w:t>.</w:t>
      </w:r>
      <w:r>
        <w:rPr>
          <w:sz w:val="20"/>
          <w:szCs w:val="20"/>
          <w:lang w:val="id-ID"/>
        </w:rPr>
        <w:t xml:space="preserve"> </w:t>
      </w:r>
      <w:r w:rsidRPr="00A321B4">
        <w:rPr>
          <w:lang w:val="id-ID"/>
        </w:rPr>
        <w:t>H</w:t>
      </w:r>
      <w:r w:rsidRPr="00A321B4">
        <w:t xml:space="preserve">alaman </w:t>
      </w:r>
      <w:r w:rsidRPr="00A321B4">
        <w:rPr>
          <w:lang w:val="id-ID"/>
        </w:rPr>
        <w:t>ini</w:t>
      </w:r>
      <w:r w:rsidRPr="00A321B4">
        <w:t xml:space="preserve"> ditampilkan ketika pengguna menekan tombol tambah data retur pada halaman retur</w:t>
      </w:r>
      <w:r w:rsidRPr="00A321B4">
        <w:rPr>
          <w:i/>
        </w:rPr>
        <w:t xml:space="preserve"> </w:t>
      </w:r>
      <w:r w:rsidRPr="00A321B4">
        <w:t>pembelian. Halaman ini</w:t>
      </w:r>
      <w:r w:rsidRPr="00A321B4">
        <w:rPr>
          <w:i/>
        </w:rPr>
        <w:t xml:space="preserve"> </w:t>
      </w:r>
      <w:r w:rsidRPr="00A321B4">
        <w:t xml:space="preserve">menampilkan </w:t>
      </w:r>
      <w:r w:rsidRPr="00A321B4">
        <w:rPr>
          <w:i/>
        </w:rPr>
        <w:t>form</w:t>
      </w:r>
      <w:r w:rsidRPr="00A321B4">
        <w:t xml:space="preserve"> tambah retur pembelian. Halaman ini</w:t>
      </w:r>
      <w:r w:rsidRPr="00A321B4">
        <w:rPr>
          <w:i/>
        </w:rPr>
        <w:t xml:space="preserve"> </w:t>
      </w:r>
      <w:r w:rsidRPr="00A321B4">
        <w:t>menampilkan data</w:t>
      </w:r>
      <w:r w:rsidRPr="00A321B4">
        <w:rPr>
          <w:i/>
        </w:rPr>
        <w:t xml:space="preserve"> </w:t>
      </w:r>
      <w:r w:rsidRPr="00A321B4">
        <w:t>retur pembelian.</w:t>
      </w:r>
    </w:p>
    <w:p w14:paraId="07066FF1" w14:textId="77777777" w:rsidR="00B56B3A" w:rsidRDefault="00B56B3A" w:rsidP="0071543F">
      <w:pPr>
        <w:pStyle w:val="ParagrifIsi"/>
        <w:jc w:val="center"/>
      </w:pPr>
      <w:r w:rsidRPr="00B56B3A">
        <w:rPr>
          <w:noProof/>
          <w:lang w:val="en-US" w:eastAsia="en-US"/>
        </w:rPr>
        <w:drawing>
          <wp:inline distT="0" distB="0" distL="0" distR="0" wp14:anchorId="3BD30C82" wp14:editId="529D766E">
            <wp:extent cx="3918284" cy="1883228"/>
            <wp:effectExtent l="0" t="0" r="6350" b="3175"/>
            <wp:docPr id="395" name="Picture 395" descr="D:\F\Kuliah\TUGAS AKHIR\TA2\PUNYA FARIS\SS SISTEM\CROPPED\TAMBAH RETUR 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descr="D:\F\Kuliah\TUGAS AKHIR\TA2\PUNYA FARIS\SS SISTEM\CROPPED\TAMBAH RETUR PEMBELIAN.jpe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31014" cy="1889346"/>
                    </a:xfrm>
                    <a:prstGeom prst="rect">
                      <a:avLst/>
                    </a:prstGeom>
                    <a:noFill/>
                    <a:ln>
                      <a:noFill/>
                    </a:ln>
                  </pic:spPr>
                </pic:pic>
              </a:graphicData>
            </a:graphic>
          </wp:inline>
        </w:drawing>
      </w:r>
    </w:p>
    <w:p w14:paraId="0FB8D266" w14:textId="272166D1" w:rsidR="00B56B3A" w:rsidRPr="00C53933" w:rsidRDefault="00B56B3A" w:rsidP="00B56B3A">
      <w:pPr>
        <w:pStyle w:val="Caption"/>
      </w:pPr>
      <w:bookmarkStart w:id="354" w:name="_Toc105002805"/>
      <w:r w:rsidRPr="00A321B4">
        <w:rPr>
          <w:b/>
        </w:rPr>
        <w:t xml:space="preserve">Gambar 4. </w:t>
      </w:r>
      <w:r w:rsidRPr="00A321B4">
        <w:rPr>
          <w:b/>
        </w:rPr>
        <w:fldChar w:fldCharType="begin"/>
      </w:r>
      <w:r w:rsidRPr="00A321B4">
        <w:rPr>
          <w:b/>
        </w:rPr>
        <w:instrText xml:space="preserve"> SEQ Gambar_4. \* ARABIC </w:instrText>
      </w:r>
      <w:r w:rsidRPr="00A321B4">
        <w:rPr>
          <w:b/>
        </w:rPr>
        <w:fldChar w:fldCharType="separate"/>
      </w:r>
      <w:r w:rsidR="00C072AF">
        <w:rPr>
          <w:b/>
          <w:noProof/>
        </w:rPr>
        <w:t>12</w:t>
      </w:r>
      <w:r w:rsidRPr="00A321B4">
        <w:rPr>
          <w:b/>
        </w:rPr>
        <w:fldChar w:fldCharType="end"/>
      </w:r>
      <w:r w:rsidR="00A321B4" w:rsidRPr="00A321B4">
        <w:rPr>
          <w:iCs w:val="0"/>
          <w:sz w:val="20"/>
          <w:szCs w:val="20"/>
          <w:lang w:val="id-ID"/>
        </w:rPr>
        <w:t xml:space="preserve"> </w:t>
      </w:r>
      <w:r w:rsidR="00A321B4">
        <w:rPr>
          <w:lang w:val="id-ID"/>
        </w:rPr>
        <w:t>A</w:t>
      </w:r>
      <w:r w:rsidR="00A321B4" w:rsidRPr="00A321B4">
        <w:rPr>
          <w:lang w:val="id-ID"/>
        </w:rPr>
        <w:t>ntarmuka halaman tambah retur pembelian</w:t>
      </w:r>
      <w:bookmarkEnd w:id="354"/>
    </w:p>
    <w:p w14:paraId="15B40EC2" w14:textId="75C58A61" w:rsidR="00E04C2E" w:rsidRPr="00C53933" w:rsidRDefault="00E04C2E" w:rsidP="00A73AE6">
      <w:pPr>
        <w:pStyle w:val="Heading3"/>
      </w:pPr>
      <w:bookmarkStart w:id="355" w:name="_Toc105052160"/>
      <w:r>
        <w:t xml:space="preserve">Tampilan Antarmuka </w:t>
      </w:r>
      <w:r w:rsidR="00A73AE6" w:rsidRPr="00A73AE6">
        <w:rPr>
          <w:lang w:val="id-ID"/>
        </w:rPr>
        <w:t>Halaman Penjualan</w:t>
      </w:r>
      <w:bookmarkEnd w:id="355"/>
    </w:p>
    <w:p w14:paraId="37A6EC10" w14:textId="5A79BD7C" w:rsidR="00E04C2E" w:rsidRDefault="00A321B4" w:rsidP="0071543F">
      <w:pPr>
        <w:pStyle w:val="ParagrifIsi"/>
        <w:ind w:firstLine="839"/>
      </w:pPr>
      <w:r>
        <w:t>Pada Gambar 4. 13</w:t>
      </w:r>
      <w:r w:rsidRPr="00A321B4">
        <w:t xml:space="preserve"> kali ini adalah tampilan antarmuka halaman </w:t>
      </w:r>
      <w:r>
        <w:t>penjualan</w:t>
      </w:r>
      <w:r w:rsidRPr="00A321B4">
        <w:t>. H</w:t>
      </w:r>
      <w:r w:rsidRPr="00A321B4">
        <w:rPr>
          <w:lang w:val="en-US"/>
        </w:rPr>
        <w:t xml:space="preserve">alaman </w:t>
      </w:r>
      <w:r w:rsidRPr="00A321B4">
        <w:t>ini</w:t>
      </w:r>
      <w:r w:rsidRPr="00A321B4">
        <w:rPr>
          <w:lang w:val="en-US"/>
        </w:rPr>
        <w:t xml:space="preserve"> ditampilkan ketika pengguna memilih menu </w:t>
      </w:r>
      <w:r w:rsidRPr="00A321B4">
        <w:t>penjualan.</w:t>
      </w:r>
      <w:r w:rsidRPr="00A321B4">
        <w:rPr>
          <w:i/>
        </w:rPr>
        <w:t xml:space="preserve"> </w:t>
      </w:r>
      <w:r w:rsidRPr="00A321B4">
        <w:rPr>
          <w:lang w:val="en-US"/>
        </w:rPr>
        <w:t xml:space="preserve">Halaman ini menampilkan informasi data </w:t>
      </w:r>
      <w:r w:rsidRPr="00A321B4">
        <w:t>penjualan</w:t>
      </w:r>
      <w:r w:rsidR="00E04C2E" w:rsidRPr="00880E9F">
        <w:t>.</w:t>
      </w:r>
    </w:p>
    <w:p w14:paraId="08CE88D4" w14:textId="77777777" w:rsidR="00B56B3A" w:rsidRDefault="00B56B3A" w:rsidP="0071543F">
      <w:pPr>
        <w:pStyle w:val="ParagrifIsi"/>
        <w:jc w:val="center"/>
      </w:pPr>
      <w:r w:rsidRPr="00B56B3A">
        <w:rPr>
          <w:noProof/>
          <w:lang w:val="en-US" w:eastAsia="en-US"/>
        </w:rPr>
        <w:drawing>
          <wp:inline distT="0" distB="0" distL="0" distR="0" wp14:anchorId="2E8A39C8" wp14:editId="299BB955">
            <wp:extent cx="3928835" cy="1888300"/>
            <wp:effectExtent l="0" t="0" r="0" b="0"/>
            <wp:docPr id="397" name="Picture 397" descr="D:\F\Kuliah\TUGAS AKHIR\TA2\PUNYA FARIS\SS SISTEM\CROPPED\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5" descr="D:\F\Kuliah\TUGAS AKHIR\TA2\PUNYA FARIS\SS SISTEM\CROPPED\PENJUALAN.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65358" cy="1905854"/>
                    </a:xfrm>
                    <a:prstGeom prst="rect">
                      <a:avLst/>
                    </a:prstGeom>
                    <a:noFill/>
                    <a:ln>
                      <a:noFill/>
                    </a:ln>
                  </pic:spPr>
                </pic:pic>
              </a:graphicData>
            </a:graphic>
          </wp:inline>
        </w:drawing>
      </w:r>
    </w:p>
    <w:p w14:paraId="1FA852AF" w14:textId="292A6E85" w:rsidR="00B56B3A" w:rsidRDefault="00B56B3A" w:rsidP="00B56B3A">
      <w:pPr>
        <w:pStyle w:val="Caption"/>
        <w:rPr>
          <w:lang w:val="id-ID"/>
        </w:rPr>
      </w:pPr>
      <w:bookmarkStart w:id="356" w:name="_Toc105002806"/>
      <w:r w:rsidRPr="00A321B4">
        <w:rPr>
          <w:b/>
        </w:rPr>
        <w:t xml:space="preserve">Gambar 4. </w:t>
      </w:r>
      <w:r w:rsidRPr="00A321B4">
        <w:rPr>
          <w:b/>
        </w:rPr>
        <w:fldChar w:fldCharType="begin"/>
      </w:r>
      <w:r w:rsidRPr="00A321B4">
        <w:rPr>
          <w:b/>
        </w:rPr>
        <w:instrText xml:space="preserve"> SEQ Gambar_4. \* ARABIC </w:instrText>
      </w:r>
      <w:r w:rsidRPr="00A321B4">
        <w:rPr>
          <w:b/>
        </w:rPr>
        <w:fldChar w:fldCharType="separate"/>
      </w:r>
      <w:r w:rsidR="00C072AF">
        <w:rPr>
          <w:b/>
          <w:noProof/>
        </w:rPr>
        <w:t>13</w:t>
      </w:r>
      <w:r w:rsidRPr="00A321B4">
        <w:rPr>
          <w:b/>
        </w:rPr>
        <w:fldChar w:fldCharType="end"/>
      </w:r>
      <w:r w:rsidR="00A321B4" w:rsidRPr="00A321B4">
        <w:rPr>
          <w:iCs w:val="0"/>
          <w:sz w:val="20"/>
          <w:szCs w:val="20"/>
          <w:lang w:val="id-ID"/>
        </w:rPr>
        <w:t xml:space="preserve"> </w:t>
      </w:r>
      <w:r w:rsidR="00A321B4">
        <w:rPr>
          <w:lang w:val="id-ID"/>
        </w:rPr>
        <w:t>A</w:t>
      </w:r>
      <w:r w:rsidR="00A321B4" w:rsidRPr="00A321B4">
        <w:rPr>
          <w:lang w:val="id-ID"/>
        </w:rPr>
        <w:t>ntarmuka halaman penjualan</w:t>
      </w:r>
      <w:bookmarkEnd w:id="356"/>
    </w:p>
    <w:p w14:paraId="61AB6ECF" w14:textId="77777777" w:rsidR="00630E1D" w:rsidRDefault="00630E1D" w:rsidP="00630E1D">
      <w:pPr>
        <w:spacing w:line="360" w:lineRule="auto"/>
        <w:rPr>
          <w:lang w:val="id-ID"/>
        </w:rPr>
      </w:pPr>
    </w:p>
    <w:p w14:paraId="59FE6A7E" w14:textId="77777777" w:rsidR="00630E1D" w:rsidRDefault="00630E1D" w:rsidP="00630E1D">
      <w:pPr>
        <w:spacing w:line="360" w:lineRule="auto"/>
        <w:rPr>
          <w:lang w:val="id-ID"/>
        </w:rPr>
      </w:pPr>
    </w:p>
    <w:p w14:paraId="552CBF0E" w14:textId="77777777" w:rsidR="00C51465" w:rsidRPr="00630E1D" w:rsidRDefault="00C51465" w:rsidP="00630E1D">
      <w:pPr>
        <w:spacing w:line="360" w:lineRule="auto"/>
        <w:rPr>
          <w:lang w:val="id-ID"/>
        </w:rPr>
      </w:pPr>
    </w:p>
    <w:p w14:paraId="19BAF583" w14:textId="186AF506" w:rsidR="00E04C2E" w:rsidRPr="00C53933" w:rsidRDefault="00E04C2E" w:rsidP="00A73AE6">
      <w:pPr>
        <w:pStyle w:val="Heading3"/>
      </w:pPr>
      <w:bookmarkStart w:id="357" w:name="_Toc105052161"/>
      <w:r>
        <w:lastRenderedPageBreak/>
        <w:t xml:space="preserve">Tampilan Antarmuka </w:t>
      </w:r>
      <w:r w:rsidR="00A73AE6" w:rsidRPr="00A73AE6">
        <w:rPr>
          <w:lang w:val="id-ID"/>
        </w:rPr>
        <w:t>Halaman Tambah Penjualan</w:t>
      </w:r>
      <w:bookmarkEnd w:id="357"/>
    </w:p>
    <w:p w14:paraId="346951F2" w14:textId="74CACA88" w:rsidR="00E04C2E" w:rsidRDefault="006C6155" w:rsidP="0071543F">
      <w:pPr>
        <w:pStyle w:val="ParagrifIsi"/>
        <w:ind w:firstLine="839"/>
      </w:pPr>
      <w:r>
        <w:rPr>
          <w:lang w:val="id-ID"/>
        </w:rPr>
        <w:t>Pada Gambar 4. 14</w:t>
      </w:r>
      <w:r w:rsidRPr="006C6155">
        <w:rPr>
          <w:lang w:val="id-ID"/>
        </w:rPr>
        <w:t xml:space="preserve"> kali ini adalah tampilan antarmuka halaman</w:t>
      </w:r>
      <w:r>
        <w:rPr>
          <w:lang w:val="id-ID"/>
        </w:rPr>
        <w:t xml:space="preserve"> tambah</w:t>
      </w:r>
      <w:r w:rsidRPr="006C6155">
        <w:rPr>
          <w:lang w:val="id-ID"/>
        </w:rPr>
        <w:t xml:space="preserve"> penjualan. H</w:t>
      </w:r>
      <w:r w:rsidRPr="006C6155">
        <w:t xml:space="preserve">alaman </w:t>
      </w:r>
      <w:r w:rsidRPr="006C6155">
        <w:rPr>
          <w:lang w:val="id-ID"/>
        </w:rPr>
        <w:t>ini</w:t>
      </w:r>
      <w:r w:rsidRPr="006C6155">
        <w:t xml:space="preserve"> ditampilkan ketika pengguna menekan tombol tambah data di menu penjualan. Halaman ini</w:t>
      </w:r>
      <w:r w:rsidRPr="006C6155">
        <w:rPr>
          <w:i/>
        </w:rPr>
        <w:t xml:space="preserve"> </w:t>
      </w:r>
      <w:r w:rsidRPr="006C6155">
        <w:t xml:space="preserve">menampilkan </w:t>
      </w:r>
      <w:r w:rsidRPr="006C6155">
        <w:rPr>
          <w:i/>
        </w:rPr>
        <w:t>form</w:t>
      </w:r>
      <w:r w:rsidRPr="006C6155">
        <w:t xml:space="preserve"> tambah penjualan</w:t>
      </w:r>
      <w:r w:rsidR="00E04C2E" w:rsidRPr="00880E9F">
        <w:t>.</w:t>
      </w:r>
    </w:p>
    <w:p w14:paraId="41786442" w14:textId="77777777" w:rsidR="00B56B3A" w:rsidRDefault="00B56B3A" w:rsidP="0071543F">
      <w:pPr>
        <w:pStyle w:val="ParagrifIsi"/>
        <w:jc w:val="center"/>
      </w:pPr>
      <w:r w:rsidRPr="00B56B3A">
        <w:rPr>
          <w:noProof/>
          <w:lang w:val="en-US" w:eastAsia="en-US"/>
        </w:rPr>
        <w:drawing>
          <wp:inline distT="0" distB="0" distL="0" distR="0" wp14:anchorId="69035AE3" wp14:editId="50AB99AA">
            <wp:extent cx="3918285" cy="1883229"/>
            <wp:effectExtent l="0" t="0" r="6350" b="3175"/>
            <wp:docPr id="398" name="Picture 398" descr="D:\F\Kuliah\TUGAS AKHIR\TA2\PUNYA FARIS\SS SISTEM\CROPPED\TAMBAH 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6" descr="D:\F\Kuliah\TUGAS AKHIR\TA2\PUNYA FARIS\SS SISTEM\CROPPED\TAMBAH PENJUALAN.jpe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44020" cy="1895598"/>
                    </a:xfrm>
                    <a:prstGeom prst="rect">
                      <a:avLst/>
                    </a:prstGeom>
                    <a:noFill/>
                    <a:ln>
                      <a:noFill/>
                    </a:ln>
                  </pic:spPr>
                </pic:pic>
              </a:graphicData>
            </a:graphic>
          </wp:inline>
        </w:drawing>
      </w:r>
    </w:p>
    <w:p w14:paraId="27B90C0B" w14:textId="64A7562F" w:rsidR="00B56B3A" w:rsidRPr="00C53933" w:rsidRDefault="00B56B3A" w:rsidP="00B56B3A">
      <w:pPr>
        <w:pStyle w:val="Caption"/>
      </w:pPr>
      <w:bookmarkStart w:id="358" w:name="_Toc105002807"/>
      <w:r w:rsidRPr="007B198B">
        <w:rPr>
          <w:b/>
        </w:rPr>
        <w:t xml:space="preserve">Gambar 4. </w:t>
      </w:r>
      <w:r w:rsidRPr="007B198B">
        <w:rPr>
          <w:b/>
        </w:rPr>
        <w:fldChar w:fldCharType="begin"/>
      </w:r>
      <w:r w:rsidRPr="007B198B">
        <w:rPr>
          <w:b/>
        </w:rPr>
        <w:instrText xml:space="preserve"> SEQ Gambar_4. \* ARABIC </w:instrText>
      </w:r>
      <w:r w:rsidRPr="007B198B">
        <w:rPr>
          <w:b/>
        </w:rPr>
        <w:fldChar w:fldCharType="separate"/>
      </w:r>
      <w:r w:rsidR="00C072AF">
        <w:rPr>
          <w:b/>
          <w:noProof/>
        </w:rPr>
        <w:t>14</w:t>
      </w:r>
      <w:r w:rsidRPr="007B198B">
        <w:rPr>
          <w:b/>
        </w:rPr>
        <w:fldChar w:fldCharType="end"/>
      </w:r>
      <w:r w:rsidR="007B198B" w:rsidRPr="007B198B">
        <w:rPr>
          <w:iCs w:val="0"/>
          <w:sz w:val="20"/>
          <w:szCs w:val="20"/>
          <w:lang w:val="id-ID"/>
        </w:rPr>
        <w:t xml:space="preserve"> </w:t>
      </w:r>
      <w:r w:rsidR="007B198B">
        <w:rPr>
          <w:lang w:val="id-ID"/>
        </w:rPr>
        <w:t>A</w:t>
      </w:r>
      <w:r w:rsidR="007B198B" w:rsidRPr="007B198B">
        <w:rPr>
          <w:lang w:val="id-ID"/>
        </w:rPr>
        <w:t>ntarmuka halaman tambah penjualan</w:t>
      </w:r>
      <w:bookmarkEnd w:id="358"/>
    </w:p>
    <w:p w14:paraId="477982F6" w14:textId="1D44DF8B" w:rsidR="00E04C2E" w:rsidRPr="00C53933" w:rsidRDefault="00E04C2E" w:rsidP="00A73AE6">
      <w:pPr>
        <w:pStyle w:val="Heading3"/>
      </w:pPr>
      <w:bookmarkStart w:id="359" w:name="_Toc105052162"/>
      <w:r>
        <w:t xml:space="preserve">Tampilan Antarmuka </w:t>
      </w:r>
      <w:r w:rsidR="00A73AE6" w:rsidRPr="00A73AE6">
        <w:rPr>
          <w:lang w:val="id-ID"/>
        </w:rPr>
        <w:t xml:space="preserve">Halaman </w:t>
      </w:r>
      <w:r w:rsidR="00A73AE6" w:rsidRPr="00A73AE6">
        <w:rPr>
          <w:i/>
          <w:lang w:val="id-ID"/>
        </w:rPr>
        <w:t>Invoice</w:t>
      </w:r>
      <w:r w:rsidR="00A73AE6" w:rsidRPr="00A73AE6">
        <w:rPr>
          <w:lang w:val="id-ID"/>
        </w:rPr>
        <w:t xml:space="preserve"> Penjualan</w:t>
      </w:r>
      <w:bookmarkEnd w:id="359"/>
    </w:p>
    <w:p w14:paraId="1BA1ED3D" w14:textId="540A6788" w:rsidR="00E04C2E" w:rsidRDefault="005B2999" w:rsidP="0071543F">
      <w:pPr>
        <w:pStyle w:val="ParagrifIsi"/>
        <w:ind w:firstLine="839"/>
      </w:pPr>
      <w:r>
        <w:rPr>
          <w:lang w:val="id-ID"/>
        </w:rPr>
        <w:t>Pada Gambar 4. 15</w:t>
      </w:r>
      <w:r w:rsidRPr="005B2999">
        <w:rPr>
          <w:lang w:val="id-ID"/>
        </w:rPr>
        <w:t xml:space="preserve"> kali ini adalah tampilan antarmuka halaman </w:t>
      </w:r>
      <w:r w:rsidR="007B198B" w:rsidRPr="007B198B">
        <w:rPr>
          <w:i/>
        </w:rPr>
        <w:t>invoice</w:t>
      </w:r>
      <w:r w:rsidR="007B198B" w:rsidRPr="007B198B">
        <w:t xml:space="preserve"> penjualan</w:t>
      </w:r>
      <w:r w:rsidRPr="005B2999">
        <w:rPr>
          <w:lang w:val="id-ID"/>
        </w:rPr>
        <w:t>. H</w:t>
      </w:r>
      <w:r w:rsidRPr="005B2999">
        <w:t xml:space="preserve">alaman </w:t>
      </w:r>
      <w:r w:rsidRPr="005B2999">
        <w:rPr>
          <w:lang w:val="id-ID"/>
        </w:rPr>
        <w:t>ini</w:t>
      </w:r>
      <w:r w:rsidRPr="005B2999">
        <w:t xml:space="preserve"> ditampilkan </w:t>
      </w:r>
      <w:r w:rsidR="007B198B" w:rsidRPr="007B198B">
        <w:t xml:space="preserve">ketika pengguna menekan nomor </w:t>
      </w:r>
      <w:r w:rsidR="007B198B" w:rsidRPr="007B198B">
        <w:rPr>
          <w:i/>
        </w:rPr>
        <w:t>invoice</w:t>
      </w:r>
      <w:r w:rsidR="007B198B" w:rsidRPr="007B198B">
        <w:t xml:space="preserve"> di halaman penjualan. Halaman ini</w:t>
      </w:r>
      <w:r w:rsidR="007B198B" w:rsidRPr="007B198B">
        <w:rPr>
          <w:i/>
        </w:rPr>
        <w:t xml:space="preserve"> </w:t>
      </w:r>
      <w:r w:rsidR="007B198B" w:rsidRPr="007B198B">
        <w:t>menampilkan data</w:t>
      </w:r>
      <w:r w:rsidR="007B198B" w:rsidRPr="007B198B">
        <w:rPr>
          <w:i/>
        </w:rPr>
        <w:t xml:space="preserve"> invoice</w:t>
      </w:r>
      <w:r w:rsidR="007B198B" w:rsidRPr="007B198B">
        <w:t xml:space="preserve"> penjualan</w:t>
      </w:r>
      <w:r w:rsidR="00E04C2E" w:rsidRPr="00880E9F">
        <w:t>.</w:t>
      </w:r>
    </w:p>
    <w:p w14:paraId="3C6EB9A7" w14:textId="77777777" w:rsidR="00B56B3A" w:rsidRDefault="00B56B3A" w:rsidP="0071543F">
      <w:pPr>
        <w:pStyle w:val="ParagrifIsi"/>
        <w:jc w:val="center"/>
      </w:pPr>
      <w:r w:rsidRPr="00B56B3A">
        <w:rPr>
          <w:noProof/>
          <w:lang w:val="en-US" w:eastAsia="en-US"/>
        </w:rPr>
        <w:drawing>
          <wp:inline distT="0" distB="0" distL="0" distR="0" wp14:anchorId="59FBC1C7" wp14:editId="377695DD">
            <wp:extent cx="3963582" cy="1905000"/>
            <wp:effectExtent l="0" t="0" r="0" b="0"/>
            <wp:docPr id="399" name="Picture 399" descr="D:\F\Kuliah\TUGAS AKHIR\TA2\PUNYA FARIS\SS SISTEM\CROPPED\INVOICE 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7" descr="D:\F\Kuliah\TUGAS AKHIR\TA2\PUNYA FARIS\SS SISTEM\CROPPED\INVOICE PENJUALAN.jpe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93548" cy="1919402"/>
                    </a:xfrm>
                    <a:prstGeom prst="rect">
                      <a:avLst/>
                    </a:prstGeom>
                    <a:noFill/>
                    <a:ln>
                      <a:noFill/>
                    </a:ln>
                  </pic:spPr>
                </pic:pic>
              </a:graphicData>
            </a:graphic>
          </wp:inline>
        </w:drawing>
      </w:r>
    </w:p>
    <w:p w14:paraId="04482458" w14:textId="5A82D2F6" w:rsidR="00B56B3A" w:rsidRDefault="00B56B3A" w:rsidP="00B56B3A">
      <w:pPr>
        <w:pStyle w:val="Caption"/>
      </w:pPr>
      <w:bookmarkStart w:id="360" w:name="_Toc105002808"/>
      <w:r w:rsidRPr="007B198B">
        <w:rPr>
          <w:b/>
        </w:rPr>
        <w:t xml:space="preserve">Gambar 4. </w:t>
      </w:r>
      <w:r w:rsidRPr="007B198B">
        <w:rPr>
          <w:b/>
        </w:rPr>
        <w:fldChar w:fldCharType="begin"/>
      </w:r>
      <w:r w:rsidRPr="007B198B">
        <w:rPr>
          <w:b/>
        </w:rPr>
        <w:instrText xml:space="preserve"> SEQ Gambar_4. \* ARABIC </w:instrText>
      </w:r>
      <w:r w:rsidRPr="007B198B">
        <w:rPr>
          <w:b/>
        </w:rPr>
        <w:fldChar w:fldCharType="separate"/>
      </w:r>
      <w:r w:rsidR="00C072AF">
        <w:rPr>
          <w:b/>
          <w:noProof/>
        </w:rPr>
        <w:t>15</w:t>
      </w:r>
      <w:r w:rsidRPr="007B198B">
        <w:rPr>
          <w:b/>
        </w:rPr>
        <w:fldChar w:fldCharType="end"/>
      </w:r>
      <w:r w:rsidR="007B198B" w:rsidRPr="007B198B">
        <w:rPr>
          <w:iCs w:val="0"/>
          <w:sz w:val="20"/>
          <w:szCs w:val="20"/>
          <w:lang w:val="id-ID"/>
        </w:rPr>
        <w:t xml:space="preserve"> </w:t>
      </w:r>
      <w:r w:rsidR="007B198B">
        <w:rPr>
          <w:lang w:val="id-ID"/>
        </w:rPr>
        <w:t>A</w:t>
      </w:r>
      <w:r w:rsidR="007B198B" w:rsidRPr="007B198B">
        <w:rPr>
          <w:lang w:val="id-ID"/>
        </w:rPr>
        <w:t xml:space="preserve">ntarmuka halaman </w:t>
      </w:r>
      <w:r w:rsidR="007B198B" w:rsidRPr="007B198B">
        <w:rPr>
          <w:i/>
        </w:rPr>
        <w:t>invoice</w:t>
      </w:r>
      <w:r w:rsidR="007B198B" w:rsidRPr="007B198B">
        <w:t xml:space="preserve"> penjualan</w:t>
      </w:r>
      <w:bookmarkEnd w:id="360"/>
    </w:p>
    <w:p w14:paraId="5B60135A" w14:textId="77777777" w:rsidR="005B2999" w:rsidRDefault="005B2999" w:rsidP="00630E1D">
      <w:pPr>
        <w:spacing w:line="360" w:lineRule="auto"/>
      </w:pPr>
    </w:p>
    <w:p w14:paraId="0FD35C42" w14:textId="77777777" w:rsidR="005B2999" w:rsidRDefault="005B2999" w:rsidP="00630E1D">
      <w:pPr>
        <w:spacing w:line="360" w:lineRule="auto"/>
      </w:pPr>
    </w:p>
    <w:p w14:paraId="0AC47E16" w14:textId="77777777" w:rsidR="00630E1D" w:rsidRDefault="00630E1D" w:rsidP="00630E1D">
      <w:pPr>
        <w:spacing w:line="360" w:lineRule="auto"/>
      </w:pPr>
    </w:p>
    <w:p w14:paraId="2782E225" w14:textId="77777777" w:rsidR="00630E1D" w:rsidRPr="005B2999" w:rsidRDefault="00630E1D" w:rsidP="00630E1D">
      <w:pPr>
        <w:spacing w:line="360" w:lineRule="auto"/>
      </w:pPr>
    </w:p>
    <w:p w14:paraId="2E16F6C8" w14:textId="0B667602" w:rsidR="00E04C2E" w:rsidRPr="00C53933" w:rsidRDefault="00E04C2E" w:rsidP="00A73AE6">
      <w:pPr>
        <w:pStyle w:val="Heading3"/>
      </w:pPr>
      <w:bookmarkStart w:id="361" w:name="_Toc105052163"/>
      <w:r>
        <w:lastRenderedPageBreak/>
        <w:t xml:space="preserve">Tampilan Antarmuka </w:t>
      </w:r>
      <w:r w:rsidR="00A73AE6" w:rsidRPr="00A73AE6">
        <w:rPr>
          <w:lang w:val="id-ID"/>
        </w:rPr>
        <w:t>Halaman Retur Penjualan</w:t>
      </w:r>
      <w:bookmarkEnd w:id="361"/>
    </w:p>
    <w:p w14:paraId="42062448" w14:textId="0FF97273" w:rsidR="00E04C2E" w:rsidRDefault="005B2999" w:rsidP="0071543F">
      <w:pPr>
        <w:pStyle w:val="ParagrifIsi"/>
        <w:ind w:firstLine="839"/>
      </w:pPr>
      <w:r>
        <w:rPr>
          <w:lang w:val="id-ID"/>
        </w:rPr>
        <w:t>Pada Gambar 4. 16</w:t>
      </w:r>
      <w:r w:rsidRPr="005B2999">
        <w:rPr>
          <w:lang w:val="id-ID"/>
        </w:rPr>
        <w:t xml:space="preserve"> kali ini adalah tampilan antarmuka halaman </w:t>
      </w:r>
      <w:r w:rsidR="007B198B" w:rsidRPr="007B198B">
        <w:t>retur penjualan</w:t>
      </w:r>
      <w:r w:rsidRPr="005B2999">
        <w:rPr>
          <w:lang w:val="id-ID"/>
        </w:rPr>
        <w:t>. H</w:t>
      </w:r>
      <w:r w:rsidRPr="005B2999">
        <w:t xml:space="preserve">alaman </w:t>
      </w:r>
      <w:r w:rsidRPr="005B2999">
        <w:rPr>
          <w:lang w:val="id-ID"/>
        </w:rPr>
        <w:t>ini</w:t>
      </w:r>
      <w:r w:rsidRPr="005B2999">
        <w:t xml:space="preserve"> ditampilkan </w:t>
      </w:r>
      <w:r w:rsidR="007B198B" w:rsidRPr="007B198B">
        <w:t>ketika pengguna menekan tombol retur penjualan</w:t>
      </w:r>
      <w:r w:rsidR="007B198B" w:rsidRPr="007B198B">
        <w:rPr>
          <w:i/>
        </w:rPr>
        <w:t xml:space="preserve"> </w:t>
      </w:r>
      <w:r w:rsidR="007B198B" w:rsidRPr="007B198B">
        <w:t xml:space="preserve">pada halaman </w:t>
      </w:r>
      <w:r w:rsidR="007B198B" w:rsidRPr="007B198B">
        <w:rPr>
          <w:i/>
        </w:rPr>
        <w:t xml:space="preserve">invoice </w:t>
      </w:r>
      <w:r w:rsidR="007B198B" w:rsidRPr="007B198B">
        <w:t>penjualan. Halaman ini</w:t>
      </w:r>
      <w:r w:rsidR="007B198B" w:rsidRPr="007B198B">
        <w:rPr>
          <w:i/>
        </w:rPr>
        <w:t xml:space="preserve"> </w:t>
      </w:r>
      <w:r w:rsidR="007B198B" w:rsidRPr="007B198B">
        <w:t>menampilkan data</w:t>
      </w:r>
      <w:r w:rsidR="007B198B" w:rsidRPr="007B198B">
        <w:rPr>
          <w:i/>
        </w:rPr>
        <w:t xml:space="preserve"> </w:t>
      </w:r>
      <w:r w:rsidR="007B198B" w:rsidRPr="007B198B">
        <w:t>retur penjualan</w:t>
      </w:r>
      <w:r w:rsidR="00E04C2E" w:rsidRPr="00880E9F">
        <w:t>.</w:t>
      </w:r>
    </w:p>
    <w:p w14:paraId="149A12C4" w14:textId="77777777" w:rsidR="00B56B3A" w:rsidRDefault="00B56B3A" w:rsidP="0071543F">
      <w:pPr>
        <w:pStyle w:val="ParagrifIsi"/>
        <w:jc w:val="center"/>
      </w:pPr>
      <w:r w:rsidRPr="00B56B3A">
        <w:rPr>
          <w:noProof/>
          <w:lang w:val="en-US" w:eastAsia="en-US"/>
        </w:rPr>
        <w:drawing>
          <wp:inline distT="0" distB="0" distL="0" distR="0" wp14:anchorId="61F4EAEE" wp14:editId="7D43D9DC">
            <wp:extent cx="3940935" cy="1894115"/>
            <wp:effectExtent l="0" t="0" r="2540" b="0"/>
            <wp:docPr id="400" name="Picture 400" descr="D:\F\Kuliah\TUGAS AKHIR\TA2\PUNYA FARIS\SS SISTEM\CROPPED\RETUR 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 descr="D:\F\Kuliah\TUGAS AKHIR\TA2\PUNYA FARIS\SS SISTEM\CROPPED\RETUR PENJUALAN.jpe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56696" cy="1901690"/>
                    </a:xfrm>
                    <a:prstGeom prst="rect">
                      <a:avLst/>
                    </a:prstGeom>
                    <a:noFill/>
                    <a:ln>
                      <a:noFill/>
                    </a:ln>
                  </pic:spPr>
                </pic:pic>
              </a:graphicData>
            </a:graphic>
          </wp:inline>
        </w:drawing>
      </w:r>
    </w:p>
    <w:p w14:paraId="5E69E5D8" w14:textId="464E16A6" w:rsidR="00B56B3A" w:rsidRPr="00C53933" w:rsidRDefault="00B56B3A" w:rsidP="00B56B3A">
      <w:pPr>
        <w:pStyle w:val="Caption"/>
      </w:pPr>
      <w:bookmarkStart w:id="362" w:name="_Toc105002809"/>
      <w:r w:rsidRPr="007B198B">
        <w:rPr>
          <w:b/>
        </w:rPr>
        <w:t xml:space="preserve">Gambar 4. </w:t>
      </w:r>
      <w:r w:rsidRPr="007B198B">
        <w:rPr>
          <w:b/>
        </w:rPr>
        <w:fldChar w:fldCharType="begin"/>
      </w:r>
      <w:r w:rsidRPr="007B198B">
        <w:rPr>
          <w:b/>
        </w:rPr>
        <w:instrText xml:space="preserve"> SEQ Gambar_4. \* ARABIC </w:instrText>
      </w:r>
      <w:r w:rsidRPr="007B198B">
        <w:rPr>
          <w:b/>
        </w:rPr>
        <w:fldChar w:fldCharType="separate"/>
      </w:r>
      <w:r w:rsidR="00C072AF">
        <w:rPr>
          <w:b/>
          <w:noProof/>
        </w:rPr>
        <w:t>16</w:t>
      </w:r>
      <w:r w:rsidRPr="007B198B">
        <w:rPr>
          <w:b/>
        </w:rPr>
        <w:fldChar w:fldCharType="end"/>
      </w:r>
      <w:r w:rsidR="007B198B" w:rsidRPr="007B198B">
        <w:rPr>
          <w:iCs w:val="0"/>
          <w:sz w:val="20"/>
          <w:szCs w:val="20"/>
          <w:lang w:val="id-ID"/>
        </w:rPr>
        <w:t xml:space="preserve"> </w:t>
      </w:r>
      <w:r w:rsidR="007B198B">
        <w:rPr>
          <w:lang w:val="id-ID"/>
        </w:rPr>
        <w:t>A</w:t>
      </w:r>
      <w:r w:rsidR="007B198B" w:rsidRPr="007B198B">
        <w:rPr>
          <w:lang w:val="id-ID"/>
        </w:rPr>
        <w:t xml:space="preserve">ntarmuka halaman </w:t>
      </w:r>
      <w:r w:rsidR="007B198B" w:rsidRPr="007B198B">
        <w:t>retur penjualan</w:t>
      </w:r>
      <w:bookmarkEnd w:id="362"/>
    </w:p>
    <w:p w14:paraId="00AABEE5" w14:textId="3882716B" w:rsidR="00E04C2E" w:rsidRPr="00C53933" w:rsidRDefault="00E04C2E" w:rsidP="00A73AE6">
      <w:pPr>
        <w:pStyle w:val="Heading3"/>
      </w:pPr>
      <w:bookmarkStart w:id="363" w:name="_Toc105052164"/>
      <w:r>
        <w:t xml:space="preserve">Tampilan Antarmuka </w:t>
      </w:r>
      <w:r>
        <w:rPr>
          <w:lang w:val="id-ID"/>
        </w:rPr>
        <w:t xml:space="preserve">Halaman </w:t>
      </w:r>
      <w:r w:rsidR="00A73AE6" w:rsidRPr="00A73AE6">
        <w:t>Tambah Retur Penjualan</w:t>
      </w:r>
      <w:bookmarkEnd w:id="363"/>
    </w:p>
    <w:p w14:paraId="3169F769" w14:textId="452F33E6" w:rsidR="00E04C2E" w:rsidRDefault="005B2999" w:rsidP="0071543F">
      <w:pPr>
        <w:pStyle w:val="ParagrifIsi"/>
        <w:ind w:firstLine="839"/>
      </w:pPr>
      <w:r>
        <w:rPr>
          <w:lang w:val="id-ID"/>
        </w:rPr>
        <w:t>Pada Gambar 4. 17</w:t>
      </w:r>
      <w:r w:rsidRPr="005B2999">
        <w:rPr>
          <w:lang w:val="id-ID"/>
        </w:rPr>
        <w:t xml:space="preserve"> kali ini adalah tampilan antarmuka halaman </w:t>
      </w:r>
      <w:r w:rsidR="007B198B" w:rsidRPr="007B198B">
        <w:t>tambah retur penjualan</w:t>
      </w:r>
      <w:r w:rsidRPr="005B2999">
        <w:rPr>
          <w:lang w:val="id-ID"/>
        </w:rPr>
        <w:t>. H</w:t>
      </w:r>
      <w:r w:rsidRPr="005B2999">
        <w:t xml:space="preserve">alaman </w:t>
      </w:r>
      <w:r w:rsidRPr="005B2999">
        <w:rPr>
          <w:lang w:val="id-ID"/>
        </w:rPr>
        <w:t>ini</w:t>
      </w:r>
      <w:r w:rsidRPr="005B2999">
        <w:t xml:space="preserve"> ditampilkan </w:t>
      </w:r>
      <w:r w:rsidR="007B198B" w:rsidRPr="007B198B">
        <w:t>ketika pengguna menekan tombol tambah data retur pada halaman retur</w:t>
      </w:r>
      <w:r w:rsidR="007B198B" w:rsidRPr="007B198B">
        <w:rPr>
          <w:i/>
        </w:rPr>
        <w:t xml:space="preserve"> </w:t>
      </w:r>
      <w:r w:rsidR="007B198B" w:rsidRPr="007B198B">
        <w:t>penjualan. Halaman ini</w:t>
      </w:r>
      <w:r w:rsidR="007B198B" w:rsidRPr="007B198B">
        <w:rPr>
          <w:i/>
        </w:rPr>
        <w:t xml:space="preserve"> </w:t>
      </w:r>
      <w:r w:rsidR="007B198B" w:rsidRPr="007B198B">
        <w:t xml:space="preserve">menampilkan </w:t>
      </w:r>
      <w:r w:rsidR="007B198B" w:rsidRPr="007B198B">
        <w:rPr>
          <w:i/>
        </w:rPr>
        <w:t>form</w:t>
      </w:r>
      <w:r w:rsidR="007B198B" w:rsidRPr="007B198B">
        <w:t xml:space="preserve"> tambah retur penjualan</w:t>
      </w:r>
      <w:r w:rsidR="00E04C2E" w:rsidRPr="00880E9F">
        <w:t>.</w:t>
      </w:r>
    </w:p>
    <w:p w14:paraId="4CCD2CB8" w14:textId="77777777" w:rsidR="00B56B3A" w:rsidRDefault="00B56B3A" w:rsidP="0071543F">
      <w:pPr>
        <w:pStyle w:val="ParagrifIsi"/>
        <w:jc w:val="center"/>
      </w:pPr>
      <w:r w:rsidRPr="00B56B3A">
        <w:rPr>
          <w:noProof/>
          <w:lang w:val="en-US" w:eastAsia="en-US"/>
        </w:rPr>
        <w:drawing>
          <wp:inline distT="0" distB="0" distL="0" distR="0" wp14:anchorId="3CC8478B" wp14:editId="6526F2E6">
            <wp:extent cx="3918287" cy="1883229"/>
            <wp:effectExtent l="0" t="0" r="6350" b="3175"/>
            <wp:docPr id="401" name="Picture 401" descr="D:\F\Kuliah\TUGAS AKHIR\TA2\PUNYA FARIS\SS SISTEM\CROPPED\TAMBAH RETUR 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descr="D:\F\Kuliah\TUGAS AKHIR\TA2\PUNYA FARIS\SS SISTEM\CROPPED\TAMBAH RETUR PENJUALAN.jpe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38208" cy="1892803"/>
                    </a:xfrm>
                    <a:prstGeom prst="rect">
                      <a:avLst/>
                    </a:prstGeom>
                    <a:noFill/>
                    <a:ln>
                      <a:noFill/>
                    </a:ln>
                  </pic:spPr>
                </pic:pic>
              </a:graphicData>
            </a:graphic>
          </wp:inline>
        </w:drawing>
      </w:r>
    </w:p>
    <w:p w14:paraId="524173AC" w14:textId="015D2A17" w:rsidR="00B56B3A" w:rsidRDefault="00B56B3A" w:rsidP="00B56B3A">
      <w:pPr>
        <w:pStyle w:val="Caption"/>
      </w:pPr>
      <w:bookmarkStart w:id="364" w:name="_Toc105002810"/>
      <w:r w:rsidRPr="007B198B">
        <w:rPr>
          <w:b/>
        </w:rPr>
        <w:t xml:space="preserve">Gambar 4. </w:t>
      </w:r>
      <w:r w:rsidRPr="007B198B">
        <w:rPr>
          <w:b/>
        </w:rPr>
        <w:fldChar w:fldCharType="begin"/>
      </w:r>
      <w:r w:rsidRPr="007B198B">
        <w:rPr>
          <w:b/>
        </w:rPr>
        <w:instrText xml:space="preserve"> SEQ Gambar_4. \* ARABIC </w:instrText>
      </w:r>
      <w:r w:rsidRPr="007B198B">
        <w:rPr>
          <w:b/>
        </w:rPr>
        <w:fldChar w:fldCharType="separate"/>
      </w:r>
      <w:r w:rsidR="00C072AF">
        <w:rPr>
          <w:b/>
          <w:noProof/>
        </w:rPr>
        <w:t>17</w:t>
      </w:r>
      <w:r w:rsidRPr="007B198B">
        <w:rPr>
          <w:b/>
        </w:rPr>
        <w:fldChar w:fldCharType="end"/>
      </w:r>
      <w:r w:rsidR="007B198B" w:rsidRPr="007B198B">
        <w:rPr>
          <w:iCs w:val="0"/>
          <w:sz w:val="20"/>
          <w:szCs w:val="20"/>
          <w:lang w:val="id-ID"/>
        </w:rPr>
        <w:t xml:space="preserve"> </w:t>
      </w:r>
      <w:r w:rsidR="007B198B">
        <w:rPr>
          <w:lang w:val="id-ID"/>
        </w:rPr>
        <w:t>A</w:t>
      </w:r>
      <w:r w:rsidR="007B198B" w:rsidRPr="007B198B">
        <w:rPr>
          <w:lang w:val="id-ID"/>
        </w:rPr>
        <w:t xml:space="preserve">ntarmuka halaman </w:t>
      </w:r>
      <w:r w:rsidR="007B198B" w:rsidRPr="007B198B">
        <w:t>tambah retur penjualan</w:t>
      </w:r>
      <w:bookmarkEnd w:id="364"/>
    </w:p>
    <w:p w14:paraId="53F9A87B" w14:textId="77777777" w:rsidR="005B2999" w:rsidRDefault="005B2999" w:rsidP="00630E1D">
      <w:pPr>
        <w:spacing w:line="360" w:lineRule="auto"/>
      </w:pPr>
    </w:p>
    <w:p w14:paraId="0C4E64F0" w14:textId="77777777" w:rsidR="00630E1D" w:rsidRPr="005B2999" w:rsidRDefault="00630E1D" w:rsidP="00630E1D">
      <w:pPr>
        <w:spacing w:line="360" w:lineRule="auto"/>
      </w:pPr>
    </w:p>
    <w:p w14:paraId="49455508" w14:textId="301CA5FD" w:rsidR="00E04C2E" w:rsidRPr="00A73AE6" w:rsidRDefault="00E04C2E" w:rsidP="00E04C2E">
      <w:pPr>
        <w:pStyle w:val="Heading3"/>
      </w:pPr>
      <w:bookmarkStart w:id="365" w:name="_Toc105052165"/>
      <w:r>
        <w:lastRenderedPageBreak/>
        <w:t xml:space="preserve">Tampilan Antarmuka </w:t>
      </w:r>
      <w:r>
        <w:rPr>
          <w:lang w:val="id-ID"/>
        </w:rPr>
        <w:t xml:space="preserve">Halaman </w:t>
      </w:r>
      <w:r w:rsidRPr="00A73AE6">
        <w:t>Jurnal Umum</w:t>
      </w:r>
      <w:bookmarkEnd w:id="365"/>
    </w:p>
    <w:p w14:paraId="03DBE9BE" w14:textId="2108E96B" w:rsidR="00E04C2E" w:rsidRDefault="005B2999" w:rsidP="0071543F">
      <w:pPr>
        <w:pStyle w:val="ParagrifIsi"/>
        <w:ind w:firstLine="839"/>
      </w:pPr>
      <w:r>
        <w:rPr>
          <w:lang w:val="id-ID"/>
        </w:rPr>
        <w:t>Pada Gambar 4. 18</w:t>
      </w:r>
      <w:r w:rsidRPr="005B2999">
        <w:rPr>
          <w:lang w:val="id-ID"/>
        </w:rPr>
        <w:t xml:space="preserve"> kali ini adalah tampilan antarmuka halaman </w:t>
      </w:r>
      <w:r w:rsidR="001217CA" w:rsidRPr="001217CA">
        <w:t>jurnal umum</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jurnal umum. Halaman ini</w:t>
      </w:r>
      <w:r w:rsidR="001217CA" w:rsidRPr="001217CA">
        <w:rPr>
          <w:i/>
        </w:rPr>
        <w:t xml:space="preserve"> </w:t>
      </w:r>
      <w:r w:rsidR="001217CA" w:rsidRPr="001217CA">
        <w:t>menampilkan data jurnal umum</w:t>
      </w:r>
      <w:r w:rsidR="00E04C2E" w:rsidRPr="00880E9F">
        <w:t>.</w:t>
      </w:r>
    </w:p>
    <w:p w14:paraId="6ECAC41D" w14:textId="77777777" w:rsidR="00B56B3A" w:rsidRDefault="00B56B3A" w:rsidP="0071543F">
      <w:pPr>
        <w:pStyle w:val="ParagrifIsi"/>
        <w:jc w:val="center"/>
      </w:pPr>
      <w:r w:rsidRPr="00B56B3A">
        <w:rPr>
          <w:noProof/>
          <w:lang w:val="en-US" w:eastAsia="en-US"/>
        </w:rPr>
        <w:drawing>
          <wp:inline distT="0" distB="0" distL="0" distR="0" wp14:anchorId="60CB3CC0" wp14:editId="60C5DC9D">
            <wp:extent cx="3929743" cy="1888736"/>
            <wp:effectExtent l="0" t="0" r="0" b="0"/>
            <wp:docPr id="402" name="Picture 402" descr="D:\F\Kuliah\TUGAS AKHIR\TA2\PUNYA FARIS\SS SISTEM\CROPPED\JURNAL UMU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0" descr="D:\F\Kuliah\TUGAS AKHIR\TA2\PUNYA FARIS\SS SISTEM\CROPPED\JURNAL UMUM.jpe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957417" cy="1902037"/>
                    </a:xfrm>
                    <a:prstGeom prst="rect">
                      <a:avLst/>
                    </a:prstGeom>
                    <a:noFill/>
                    <a:ln>
                      <a:noFill/>
                    </a:ln>
                  </pic:spPr>
                </pic:pic>
              </a:graphicData>
            </a:graphic>
          </wp:inline>
        </w:drawing>
      </w:r>
    </w:p>
    <w:p w14:paraId="364F6445" w14:textId="35798DEE" w:rsidR="00B56B3A" w:rsidRPr="00C53933" w:rsidRDefault="00B56B3A" w:rsidP="00B56B3A">
      <w:pPr>
        <w:pStyle w:val="Caption"/>
      </w:pPr>
      <w:bookmarkStart w:id="366" w:name="_Toc105002811"/>
      <w:r w:rsidRPr="007B198B">
        <w:rPr>
          <w:b/>
        </w:rPr>
        <w:t xml:space="preserve">Gambar 4. </w:t>
      </w:r>
      <w:r w:rsidRPr="007B198B">
        <w:rPr>
          <w:b/>
        </w:rPr>
        <w:fldChar w:fldCharType="begin"/>
      </w:r>
      <w:r w:rsidRPr="007B198B">
        <w:rPr>
          <w:b/>
        </w:rPr>
        <w:instrText xml:space="preserve"> SEQ Gambar_4. \* ARABIC </w:instrText>
      </w:r>
      <w:r w:rsidRPr="007B198B">
        <w:rPr>
          <w:b/>
        </w:rPr>
        <w:fldChar w:fldCharType="separate"/>
      </w:r>
      <w:r w:rsidR="00C072AF">
        <w:rPr>
          <w:b/>
          <w:noProof/>
        </w:rPr>
        <w:t>18</w:t>
      </w:r>
      <w:r w:rsidRPr="007B198B">
        <w:rPr>
          <w:b/>
        </w:rPr>
        <w:fldChar w:fldCharType="end"/>
      </w:r>
      <w:r w:rsidR="001217CA" w:rsidRPr="001217CA">
        <w:rPr>
          <w:iCs w:val="0"/>
          <w:sz w:val="20"/>
          <w:szCs w:val="20"/>
          <w:lang w:val="id-ID"/>
        </w:rPr>
        <w:t xml:space="preserve"> </w:t>
      </w:r>
      <w:r w:rsidR="007B198B">
        <w:rPr>
          <w:lang w:val="id-ID"/>
        </w:rPr>
        <w:t>A</w:t>
      </w:r>
      <w:r w:rsidR="001217CA" w:rsidRPr="001217CA">
        <w:rPr>
          <w:lang w:val="id-ID"/>
        </w:rPr>
        <w:t xml:space="preserve">ntarmuka halaman </w:t>
      </w:r>
      <w:r w:rsidR="001217CA" w:rsidRPr="001217CA">
        <w:t>jurnal umum</w:t>
      </w:r>
      <w:bookmarkEnd w:id="366"/>
    </w:p>
    <w:p w14:paraId="26A2C0F1" w14:textId="206F1A1B" w:rsidR="00E04C2E" w:rsidRPr="00C53933" w:rsidRDefault="00E04C2E" w:rsidP="00E04C2E">
      <w:pPr>
        <w:pStyle w:val="Heading3"/>
      </w:pPr>
      <w:bookmarkStart w:id="367" w:name="_Toc105052166"/>
      <w:r>
        <w:t xml:space="preserve">Tampilan Antarmuka </w:t>
      </w:r>
      <w:r w:rsidRPr="00A73AE6">
        <w:rPr>
          <w:lang w:val="id-ID"/>
        </w:rPr>
        <w:t xml:space="preserve">Halaman </w:t>
      </w:r>
      <w:r w:rsidRPr="00E04C2E">
        <w:rPr>
          <w:lang w:val="id-ID"/>
        </w:rPr>
        <w:t>Tambah Jurnal Umum</w:t>
      </w:r>
      <w:bookmarkEnd w:id="367"/>
    </w:p>
    <w:p w14:paraId="4CD0A9C1" w14:textId="39F0A952" w:rsidR="00E04C2E" w:rsidRDefault="005B2999" w:rsidP="0071543F">
      <w:pPr>
        <w:pStyle w:val="ParagrifIsi"/>
        <w:ind w:firstLine="839"/>
      </w:pPr>
      <w:r>
        <w:rPr>
          <w:lang w:val="id-ID"/>
        </w:rPr>
        <w:t>Pada Gambar 4. 19</w:t>
      </w:r>
      <w:r w:rsidRPr="005B2999">
        <w:rPr>
          <w:lang w:val="id-ID"/>
        </w:rPr>
        <w:t xml:space="preserve"> kali ini adalah tampilan antarmuka halaman </w:t>
      </w:r>
      <w:r w:rsidR="001217CA" w:rsidRPr="001217CA">
        <w:t>tambah jurnal umum</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menekan tombol tambah data pada menu jurnal umum. Halaman ini</w:t>
      </w:r>
      <w:r w:rsidR="001217CA" w:rsidRPr="001217CA">
        <w:rPr>
          <w:i/>
        </w:rPr>
        <w:t xml:space="preserve"> </w:t>
      </w:r>
      <w:r w:rsidR="001217CA" w:rsidRPr="001217CA">
        <w:t xml:space="preserve">menampilkan </w:t>
      </w:r>
      <w:r w:rsidR="001217CA" w:rsidRPr="001217CA">
        <w:rPr>
          <w:i/>
        </w:rPr>
        <w:t>form</w:t>
      </w:r>
      <w:r w:rsidR="001217CA" w:rsidRPr="001217CA">
        <w:t xml:space="preserve"> tambah jurnal umum</w:t>
      </w:r>
      <w:r w:rsidR="00E04C2E" w:rsidRPr="00880E9F">
        <w:t>.</w:t>
      </w:r>
    </w:p>
    <w:p w14:paraId="1C483196" w14:textId="77777777" w:rsidR="00B56B3A" w:rsidRDefault="00B56B3A" w:rsidP="0071543F">
      <w:pPr>
        <w:pStyle w:val="ParagrifIsi"/>
        <w:jc w:val="center"/>
      </w:pPr>
      <w:r w:rsidRPr="00B56B3A">
        <w:rPr>
          <w:noProof/>
          <w:lang w:val="en-US" w:eastAsia="en-US"/>
        </w:rPr>
        <w:drawing>
          <wp:inline distT="0" distB="0" distL="0" distR="0" wp14:anchorId="6F87C762" wp14:editId="73FE442E">
            <wp:extent cx="3940936" cy="1894115"/>
            <wp:effectExtent l="0" t="0" r="2540" b="0"/>
            <wp:docPr id="403" name="Picture 403" descr="D:\F\Kuliah\TUGAS AKHIR\TA2\PUNYA FARIS\SS SISTEM\CROPPED\TAMBAH JU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1" descr="D:\F\Kuliah\TUGAS AKHIR\TA2\PUNYA FARIS\SS SISTEM\CROPPED\TAMBAH JURNAL.jpe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68483" cy="1907355"/>
                    </a:xfrm>
                    <a:prstGeom prst="rect">
                      <a:avLst/>
                    </a:prstGeom>
                    <a:noFill/>
                    <a:ln>
                      <a:noFill/>
                    </a:ln>
                  </pic:spPr>
                </pic:pic>
              </a:graphicData>
            </a:graphic>
          </wp:inline>
        </w:drawing>
      </w:r>
    </w:p>
    <w:p w14:paraId="1D43E543" w14:textId="640A8432" w:rsidR="00B56B3A" w:rsidRDefault="00B56B3A" w:rsidP="00B56B3A">
      <w:pPr>
        <w:pStyle w:val="Caption"/>
      </w:pPr>
      <w:bookmarkStart w:id="368" w:name="_Toc105002812"/>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19</w:t>
      </w:r>
      <w:r w:rsidRPr="001217CA">
        <w:rPr>
          <w:b/>
        </w:rPr>
        <w:fldChar w:fldCharType="end"/>
      </w:r>
      <w:r w:rsidR="001217CA" w:rsidRPr="001217CA">
        <w:rPr>
          <w:iCs w:val="0"/>
          <w:sz w:val="20"/>
          <w:szCs w:val="20"/>
          <w:lang w:val="id-ID"/>
        </w:rPr>
        <w:t xml:space="preserve"> </w:t>
      </w:r>
      <w:r w:rsidR="001217CA">
        <w:rPr>
          <w:lang w:val="id-ID"/>
        </w:rPr>
        <w:t>A</w:t>
      </w:r>
      <w:r w:rsidR="001217CA" w:rsidRPr="001217CA">
        <w:rPr>
          <w:lang w:val="id-ID"/>
        </w:rPr>
        <w:t xml:space="preserve">ntarmuka halaman </w:t>
      </w:r>
      <w:r w:rsidR="001217CA" w:rsidRPr="001217CA">
        <w:t>tambah jurnal umum</w:t>
      </w:r>
      <w:bookmarkEnd w:id="368"/>
    </w:p>
    <w:p w14:paraId="7C8A8B93" w14:textId="77777777" w:rsidR="005B2999" w:rsidRDefault="005B2999" w:rsidP="00630E1D">
      <w:pPr>
        <w:spacing w:line="360" w:lineRule="auto"/>
      </w:pPr>
    </w:p>
    <w:p w14:paraId="6A1971C6" w14:textId="77777777" w:rsidR="005B2999" w:rsidRDefault="005B2999" w:rsidP="00630E1D">
      <w:pPr>
        <w:spacing w:line="360" w:lineRule="auto"/>
      </w:pPr>
    </w:p>
    <w:p w14:paraId="39DE2E98" w14:textId="77777777" w:rsidR="00630E1D" w:rsidRDefault="00630E1D" w:rsidP="00630E1D">
      <w:pPr>
        <w:spacing w:line="360" w:lineRule="auto"/>
      </w:pPr>
    </w:p>
    <w:p w14:paraId="04C8AEF8" w14:textId="77777777" w:rsidR="00630E1D" w:rsidRPr="005B2999" w:rsidRDefault="00630E1D" w:rsidP="00630E1D">
      <w:pPr>
        <w:spacing w:line="360" w:lineRule="auto"/>
      </w:pPr>
    </w:p>
    <w:p w14:paraId="7C0D2089" w14:textId="46D276E0" w:rsidR="00E04C2E" w:rsidRPr="00C53933" w:rsidRDefault="00E04C2E" w:rsidP="00E04C2E">
      <w:pPr>
        <w:pStyle w:val="Heading3"/>
      </w:pPr>
      <w:bookmarkStart w:id="369" w:name="_Toc105052167"/>
      <w:r>
        <w:lastRenderedPageBreak/>
        <w:t xml:space="preserve">Tampilan Antarmuka </w:t>
      </w:r>
      <w:r w:rsidRPr="00A73AE6">
        <w:rPr>
          <w:lang w:val="id-ID"/>
        </w:rPr>
        <w:t xml:space="preserve">Halaman </w:t>
      </w:r>
      <w:r w:rsidRPr="00E04C2E">
        <w:rPr>
          <w:lang w:val="id-ID"/>
        </w:rPr>
        <w:t>Laporan Pembelian</w:t>
      </w:r>
      <w:bookmarkEnd w:id="369"/>
    </w:p>
    <w:p w14:paraId="1EA6164B" w14:textId="243C358F" w:rsidR="00E04C2E" w:rsidRDefault="005B2999" w:rsidP="0071543F">
      <w:pPr>
        <w:pStyle w:val="ParagrifIsi"/>
        <w:ind w:firstLine="839"/>
      </w:pPr>
      <w:r>
        <w:rPr>
          <w:lang w:val="id-ID"/>
        </w:rPr>
        <w:t>Pada Gambar 4. 20</w:t>
      </w:r>
      <w:r w:rsidRPr="005B2999">
        <w:rPr>
          <w:lang w:val="id-ID"/>
        </w:rPr>
        <w:t xml:space="preserve"> kali ini adalah tampilan antarmuka halaman </w:t>
      </w:r>
      <w:r w:rsidR="001217CA" w:rsidRPr="001217CA">
        <w:t>laporan pembelian</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laporan pembelian. Halaman ini</w:t>
      </w:r>
      <w:r w:rsidR="001217CA" w:rsidRPr="001217CA">
        <w:rPr>
          <w:i/>
        </w:rPr>
        <w:t xml:space="preserve"> </w:t>
      </w:r>
      <w:r w:rsidR="001217CA" w:rsidRPr="001217CA">
        <w:t>menampilkan data laporan pembelian yang dapat dikelompokkan berdasarkan periode waktu tertentu</w:t>
      </w:r>
      <w:r w:rsidR="00E04C2E" w:rsidRPr="00880E9F">
        <w:t>.</w:t>
      </w:r>
    </w:p>
    <w:p w14:paraId="7C4F5315" w14:textId="77777777" w:rsidR="00B56B3A" w:rsidRDefault="00B56B3A" w:rsidP="0071543F">
      <w:pPr>
        <w:pStyle w:val="ParagrifIsi"/>
        <w:jc w:val="center"/>
      </w:pPr>
      <w:r w:rsidRPr="00B56B3A">
        <w:rPr>
          <w:noProof/>
          <w:lang w:val="en-US" w:eastAsia="en-US"/>
        </w:rPr>
        <w:drawing>
          <wp:inline distT="0" distB="0" distL="0" distR="0" wp14:anchorId="3379F9B2" wp14:editId="6E61F44B">
            <wp:extent cx="3918285" cy="1883229"/>
            <wp:effectExtent l="0" t="0" r="6350" b="3175"/>
            <wp:docPr id="404" name="Picture 404" descr="D:\F\Kuliah\TUGAS AKHIR\TA2\PUNYA FARIS\SS SISTEM\CROPPED\LAPORAN PEMBELI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2" descr="D:\F\Kuliah\TUGAS AKHIR\TA2\PUNYA FARIS\SS SISTEM\CROPPED\LAPORAN PEMBELIAN.jpe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56571" cy="1901630"/>
                    </a:xfrm>
                    <a:prstGeom prst="rect">
                      <a:avLst/>
                    </a:prstGeom>
                    <a:noFill/>
                    <a:ln>
                      <a:noFill/>
                    </a:ln>
                  </pic:spPr>
                </pic:pic>
              </a:graphicData>
            </a:graphic>
          </wp:inline>
        </w:drawing>
      </w:r>
    </w:p>
    <w:p w14:paraId="1E4C62C0" w14:textId="56184C4E" w:rsidR="00B56B3A" w:rsidRPr="00C53933" w:rsidRDefault="00B56B3A" w:rsidP="00B56B3A">
      <w:pPr>
        <w:pStyle w:val="Caption"/>
      </w:pPr>
      <w:bookmarkStart w:id="370" w:name="_Toc105002813"/>
      <w:r w:rsidRPr="00B6464D">
        <w:rPr>
          <w:b/>
        </w:rPr>
        <w:t xml:space="preserve">Gambar 4. </w:t>
      </w:r>
      <w:r w:rsidRPr="00B6464D">
        <w:rPr>
          <w:b/>
        </w:rPr>
        <w:fldChar w:fldCharType="begin"/>
      </w:r>
      <w:r w:rsidRPr="00B6464D">
        <w:rPr>
          <w:b/>
        </w:rPr>
        <w:instrText xml:space="preserve"> SEQ Gambar_4. \* ARABIC </w:instrText>
      </w:r>
      <w:r w:rsidRPr="00B6464D">
        <w:rPr>
          <w:b/>
        </w:rPr>
        <w:fldChar w:fldCharType="separate"/>
      </w:r>
      <w:r w:rsidR="00C072AF">
        <w:rPr>
          <w:b/>
          <w:noProof/>
        </w:rPr>
        <w:t>20</w:t>
      </w:r>
      <w:r w:rsidRPr="00B6464D">
        <w:rPr>
          <w:b/>
        </w:rPr>
        <w:fldChar w:fldCharType="end"/>
      </w:r>
      <w:r w:rsidR="00B6464D" w:rsidRPr="00B6464D">
        <w:rPr>
          <w:iCs w:val="0"/>
          <w:sz w:val="20"/>
          <w:szCs w:val="20"/>
          <w:lang w:val="id-ID"/>
        </w:rPr>
        <w:t xml:space="preserve"> </w:t>
      </w:r>
      <w:r w:rsidR="00B6464D">
        <w:rPr>
          <w:lang w:val="id-ID"/>
        </w:rPr>
        <w:t>A</w:t>
      </w:r>
      <w:r w:rsidR="00B6464D" w:rsidRPr="00B6464D">
        <w:rPr>
          <w:lang w:val="id-ID"/>
        </w:rPr>
        <w:t xml:space="preserve">ntarmuka halaman </w:t>
      </w:r>
      <w:r w:rsidR="00B6464D" w:rsidRPr="00B6464D">
        <w:t>laporan pembelian</w:t>
      </w:r>
      <w:bookmarkEnd w:id="370"/>
    </w:p>
    <w:p w14:paraId="64B1EBB9" w14:textId="527E556E" w:rsidR="00E04C2E" w:rsidRPr="00C53933" w:rsidRDefault="00E04C2E" w:rsidP="00E04C2E">
      <w:pPr>
        <w:pStyle w:val="Heading3"/>
      </w:pPr>
      <w:bookmarkStart w:id="371" w:name="_Toc105052168"/>
      <w:r>
        <w:t xml:space="preserve">Tampilan Antarmuka </w:t>
      </w:r>
      <w:r w:rsidRPr="00A73AE6">
        <w:rPr>
          <w:lang w:val="id-ID"/>
        </w:rPr>
        <w:t xml:space="preserve">Halaman </w:t>
      </w:r>
      <w:r w:rsidRPr="00E04C2E">
        <w:rPr>
          <w:lang w:val="id-ID"/>
        </w:rPr>
        <w:t>Laporan Penjualan</w:t>
      </w:r>
      <w:bookmarkEnd w:id="371"/>
    </w:p>
    <w:p w14:paraId="18AD060E" w14:textId="285F16ED" w:rsidR="00E04C2E" w:rsidRDefault="005B2999" w:rsidP="0071543F">
      <w:pPr>
        <w:pStyle w:val="ParagrifIsi"/>
        <w:ind w:firstLine="839"/>
      </w:pPr>
      <w:r>
        <w:rPr>
          <w:lang w:val="id-ID"/>
        </w:rPr>
        <w:t>Pada Gambar 4. 21</w:t>
      </w:r>
      <w:r w:rsidRPr="005B2999">
        <w:rPr>
          <w:lang w:val="id-ID"/>
        </w:rPr>
        <w:t xml:space="preserve"> kali ini adalah tampilan antarmuka halaman </w:t>
      </w:r>
      <w:r w:rsidR="001217CA" w:rsidRPr="001217CA">
        <w:t>laporan penjualan</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laporan penjualan. Halaman ini</w:t>
      </w:r>
      <w:r w:rsidR="001217CA" w:rsidRPr="001217CA">
        <w:rPr>
          <w:i/>
        </w:rPr>
        <w:t xml:space="preserve"> </w:t>
      </w:r>
      <w:r w:rsidR="001217CA" w:rsidRPr="001217CA">
        <w:t>menampilkan data laporan penjualan</w:t>
      </w:r>
      <w:r w:rsidR="001217CA" w:rsidRPr="001217CA">
        <w:rPr>
          <w:i/>
        </w:rPr>
        <w:t xml:space="preserve"> </w:t>
      </w:r>
      <w:r w:rsidR="001217CA" w:rsidRPr="001217CA">
        <w:t>yang dapat dikelompokkan berdasarkan periode waktu tertentu</w:t>
      </w:r>
      <w:r w:rsidR="00E04C2E" w:rsidRPr="00880E9F">
        <w:t>.</w:t>
      </w:r>
    </w:p>
    <w:p w14:paraId="154E6564" w14:textId="77777777" w:rsidR="00B56B3A" w:rsidRDefault="00B56B3A" w:rsidP="0071543F">
      <w:pPr>
        <w:pStyle w:val="ParagrifIsi"/>
        <w:jc w:val="center"/>
      </w:pPr>
      <w:r w:rsidRPr="00B56B3A">
        <w:rPr>
          <w:noProof/>
          <w:lang w:val="en-US" w:eastAsia="en-US"/>
        </w:rPr>
        <w:drawing>
          <wp:inline distT="0" distB="0" distL="0" distR="0" wp14:anchorId="0378BCD2" wp14:editId="170915AE">
            <wp:extent cx="3918284" cy="1883229"/>
            <wp:effectExtent l="0" t="0" r="6350" b="3175"/>
            <wp:docPr id="407" name="Picture 407" descr="D:\F\Kuliah\TUGAS AKHIR\TA2\PUNYA FARIS\SS SISTEM\CROPPED\LAPORAN PENJUAL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 descr="D:\F\Kuliah\TUGAS AKHIR\TA2\PUNYA FARIS\SS SISTEM\CROPPED\LAPORAN PENJUALAN.jpe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936490" cy="1891979"/>
                    </a:xfrm>
                    <a:prstGeom prst="rect">
                      <a:avLst/>
                    </a:prstGeom>
                    <a:noFill/>
                    <a:ln>
                      <a:noFill/>
                    </a:ln>
                  </pic:spPr>
                </pic:pic>
              </a:graphicData>
            </a:graphic>
          </wp:inline>
        </w:drawing>
      </w:r>
    </w:p>
    <w:p w14:paraId="7D6161F5" w14:textId="7D6E66E5" w:rsidR="00B56B3A" w:rsidRDefault="00B56B3A" w:rsidP="00B56B3A">
      <w:pPr>
        <w:pStyle w:val="Caption"/>
      </w:pPr>
      <w:bookmarkStart w:id="372" w:name="_Toc105002814"/>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21</w:t>
      </w:r>
      <w:r w:rsidRPr="001217CA">
        <w:rPr>
          <w:b/>
        </w:rPr>
        <w:fldChar w:fldCharType="end"/>
      </w:r>
      <w:r w:rsidR="001217CA" w:rsidRPr="001217CA">
        <w:rPr>
          <w:iCs w:val="0"/>
          <w:sz w:val="20"/>
          <w:szCs w:val="20"/>
          <w:lang w:val="id-ID"/>
        </w:rPr>
        <w:t xml:space="preserve"> </w:t>
      </w:r>
      <w:r w:rsidR="001217CA">
        <w:rPr>
          <w:lang w:val="id-ID"/>
        </w:rPr>
        <w:t>A</w:t>
      </w:r>
      <w:r w:rsidR="001217CA" w:rsidRPr="001217CA">
        <w:rPr>
          <w:lang w:val="id-ID"/>
        </w:rPr>
        <w:t xml:space="preserve">ntarmuka halaman </w:t>
      </w:r>
      <w:r w:rsidR="001217CA" w:rsidRPr="001217CA">
        <w:t>laporan penjualan</w:t>
      </w:r>
      <w:bookmarkEnd w:id="372"/>
    </w:p>
    <w:p w14:paraId="09A5D112" w14:textId="77777777" w:rsidR="005B2999" w:rsidRDefault="005B2999" w:rsidP="00630E1D">
      <w:pPr>
        <w:spacing w:line="360" w:lineRule="auto"/>
      </w:pPr>
    </w:p>
    <w:p w14:paraId="79D0267B" w14:textId="68920A0B" w:rsidR="00630E1D" w:rsidRPr="00630E1D" w:rsidRDefault="00630E1D" w:rsidP="00630E1D">
      <w:pPr>
        <w:spacing w:line="360" w:lineRule="auto"/>
        <w:rPr>
          <w:lang w:val="id-ID"/>
        </w:rPr>
      </w:pPr>
    </w:p>
    <w:p w14:paraId="40CE0580" w14:textId="18D60B35" w:rsidR="00E04C2E" w:rsidRPr="00C53933" w:rsidRDefault="00E04C2E" w:rsidP="00E04C2E">
      <w:pPr>
        <w:pStyle w:val="Heading3"/>
      </w:pPr>
      <w:bookmarkStart w:id="373" w:name="_Toc105052169"/>
      <w:r>
        <w:lastRenderedPageBreak/>
        <w:t xml:space="preserve">Tampilan Antarmuka </w:t>
      </w:r>
      <w:r w:rsidRPr="00A73AE6">
        <w:rPr>
          <w:lang w:val="id-ID"/>
        </w:rPr>
        <w:t xml:space="preserve">Halaman </w:t>
      </w:r>
      <w:r w:rsidRPr="00E04C2E">
        <w:rPr>
          <w:lang w:val="id-ID"/>
        </w:rPr>
        <w:t>Stok Item Barang</w:t>
      </w:r>
      <w:bookmarkEnd w:id="373"/>
    </w:p>
    <w:p w14:paraId="3AB5E51A" w14:textId="7606631C" w:rsidR="00E04C2E" w:rsidRDefault="005B2999" w:rsidP="0071543F">
      <w:pPr>
        <w:pStyle w:val="ParagrifIsi"/>
        <w:ind w:firstLine="839"/>
      </w:pPr>
      <w:r>
        <w:rPr>
          <w:lang w:val="id-ID"/>
        </w:rPr>
        <w:t>Pada Gambar 4. 22</w:t>
      </w:r>
      <w:r w:rsidRPr="005B2999">
        <w:rPr>
          <w:lang w:val="id-ID"/>
        </w:rPr>
        <w:t xml:space="preserve"> kali ini adalah tampilan antarmuka halaman </w:t>
      </w:r>
      <w:r w:rsidR="001217CA" w:rsidRPr="001217CA">
        <w:t>stok item barang</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stok item barang. Halaman ini</w:t>
      </w:r>
      <w:r w:rsidR="001217CA" w:rsidRPr="001217CA">
        <w:rPr>
          <w:i/>
        </w:rPr>
        <w:t xml:space="preserve"> </w:t>
      </w:r>
      <w:r w:rsidR="001217CA" w:rsidRPr="001217CA">
        <w:t>menampilkan data stok item barang</w:t>
      </w:r>
      <w:r w:rsidR="00E04C2E" w:rsidRPr="00880E9F">
        <w:t>.</w:t>
      </w:r>
    </w:p>
    <w:p w14:paraId="49B088EF" w14:textId="77777777" w:rsidR="009963AC" w:rsidRDefault="00B56B3A" w:rsidP="0071543F">
      <w:pPr>
        <w:pStyle w:val="ParagrifIsi"/>
        <w:jc w:val="center"/>
      </w:pPr>
      <w:r w:rsidRPr="00B56B3A">
        <w:rPr>
          <w:noProof/>
          <w:lang w:val="en-US" w:eastAsia="en-US"/>
        </w:rPr>
        <w:drawing>
          <wp:inline distT="0" distB="0" distL="0" distR="0" wp14:anchorId="68664116" wp14:editId="6930FBEC">
            <wp:extent cx="3929743" cy="1888735"/>
            <wp:effectExtent l="0" t="0" r="0" b="0"/>
            <wp:docPr id="409" name="Picture 409" descr="D:\F\Kuliah\TUGAS AKHIR\TA2\PUNYA FARIS\SS SISTEM\CROPPED\STOK BAR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4" descr="D:\F\Kuliah\TUGAS AKHIR\TA2\PUNYA FARIS\SS SISTEM\CROPPED\STOK BARANG.jpe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64132" cy="1905263"/>
                    </a:xfrm>
                    <a:prstGeom prst="rect">
                      <a:avLst/>
                    </a:prstGeom>
                    <a:noFill/>
                    <a:ln>
                      <a:noFill/>
                    </a:ln>
                  </pic:spPr>
                </pic:pic>
              </a:graphicData>
            </a:graphic>
          </wp:inline>
        </w:drawing>
      </w:r>
    </w:p>
    <w:p w14:paraId="4BF26FDB" w14:textId="6F008400" w:rsidR="00B56B3A" w:rsidRPr="00C53933" w:rsidRDefault="009963AC" w:rsidP="009963AC">
      <w:pPr>
        <w:pStyle w:val="Caption"/>
      </w:pPr>
      <w:bookmarkStart w:id="374" w:name="_Toc105002815"/>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22</w:t>
      </w:r>
      <w:r w:rsidRPr="001217CA">
        <w:rPr>
          <w:b/>
        </w:rPr>
        <w:fldChar w:fldCharType="end"/>
      </w:r>
      <w:r w:rsidR="001217CA" w:rsidRPr="001217CA">
        <w:rPr>
          <w:iCs w:val="0"/>
          <w:sz w:val="20"/>
          <w:szCs w:val="20"/>
          <w:lang w:val="id-ID"/>
        </w:rPr>
        <w:t xml:space="preserve"> </w:t>
      </w:r>
      <w:r w:rsidR="001217CA">
        <w:rPr>
          <w:lang w:val="id-ID"/>
        </w:rPr>
        <w:t>A</w:t>
      </w:r>
      <w:r w:rsidR="001217CA" w:rsidRPr="001217CA">
        <w:rPr>
          <w:lang w:val="id-ID"/>
        </w:rPr>
        <w:t xml:space="preserve">ntarmuka halaman </w:t>
      </w:r>
      <w:r w:rsidR="001217CA" w:rsidRPr="001217CA">
        <w:t>stok item barang</w:t>
      </w:r>
      <w:bookmarkEnd w:id="374"/>
    </w:p>
    <w:p w14:paraId="6F22FBF8" w14:textId="0539F688" w:rsidR="00E04C2E" w:rsidRPr="00C53933" w:rsidRDefault="00E04C2E" w:rsidP="00E04C2E">
      <w:pPr>
        <w:pStyle w:val="Heading3"/>
      </w:pPr>
      <w:bookmarkStart w:id="375" w:name="_Toc105052170"/>
      <w:r>
        <w:t xml:space="preserve">Tampilan Antarmuka </w:t>
      </w:r>
      <w:r w:rsidRPr="00A73AE6">
        <w:rPr>
          <w:lang w:val="id-ID"/>
        </w:rPr>
        <w:t xml:space="preserve">Halaman </w:t>
      </w:r>
      <w:r w:rsidRPr="00E04C2E">
        <w:rPr>
          <w:lang w:val="id-ID"/>
        </w:rPr>
        <w:t>Laporan Jurnal</w:t>
      </w:r>
      <w:bookmarkEnd w:id="375"/>
    </w:p>
    <w:p w14:paraId="2C295E05" w14:textId="7A0DAA2B" w:rsidR="00E04C2E" w:rsidRDefault="005B2999" w:rsidP="0071543F">
      <w:pPr>
        <w:pStyle w:val="ParagrifIsi"/>
        <w:ind w:firstLine="839"/>
      </w:pPr>
      <w:r>
        <w:rPr>
          <w:lang w:val="id-ID"/>
        </w:rPr>
        <w:t>Pada Gambar 4. 23</w:t>
      </w:r>
      <w:r w:rsidRPr="005B2999">
        <w:rPr>
          <w:lang w:val="id-ID"/>
        </w:rPr>
        <w:t xml:space="preserve"> kali ini adalah tampilan antarmuka halaman </w:t>
      </w:r>
      <w:r w:rsidR="001217CA" w:rsidRPr="001217CA">
        <w:t>laporan jurnal</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laporan jurnal. Halaman ini</w:t>
      </w:r>
      <w:r w:rsidR="001217CA" w:rsidRPr="001217CA">
        <w:rPr>
          <w:i/>
        </w:rPr>
        <w:t xml:space="preserve"> </w:t>
      </w:r>
      <w:r w:rsidR="001217CA" w:rsidRPr="001217CA">
        <w:t>menampilkan data laporan jurnal</w:t>
      </w:r>
      <w:r w:rsidR="001217CA" w:rsidRPr="001217CA">
        <w:rPr>
          <w:i/>
        </w:rPr>
        <w:t xml:space="preserve"> </w:t>
      </w:r>
      <w:r w:rsidR="001217CA" w:rsidRPr="001217CA">
        <w:t>yang dapat dikelompokkan berdasarkan periode waktu tertentu</w:t>
      </w:r>
      <w:r w:rsidR="00E04C2E" w:rsidRPr="00880E9F">
        <w:t>.</w:t>
      </w:r>
    </w:p>
    <w:p w14:paraId="2645D7EF" w14:textId="77777777" w:rsidR="005B2999" w:rsidRDefault="009963AC" w:rsidP="0071543F">
      <w:pPr>
        <w:pStyle w:val="ParagrifIsi"/>
        <w:jc w:val="center"/>
      </w:pPr>
      <w:r w:rsidRPr="009963AC">
        <w:rPr>
          <w:noProof/>
          <w:lang w:val="en-US" w:eastAsia="en-US"/>
        </w:rPr>
        <w:drawing>
          <wp:inline distT="0" distB="0" distL="0" distR="0" wp14:anchorId="7A4B2DC0" wp14:editId="1B746797">
            <wp:extent cx="3918857" cy="1883502"/>
            <wp:effectExtent l="0" t="0" r="5715" b="2540"/>
            <wp:docPr id="410" name="Picture 410" descr="D:\F\Kuliah\TUGAS AKHIR\TA2\PUNYA FARIS\SS SISTEM\CROPPED\JUR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5" descr="D:\F\Kuliah\TUGAS AKHIR\TA2\PUNYA FARIS\SS SISTEM\CROPPED\JURNAL.jpe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56023" cy="1901365"/>
                    </a:xfrm>
                    <a:prstGeom prst="rect">
                      <a:avLst/>
                    </a:prstGeom>
                    <a:noFill/>
                    <a:ln>
                      <a:noFill/>
                    </a:ln>
                  </pic:spPr>
                </pic:pic>
              </a:graphicData>
            </a:graphic>
          </wp:inline>
        </w:drawing>
      </w:r>
    </w:p>
    <w:p w14:paraId="708B8B6C" w14:textId="7AC84EBD" w:rsidR="009963AC" w:rsidRDefault="005B2999" w:rsidP="005B2999">
      <w:pPr>
        <w:pStyle w:val="Caption"/>
      </w:pPr>
      <w:bookmarkStart w:id="376" w:name="_Toc105002816"/>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23</w:t>
      </w:r>
      <w:r w:rsidRPr="001217CA">
        <w:rPr>
          <w:b/>
        </w:rPr>
        <w:fldChar w:fldCharType="end"/>
      </w:r>
      <w:r w:rsidR="001217CA" w:rsidRPr="001217CA">
        <w:rPr>
          <w:iCs w:val="0"/>
          <w:sz w:val="20"/>
          <w:szCs w:val="20"/>
          <w:lang w:val="id-ID"/>
        </w:rPr>
        <w:t xml:space="preserve"> </w:t>
      </w:r>
      <w:r w:rsidR="001217CA">
        <w:rPr>
          <w:lang w:val="id-ID"/>
        </w:rPr>
        <w:t>A</w:t>
      </w:r>
      <w:r w:rsidR="001217CA" w:rsidRPr="001217CA">
        <w:rPr>
          <w:lang w:val="id-ID"/>
        </w:rPr>
        <w:t xml:space="preserve">ntarmuka halaman </w:t>
      </w:r>
      <w:r w:rsidR="001217CA" w:rsidRPr="001217CA">
        <w:t>laporan jurnal</w:t>
      </w:r>
      <w:bookmarkEnd w:id="376"/>
    </w:p>
    <w:p w14:paraId="0FF02FAC" w14:textId="77777777" w:rsidR="005B2999" w:rsidRDefault="005B2999" w:rsidP="00630E1D">
      <w:pPr>
        <w:spacing w:line="360" w:lineRule="auto"/>
      </w:pPr>
    </w:p>
    <w:p w14:paraId="0C61A624" w14:textId="77777777" w:rsidR="005B2999" w:rsidRDefault="005B2999" w:rsidP="00630E1D">
      <w:pPr>
        <w:spacing w:line="360" w:lineRule="auto"/>
      </w:pPr>
    </w:p>
    <w:p w14:paraId="3A8F389A" w14:textId="77777777" w:rsidR="00630E1D" w:rsidRPr="005B2999" w:rsidRDefault="00630E1D" w:rsidP="00630E1D">
      <w:pPr>
        <w:spacing w:line="360" w:lineRule="auto"/>
      </w:pPr>
    </w:p>
    <w:p w14:paraId="4A08A249" w14:textId="162E22FA" w:rsidR="00E04C2E" w:rsidRPr="00C53933" w:rsidRDefault="00E04C2E" w:rsidP="00E04C2E">
      <w:pPr>
        <w:pStyle w:val="Heading3"/>
      </w:pPr>
      <w:bookmarkStart w:id="377" w:name="_Toc105052171"/>
      <w:r>
        <w:lastRenderedPageBreak/>
        <w:t xml:space="preserve">Tampilan Antarmuka </w:t>
      </w:r>
      <w:r>
        <w:rPr>
          <w:lang w:val="id-ID"/>
        </w:rPr>
        <w:t xml:space="preserve">Halaman </w:t>
      </w:r>
      <w:r w:rsidRPr="00E04C2E">
        <w:t>Laporan Buku Besar</w:t>
      </w:r>
      <w:bookmarkEnd w:id="377"/>
    </w:p>
    <w:p w14:paraId="48469466" w14:textId="75777E73" w:rsidR="00E04C2E" w:rsidRDefault="005B2999" w:rsidP="0071543F">
      <w:pPr>
        <w:pStyle w:val="ParagrifIsi"/>
        <w:ind w:firstLine="839"/>
      </w:pPr>
      <w:r>
        <w:rPr>
          <w:lang w:val="id-ID"/>
        </w:rPr>
        <w:t>Pada Gambar 4. 24</w:t>
      </w:r>
      <w:r w:rsidRPr="005B2999">
        <w:rPr>
          <w:lang w:val="id-ID"/>
        </w:rPr>
        <w:t xml:space="preserve"> kali ini adalah tampilan antarmuka halaman </w:t>
      </w:r>
      <w:r w:rsidR="001217CA" w:rsidRPr="001217CA">
        <w:t>laporan buku besar</w:t>
      </w:r>
      <w:r w:rsidR="001217CA">
        <w:rPr>
          <w:lang w:val="id-ID"/>
        </w:rPr>
        <w:t>. H</w:t>
      </w:r>
      <w:r w:rsidRPr="005B2999">
        <w:t xml:space="preserve">alaman </w:t>
      </w:r>
      <w:r w:rsidRPr="005B2999">
        <w:rPr>
          <w:lang w:val="id-ID"/>
        </w:rPr>
        <w:t>ini</w:t>
      </w:r>
      <w:r w:rsidRPr="005B2999">
        <w:t xml:space="preserve"> ditampilkan </w:t>
      </w:r>
      <w:r w:rsidR="001217CA" w:rsidRPr="001217CA">
        <w:t>ketika pengguna memilih menu laporan buku besar. Halaman ini</w:t>
      </w:r>
      <w:r w:rsidR="001217CA" w:rsidRPr="001217CA">
        <w:rPr>
          <w:i/>
        </w:rPr>
        <w:t xml:space="preserve"> </w:t>
      </w:r>
      <w:r w:rsidR="001217CA" w:rsidRPr="001217CA">
        <w:t>menampilkan data laporan buku besar yang dapat dikelompokkan berdasarkan periode waktu tertentu</w:t>
      </w:r>
      <w:r w:rsidR="00E04C2E" w:rsidRPr="00880E9F">
        <w:t>.</w:t>
      </w:r>
    </w:p>
    <w:p w14:paraId="32CB2A07" w14:textId="77777777" w:rsidR="005B2999" w:rsidRDefault="0017357F" w:rsidP="0071543F">
      <w:pPr>
        <w:pStyle w:val="ParagrifIsi"/>
        <w:jc w:val="center"/>
      </w:pPr>
      <w:r w:rsidRPr="0017357F">
        <w:rPr>
          <w:noProof/>
          <w:lang w:val="en-US" w:eastAsia="en-US"/>
        </w:rPr>
        <w:drawing>
          <wp:inline distT="0" distB="0" distL="0" distR="0" wp14:anchorId="0A83EDC6" wp14:editId="18DE4392">
            <wp:extent cx="3918288" cy="1883229"/>
            <wp:effectExtent l="0" t="0" r="6350" b="3175"/>
            <wp:docPr id="411" name="Picture 411" descr="D:\F\Kuliah\TUGAS AKHIR\TA2\PUNYA FARIS\SS SISTEM\CROPPED\BUKU BES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6" descr="D:\F\Kuliah\TUGAS AKHIR\TA2\PUNYA FARIS\SS SISTEM\CROPPED\BUKU BESAR.jpe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946048" cy="1896571"/>
                    </a:xfrm>
                    <a:prstGeom prst="rect">
                      <a:avLst/>
                    </a:prstGeom>
                    <a:noFill/>
                    <a:ln>
                      <a:noFill/>
                    </a:ln>
                  </pic:spPr>
                </pic:pic>
              </a:graphicData>
            </a:graphic>
          </wp:inline>
        </w:drawing>
      </w:r>
    </w:p>
    <w:p w14:paraId="5258E76B" w14:textId="1636F0B1" w:rsidR="0017357F" w:rsidRPr="001217CA" w:rsidRDefault="005B2999" w:rsidP="005B2999">
      <w:pPr>
        <w:pStyle w:val="Caption"/>
        <w:rPr>
          <w:lang w:val="id-ID"/>
        </w:rPr>
      </w:pPr>
      <w:bookmarkStart w:id="378" w:name="_Toc105002817"/>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24</w:t>
      </w:r>
      <w:r w:rsidRPr="001217CA">
        <w:rPr>
          <w:b/>
        </w:rPr>
        <w:fldChar w:fldCharType="end"/>
      </w:r>
      <w:r w:rsidR="001217CA">
        <w:rPr>
          <w:lang w:val="id-ID"/>
        </w:rPr>
        <w:t xml:space="preserve"> A</w:t>
      </w:r>
      <w:r w:rsidR="001217CA" w:rsidRPr="001217CA">
        <w:rPr>
          <w:lang w:val="id-ID"/>
        </w:rPr>
        <w:t xml:space="preserve">ntarmuka halaman </w:t>
      </w:r>
      <w:r w:rsidR="001217CA" w:rsidRPr="001217CA">
        <w:t>laporan buku besa</w:t>
      </w:r>
      <w:r w:rsidR="001217CA">
        <w:rPr>
          <w:lang w:val="id-ID"/>
        </w:rPr>
        <w:t>r</w:t>
      </w:r>
      <w:bookmarkEnd w:id="378"/>
    </w:p>
    <w:p w14:paraId="56B7EAA4" w14:textId="04226D49" w:rsidR="00E04C2E" w:rsidRPr="00E04C2E" w:rsidRDefault="00E04C2E" w:rsidP="00E04C2E">
      <w:pPr>
        <w:pStyle w:val="Heading3"/>
      </w:pPr>
      <w:bookmarkStart w:id="379" w:name="_Toc105052172"/>
      <w:r>
        <w:t xml:space="preserve">Tampilan Antarmuka </w:t>
      </w:r>
      <w:r>
        <w:rPr>
          <w:lang w:val="id-ID"/>
        </w:rPr>
        <w:t xml:space="preserve">Halaman </w:t>
      </w:r>
      <w:r w:rsidRPr="00E04C2E">
        <w:rPr>
          <w:lang w:val="id-ID"/>
        </w:rPr>
        <w:t>L</w:t>
      </w:r>
      <w:r w:rsidRPr="00E04C2E">
        <w:t>aporan Neraca Saldo</w:t>
      </w:r>
      <w:bookmarkEnd w:id="379"/>
    </w:p>
    <w:p w14:paraId="68B16A65" w14:textId="485701E2" w:rsidR="00E04C2E" w:rsidRDefault="005B2999" w:rsidP="0071543F">
      <w:pPr>
        <w:pStyle w:val="ParagrifIsi"/>
        <w:ind w:firstLine="839"/>
      </w:pPr>
      <w:r>
        <w:rPr>
          <w:lang w:val="id-ID"/>
        </w:rPr>
        <w:t>Pada Gambar 4. 25</w:t>
      </w:r>
      <w:r w:rsidRPr="005B2999">
        <w:rPr>
          <w:lang w:val="id-ID"/>
        </w:rPr>
        <w:t xml:space="preserve"> kali ini adalah tampilan antarmuka </w:t>
      </w:r>
      <w:r w:rsidR="00584DE8" w:rsidRPr="00584DE8">
        <w:t>halaman laporan neraca saldo</w:t>
      </w:r>
      <w:r w:rsidRPr="005B2999">
        <w:rPr>
          <w:lang w:val="id-ID"/>
        </w:rPr>
        <w:t>. H</w:t>
      </w:r>
      <w:r w:rsidRPr="005B2999">
        <w:t xml:space="preserve">alaman </w:t>
      </w:r>
      <w:r w:rsidRPr="005B2999">
        <w:rPr>
          <w:lang w:val="id-ID"/>
        </w:rPr>
        <w:t>ini</w:t>
      </w:r>
      <w:r w:rsidRPr="005B2999">
        <w:t xml:space="preserve"> ditampilkan </w:t>
      </w:r>
      <w:r w:rsidR="001217CA" w:rsidRPr="001217CA">
        <w:t>ketika pengguna memilih menu laporan neraca saldo. Halaman ini</w:t>
      </w:r>
      <w:r w:rsidR="001217CA" w:rsidRPr="001217CA">
        <w:rPr>
          <w:i/>
        </w:rPr>
        <w:t xml:space="preserve"> </w:t>
      </w:r>
      <w:r w:rsidR="001217CA" w:rsidRPr="001217CA">
        <w:t xml:space="preserve">menampilkan data laporan debit dan kredit </w:t>
      </w:r>
      <w:r w:rsidR="001217CA">
        <w:rPr>
          <w:lang w:val="id-ID"/>
        </w:rPr>
        <w:t xml:space="preserve">masing-masing </w:t>
      </w:r>
      <w:r w:rsidR="001217CA" w:rsidRPr="001217CA">
        <w:rPr>
          <w:i/>
        </w:rPr>
        <w:softHyphen/>
        <w:t xml:space="preserve">chart of account </w:t>
      </w:r>
      <w:r w:rsidR="001217CA" w:rsidRPr="001217CA">
        <w:t>yang dapat dipilih per tanggal tertentu</w:t>
      </w:r>
      <w:r w:rsidR="00E04C2E" w:rsidRPr="00880E9F">
        <w:t>.</w:t>
      </w:r>
    </w:p>
    <w:p w14:paraId="6484EB9C" w14:textId="77777777" w:rsidR="005B2999" w:rsidRDefault="0017357F" w:rsidP="0071543F">
      <w:pPr>
        <w:pStyle w:val="ParagrifIsi"/>
        <w:jc w:val="center"/>
      </w:pPr>
      <w:r w:rsidRPr="0017357F">
        <w:rPr>
          <w:noProof/>
          <w:lang w:val="en-US" w:eastAsia="en-US"/>
        </w:rPr>
        <w:drawing>
          <wp:inline distT="0" distB="0" distL="0" distR="0" wp14:anchorId="3D7210E4" wp14:editId="5FF61F04">
            <wp:extent cx="3951515" cy="1899200"/>
            <wp:effectExtent l="0" t="0" r="0" b="6350"/>
            <wp:docPr id="412" name="Picture 412" descr="D:\F\Kuliah\TUGAS AKHIR\TA2\PUNYA FARIS\SS SISTEM\CROPPED\NERACA SAL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7" descr="D:\F\Kuliah\TUGAS AKHIR\TA2\PUNYA FARIS\SS SISTEM\CROPPED\NERACA SALDO.jpe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991019" cy="1918186"/>
                    </a:xfrm>
                    <a:prstGeom prst="rect">
                      <a:avLst/>
                    </a:prstGeom>
                    <a:noFill/>
                    <a:ln>
                      <a:noFill/>
                    </a:ln>
                  </pic:spPr>
                </pic:pic>
              </a:graphicData>
            </a:graphic>
          </wp:inline>
        </w:drawing>
      </w:r>
    </w:p>
    <w:p w14:paraId="6DF2154D" w14:textId="71BC91A5" w:rsidR="005B2999" w:rsidRDefault="005B2999" w:rsidP="005B2999">
      <w:pPr>
        <w:pStyle w:val="Caption"/>
      </w:pPr>
      <w:bookmarkStart w:id="380" w:name="_Toc105002818"/>
      <w:r w:rsidRPr="001217CA">
        <w:rPr>
          <w:b/>
        </w:rPr>
        <w:t xml:space="preserve">Gambar 4. </w:t>
      </w:r>
      <w:r w:rsidRPr="001217CA">
        <w:rPr>
          <w:b/>
        </w:rPr>
        <w:fldChar w:fldCharType="begin"/>
      </w:r>
      <w:r w:rsidRPr="001217CA">
        <w:rPr>
          <w:b/>
        </w:rPr>
        <w:instrText xml:space="preserve"> SEQ Gambar_4. \* ARABIC </w:instrText>
      </w:r>
      <w:r w:rsidRPr="001217CA">
        <w:rPr>
          <w:b/>
        </w:rPr>
        <w:fldChar w:fldCharType="separate"/>
      </w:r>
      <w:r w:rsidR="00C072AF">
        <w:rPr>
          <w:b/>
          <w:noProof/>
        </w:rPr>
        <w:t>25</w:t>
      </w:r>
      <w:r w:rsidRPr="001217CA">
        <w:rPr>
          <w:b/>
        </w:rPr>
        <w:fldChar w:fldCharType="end"/>
      </w:r>
      <w:r w:rsidR="001217CA" w:rsidRPr="001217CA">
        <w:rPr>
          <w:iCs w:val="0"/>
          <w:sz w:val="20"/>
          <w:szCs w:val="20"/>
          <w:lang w:val="id-ID"/>
        </w:rPr>
        <w:t xml:space="preserve"> </w:t>
      </w:r>
      <w:r w:rsidR="001217CA">
        <w:rPr>
          <w:lang w:val="id-ID"/>
        </w:rPr>
        <w:t>A</w:t>
      </w:r>
      <w:r w:rsidR="001217CA" w:rsidRPr="001217CA">
        <w:rPr>
          <w:lang w:val="id-ID"/>
        </w:rPr>
        <w:t xml:space="preserve">ntarmuka </w:t>
      </w:r>
      <w:r w:rsidR="001217CA" w:rsidRPr="001217CA">
        <w:t>halaman laporan neraca saldo</w:t>
      </w:r>
      <w:bookmarkEnd w:id="380"/>
    </w:p>
    <w:p w14:paraId="25E74747" w14:textId="77777777" w:rsidR="005B2999" w:rsidRDefault="005B2999" w:rsidP="00630E1D">
      <w:pPr>
        <w:spacing w:line="360" w:lineRule="auto"/>
      </w:pPr>
    </w:p>
    <w:p w14:paraId="08798CBF" w14:textId="77777777" w:rsidR="00630E1D" w:rsidRPr="005B2999" w:rsidRDefault="00630E1D" w:rsidP="00630E1D">
      <w:pPr>
        <w:spacing w:line="360" w:lineRule="auto"/>
      </w:pPr>
    </w:p>
    <w:p w14:paraId="794B9634" w14:textId="61C2720B" w:rsidR="00E04C2E" w:rsidRPr="00E04C2E" w:rsidRDefault="00E04C2E" w:rsidP="00E04C2E">
      <w:pPr>
        <w:pStyle w:val="Heading3"/>
      </w:pPr>
      <w:bookmarkStart w:id="381" w:name="_Toc105052173"/>
      <w:r>
        <w:lastRenderedPageBreak/>
        <w:t xml:space="preserve">Tampilan Antarmuka </w:t>
      </w:r>
      <w:r>
        <w:rPr>
          <w:lang w:val="id-ID"/>
        </w:rPr>
        <w:t xml:space="preserve">Halaman </w:t>
      </w:r>
      <w:r w:rsidRPr="00E04C2E">
        <w:t>Laporan Laba Rugi</w:t>
      </w:r>
      <w:bookmarkEnd w:id="381"/>
    </w:p>
    <w:p w14:paraId="63CE5036" w14:textId="4182773B" w:rsidR="00E04C2E" w:rsidRDefault="005B2999" w:rsidP="0071543F">
      <w:pPr>
        <w:pStyle w:val="ParagrifIsi"/>
        <w:ind w:firstLine="839"/>
      </w:pPr>
      <w:r>
        <w:rPr>
          <w:lang w:val="id-ID"/>
        </w:rPr>
        <w:t>Pada Gambar 4. 2</w:t>
      </w:r>
      <w:r w:rsidRPr="005B2999">
        <w:rPr>
          <w:lang w:val="id-ID"/>
        </w:rPr>
        <w:t xml:space="preserve">6 kali ini adalah tampilan antarmuka </w:t>
      </w:r>
      <w:r w:rsidRPr="005B2999">
        <w:t>halaman laporan laba rugi</w:t>
      </w:r>
      <w:r w:rsidRPr="005B2999">
        <w:rPr>
          <w:lang w:val="id-ID"/>
        </w:rPr>
        <w:t>. H</w:t>
      </w:r>
      <w:r w:rsidRPr="005B2999">
        <w:t xml:space="preserve">alaman </w:t>
      </w:r>
      <w:r w:rsidRPr="005B2999">
        <w:rPr>
          <w:lang w:val="id-ID"/>
        </w:rPr>
        <w:t>ini</w:t>
      </w:r>
      <w:r w:rsidRPr="005B2999">
        <w:t xml:space="preserve"> ditampilkan ketika pengguna memilih menu laporan laba rugi. Halaman ini</w:t>
      </w:r>
      <w:r w:rsidRPr="005B2999">
        <w:rPr>
          <w:i/>
        </w:rPr>
        <w:t xml:space="preserve"> </w:t>
      </w:r>
      <w:r w:rsidRPr="005B2999">
        <w:t xml:space="preserve">menampilkan data laporan saldo </w:t>
      </w:r>
      <w:r w:rsidRPr="005B2999">
        <w:rPr>
          <w:i/>
        </w:rPr>
        <w:t>chart of account</w:t>
      </w:r>
      <w:r w:rsidRPr="005B2999">
        <w:t xml:space="preserve"> dengan klasifikasi penghasilan dan beban</w:t>
      </w:r>
      <w:r w:rsidRPr="005B2999">
        <w:rPr>
          <w:i/>
        </w:rPr>
        <w:t xml:space="preserve"> </w:t>
      </w:r>
      <w:r w:rsidRPr="005B2999">
        <w:t>yang dapat dipilih per tanggal tertentu</w:t>
      </w:r>
      <w:r w:rsidR="00E04C2E" w:rsidRPr="00880E9F">
        <w:t>.</w:t>
      </w:r>
    </w:p>
    <w:p w14:paraId="3D156875" w14:textId="77777777" w:rsidR="005B2999" w:rsidRDefault="0017357F" w:rsidP="0071543F">
      <w:pPr>
        <w:pStyle w:val="ParagrifIsi"/>
        <w:jc w:val="center"/>
      </w:pPr>
      <w:r w:rsidRPr="0017357F">
        <w:rPr>
          <w:noProof/>
          <w:lang w:val="en-US" w:eastAsia="en-US"/>
        </w:rPr>
        <w:drawing>
          <wp:inline distT="0" distB="0" distL="0" distR="0" wp14:anchorId="597EB104" wp14:editId="70B3F3E3">
            <wp:extent cx="3929925" cy="1888823"/>
            <wp:effectExtent l="0" t="0" r="0" b="0"/>
            <wp:docPr id="413" name="Picture 413" descr="D:\F\Kuliah\TUGAS AKHIR\TA2\PUNYA FARIS\SS SISTEM\CROPPED\LABA RUG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 descr="D:\F\Kuliah\TUGAS AKHIR\TA2\PUNYA FARIS\SS SISTEM\CROPPED\LABA RUGI.jpe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flipV="1">
                      <a:off x="0" y="0"/>
                      <a:ext cx="3968300" cy="1907267"/>
                    </a:xfrm>
                    <a:prstGeom prst="rect">
                      <a:avLst/>
                    </a:prstGeom>
                    <a:noFill/>
                    <a:ln>
                      <a:noFill/>
                    </a:ln>
                  </pic:spPr>
                </pic:pic>
              </a:graphicData>
            </a:graphic>
          </wp:inline>
        </w:drawing>
      </w:r>
    </w:p>
    <w:p w14:paraId="736FE7F5" w14:textId="6AA69607" w:rsidR="0017357F" w:rsidRPr="00C53933" w:rsidRDefault="005B2999" w:rsidP="005B2999">
      <w:pPr>
        <w:pStyle w:val="Caption"/>
      </w:pPr>
      <w:bookmarkStart w:id="382" w:name="_Toc105002819"/>
      <w:r w:rsidRPr="00584DE8">
        <w:rPr>
          <w:b/>
        </w:rPr>
        <w:t xml:space="preserve">Gambar 4. </w:t>
      </w:r>
      <w:r w:rsidRPr="00584DE8">
        <w:rPr>
          <w:b/>
        </w:rPr>
        <w:fldChar w:fldCharType="begin"/>
      </w:r>
      <w:r w:rsidRPr="00584DE8">
        <w:rPr>
          <w:b/>
        </w:rPr>
        <w:instrText xml:space="preserve"> SEQ Gambar_4. \* ARABIC </w:instrText>
      </w:r>
      <w:r w:rsidRPr="00584DE8">
        <w:rPr>
          <w:b/>
        </w:rPr>
        <w:fldChar w:fldCharType="separate"/>
      </w:r>
      <w:r w:rsidR="00C072AF">
        <w:rPr>
          <w:b/>
          <w:noProof/>
        </w:rPr>
        <w:t>26</w:t>
      </w:r>
      <w:r w:rsidRPr="00584DE8">
        <w:rPr>
          <w:b/>
        </w:rPr>
        <w:fldChar w:fldCharType="end"/>
      </w:r>
      <w:r w:rsidR="00584DE8" w:rsidRPr="00584DE8">
        <w:rPr>
          <w:iCs w:val="0"/>
          <w:sz w:val="20"/>
          <w:szCs w:val="20"/>
          <w:lang w:val="id-ID"/>
        </w:rPr>
        <w:t xml:space="preserve"> </w:t>
      </w:r>
      <w:r w:rsidR="00584DE8">
        <w:rPr>
          <w:lang w:val="id-ID"/>
        </w:rPr>
        <w:t>A</w:t>
      </w:r>
      <w:r w:rsidR="00584DE8" w:rsidRPr="00584DE8">
        <w:rPr>
          <w:lang w:val="id-ID"/>
        </w:rPr>
        <w:t xml:space="preserve">ntarmuka </w:t>
      </w:r>
      <w:r w:rsidR="00584DE8" w:rsidRPr="00584DE8">
        <w:t>halaman laporan laba rugi</w:t>
      </w:r>
      <w:bookmarkEnd w:id="382"/>
    </w:p>
    <w:p w14:paraId="7CE80340" w14:textId="4A474293" w:rsidR="00E04C2E" w:rsidRPr="00C53933" w:rsidRDefault="00E04C2E" w:rsidP="00E04C2E">
      <w:pPr>
        <w:pStyle w:val="Heading3"/>
      </w:pPr>
      <w:bookmarkStart w:id="383" w:name="_Toc105052174"/>
      <w:r>
        <w:t xml:space="preserve">Tampilan Antarmuka </w:t>
      </w:r>
      <w:r>
        <w:rPr>
          <w:lang w:val="id-ID"/>
        </w:rPr>
        <w:t xml:space="preserve">Halaman </w:t>
      </w:r>
      <w:r w:rsidRPr="00E04C2E">
        <w:t>Laporan Neraca</w:t>
      </w:r>
      <w:bookmarkEnd w:id="383"/>
    </w:p>
    <w:p w14:paraId="6BD1B412" w14:textId="73B294D4" w:rsidR="00E04C2E" w:rsidRDefault="005B2999" w:rsidP="009A1290">
      <w:pPr>
        <w:pStyle w:val="ParagrifIsi"/>
        <w:ind w:firstLine="839"/>
      </w:pPr>
      <w:r>
        <w:rPr>
          <w:lang w:val="id-ID"/>
        </w:rPr>
        <w:t>Pada Gambar 4. 27</w:t>
      </w:r>
      <w:r w:rsidRPr="005B2999">
        <w:rPr>
          <w:lang w:val="id-ID"/>
        </w:rPr>
        <w:t xml:space="preserve"> kali ini adalah tampilan antarmuka </w:t>
      </w:r>
      <w:r w:rsidRPr="005B2999">
        <w:t>halaman laporan neraca</w:t>
      </w:r>
      <w:r w:rsidRPr="005B2999">
        <w:rPr>
          <w:lang w:val="id-ID"/>
        </w:rPr>
        <w:t>. H</w:t>
      </w:r>
      <w:r w:rsidRPr="005B2999">
        <w:t xml:space="preserve">alaman </w:t>
      </w:r>
      <w:r w:rsidRPr="005B2999">
        <w:rPr>
          <w:lang w:val="id-ID"/>
        </w:rPr>
        <w:t>ini</w:t>
      </w:r>
      <w:r w:rsidRPr="005B2999">
        <w:t xml:space="preserve"> ditampilkan ketika pengguna memilih menu laporan neraca. Halaman ini</w:t>
      </w:r>
      <w:r w:rsidRPr="005B2999">
        <w:rPr>
          <w:i/>
        </w:rPr>
        <w:t xml:space="preserve"> </w:t>
      </w:r>
      <w:r w:rsidRPr="005B2999">
        <w:t xml:space="preserve">menampilkan data laporan saldo </w:t>
      </w:r>
      <w:r w:rsidRPr="005B2999">
        <w:rPr>
          <w:i/>
        </w:rPr>
        <w:t>chart of account</w:t>
      </w:r>
      <w:r w:rsidRPr="005B2999">
        <w:t xml:space="preserve"> dengan klasifikasi aset, kewajiban, dan ekuitas</w:t>
      </w:r>
      <w:r w:rsidRPr="005B2999">
        <w:rPr>
          <w:i/>
        </w:rPr>
        <w:t xml:space="preserve"> </w:t>
      </w:r>
      <w:r w:rsidRPr="005B2999">
        <w:t>yang dapat dipilih per tanggal tertentu</w:t>
      </w:r>
      <w:r w:rsidR="00E04C2E" w:rsidRPr="00880E9F">
        <w:t>.</w:t>
      </w:r>
    </w:p>
    <w:p w14:paraId="6473A4A5" w14:textId="77777777" w:rsidR="005B2999" w:rsidRDefault="0017357F" w:rsidP="009A1290">
      <w:pPr>
        <w:pStyle w:val="ParagrifIsi"/>
        <w:jc w:val="center"/>
      </w:pPr>
      <w:r w:rsidRPr="0017357F">
        <w:rPr>
          <w:noProof/>
          <w:lang w:val="en-US" w:eastAsia="en-US"/>
        </w:rPr>
        <w:drawing>
          <wp:inline distT="0" distB="0" distL="0" distR="0" wp14:anchorId="48039F07" wp14:editId="345E7875">
            <wp:extent cx="3940933" cy="1894114"/>
            <wp:effectExtent l="0" t="0" r="2540" b="0"/>
            <wp:docPr id="414" name="Picture 414" descr="D:\F\Kuliah\TUGAS AKHIR\TA2\PUNYA FARIS\SS SISTEM\CROPPED\NERA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9" descr="D:\F\Kuliah\TUGAS AKHIR\TA2\PUNYA FARIS\SS SISTEM\CROPPED\NERACA.jpe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961939" cy="1904210"/>
                    </a:xfrm>
                    <a:prstGeom prst="rect">
                      <a:avLst/>
                    </a:prstGeom>
                    <a:noFill/>
                    <a:ln>
                      <a:noFill/>
                    </a:ln>
                  </pic:spPr>
                </pic:pic>
              </a:graphicData>
            </a:graphic>
          </wp:inline>
        </w:drawing>
      </w:r>
    </w:p>
    <w:p w14:paraId="1BE7F037" w14:textId="43F857EE" w:rsidR="0017357F" w:rsidRDefault="005B2999" w:rsidP="005B2999">
      <w:pPr>
        <w:pStyle w:val="Caption"/>
      </w:pPr>
      <w:bookmarkStart w:id="384" w:name="_Toc105002820"/>
      <w:r w:rsidRPr="005B2999">
        <w:rPr>
          <w:b/>
        </w:rPr>
        <w:t xml:space="preserve">Gambar 4. </w:t>
      </w:r>
      <w:r w:rsidRPr="005B2999">
        <w:rPr>
          <w:b/>
        </w:rPr>
        <w:fldChar w:fldCharType="begin"/>
      </w:r>
      <w:r w:rsidRPr="005B2999">
        <w:rPr>
          <w:b/>
        </w:rPr>
        <w:instrText xml:space="preserve"> SEQ Gambar_4. \* ARABIC </w:instrText>
      </w:r>
      <w:r w:rsidRPr="005B2999">
        <w:rPr>
          <w:b/>
        </w:rPr>
        <w:fldChar w:fldCharType="separate"/>
      </w:r>
      <w:r w:rsidR="00C072AF">
        <w:rPr>
          <w:b/>
          <w:noProof/>
        </w:rPr>
        <w:t>27</w:t>
      </w:r>
      <w:r w:rsidRPr="005B2999">
        <w:rPr>
          <w:b/>
        </w:rPr>
        <w:fldChar w:fldCharType="end"/>
      </w:r>
      <w:r w:rsidRPr="005B2999">
        <w:rPr>
          <w:iCs w:val="0"/>
          <w:sz w:val="20"/>
          <w:szCs w:val="20"/>
          <w:lang w:val="id-ID"/>
        </w:rPr>
        <w:t xml:space="preserve"> </w:t>
      </w:r>
      <w:r>
        <w:rPr>
          <w:lang w:val="id-ID"/>
        </w:rPr>
        <w:t>A</w:t>
      </w:r>
      <w:r w:rsidRPr="005B2999">
        <w:rPr>
          <w:lang w:val="id-ID"/>
        </w:rPr>
        <w:t xml:space="preserve">ntarmuka </w:t>
      </w:r>
      <w:r w:rsidRPr="005B2999">
        <w:t>halaman laporan neraca</w:t>
      </w:r>
      <w:bookmarkEnd w:id="384"/>
    </w:p>
    <w:p w14:paraId="23C9CF2E" w14:textId="4AFE7CB6" w:rsidR="005B2999" w:rsidRDefault="005B2999" w:rsidP="00630E1D">
      <w:pPr>
        <w:tabs>
          <w:tab w:val="left" w:pos="2554"/>
        </w:tabs>
        <w:spacing w:line="360" w:lineRule="auto"/>
      </w:pPr>
    </w:p>
    <w:p w14:paraId="40B26AFC" w14:textId="77777777" w:rsidR="00630E1D" w:rsidRPr="005B2999" w:rsidRDefault="00630E1D" w:rsidP="00630E1D">
      <w:pPr>
        <w:spacing w:line="360" w:lineRule="auto"/>
      </w:pPr>
    </w:p>
    <w:p w14:paraId="66F60043" w14:textId="67E9867E" w:rsidR="00E04C2E" w:rsidRPr="00C53933" w:rsidRDefault="00E04C2E" w:rsidP="00E04C2E">
      <w:pPr>
        <w:pStyle w:val="Heading3"/>
      </w:pPr>
      <w:bookmarkStart w:id="385" w:name="_Toc105052175"/>
      <w:r>
        <w:lastRenderedPageBreak/>
        <w:t xml:space="preserve">Tampilan Antarmuka </w:t>
      </w:r>
      <w:r>
        <w:rPr>
          <w:lang w:val="id-ID"/>
        </w:rPr>
        <w:t>Halaman Akun</w:t>
      </w:r>
      <w:bookmarkEnd w:id="385"/>
    </w:p>
    <w:p w14:paraId="201E282D" w14:textId="55CAA28C" w:rsidR="00E04C2E" w:rsidRDefault="005B2999" w:rsidP="009A1290">
      <w:pPr>
        <w:pStyle w:val="ParagrifIsi"/>
        <w:ind w:firstLine="839"/>
      </w:pPr>
      <w:r>
        <w:rPr>
          <w:lang w:val="id-ID"/>
        </w:rPr>
        <w:t>Pada Gambar 4. 28</w:t>
      </w:r>
      <w:r w:rsidRPr="005B2999">
        <w:rPr>
          <w:lang w:val="id-ID"/>
        </w:rPr>
        <w:t xml:space="preserve"> kali ini adalah tampilan antarmuka </w:t>
      </w:r>
      <w:r w:rsidRPr="005B2999">
        <w:t>halaman akun</w:t>
      </w:r>
      <w:r w:rsidRPr="005B2999">
        <w:rPr>
          <w:lang w:val="id-ID"/>
        </w:rPr>
        <w:t>. H</w:t>
      </w:r>
      <w:r w:rsidRPr="005B2999">
        <w:t xml:space="preserve">alaman </w:t>
      </w:r>
      <w:r w:rsidRPr="005B2999">
        <w:rPr>
          <w:lang w:val="id-ID"/>
        </w:rPr>
        <w:t>ini</w:t>
      </w:r>
      <w:r w:rsidRPr="005B2999">
        <w:t xml:space="preserve"> ditampilkan ketika pengguna memilih menu akun. Halaman ini</w:t>
      </w:r>
      <w:r w:rsidRPr="005B2999">
        <w:rPr>
          <w:i/>
        </w:rPr>
        <w:t xml:space="preserve"> </w:t>
      </w:r>
      <w:r w:rsidRPr="005B2999">
        <w:t xml:space="preserve">menampilkan data akun pengguna yang sedang </w:t>
      </w:r>
      <w:r w:rsidRPr="005B2999">
        <w:rPr>
          <w:i/>
        </w:rPr>
        <w:t>login</w:t>
      </w:r>
      <w:r w:rsidR="00E04C2E" w:rsidRPr="00880E9F">
        <w:t>.</w:t>
      </w:r>
    </w:p>
    <w:p w14:paraId="5247044A" w14:textId="77777777" w:rsidR="005B2999" w:rsidRDefault="0017357F" w:rsidP="009A1290">
      <w:pPr>
        <w:pStyle w:val="ParagrifIsi"/>
        <w:jc w:val="center"/>
      </w:pPr>
      <w:r w:rsidRPr="0017357F">
        <w:rPr>
          <w:noProof/>
          <w:lang w:val="en-US" w:eastAsia="en-US"/>
        </w:rPr>
        <w:drawing>
          <wp:inline distT="0" distB="0" distL="0" distR="0" wp14:anchorId="75729B18" wp14:editId="017AAD81">
            <wp:extent cx="3918285" cy="1883229"/>
            <wp:effectExtent l="0" t="0" r="6350" b="3175"/>
            <wp:docPr id="418" name="Picture 418" descr="D:\F\Kuliah\TUGAS AKHIR\TA2\PUNYA FARIS\SS SISTEM\CROPPED\AKU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0" descr="D:\F\Kuliah\TUGAS AKHIR\TA2\PUNYA FARIS\SS SISTEM\CROPPED\AKUN.jpe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933182" cy="1890389"/>
                    </a:xfrm>
                    <a:prstGeom prst="rect">
                      <a:avLst/>
                    </a:prstGeom>
                    <a:noFill/>
                    <a:ln>
                      <a:noFill/>
                    </a:ln>
                  </pic:spPr>
                </pic:pic>
              </a:graphicData>
            </a:graphic>
          </wp:inline>
        </w:drawing>
      </w:r>
    </w:p>
    <w:p w14:paraId="13FE46CE" w14:textId="7D15E0F3" w:rsidR="0017357F" w:rsidRPr="00C53933" w:rsidRDefault="005B2999" w:rsidP="005B2999">
      <w:pPr>
        <w:pStyle w:val="Caption"/>
      </w:pPr>
      <w:bookmarkStart w:id="386" w:name="_Toc105002821"/>
      <w:r w:rsidRPr="005B2999">
        <w:rPr>
          <w:b/>
        </w:rPr>
        <w:t xml:space="preserve">Gambar 4. </w:t>
      </w:r>
      <w:r w:rsidRPr="005B2999">
        <w:rPr>
          <w:b/>
        </w:rPr>
        <w:fldChar w:fldCharType="begin"/>
      </w:r>
      <w:r w:rsidRPr="005B2999">
        <w:rPr>
          <w:b/>
        </w:rPr>
        <w:instrText xml:space="preserve"> SEQ Gambar_4. \* ARABIC </w:instrText>
      </w:r>
      <w:r w:rsidRPr="005B2999">
        <w:rPr>
          <w:b/>
        </w:rPr>
        <w:fldChar w:fldCharType="separate"/>
      </w:r>
      <w:r w:rsidR="00C072AF">
        <w:rPr>
          <w:b/>
          <w:noProof/>
        </w:rPr>
        <w:t>28</w:t>
      </w:r>
      <w:r w:rsidRPr="005B2999">
        <w:rPr>
          <w:b/>
        </w:rPr>
        <w:fldChar w:fldCharType="end"/>
      </w:r>
      <w:r w:rsidRPr="005B2999">
        <w:rPr>
          <w:iCs w:val="0"/>
          <w:sz w:val="20"/>
          <w:szCs w:val="20"/>
          <w:lang w:val="id-ID"/>
        </w:rPr>
        <w:t xml:space="preserve"> </w:t>
      </w:r>
      <w:r>
        <w:rPr>
          <w:lang w:val="id-ID"/>
        </w:rPr>
        <w:t>A</w:t>
      </w:r>
      <w:r w:rsidRPr="005B2999">
        <w:rPr>
          <w:lang w:val="id-ID"/>
        </w:rPr>
        <w:t xml:space="preserve">ntarmuka </w:t>
      </w:r>
      <w:r w:rsidRPr="005B2999">
        <w:t>halaman akun</w:t>
      </w:r>
      <w:bookmarkEnd w:id="386"/>
    </w:p>
    <w:p w14:paraId="5F52808A" w14:textId="74F61247" w:rsidR="00C53933" w:rsidRDefault="00C53933" w:rsidP="00C53933">
      <w:pPr>
        <w:pStyle w:val="Heading2"/>
        <w:rPr>
          <w:lang w:val="id-ID"/>
        </w:rPr>
      </w:pPr>
      <w:bookmarkStart w:id="387" w:name="_Toc105052176"/>
      <w:r>
        <w:rPr>
          <w:lang w:val="id-ID"/>
        </w:rPr>
        <w:t>Pengujian Sistem</w:t>
      </w:r>
      <w:bookmarkEnd w:id="387"/>
    </w:p>
    <w:p w14:paraId="264D5B04" w14:textId="27841E09" w:rsidR="009A1290" w:rsidRDefault="009A1290" w:rsidP="009A1290">
      <w:pPr>
        <w:pStyle w:val="Heading3"/>
      </w:pPr>
      <w:bookmarkStart w:id="388" w:name="_Toc105052177"/>
      <w:r>
        <w:rPr>
          <w:i/>
          <w:lang w:val="id-ID"/>
        </w:rPr>
        <w:t>Black Box Testing</w:t>
      </w:r>
      <w:bookmarkEnd w:id="388"/>
    </w:p>
    <w:p w14:paraId="0C059807" w14:textId="223B4EB4" w:rsidR="009A1290" w:rsidRPr="00656D10" w:rsidRDefault="009A1290" w:rsidP="009A1290">
      <w:pPr>
        <w:pStyle w:val="ParagrifIsi"/>
      </w:pPr>
      <w:r>
        <w:t xml:space="preserve">Rancangan pengujian </w:t>
      </w:r>
      <w:r w:rsidRPr="00D21AD1">
        <w:rPr>
          <w:i/>
        </w:rPr>
        <w:t>black box</w:t>
      </w:r>
      <w:r>
        <w:rPr>
          <w:i/>
          <w:lang w:val="id-ID"/>
        </w:rPr>
        <w:t xml:space="preserve"> testing</w:t>
      </w:r>
      <w:r>
        <w:t xml:space="preserve"> yang dilakukan untuk setiap skenario pengujian pada sistem dijelaskan dalam Tabel 4. 1 </w:t>
      </w:r>
      <w:r w:rsidR="003901B9">
        <w:rPr>
          <w:lang w:val="id-ID"/>
        </w:rPr>
        <w:t xml:space="preserve">dibawah. </w:t>
      </w:r>
      <w:r w:rsidR="00B60811">
        <w:rPr>
          <w:lang w:val="id-ID"/>
        </w:rPr>
        <w:t>B</w:t>
      </w:r>
      <w:r w:rsidR="003901B9">
        <w:rPr>
          <w:lang w:val="id-ID"/>
        </w:rPr>
        <w:t>ukti pengujian dilampirkan pada Lampiran C</w:t>
      </w:r>
      <w:r>
        <w:t>.</w:t>
      </w:r>
    </w:p>
    <w:p w14:paraId="4DA60415" w14:textId="72EEA645" w:rsidR="009A1290" w:rsidRPr="00656D10" w:rsidRDefault="009A1290" w:rsidP="009A1290">
      <w:pPr>
        <w:pStyle w:val="Caption"/>
        <w:keepNext/>
        <w:jc w:val="left"/>
        <w:rPr>
          <w:lang w:val="id-ID"/>
        </w:rPr>
      </w:pPr>
      <w:bookmarkStart w:id="389" w:name="_Toc105002655"/>
      <w:r w:rsidRPr="00656D10">
        <w:rPr>
          <w:b/>
        </w:rPr>
        <w:t xml:space="preserve">Tabel 4. </w:t>
      </w:r>
      <w:r w:rsidRPr="00656D10">
        <w:rPr>
          <w:b/>
        </w:rPr>
        <w:fldChar w:fldCharType="begin"/>
      </w:r>
      <w:r w:rsidRPr="00656D10">
        <w:rPr>
          <w:b/>
        </w:rPr>
        <w:instrText xml:space="preserve"> SEQ Tabel_4. \* ARABIC </w:instrText>
      </w:r>
      <w:r w:rsidRPr="00656D10">
        <w:rPr>
          <w:b/>
        </w:rPr>
        <w:fldChar w:fldCharType="separate"/>
      </w:r>
      <w:r w:rsidR="00C072AF">
        <w:rPr>
          <w:b/>
          <w:noProof/>
        </w:rPr>
        <w:t>1</w:t>
      </w:r>
      <w:r w:rsidRPr="00656D10">
        <w:rPr>
          <w:b/>
        </w:rPr>
        <w:fldChar w:fldCharType="end"/>
      </w:r>
      <w:r w:rsidRPr="00656D10">
        <w:rPr>
          <w:iCs w:val="0"/>
          <w:sz w:val="20"/>
          <w:szCs w:val="20"/>
        </w:rPr>
        <w:t xml:space="preserve"> </w:t>
      </w:r>
      <w:r>
        <w:rPr>
          <w:i/>
        </w:rPr>
        <w:t>B</w:t>
      </w:r>
      <w:r w:rsidRPr="00656D10">
        <w:rPr>
          <w:i/>
        </w:rPr>
        <w:t>lack box</w:t>
      </w:r>
      <w:r>
        <w:rPr>
          <w:i/>
          <w:lang w:val="id-ID"/>
        </w:rPr>
        <w:t xml:space="preserve"> testing</w:t>
      </w:r>
      <w:bookmarkEnd w:id="389"/>
    </w:p>
    <w:tbl>
      <w:tblPr>
        <w:tblStyle w:val="TableGrid"/>
        <w:tblW w:w="7933" w:type="dxa"/>
        <w:tblLook w:val="04A0" w:firstRow="1" w:lastRow="0" w:firstColumn="1" w:lastColumn="0" w:noHBand="0" w:noVBand="1"/>
      </w:tblPr>
      <w:tblGrid>
        <w:gridCol w:w="571"/>
        <w:gridCol w:w="1524"/>
        <w:gridCol w:w="1586"/>
        <w:gridCol w:w="3260"/>
        <w:gridCol w:w="992"/>
      </w:tblGrid>
      <w:tr w:rsidR="009A1290" w14:paraId="5FCACA15" w14:textId="77777777" w:rsidTr="007774DE">
        <w:tc>
          <w:tcPr>
            <w:tcW w:w="571" w:type="dxa"/>
          </w:tcPr>
          <w:p w14:paraId="74F774AA" w14:textId="77777777" w:rsidR="009A1290" w:rsidRPr="000C31A3" w:rsidRDefault="009A1290" w:rsidP="00F269EA">
            <w:pPr>
              <w:pStyle w:val="ParagrifIsi"/>
              <w:jc w:val="center"/>
              <w:rPr>
                <w:b/>
              </w:rPr>
            </w:pPr>
            <w:r w:rsidRPr="000C31A3">
              <w:rPr>
                <w:b/>
              </w:rPr>
              <w:t>No.</w:t>
            </w:r>
          </w:p>
        </w:tc>
        <w:tc>
          <w:tcPr>
            <w:tcW w:w="1524" w:type="dxa"/>
          </w:tcPr>
          <w:p w14:paraId="54439232" w14:textId="77777777" w:rsidR="009A1290" w:rsidRPr="000C31A3" w:rsidRDefault="009A1290" w:rsidP="00F269EA">
            <w:pPr>
              <w:pStyle w:val="ParagrifIsi"/>
              <w:jc w:val="center"/>
              <w:rPr>
                <w:b/>
              </w:rPr>
            </w:pPr>
            <w:r w:rsidRPr="000C31A3">
              <w:rPr>
                <w:b/>
              </w:rPr>
              <w:t>Pengujian</w:t>
            </w:r>
          </w:p>
        </w:tc>
        <w:tc>
          <w:tcPr>
            <w:tcW w:w="1586" w:type="dxa"/>
          </w:tcPr>
          <w:p w14:paraId="3F4C6C7E" w14:textId="77777777" w:rsidR="009A1290" w:rsidRPr="000C31A3" w:rsidRDefault="009A1290" w:rsidP="00F269EA">
            <w:pPr>
              <w:pStyle w:val="ParagrifIsi"/>
              <w:jc w:val="center"/>
              <w:rPr>
                <w:b/>
              </w:rPr>
            </w:pPr>
            <w:r w:rsidRPr="000C31A3">
              <w:rPr>
                <w:b/>
              </w:rPr>
              <w:t>Masukan</w:t>
            </w:r>
          </w:p>
        </w:tc>
        <w:tc>
          <w:tcPr>
            <w:tcW w:w="3260" w:type="dxa"/>
          </w:tcPr>
          <w:p w14:paraId="71EAFFED" w14:textId="28F90AD1" w:rsidR="009A1290" w:rsidRPr="000C31A3" w:rsidRDefault="000C31A3" w:rsidP="00F269EA">
            <w:pPr>
              <w:pStyle w:val="ParagrifIsi"/>
              <w:jc w:val="center"/>
              <w:rPr>
                <w:b/>
              </w:rPr>
            </w:pPr>
            <w:r>
              <w:rPr>
                <w:b/>
              </w:rPr>
              <w:t>Hasil yang D</w:t>
            </w:r>
            <w:r w:rsidR="009A1290" w:rsidRPr="000C31A3">
              <w:rPr>
                <w:b/>
              </w:rPr>
              <w:t>iharapkan</w:t>
            </w:r>
          </w:p>
        </w:tc>
        <w:tc>
          <w:tcPr>
            <w:tcW w:w="992" w:type="dxa"/>
          </w:tcPr>
          <w:p w14:paraId="5F69255A" w14:textId="77777777" w:rsidR="009A1290" w:rsidRPr="000C31A3" w:rsidRDefault="009A1290" w:rsidP="00F269EA">
            <w:pPr>
              <w:pStyle w:val="ParagrifIsi"/>
              <w:jc w:val="center"/>
              <w:rPr>
                <w:b/>
              </w:rPr>
            </w:pPr>
            <w:r w:rsidRPr="000C31A3">
              <w:rPr>
                <w:b/>
              </w:rPr>
              <w:t>Hasil</w:t>
            </w:r>
          </w:p>
        </w:tc>
      </w:tr>
      <w:tr w:rsidR="009A1290" w14:paraId="2468A013" w14:textId="77777777" w:rsidTr="007774DE">
        <w:trPr>
          <w:trHeight w:val="2002"/>
        </w:trPr>
        <w:tc>
          <w:tcPr>
            <w:tcW w:w="571" w:type="dxa"/>
          </w:tcPr>
          <w:p w14:paraId="01B7600C" w14:textId="77777777" w:rsidR="009A1290" w:rsidRPr="0054206D" w:rsidRDefault="009A1290" w:rsidP="007774DE">
            <w:pPr>
              <w:pStyle w:val="ParagrifIsi"/>
            </w:pPr>
            <w:r>
              <w:t>1</w:t>
            </w:r>
          </w:p>
        </w:tc>
        <w:tc>
          <w:tcPr>
            <w:tcW w:w="1524" w:type="dxa"/>
          </w:tcPr>
          <w:p w14:paraId="72EC6CB8" w14:textId="77777777" w:rsidR="009A1290" w:rsidRPr="00A32190" w:rsidRDefault="009A1290" w:rsidP="007774DE">
            <w:pPr>
              <w:pStyle w:val="ParagrifIsi"/>
            </w:pPr>
            <w:r w:rsidRPr="00A32190">
              <w:t>Login</w:t>
            </w:r>
          </w:p>
        </w:tc>
        <w:tc>
          <w:tcPr>
            <w:tcW w:w="1586" w:type="dxa"/>
          </w:tcPr>
          <w:p w14:paraId="7313D02B" w14:textId="77777777" w:rsidR="009A1290" w:rsidRPr="00A32190" w:rsidRDefault="009A1290" w:rsidP="007774DE">
            <w:pPr>
              <w:pStyle w:val="ParagrifIsi"/>
            </w:pPr>
            <w:r w:rsidRPr="00A32190">
              <w:rPr>
                <w:i/>
              </w:rPr>
              <w:t>Email</w:t>
            </w:r>
            <w:r>
              <w:t xml:space="preserve"> dan </w:t>
            </w:r>
            <w:r w:rsidRPr="000C31A3">
              <w:rPr>
                <w:i/>
              </w:rPr>
              <w:t>Password</w:t>
            </w:r>
            <w:r>
              <w:rPr>
                <w:i/>
              </w:rPr>
              <w:t xml:space="preserve"> </w:t>
            </w:r>
            <w:r>
              <w:t>yang terdaftar</w:t>
            </w:r>
          </w:p>
        </w:tc>
        <w:tc>
          <w:tcPr>
            <w:tcW w:w="3260" w:type="dxa"/>
          </w:tcPr>
          <w:p w14:paraId="5A26062B" w14:textId="77777777" w:rsidR="009A1290" w:rsidRPr="00A32190" w:rsidRDefault="009A1290" w:rsidP="007774DE">
            <w:pPr>
              <w:pStyle w:val="ParagrifIsi"/>
            </w:pPr>
            <w:r>
              <w:t>Pengguna berhasil masuk kedalam menu beranda setelah meng-</w:t>
            </w:r>
            <w:r>
              <w:rPr>
                <w:i/>
              </w:rPr>
              <w:t>input</w:t>
            </w:r>
            <w:r>
              <w:t xml:space="preserve">-kan </w:t>
            </w:r>
            <w:r w:rsidRPr="00A32190">
              <w:rPr>
                <w:i/>
              </w:rPr>
              <w:t>email</w:t>
            </w:r>
            <w:r>
              <w:t xml:space="preserve"> dan </w:t>
            </w:r>
            <w:r w:rsidRPr="00A32190">
              <w:rPr>
                <w:i/>
              </w:rPr>
              <w:t>password</w:t>
            </w:r>
            <w:r>
              <w:t xml:space="preserve"> yang sesuai</w:t>
            </w:r>
          </w:p>
        </w:tc>
        <w:tc>
          <w:tcPr>
            <w:tcW w:w="992" w:type="dxa"/>
          </w:tcPr>
          <w:p w14:paraId="7FC785E5" w14:textId="77777777" w:rsidR="009A1290" w:rsidRDefault="009A1290" w:rsidP="007774DE">
            <w:pPr>
              <w:pStyle w:val="ParagrifIsi"/>
            </w:pPr>
            <w:r>
              <w:t>Sukses</w:t>
            </w:r>
          </w:p>
        </w:tc>
      </w:tr>
      <w:tr w:rsidR="009A1290" w14:paraId="1F3BF916" w14:textId="77777777" w:rsidTr="007774DE">
        <w:tc>
          <w:tcPr>
            <w:tcW w:w="571" w:type="dxa"/>
          </w:tcPr>
          <w:p w14:paraId="5CD1B25F" w14:textId="77777777" w:rsidR="009A1290" w:rsidRPr="0054206D" w:rsidRDefault="009A1290" w:rsidP="007774DE">
            <w:pPr>
              <w:pStyle w:val="ParagrifIsi"/>
            </w:pPr>
            <w:r>
              <w:t>2</w:t>
            </w:r>
          </w:p>
        </w:tc>
        <w:tc>
          <w:tcPr>
            <w:tcW w:w="1524" w:type="dxa"/>
          </w:tcPr>
          <w:p w14:paraId="73B4CC90" w14:textId="77777777" w:rsidR="009A1290" w:rsidRPr="00AF4E91" w:rsidRDefault="009A1290" w:rsidP="007774DE">
            <w:pPr>
              <w:pStyle w:val="ParagrifIsi"/>
            </w:pPr>
            <w:r w:rsidRPr="006B3FE5">
              <w:t>Input</w:t>
            </w:r>
            <w:r>
              <w:t xml:space="preserve"> data </w:t>
            </w:r>
            <w:r w:rsidRPr="000C31A3">
              <w:rPr>
                <w:i/>
              </w:rPr>
              <w:lastRenderedPageBreak/>
              <w:t>customer</w:t>
            </w:r>
          </w:p>
        </w:tc>
        <w:tc>
          <w:tcPr>
            <w:tcW w:w="1586" w:type="dxa"/>
          </w:tcPr>
          <w:p w14:paraId="7A189949" w14:textId="77777777" w:rsidR="009A1290" w:rsidRPr="005B2CB7" w:rsidRDefault="009A1290" w:rsidP="007774DE">
            <w:pPr>
              <w:pStyle w:val="ParagrifIsi"/>
            </w:pPr>
            <w:r>
              <w:lastRenderedPageBreak/>
              <w:t xml:space="preserve">Nama, </w:t>
            </w:r>
            <w:r w:rsidRPr="00D97C29">
              <w:t>alamat</w:t>
            </w:r>
            <w:r>
              <w:t xml:space="preserve">, </w:t>
            </w:r>
            <w:r w:rsidRPr="002F4650">
              <w:rPr>
                <w:i/>
              </w:rPr>
              <w:t>email</w:t>
            </w:r>
            <w:r>
              <w:t xml:space="preserve">, </w:t>
            </w:r>
            <w:r>
              <w:lastRenderedPageBreak/>
              <w:t xml:space="preserve">telepon </w:t>
            </w:r>
          </w:p>
        </w:tc>
        <w:tc>
          <w:tcPr>
            <w:tcW w:w="3260" w:type="dxa"/>
          </w:tcPr>
          <w:p w14:paraId="1CBD71CB" w14:textId="77777777" w:rsidR="009A1290" w:rsidRPr="00AF4E91" w:rsidRDefault="009A1290" w:rsidP="007774DE">
            <w:pPr>
              <w:pStyle w:val="ParagrifIsi"/>
            </w:pPr>
            <w:r w:rsidRPr="006B3FE5">
              <w:lastRenderedPageBreak/>
              <w:t xml:space="preserve">Ketika pengguna mengisi </w:t>
            </w:r>
            <w:r w:rsidRPr="006B3FE5">
              <w:rPr>
                <w:i/>
              </w:rPr>
              <w:t xml:space="preserve">form </w:t>
            </w:r>
            <w:r w:rsidRPr="006B3FE5">
              <w:t xml:space="preserve">tambah data dan menyimpan </w:t>
            </w:r>
            <w:r w:rsidRPr="006B3FE5">
              <w:lastRenderedPageBreak/>
              <w:t xml:space="preserve">data dengan menekan </w:t>
            </w:r>
            <w:r>
              <w:t xml:space="preserve">tombol tambah data, menampilkan data </w:t>
            </w:r>
            <w:r w:rsidRPr="00AF4E91">
              <w:rPr>
                <w:i/>
              </w:rPr>
              <w:t>customer</w:t>
            </w:r>
            <w:r>
              <w:t xml:space="preserve"> dan notifikasi data berhasil disimpan</w:t>
            </w:r>
          </w:p>
        </w:tc>
        <w:tc>
          <w:tcPr>
            <w:tcW w:w="992" w:type="dxa"/>
          </w:tcPr>
          <w:p w14:paraId="2AC33E5B" w14:textId="77777777" w:rsidR="009A1290" w:rsidRPr="00A32190" w:rsidRDefault="009A1290" w:rsidP="007774DE">
            <w:pPr>
              <w:pStyle w:val="ParagrifIsi"/>
            </w:pPr>
            <w:r>
              <w:lastRenderedPageBreak/>
              <w:t>Sukses</w:t>
            </w:r>
          </w:p>
        </w:tc>
      </w:tr>
      <w:tr w:rsidR="009A1290" w14:paraId="48E9DC79" w14:textId="77777777" w:rsidTr="007774DE">
        <w:tc>
          <w:tcPr>
            <w:tcW w:w="571" w:type="dxa"/>
          </w:tcPr>
          <w:p w14:paraId="5ACF742B" w14:textId="77777777" w:rsidR="009A1290" w:rsidRDefault="009A1290" w:rsidP="007774DE">
            <w:pPr>
              <w:pStyle w:val="ParagrifIsi"/>
            </w:pPr>
            <w:r>
              <w:t>3</w:t>
            </w:r>
          </w:p>
        </w:tc>
        <w:tc>
          <w:tcPr>
            <w:tcW w:w="1524" w:type="dxa"/>
          </w:tcPr>
          <w:p w14:paraId="63A871C8" w14:textId="77777777" w:rsidR="009A1290" w:rsidRDefault="009A1290" w:rsidP="007774DE">
            <w:pPr>
              <w:pStyle w:val="ParagrifIsi"/>
            </w:pPr>
            <w:r w:rsidRPr="006B3FE5">
              <w:t>Edit</w:t>
            </w:r>
            <w:r>
              <w:t xml:space="preserve"> data </w:t>
            </w:r>
            <w:r w:rsidRPr="000C31A3">
              <w:rPr>
                <w:i/>
              </w:rPr>
              <w:t>customer</w:t>
            </w:r>
          </w:p>
        </w:tc>
        <w:tc>
          <w:tcPr>
            <w:tcW w:w="1586" w:type="dxa"/>
          </w:tcPr>
          <w:p w14:paraId="5021EF87" w14:textId="77777777" w:rsidR="009A1290" w:rsidRPr="0060585C" w:rsidRDefault="009A1290" w:rsidP="007774DE">
            <w:pPr>
              <w:pStyle w:val="ParagrifIsi"/>
            </w:pPr>
            <w:r>
              <w:t xml:space="preserve">Id </w:t>
            </w:r>
            <w:r w:rsidRPr="002F4650">
              <w:rPr>
                <w:i/>
              </w:rPr>
              <w:t>customer</w:t>
            </w:r>
            <w:r>
              <w:t>, n</w:t>
            </w:r>
            <w:r w:rsidRPr="00D97C29">
              <w:t>ama, alamat, email, telepon</w:t>
            </w:r>
          </w:p>
        </w:tc>
        <w:tc>
          <w:tcPr>
            <w:tcW w:w="3260" w:type="dxa"/>
          </w:tcPr>
          <w:p w14:paraId="40EF0122" w14:textId="77777777" w:rsidR="009A1290" w:rsidRDefault="009A1290" w:rsidP="007774DE">
            <w:pPr>
              <w:pStyle w:val="ParagrifIsi"/>
            </w:pPr>
            <w:r w:rsidRPr="006B3FE5">
              <w:t xml:space="preserve">Ketika pengguna mengisi </w:t>
            </w:r>
            <w:r w:rsidRPr="006B3FE5">
              <w:rPr>
                <w:i/>
              </w:rPr>
              <w:t xml:space="preserve">form </w:t>
            </w:r>
            <w:r>
              <w:t>ubah</w:t>
            </w:r>
            <w:r w:rsidRPr="006B3FE5">
              <w:t xml:space="preserve"> data dan menyimpan data dengan</w:t>
            </w:r>
            <w:r>
              <w:t xml:space="preserve"> </w:t>
            </w:r>
            <w:r w:rsidRPr="0060585C">
              <w:t xml:space="preserve">menekan tombol </w:t>
            </w:r>
            <w:r>
              <w:t>ubah</w:t>
            </w:r>
            <w:r w:rsidRPr="0060585C">
              <w:t xml:space="preserve"> data, menampilkan data </w:t>
            </w:r>
            <w:r w:rsidRPr="0060585C">
              <w:rPr>
                <w:i/>
              </w:rPr>
              <w:t>customer</w:t>
            </w:r>
            <w:r w:rsidRPr="0060585C">
              <w:t xml:space="preserve"> dan notifikasi data berhasil </w:t>
            </w:r>
            <w:r>
              <w:t>diubah</w:t>
            </w:r>
          </w:p>
        </w:tc>
        <w:tc>
          <w:tcPr>
            <w:tcW w:w="992" w:type="dxa"/>
          </w:tcPr>
          <w:p w14:paraId="2C0B4F31" w14:textId="77777777" w:rsidR="009A1290" w:rsidRDefault="009A1290" w:rsidP="007774DE">
            <w:pPr>
              <w:pStyle w:val="ParagrifIsi"/>
            </w:pPr>
            <w:r w:rsidRPr="00AF4E91">
              <w:t>Sukses</w:t>
            </w:r>
          </w:p>
        </w:tc>
      </w:tr>
      <w:tr w:rsidR="009A1290" w14:paraId="65CDCB6C" w14:textId="77777777" w:rsidTr="007774DE">
        <w:tc>
          <w:tcPr>
            <w:tcW w:w="571" w:type="dxa"/>
          </w:tcPr>
          <w:p w14:paraId="4EBBE759" w14:textId="77777777" w:rsidR="009A1290" w:rsidRDefault="009A1290" w:rsidP="007774DE">
            <w:pPr>
              <w:pStyle w:val="ParagrifIsi"/>
            </w:pPr>
            <w:r>
              <w:t>4</w:t>
            </w:r>
          </w:p>
        </w:tc>
        <w:tc>
          <w:tcPr>
            <w:tcW w:w="1524" w:type="dxa"/>
          </w:tcPr>
          <w:p w14:paraId="19A70F8F" w14:textId="77777777" w:rsidR="009A1290" w:rsidRDefault="009A1290" w:rsidP="007774DE">
            <w:pPr>
              <w:pStyle w:val="ParagrifIsi"/>
            </w:pPr>
            <w:r>
              <w:t>Hapus</w:t>
            </w:r>
            <w:r w:rsidRPr="00CB3F51">
              <w:t xml:space="preserve"> data </w:t>
            </w:r>
            <w:r w:rsidRPr="002F4650">
              <w:rPr>
                <w:i/>
              </w:rPr>
              <w:t>customer</w:t>
            </w:r>
          </w:p>
        </w:tc>
        <w:tc>
          <w:tcPr>
            <w:tcW w:w="1586" w:type="dxa"/>
          </w:tcPr>
          <w:p w14:paraId="390CACB4" w14:textId="77777777" w:rsidR="009A1290" w:rsidRDefault="009A1290" w:rsidP="007774DE">
            <w:pPr>
              <w:pStyle w:val="ParagrifIsi"/>
            </w:pPr>
            <w:r>
              <w:t xml:space="preserve">Id </w:t>
            </w:r>
            <w:r w:rsidRPr="002F4650">
              <w:t>customer</w:t>
            </w:r>
          </w:p>
        </w:tc>
        <w:tc>
          <w:tcPr>
            <w:tcW w:w="3260" w:type="dxa"/>
          </w:tcPr>
          <w:p w14:paraId="364A415E" w14:textId="77777777" w:rsidR="009A1290" w:rsidRDefault="009A1290" w:rsidP="007774DE">
            <w:pPr>
              <w:pStyle w:val="ParagrifIsi"/>
            </w:pPr>
            <w:r w:rsidRPr="00D97C29">
              <w:t xml:space="preserve">Ketika pengguna </w:t>
            </w:r>
            <w:r>
              <w:t xml:space="preserve">melakukan konfirmasi hapus data dengan </w:t>
            </w:r>
            <w:r w:rsidRPr="00D97C29">
              <w:t xml:space="preserve">menekan tombol </w:t>
            </w:r>
            <w:r>
              <w:t>hapus</w:t>
            </w:r>
            <w:r w:rsidRPr="00D97C29">
              <w:t xml:space="preserve"> data, menampilkan data </w:t>
            </w:r>
            <w:r w:rsidRPr="00D97C29">
              <w:rPr>
                <w:i/>
              </w:rPr>
              <w:t>customer</w:t>
            </w:r>
            <w:r w:rsidRPr="00D97C29">
              <w:t xml:space="preserve"> dan notifikasi data berhasil </w:t>
            </w:r>
            <w:r>
              <w:t>dihapus</w:t>
            </w:r>
          </w:p>
        </w:tc>
        <w:tc>
          <w:tcPr>
            <w:tcW w:w="992" w:type="dxa"/>
          </w:tcPr>
          <w:p w14:paraId="59BA9408" w14:textId="77777777" w:rsidR="009A1290" w:rsidRDefault="009A1290" w:rsidP="007774DE">
            <w:pPr>
              <w:pStyle w:val="ParagrifIsi"/>
            </w:pPr>
            <w:r w:rsidRPr="00AF4E91">
              <w:t>Sukses</w:t>
            </w:r>
          </w:p>
        </w:tc>
      </w:tr>
      <w:tr w:rsidR="009A1290" w14:paraId="5B014FEE" w14:textId="77777777" w:rsidTr="007774DE">
        <w:tc>
          <w:tcPr>
            <w:tcW w:w="571" w:type="dxa"/>
          </w:tcPr>
          <w:p w14:paraId="2301EA3E" w14:textId="77777777" w:rsidR="009A1290" w:rsidRDefault="009A1290" w:rsidP="007774DE">
            <w:pPr>
              <w:pStyle w:val="ParagrifIsi"/>
            </w:pPr>
            <w:r>
              <w:t>5</w:t>
            </w:r>
          </w:p>
        </w:tc>
        <w:tc>
          <w:tcPr>
            <w:tcW w:w="1524" w:type="dxa"/>
          </w:tcPr>
          <w:p w14:paraId="1B84179B" w14:textId="77777777" w:rsidR="009A1290" w:rsidRDefault="009A1290" w:rsidP="007774DE">
            <w:pPr>
              <w:pStyle w:val="ParagrifIsi"/>
            </w:pPr>
            <w:r w:rsidRPr="006B3FE5">
              <w:t>Input</w:t>
            </w:r>
            <w:r>
              <w:t xml:space="preserve"> data </w:t>
            </w:r>
            <w:r w:rsidRPr="000C31A3">
              <w:rPr>
                <w:i/>
              </w:rPr>
              <w:t>supplier</w:t>
            </w:r>
          </w:p>
        </w:tc>
        <w:tc>
          <w:tcPr>
            <w:tcW w:w="1586" w:type="dxa"/>
          </w:tcPr>
          <w:p w14:paraId="358A48EF" w14:textId="77777777" w:rsidR="009A1290" w:rsidRDefault="009A1290" w:rsidP="007774DE">
            <w:pPr>
              <w:pStyle w:val="ParagrifIsi"/>
            </w:pPr>
            <w:r>
              <w:t xml:space="preserve">Nama, </w:t>
            </w:r>
            <w:r w:rsidRPr="00D97C29">
              <w:t>alamat</w:t>
            </w:r>
            <w:r>
              <w:t xml:space="preserve">, </w:t>
            </w:r>
            <w:r w:rsidRPr="002F4650">
              <w:rPr>
                <w:i/>
              </w:rPr>
              <w:t>email</w:t>
            </w:r>
            <w:r>
              <w:t xml:space="preserve">, telepon </w:t>
            </w:r>
          </w:p>
        </w:tc>
        <w:tc>
          <w:tcPr>
            <w:tcW w:w="3260" w:type="dxa"/>
          </w:tcPr>
          <w:p w14:paraId="151CD870"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data dan menyimpan data dengan menekan </w:t>
            </w:r>
            <w:r>
              <w:t xml:space="preserve">tombol tambah data, menampilkan data </w:t>
            </w:r>
            <w:r>
              <w:rPr>
                <w:i/>
              </w:rPr>
              <w:t>supplier</w:t>
            </w:r>
            <w:r>
              <w:t xml:space="preserve"> dan notifikasi data berhasil disimpan</w:t>
            </w:r>
          </w:p>
        </w:tc>
        <w:tc>
          <w:tcPr>
            <w:tcW w:w="992" w:type="dxa"/>
          </w:tcPr>
          <w:p w14:paraId="0EA7EB7A" w14:textId="77777777" w:rsidR="009A1290" w:rsidRDefault="009A1290" w:rsidP="007774DE">
            <w:pPr>
              <w:pStyle w:val="ParagrifIsi"/>
            </w:pPr>
            <w:r w:rsidRPr="00AF4E91">
              <w:t>Sukses</w:t>
            </w:r>
          </w:p>
        </w:tc>
      </w:tr>
      <w:tr w:rsidR="009A1290" w14:paraId="2DF5CFC6" w14:textId="77777777" w:rsidTr="007774DE">
        <w:tc>
          <w:tcPr>
            <w:tcW w:w="571" w:type="dxa"/>
          </w:tcPr>
          <w:p w14:paraId="5C644888" w14:textId="77777777" w:rsidR="009A1290" w:rsidRDefault="009A1290" w:rsidP="007774DE">
            <w:pPr>
              <w:pStyle w:val="ParagrifIsi"/>
            </w:pPr>
            <w:r>
              <w:t>6</w:t>
            </w:r>
          </w:p>
        </w:tc>
        <w:tc>
          <w:tcPr>
            <w:tcW w:w="1524" w:type="dxa"/>
          </w:tcPr>
          <w:p w14:paraId="0E3F78E7" w14:textId="77777777" w:rsidR="009A1290" w:rsidRDefault="009A1290" w:rsidP="007774DE">
            <w:pPr>
              <w:pStyle w:val="ParagrifIsi"/>
            </w:pPr>
            <w:r w:rsidRPr="006B3FE5">
              <w:t>Edit</w:t>
            </w:r>
            <w:r>
              <w:t xml:space="preserve"> data </w:t>
            </w:r>
            <w:r w:rsidRPr="000C31A3">
              <w:rPr>
                <w:i/>
              </w:rPr>
              <w:t>supplier</w:t>
            </w:r>
          </w:p>
        </w:tc>
        <w:tc>
          <w:tcPr>
            <w:tcW w:w="1586" w:type="dxa"/>
          </w:tcPr>
          <w:p w14:paraId="340DF42F" w14:textId="77777777" w:rsidR="009A1290" w:rsidRDefault="009A1290" w:rsidP="007774DE">
            <w:pPr>
              <w:pStyle w:val="ParagrifIsi"/>
            </w:pPr>
            <w:r>
              <w:t xml:space="preserve">Id </w:t>
            </w:r>
            <w:r w:rsidRPr="006B3FE5">
              <w:rPr>
                <w:i/>
              </w:rPr>
              <w:t>supplier</w:t>
            </w:r>
            <w:r>
              <w:t>, n</w:t>
            </w:r>
            <w:r w:rsidRPr="00D97C29">
              <w:t>ama, alamat, email, telepon</w:t>
            </w:r>
          </w:p>
        </w:tc>
        <w:tc>
          <w:tcPr>
            <w:tcW w:w="3260" w:type="dxa"/>
          </w:tcPr>
          <w:p w14:paraId="165D86BE" w14:textId="77777777" w:rsidR="009A1290" w:rsidRDefault="009A1290" w:rsidP="007774DE">
            <w:pPr>
              <w:pStyle w:val="ParagrifIsi"/>
            </w:pPr>
            <w:r w:rsidRPr="006B3FE5">
              <w:t xml:space="preserve">Ketika pengguna mengisi </w:t>
            </w:r>
            <w:r w:rsidRPr="006B3FE5">
              <w:rPr>
                <w:i/>
              </w:rPr>
              <w:t xml:space="preserve">form </w:t>
            </w:r>
            <w:r w:rsidRPr="006B3FE5">
              <w:t xml:space="preserve">ubah data dan menyimpan data dengan menekan </w:t>
            </w:r>
            <w:r w:rsidRPr="0060585C">
              <w:t xml:space="preserve">tombol </w:t>
            </w:r>
            <w:r>
              <w:t>ubah</w:t>
            </w:r>
            <w:r w:rsidRPr="0060585C">
              <w:t xml:space="preserve"> data, menampilkan data </w:t>
            </w:r>
            <w:r w:rsidRPr="006714D0">
              <w:rPr>
                <w:i/>
              </w:rPr>
              <w:t xml:space="preserve">supplier </w:t>
            </w:r>
            <w:r w:rsidRPr="0060585C">
              <w:t xml:space="preserve">dan notifikasi data </w:t>
            </w:r>
            <w:r w:rsidRPr="0060585C">
              <w:lastRenderedPageBreak/>
              <w:t xml:space="preserve">berhasil </w:t>
            </w:r>
            <w:r>
              <w:t>diubah</w:t>
            </w:r>
          </w:p>
        </w:tc>
        <w:tc>
          <w:tcPr>
            <w:tcW w:w="992" w:type="dxa"/>
          </w:tcPr>
          <w:p w14:paraId="1D06EE6F" w14:textId="77777777" w:rsidR="009A1290" w:rsidRDefault="009A1290" w:rsidP="007774DE">
            <w:pPr>
              <w:pStyle w:val="ParagrifIsi"/>
            </w:pPr>
            <w:r w:rsidRPr="00AF4E91">
              <w:lastRenderedPageBreak/>
              <w:t>Sukses</w:t>
            </w:r>
          </w:p>
        </w:tc>
      </w:tr>
      <w:tr w:rsidR="009A1290" w14:paraId="17374775" w14:textId="77777777" w:rsidTr="007774DE">
        <w:tc>
          <w:tcPr>
            <w:tcW w:w="571" w:type="dxa"/>
          </w:tcPr>
          <w:p w14:paraId="4A30A24A" w14:textId="77777777" w:rsidR="009A1290" w:rsidRDefault="009A1290" w:rsidP="007774DE">
            <w:pPr>
              <w:pStyle w:val="ParagrifIsi"/>
            </w:pPr>
            <w:r>
              <w:t>7</w:t>
            </w:r>
          </w:p>
        </w:tc>
        <w:tc>
          <w:tcPr>
            <w:tcW w:w="1524" w:type="dxa"/>
          </w:tcPr>
          <w:p w14:paraId="46CED609" w14:textId="77777777" w:rsidR="009A1290" w:rsidRDefault="009A1290" w:rsidP="007774DE">
            <w:pPr>
              <w:pStyle w:val="ParagrifIsi"/>
            </w:pPr>
            <w:r>
              <w:t>Hapus</w:t>
            </w:r>
            <w:r w:rsidRPr="00CB3F51">
              <w:t xml:space="preserve"> data </w:t>
            </w:r>
            <w:r w:rsidRPr="006B3FE5">
              <w:rPr>
                <w:i/>
              </w:rPr>
              <w:t>supplier</w:t>
            </w:r>
          </w:p>
        </w:tc>
        <w:tc>
          <w:tcPr>
            <w:tcW w:w="1586" w:type="dxa"/>
          </w:tcPr>
          <w:p w14:paraId="07F5F95B" w14:textId="77777777" w:rsidR="009A1290" w:rsidRDefault="009A1290" w:rsidP="007774DE">
            <w:pPr>
              <w:pStyle w:val="ParagrifIsi"/>
            </w:pPr>
            <w:r>
              <w:t xml:space="preserve">Id </w:t>
            </w:r>
            <w:r w:rsidRPr="006B3FE5">
              <w:t>supplier</w:t>
            </w:r>
          </w:p>
        </w:tc>
        <w:tc>
          <w:tcPr>
            <w:tcW w:w="3260" w:type="dxa"/>
          </w:tcPr>
          <w:p w14:paraId="026BC29F" w14:textId="77777777" w:rsidR="009A1290" w:rsidRDefault="009A1290" w:rsidP="007774DE">
            <w:pPr>
              <w:pStyle w:val="ParagrifIsi"/>
            </w:pPr>
            <w:r w:rsidRPr="006B3FE5">
              <w:t xml:space="preserve">Ketika pengguna melakukan konfirmasi hapus data dengan </w:t>
            </w:r>
            <w:r>
              <w:t xml:space="preserve">menekan </w:t>
            </w:r>
            <w:r w:rsidRPr="00D97C29">
              <w:t xml:space="preserve">tombol </w:t>
            </w:r>
            <w:r>
              <w:t>hapus</w:t>
            </w:r>
            <w:r w:rsidRPr="00D97C29">
              <w:t xml:space="preserve"> data, menampilkan data </w:t>
            </w:r>
            <w:r w:rsidRPr="006714D0">
              <w:rPr>
                <w:i/>
              </w:rPr>
              <w:t xml:space="preserve">supplier </w:t>
            </w:r>
            <w:r w:rsidRPr="00D97C29">
              <w:t xml:space="preserve">dan notifikasi data berhasil </w:t>
            </w:r>
            <w:r>
              <w:t>dihapus</w:t>
            </w:r>
          </w:p>
        </w:tc>
        <w:tc>
          <w:tcPr>
            <w:tcW w:w="992" w:type="dxa"/>
          </w:tcPr>
          <w:p w14:paraId="7B1607D4" w14:textId="77777777" w:rsidR="009A1290" w:rsidRDefault="009A1290" w:rsidP="007774DE">
            <w:pPr>
              <w:pStyle w:val="ParagrifIsi"/>
            </w:pPr>
            <w:r w:rsidRPr="00AF4E91">
              <w:t>Sukses</w:t>
            </w:r>
          </w:p>
        </w:tc>
      </w:tr>
      <w:tr w:rsidR="009A1290" w14:paraId="775274B7" w14:textId="77777777" w:rsidTr="007774DE">
        <w:tc>
          <w:tcPr>
            <w:tcW w:w="571" w:type="dxa"/>
          </w:tcPr>
          <w:p w14:paraId="3EBD0C3A" w14:textId="77777777" w:rsidR="009A1290" w:rsidRDefault="009A1290" w:rsidP="007774DE">
            <w:pPr>
              <w:pStyle w:val="ParagrifIsi"/>
            </w:pPr>
            <w:r>
              <w:t>8</w:t>
            </w:r>
          </w:p>
        </w:tc>
        <w:tc>
          <w:tcPr>
            <w:tcW w:w="1524" w:type="dxa"/>
          </w:tcPr>
          <w:p w14:paraId="758AD3CD" w14:textId="77777777" w:rsidR="009A1290" w:rsidRDefault="009A1290" w:rsidP="007774DE">
            <w:pPr>
              <w:pStyle w:val="ParagrifIsi"/>
            </w:pPr>
            <w:r w:rsidRPr="006B3FE5">
              <w:t>Input</w:t>
            </w:r>
            <w:r>
              <w:t xml:space="preserve"> data </w:t>
            </w:r>
            <w:r w:rsidRPr="000C31A3">
              <w:rPr>
                <w:i/>
              </w:rPr>
              <w:t>chart of account</w:t>
            </w:r>
          </w:p>
        </w:tc>
        <w:tc>
          <w:tcPr>
            <w:tcW w:w="1586" w:type="dxa"/>
          </w:tcPr>
          <w:p w14:paraId="69EC4B4B" w14:textId="77777777" w:rsidR="009A1290" w:rsidRDefault="009A1290" w:rsidP="007774DE">
            <w:pPr>
              <w:pStyle w:val="ParagrifIsi"/>
            </w:pPr>
            <w:r>
              <w:t xml:space="preserve">Kode akun, nama akun, akun parent, saldo normal, akun pembayaran, jenis laporan, klasifikasi, akun modal </w:t>
            </w:r>
          </w:p>
        </w:tc>
        <w:tc>
          <w:tcPr>
            <w:tcW w:w="3260" w:type="dxa"/>
          </w:tcPr>
          <w:p w14:paraId="291164C6" w14:textId="77777777" w:rsidR="009A1290" w:rsidRDefault="009A1290" w:rsidP="007774DE">
            <w:pPr>
              <w:pStyle w:val="ParagrifIsi"/>
            </w:pPr>
            <w:r>
              <w:t xml:space="preserve">Ketika pengguna mengisi </w:t>
            </w:r>
            <w:r>
              <w:rPr>
                <w:i/>
              </w:rPr>
              <w:t xml:space="preserve">form </w:t>
            </w:r>
            <w:r>
              <w:t xml:space="preserve">tambah data dan menyimpan data dengan menekan tombol tambah data, menampilkan data </w:t>
            </w:r>
            <w:r>
              <w:rPr>
                <w:i/>
              </w:rPr>
              <w:t>chart of account</w:t>
            </w:r>
            <w:r>
              <w:t xml:space="preserve"> dan notifikasi data berhasil disimpan</w:t>
            </w:r>
          </w:p>
        </w:tc>
        <w:tc>
          <w:tcPr>
            <w:tcW w:w="992" w:type="dxa"/>
          </w:tcPr>
          <w:p w14:paraId="1B53C252" w14:textId="77777777" w:rsidR="009A1290" w:rsidRDefault="009A1290" w:rsidP="007774DE">
            <w:pPr>
              <w:pStyle w:val="ParagrifIsi"/>
            </w:pPr>
            <w:r w:rsidRPr="00AF4E91">
              <w:t>Sukses</w:t>
            </w:r>
          </w:p>
        </w:tc>
      </w:tr>
      <w:tr w:rsidR="009A1290" w14:paraId="215A68A3" w14:textId="77777777" w:rsidTr="007774DE">
        <w:tc>
          <w:tcPr>
            <w:tcW w:w="571" w:type="dxa"/>
          </w:tcPr>
          <w:p w14:paraId="315481C6" w14:textId="77777777" w:rsidR="009A1290" w:rsidRDefault="009A1290" w:rsidP="007774DE">
            <w:pPr>
              <w:pStyle w:val="ParagrifIsi"/>
            </w:pPr>
            <w:r>
              <w:t>9</w:t>
            </w:r>
          </w:p>
        </w:tc>
        <w:tc>
          <w:tcPr>
            <w:tcW w:w="1524" w:type="dxa"/>
          </w:tcPr>
          <w:p w14:paraId="120354FC" w14:textId="77777777" w:rsidR="009A1290" w:rsidRDefault="009A1290" w:rsidP="007774DE">
            <w:pPr>
              <w:pStyle w:val="ParagrifIsi"/>
            </w:pPr>
            <w:r w:rsidRPr="006B3FE5">
              <w:t>Edit</w:t>
            </w:r>
            <w:r>
              <w:t xml:space="preserve"> data </w:t>
            </w:r>
            <w:r w:rsidRPr="000C31A3">
              <w:rPr>
                <w:i/>
              </w:rPr>
              <w:t>chart of account</w:t>
            </w:r>
          </w:p>
        </w:tc>
        <w:tc>
          <w:tcPr>
            <w:tcW w:w="1586" w:type="dxa"/>
          </w:tcPr>
          <w:p w14:paraId="24E00909" w14:textId="77777777" w:rsidR="009A1290" w:rsidRDefault="009A1290" w:rsidP="007774DE">
            <w:pPr>
              <w:pStyle w:val="ParagrifIsi"/>
            </w:pPr>
            <w:r>
              <w:t xml:space="preserve">Id </w:t>
            </w:r>
            <w:r w:rsidRPr="006B3FE5">
              <w:rPr>
                <w:i/>
              </w:rPr>
              <w:t>chart of account</w:t>
            </w:r>
            <w:r>
              <w:t>, k</w:t>
            </w:r>
            <w:r w:rsidRPr="006B3FE5">
              <w:t>ode akun, nama akun, akun parent, saldo normal, akun pembayaran, jenis laporan, klasifikasi, akun modal</w:t>
            </w:r>
          </w:p>
        </w:tc>
        <w:tc>
          <w:tcPr>
            <w:tcW w:w="3260" w:type="dxa"/>
          </w:tcPr>
          <w:p w14:paraId="41C76EAB" w14:textId="77777777" w:rsidR="009A1290" w:rsidRDefault="009A1290" w:rsidP="007774DE">
            <w:pPr>
              <w:pStyle w:val="ParagrifIsi"/>
            </w:pPr>
            <w:r w:rsidRPr="006B3FE5">
              <w:t xml:space="preserve">Ketika pengguna mengisi </w:t>
            </w:r>
            <w:r w:rsidRPr="006B3FE5">
              <w:rPr>
                <w:i/>
              </w:rPr>
              <w:t xml:space="preserve">form </w:t>
            </w:r>
            <w:r w:rsidRPr="006B3FE5">
              <w:t xml:space="preserve">ubah data dan menyimpan data dengan menekan </w:t>
            </w:r>
            <w:r w:rsidRPr="0060585C">
              <w:t xml:space="preserve">tombol </w:t>
            </w:r>
            <w:r>
              <w:t>ubah</w:t>
            </w:r>
            <w:r w:rsidRPr="0060585C">
              <w:t xml:space="preserve"> data, menampilkan data </w:t>
            </w:r>
            <w:r w:rsidRPr="006B3FE5">
              <w:rPr>
                <w:i/>
              </w:rPr>
              <w:t xml:space="preserve">chart of account </w:t>
            </w:r>
            <w:r w:rsidRPr="0060585C">
              <w:t xml:space="preserve">dan notifikasi data berhasil </w:t>
            </w:r>
            <w:r>
              <w:t>diubah</w:t>
            </w:r>
          </w:p>
        </w:tc>
        <w:tc>
          <w:tcPr>
            <w:tcW w:w="992" w:type="dxa"/>
          </w:tcPr>
          <w:p w14:paraId="1AED6C24" w14:textId="77777777" w:rsidR="009A1290" w:rsidRDefault="009A1290" w:rsidP="007774DE">
            <w:pPr>
              <w:pStyle w:val="ParagrifIsi"/>
            </w:pPr>
            <w:r w:rsidRPr="00AF4E91">
              <w:t>Sukses</w:t>
            </w:r>
          </w:p>
        </w:tc>
      </w:tr>
      <w:tr w:rsidR="009A1290" w14:paraId="41D7D382" w14:textId="77777777" w:rsidTr="007774DE">
        <w:tc>
          <w:tcPr>
            <w:tcW w:w="571" w:type="dxa"/>
          </w:tcPr>
          <w:p w14:paraId="246CFA9A" w14:textId="77777777" w:rsidR="009A1290" w:rsidRDefault="009A1290" w:rsidP="007774DE">
            <w:pPr>
              <w:pStyle w:val="ParagrifIsi"/>
            </w:pPr>
            <w:r>
              <w:t>10</w:t>
            </w:r>
          </w:p>
        </w:tc>
        <w:tc>
          <w:tcPr>
            <w:tcW w:w="1524" w:type="dxa"/>
          </w:tcPr>
          <w:p w14:paraId="03D6A111" w14:textId="77777777" w:rsidR="009A1290" w:rsidRDefault="009A1290" w:rsidP="007774DE">
            <w:pPr>
              <w:pStyle w:val="ParagrifIsi"/>
            </w:pPr>
            <w:r w:rsidRPr="006B3FE5">
              <w:rPr>
                <w:i/>
              </w:rPr>
              <w:t>Input</w:t>
            </w:r>
            <w:r>
              <w:t xml:space="preserve"> data item barang</w:t>
            </w:r>
          </w:p>
        </w:tc>
        <w:tc>
          <w:tcPr>
            <w:tcW w:w="1586" w:type="dxa"/>
          </w:tcPr>
          <w:p w14:paraId="5BEDC8B7" w14:textId="77777777" w:rsidR="009A1290" w:rsidRDefault="009A1290" w:rsidP="007774DE">
            <w:pPr>
              <w:pStyle w:val="ParagrifIsi"/>
            </w:pPr>
            <w:r>
              <w:t xml:space="preserve">Nama item, nama singkat, </w:t>
            </w:r>
            <w:r>
              <w:lastRenderedPageBreak/>
              <w:t xml:space="preserve">satuan, harga beli, harga jual, tanggal kedaluwarsa </w:t>
            </w:r>
          </w:p>
        </w:tc>
        <w:tc>
          <w:tcPr>
            <w:tcW w:w="3260" w:type="dxa"/>
          </w:tcPr>
          <w:p w14:paraId="4C39EF85" w14:textId="77777777" w:rsidR="009A1290" w:rsidRDefault="009A1290" w:rsidP="007774DE">
            <w:pPr>
              <w:pStyle w:val="ParagrifIsi"/>
            </w:pPr>
            <w:r w:rsidRPr="006B3FE5">
              <w:lastRenderedPageBreak/>
              <w:t xml:space="preserve">Ketika pengguna mengisi </w:t>
            </w:r>
            <w:r w:rsidRPr="006B3FE5">
              <w:rPr>
                <w:i/>
              </w:rPr>
              <w:t xml:space="preserve">form </w:t>
            </w:r>
            <w:r>
              <w:t>tambah</w:t>
            </w:r>
            <w:r w:rsidRPr="006B3FE5">
              <w:t xml:space="preserve"> data dan menyimpan </w:t>
            </w:r>
            <w:r w:rsidRPr="006B3FE5">
              <w:lastRenderedPageBreak/>
              <w:t xml:space="preserve">data dengan menekan </w:t>
            </w:r>
            <w:r>
              <w:t xml:space="preserve">tombol tambah data, menampilkan data </w:t>
            </w:r>
            <w:r w:rsidRPr="006B3FE5">
              <w:t xml:space="preserve">item barang </w:t>
            </w:r>
            <w:r>
              <w:t>dan notifikasi data berhasil disimpan</w:t>
            </w:r>
          </w:p>
        </w:tc>
        <w:tc>
          <w:tcPr>
            <w:tcW w:w="992" w:type="dxa"/>
          </w:tcPr>
          <w:p w14:paraId="65A68F64" w14:textId="77777777" w:rsidR="009A1290" w:rsidRDefault="009A1290" w:rsidP="007774DE">
            <w:pPr>
              <w:pStyle w:val="ParagrifIsi"/>
            </w:pPr>
            <w:r w:rsidRPr="00AF4E91">
              <w:lastRenderedPageBreak/>
              <w:t>Sukses</w:t>
            </w:r>
          </w:p>
        </w:tc>
      </w:tr>
      <w:tr w:rsidR="009A1290" w14:paraId="0DDF32C3" w14:textId="77777777" w:rsidTr="007774DE">
        <w:tc>
          <w:tcPr>
            <w:tcW w:w="571" w:type="dxa"/>
          </w:tcPr>
          <w:p w14:paraId="0FD9F673" w14:textId="77777777" w:rsidR="009A1290" w:rsidRDefault="009A1290" w:rsidP="007774DE">
            <w:pPr>
              <w:pStyle w:val="ParagrifIsi"/>
            </w:pPr>
            <w:r>
              <w:t>11</w:t>
            </w:r>
          </w:p>
        </w:tc>
        <w:tc>
          <w:tcPr>
            <w:tcW w:w="1524" w:type="dxa"/>
          </w:tcPr>
          <w:p w14:paraId="37D0538C" w14:textId="77777777" w:rsidR="009A1290" w:rsidRDefault="009A1290" w:rsidP="007774DE">
            <w:pPr>
              <w:pStyle w:val="ParagrifIsi"/>
            </w:pPr>
            <w:r w:rsidRPr="006B3FE5">
              <w:rPr>
                <w:i/>
              </w:rPr>
              <w:t>Edit</w:t>
            </w:r>
            <w:r>
              <w:t xml:space="preserve"> data </w:t>
            </w:r>
            <w:r w:rsidRPr="006B3FE5">
              <w:t>item barang</w:t>
            </w:r>
          </w:p>
        </w:tc>
        <w:tc>
          <w:tcPr>
            <w:tcW w:w="1586" w:type="dxa"/>
          </w:tcPr>
          <w:p w14:paraId="4E21FD6C" w14:textId="77777777" w:rsidR="009A1290" w:rsidRDefault="009A1290" w:rsidP="007774DE">
            <w:pPr>
              <w:pStyle w:val="ParagrifIsi"/>
            </w:pPr>
            <w:r>
              <w:t xml:space="preserve">Id </w:t>
            </w:r>
            <w:r w:rsidRPr="006B3FE5">
              <w:t>item barang</w:t>
            </w:r>
            <w:r>
              <w:t>, n</w:t>
            </w:r>
            <w:r w:rsidRPr="006B3FE5">
              <w:t>ama item, nama singkat, satuan, harga beli, harga jual, tanggal kedaluwarsa</w:t>
            </w:r>
          </w:p>
        </w:tc>
        <w:tc>
          <w:tcPr>
            <w:tcW w:w="3260" w:type="dxa"/>
          </w:tcPr>
          <w:p w14:paraId="0903F0BA" w14:textId="77777777" w:rsidR="009A1290" w:rsidRDefault="009A1290" w:rsidP="007774DE">
            <w:pPr>
              <w:pStyle w:val="ParagrifIsi"/>
            </w:pPr>
            <w:r w:rsidRPr="006B3FE5">
              <w:t xml:space="preserve">Ketika pengguna mengisi </w:t>
            </w:r>
            <w:r w:rsidRPr="006B3FE5">
              <w:rPr>
                <w:i/>
              </w:rPr>
              <w:t xml:space="preserve">form </w:t>
            </w:r>
            <w:r w:rsidRPr="006B3FE5">
              <w:t xml:space="preserve">ubah data dan menyimpan data dengan menekan </w:t>
            </w:r>
            <w:r w:rsidRPr="0060585C">
              <w:t xml:space="preserve">tombol </w:t>
            </w:r>
            <w:r>
              <w:t>ubah</w:t>
            </w:r>
            <w:r w:rsidRPr="0060585C">
              <w:t xml:space="preserve"> data, menampilkan data </w:t>
            </w:r>
            <w:r w:rsidRPr="006B3FE5">
              <w:t xml:space="preserve">item barang </w:t>
            </w:r>
            <w:r w:rsidRPr="0060585C">
              <w:t xml:space="preserve">dan notifikasi data berhasil </w:t>
            </w:r>
            <w:r>
              <w:t>diubah</w:t>
            </w:r>
          </w:p>
        </w:tc>
        <w:tc>
          <w:tcPr>
            <w:tcW w:w="992" w:type="dxa"/>
          </w:tcPr>
          <w:p w14:paraId="7736D6E6" w14:textId="77777777" w:rsidR="009A1290" w:rsidRDefault="009A1290" w:rsidP="007774DE">
            <w:pPr>
              <w:pStyle w:val="ParagrifIsi"/>
            </w:pPr>
            <w:r w:rsidRPr="00AF4E91">
              <w:t>Sukses</w:t>
            </w:r>
          </w:p>
        </w:tc>
      </w:tr>
      <w:tr w:rsidR="009A1290" w14:paraId="753F24EB" w14:textId="77777777" w:rsidTr="007774DE">
        <w:tc>
          <w:tcPr>
            <w:tcW w:w="571" w:type="dxa"/>
          </w:tcPr>
          <w:p w14:paraId="46AB2A65" w14:textId="77777777" w:rsidR="009A1290" w:rsidRDefault="009A1290" w:rsidP="007774DE">
            <w:pPr>
              <w:pStyle w:val="ParagrifIsi"/>
            </w:pPr>
            <w:r>
              <w:t>12</w:t>
            </w:r>
          </w:p>
        </w:tc>
        <w:tc>
          <w:tcPr>
            <w:tcW w:w="1524" w:type="dxa"/>
          </w:tcPr>
          <w:p w14:paraId="2F865071" w14:textId="77777777" w:rsidR="009A1290" w:rsidRDefault="009A1290" w:rsidP="007774DE">
            <w:pPr>
              <w:pStyle w:val="ParagrifIsi"/>
            </w:pPr>
            <w:r>
              <w:t>Hapus</w:t>
            </w:r>
            <w:r w:rsidRPr="00CB3F51">
              <w:t xml:space="preserve"> data </w:t>
            </w:r>
            <w:r w:rsidRPr="006B3FE5">
              <w:t>item barang</w:t>
            </w:r>
          </w:p>
        </w:tc>
        <w:tc>
          <w:tcPr>
            <w:tcW w:w="1586" w:type="dxa"/>
          </w:tcPr>
          <w:p w14:paraId="4EC8BA2B" w14:textId="77777777" w:rsidR="009A1290" w:rsidRDefault="009A1290" w:rsidP="007774DE">
            <w:pPr>
              <w:pStyle w:val="ParagrifIsi"/>
            </w:pPr>
            <w:r>
              <w:t xml:space="preserve">Id </w:t>
            </w:r>
            <w:r w:rsidRPr="006B3FE5">
              <w:t>item barang</w:t>
            </w:r>
          </w:p>
        </w:tc>
        <w:tc>
          <w:tcPr>
            <w:tcW w:w="3260" w:type="dxa"/>
          </w:tcPr>
          <w:p w14:paraId="059AE987" w14:textId="77777777" w:rsidR="009A1290" w:rsidRDefault="009A1290" w:rsidP="007774DE">
            <w:pPr>
              <w:pStyle w:val="ParagrifIsi"/>
            </w:pPr>
            <w:r w:rsidRPr="006B3FE5">
              <w:t xml:space="preserve">Ketika pengguna melakukan konfirmasi hapus data dengan </w:t>
            </w:r>
            <w:r>
              <w:t xml:space="preserve">menekan </w:t>
            </w:r>
            <w:r w:rsidRPr="00D97C29">
              <w:t xml:space="preserve">tombol </w:t>
            </w:r>
            <w:r>
              <w:t>hapus</w:t>
            </w:r>
            <w:r w:rsidRPr="00D97C29">
              <w:t xml:space="preserve"> data, menampilkan data </w:t>
            </w:r>
            <w:r w:rsidRPr="006B3FE5">
              <w:t xml:space="preserve">item barang </w:t>
            </w:r>
            <w:r w:rsidRPr="00D97C29">
              <w:t xml:space="preserve">dan notifikasi data berhasil </w:t>
            </w:r>
            <w:r>
              <w:t>dihapus</w:t>
            </w:r>
          </w:p>
        </w:tc>
        <w:tc>
          <w:tcPr>
            <w:tcW w:w="992" w:type="dxa"/>
          </w:tcPr>
          <w:p w14:paraId="22FD94B8" w14:textId="77777777" w:rsidR="009A1290" w:rsidRDefault="009A1290" w:rsidP="007774DE">
            <w:pPr>
              <w:pStyle w:val="ParagrifIsi"/>
            </w:pPr>
            <w:r w:rsidRPr="00AF4E91">
              <w:t>Sukses</w:t>
            </w:r>
          </w:p>
        </w:tc>
      </w:tr>
      <w:tr w:rsidR="009A1290" w14:paraId="405EF89B" w14:textId="77777777" w:rsidTr="007774DE">
        <w:tc>
          <w:tcPr>
            <w:tcW w:w="571" w:type="dxa"/>
          </w:tcPr>
          <w:p w14:paraId="12782F8E" w14:textId="77777777" w:rsidR="009A1290" w:rsidRDefault="009A1290" w:rsidP="007774DE">
            <w:pPr>
              <w:pStyle w:val="ParagrifIsi"/>
            </w:pPr>
            <w:r>
              <w:t>13</w:t>
            </w:r>
          </w:p>
        </w:tc>
        <w:tc>
          <w:tcPr>
            <w:tcW w:w="1524" w:type="dxa"/>
          </w:tcPr>
          <w:p w14:paraId="27C50885" w14:textId="77777777" w:rsidR="009A1290" w:rsidRDefault="009A1290" w:rsidP="007774DE">
            <w:pPr>
              <w:pStyle w:val="ParagrifIsi"/>
            </w:pPr>
            <w:r w:rsidRPr="006B3FE5">
              <w:rPr>
                <w:i/>
              </w:rPr>
              <w:t>Input</w:t>
            </w:r>
            <w:r>
              <w:t xml:space="preserve"> data item jasa</w:t>
            </w:r>
          </w:p>
        </w:tc>
        <w:tc>
          <w:tcPr>
            <w:tcW w:w="1586" w:type="dxa"/>
          </w:tcPr>
          <w:p w14:paraId="4CE4970E" w14:textId="77777777" w:rsidR="009A1290" w:rsidRDefault="009A1290" w:rsidP="007774DE">
            <w:pPr>
              <w:pStyle w:val="ParagrifIsi"/>
            </w:pPr>
            <w:r>
              <w:t>Nama item, nama singkat, satuan, harga jual</w:t>
            </w:r>
          </w:p>
        </w:tc>
        <w:tc>
          <w:tcPr>
            <w:tcW w:w="3260" w:type="dxa"/>
          </w:tcPr>
          <w:p w14:paraId="7883CB86"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data dan menyimpan data dengan menekan </w:t>
            </w:r>
            <w:r>
              <w:t xml:space="preserve">tombol tambah data, menampilkan data </w:t>
            </w:r>
            <w:r w:rsidRPr="006B3FE5">
              <w:t xml:space="preserve">item </w:t>
            </w:r>
            <w:r w:rsidRPr="002E550C">
              <w:t xml:space="preserve">jasa </w:t>
            </w:r>
            <w:r>
              <w:t>dan notifikasi data berhasil disimpan</w:t>
            </w:r>
          </w:p>
        </w:tc>
        <w:tc>
          <w:tcPr>
            <w:tcW w:w="992" w:type="dxa"/>
          </w:tcPr>
          <w:p w14:paraId="7323D2E8" w14:textId="77777777" w:rsidR="009A1290" w:rsidRDefault="009A1290" w:rsidP="007774DE">
            <w:pPr>
              <w:pStyle w:val="ParagrifIsi"/>
            </w:pPr>
            <w:r w:rsidRPr="00AF4E91">
              <w:t>Sukses</w:t>
            </w:r>
          </w:p>
        </w:tc>
      </w:tr>
      <w:tr w:rsidR="009A1290" w14:paraId="6E2F2F54" w14:textId="77777777" w:rsidTr="007774DE">
        <w:tc>
          <w:tcPr>
            <w:tcW w:w="571" w:type="dxa"/>
          </w:tcPr>
          <w:p w14:paraId="1674228F" w14:textId="77777777" w:rsidR="009A1290" w:rsidRDefault="009A1290" w:rsidP="007774DE">
            <w:pPr>
              <w:pStyle w:val="ParagrifIsi"/>
            </w:pPr>
            <w:r>
              <w:t>14</w:t>
            </w:r>
          </w:p>
        </w:tc>
        <w:tc>
          <w:tcPr>
            <w:tcW w:w="1524" w:type="dxa"/>
          </w:tcPr>
          <w:p w14:paraId="005E9009" w14:textId="77777777" w:rsidR="009A1290" w:rsidRDefault="009A1290" w:rsidP="007774DE">
            <w:pPr>
              <w:pStyle w:val="ParagrifIsi"/>
            </w:pPr>
            <w:r w:rsidRPr="006B3FE5">
              <w:rPr>
                <w:i/>
              </w:rPr>
              <w:t>Edit</w:t>
            </w:r>
            <w:r>
              <w:t xml:space="preserve"> data </w:t>
            </w:r>
            <w:r w:rsidRPr="006B3FE5">
              <w:t xml:space="preserve">item </w:t>
            </w:r>
            <w:r w:rsidRPr="002E550C">
              <w:t>jasa</w:t>
            </w:r>
          </w:p>
        </w:tc>
        <w:tc>
          <w:tcPr>
            <w:tcW w:w="1586" w:type="dxa"/>
          </w:tcPr>
          <w:p w14:paraId="46C852B4" w14:textId="77777777" w:rsidR="009A1290" w:rsidRDefault="009A1290" w:rsidP="007774DE">
            <w:pPr>
              <w:pStyle w:val="ParagrifIsi"/>
            </w:pPr>
            <w:r>
              <w:t xml:space="preserve">Id </w:t>
            </w:r>
            <w:r w:rsidRPr="006B3FE5">
              <w:t xml:space="preserve">item </w:t>
            </w:r>
            <w:r w:rsidRPr="002E550C">
              <w:t>jasa</w:t>
            </w:r>
            <w:r>
              <w:t>, n</w:t>
            </w:r>
            <w:r w:rsidRPr="002E550C">
              <w:t xml:space="preserve">ama item, nama singkat, </w:t>
            </w:r>
            <w:r w:rsidRPr="002E550C">
              <w:lastRenderedPageBreak/>
              <w:t>satuan, harga jual</w:t>
            </w:r>
          </w:p>
        </w:tc>
        <w:tc>
          <w:tcPr>
            <w:tcW w:w="3260" w:type="dxa"/>
          </w:tcPr>
          <w:p w14:paraId="0E19AE65" w14:textId="77777777" w:rsidR="009A1290" w:rsidRDefault="009A1290" w:rsidP="007774DE">
            <w:pPr>
              <w:pStyle w:val="ParagrifIsi"/>
            </w:pPr>
            <w:r w:rsidRPr="006B3FE5">
              <w:lastRenderedPageBreak/>
              <w:t xml:space="preserve">Ketika pengguna mengisi </w:t>
            </w:r>
            <w:r w:rsidRPr="006B3FE5">
              <w:rPr>
                <w:i/>
              </w:rPr>
              <w:t xml:space="preserve">form </w:t>
            </w:r>
            <w:r w:rsidRPr="006B3FE5">
              <w:t xml:space="preserve">ubah data dan menyimpan data dengan menekan </w:t>
            </w:r>
            <w:r w:rsidRPr="0060585C">
              <w:t xml:space="preserve">tombol </w:t>
            </w:r>
            <w:r>
              <w:t>ubah</w:t>
            </w:r>
            <w:r w:rsidRPr="0060585C">
              <w:t xml:space="preserve"> </w:t>
            </w:r>
            <w:r w:rsidRPr="0060585C">
              <w:lastRenderedPageBreak/>
              <w:t xml:space="preserve">data, menampilkan data </w:t>
            </w:r>
            <w:r w:rsidRPr="006B3FE5">
              <w:t xml:space="preserve">item </w:t>
            </w:r>
            <w:r w:rsidRPr="002E550C">
              <w:t xml:space="preserve">jasa </w:t>
            </w:r>
            <w:r w:rsidRPr="0060585C">
              <w:t xml:space="preserve">dan notifikasi data berhasil </w:t>
            </w:r>
            <w:r>
              <w:t>diubah</w:t>
            </w:r>
          </w:p>
        </w:tc>
        <w:tc>
          <w:tcPr>
            <w:tcW w:w="992" w:type="dxa"/>
          </w:tcPr>
          <w:p w14:paraId="0A4402E1" w14:textId="77777777" w:rsidR="009A1290" w:rsidRDefault="009A1290" w:rsidP="007774DE">
            <w:pPr>
              <w:pStyle w:val="ParagrifIsi"/>
            </w:pPr>
            <w:r w:rsidRPr="00AF4E91">
              <w:lastRenderedPageBreak/>
              <w:t>Sukses</w:t>
            </w:r>
          </w:p>
        </w:tc>
      </w:tr>
      <w:tr w:rsidR="009A1290" w14:paraId="54CF86D6" w14:textId="77777777" w:rsidTr="007774DE">
        <w:tc>
          <w:tcPr>
            <w:tcW w:w="571" w:type="dxa"/>
          </w:tcPr>
          <w:p w14:paraId="23378F32" w14:textId="77777777" w:rsidR="009A1290" w:rsidRDefault="009A1290" w:rsidP="007774DE">
            <w:pPr>
              <w:pStyle w:val="ParagrifIsi"/>
            </w:pPr>
            <w:r>
              <w:t>15</w:t>
            </w:r>
          </w:p>
        </w:tc>
        <w:tc>
          <w:tcPr>
            <w:tcW w:w="1524" w:type="dxa"/>
          </w:tcPr>
          <w:p w14:paraId="257D3760" w14:textId="77777777" w:rsidR="009A1290" w:rsidRDefault="009A1290" w:rsidP="007774DE">
            <w:pPr>
              <w:pStyle w:val="ParagrifIsi"/>
            </w:pPr>
            <w:r>
              <w:t>Hapus</w:t>
            </w:r>
            <w:r w:rsidRPr="00CB3F51">
              <w:t xml:space="preserve"> data </w:t>
            </w:r>
            <w:r w:rsidRPr="006B3FE5">
              <w:t xml:space="preserve">item </w:t>
            </w:r>
            <w:r w:rsidRPr="002E550C">
              <w:t>jasa</w:t>
            </w:r>
          </w:p>
        </w:tc>
        <w:tc>
          <w:tcPr>
            <w:tcW w:w="1586" w:type="dxa"/>
          </w:tcPr>
          <w:p w14:paraId="4FC218EB" w14:textId="77777777" w:rsidR="009A1290" w:rsidRDefault="009A1290" w:rsidP="007774DE">
            <w:pPr>
              <w:pStyle w:val="ParagrifIsi"/>
            </w:pPr>
            <w:r>
              <w:t xml:space="preserve">Id </w:t>
            </w:r>
            <w:r w:rsidRPr="006B3FE5">
              <w:t xml:space="preserve">item </w:t>
            </w:r>
            <w:r>
              <w:t>jasa</w:t>
            </w:r>
          </w:p>
        </w:tc>
        <w:tc>
          <w:tcPr>
            <w:tcW w:w="3260" w:type="dxa"/>
          </w:tcPr>
          <w:p w14:paraId="6442CE4E" w14:textId="77777777" w:rsidR="009A1290" w:rsidRDefault="009A1290" w:rsidP="007774DE">
            <w:pPr>
              <w:pStyle w:val="ParagrifIsi"/>
            </w:pPr>
            <w:r w:rsidRPr="006B3FE5">
              <w:t xml:space="preserve">Ketika pengguna melakukan konfirmasi hapus data dengan </w:t>
            </w:r>
            <w:r>
              <w:t xml:space="preserve">menekan </w:t>
            </w:r>
            <w:r w:rsidRPr="00D97C29">
              <w:t xml:space="preserve">tombol </w:t>
            </w:r>
            <w:r>
              <w:t>hapus</w:t>
            </w:r>
            <w:r w:rsidRPr="00D97C29">
              <w:t xml:space="preserve"> data, menampilkan data </w:t>
            </w:r>
            <w:r w:rsidRPr="006B3FE5">
              <w:t xml:space="preserve">item </w:t>
            </w:r>
            <w:r w:rsidRPr="002E550C">
              <w:t xml:space="preserve">jasa </w:t>
            </w:r>
            <w:r w:rsidRPr="00D97C29">
              <w:t xml:space="preserve">dan notifikasi data berhasil </w:t>
            </w:r>
            <w:r>
              <w:t>dihapus</w:t>
            </w:r>
          </w:p>
        </w:tc>
        <w:tc>
          <w:tcPr>
            <w:tcW w:w="992" w:type="dxa"/>
          </w:tcPr>
          <w:p w14:paraId="71F1657E" w14:textId="77777777" w:rsidR="009A1290" w:rsidRDefault="009A1290" w:rsidP="007774DE">
            <w:pPr>
              <w:pStyle w:val="ParagrifIsi"/>
            </w:pPr>
            <w:r w:rsidRPr="00AF4E91">
              <w:t>Sukses</w:t>
            </w:r>
          </w:p>
        </w:tc>
      </w:tr>
      <w:tr w:rsidR="009A1290" w14:paraId="02F09697" w14:textId="77777777" w:rsidTr="007774DE">
        <w:tc>
          <w:tcPr>
            <w:tcW w:w="571" w:type="dxa"/>
          </w:tcPr>
          <w:p w14:paraId="3874A785" w14:textId="77777777" w:rsidR="009A1290" w:rsidRDefault="009A1290" w:rsidP="007774DE">
            <w:pPr>
              <w:pStyle w:val="ParagrifIsi"/>
            </w:pPr>
            <w:r>
              <w:t>16</w:t>
            </w:r>
          </w:p>
        </w:tc>
        <w:tc>
          <w:tcPr>
            <w:tcW w:w="1524" w:type="dxa"/>
          </w:tcPr>
          <w:p w14:paraId="6E4B62BE" w14:textId="77777777" w:rsidR="009A1290" w:rsidRPr="002E550C" w:rsidRDefault="009A1290" w:rsidP="007774DE">
            <w:pPr>
              <w:pStyle w:val="ParagrifIsi"/>
            </w:pPr>
            <w:r w:rsidRPr="006B3FE5">
              <w:rPr>
                <w:i/>
              </w:rPr>
              <w:t>Input</w:t>
            </w:r>
            <w:r>
              <w:t xml:space="preserve"> data item pembelian</w:t>
            </w:r>
          </w:p>
        </w:tc>
        <w:tc>
          <w:tcPr>
            <w:tcW w:w="1586" w:type="dxa"/>
          </w:tcPr>
          <w:p w14:paraId="5D181386" w14:textId="77777777" w:rsidR="009A1290" w:rsidRDefault="009A1290" w:rsidP="007774DE">
            <w:pPr>
              <w:pStyle w:val="ParagrifIsi"/>
            </w:pPr>
            <w:r>
              <w:t xml:space="preserve">Kode item, nama item, nama singkat, satuan, harga, jumlah </w:t>
            </w:r>
          </w:p>
        </w:tc>
        <w:tc>
          <w:tcPr>
            <w:tcW w:w="3260" w:type="dxa"/>
          </w:tcPr>
          <w:p w14:paraId="7FB1E94C"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w:t>
            </w:r>
            <w:r>
              <w:t>item pembelian</w:t>
            </w:r>
            <w:r w:rsidRPr="006B3FE5">
              <w:t xml:space="preserve"> dan menyimpan data dengan menekan </w:t>
            </w:r>
            <w:r>
              <w:t xml:space="preserve">tombol tambah </w:t>
            </w:r>
            <w:r w:rsidRPr="002E550C">
              <w:t>item pembelian</w:t>
            </w:r>
            <w:r>
              <w:t xml:space="preserve">, menampilkan </w:t>
            </w:r>
            <w:r w:rsidRPr="002E550C">
              <w:rPr>
                <w:i/>
              </w:rPr>
              <w:t>form</w:t>
            </w:r>
            <w:r>
              <w:t xml:space="preserve"> tambah data pembelian dan notifikasi data berhasil disimpan</w:t>
            </w:r>
          </w:p>
        </w:tc>
        <w:tc>
          <w:tcPr>
            <w:tcW w:w="992" w:type="dxa"/>
          </w:tcPr>
          <w:p w14:paraId="674FFED8" w14:textId="77777777" w:rsidR="009A1290" w:rsidRDefault="009A1290" w:rsidP="007774DE">
            <w:pPr>
              <w:pStyle w:val="ParagrifIsi"/>
            </w:pPr>
            <w:r w:rsidRPr="00AF4E91">
              <w:t>Sukses</w:t>
            </w:r>
          </w:p>
        </w:tc>
      </w:tr>
      <w:tr w:rsidR="009A1290" w14:paraId="29C1EE41" w14:textId="77777777" w:rsidTr="007774DE">
        <w:tc>
          <w:tcPr>
            <w:tcW w:w="571" w:type="dxa"/>
          </w:tcPr>
          <w:p w14:paraId="62CDC478" w14:textId="77777777" w:rsidR="009A1290" w:rsidRDefault="009A1290" w:rsidP="007774DE">
            <w:pPr>
              <w:pStyle w:val="ParagrifIsi"/>
            </w:pPr>
            <w:r>
              <w:t>17</w:t>
            </w:r>
          </w:p>
        </w:tc>
        <w:tc>
          <w:tcPr>
            <w:tcW w:w="1524" w:type="dxa"/>
          </w:tcPr>
          <w:p w14:paraId="0AF7107B" w14:textId="77777777" w:rsidR="009A1290" w:rsidRDefault="009A1290" w:rsidP="007774DE">
            <w:pPr>
              <w:pStyle w:val="ParagrifIsi"/>
            </w:pPr>
            <w:r w:rsidRPr="002E550C">
              <w:rPr>
                <w:i/>
              </w:rPr>
              <w:t>Input</w:t>
            </w:r>
            <w:r w:rsidRPr="002E550C">
              <w:t xml:space="preserve"> data pembelian</w:t>
            </w:r>
          </w:p>
        </w:tc>
        <w:tc>
          <w:tcPr>
            <w:tcW w:w="1586" w:type="dxa"/>
          </w:tcPr>
          <w:p w14:paraId="434003D8" w14:textId="77777777" w:rsidR="009A1290" w:rsidRDefault="009A1290" w:rsidP="007774DE">
            <w:pPr>
              <w:pStyle w:val="ParagrifIsi"/>
            </w:pPr>
            <w:r>
              <w:t xml:space="preserve">Nama </w:t>
            </w:r>
            <w:r w:rsidRPr="002E550C">
              <w:rPr>
                <w:i/>
              </w:rPr>
              <w:t>supplier</w:t>
            </w:r>
            <w:r w:rsidRPr="002E550C">
              <w:t xml:space="preserve">, </w:t>
            </w:r>
            <w:r>
              <w:t xml:space="preserve">tanggal jatuh tempo, catatan, </w:t>
            </w:r>
            <w:r w:rsidRPr="002E550C">
              <w:rPr>
                <w:i/>
              </w:rPr>
              <w:t>chart of account</w:t>
            </w:r>
            <w:r>
              <w:t xml:space="preserve"> debit, keterangan debit, </w:t>
            </w:r>
            <w:r w:rsidRPr="002E550C">
              <w:rPr>
                <w:i/>
              </w:rPr>
              <w:t>chart of account kredit</w:t>
            </w:r>
            <w:r>
              <w:t xml:space="preserve">, keterangan </w:t>
            </w:r>
            <w:r>
              <w:lastRenderedPageBreak/>
              <w:t>kredit</w:t>
            </w:r>
          </w:p>
        </w:tc>
        <w:tc>
          <w:tcPr>
            <w:tcW w:w="3260" w:type="dxa"/>
          </w:tcPr>
          <w:p w14:paraId="09E0420D" w14:textId="77777777" w:rsidR="009A1290" w:rsidRDefault="009A1290" w:rsidP="007774DE">
            <w:pPr>
              <w:pStyle w:val="ParagrifIsi"/>
            </w:pPr>
            <w:r w:rsidRPr="002E550C">
              <w:lastRenderedPageBreak/>
              <w:t xml:space="preserve">Ketika pengguna mengisi </w:t>
            </w:r>
            <w:r w:rsidRPr="002E550C">
              <w:rPr>
                <w:i/>
              </w:rPr>
              <w:t xml:space="preserve">form </w:t>
            </w:r>
            <w:r w:rsidRPr="002E550C">
              <w:t xml:space="preserve">tambah </w:t>
            </w:r>
            <w:r>
              <w:t xml:space="preserve">data </w:t>
            </w:r>
            <w:r w:rsidRPr="002E550C">
              <w:t xml:space="preserve">pembelian dan menyimpan data dengan menekan tombol </w:t>
            </w:r>
            <w:r>
              <w:t xml:space="preserve">simpan </w:t>
            </w:r>
            <w:r>
              <w:rPr>
                <w:i/>
              </w:rPr>
              <w:t>invoice</w:t>
            </w:r>
            <w:r>
              <w:t xml:space="preserve">, menampilkan </w:t>
            </w:r>
            <w:r w:rsidRPr="002E550C">
              <w:t>data pembelian dan no</w:t>
            </w:r>
            <w:r>
              <w:t>tifikasi data berhasil disimpan</w:t>
            </w:r>
          </w:p>
        </w:tc>
        <w:tc>
          <w:tcPr>
            <w:tcW w:w="992" w:type="dxa"/>
          </w:tcPr>
          <w:p w14:paraId="7B529242" w14:textId="77777777" w:rsidR="009A1290" w:rsidRDefault="009A1290" w:rsidP="007774DE">
            <w:pPr>
              <w:pStyle w:val="ParagrifIsi"/>
            </w:pPr>
            <w:r w:rsidRPr="00AF4E91">
              <w:t>Sukses</w:t>
            </w:r>
          </w:p>
        </w:tc>
      </w:tr>
      <w:tr w:rsidR="009A1290" w14:paraId="32436AF8" w14:textId="77777777" w:rsidTr="007774DE">
        <w:tc>
          <w:tcPr>
            <w:tcW w:w="571" w:type="dxa"/>
          </w:tcPr>
          <w:p w14:paraId="0FDE0C42" w14:textId="77777777" w:rsidR="009A1290" w:rsidRDefault="009A1290" w:rsidP="007774DE">
            <w:pPr>
              <w:pStyle w:val="ParagrifIsi"/>
            </w:pPr>
            <w:r>
              <w:t>18</w:t>
            </w:r>
          </w:p>
        </w:tc>
        <w:tc>
          <w:tcPr>
            <w:tcW w:w="1524" w:type="dxa"/>
          </w:tcPr>
          <w:p w14:paraId="5488EEE1" w14:textId="77777777" w:rsidR="009A1290" w:rsidRPr="00A071F9" w:rsidRDefault="009A1290" w:rsidP="007774DE">
            <w:pPr>
              <w:pStyle w:val="ParagrifIsi"/>
            </w:pPr>
            <w:r>
              <w:rPr>
                <w:i/>
              </w:rPr>
              <w:t xml:space="preserve">Input </w:t>
            </w:r>
            <w:r w:rsidRPr="00A071F9">
              <w:t xml:space="preserve">data </w:t>
            </w:r>
            <w:r>
              <w:t xml:space="preserve">pembayaran </w:t>
            </w:r>
            <w:r w:rsidRPr="00A071F9">
              <w:t>pembelian</w:t>
            </w:r>
          </w:p>
        </w:tc>
        <w:tc>
          <w:tcPr>
            <w:tcW w:w="1586" w:type="dxa"/>
          </w:tcPr>
          <w:p w14:paraId="244122B4" w14:textId="77777777" w:rsidR="009A1290" w:rsidRPr="00A071F9" w:rsidRDefault="009A1290" w:rsidP="007774DE">
            <w:pPr>
              <w:pStyle w:val="ParagrifIsi"/>
            </w:pPr>
            <w:r>
              <w:t>Jumlah dibayar, tanggal bayar,</w:t>
            </w:r>
            <w:r>
              <w:rPr>
                <w:rFonts w:eastAsia="MS Mincho"/>
                <w:i/>
                <w:sz w:val="20"/>
                <w:szCs w:val="20"/>
              </w:rPr>
              <w:t xml:space="preserve"> </w:t>
            </w:r>
            <w:r w:rsidRPr="00A071F9">
              <w:rPr>
                <w:i/>
              </w:rPr>
              <w:t>chart of account</w:t>
            </w:r>
            <w:r w:rsidRPr="00A071F9">
              <w:t xml:space="preserve"> debit, keterangan debit, </w:t>
            </w:r>
            <w:r w:rsidRPr="00A071F9">
              <w:rPr>
                <w:i/>
              </w:rPr>
              <w:t>chart of account kredit</w:t>
            </w:r>
            <w:r w:rsidRPr="00A071F9">
              <w:t>, keterangan kredit</w:t>
            </w:r>
            <w:r>
              <w:t>, catatan</w:t>
            </w:r>
          </w:p>
        </w:tc>
        <w:tc>
          <w:tcPr>
            <w:tcW w:w="3260" w:type="dxa"/>
          </w:tcPr>
          <w:p w14:paraId="71DD1B9E" w14:textId="77777777" w:rsidR="009A1290" w:rsidRDefault="009A1290" w:rsidP="007774DE">
            <w:pPr>
              <w:pStyle w:val="ParagrifIsi"/>
            </w:pPr>
            <w:r w:rsidRPr="00A071F9">
              <w:t xml:space="preserve">Ketika pengguna mengisi </w:t>
            </w:r>
            <w:r w:rsidRPr="00A071F9">
              <w:rPr>
                <w:i/>
              </w:rPr>
              <w:t xml:space="preserve">form </w:t>
            </w:r>
            <w:r w:rsidRPr="00A071F9">
              <w:t xml:space="preserve">tambah data </w:t>
            </w:r>
            <w:r>
              <w:t xml:space="preserve">pembayaran </w:t>
            </w:r>
            <w:r w:rsidRPr="00A071F9">
              <w:t xml:space="preserve">pembelian dan menyimpan data dengan menekan tombol </w:t>
            </w:r>
            <w:r>
              <w:t>tambah data</w:t>
            </w:r>
            <w:r w:rsidRPr="00A071F9">
              <w:t>, menampilkan</w:t>
            </w:r>
            <w:r>
              <w:t xml:space="preserve"> </w:t>
            </w:r>
            <w:r w:rsidRPr="00A071F9">
              <w:rPr>
                <w:i/>
              </w:rPr>
              <w:t>invoice</w:t>
            </w:r>
            <w:r>
              <w:t xml:space="preserve"> pembelian</w:t>
            </w:r>
            <w:r w:rsidRPr="00A071F9">
              <w:t xml:space="preserve"> dan no</w:t>
            </w:r>
            <w:r>
              <w:t>tifikasi data berhasil disimpan</w:t>
            </w:r>
          </w:p>
        </w:tc>
        <w:tc>
          <w:tcPr>
            <w:tcW w:w="992" w:type="dxa"/>
          </w:tcPr>
          <w:p w14:paraId="4A79807F" w14:textId="77777777" w:rsidR="009A1290" w:rsidRDefault="009A1290" w:rsidP="007774DE">
            <w:pPr>
              <w:pStyle w:val="ParagrifIsi"/>
            </w:pPr>
            <w:r w:rsidRPr="00AF4E91">
              <w:t>Sukses</w:t>
            </w:r>
          </w:p>
        </w:tc>
      </w:tr>
      <w:tr w:rsidR="009A1290" w14:paraId="24A1AC11" w14:textId="77777777" w:rsidTr="007774DE">
        <w:tc>
          <w:tcPr>
            <w:tcW w:w="571" w:type="dxa"/>
          </w:tcPr>
          <w:p w14:paraId="5F6B75F9" w14:textId="77777777" w:rsidR="009A1290" w:rsidRDefault="009A1290" w:rsidP="007774DE">
            <w:pPr>
              <w:pStyle w:val="ParagrifIsi"/>
            </w:pPr>
            <w:r>
              <w:t>19</w:t>
            </w:r>
          </w:p>
        </w:tc>
        <w:tc>
          <w:tcPr>
            <w:tcW w:w="1524" w:type="dxa"/>
          </w:tcPr>
          <w:p w14:paraId="3899AF0B" w14:textId="77777777" w:rsidR="009A1290" w:rsidRDefault="009A1290" w:rsidP="007774DE">
            <w:pPr>
              <w:pStyle w:val="ParagrifIsi"/>
            </w:pPr>
            <w:r w:rsidRPr="006B3FE5">
              <w:rPr>
                <w:i/>
              </w:rPr>
              <w:t>Input</w:t>
            </w:r>
            <w:r>
              <w:t xml:space="preserve"> data item retur pembelian</w:t>
            </w:r>
          </w:p>
        </w:tc>
        <w:tc>
          <w:tcPr>
            <w:tcW w:w="1586" w:type="dxa"/>
          </w:tcPr>
          <w:p w14:paraId="7ADD0DD0" w14:textId="77777777" w:rsidR="009A1290" w:rsidRDefault="009A1290" w:rsidP="007774DE">
            <w:pPr>
              <w:pStyle w:val="ParagrifIsi"/>
            </w:pPr>
            <w:r>
              <w:t>Kode item, nama item, nama singkat, satuan, harga, jumlah retur</w:t>
            </w:r>
          </w:p>
        </w:tc>
        <w:tc>
          <w:tcPr>
            <w:tcW w:w="3260" w:type="dxa"/>
          </w:tcPr>
          <w:p w14:paraId="0D67D615"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w:t>
            </w:r>
            <w:r>
              <w:t>item retur pembelian</w:t>
            </w:r>
            <w:r w:rsidRPr="006B3FE5">
              <w:t xml:space="preserve"> dan menyimpan data dengan menekan </w:t>
            </w:r>
            <w:r>
              <w:t xml:space="preserve">tombol tambah </w:t>
            </w:r>
            <w:r w:rsidRPr="002E550C">
              <w:t xml:space="preserve">item </w:t>
            </w:r>
            <w:r>
              <w:t xml:space="preserve">retur, menampilkan </w:t>
            </w:r>
            <w:r w:rsidRPr="002E550C">
              <w:rPr>
                <w:i/>
              </w:rPr>
              <w:t>form</w:t>
            </w:r>
            <w:r>
              <w:t xml:space="preserve"> tambah data pembelian dan notifikasi data berhasil disimpan</w:t>
            </w:r>
          </w:p>
        </w:tc>
        <w:tc>
          <w:tcPr>
            <w:tcW w:w="992" w:type="dxa"/>
          </w:tcPr>
          <w:p w14:paraId="638C9E4C" w14:textId="77777777" w:rsidR="009A1290" w:rsidRDefault="009A1290" w:rsidP="007774DE">
            <w:pPr>
              <w:pStyle w:val="ParagrifIsi"/>
            </w:pPr>
            <w:r w:rsidRPr="00AF4E91">
              <w:t>Sukses</w:t>
            </w:r>
          </w:p>
        </w:tc>
      </w:tr>
      <w:tr w:rsidR="009A1290" w14:paraId="6D80800D" w14:textId="77777777" w:rsidTr="007774DE">
        <w:tc>
          <w:tcPr>
            <w:tcW w:w="571" w:type="dxa"/>
          </w:tcPr>
          <w:p w14:paraId="6952D593" w14:textId="77777777" w:rsidR="009A1290" w:rsidRDefault="009A1290" w:rsidP="007774DE">
            <w:pPr>
              <w:pStyle w:val="ParagrifIsi"/>
            </w:pPr>
            <w:r>
              <w:t>20</w:t>
            </w:r>
          </w:p>
        </w:tc>
        <w:tc>
          <w:tcPr>
            <w:tcW w:w="1524" w:type="dxa"/>
          </w:tcPr>
          <w:p w14:paraId="29D85A98" w14:textId="77777777" w:rsidR="009A1290" w:rsidRDefault="009A1290" w:rsidP="007774DE">
            <w:pPr>
              <w:pStyle w:val="ParagrifIsi"/>
            </w:pPr>
            <w:r w:rsidRPr="002E550C">
              <w:rPr>
                <w:i/>
              </w:rPr>
              <w:t>Input</w:t>
            </w:r>
            <w:r w:rsidRPr="002E550C">
              <w:t xml:space="preserve"> data </w:t>
            </w:r>
            <w:r w:rsidRPr="00FE01F2">
              <w:t>retur</w:t>
            </w:r>
            <w:r>
              <w:t xml:space="preserve"> </w:t>
            </w:r>
            <w:r w:rsidRPr="002E550C">
              <w:t>pembelian</w:t>
            </w:r>
          </w:p>
        </w:tc>
        <w:tc>
          <w:tcPr>
            <w:tcW w:w="1586" w:type="dxa"/>
          </w:tcPr>
          <w:p w14:paraId="6C184C29" w14:textId="77777777" w:rsidR="009A1290" w:rsidRPr="002A06E2" w:rsidRDefault="009A1290" w:rsidP="007774DE">
            <w:pPr>
              <w:pStyle w:val="ParagrifIsi"/>
            </w:pPr>
            <w:r w:rsidRPr="002A06E2">
              <w:rPr>
                <w:i/>
              </w:rPr>
              <w:t>chart of account</w:t>
            </w:r>
            <w:r w:rsidRPr="002A06E2">
              <w:t xml:space="preserve"> debit retur, keterangan debit retur, </w:t>
            </w:r>
            <w:r w:rsidRPr="002A06E2">
              <w:rPr>
                <w:i/>
              </w:rPr>
              <w:t xml:space="preserve">chart of account kredit </w:t>
            </w:r>
            <w:r w:rsidRPr="002A06E2">
              <w:t xml:space="preserve">retur, </w:t>
            </w:r>
            <w:r w:rsidRPr="002A06E2">
              <w:lastRenderedPageBreak/>
              <w:t xml:space="preserve">keterangan kredit retur, </w:t>
            </w:r>
            <w:r w:rsidRPr="002A06E2">
              <w:rPr>
                <w:i/>
              </w:rPr>
              <w:t>chart of account</w:t>
            </w:r>
            <w:r w:rsidRPr="002A06E2">
              <w:t xml:space="preserve"> debit pengembalian uang, keterangan debit pengembalian uang, </w:t>
            </w:r>
            <w:r w:rsidRPr="002A06E2">
              <w:rPr>
                <w:i/>
              </w:rPr>
              <w:t xml:space="preserve">chart of account kredit </w:t>
            </w:r>
            <w:r w:rsidRPr="002A06E2">
              <w:t>pengembalian uang, keterangan kredit pengembalian uang</w:t>
            </w:r>
            <w:r>
              <w:t>,</w:t>
            </w:r>
            <w:r w:rsidRPr="002A06E2">
              <w:rPr>
                <w:rFonts w:eastAsia="MS Mincho"/>
                <w:sz w:val="20"/>
                <w:szCs w:val="20"/>
              </w:rPr>
              <w:t xml:space="preserve"> </w:t>
            </w:r>
            <w:r w:rsidRPr="002A06E2">
              <w:t>catatan</w:t>
            </w:r>
          </w:p>
        </w:tc>
        <w:tc>
          <w:tcPr>
            <w:tcW w:w="3260" w:type="dxa"/>
          </w:tcPr>
          <w:p w14:paraId="7B2EC404" w14:textId="77777777" w:rsidR="009A1290" w:rsidRDefault="009A1290" w:rsidP="007774DE">
            <w:pPr>
              <w:pStyle w:val="ParagrifIsi"/>
            </w:pPr>
            <w:r w:rsidRPr="002E550C">
              <w:lastRenderedPageBreak/>
              <w:t xml:space="preserve">Ketika pengguna mengisi </w:t>
            </w:r>
            <w:r w:rsidRPr="002E550C">
              <w:rPr>
                <w:i/>
              </w:rPr>
              <w:t xml:space="preserve">form </w:t>
            </w:r>
            <w:r w:rsidRPr="002E550C">
              <w:t xml:space="preserve">tambah </w:t>
            </w:r>
            <w:r>
              <w:t xml:space="preserve">data retur </w:t>
            </w:r>
            <w:r w:rsidRPr="002E550C">
              <w:t xml:space="preserve">pembelian dan menyimpan data dengan menekan tombol </w:t>
            </w:r>
            <w:r>
              <w:t xml:space="preserve">simpan </w:t>
            </w:r>
            <w:r w:rsidRPr="002A06E2">
              <w:t>retur</w:t>
            </w:r>
            <w:r>
              <w:t xml:space="preserve">, menampilkan </w:t>
            </w:r>
            <w:r w:rsidRPr="002E550C">
              <w:t xml:space="preserve">data </w:t>
            </w:r>
            <w:r>
              <w:t xml:space="preserve">retur </w:t>
            </w:r>
            <w:r w:rsidRPr="002E550C">
              <w:t>pembelian dan no</w:t>
            </w:r>
            <w:r>
              <w:t>tifikasi data berhasil disimpan</w:t>
            </w:r>
          </w:p>
        </w:tc>
        <w:tc>
          <w:tcPr>
            <w:tcW w:w="992" w:type="dxa"/>
          </w:tcPr>
          <w:p w14:paraId="4C22C8DC" w14:textId="77777777" w:rsidR="009A1290" w:rsidRDefault="009A1290" w:rsidP="007774DE">
            <w:pPr>
              <w:pStyle w:val="ParagrifIsi"/>
            </w:pPr>
            <w:r w:rsidRPr="00AF4E91">
              <w:t>Sukses</w:t>
            </w:r>
          </w:p>
        </w:tc>
      </w:tr>
      <w:tr w:rsidR="009A1290" w14:paraId="5C214F5F" w14:textId="77777777" w:rsidTr="007774DE">
        <w:tc>
          <w:tcPr>
            <w:tcW w:w="571" w:type="dxa"/>
          </w:tcPr>
          <w:p w14:paraId="75BD74A5" w14:textId="77777777" w:rsidR="009A1290" w:rsidRDefault="009A1290" w:rsidP="007774DE">
            <w:pPr>
              <w:pStyle w:val="ParagrifIsi"/>
            </w:pPr>
            <w:r>
              <w:t>21</w:t>
            </w:r>
          </w:p>
        </w:tc>
        <w:tc>
          <w:tcPr>
            <w:tcW w:w="1524" w:type="dxa"/>
          </w:tcPr>
          <w:p w14:paraId="0030DCF3" w14:textId="77777777" w:rsidR="009A1290" w:rsidRPr="008926E8" w:rsidRDefault="009A1290" w:rsidP="007774DE">
            <w:pPr>
              <w:pStyle w:val="ParagrifIsi"/>
            </w:pPr>
            <w:r>
              <w:t>Lihat riwayat pembayaran pembelian</w:t>
            </w:r>
          </w:p>
        </w:tc>
        <w:tc>
          <w:tcPr>
            <w:tcW w:w="1586" w:type="dxa"/>
          </w:tcPr>
          <w:p w14:paraId="6D990541" w14:textId="77777777" w:rsidR="009A1290" w:rsidRPr="008926E8" w:rsidRDefault="009A1290" w:rsidP="007774DE">
            <w:pPr>
              <w:pStyle w:val="ParagrifIsi"/>
            </w:pPr>
            <w:r>
              <w:t>Nomor invoice</w:t>
            </w:r>
          </w:p>
        </w:tc>
        <w:tc>
          <w:tcPr>
            <w:tcW w:w="3260" w:type="dxa"/>
          </w:tcPr>
          <w:p w14:paraId="226B8A8C" w14:textId="77777777" w:rsidR="009A1290" w:rsidRPr="008926E8" w:rsidRDefault="009A1290" w:rsidP="007774DE">
            <w:pPr>
              <w:pStyle w:val="ParagrifIsi"/>
            </w:pPr>
            <w:r>
              <w:t xml:space="preserve">Ketika pengguna menekan tombol riwayat pembayaran pada </w:t>
            </w:r>
            <w:r w:rsidRPr="008926E8">
              <w:rPr>
                <w:i/>
              </w:rPr>
              <w:t>invoice</w:t>
            </w:r>
            <w:r>
              <w:t xml:space="preserve"> pembelian, menampilkan data riwayat pembayaran pembelian</w:t>
            </w:r>
          </w:p>
        </w:tc>
        <w:tc>
          <w:tcPr>
            <w:tcW w:w="992" w:type="dxa"/>
          </w:tcPr>
          <w:p w14:paraId="12AEEF5C" w14:textId="77777777" w:rsidR="009A1290" w:rsidRDefault="009A1290" w:rsidP="007774DE">
            <w:pPr>
              <w:pStyle w:val="ParagrifIsi"/>
            </w:pPr>
            <w:r w:rsidRPr="00AF4E91">
              <w:t>Sukses</w:t>
            </w:r>
          </w:p>
        </w:tc>
      </w:tr>
      <w:tr w:rsidR="009A1290" w14:paraId="28EB74A1" w14:textId="77777777" w:rsidTr="007774DE">
        <w:tc>
          <w:tcPr>
            <w:tcW w:w="571" w:type="dxa"/>
          </w:tcPr>
          <w:p w14:paraId="04EEDD23" w14:textId="77777777" w:rsidR="009A1290" w:rsidRDefault="009A1290" w:rsidP="007774DE">
            <w:pPr>
              <w:pStyle w:val="ParagrifIsi"/>
            </w:pPr>
            <w:r>
              <w:t>22</w:t>
            </w:r>
          </w:p>
        </w:tc>
        <w:tc>
          <w:tcPr>
            <w:tcW w:w="1524" w:type="dxa"/>
          </w:tcPr>
          <w:p w14:paraId="5AA63139" w14:textId="77777777" w:rsidR="009A1290" w:rsidRDefault="009A1290" w:rsidP="007774DE">
            <w:pPr>
              <w:pStyle w:val="ParagrifIsi"/>
            </w:pPr>
            <w:r w:rsidRPr="008926E8">
              <w:t xml:space="preserve">Cetak </w:t>
            </w:r>
            <w:r w:rsidRPr="008926E8">
              <w:rPr>
                <w:i/>
              </w:rPr>
              <w:t xml:space="preserve">invoice </w:t>
            </w:r>
            <w:r w:rsidRPr="008926E8">
              <w:t>pembelian</w:t>
            </w:r>
          </w:p>
        </w:tc>
        <w:tc>
          <w:tcPr>
            <w:tcW w:w="1586" w:type="dxa"/>
          </w:tcPr>
          <w:p w14:paraId="34BB49AD" w14:textId="77777777" w:rsidR="009A1290" w:rsidRDefault="009A1290" w:rsidP="007774DE">
            <w:pPr>
              <w:pStyle w:val="ParagrifIsi"/>
            </w:pPr>
            <w:r w:rsidRPr="008926E8">
              <w:t>Nomor invoice</w:t>
            </w:r>
          </w:p>
        </w:tc>
        <w:tc>
          <w:tcPr>
            <w:tcW w:w="3260" w:type="dxa"/>
          </w:tcPr>
          <w:p w14:paraId="10062FE4" w14:textId="77777777" w:rsidR="009A1290" w:rsidRDefault="009A1290" w:rsidP="007774DE">
            <w:pPr>
              <w:pStyle w:val="ParagrifIsi"/>
            </w:pPr>
            <w:r w:rsidRPr="008926E8">
              <w:t xml:space="preserve">Ketika pengguna menekan tombol </w:t>
            </w:r>
            <w:r>
              <w:t xml:space="preserve">pdf </w:t>
            </w:r>
            <w:r w:rsidRPr="008926E8">
              <w:t xml:space="preserve">pada </w:t>
            </w:r>
            <w:r w:rsidRPr="008926E8">
              <w:rPr>
                <w:i/>
              </w:rPr>
              <w:t>invoice</w:t>
            </w:r>
            <w:r w:rsidRPr="008926E8">
              <w:t xml:space="preserve"> pembelian, menampilkan data riwayat </w:t>
            </w:r>
            <w:r>
              <w:t>pembayaran pembelian</w:t>
            </w:r>
          </w:p>
        </w:tc>
        <w:tc>
          <w:tcPr>
            <w:tcW w:w="992" w:type="dxa"/>
          </w:tcPr>
          <w:p w14:paraId="58680097" w14:textId="77777777" w:rsidR="009A1290" w:rsidRDefault="009A1290" w:rsidP="007774DE">
            <w:pPr>
              <w:pStyle w:val="ParagrifIsi"/>
            </w:pPr>
            <w:r w:rsidRPr="00AF4E91">
              <w:t>Sukses</w:t>
            </w:r>
          </w:p>
        </w:tc>
      </w:tr>
      <w:tr w:rsidR="009A1290" w14:paraId="11B24103" w14:textId="77777777" w:rsidTr="007774DE">
        <w:tc>
          <w:tcPr>
            <w:tcW w:w="571" w:type="dxa"/>
          </w:tcPr>
          <w:p w14:paraId="6BE5FACF" w14:textId="77777777" w:rsidR="009A1290" w:rsidRDefault="009A1290" w:rsidP="007774DE">
            <w:pPr>
              <w:pStyle w:val="ParagrifIsi"/>
            </w:pPr>
            <w:r>
              <w:t>23</w:t>
            </w:r>
          </w:p>
        </w:tc>
        <w:tc>
          <w:tcPr>
            <w:tcW w:w="1524" w:type="dxa"/>
          </w:tcPr>
          <w:p w14:paraId="70D3CB7C" w14:textId="77777777" w:rsidR="009A1290" w:rsidRDefault="009A1290" w:rsidP="007774DE">
            <w:pPr>
              <w:pStyle w:val="ParagrifIsi"/>
            </w:pPr>
            <w:r w:rsidRPr="006B3FE5">
              <w:rPr>
                <w:i/>
              </w:rPr>
              <w:t>Input</w:t>
            </w:r>
            <w:r>
              <w:t xml:space="preserve"> data item </w:t>
            </w:r>
            <w:r>
              <w:lastRenderedPageBreak/>
              <w:t>penjualan</w:t>
            </w:r>
          </w:p>
        </w:tc>
        <w:tc>
          <w:tcPr>
            <w:tcW w:w="1586" w:type="dxa"/>
          </w:tcPr>
          <w:p w14:paraId="083250A8" w14:textId="77777777" w:rsidR="009A1290" w:rsidRDefault="009A1290" w:rsidP="007774DE">
            <w:pPr>
              <w:pStyle w:val="ParagrifIsi"/>
            </w:pPr>
            <w:r>
              <w:lastRenderedPageBreak/>
              <w:t xml:space="preserve">Kode item, nama item, </w:t>
            </w:r>
            <w:r>
              <w:lastRenderedPageBreak/>
              <w:t xml:space="preserve">nama singkat, satuan, jenis, harga, jumlah </w:t>
            </w:r>
          </w:p>
        </w:tc>
        <w:tc>
          <w:tcPr>
            <w:tcW w:w="3260" w:type="dxa"/>
          </w:tcPr>
          <w:p w14:paraId="0D4CF335" w14:textId="77777777" w:rsidR="009A1290" w:rsidRDefault="009A1290" w:rsidP="007774DE">
            <w:pPr>
              <w:pStyle w:val="ParagrifIsi"/>
            </w:pPr>
            <w:r w:rsidRPr="006B3FE5">
              <w:lastRenderedPageBreak/>
              <w:t xml:space="preserve">Ketika pengguna mengisi </w:t>
            </w:r>
            <w:r w:rsidRPr="006B3FE5">
              <w:rPr>
                <w:i/>
              </w:rPr>
              <w:t xml:space="preserve">form </w:t>
            </w:r>
            <w:r>
              <w:t>tambah</w:t>
            </w:r>
            <w:r w:rsidRPr="006B3FE5">
              <w:t xml:space="preserve"> </w:t>
            </w:r>
            <w:r>
              <w:t xml:space="preserve">item </w:t>
            </w:r>
            <w:r w:rsidRPr="006508FB">
              <w:t xml:space="preserve">penjualan </w:t>
            </w:r>
            <w:r w:rsidRPr="006B3FE5">
              <w:t xml:space="preserve">dan </w:t>
            </w:r>
            <w:r w:rsidRPr="006B3FE5">
              <w:lastRenderedPageBreak/>
              <w:t xml:space="preserve">menyimpan data dengan menekan </w:t>
            </w:r>
            <w:r>
              <w:t xml:space="preserve">tombol tambah </w:t>
            </w:r>
            <w:r w:rsidRPr="002E550C">
              <w:t xml:space="preserve">item </w:t>
            </w:r>
            <w:r w:rsidRPr="006508FB">
              <w:t>penjualan</w:t>
            </w:r>
            <w:r>
              <w:t xml:space="preserve">, menampilkan </w:t>
            </w:r>
            <w:r w:rsidRPr="002E550C">
              <w:rPr>
                <w:i/>
              </w:rPr>
              <w:t>form</w:t>
            </w:r>
            <w:r>
              <w:t xml:space="preserve"> tambah data </w:t>
            </w:r>
            <w:r w:rsidRPr="006508FB">
              <w:t xml:space="preserve">penjualan </w:t>
            </w:r>
            <w:r>
              <w:t>dan notifikasi data berhasil disimpan</w:t>
            </w:r>
          </w:p>
        </w:tc>
        <w:tc>
          <w:tcPr>
            <w:tcW w:w="992" w:type="dxa"/>
          </w:tcPr>
          <w:p w14:paraId="5C1AF83E" w14:textId="77777777" w:rsidR="009A1290" w:rsidRDefault="009A1290" w:rsidP="007774DE">
            <w:pPr>
              <w:pStyle w:val="ParagrifIsi"/>
            </w:pPr>
            <w:r w:rsidRPr="00AF4E91">
              <w:lastRenderedPageBreak/>
              <w:t>Sukses</w:t>
            </w:r>
          </w:p>
        </w:tc>
      </w:tr>
      <w:tr w:rsidR="009A1290" w14:paraId="01EA571C" w14:textId="77777777" w:rsidTr="007774DE">
        <w:tc>
          <w:tcPr>
            <w:tcW w:w="571" w:type="dxa"/>
          </w:tcPr>
          <w:p w14:paraId="7E74C56F" w14:textId="77777777" w:rsidR="009A1290" w:rsidRDefault="009A1290" w:rsidP="007774DE">
            <w:pPr>
              <w:pStyle w:val="ParagrifIsi"/>
            </w:pPr>
            <w:r>
              <w:t>24</w:t>
            </w:r>
          </w:p>
        </w:tc>
        <w:tc>
          <w:tcPr>
            <w:tcW w:w="1524" w:type="dxa"/>
          </w:tcPr>
          <w:p w14:paraId="60C7401D" w14:textId="77777777" w:rsidR="009A1290" w:rsidRDefault="009A1290" w:rsidP="007774DE">
            <w:pPr>
              <w:pStyle w:val="ParagrifIsi"/>
            </w:pPr>
            <w:r w:rsidRPr="002E550C">
              <w:rPr>
                <w:i/>
              </w:rPr>
              <w:t>Input</w:t>
            </w:r>
            <w:r w:rsidRPr="002E550C">
              <w:t xml:space="preserve"> data </w:t>
            </w:r>
            <w:r w:rsidRPr="006508FB">
              <w:t>penjualan</w:t>
            </w:r>
          </w:p>
        </w:tc>
        <w:tc>
          <w:tcPr>
            <w:tcW w:w="1586" w:type="dxa"/>
          </w:tcPr>
          <w:p w14:paraId="56F37E10" w14:textId="77777777" w:rsidR="009A1290" w:rsidRDefault="009A1290" w:rsidP="007774DE">
            <w:pPr>
              <w:pStyle w:val="ParagrifIsi"/>
            </w:pPr>
            <w:r>
              <w:t xml:space="preserve">Nama </w:t>
            </w:r>
            <w:r>
              <w:rPr>
                <w:i/>
              </w:rPr>
              <w:t>customer</w:t>
            </w:r>
            <w:r w:rsidRPr="002E550C">
              <w:t xml:space="preserve">, </w:t>
            </w:r>
            <w:r>
              <w:t xml:space="preserve">tanggal jatuh tempo, keterangan, catatan, </w:t>
            </w:r>
            <w:r w:rsidRPr="002E550C">
              <w:rPr>
                <w:i/>
              </w:rPr>
              <w:t>chart of account</w:t>
            </w:r>
            <w:r>
              <w:t xml:space="preserve"> debit, keterangan debit, </w:t>
            </w:r>
            <w:r w:rsidRPr="002E550C">
              <w:rPr>
                <w:i/>
              </w:rPr>
              <w:t>chart of account kredit</w:t>
            </w:r>
            <w:r>
              <w:t>, keterangan kredit</w:t>
            </w:r>
          </w:p>
        </w:tc>
        <w:tc>
          <w:tcPr>
            <w:tcW w:w="3260" w:type="dxa"/>
          </w:tcPr>
          <w:p w14:paraId="56380A5F" w14:textId="77777777" w:rsidR="009A1290" w:rsidRDefault="009A1290" w:rsidP="007774DE">
            <w:pPr>
              <w:pStyle w:val="ParagrifIsi"/>
            </w:pPr>
            <w:r w:rsidRPr="002E550C">
              <w:t xml:space="preserve">Ketika pengguna mengisi </w:t>
            </w:r>
            <w:r w:rsidRPr="002E550C">
              <w:rPr>
                <w:i/>
              </w:rPr>
              <w:t xml:space="preserve">form </w:t>
            </w:r>
            <w:r w:rsidRPr="002E550C">
              <w:t xml:space="preserve">tambah </w:t>
            </w:r>
            <w:r>
              <w:t xml:space="preserve">data </w:t>
            </w:r>
            <w:r w:rsidRPr="006508FB">
              <w:t xml:space="preserve">penjualan </w:t>
            </w:r>
            <w:r w:rsidRPr="002E550C">
              <w:t xml:space="preserve">dan menyimpan data dengan menekan tombol </w:t>
            </w:r>
            <w:r>
              <w:t xml:space="preserve">simpan </w:t>
            </w:r>
            <w:r>
              <w:rPr>
                <w:i/>
              </w:rPr>
              <w:t>invoice</w:t>
            </w:r>
            <w:r>
              <w:t xml:space="preserve">, menampilkan </w:t>
            </w:r>
            <w:r w:rsidRPr="002E550C">
              <w:t xml:space="preserve">data </w:t>
            </w:r>
            <w:r w:rsidRPr="006508FB">
              <w:t xml:space="preserve">penjualan </w:t>
            </w:r>
            <w:r w:rsidRPr="002E550C">
              <w:t>dan no</w:t>
            </w:r>
            <w:r>
              <w:t>tifikasi data berhasil disimpan</w:t>
            </w:r>
          </w:p>
        </w:tc>
        <w:tc>
          <w:tcPr>
            <w:tcW w:w="992" w:type="dxa"/>
          </w:tcPr>
          <w:p w14:paraId="3EF2C131" w14:textId="77777777" w:rsidR="009A1290" w:rsidRDefault="009A1290" w:rsidP="007774DE">
            <w:pPr>
              <w:pStyle w:val="ParagrifIsi"/>
            </w:pPr>
            <w:r w:rsidRPr="00AF4E91">
              <w:t>Sukses</w:t>
            </w:r>
          </w:p>
        </w:tc>
      </w:tr>
      <w:tr w:rsidR="009A1290" w14:paraId="0F7AF61E" w14:textId="77777777" w:rsidTr="007774DE">
        <w:tc>
          <w:tcPr>
            <w:tcW w:w="571" w:type="dxa"/>
          </w:tcPr>
          <w:p w14:paraId="161C8CA4" w14:textId="77777777" w:rsidR="009A1290" w:rsidRDefault="009A1290" w:rsidP="007774DE">
            <w:pPr>
              <w:pStyle w:val="ParagrifIsi"/>
            </w:pPr>
            <w:r>
              <w:t>25</w:t>
            </w:r>
          </w:p>
        </w:tc>
        <w:tc>
          <w:tcPr>
            <w:tcW w:w="1524" w:type="dxa"/>
          </w:tcPr>
          <w:p w14:paraId="604C1D49" w14:textId="77777777" w:rsidR="009A1290" w:rsidRDefault="009A1290" w:rsidP="007774DE">
            <w:pPr>
              <w:pStyle w:val="ParagrifIsi"/>
            </w:pPr>
            <w:r>
              <w:rPr>
                <w:i/>
              </w:rPr>
              <w:t xml:space="preserve">Input </w:t>
            </w:r>
            <w:r w:rsidRPr="00A071F9">
              <w:t xml:space="preserve">data </w:t>
            </w:r>
            <w:r>
              <w:t xml:space="preserve">pembayaran </w:t>
            </w:r>
            <w:r w:rsidRPr="006508FB">
              <w:t>penjualan</w:t>
            </w:r>
          </w:p>
        </w:tc>
        <w:tc>
          <w:tcPr>
            <w:tcW w:w="1586" w:type="dxa"/>
          </w:tcPr>
          <w:p w14:paraId="630C62B8" w14:textId="77777777" w:rsidR="009A1290" w:rsidRDefault="009A1290" w:rsidP="007774DE">
            <w:pPr>
              <w:pStyle w:val="ParagrifIsi"/>
            </w:pPr>
            <w:r>
              <w:t>Jumlah dibayar, tanggal bayar,</w:t>
            </w:r>
            <w:r>
              <w:rPr>
                <w:rFonts w:eastAsia="MS Mincho"/>
                <w:i/>
                <w:sz w:val="20"/>
                <w:szCs w:val="20"/>
              </w:rPr>
              <w:t xml:space="preserve"> </w:t>
            </w:r>
            <w:r w:rsidRPr="00A071F9">
              <w:rPr>
                <w:i/>
              </w:rPr>
              <w:t>chart of account</w:t>
            </w:r>
            <w:r w:rsidRPr="00A071F9">
              <w:t xml:space="preserve"> debit, keterangan debit, </w:t>
            </w:r>
            <w:r w:rsidRPr="00A071F9">
              <w:rPr>
                <w:i/>
              </w:rPr>
              <w:t>chart of account kredit</w:t>
            </w:r>
            <w:r w:rsidRPr="00A071F9">
              <w:t xml:space="preserve">, keterangan </w:t>
            </w:r>
            <w:r w:rsidRPr="00A071F9">
              <w:lastRenderedPageBreak/>
              <w:t>kredit</w:t>
            </w:r>
            <w:r>
              <w:t>, catatan</w:t>
            </w:r>
          </w:p>
        </w:tc>
        <w:tc>
          <w:tcPr>
            <w:tcW w:w="3260" w:type="dxa"/>
          </w:tcPr>
          <w:p w14:paraId="6D340794" w14:textId="77777777" w:rsidR="009A1290" w:rsidRDefault="009A1290" w:rsidP="007774DE">
            <w:pPr>
              <w:pStyle w:val="ParagrifIsi"/>
            </w:pPr>
            <w:r w:rsidRPr="00A071F9">
              <w:lastRenderedPageBreak/>
              <w:t xml:space="preserve">Ketika pengguna mengisi </w:t>
            </w:r>
            <w:r w:rsidRPr="00A071F9">
              <w:rPr>
                <w:i/>
              </w:rPr>
              <w:t xml:space="preserve">form </w:t>
            </w:r>
            <w:r w:rsidRPr="00A071F9">
              <w:t xml:space="preserve">tambah data </w:t>
            </w:r>
            <w:r>
              <w:t xml:space="preserve">pembayaran </w:t>
            </w:r>
            <w:r w:rsidRPr="006508FB">
              <w:t xml:space="preserve">penjualan </w:t>
            </w:r>
            <w:r w:rsidRPr="00A071F9">
              <w:t xml:space="preserve">dan menyimpan data dengan menekan tombol </w:t>
            </w:r>
            <w:r>
              <w:t>tambah data</w:t>
            </w:r>
            <w:r w:rsidRPr="00A071F9">
              <w:t>, menampilkan</w:t>
            </w:r>
            <w:r>
              <w:t xml:space="preserve"> </w:t>
            </w:r>
            <w:r w:rsidRPr="00A071F9">
              <w:rPr>
                <w:i/>
              </w:rPr>
              <w:t>invoice</w:t>
            </w:r>
            <w:r>
              <w:t xml:space="preserve"> </w:t>
            </w:r>
            <w:r w:rsidRPr="006508FB">
              <w:t xml:space="preserve">penjualan </w:t>
            </w:r>
            <w:r w:rsidRPr="00A071F9">
              <w:t>dan no</w:t>
            </w:r>
            <w:r>
              <w:t>tifikasi data berhasil disimpan</w:t>
            </w:r>
          </w:p>
        </w:tc>
        <w:tc>
          <w:tcPr>
            <w:tcW w:w="992" w:type="dxa"/>
          </w:tcPr>
          <w:p w14:paraId="0013B7B3" w14:textId="77777777" w:rsidR="009A1290" w:rsidRDefault="009A1290" w:rsidP="007774DE">
            <w:pPr>
              <w:pStyle w:val="ParagrifIsi"/>
            </w:pPr>
            <w:r w:rsidRPr="00AF4E91">
              <w:t>Sukses</w:t>
            </w:r>
          </w:p>
        </w:tc>
      </w:tr>
      <w:tr w:rsidR="009A1290" w14:paraId="6BCF2F9C" w14:textId="77777777" w:rsidTr="007774DE">
        <w:tc>
          <w:tcPr>
            <w:tcW w:w="571" w:type="dxa"/>
          </w:tcPr>
          <w:p w14:paraId="7B409731" w14:textId="77777777" w:rsidR="009A1290" w:rsidRDefault="009A1290" w:rsidP="007774DE">
            <w:pPr>
              <w:pStyle w:val="ParagrifIsi"/>
            </w:pPr>
            <w:r>
              <w:t>26</w:t>
            </w:r>
          </w:p>
        </w:tc>
        <w:tc>
          <w:tcPr>
            <w:tcW w:w="1524" w:type="dxa"/>
          </w:tcPr>
          <w:p w14:paraId="77F5266E" w14:textId="77777777" w:rsidR="009A1290" w:rsidRDefault="009A1290" w:rsidP="007774DE">
            <w:pPr>
              <w:pStyle w:val="ParagrifIsi"/>
            </w:pPr>
            <w:r w:rsidRPr="006B3FE5">
              <w:rPr>
                <w:i/>
              </w:rPr>
              <w:t>Input</w:t>
            </w:r>
            <w:r>
              <w:t xml:space="preserve"> data item retur </w:t>
            </w:r>
            <w:r w:rsidRPr="006508FB">
              <w:t>penjualan</w:t>
            </w:r>
          </w:p>
        </w:tc>
        <w:tc>
          <w:tcPr>
            <w:tcW w:w="1586" w:type="dxa"/>
          </w:tcPr>
          <w:p w14:paraId="12D04CDD" w14:textId="77777777" w:rsidR="009A1290" w:rsidRDefault="009A1290" w:rsidP="007774DE">
            <w:pPr>
              <w:pStyle w:val="ParagrifIsi"/>
            </w:pPr>
            <w:r>
              <w:t>Kode item, nama item, nama singkat, satuan, harga, jumlah retur</w:t>
            </w:r>
          </w:p>
        </w:tc>
        <w:tc>
          <w:tcPr>
            <w:tcW w:w="3260" w:type="dxa"/>
          </w:tcPr>
          <w:p w14:paraId="5C217A59"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w:t>
            </w:r>
            <w:r>
              <w:t xml:space="preserve">item retur </w:t>
            </w:r>
            <w:r w:rsidRPr="006508FB">
              <w:t xml:space="preserve">penjualan </w:t>
            </w:r>
            <w:r w:rsidRPr="006B3FE5">
              <w:t xml:space="preserve">dan menyimpan data dengan menekan </w:t>
            </w:r>
            <w:r>
              <w:t xml:space="preserve">tombol tambah </w:t>
            </w:r>
            <w:r w:rsidRPr="002E550C">
              <w:t xml:space="preserve">item </w:t>
            </w:r>
            <w:r>
              <w:t xml:space="preserve">retur, menampilkan </w:t>
            </w:r>
            <w:r w:rsidRPr="002E550C">
              <w:rPr>
                <w:i/>
              </w:rPr>
              <w:t>form</w:t>
            </w:r>
            <w:r>
              <w:t xml:space="preserve"> tambah data </w:t>
            </w:r>
            <w:r w:rsidRPr="006508FB">
              <w:t xml:space="preserve">penjualan </w:t>
            </w:r>
            <w:r>
              <w:t>dan notifikasi data berhasil disimpan</w:t>
            </w:r>
          </w:p>
        </w:tc>
        <w:tc>
          <w:tcPr>
            <w:tcW w:w="992" w:type="dxa"/>
          </w:tcPr>
          <w:p w14:paraId="0B5F8DCA" w14:textId="77777777" w:rsidR="009A1290" w:rsidRDefault="009A1290" w:rsidP="007774DE">
            <w:pPr>
              <w:pStyle w:val="ParagrifIsi"/>
            </w:pPr>
            <w:r w:rsidRPr="00AF4E91">
              <w:t>Sukses</w:t>
            </w:r>
          </w:p>
        </w:tc>
      </w:tr>
      <w:tr w:rsidR="009A1290" w14:paraId="566F2218" w14:textId="77777777" w:rsidTr="007774DE">
        <w:tc>
          <w:tcPr>
            <w:tcW w:w="571" w:type="dxa"/>
          </w:tcPr>
          <w:p w14:paraId="06625A7A" w14:textId="77777777" w:rsidR="009A1290" w:rsidRDefault="009A1290" w:rsidP="007774DE">
            <w:pPr>
              <w:pStyle w:val="ParagrifIsi"/>
            </w:pPr>
            <w:r>
              <w:t>27</w:t>
            </w:r>
          </w:p>
        </w:tc>
        <w:tc>
          <w:tcPr>
            <w:tcW w:w="1524" w:type="dxa"/>
          </w:tcPr>
          <w:p w14:paraId="0635B5E4" w14:textId="77777777" w:rsidR="009A1290" w:rsidRDefault="009A1290" w:rsidP="007774DE">
            <w:pPr>
              <w:pStyle w:val="ParagrifIsi"/>
            </w:pPr>
            <w:r w:rsidRPr="002E550C">
              <w:rPr>
                <w:i/>
              </w:rPr>
              <w:t>Input</w:t>
            </w:r>
            <w:r w:rsidRPr="002E550C">
              <w:t xml:space="preserve"> data </w:t>
            </w:r>
            <w:r w:rsidRPr="00FE01F2">
              <w:t>retur</w:t>
            </w:r>
            <w:r>
              <w:t xml:space="preserve"> </w:t>
            </w:r>
            <w:r w:rsidRPr="006508FB">
              <w:t>penjualan</w:t>
            </w:r>
          </w:p>
        </w:tc>
        <w:tc>
          <w:tcPr>
            <w:tcW w:w="1586" w:type="dxa"/>
          </w:tcPr>
          <w:p w14:paraId="558FAED0" w14:textId="77777777" w:rsidR="009A1290" w:rsidRDefault="009A1290" w:rsidP="007774DE">
            <w:pPr>
              <w:pStyle w:val="ParagrifIsi"/>
            </w:pPr>
            <w:r w:rsidRPr="002A06E2">
              <w:rPr>
                <w:i/>
              </w:rPr>
              <w:t>chart of account</w:t>
            </w:r>
            <w:r w:rsidRPr="002A06E2">
              <w:t xml:space="preserve"> debit retur, keterangan debit retur, </w:t>
            </w:r>
            <w:r w:rsidRPr="002A06E2">
              <w:rPr>
                <w:i/>
              </w:rPr>
              <w:t xml:space="preserve">chart of account kredit </w:t>
            </w:r>
            <w:r w:rsidRPr="002A06E2">
              <w:t xml:space="preserve">retur, keterangan kredit retur, </w:t>
            </w:r>
            <w:r w:rsidRPr="002A06E2">
              <w:rPr>
                <w:i/>
              </w:rPr>
              <w:t>chart of account</w:t>
            </w:r>
            <w:r w:rsidRPr="002A06E2">
              <w:t xml:space="preserve"> debit pengembalian uang, keterangan debit pengembalian uang, </w:t>
            </w:r>
            <w:r w:rsidRPr="002A06E2">
              <w:rPr>
                <w:i/>
              </w:rPr>
              <w:t xml:space="preserve">chart of account kredit </w:t>
            </w:r>
            <w:r w:rsidRPr="002A06E2">
              <w:t xml:space="preserve">pengembalian uang, </w:t>
            </w:r>
            <w:r w:rsidRPr="002A06E2">
              <w:lastRenderedPageBreak/>
              <w:t>keterangan kredit pengembalian uang</w:t>
            </w:r>
            <w:r>
              <w:t>,</w:t>
            </w:r>
            <w:r w:rsidRPr="002A06E2">
              <w:rPr>
                <w:rFonts w:eastAsia="MS Mincho"/>
                <w:sz w:val="20"/>
                <w:szCs w:val="20"/>
              </w:rPr>
              <w:t xml:space="preserve"> </w:t>
            </w:r>
            <w:r w:rsidRPr="002A06E2">
              <w:t>catatan</w:t>
            </w:r>
          </w:p>
        </w:tc>
        <w:tc>
          <w:tcPr>
            <w:tcW w:w="3260" w:type="dxa"/>
          </w:tcPr>
          <w:p w14:paraId="04324A3E" w14:textId="77777777" w:rsidR="009A1290" w:rsidRDefault="009A1290" w:rsidP="007774DE">
            <w:pPr>
              <w:pStyle w:val="ParagrifIsi"/>
            </w:pPr>
            <w:r w:rsidRPr="002E550C">
              <w:lastRenderedPageBreak/>
              <w:t xml:space="preserve">Ketika pengguna mengisi </w:t>
            </w:r>
            <w:r w:rsidRPr="002E550C">
              <w:rPr>
                <w:i/>
              </w:rPr>
              <w:t xml:space="preserve">form </w:t>
            </w:r>
            <w:r w:rsidRPr="002E550C">
              <w:t xml:space="preserve">tambah </w:t>
            </w:r>
            <w:r>
              <w:t xml:space="preserve">data retur </w:t>
            </w:r>
            <w:r w:rsidRPr="006508FB">
              <w:t xml:space="preserve">penjualan </w:t>
            </w:r>
            <w:r w:rsidRPr="002E550C">
              <w:t xml:space="preserve">dan menyimpan data dengan menekan tombol </w:t>
            </w:r>
            <w:r>
              <w:t xml:space="preserve">simpan </w:t>
            </w:r>
            <w:r w:rsidRPr="002A06E2">
              <w:t>retur</w:t>
            </w:r>
            <w:r>
              <w:t xml:space="preserve">, menampilkan </w:t>
            </w:r>
            <w:r w:rsidRPr="002E550C">
              <w:t xml:space="preserve">data </w:t>
            </w:r>
            <w:r>
              <w:t xml:space="preserve">retur </w:t>
            </w:r>
            <w:r w:rsidRPr="006508FB">
              <w:t xml:space="preserve">penjualan </w:t>
            </w:r>
            <w:r w:rsidRPr="002E550C">
              <w:t>dan no</w:t>
            </w:r>
            <w:r>
              <w:t>tifikasi data berhasil disimpan</w:t>
            </w:r>
          </w:p>
        </w:tc>
        <w:tc>
          <w:tcPr>
            <w:tcW w:w="992" w:type="dxa"/>
          </w:tcPr>
          <w:p w14:paraId="1856D67C" w14:textId="77777777" w:rsidR="009A1290" w:rsidRDefault="009A1290" w:rsidP="007774DE">
            <w:pPr>
              <w:pStyle w:val="ParagrifIsi"/>
            </w:pPr>
            <w:r w:rsidRPr="00AF4E91">
              <w:t>Sukses</w:t>
            </w:r>
          </w:p>
        </w:tc>
      </w:tr>
      <w:tr w:rsidR="009A1290" w14:paraId="0AA24264" w14:textId="77777777" w:rsidTr="007774DE">
        <w:tc>
          <w:tcPr>
            <w:tcW w:w="571" w:type="dxa"/>
          </w:tcPr>
          <w:p w14:paraId="007BE4C4" w14:textId="77777777" w:rsidR="009A1290" w:rsidRDefault="009A1290" w:rsidP="007774DE">
            <w:pPr>
              <w:pStyle w:val="ParagrifIsi"/>
            </w:pPr>
            <w:r>
              <w:t>28</w:t>
            </w:r>
          </w:p>
        </w:tc>
        <w:tc>
          <w:tcPr>
            <w:tcW w:w="1524" w:type="dxa"/>
          </w:tcPr>
          <w:p w14:paraId="2C03D1DA" w14:textId="77777777" w:rsidR="009A1290" w:rsidRDefault="009A1290" w:rsidP="007774DE">
            <w:pPr>
              <w:pStyle w:val="ParagrifIsi"/>
            </w:pPr>
            <w:r>
              <w:t xml:space="preserve">Lihat riwayat pembayaran </w:t>
            </w:r>
            <w:r w:rsidRPr="006508FB">
              <w:t>penjualan</w:t>
            </w:r>
          </w:p>
        </w:tc>
        <w:tc>
          <w:tcPr>
            <w:tcW w:w="1586" w:type="dxa"/>
          </w:tcPr>
          <w:p w14:paraId="299656D7" w14:textId="77777777" w:rsidR="009A1290" w:rsidRDefault="009A1290" w:rsidP="007774DE">
            <w:pPr>
              <w:pStyle w:val="ParagrifIsi"/>
            </w:pPr>
            <w:r>
              <w:t>Nomor invoice</w:t>
            </w:r>
          </w:p>
        </w:tc>
        <w:tc>
          <w:tcPr>
            <w:tcW w:w="3260" w:type="dxa"/>
          </w:tcPr>
          <w:p w14:paraId="078E2F64" w14:textId="77777777" w:rsidR="009A1290" w:rsidRDefault="009A1290" w:rsidP="007774DE">
            <w:pPr>
              <w:pStyle w:val="ParagrifIsi"/>
            </w:pPr>
            <w:r>
              <w:t xml:space="preserve">Ketika pengguna menekan tombol riwayat pembayaran pada </w:t>
            </w:r>
            <w:r w:rsidRPr="008926E8">
              <w:rPr>
                <w:i/>
              </w:rPr>
              <w:t>invoice</w:t>
            </w:r>
            <w:r>
              <w:t xml:space="preserve"> </w:t>
            </w:r>
            <w:r w:rsidRPr="006508FB">
              <w:t>penjualan</w:t>
            </w:r>
            <w:r>
              <w:t xml:space="preserve">, menampilkan data riwayat pembayaran </w:t>
            </w:r>
            <w:r w:rsidRPr="006508FB">
              <w:t>penjualan</w:t>
            </w:r>
          </w:p>
        </w:tc>
        <w:tc>
          <w:tcPr>
            <w:tcW w:w="992" w:type="dxa"/>
          </w:tcPr>
          <w:p w14:paraId="74BCD0C6" w14:textId="77777777" w:rsidR="009A1290" w:rsidRDefault="009A1290" w:rsidP="007774DE">
            <w:pPr>
              <w:pStyle w:val="ParagrifIsi"/>
            </w:pPr>
            <w:r w:rsidRPr="00AF4E91">
              <w:t>Sukses</w:t>
            </w:r>
          </w:p>
        </w:tc>
      </w:tr>
      <w:tr w:rsidR="009A1290" w14:paraId="5C57E295" w14:textId="77777777" w:rsidTr="007774DE">
        <w:tc>
          <w:tcPr>
            <w:tcW w:w="571" w:type="dxa"/>
          </w:tcPr>
          <w:p w14:paraId="0DD9BB57" w14:textId="77777777" w:rsidR="009A1290" w:rsidRDefault="009A1290" w:rsidP="007774DE">
            <w:pPr>
              <w:pStyle w:val="ParagrifIsi"/>
            </w:pPr>
            <w:r>
              <w:t>29</w:t>
            </w:r>
          </w:p>
        </w:tc>
        <w:tc>
          <w:tcPr>
            <w:tcW w:w="1524" w:type="dxa"/>
          </w:tcPr>
          <w:p w14:paraId="74F4B73E" w14:textId="77777777" w:rsidR="009A1290" w:rsidRDefault="009A1290" w:rsidP="007774DE">
            <w:pPr>
              <w:pStyle w:val="ParagrifIsi"/>
            </w:pPr>
            <w:r w:rsidRPr="008926E8">
              <w:t xml:space="preserve">Cetak </w:t>
            </w:r>
            <w:r w:rsidRPr="008926E8">
              <w:rPr>
                <w:i/>
              </w:rPr>
              <w:t xml:space="preserve">invoice </w:t>
            </w:r>
            <w:r w:rsidRPr="006508FB">
              <w:t>penjualan</w:t>
            </w:r>
          </w:p>
        </w:tc>
        <w:tc>
          <w:tcPr>
            <w:tcW w:w="1586" w:type="dxa"/>
          </w:tcPr>
          <w:p w14:paraId="6B26C007" w14:textId="77777777" w:rsidR="009A1290" w:rsidRDefault="009A1290" w:rsidP="007774DE">
            <w:pPr>
              <w:pStyle w:val="ParagrifIsi"/>
            </w:pPr>
            <w:r w:rsidRPr="008926E8">
              <w:t>Nomor invoice</w:t>
            </w:r>
          </w:p>
        </w:tc>
        <w:tc>
          <w:tcPr>
            <w:tcW w:w="3260" w:type="dxa"/>
          </w:tcPr>
          <w:p w14:paraId="48A1CC25" w14:textId="77777777" w:rsidR="009A1290" w:rsidRDefault="009A1290" w:rsidP="007774DE">
            <w:pPr>
              <w:pStyle w:val="ParagrifIsi"/>
            </w:pPr>
            <w:r w:rsidRPr="008926E8">
              <w:t xml:space="preserve">Ketika pengguna menekan tombol </w:t>
            </w:r>
            <w:r>
              <w:t xml:space="preserve">pdf </w:t>
            </w:r>
            <w:r w:rsidRPr="008926E8">
              <w:t xml:space="preserve">pada </w:t>
            </w:r>
            <w:r w:rsidRPr="008926E8">
              <w:rPr>
                <w:i/>
              </w:rPr>
              <w:t>invoice</w:t>
            </w:r>
            <w:r w:rsidRPr="008926E8">
              <w:t xml:space="preserve"> </w:t>
            </w:r>
            <w:r w:rsidRPr="006508FB">
              <w:t>penjualan</w:t>
            </w:r>
            <w:r w:rsidRPr="008926E8">
              <w:t xml:space="preserve">, menampilkan data riwayat pembayaran </w:t>
            </w:r>
            <w:r w:rsidRPr="006508FB">
              <w:t>penjualan</w:t>
            </w:r>
          </w:p>
        </w:tc>
        <w:tc>
          <w:tcPr>
            <w:tcW w:w="992" w:type="dxa"/>
          </w:tcPr>
          <w:p w14:paraId="02218E2C" w14:textId="77777777" w:rsidR="009A1290" w:rsidRDefault="009A1290" w:rsidP="007774DE">
            <w:pPr>
              <w:pStyle w:val="ParagrifIsi"/>
            </w:pPr>
            <w:r w:rsidRPr="00AF4E91">
              <w:t>Sukses</w:t>
            </w:r>
          </w:p>
        </w:tc>
      </w:tr>
      <w:tr w:rsidR="009A1290" w14:paraId="6AFF755D" w14:textId="77777777" w:rsidTr="007774DE">
        <w:tc>
          <w:tcPr>
            <w:tcW w:w="571" w:type="dxa"/>
          </w:tcPr>
          <w:p w14:paraId="329C5B9A" w14:textId="77777777" w:rsidR="009A1290" w:rsidRDefault="009A1290" w:rsidP="007774DE">
            <w:pPr>
              <w:pStyle w:val="ParagrifIsi"/>
            </w:pPr>
            <w:r>
              <w:t>30</w:t>
            </w:r>
          </w:p>
        </w:tc>
        <w:tc>
          <w:tcPr>
            <w:tcW w:w="1524" w:type="dxa"/>
          </w:tcPr>
          <w:p w14:paraId="3372FBE3" w14:textId="77777777" w:rsidR="009A1290" w:rsidRDefault="009A1290" w:rsidP="007774DE">
            <w:pPr>
              <w:pStyle w:val="ParagrifIsi"/>
            </w:pPr>
            <w:r w:rsidRPr="006B3FE5">
              <w:rPr>
                <w:i/>
              </w:rPr>
              <w:t>Input</w:t>
            </w:r>
            <w:r>
              <w:t xml:space="preserve"> data item jurnal umum</w:t>
            </w:r>
          </w:p>
        </w:tc>
        <w:tc>
          <w:tcPr>
            <w:tcW w:w="1586" w:type="dxa"/>
          </w:tcPr>
          <w:p w14:paraId="5D35FE3E" w14:textId="77777777" w:rsidR="009A1290" w:rsidRDefault="009A1290" w:rsidP="007774DE">
            <w:pPr>
              <w:pStyle w:val="ParagrifIsi"/>
            </w:pPr>
            <w:r>
              <w:t xml:space="preserve">Kode akun, nama </w:t>
            </w:r>
            <w:r w:rsidRPr="00B64E51">
              <w:t>akun</w:t>
            </w:r>
            <w:r>
              <w:t>, jenis saldo, jumlah, keterangan</w:t>
            </w:r>
          </w:p>
        </w:tc>
        <w:tc>
          <w:tcPr>
            <w:tcW w:w="3260" w:type="dxa"/>
          </w:tcPr>
          <w:p w14:paraId="7B677500" w14:textId="77777777" w:rsidR="009A1290" w:rsidRDefault="009A1290" w:rsidP="007774DE">
            <w:pPr>
              <w:pStyle w:val="ParagrifIsi"/>
            </w:pPr>
            <w:r w:rsidRPr="006B3FE5">
              <w:t xml:space="preserve">Ketika pengguna mengisi </w:t>
            </w:r>
            <w:r w:rsidRPr="006B3FE5">
              <w:rPr>
                <w:i/>
              </w:rPr>
              <w:t xml:space="preserve">form </w:t>
            </w:r>
            <w:r>
              <w:t>tambah</w:t>
            </w:r>
            <w:r w:rsidRPr="006B3FE5">
              <w:t xml:space="preserve"> </w:t>
            </w:r>
            <w:r>
              <w:t xml:space="preserve">item </w:t>
            </w:r>
            <w:r w:rsidRPr="00B64E51">
              <w:t xml:space="preserve">jurnal umum </w:t>
            </w:r>
            <w:r w:rsidRPr="006B3FE5">
              <w:t xml:space="preserve">dan menyimpan data dengan menekan </w:t>
            </w:r>
            <w:r>
              <w:t xml:space="preserve">tombol tambah data, menampilkan </w:t>
            </w:r>
            <w:r w:rsidRPr="002E550C">
              <w:rPr>
                <w:i/>
              </w:rPr>
              <w:t>form</w:t>
            </w:r>
            <w:r>
              <w:t xml:space="preserve"> tambah data </w:t>
            </w:r>
            <w:r w:rsidRPr="00B64E51">
              <w:t xml:space="preserve">jurnal umum </w:t>
            </w:r>
            <w:r>
              <w:t>dan notifikasi data berhasil disimpan</w:t>
            </w:r>
          </w:p>
        </w:tc>
        <w:tc>
          <w:tcPr>
            <w:tcW w:w="992" w:type="dxa"/>
          </w:tcPr>
          <w:p w14:paraId="4B007118" w14:textId="77777777" w:rsidR="009A1290" w:rsidRDefault="009A1290" w:rsidP="007774DE">
            <w:pPr>
              <w:pStyle w:val="ParagrifIsi"/>
            </w:pPr>
            <w:r w:rsidRPr="00AF4E91">
              <w:t>Sukses</w:t>
            </w:r>
          </w:p>
        </w:tc>
      </w:tr>
      <w:tr w:rsidR="009A1290" w14:paraId="19F146F2" w14:textId="77777777" w:rsidTr="007774DE">
        <w:tc>
          <w:tcPr>
            <w:tcW w:w="571" w:type="dxa"/>
          </w:tcPr>
          <w:p w14:paraId="65467435" w14:textId="77777777" w:rsidR="009A1290" w:rsidRDefault="009A1290" w:rsidP="007774DE">
            <w:pPr>
              <w:pStyle w:val="ParagrifIsi"/>
            </w:pPr>
            <w:r>
              <w:t>31</w:t>
            </w:r>
          </w:p>
        </w:tc>
        <w:tc>
          <w:tcPr>
            <w:tcW w:w="1524" w:type="dxa"/>
          </w:tcPr>
          <w:p w14:paraId="5AE5062B" w14:textId="77777777" w:rsidR="009A1290" w:rsidRDefault="009A1290" w:rsidP="007774DE">
            <w:pPr>
              <w:pStyle w:val="ParagrifIsi"/>
            </w:pPr>
            <w:r w:rsidRPr="002E550C">
              <w:rPr>
                <w:i/>
              </w:rPr>
              <w:t>Input</w:t>
            </w:r>
            <w:r w:rsidRPr="002E550C">
              <w:t xml:space="preserve"> data </w:t>
            </w:r>
            <w:r w:rsidRPr="00B64E51">
              <w:t>jurnal umum</w:t>
            </w:r>
          </w:p>
        </w:tc>
        <w:tc>
          <w:tcPr>
            <w:tcW w:w="1586" w:type="dxa"/>
          </w:tcPr>
          <w:p w14:paraId="1F2A9590" w14:textId="77777777" w:rsidR="009A1290" w:rsidRPr="00B64E51" w:rsidRDefault="009A1290" w:rsidP="007774DE">
            <w:pPr>
              <w:pStyle w:val="ParagrifIsi"/>
            </w:pPr>
            <w:r>
              <w:t>Deskripsi jurnal</w:t>
            </w:r>
          </w:p>
        </w:tc>
        <w:tc>
          <w:tcPr>
            <w:tcW w:w="3260" w:type="dxa"/>
          </w:tcPr>
          <w:p w14:paraId="3FB8650B" w14:textId="77777777" w:rsidR="009A1290" w:rsidRDefault="009A1290" w:rsidP="007774DE">
            <w:pPr>
              <w:pStyle w:val="ParagrifIsi"/>
            </w:pPr>
            <w:r w:rsidRPr="002E550C">
              <w:t xml:space="preserve">Ketika pengguna mengisi </w:t>
            </w:r>
            <w:r w:rsidRPr="002E550C">
              <w:rPr>
                <w:i/>
              </w:rPr>
              <w:t xml:space="preserve">form </w:t>
            </w:r>
            <w:r w:rsidRPr="002E550C">
              <w:t xml:space="preserve">tambah </w:t>
            </w:r>
            <w:r w:rsidRPr="00B64E51">
              <w:t xml:space="preserve">jurnal umum </w:t>
            </w:r>
            <w:r w:rsidRPr="002E550C">
              <w:t xml:space="preserve">dan menyimpan data dengan menekan tombol </w:t>
            </w:r>
            <w:r>
              <w:t xml:space="preserve">simpan jurnal, menampilkan </w:t>
            </w:r>
            <w:r w:rsidRPr="002E550C">
              <w:t xml:space="preserve">data </w:t>
            </w:r>
            <w:r w:rsidRPr="00B64E51">
              <w:t xml:space="preserve">jurnal umum </w:t>
            </w:r>
            <w:r w:rsidRPr="002E550C">
              <w:t>dan no</w:t>
            </w:r>
            <w:r>
              <w:t>tifikasi data berhasil disimpan</w:t>
            </w:r>
          </w:p>
        </w:tc>
        <w:tc>
          <w:tcPr>
            <w:tcW w:w="992" w:type="dxa"/>
          </w:tcPr>
          <w:p w14:paraId="20092586" w14:textId="77777777" w:rsidR="009A1290" w:rsidRDefault="009A1290" w:rsidP="007774DE">
            <w:pPr>
              <w:pStyle w:val="ParagrifIsi"/>
            </w:pPr>
            <w:r w:rsidRPr="00AF4E91">
              <w:t>Sukses</w:t>
            </w:r>
          </w:p>
        </w:tc>
      </w:tr>
      <w:tr w:rsidR="009A1290" w14:paraId="3B843993" w14:textId="77777777" w:rsidTr="007774DE">
        <w:tc>
          <w:tcPr>
            <w:tcW w:w="571" w:type="dxa"/>
          </w:tcPr>
          <w:p w14:paraId="583B6D68" w14:textId="77777777" w:rsidR="009A1290" w:rsidRDefault="009A1290" w:rsidP="007774DE">
            <w:pPr>
              <w:pStyle w:val="ParagrifIsi"/>
            </w:pPr>
            <w:r>
              <w:lastRenderedPageBreak/>
              <w:t>32</w:t>
            </w:r>
          </w:p>
        </w:tc>
        <w:tc>
          <w:tcPr>
            <w:tcW w:w="1524" w:type="dxa"/>
          </w:tcPr>
          <w:p w14:paraId="7AE11129" w14:textId="77777777" w:rsidR="009A1290" w:rsidRDefault="009A1290" w:rsidP="007774DE">
            <w:pPr>
              <w:pStyle w:val="ParagrifIsi"/>
            </w:pPr>
            <w:r>
              <w:t>Memilih periode laporan pembelian</w:t>
            </w:r>
          </w:p>
        </w:tc>
        <w:tc>
          <w:tcPr>
            <w:tcW w:w="1586" w:type="dxa"/>
          </w:tcPr>
          <w:p w14:paraId="275C3EB1" w14:textId="77777777" w:rsidR="009A1290" w:rsidRPr="009404E0" w:rsidRDefault="009A1290" w:rsidP="007774DE">
            <w:pPr>
              <w:pStyle w:val="ParagrifIsi"/>
            </w:pPr>
            <w:r>
              <w:t>Tanggal mulai, tanggal akhir</w:t>
            </w:r>
          </w:p>
        </w:tc>
        <w:tc>
          <w:tcPr>
            <w:tcW w:w="3260" w:type="dxa"/>
          </w:tcPr>
          <w:p w14:paraId="18DDDC41" w14:textId="77777777" w:rsidR="009A1290" w:rsidRDefault="009A1290" w:rsidP="007774DE">
            <w:pPr>
              <w:pStyle w:val="ParagrifIsi"/>
            </w:pPr>
            <w:r w:rsidRPr="009404E0">
              <w:t xml:space="preserve">Ketika pengguna mengisi </w:t>
            </w:r>
            <w:r w:rsidRPr="009404E0">
              <w:rPr>
                <w:i/>
              </w:rPr>
              <w:t xml:space="preserve">form </w:t>
            </w:r>
            <w:r w:rsidRPr="009404E0">
              <w:t xml:space="preserve">periode laporan dan menekan tombol terapkan, menampilkan data laporan </w:t>
            </w:r>
            <w:r>
              <w:t>pembelian</w:t>
            </w:r>
            <w:r w:rsidRPr="009404E0">
              <w:t xml:space="preserve"> sesuai periode yang dipilih dan notifikasi data berhasil diterapkan</w:t>
            </w:r>
          </w:p>
        </w:tc>
        <w:tc>
          <w:tcPr>
            <w:tcW w:w="992" w:type="dxa"/>
          </w:tcPr>
          <w:p w14:paraId="125755D3" w14:textId="77777777" w:rsidR="009A1290" w:rsidRDefault="009A1290" w:rsidP="007774DE">
            <w:pPr>
              <w:pStyle w:val="ParagrifIsi"/>
            </w:pPr>
            <w:r w:rsidRPr="00AF4E91">
              <w:t>Sukses</w:t>
            </w:r>
          </w:p>
        </w:tc>
      </w:tr>
      <w:tr w:rsidR="009A1290" w14:paraId="1C1D9FE7" w14:textId="77777777" w:rsidTr="007774DE">
        <w:tc>
          <w:tcPr>
            <w:tcW w:w="571" w:type="dxa"/>
          </w:tcPr>
          <w:p w14:paraId="5AA17F89" w14:textId="77777777" w:rsidR="009A1290" w:rsidRDefault="009A1290" w:rsidP="007774DE">
            <w:pPr>
              <w:pStyle w:val="ParagrifIsi"/>
            </w:pPr>
            <w:r>
              <w:t>33</w:t>
            </w:r>
          </w:p>
        </w:tc>
        <w:tc>
          <w:tcPr>
            <w:tcW w:w="1524" w:type="dxa"/>
          </w:tcPr>
          <w:p w14:paraId="00A6A163" w14:textId="77777777" w:rsidR="009A1290" w:rsidRDefault="009A1290" w:rsidP="007774DE">
            <w:pPr>
              <w:pStyle w:val="ParagrifIsi"/>
            </w:pPr>
            <w:r w:rsidRPr="006965BF">
              <w:t xml:space="preserve">Memilih periode laporan </w:t>
            </w:r>
            <w:r>
              <w:t>penjualan</w:t>
            </w:r>
          </w:p>
        </w:tc>
        <w:tc>
          <w:tcPr>
            <w:tcW w:w="1586" w:type="dxa"/>
          </w:tcPr>
          <w:p w14:paraId="1389F4B0" w14:textId="77777777" w:rsidR="009A1290" w:rsidRDefault="009A1290" w:rsidP="007774DE">
            <w:pPr>
              <w:pStyle w:val="ParagrifIsi"/>
            </w:pPr>
            <w:r w:rsidRPr="009404E0">
              <w:t>Tanggal mulai, tanggal akhir</w:t>
            </w:r>
          </w:p>
        </w:tc>
        <w:tc>
          <w:tcPr>
            <w:tcW w:w="3260" w:type="dxa"/>
          </w:tcPr>
          <w:p w14:paraId="2E7CAD60" w14:textId="77777777" w:rsidR="009A1290" w:rsidRDefault="009A1290" w:rsidP="007774DE">
            <w:pPr>
              <w:pStyle w:val="ParagrifIsi"/>
            </w:pPr>
            <w:r w:rsidRPr="009404E0">
              <w:t xml:space="preserve">Ketika pengguna mengisi </w:t>
            </w:r>
            <w:r w:rsidRPr="009404E0">
              <w:rPr>
                <w:i/>
              </w:rPr>
              <w:t xml:space="preserve">form </w:t>
            </w:r>
            <w:r w:rsidRPr="009404E0">
              <w:t xml:space="preserve">periode laporan dan menekan tombol terapkan, menampilkan data laporan </w:t>
            </w:r>
            <w:r>
              <w:t>penjualan</w:t>
            </w:r>
            <w:r w:rsidRPr="009404E0">
              <w:t xml:space="preserve"> sesuai periode yang dipilih dan notifikasi data berhasil diterapkan</w:t>
            </w:r>
          </w:p>
        </w:tc>
        <w:tc>
          <w:tcPr>
            <w:tcW w:w="992" w:type="dxa"/>
          </w:tcPr>
          <w:p w14:paraId="00140C04" w14:textId="77777777" w:rsidR="009A1290" w:rsidRDefault="009A1290" w:rsidP="007774DE">
            <w:pPr>
              <w:pStyle w:val="ParagrifIsi"/>
            </w:pPr>
            <w:r w:rsidRPr="00AF4E91">
              <w:t>Sukses</w:t>
            </w:r>
          </w:p>
        </w:tc>
      </w:tr>
      <w:tr w:rsidR="009A1290" w14:paraId="785ABA22" w14:textId="77777777" w:rsidTr="007774DE">
        <w:tc>
          <w:tcPr>
            <w:tcW w:w="571" w:type="dxa"/>
          </w:tcPr>
          <w:p w14:paraId="378C23B8" w14:textId="77777777" w:rsidR="009A1290" w:rsidRDefault="009A1290" w:rsidP="007774DE">
            <w:pPr>
              <w:pStyle w:val="ParagrifIsi"/>
            </w:pPr>
            <w:r>
              <w:t>34</w:t>
            </w:r>
          </w:p>
        </w:tc>
        <w:tc>
          <w:tcPr>
            <w:tcW w:w="1524" w:type="dxa"/>
          </w:tcPr>
          <w:p w14:paraId="16431B8E" w14:textId="77777777" w:rsidR="009A1290" w:rsidRDefault="009A1290" w:rsidP="007774DE">
            <w:pPr>
              <w:pStyle w:val="ParagrifIsi"/>
            </w:pPr>
            <w:r w:rsidRPr="006965BF">
              <w:rPr>
                <w:i/>
              </w:rPr>
              <w:t>Edit</w:t>
            </w:r>
            <w:r>
              <w:t xml:space="preserve"> data stok item barang</w:t>
            </w:r>
          </w:p>
        </w:tc>
        <w:tc>
          <w:tcPr>
            <w:tcW w:w="1586" w:type="dxa"/>
          </w:tcPr>
          <w:p w14:paraId="2784E051" w14:textId="77777777" w:rsidR="009A1290" w:rsidRPr="009404E0" w:rsidRDefault="009A1290" w:rsidP="007774DE">
            <w:pPr>
              <w:pStyle w:val="ParagrifIsi"/>
            </w:pPr>
            <w:r>
              <w:t>Kuantitas item barang, tanggal kedaluwarsa</w:t>
            </w:r>
          </w:p>
        </w:tc>
        <w:tc>
          <w:tcPr>
            <w:tcW w:w="3260" w:type="dxa"/>
          </w:tcPr>
          <w:p w14:paraId="2F9E5313" w14:textId="77777777" w:rsidR="009A1290" w:rsidRDefault="009A1290" w:rsidP="007774DE">
            <w:pPr>
              <w:pStyle w:val="ParagrifIsi"/>
            </w:pPr>
            <w:r w:rsidRPr="009404E0">
              <w:t xml:space="preserve">Ketika pengguna mengisi </w:t>
            </w:r>
            <w:r w:rsidRPr="009404E0">
              <w:rPr>
                <w:i/>
              </w:rPr>
              <w:t xml:space="preserve">form </w:t>
            </w:r>
            <w:r w:rsidRPr="009404E0">
              <w:t xml:space="preserve">ubah data dan menyimpan data dengan menekan tombol ubah data, menampilkan data </w:t>
            </w:r>
            <w:r>
              <w:t xml:space="preserve">stok item barang </w:t>
            </w:r>
            <w:r w:rsidRPr="009404E0">
              <w:t>dan notifikasi data berhasil diubah</w:t>
            </w:r>
          </w:p>
        </w:tc>
        <w:tc>
          <w:tcPr>
            <w:tcW w:w="992" w:type="dxa"/>
          </w:tcPr>
          <w:p w14:paraId="67E5DCF6" w14:textId="77777777" w:rsidR="009A1290" w:rsidRDefault="009A1290" w:rsidP="007774DE">
            <w:pPr>
              <w:pStyle w:val="ParagrifIsi"/>
            </w:pPr>
            <w:r w:rsidRPr="00AF4E91">
              <w:t>Sukses</w:t>
            </w:r>
          </w:p>
        </w:tc>
      </w:tr>
      <w:tr w:rsidR="009A1290" w14:paraId="36A1978F" w14:textId="77777777" w:rsidTr="007774DE">
        <w:tc>
          <w:tcPr>
            <w:tcW w:w="571" w:type="dxa"/>
          </w:tcPr>
          <w:p w14:paraId="4BA3925A" w14:textId="77777777" w:rsidR="009A1290" w:rsidRDefault="009A1290" w:rsidP="007774DE">
            <w:pPr>
              <w:pStyle w:val="ParagrifIsi"/>
            </w:pPr>
            <w:r>
              <w:t>35</w:t>
            </w:r>
          </w:p>
        </w:tc>
        <w:tc>
          <w:tcPr>
            <w:tcW w:w="1524" w:type="dxa"/>
          </w:tcPr>
          <w:p w14:paraId="5D326507" w14:textId="77777777" w:rsidR="009A1290" w:rsidRDefault="009A1290" w:rsidP="007774DE">
            <w:pPr>
              <w:pStyle w:val="ParagrifIsi"/>
            </w:pPr>
            <w:r w:rsidRPr="006965BF">
              <w:t xml:space="preserve">Memilih periode laporan </w:t>
            </w:r>
            <w:r>
              <w:t>jurnal</w:t>
            </w:r>
          </w:p>
        </w:tc>
        <w:tc>
          <w:tcPr>
            <w:tcW w:w="1586" w:type="dxa"/>
          </w:tcPr>
          <w:p w14:paraId="715AB1AE" w14:textId="77777777" w:rsidR="009A1290" w:rsidRDefault="009A1290" w:rsidP="007774DE">
            <w:pPr>
              <w:pStyle w:val="ParagrifIsi"/>
            </w:pPr>
            <w:r w:rsidRPr="009404E0">
              <w:t>Tanggal mulai, tanggal akhir</w:t>
            </w:r>
          </w:p>
        </w:tc>
        <w:tc>
          <w:tcPr>
            <w:tcW w:w="3260" w:type="dxa"/>
          </w:tcPr>
          <w:p w14:paraId="3F5F4EE1" w14:textId="77777777" w:rsidR="009A1290" w:rsidRDefault="009A1290" w:rsidP="007774DE">
            <w:pPr>
              <w:pStyle w:val="ParagrifIsi"/>
            </w:pPr>
            <w:r w:rsidRPr="009404E0">
              <w:t xml:space="preserve">Ketika pengguna mengisi </w:t>
            </w:r>
            <w:r w:rsidRPr="009404E0">
              <w:rPr>
                <w:i/>
              </w:rPr>
              <w:t xml:space="preserve">form </w:t>
            </w:r>
            <w:r w:rsidRPr="009404E0">
              <w:t xml:space="preserve">periode laporan dan menekan tombol terapkan, menampilkan data laporan </w:t>
            </w:r>
            <w:r>
              <w:t>jurnal</w:t>
            </w:r>
            <w:r w:rsidRPr="009404E0">
              <w:t xml:space="preserve"> sesuai periode</w:t>
            </w:r>
            <w:r>
              <w:t xml:space="preserve"> yang dipilih</w:t>
            </w:r>
            <w:r w:rsidRPr="009404E0">
              <w:t xml:space="preserve"> dan notifikasi data berhasil diterapkan</w:t>
            </w:r>
          </w:p>
        </w:tc>
        <w:tc>
          <w:tcPr>
            <w:tcW w:w="992" w:type="dxa"/>
          </w:tcPr>
          <w:p w14:paraId="4661F284" w14:textId="77777777" w:rsidR="009A1290" w:rsidRDefault="009A1290" w:rsidP="007774DE">
            <w:pPr>
              <w:pStyle w:val="ParagrifIsi"/>
            </w:pPr>
            <w:r w:rsidRPr="00AF4E91">
              <w:t>Sukses</w:t>
            </w:r>
          </w:p>
        </w:tc>
      </w:tr>
      <w:tr w:rsidR="009A1290" w14:paraId="29F817BA" w14:textId="77777777" w:rsidTr="007774DE">
        <w:tc>
          <w:tcPr>
            <w:tcW w:w="571" w:type="dxa"/>
          </w:tcPr>
          <w:p w14:paraId="7040081C" w14:textId="77777777" w:rsidR="009A1290" w:rsidRDefault="009A1290" w:rsidP="007774DE">
            <w:pPr>
              <w:pStyle w:val="ParagrifIsi"/>
            </w:pPr>
            <w:r>
              <w:lastRenderedPageBreak/>
              <w:t>36</w:t>
            </w:r>
          </w:p>
        </w:tc>
        <w:tc>
          <w:tcPr>
            <w:tcW w:w="1524" w:type="dxa"/>
          </w:tcPr>
          <w:p w14:paraId="63841F18" w14:textId="77777777" w:rsidR="009A1290" w:rsidRDefault="009A1290" w:rsidP="007774DE">
            <w:pPr>
              <w:pStyle w:val="ParagrifIsi"/>
            </w:pPr>
            <w:r w:rsidRPr="006965BF">
              <w:t xml:space="preserve">Memilih periode laporan </w:t>
            </w:r>
            <w:r>
              <w:t>buku besar</w:t>
            </w:r>
          </w:p>
        </w:tc>
        <w:tc>
          <w:tcPr>
            <w:tcW w:w="1586" w:type="dxa"/>
          </w:tcPr>
          <w:p w14:paraId="5EA9BE8C" w14:textId="77777777" w:rsidR="009A1290" w:rsidRDefault="009A1290" w:rsidP="007774DE">
            <w:pPr>
              <w:pStyle w:val="ParagrifIsi"/>
            </w:pPr>
            <w:r w:rsidRPr="009404E0">
              <w:t>Tanggal mulai, tanggal akhir</w:t>
            </w:r>
          </w:p>
        </w:tc>
        <w:tc>
          <w:tcPr>
            <w:tcW w:w="3260" w:type="dxa"/>
          </w:tcPr>
          <w:p w14:paraId="30FFF11A" w14:textId="77777777" w:rsidR="009A1290" w:rsidRDefault="009A1290" w:rsidP="007774DE">
            <w:pPr>
              <w:pStyle w:val="ParagrifIsi"/>
            </w:pPr>
            <w:r w:rsidRPr="009404E0">
              <w:t xml:space="preserve">Ketika pengguna mengisi </w:t>
            </w:r>
            <w:r w:rsidRPr="009404E0">
              <w:rPr>
                <w:i/>
              </w:rPr>
              <w:t xml:space="preserve">form </w:t>
            </w:r>
            <w:r>
              <w:t>periode</w:t>
            </w:r>
            <w:r w:rsidRPr="009404E0">
              <w:t xml:space="preserve"> </w:t>
            </w:r>
            <w:r>
              <w:t xml:space="preserve">laporan </w:t>
            </w:r>
            <w:r w:rsidRPr="009404E0">
              <w:t xml:space="preserve">dan menekan tombol terapkan, menampilkan data laporan </w:t>
            </w:r>
            <w:r>
              <w:t>buku besar</w:t>
            </w:r>
            <w:r w:rsidRPr="009404E0">
              <w:t xml:space="preserve"> </w:t>
            </w:r>
            <w:r>
              <w:t xml:space="preserve">sesuai </w:t>
            </w:r>
            <w:r w:rsidRPr="009404E0">
              <w:t>periode yang dipilih dan notifikasi data berhasil diterapkan</w:t>
            </w:r>
          </w:p>
        </w:tc>
        <w:tc>
          <w:tcPr>
            <w:tcW w:w="992" w:type="dxa"/>
          </w:tcPr>
          <w:p w14:paraId="65D15007" w14:textId="77777777" w:rsidR="009A1290" w:rsidRDefault="009A1290" w:rsidP="007774DE">
            <w:pPr>
              <w:pStyle w:val="ParagrifIsi"/>
            </w:pPr>
            <w:r w:rsidRPr="00AF4E91">
              <w:t>Sukses</w:t>
            </w:r>
          </w:p>
        </w:tc>
      </w:tr>
      <w:tr w:rsidR="009A1290" w14:paraId="4935BC8D" w14:textId="77777777" w:rsidTr="007774DE">
        <w:tc>
          <w:tcPr>
            <w:tcW w:w="571" w:type="dxa"/>
          </w:tcPr>
          <w:p w14:paraId="2DB305BA" w14:textId="77777777" w:rsidR="009A1290" w:rsidRDefault="009A1290" w:rsidP="007774DE">
            <w:pPr>
              <w:pStyle w:val="ParagrifIsi"/>
            </w:pPr>
            <w:r>
              <w:t>37</w:t>
            </w:r>
          </w:p>
        </w:tc>
        <w:tc>
          <w:tcPr>
            <w:tcW w:w="1524" w:type="dxa"/>
          </w:tcPr>
          <w:p w14:paraId="47EF6B2A" w14:textId="77777777" w:rsidR="009A1290" w:rsidRDefault="009A1290" w:rsidP="007774DE">
            <w:pPr>
              <w:pStyle w:val="ParagrifIsi"/>
            </w:pPr>
            <w:r w:rsidRPr="006965BF">
              <w:t xml:space="preserve">Memilih tanggal laporan </w:t>
            </w:r>
            <w:r>
              <w:t>neraca saldo</w:t>
            </w:r>
          </w:p>
        </w:tc>
        <w:tc>
          <w:tcPr>
            <w:tcW w:w="1586" w:type="dxa"/>
          </w:tcPr>
          <w:p w14:paraId="46EF05BF" w14:textId="77777777" w:rsidR="009A1290" w:rsidRPr="009404E0" w:rsidRDefault="009A1290" w:rsidP="007774DE">
            <w:pPr>
              <w:pStyle w:val="ParagrifIsi"/>
            </w:pPr>
            <w:r>
              <w:t>Tanggal laporan</w:t>
            </w:r>
          </w:p>
        </w:tc>
        <w:tc>
          <w:tcPr>
            <w:tcW w:w="3260" w:type="dxa"/>
          </w:tcPr>
          <w:p w14:paraId="5ABC41E8" w14:textId="77777777" w:rsidR="009A1290" w:rsidRDefault="009A1290" w:rsidP="007774DE">
            <w:pPr>
              <w:pStyle w:val="ParagrifIsi"/>
            </w:pPr>
            <w:r w:rsidRPr="009404E0">
              <w:t xml:space="preserve">Ketika pengguna mengisi </w:t>
            </w:r>
            <w:r w:rsidRPr="009404E0">
              <w:rPr>
                <w:i/>
              </w:rPr>
              <w:t xml:space="preserve">form </w:t>
            </w:r>
            <w:r w:rsidRPr="009404E0">
              <w:t xml:space="preserve">tanggal laporan dan menekan tombol terapkan, menampilkan data laporan </w:t>
            </w:r>
            <w:r>
              <w:t>neraca saldo</w:t>
            </w:r>
            <w:r w:rsidRPr="009404E0">
              <w:t xml:space="preserve"> per tanggal pelaporan dan notifikasi data berhasil diterapkan</w:t>
            </w:r>
          </w:p>
        </w:tc>
        <w:tc>
          <w:tcPr>
            <w:tcW w:w="992" w:type="dxa"/>
          </w:tcPr>
          <w:p w14:paraId="0339531A" w14:textId="77777777" w:rsidR="009A1290" w:rsidRDefault="009A1290" w:rsidP="007774DE">
            <w:pPr>
              <w:pStyle w:val="ParagrifIsi"/>
            </w:pPr>
            <w:r w:rsidRPr="00AF4E91">
              <w:t>Sukses</w:t>
            </w:r>
          </w:p>
        </w:tc>
      </w:tr>
      <w:tr w:rsidR="009A1290" w14:paraId="13DDE57F" w14:textId="77777777" w:rsidTr="007774DE">
        <w:tc>
          <w:tcPr>
            <w:tcW w:w="571" w:type="dxa"/>
          </w:tcPr>
          <w:p w14:paraId="2D8F383B" w14:textId="77777777" w:rsidR="009A1290" w:rsidRDefault="009A1290" w:rsidP="007774DE">
            <w:pPr>
              <w:pStyle w:val="ParagrifIsi"/>
            </w:pPr>
            <w:r>
              <w:t>38</w:t>
            </w:r>
          </w:p>
        </w:tc>
        <w:tc>
          <w:tcPr>
            <w:tcW w:w="1524" w:type="dxa"/>
          </w:tcPr>
          <w:p w14:paraId="6A6CF317" w14:textId="77777777" w:rsidR="009A1290" w:rsidRDefault="009A1290" w:rsidP="007774DE">
            <w:pPr>
              <w:pStyle w:val="ParagrifIsi"/>
            </w:pPr>
            <w:r w:rsidRPr="006965BF">
              <w:t xml:space="preserve">Memilih tanggal laporan </w:t>
            </w:r>
            <w:r>
              <w:t>laba rugi</w:t>
            </w:r>
          </w:p>
        </w:tc>
        <w:tc>
          <w:tcPr>
            <w:tcW w:w="1586" w:type="dxa"/>
          </w:tcPr>
          <w:p w14:paraId="70B6BA61" w14:textId="77777777" w:rsidR="009A1290" w:rsidRDefault="009A1290" w:rsidP="007774DE">
            <w:pPr>
              <w:pStyle w:val="ParagrifIsi"/>
            </w:pPr>
            <w:r w:rsidRPr="009404E0">
              <w:t>Tanggal laporan</w:t>
            </w:r>
          </w:p>
        </w:tc>
        <w:tc>
          <w:tcPr>
            <w:tcW w:w="3260" w:type="dxa"/>
          </w:tcPr>
          <w:p w14:paraId="2D191333" w14:textId="77777777" w:rsidR="009A1290" w:rsidRDefault="009A1290" w:rsidP="007774DE">
            <w:pPr>
              <w:pStyle w:val="ParagrifIsi"/>
            </w:pPr>
            <w:r w:rsidRPr="009404E0">
              <w:t xml:space="preserve">Ketika pengguna mengisi </w:t>
            </w:r>
            <w:r w:rsidRPr="009404E0">
              <w:rPr>
                <w:i/>
              </w:rPr>
              <w:t xml:space="preserve">form </w:t>
            </w:r>
            <w:r w:rsidRPr="009404E0">
              <w:t xml:space="preserve">tanggal laporan dan menekan tombol terapkan, menampilkan data laporan </w:t>
            </w:r>
            <w:r>
              <w:t>laba rugi</w:t>
            </w:r>
            <w:r w:rsidRPr="009404E0">
              <w:t xml:space="preserve"> per tanggal pelaporan dan notifikasi data berhasil diterapkan</w:t>
            </w:r>
          </w:p>
        </w:tc>
        <w:tc>
          <w:tcPr>
            <w:tcW w:w="992" w:type="dxa"/>
          </w:tcPr>
          <w:p w14:paraId="36025E06" w14:textId="77777777" w:rsidR="009A1290" w:rsidRDefault="009A1290" w:rsidP="007774DE">
            <w:pPr>
              <w:pStyle w:val="ParagrifIsi"/>
            </w:pPr>
            <w:r w:rsidRPr="00AF4E91">
              <w:t>Sukses</w:t>
            </w:r>
          </w:p>
        </w:tc>
      </w:tr>
      <w:tr w:rsidR="009A1290" w14:paraId="74B0B78A" w14:textId="77777777" w:rsidTr="007774DE">
        <w:tc>
          <w:tcPr>
            <w:tcW w:w="571" w:type="dxa"/>
          </w:tcPr>
          <w:p w14:paraId="42BA0065" w14:textId="77777777" w:rsidR="009A1290" w:rsidRDefault="009A1290" w:rsidP="007774DE">
            <w:pPr>
              <w:pStyle w:val="ParagrifIsi"/>
            </w:pPr>
            <w:r>
              <w:t>39</w:t>
            </w:r>
          </w:p>
        </w:tc>
        <w:tc>
          <w:tcPr>
            <w:tcW w:w="1524" w:type="dxa"/>
          </w:tcPr>
          <w:p w14:paraId="74ADF290" w14:textId="77777777" w:rsidR="009A1290" w:rsidRDefault="009A1290" w:rsidP="007774DE">
            <w:pPr>
              <w:pStyle w:val="ParagrifIsi"/>
            </w:pPr>
            <w:r w:rsidRPr="006965BF">
              <w:t xml:space="preserve">Memilih </w:t>
            </w:r>
            <w:r>
              <w:t>tanggal</w:t>
            </w:r>
            <w:r w:rsidRPr="006965BF">
              <w:t xml:space="preserve"> laporan </w:t>
            </w:r>
            <w:r>
              <w:t>neraca</w:t>
            </w:r>
          </w:p>
        </w:tc>
        <w:tc>
          <w:tcPr>
            <w:tcW w:w="1586" w:type="dxa"/>
          </w:tcPr>
          <w:p w14:paraId="503F7047" w14:textId="77777777" w:rsidR="009A1290" w:rsidRDefault="009A1290" w:rsidP="007774DE">
            <w:pPr>
              <w:pStyle w:val="ParagrifIsi"/>
            </w:pPr>
            <w:r w:rsidRPr="009404E0">
              <w:t>Tanggal laporan</w:t>
            </w:r>
          </w:p>
        </w:tc>
        <w:tc>
          <w:tcPr>
            <w:tcW w:w="3260" w:type="dxa"/>
          </w:tcPr>
          <w:p w14:paraId="2CC33846" w14:textId="77777777" w:rsidR="009A1290" w:rsidRDefault="009A1290" w:rsidP="007774DE">
            <w:pPr>
              <w:pStyle w:val="ParagrifIsi"/>
            </w:pPr>
            <w:r w:rsidRPr="009404E0">
              <w:t xml:space="preserve">Ketika pengguna mengisi </w:t>
            </w:r>
            <w:r w:rsidRPr="009404E0">
              <w:rPr>
                <w:i/>
              </w:rPr>
              <w:t xml:space="preserve">form </w:t>
            </w:r>
            <w:r>
              <w:t>tanggal laporan</w:t>
            </w:r>
            <w:r w:rsidRPr="009404E0">
              <w:t xml:space="preserve"> dan </w:t>
            </w:r>
            <w:r>
              <w:t>menekan tombol terapkan</w:t>
            </w:r>
            <w:r w:rsidRPr="009404E0">
              <w:t xml:space="preserve">, menampilkan data </w:t>
            </w:r>
            <w:r>
              <w:t>laporan neraca per tanggal pelaporan</w:t>
            </w:r>
            <w:r w:rsidRPr="009404E0">
              <w:t xml:space="preserve"> dan notifikasi data berhasil </w:t>
            </w:r>
            <w:r>
              <w:t>diterapkan</w:t>
            </w:r>
          </w:p>
        </w:tc>
        <w:tc>
          <w:tcPr>
            <w:tcW w:w="992" w:type="dxa"/>
          </w:tcPr>
          <w:p w14:paraId="58529F28" w14:textId="77777777" w:rsidR="009A1290" w:rsidRDefault="009A1290" w:rsidP="007774DE">
            <w:pPr>
              <w:pStyle w:val="ParagrifIsi"/>
            </w:pPr>
            <w:r w:rsidRPr="00AF4E91">
              <w:t>Sukses</w:t>
            </w:r>
          </w:p>
        </w:tc>
      </w:tr>
      <w:tr w:rsidR="009A1290" w14:paraId="4F692D35" w14:textId="77777777" w:rsidTr="007774DE">
        <w:tc>
          <w:tcPr>
            <w:tcW w:w="571" w:type="dxa"/>
          </w:tcPr>
          <w:p w14:paraId="3A7E2C8F" w14:textId="77777777" w:rsidR="009A1290" w:rsidRDefault="009A1290" w:rsidP="007774DE">
            <w:pPr>
              <w:pStyle w:val="ParagrifIsi"/>
            </w:pPr>
            <w:r>
              <w:t>40</w:t>
            </w:r>
          </w:p>
        </w:tc>
        <w:tc>
          <w:tcPr>
            <w:tcW w:w="1524" w:type="dxa"/>
          </w:tcPr>
          <w:p w14:paraId="15803481" w14:textId="77777777" w:rsidR="009A1290" w:rsidRDefault="009A1290" w:rsidP="007774DE">
            <w:pPr>
              <w:pStyle w:val="ParagrifIsi"/>
            </w:pPr>
            <w:r w:rsidRPr="006965BF">
              <w:rPr>
                <w:i/>
              </w:rPr>
              <w:t>Edit</w:t>
            </w:r>
            <w:r w:rsidRPr="006965BF">
              <w:t xml:space="preserve"> </w:t>
            </w:r>
            <w:r>
              <w:t xml:space="preserve">data </w:t>
            </w:r>
            <w:r>
              <w:lastRenderedPageBreak/>
              <w:t>akun</w:t>
            </w:r>
          </w:p>
        </w:tc>
        <w:tc>
          <w:tcPr>
            <w:tcW w:w="1586" w:type="dxa"/>
          </w:tcPr>
          <w:p w14:paraId="726B086F" w14:textId="77777777" w:rsidR="009A1290" w:rsidRPr="009404E0" w:rsidRDefault="009A1290" w:rsidP="007774DE">
            <w:pPr>
              <w:pStyle w:val="ParagrifIsi"/>
            </w:pPr>
            <w:r>
              <w:lastRenderedPageBreak/>
              <w:t xml:space="preserve">Nama, email, telepon, </w:t>
            </w:r>
            <w:r>
              <w:lastRenderedPageBreak/>
              <w:t>jabatan</w:t>
            </w:r>
          </w:p>
        </w:tc>
        <w:tc>
          <w:tcPr>
            <w:tcW w:w="3260" w:type="dxa"/>
          </w:tcPr>
          <w:p w14:paraId="0F2F86C9" w14:textId="77777777" w:rsidR="009A1290" w:rsidRDefault="009A1290" w:rsidP="007774DE">
            <w:pPr>
              <w:pStyle w:val="ParagrifIsi"/>
            </w:pPr>
            <w:r w:rsidRPr="009404E0">
              <w:lastRenderedPageBreak/>
              <w:t xml:space="preserve">Ketika pengguna mengisi </w:t>
            </w:r>
            <w:r w:rsidRPr="009404E0">
              <w:rPr>
                <w:i/>
              </w:rPr>
              <w:t xml:space="preserve">form </w:t>
            </w:r>
            <w:r w:rsidRPr="009404E0">
              <w:t xml:space="preserve">ubah data dan menyimpan data </w:t>
            </w:r>
            <w:r w:rsidRPr="009404E0">
              <w:lastRenderedPageBreak/>
              <w:t xml:space="preserve">dengan menekan tombol ubah data, menampilkan data </w:t>
            </w:r>
            <w:r>
              <w:t>akun</w:t>
            </w:r>
            <w:r w:rsidRPr="009404E0">
              <w:t xml:space="preserve"> dan notifikasi data berhasil diubah</w:t>
            </w:r>
          </w:p>
        </w:tc>
        <w:tc>
          <w:tcPr>
            <w:tcW w:w="992" w:type="dxa"/>
          </w:tcPr>
          <w:p w14:paraId="2D527542" w14:textId="77777777" w:rsidR="009A1290" w:rsidRDefault="009A1290" w:rsidP="007774DE">
            <w:pPr>
              <w:pStyle w:val="ParagrifIsi"/>
            </w:pPr>
            <w:r w:rsidRPr="00AF4E91">
              <w:lastRenderedPageBreak/>
              <w:t>Sukses</w:t>
            </w:r>
          </w:p>
        </w:tc>
      </w:tr>
    </w:tbl>
    <w:p w14:paraId="77F26D99" w14:textId="66F68F7A" w:rsidR="009A1290" w:rsidRPr="009A1290" w:rsidRDefault="009A1290" w:rsidP="009A1290">
      <w:pPr>
        <w:pStyle w:val="Heading3"/>
      </w:pPr>
      <w:bookmarkStart w:id="390" w:name="_Toc105052178"/>
      <w:r w:rsidRPr="0054366D">
        <w:rPr>
          <w:i/>
        </w:rPr>
        <w:t>User</w:t>
      </w:r>
      <w:r w:rsidRPr="00C53933">
        <w:t xml:space="preserve"> </w:t>
      </w:r>
      <w:r w:rsidRPr="0054366D">
        <w:rPr>
          <w:i/>
        </w:rPr>
        <w:t>Acceptance</w:t>
      </w:r>
      <w:r w:rsidRPr="00C53933">
        <w:t xml:space="preserve"> </w:t>
      </w:r>
      <w:r w:rsidRPr="0054366D">
        <w:rPr>
          <w:i/>
        </w:rPr>
        <w:t>Test</w:t>
      </w:r>
      <w:r w:rsidRPr="00C53933">
        <w:t xml:space="preserve"> (UAT</w:t>
      </w:r>
      <w:r>
        <w:t>)</w:t>
      </w:r>
      <w:bookmarkEnd w:id="390"/>
    </w:p>
    <w:p w14:paraId="28799309" w14:textId="045F7F3A" w:rsidR="0094384C" w:rsidRDefault="0094384C" w:rsidP="00900735">
      <w:pPr>
        <w:pStyle w:val="ParagrifIsi"/>
        <w:ind w:firstLine="839"/>
      </w:pPr>
      <w:r w:rsidRPr="0094384C">
        <w:t xml:space="preserve">Pengujian </w:t>
      </w:r>
      <w:r w:rsidRPr="0094384C">
        <w:rPr>
          <w:i/>
        </w:rPr>
        <w:t>User Acceptance Testing</w:t>
      </w:r>
      <w:r w:rsidRPr="0094384C">
        <w:t xml:space="preserve"> (UAT) dilakukan untuk mengetahui </w:t>
      </w:r>
      <w:r w:rsidR="00BB1CD3">
        <w:rPr>
          <w:lang w:val="id-ID"/>
        </w:rPr>
        <w:t>tingkat kesesuaian sistem yang dibangun dengan harapan pengguna</w:t>
      </w:r>
      <w:r w:rsidRPr="0094384C">
        <w:t xml:space="preserve">. Pengujian dilakukan dengan memberikan kuesioner kepada 1 </w:t>
      </w:r>
      <w:r w:rsidR="00440396">
        <w:rPr>
          <w:lang w:val="id-ID"/>
        </w:rPr>
        <w:t xml:space="preserve">pegawai keuangan, </w:t>
      </w:r>
      <w:r w:rsidR="00BB1CD3">
        <w:rPr>
          <w:lang w:val="id-ID"/>
        </w:rPr>
        <w:t>1 kasir</w:t>
      </w:r>
      <w:r w:rsidR="00440396">
        <w:rPr>
          <w:lang w:val="id-ID"/>
        </w:rPr>
        <w:t>, dan 1 orang ahli pada bidang ekonomi akuntansi yaitu Dosen Fakultas Ekonomi dan Bisnis Universitas Tanjungpura</w:t>
      </w:r>
      <w:r w:rsidRPr="0094384C">
        <w:t xml:space="preserve">. Berikut hasil dari pengujian </w:t>
      </w:r>
      <w:r w:rsidRPr="0094384C">
        <w:rPr>
          <w:i/>
        </w:rPr>
        <w:t xml:space="preserve">User Acceptance </w:t>
      </w:r>
      <w:r w:rsidR="00BB1CD3">
        <w:rPr>
          <w:i/>
          <w:lang w:val="id-ID"/>
        </w:rPr>
        <w:t>Test</w:t>
      </w:r>
      <w:r w:rsidR="00BB1CD3">
        <w:t xml:space="preserve"> dengan metode kuesioner.</w:t>
      </w:r>
    </w:p>
    <w:p w14:paraId="6F0F8746" w14:textId="23F18B39" w:rsidR="00BB1CD3" w:rsidRPr="00C43226" w:rsidRDefault="00603A7D" w:rsidP="00D125A3">
      <w:pPr>
        <w:pStyle w:val="ParagrifIsi"/>
        <w:numPr>
          <w:ilvl w:val="0"/>
          <w:numId w:val="18"/>
        </w:numPr>
      </w:pPr>
      <w:r w:rsidRPr="00603A7D">
        <w:t xml:space="preserve">Hasil Pengujian </w:t>
      </w:r>
      <w:r w:rsidRPr="009A617C">
        <w:rPr>
          <w:i/>
        </w:rPr>
        <w:t>User Acceptance Test</w:t>
      </w:r>
      <w:r w:rsidRPr="00603A7D">
        <w:t xml:space="preserve"> Pengguna </w:t>
      </w:r>
      <w:r>
        <w:t>Pegawai Keuangan</w:t>
      </w:r>
    </w:p>
    <w:p w14:paraId="2D24AC7B" w14:textId="1290FBAE" w:rsidR="00603A7D" w:rsidRPr="00603A7D" w:rsidRDefault="00603A7D" w:rsidP="004C4AA9">
      <w:pPr>
        <w:pStyle w:val="ParagrifIsi"/>
      </w:pPr>
      <w:r w:rsidRPr="00603A7D">
        <w:t xml:space="preserve">Pengujian pada pengguna ini melibatkan 1 </w:t>
      </w:r>
      <w:r w:rsidR="009C2C75">
        <w:rPr>
          <w:lang w:val="id-ID"/>
        </w:rPr>
        <w:t xml:space="preserve">pegawai keuangan yang bertugas pada bagian pembuatan laporan keuangan dan </w:t>
      </w:r>
      <w:r w:rsidR="009C2C75" w:rsidRPr="009C2C75">
        <w:rPr>
          <w:i/>
          <w:lang w:val="id-ID"/>
        </w:rPr>
        <w:t>inventory</w:t>
      </w:r>
      <w:r w:rsidR="009C2C75">
        <w:rPr>
          <w:lang w:val="id-ID"/>
        </w:rPr>
        <w:t xml:space="preserve"> obat</w:t>
      </w:r>
      <w:r w:rsidRPr="00603A7D">
        <w:t>, berikut tabel hasi</w:t>
      </w:r>
      <w:r>
        <w:t>l pengujian dapat dilihat pada T</w:t>
      </w:r>
      <w:r w:rsidRPr="00603A7D">
        <w:t>abel 4.</w:t>
      </w:r>
      <w:r>
        <w:t xml:space="preserve"> </w:t>
      </w:r>
      <w:r w:rsidRPr="00603A7D">
        <w:t>2</w:t>
      </w:r>
      <w:r>
        <w:t>.</w:t>
      </w:r>
    </w:p>
    <w:p w14:paraId="2DFFAC4F" w14:textId="4C8D2CF8" w:rsidR="00603A7D" w:rsidRDefault="00603A7D" w:rsidP="00603A7D">
      <w:pPr>
        <w:pStyle w:val="Caption"/>
        <w:keepNext/>
        <w:jc w:val="left"/>
      </w:pPr>
      <w:bookmarkStart w:id="391" w:name="_Toc105002656"/>
      <w:r w:rsidRPr="00603A7D">
        <w:rPr>
          <w:b/>
        </w:rPr>
        <w:t xml:space="preserve">Tabel 4. </w:t>
      </w:r>
      <w:r w:rsidRPr="00603A7D">
        <w:rPr>
          <w:b/>
        </w:rPr>
        <w:fldChar w:fldCharType="begin"/>
      </w:r>
      <w:r w:rsidRPr="00603A7D">
        <w:rPr>
          <w:b/>
        </w:rPr>
        <w:instrText xml:space="preserve"> SEQ Tabel_4. \* ARABIC </w:instrText>
      </w:r>
      <w:r w:rsidRPr="00603A7D">
        <w:rPr>
          <w:b/>
        </w:rPr>
        <w:fldChar w:fldCharType="separate"/>
      </w:r>
      <w:r w:rsidR="00C072AF">
        <w:rPr>
          <w:b/>
          <w:noProof/>
        </w:rPr>
        <w:t>2</w:t>
      </w:r>
      <w:r w:rsidRPr="00603A7D">
        <w:rPr>
          <w:b/>
        </w:rPr>
        <w:fldChar w:fldCharType="end"/>
      </w:r>
      <w:r w:rsidRPr="00603A7D">
        <w:rPr>
          <w:iCs w:val="0"/>
          <w:sz w:val="20"/>
          <w:szCs w:val="20"/>
          <w:lang w:val="id-ID"/>
        </w:rPr>
        <w:t xml:space="preserve"> </w:t>
      </w:r>
      <w:r w:rsidRPr="00603A7D">
        <w:rPr>
          <w:lang w:val="id-ID"/>
        </w:rPr>
        <w:t>Hasil kuesioner pengguna pegawai keuangan</w:t>
      </w:r>
      <w:bookmarkEnd w:id="391"/>
    </w:p>
    <w:tbl>
      <w:tblPr>
        <w:tblStyle w:val="TableGrid"/>
        <w:tblW w:w="8261" w:type="dxa"/>
        <w:tblLayout w:type="fixed"/>
        <w:tblLook w:val="04A0" w:firstRow="1" w:lastRow="0" w:firstColumn="1" w:lastColumn="0" w:noHBand="0" w:noVBand="1"/>
      </w:tblPr>
      <w:tblGrid>
        <w:gridCol w:w="510"/>
        <w:gridCol w:w="3454"/>
        <w:gridCol w:w="851"/>
        <w:gridCol w:w="850"/>
        <w:gridCol w:w="851"/>
        <w:gridCol w:w="850"/>
        <w:gridCol w:w="895"/>
      </w:tblGrid>
      <w:tr w:rsidR="00603A7D" w14:paraId="72A48EFA" w14:textId="77777777" w:rsidTr="00DE3DDA">
        <w:trPr>
          <w:trHeight w:val="487"/>
        </w:trPr>
        <w:tc>
          <w:tcPr>
            <w:tcW w:w="8261" w:type="dxa"/>
            <w:gridSpan w:val="7"/>
            <w:vAlign w:val="center"/>
          </w:tcPr>
          <w:p w14:paraId="3A65E8E6" w14:textId="27CA402C" w:rsidR="00603A7D" w:rsidRPr="00F4244B" w:rsidRDefault="00603A7D" w:rsidP="00DE3DDA">
            <w:pPr>
              <w:jc w:val="center"/>
              <w:rPr>
                <w:b/>
                <w:sz w:val="24"/>
                <w:szCs w:val="24"/>
                <w:lang w:val="id-ID"/>
              </w:rPr>
            </w:pPr>
            <w:r>
              <w:rPr>
                <w:b/>
                <w:sz w:val="24"/>
                <w:szCs w:val="24"/>
                <w:lang w:val="id-ID"/>
              </w:rPr>
              <w:t>Pengujian Sistem Pengguna Pegawai Keuangan</w:t>
            </w:r>
          </w:p>
        </w:tc>
      </w:tr>
      <w:tr w:rsidR="00603A7D" w14:paraId="209CB5BB" w14:textId="77777777" w:rsidTr="009A617C">
        <w:trPr>
          <w:trHeight w:val="487"/>
        </w:trPr>
        <w:tc>
          <w:tcPr>
            <w:tcW w:w="510" w:type="dxa"/>
            <w:vMerge w:val="restart"/>
            <w:vAlign w:val="center"/>
          </w:tcPr>
          <w:p w14:paraId="5D806C00" w14:textId="77777777" w:rsidR="00603A7D" w:rsidRPr="00F4244B" w:rsidRDefault="00603A7D" w:rsidP="00DE3DDA">
            <w:pPr>
              <w:jc w:val="center"/>
              <w:rPr>
                <w:b/>
                <w:sz w:val="24"/>
                <w:szCs w:val="24"/>
                <w:lang w:val="id-ID"/>
              </w:rPr>
            </w:pPr>
            <w:r w:rsidRPr="00F4244B">
              <w:rPr>
                <w:b/>
                <w:sz w:val="24"/>
                <w:szCs w:val="24"/>
                <w:lang w:val="id-ID"/>
              </w:rPr>
              <w:t>No</w:t>
            </w:r>
          </w:p>
        </w:tc>
        <w:tc>
          <w:tcPr>
            <w:tcW w:w="3454" w:type="dxa"/>
            <w:vMerge w:val="restart"/>
            <w:vAlign w:val="center"/>
          </w:tcPr>
          <w:p w14:paraId="22BC33F6" w14:textId="77777777" w:rsidR="00603A7D" w:rsidRPr="00F4244B" w:rsidRDefault="00603A7D" w:rsidP="00DE3DDA">
            <w:pPr>
              <w:jc w:val="center"/>
              <w:rPr>
                <w:b/>
                <w:sz w:val="24"/>
                <w:szCs w:val="24"/>
                <w:lang w:val="id-ID"/>
              </w:rPr>
            </w:pPr>
            <w:r w:rsidRPr="00F4244B">
              <w:rPr>
                <w:b/>
                <w:sz w:val="24"/>
                <w:szCs w:val="24"/>
                <w:lang w:val="id-ID"/>
              </w:rPr>
              <w:t>Pertanyaan</w:t>
            </w:r>
          </w:p>
        </w:tc>
        <w:tc>
          <w:tcPr>
            <w:tcW w:w="4297" w:type="dxa"/>
            <w:gridSpan w:val="5"/>
            <w:vAlign w:val="center"/>
          </w:tcPr>
          <w:p w14:paraId="292236CA" w14:textId="2103D340" w:rsidR="00603A7D" w:rsidRPr="00F4244B" w:rsidRDefault="00603A7D" w:rsidP="00DE3DDA">
            <w:pPr>
              <w:jc w:val="center"/>
              <w:rPr>
                <w:b/>
                <w:sz w:val="24"/>
                <w:szCs w:val="24"/>
                <w:lang w:val="id-ID"/>
              </w:rPr>
            </w:pPr>
            <w:r w:rsidRPr="00F4244B">
              <w:rPr>
                <w:b/>
                <w:sz w:val="24"/>
                <w:szCs w:val="24"/>
                <w:lang w:val="id-ID"/>
              </w:rPr>
              <w:t>Nilai Tanggapan</w:t>
            </w:r>
          </w:p>
        </w:tc>
      </w:tr>
      <w:tr w:rsidR="00603A7D" w14:paraId="5BCFF95C" w14:textId="77777777" w:rsidTr="009A617C">
        <w:trPr>
          <w:trHeight w:val="775"/>
        </w:trPr>
        <w:tc>
          <w:tcPr>
            <w:tcW w:w="510" w:type="dxa"/>
            <w:vMerge/>
            <w:vAlign w:val="center"/>
          </w:tcPr>
          <w:p w14:paraId="36F49250" w14:textId="77777777" w:rsidR="00603A7D" w:rsidRPr="00F4244B" w:rsidRDefault="00603A7D" w:rsidP="00DE3DDA">
            <w:pPr>
              <w:jc w:val="center"/>
              <w:rPr>
                <w:b/>
                <w:sz w:val="24"/>
                <w:szCs w:val="24"/>
                <w:lang w:val="id-ID"/>
              </w:rPr>
            </w:pPr>
          </w:p>
        </w:tc>
        <w:tc>
          <w:tcPr>
            <w:tcW w:w="3454" w:type="dxa"/>
            <w:vMerge/>
            <w:vAlign w:val="center"/>
          </w:tcPr>
          <w:p w14:paraId="5F9DD68F" w14:textId="77777777" w:rsidR="00603A7D" w:rsidRPr="00F4244B" w:rsidRDefault="00603A7D" w:rsidP="00DE3DDA">
            <w:pPr>
              <w:jc w:val="center"/>
              <w:rPr>
                <w:b/>
                <w:sz w:val="24"/>
                <w:szCs w:val="24"/>
                <w:lang w:val="id-ID"/>
              </w:rPr>
            </w:pPr>
          </w:p>
        </w:tc>
        <w:tc>
          <w:tcPr>
            <w:tcW w:w="851" w:type="dxa"/>
            <w:vAlign w:val="center"/>
          </w:tcPr>
          <w:p w14:paraId="7B27831C" w14:textId="77777777" w:rsidR="009A617C" w:rsidRDefault="00603A7D" w:rsidP="00DE3DDA">
            <w:pPr>
              <w:jc w:val="center"/>
              <w:rPr>
                <w:b/>
                <w:sz w:val="24"/>
                <w:szCs w:val="24"/>
                <w:lang w:val="id-ID"/>
              </w:rPr>
            </w:pPr>
            <w:r w:rsidRPr="00F4244B">
              <w:rPr>
                <w:b/>
                <w:sz w:val="24"/>
                <w:szCs w:val="24"/>
                <w:lang w:val="id-ID"/>
              </w:rPr>
              <w:t>SB</w:t>
            </w:r>
            <w:r>
              <w:rPr>
                <w:b/>
                <w:sz w:val="24"/>
                <w:szCs w:val="24"/>
                <w:lang w:val="id-ID"/>
              </w:rPr>
              <w:t xml:space="preserve"> </w:t>
            </w:r>
          </w:p>
          <w:p w14:paraId="453D2170" w14:textId="35DDBD76" w:rsidR="00603A7D" w:rsidRPr="00F4244B" w:rsidRDefault="00603A7D" w:rsidP="00DE3DDA">
            <w:pPr>
              <w:jc w:val="center"/>
              <w:rPr>
                <w:b/>
                <w:sz w:val="24"/>
                <w:szCs w:val="24"/>
                <w:lang w:val="id-ID"/>
              </w:rPr>
            </w:pPr>
            <w:r>
              <w:rPr>
                <w:b/>
                <w:sz w:val="24"/>
                <w:szCs w:val="24"/>
                <w:lang w:val="id-ID"/>
              </w:rPr>
              <w:t>(5)</w:t>
            </w:r>
          </w:p>
        </w:tc>
        <w:tc>
          <w:tcPr>
            <w:tcW w:w="850" w:type="dxa"/>
            <w:vAlign w:val="center"/>
          </w:tcPr>
          <w:p w14:paraId="2ADA68FC" w14:textId="77777777" w:rsidR="009A617C" w:rsidRDefault="00603A7D" w:rsidP="00DE3DDA">
            <w:pPr>
              <w:jc w:val="center"/>
              <w:rPr>
                <w:b/>
                <w:sz w:val="24"/>
                <w:szCs w:val="24"/>
                <w:lang w:val="id-ID"/>
              </w:rPr>
            </w:pPr>
            <w:r w:rsidRPr="00F4244B">
              <w:rPr>
                <w:b/>
                <w:sz w:val="24"/>
                <w:szCs w:val="24"/>
                <w:lang w:val="id-ID"/>
              </w:rPr>
              <w:t>B</w:t>
            </w:r>
            <w:r>
              <w:rPr>
                <w:b/>
                <w:sz w:val="24"/>
                <w:szCs w:val="24"/>
                <w:lang w:val="id-ID"/>
              </w:rPr>
              <w:t xml:space="preserve"> </w:t>
            </w:r>
          </w:p>
          <w:p w14:paraId="55389855" w14:textId="17FA5F52" w:rsidR="00603A7D" w:rsidRPr="00F4244B" w:rsidRDefault="00603A7D" w:rsidP="00DE3DDA">
            <w:pPr>
              <w:jc w:val="center"/>
              <w:rPr>
                <w:b/>
                <w:sz w:val="24"/>
                <w:szCs w:val="24"/>
                <w:lang w:val="id-ID"/>
              </w:rPr>
            </w:pPr>
            <w:r>
              <w:rPr>
                <w:b/>
                <w:sz w:val="24"/>
                <w:szCs w:val="24"/>
                <w:lang w:val="id-ID"/>
              </w:rPr>
              <w:t>(4)</w:t>
            </w:r>
          </w:p>
        </w:tc>
        <w:tc>
          <w:tcPr>
            <w:tcW w:w="851" w:type="dxa"/>
            <w:vAlign w:val="center"/>
          </w:tcPr>
          <w:p w14:paraId="424DBD69" w14:textId="77777777" w:rsidR="009A617C" w:rsidRDefault="00603A7D" w:rsidP="00DE3DDA">
            <w:pPr>
              <w:jc w:val="center"/>
              <w:rPr>
                <w:b/>
                <w:sz w:val="24"/>
                <w:szCs w:val="24"/>
                <w:lang w:val="id-ID"/>
              </w:rPr>
            </w:pPr>
            <w:r w:rsidRPr="00F4244B">
              <w:rPr>
                <w:b/>
                <w:sz w:val="24"/>
                <w:szCs w:val="24"/>
                <w:lang w:val="id-ID"/>
              </w:rPr>
              <w:t>C</w:t>
            </w:r>
            <w:r>
              <w:rPr>
                <w:b/>
                <w:sz w:val="24"/>
                <w:szCs w:val="24"/>
                <w:lang w:val="id-ID"/>
              </w:rPr>
              <w:t xml:space="preserve"> </w:t>
            </w:r>
          </w:p>
          <w:p w14:paraId="7738DC21" w14:textId="3B68498D" w:rsidR="00603A7D" w:rsidRPr="00F4244B" w:rsidRDefault="00603A7D" w:rsidP="00DE3DDA">
            <w:pPr>
              <w:jc w:val="center"/>
              <w:rPr>
                <w:b/>
                <w:sz w:val="24"/>
                <w:szCs w:val="24"/>
                <w:lang w:val="id-ID"/>
              </w:rPr>
            </w:pPr>
            <w:r>
              <w:rPr>
                <w:b/>
                <w:sz w:val="24"/>
                <w:szCs w:val="24"/>
                <w:lang w:val="id-ID"/>
              </w:rPr>
              <w:t>(3)</w:t>
            </w:r>
          </w:p>
        </w:tc>
        <w:tc>
          <w:tcPr>
            <w:tcW w:w="850" w:type="dxa"/>
            <w:vAlign w:val="center"/>
          </w:tcPr>
          <w:p w14:paraId="5B61C35D" w14:textId="77777777" w:rsidR="00603A7D" w:rsidRPr="00F4244B" w:rsidRDefault="00603A7D" w:rsidP="00DE3DDA">
            <w:pPr>
              <w:jc w:val="center"/>
              <w:rPr>
                <w:b/>
                <w:sz w:val="24"/>
                <w:szCs w:val="24"/>
                <w:lang w:val="id-ID"/>
              </w:rPr>
            </w:pPr>
            <w:r w:rsidRPr="00F4244B">
              <w:rPr>
                <w:b/>
                <w:sz w:val="24"/>
                <w:szCs w:val="24"/>
                <w:lang w:val="id-ID"/>
              </w:rPr>
              <w:t>BR</w:t>
            </w:r>
            <w:r>
              <w:rPr>
                <w:b/>
                <w:sz w:val="24"/>
                <w:szCs w:val="24"/>
                <w:lang w:val="id-ID"/>
              </w:rPr>
              <w:t xml:space="preserve"> (2)</w:t>
            </w:r>
          </w:p>
        </w:tc>
        <w:tc>
          <w:tcPr>
            <w:tcW w:w="895" w:type="dxa"/>
            <w:vAlign w:val="center"/>
          </w:tcPr>
          <w:p w14:paraId="5090BDD8" w14:textId="77777777" w:rsidR="00603A7D" w:rsidRPr="00F4244B" w:rsidRDefault="00603A7D" w:rsidP="00DE3DDA">
            <w:pPr>
              <w:jc w:val="center"/>
              <w:rPr>
                <w:b/>
                <w:sz w:val="24"/>
                <w:szCs w:val="24"/>
                <w:lang w:val="id-ID"/>
              </w:rPr>
            </w:pPr>
            <w:r w:rsidRPr="00F4244B">
              <w:rPr>
                <w:b/>
                <w:sz w:val="24"/>
                <w:szCs w:val="24"/>
                <w:lang w:val="id-ID"/>
              </w:rPr>
              <w:t>SBR</w:t>
            </w:r>
            <w:r>
              <w:rPr>
                <w:b/>
                <w:sz w:val="24"/>
                <w:szCs w:val="24"/>
                <w:lang w:val="id-ID"/>
              </w:rPr>
              <w:t xml:space="preserve"> (1)</w:t>
            </w:r>
          </w:p>
        </w:tc>
      </w:tr>
      <w:tr w:rsidR="00603A7D" w14:paraId="509F8DCE" w14:textId="77777777" w:rsidTr="00603A7D">
        <w:trPr>
          <w:trHeight w:val="567"/>
        </w:trPr>
        <w:tc>
          <w:tcPr>
            <w:tcW w:w="8261" w:type="dxa"/>
            <w:gridSpan w:val="7"/>
            <w:vAlign w:val="center"/>
          </w:tcPr>
          <w:p w14:paraId="549E1BDB" w14:textId="77777777" w:rsidR="00603A7D" w:rsidRPr="007E392A" w:rsidRDefault="00603A7D" w:rsidP="00976217">
            <w:pPr>
              <w:jc w:val="center"/>
              <w:rPr>
                <w:b/>
                <w:sz w:val="24"/>
                <w:szCs w:val="24"/>
                <w:lang w:val="id-ID"/>
              </w:rPr>
            </w:pPr>
            <w:r w:rsidRPr="007E392A">
              <w:rPr>
                <w:b/>
                <w:sz w:val="24"/>
                <w:szCs w:val="24"/>
                <w:lang w:val="id-ID"/>
              </w:rPr>
              <w:t>Aspek Rekayasa Perangkat Lunak</w:t>
            </w:r>
          </w:p>
        </w:tc>
      </w:tr>
      <w:tr w:rsidR="00603A7D" w14:paraId="2727755B" w14:textId="77777777" w:rsidTr="009A617C">
        <w:trPr>
          <w:trHeight w:val="567"/>
        </w:trPr>
        <w:tc>
          <w:tcPr>
            <w:tcW w:w="510" w:type="dxa"/>
            <w:vAlign w:val="center"/>
          </w:tcPr>
          <w:p w14:paraId="140FEB3C" w14:textId="77777777" w:rsidR="00603A7D" w:rsidRDefault="00603A7D" w:rsidP="00DE3DDA">
            <w:pPr>
              <w:jc w:val="center"/>
              <w:rPr>
                <w:sz w:val="24"/>
                <w:szCs w:val="24"/>
                <w:lang w:val="id-ID"/>
              </w:rPr>
            </w:pPr>
            <w:r>
              <w:rPr>
                <w:sz w:val="24"/>
                <w:szCs w:val="24"/>
                <w:lang w:val="id-ID"/>
              </w:rPr>
              <w:t>1</w:t>
            </w:r>
          </w:p>
        </w:tc>
        <w:tc>
          <w:tcPr>
            <w:tcW w:w="3454" w:type="dxa"/>
            <w:vAlign w:val="center"/>
          </w:tcPr>
          <w:p w14:paraId="41C016A4" w14:textId="77777777" w:rsidR="00603A7D" w:rsidRDefault="00603A7D" w:rsidP="00DE3DDA">
            <w:pPr>
              <w:rPr>
                <w:sz w:val="24"/>
                <w:szCs w:val="24"/>
                <w:lang w:val="id-ID"/>
              </w:rPr>
            </w:pPr>
            <w:r>
              <w:rPr>
                <w:sz w:val="24"/>
                <w:szCs w:val="24"/>
                <w:lang w:val="id-ID"/>
              </w:rPr>
              <w:t>Kemudahan menjalankan sistem</w:t>
            </w:r>
          </w:p>
        </w:tc>
        <w:tc>
          <w:tcPr>
            <w:tcW w:w="851" w:type="dxa"/>
            <w:vAlign w:val="center"/>
          </w:tcPr>
          <w:p w14:paraId="0131741D" w14:textId="4B740ACD" w:rsidR="00603A7D" w:rsidRDefault="00A344E9" w:rsidP="00A344E9">
            <w:pPr>
              <w:jc w:val="center"/>
              <w:rPr>
                <w:sz w:val="24"/>
                <w:szCs w:val="24"/>
                <w:lang w:val="id-ID"/>
              </w:rPr>
            </w:pPr>
            <w:r>
              <w:rPr>
                <w:sz w:val="24"/>
                <w:szCs w:val="24"/>
                <w:lang w:val="id-ID"/>
              </w:rPr>
              <w:t>1</w:t>
            </w:r>
          </w:p>
        </w:tc>
        <w:tc>
          <w:tcPr>
            <w:tcW w:w="850" w:type="dxa"/>
            <w:vAlign w:val="center"/>
          </w:tcPr>
          <w:p w14:paraId="61402A8A" w14:textId="3DCF4060" w:rsidR="00603A7D" w:rsidRDefault="00603A7D" w:rsidP="00A344E9">
            <w:pPr>
              <w:jc w:val="center"/>
              <w:rPr>
                <w:sz w:val="24"/>
                <w:szCs w:val="24"/>
                <w:lang w:val="id-ID"/>
              </w:rPr>
            </w:pPr>
          </w:p>
        </w:tc>
        <w:tc>
          <w:tcPr>
            <w:tcW w:w="851" w:type="dxa"/>
            <w:vAlign w:val="center"/>
          </w:tcPr>
          <w:p w14:paraId="75ACDE33" w14:textId="77777777" w:rsidR="00603A7D" w:rsidRDefault="00603A7D" w:rsidP="00A344E9">
            <w:pPr>
              <w:jc w:val="center"/>
              <w:rPr>
                <w:sz w:val="24"/>
                <w:szCs w:val="24"/>
                <w:lang w:val="id-ID"/>
              </w:rPr>
            </w:pPr>
          </w:p>
        </w:tc>
        <w:tc>
          <w:tcPr>
            <w:tcW w:w="850" w:type="dxa"/>
            <w:vAlign w:val="center"/>
          </w:tcPr>
          <w:p w14:paraId="03D54FAE" w14:textId="77777777" w:rsidR="00603A7D" w:rsidRDefault="00603A7D" w:rsidP="00A344E9">
            <w:pPr>
              <w:jc w:val="center"/>
              <w:rPr>
                <w:sz w:val="24"/>
                <w:szCs w:val="24"/>
                <w:lang w:val="id-ID"/>
              </w:rPr>
            </w:pPr>
          </w:p>
        </w:tc>
        <w:tc>
          <w:tcPr>
            <w:tcW w:w="895" w:type="dxa"/>
            <w:vAlign w:val="center"/>
          </w:tcPr>
          <w:p w14:paraId="295E7126" w14:textId="77777777" w:rsidR="00603A7D" w:rsidRDefault="00603A7D" w:rsidP="00A344E9">
            <w:pPr>
              <w:jc w:val="center"/>
              <w:rPr>
                <w:sz w:val="24"/>
                <w:szCs w:val="24"/>
                <w:lang w:val="id-ID"/>
              </w:rPr>
            </w:pPr>
          </w:p>
        </w:tc>
      </w:tr>
      <w:tr w:rsidR="00603A7D" w14:paraId="302F316B" w14:textId="77777777" w:rsidTr="009A617C">
        <w:trPr>
          <w:trHeight w:val="567"/>
        </w:trPr>
        <w:tc>
          <w:tcPr>
            <w:tcW w:w="510" w:type="dxa"/>
            <w:vAlign w:val="center"/>
          </w:tcPr>
          <w:p w14:paraId="2FCDE087" w14:textId="77777777" w:rsidR="00603A7D" w:rsidRDefault="00603A7D" w:rsidP="00DE3DDA">
            <w:pPr>
              <w:jc w:val="center"/>
              <w:rPr>
                <w:sz w:val="24"/>
                <w:szCs w:val="24"/>
                <w:lang w:val="id-ID"/>
              </w:rPr>
            </w:pPr>
            <w:r>
              <w:rPr>
                <w:sz w:val="24"/>
                <w:szCs w:val="24"/>
                <w:lang w:val="id-ID"/>
              </w:rPr>
              <w:t>2</w:t>
            </w:r>
          </w:p>
        </w:tc>
        <w:tc>
          <w:tcPr>
            <w:tcW w:w="3454" w:type="dxa"/>
            <w:vAlign w:val="center"/>
          </w:tcPr>
          <w:p w14:paraId="082B64ED" w14:textId="77777777" w:rsidR="00603A7D" w:rsidRDefault="00603A7D" w:rsidP="00DE3DDA">
            <w:pPr>
              <w:rPr>
                <w:sz w:val="24"/>
                <w:szCs w:val="24"/>
                <w:lang w:val="id-ID"/>
              </w:rPr>
            </w:pPr>
            <w:r>
              <w:rPr>
                <w:sz w:val="24"/>
                <w:szCs w:val="24"/>
                <w:lang w:val="id-ID"/>
              </w:rPr>
              <w:t>Kelancaran menjalankan sistem</w:t>
            </w:r>
          </w:p>
        </w:tc>
        <w:tc>
          <w:tcPr>
            <w:tcW w:w="851" w:type="dxa"/>
            <w:vAlign w:val="center"/>
          </w:tcPr>
          <w:p w14:paraId="03CB8F53" w14:textId="488D7D57" w:rsidR="00603A7D" w:rsidRDefault="00DE3DDA" w:rsidP="00A344E9">
            <w:pPr>
              <w:jc w:val="center"/>
              <w:rPr>
                <w:sz w:val="24"/>
                <w:szCs w:val="24"/>
                <w:lang w:val="id-ID"/>
              </w:rPr>
            </w:pPr>
            <w:r>
              <w:rPr>
                <w:sz w:val="24"/>
                <w:szCs w:val="24"/>
                <w:lang w:val="id-ID"/>
              </w:rPr>
              <w:t>1</w:t>
            </w:r>
          </w:p>
        </w:tc>
        <w:tc>
          <w:tcPr>
            <w:tcW w:w="850" w:type="dxa"/>
            <w:vAlign w:val="center"/>
          </w:tcPr>
          <w:p w14:paraId="3346119C" w14:textId="77777777" w:rsidR="00603A7D" w:rsidRDefault="00603A7D" w:rsidP="00A344E9">
            <w:pPr>
              <w:jc w:val="center"/>
              <w:rPr>
                <w:sz w:val="24"/>
                <w:szCs w:val="24"/>
                <w:lang w:val="id-ID"/>
              </w:rPr>
            </w:pPr>
          </w:p>
        </w:tc>
        <w:tc>
          <w:tcPr>
            <w:tcW w:w="851" w:type="dxa"/>
            <w:vAlign w:val="center"/>
          </w:tcPr>
          <w:p w14:paraId="221E58D4" w14:textId="77777777" w:rsidR="00603A7D" w:rsidRDefault="00603A7D" w:rsidP="00A344E9">
            <w:pPr>
              <w:jc w:val="center"/>
              <w:rPr>
                <w:sz w:val="24"/>
                <w:szCs w:val="24"/>
                <w:lang w:val="id-ID"/>
              </w:rPr>
            </w:pPr>
          </w:p>
        </w:tc>
        <w:tc>
          <w:tcPr>
            <w:tcW w:w="850" w:type="dxa"/>
            <w:vAlign w:val="center"/>
          </w:tcPr>
          <w:p w14:paraId="0142779D" w14:textId="77777777" w:rsidR="00603A7D" w:rsidRDefault="00603A7D" w:rsidP="00A344E9">
            <w:pPr>
              <w:jc w:val="center"/>
              <w:rPr>
                <w:sz w:val="24"/>
                <w:szCs w:val="24"/>
                <w:lang w:val="id-ID"/>
              </w:rPr>
            </w:pPr>
          </w:p>
        </w:tc>
        <w:tc>
          <w:tcPr>
            <w:tcW w:w="895" w:type="dxa"/>
            <w:vAlign w:val="center"/>
          </w:tcPr>
          <w:p w14:paraId="6DF37728" w14:textId="77777777" w:rsidR="00603A7D" w:rsidRDefault="00603A7D" w:rsidP="00A344E9">
            <w:pPr>
              <w:jc w:val="center"/>
              <w:rPr>
                <w:sz w:val="24"/>
                <w:szCs w:val="24"/>
                <w:lang w:val="id-ID"/>
              </w:rPr>
            </w:pPr>
          </w:p>
        </w:tc>
      </w:tr>
      <w:tr w:rsidR="00603A7D" w14:paraId="0BE43DD5" w14:textId="77777777" w:rsidTr="009A617C">
        <w:trPr>
          <w:trHeight w:val="567"/>
        </w:trPr>
        <w:tc>
          <w:tcPr>
            <w:tcW w:w="510" w:type="dxa"/>
            <w:vAlign w:val="center"/>
          </w:tcPr>
          <w:p w14:paraId="1D87ACDE" w14:textId="77777777" w:rsidR="00603A7D" w:rsidRDefault="00603A7D" w:rsidP="00DE3DDA">
            <w:pPr>
              <w:jc w:val="center"/>
              <w:rPr>
                <w:sz w:val="24"/>
                <w:szCs w:val="24"/>
                <w:lang w:val="id-ID"/>
              </w:rPr>
            </w:pPr>
            <w:r>
              <w:rPr>
                <w:sz w:val="24"/>
                <w:szCs w:val="24"/>
                <w:lang w:val="id-ID"/>
              </w:rPr>
              <w:t>3</w:t>
            </w:r>
          </w:p>
        </w:tc>
        <w:tc>
          <w:tcPr>
            <w:tcW w:w="3454" w:type="dxa"/>
            <w:vAlign w:val="center"/>
          </w:tcPr>
          <w:p w14:paraId="78FF6FB3" w14:textId="77777777" w:rsidR="00603A7D" w:rsidRDefault="00603A7D" w:rsidP="00DE3DDA">
            <w:pPr>
              <w:rPr>
                <w:sz w:val="24"/>
                <w:szCs w:val="24"/>
                <w:lang w:val="id-ID"/>
              </w:rPr>
            </w:pPr>
            <w:r>
              <w:rPr>
                <w:sz w:val="24"/>
                <w:szCs w:val="24"/>
                <w:lang w:val="id-ID"/>
              </w:rPr>
              <w:t>Kemudahan akses fitur</w:t>
            </w:r>
          </w:p>
        </w:tc>
        <w:tc>
          <w:tcPr>
            <w:tcW w:w="851" w:type="dxa"/>
            <w:vAlign w:val="center"/>
          </w:tcPr>
          <w:p w14:paraId="7A6D28ED" w14:textId="5B7264E3" w:rsidR="00603A7D" w:rsidRDefault="00603A7D" w:rsidP="00A344E9">
            <w:pPr>
              <w:jc w:val="center"/>
              <w:rPr>
                <w:sz w:val="24"/>
                <w:szCs w:val="24"/>
                <w:lang w:val="id-ID"/>
              </w:rPr>
            </w:pPr>
          </w:p>
        </w:tc>
        <w:tc>
          <w:tcPr>
            <w:tcW w:w="850" w:type="dxa"/>
            <w:vAlign w:val="center"/>
          </w:tcPr>
          <w:p w14:paraId="48C7F286" w14:textId="433821B8" w:rsidR="00603A7D" w:rsidRDefault="00DE3DDA" w:rsidP="00A344E9">
            <w:pPr>
              <w:jc w:val="center"/>
              <w:rPr>
                <w:sz w:val="24"/>
                <w:szCs w:val="24"/>
                <w:lang w:val="id-ID"/>
              </w:rPr>
            </w:pPr>
            <w:r>
              <w:rPr>
                <w:sz w:val="24"/>
                <w:szCs w:val="24"/>
                <w:lang w:val="id-ID"/>
              </w:rPr>
              <w:t>1</w:t>
            </w:r>
          </w:p>
        </w:tc>
        <w:tc>
          <w:tcPr>
            <w:tcW w:w="851" w:type="dxa"/>
            <w:vAlign w:val="center"/>
          </w:tcPr>
          <w:p w14:paraId="39AFE435" w14:textId="77777777" w:rsidR="00603A7D" w:rsidRDefault="00603A7D" w:rsidP="00A344E9">
            <w:pPr>
              <w:jc w:val="center"/>
              <w:rPr>
                <w:sz w:val="24"/>
                <w:szCs w:val="24"/>
                <w:lang w:val="id-ID"/>
              </w:rPr>
            </w:pPr>
          </w:p>
        </w:tc>
        <w:tc>
          <w:tcPr>
            <w:tcW w:w="850" w:type="dxa"/>
            <w:vAlign w:val="center"/>
          </w:tcPr>
          <w:p w14:paraId="2BD2A3D1" w14:textId="77777777" w:rsidR="00603A7D" w:rsidRDefault="00603A7D" w:rsidP="00A344E9">
            <w:pPr>
              <w:jc w:val="center"/>
              <w:rPr>
                <w:sz w:val="24"/>
                <w:szCs w:val="24"/>
                <w:lang w:val="id-ID"/>
              </w:rPr>
            </w:pPr>
          </w:p>
        </w:tc>
        <w:tc>
          <w:tcPr>
            <w:tcW w:w="895" w:type="dxa"/>
            <w:vAlign w:val="center"/>
          </w:tcPr>
          <w:p w14:paraId="4AE3453E" w14:textId="77777777" w:rsidR="00603A7D" w:rsidRDefault="00603A7D" w:rsidP="00A344E9">
            <w:pPr>
              <w:jc w:val="center"/>
              <w:rPr>
                <w:sz w:val="24"/>
                <w:szCs w:val="24"/>
                <w:lang w:val="id-ID"/>
              </w:rPr>
            </w:pPr>
          </w:p>
        </w:tc>
      </w:tr>
      <w:tr w:rsidR="00603A7D" w14:paraId="0D8E1271" w14:textId="77777777" w:rsidTr="009A617C">
        <w:trPr>
          <w:trHeight w:val="567"/>
        </w:trPr>
        <w:tc>
          <w:tcPr>
            <w:tcW w:w="510" w:type="dxa"/>
            <w:vAlign w:val="center"/>
          </w:tcPr>
          <w:p w14:paraId="4E24D3D8" w14:textId="77777777" w:rsidR="00603A7D" w:rsidRDefault="00603A7D" w:rsidP="00DE3DDA">
            <w:pPr>
              <w:jc w:val="center"/>
              <w:rPr>
                <w:sz w:val="24"/>
                <w:szCs w:val="24"/>
                <w:lang w:val="id-ID"/>
              </w:rPr>
            </w:pPr>
            <w:r>
              <w:rPr>
                <w:sz w:val="24"/>
                <w:szCs w:val="24"/>
                <w:lang w:val="id-ID"/>
              </w:rPr>
              <w:t>4</w:t>
            </w:r>
          </w:p>
        </w:tc>
        <w:tc>
          <w:tcPr>
            <w:tcW w:w="3454" w:type="dxa"/>
            <w:vAlign w:val="center"/>
          </w:tcPr>
          <w:p w14:paraId="75DFD989" w14:textId="77777777" w:rsidR="00603A7D" w:rsidRDefault="00603A7D" w:rsidP="00DE3DDA">
            <w:pPr>
              <w:rPr>
                <w:sz w:val="24"/>
                <w:szCs w:val="24"/>
                <w:lang w:val="id-ID"/>
              </w:rPr>
            </w:pPr>
            <w:r>
              <w:rPr>
                <w:sz w:val="24"/>
                <w:szCs w:val="24"/>
                <w:lang w:val="id-ID"/>
              </w:rPr>
              <w:t>Kenyamanan menggunakan aplikasi secara keseluruhan</w:t>
            </w:r>
          </w:p>
        </w:tc>
        <w:tc>
          <w:tcPr>
            <w:tcW w:w="851" w:type="dxa"/>
            <w:vAlign w:val="center"/>
          </w:tcPr>
          <w:p w14:paraId="27A95555" w14:textId="796F7067" w:rsidR="00603A7D" w:rsidRDefault="00DE3DDA" w:rsidP="00A344E9">
            <w:pPr>
              <w:jc w:val="center"/>
              <w:rPr>
                <w:sz w:val="24"/>
                <w:szCs w:val="24"/>
                <w:lang w:val="id-ID"/>
              </w:rPr>
            </w:pPr>
            <w:r>
              <w:rPr>
                <w:sz w:val="24"/>
                <w:szCs w:val="24"/>
                <w:lang w:val="id-ID"/>
              </w:rPr>
              <w:t>1</w:t>
            </w:r>
          </w:p>
        </w:tc>
        <w:tc>
          <w:tcPr>
            <w:tcW w:w="850" w:type="dxa"/>
            <w:vAlign w:val="center"/>
          </w:tcPr>
          <w:p w14:paraId="263B5B66" w14:textId="77777777" w:rsidR="00603A7D" w:rsidRDefault="00603A7D" w:rsidP="00A344E9">
            <w:pPr>
              <w:jc w:val="center"/>
              <w:rPr>
                <w:sz w:val="24"/>
                <w:szCs w:val="24"/>
                <w:lang w:val="id-ID"/>
              </w:rPr>
            </w:pPr>
          </w:p>
        </w:tc>
        <w:tc>
          <w:tcPr>
            <w:tcW w:w="851" w:type="dxa"/>
            <w:vAlign w:val="center"/>
          </w:tcPr>
          <w:p w14:paraId="4E2E1066" w14:textId="77777777" w:rsidR="00603A7D" w:rsidRDefault="00603A7D" w:rsidP="00A344E9">
            <w:pPr>
              <w:jc w:val="center"/>
              <w:rPr>
                <w:sz w:val="24"/>
                <w:szCs w:val="24"/>
                <w:lang w:val="id-ID"/>
              </w:rPr>
            </w:pPr>
          </w:p>
        </w:tc>
        <w:tc>
          <w:tcPr>
            <w:tcW w:w="850" w:type="dxa"/>
            <w:vAlign w:val="center"/>
          </w:tcPr>
          <w:p w14:paraId="583809AC" w14:textId="77777777" w:rsidR="00603A7D" w:rsidRDefault="00603A7D" w:rsidP="00A344E9">
            <w:pPr>
              <w:jc w:val="center"/>
              <w:rPr>
                <w:sz w:val="24"/>
                <w:szCs w:val="24"/>
                <w:lang w:val="id-ID"/>
              </w:rPr>
            </w:pPr>
          </w:p>
        </w:tc>
        <w:tc>
          <w:tcPr>
            <w:tcW w:w="895" w:type="dxa"/>
            <w:vAlign w:val="center"/>
          </w:tcPr>
          <w:p w14:paraId="78D7E58C" w14:textId="77777777" w:rsidR="00603A7D" w:rsidRDefault="00603A7D" w:rsidP="00A344E9">
            <w:pPr>
              <w:jc w:val="center"/>
              <w:rPr>
                <w:sz w:val="24"/>
                <w:szCs w:val="24"/>
                <w:lang w:val="id-ID"/>
              </w:rPr>
            </w:pPr>
          </w:p>
        </w:tc>
      </w:tr>
      <w:tr w:rsidR="00DE3DDA" w14:paraId="5E1AF61B" w14:textId="77777777" w:rsidTr="009A617C">
        <w:trPr>
          <w:trHeight w:val="567"/>
        </w:trPr>
        <w:tc>
          <w:tcPr>
            <w:tcW w:w="3964" w:type="dxa"/>
            <w:gridSpan w:val="2"/>
            <w:vAlign w:val="center"/>
          </w:tcPr>
          <w:p w14:paraId="7A6662C3" w14:textId="769D4DC7" w:rsidR="00DE3DDA" w:rsidRDefault="00DE3DDA" w:rsidP="00DE3DDA">
            <w:pPr>
              <w:rPr>
                <w:sz w:val="24"/>
                <w:szCs w:val="24"/>
                <w:lang w:val="id-ID"/>
              </w:rPr>
            </w:pPr>
            <w:r>
              <w:rPr>
                <w:sz w:val="24"/>
                <w:szCs w:val="24"/>
                <w:lang w:val="id-ID"/>
              </w:rPr>
              <w:t>Jumlah</w:t>
            </w:r>
          </w:p>
        </w:tc>
        <w:tc>
          <w:tcPr>
            <w:tcW w:w="851" w:type="dxa"/>
            <w:vAlign w:val="center"/>
          </w:tcPr>
          <w:p w14:paraId="44E7CDCC" w14:textId="491C4815" w:rsidR="00DE3DDA" w:rsidRDefault="00A344E9" w:rsidP="00A344E9">
            <w:pPr>
              <w:jc w:val="center"/>
              <w:rPr>
                <w:sz w:val="24"/>
                <w:szCs w:val="24"/>
                <w:lang w:val="id-ID"/>
              </w:rPr>
            </w:pPr>
            <w:r>
              <w:rPr>
                <w:sz w:val="24"/>
                <w:szCs w:val="24"/>
                <w:lang w:val="id-ID"/>
              </w:rPr>
              <w:t>3</w:t>
            </w:r>
          </w:p>
        </w:tc>
        <w:tc>
          <w:tcPr>
            <w:tcW w:w="850" w:type="dxa"/>
            <w:vAlign w:val="center"/>
          </w:tcPr>
          <w:p w14:paraId="0BCEE7CD" w14:textId="51B1A66B" w:rsidR="00DE3DDA" w:rsidRDefault="00A344E9" w:rsidP="00A344E9">
            <w:pPr>
              <w:jc w:val="center"/>
              <w:rPr>
                <w:sz w:val="24"/>
                <w:szCs w:val="24"/>
                <w:lang w:val="id-ID"/>
              </w:rPr>
            </w:pPr>
            <w:r>
              <w:rPr>
                <w:sz w:val="24"/>
                <w:szCs w:val="24"/>
                <w:lang w:val="id-ID"/>
              </w:rPr>
              <w:t>1</w:t>
            </w:r>
          </w:p>
        </w:tc>
        <w:tc>
          <w:tcPr>
            <w:tcW w:w="851" w:type="dxa"/>
            <w:vAlign w:val="center"/>
          </w:tcPr>
          <w:p w14:paraId="1B9F4B0A" w14:textId="77777777" w:rsidR="00DE3DDA" w:rsidRDefault="00DE3DDA" w:rsidP="00A344E9">
            <w:pPr>
              <w:jc w:val="center"/>
              <w:rPr>
                <w:sz w:val="24"/>
                <w:szCs w:val="24"/>
                <w:lang w:val="id-ID"/>
              </w:rPr>
            </w:pPr>
          </w:p>
        </w:tc>
        <w:tc>
          <w:tcPr>
            <w:tcW w:w="850" w:type="dxa"/>
            <w:vAlign w:val="center"/>
          </w:tcPr>
          <w:p w14:paraId="490E6E83" w14:textId="77777777" w:rsidR="00DE3DDA" w:rsidRDefault="00DE3DDA" w:rsidP="00A344E9">
            <w:pPr>
              <w:jc w:val="center"/>
              <w:rPr>
                <w:sz w:val="24"/>
                <w:szCs w:val="24"/>
                <w:lang w:val="id-ID"/>
              </w:rPr>
            </w:pPr>
          </w:p>
        </w:tc>
        <w:tc>
          <w:tcPr>
            <w:tcW w:w="895" w:type="dxa"/>
            <w:vAlign w:val="center"/>
          </w:tcPr>
          <w:p w14:paraId="49B2740D" w14:textId="77777777" w:rsidR="00DE3DDA" w:rsidRDefault="00DE3DDA" w:rsidP="00A344E9">
            <w:pPr>
              <w:jc w:val="center"/>
              <w:rPr>
                <w:sz w:val="24"/>
                <w:szCs w:val="24"/>
                <w:lang w:val="id-ID"/>
              </w:rPr>
            </w:pPr>
          </w:p>
        </w:tc>
      </w:tr>
      <w:tr w:rsidR="00DE3DDA" w14:paraId="7EB07DB2" w14:textId="77777777" w:rsidTr="009A617C">
        <w:trPr>
          <w:trHeight w:val="567"/>
        </w:trPr>
        <w:tc>
          <w:tcPr>
            <w:tcW w:w="3964" w:type="dxa"/>
            <w:gridSpan w:val="2"/>
            <w:vAlign w:val="center"/>
          </w:tcPr>
          <w:p w14:paraId="4FD4663E" w14:textId="3778F37E" w:rsidR="00DE3DDA" w:rsidRDefault="00DE3DDA" w:rsidP="00DE3DDA">
            <w:pPr>
              <w:rPr>
                <w:sz w:val="24"/>
                <w:szCs w:val="24"/>
                <w:lang w:val="id-ID"/>
              </w:rPr>
            </w:pPr>
            <w:r>
              <w:rPr>
                <w:sz w:val="24"/>
                <w:szCs w:val="24"/>
                <w:lang w:val="id-ID"/>
              </w:rPr>
              <w:lastRenderedPageBreak/>
              <w:t>Persentase (%)</w:t>
            </w:r>
          </w:p>
        </w:tc>
        <w:tc>
          <w:tcPr>
            <w:tcW w:w="851" w:type="dxa"/>
            <w:vAlign w:val="center"/>
          </w:tcPr>
          <w:p w14:paraId="2263404D" w14:textId="53BAB030" w:rsidR="00DE3DDA" w:rsidRDefault="00A344E9" w:rsidP="00A344E9">
            <w:pPr>
              <w:jc w:val="center"/>
              <w:rPr>
                <w:sz w:val="24"/>
                <w:szCs w:val="24"/>
                <w:lang w:val="id-ID"/>
              </w:rPr>
            </w:pPr>
            <w:r>
              <w:rPr>
                <w:sz w:val="24"/>
                <w:szCs w:val="24"/>
                <w:lang w:val="id-ID"/>
              </w:rPr>
              <w:t>75</w:t>
            </w:r>
          </w:p>
        </w:tc>
        <w:tc>
          <w:tcPr>
            <w:tcW w:w="850" w:type="dxa"/>
            <w:vAlign w:val="center"/>
          </w:tcPr>
          <w:p w14:paraId="54A69367" w14:textId="1A3313E1" w:rsidR="00DE3DDA" w:rsidRDefault="00A344E9" w:rsidP="00A344E9">
            <w:pPr>
              <w:jc w:val="center"/>
              <w:rPr>
                <w:sz w:val="24"/>
                <w:szCs w:val="24"/>
                <w:lang w:val="id-ID"/>
              </w:rPr>
            </w:pPr>
            <w:r>
              <w:rPr>
                <w:sz w:val="24"/>
                <w:szCs w:val="24"/>
                <w:lang w:val="id-ID"/>
              </w:rPr>
              <w:t>25</w:t>
            </w:r>
          </w:p>
        </w:tc>
        <w:tc>
          <w:tcPr>
            <w:tcW w:w="851" w:type="dxa"/>
            <w:vAlign w:val="center"/>
          </w:tcPr>
          <w:p w14:paraId="1571B08F" w14:textId="77777777" w:rsidR="00DE3DDA" w:rsidRDefault="00DE3DDA" w:rsidP="00A344E9">
            <w:pPr>
              <w:jc w:val="center"/>
              <w:rPr>
                <w:sz w:val="24"/>
                <w:szCs w:val="24"/>
                <w:lang w:val="id-ID"/>
              </w:rPr>
            </w:pPr>
          </w:p>
        </w:tc>
        <w:tc>
          <w:tcPr>
            <w:tcW w:w="850" w:type="dxa"/>
            <w:vAlign w:val="center"/>
          </w:tcPr>
          <w:p w14:paraId="458F2522" w14:textId="77777777" w:rsidR="00DE3DDA" w:rsidRDefault="00DE3DDA" w:rsidP="00A344E9">
            <w:pPr>
              <w:jc w:val="center"/>
              <w:rPr>
                <w:sz w:val="24"/>
                <w:szCs w:val="24"/>
                <w:lang w:val="id-ID"/>
              </w:rPr>
            </w:pPr>
          </w:p>
        </w:tc>
        <w:tc>
          <w:tcPr>
            <w:tcW w:w="895" w:type="dxa"/>
            <w:vAlign w:val="center"/>
          </w:tcPr>
          <w:p w14:paraId="1F905242" w14:textId="77777777" w:rsidR="00DE3DDA" w:rsidRDefault="00DE3DDA" w:rsidP="00A344E9">
            <w:pPr>
              <w:jc w:val="center"/>
              <w:rPr>
                <w:sz w:val="24"/>
                <w:szCs w:val="24"/>
                <w:lang w:val="id-ID"/>
              </w:rPr>
            </w:pPr>
          </w:p>
        </w:tc>
      </w:tr>
      <w:tr w:rsidR="00603A7D" w14:paraId="4EDE5EB3" w14:textId="77777777" w:rsidTr="00A344E9">
        <w:trPr>
          <w:trHeight w:val="567"/>
        </w:trPr>
        <w:tc>
          <w:tcPr>
            <w:tcW w:w="8261" w:type="dxa"/>
            <w:gridSpan w:val="7"/>
            <w:vAlign w:val="center"/>
          </w:tcPr>
          <w:p w14:paraId="1E661FCB" w14:textId="77777777" w:rsidR="00603A7D" w:rsidRPr="007E392A" w:rsidRDefault="00603A7D" w:rsidP="00A344E9">
            <w:pPr>
              <w:jc w:val="center"/>
              <w:rPr>
                <w:b/>
                <w:sz w:val="24"/>
                <w:szCs w:val="24"/>
                <w:lang w:val="id-ID"/>
              </w:rPr>
            </w:pPr>
            <w:r w:rsidRPr="007E392A">
              <w:rPr>
                <w:b/>
                <w:sz w:val="24"/>
                <w:szCs w:val="24"/>
                <w:lang w:val="id-ID"/>
              </w:rPr>
              <w:t>Aspek Fungsional</w:t>
            </w:r>
          </w:p>
        </w:tc>
      </w:tr>
      <w:tr w:rsidR="00603A7D" w14:paraId="4042ADF6" w14:textId="77777777" w:rsidTr="009A617C">
        <w:trPr>
          <w:trHeight w:val="567"/>
        </w:trPr>
        <w:tc>
          <w:tcPr>
            <w:tcW w:w="510" w:type="dxa"/>
            <w:vAlign w:val="center"/>
          </w:tcPr>
          <w:p w14:paraId="43E3DC75" w14:textId="77777777" w:rsidR="00603A7D" w:rsidRDefault="00603A7D" w:rsidP="00DE3DDA">
            <w:pPr>
              <w:jc w:val="center"/>
              <w:rPr>
                <w:sz w:val="24"/>
                <w:szCs w:val="24"/>
                <w:lang w:val="id-ID"/>
              </w:rPr>
            </w:pPr>
            <w:r>
              <w:rPr>
                <w:sz w:val="24"/>
                <w:szCs w:val="24"/>
                <w:lang w:val="id-ID"/>
              </w:rPr>
              <w:t>1</w:t>
            </w:r>
          </w:p>
        </w:tc>
        <w:tc>
          <w:tcPr>
            <w:tcW w:w="3454" w:type="dxa"/>
            <w:vAlign w:val="center"/>
          </w:tcPr>
          <w:p w14:paraId="178D4FC5" w14:textId="77777777" w:rsidR="00603A7D" w:rsidRDefault="00603A7D" w:rsidP="00DE3DDA">
            <w:pPr>
              <w:rPr>
                <w:sz w:val="24"/>
                <w:szCs w:val="24"/>
                <w:lang w:val="id-ID"/>
              </w:rPr>
            </w:pPr>
            <w:r>
              <w:rPr>
                <w:sz w:val="24"/>
                <w:szCs w:val="24"/>
                <w:lang w:val="id-ID"/>
              </w:rPr>
              <w:t xml:space="preserve">Sistem dapat melakukan manajemen data transaksi  </w:t>
            </w:r>
          </w:p>
        </w:tc>
        <w:tc>
          <w:tcPr>
            <w:tcW w:w="851" w:type="dxa"/>
            <w:vAlign w:val="center"/>
          </w:tcPr>
          <w:p w14:paraId="2339F52F" w14:textId="77777777" w:rsidR="00603A7D" w:rsidRDefault="00603A7D" w:rsidP="00A344E9">
            <w:pPr>
              <w:jc w:val="center"/>
              <w:rPr>
                <w:sz w:val="24"/>
                <w:szCs w:val="24"/>
                <w:lang w:val="id-ID"/>
              </w:rPr>
            </w:pPr>
          </w:p>
        </w:tc>
        <w:tc>
          <w:tcPr>
            <w:tcW w:w="850" w:type="dxa"/>
            <w:vAlign w:val="center"/>
          </w:tcPr>
          <w:p w14:paraId="017FE3E5" w14:textId="7E22F70A" w:rsidR="00603A7D" w:rsidRDefault="00DE3DDA" w:rsidP="00A344E9">
            <w:pPr>
              <w:jc w:val="center"/>
              <w:rPr>
                <w:sz w:val="24"/>
                <w:szCs w:val="24"/>
                <w:lang w:val="id-ID"/>
              </w:rPr>
            </w:pPr>
            <w:r>
              <w:rPr>
                <w:sz w:val="24"/>
                <w:szCs w:val="24"/>
                <w:lang w:val="id-ID"/>
              </w:rPr>
              <w:t>1</w:t>
            </w:r>
          </w:p>
        </w:tc>
        <w:tc>
          <w:tcPr>
            <w:tcW w:w="851" w:type="dxa"/>
            <w:vAlign w:val="center"/>
          </w:tcPr>
          <w:p w14:paraId="2256772C" w14:textId="77777777" w:rsidR="00603A7D" w:rsidRDefault="00603A7D" w:rsidP="00A344E9">
            <w:pPr>
              <w:jc w:val="center"/>
              <w:rPr>
                <w:sz w:val="24"/>
                <w:szCs w:val="24"/>
                <w:lang w:val="id-ID"/>
              </w:rPr>
            </w:pPr>
          </w:p>
        </w:tc>
        <w:tc>
          <w:tcPr>
            <w:tcW w:w="850" w:type="dxa"/>
            <w:vAlign w:val="center"/>
          </w:tcPr>
          <w:p w14:paraId="6A26A88D" w14:textId="77777777" w:rsidR="00603A7D" w:rsidRDefault="00603A7D" w:rsidP="00A344E9">
            <w:pPr>
              <w:jc w:val="center"/>
              <w:rPr>
                <w:sz w:val="24"/>
                <w:szCs w:val="24"/>
                <w:lang w:val="id-ID"/>
              </w:rPr>
            </w:pPr>
          </w:p>
        </w:tc>
        <w:tc>
          <w:tcPr>
            <w:tcW w:w="895" w:type="dxa"/>
            <w:vAlign w:val="center"/>
          </w:tcPr>
          <w:p w14:paraId="681D1F32" w14:textId="77777777" w:rsidR="00603A7D" w:rsidRDefault="00603A7D" w:rsidP="00A344E9">
            <w:pPr>
              <w:jc w:val="center"/>
              <w:rPr>
                <w:sz w:val="24"/>
                <w:szCs w:val="24"/>
                <w:lang w:val="id-ID"/>
              </w:rPr>
            </w:pPr>
          </w:p>
        </w:tc>
      </w:tr>
      <w:tr w:rsidR="00603A7D" w14:paraId="20E4F2A6" w14:textId="77777777" w:rsidTr="009A617C">
        <w:trPr>
          <w:trHeight w:val="567"/>
        </w:trPr>
        <w:tc>
          <w:tcPr>
            <w:tcW w:w="510" w:type="dxa"/>
            <w:vAlign w:val="center"/>
          </w:tcPr>
          <w:p w14:paraId="59188651" w14:textId="77777777" w:rsidR="00603A7D" w:rsidRDefault="00603A7D" w:rsidP="00DE3DDA">
            <w:pPr>
              <w:jc w:val="center"/>
              <w:rPr>
                <w:sz w:val="24"/>
                <w:szCs w:val="24"/>
                <w:lang w:val="id-ID"/>
              </w:rPr>
            </w:pPr>
            <w:r>
              <w:rPr>
                <w:sz w:val="24"/>
                <w:szCs w:val="24"/>
                <w:lang w:val="id-ID"/>
              </w:rPr>
              <w:t>2</w:t>
            </w:r>
          </w:p>
        </w:tc>
        <w:tc>
          <w:tcPr>
            <w:tcW w:w="3454" w:type="dxa"/>
            <w:vAlign w:val="center"/>
          </w:tcPr>
          <w:p w14:paraId="1CE5A400" w14:textId="77777777" w:rsidR="00603A7D" w:rsidRDefault="00603A7D" w:rsidP="00DE3DDA">
            <w:pPr>
              <w:rPr>
                <w:sz w:val="24"/>
                <w:szCs w:val="24"/>
                <w:lang w:val="id-ID"/>
              </w:rPr>
            </w:pPr>
            <w:r>
              <w:rPr>
                <w:sz w:val="24"/>
                <w:szCs w:val="24"/>
                <w:lang w:val="id-ID"/>
              </w:rPr>
              <w:t>Sistem dapat melakukan pencatatan transaksi jual beli</w:t>
            </w:r>
          </w:p>
        </w:tc>
        <w:tc>
          <w:tcPr>
            <w:tcW w:w="851" w:type="dxa"/>
            <w:vAlign w:val="center"/>
          </w:tcPr>
          <w:p w14:paraId="30D14DEC" w14:textId="1E6C27F5" w:rsidR="00603A7D" w:rsidRDefault="00DE3DDA" w:rsidP="00A344E9">
            <w:pPr>
              <w:jc w:val="center"/>
              <w:rPr>
                <w:sz w:val="24"/>
                <w:szCs w:val="24"/>
                <w:lang w:val="id-ID"/>
              </w:rPr>
            </w:pPr>
            <w:r>
              <w:rPr>
                <w:sz w:val="24"/>
                <w:szCs w:val="24"/>
                <w:lang w:val="id-ID"/>
              </w:rPr>
              <w:t>1</w:t>
            </w:r>
          </w:p>
        </w:tc>
        <w:tc>
          <w:tcPr>
            <w:tcW w:w="850" w:type="dxa"/>
            <w:vAlign w:val="center"/>
          </w:tcPr>
          <w:p w14:paraId="68A719DE" w14:textId="77777777" w:rsidR="00603A7D" w:rsidRDefault="00603A7D" w:rsidP="00A344E9">
            <w:pPr>
              <w:jc w:val="center"/>
              <w:rPr>
                <w:sz w:val="24"/>
                <w:szCs w:val="24"/>
                <w:lang w:val="id-ID"/>
              </w:rPr>
            </w:pPr>
          </w:p>
        </w:tc>
        <w:tc>
          <w:tcPr>
            <w:tcW w:w="851" w:type="dxa"/>
            <w:vAlign w:val="center"/>
          </w:tcPr>
          <w:p w14:paraId="6D985042" w14:textId="77777777" w:rsidR="00603A7D" w:rsidRDefault="00603A7D" w:rsidP="00A344E9">
            <w:pPr>
              <w:jc w:val="center"/>
              <w:rPr>
                <w:sz w:val="24"/>
                <w:szCs w:val="24"/>
                <w:lang w:val="id-ID"/>
              </w:rPr>
            </w:pPr>
          </w:p>
        </w:tc>
        <w:tc>
          <w:tcPr>
            <w:tcW w:w="850" w:type="dxa"/>
            <w:vAlign w:val="center"/>
          </w:tcPr>
          <w:p w14:paraId="074BE26D" w14:textId="77777777" w:rsidR="00603A7D" w:rsidRDefault="00603A7D" w:rsidP="00A344E9">
            <w:pPr>
              <w:jc w:val="center"/>
              <w:rPr>
                <w:sz w:val="24"/>
                <w:szCs w:val="24"/>
                <w:lang w:val="id-ID"/>
              </w:rPr>
            </w:pPr>
          </w:p>
        </w:tc>
        <w:tc>
          <w:tcPr>
            <w:tcW w:w="895" w:type="dxa"/>
            <w:vAlign w:val="center"/>
          </w:tcPr>
          <w:p w14:paraId="053A1930" w14:textId="77777777" w:rsidR="00603A7D" w:rsidRDefault="00603A7D" w:rsidP="00A344E9">
            <w:pPr>
              <w:jc w:val="center"/>
              <w:rPr>
                <w:sz w:val="24"/>
                <w:szCs w:val="24"/>
                <w:lang w:val="id-ID"/>
              </w:rPr>
            </w:pPr>
          </w:p>
        </w:tc>
      </w:tr>
      <w:tr w:rsidR="00603A7D" w14:paraId="54B12591" w14:textId="77777777" w:rsidTr="009A617C">
        <w:trPr>
          <w:trHeight w:val="567"/>
        </w:trPr>
        <w:tc>
          <w:tcPr>
            <w:tcW w:w="510" w:type="dxa"/>
            <w:vAlign w:val="center"/>
          </w:tcPr>
          <w:p w14:paraId="0A3D843A" w14:textId="77777777" w:rsidR="00603A7D" w:rsidRDefault="00603A7D" w:rsidP="00DE3DDA">
            <w:pPr>
              <w:jc w:val="center"/>
              <w:rPr>
                <w:sz w:val="24"/>
                <w:szCs w:val="24"/>
                <w:lang w:val="id-ID"/>
              </w:rPr>
            </w:pPr>
            <w:r>
              <w:rPr>
                <w:sz w:val="24"/>
                <w:szCs w:val="24"/>
                <w:lang w:val="id-ID"/>
              </w:rPr>
              <w:t>3</w:t>
            </w:r>
          </w:p>
        </w:tc>
        <w:tc>
          <w:tcPr>
            <w:tcW w:w="3454" w:type="dxa"/>
            <w:vAlign w:val="center"/>
          </w:tcPr>
          <w:p w14:paraId="75066834" w14:textId="77777777" w:rsidR="00603A7D" w:rsidRDefault="00603A7D" w:rsidP="00DE3DDA">
            <w:pPr>
              <w:rPr>
                <w:sz w:val="24"/>
                <w:szCs w:val="24"/>
                <w:lang w:val="id-ID"/>
              </w:rPr>
            </w:pPr>
            <w:r>
              <w:rPr>
                <w:sz w:val="24"/>
                <w:szCs w:val="24"/>
                <w:lang w:val="id-ID"/>
              </w:rPr>
              <w:t xml:space="preserve">Sistem dapat membuat laporan keuangan berdasarkan transaksi yang telah dicatat menggunakan prinsip-prinsip akuntansi </w:t>
            </w:r>
          </w:p>
        </w:tc>
        <w:tc>
          <w:tcPr>
            <w:tcW w:w="851" w:type="dxa"/>
            <w:vAlign w:val="center"/>
          </w:tcPr>
          <w:p w14:paraId="11D88981" w14:textId="36459614" w:rsidR="00603A7D" w:rsidRDefault="00DE3DDA" w:rsidP="00A344E9">
            <w:pPr>
              <w:jc w:val="center"/>
              <w:rPr>
                <w:sz w:val="24"/>
                <w:szCs w:val="24"/>
                <w:lang w:val="id-ID"/>
              </w:rPr>
            </w:pPr>
            <w:r>
              <w:rPr>
                <w:sz w:val="24"/>
                <w:szCs w:val="24"/>
                <w:lang w:val="id-ID"/>
              </w:rPr>
              <w:t>1</w:t>
            </w:r>
          </w:p>
        </w:tc>
        <w:tc>
          <w:tcPr>
            <w:tcW w:w="850" w:type="dxa"/>
            <w:vAlign w:val="center"/>
          </w:tcPr>
          <w:p w14:paraId="3B1FE205" w14:textId="77777777" w:rsidR="00603A7D" w:rsidRDefault="00603A7D" w:rsidP="00A344E9">
            <w:pPr>
              <w:jc w:val="center"/>
              <w:rPr>
                <w:sz w:val="24"/>
                <w:szCs w:val="24"/>
                <w:lang w:val="id-ID"/>
              </w:rPr>
            </w:pPr>
          </w:p>
        </w:tc>
        <w:tc>
          <w:tcPr>
            <w:tcW w:w="851" w:type="dxa"/>
            <w:vAlign w:val="center"/>
          </w:tcPr>
          <w:p w14:paraId="512EB095" w14:textId="77777777" w:rsidR="00603A7D" w:rsidRDefault="00603A7D" w:rsidP="00A344E9">
            <w:pPr>
              <w:jc w:val="center"/>
              <w:rPr>
                <w:sz w:val="24"/>
                <w:szCs w:val="24"/>
                <w:lang w:val="id-ID"/>
              </w:rPr>
            </w:pPr>
          </w:p>
        </w:tc>
        <w:tc>
          <w:tcPr>
            <w:tcW w:w="850" w:type="dxa"/>
            <w:vAlign w:val="center"/>
          </w:tcPr>
          <w:p w14:paraId="07392B02" w14:textId="77777777" w:rsidR="00603A7D" w:rsidRDefault="00603A7D" w:rsidP="00A344E9">
            <w:pPr>
              <w:jc w:val="center"/>
              <w:rPr>
                <w:sz w:val="24"/>
                <w:szCs w:val="24"/>
                <w:lang w:val="id-ID"/>
              </w:rPr>
            </w:pPr>
          </w:p>
        </w:tc>
        <w:tc>
          <w:tcPr>
            <w:tcW w:w="895" w:type="dxa"/>
            <w:vAlign w:val="center"/>
          </w:tcPr>
          <w:p w14:paraId="3733AE44" w14:textId="77777777" w:rsidR="00603A7D" w:rsidRDefault="00603A7D" w:rsidP="00A344E9">
            <w:pPr>
              <w:jc w:val="center"/>
              <w:rPr>
                <w:sz w:val="24"/>
                <w:szCs w:val="24"/>
                <w:lang w:val="id-ID"/>
              </w:rPr>
            </w:pPr>
          </w:p>
        </w:tc>
      </w:tr>
      <w:tr w:rsidR="00A344E9" w14:paraId="56FAB75B" w14:textId="77777777" w:rsidTr="009A617C">
        <w:trPr>
          <w:trHeight w:val="567"/>
        </w:trPr>
        <w:tc>
          <w:tcPr>
            <w:tcW w:w="3964" w:type="dxa"/>
            <w:gridSpan w:val="2"/>
            <w:vAlign w:val="center"/>
          </w:tcPr>
          <w:p w14:paraId="2DCB9537" w14:textId="395BD224" w:rsidR="00A344E9" w:rsidRDefault="00A344E9" w:rsidP="00A344E9">
            <w:pPr>
              <w:rPr>
                <w:sz w:val="24"/>
                <w:szCs w:val="24"/>
                <w:lang w:val="id-ID"/>
              </w:rPr>
            </w:pPr>
            <w:r>
              <w:rPr>
                <w:sz w:val="24"/>
                <w:szCs w:val="24"/>
                <w:lang w:val="id-ID"/>
              </w:rPr>
              <w:t>Jumlah</w:t>
            </w:r>
          </w:p>
        </w:tc>
        <w:tc>
          <w:tcPr>
            <w:tcW w:w="851" w:type="dxa"/>
            <w:vAlign w:val="center"/>
          </w:tcPr>
          <w:p w14:paraId="7628325F" w14:textId="72BD477B" w:rsidR="00A344E9" w:rsidRDefault="00A344E9" w:rsidP="00A344E9">
            <w:pPr>
              <w:jc w:val="center"/>
              <w:rPr>
                <w:sz w:val="24"/>
                <w:szCs w:val="24"/>
                <w:lang w:val="id-ID"/>
              </w:rPr>
            </w:pPr>
            <w:r>
              <w:rPr>
                <w:sz w:val="24"/>
                <w:szCs w:val="24"/>
                <w:lang w:val="id-ID"/>
              </w:rPr>
              <w:t>2</w:t>
            </w:r>
          </w:p>
        </w:tc>
        <w:tc>
          <w:tcPr>
            <w:tcW w:w="850" w:type="dxa"/>
            <w:vAlign w:val="center"/>
          </w:tcPr>
          <w:p w14:paraId="7F216D14" w14:textId="626C213C" w:rsidR="00A344E9" w:rsidRDefault="00A344E9" w:rsidP="00A344E9">
            <w:pPr>
              <w:jc w:val="center"/>
              <w:rPr>
                <w:sz w:val="24"/>
                <w:szCs w:val="24"/>
                <w:lang w:val="id-ID"/>
              </w:rPr>
            </w:pPr>
            <w:r>
              <w:rPr>
                <w:sz w:val="24"/>
                <w:szCs w:val="24"/>
                <w:lang w:val="id-ID"/>
              </w:rPr>
              <w:t>1</w:t>
            </w:r>
          </w:p>
        </w:tc>
        <w:tc>
          <w:tcPr>
            <w:tcW w:w="851" w:type="dxa"/>
            <w:vAlign w:val="center"/>
          </w:tcPr>
          <w:p w14:paraId="4062A129" w14:textId="77777777" w:rsidR="00A344E9" w:rsidRDefault="00A344E9" w:rsidP="00A344E9">
            <w:pPr>
              <w:jc w:val="center"/>
              <w:rPr>
                <w:sz w:val="24"/>
                <w:szCs w:val="24"/>
                <w:lang w:val="id-ID"/>
              </w:rPr>
            </w:pPr>
          </w:p>
        </w:tc>
        <w:tc>
          <w:tcPr>
            <w:tcW w:w="850" w:type="dxa"/>
            <w:vAlign w:val="center"/>
          </w:tcPr>
          <w:p w14:paraId="22CD7657" w14:textId="77777777" w:rsidR="00A344E9" w:rsidRDefault="00A344E9" w:rsidP="00A344E9">
            <w:pPr>
              <w:jc w:val="center"/>
              <w:rPr>
                <w:sz w:val="24"/>
                <w:szCs w:val="24"/>
                <w:lang w:val="id-ID"/>
              </w:rPr>
            </w:pPr>
          </w:p>
        </w:tc>
        <w:tc>
          <w:tcPr>
            <w:tcW w:w="895" w:type="dxa"/>
            <w:vAlign w:val="center"/>
          </w:tcPr>
          <w:p w14:paraId="3F41B648" w14:textId="77777777" w:rsidR="00A344E9" w:rsidRDefault="00A344E9" w:rsidP="00A344E9">
            <w:pPr>
              <w:jc w:val="center"/>
              <w:rPr>
                <w:sz w:val="24"/>
                <w:szCs w:val="24"/>
                <w:lang w:val="id-ID"/>
              </w:rPr>
            </w:pPr>
          </w:p>
        </w:tc>
      </w:tr>
      <w:tr w:rsidR="00A344E9" w14:paraId="11B65FB5" w14:textId="77777777" w:rsidTr="009A617C">
        <w:trPr>
          <w:trHeight w:val="567"/>
        </w:trPr>
        <w:tc>
          <w:tcPr>
            <w:tcW w:w="3964" w:type="dxa"/>
            <w:gridSpan w:val="2"/>
            <w:vAlign w:val="center"/>
          </w:tcPr>
          <w:p w14:paraId="0F7775F2" w14:textId="12998DCA" w:rsidR="00A344E9" w:rsidRDefault="00A344E9" w:rsidP="00A344E9">
            <w:pPr>
              <w:rPr>
                <w:sz w:val="24"/>
                <w:szCs w:val="24"/>
                <w:lang w:val="id-ID"/>
              </w:rPr>
            </w:pPr>
            <w:r>
              <w:rPr>
                <w:sz w:val="24"/>
                <w:szCs w:val="24"/>
                <w:lang w:val="id-ID"/>
              </w:rPr>
              <w:t>Persentase (%)</w:t>
            </w:r>
          </w:p>
        </w:tc>
        <w:tc>
          <w:tcPr>
            <w:tcW w:w="851" w:type="dxa"/>
            <w:vAlign w:val="center"/>
          </w:tcPr>
          <w:p w14:paraId="74F471F1" w14:textId="542B9820" w:rsidR="00A344E9" w:rsidRDefault="00A344E9" w:rsidP="00A344E9">
            <w:pPr>
              <w:jc w:val="center"/>
              <w:rPr>
                <w:sz w:val="24"/>
                <w:szCs w:val="24"/>
                <w:lang w:val="id-ID"/>
              </w:rPr>
            </w:pPr>
            <w:r>
              <w:rPr>
                <w:sz w:val="24"/>
                <w:szCs w:val="24"/>
                <w:lang w:val="id-ID"/>
              </w:rPr>
              <w:t>66,6</w:t>
            </w:r>
            <w:r w:rsidR="009A617C">
              <w:rPr>
                <w:sz w:val="24"/>
                <w:szCs w:val="24"/>
                <w:lang w:val="id-ID"/>
              </w:rPr>
              <w:t>6</w:t>
            </w:r>
          </w:p>
        </w:tc>
        <w:tc>
          <w:tcPr>
            <w:tcW w:w="850" w:type="dxa"/>
            <w:vAlign w:val="center"/>
          </w:tcPr>
          <w:p w14:paraId="60C4311F" w14:textId="2777F5E4" w:rsidR="00A344E9" w:rsidRDefault="00A344E9" w:rsidP="00A344E9">
            <w:pPr>
              <w:jc w:val="center"/>
              <w:rPr>
                <w:sz w:val="24"/>
                <w:szCs w:val="24"/>
                <w:lang w:val="id-ID"/>
              </w:rPr>
            </w:pPr>
            <w:r>
              <w:rPr>
                <w:sz w:val="24"/>
                <w:szCs w:val="24"/>
                <w:lang w:val="id-ID"/>
              </w:rPr>
              <w:t>33,3</w:t>
            </w:r>
            <w:r w:rsidR="009A617C">
              <w:rPr>
                <w:sz w:val="24"/>
                <w:szCs w:val="24"/>
                <w:lang w:val="id-ID"/>
              </w:rPr>
              <w:t>3</w:t>
            </w:r>
          </w:p>
        </w:tc>
        <w:tc>
          <w:tcPr>
            <w:tcW w:w="851" w:type="dxa"/>
            <w:vAlign w:val="center"/>
          </w:tcPr>
          <w:p w14:paraId="619D54CA" w14:textId="77777777" w:rsidR="00A344E9" w:rsidRDefault="00A344E9" w:rsidP="00A344E9">
            <w:pPr>
              <w:jc w:val="center"/>
              <w:rPr>
                <w:sz w:val="24"/>
                <w:szCs w:val="24"/>
                <w:lang w:val="id-ID"/>
              </w:rPr>
            </w:pPr>
          </w:p>
        </w:tc>
        <w:tc>
          <w:tcPr>
            <w:tcW w:w="850" w:type="dxa"/>
            <w:vAlign w:val="center"/>
          </w:tcPr>
          <w:p w14:paraId="6BCAC41D" w14:textId="77777777" w:rsidR="00A344E9" w:rsidRDefault="00A344E9" w:rsidP="00A344E9">
            <w:pPr>
              <w:jc w:val="center"/>
              <w:rPr>
                <w:sz w:val="24"/>
                <w:szCs w:val="24"/>
                <w:lang w:val="id-ID"/>
              </w:rPr>
            </w:pPr>
          </w:p>
        </w:tc>
        <w:tc>
          <w:tcPr>
            <w:tcW w:w="895" w:type="dxa"/>
            <w:vAlign w:val="center"/>
          </w:tcPr>
          <w:p w14:paraId="5CD27A9A" w14:textId="77777777" w:rsidR="00A344E9" w:rsidRDefault="00A344E9" w:rsidP="00A344E9">
            <w:pPr>
              <w:jc w:val="center"/>
              <w:rPr>
                <w:sz w:val="24"/>
                <w:szCs w:val="24"/>
                <w:lang w:val="id-ID"/>
              </w:rPr>
            </w:pPr>
          </w:p>
        </w:tc>
      </w:tr>
      <w:tr w:rsidR="00A344E9" w14:paraId="7D56F05E" w14:textId="77777777" w:rsidTr="00A344E9">
        <w:trPr>
          <w:trHeight w:val="567"/>
        </w:trPr>
        <w:tc>
          <w:tcPr>
            <w:tcW w:w="8261" w:type="dxa"/>
            <w:gridSpan w:val="7"/>
            <w:vAlign w:val="center"/>
          </w:tcPr>
          <w:p w14:paraId="2AFB14BA" w14:textId="77777777" w:rsidR="00A344E9" w:rsidRPr="007E392A" w:rsidRDefault="00A344E9" w:rsidP="00A344E9">
            <w:pPr>
              <w:jc w:val="center"/>
              <w:rPr>
                <w:b/>
                <w:sz w:val="24"/>
                <w:szCs w:val="24"/>
                <w:lang w:val="id-ID"/>
              </w:rPr>
            </w:pPr>
            <w:r w:rsidRPr="007E392A">
              <w:rPr>
                <w:b/>
                <w:sz w:val="24"/>
                <w:szCs w:val="24"/>
                <w:lang w:val="id-ID"/>
              </w:rPr>
              <w:t>Aspek Antarmuka</w:t>
            </w:r>
          </w:p>
        </w:tc>
      </w:tr>
      <w:tr w:rsidR="00A344E9" w14:paraId="68F06A81" w14:textId="77777777" w:rsidTr="009A617C">
        <w:trPr>
          <w:trHeight w:val="567"/>
        </w:trPr>
        <w:tc>
          <w:tcPr>
            <w:tcW w:w="510" w:type="dxa"/>
            <w:vAlign w:val="center"/>
          </w:tcPr>
          <w:p w14:paraId="0B504D53" w14:textId="77777777" w:rsidR="00A344E9" w:rsidRDefault="00A344E9" w:rsidP="00A344E9">
            <w:pPr>
              <w:jc w:val="center"/>
              <w:rPr>
                <w:sz w:val="24"/>
                <w:szCs w:val="24"/>
                <w:lang w:val="id-ID"/>
              </w:rPr>
            </w:pPr>
            <w:r>
              <w:rPr>
                <w:sz w:val="24"/>
                <w:szCs w:val="24"/>
                <w:lang w:val="id-ID"/>
              </w:rPr>
              <w:t>1</w:t>
            </w:r>
          </w:p>
        </w:tc>
        <w:tc>
          <w:tcPr>
            <w:tcW w:w="3454" w:type="dxa"/>
            <w:vAlign w:val="center"/>
          </w:tcPr>
          <w:p w14:paraId="22B31058" w14:textId="77777777" w:rsidR="00A344E9" w:rsidRDefault="00A344E9" w:rsidP="00A344E9">
            <w:pPr>
              <w:rPr>
                <w:sz w:val="24"/>
                <w:szCs w:val="24"/>
                <w:lang w:val="id-ID"/>
              </w:rPr>
            </w:pPr>
            <w:r>
              <w:rPr>
                <w:sz w:val="24"/>
                <w:szCs w:val="24"/>
                <w:lang w:val="id-ID"/>
              </w:rPr>
              <w:t>Jenis, warna, dan ukuran font (tulisan) sistem</w:t>
            </w:r>
          </w:p>
        </w:tc>
        <w:tc>
          <w:tcPr>
            <w:tcW w:w="851" w:type="dxa"/>
            <w:vAlign w:val="center"/>
          </w:tcPr>
          <w:p w14:paraId="4A86B35F" w14:textId="732FF2AC" w:rsidR="00A344E9" w:rsidRDefault="00A344E9" w:rsidP="00A344E9">
            <w:pPr>
              <w:jc w:val="center"/>
              <w:rPr>
                <w:sz w:val="24"/>
                <w:szCs w:val="24"/>
                <w:lang w:val="id-ID"/>
              </w:rPr>
            </w:pPr>
            <w:r>
              <w:rPr>
                <w:sz w:val="24"/>
                <w:szCs w:val="24"/>
                <w:lang w:val="id-ID"/>
              </w:rPr>
              <w:t>1</w:t>
            </w:r>
          </w:p>
        </w:tc>
        <w:tc>
          <w:tcPr>
            <w:tcW w:w="850" w:type="dxa"/>
            <w:vAlign w:val="center"/>
          </w:tcPr>
          <w:p w14:paraId="2C9C0E37" w14:textId="117DB27D" w:rsidR="00A344E9" w:rsidRDefault="00A344E9" w:rsidP="00A344E9">
            <w:pPr>
              <w:jc w:val="center"/>
              <w:rPr>
                <w:sz w:val="24"/>
                <w:szCs w:val="24"/>
                <w:lang w:val="id-ID"/>
              </w:rPr>
            </w:pPr>
          </w:p>
        </w:tc>
        <w:tc>
          <w:tcPr>
            <w:tcW w:w="851" w:type="dxa"/>
            <w:vAlign w:val="center"/>
          </w:tcPr>
          <w:p w14:paraId="79DA317D" w14:textId="77777777" w:rsidR="00A344E9" w:rsidRDefault="00A344E9" w:rsidP="00A344E9">
            <w:pPr>
              <w:jc w:val="center"/>
              <w:rPr>
                <w:sz w:val="24"/>
                <w:szCs w:val="24"/>
                <w:lang w:val="id-ID"/>
              </w:rPr>
            </w:pPr>
          </w:p>
        </w:tc>
        <w:tc>
          <w:tcPr>
            <w:tcW w:w="850" w:type="dxa"/>
            <w:vAlign w:val="center"/>
          </w:tcPr>
          <w:p w14:paraId="42A97CA0" w14:textId="77777777" w:rsidR="00A344E9" w:rsidRDefault="00A344E9" w:rsidP="00A344E9">
            <w:pPr>
              <w:jc w:val="center"/>
              <w:rPr>
                <w:sz w:val="24"/>
                <w:szCs w:val="24"/>
                <w:lang w:val="id-ID"/>
              </w:rPr>
            </w:pPr>
          </w:p>
        </w:tc>
        <w:tc>
          <w:tcPr>
            <w:tcW w:w="895" w:type="dxa"/>
            <w:vAlign w:val="center"/>
          </w:tcPr>
          <w:p w14:paraId="7B1ED579" w14:textId="77777777" w:rsidR="00A344E9" w:rsidRDefault="00A344E9" w:rsidP="00A344E9">
            <w:pPr>
              <w:jc w:val="center"/>
              <w:rPr>
                <w:sz w:val="24"/>
                <w:szCs w:val="24"/>
                <w:lang w:val="id-ID"/>
              </w:rPr>
            </w:pPr>
          </w:p>
        </w:tc>
      </w:tr>
      <w:tr w:rsidR="00A344E9" w14:paraId="32F4DF92" w14:textId="77777777" w:rsidTr="009A617C">
        <w:trPr>
          <w:trHeight w:val="567"/>
        </w:trPr>
        <w:tc>
          <w:tcPr>
            <w:tcW w:w="510" w:type="dxa"/>
            <w:vAlign w:val="center"/>
          </w:tcPr>
          <w:p w14:paraId="6A32D843" w14:textId="77777777" w:rsidR="00A344E9" w:rsidRDefault="00A344E9" w:rsidP="00A344E9">
            <w:pPr>
              <w:jc w:val="center"/>
              <w:rPr>
                <w:sz w:val="24"/>
                <w:szCs w:val="24"/>
                <w:lang w:val="id-ID"/>
              </w:rPr>
            </w:pPr>
            <w:r>
              <w:rPr>
                <w:sz w:val="24"/>
                <w:szCs w:val="24"/>
                <w:lang w:val="id-ID"/>
              </w:rPr>
              <w:t>2</w:t>
            </w:r>
          </w:p>
        </w:tc>
        <w:tc>
          <w:tcPr>
            <w:tcW w:w="3454" w:type="dxa"/>
            <w:vAlign w:val="center"/>
          </w:tcPr>
          <w:p w14:paraId="3B9F76C7" w14:textId="77777777" w:rsidR="00A344E9" w:rsidRDefault="00A344E9" w:rsidP="00A344E9">
            <w:pPr>
              <w:rPr>
                <w:sz w:val="24"/>
                <w:szCs w:val="24"/>
                <w:lang w:val="id-ID"/>
              </w:rPr>
            </w:pPr>
            <w:r>
              <w:rPr>
                <w:sz w:val="24"/>
                <w:szCs w:val="24"/>
                <w:lang w:val="id-ID"/>
              </w:rPr>
              <w:t>Kombinasi warna pada tampilan sistem</w:t>
            </w:r>
          </w:p>
        </w:tc>
        <w:tc>
          <w:tcPr>
            <w:tcW w:w="851" w:type="dxa"/>
            <w:vAlign w:val="center"/>
          </w:tcPr>
          <w:p w14:paraId="6F9C9478" w14:textId="4D59C320" w:rsidR="00A344E9" w:rsidRDefault="00A344E9" w:rsidP="00A344E9">
            <w:pPr>
              <w:jc w:val="center"/>
              <w:rPr>
                <w:sz w:val="24"/>
                <w:szCs w:val="24"/>
                <w:lang w:val="id-ID"/>
              </w:rPr>
            </w:pPr>
            <w:r>
              <w:rPr>
                <w:sz w:val="24"/>
                <w:szCs w:val="24"/>
                <w:lang w:val="id-ID"/>
              </w:rPr>
              <w:t>1</w:t>
            </w:r>
          </w:p>
        </w:tc>
        <w:tc>
          <w:tcPr>
            <w:tcW w:w="850" w:type="dxa"/>
            <w:vAlign w:val="center"/>
          </w:tcPr>
          <w:p w14:paraId="64F8BA2D" w14:textId="182E9012" w:rsidR="00A344E9" w:rsidRDefault="00A344E9" w:rsidP="00A344E9">
            <w:pPr>
              <w:jc w:val="center"/>
              <w:rPr>
                <w:sz w:val="24"/>
                <w:szCs w:val="24"/>
                <w:lang w:val="id-ID"/>
              </w:rPr>
            </w:pPr>
          </w:p>
        </w:tc>
        <w:tc>
          <w:tcPr>
            <w:tcW w:w="851" w:type="dxa"/>
            <w:vAlign w:val="center"/>
          </w:tcPr>
          <w:p w14:paraId="350B307B" w14:textId="77777777" w:rsidR="00A344E9" w:rsidRDefault="00A344E9" w:rsidP="00A344E9">
            <w:pPr>
              <w:jc w:val="center"/>
              <w:rPr>
                <w:sz w:val="24"/>
                <w:szCs w:val="24"/>
                <w:lang w:val="id-ID"/>
              </w:rPr>
            </w:pPr>
          </w:p>
        </w:tc>
        <w:tc>
          <w:tcPr>
            <w:tcW w:w="850" w:type="dxa"/>
            <w:vAlign w:val="center"/>
          </w:tcPr>
          <w:p w14:paraId="094FBA40" w14:textId="77777777" w:rsidR="00A344E9" w:rsidRDefault="00A344E9" w:rsidP="00A344E9">
            <w:pPr>
              <w:jc w:val="center"/>
              <w:rPr>
                <w:sz w:val="24"/>
                <w:szCs w:val="24"/>
                <w:lang w:val="id-ID"/>
              </w:rPr>
            </w:pPr>
          </w:p>
        </w:tc>
        <w:tc>
          <w:tcPr>
            <w:tcW w:w="895" w:type="dxa"/>
            <w:vAlign w:val="center"/>
          </w:tcPr>
          <w:p w14:paraId="52A8DB60" w14:textId="77777777" w:rsidR="00A344E9" w:rsidRDefault="00A344E9" w:rsidP="00A344E9">
            <w:pPr>
              <w:jc w:val="center"/>
              <w:rPr>
                <w:sz w:val="24"/>
                <w:szCs w:val="24"/>
                <w:lang w:val="id-ID"/>
              </w:rPr>
            </w:pPr>
          </w:p>
        </w:tc>
      </w:tr>
      <w:tr w:rsidR="00A344E9" w14:paraId="510F5128" w14:textId="77777777" w:rsidTr="009A617C">
        <w:trPr>
          <w:trHeight w:val="567"/>
        </w:trPr>
        <w:tc>
          <w:tcPr>
            <w:tcW w:w="510" w:type="dxa"/>
            <w:vAlign w:val="center"/>
          </w:tcPr>
          <w:p w14:paraId="7731BAE1" w14:textId="77777777" w:rsidR="00A344E9" w:rsidRDefault="00A344E9" w:rsidP="00A344E9">
            <w:pPr>
              <w:jc w:val="center"/>
              <w:rPr>
                <w:sz w:val="24"/>
                <w:szCs w:val="24"/>
                <w:lang w:val="id-ID"/>
              </w:rPr>
            </w:pPr>
            <w:r>
              <w:rPr>
                <w:sz w:val="24"/>
                <w:szCs w:val="24"/>
                <w:lang w:val="id-ID"/>
              </w:rPr>
              <w:t>3</w:t>
            </w:r>
          </w:p>
        </w:tc>
        <w:tc>
          <w:tcPr>
            <w:tcW w:w="3454" w:type="dxa"/>
            <w:vAlign w:val="center"/>
          </w:tcPr>
          <w:p w14:paraId="49DB3795" w14:textId="77777777" w:rsidR="00A344E9" w:rsidRDefault="00A344E9" w:rsidP="00A344E9">
            <w:pPr>
              <w:rPr>
                <w:sz w:val="24"/>
                <w:szCs w:val="24"/>
                <w:lang w:val="id-ID"/>
              </w:rPr>
            </w:pPr>
            <w:r>
              <w:rPr>
                <w:sz w:val="24"/>
                <w:szCs w:val="24"/>
                <w:lang w:val="id-ID"/>
              </w:rPr>
              <w:t>Respon sistem terhadap input yang diberikan</w:t>
            </w:r>
          </w:p>
        </w:tc>
        <w:tc>
          <w:tcPr>
            <w:tcW w:w="851" w:type="dxa"/>
            <w:vAlign w:val="center"/>
          </w:tcPr>
          <w:p w14:paraId="79F0340E" w14:textId="10E5AC40" w:rsidR="00A344E9" w:rsidRDefault="00A344E9" w:rsidP="00A344E9">
            <w:pPr>
              <w:jc w:val="center"/>
              <w:rPr>
                <w:sz w:val="24"/>
                <w:szCs w:val="24"/>
                <w:lang w:val="id-ID"/>
              </w:rPr>
            </w:pPr>
            <w:r>
              <w:rPr>
                <w:sz w:val="24"/>
                <w:szCs w:val="24"/>
                <w:lang w:val="id-ID"/>
              </w:rPr>
              <w:t>1</w:t>
            </w:r>
          </w:p>
        </w:tc>
        <w:tc>
          <w:tcPr>
            <w:tcW w:w="850" w:type="dxa"/>
            <w:vAlign w:val="center"/>
          </w:tcPr>
          <w:p w14:paraId="0F09F0A1" w14:textId="560DC2C1" w:rsidR="00A344E9" w:rsidRDefault="00A344E9" w:rsidP="00A344E9">
            <w:pPr>
              <w:jc w:val="center"/>
              <w:rPr>
                <w:sz w:val="24"/>
                <w:szCs w:val="24"/>
                <w:lang w:val="id-ID"/>
              </w:rPr>
            </w:pPr>
          </w:p>
        </w:tc>
        <w:tc>
          <w:tcPr>
            <w:tcW w:w="851" w:type="dxa"/>
            <w:vAlign w:val="center"/>
          </w:tcPr>
          <w:p w14:paraId="0B610790" w14:textId="77777777" w:rsidR="00A344E9" w:rsidRDefault="00A344E9" w:rsidP="00A344E9">
            <w:pPr>
              <w:jc w:val="center"/>
              <w:rPr>
                <w:sz w:val="24"/>
                <w:szCs w:val="24"/>
                <w:lang w:val="id-ID"/>
              </w:rPr>
            </w:pPr>
          </w:p>
        </w:tc>
        <w:tc>
          <w:tcPr>
            <w:tcW w:w="850" w:type="dxa"/>
            <w:vAlign w:val="center"/>
          </w:tcPr>
          <w:p w14:paraId="246BE632" w14:textId="77777777" w:rsidR="00A344E9" w:rsidRDefault="00A344E9" w:rsidP="00A344E9">
            <w:pPr>
              <w:jc w:val="center"/>
              <w:rPr>
                <w:sz w:val="24"/>
                <w:szCs w:val="24"/>
                <w:lang w:val="id-ID"/>
              </w:rPr>
            </w:pPr>
          </w:p>
        </w:tc>
        <w:tc>
          <w:tcPr>
            <w:tcW w:w="895" w:type="dxa"/>
            <w:vAlign w:val="center"/>
          </w:tcPr>
          <w:p w14:paraId="5A6ADF8F" w14:textId="77777777" w:rsidR="00A344E9" w:rsidRDefault="00A344E9" w:rsidP="00A344E9">
            <w:pPr>
              <w:jc w:val="center"/>
              <w:rPr>
                <w:sz w:val="24"/>
                <w:szCs w:val="24"/>
                <w:lang w:val="id-ID"/>
              </w:rPr>
            </w:pPr>
          </w:p>
        </w:tc>
      </w:tr>
      <w:tr w:rsidR="00A344E9" w14:paraId="5CD58A47" w14:textId="77777777" w:rsidTr="009A617C">
        <w:trPr>
          <w:trHeight w:val="567"/>
        </w:trPr>
        <w:tc>
          <w:tcPr>
            <w:tcW w:w="510" w:type="dxa"/>
            <w:vAlign w:val="center"/>
          </w:tcPr>
          <w:p w14:paraId="53A94E10" w14:textId="77777777" w:rsidR="00A344E9" w:rsidRDefault="00A344E9" w:rsidP="00A344E9">
            <w:pPr>
              <w:jc w:val="center"/>
              <w:rPr>
                <w:sz w:val="24"/>
                <w:szCs w:val="24"/>
                <w:lang w:val="id-ID"/>
              </w:rPr>
            </w:pPr>
            <w:r>
              <w:rPr>
                <w:sz w:val="24"/>
                <w:szCs w:val="24"/>
                <w:lang w:val="id-ID"/>
              </w:rPr>
              <w:t>4</w:t>
            </w:r>
          </w:p>
        </w:tc>
        <w:tc>
          <w:tcPr>
            <w:tcW w:w="3454" w:type="dxa"/>
            <w:vAlign w:val="center"/>
          </w:tcPr>
          <w:p w14:paraId="2124902F" w14:textId="77777777" w:rsidR="00A344E9" w:rsidRDefault="00A344E9" w:rsidP="00A344E9">
            <w:pPr>
              <w:rPr>
                <w:sz w:val="24"/>
                <w:szCs w:val="24"/>
                <w:lang w:val="id-ID"/>
              </w:rPr>
            </w:pPr>
            <w:r>
              <w:rPr>
                <w:sz w:val="24"/>
                <w:szCs w:val="24"/>
                <w:lang w:val="id-ID"/>
              </w:rPr>
              <w:t>Antarmuka sistem secara keseluruhan</w:t>
            </w:r>
          </w:p>
        </w:tc>
        <w:tc>
          <w:tcPr>
            <w:tcW w:w="851" w:type="dxa"/>
            <w:vAlign w:val="center"/>
          </w:tcPr>
          <w:p w14:paraId="12BC22C9" w14:textId="77777777" w:rsidR="00A344E9" w:rsidRDefault="00A344E9" w:rsidP="00A344E9">
            <w:pPr>
              <w:jc w:val="center"/>
              <w:rPr>
                <w:sz w:val="24"/>
                <w:szCs w:val="24"/>
                <w:lang w:val="id-ID"/>
              </w:rPr>
            </w:pPr>
          </w:p>
        </w:tc>
        <w:tc>
          <w:tcPr>
            <w:tcW w:w="850" w:type="dxa"/>
            <w:vAlign w:val="center"/>
          </w:tcPr>
          <w:p w14:paraId="568F25FA" w14:textId="079F927F" w:rsidR="00A344E9" w:rsidRDefault="00A344E9" w:rsidP="00A344E9">
            <w:pPr>
              <w:jc w:val="center"/>
              <w:rPr>
                <w:sz w:val="24"/>
                <w:szCs w:val="24"/>
                <w:lang w:val="id-ID"/>
              </w:rPr>
            </w:pPr>
            <w:r>
              <w:rPr>
                <w:sz w:val="24"/>
                <w:szCs w:val="24"/>
                <w:lang w:val="id-ID"/>
              </w:rPr>
              <w:t>1</w:t>
            </w:r>
          </w:p>
        </w:tc>
        <w:tc>
          <w:tcPr>
            <w:tcW w:w="851" w:type="dxa"/>
            <w:vAlign w:val="center"/>
          </w:tcPr>
          <w:p w14:paraId="4CB0C10F" w14:textId="77777777" w:rsidR="00A344E9" w:rsidRDefault="00A344E9" w:rsidP="00A344E9">
            <w:pPr>
              <w:jc w:val="center"/>
              <w:rPr>
                <w:sz w:val="24"/>
                <w:szCs w:val="24"/>
                <w:lang w:val="id-ID"/>
              </w:rPr>
            </w:pPr>
          </w:p>
        </w:tc>
        <w:tc>
          <w:tcPr>
            <w:tcW w:w="850" w:type="dxa"/>
            <w:vAlign w:val="center"/>
          </w:tcPr>
          <w:p w14:paraId="33EB431A" w14:textId="77777777" w:rsidR="00A344E9" w:rsidRDefault="00A344E9" w:rsidP="00A344E9">
            <w:pPr>
              <w:jc w:val="center"/>
              <w:rPr>
                <w:sz w:val="24"/>
                <w:szCs w:val="24"/>
                <w:lang w:val="id-ID"/>
              </w:rPr>
            </w:pPr>
          </w:p>
        </w:tc>
        <w:tc>
          <w:tcPr>
            <w:tcW w:w="895" w:type="dxa"/>
            <w:vAlign w:val="center"/>
          </w:tcPr>
          <w:p w14:paraId="637A1070" w14:textId="77777777" w:rsidR="00A344E9" w:rsidRDefault="00A344E9" w:rsidP="00A344E9">
            <w:pPr>
              <w:jc w:val="center"/>
              <w:rPr>
                <w:sz w:val="24"/>
                <w:szCs w:val="24"/>
                <w:lang w:val="id-ID"/>
              </w:rPr>
            </w:pPr>
          </w:p>
        </w:tc>
      </w:tr>
      <w:tr w:rsidR="00A344E9" w14:paraId="09283137" w14:textId="77777777" w:rsidTr="009A617C">
        <w:trPr>
          <w:trHeight w:val="567"/>
        </w:trPr>
        <w:tc>
          <w:tcPr>
            <w:tcW w:w="3964" w:type="dxa"/>
            <w:gridSpan w:val="2"/>
            <w:vAlign w:val="center"/>
          </w:tcPr>
          <w:p w14:paraId="1C825C9A" w14:textId="77777777" w:rsidR="00A344E9" w:rsidRDefault="00A344E9" w:rsidP="00A344E9">
            <w:pPr>
              <w:rPr>
                <w:sz w:val="24"/>
                <w:szCs w:val="24"/>
                <w:lang w:val="id-ID"/>
              </w:rPr>
            </w:pPr>
            <w:r>
              <w:rPr>
                <w:sz w:val="24"/>
                <w:szCs w:val="24"/>
                <w:lang w:val="id-ID"/>
              </w:rPr>
              <w:t>Jumlah</w:t>
            </w:r>
          </w:p>
        </w:tc>
        <w:tc>
          <w:tcPr>
            <w:tcW w:w="851" w:type="dxa"/>
            <w:vAlign w:val="center"/>
          </w:tcPr>
          <w:p w14:paraId="50273C1D" w14:textId="248EFAB6" w:rsidR="00A344E9" w:rsidRDefault="00A344E9" w:rsidP="00A344E9">
            <w:pPr>
              <w:jc w:val="center"/>
              <w:rPr>
                <w:sz w:val="24"/>
                <w:szCs w:val="24"/>
                <w:lang w:val="id-ID"/>
              </w:rPr>
            </w:pPr>
            <w:r>
              <w:rPr>
                <w:sz w:val="24"/>
                <w:szCs w:val="24"/>
                <w:lang w:val="id-ID"/>
              </w:rPr>
              <w:t>3</w:t>
            </w:r>
          </w:p>
        </w:tc>
        <w:tc>
          <w:tcPr>
            <w:tcW w:w="850" w:type="dxa"/>
            <w:vAlign w:val="center"/>
          </w:tcPr>
          <w:p w14:paraId="0C39F8E8" w14:textId="317BCBFE" w:rsidR="00A344E9" w:rsidRDefault="00A344E9" w:rsidP="00A344E9">
            <w:pPr>
              <w:jc w:val="center"/>
              <w:rPr>
                <w:sz w:val="24"/>
                <w:szCs w:val="24"/>
                <w:lang w:val="id-ID"/>
              </w:rPr>
            </w:pPr>
            <w:r>
              <w:rPr>
                <w:sz w:val="24"/>
                <w:szCs w:val="24"/>
                <w:lang w:val="id-ID"/>
              </w:rPr>
              <w:t>1</w:t>
            </w:r>
          </w:p>
        </w:tc>
        <w:tc>
          <w:tcPr>
            <w:tcW w:w="851" w:type="dxa"/>
            <w:vAlign w:val="center"/>
          </w:tcPr>
          <w:p w14:paraId="270EA3FD" w14:textId="77777777" w:rsidR="00A344E9" w:rsidRDefault="00A344E9" w:rsidP="00A344E9">
            <w:pPr>
              <w:jc w:val="center"/>
              <w:rPr>
                <w:sz w:val="24"/>
                <w:szCs w:val="24"/>
                <w:lang w:val="id-ID"/>
              </w:rPr>
            </w:pPr>
          </w:p>
        </w:tc>
        <w:tc>
          <w:tcPr>
            <w:tcW w:w="850" w:type="dxa"/>
            <w:vAlign w:val="center"/>
          </w:tcPr>
          <w:p w14:paraId="77B5F43A" w14:textId="77777777" w:rsidR="00A344E9" w:rsidRDefault="00A344E9" w:rsidP="00A344E9">
            <w:pPr>
              <w:jc w:val="center"/>
              <w:rPr>
                <w:sz w:val="24"/>
                <w:szCs w:val="24"/>
                <w:lang w:val="id-ID"/>
              </w:rPr>
            </w:pPr>
          </w:p>
        </w:tc>
        <w:tc>
          <w:tcPr>
            <w:tcW w:w="895" w:type="dxa"/>
            <w:vAlign w:val="center"/>
          </w:tcPr>
          <w:p w14:paraId="1A6754AD" w14:textId="77777777" w:rsidR="00A344E9" w:rsidRDefault="00A344E9" w:rsidP="00A344E9">
            <w:pPr>
              <w:jc w:val="center"/>
              <w:rPr>
                <w:sz w:val="24"/>
                <w:szCs w:val="24"/>
                <w:lang w:val="id-ID"/>
              </w:rPr>
            </w:pPr>
          </w:p>
        </w:tc>
      </w:tr>
      <w:tr w:rsidR="00A344E9" w14:paraId="4EBF5DE1" w14:textId="77777777" w:rsidTr="009A617C">
        <w:trPr>
          <w:trHeight w:val="567"/>
        </w:trPr>
        <w:tc>
          <w:tcPr>
            <w:tcW w:w="3964" w:type="dxa"/>
            <w:gridSpan w:val="2"/>
            <w:vAlign w:val="center"/>
          </w:tcPr>
          <w:p w14:paraId="65F4BF94" w14:textId="77777777" w:rsidR="00A344E9" w:rsidRDefault="00A344E9" w:rsidP="00A344E9">
            <w:pPr>
              <w:rPr>
                <w:sz w:val="24"/>
                <w:szCs w:val="24"/>
                <w:lang w:val="id-ID"/>
              </w:rPr>
            </w:pPr>
            <w:r>
              <w:rPr>
                <w:sz w:val="24"/>
                <w:szCs w:val="24"/>
                <w:lang w:val="id-ID"/>
              </w:rPr>
              <w:t>Persentase (%)</w:t>
            </w:r>
          </w:p>
        </w:tc>
        <w:tc>
          <w:tcPr>
            <w:tcW w:w="851" w:type="dxa"/>
            <w:vAlign w:val="center"/>
          </w:tcPr>
          <w:p w14:paraId="79667E3C" w14:textId="2841A46C" w:rsidR="00A344E9" w:rsidRDefault="00A344E9" w:rsidP="00A344E9">
            <w:pPr>
              <w:jc w:val="center"/>
              <w:rPr>
                <w:sz w:val="24"/>
                <w:szCs w:val="24"/>
                <w:lang w:val="id-ID"/>
              </w:rPr>
            </w:pPr>
            <w:r>
              <w:rPr>
                <w:sz w:val="24"/>
                <w:szCs w:val="24"/>
                <w:lang w:val="id-ID"/>
              </w:rPr>
              <w:t>75</w:t>
            </w:r>
          </w:p>
        </w:tc>
        <w:tc>
          <w:tcPr>
            <w:tcW w:w="850" w:type="dxa"/>
            <w:vAlign w:val="center"/>
          </w:tcPr>
          <w:p w14:paraId="6C05AC18" w14:textId="3DD01C1E" w:rsidR="00A344E9" w:rsidRDefault="00A344E9" w:rsidP="00A344E9">
            <w:pPr>
              <w:jc w:val="center"/>
              <w:rPr>
                <w:sz w:val="24"/>
                <w:szCs w:val="24"/>
                <w:lang w:val="id-ID"/>
              </w:rPr>
            </w:pPr>
            <w:r>
              <w:rPr>
                <w:sz w:val="24"/>
                <w:szCs w:val="24"/>
                <w:lang w:val="id-ID"/>
              </w:rPr>
              <w:t>25</w:t>
            </w:r>
          </w:p>
        </w:tc>
        <w:tc>
          <w:tcPr>
            <w:tcW w:w="851" w:type="dxa"/>
            <w:vAlign w:val="center"/>
          </w:tcPr>
          <w:p w14:paraId="30A80EEE" w14:textId="77777777" w:rsidR="00A344E9" w:rsidRDefault="00A344E9" w:rsidP="00A344E9">
            <w:pPr>
              <w:jc w:val="center"/>
              <w:rPr>
                <w:sz w:val="24"/>
                <w:szCs w:val="24"/>
                <w:lang w:val="id-ID"/>
              </w:rPr>
            </w:pPr>
          </w:p>
        </w:tc>
        <w:tc>
          <w:tcPr>
            <w:tcW w:w="850" w:type="dxa"/>
            <w:vAlign w:val="center"/>
          </w:tcPr>
          <w:p w14:paraId="3A517DD4" w14:textId="77777777" w:rsidR="00A344E9" w:rsidRDefault="00A344E9" w:rsidP="00A344E9">
            <w:pPr>
              <w:jc w:val="center"/>
              <w:rPr>
                <w:sz w:val="24"/>
                <w:szCs w:val="24"/>
                <w:lang w:val="id-ID"/>
              </w:rPr>
            </w:pPr>
          </w:p>
        </w:tc>
        <w:tc>
          <w:tcPr>
            <w:tcW w:w="895" w:type="dxa"/>
            <w:vAlign w:val="center"/>
          </w:tcPr>
          <w:p w14:paraId="6354FEC9" w14:textId="77777777" w:rsidR="00A344E9" w:rsidRDefault="00A344E9" w:rsidP="00A344E9">
            <w:pPr>
              <w:jc w:val="center"/>
              <w:rPr>
                <w:sz w:val="24"/>
                <w:szCs w:val="24"/>
                <w:lang w:val="id-ID"/>
              </w:rPr>
            </w:pPr>
          </w:p>
        </w:tc>
      </w:tr>
    </w:tbl>
    <w:p w14:paraId="71E29E47" w14:textId="2DCD7A48" w:rsidR="00877B43" w:rsidRPr="00877B43" w:rsidRDefault="00877B43" w:rsidP="00C51465">
      <w:pPr>
        <w:pStyle w:val="Caption"/>
        <w:keepNext/>
        <w:spacing w:before="240"/>
        <w:jc w:val="left"/>
        <w:rPr>
          <w:lang w:val="id-ID"/>
        </w:rPr>
      </w:pPr>
      <w:bookmarkStart w:id="392" w:name="_Toc105002657"/>
      <w:bookmarkStart w:id="393" w:name="_Toc87526998"/>
      <w:bookmarkStart w:id="394" w:name="_Toc87957227"/>
      <w:r w:rsidRPr="00877B43">
        <w:rPr>
          <w:b/>
        </w:rPr>
        <w:t xml:space="preserve">Tabel 4. </w:t>
      </w:r>
      <w:r w:rsidRPr="00877B43">
        <w:rPr>
          <w:b/>
        </w:rPr>
        <w:fldChar w:fldCharType="begin"/>
      </w:r>
      <w:r w:rsidRPr="00877B43">
        <w:rPr>
          <w:b/>
        </w:rPr>
        <w:instrText xml:space="preserve"> SEQ Tabel_4. \* ARABIC </w:instrText>
      </w:r>
      <w:r w:rsidRPr="00877B43">
        <w:rPr>
          <w:b/>
        </w:rPr>
        <w:fldChar w:fldCharType="separate"/>
      </w:r>
      <w:r w:rsidR="00C072AF">
        <w:rPr>
          <w:b/>
          <w:noProof/>
        </w:rPr>
        <w:t>3</w:t>
      </w:r>
      <w:r w:rsidRPr="00877B43">
        <w:rPr>
          <w:b/>
        </w:rPr>
        <w:fldChar w:fldCharType="end"/>
      </w:r>
      <w:r w:rsidRPr="00877B43">
        <w:rPr>
          <w:iCs w:val="0"/>
          <w:sz w:val="20"/>
          <w:szCs w:val="20"/>
        </w:rPr>
        <w:t xml:space="preserve"> </w:t>
      </w:r>
      <w:r>
        <w:t xml:space="preserve">Total </w:t>
      </w:r>
      <w:r w:rsidR="00EA3AA0">
        <w:t>keseluruhan pen</w:t>
      </w:r>
      <w:r w:rsidR="00EA3AA0" w:rsidRPr="00877B43">
        <w:t xml:space="preserve">gujian pengguna </w:t>
      </w:r>
      <w:r w:rsidR="00EA3AA0">
        <w:rPr>
          <w:lang w:val="id-ID"/>
        </w:rPr>
        <w:t>pegawai keuangan</w:t>
      </w:r>
      <w:bookmarkEnd w:id="392"/>
    </w:p>
    <w:tbl>
      <w:tblPr>
        <w:tblStyle w:val="TableGrid"/>
        <w:tblW w:w="0" w:type="auto"/>
        <w:jc w:val="center"/>
        <w:tblLook w:val="04A0" w:firstRow="1" w:lastRow="0" w:firstColumn="1" w:lastColumn="0" w:noHBand="0" w:noVBand="1"/>
      </w:tblPr>
      <w:tblGrid>
        <w:gridCol w:w="3681"/>
        <w:gridCol w:w="850"/>
        <w:gridCol w:w="851"/>
        <w:gridCol w:w="850"/>
        <w:gridCol w:w="851"/>
        <w:gridCol w:w="847"/>
      </w:tblGrid>
      <w:tr w:rsidR="002E34FB" w14:paraId="74555609" w14:textId="77777777" w:rsidTr="00877B43">
        <w:trPr>
          <w:jc w:val="center"/>
        </w:trPr>
        <w:tc>
          <w:tcPr>
            <w:tcW w:w="7930" w:type="dxa"/>
            <w:gridSpan w:val="6"/>
          </w:tcPr>
          <w:bookmarkEnd w:id="393"/>
          <w:bookmarkEnd w:id="394"/>
          <w:p w14:paraId="3FBA9790" w14:textId="1030F363" w:rsidR="002E34FB" w:rsidRDefault="002E34FB" w:rsidP="00877B43">
            <w:pPr>
              <w:pStyle w:val="Caption"/>
              <w:keepNext/>
              <w:rPr>
                <w:b/>
                <w:i/>
              </w:rPr>
            </w:pPr>
            <w:r>
              <w:rPr>
                <w:b/>
                <w:lang w:val="id-ID"/>
              </w:rPr>
              <w:t>Total Keseluruhan</w:t>
            </w:r>
          </w:p>
        </w:tc>
      </w:tr>
      <w:tr w:rsidR="00FE4631" w14:paraId="0856EB45" w14:textId="77777777" w:rsidTr="00877B43">
        <w:trPr>
          <w:trHeight w:val="335"/>
          <w:jc w:val="center"/>
        </w:trPr>
        <w:tc>
          <w:tcPr>
            <w:tcW w:w="3681" w:type="dxa"/>
          </w:tcPr>
          <w:p w14:paraId="08D29899" w14:textId="24F52577" w:rsidR="002E34FB" w:rsidRPr="002E34FB" w:rsidRDefault="00877B43" w:rsidP="002E34FB">
            <w:pPr>
              <w:pStyle w:val="Caption"/>
              <w:keepNext/>
              <w:rPr>
                <w:lang w:val="id-ID"/>
              </w:rPr>
            </w:pPr>
            <w:r>
              <w:rPr>
                <w:lang w:val="id-ID"/>
              </w:rPr>
              <w:t>N</w:t>
            </w:r>
            <w:r w:rsidR="002E34FB" w:rsidRPr="002E34FB">
              <w:rPr>
                <w:lang w:val="id-ID"/>
              </w:rPr>
              <w:t>ilai</w:t>
            </w:r>
          </w:p>
        </w:tc>
        <w:tc>
          <w:tcPr>
            <w:tcW w:w="850" w:type="dxa"/>
            <w:vAlign w:val="center"/>
          </w:tcPr>
          <w:p w14:paraId="1234ECD8" w14:textId="47F5D3F9" w:rsidR="002E34FB" w:rsidRPr="002E34FB" w:rsidRDefault="002E34FB" w:rsidP="00FE4631">
            <w:pPr>
              <w:pStyle w:val="Caption"/>
              <w:keepNext/>
              <w:rPr>
                <w:lang w:val="id-ID"/>
              </w:rPr>
            </w:pPr>
            <w:r w:rsidRPr="002E34FB">
              <w:rPr>
                <w:lang w:val="id-ID"/>
              </w:rPr>
              <w:t>5</w:t>
            </w:r>
          </w:p>
        </w:tc>
        <w:tc>
          <w:tcPr>
            <w:tcW w:w="851" w:type="dxa"/>
            <w:vAlign w:val="center"/>
          </w:tcPr>
          <w:p w14:paraId="136EC3FB" w14:textId="582EDCD3" w:rsidR="002E34FB" w:rsidRPr="002E34FB" w:rsidRDefault="002E34FB" w:rsidP="00FE4631">
            <w:pPr>
              <w:pStyle w:val="Caption"/>
              <w:keepNext/>
              <w:rPr>
                <w:lang w:val="id-ID"/>
              </w:rPr>
            </w:pPr>
            <w:r w:rsidRPr="002E34FB">
              <w:rPr>
                <w:lang w:val="id-ID"/>
              </w:rPr>
              <w:t>4</w:t>
            </w:r>
          </w:p>
        </w:tc>
        <w:tc>
          <w:tcPr>
            <w:tcW w:w="850" w:type="dxa"/>
            <w:vAlign w:val="center"/>
          </w:tcPr>
          <w:p w14:paraId="1B613FCA" w14:textId="57ECC711" w:rsidR="002E34FB" w:rsidRPr="002E34FB" w:rsidRDefault="002E34FB" w:rsidP="00FE4631">
            <w:pPr>
              <w:pStyle w:val="Caption"/>
              <w:keepNext/>
              <w:rPr>
                <w:lang w:val="id-ID"/>
              </w:rPr>
            </w:pPr>
            <w:r w:rsidRPr="002E34FB">
              <w:rPr>
                <w:lang w:val="id-ID"/>
              </w:rPr>
              <w:t>3</w:t>
            </w:r>
          </w:p>
        </w:tc>
        <w:tc>
          <w:tcPr>
            <w:tcW w:w="851" w:type="dxa"/>
            <w:vAlign w:val="center"/>
          </w:tcPr>
          <w:p w14:paraId="7CD8E66C" w14:textId="319DAF98" w:rsidR="002E34FB" w:rsidRPr="002E34FB" w:rsidRDefault="002E34FB" w:rsidP="00FE4631">
            <w:pPr>
              <w:pStyle w:val="Caption"/>
              <w:keepNext/>
              <w:rPr>
                <w:lang w:val="id-ID"/>
              </w:rPr>
            </w:pPr>
            <w:r w:rsidRPr="002E34FB">
              <w:rPr>
                <w:lang w:val="id-ID"/>
              </w:rPr>
              <w:t>2</w:t>
            </w:r>
          </w:p>
        </w:tc>
        <w:tc>
          <w:tcPr>
            <w:tcW w:w="847" w:type="dxa"/>
            <w:vAlign w:val="center"/>
          </w:tcPr>
          <w:p w14:paraId="280CA65C" w14:textId="09661A96" w:rsidR="002E34FB" w:rsidRPr="002E34FB" w:rsidRDefault="002E34FB" w:rsidP="00FE4631">
            <w:pPr>
              <w:pStyle w:val="Caption"/>
              <w:keepNext/>
              <w:rPr>
                <w:lang w:val="id-ID"/>
              </w:rPr>
            </w:pPr>
            <w:r w:rsidRPr="002E34FB">
              <w:rPr>
                <w:lang w:val="id-ID"/>
              </w:rPr>
              <w:t>1</w:t>
            </w:r>
          </w:p>
        </w:tc>
      </w:tr>
      <w:tr w:rsidR="00FE4631" w14:paraId="451F9B0E" w14:textId="77777777" w:rsidTr="00877B43">
        <w:trPr>
          <w:jc w:val="center"/>
        </w:trPr>
        <w:tc>
          <w:tcPr>
            <w:tcW w:w="3681" w:type="dxa"/>
            <w:vAlign w:val="center"/>
          </w:tcPr>
          <w:p w14:paraId="098C735D" w14:textId="32EB1DF9" w:rsidR="002E34FB" w:rsidRPr="002E34FB" w:rsidRDefault="002E34FB" w:rsidP="002E34FB">
            <w:pPr>
              <w:pStyle w:val="Caption"/>
              <w:keepNext/>
              <w:rPr>
                <w:lang w:val="id-ID"/>
              </w:rPr>
            </w:pPr>
            <w:r w:rsidRPr="002E34FB">
              <w:rPr>
                <w:lang w:val="id-ID"/>
              </w:rPr>
              <w:t>Jumlah Keseluruhan</w:t>
            </w:r>
          </w:p>
        </w:tc>
        <w:tc>
          <w:tcPr>
            <w:tcW w:w="850" w:type="dxa"/>
            <w:vAlign w:val="center"/>
          </w:tcPr>
          <w:p w14:paraId="6C325A39" w14:textId="671169C7" w:rsidR="002E34FB" w:rsidRPr="002E34FB" w:rsidRDefault="002E34FB" w:rsidP="00FE4631">
            <w:pPr>
              <w:pStyle w:val="Caption"/>
              <w:keepNext/>
              <w:rPr>
                <w:lang w:val="id-ID"/>
              </w:rPr>
            </w:pPr>
            <w:r>
              <w:rPr>
                <w:lang w:val="id-ID"/>
              </w:rPr>
              <w:t>8</w:t>
            </w:r>
          </w:p>
        </w:tc>
        <w:tc>
          <w:tcPr>
            <w:tcW w:w="851" w:type="dxa"/>
            <w:vAlign w:val="center"/>
          </w:tcPr>
          <w:p w14:paraId="62BC39B0" w14:textId="2213F699" w:rsidR="002E34FB" w:rsidRPr="002E34FB" w:rsidRDefault="002E34FB" w:rsidP="00FE4631">
            <w:pPr>
              <w:pStyle w:val="Caption"/>
              <w:keepNext/>
              <w:rPr>
                <w:lang w:val="id-ID"/>
              </w:rPr>
            </w:pPr>
            <w:r>
              <w:rPr>
                <w:lang w:val="id-ID"/>
              </w:rPr>
              <w:t>3</w:t>
            </w:r>
          </w:p>
        </w:tc>
        <w:tc>
          <w:tcPr>
            <w:tcW w:w="850" w:type="dxa"/>
            <w:vAlign w:val="center"/>
          </w:tcPr>
          <w:p w14:paraId="69FDEDE0" w14:textId="77777777" w:rsidR="002E34FB" w:rsidRPr="002E34FB" w:rsidRDefault="002E34FB" w:rsidP="00FE4631">
            <w:pPr>
              <w:pStyle w:val="Caption"/>
              <w:keepNext/>
            </w:pPr>
          </w:p>
        </w:tc>
        <w:tc>
          <w:tcPr>
            <w:tcW w:w="851" w:type="dxa"/>
            <w:vAlign w:val="center"/>
          </w:tcPr>
          <w:p w14:paraId="4D9B9B84" w14:textId="77777777" w:rsidR="002E34FB" w:rsidRPr="002E34FB" w:rsidRDefault="002E34FB" w:rsidP="00FE4631">
            <w:pPr>
              <w:pStyle w:val="Caption"/>
              <w:keepNext/>
            </w:pPr>
          </w:p>
        </w:tc>
        <w:tc>
          <w:tcPr>
            <w:tcW w:w="847" w:type="dxa"/>
            <w:vAlign w:val="center"/>
          </w:tcPr>
          <w:p w14:paraId="65A9FB6E" w14:textId="77777777" w:rsidR="002E34FB" w:rsidRPr="002E34FB" w:rsidRDefault="002E34FB" w:rsidP="00FE4631">
            <w:pPr>
              <w:pStyle w:val="Caption"/>
              <w:keepNext/>
            </w:pPr>
          </w:p>
        </w:tc>
      </w:tr>
      <w:tr w:rsidR="00877B43" w:rsidRPr="00877B43" w14:paraId="3548B41D" w14:textId="77777777" w:rsidTr="00877B43">
        <w:trPr>
          <w:jc w:val="center"/>
        </w:trPr>
        <w:tc>
          <w:tcPr>
            <w:tcW w:w="3681" w:type="dxa"/>
            <w:vAlign w:val="center"/>
          </w:tcPr>
          <w:p w14:paraId="5DAA035D" w14:textId="5C947FC0" w:rsidR="002E34FB" w:rsidRPr="002E34FB" w:rsidRDefault="002E34FB" w:rsidP="002E34FB">
            <w:pPr>
              <w:pStyle w:val="Caption"/>
              <w:keepNext/>
              <w:rPr>
                <w:lang w:val="id-ID"/>
              </w:rPr>
            </w:pPr>
            <w:r w:rsidRPr="002E34FB">
              <w:rPr>
                <w:lang w:val="id-ID"/>
              </w:rPr>
              <w:t>Persentase Keseluruhan</w:t>
            </w:r>
          </w:p>
        </w:tc>
        <w:tc>
          <w:tcPr>
            <w:tcW w:w="850" w:type="dxa"/>
            <w:vAlign w:val="center"/>
          </w:tcPr>
          <w:p w14:paraId="5E4FF30E" w14:textId="640586B8" w:rsidR="002E34FB" w:rsidRPr="002E34FB" w:rsidRDefault="002E34FB" w:rsidP="00FE4631">
            <w:pPr>
              <w:pStyle w:val="Caption"/>
              <w:keepNext/>
              <w:rPr>
                <w:lang w:val="id-ID"/>
              </w:rPr>
            </w:pPr>
            <w:r>
              <w:rPr>
                <w:lang w:val="id-ID"/>
              </w:rPr>
              <w:t>72,72</w:t>
            </w:r>
          </w:p>
        </w:tc>
        <w:tc>
          <w:tcPr>
            <w:tcW w:w="851" w:type="dxa"/>
            <w:vAlign w:val="center"/>
          </w:tcPr>
          <w:p w14:paraId="3C2C4BFC" w14:textId="430E3DD3" w:rsidR="002E34FB" w:rsidRPr="002E34FB" w:rsidRDefault="002E34FB" w:rsidP="00FE4631">
            <w:pPr>
              <w:pStyle w:val="Caption"/>
              <w:keepNext/>
              <w:rPr>
                <w:lang w:val="id-ID"/>
              </w:rPr>
            </w:pPr>
            <w:r>
              <w:rPr>
                <w:lang w:val="id-ID"/>
              </w:rPr>
              <w:t>27,27</w:t>
            </w:r>
          </w:p>
        </w:tc>
        <w:tc>
          <w:tcPr>
            <w:tcW w:w="850" w:type="dxa"/>
            <w:vAlign w:val="center"/>
          </w:tcPr>
          <w:p w14:paraId="0A6BCB9B" w14:textId="77777777" w:rsidR="002E34FB" w:rsidRPr="002E34FB" w:rsidRDefault="002E34FB" w:rsidP="00FE4631">
            <w:pPr>
              <w:pStyle w:val="Caption"/>
              <w:keepNext/>
            </w:pPr>
          </w:p>
        </w:tc>
        <w:tc>
          <w:tcPr>
            <w:tcW w:w="851" w:type="dxa"/>
            <w:vAlign w:val="center"/>
          </w:tcPr>
          <w:p w14:paraId="646EB09B" w14:textId="77777777" w:rsidR="002E34FB" w:rsidRPr="002E34FB" w:rsidRDefault="002E34FB" w:rsidP="00FE4631">
            <w:pPr>
              <w:pStyle w:val="Caption"/>
              <w:keepNext/>
            </w:pPr>
          </w:p>
        </w:tc>
        <w:tc>
          <w:tcPr>
            <w:tcW w:w="847" w:type="dxa"/>
            <w:vAlign w:val="center"/>
          </w:tcPr>
          <w:p w14:paraId="057A061A" w14:textId="77777777" w:rsidR="002E34FB" w:rsidRPr="002E34FB" w:rsidRDefault="002E34FB" w:rsidP="00FE4631">
            <w:pPr>
              <w:pStyle w:val="Caption"/>
              <w:keepNext/>
            </w:pPr>
          </w:p>
        </w:tc>
      </w:tr>
    </w:tbl>
    <w:p w14:paraId="17AFA3BE" w14:textId="77777777" w:rsidR="0094384C" w:rsidRDefault="0094384C" w:rsidP="004C4AA9">
      <w:pPr>
        <w:pStyle w:val="ParagrifIsi"/>
      </w:pPr>
      <w:r>
        <w:t>Keterangan :</w:t>
      </w:r>
    </w:p>
    <w:p w14:paraId="43ADEA3D" w14:textId="77777777" w:rsidR="00900735" w:rsidRDefault="00900735" w:rsidP="004C4AA9">
      <w:pPr>
        <w:pStyle w:val="ParagrifIsi"/>
      </w:pPr>
    </w:p>
    <w:p w14:paraId="50182A67" w14:textId="638FCB51" w:rsidR="00877B43" w:rsidRPr="00877B43" w:rsidRDefault="009A617C" w:rsidP="00D125A3">
      <w:pPr>
        <w:pStyle w:val="ParagrifIsi"/>
        <w:numPr>
          <w:ilvl w:val="0"/>
          <w:numId w:val="15"/>
        </w:numPr>
      </w:pPr>
      <w:r w:rsidRPr="009A617C">
        <w:lastRenderedPageBreak/>
        <w:t>Jumlah responden sebanyak 1 oran</w:t>
      </w:r>
      <w:r>
        <w:rPr>
          <w:lang w:val="id-ID"/>
        </w:rPr>
        <w:t>g.</w:t>
      </w:r>
    </w:p>
    <w:p w14:paraId="07FDF292" w14:textId="2BCFF251" w:rsidR="00877B43" w:rsidRPr="00877B43" w:rsidRDefault="009A617C" w:rsidP="00D125A3">
      <w:pPr>
        <w:pStyle w:val="ParagrifIsi"/>
        <w:numPr>
          <w:ilvl w:val="0"/>
          <w:numId w:val="15"/>
        </w:numPr>
      </w:pPr>
      <w:r w:rsidRPr="009A617C">
        <w:t>Aspek rekayasa perangkat lunak tanggapan dengan persentase terbesar berada pada tanggapan “</w:t>
      </w:r>
      <w:r>
        <w:rPr>
          <w:lang w:val="id-ID"/>
        </w:rPr>
        <w:t>Sangat Baik</w:t>
      </w:r>
      <w:r w:rsidRPr="009A617C">
        <w:t>” dengan nilai persentase 75</w:t>
      </w:r>
      <w:r>
        <w:rPr>
          <w:lang w:val="id-ID"/>
        </w:rPr>
        <w:t>%.</w:t>
      </w:r>
    </w:p>
    <w:p w14:paraId="66BB7662" w14:textId="5E1E86F0" w:rsidR="00877B43" w:rsidRPr="00877B43" w:rsidRDefault="009A617C" w:rsidP="00D125A3">
      <w:pPr>
        <w:pStyle w:val="ParagrifIsi"/>
        <w:numPr>
          <w:ilvl w:val="0"/>
          <w:numId w:val="15"/>
        </w:numPr>
      </w:pPr>
      <w:r w:rsidRPr="009A617C">
        <w:t>Aspek fungsional tanggapan dengan persentase terbesar berada pada tanggapan “</w:t>
      </w:r>
      <w:r>
        <w:rPr>
          <w:lang w:val="id-ID"/>
        </w:rPr>
        <w:t>Sangat Baik</w:t>
      </w:r>
      <w:r>
        <w:t>” dengan nilai persentase 66,66</w:t>
      </w:r>
      <w:r w:rsidRPr="009A617C">
        <w:t>%</w:t>
      </w:r>
      <w:r>
        <w:rPr>
          <w:lang w:val="id-ID"/>
        </w:rPr>
        <w:t>.</w:t>
      </w:r>
    </w:p>
    <w:p w14:paraId="350DA385" w14:textId="04112C06" w:rsidR="00877B43" w:rsidRPr="00877B43" w:rsidRDefault="004C4AA9" w:rsidP="00D125A3">
      <w:pPr>
        <w:pStyle w:val="ParagrifIsi"/>
        <w:numPr>
          <w:ilvl w:val="0"/>
          <w:numId w:val="15"/>
        </w:numPr>
      </w:pPr>
      <w:r w:rsidRPr="004C4AA9">
        <w:t>Aspek antarmuka tanggapan dengan persentase terbesar berada pada tanggapan “</w:t>
      </w:r>
      <w:r w:rsidRPr="004C4AA9">
        <w:rPr>
          <w:lang w:val="id-ID"/>
        </w:rPr>
        <w:t>Sangat Baik</w:t>
      </w:r>
      <w:r w:rsidRPr="004C4AA9">
        <w:t>” dengan nilai persentase 75%</w:t>
      </w:r>
      <w:r>
        <w:rPr>
          <w:lang w:val="id-ID"/>
        </w:rPr>
        <w:t>.</w:t>
      </w:r>
    </w:p>
    <w:p w14:paraId="1D663CD0" w14:textId="1F879E76" w:rsidR="0094384C" w:rsidRDefault="0094384C" w:rsidP="004C4AA9">
      <w:pPr>
        <w:pStyle w:val="ParagrifIsi"/>
      </w:pPr>
      <w:r>
        <w:t xml:space="preserve">Berikut </w:t>
      </w:r>
      <w:r w:rsidR="004C4AA9">
        <w:rPr>
          <w:lang w:val="id-ID"/>
        </w:rPr>
        <w:t xml:space="preserve">ini </w:t>
      </w:r>
      <w:r>
        <w:t xml:space="preserve">adalah perhitungan untuk mengukur tingkat keberhasilan </w:t>
      </w:r>
      <w:r w:rsidR="004C4AA9">
        <w:rPr>
          <w:lang w:val="id-ID"/>
        </w:rPr>
        <w:t>sistem yang dibangun</w:t>
      </w:r>
      <w:r>
        <w:t xml:space="preserve"> menggunakan teknik penskalaan </w:t>
      </w:r>
      <w:r w:rsidRPr="007474E5">
        <w:rPr>
          <w:i/>
          <w:iCs/>
        </w:rPr>
        <w:t>Likert’s Summated Rating</w:t>
      </w:r>
      <w:r>
        <w:t xml:space="preserve"> (LSR) terhadap kuesioner pada Tabel 4.</w:t>
      </w:r>
      <w:r w:rsidR="004C4AA9">
        <w:rPr>
          <w:lang w:val="id-ID"/>
        </w:rPr>
        <w:t xml:space="preserve"> </w:t>
      </w:r>
      <w:r w:rsidR="004C4AA9">
        <w:t>2.</w:t>
      </w:r>
    </w:p>
    <w:p w14:paraId="30D6D7C8" w14:textId="362B4E52" w:rsidR="004C4AA9" w:rsidRPr="004C4AA9" w:rsidRDefault="00891446" w:rsidP="00D125A3">
      <w:pPr>
        <w:pStyle w:val="ParagrifIsi"/>
        <w:numPr>
          <w:ilvl w:val="0"/>
          <w:numId w:val="19"/>
        </w:numPr>
      </w:pPr>
      <w:r w:rsidRPr="00891446">
        <w:rPr>
          <w:lang w:val="en-US"/>
        </w:rPr>
        <w:t>Total tanggapan pada hasil kuesioner (penjumlahan total dari 3 aspek)</w:t>
      </w:r>
    </w:p>
    <w:p w14:paraId="1FC871F2" w14:textId="175FB235" w:rsidR="004C4AA9" w:rsidRDefault="004C4AA9" w:rsidP="004C4AA9">
      <w:pPr>
        <w:pStyle w:val="ParagrifIsi"/>
        <w:numPr>
          <w:ilvl w:val="5"/>
          <w:numId w:val="2"/>
        </w:numPr>
        <w:ind w:left="567"/>
      </w:pPr>
      <w:r>
        <w:rPr>
          <w:lang w:val="id-ID"/>
        </w:rPr>
        <w:t>Total tanggapan 1 = 0+0+0 = 0</w:t>
      </w:r>
    </w:p>
    <w:p w14:paraId="36FFDED4" w14:textId="32BEEACA" w:rsidR="004C4AA9" w:rsidRDefault="004C4AA9" w:rsidP="004C4AA9">
      <w:pPr>
        <w:pStyle w:val="ParagrifIsi"/>
        <w:numPr>
          <w:ilvl w:val="5"/>
          <w:numId w:val="2"/>
        </w:numPr>
        <w:ind w:left="567"/>
      </w:pPr>
      <w:r>
        <w:rPr>
          <w:lang w:val="id-ID"/>
        </w:rPr>
        <w:t>Total tanggapan 2 = 0+0+0 = 0</w:t>
      </w:r>
    </w:p>
    <w:p w14:paraId="111434AC" w14:textId="3F049045" w:rsidR="004C4AA9" w:rsidRDefault="004C4AA9" w:rsidP="004C4AA9">
      <w:pPr>
        <w:pStyle w:val="ParagrifIsi"/>
        <w:numPr>
          <w:ilvl w:val="5"/>
          <w:numId w:val="2"/>
        </w:numPr>
        <w:ind w:left="567"/>
      </w:pPr>
      <w:r>
        <w:rPr>
          <w:lang w:val="id-ID"/>
        </w:rPr>
        <w:t>Total tanggapan 3 = 0+0+0 = 0</w:t>
      </w:r>
    </w:p>
    <w:p w14:paraId="4F35732A" w14:textId="4B65497F" w:rsidR="004C4AA9" w:rsidRDefault="00891446" w:rsidP="004C4AA9">
      <w:pPr>
        <w:pStyle w:val="ParagrifIsi"/>
        <w:numPr>
          <w:ilvl w:val="5"/>
          <w:numId w:val="2"/>
        </w:numPr>
        <w:ind w:left="567"/>
      </w:pPr>
      <w:r>
        <w:rPr>
          <w:lang w:val="id-ID"/>
        </w:rPr>
        <w:t>Total tanggapan 4 = 1+1+1 = 3</w:t>
      </w:r>
    </w:p>
    <w:p w14:paraId="508FF370" w14:textId="170DB284" w:rsidR="004C4AA9" w:rsidRPr="00891446" w:rsidRDefault="00891446" w:rsidP="004C4AA9">
      <w:pPr>
        <w:pStyle w:val="ParagrifIsi"/>
        <w:numPr>
          <w:ilvl w:val="5"/>
          <w:numId w:val="2"/>
        </w:numPr>
        <w:ind w:left="567"/>
      </w:pPr>
      <w:r>
        <w:rPr>
          <w:lang w:val="id-ID"/>
        </w:rPr>
        <w:t>Total tanggapan 5 = 3+2+3 = 8</w:t>
      </w:r>
    </w:p>
    <w:p w14:paraId="552E2398" w14:textId="6E07E905" w:rsidR="00891446" w:rsidRPr="00891446" w:rsidRDefault="00891446" w:rsidP="00D125A3">
      <w:pPr>
        <w:pStyle w:val="ParagrifIsi"/>
        <w:numPr>
          <w:ilvl w:val="0"/>
          <w:numId w:val="19"/>
        </w:numPr>
      </w:pPr>
      <w:r w:rsidRPr="00891446">
        <w:rPr>
          <w:lang w:val="en-US"/>
        </w:rPr>
        <w:t xml:space="preserve">Total </w:t>
      </w:r>
      <w:r>
        <w:rPr>
          <w:lang w:val="en-US"/>
        </w:rPr>
        <w:t>tanggapan pada hasil kuesioner</w:t>
      </w:r>
    </w:p>
    <w:p w14:paraId="66186744" w14:textId="0B236A03" w:rsidR="00891446" w:rsidRPr="00891446" w:rsidRDefault="00891446" w:rsidP="00D125A3">
      <w:pPr>
        <w:pStyle w:val="ParagrifIsi"/>
        <w:numPr>
          <w:ilvl w:val="5"/>
          <w:numId w:val="20"/>
        </w:numPr>
        <w:ind w:left="567"/>
      </w:pPr>
      <w:r w:rsidRPr="00891446">
        <w:rPr>
          <w:lang w:val="id-ID"/>
        </w:rPr>
        <w:t>Total tanggapan 1 = 0</w:t>
      </w:r>
      <w:r>
        <w:rPr>
          <w:lang w:val="id-ID"/>
        </w:rPr>
        <w:t>x1</w:t>
      </w:r>
      <w:r w:rsidRPr="00891446">
        <w:rPr>
          <w:lang w:val="id-ID"/>
        </w:rPr>
        <w:t xml:space="preserve"> = 0</w:t>
      </w:r>
    </w:p>
    <w:p w14:paraId="513E8EDE" w14:textId="5F5814EB" w:rsidR="00891446" w:rsidRPr="00891446" w:rsidRDefault="00891446" w:rsidP="00891446">
      <w:pPr>
        <w:pStyle w:val="ParagrifIsi"/>
        <w:numPr>
          <w:ilvl w:val="5"/>
          <w:numId w:val="2"/>
        </w:numPr>
        <w:ind w:left="567"/>
      </w:pPr>
      <w:r w:rsidRPr="00891446">
        <w:rPr>
          <w:lang w:val="id-ID"/>
        </w:rPr>
        <w:t>Total tanggapan 2 = 0</w:t>
      </w:r>
      <w:r>
        <w:rPr>
          <w:lang w:val="id-ID"/>
        </w:rPr>
        <w:t>x2</w:t>
      </w:r>
      <w:r w:rsidRPr="00891446">
        <w:rPr>
          <w:lang w:val="id-ID"/>
        </w:rPr>
        <w:t xml:space="preserve"> = 0</w:t>
      </w:r>
    </w:p>
    <w:p w14:paraId="67FBBB74" w14:textId="7212EFB4" w:rsidR="00891446" w:rsidRPr="00891446" w:rsidRDefault="00891446" w:rsidP="00891446">
      <w:pPr>
        <w:pStyle w:val="ParagrifIsi"/>
        <w:numPr>
          <w:ilvl w:val="5"/>
          <w:numId w:val="2"/>
        </w:numPr>
        <w:ind w:left="567"/>
      </w:pPr>
      <w:r>
        <w:rPr>
          <w:lang w:val="id-ID"/>
        </w:rPr>
        <w:t>Total tanggapan 3 = 0x3</w:t>
      </w:r>
      <w:r w:rsidRPr="00891446">
        <w:rPr>
          <w:lang w:val="id-ID"/>
        </w:rPr>
        <w:t xml:space="preserve"> = 0</w:t>
      </w:r>
    </w:p>
    <w:p w14:paraId="3F53450E" w14:textId="0F7301D7" w:rsidR="00891446" w:rsidRPr="00891446" w:rsidRDefault="00891446" w:rsidP="00891446">
      <w:pPr>
        <w:pStyle w:val="ParagrifIsi"/>
        <w:numPr>
          <w:ilvl w:val="5"/>
          <w:numId w:val="2"/>
        </w:numPr>
        <w:ind w:left="567"/>
      </w:pPr>
      <w:r>
        <w:rPr>
          <w:lang w:val="id-ID"/>
        </w:rPr>
        <w:t>Total tanggapan 4 = 3x4 = 12</w:t>
      </w:r>
    </w:p>
    <w:p w14:paraId="788D03D9" w14:textId="11888CE8" w:rsidR="00891446" w:rsidRPr="00891446" w:rsidRDefault="00891446" w:rsidP="00891446">
      <w:pPr>
        <w:pStyle w:val="ParagrifIsi"/>
        <w:numPr>
          <w:ilvl w:val="5"/>
          <w:numId w:val="2"/>
        </w:numPr>
        <w:ind w:left="567"/>
      </w:pPr>
      <w:r>
        <w:rPr>
          <w:lang w:val="id-ID"/>
        </w:rPr>
        <w:t>Total tanggapan 5 = 8x5 = 40</w:t>
      </w:r>
    </w:p>
    <w:p w14:paraId="4A1A5252" w14:textId="48A1C7F6" w:rsidR="00891446" w:rsidRPr="00891446" w:rsidRDefault="00A0645A" w:rsidP="00891446">
      <w:pPr>
        <w:pStyle w:val="ParagrifIsi"/>
        <w:numPr>
          <w:ilvl w:val="5"/>
          <w:numId w:val="2"/>
        </w:numPr>
        <w:ind w:left="567"/>
      </w:pPr>
      <w:r>
        <w:rPr>
          <w:lang w:val="en-US"/>
        </w:rPr>
        <w:lastRenderedPageBreak/>
        <w:t>Total k</w:t>
      </w:r>
      <w:r w:rsidR="00891446" w:rsidRPr="00891446">
        <w:rPr>
          <w:lang w:val="en-US"/>
        </w:rPr>
        <w:t>eseluruhan = 0+0+0+12+40</w:t>
      </w:r>
      <w:r w:rsidR="00F43DA8">
        <w:rPr>
          <w:lang w:val="id-ID"/>
        </w:rPr>
        <w:t xml:space="preserve"> </w:t>
      </w:r>
      <w:r w:rsidR="00891446" w:rsidRPr="00891446">
        <w:rPr>
          <w:lang w:val="en-US"/>
        </w:rPr>
        <w:t>= 52</w:t>
      </w:r>
    </w:p>
    <w:p w14:paraId="51F887C4" w14:textId="06B15E97" w:rsidR="00891446" w:rsidRPr="00891446" w:rsidRDefault="006E0BA0" w:rsidP="00D125A3">
      <w:pPr>
        <w:pStyle w:val="ParagrifIsi"/>
        <w:numPr>
          <w:ilvl w:val="0"/>
          <w:numId w:val="19"/>
        </w:numPr>
      </w:pPr>
      <w:r w:rsidRPr="006E0BA0">
        <w:rPr>
          <w:lang w:val="en-US"/>
        </w:rPr>
        <w:t>Jumlah skor untuk setiap responden</w:t>
      </w:r>
    </w:p>
    <w:p w14:paraId="467D5760" w14:textId="75778FCE" w:rsidR="00891446" w:rsidRPr="00891446" w:rsidRDefault="00A0645A" w:rsidP="00D125A3">
      <w:pPr>
        <w:pStyle w:val="ParagrifIsi"/>
        <w:numPr>
          <w:ilvl w:val="5"/>
          <w:numId w:val="21"/>
        </w:numPr>
        <w:ind w:left="567"/>
      </w:pPr>
      <w:r>
        <w:rPr>
          <w:lang w:val="en-US"/>
        </w:rPr>
        <w:t>Skor m</w:t>
      </w:r>
      <w:r w:rsidR="006E0BA0" w:rsidRPr="006E0BA0">
        <w:rPr>
          <w:lang w:val="en-US"/>
        </w:rPr>
        <w:t>aksimal = 5x11 item = 55</w:t>
      </w:r>
    </w:p>
    <w:p w14:paraId="518DCA4D" w14:textId="2C7C678A" w:rsidR="00891446" w:rsidRPr="00891446" w:rsidRDefault="00A0645A" w:rsidP="00D125A3">
      <w:pPr>
        <w:pStyle w:val="ParagrifIsi"/>
        <w:numPr>
          <w:ilvl w:val="5"/>
          <w:numId w:val="21"/>
        </w:numPr>
        <w:ind w:left="567"/>
      </w:pPr>
      <w:r>
        <w:rPr>
          <w:lang w:val="id-ID"/>
        </w:rPr>
        <w:t>Skor m</w:t>
      </w:r>
      <w:r w:rsidR="006E0BA0">
        <w:rPr>
          <w:lang w:val="id-ID"/>
        </w:rPr>
        <w:t>inimal = 1x11 item = 11</w:t>
      </w:r>
    </w:p>
    <w:p w14:paraId="4796D04D" w14:textId="0AEC1CA1" w:rsidR="00891446" w:rsidRPr="00891446" w:rsidRDefault="006E0BA0" w:rsidP="00D125A3">
      <w:pPr>
        <w:pStyle w:val="ParagrifIsi"/>
        <w:numPr>
          <w:ilvl w:val="5"/>
          <w:numId w:val="21"/>
        </w:numPr>
        <w:ind w:left="567"/>
      </w:pPr>
      <w:r w:rsidRPr="006E0BA0">
        <w:rPr>
          <w:lang w:val="id-ID"/>
        </w:rPr>
        <w:t xml:space="preserve">Skor </w:t>
      </w:r>
      <w:r w:rsidR="00A0645A">
        <w:rPr>
          <w:lang w:val="id-ID"/>
        </w:rPr>
        <w:t>m</w:t>
      </w:r>
      <w:r>
        <w:rPr>
          <w:lang w:val="id-ID"/>
        </w:rPr>
        <w:t>edian</w:t>
      </w:r>
      <w:r w:rsidRPr="006E0BA0">
        <w:rPr>
          <w:lang w:val="id-ID"/>
        </w:rPr>
        <w:t xml:space="preserve"> = </w:t>
      </w:r>
      <w:r>
        <w:rPr>
          <w:lang w:val="id-ID"/>
        </w:rPr>
        <w:t>3x11 item = 33</w:t>
      </w:r>
    </w:p>
    <w:p w14:paraId="7FC1FC20" w14:textId="3882066D" w:rsidR="00891446" w:rsidRPr="00891446" w:rsidRDefault="006E0BA0" w:rsidP="00D125A3">
      <w:pPr>
        <w:pStyle w:val="ParagrifIsi"/>
        <w:numPr>
          <w:ilvl w:val="5"/>
          <w:numId w:val="21"/>
        </w:numPr>
        <w:ind w:left="567"/>
      </w:pPr>
      <w:r w:rsidRPr="006E0BA0">
        <w:rPr>
          <w:lang w:val="id-ID"/>
        </w:rPr>
        <w:t xml:space="preserve">Skor </w:t>
      </w:r>
      <w:r w:rsidR="00A0645A">
        <w:rPr>
          <w:lang w:val="id-ID"/>
        </w:rPr>
        <w:t>k</w:t>
      </w:r>
      <w:r>
        <w:rPr>
          <w:lang w:val="id-ID"/>
        </w:rPr>
        <w:t>uartil 1</w:t>
      </w:r>
      <w:r w:rsidRPr="006E0BA0">
        <w:rPr>
          <w:lang w:val="id-ID"/>
        </w:rPr>
        <w:t xml:space="preserve"> = </w:t>
      </w:r>
      <w:r>
        <w:rPr>
          <w:lang w:val="id-ID"/>
        </w:rPr>
        <w:t>2x11 item = 22</w:t>
      </w:r>
    </w:p>
    <w:p w14:paraId="19BF70A0" w14:textId="2089BF9C" w:rsidR="00891446" w:rsidRDefault="006E0BA0" w:rsidP="00D125A3">
      <w:pPr>
        <w:pStyle w:val="ParagrifIsi"/>
        <w:numPr>
          <w:ilvl w:val="5"/>
          <w:numId w:val="21"/>
        </w:numPr>
        <w:ind w:left="567"/>
      </w:pPr>
      <w:r w:rsidRPr="006E0BA0">
        <w:rPr>
          <w:lang w:val="id-ID"/>
        </w:rPr>
        <w:t xml:space="preserve">Skor </w:t>
      </w:r>
      <w:r w:rsidR="00A0645A">
        <w:rPr>
          <w:lang w:val="id-ID"/>
        </w:rPr>
        <w:t>k</w:t>
      </w:r>
      <w:r>
        <w:rPr>
          <w:lang w:val="id-ID"/>
        </w:rPr>
        <w:t>uartil 2</w:t>
      </w:r>
      <w:r w:rsidRPr="006E0BA0">
        <w:rPr>
          <w:lang w:val="id-ID"/>
        </w:rPr>
        <w:t xml:space="preserve"> = </w:t>
      </w:r>
      <w:r>
        <w:rPr>
          <w:lang w:val="id-ID"/>
        </w:rPr>
        <w:t>4x11 item = 44</w:t>
      </w:r>
    </w:p>
    <w:p w14:paraId="3A4B0071" w14:textId="13186C2B" w:rsidR="00DA45D3" w:rsidRPr="00DA45D3" w:rsidRDefault="00DA45D3" w:rsidP="00D125A3">
      <w:pPr>
        <w:pStyle w:val="ParagrifIsi"/>
        <w:numPr>
          <w:ilvl w:val="0"/>
          <w:numId w:val="19"/>
        </w:numPr>
      </w:pPr>
      <w:r w:rsidRPr="00DA45D3">
        <w:rPr>
          <w:lang w:val="en-US"/>
        </w:rPr>
        <w:t xml:space="preserve">Jumlah skor untuk </w:t>
      </w:r>
      <w:r w:rsidR="00F36F61">
        <w:rPr>
          <w:lang w:val="id-ID"/>
        </w:rPr>
        <w:t>seluruh</w:t>
      </w:r>
      <w:r w:rsidRPr="00DA45D3">
        <w:rPr>
          <w:lang w:val="en-US"/>
        </w:rPr>
        <w:t xml:space="preserve"> responden</w:t>
      </w:r>
    </w:p>
    <w:p w14:paraId="6A5CB0C3" w14:textId="12DEFFAC" w:rsidR="00DA45D3" w:rsidRPr="00DA45D3" w:rsidRDefault="00F36F61" w:rsidP="00D125A3">
      <w:pPr>
        <w:pStyle w:val="ParagrifIsi"/>
        <w:numPr>
          <w:ilvl w:val="5"/>
          <w:numId w:val="22"/>
        </w:numPr>
        <w:ind w:left="567"/>
      </w:pPr>
      <w:r>
        <w:rPr>
          <w:lang w:val="en-US"/>
        </w:rPr>
        <w:t>Maksimal = 5</w:t>
      </w:r>
      <w:r>
        <w:rPr>
          <w:lang w:val="id-ID"/>
        </w:rPr>
        <w:t>5</w:t>
      </w:r>
      <w:r>
        <w:rPr>
          <w:lang w:val="en-US"/>
        </w:rPr>
        <w:t>x</w:t>
      </w:r>
      <w:r w:rsidR="00DA45D3" w:rsidRPr="00DA45D3">
        <w:rPr>
          <w:lang w:val="en-US"/>
        </w:rPr>
        <w:t>1 item = 55</w:t>
      </w:r>
    </w:p>
    <w:p w14:paraId="00F60E26" w14:textId="61EB1705" w:rsidR="00DA45D3" w:rsidRPr="00DA45D3" w:rsidRDefault="00DA45D3" w:rsidP="00D125A3">
      <w:pPr>
        <w:pStyle w:val="ParagrifIsi"/>
        <w:numPr>
          <w:ilvl w:val="5"/>
          <w:numId w:val="21"/>
        </w:numPr>
        <w:ind w:left="567"/>
      </w:pPr>
      <w:r w:rsidRPr="00DA45D3">
        <w:rPr>
          <w:lang w:val="id-ID"/>
        </w:rPr>
        <w:t xml:space="preserve">Minimal = </w:t>
      </w:r>
      <w:r w:rsidR="00F36F61">
        <w:rPr>
          <w:lang w:val="id-ID"/>
        </w:rPr>
        <w:t>11x</w:t>
      </w:r>
      <w:r w:rsidRPr="00DA45D3">
        <w:rPr>
          <w:lang w:val="id-ID"/>
        </w:rPr>
        <w:t>1 item = 11</w:t>
      </w:r>
    </w:p>
    <w:p w14:paraId="7A896B18" w14:textId="06E03201" w:rsidR="00DA45D3" w:rsidRPr="00DA45D3" w:rsidRDefault="00DA45D3" w:rsidP="00D125A3">
      <w:pPr>
        <w:pStyle w:val="ParagrifIsi"/>
        <w:numPr>
          <w:ilvl w:val="5"/>
          <w:numId w:val="21"/>
        </w:numPr>
        <w:ind w:left="567"/>
      </w:pPr>
      <w:r w:rsidRPr="00DA45D3">
        <w:rPr>
          <w:lang w:val="id-ID"/>
        </w:rPr>
        <w:t>Median = 3</w:t>
      </w:r>
      <w:r w:rsidR="00F36F61">
        <w:rPr>
          <w:lang w:val="id-ID"/>
        </w:rPr>
        <w:t>3x1</w:t>
      </w:r>
      <w:r w:rsidRPr="00DA45D3">
        <w:rPr>
          <w:lang w:val="id-ID"/>
        </w:rPr>
        <w:t xml:space="preserve"> item = 33</w:t>
      </w:r>
    </w:p>
    <w:p w14:paraId="04DE66C5" w14:textId="6BFBF18C" w:rsidR="00DA45D3" w:rsidRPr="00DA45D3" w:rsidRDefault="00DA45D3" w:rsidP="00D125A3">
      <w:pPr>
        <w:pStyle w:val="ParagrifIsi"/>
        <w:numPr>
          <w:ilvl w:val="5"/>
          <w:numId w:val="21"/>
        </w:numPr>
        <w:ind w:left="567"/>
      </w:pPr>
      <w:r w:rsidRPr="00DA45D3">
        <w:rPr>
          <w:lang w:val="id-ID"/>
        </w:rPr>
        <w:t xml:space="preserve">Kuartil 1 = </w:t>
      </w:r>
      <w:r w:rsidR="00F36F61">
        <w:rPr>
          <w:lang w:val="id-ID"/>
        </w:rPr>
        <w:t>22x1</w:t>
      </w:r>
      <w:r w:rsidRPr="00DA45D3">
        <w:rPr>
          <w:lang w:val="id-ID"/>
        </w:rPr>
        <w:t xml:space="preserve"> item = 22</w:t>
      </w:r>
    </w:p>
    <w:p w14:paraId="6319338F" w14:textId="6B0A5809" w:rsidR="00DA45D3" w:rsidRPr="00DA45D3" w:rsidRDefault="00DA45D3" w:rsidP="00D125A3">
      <w:pPr>
        <w:pStyle w:val="ParagrifIsi"/>
        <w:numPr>
          <w:ilvl w:val="5"/>
          <w:numId w:val="21"/>
        </w:numPr>
        <w:ind w:left="567"/>
      </w:pPr>
      <w:r w:rsidRPr="00DA45D3">
        <w:rPr>
          <w:lang w:val="id-ID"/>
        </w:rPr>
        <w:t>Kuartil 2 = 4</w:t>
      </w:r>
      <w:r w:rsidR="00F36F61">
        <w:rPr>
          <w:lang w:val="id-ID"/>
        </w:rPr>
        <w:t>4x</w:t>
      </w:r>
      <w:r w:rsidRPr="00DA45D3">
        <w:rPr>
          <w:lang w:val="id-ID"/>
        </w:rPr>
        <w:t>1 item = 44</w:t>
      </w:r>
    </w:p>
    <w:p w14:paraId="04595EFC" w14:textId="508D1FA3" w:rsidR="00DA45D3" w:rsidRPr="00DA45D3" w:rsidRDefault="00F36F61" w:rsidP="00D125A3">
      <w:pPr>
        <w:pStyle w:val="ParagrifIsi"/>
        <w:numPr>
          <w:ilvl w:val="0"/>
          <w:numId w:val="19"/>
        </w:numPr>
      </w:pPr>
      <w:r>
        <w:rPr>
          <w:lang w:val="id-ID"/>
        </w:rPr>
        <w:t>Interpretasi jumlah skor tersebut adalah</w:t>
      </w:r>
    </w:p>
    <w:p w14:paraId="739D893D" w14:textId="0D365FBB" w:rsidR="00DA45D3" w:rsidRPr="00DA45D3" w:rsidRDefault="00F36F61" w:rsidP="00D125A3">
      <w:pPr>
        <w:pStyle w:val="ParagrifIsi"/>
        <w:numPr>
          <w:ilvl w:val="5"/>
          <w:numId w:val="23"/>
        </w:numPr>
        <w:ind w:left="567"/>
      </w:pPr>
      <w:r>
        <w:rPr>
          <w:lang w:val="id-ID"/>
        </w:rPr>
        <w:t>44 &lt; skor &lt; 55, artinya sangat positif (sistem dinilai berhasil)</w:t>
      </w:r>
    </w:p>
    <w:p w14:paraId="7DA6E2FD" w14:textId="67C3CBFA" w:rsidR="00DA45D3" w:rsidRPr="00DA45D3" w:rsidRDefault="00F36F61" w:rsidP="00D125A3">
      <w:pPr>
        <w:pStyle w:val="ParagrifIsi"/>
        <w:numPr>
          <w:ilvl w:val="5"/>
          <w:numId w:val="21"/>
        </w:numPr>
        <w:ind w:left="567"/>
      </w:pPr>
      <w:r>
        <w:rPr>
          <w:lang w:val="id-ID"/>
        </w:rPr>
        <w:t>33 &lt; skor &lt; 44</w:t>
      </w:r>
      <w:r w:rsidRPr="00F36F61">
        <w:rPr>
          <w:lang w:val="id-ID"/>
        </w:rPr>
        <w:t xml:space="preserve">, artinya positif (sistem dinilai </w:t>
      </w:r>
      <w:r w:rsidR="00A0645A">
        <w:rPr>
          <w:lang w:val="id-ID"/>
        </w:rPr>
        <w:t xml:space="preserve">cukup </w:t>
      </w:r>
      <w:r w:rsidRPr="00F36F61">
        <w:rPr>
          <w:lang w:val="id-ID"/>
        </w:rPr>
        <w:t>berhasil)</w:t>
      </w:r>
    </w:p>
    <w:p w14:paraId="065F119A" w14:textId="5D752889" w:rsidR="00DA45D3" w:rsidRPr="00DA45D3" w:rsidRDefault="00F36F61" w:rsidP="00D125A3">
      <w:pPr>
        <w:pStyle w:val="ParagrifIsi"/>
        <w:numPr>
          <w:ilvl w:val="5"/>
          <w:numId w:val="21"/>
        </w:numPr>
        <w:ind w:left="567"/>
      </w:pPr>
      <w:r>
        <w:rPr>
          <w:lang w:val="id-ID"/>
        </w:rPr>
        <w:t>22 &lt; skor &lt; 33</w:t>
      </w:r>
      <w:r w:rsidRPr="00F36F61">
        <w:rPr>
          <w:lang w:val="id-ID"/>
        </w:rPr>
        <w:t xml:space="preserve">, artinya </w:t>
      </w:r>
      <w:r w:rsidR="00A0645A">
        <w:rPr>
          <w:lang w:val="id-ID"/>
        </w:rPr>
        <w:t>negatif</w:t>
      </w:r>
      <w:r w:rsidRPr="00F36F61">
        <w:rPr>
          <w:lang w:val="id-ID"/>
        </w:rPr>
        <w:t xml:space="preserve"> (sistem dinilai </w:t>
      </w:r>
      <w:r w:rsidR="00A0645A">
        <w:rPr>
          <w:lang w:val="id-ID"/>
        </w:rPr>
        <w:t xml:space="preserve">kurang </w:t>
      </w:r>
      <w:r w:rsidRPr="00F36F61">
        <w:rPr>
          <w:lang w:val="id-ID"/>
        </w:rPr>
        <w:t>berhasil)</w:t>
      </w:r>
    </w:p>
    <w:p w14:paraId="08330702" w14:textId="502DE8C0" w:rsidR="00DA45D3" w:rsidRPr="00DA45D3" w:rsidRDefault="00F36F61" w:rsidP="00D125A3">
      <w:pPr>
        <w:pStyle w:val="ParagrifIsi"/>
        <w:numPr>
          <w:ilvl w:val="5"/>
          <w:numId w:val="21"/>
        </w:numPr>
        <w:ind w:left="567"/>
      </w:pPr>
      <w:r>
        <w:rPr>
          <w:lang w:val="id-ID"/>
        </w:rPr>
        <w:t>11 &lt; skor &lt; 22</w:t>
      </w:r>
      <w:r w:rsidRPr="00F36F61">
        <w:rPr>
          <w:lang w:val="id-ID"/>
        </w:rPr>
        <w:t xml:space="preserve">, artinya sangat </w:t>
      </w:r>
      <w:r w:rsidR="00A0645A">
        <w:rPr>
          <w:lang w:val="id-ID"/>
        </w:rPr>
        <w:t>negatif</w:t>
      </w:r>
      <w:r w:rsidRPr="00F36F61">
        <w:rPr>
          <w:lang w:val="id-ID"/>
        </w:rPr>
        <w:t xml:space="preserve"> (sistem dinilai </w:t>
      </w:r>
      <w:r w:rsidR="00A0645A">
        <w:rPr>
          <w:lang w:val="id-ID"/>
        </w:rPr>
        <w:t>tidak berhasil</w:t>
      </w:r>
      <w:r w:rsidRPr="00F36F61">
        <w:rPr>
          <w:lang w:val="id-ID"/>
        </w:rPr>
        <w:t>)</w:t>
      </w:r>
    </w:p>
    <w:p w14:paraId="1D149E8F" w14:textId="02000DA4" w:rsidR="009C2C75" w:rsidRPr="00900735" w:rsidRDefault="0094384C" w:rsidP="00900735">
      <w:pPr>
        <w:pStyle w:val="ParagrifIsi"/>
        <w:ind w:firstLine="839"/>
      </w:pPr>
      <w:r>
        <w:t xml:space="preserve">Berdasarkan nilai hasil pengujian </w:t>
      </w:r>
      <w:r w:rsidR="00A0645A">
        <w:rPr>
          <w:lang w:val="id-ID"/>
        </w:rPr>
        <w:t>telah dilakukan, didapatkan total keseluruhan skor sebesar 52 atau dalam persentase sebesar 94,54%</w:t>
      </w:r>
      <w:r w:rsidR="00D420CC">
        <w:rPr>
          <w:lang w:val="id-ID"/>
        </w:rPr>
        <w:t>. Dapat disimpulkan bahwa sistem yang dibangun untuk pengguna pegawai keuangan dinilai berhasil</w:t>
      </w:r>
      <w:r>
        <w:t>.</w:t>
      </w:r>
    </w:p>
    <w:p w14:paraId="5169ED98" w14:textId="4FF89CC4" w:rsidR="009C2C75" w:rsidRDefault="009C2C75" w:rsidP="00D125A3">
      <w:pPr>
        <w:pStyle w:val="ParagrifIsi"/>
        <w:numPr>
          <w:ilvl w:val="0"/>
          <w:numId w:val="18"/>
        </w:numPr>
        <w:rPr>
          <w:lang w:val="id-ID"/>
        </w:rPr>
      </w:pPr>
      <w:r w:rsidRPr="009C2C75">
        <w:rPr>
          <w:lang w:val="en-US"/>
        </w:rPr>
        <w:lastRenderedPageBreak/>
        <w:t xml:space="preserve">Hasil Pengujian </w:t>
      </w:r>
      <w:r w:rsidRPr="009C2C75">
        <w:rPr>
          <w:i/>
          <w:lang w:val="en-US"/>
        </w:rPr>
        <w:t>User Acceptance Test</w:t>
      </w:r>
      <w:r w:rsidRPr="009C2C75">
        <w:rPr>
          <w:lang w:val="en-US"/>
        </w:rPr>
        <w:t xml:space="preserve"> Pengguna </w:t>
      </w:r>
      <w:r>
        <w:rPr>
          <w:lang w:val="id-ID"/>
        </w:rPr>
        <w:t>Kasir</w:t>
      </w:r>
    </w:p>
    <w:p w14:paraId="0EA6181A" w14:textId="5D570525" w:rsidR="009C2C75" w:rsidRDefault="009C2C75" w:rsidP="009C2C75">
      <w:pPr>
        <w:pStyle w:val="ParagrifIsi"/>
      </w:pPr>
      <w:r w:rsidRPr="009C2C75">
        <w:t xml:space="preserve">Pengujian pada pengguna ini melibatkan 1 </w:t>
      </w:r>
      <w:r>
        <w:rPr>
          <w:lang w:val="id-ID"/>
        </w:rPr>
        <w:t>kasir</w:t>
      </w:r>
      <w:r w:rsidRPr="009C2C75">
        <w:rPr>
          <w:lang w:val="id-ID"/>
        </w:rPr>
        <w:t xml:space="preserve"> yang bertugas pada bagian </w:t>
      </w:r>
      <w:r>
        <w:rPr>
          <w:lang w:val="id-ID"/>
        </w:rPr>
        <w:t>pendaftaran dan pencatatan transaksi</w:t>
      </w:r>
      <w:r w:rsidRPr="009C2C75">
        <w:t xml:space="preserve">, berikut tabel hasil pengujian dapat dilihat pada Tabel 4. </w:t>
      </w:r>
      <w:r>
        <w:t>4</w:t>
      </w:r>
      <w:r w:rsidRPr="009C2C75">
        <w:t>.</w:t>
      </w:r>
    </w:p>
    <w:p w14:paraId="20BE83E0" w14:textId="6972B8DA" w:rsidR="002E6A0A" w:rsidRDefault="002E6A0A" w:rsidP="002E6A0A">
      <w:pPr>
        <w:pStyle w:val="Caption"/>
        <w:keepNext/>
        <w:jc w:val="left"/>
      </w:pPr>
      <w:bookmarkStart w:id="395" w:name="_Toc105002658"/>
      <w:r w:rsidRPr="002E6A0A">
        <w:rPr>
          <w:b/>
        </w:rPr>
        <w:t xml:space="preserve">Tabel 4. </w:t>
      </w:r>
      <w:r w:rsidRPr="002E6A0A">
        <w:rPr>
          <w:b/>
        </w:rPr>
        <w:fldChar w:fldCharType="begin"/>
      </w:r>
      <w:r w:rsidRPr="002E6A0A">
        <w:rPr>
          <w:b/>
        </w:rPr>
        <w:instrText xml:space="preserve"> SEQ Tabel_4. \* ARABIC </w:instrText>
      </w:r>
      <w:r w:rsidRPr="002E6A0A">
        <w:rPr>
          <w:b/>
        </w:rPr>
        <w:fldChar w:fldCharType="separate"/>
      </w:r>
      <w:r w:rsidR="00C072AF">
        <w:rPr>
          <w:b/>
          <w:noProof/>
        </w:rPr>
        <w:t>4</w:t>
      </w:r>
      <w:r w:rsidRPr="002E6A0A">
        <w:rPr>
          <w:b/>
        </w:rPr>
        <w:fldChar w:fldCharType="end"/>
      </w:r>
      <w:r w:rsidRPr="002E6A0A">
        <w:rPr>
          <w:iCs w:val="0"/>
          <w:sz w:val="20"/>
          <w:szCs w:val="20"/>
          <w:lang w:val="id-ID"/>
        </w:rPr>
        <w:t xml:space="preserve"> </w:t>
      </w:r>
      <w:r w:rsidRPr="002E6A0A">
        <w:rPr>
          <w:lang w:val="id-ID"/>
        </w:rPr>
        <w:t>H</w:t>
      </w:r>
      <w:r>
        <w:rPr>
          <w:lang w:val="id-ID"/>
        </w:rPr>
        <w:t>asil kuesioner pengguna kasir</w:t>
      </w:r>
      <w:bookmarkEnd w:id="395"/>
    </w:p>
    <w:tbl>
      <w:tblPr>
        <w:tblStyle w:val="TableGrid"/>
        <w:tblW w:w="8261" w:type="dxa"/>
        <w:tblLayout w:type="fixed"/>
        <w:tblLook w:val="04A0" w:firstRow="1" w:lastRow="0" w:firstColumn="1" w:lastColumn="0" w:noHBand="0" w:noVBand="1"/>
      </w:tblPr>
      <w:tblGrid>
        <w:gridCol w:w="510"/>
        <w:gridCol w:w="3454"/>
        <w:gridCol w:w="851"/>
        <w:gridCol w:w="850"/>
        <w:gridCol w:w="851"/>
        <w:gridCol w:w="850"/>
        <w:gridCol w:w="895"/>
      </w:tblGrid>
      <w:tr w:rsidR="002E6A0A" w14:paraId="7BA760D0" w14:textId="77777777" w:rsidTr="002E6A0A">
        <w:trPr>
          <w:trHeight w:val="487"/>
        </w:trPr>
        <w:tc>
          <w:tcPr>
            <w:tcW w:w="8261" w:type="dxa"/>
            <w:gridSpan w:val="7"/>
            <w:vAlign w:val="center"/>
          </w:tcPr>
          <w:p w14:paraId="186BD3C1" w14:textId="5519D875" w:rsidR="002E6A0A" w:rsidRPr="00F4244B" w:rsidRDefault="002E6A0A" w:rsidP="002E6A0A">
            <w:pPr>
              <w:jc w:val="center"/>
              <w:rPr>
                <w:b/>
                <w:sz w:val="24"/>
                <w:szCs w:val="24"/>
                <w:lang w:val="id-ID"/>
              </w:rPr>
            </w:pPr>
            <w:r>
              <w:rPr>
                <w:b/>
                <w:sz w:val="24"/>
                <w:szCs w:val="24"/>
                <w:lang w:val="id-ID"/>
              </w:rPr>
              <w:t>Pengujian Sistem Pengguna Kasir</w:t>
            </w:r>
          </w:p>
        </w:tc>
      </w:tr>
      <w:tr w:rsidR="002E6A0A" w14:paraId="37922420" w14:textId="77777777" w:rsidTr="002E6A0A">
        <w:trPr>
          <w:trHeight w:val="487"/>
        </w:trPr>
        <w:tc>
          <w:tcPr>
            <w:tcW w:w="510" w:type="dxa"/>
            <w:vMerge w:val="restart"/>
            <w:vAlign w:val="center"/>
          </w:tcPr>
          <w:p w14:paraId="5F39F343" w14:textId="77777777" w:rsidR="002E6A0A" w:rsidRPr="00F4244B" w:rsidRDefault="002E6A0A" w:rsidP="002E6A0A">
            <w:pPr>
              <w:jc w:val="center"/>
              <w:rPr>
                <w:b/>
                <w:sz w:val="24"/>
                <w:szCs w:val="24"/>
                <w:lang w:val="id-ID"/>
              </w:rPr>
            </w:pPr>
            <w:r w:rsidRPr="00F4244B">
              <w:rPr>
                <w:b/>
                <w:sz w:val="24"/>
                <w:szCs w:val="24"/>
                <w:lang w:val="id-ID"/>
              </w:rPr>
              <w:t>No</w:t>
            </w:r>
          </w:p>
        </w:tc>
        <w:tc>
          <w:tcPr>
            <w:tcW w:w="3454" w:type="dxa"/>
            <w:vMerge w:val="restart"/>
            <w:vAlign w:val="center"/>
          </w:tcPr>
          <w:p w14:paraId="4D363A2A" w14:textId="77777777" w:rsidR="002E6A0A" w:rsidRPr="00F4244B" w:rsidRDefault="002E6A0A" w:rsidP="002E6A0A">
            <w:pPr>
              <w:jc w:val="center"/>
              <w:rPr>
                <w:b/>
                <w:sz w:val="24"/>
                <w:szCs w:val="24"/>
                <w:lang w:val="id-ID"/>
              </w:rPr>
            </w:pPr>
            <w:r w:rsidRPr="00F4244B">
              <w:rPr>
                <w:b/>
                <w:sz w:val="24"/>
                <w:szCs w:val="24"/>
                <w:lang w:val="id-ID"/>
              </w:rPr>
              <w:t>Pertanyaan</w:t>
            </w:r>
          </w:p>
        </w:tc>
        <w:tc>
          <w:tcPr>
            <w:tcW w:w="4297" w:type="dxa"/>
            <w:gridSpan w:val="5"/>
            <w:vAlign w:val="center"/>
          </w:tcPr>
          <w:p w14:paraId="34623B85" w14:textId="77777777" w:rsidR="002E6A0A" w:rsidRPr="00F4244B" w:rsidRDefault="002E6A0A" w:rsidP="002E6A0A">
            <w:pPr>
              <w:jc w:val="center"/>
              <w:rPr>
                <w:b/>
                <w:sz w:val="24"/>
                <w:szCs w:val="24"/>
                <w:lang w:val="id-ID"/>
              </w:rPr>
            </w:pPr>
            <w:r w:rsidRPr="00F4244B">
              <w:rPr>
                <w:b/>
                <w:sz w:val="24"/>
                <w:szCs w:val="24"/>
                <w:lang w:val="id-ID"/>
              </w:rPr>
              <w:t>Nilai Tanggapan</w:t>
            </w:r>
          </w:p>
        </w:tc>
      </w:tr>
      <w:tr w:rsidR="002E6A0A" w14:paraId="5F160572" w14:textId="77777777" w:rsidTr="002E6A0A">
        <w:trPr>
          <w:trHeight w:val="775"/>
        </w:trPr>
        <w:tc>
          <w:tcPr>
            <w:tcW w:w="510" w:type="dxa"/>
            <w:vMerge/>
            <w:vAlign w:val="center"/>
          </w:tcPr>
          <w:p w14:paraId="7C80AC0C" w14:textId="77777777" w:rsidR="002E6A0A" w:rsidRPr="00F4244B" w:rsidRDefault="002E6A0A" w:rsidP="002E6A0A">
            <w:pPr>
              <w:jc w:val="center"/>
              <w:rPr>
                <w:b/>
                <w:sz w:val="24"/>
                <w:szCs w:val="24"/>
                <w:lang w:val="id-ID"/>
              </w:rPr>
            </w:pPr>
          </w:p>
        </w:tc>
        <w:tc>
          <w:tcPr>
            <w:tcW w:w="3454" w:type="dxa"/>
            <w:vMerge/>
            <w:vAlign w:val="center"/>
          </w:tcPr>
          <w:p w14:paraId="6F55530D" w14:textId="77777777" w:rsidR="002E6A0A" w:rsidRPr="00F4244B" w:rsidRDefault="002E6A0A" w:rsidP="002E6A0A">
            <w:pPr>
              <w:jc w:val="center"/>
              <w:rPr>
                <w:b/>
                <w:sz w:val="24"/>
                <w:szCs w:val="24"/>
                <w:lang w:val="id-ID"/>
              </w:rPr>
            </w:pPr>
          </w:p>
        </w:tc>
        <w:tc>
          <w:tcPr>
            <w:tcW w:w="851" w:type="dxa"/>
            <w:vAlign w:val="center"/>
          </w:tcPr>
          <w:p w14:paraId="375FFBF4" w14:textId="77777777" w:rsidR="002E6A0A" w:rsidRDefault="002E6A0A" w:rsidP="002E6A0A">
            <w:pPr>
              <w:jc w:val="center"/>
              <w:rPr>
                <w:b/>
                <w:sz w:val="24"/>
                <w:szCs w:val="24"/>
                <w:lang w:val="id-ID"/>
              </w:rPr>
            </w:pPr>
            <w:r w:rsidRPr="00F4244B">
              <w:rPr>
                <w:b/>
                <w:sz w:val="24"/>
                <w:szCs w:val="24"/>
                <w:lang w:val="id-ID"/>
              </w:rPr>
              <w:t>SB</w:t>
            </w:r>
            <w:r>
              <w:rPr>
                <w:b/>
                <w:sz w:val="24"/>
                <w:szCs w:val="24"/>
                <w:lang w:val="id-ID"/>
              </w:rPr>
              <w:t xml:space="preserve"> </w:t>
            </w:r>
          </w:p>
          <w:p w14:paraId="78519E92" w14:textId="77777777" w:rsidR="002E6A0A" w:rsidRPr="00F4244B" w:rsidRDefault="002E6A0A" w:rsidP="002E6A0A">
            <w:pPr>
              <w:jc w:val="center"/>
              <w:rPr>
                <w:b/>
                <w:sz w:val="24"/>
                <w:szCs w:val="24"/>
                <w:lang w:val="id-ID"/>
              </w:rPr>
            </w:pPr>
            <w:r>
              <w:rPr>
                <w:b/>
                <w:sz w:val="24"/>
                <w:szCs w:val="24"/>
                <w:lang w:val="id-ID"/>
              </w:rPr>
              <w:t>(5)</w:t>
            </w:r>
          </w:p>
        </w:tc>
        <w:tc>
          <w:tcPr>
            <w:tcW w:w="850" w:type="dxa"/>
            <w:vAlign w:val="center"/>
          </w:tcPr>
          <w:p w14:paraId="6E3D4C8F" w14:textId="77777777" w:rsidR="002E6A0A" w:rsidRDefault="002E6A0A" w:rsidP="002E6A0A">
            <w:pPr>
              <w:jc w:val="center"/>
              <w:rPr>
                <w:b/>
                <w:sz w:val="24"/>
                <w:szCs w:val="24"/>
                <w:lang w:val="id-ID"/>
              </w:rPr>
            </w:pPr>
            <w:r w:rsidRPr="00F4244B">
              <w:rPr>
                <w:b/>
                <w:sz w:val="24"/>
                <w:szCs w:val="24"/>
                <w:lang w:val="id-ID"/>
              </w:rPr>
              <w:t>B</w:t>
            </w:r>
            <w:r>
              <w:rPr>
                <w:b/>
                <w:sz w:val="24"/>
                <w:szCs w:val="24"/>
                <w:lang w:val="id-ID"/>
              </w:rPr>
              <w:t xml:space="preserve"> </w:t>
            </w:r>
          </w:p>
          <w:p w14:paraId="40AEFE2A" w14:textId="77777777" w:rsidR="002E6A0A" w:rsidRPr="00F4244B" w:rsidRDefault="002E6A0A" w:rsidP="002E6A0A">
            <w:pPr>
              <w:jc w:val="center"/>
              <w:rPr>
                <w:b/>
                <w:sz w:val="24"/>
                <w:szCs w:val="24"/>
                <w:lang w:val="id-ID"/>
              </w:rPr>
            </w:pPr>
            <w:r>
              <w:rPr>
                <w:b/>
                <w:sz w:val="24"/>
                <w:szCs w:val="24"/>
                <w:lang w:val="id-ID"/>
              </w:rPr>
              <w:t>(4)</w:t>
            </w:r>
          </w:p>
        </w:tc>
        <w:tc>
          <w:tcPr>
            <w:tcW w:w="851" w:type="dxa"/>
            <w:vAlign w:val="center"/>
          </w:tcPr>
          <w:p w14:paraId="1459609C" w14:textId="77777777" w:rsidR="002E6A0A" w:rsidRDefault="002E6A0A" w:rsidP="002E6A0A">
            <w:pPr>
              <w:jc w:val="center"/>
              <w:rPr>
                <w:b/>
                <w:sz w:val="24"/>
                <w:szCs w:val="24"/>
                <w:lang w:val="id-ID"/>
              </w:rPr>
            </w:pPr>
            <w:r w:rsidRPr="00F4244B">
              <w:rPr>
                <w:b/>
                <w:sz w:val="24"/>
                <w:szCs w:val="24"/>
                <w:lang w:val="id-ID"/>
              </w:rPr>
              <w:t>C</w:t>
            </w:r>
            <w:r>
              <w:rPr>
                <w:b/>
                <w:sz w:val="24"/>
                <w:szCs w:val="24"/>
                <w:lang w:val="id-ID"/>
              </w:rPr>
              <w:t xml:space="preserve"> </w:t>
            </w:r>
          </w:p>
          <w:p w14:paraId="43DC01DC" w14:textId="77777777" w:rsidR="002E6A0A" w:rsidRPr="00F4244B" w:rsidRDefault="002E6A0A" w:rsidP="002E6A0A">
            <w:pPr>
              <w:jc w:val="center"/>
              <w:rPr>
                <w:b/>
                <w:sz w:val="24"/>
                <w:szCs w:val="24"/>
                <w:lang w:val="id-ID"/>
              </w:rPr>
            </w:pPr>
            <w:r>
              <w:rPr>
                <w:b/>
                <w:sz w:val="24"/>
                <w:szCs w:val="24"/>
                <w:lang w:val="id-ID"/>
              </w:rPr>
              <w:t>(3)</w:t>
            </w:r>
          </w:p>
        </w:tc>
        <w:tc>
          <w:tcPr>
            <w:tcW w:w="850" w:type="dxa"/>
            <w:vAlign w:val="center"/>
          </w:tcPr>
          <w:p w14:paraId="6A402FCF" w14:textId="77777777" w:rsidR="002E6A0A" w:rsidRPr="00F4244B" w:rsidRDefault="002E6A0A" w:rsidP="002E6A0A">
            <w:pPr>
              <w:jc w:val="center"/>
              <w:rPr>
                <w:b/>
                <w:sz w:val="24"/>
                <w:szCs w:val="24"/>
                <w:lang w:val="id-ID"/>
              </w:rPr>
            </w:pPr>
            <w:r w:rsidRPr="00F4244B">
              <w:rPr>
                <w:b/>
                <w:sz w:val="24"/>
                <w:szCs w:val="24"/>
                <w:lang w:val="id-ID"/>
              </w:rPr>
              <w:t>BR</w:t>
            </w:r>
            <w:r>
              <w:rPr>
                <w:b/>
                <w:sz w:val="24"/>
                <w:szCs w:val="24"/>
                <w:lang w:val="id-ID"/>
              </w:rPr>
              <w:t xml:space="preserve"> (2)</w:t>
            </w:r>
          </w:p>
        </w:tc>
        <w:tc>
          <w:tcPr>
            <w:tcW w:w="895" w:type="dxa"/>
            <w:vAlign w:val="center"/>
          </w:tcPr>
          <w:p w14:paraId="3B76FEB4" w14:textId="77777777" w:rsidR="002E6A0A" w:rsidRPr="00F4244B" w:rsidRDefault="002E6A0A" w:rsidP="002E6A0A">
            <w:pPr>
              <w:jc w:val="center"/>
              <w:rPr>
                <w:b/>
                <w:sz w:val="24"/>
                <w:szCs w:val="24"/>
                <w:lang w:val="id-ID"/>
              </w:rPr>
            </w:pPr>
            <w:r w:rsidRPr="00F4244B">
              <w:rPr>
                <w:b/>
                <w:sz w:val="24"/>
                <w:szCs w:val="24"/>
                <w:lang w:val="id-ID"/>
              </w:rPr>
              <w:t>SBR</w:t>
            </w:r>
            <w:r>
              <w:rPr>
                <w:b/>
                <w:sz w:val="24"/>
                <w:szCs w:val="24"/>
                <w:lang w:val="id-ID"/>
              </w:rPr>
              <w:t xml:space="preserve"> (1)</w:t>
            </w:r>
          </w:p>
        </w:tc>
      </w:tr>
      <w:tr w:rsidR="002E6A0A" w14:paraId="1036B811" w14:textId="77777777" w:rsidTr="002E6A0A">
        <w:trPr>
          <w:trHeight w:val="567"/>
        </w:trPr>
        <w:tc>
          <w:tcPr>
            <w:tcW w:w="8261" w:type="dxa"/>
            <w:gridSpan w:val="7"/>
            <w:vAlign w:val="center"/>
          </w:tcPr>
          <w:p w14:paraId="6ADBE03F" w14:textId="77777777" w:rsidR="002E6A0A" w:rsidRPr="007E392A" w:rsidRDefault="002E6A0A" w:rsidP="002E6A0A">
            <w:pPr>
              <w:jc w:val="center"/>
              <w:rPr>
                <w:b/>
                <w:sz w:val="24"/>
                <w:szCs w:val="24"/>
                <w:lang w:val="id-ID"/>
              </w:rPr>
            </w:pPr>
            <w:r w:rsidRPr="007E392A">
              <w:rPr>
                <w:b/>
                <w:sz w:val="24"/>
                <w:szCs w:val="24"/>
                <w:lang w:val="id-ID"/>
              </w:rPr>
              <w:t>Aspek Rekayasa Perangkat Lunak</w:t>
            </w:r>
          </w:p>
        </w:tc>
      </w:tr>
      <w:tr w:rsidR="002E6A0A" w14:paraId="5CCA8869" w14:textId="77777777" w:rsidTr="002E6A0A">
        <w:trPr>
          <w:trHeight w:val="567"/>
        </w:trPr>
        <w:tc>
          <w:tcPr>
            <w:tcW w:w="510" w:type="dxa"/>
            <w:vAlign w:val="center"/>
          </w:tcPr>
          <w:p w14:paraId="1E401C4D" w14:textId="77777777" w:rsidR="002E6A0A" w:rsidRDefault="002E6A0A" w:rsidP="002E6A0A">
            <w:pPr>
              <w:jc w:val="center"/>
              <w:rPr>
                <w:sz w:val="24"/>
                <w:szCs w:val="24"/>
                <w:lang w:val="id-ID"/>
              </w:rPr>
            </w:pPr>
            <w:r>
              <w:rPr>
                <w:sz w:val="24"/>
                <w:szCs w:val="24"/>
                <w:lang w:val="id-ID"/>
              </w:rPr>
              <w:t>1</w:t>
            </w:r>
          </w:p>
        </w:tc>
        <w:tc>
          <w:tcPr>
            <w:tcW w:w="3454" w:type="dxa"/>
            <w:vAlign w:val="center"/>
          </w:tcPr>
          <w:p w14:paraId="1C8A6B53" w14:textId="77777777" w:rsidR="002E6A0A" w:rsidRDefault="002E6A0A" w:rsidP="002E6A0A">
            <w:pPr>
              <w:rPr>
                <w:sz w:val="24"/>
                <w:szCs w:val="24"/>
                <w:lang w:val="id-ID"/>
              </w:rPr>
            </w:pPr>
            <w:r>
              <w:rPr>
                <w:sz w:val="24"/>
                <w:szCs w:val="24"/>
                <w:lang w:val="id-ID"/>
              </w:rPr>
              <w:t>Kemudahan menjalankan sistem</w:t>
            </w:r>
          </w:p>
        </w:tc>
        <w:tc>
          <w:tcPr>
            <w:tcW w:w="851" w:type="dxa"/>
            <w:vAlign w:val="center"/>
          </w:tcPr>
          <w:p w14:paraId="05440F38" w14:textId="057AD342" w:rsidR="002E6A0A" w:rsidRDefault="002E6A0A" w:rsidP="002E6A0A">
            <w:pPr>
              <w:jc w:val="center"/>
              <w:rPr>
                <w:sz w:val="24"/>
                <w:szCs w:val="24"/>
                <w:lang w:val="id-ID"/>
              </w:rPr>
            </w:pPr>
          </w:p>
        </w:tc>
        <w:tc>
          <w:tcPr>
            <w:tcW w:w="850" w:type="dxa"/>
            <w:vAlign w:val="center"/>
          </w:tcPr>
          <w:p w14:paraId="1F089670" w14:textId="5B91DA91" w:rsidR="002E6A0A" w:rsidRDefault="002E6A0A" w:rsidP="002E6A0A">
            <w:pPr>
              <w:jc w:val="center"/>
              <w:rPr>
                <w:sz w:val="24"/>
                <w:szCs w:val="24"/>
                <w:lang w:val="id-ID"/>
              </w:rPr>
            </w:pPr>
            <w:r>
              <w:rPr>
                <w:sz w:val="24"/>
                <w:szCs w:val="24"/>
                <w:lang w:val="id-ID"/>
              </w:rPr>
              <w:t>1</w:t>
            </w:r>
          </w:p>
        </w:tc>
        <w:tc>
          <w:tcPr>
            <w:tcW w:w="851" w:type="dxa"/>
            <w:vAlign w:val="center"/>
          </w:tcPr>
          <w:p w14:paraId="277FF7EB" w14:textId="77777777" w:rsidR="002E6A0A" w:rsidRDefault="002E6A0A" w:rsidP="002E6A0A">
            <w:pPr>
              <w:jc w:val="center"/>
              <w:rPr>
                <w:sz w:val="24"/>
                <w:szCs w:val="24"/>
                <w:lang w:val="id-ID"/>
              </w:rPr>
            </w:pPr>
          </w:p>
        </w:tc>
        <w:tc>
          <w:tcPr>
            <w:tcW w:w="850" w:type="dxa"/>
            <w:vAlign w:val="center"/>
          </w:tcPr>
          <w:p w14:paraId="7356B2CE" w14:textId="77777777" w:rsidR="002E6A0A" w:rsidRDefault="002E6A0A" w:rsidP="002E6A0A">
            <w:pPr>
              <w:jc w:val="center"/>
              <w:rPr>
                <w:sz w:val="24"/>
                <w:szCs w:val="24"/>
                <w:lang w:val="id-ID"/>
              </w:rPr>
            </w:pPr>
          </w:p>
        </w:tc>
        <w:tc>
          <w:tcPr>
            <w:tcW w:w="895" w:type="dxa"/>
            <w:vAlign w:val="center"/>
          </w:tcPr>
          <w:p w14:paraId="60169121" w14:textId="77777777" w:rsidR="002E6A0A" w:rsidRDefault="002E6A0A" w:rsidP="002E6A0A">
            <w:pPr>
              <w:jc w:val="center"/>
              <w:rPr>
                <w:sz w:val="24"/>
                <w:szCs w:val="24"/>
                <w:lang w:val="id-ID"/>
              </w:rPr>
            </w:pPr>
          </w:p>
        </w:tc>
      </w:tr>
      <w:tr w:rsidR="002E6A0A" w14:paraId="188257B4" w14:textId="77777777" w:rsidTr="002E6A0A">
        <w:trPr>
          <w:trHeight w:val="567"/>
        </w:trPr>
        <w:tc>
          <w:tcPr>
            <w:tcW w:w="510" w:type="dxa"/>
            <w:vAlign w:val="center"/>
          </w:tcPr>
          <w:p w14:paraId="60E013C9" w14:textId="77777777" w:rsidR="002E6A0A" w:rsidRDefault="002E6A0A" w:rsidP="002E6A0A">
            <w:pPr>
              <w:jc w:val="center"/>
              <w:rPr>
                <w:sz w:val="24"/>
                <w:szCs w:val="24"/>
                <w:lang w:val="id-ID"/>
              </w:rPr>
            </w:pPr>
            <w:r>
              <w:rPr>
                <w:sz w:val="24"/>
                <w:szCs w:val="24"/>
                <w:lang w:val="id-ID"/>
              </w:rPr>
              <w:t>2</w:t>
            </w:r>
          </w:p>
        </w:tc>
        <w:tc>
          <w:tcPr>
            <w:tcW w:w="3454" w:type="dxa"/>
            <w:vAlign w:val="center"/>
          </w:tcPr>
          <w:p w14:paraId="0F63F897" w14:textId="77777777" w:rsidR="002E6A0A" w:rsidRDefault="002E6A0A" w:rsidP="002E6A0A">
            <w:pPr>
              <w:rPr>
                <w:sz w:val="24"/>
                <w:szCs w:val="24"/>
                <w:lang w:val="id-ID"/>
              </w:rPr>
            </w:pPr>
            <w:r>
              <w:rPr>
                <w:sz w:val="24"/>
                <w:szCs w:val="24"/>
                <w:lang w:val="id-ID"/>
              </w:rPr>
              <w:t>Kelancaran menjalankan sistem</w:t>
            </w:r>
          </w:p>
        </w:tc>
        <w:tc>
          <w:tcPr>
            <w:tcW w:w="851" w:type="dxa"/>
            <w:vAlign w:val="center"/>
          </w:tcPr>
          <w:p w14:paraId="094461EB" w14:textId="1F6F1B4E" w:rsidR="002E6A0A" w:rsidRDefault="002E6A0A" w:rsidP="002E6A0A">
            <w:pPr>
              <w:jc w:val="center"/>
              <w:rPr>
                <w:sz w:val="24"/>
                <w:szCs w:val="24"/>
                <w:lang w:val="id-ID"/>
              </w:rPr>
            </w:pPr>
            <w:r>
              <w:rPr>
                <w:sz w:val="24"/>
                <w:szCs w:val="24"/>
                <w:lang w:val="id-ID"/>
              </w:rPr>
              <w:t>1</w:t>
            </w:r>
          </w:p>
        </w:tc>
        <w:tc>
          <w:tcPr>
            <w:tcW w:w="850" w:type="dxa"/>
            <w:vAlign w:val="center"/>
          </w:tcPr>
          <w:p w14:paraId="1F6D3C88" w14:textId="5A367511" w:rsidR="002E6A0A" w:rsidRDefault="002E6A0A" w:rsidP="002E6A0A">
            <w:pPr>
              <w:jc w:val="center"/>
              <w:rPr>
                <w:sz w:val="24"/>
                <w:szCs w:val="24"/>
                <w:lang w:val="id-ID"/>
              </w:rPr>
            </w:pPr>
          </w:p>
        </w:tc>
        <w:tc>
          <w:tcPr>
            <w:tcW w:w="851" w:type="dxa"/>
            <w:vAlign w:val="center"/>
          </w:tcPr>
          <w:p w14:paraId="3CB7DDCF" w14:textId="77777777" w:rsidR="002E6A0A" w:rsidRDefault="002E6A0A" w:rsidP="002E6A0A">
            <w:pPr>
              <w:jc w:val="center"/>
              <w:rPr>
                <w:sz w:val="24"/>
                <w:szCs w:val="24"/>
                <w:lang w:val="id-ID"/>
              </w:rPr>
            </w:pPr>
          </w:p>
        </w:tc>
        <w:tc>
          <w:tcPr>
            <w:tcW w:w="850" w:type="dxa"/>
            <w:vAlign w:val="center"/>
          </w:tcPr>
          <w:p w14:paraId="74C53513" w14:textId="77777777" w:rsidR="002E6A0A" w:rsidRDefault="002E6A0A" w:rsidP="002E6A0A">
            <w:pPr>
              <w:jc w:val="center"/>
              <w:rPr>
                <w:sz w:val="24"/>
                <w:szCs w:val="24"/>
                <w:lang w:val="id-ID"/>
              </w:rPr>
            </w:pPr>
          </w:p>
        </w:tc>
        <w:tc>
          <w:tcPr>
            <w:tcW w:w="895" w:type="dxa"/>
            <w:vAlign w:val="center"/>
          </w:tcPr>
          <w:p w14:paraId="4C9202CD" w14:textId="77777777" w:rsidR="002E6A0A" w:rsidRDefault="002E6A0A" w:rsidP="002E6A0A">
            <w:pPr>
              <w:jc w:val="center"/>
              <w:rPr>
                <w:sz w:val="24"/>
                <w:szCs w:val="24"/>
                <w:lang w:val="id-ID"/>
              </w:rPr>
            </w:pPr>
          </w:p>
        </w:tc>
      </w:tr>
      <w:tr w:rsidR="002E6A0A" w14:paraId="7758B401" w14:textId="77777777" w:rsidTr="002E6A0A">
        <w:trPr>
          <w:trHeight w:val="567"/>
        </w:trPr>
        <w:tc>
          <w:tcPr>
            <w:tcW w:w="510" w:type="dxa"/>
            <w:vAlign w:val="center"/>
          </w:tcPr>
          <w:p w14:paraId="5B6B5713" w14:textId="77777777" w:rsidR="002E6A0A" w:rsidRDefault="002E6A0A" w:rsidP="002E6A0A">
            <w:pPr>
              <w:jc w:val="center"/>
              <w:rPr>
                <w:sz w:val="24"/>
                <w:szCs w:val="24"/>
                <w:lang w:val="id-ID"/>
              </w:rPr>
            </w:pPr>
            <w:r>
              <w:rPr>
                <w:sz w:val="24"/>
                <w:szCs w:val="24"/>
                <w:lang w:val="id-ID"/>
              </w:rPr>
              <w:t>3</w:t>
            </w:r>
          </w:p>
        </w:tc>
        <w:tc>
          <w:tcPr>
            <w:tcW w:w="3454" w:type="dxa"/>
            <w:vAlign w:val="center"/>
          </w:tcPr>
          <w:p w14:paraId="3FF86711" w14:textId="77777777" w:rsidR="002E6A0A" w:rsidRDefault="002E6A0A" w:rsidP="002E6A0A">
            <w:pPr>
              <w:rPr>
                <w:sz w:val="24"/>
                <w:szCs w:val="24"/>
                <w:lang w:val="id-ID"/>
              </w:rPr>
            </w:pPr>
            <w:r>
              <w:rPr>
                <w:sz w:val="24"/>
                <w:szCs w:val="24"/>
                <w:lang w:val="id-ID"/>
              </w:rPr>
              <w:t>Kemudahan akses fitur</w:t>
            </w:r>
          </w:p>
        </w:tc>
        <w:tc>
          <w:tcPr>
            <w:tcW w:w="851" w:type="dxa"/>
            <w:vAlign w:val="center"/>
          </w:tcPr>
          <w:p w14:paraId="3796D7FC" w14:textId="77777777" w:rsidR="002E6A0A" w:rsidRDefault="002E6A0A" w:rsidP="002E6A0A">
            <w:pPr>
              <w:jc w:val="center"/>
              <w:rPr>
                <w:sz w:val="24"/>
                <w:szCs w:val="24"/>
                <w:lang w:val="id-ID"/>
              </w:rPr>
            </w:pPr>
          </w:p>
        </w:tc>
        <w:tc>
          <w:tcPr>
            <w:tcW w:w="850" w:type="dxa"/>
            <w:vAlign w:val="center"/>
          </w:tcPr>
          <w:p w14:paraId="30E8AC19" w14:textId="77777777" w:rsidR="002E6A0A" w:rsidRDefault="002E6A0A" w:rsidP="002E6A0A">
            <w:pPr>
              <w:jc w:val="center"/>
              <w:rPr>
                <w:sz w:val="24"/>
                <w:szCs w:val="24"/>
                <w:lang w:val="id-ID"/>
              </w:rPr>
            </w:pPr>
            <w:r>
              <w:rPr>
                <w:sz w:val="24"/>
                <w:szCs w:val="24"/>
                <w:lang w:val="id-ID"/>
              </w:rPr>
              <w:t>1</w:t>
            </w:r>
          </w:p>
        </w:tc>
        <w:tc>
          <w:tcPr>
            <w:tcW w:w="851" w:type="dxa"/>
            <w:vAlign w:val="center"/>
          </w:tcPr>
          <w:p w14:paraId="691F14D8" w14:textId="77777777" w:rsidR="002E6A0A" w:rsidRDefault="002E6A0A" w:rsidP="002E6A0A">
            <w:pPr>
              <w:jc w:val="center"/>
              <w:rPr>
                <w:sz w:val="24"/>
                <w:szCs w:val="24"/>
                <w:lang w:val="id-ID"/>
              </w:rPr>
            </w:pPr>
          </w:p>
        </w:tc>
        <w:tc>
          <w:tcPr>
            <w:tcW w:w="850" w:type="dxa"/>
            <w:vAlign w:val="center"/>
          </w:tcPr>
          <w:p w14:paraId="686F9389" w14:textId="77777777" w:rsidR="002E6A0A" w:rsidRDefault="002E6A0A" w:rsidP="002E6A0A">
            <w:pPr>
              <w:jc w:val="center"/>
              <w:rPr>
                <w:sz w:val="24"/>
                <w:szCs w:val="24"/>
                <w:lang w:val="id-ID"/>
              </w:rPr>
            </w:pPr>
          </w:p>
        </w:tc>
        <w:tc>
          <w:tcPr>
            <w:tcW w:w="895" w:type="dxa"/>
            <w:vAlign w:val="center"/>
          </w:tcPr>
          <w:p w14:paraId="1B7BCC48" w14:textId="77777777" w:rsidR="002E6A0A" w:rsidRDefault="002E6A0A" w:rsidP="002E6A0A">
            <w:pPr>
              <w:jc w:val="center"/>
              <w:rPr>
                <w:sz w:val="24"/>
                <w:szCs w:val="24"/>
                <w:lang w:val="id-ID"/>
              </w:rPr>
            </w:pPr>
          </w:p>
        </w:tc>
      </w:tr>
      <w:tr w:rsidR="002E6A0A" w14:paraId="3B9B8C74" w14:textId="77777777" w:rsidTr="002E6A0A">
        <w:trPr>
          <w:trHeight w:val="567"/>
        </w:trPr>
        <w:tc>
          <w:tcPr>
            <w:tcW w:w="510" w:type="dxa"/>
            <w:vAlign w:val="center"/>
          </w:tcPr>
          <w:p w14:paraId="20FE8001" w14:textId="77777777" w:rsidR="002E6A0A" w:rsidRDefault="002E6A0A" w:rsidP="002E6A0A">
            <w:pPr>
              <w:jc w:val="center"/>
              <w:rPr>
                <w:sz w:val="24"/>
                <w:szCs w:val="24"/>
                <w:lang w:val="id-ID"/>
              </w:rPr>
            </w:pPr>
            <w:r>
              <w:rPr>
                <w:sz w:val="24"/>
                <w:szCs w:val="24"/>
                <w:lang w:val="id-ID"/>
              </w:rPr>
              <w:t>4</w:t>
            </w:r>
          </w:p>
        </w:tc>
        <w:tc>
          <w:tcPr>
            <w:tcW w:w="3454" w:type="dxa"/>
            <w:vAlign w:val="center"/>
          </w:tcPr>
          <w:p w14:paraId="5E8160BB" w14:textId="77777777" w:rsidR="002E6A0A" w:rsidRDefault="002E6A0A" w:rsidP="002E6A0A">
            <w:pPr>
              <w:rPr>
                <w:sz w:val="24"/>
                <w:szCs w:val="24"/>
                <w:lang w:val="id-ID"/>
              </w:rPr>
            </w:pPr>
            <w:r>
              <w:rPr>
                <w:sz w:val="24"/>
                <w:szCs w:val="24"/>
                <w:lang w:val="id-ID"/>
              </w:rPr>
              <w:t>Kenyamanan menggunakan aplikasi secara keseluruhan</w:t>
            </w:r>
          </w:p>
        </w:tc>
        <w:tc>
          <w:tcPr>
            <w:tcW w:w="851" w:type="dxa"/>
            <w:vAlign w:val="center"/>
          </w:tcPr>
          <w:p w14:paraId="2468D2E2" w14:textId="58BE8131" w:rsidR="002E6A0A" w:rsidRDefault="002E6A0A" w:rsidP="002E6A0A">
            <w:pPr>
              <w:jc w:val="center"/>
              <w:rPr>
                <w:sz w:val="24"/>
                <w:szCs w:val="24"/>
                <w:lang w:val="id-ID"/>
              </w:rPr>
            </w:pPr>
          </w:p>
        </w:tc>
        <w:tc>
          <w:tcPr>
            <w:tcW w:w="850" w:type="dxa"/>
            <w:vAlign w:val="center"/>
          </w:tcPr>
          <w:p w14:paraId="646EDF9F" w14:textId="5C237EA6" w:rsidR="002E6A0A" w:rsidRDefault="002E6A0A" w:rsidP="002E6A0A">
            <w:pPr>
              <w:jc w:val="center"/>
              <w:rPr>
                <w:sz w:val="24"/>
                <w:szCs w:val="24"/>
                <w:lang w:val="id-ID"/>
              </w:rPr>
            </w:pPr>
            <w:r>
              <w:rPr>
                <w:sz w:val="24"/>
                <w:szCs w:val="24"/>
                <w:lang w:val="id-ID"/>
              </w:rPr>
              <w:t>1</w:t>
            </w:r>
          </w:p>
        </w:tc>
        <w:tc>
          <w:tcPr>
            <w:tcW w:w="851" w:type="dxa"/>
            <w:vAlign w:val="center"/>
          </w:tcPr>
          <w:p w14:paraId="0C85C775" w14:textId="77777777" w:rsidR="002E6A0A" w:rsidRDefault="002E6A0A" w:rsidP="002E6A0A">
            <w:pPr>
              <w:jc w:val="center"/>
              <w:rPr>
                <w:sz w:val="24"/>
                <w:szCs w:val="24"/>
                <w:lang w:val="id-ID"/>
              </w:rPr>
            </w:pPr>
          </w:p>
        </w:tc>
        <w:tc>
          <w:tcPr>
            <w:tcW w:w="850" w:type="dxa"/>
            <w:vAlign w:val="center"/>
          </w:tcPr>
          <w:p w14:paraId="03418E2D" w14:textId="77777777" w:rsidR="002E6A0A" w:rsidRDefault="002E6A0A" w:rsidP="002E6A0A">
            <w:pPr>
              <w:jc w:val="center"/>
              <w:rPr>
                <w:sz w:val="24"/>
                <w:szCs w:val="24"/>
                <w:lang w:val="id-ID"/>
              </w:rPr>
            </w:pPr>
          </w:p>
        </w:tc>
        <w:tc>
          <w:tcPr>
            <w:tcW w:w="895" w:type="dxa"/>
            <w:vAlign w:val="center"/>
          </w:tcPr>
          <w:p w14:paraId="04F81072" w14:textId="77777777" w:rsidR="002E6A0A" w:rsidRDefault="002E6A0A" w:rsidP="002E6A0A">
            <w:pPr>
              <w:jc w:val="center"/>
              <w:rPr>
                <w:sz w:val="24"/>
                <w:szCs w:val="24"/>
                <w:lang w:val="id-ID"/>
              </w:rPr>
            </w:pPr>
          </w:p>
        </w:tc>
      </w:tr>
      <w:tr w:rsidR="002E6A0A" w14:paraId="5B11882F" w14:textId="77777777" w:rsidTr="002E6A0A">
        <w:trPr>
          <w:trHeight w:val="567"/>
        </w:trPr>
        <w:tc>
          <w:tcPr>
            <w:tcW w:w="3964" w:type="dxa"/>
            <w:gridSpan w:val="2"/>
            <w:vAlign w:val="center"/>
          </w:tcPr>
          <w:p w14:paraId="596820F6" w14:textId="77777777" w:rsidR="002E6A0A" w:rsidRDefault="002E6A0A" w:rsidP="002E6A0A">
            <w:pPr>
              <w:rPr>
                <w:sz w:val="24"/>
                <w:szCs w:val="24"/>
                <w:lang w:val="id-ID"/>
              </w:rPr>
            </w:pPr>
            <w:r>
              <w:rPr>
                <w:sz w:val="24"/>
                <w:szCs w:val="24"/>
                <w:lang w:val="id-ID"/>
              </w:rPr>
              <w:t>Jumlah</w:t>
            </w:r>
          </w:p>
        </w:tc>
        <w:tc>
          <w:tcPr>
            <w:tcW w:w="851" w:type="dxa"/>
            <w:vAlign w:val="center"/>
          </w:tcPr>
          <w:p w14:paraId="0AC55E54" w14:textId="070B12D0" w:rsidR="002E6A0A" w:rsidRDefault="002E6A0A" w:rsidP="002E6A0A">
            <w:pPr>
              <w:jc w:val="center"/>
              <w:rPr>
                <w:sz w:val="24"/>
                <w:szCs w:val="24"/>
                <w:lang w:val="id-ID"/>
              </w:rPr>
            </w:pPr>
            <w:r>
              <w:rPr>
                <w:sz w:val="24"/>
                <w:szCs w:val="24"/>
                <w:lang w:val="id-ID"/>
              </w:rPr>
              <w:t>1</w:t>
            </w:r>
          </w:p>
        </w:tc>
        <w:tc>
          <w:tcPr>
            <w:tcW w:w="850" w:type="dxa"/>
            <w:vAlign w:val="center"/>
          </w:tcPr>
          <w:p w14:paraId="50C071A4" w14:textId="1E026298" w:rsidR="002E6A0A" w:rsidRDefault="002E6A0A" w:rsidP="002E6A0A">
            <w:pPr>
              <w:jc w:val="center"/>
              <w:rPr>
                <w:sz w:val="24"/>
                <w:szCs w:val="24"/>
                <w:lang w:val="id-ID"/>
              </w:rPr>
            </w:pPr>
            <w:r>
              <w:rPr>
                <w:sz w:val="24"/>
                <w:szCs w:val="24"/>
                <w:lang w:val="id-ID"/>
              </w:rPr>
              <w:t>3</w:t>
            </w:r>
          </w:p>
        </w:tc>
        <w:tc>
          <w:tcPr>
            <w:tcW w:w="851" w:type="dxa"/>
            <w:vAlign w:val="center"/>
          </w:tcPr>
          <w:p w14:paraId="01D4721B" w14:textId="77777777" w:rsidR="002E6A0A" w:rsidRDefault="002E6A0A" w:rsidP="002E6A0A">
            <w:pPr>
              <w:jc w:val="center"/>
              <w:rPr>
                <w:sz w:val="24"/>
                <w:szCs w:val="24"/>
                <w:lang w:val="id-ID"/>
              </w:rPr>
            </w:pPr>
          </w:p>
        </w:tc>
        <w:tc>
          <w:tcPr>
            <w:tcW w:w="850" w:type="dxa"/>
            <w:vAlign w:val="center"/>
          </w:tcPr>
          <w:p w14:paraId="4E2A1AE6" w14:textId="77777777" w:rsidR="002E6A0A" w:rsidRDefault="002E6A0A" w:rsidP="002E6A0A">
            <w:pPr>
              <w:jc w:val="center"/>
              <w:rPr>
                <w:sz w:val="24"/>
                <w:szCs w:val="24"/>
                <w:lang w:val="id-ID"/>
              </w:rPr>
            </w:pPr>
          </w:p>
        </w:tc>
        <w:tc>
          <w:tcPr>
            <w:tcW w:w="895" w:type="dxa"/>
            <w:vAlign w:val="center"/>
          </w:tcPr>
          <w:p w14:paraId="4056C006" w14:textId="77777777" w:rsidR="002E6A0A" w:rsidRDefault="002E6A0A" w:rsidP="002E6A0A">
            <w:pPr>
              <w:jc w:val="center"/>
              <w:rPr>
                <w:sz w:val="24"/>
                <w:szCs w:val="24"/>
                <w:lang w:val="id-ID"/>
              </w:rPr>
            </w:pPr>
          </w:p>
        </w:tc>
      </w:tr>
      <w:tr w:rsidR="002E6A0A" w14:paraId="7E0DD96E" w14:textId="77777777" w:rsidTr="002E6A0A">
        <w:trPr>
          <w:trHeight w:val="567"/>
        </w:trPr>
        <w:tc>
          <w:tcPr>
            <w:tcW w:w="3964" w:type="dxa"/>
            <w:gridSpan w:val="2"/>
            <w:vAlign w:val="center"/>
          </w:tcPr>
          <w:p w14:paraId="4AA26364" w14:textId="77777777" w:rsidR="002E6A0A" w:rsidRDefault="002E6A0A" w:rsidP="002E6A0A">
            <w:pPr>
              <w:rPr>
                <w:sz w:val="24"/>
                <w:szCs w:val="24"/>
                <w:lang w:val="id-ID"/>
              </w:rPr>
            </w:pPr>
            <w:r>
              <w:rPr>
                <w:sz w:val="24"/>
                <w:szCs w:val="24"/>
                <w:lang w:val="id-ID"/>
              </w:rPr>
              <w:t>Persentase (%)</w:t>
            </w:r>
          </w:p>
        </w:tc>
        <w:tc>
          <w:tcPr>
            <w:tcW w:w="851" w:type="dxa"/>
            <w:vAlign w:val="center"/>
          </w:tcPr>
          <w:p w14:paraId="52CBD7E2" w14:textId="0C9BD9C0" w:rsidR="002E6A0A" w:rsidRDefault="002E6A0A" w:rsidP="002E6A0A">
            <w:pPr>
              <w:jc w:val="center"/>
              <w:rPr>
                <w:sz w:val="24"/>
                <w:szCs w:val="24"/>
                <w:lang w:val="id-ID"/>
              </w:rPr>
            </w:pPr>
            <w:r>
              <w:rPr>
                <w:sz w:val="24"/>
                <w:szCs w:val="24"/>
                <w:lang w:val="id-ID"/>
              </w:rPr>
              <w:t>25</w:t>
            </w:r>
          </w:p>
        </w:tc>
        <w:tc>
          <w:tcPr>
            <w:tcW w:w="850" w:type="dxa"/>
            <w:vAlign w:val="center"/>
          </w:tcPr>
          <w:p w14:paraId="7125C9CC" w14:textId="7DAED8BD" w:rsidR="002E6A0A" w:rsidRDefault="002E6A0A" w:rsidP="002E6A0A">
            <w:pPr>
              <w:jc w:val="center"/>
              <w:rPr>
                <w:sz w:val="24"/>
                <w:szCs w:val="24"/>
                <w:lang w:val="id-ID"/>
              </w:rPr>
            </w:pPr>
            <w:r>
              <w:rPr>
                <w:sz w:val="24"/>
                <w:szCs w:val="24"/>
                <w:lang w:val="id-ID"/>
              </w:rPr>
              <w:t>75</w:t>
            </w:r>
          </w:p>
        </w:tc>
        <w:tc>
          <w:tcPr>
            <w:tcW w:w="851" w:type="dxa"/>
            <w:vAlign w:val="center"/>
          </w:tcPr>
          <w:p w14:paraId="51BB8900" w14:textId="77777777" w:rsidR="002E6A0A" w:rsidRDefault="002E6A0A" w:rsidP="002E6A0A">
            <w:pPr>
              <w:jc w:val="center"/>
              <w:rPr>
                <w:sz w:val="24"/>
                <w:szCs w:val="24"/>
                <w:lang w:val="id-ID"/>
              </w:rPr>
            </w:pPr>
          </w:p>
        </w:tc>
        <w:tc>
          <w:tcPr>
            <w:tcW w:w="850" w:type="dxa"/>
            <w:vAlign w:val="center"/>
          </w:tcPr>
          <w:p w14:paraId="2283A270" w14:textId="77777777" w:rsidR="002E6A0A" w:rsidRDefault="002E6A0A" w:rsidP="002E6A0A">
            <w:pPr>
              <w:jc w:val="center"/>
              <w:rPr>
                <w:sz w:val="24"/>
                <w:szCs w:val="24"/>
                <w:lang w:val="id-ID"/>
              </w:rPr>
            </w:pPr>
          </w:p>
        </w:tc>
        <w:tc>
          <w:tcPr>
            <w:tcW w:w="895" w:type="dxa"/>
            <w:vAlign w:val="center"/>
          </w:tcPr>
          <w:p w14:paraId="2EFB6992" w14:textId="77777777" w:rsidR="002E6A0A" w:rsidRDefault="002E6A0A" w:rsidP="002E6A0A">
            <w:pPr>
              <w:jc w:val="center"/>
              <w:rPr>
                <w:sz w:val="24"/>
                <w:szCs w:val="24"/>
                <w:lang w:val="id-ID"/>
              </w:rPr>
            </w:pPr>
          </w:p>
        </w:tc>
      </w:tr>
      <w:tr w:rsidR="002E6A0A" w14:paraId="6F39DEEF" w14:textId="77777777" w:rsidTr="002E6A0A">
        <w:trPr>
          <w:trHeight w:val="567"/>
        </w:trPr>
        <w:tc>
          <w:tcPr>
            <w:tcW w:w="8261" w:type="dxa"/>
            <w:gridSpan w:val="7"/>
            <w:vAlign w:val="center"/>
          </w:tcPr>
          <w:p w14:paraId="745B5787" w14:textId="77777777" w:rsidR="002E6A0A" w:rsidRPr="007E392A" w:rsidRDefault="002E6A0A" w:rsidP="002E6A0A">
            <w:pPr>
              <w:jc w:val="center"/>
              <w:rPr>
                <w:b/>
                <w:sz w:val="24"/>
                <w:szCs w:val="24"/>
                <w:lang w:val="id-ID"/>
              </w:rPr>
            </w:pPr>
            <w:r w:rsidRPr="007E392A">
              <w:rPr>
                <w:b/>
                <w:sz w:val="24"/>
                <w:szCs w:val="24"/>
                <w:lang w:val="id-ID"/>
              </w:rPr>
              <w:t>Aspek Fungsional</w:t>
            </w:r>
          </w:p>
        </w:tc>
      </w:tr>
      <w:tr w:rsidR="002E6A0A" w14:paraId="1B5337AC" w14:textId="77777777" w:rsidTr="002E6A0A">
        <w:trPr>
          <w:trHeight w:val="567"/>
        </w:trPr>
        <w:tc>
          <w:tcPr>
            <w:tcW w:w="510" w:type="dxa"/>
            <w:vAlign w:val="center"/>
          </w:tcPr>
          <w:p w14:paraId="1A2A71A2" w14:textId="77777777" w:rsidR="002E6A0A" w:rsidRDefault="002E6A0A" w:rsidP="002E6A0A">
            <w:pPr>
              <w:jc w:val="center"/>
              <w:rPr>
                <w:sz w:val="24"/>
                <w:szCs w:val="24"/>
                <w:lang w:val="id-ID"/>
              </w:rPr>
            </w:pPr>
            <w:r>
              <w:rPr>
                <w:sz w:val="24"/>
                <w:szCs w:val="24"/>
                <w:lang w:val="id-ID"/>
              </w:rPr>
              <w:t>1</w:t>
            </w:r>
          </w:p>
        </w:tc>
        <w:tc>
          <w:tcPr>
            <w:tcW w:w="3454" w:type="dxa"/>
            <w:vAlign w:val="center"/>
          </w:tcPr>
          <w:p w14:paraId="69562299" w14:textId="77777777" w:rsidR="002E6A0A" w:rsidRDefault="002E6A0A" w:rsidP="002E6A0A">
            <w:pPr>
              <w:rPr>
                <w:sz w:val="24"/>
                <w:szCs w:val="24"/>
                <w:lang w:val="id-ID"/>
              </w:rPr>
            </w:pPr>
            <w:r>
              <w:rPr>
                <w:sz w:val="24"/>
                <w:szCs w:val="24"/>
                <w:lang w:val="id-ID"/>
              </w:rPr>
              <w:t xml:space="preserve">Sistem dapat melakukan manajemen data transaksi  </w:t>
            </w:r>
          </w:p>
        </w:tc>
        <w:tc>
          <w:tcPr>
            <w:tcW w:w="851" w:type="dxa"/>
            <w:vAlign w:val="center"/>
          </w:tcPr>
          <w:p w14:paraId="287A441D" w14:textId="77777777" w:rsidR="002E6A0A" w:rsidRDefault="002E6A0A" w:rsidP="002E6A0A">
            <w:pPr>
              <w:jc w:val="center"/>
              <w:rPr>
                <w:sz w:val="24"/>
                <w:szCs w:val="24"/>
                <w:lang w:val="id-ID"/>
              </w:rPr>
            </w:pPr>
          </w:p>
        </w:tc>
        <w:tc>
          <w:tcPr>
            <w:tcW w:w="850" w:type="dxa"/>
            <w:vAlign w:val="center"/>
          </w:tcPr>
          <w:p w14:paraId="7593E207" w14:textId="77777777" w:rsidR="002E6A0A" w:rsidRDefault="002E6A0A" w:rsidP="002E6A0A">
            <w:pPr>
              <w:jc w:val="center"/>
              <w:rPr>
                <w:sz w:val="24"/>
                <w:szCs w:val="24"/>
                <w:lang w:val="id-ID"/>
              </w:rPr>
            </w:pPr>
            <w:r>
              <w:rPr>
                <w:sz w:val="24"/>
                <w:szCs w:val="24"/>
                <w:lang w:val="id-ID"/>
              </w:rPr>
              <w:t>1</w:t>
            </w:r>
          </w:p>
        </w:tc>
        <w:tc>
          <w:tcPr>
            <w:tcW w:w="851" w:type="dxa"/>
            <w:vAlign w:val="center"/>
          </w:tcPr>
          <w:p w14:paraId="45530A0C" w14:textId="77777777" w:rsidR="002E6A0A" w:rsidRDefault="002E6A0A" w:rsidP="002E6A0A">
            <w:pPr>
              <w:jc w:val="center"/>
              <w:rPr>
                <w:sz w:val="24"/>
                <w:szCs w:val="24"/>
                <w:lang w:val="id-ID"/>
              </w:rPr>
            </w:pPr>
          </w:p>
        </w:tc>
        <w:tc>
          <w:tcPr>
            <w:tcW w:w="850" w:type="dxa"/>
            <w:vAlign w:val="center"/>
          </w:tcPr>
          <w:p w14:paraId="1DB55098" w14:textId="77777777" w:rsidR="002E6A0A" w:rsidRDefault="002E6A0A" w:rsidP="002E6A0A">
            <w:pPr>
              <w:jc w:val="center"/>
              <w:rPr>
                <w:sz w:val="24"/>
                <w:szCs w:val="24"/>
                <w:lang w:val="id-ID"/>
              </w:rPr>
            </w:pPr>
          </w:p>
        </w:tc>
        <w:tc>
          <w:tcPr>
            <w:tcW w:w="895" w:type="dxa"/>
            <w:vAlign w:val="center"/>
          </w:tcPr>
          <w:p w14:paraId="4FE18FB7" w14:textId="77777777" w:rsidR="002E6A0A" w:rsidRDefault="002E6A0A" w:rsidP="002E6A0A">
            <w:pPr>
              <w:jc w:val="center"/>
              <w:rPr>
                <w:sz w:val="24"/>
                <w:szCs w:val="24"/>
                <w:lang w:val="id-ID"/>
              </w:rPr>
            </w:pPr>
          </w:p>
        </w:tc>
      </w:tr>
      <w:tr w:rsidR="002E6A0A" w14:paraId="19454172" w14:textId="77777777" w:rsidTr="002E6A0A">
        <w:trPr>
          <w:trHeight w:val="567"/>
        </w:trPr>
        <w:tc>
          <w:tcPr>
            <w:tcW w:w="510" w:type="dxa"/>
            <w:vAlign w:val="center"/>
          </w:tcPr>
          <w:p w14:paraId="628B934E" w14:textId="77777777" w:rsidR="002E6A0A" w:rsidRDefault="002E6A0A" w:rsidP="002E6A0A">
            <w:pPr>
              <w:jc w:val="center"/>
              <w:rPr>
                <w:sz w:val="24"/>
                <w:szCs w:val="24"/>
                <w:lang w:val="id-ID"/>
              </w:rPr>
            </w:pPr>
            <w:r>
              <w:rPr>
                <w:sz w:val="24"/>
                <w:szCs w:val="24"/>
                <w:lang w:val="id-ID"/>
              </w:rPr>
              <w:t>2</w:t>
            </w:r>
          </w:p>
        </w:tc>
        <w:tc>
          <w:tcPr>
            <w:tcW w:w="3454" w:type="dxa"/>
            <w:vAlign w:val="center"/>
          </w:tcPr>
          <w:p w14:paraId="1F9EFEAA" w14:textId="77777777" w:rsidR="002E6A0A" w:rsidRDefault="002E6A0A" w:rsidP="002E6A0A">
            <w:pPr>
              <w:rPr>
                <w:sz w:val="24"/>
                <w:szCs w:val="24"/>
                <w:lang w:val="id-ID"/>
              </w:rPr>
            </w:pPr>
            <w:r>
              <w:rPr>
                <w:sz w:val="24"/>
                <w:szCs w:val="24"/>
                <w:lang w:val="id-ID"/>
              </w:rPr>
              <w:t>Sistem dapat melakukan pencatatan transaksi jual beli</w:t>
            </w:r>
          </w:p>
        </w:tc>
        <w:tc>
          <w:tcPr>
            <w:tcW w:w="851" w:type="dxa"/>
            <w:vAlign w:val="center"/>
          </w:tcPr>
          <w:p w14:paraId="319C85BE" w14:textId="2C7C5589" w:rsidR="002E6A0A" w:rsidRDefault="002E6A0A" w:rsidP="002E6A0A">
            <w:pPr>
              <w:jc w:val="center"/>
              <w:rPr>
                <w:sz w:val="24"/>
                <w:szCs w:val="24"/>
                <w:lang w:val="id-ID"/>
              </w:rPr>
            </w:pPr>
          </w:p>
        </w:tc>
        <w:tc>
          <w:tcPr>
            <w:tcW w:w="850" w:type="dxa"/>
            <w:vAlign w:val="center"/>
          </w:tcPr>
          <w:p w14:paraId="5CC39686" w14:textId="5C8D1C1C" w:rsidR="002E6A0A" w:rsidRDefault="002E6A0A" w:rsidP="002E6A0A">
            <w:pPr>
              <w:jc w:val="center"/>
              <w:rPr>
                <w:sz w:val="24"/>
                <w:szCs w:val="24"/>
                <w:lang w:val="id-ID"/>
              </w:rPr>
            </w:pPr>
            <w:r>
              <w:rPr>
                <w:sz w:val="24"/>
                <w:szCs w:val="24"/>
                <w:lang w:val="id-ID"/>
              </w:rPr>
              <w:t>1</w:t>
            </w:r>
          </w:p>
        </w:tc>
        <w:tc>
          <w:tcPr>
            <w:tcW w:w="851" w:type="dxa"/>
            <w:vAlign w:val="center"/>
          </w:tcPr>
          <w:p w14:paraId="56727DFA" w14:textId="77777777" w:rsidR="002E6A0A" w:rsidRDefault="002E6A0A" w:rsidP="002E6A0A">
            <w:pPr>
              <w:jc w:val="center"/>
              <w:rPr>
                <w:sz w:val="24"/>
                <w:szCs w:val="24"/>
                <w:lang w:val="id-ID"/>
              </w:rPr>
            </w:pPr>
          </w:p>
        </w:tc>
        <w:tc>
          <w:tcPr>
            <w:tcW w:w="850" w:type="dxa"/>
            <w:vAlign w:val="center"/>
          </w:tcPr>
          <w:p w14:paraId="0157BDDC" w14:textId="77777777" w:rsidR="002E6A0A" w:rsidRDefault="002E6A0A" w:rsidP="002E6A0A">
            <w:pPr>
              <w:jc w:val="center"/>
              <w:rPr>
                <w:sz w:val="24"/>
                <w:szCs w:val="24"/>
                <w:lang w:val="id-ID"/>
              </w:rPr>
            </w:pPr>
          </w:p>
        </w:tc>
        <w:tc>
          <w:tcPr>
            <w:tcW w:w="895" w:type="dxa"/>
            <w:vAlign w:val="center"/>
          </w:tcPr>
          <w:p w14:paraId="1E1B52D4" w14:textId="77777777" w:rsidR="002E6A0A" w:rsidRDefault="002E6A0A" w:rsidP="002E6A0A">
            <w:pPr>
              <w:jc w:val="center"/>
              <w:rPr>
                <w:sz w:val="24"/>
                <w:szCs w:val="24"/>
                <w:lang w:val="id-ID"/>
              </w:rPr>
            </w:pPr>
          </w:p>
        </w:tc>
      </w:tr>
      <w:tr w:rsidR="002E6A0A" w14:paraId="0C031883" w14:textId="77777777" w:rsidTr="002E6A0A">
        <w:trPr>
          <w:trHeight w:val="567"/>
        </w:trPr>
        <w:tc>
          <w:tcPr>
            <w:tcW w:w="510" w:type="dxa"/>
            <w:vAlign w:val="center"/>
          </w:tcPr>
          <w:p w14:paraId="10EC7AC3" w14:textId="77777777" w:rsidR="002E6A0A" w:rsidRDefault="002E6A0A" w:rsidP="002E6A0A">
            <w:pPr>
              <w:jc w:val="center"/>
              <w:rPr>
                <w:sz w:val="24"/>
                <w:szCs w:val="24"/>
                <w:lang w:val="id-ID"/>
              </w:rPr>
            </w:pPr>
            <w:r>
              <w:rPr>
                <w:sz w:val="24"/>
                <w:szCs w:val="24"/>
                <w:lang w:val="id-ID"/>
              </w:rPr>
              <w:t>3</w:t>
            </w:r>
          </w:p>
        </w:tc>
        <w:tc>
          <w:tcPr>
            <w:tcW w:w="3454" w:type="dxa"/>
            <w:vAlign w:val="center"/>
          </w:tcPr>
          <w:p w14:paraId="5B2E397B" w14:textId="77777777" w:rsidR="002E6A0A" w:rsidRDefault="002E6A0A" w:rsidP="002E6A0A">
            <w:pPr>
              <w:rPr>
                <w:sz w:val="24"/>
                <w:szCs w:val="24"/>
                <w:lang w:val="id-ID"/>
              </w:rPr>
            </w:pPr>
            <w:r>
              <w:rPr>
                <w:sz w:val="24"/>
                <w:szCs w:val="24"/>
                <w:lang w:val="id-ID"/>
              </w:rPr>
              <w:t xml:space="preserve">Sistem dapat membuat laporan keuangan berdasarkan transaksi yang telah dicatat menggunakan prinsip-prinsip akuntansi </w:t>
            </w:r>
          </w:p>
        </w:tc>
        <w:tc>
          <w:tcPr>
            <w:tcW w:w="851" w:type="dxa"/>
            <w:vAlign w:val="center"/>
          </w:tcPr>
          <w:p w14:paraId="17601371" w14:textId="38EA29CF" w:rsidR="002E6A0A" w:rsidRDefault="002E6A0A" w:rsidP="002E6A0A">
            <w:pPr>
              <w:jc w:val="center"/>
              <w:rPr>
                <w:sz w:val="24"/>
                <w:szCs w:val="24"/>
                <w:lang w:val="id-ID"/>
              </w:rPr>
            </w:pPr>
          </w:p>
        </w:tc>
        <w:tc>
          <w:tcPr>
            <w:tcW w:w="850" w:type="dxa"/>
            <w:vAlign w:val="center"/>
          </w:tcPr>
          <w:p w14:paraId="5BD6997C" w14:textId="0A52B727" w:rsidR="002E6A0A" w:rsidRDefault="002E6A0A" w:rsidP="002E6A0A">
            <w:pPr>
              <w:jc w:val="center"/>
              <w:rPr>
                <w:sz w:val="24"/>
                <w:szCs w:val="24"/>
                <w:lang w:val="id-ID"/>
              </w:rPr>
            </w:pPr>
            <w:r>
              <w:rPr>
                <w:sz w:val="24"/>
                <w:szCs w:val="24"/>
                <w:lang w:val="id-ID"/>
              </w:rPr>
              <w:t>1</w:t>
            </w:r>
          </w:p>
        </w:tc>
        <w:tc>
          <w:tcPr>
            <w:tcW w:w="851" w:type="dxa"/>
            <w:vAlign w:val="center"/>
          </w:tcPr>
          <w:p w14:paraId="52CB162B" w14:textId="77777777" w:rsidR="002E6A0A" w:rsidRDefault="002E6A0A" w:rsidP="002E6A0A">
            <w:pPr>
              <w:jc w:val="center"/>
              <w:rPr>
                <w:sz w:val="24"/>
                <w:szCs w:val="24"/>
                <w:lang w:val="id-ID"/>
              </w:rPr>
            </w:pPr>
          </w:p>
        </w:tc>
        <w:tc>
          <w:tcPr>
            <w:tcW w:w="850" w:type="dxa"/>
            <w:vAlign w:val="center"/>
          </w:tcPr>
          <w:p w14:paraId="541E4D95" w14:textId="77777777" w:rsidR="002E6A0A" w:rsidRDefault="002E6A0A" w:rsidP="002E6A0A">
            <w:pPr>
              <w:jc w:val="center"/>
              <w:rPr>
                <w:sz w:val="24"/>
                <w:szCs w:val="24"/>
                <w:lang w:val="id-ID"/>
              </w:rPr>
            </w:pPr>
          </w:p>
        </w:tc>
        <w:tc>
          <w:tcPr>
            <w:tcW w:w="895" w:type="dxa"/>
            <w:vAlign w:val="center"/>
          </w:tcPr>
          <w:p w14:paraId="29931E6E" w14:textId="77777777" w:rsidR="002E6A0A" w:rsidRDefault="002E6A0A" w:rsidP="002E6A0A">
            <w:pPr>
              <w:jc w:val="center"/>
              <w:rPr>
                <w:sz w:val="24"/>
                <w:szCs w:val="24"/>
                <w:lang w:val="id-ID"/>
              </w:rPr>
            </w:pPr>
          </w:p>
        </w:tc>
      </w:tr>
      <w:tr w:rsidR="002E6A0A" w14:paraId="611FB3F5" w14:textId="77777777" w:rsidTr="002E6A0A">
        <w:trPr>
          <w:trHeight w:val="567"/>
        </w:trPr>
        <w:tc>
          <w:tcPr>
            <w:tcW w:w="3964" w:type="dxa"/>
            <w:gridSpan w:val="2"/>
            <w:vAlign w:val="center"/>
          </w:tcPr>
          <w:p w14:paraId="6DD0160E" w14:textId="77777777" w:rsidR="002E6A0A" w:rsidRDefault="002E6A0A" w:rsidP="002E6A0A">
            <w:pPr>
              <w:rPr>
                <w:sz w:val="24"/>
                <w:szCs w:val="24"/>
                <w:lang w:val="id-ID"/>
              </w:rPr>
            </w:pPr>
            <w:r>
              <w:rPr>
                <w:sz w:val="24"/>
                <w:szCs w:val="24"/>
                <w:lang w:val="id-ID"/>
              </w:rPr>
              <w:t>Jumlah</w:t>
            </w:r>
          </w:p>
        </w:tc>
        <w:tc>
          <w:tcPr>
            <w:tcW w:w="851" w:type="dxa"/>
            <w:vAlign w:val="center"/>
          </w:tcPr>
          <w:p w14:paraId="62EB0754" w14:textId="5CF5AD65" w:rsidR="002E6A0A" w:rsidRDefault="004869B1" w:rsidP="002E6A0A">
            <w:pPr>
              <w:jc w:val="center"/>
              <w:rPr>
                <w:sz w:val="24"/>
                <w:szCs w:val="24"/>
                <w:lang w:val="id-ID"/>
              </w:rPr>
            </w:pPr>
            <w:r>
              <w:rPr>
                <w:sz w:val="24"/>
                <w:szCs w:val="24"/>
                <w:lang w:val="id-ID"/>
              </w:rPr>
              <w:t>0</w:t>
            </w:r>
          </w:p>
        </w:tc>
        <w:tc>
          <w:tcPr>
            <w:tcW w:w="850" w:type="dxa"/>
            <w:vAlign w:val="center"/>
          </w:tcPr>
          <w:p w14:paraId="6D84FF40" w14:textId="5E1E43C0" w:rsidR="002E6A0A" w:rsidRDefault="004869B1" w:rsidP="002E6A0A">
            <w:pPr>
              <w:jc w:val="center"/>
              <w:rPr>
                <w:sz w:val="24"/>
                <w:szCs w:val="24"/>
                <w:lang w:val="id-ID"/>
              </w:rPr>
            </w:pPr>
            <w:r>
              <w:rPr>
                <w:sz w:val="24"/>
                <w:szCs w:val="24"/>
                <w:lang w:val="id-ID"/>
              </w:rPr>
              <w:t>3</w:t>
            </w:r>
          </w:p>
        </w:tc>
        <w:tc>
          <w:tcPr>
            <w:tcW w:w="851" w:type="dxa"/>
            <w:vAlign w:val="center"/>
          </w:tcPr>
          <w:p w14:paraId="22411D02" w14:textId="77777777" w:rsidR="002E6A0A" w:rsidRDefault="002E6A0A" w:rsidP="002E6A0A">
            <w:pPr>
              <w:jc w:val="center"/>
              <w:rPr>
                <w:sz w:val="24"/>
                <w:szCs w:val="24"/>
                <w:lang w:val="id-ID"/>
              </w:rPr>
            </w:pPr>
          </w:p>
        </w:tc>
        <w:tc>
          <w:tcPr>
            <w:tcW w:w="850" w:type="dxa"/>
            <w:vAlign w:val="center"/>
          </w:tcPr>
          <w:p w14:paraId="370298CA" w14:textId="77777777" w:rsidR="002E6A0A" w:rsidRDefault="002E6A0A" w:rsidP="002E6A0A">
            <w:pPr>
              <w:jc w:val="center"/>
              <w:rPr>
                <w:sz w:val="24"/>
                <w:szCs w:val="24"/>
                <w:lang w:val="id-ID"/>
              </w:rPr>
            </w:pPr>
          </w:p>
        </w:tc>
        <w:tc>
          <w:tcPr>
            <w:tcW w:w="895" w:type="dxa"/>
            <w:vAlign w:val="center"/>
          </w:tcPr>
          <w:p w14:paraId="79AC46A9" w14:textId="77777777" w:rsidR="002E6A0A" w:rsidRDefault="002E6A0A" w:rsidP="002E6A0A">
            <w:pPr>
              <w:jc w:val="center"/>
              <w:rPr>
                <w:sz w:val="24"/>
                <w:szCs w:val="24"/>
                <w:lang w:val="id-ID"/>
              </w:rPr>
            </w:pPr>
          </w:p>
        </w:tc>
      </w:tr>
      <w:tr w:rsidR="002E6A0A" w14:paraId="09B9161C" w14:textId="77777777" w:rsidTr="002E6A0A">
        <w:trPr>
          <w:trHeight w:val="567"/>
        </w:trPr>
        <w:tc>
          <w:tcPr>
            <w:tcW w:w="3964" w:type="dxa"/>
            <w:gridSpan w:val="2"/>
            <w:vAlign w:val="center"/>
          </w:tcPr>
          <w:p w14:paraId="1847B3DE" w14:textId="77777777" w:rsidR="002E6A0A" w:rsidRDefault="002E6A0A" w:rsidP="002E6A0A">
            <w:pPr>
              <w:rPr>
                <w:sz w:val="24"/>
                <w:szCs w:val="24"/>
                <w:lang w:val="id-ID"/>
              </w:rPr>
            </w:pPr>
            <w:r>
              <w:rPr>
                <w:sz w:val="24"/>
                <w:szCs w:val="24"/>
                <w:lang w:val="id-ID"/>
              </w:rPr>
              <w:t>Persentase (%)</w:t>
            </w:r>
          </w:p>
        </w:tc>
        <w:tc>
          <w:tcPr>
            <w:tcW w:w="851" w:type="dxa"/>
            <w:vAlign w:val="center"/>
          </w:tcPr>
          <w:p w14:paraId="11CC1AC7" w14:textId="5858B94F" w:rsidR="002E6A0A" w:rsidRDefault="004869B1" w:rsidP="004869B1">
            <w:pPr>
              <w:jc w:val="center"/>
              <w:rPr>
                <w:sz w:val="24"/>
                <w:szCs w:val="24"/>
                <w:lang w:val="id-ID"/>
              </w:rPr>
            </w:pPr>
            <w:r>
              <w:rPr>
                <w:sz w:val="24"/>
                <w:szCs w:val="24"/>
                <w:lang w:val="id-ID"/>
              </w:rPr>
              <w:t>0</w:t>
            </w:r>
          </w:p>
        </w:tc>
        <w:tc>
          <w:tcPr>
            <w:tcW w:w="850" w:type="dxa"/>
            <w:vAlign w:val="center"/>
          </w:tcPr>
          <w:p w14:paraId="5E2BF093" w14:textId="3BD859E2" w:rsidR="002E6A0A" w:rsidRDefault="004869B1" w:rsidP="004869B1">
            <w:pPr>
              <w:jc w:val="center"/>
              <w:rPr>
                <w:sz w:val="24"/>
                <w:szCs w:val="24"/>
                <w:lang w:val="id-ID"/>
              </w:rPr>
            </w:pPr>
            <w:r>
              <w:rPr>
                <w:sz w:val="24"/>
                <w:szCs w:val="24"/>
                <w:lang w:val="id-ID"/>
              </w:rPr>
              <w:t>100</w:t>
            </w:r>
          </w:p>
        </w:tc>
        <w:tc>
          <w:tcPr>
            <w:tcW w:w="851" w:type="dxa"/>
            <w:vAlign w:val="center"/>
          </w:tcPr>
          <w:p w14:paraId="56B91EA7" w14:textId="77777777" w:rsidR="002E6A0A" w:rsidRDefault="002E6A0A" w:rsidP="002E6A0A">
            <w:pPr>
              <w:jc w:val="center"/>
              <w:rPr>
                <w:sz w:val="24"/>
                <w:szCs w:val="24"/>
                <w:lang w:val="id-ID"/>
              </w:rPr>
            </w:pPr>
          </w:p>
        </w:tc>
        <w:tc>
          <w:tcPr>
            <w:tcW w:w="850" w:type="dxa"/>
            <w:vAlign w:val="center"/>
          </w:tcPr>
          <w:p w14:paraId="16D9D20C" w14:textId="77777777" w:rsidR="002E6A0A" w:rsidRDefault="002E6A0A" w:rsidP="002E6A0A">
            <w:pPr>
              <w:jc w:val="center"/>
              <w:rPr>
                <w:sz w:val="24"/>
                <w:szCs w:val="24"/>
                <w:lang w:val="id-ID"/>
              </w:rPr>
            </w:pPr>
          </w:p>
        </w:tc>
        <w:tc>
          <w:tcPr>
            <w:tcW w:w="895" w:type="dxa"/>
            <w:vAlign w:val="center"/>
          </w:tcPr>
          <w:p w14:paraId="3D5BE6FC" w14:textId="77777777" w:rsidR="002E6A0A" w:rsidRDefault="002E6A0A" w:rsidP="002E6A0A">
            <w:pPr>
              <w:jc w:val="center"/>
              <w:rPr>
                <w:sz w:val="24"/>
                <w:szCs w:val="24"/>
                <w:lang w:val="id-ID"/>
              </w:rPr>
            </w:pPr>
          </w:p>
        </w:tc>
      </w:tr>
      <w:tr w:rsidR="002E6A0A" w14:paraId="24FF3BA8" w14:textId="77777777" w:rsidTr="002E6A0A">
        <w:trPr>
          <w:trHeight w:val="567"/>
        </w:trPr>
        <w:tc>
          <w:tcPr>
            <w:tcW w:w="8261" w:type="dxa"/>
            <w:gridSpan w:val="7"/>
            <w:vAlign w:val="center"/>
          </w:tcPr>
          <w:p w14:paraId="1C91EB5E" w14:textId="77777777" w:rsidR="002E6A0A" w:rsidRPr="007E392A" w:rsidRDefault="002E6A0A" w:rsidP="002E6A0A">
            <w:pPr>
              <w:jc w:val="center"/>
              <w:rPr>
                <w:b/>
                <w:sz w:val="24"/>
                <w:szCs w:val="24"/>
                <w:lang w:val="id-ID"/>
              </w:rPr>
            </w:pPr>
            <w:r w:rsidRPr="007E392A">
              <w:rPr>
                <w:b/>
                <w:sz w:val="24"/>
                <w:szCs w:val="24"/>
                <w:lang w:val="id-ID"/>
              </w:rPr>
              <w:t>Aspek Antarmuka</w:t>
            </w:r>
          </w:p>
        </w:tc>
      </w:tr>
      <w:tr w:rsidR="002E6A0A" w14:paraId="5F45DE5D" w14:textId="77777777" w:rsidTr="002E6A0A">
        <w:trPr>
          <w:trHeight w:val="567"/>
        </w:trPr>
        <w:tc>
          <w:tcPr>
            <w:tcW w:w="510" w:type="dxa"/>
            <w:vAlign w:val="center"/>
          </w:tcPr>
          <w:p w14:paraId="6EA072F2" w14:textId="77777777" w:rsidR="002E6A0A" w:rsidRDefault="002E6A0A" w:rsidP="002E6A0A">
            <w:pPr>
              <w:jc w:val="center"/>
              <w:rPr>
                <w:sz w:val="24"/>
                <w:szCs w:val="24"/>
                <w:lang w:val="id-ID"/>
              </w:rPr>
            </w:pPr>
            <w:r>
              <w:rPr>
                <w:sz w:val="24"/>
                <w:szCs w:val="24"/>
                <w:lang w:val="id-ID"/>
              </w:rPr>
              <w:lastRenderedPageBreak/>
              <w:t>1</w:t>
            </w:r>
          </w:p>
        </w:tc>
        <w:tc>
          <w:tcPr>
            <w:tcW w:w="3454" w:type="dxa"/>
            <w:vAlign w:val="center"/>
          </w:tcPr>
          <w:p w14:paraId="1C66A2BB" w14:textId="77777777" w:rsidR="002E6A0A" w:rsidRDefault="002E6A0A" w:rsidP="002E6A0A">
            <w:pPr>
              <w:rPr>
                <w:sz w:val="24"/>
                <w:szCs w:val="24"/>
                <w:lang w:val="id-ID"/>
              </w:rPr>
            </w:pPr>
            <w:r>
              <w:rPr>
                <w:sz w:val="24"/>
                <w:szCs w:val="24"/>
                <w:lang w:val="id-ID"/>
              </w:rPr>
              <w:t>Jenis, warna, dan ukuran font (tulisan) sistem</w:t>
            </w:r>
          </w:p>
        </w:tc>
        <w:tc>
          <w:tcPr>
            <w:tcW w:w="851" w:type="dxa"/>
            <w:vAlign w:val="center"/>
          </w:tcPr>
          <w:p w14:paraId="287D9A4E" w14:textId="4090197D" w:rsidR="002E6A0A" w:rsidRDefault="002E6A0A" w:rsidP="002E6A0A">
            <w:pPr>
              <w:jc w:val="center"/>
              <w:rPr>
                <w:sz w:val="24"/>
                <w:szCs w:val="24"/>
                <w:lang w:val="id-ID"/>
              </w:rPr>
            </w:pPr>
          </w:p>
        </w:tc>
        <w:tc>
          <w:tcPr>
            <w:tcW w:w="850" w:type="dxa"/>
            <w:vAlign w:val="center"/>
          </w:tcPr>
          <w:p w14:paraId="759568EA" w14:textId="6DB12973" w:rsidR="002E6A0A" w:rsidRDefault="004869B1" w:rsidP="002E6A0A">
            <w:pPr>
              <w:jc w:val="center"/>
              <w:rPr>
                <w:sz w:val="24"/>
                <w:szCs w:val="24"/>
                <w:lang w:val="id-ID"/>
              </w:rPr>
            </w:pPr>
            <w:r>
              <w:rPr>
                <w:sz w:val="24"/>
                <w:szCs w:val="24"/>
                <w:lang w:val="id-ID"/>
              </w:rPr>
              <w:t>1</w:t>
            </w:r>
          </w:p>
        </w:tc>
        <w:tc>
          <w:tcPr>
            <w:tcW w:w="851" w:type="dxa"/>
            <w:vAlign w:val="center"/>
          </w:tcPr>
          <w:p w14:paraId="7FE6DD41" w14:textId="77777777" w:rsidR="002E6A0A" w:rsidRDefault="002E6A0A" w:rsidP="002E6A0A">
            <w:pPr>
              <w:jc w:val="center"/>
              <w:rPr>
                <w:sz w:val="24"/>
                <w:szCs w:val="24"/>
                <w:lang w:val="id-ID"/>
              </w:rPr>
            </w:pPr>
          </w:p>
        </w:tc>
        <w:tc>
          <w:tcPr>
            <w:tcW w:w="850" w:type="dxa"/>
            <w:vAlign w:val="center"/>
          </w:tcPr>
          <w:p w14:paraId="56C2F761" w14:textId="77777777" w:rsidR="002E6A0A" w:rsidRDefault="002E6A0A" w:rsidP="002E6A0A">
            <w:pPr>
              <w:jc w:val="center"/>
              <w:rPr>
                <w:sz w:val="24"/>
                <w:szCs w:val="24"/>
                <w:lang w:val="id-ID"/>
              </w:rPr>
            </w:pPr>
          </w:p>
        </w:tc>
        <w:tc>
          <w:tcPr>
            <w:tcW w:w="895" w:type="dxa"/>
            <w:vAlign w:val="center"/>
          </w:tcPr>
          <w:p w14:paraId="10992C51" w14:textId="77777777" w:rsidR="002E6A0A" w:rsidRDefault="002E6A0A" w:rsidP="002E6A0A">
            <w:pPr>
              <w:jc w:val="center"/>
              <w:rPr>
                <w:sz w:val="24"/>
                <w:szCs w:val="24"/>
                <w:lang w:val="id-ID"/>
              </w:rPr>
            </w:pPr>
          </w:p>
        </w:tc>
      </w:tr>
      <w:tr w:rsidR="002E6A0A" w14:paraId="245C7E24" w14:textId="77777777" w:rsidTr="002E6A0A">
        <w:trPr>
          <w:trHeight w:val="567"/>
        </w:trPr>
        <w:tc>
          <w:tcPr>
            <w:tcW w:w="510" w:type="dxa"/>
            <w:vAlign w:val="center"/>
          </w:tcPr>
          <w:p w14:paraId="167085CE" w14:textId="77777777" w:rsidR="002E6A0A" w:rsidRDefault="002E6A0A" w:rsidP="002E6A0A">
            <w:pPr>
              <w:jc w:val="center"/>
              <w:rPr>
                <w:sz w:val="24"/>
                <w:szCs w:val="24"/>
                <w:lang w:val="id-ID"/>
              </w:rPr>
            </w:pPr>
            <w:r>
              <w:rPr>
                <w:sz w:val="24"/>
                <w:szCs w:val="24"/>
                <w:lang w:val="id-ID"/>
              </w:rPr>
              <w:t>2</w:t>
            </w:r>
          </w:p>
        </w:tc>
        <w:tc>
          <w:tcPr>
            <w:tcW w:w="3454" w:type="dxa"/>
            <w:vAlign w:val="center"/>
          </w:tcPr>
          <w:p w14:paraId="75C9F883" w14:textId="77777777" w:rsidR="002E6A0A" w:rsidRDefault="002E6A0A" w:rsidP="002E6A0A">
            <w:pPr>
              <w:rPr>
                <w:sz w:val="24"/>
                <w:szCs w:val="24"/>
                <w:lang w:val="id-ID"/>
              </w:rPr>
            </w:pPr>
            <w:r>
              <w:rPr>
                <w:sz w:val="24"/>
                <w:szCs w:val="24"/>
                <w:lang w:val="id-ID"/>
              </w:rPr>
              <w:t>Kombinasi warna pada tampilan sistem</w:t>
            </w:r>
          </w:p>
        </w:tc>
        <w:tc>
          <w:tcPr>
            <w:tcW w:w="851" w:type="dxa"/>
            <w:vAlign w:val="center"/>
          </w:tcPr>
          <w:p w14:paraId="604FC122" w14:textId="77777777" w:rsidR="002E6A0A" w:rsidRDefault="002E6A0A" w:rsidP="002E6A0A">
            <w:pPr>
              <w:jc w:val="center"/>
              <w:rPr>
                <w:sz w:val="24"/>
                <w:szCs w:val="24"/>
                <w:lang w:val="id-ID"/>
              </w:rPr>
            </w:pPr>
            <w:r>
              <w:rPr>
                <w:sz w:val="24"/>
                <w:szCs w:val="24"/>
                <w:lang w:val="id-ID"/>
              </w:rPr>
              <w:t>1</w:t>
            </w:r>
          </w:p>
        </w:tc>
        <w:tc>
          <w:tcPr>
            <w:tcW w:w="850" w:type="dxa"/>
            <w:vAlign w:val="center"/>
          </w:tcPr>
          <w:p w14:paraId="6EB125D1" w14:textId="77777777" w:rsidR="002E6A0A" w:rsidRDefault="002E6A0A" w:rsidP="002E6A0A">
            <w:pPr>
              <w:jc w:val="center"/>
              <w:rPr>
                <w:sz w:val="24"/>
                <w:szCs w:val="24"/>
                <w:lang w:val="id-ID"/>
              </w:rPr>
            </w:pPr>
          </w:p>
        </w:tc>
        <w:tc>
          <w:tcPr>
            <w:tcW w:w="851" w:type="dxa"/>
            <w:vAlign w:val="center"/>
          </w:tcPr>
          <w:p w14:paraId="1D04B56B" w14:textId="77777777" w:rsidR="002E6A0A" w:rsidRDefault="002E6A0A" w:rsidP="002E6A0A">
            <w:pPr>
              <w:jc w:val="center"/>
              <w:rPr>
                <w:sz w:val="24"/>
                <w:szCs w:val="24"/>
                <w:lang w:val="id-ID"/>
              </w:rPr>
            </w:pPr>
          </w:p>
        </w:tc>
        <w:tc>
          <w:tcPr>
            <w:tcW w:w="850" w:type="dxa"/>
            <w:vAlign w:val="center"/>
          </w:tcPr>
          <w:p w14:paraId="58B09253" w14:textId="77777777" w:rsidR="002E6A0A" w:rsidRDefault="002E6A0A" w:rsidP="002E6A0A">
            <w:pPr>
              <w:jc w:val="center"/>
              <w:rPr>
                <w:sz w:val="24"/>
                <w:szCs w:val="24"/>
                <w:lang w:val="id-ID"/>
              </w:rPr>
            </w:pPr>
          </w:p>
        </w:tc>
        <w:tc>
          <w:tcPr>
            <w:tcW w:w="895" w:type="dxa"/>
            <w:vAlign w:val="center"/>
          </w:tcPr>
          <w:p w14:paraId="08EA6CCC" w14:textId="77777777" w:rsidR="002E6A0A" w:rsidRDefault="002E6A0A" w:rsidP="002E6A0A">
            <w:pPr>
              <w:jc w:val="center"/>
              <w:rPr>
                <w:sz w:val="24"/>
                <w:szCs w:val="24"/>
                <w:lang w:val="id-ID"/>
              </w:rPr>
            </w:pPr>
          </w:p>
        </w:tc>
      </w:tr>
      <w:tr w:rsidR="002E6A0A" w14:paraId="3D4537CC" w14:textId="77777777" w:rsidTr="002E6A0A">
        <w:trPr>
          <w:trHeight w:val="567"/>
        </w:trPr>
        <w:tc>
          <w:tcPr>
            <w:tcW w:w="510" w:type="dxa"/>
            <w:vAlign w:val="center"/>
          </w:tcPr>
          <w:p w14:paraId="0B5FEF1E" w14:textId="77777777" w:rsidR="002E6A0A" w:rsidRDefault="002E6A0A" w:rsidP="002E6A0A">
            <w:pPr>
              <w:jc w:val="center"/>
              <w:rPr>
                <w:sz w:val="24"/>
                <w:szCs w:val="24"/>
                <w:lang w:val="id-ID"/>
              </w:rPr>
            </w:pPr>
            <w:r>
              <w:rPr>
                <w:sz w:val="24"/>
                <w:szCs w:val="24"/>
                <w:lang w:val="id-ID"/>
              </w:rPr>
              <w:t>3</w:t>
            </w:r>
          </w:p>
        </w:tc>
        <w:tc>
          <w:tcPr>
            <w:tcW w:w="3454" w:type="dxa"/>
            <w:vAlign w:val="center"/>
          </w:tcPr>
          <w:p w14:paraId="7A6502AC" w14:textId="77777777" w:rsidR="002E6A0A" w:rsidRDefault="002E6A0A" w:rsidP="002E6A0A">
            <w:pPr>
              <w:rPr>
                <w:sz w:val="24"/>
                <w:szCs w:val="24"/>
                <w:lang w:val="id-ID"/>
              </w:rPr>
            </w:pPr>
            <w:r>
              <w:rPr>
                <w:sz w:val="24"/>
                <w:szCs w:val="24"/>
                <w:lang w:val="id-ID"/>
              </w:rPr>
              <w:t>Respon sistem terhadap input yang diberikan</w:t>
            </w:r>
          </w:p>
        </w:tc>
        <w:tc>
          <w:tcPr>
            <w:tcW w:w="851" w:type="dxa"/>
            <w:vAlign w:val="center"/>
          </w:tcPr>
          <w:p w14:paraId="10248A35" w14:textId="77777777" w:rsidR="002E6A0A" w:rsidRDefault="002E6A0A" w:rsidP="002E6A0A">
            <w:pPr>
              <w:jc w:val="center"/>
              <w:rPr>
                <w:sz w:val="24"/>
                <w:szCs w:val="24"/>
                <w:lang w:val="id-ID"/>
              </w:rPr>
            </w:pPr>
            <w:r>
              <w:rPr>
                <w:sz w:val="24"/>
                <w:szCs w:val="24"/>
                <w:lang w:val="id-ID"/>
              </w:rPr>
              <w:t>1</w:t>
            </w:r>
          </w:p>
        </w:tc>
        <w:tc>
          <w:tcPr>
            <w:tcW w:w="850" w:type="dxa"/>
            <w:vAlign w:val="center"/>
          </w:tcPr>
          <w:p w14:paraId="64D6C155" w14:textId="77777777" w:rsidR="002E6A0A" w:rsidRDefault="002E6A0A" w:rsidP="002E6A0A">
            <w:pPr>
              <w:jc w:val="center"/>
              <w:rPr>
                <w:sz w:val="24"/>
                <w:szCs w:val="24"/>
                <w:lang w:val="id-ID"/>
              </w:rPr>
            </w:pPr>
          </w:p>
        </w:tc>
        <w:tc>
          <w:tcPr>
            <w:tcW w:w="851" w:type="dxa"/>
            <w:vAlign w:val="center"/>
          </w:tcPr>
          <w:p w14:paraId="1DC3CEEB" w14:textId="77777777" w:rsidR="002E6A0A" w:rsidRDefault="002E6A0A" w:rsidP="002E6A0A">
            <w:pPr>
              <w:jc w:val="center"/>
              <w:rPr>
                <w:sz w:val="24"/>
                <w:szCs w:val="24"/>
                <w:lang w:val="id-ID"/>
              </w:rPr>
            </w:pPr>
          </w:p>
        </w:tc>
        <w:tc>
          <w:tcPr>
            <w:tcW w:w="850" w:type="dxa"/>
            <w:vAlign w:val="center"/>
          </w:tcPr>
          <w:p w14:paraId="7BE5DC91" w14:textId="77777777" w:rsidR="002E6A0A" w:rsidRDefault="002E6A0A" w:rsidP="002E6A0A">
            <w:pPr>
              <w:jc w:val="center"/>
              <w:rPr>
                <w:sz w:val="24"/>
                <w:szCs w:val="24"/>
                <w:lang w:val="id-ID"/>
              </w:rPr>
            </w:pPr>
          </w:p>
        </w:tc>
        <w:tc>
          <w:tcPr>
            <w:tcW w:w="895" w:type="dxa"/>
            <w:vAlign w:val="center"/>
          </w:tcPr>
          <w:p w14:paraId="3C4BA6A7" w14:textId="77777777" w:rsidR="002E6A0A" w:rsidRDefault="002E6A0A" w:rsidP="002E6A0A">
            <w:pPr>
              <w:jc w:val="center"/>
              <w:rPr>
                <w:sz w:val="24"/>
                <w:szCs w:val="24"/>
                <w:lang w:val="id-ID"/>
              </w:rPr>
            </w:pPr>
          </w:p>
        </w:tc>
      </w:tr>
      <w:tr w:rsidR="002E6A0A" w14:paraId="6888D6E4" w14:textId="77777777" w:rsidTr="002E6A0A">
        <w:trPr>
          <w:trHeight w:val="567"/>
        </w:trPr>
        <w:tc>
          <w:tcPr>
            <w:tcW w:w="510" w:type="dxa"/>
            <w:vAlign w:val="center"/>
          </w:tcPr>
          <w:p w14:paraId="237A72DD" w14:textId="77777777" w:rsidR="002E6A0A" w:rsidRDefault="002E6A0A" w:rsidP="002E6A0A">
            <w:pPr>
              <w:jc w:val="center"/>
              <w:rPr>
                <w:sz w:val="24"/>
                <w:szCs w:val="24"/>
                <w:lang w:val="id-ID"/>
              </w:rPr>
            </w:pPr>
            <w:r>
              <w:rPr>
                <w:sz w:val="24"/>
                <w:szCs w:val="24"/>
                <w:lang w:val="id-ID"/>
              </w:rPr>
              <w:t>4</w:t>
            </w:r>
          </w:p>
        </w:tc>
        <w:tc>
          <w:tcPr>
            <w:tcW w:w="3454" w:type="dxa"/>
            <w:vAlign w:val="center"/>
          </w:tcPr>
          <w:p w14:paraId="2B955563" w14:textId="77777777" w:rsidR="002E6A0A" w:rsidRDefault="002E6A0A" w:rsidP="002E6A0A">
            <w:pPr>
              <w:rPr>
                <w:sz w:val="24"/>
                <w:szCs w:val="24"/>
                <w:lang w:val="id-ID"/>
              </w:rPr>
            </w:pPr>
            <w:r>
              <w:rPr>
                <w:sz w:val="24"/>
                <w:szCs w:val="24"/>
                <w:lang w:val="id-ID"/>
              </w:rPr>
              <w:t>Antarmuka sistem secara keseluruhan</w:t>
            </w:r>
          </w:p>
        </w:tc>
        <w:tc>
          <w:tcPr>
            <w:tcW w:w="851" w:type="dxa"/>
            <w:vAlign w:val="center"/>
          </w:tcPr>
          <w:p w14:paraId="1AF98D49" w14:textId="77777777" w:rsidR="002E6A0A" w:rsidRDefault="002E6A0A" w:rsidP="002E6A0A">
            <w:pPr>
              <w:jc w:val="center"/>
              <w:rPr>
                <w:sz w:val="24"/>
                <w:szCs w:val="24"/>
                <w:lang w:val="id-ID"/>
              </w:rPr>
            </w:pPr>
          </w:p>
        </w:tc>
        <w:tc>
          <w:tcPr>
            <w:tcW w:w="850" w:type="dxa"/>
            <w:vAlign w:val="center"/>
          </w:tcPr>
          <w:p w14:paraId="72ADE695" w14:textId="77777777" w:rsidR="002E6A0A" w:rsidRDefault="002E6A0A" w:rsidP="002E6A0A">
            <w:pPr>
              <w:jc w:val="center"/>
              <w:rPr>
                <w:sz w:val="24"/>
                <w:szCs w:val="24"/>
                <w:lang w:val="id-ID"/>
              </w:rPr>
            </w:pPr>
            <w:r>
              <w:rPr>
                <w:sz w:val="24"/>
                <w:szCs w:val="24"/>
                <w:lang w:val="id-ID"/>
              </w:rPr>
              <w:t>1</w:t>
            </w:r>
          </w:p>
        </w:tc>
        <w:tc>
          <w:tcPr>
            <w:tcW w:w="851" w:type="dxa"/>
            <w:vAlign w:val="center"/>
          </w:tcPr>
          <w:p w14:paraId="1473E3C2" w14:textId="77777777" w:rsidR="002E6A0A" w:rsidRDefault="002E6A0A" w:rsidP="002E6A0A">
            <w:pPr>
              <w:jc w:val="center"/>
              <w:rPr>
                <w:sz w:val="24"/>
                <w:szCs w:val="24"/>
                <w:lang w:val="id-ID"/>
              </w:rPr>
            </w:pPr>
          </w:p>
        </w:tc>
        <w:tc>
          <w:tcPr>
            <w:tcW w:w="850" w:type="dxa"/>
            <w:vAlign w:val="center"/>
          </w:tcPr>
          <w:p w14:paraId="3CF5463E" w14:textId="77777777" w:rsidR="002E6A0A" w:rsidRDefault="002E6A0A" w:rsidP="002E6A0A">
            <w:pPr>
              <w:jc w:val="center"/>
              <w:rPr>
                <w:sz w:val="24"/>
                <w:szCs w:val="24"/>
                <w:lang w:val="id-ID"/>
              </w:rPr>
            </w:pPr>
          </w:p>
        </w:tc>
        <w:tc>
          <w:tcPr>
            <w:tcW w:w="895" w:type="dxa"/>
            <w:vAlign w:val="center"/>
          </w:tcPr>
          <w:p w14:paraId="28949E47" w14:textId="77777777" w:rsidR="002E6A0A" w:rsidRDefault="002E6A0A" w:rsidP="002E6A0A">
            <w:pPr>
              <w:jc w:val="center"/>
              <w:rPr>
                <w:sz w:val="24"/>
                <w:szCs w:val="24"/>
                <w:lang w:val="id-ID"/>
              </w:rPr>
            </w:pPr>
          </w:p>
        </w:tc>
      </w:tr>
      <w:tr w:rsidR="002E6A0A" w14:paraId="160102D8" w14:textId="77777777" w:rsidTr="002E6A0A">
        <w:trPr>
          <w:trHeight w:val="567"/>
        </w:trPr>
        <w:tc>
          <w:tcPr>
            <w:tcW w:w="3964" w:type="dxa"/>
            <w:gridSpan w:val="2"/>
            <w:vAlign w:val="center"/>
          </w:tcPr>
          <w:p w14:paraId="64A8E582" w14:textId="77777777" w:rsidR="002E6A0A" w:rsidRDefault="002E6A0A" w:rsidP="002E6A0A">
            <w:pPr>
              <w:rPr>
                <w:sz w:val="24"/>
                <w:szCs w:val="24"/>
                <w:lang w:val="id-ID"/>
              </w:rPr>
            </w:pPr>
            <w:r>
              <w:rPr>
                <w:sz w:val="24"/>
                <w:szCs w:val="24"/>
                <w:lang w:val="id-ID"/>
              </w:rPr>
              <w:t>Jumlah</w:t>
            </w:r>
          </w:p>
        </w:tc>
        <w:tc>
          <w:tcPr>
            <w:tcW w:w="851" w:type="dxa"/>
            <w:vAlign w:val="center"/>
          </w:tcPr>
          <w:p w14:paraId="3E798FA8" w14:textId="0149DE63" w:rsidR="002E6A0A" w:rsidRDefault="004869B1" w:rsidP="002E6A0A">
            <w:pPr>
              <w:jc w:val="center"/>
              <w:rPr>
                <w:sz w:val="24"/>
                <w:szCs w:val="24"/>
                <w:lang w:val="id-ID"/>
              </w:rPr>
            </w:pPr>
            <w:r>
              <w:rPr>
                <w:sz w:val="24"/>
                <w:szCs w:val="24"/>
                <w:lang w:val="id-ID"/>
              </w:rPr>
              <w:t>2</w:t>
            </w:r>
          </w:p>
        </w:tc>
        <w:tc>
          <w:tcPr>
            <w:tcW w:w="850" w:type="dxa"/>
            <w:vAlign w:val="center"/>
          </w:tcPr>
          <w:p w14:paraId="5888FB4B" w14:textId="39E3A202" w:rsidR="002E6A0A" w:rsidRDefault="004869B1" w:rsidP="002E6A0A">
            <w:pPr>
              <w:jc w:val="center"/>
              <w:rPr>
                <w:sz w:val="24"/>
                <w:szCs w:val="24"/>
                <w:lang w:val="id-ID"/>
              </w:rPr>
            </w:pPr>
            <w:r>
              <w:rPr>
                <w:sz w:val="24"/>
                <w:szCs w:val="24"/>
                <w:lang w:val="id-ID"/>
              </w:rPr>
              <w:t>2</w:t>
            </w:r>
          </w:p>
        </w:tc>
        <w:tc>
          <w:tcPr>
            <w:tcW w:w="851" w:type="dxa"/>
            <w:vAlign w:val="center"/>
          </w:tcPr>
          <w:p w14:paraId="1A1D4F3B" w14:textId="77777777" w:rsidR="002E6A0A" w:rsidRDefault="002E6A0A" w:rsidP="002E6A0A">
            <w:pPr>
              <w:jc w:val="center"/>
              <w:rPr>
                <w:sz w:val="24"/>
                <w:szCs w:val="24"/>
                <w:lang w:val="id-ID"/>
              </w:rPr>
            </w:pPr>
          </w:p>
        </w:tc>
        <w:tc>
          <w:tcPr>
            <w:tcW w:w="850" w:type="dxa"/>
            <w:vAlign w:val="center"/>
          </w:tcPr>
          <w:p w14:paraId="71753BE2" w14:textId="77777777" w:rsidR="002E6A0A" w:rsidRDefault="002E6A0A" w:rsidP="002E6A0A">
            <w:pPr>
              <w:jc w:val="center"/>
              <w:rPr>
                <w:sz w:val="24"/>
                <w:szCs w:val="24"/>
                <w:lang w:val="id-ID"/>
              </w:rPr>
            </w:pPr>
          </w:p>
        </w:tc>
        <w:tc>
          <w:tcPr>
            <w:tcW w:w="895" w:type="dxa"/>
            <w:vAlign w:val="center"/>
          </w:tcPr>
          <w:p w14:paraId="398748CF" w14:textId="77777777" w:rsidR="002E6A0A" w:rsidRDefault="002E6A0A" w:rsidP="002E6A0A">
            <w:pPr>
              <w:jc w:val="center"/>
              <w:rPr>
                <w:sz w:val="24"/>
                <w:szCs w:val="24"/>
                <w:lang w:val="id-ID"/>
              </w:rPr>
            </w:pPr>
          </w:p>
        </w:tc>
      </w:tr>
      <w:tr w:rsidR="002E6A0A" w14:paraId="2CC4039C" w14:textId="77777777" w:rsidTr="002E6A0A">
        <w:trPr>
          <w:trHeight w:val="567"/>
        </w:trPr>
        <w:tc>
          <w:tcPr>
            <w:tcW w:w="3964" w:type="dxa"/>
            <w:gridSpan w:val="2"/>
            <w:vAlign w:val="center"/>
          </w:tcPr>
          <w:p w14:paraId="3FD6E38C" w14:textId="77777777" w:rsidR="002E6A0A" w:rsidRDefault="002E6A0A" w:rsidP="002E6A0A">
            <w:pPr>
              <w:rPr>
                <w:sz w:val="24"/>
                <w:szCs w:val="24"/>
                <w:lang w:val="id-ID"/>
              </w:rPr>
            </w:pPr>
            <w:r>
              <w:rPr>
                <w:sz w:val="24"/>
                <w:szCs w:val="24"/>
                <w:lang w:val="id-ID"/>
              </w:rPr>
              <w:t>Persentase (%)</w:t>
            </w:r>
          </w:p>
        </w:tc>
        <w:tc>
          <w:tcPr>
            <w:tcW w:w="851" w:type="dxa"/>
            <w:vAlign w:val="center"/>
          </w:tcPr>
          <w:p w14:paraId="31E44BD9" w14:textId="07068CFC" w:rsidR="002E6A0A" w:rsidRDefault="004869B1" w:rsidP="002E6A0A">
            <w:pPr>
              <w:jc w:val="center"/>
              <w:rPr>
                <w:sz w:val="24"/>
                <w:szCs w:val="24"/>
                <w:lang w:val="id-ID"/>
              </w:rPr>
            </w:pPr>
            <w:r>
              <w:rPr>
                <w:sz w:val="24"/>
                <w:szCs w:val="24"/>
                <w:lang w:val="id-ID"/>
              </w:rPr>
              <w:t>50</w:t>
            </w:r>
          </w:p>
        </w:tc>
        <w:tc>
          <w:tcPr>
            <w:tcW w:w="850" w:type="dxa"/>
            <w:vAlign w:val="center"/>
          </w:tcPr>
          <w:p w14:paraId="1E3EA371" w14:textId="406A98B3" w:rsidR="002E6A0A" w:rsidRDefault="004869B1" w:rsidP="002E6A0A">
            <w:pPr>
              <w:jc w:val="center"/>
              <w:rPr>
                <w:sz w:val="24"/>
                <w:szCs w:val="24"/>
                <w:lang w:val="id-ID"/>
              </w:rPr>
            </w:pPr>
            <w:r>
              <w:rPr>
                <w:sz w:val="24"/>
                <w:szCs w:val="24"/>
                <w:lang w:val="id-ID"/>
              </w:rPr>
              <w:t>50</w:t>
            </w:r>
          </w:p>
        </w:tc>
        <w:tc>
          <w:tcPr>
            <w:tcW w:w="851" w:type="dxa"/>
            <w:vAlign w:val="center"/>
          </w:tcPr>
          <w:p w14:paraId="6410F732" w14:textId="77777777" w:rsidR="002E6A0A" w:rsidRDefault="002E6A0A" w:rsidP="002E6A0A">
            <w:pPr>
              <w:jc w:val="center"/>
              <w:rPr>
                <w:sz w:val="24"/>
                <w:szCs w:val="24"/>
                <w:lang w:val="id-ID"/>
              </w:rPr>
            </w:pPr>
          </w:p>
        </w:tc>
        <w:tc>
          <w:tcPr>
            <w:tcW w:w="850" w:type="dxa"/>
            <w:vAlign w:val="center"/>
          </w:tcPr>
          <w:p w14:paraId="79E82E80" w14:textId="77777777" w:rsidR="002E6A0A" w:rsidRDefault="002E6A0A" w:rsidP="002E6A0A">
            <w:pPr>
              <w:jc w:val="center"/>
              <w:rPr>
                <w:sz w:val="24"/>
                <w:szCs w:val="24"/>
                <w:lang w:val="id-ID"/>
              </w:rPr>
            </w:pPr>
          </w:p>
        </w:tc>
        <w:tc>
          <w:tcPr>
            <w:tcW w:w="895" w:type="dxa"/>
            <w:vAlign w:val="center"/>
          </w:tcPr>
          <w:p w14:paraId="5B4CCF92" w14:textId="77777777" w:rsidR="002E6A0A" w:rsidRDefault="002E6A0A" w:rsidP="002E6A0A">
            <w:pPr>
              <w:jc w:val="center"/>
              <w:rPr>
                <w:sz w:val="24"/>
                <w:szCs w:val="24"/>
                <w:lang w:val="id-ID"/>
              </w:rPr>
            </w:pPr>
          </w:p>
        </w:tc>
      </w:tr>
    </w:tbl>
    <w:p w14:paraId="2FF7B3DF" w14:textId="631D180D" w:rsidR="00EA3AA0" w:rsidRPr="00EA3AA0" w:rsidRDefault="00EA3AA0" w:rsidP="00C51465">
      <w:pPr>
        <w:pStyle w:val="Caption"/>
        <w:keepNext/>
        <w:spacing w:before="240"/>
        <w:jc w:val="left"/>
        <w:rPr>
          <w:lang w:val="id-ID"/>
        </w:rPr>
      </w:pPr>
      <w:bookmarkStart w:id="396" w:name="_Toc105002659"/>
      <w:r w:rsidRPr="00EA3AA0">
        <w:rPr>
          <w:b/>
        </w:rPr>
        <w:t xml:space="preserve">Tabel 4. </w:t>
      </w:r>
      <w:r w:rsidRPr="00EA3AA0">
        <w:rPr>
          <w:b/>
        </w:rPr>
        <w:fldChar w:fldCharType="begin"/>
      </w:r>
      <w:r w:rsidRPr="00EA3AA0">
        <w:rPr>
          <w:b/>
        </w:rPr>
        <w:instrText xml:space="preserve"> SEQ Tabel_4. \* ARABIC </w:instrText>
      </w:r>
      <w:r w:rsidRPr="00EA3AA0">
        <w:rPr>
          <w:b/>
        </w:rPr>
        <w:fldChar w:fldCharType="separate"/>
      </w:r>
      <w:r w:rsidR="00C072AF">
        <w:rPr>
          <w:b/>
          <w:noProof/>
        </w:rPr>
        <w:t>5</w:t>
      </w:r>
      <w:r w:rsidRPr="00EA3AA0">
        <w:rPr>
          <w:b/>
        </w:rPr>
        <w:fldChar w:fldCharType="end"/>
      </w:r>
      <w:r>
        <w:rPr>
          <w:lang w:val="id-ID"/>
        </w:rPr>
        <w:t xml:space="preserve"> </w:t>
      </w:r>
      <w:r w:rsidRPr="00EA3AA0">
        <w:t xml:space="preserve">Total keseluruhan pengujian pengguna </w:t>
      </w:r>
      <w:r>
        <w:rPr>
          <w:lang w:val="id-ID"/>
        </w:rPr>
        <w:t>kasir</w:t>
      </w:r>
      <w:bookmarkEnd w:id="396"/>
    </w:p>
    <w:tbl>
      <w:tblPr>
        <w:tblStyle w:val="TableGrid"/>
        <w:tblW w:w="0" w:type="auto"/>
        <w:jc w:val="center"/>
        <w:tblLook w:val="04A0" w:firstRow="1" w:lastRow="0" w:firstColumn="1" w:lastColumn="0" w:noHBand="0" w:noVBand="1"/>
      </w:tblPr>
      <w:tblGrid>
        <w:gridCol w:w="3681"/>
        <w:gridCol w:w="850"/>
        <w:gridCol w:w="851"/>
        <w:gridCol w:w="850"/>
        <w:gridCol w:w="851"/>
        <w:gridCol w:w="847"/>
      </w:tblGrid>
      <w:tr w:rsidR="00EA3AA0" w:rsidRPr="00EA3AA0" w14:paraId="5B286386" w14:textId="77777777" w:rsidTr="00B76636">
        <w:trPr>
          <w:jc w:val="center"/>
        </w:trPr>
        <w:tc>
          <w:tcPr>
            <w:tcW w:w="7930" w:type="dxa"/>
            <w:gridSpan w:val="6"/>
          </w:tcPr>
          <w:p w14:paraId="2D095C58" w14:textId="77777777" w:rsidR="00EA3AA0" w:rsidRPr="00EA3AA0" w:rsidRDefault="00EA3AA0" w:rsidP="00EA3AA0">
            <w:pPr>
              <w:pStyle w:val="ParagrifIsi"/>
              <w:rPr>
                <w:rFonts w:eastAsia="MS Mincho"/>
                <w:b/>
                <w:i/>
                <w:iCs/>
                <w:lang w:val="de-DE"/>
              </w:rPr>
            </w:pPr>
            <w:r w:rsidRPr="00EA3AA0">
              <w:rPr>
                <w:rFonts w:eastAsia="MS Mincho"/>
                <w:b/>
                <w:iCs/>
                <w:lang w:val="id-ID"/>
              </w:rPr>
              <w:t>Total Keseluruhan</w:t>
            </w:r>
          </w:p>
        </w:tc>
      </w:tr>
      <w:tr w:rsidR="00EA3AA0" w:rsidRPr="00EA3AA0" w14:paraId="542BE726" w14:textId="77777777" w:rsidTr="00B76636">
        <w:trPr>
          <w:trHeight w:val="335"/>
          <w:jc w:val="center"/>
        </w:trPr>
        <w:tc>
          <w:tcPr>
            <w:tcW w:w="3681" w:type="dxa"/>
          </w:tcPr>
          <w:p w14:paraId="377EF76D" w14:textId="77777777" w:rsidR="00EA3AA0" w:rsidRPr="00EA3AA0" w:rsidRDefault="00EA3AA0" w:rsidP="00EA3AA0">
            <w:pPr>
              <w:pStyle w:val="ParagrifIsi"/>
              <w:rPr>
                <w:rFonts w:eastAsia="MS Mincho"/>
                <w:iCs/>
                <w:lang w:val="id-ID"/>
              </w:rPr>
            </w:pPr>
            <w:r w:rsidRPr="00EA3AA0">
              <w:rPr>
                <w:rFonts w:eastAsia="MS Mincho"/>
                <w:iCs/>
                <w:lang w:val="id-ID"/>
              </w:rPr>
              <w:t>Nilai</w:t>
            </w:r>
          </w:p>
        </w:tc>
        <w:tc>
          <w:tcPr>
            <w:tcW w:w="850" w:type="dxa"/>
            <w:vAlign w:val="center"/>
          </w:tcPr>
          <w:p w14:paraId="1CE6F215" w14:textId="77777777" w:rsidR="00EA3AA0" w:rsidRPr="00EA3AA0" w:rsidRDefault="00EA3AA0" w:rsidP="00EA3AA0">
            <w:pPr>
              <w:pStyle w:val="ParagrifIsi"/>
              <w:rPr>
                <w:rFonts w:eastAsia="MS Mincho"/>
                <w:iCs/>
                <w:lang w:val="id-ID"/>
              </w:rPr>
            </w:pPr>
            <w:r w:rsidRPr="00EA3AA0">
              <w:rPr>
                <w:rFonts w:eastAsia="MS Mincho"/>
                <w:iCs/>
                <w:lang w:val="id-ID"/>
              </w:rPr>
              <w:t>5</w:t>
            </w:r>
          </w:p>
        </w:tc>
        <w:tc>
          <w:tcPr>
            <w:tcW w:w="851" w:type="dxa"/>
            <w:vAlign w:val="center"/>
          </w:tcPr>
          <w:p w14:paraId="62E1CF2B" w14:textId="77777777" w:rsidR="00EA3AA0" w:rsidRPr="00EA3AA0" w:rsidRDefault="00EA3AA0" w:rsidP="00EA3AA0">
            <w:pPr>
              <w:pStyle w:val="ParagrifIsi"/>
              <w:rPr>
                <w:rFonts w:eastAsia="MS Mincho"/>
                <w:iCs/>
                <w:lang w:val="id-ID"/>
              </w:rPr>
            </w:pPr>
            <w:r w:rsidRPr="00EA3AA0">
              <w:rPr>
                <w:rFonts w:eastAsia="MS Mincho"/>
                <w:iCs/>
                <w:lang w:val="id-ID"/>
              </w:rPr>
              <w:t>4</w:t>
            </w:r>
          </w:p>
        </w:tc>
        <w:tc>
          <w:tcPr>
            <w:tcW w:w="850" w:type="dxa"/>
            <w:vAlign w:val="center"/>
          </w:tcPr>
          <w:p w14:paraId="0BD57FAA" w14:textId="77777777" w:rsidR="00EA3AA0" w:rsidRPr="00EA3AA0" w:rsidRDefault="00EA3AA0" w:rsidP="00EA3AA0">
            <w:pPr>
              <w:pStyle w:val="ParagrifIsi"/>
              <w:rPr>
                <w:rFonts w:eastAsia="MS Mincho"/>
                <w:iCs/>
                <w:lang w:val="id-ID"/>
              </w:rPr>
            </w:pPr>
            <w:r w:rsidRPr="00EA3AA0">
              <w:rPr>
                <w:rFonts w:eastAsia="MS Mincho"/>
                <w:iCs/>
                <w:lang w:val="id-ID"/>
              </w:rPr>
              <w:t>3</w:t>
            </w:r>
          </w:p>
        </w:tc>
        <w:tc>
          <w:tcPr>
            <w:tcW w:w="851" w:type="dxa"/>
            <w:vAlign w:val="center"/>
          </w:tcPr>
          <w:p w14:paraId="188F4479" w14:textId="77777777" w:rsidR="00EA3AA0" w:rsidRPr="00EA3AA0" w:rsidRDefault="00EA3AA0" w:rsidP="00EA3AA0">
            <w:pPr>
              <w:pStyle w:val="ParagrifIsi"/>
              <w:rPr>
                <w:rFonts w:eastAsia="MS Mincho"/>
                <w:iCs/>
                <w:lang w:val="id-ID"/>
              </w:rPr>
            </w:pPr>
            <w:r w:rsidRPr="00EA3AA0">
              <w:rPr>
                <w:rFonts w:eastAsia="MS Mincho"/>
                <w:iCs/>
                <w:lang w:val="id-ID"/>
              </w:rPr>
              <w:t>2</w:t>
            </w:r>
          </w:p>
        </w:tc>
        <w:tc>
          <w:tcPr>
            <w:tcW w:w="847" w:type="dxa"/>
            <w:vAlign w:val="center"/>
          </w:tcPr>
          <w:p w14:paraId="4B4293C6" w14:textId="77777777" w:rsidR="00EA3AA0" w:rsidRPr="00EA3AA0" w:rsidRDefault="00EA3AA0" w:rsidP="00EA3AA0">
            <w:pPr>
              <w:pStyle w:val="ParagrifIsi"/>
              <w:rPr>
                <w:rFonts w:eastAsia="MS Mincho"/>
                <w:iCs/>
                <w:lang w:val="id-ID"/>
              </w:rPr>
            </w:pPr>
            <w:r w:rsidRPr="00EA3AA0">
              <w:rPr>
                <w:rFonts w:eastAsia="MS Mincho"/>
                <w:iCs/>
                <w:lang w:val="id-ID"/>
              </w:rPr>
              <w:t>1</w:t>
            </w:r>
          </w:p>
        </w:tc>
      </w:tr>
      <w:tr w:rsidR="00EA3AA0" w:rsidRPr="00EA3AA0" w14:paraId="4183BB55" w14:textId="77777777" w:rsidTr="00B76636">
        <w:trPr>
          <w:jc w:val="center"/>
        </w:trPr>
        <w:tc>
          <w:tcPr>
            <w:tcW w:w="3681" w:type="dxa"/>
            <w:vAlign w:val="center"/>
          </w:tcPr>
          <w:p w14:paraId="334F7CF0" w14:textId="77777777" w:rsidR="00EA3AA0" w:rsidRPr="00EA3AA0" w:rsidRDefault="00EA3AA0" w:rsidP="00EA3AA0">
            <w:pPr>
              <w:pStyle w:val="ParagrifIsi"/>
              <w:rPr>
                <w:rFonts w:eastAsia="MS Mincho"/>
                <w:iCs/>
                <w:lang w:val="id-ID"/>
              </w:rPr>
            </w:pPr>
            <w:r w:rsidRPr="00EA3AA0">
              <w:rPr>
                <w:rFonts w:eastAsia="MS Mincho"/>
                <w:iCs/>
                <w:lang w:val="id-ID"/>
              </w:rPr>
              <w:t>Jumlah Keseluruhan</w:t>
            </w:r>
          </w:p>
        </w:tc>
        <w:tc>
          <w:tcPr>
            <w:tcW w:w="850" w:type="dxa"/>
            <w:vAlign w:val="center"/>
          </w:tcPr>
          <w:p w14:paraId="0B78DEC1" w14:textId="3B78F8C4" w:rsidR="00EA3AA0" w:rsidRPr="00EA3AA0" w:rsidRDefault="00EA3AA0" w:rsidP="00EA3AA0">
            <w:pPr>
              <w:pStyle w:val="ParagrifIsi"/>
              <w:rPr>
                <w:rFonts w:eastAsia="MS Mincho"/>
                <w:iCs/>
                <w:lang w:val="id-ID"/>
              </w:rPr>
            </w:pPr>
            <w:r>
              <w:rPr>
                <w:rFonts w:eastAsia="MS Mincho"/>
                <w:iCs/>
                <w:lang w:val="id-ID"/>
              </w:rPr>
              <w:t>3</w:t>
            </w:r>
          </w:p>
        </w:tc>
        <w:tc>
          <w:tcPr>
            <w:tcW w:w="851" w:type="dxa"/>
            <w:vAlign w:val="center"/>
          </w:tcPr>
          <w:p w14:paraId="3706443E" w14:textId="4FAA642A" w:rsidR="00EA3AA0" w:rsidRPr="00EA3AA0" w:rsidRDefault="00EA3AA0" w:rsidP="00EA3AA0">
            <w:pPr>
              <w:pStyle w:val="ParagrifIsi"/>
              <w:rPr>
                <w:rFonts w:eastAsia="MS Mincho"/>
                <w:iCs/>
                <w:lang w:val="id-ID"/>
              </w:rPr>
            </w:pPr>
            <w:r>
              <w:rPr>
                <w:rFonts w:eastAsia="MS Mincho"/>
                <w:iCs/>
                <w:lang w:val="id-ID"/>
              </w:rPr>
              <w:t>8</w:t>
            </w:r>
          </w:p>
        </w:tc>
        <w:tc>
          <w:tcPr>
            <w:tcW w:w="850" w:type="dxa"/>
            <w:vAlign w:val="center"/>
          </w:tcPr>
          <w:p w14:paraId="0674C5DC" w14:textId="77777777" w:rsidR="00EA3AA0" w:rsidRPr="00EA3AA0" w:rsidRDefault="00EA3AA0" w:rsidP="00EA3AA0">
            <w:pPr>
              <w:pStyle w:val="ParagrifIsi"/>
              <w:rPr>
                <w:rFonts w:eastAsia="MS Mincho"/>
                <w:iCs/>
                <w:lang w:val="de-DE"/>
              </w:rPr>
            </w:pPr>
          </w:p>
        </w:tc>
        <w:tc>
          <w:tcPr>
            <w:tcW w:w="851" w:type="dxa"/>
            <w:vAlign w:val="center"/>
          </w:tcPr>
          <w:p w14:paraId="48D73966" w14:textId="77777777" w:rsidR="00EA3AA0" w:rsidRPr="00EA3AA0" w:rsidRDefault="00EA3AA0" w:rsidP="00EA3AA0">
            <w:pPr>
              <w:pStyle w:val="ParagrifIsi"/>
              <w:rPr>
                <w:rFonts w:eastAsia="MS Mincho"/>
                <w:iCs/>
                <w:lang w:val="de-DE"/>
              </w:rPr>
            </w:pPr>
          </w:p>
        </w:tc>
        <w:tc>
          <w:tcPr>
            <w:tcW w:w="847" w:type="dxa"/>
            <w:vAlign w:val="center"/>
          </w:tcPr>
          <w:p w14:paraId="03C1EBE7" w14:textId="77777777" w:rsidR="00EA3AA0" w:rsidRPr="00EA3AA0" w:rsidRDefault="00EA3AA0" w:rsidP="00EA3AA0">
            <w:pPr>
              <w:pStyle w:val="ParagrifIsi"/>
              <w:rPr>
                <w:rFonts w:eastAsia="MS Mincho"/>
                <w:iCs/>
                <w:lang w:val="de-DE"/>
              </w:rPr>
            </w:pPr>
          </w:p>
        </w:tc>
      </w:tr>
      <w:tr w:rsidR="00EA3AA0" w:rsidRPr="00EA3AA0" w14:paraId="17B1C642" w14:textId="77777777" w:rsidTr="00B76636">
        <w:trPr>
          <w:jc w:val="center"/>
        </w:trPr>
        <w:tc>
          <w:tcPr>
            <w:tcW w:w="3681" w:type="dxa"/>
            <w:vAlign w:val="center"/>
          </w:tcPr>
          <w:p w14:paraId="75B6917B" w14:textId="77777777" w:rsidR="00EA3AA0" w:rsidRPr="00EA3AA0" w:rsidRDefault="00EA3AA0" w:rsidP="00EA3AA0">
            <w:pPr>
              <w:pStyle w:val="ParagrifIsi"/>
              <w:rPr>
                <w:rFonts w:eastAsia="MS Mincho"/>
                <w:iCs/>
                <w:lang w:val="id-ID"/>
              </w:rPr>
            </w:pPr>
            <w:r w:rsidRPr="00EA3AA0">
              <w:rPr>
                <w:rFonts w:eastAsia="MS Mincho"/>
                <w:iCs/>
                <w:lang w:val="id-ID"/>
              </w:rPr>
              <w:t>Persentase Keseluruhan</w:t>
            </w:r>
          </w:p>
        </w:tc>
        <w:tc>
          <w:tcPr>
            <w:tcW w:w="850" w:type="dxa"/>
            <w:vAlign w:val="center"/>
          </w:tcPr>
          <w:p w14:paraId="77F80135" w14:textId="70AF8412" w:rsidR="00EA3AA0" w:rsidRPr="00EA3AA0" w:rsidRDefault="00EA3AA0" w:rsidP="00EA3AA0">
            <w:pPr>
              <w:pStyle w:val="ParagrifIsi"/>
              <w:rPr>
                <w:rFonts w:eastAsia="MS Mincho"/>
                <w:iCs/>
                <w:lang w:val="id-ID"/>
              </w:rPr>
            </w:pPr>
            <w:r w:rsidRPr="00EA3AA0">
              <w:rPr>
                <w:rFonts w:eastAsia="MS Mincho"/>
                <w:iCs/>
                <w:lang w:val="id-ID"/>
              </w:rPr>
              <w:t>27,27</w:t>
            </w:r>
          </w:p>
        </w:tc>
        <w:tc>
          <w:tcPr>
            <w:tcW w:w="851" w:type="dxa"/>
            <w:vAlign w:val="center"/>
          </w:tcPr>
          <w:p w14:paraId="00535341" w14:textId="27015772" w:rsidR="00EA3AA0" w:rsidRPr="00EA3AA0" w:rsidRDefault="00EA3AA0" w:rsidP="00EA3AA0">
            <w:pPr>
              <w:pStyle w:val="ParagrifIsi"/>
              <w:rPr>
                <w:rFonts w:eastAsia="MS Mincho"/>
                <w:iCs/>
                <w:lang w:val="id-ID"/>
              </w:rPr>
            </w:pPr>
            <w:r w:rsidRPr="00EA3AA0">
              <w:rPr>
                <w:rFonts w:eastAsia="MS Mincho"/>
                <w:iCs/>
                <w:lang w:val="id-ID"/>
              </w:rPr>
              <w:t>72,72</w:t>
            </w:r>
          </w:p>
        </w:tc>
        <w:tc>
          <w:tcPr>
            <w:tcW w:w="850" w:type="dxa"/>
            <w:vAlign w:val="center"/>
          </w:tcPr>
          <w:p w14:paraId="17ADA7FA" w14:textId="4D77A52F" w:rsidR="00EA3AA0" w:rsidRPr="00EA3AA0" w:rsidRDefault="00EA3AA0" w:rsidP="00EA3AA0">
            <w:pPr>
              <w:pStyle w:val="ParagrifIsi"/>
              <w:rPr>
                <w:rFonts w:eastAsia="MS Mincho"/>
                <w:iCs/>
                <w:lang w:val="de-DE"/>
              </w:rPr>
            </w:pPr>
          </w:p>
        </w:tc>
        <w:tc>
          <w:tcPr>
            <w:tcW w:w="851" w:type="dxa"/>
            <w:vAlign w:val="center"/>
          </w:tcPr>
          <w:p w14:paraId="7C11E09C" w14:textId="77777777" w:rsidR="00EA3AA0" w:rsidRPr="00EA3AA0" w:rsidRDefault="00EA3AA0" w:rsidP="00EA3AA0">
            <w:pPr>
              <w:pStyle w:val="ParagrifIsi"/>
              <w:rPr>
                <w:rFonts w:eastAsia="MS Mincho"/>
                <w:iCs/>
                <w:lang w:val="de-DE"/>
              </w:rPr>
            </w:pPr>
          </w:p>
        </w:tc>
        <w:tc>
          <w:tcPr>
            <w:tcW w:w="847" w:type="dxa"/>
            <w:vAlign w:val="center"/>
          </w:tcPr>
          <w:p w14:paraId="54E2B11F" w14:textId="77777777" w:rsidR="00EA3AA0" w:rsidRPr="00EA3AA0" w:rsidRDefault="00EA3AA0" w:rsidP="00EA3AA0">
            <w:pPr>
              <w:pStyle w:val="ParagrifIsi"/>
              <w:rPr>
                <w:rFonts w:eastAsia="MS Mincho"/>
                <w:iCs/>
                <w:lang w:val="de-DE"/>
              </w:rPr>
            </w:pPr>
          </w:p>
        </w:tc>
      </w:tr>
    </w:tbl>
    <w:p w14:paraId="08E30A80" w14:textId="77777777" w:rsidR="009C2C75" w:rsidRPr="009C2C75" w:rsidRDefault="009C2C75" w:rsidP="009C2C75">
      <w:pPr>
        <w:pStyle w:val="ParagrifIsi"/>
      </w:pPr>
      <w:r w:rsidRPr="009C2C75">
        <w:t>Keterangan :</w:t>
      </w:r>
    </w:p>
    <w:p w14:paraId="09168268" w14:textId="77777777" w:rsidR="009C2C75" w:rsidRPr="009C2C75" w:rsidRDefault="009C2C75" w:rsidP="00D125A3">
      <w:pPr>
        <w:pStyle w:val="ParagrifIsi"/>
        <w:numPr>
          <w:ilvl w:val="0"/>
          <w:numId w:val="24"/>
        </w:numPr>
      </w:pPr>
      <w:r w:rsidRPr="009C2C75">
        <w:t>Jumlah responden sebanyak 1 oran</w:t>
      </w:r>
      <w:r w:rsidRPr="009C2C75">
        <w:rPr>
          <w:lang w:val="id-ID"/>
        </w:rPr>
        <w:t>g.</w:t>
      </w:r>
    </w:p>
    <w:p w14:paraId="3F958235" w14:textId="472DEDD7" w:rsidR="009C2C75" w:rsidRPr="009C2C75" w:rsidRDefault="009C2C75" w:rsidP="00D125A3">
      <w:pPr>
        <w:pStyle w:val="ParagrifIsi"/>
        <w:numPr>
          <w:ilvl w:val="0"/>
          <w:numId w:val="24"/>
        </w:numPr>
      </w:pPr>
      <w:r w:rsidRPr="009C2C75">
        <w:t>Aspek rekayasa perangkat lunak tanggapan dengan persentase terbesar berada pada tanggapan “</w:t>
      </w:r>
      <w:r w:rsidRPr="009C2C75">
        <w:rPr>
          <w:lang w:val="id-ID"/>
        </w:rPr>
        <w:t>Baik</w:t>
      </w:r>
      <w:r w:rsidRPr="009C2C75">
        <w:t>” dengan nilai persentase 75</w:t>
      </w:r>
      <w:r w:rsidRPr="009C2C75">
        <w:rPr>
          <w:lang w:val="id-ID"/>
        </w:rPr>
        <w:t>%.</w:t>
      </w:r>
    </w:p>
    <w:p w14:paraId="74FF4C1D" w14:textId="0EAE3724" w:rsidR="00630E1D" w:rsidRPr="009C2C75" w:rsidRDefault="009C2C75" w:rsidP="00630E1D">
      <w:pPr>
        <w:pStyle w:val="ParagrifIsi"/>
        <w:numPr>
          <w:ilvl w:val="0"/>
          <w:numId w:val="24"/>
        </w:numPr>
      </w:pPr>
      <w:r w:rsidRPr="009C2C75">
        <w:t>Aspek fungsional tanggapan dengan persentase terbesar berada pada tanggapan “</w:t>
      </w:r>
      <w:r w:rsidRPr="009C2C75">
        <w:rPr>
          <w:lang w:val="id-ID"/>
        </w:rPr>
        <w:t>Baik</w:t>
      </w:r>
      <w:r w:rsidR="00F43DA8">
        <w:t>” dengan nilai persentase 100</w:t>
      </w:r>
      <w:r w:rsidRPr="009C2C75">
        <w:t>%</w:t>
      </w:r>
      <w:r w:rsidRPr="009C2C75">
        <w:rPr>
          <w:lang w:val="id-ID"/>
        </w:rPr>
        <w:t>.</w:t>
      </w:r>
    </w:p>
    <w:p w14:paraId="54848B39" w14:textId="5D1517D8" w:rsidR="009C2C75" w:rsidRPr="009C2C75" w:rsidRDefault="00F43DA8" w:rsidP="00D125A3">
      <w:pPr>
        <w:pStyle w:val="ParagrifIsi"/>
        <w:numPr>
          <w:ilvl w:val="0"/>
          <w:numId w:val="24"/>
        </w:numPr>
      </w:pPr>
      <w:r w:rsidRPr="00F43DA8">
        <w:rPr>
          <w:lang w:val="en-US"/>
        </w:rPr>
        <w:t xml:space="preserve">Aspek antarmuka tanggapan dengan persentase yang saling berimbang yaitu di “Sangat </w:t>
      </w:r>
      <w:r>
        <w:rPr>
          <w:lang w:val="id-ID"/>
        </w:rPr>
        <w:t>Baik</w:t>
      </w:r>
      <w:r w:rsidRPr="00F43DA8">
        <w:rPr>
          <w:lang w:val="en-US"/>
        </w:rPr>
        <w:t xml:space="preserve">” </w:t>
      </w:r>
      <w:r>
        <w:rPr>
          <w:lang w:val="id-ID"/>
        </w:rPr>
        <w:t>dengan nilai persentase</w:t>
      </w:r>
      <w:r w:rsidRPr="00F43DA8">
        <w:rPr>
          <w:lang w:val="en-US"/>
        </w:rPr>
        <w:t xml:space="preserve"> 50% dan “</w:t>
      </w:r>
      <w:r>
        <w:rPr>
          <w:lang w:val="id-ID"/>
        </w:rPr>
        <w:t>Baik</w:t>
      </w:r>
      <w:r w:rsidRPr="00F43DA8">
        <w:rPr>
          <w:lang w:val="en-US"/>
        </w:rPr>
        <w:t xml:space="preserve">” </w:t>
      </w:r>
      <w:r w:rsidRPr="00F43DA8">
        <w:rPr>
          <w:lang w:val="id-ID"/>
        </w:rPr>
        <w:t>dengan nilai persentase</w:t>
      </w:r>
      <w:r w:rsidRPr="00F43DA8">
        <w:rPr>
          <w:lang w:val="en-US"/>
        </w:rPr>
        <w:t xml:space="preserve"> 50</w:t>
      </w:r>
      <w:r>
        <w:rPr>
          <w:lang w:val="id-ID"/>
        </w:rPr>
        <w:t>%</w:t>
      </w:r>
      <w:r w:rsidR="009C2C75" w:rsidRPr="009C2C75">
        <w:rPr>
          <w:lang w:val="id-ID"/>
        </w:rPr>
        <w:t>.</w:t>
      </w:r>
    </w:p>
    <w:p w14:paraId="7BDDF90C" w14:textId="30BBA6AB" w:rsidR="009C2C75" w:rsidRPr="009C2C75" w:rsidRDefault="009C2C75" w:rsidP="009C2C75">
      <w:pPr>
        <w:pStyle w:val="ParagrifIsi"/>
      </w:pPr>
      <w:r w:rsidRPr="009C2C75">
        <w:t xml:space="preserve">Berikut </w:t>
      </w:r>
      <w:r w:rsidRPr="009C2C75">
        <w:rPr>
          <w:lang w:val="id-ID"/>
        </w:rPr>
        <w:t xml:space="preserve">ini </w:t>
      </w:r>
      <w:r w:rsidRPr="009C2C75">
        <w:t xml:space="preserve">adalah perhitungan untuk mengukur tingkat keberhasilan </w:t>
      </w:r>
      <w:r w:rsidRPr="009C2C75">
        <w:rPr>
          <w:lang w:val="id-ID"/>
        </w:rPr>
        <w:t xml:space="preserve">sistem yang </w:t>
      </w:r>
      <w:r w:rsidRPr="009C2C75">
        <w:rPr>
          <w:lang w:val="id-ID"/>
        </w:rPr>
        <w:lastRenderedPageBreak/>
        <w:t>dibangun</w:t>
      </w:r>
      <w:r w:rsidRPr="009C2C75">
        <w:t xml:space="preserve"> menggunakan teknik penskalaan </w:t>
      </w:r>
      <w:r w:rsidRPr="009C2C75">
        <w:rPr>
          <w:i/>
          <w:iCs/>
        </w:rPr>
        <w:t>Likert’s Summated Rating</w:t>
      </w:r>
      <w:r w:rsidRPr="009C2C75">
        <w:t xml:space="preserve"> (LSR) terhadap kuesioner pada Tabel 4.</w:t>
      </w:r>
      <w:r w:rsidRPr="009C2C75">
        <w:rPr>
          <w:lang w:val="id-ID"/>
        </w:rPr>
        <w:t xml:space="preserve"> </w:t>
      </w:r>
      <w:r w:rsidR="00D237CA">
        <w:t>4</w:t>
      </w:r>
      <w:r w:rsidRPr="009C2C75">
        <w:t>.</w:t>
      </w:r>
    </w:p>
    <w:p w14:paraId="0DA83E6B" w14:textId="77777777" w:rsidR="009C2C75" w:rsidRPr="009C2C75" w:rsidRDefault="009C2C75" w:rsidP="00D125A3">
      <w:pPr>
        <w:pStyle w:val="ParagrifIsi"/>
        <w:numPr>
          <w:ilvl w:val="0"/>
          <w:numId w:val="25"/>
        </w:numPr>
      </w:pPr>
      <w:r w:rsidRPr="009C2C75">
        <w:rPr>
          <w:lang w:val="en-US"/>
        </w:rPr>
        <w:t>Total tanggapan pada hasil kuesioner (penjumlahan total dari 3 aspek)</w:t>
      </w:r>
    </w:p>
    <w:p w14:paraId="0A6F487F" w14:textId="77777777" w:rsidR="009C2C75" w:rsidRPr="009C2C75" w:rsidRDefault="009C2C75" w:rsidP="00D125A3">
      <w:pPr>
        <w:pStyle w:val="ParagrifIsi"/>
        <w:numPr>
          <w:ilvl w:val="5"/>
          <w:numId w:val="26"/>
        </w:numPr>
        <w:ind w:left="567"/>
      </w:pPr>
      <w:r w:rsidRPr="009C2C75">
        <w:rPr>
          <w:lang w:val="id-ID"/>
        </w:rPr>
        <w:t>Total tanggapan 1 = 0+0+0 = 0</w:t>
      </w:r>
    </w:p>
    <w:p w14:paraId="6A3CD766" w14:textId="77777777" w:rsidR="009C2C75" w:rsidRPr="009C2C75" w:rsidRDefault="009C2C75" w:rsidP="00D237CA">
      <w:pPr>
        <w:pStyle w:val="ParagrifIsi"/>
        <w:numPr>
          <w:ilvl w:val="5"/>
          <w:numId w:val="2"/>
        </w:numPr>
        <w:ind w:left="567"/>
      </w:pPr>
      <w:r w:rsidRPr="009C2C75">
        <w:rPr>
          <w:lang w:val="id-ID"/>
        </w:rPr>
        <w:t>Total tanggapan 2 = 0+0+0 = 0</w:t>
      </w:r>
    </w:p>
    <w:p w14:paraId="3B2044CA" w14:textId="77777777" w:rsidR="009C2C75" w:rsidRPr="009C2C75" w:rsidRDefault="009C2C75" w:rsidP="00D237CA">
      <w:pPr>
        <w:pStyle w:val="ParagrifIsi"/>
        <w:numPr>
          <w:ilvl w:val="5"/>
          <w:numId w:val="2"/>
        </w:numPr>
        <w:ind w:left="567"/>
      </w:pPr>
      <w:r w:rsidRPr="009C2C75">
        <w:rPr>
          <w:lang w:val="id-ID"/>
        </w:rPr>
        <w:t>Total tanggapan 3 = 0+0+0 = 0</w:t>
      </w:r>
    </w:p>
    <w:p w14:paraId="5FFBBFF7" w14:textId="7DA105E3" w:rsidR="009C2C75" w:rsidRPr="009C2C75" w:rsidRDefault="009C2C75" w:rsidP="00D237CA">
      <w:pPr>
        <w:pStyle w:val="ParagrifIsi"/>
        <w:numPr>
          <w:ilvl w:val="5"/>
          <w:numId w:val="2"/>
        </w:numPr>
        <w:ind w:left="567"/>
      </w:pPr>
      <w:r w:rsidRPr="009C2C75">
        <w:rPr>
          <w:lang w:val="id-ID"/>
        </w:rPr>
        <w:t>Tot</w:t>
      </w:r>
      <w:r w:rsidR="00F43DA8">
        <w:rPr>
          <w:lang w:val="id-ID"/>
        </w:rPr>
        <w:t>al tanggapan 4 = 3+3+2 = 8</w:t>
      </w:r>
    </w:p>
    <w:p w14:paraId="5800449D" w14:textId="5A6F3E99" w:rsidR="009C2C75" w:rsidRPr="009C2C75" w:rsidRDefault="00F43DA8" w:rsidP="00D237CA">
      <w:pPr>
        <w:pStyle w:val="ParagrifIsi"/>
        <w:numPr>
          <w:ilvl w:val="5"/>
          <w:numId w:val="2"/>
        </w:numPr>
        <w:ind w:left="567"/>
      </w:pPr>
      <w:r>
        <w:rPr>
          <w:lang w:val="id-ID"/>
        </w:rPr>
        <w:t>Total tanggapan 5 = 1+0+2 = 3</w:t>
      </w:r>
    </w:p>
    <w:p w14:paraId="1D552BBB" w14:textId="77777777" w:rsidR="009C2C75" w:rsidRPr="009C2C75" w:rsidRDefault="009C2C75" w:rsidP="00D125A3">
      <w:pPr>
        <w:pStyle w:val="ParagrifIsi"/>
        <w:numPr>
          <w:ilvl w:val="0"/>
          <w:numId w:val="25"/>
        </w:numPr>
      </w:pPr>
      <w:r w:rsidRPr="009C2C75">
        <w:rPr>
          <w:lang w:val="en-US"/>
        </w:rPr>
        <w:t>Total tanggapan pada hasil kuesioner</w:t>
      </w:r>
    </w:p>
    <w:p w14:paraId="677B5F9A" w14:textId="77777777" w:rsidR="009C2C75" w:rsidRPr="009C2C75" w:rsidRDefault="009C2C75" w:rsidP="00574FA3">
      <w:pPr>
        <w:pStyle w:val="ParagrifIsi"/>
        <w:numPr>
          <w:ilvl w:val="5"/>
          <w:numId w:val="27"/>
        </w:numPr>
        <w:ind w:left="567"/>
      </w:pPr>
      <w:r w:rsidRPr="009C2C75">
        <w:rPr>
          <w:lang w:val="id-ID"/>
        </w:rPr>
        <w:t>Total tanggapan 1 = 0x1 = 0</w:t>
      </w:r>
    </w:p>
    <w:p w14:paraId="030F7968" w14:textId="77777777" w:rsidR="009C2C75" w:rsidRPr="009C2C75" w:rsidRDefault="009C2C75" w:rsidP="00574FA3">
      <w:pPr>
        <w:pStyle w:val="ParagrifIsi"/>
        <w:numPr>
          <w:ilvl w:val="5"/>
          <w:numId w:val="2"/>
        </w:numPr>
        <w:ind w:left="567"/>
      </w:pPr>
      <w:r w:rsidRPr="009C2C75">
        <w:rPr>
          <w:lang w:val="id-ID"/>
        </w:rPr>
        <w:t>Total tanggapan 2 = 0x2 = 0</w:t>
      </w:r>
    </w:p>
    <w:p w14:paraId="03B131D3" w14:textId="77777777" w:rsidR="009C2C75" w:rsidRPr="009C2C75" w:rsidRDefault="009C2C75" w:rsidP="00574FA3">
      <w:pPr>
        <w:pStyle w:val="ParagrifIsi"/>
        <w:numPr>
          <w:ilvl w:val="5"/>
          <w:numId w:val="2"/>
        </w:numPr>
        <w:ind w:left="567"/>
      </w:pPr>
      <w:r w:rsidRPr="009C2C75">
        <w:rPr>
          <w:lang w:val="id-ID"/>
        </w:rPr>
        <w:t>Total tanggapan 3 = 0x3 = 0</w:t>
      </w:r>
    </w:p>
    <w:p w14:paraId="3FD1111F" w14:textId="0AB856FF" w:rsidR="009C2C75" w:rsidRPr="009C2C75" w:rsidRDefault="00F43DA8" w:rsidP="00574FA3">
      <w:pPr>
        <w:pStyle w:val="ParagrifIsi"/>
        <w:numPr>
          <w:ilvl w:val="5"/>
          <w:numId w:val="2"/>
        </w:numPr>
        <w:ind w:left="567"/>
      </w:pPr>
      <w:r>
        <w:rPr>
          <w:lang w:val="id-ID"/>
        </w:rPr>
        <w:t>Total tanggapan 4 = 8x4 = 32</w:t>
      </w:r>
    </w:p>
    <w:p w14:paraId="528A95D6" w14:textId="4D6CC748" w:rsidR="009C2C75" w:rsidRPr="009C2C75" w:rsidRDefault="00F43DA8" w:rsidP="00574FA3">
      <w:pPr>
        <w:pStyle w:val="ParagrifIsi"/>
        <w:numPr>
          <w:ilvl w:val="5"/>
          <w:numId w:val="2"/>
        </w:numPr>
        <w:ind w:left="567"/>
      </w:pPr>
      <w:r>
        <w:rPr>
          <w:lang w:val="id-ID"/>
        </w:rPr>
        <w:t>Total tanggapan 5 = 3x5 = 15</w:t>
      </w:r>
    </w:p>
    <w:p w14:paraId="29A31D84" w14:textId="77E288AA" w:rsidR="009C2C75" w:rsidRPr="009C2C75" w:rsidRDefault="009C2C75" w:rsidP="00574FA3">
      <w:pPr>
        <w:pStyle w:val="ParagrifIsi"/>
        <w:numPr>
          <w:ilvl w:val="5"/>
          <w:numId w:val="2"/>
        </w:numPr>
        <w:ind w:left="567"/>
      </w:pPr>
      <w:r w:rsidRPr="009C2C75">
        <w:rPr>
          <w:lang w:val="en-US"/>
        </w:rPr>
        <w:t xml:space="preserve">Total keseluruhan = </w:t>
      </w:r>
      <w:r w:rsidR="00F43DA8">
        <w:rPr>
          <w:lang w:val="en-US"/>
        </w:rPr>
        <w:t>0+0+0+32+15</w:t>
      </w:r>
      <w:r w:rsidR="00F43DA8">
        <w:rPr>
          <w:lang w:val="id-ID"/>
        </w:rPr>
        <w:t xml:space="preserve"> </w:t>
      </w:r>
      <w:r w:rsidR="00F43DA8">
        <w:rPr>
          <w:lang w:val="en-US"/>
        </w:rPr>
        <w:t>= 47</w:t>
      </w:r>
    </w:p>
    <w:p w14:paraId="71B02492" w14:textId="77777777" w:rsidR="009C2C75" w:rsidRPr="009C2C75" w:rsidRDefault="009C2C75" w:rsidP="00D125A3">
      <w:pPr>
        <w:pStyle w:val="ParagrifIsi"/>
        <w:numPr>
          <w:ilvl w:val="0"/>
          <w:numId w:val="25"/>
        </w:numPr>
      </w:pPr>
      <w:r w:rsidRPr="009C2C75">
        <w:rPr>
          <w:lang w:val="en-US"/>
        </w:rPr>
        <w:t>Jumlah skor untuk setiap responden</w:t>
      </w:r>
    </w:p>
    <w:p w14:paraId="0D77EA28" w14:textId="77777777" w:rsidR="009C2C75" w:rsidRPr="009C2C75" w:rsidRDefault="009C2C75" w:rsidP="00574FA3">
      <w:pPr>
        <w:pStyle w:val="ParagrifIsi"/>
        <w:numPr>
          <w:ilvl w:val="5"/>
          <w:numId w:val="28"/>
        </w:numPr>
        <w:ind w:left="567"/>
      </w:pPr>
      <w:r w:rsidRPr="009C2C75">
        <w:rPr>
          <w:lang w:val="en-US"/>
        </w:rPr>
        <w:t>Skor maksimal = 5x11 item = 55</w:t>
      </w:r>
    </w:p>
    <w:p w14:paraId="4C5EB069" w14:textId="77777777" w:rsidR="009C2C75" w:rsidRPr="009C2C75" w:rsidRDefault="009C2C75" w:rsidP="00574FA3">
      <w:pPr>
        <w:pStyle w:val="ParagrifIsi"/>
        <w:numPr>
          <w:ilvl w:val="5"/>
          <w:numId w:val="21"/>
        </w:numPr>
        <w:ind w:left="567"/>
      </w:pPr>
      <w:r w:rsidRPr="009C2C75">
        <w:rPr>
          <w:lang w:val="id-ID"/>
        </w:rPr>
        <w:t>Skor minimal = 1x11 item = 11</w:t>
      </w:r>
    </w:p>
    <w:p w14:paraId="67A2889B" w14:textId="77777777" w:rsidR="009C2C75" w:rsidRPr="009C2C75" w:rsidRDefault="009C2C75" w:rsidP="00574FA3">
      <w:pPr>
        <w:pStyle w:val="ParagrifIsi"/>
        <w:numPr>
          <w:ilvl w:val="5"/>
          <w:numId w:val="21"/>
        </w:numPr>
        <w:ind w:left="567"/>
      </w:pPr>
      <w:r w:rsidRPr="009C2C75">
        <w:rPr>
          <w:lang w:val="id-ID"/>
        </w:rPr>
        <w:t>Skor median = 3x11 item = 33</w:t>
      </w:r>
    </w:p>
    <w:p w14:paraId="615F81B1" w14:textId="77777777" w:rsidR="009C2C75" w:rsidRPr="009C2C75" w:rsidRDefault="009C2C75" w:rsidP="00574FA3">
      <w:pPr>
        <w:pStyle w:val="ParagrifIsi"/>
        <w:numPr>
          <w:ilvl w:val="5"/>
          <w:numId w:val="21"/>
        </w:numPr>
        <w:ind w:left="567"/>
      </w:pPr>
      <w:r w:rsidRPr="009C2C75">
        <w:rPr>
          <w:lang w:val="id-ID"/>
        </w:rPr>
        <w:t>Skor kuartil 1 = 2x11 item = 22</w:t>
      </w:r>
    </w:p>
    <w:p w14:paraId="27FF45E9" w14:textId="77777777" w:rsidR="009C2C75" w:rsidRPr="009C2C75" w:rsidRDefault="009C2C75" w:rsidP="00574FA3">
      <w:pPr>
        <w:pStyle w:val="ParagrifIsi"/>
        <w:numPr>
          <w:ilvl w:val="5"/>
          <w:numId w:val="21"/>
        </w:numPr>
        <w:ind w:left="567"/>
      </w:pPr>
      <w:r w:rsidRPr="009C2C75">
        <w:rPr>
          <w:lang w:val="id-ID"/>
        </w:rPr>
        <w:t>Skor kuartil 2 = 4x11 item = 44</w:t>
      </w:r>
    </w:p>
    <w:p w14:paraId="0729B09F" w14:textId="77777777" w:rsidR="009C2C75" w:rsidRPr="009C2C75" w:rsidRDefault="009C2C75" w:rsidP="00D125A3">
      <w:pPr>
        <w:pStyle w:val="ParagrifIsi"/>
        <w:numPr>
          <w:ilvl w:val="0"/>
          <w:numId w:val="25"/>
        </w:numPr>
      </w:pPr>
      <w:r w:rsidRPr="009C2C75">
        <w:rPr>
          <w:lang w:val="en-US"/>
        </w:rPr>
        <w:lastRenderedPageBreak/>
        <w:t xml:space="preserve">Jumlah skor untuk </w:t>
      </w:r>
      <w:r w:rsidRPr="009C2C75">
        <w:rPr>
          <w:lang w:val="id-ID"/>
        </w:rPr>
        <w:t>seluruh</w:t>
      </w:r>
      <w:r w:rsidRPr="009C2C75">
        <w:rPr>
          <w:lang w:val="en-US"/>
        </w:rPr>
        <w:t xml:space="preserve"> responden</w:t>
      </w:r>
    </w:p>
    <w:p w14:paraId="65698758" w14:textId="77777777" w:rsidR="009C2C75" w:rsidRPr="009C2C75" w:rsidRDefault="009C2C75" w:rsidP="00574FA3">
      <w:pPr>
        <w:pStyle w:val="ParagrifIsi"/>
        <w:numPr>
          <w:ilvl w:val="5"/>
          <w:numId w:val="29"/>
        </w:numPr>
        <w:ind w:left="567"/>
      </w:pPr>
      <w:r w:rsidRPr="009C2C75">
        <w:rPr>
          <w:lang w:val="en-US"/>
        </w:rPr>
        <w:t>Maksimal = 5</w:t>
      </w:r>
      <w:r w:rsidRPr="009C2C75">
        <w:rPr>
          <w:lang w:val="id-ID"/>
        </w:rPr>
        <w:t>5</w:t>
      </w:r>
      <w:r w:rsidRPr="009C2C75">
        <w:rPr>
          <w:lang w:val="en-US"/>
        </w:rPr>
        <w:t>x1 item = 55</w:t>
      </w:r>
    </w:p>
    <w:p w14:paraId="1C7A3508" w14:textId="77777777" w:rsidR="009C2C75" w:rsidRPr="009C2C75" w:rsidRDefault="009C2C75" w:rsidP="00574FA3">
      <w:pPr>
        <w:pStyle w:val="ParagrifIsi"/>
        <w:numPr>
          <w:ilvl w:val="5"/>
          <w:numId w:val="21"/>
        </w:numPr>
        <w:ind w:left="567"/>
      </w:pPr>
      <w:r w:rsidRPr="009C2C75">
        <w:rPr>
          <w:lang w:val="id-ID"/>
        </w:rPr>
        <w:t>Minimal = 11x1 item = 11</w:t>
      </w:r>
    </w:p>
    <w:p w14:paraId="17512344" w14:textId="77777777" w:rsidR="009C2C75" w:rsidRPr="009C2C75" w:rsidRDefault="009C2C75" w:rsidP="00574FA3">
      <w:pPr>
        <w:pStyle w:val="ParagrifIsi"/>
        <w:numPr>
          <w:ilvl w:val="5"/>
          <w:numId w:val="21"/>
        </w:numPr>
        <w:ind w:left="567"/>
      </w:pPr>
      <w:r w:rsidRPr="009C2C75">
        <w:rPr>
          <w:lang w:val="id-ID"/>
        </w:rPr>
        <w:t>Median = 33x1 item = 33</w:t>
      </w:r>
    </w:p>
    <w:p w14:paraId="1EC29364" w14:textId="77777777" w:rsidR="009C2C75" w:rsidRPr="009C2C75" w:rsidRDefault="009C2C75" w:rsidP="00574FA3">
      <w:pPr>
        <w:pStyle w:val="ParagrifIsi"/>
        <w:numPr>
          <w:ilvl w:val="5"/>
          <w:numId w:val="21"/>
        </w:numPr>
        <w:ind w:left="567"/>
      </w:pPr>
      <w:r w:rsidRPr="009C2C75">
        <w:rPr>
          <w:lang w:val="id-ID"/>
        </w:rPr>
        <w:t>Kuartil 1 = 22x1 item = 22</w:t>
      </w:r>
    </w:p>
    <w:p w14:paraId="299D12D6" w14:textId="77777777" w:rsidR="009C2C75" w:rsidRPr="009C2C75" w:rsidRDefault="009C2C75" w:rsidP="00574FA3">
      <w:pPr>
        <w:pStyle w:val="ParagrifIsi"/>
        <w:numPr>
          <w:ilvl w:val="5"/>
          <w:numId w:val="21"/>
        </w:numPr>
        <w:ind w:left="567"/>
      </w:pPr>
      <w:r w:rsidRPr="009C2C75">
        <w:rPr>
          <w:lang w:val="id-ID"/>
        </w:rPr>
        <w:t>Kuartil 2 = 44x1 item = 44</w:t>
      </w:r>
    </w:p>
    <w:p w14:paraId="09E8555E" w14:textId="77777777" w:rsidR="009C2C75" w:rsidRPr="009C2C75" w:rsidRDefault="009C2C75" w:rsidP="00D125A3">
      <w:pPr>
        <w:pStyle w:val="ParagrifIsi"/>
        <w:numPr>
          <w:ilvl w:val="0"/>
          <w:numId w:val="25"/>
        </w:numPr>
      </w:pPr>
      <w:r w:rsidRPr="009C2C75">
        <w:rPr>
          <w:lang w:val="id-ID"/>
        </w:rPr>
        <w:t>Interpretasi jumlah skor tersebut adalah</w:t>
      </w:r>
    </w:p>
    <w:p w14:paraId="311F9E69" w14:textId="77777777" w:rsidR="009C2C75" w:rsidRPr="009C2C75" w:rsidRDefault="009C2C75" w:rsidP="002E6A0A">
      <w:pPr>
        <w:pStyle w:val="ParagrifIsi"/>
        <w:numPr>
          <w:ilvl w:val="5"/>
          <w:numId w:val="30"/>
        </w:numPr>
        <w:ind w:left="567"/>
      </w:pPr>
      <w:r w:rsidRPr="009C2C75">
        <w:rPr>
          <w:lang w:val="id-ID"/>
        </w:rPr>
        <w:t>44 &lt; skor &lt; 55, artinya sangat positif (sistem dinilai berhasil)</w:t>
      </w:r>
    </w:p>
    <w:p w14:paraId="250D02E1" w14:textId="77777777" w:rsidR="009C2C75" w:rsidRPr="009C2C75" w:rsidRDefault="009C2C75" w:rsidP="002E6A0A">
      <w:pPr>
        <w:pStyle w:val="ParagrifIsi"/>
        <w:numPr>
          <w:ilvl w:val="5"/>
          <w:numId w:val="21"/>
        </w:numPr>
        <w:ind w:left="567"/>
      </w:pPr>
      <w:r w:rsidRPr="009C2C75">
        <w:rPr>
          <w:lang w:val="id-ID"/>
        </w:rPr>
        <w:t>33 &lt; skor &lt; 44, artinya positif (sistem dinilai cukup berhasil)</w:t>
      </w:r>
    </w:p>
    <w:p w14:paraId="7F343851" w14:textId="77777777" w:rsidR="009C2C75" w:rsidRPr="009C2C75" w:rsidRDefault="009C2C75" w:rsidP="002E6A0A">
      <w:pPr>
        <w:pStyle w:val="ParagrifIsi"/>
        <w:numPr>
          <w:ilvl w:val="5"/>
          <w:numId w:val="21"/>
        </w:numPr>
        <w:ind w:left="567"/>
      </w:pPr>
      <w:r w:rsidRPr="009C2C75">
        <w:rPr>
          <w:lang w:val="id-ID"/>
        </w:rPr>
        <w:t>22 &lt; skor &lt; 33, artinya negatif (sistem dinilai kurang berhasil)</w:t>
      </w:r>
    </w:p>
    <w:p w14:paraId="11617FAD" w14:textId="77777777" w:rsidR="009C2C75" w:rsidRPr="009C2C75" w:rsidRDefault="009C2C75" w:rsidP="002E6A0A">
      <w:pPr>
        <w:pStyle w:val="ParagrifIsi"/>
        <w:numPr>
          <w:ilvl w:val="5"/>
          <w:numId w:val="21"/>
        </w:numPr>
        <w:ind w:left="567"/>
      </w:pPr>
      <w:r w:rsidRPr="009C2C75">
        <w:rPr>
          <w:lang w:val="id-ID"/>
        </w:rPr>
        <w:t>11 &lt; skor &lt; 22, artinya sangat negatif (sistem dinilai tidak berhasil)</w:t>
      </w:r>
    </w:p>
    <w:p w14:paraId="4307C19B" w14:textId="50DDBBDE" w:rsidR="0094384C" w:rsidRDefault="009C2C75" w:rsidP="009C2C75">
      <w:pPr>
        <w:pStyle w:val="ParagrifIsi"/>
        <w:ind w:firstLine="839"/>
        <w:rPr>
          <w:lang w:val="id-ID"/>
        </w:rPr>
      </w:pPr>
      <w:r w:rsidRPr="009C2C75">
        <w:rPr>
          <w:lang w:val="en-US"/>
        </w:rPr>
        <w:t xml:space="preserve">Berdasarkan nilai hasil pengujian </w:t>
      </w:r>
      <w:r w:rsidRPr="009C2C75">
        <w:rPr>
          <w:lang w:val="id-ID"/>
        </w:rPr>
        <w:t>telah dilakukan, didapatkan total keseluruhan skor sebesar</w:t>
      </w:r>
      <w:r w:rsidR="00F43DA8">
        <w:rPr>
          <w:lang w:val="id-ID"/>
        </w:rPr>
        <w:t xml:space="preserve"> 47</w:t>
      </w:r>
      <w:r w:rsidRPr="009C2C75">
        <w:rPr>
          <w:lang w:val="id-ID"/>
        </w:rPr>
        <w:t xml:space="preserve"> atau dalam persentase sebesar </w:t>
      </w:r>
      <w:r w:rsidR="00C957BD">
        <w:rPr>
          <w:lang w:val="id-ID"/>
        </w:rPr>
        <w:t>85</w:t>
      </w:r>
      <w:r w:rsidRPr="009C2C75">
        <w:rPr>
          <w:lang w:val="id-ID"/>
        </w:rPr>
        <w:t>,</w:t>
      </w:r>
      <w:r w:rsidR="00C957BD">
        <w:rPr>
          <w:lang w:val="id-ID"/>
        </w:rPr>
        <w:t>45</w:t>
      </w:r>
      <w:r w:rsidRPr="009C2C75">
        <w:rPr>
          <w:lang w:val="id-ID"/>
        </w:rPr>
        <w:t xml:space="preserve">%. Dapat disimpulkan bahwa sistem yang dibangun untuk pengguna </w:t>
      </w:r>
      <w:r w:rsidR="00312CBB">
        <w:rPr>
          <w:lang w:val="id-ID"/>
        </w:rPr>
        <w:t>kasir</w:t>
      </w:r>
      <w:r w:rsidRPr="009C2C75">
        <w:rPr>
          <w:lang w:val="id-ID"/>
        </w:rPr>
        <w:t xml:space="preserve"> dinilai berhasil</w:t>
      </w:r>
      <w:r w:rsidR="002E6A0A">
        <w:rPr>
          <w:lang w:val="id-ID"/>
        </w:rPr>
        <w:t>.</w:t>
      </w:r>
    </w:p>
    <w:p w14:paraId="60DCA591" w14:textId="74BC8BA8" w:rsidR="00440396" w:rsidRDefault="00440396" w:rsidP="00440396">
      <w:pPr>
        <w:pStyle w:val="ParagrifIsi"/>
        <w:numPr>
          <w:ilvl w:val="0"/>
          <w:numId w:val="18"/>
        </w:numPr>
        <w:rPr>
          <w:lang w:val="id-ID"/>
        </w:rPr>
      </w:pPr>
      <w:r w:rsidRPr="009C2C75">
        <w:rPr>
          <w:lang w:val="en-US"/>
        </w:rPr>
        <w:t xml:space="preserve">Hasil Pengujian </w:t>
      </w:r>
      <w:r w:rsidRPr="009C2C75">
        <w:rPr>
          <w:i/>
          <w:lang w:val="en-US"/>
        </w:rPr>
        <w:t>User Acceptance Test</w:t>
      </w:r>
      <w:r w:rsidRPr="009C2C75">
        <w:rPr>
          <w:lang w:val="en-US"/>
        </w:rPr>
        <w:t xml:space="preserve"> Pengguna </w:t>
      </w:r>
      <w:r>
        <w:rPr>
          <w:lang w:val="id-ID"/>
        </w:rPr>
        <w:t>Ahli</w:t>
      </w:r>
    </w:p>
    <w:p w14:paraId="2AD2FB4B" w14:textId="6B6E64F5" w:rsidR="00440396" w:rsidRDefault="00440396" w:rsidP="00440396">
      <w:pPr>
        <w:pStyle w:val="ParagrifIsi"/>
      </w:pPr>
      <w:r w:rsidRPr="009C2C75">
        <w:t xml:space="preserve">Pengujian pada pengguna ini melibatkan 1 </w:t>
      </w:r>
      <w:r w:rsidRPr="00440396">
        <w:rPr>
          <w:lang w:val="id-ID"/>
        </w:rPr>
        <w:t>Dosen Fakultas Ekonomi dan Bisnis Universitas Tanjungpura</w:t>
      </w:r>
      <w:r>
        <w:rPr>
          <w:lang w:val="id-ID"/>
        </w:rPr>
        <w:t xml:space="preserve"> </w:t>
      </w:r>
      <w:r w:rsidRPr="009C2C75">
        <w:rPr>
          <w:lang w:val="id-ID"/>
        </w:rPr>
        <w:t xml:space="preserve">yang </w:t>
      </w:r>
      <w:r>
        <w:rPr>
          <w:lang w:val="id-ID"/>
        </w:rPr>
        <w:t>berperan sebagai ahli pada bidang ekonomo akuntansi</w:t>
      </w:r>
      <w:r w:rsidRPr="009C2C75">
        <w:t xml:space="preserve">, berikut tabel hasil pengujian dapat dilihat pada Tabel 4. </w:t>
      </w:r>
      <w:r w:rsidR="00947251">
        <w:t>6</w:t>
      </w:r>
      <w:r w:rsidRPr="009C2C75">
        <w:t>.</w:t>
      </w:r>
    </w:p>
    <w:p w14:paraId="349B9860" w14:textId="02CF714E" w:rsidR="00440396" w:rsidRDefault="00440396" w:rsidP="00440396">
      <w:pPr>
        <w:pStyle w:val="Caption"/>
        <w:keepNext/>
        <w:jc w:val="left"/>
      </w:pPr>
      <w:bookmarkStart w:id="397" w:name="_Toc105002660"/>
      <w:r w:rsidRPr="00440396">
        <w:rPr>
          <w:b/>
        </w:rPr>
        <w:t xml:space="preserve">Tabel 4. </w:t>
      </w:r>
      <w:r w:rsidRPr="00440396">
        <w:rPr>
          <w:b/>
        </w:rPr>
        <w:fldChar w:fldCharType="begin"/>
      </w:r>
      <w:r w:rsidRPr="00440396">
        <w:rPr>
          <w:b/>
        </w:rPr>
        <w:instrText xml:space="preserve"> SEQ Tabel_4. \* ARABIC </w:instrText>
      </w:r>
      <w:r w:rsidRPr="00440396">
        <w:rPr>
          <w:b/>
        </w:rPr>
        <w:fldChar w:fldCharType="separate"/>
      </w:r>
      <w:r w:rsidR="00C072AF">
        <w:rPr>
          <w:b/>
          <w:noProof/>
        </w:rPr>
        <w:t>6</w:t>
      </w:r>
      <w:r w:rsidRPr="00440396">
        <w:rPr>
          <w:b/>
        </w:rPr>
        <w:fldChar w:fldCharType="end"/>
      </w:r>
      <w:r w:rsidRPr="00440396">
        <w:rPr>
          <w:iCs w:val="0"/>
          <w:sz w:val="20"/>
          <w:szCs w:val="20"/>
          <w:lang w:val="id-ID"/>
        </w:rPr>
        <w:t xml:space="preserve"> </w:t>
      </w:r>
      <w:r w:rsidRPr="00440396">
        <w:rPr>
          <w:lang w:val="id-ID"/>
        </w:rPr>
        <w:t xml:space="preserve">Hasil kuesioner pengguna </w:t>
      </w:r>
      <w:r>
        <w:rPr>
          <w:lang w:val="id-ID"/>
        </w:rPr>
        <w:t>ahli</w:t>
      </w:r>
      <w:bookmarkEnd w:id="397"/>
    </w:p>
    <w:tbl>
      <w:tblPr>
        <w:tblStyle w:val="TableGrid"/>
        <w:tblW w:w="8261" w:type="dxa"/>
        <w:tblLayout w:type="fixed"/>
        <w:tblLook w:val="04A0" w:firstRow="1" w:lastRow="0" w:firstColumn="1" w:lastColumn="0" w:noHBand="0" w:noVBand="1"/>
      </w:tblPr>
      <w:tblGrid>
        <w:gridCol w:w="510"/>
        <w:gridCol w:w="3454"/>
        <w:gridCol w:w="851"/>
        <w:gridCol w:w="850"/>
        <w:gridCol w:w="851"/>
        <w:gridCol w:w="850"/>
        <w:gridCol w:w="895"/>
      </w:tblGrid>
      <w:tr w:rsidR="00440396" w14:paraId="2C4DA164" w14:textId="77777777" w:rsidTr="00B76636">
        <w:trPr>
          <w:trHeight w:val="487"/>
        </w:trPr>
        <w:tc>
          <w:tcPr>
            <w:tcW w:w="8261" w:type="dxa"/>
            <w:gridSpan w:val="7"/>
            <w:vAlign w:val="center"/>
          </w:tcPr>
          <w:p w14:paraId="7AFF397E" w14:textId="00DEF0D7" w:rsidR="00440396" w:rsidRPr="00F4244B" w:rsidRDefault="00440396" w:rsidP="00440396">
            <w:pPr>
              <w:jc w:val="center"/>
              <w:rPr>
                <w:b/>
                <w:sz w:val="24"/>
                <w:szCs w:val="24"/>
                <w:lang w:val="id-ID"/>
              </w:rPr>
            </w:pPr>
            <w:r>
              <w:rPr>
                <w:b/>
                <w:sz w:val="24"/>
                <w:szCs w:val="24"/>
                <w:lang w:val="id-ID"/>
              </w:rPr>
              <w:t>Pengujian Sistem Pengguna Ahli</w:t>
            </w:r>
          </w:p>
        </w:tc>
      </w:tr>
      <w:tr w:rsidR="00440396" w14:paraId="6F98B77E" w14:textId="77777777" w:rsidTr="00B76636">
        <w:trPr>
          <w:trHeight w:val="487"/>
        </w:trPr>
        <w:tc>
          <w:tcPr>
            <w:tcW w:w="510" w:type="dxa"/>
            <w:vMerge w:val="restart"/>
            <w:vAlign w:val="center"/>
          </w:tcPr>
          <w:p w14:paraId="393554AB" w14:textId="77777777" w:rsidR="00440396" w:rsidRPr="00F4244B" w:rsidRDefault="00440396" w:rsidP="00B76636">
            <w:pPr>
              <w:jc w:val="center"/>
              <w:rPr>
                <w:b/>
                <w:sz w:val="24"/>
                <w:szCs w:val="24"/>
                <w:lang w:val="id-ID"/>
              </w:rPr>
            </w:pPr>
            <w:r w:rsidRPr="00F4244B">
              <w:rPr>
                <w:b/>
                <w:sz w:val="24"/>
                <w:szCs w:val="24"/>
                <w:lang w:val="id-ID"/>
              </w:rPr>
              <w:t>No</w:t>
            </w:r>
          </w:p>
        </w:tc>
        <w:tc>
          <w:tcPr>
            <w:tcW w:w="3454" w:type="dxa"/>
            <w:vMerge w:val="restart"/>
            <w:vAlign w:val="center"/>
          </w:tcPr>
          <w:p w14:paraId="4DFDE7B5" w14:textId="77777777" w:rsidR="00440396" w:rsidRPr="00F4244B" w:rsidRDefault="00440396" w:rsidP="00B76636">
            <w:pPr>
              <w:jc w:val="center"/>
              <w:rPr>
                <w:b/>
                <w:sz w:val="24"/>
                <w:szCs w:val="24"/>
                <w:lang w:val="id-ID"/>
              </w:rPr>
            </w:pPr>
            <w:r w:rsidRPr="00F4244B">
              <w:rPr>
                <w:b/>
                <w:sz w:val="24"/>
                <w:szCs w:val="24"/>
                <w:lang w:val="id-ID"/>
              </w:rPr>
              <w:t>Pertanyaan</w:t>
            </w:r>
          </w:p>
        </w:tc>
        <w:tc>
          <w:tcPr>
            <w:tcW w:w="4297" w:type="dxa"/>
            <w:gridSpan w:val="5"/>
            <w:vAlign w:val="center"/>
          </w:tcPr>
          <w:p w14:paraId="20AEDE73" w14:textId="77777777" w:rsidR="00440396" w:rsidRPr="00F4244B" w:rsidRDefault="00440396" w:rsidP="00B76636">
            <w:pPr>
              <w:jc w:val="center"/>
              <w:rPr>
                <w:b/>
                <w:sz w:val="24"/>
                <w:szCs w:val="24"/>
                <w:lang w:val="id-ID"/>
              </w:rPr>
            </w:pPr>
            <w:r w:rsidRPr="00F4244B">
              <w:rPr>
                <w:b/>
                <w:sz w:val="24"/>
                <w:szCs w:val="24"/>
                <w:lang w:val="id-ID"/>
              </w:rPr>
              <w:t>Nilai Tanggapan</w:t>
            </w:r>
          </w:p>
        </w:tc>
      </w:tr>
      <w:tr w:rsidR="00440396" w14:paraId="097F3696" w14:textId="77777777" w:rsidTr="00B76636">
        <w:trPr>
          <w:trHeight w:val="775"/>
        </w:trPr>
        <w:tc>
          <w:tcPr>
            <w:tcW w:w="510" w:type="dxa"/>
            <w:vMerge/>
            <w:vAlign w:val="center"/>
          </w:tcPr>
          <w:p w14:paraId="50C4552F" w14:textId="77777777" w:rsidR="00440396" w:rsidRPr="00F4244B" w:rsidRDefault="00440396" w:rsidP="00B76636">
            <w:pPr>
              <w:jc w:val="center"/>
              <w:rPr>
                <w:b/>
                <w:sz w:val="24"/>
                <w:szCs w:val="24"/>
                <w:lang w:val="id-ID"/>
              </w:rPr>
            </w:pPr>
          </w:p>
        </w:tc>
        <w:tc>
          <w:tcPr>
            <w:tcW w:w="3454" w:type="dxa"/>
            <w:vMerge/>
            <w:vAlign w:val="center"/>
          </w:tcPr>
          <w:p w14:paraId="1704C205" w14:textId="77777777" w:rsidR="00440396" w:rsidRPr="00F4244B" w:rsidRDefault="00440396" w:rsidP="00B76636">
            <w:pPr>
              <w:jc w:val="center"/>
              <w:rPr>
                <w:b/>
                <w:sz w:val="24"/>
                <w:szCs w:val="24"/>
                <w:lang w:val="id-ID"/>
              </w:rPr>
            </w:pPr>
          </w:p>
        </w:tc>
        <w:tc>
          <w:tcPr>
            <w:tcW w:w="851" w:type="dxa"/>
            <w:vAlign w:val="center"/>
          </w:tcPr>
          <w:p w14:paraId="2C93FA68" w14:textId="77777777" w:rsidR="00440396" w:rsidRDefault="00440396" w:rsidP="00B76636">
            <w:pPr>
              <w:jc w:val="center"/>
              <w:rPr>
                <w:b/>
                <w:sz w:val="24"/>
                <w:szCs w:val="24"/>
                <w:lang w:val="id-ID"/>
              </w:rPr>
            </w:pPr>
            <w:r w:rsidRPr="00F4244B">
              <w:rPr>
                <w:b/>
                <w:sz w:val="24"/>
                <w:szCs w:val="24"/>
                <w:lang w:val="id-ID"/>
              </w:rPr>
              <w:t>SB</w:t>
            </w:r>
            <w:r>
              <w:rPr>
                <w:b/>
                <w:sz w:val="24"/>
                <w:szCs w:val="24"/>
                <w:lang w:val="id-ID"/>
              </w:rPr>
              <w:t xml:space="preserve"> </w:t>
            </w:r>
          </w:p>
          <w:p w14:paraId="43FA3149" w14:textId="77777777" w:rsidR="00440396" w:rsidRPr="00F4244B" w:rsidRDefault="00440396" w:rsidP="00B76636">
            <w:pPr>
              <w:jc w:val="center"/>
              <w:rPr>
                <w:b/>
                <w:sz w:val="24"/>
                <w:szCs w:val="24"/>
                <w:lang w:val="id-ID"/>
              </w:rPr>
            </w:pPr>
            <w:r>
              <w:rPr>
                <w:b/>
                <w:sz w:val="24"/>
                <w:szCs w:val="24"/>
                <w:lang w:val="id-ID"/>
              </w:rPr>
              <w:t>(5)</w:t>
            </w:r>
          </w:p>
        </w:tc>
        <w:tc>
          <w:tcPr>
            <w:tcW w:w="850" w:type="dxa"/>
            <w:vAlign w:val="center"/>
          </w:tcPr>
          <w:p w14:paraId="70419EA0" w14:textId="77777777" w:rsidR="00440396" w:rsidRDefault="00440396" w:rsidP="00B76636">
            <w:pPr>
              <w:jc w:val="center"/>
              <w:rPr>
                <w:b/>
                <w:sz w:val="24"/>
                <w:szCs w:val="24"/>
                <w:lang w:val="id-ID"/>
              </w:rPr>
            </w:pPr>
            <w:r w:rsidRPr="00F4244B">
              <w:rPr>
                <w:b/>
                <w:sz w:val="24"/>
                <w:szCs w:val="24"/>
                <w:lang w:val="id-ID"/>
              </w:rPr>
              <w:t>B</w:t>
            </w:r>
            <w:r>
              <w:rPr>
                <w:b/>
                <w:sz w:val="24"/>
                <w:szCs w:val="24"/>
                <w:lang w:val="id-ID"/>
              </w:rPr>
              <w:t xml:space="preserve"> </w:t>
            </w:r>
          </w:p>
          <w:p w14:paraId="206F498D" w14:textId="77777777" w:rsidR="00440396" w:rsidRPr="00F4244B" w:rsidRDefault="00440396" w:rsidP="00B76636">
            <w:pPr>
              <w:jc w:val="center"/>
              <w:rPr>
                <w:b/>
                <w:sz w:val="24"/>
                <w:szCs w:val="24"/>
                <w:lang w:val="id-ID"/>
              </w:rPr>
            </w:pPr>
            <w:r>
              <w:rPr>
                <w:b/>
                <w:sz w:val="24"/>
                <w:szCs w:val="24"/>
                <w:lang w:val="id-ID"/>
              </w:rPr>
              <w:t>(4)</w:t>
            </w:r>
          </w:p>
        </w:tc>
        <w:tc>
          <w:tcPr>
            <w:tcW w:w="851" w:type="dxa"/>
            <w:vAlign w:val="center"/>
          </w:tcPr>
          <w:p w14:paraId="68656F93" w14:textId="77777777" w:rsidR="00440396" w:rsidRDefault="00440396" w:rsidP="00B76636">
            <w:pPr>
              <w:jc w:val="center"/>
              <w:rPr>
                <w:b/>
                <w:sz w:val="24"/>
                <w:szCs w:val="24"/>
                <w:lang w:val="id-ID"/>
              </w:rPr>
            </w:pPr>
            <w:r w:rsidRPr="00F4244B">
              <w:rPr>
                <w:b/>
                <w:sz w:val="24"/>
                <w:szCs w:val="24"/>
                <w:lang w:val="id-ID"/>
              </w:rPr>
              <w:t>C</w:t>
            </w:r>
            <w:r>
              <w:rPr>
                <w:b/>
                <w:sz w:val="24"/>
                <w:szCs w:val="24"/>
                <w:lang w:val="id-ID"/>
              </w:rPr>
              <w:t xml:space="preserve"> </w:t>
            </w:r>
          </w:p>
          <w:p w14:paraId="167653F0" w14:textId="77777777" w:rsidR="00440396" w:rsidRPr="00F4244B" w:rsidRDefault="00440396" w:rsidP="00B76636">
            <w:pPr>
              <w:jc w:val="center"/>
              <w:rPr>
                <w:b/>
                <w:sz w:val="24"/>
                <w:szCs w:val="24"/>
                <w:lang w:val="id-ID"/>
              </w:rPr>
            </w:pPr>
            <w:r>
              <w:rPr>
                <w:b/>
                <w:sz w:val="24"/>
                <w:szCs w:val="24"/>
                <w:lang w:val="id-ID"/>
              </w:rPr>
              <w:t>(3)</w:t>
            </w:r>
          </w:p>
        </w:tc>
        <w:tc>
          <w:tcPr>
            <w:tcW w:w="850" w:type="dxa"/>
            <w:vAlign w:val="center"/>
          </w:tcPr>
          <w:p w14:paraId="547EE97D" w14:textId="77777777" w:rsidR="00440396" w:rsidRPr="00F4244B" w:rsidRDefault="00440396" w:rsidP="00B76636">
            <w:pPr>
              <w:jc w:val="center"/>
              <w:rPr>
                <w:b/>
                <w:sz w:val="24"/>
                <w:szCs w:val="24"/>
                <w:lang w:val="id-ID"/>
              </w:rPr>
            </w:pPr>
            <w:r w:rsidRPr="00F4244B">
              <w:rPr>
                <w:b/>
                <w:sz w:val="24"/>
                <w:szCs w:val="24"/>
                <w:lang w:val="id-ID"/>
              </w:rPr>
              <w:t>BR</w:t>
            </w:r>
            <w:r>
              <w:rPr>
                <w:b/>
                <w:sz w:val="24"/>
                <w:szCs w:val="24"/>
                <w:lang w:val="id-ID"/>
              </w:rPr>
              <w:t xml:space="preserve"> (2)</w:t>
            </w:r>
          </w:p>
        </w:tc>
        <w:tc>
          <w:tcPr>
            <w:tcW w:w="895" w:type="dxa"/>
            <w:vAlign w:val="center"/>
          </w:tcPr>
          <w:p w14:paraId="23D04F4E" w14:textId="77777777" w:rsidR="00440396" w:rsidRPr="00F4244B" w:rsidRDefault="00440396" w:rsidP="00B76636">
            <w:pPr>
              <w:jc w:val="center"/>
              <w:rPr>
                <w:b/>
                <w:sz w:val="24"/>
                <w:szCs w:val="24"/>
                <w:lang w:val="id-ID"/>
              </w:rPr>
            </w:pPr>
            <w:r w:rsidRPr="00F4244B">
              <w:rPr>
                <w:b/>
                <w:sz w:val="24"/>
                <w:szCs w:val="24"/>
                <w:lang w:val="id-ID"/>
              </w:rPr>
              <w:t>SBR</w:t>
            </w:r>
            <w:r>
              <w:rPr>
                <w:b/>
                <w:sz w:val="24"/>
                <w:szCs w:val="24"/>
                <w:lang w:val="id-ID"/>
              </w:rPr>
              <w:t xml:space="preserve"> (1)</w:t>
            </w:r>
          </w:p>
        </w:tc>
      </w:tr>
      <w:tr w:rsidR="00440396" w14:paraId="584467D4" w14:textId="77777777" w:rsidTr="00B76636">
        <w:trPr>
          <w:trHeight w:val="567"/>
        </w:trPr>
        <w:tc>
          <w:tcPr>
            <w:tcW w:w="8261" w:type="dxa"/>
            <w:gridSpan w:val="7"/>
            <w:vAlign w:val="center"/>
          </w:tcPr>
          <w:p w14:paraId="705DC466" w14:textId="77777777" w:rsidR="00440396" w:rsidRPr="007E392A" w:rsidRDefault="00440396" w:rsidP="00B76636">
            <w:pPr>
              <w:jc w:val="center"/>
              <w:rPr>
                <w:b/>
                <w:sz w:val="24"/>
                <w:szCs w:val="24"/>
                <w:lang w:val="id-ID"/>
              </w:rPr>
            </w:pPr>
            <w:r w:rsidRPr="007E392A">
              <w:rPr>
                <w:b/>
                <w:sz w:val="24"/>
                <w:szCs w:val="24"/>
                <w:lang w:val="id-ID"/>
              </w:rPr>
              <w:lastRenderedPageBreak/>
              <w:t>Aspek Rekayasa Perangkat Lunak</w:t>
            </w:r>
          </w:p>
        </w:tc>
      </w:tr>
      <w:tr w:rsidR="00440396" w14:paraId="58062DAD" w14:textId="77777777" w:rsidTr="00B76636">
        <w:trPr>
          <w:trHeight w:val="567"/>
        </w:trPr>
        <w:tc>
          <w:tcPr>
            <w:tcW w:w="510" w:type="dxa"/>
            <w:vAlign w:val="center"/>
          </w:tcPr>
          <w:p w14:paraId="535003B6" w14:textId="77777777" w:rsidR="00440396" w:rsidRDefault="00440396" w:rsidP="00B76636">
            <w:pPr>
              <w:jc w:val="center"/>
              <w:rPr>
                <w:sz w:val="24"/>
                <w:szCs w:val="24"/>
                <w:lang w:val="id-ID"/>
              </w:rPr>
            </w:pPr>
            <w:r>
              <w:rPr>
                <w:sz w:val="24"/>
                <w:szCs w:val="24"/>
                <w:lang w:val="id-ID"/>
              </w:rPr>
              <w:t>1</w:t>
            </w:r>
          </w:p>
        </w:tc>
        <w:tc>
          <w:tcPr>
            <w:tcW w:w="3454" w:type="dxa"/>
            <w:vAlign w:val="center"/>
          </w:tcPr>
          <w:p w14:paraId="3FAB32D6" w14:textId="77777777" w:rsidR="00440396" w:rsidRDefault="00440396" w:rsidP="00B76636">
            <w:pPr>
              <w:rPr>
                <w:sz w:val="24"/>
                <w:szCs w:val="24"/>
                <w:lang w:val="id-ID"/>
              </w:rPr>
            </w:pPr>
            <w:r>
              <w:rPr>
                <w:sz w:val="24"/>
                <w:szCs w:val="24"/>
                <w:lang w:val="id-ID"/>
              </w:rPr>
              <w:t>Kemudahan menjalankan sistem</w:t>
            </w:r>
          </w:p>
        </w:tc>
        <w:tc>
          <w:tcPr>
            <w:tcW w:w="851" w:type="dxa"/>
            <w:vAlign w:val="center"/>
          </w:tcPr>
          <w:p w14:paraId="25CA0DCA" w14:textId="03CA0E53" w:rsidR="00440396" w:rsidRDefault="00440396" w:rsidP="00B76636">
            <w:pPr>
              <w:jc w:val="center"/>
              <w:rPr>
                <w:sz w:val="24"/>
                <w:szCs w:val="24"/>
                <w:lang w:val="id-ID"/>
              </w:rPr>
            </w:pPr>
            <w:r>
              <w:rPr>
                <w:sz w:val="24"/>
                <w:szCs w:val="24"/>
                <w:lang w:val="id-ID"/>
              </w:rPr>
              <w:t>1</w:t>
            </w:r>
          </w:p>
        </w:tc>
        <w:tc>
          <w:tcPr>
            <w:tcW w:w="850" w:type="dxa"/>
            <w:vAlign w:val="center"/>
          </w:tcPr>
          <w:p w14:paraId="537FD440" w14:textId="79942BB0" w:rsidR="00440396" w:rsidRDefault="00440396" w:rsidP="00B76636">
            <w:pPr>
              <w:jc w:val="center"/>
              <w:rPr>
                <w:sz w:val="24"/>
                <w:szCs w:val="24"/>
                <w:lang w:val="id-ID"/>
              </w:rPr>
            </w:pPr>
          </w:p>
        </w:tc>
        <w:tc>
          <w:tcPr>
            <w:tcW w:w="851" w:type="dxa"/>
            <w:vAlign w:val="center"/>
          </w:tcPr>
          <w:p w14:paraId="69FE7B3B" w14:textId="77777777" w:rsidR="00440396" w:rsidRDefault="00440396" w:rsidP="00B76636">
            <w:pPr>
              <w:jc w:val="center"/>
              <w:rPr>
                <w:sz w:val="24"/>
                <w:szCs w:val="24"/>
                <w:lang w:val="id-ID"/>
              </w:rPr>
            </w:pPr>
          </w:p>
        </w:tc>
        <w:tc>
          <w:tcPr>
            <w:tcW w:w="850" w:type="dxa"/>
            <w:vAlign w:val="center"/>
          </w:tcPr>
          <w:p w14:paraId="62CA7A6C" w14:textId="77777777" w:rsidR="00440396" w:rsidRDefault="00440396" w:rsidP="00B76636">
            <w:pPr>
              <w:jc w:val="center"/>
              <w:rPr>
                <w:sz w:val="24"/>
                <w:szCs w:val="24"/>
                <w:lang w:val="id-ID"/>
              </w:rPr>
            </w:pPr>
          </w:p>
        </w:tc>
        <w:tc>
          <w:tcPr>
            <w:tcW w:w="895" w:type="dxa"/>
            <w:vAlign w:val="center"/>
          </w:tcPr>
          <w:p w14:paraId="0CC761F8" w14:textId="77777777" w:rsidR="00440396" w:rsidRDefault="00440396" w:rsidP="00B76636">
            <w:pPr>
              <w:jc w:val="center"/>
              <w:rPr>
                <w:sz w:val="24"/>
                <w:szCs w:val="24"/>
                <w:lang w:val="id-ID"/>
              </w:rPr>
            </w:pPr>
          </w:p>
        </w:tc>
      </w:tr>
      <w:tr w:rsidR="00440396" w14:paraId="5C918537" w14:textId="77777777" w:rsidTr="00B76636">
        <w:trPr>
          <w:trHeight w:val="567"/>
        </w:trPr>
        <w:tc>
          <w:tcPr>
            <w:tcW w:w="510" w:type="dxa"/>
            <w:vAlign w:val="center"/>
          </w:tcPr>
          <w:p w14:paraId="001323BD" w14:textId="77777777" w:rsidR="00440396" w:rsidRDefault="00440396" w:rsidP="00B76636">
            <w:pPr>
              <w:jc w:val="center"/>
              <w:rPr>
                <w:sz w:val="24"/>
                <w:szCs w:val="24"/>
                <w:lang w:val="id-ID"/>
              </w:rPr>
            </w:pPr>
            <w:r>
              <w:rPr>
                <w:sz w:val="24"/>
                <w:szCs w:val="24"/>
                <w:lang w:val="id-ID"/>
              </w:rPr>
              <w:t>2</w:t>
            </w:r>
          </w:p>
        </w:tc>
        <w:tc>
          <w:tcPr>
            <w:tcW w:w="3454" w:type="dxa"/>
            <w:vAlign w:val="center"/>
          </w:tcPr>
          <w:p w14:paraId="794EAD9F" w14:textId="77777777" w:rsidR="00440396" w:rsidRDefault="00440396" w:rsidP="00B76636">
            <w:pPr>
              <w:rPr>
                <w:sz w:val="24"/>
                <w:szCs w:val="24"/>
                <w:lang w:val="id-ID"/>
              </w:rPr>
            </w:pPr>
            <w:r>
              <w:rPr>
                <w:sz w:val="24"/>
                <w:szCs w:val="24"/>
                <w:lang w:val="id-ID"/>
              </w:rPr>
              <w:t>Kelancaran menjalankan sistem</w:t>
            </w:r>
          </w:p>
        </w:tc>
        <w:tc>
          <w:tcPr>
            <w:tcW w:w="851" w:type="dxa"/>
            <w:vAlign w:val="center"/>
          </w:tcPr>
          <w:p w14:paraId="5A67B428" w14:textId="0A17DD34" w:rsidR="00440396" w:rsidRDefault="00440396" w:rsidP="00B76636">
            <w:pPr>
              <w:jc w:val="center"/>
              <w:rPr>
                <w:sz w:val="24"/>
                <w:szCs w:val="24"/>
                <w:lang w:val="id-ID"/>
              </w:rPr>
            </w:pPr>
          </w:p>
        </w:tc>
        <w:tc>
          <w:tcPr>
            <w:tcW w:w="850" w:type="dxa"/>
            <w:vAlign w:val="center"/>
          </w:tcPr>
          <w:p w14:paraId="577752B3" w14:textId="45CDFAB5" w:rsidR="00440396" w:rsidRDefault="00440396" w:rsidP="00B76636">
            <w:pPr>
              <w:jc w:val="center"/>
              <w:rPr>
                <w:sz w:val="24"/>
                <w:szCs w:val="24"/>
                <w:lang w:val="id-ID"/>
              </w:rPr>
            </w:pPr>
            <w:r>
              <w:rPr>
                <w:sz w:val="24"/>
                <w:szCs w:val="24"/>
                <w:lang w:val="id-ID"/>
              </w:rPr>
              <w:t>1</w:t>
            </w:r>
          </w:p>
        </w:tc>
        <w:tc>
          <w:tcPr>
            <w:tcW w:w="851" w:type="dxa"/>
            <w:vAlign w:val="center"/>
          </w:tcPr>
          <w:p w14:paraId="17AC73A6" w14:textId="77777777" w:rsidR="00440396" w:rsidRDefault="00440396" w:rsidP="00B76636">
            <w:pPr>
              <w:jc w:val="center"/>
              <w:rPr>
                <w:sz w:val="24"/>
                <w:szCs w:val="24"/>
                <w:lang w:val="id-ID"/>
              </w:rPr>
            </w:pPr>
          </w:p>
        </w:tc>
        <w:tc>
          <w:tcPr>
            <w:tcW w:w="850" w:type="dxa"/>
            <w:vAlign w:val="center"/>
          </w:tcPr>
          <w:p w14:paraId="4DDD59E1" w14:textId="77777777" w:rsidR="00440396" w:rsidRDefault="00440396" w:rsidP="00B76636">
            <w:pPr>
              <w:jc w:val="center"/>
              <w:rPr>
                <w:sz w:val="24"/>
                <w:szCs w:val="24"/>
                <w:lang w:val="id-ID"/>
              </w:rPr>
            </w:pPr>
          </w:p>
        </w:tc>
        <w:tc>
          <w:tcPr>
            <w:tcW w:w="895" w:type="dxa"/>
            <w:vAlign w:val="center"/>
          </w:tcPr>
          <w:p w14:paraId="3FCDFDE1" w14:textId="77777777" w:rsidR="00440396" w:rsidRDefault="00440396" w:rsidP="00B76636">
            <w:pPr>
              <w:jc w:val="center"/>
              <w:rPr>
                <w:sz w:val="24"/>
                <w:szCs w:val="24"/>
                <w:lang w:val="id-ID"/>
              </w:rPr>
            </w:pPr>
          </w:p>
        </w:tc>
      </w:tr>
      <w:tr w:rsidR="00440396" w14:paraId="7F35C166" w14:textId="77777777" w:rsidTr="00B76636">
        <w:trPr>
          <w:trHeight w:val="567"/>
        </w:trPr>
        <w:tc>
          <w:tcPr>
            <w:tcW w:w="510" w:type="dxa"/>
            <w:vAlign w:val="center"/>
          </w:tcPr>
          <w:p w14:paraId="55B07F12" w14:textId="77777777" w:rsidR="00440396" w:rsidRDefault="00440396" w:rsidP="00B76636">
            <w:pPr>
              <w:jc w:val="center"/>
              <w:rPr>
                <w:sz w:val="24"/>
                <w:szCs w:val="24"/>
                <w:lang w:val="id-ID"/>
              </w:rPr>
            </w:pPr>
            <w:r>
              <w:rPr>
                <w:sz w:val="24"/>
                <w:szCs w:val="24"/>
                <w:lang w:val="id-ID"/>
              </w:rPr>
              <w:t>3</w:t>
            </w:r>
          </w:p>
        </w:tc>
        <w:tc>
          <w:tcPr>
            <w:tcW w:w="3454" w:type="dxa"/>
            <w:vAlign w:val="center"/>
          </w:tcPr>
          <w:p w14:paraId="6F07CB8C" w14:textId="77777777" w:rsidR="00440396" w:rsidRDefault="00440396" w:rsidP="00B76636">
            <w:pPr>
              <w:rPr>
                <w:sz w:val="24"/>
                <w:szCs w:val="24"/>
                <w:lang w:val="id-ID"/>
              </w:rPr>
            </w:pPr>
            <w:r>
              <w:rPr>
                <w:sz w:val="24"/>
                <w:szCs w:val="24"/>
                <w:lang w:val="id-ID"/>
              </w:rPr>
              <w:t>Kemudahan akses fitur</w:t>
            </w:r>
          </w:p>
        </w:tc>
        <w:tc>
          <w:tcPr>
            <w:tcW w:w="851" w:type="dxa"/>
            <w:vAlign w:val="center"/>
          </w:tcPr>
          <w:p w14:paraId="1918BD49" w14:textId="4070C7CD" w:rsidR="00440396" w:rsidRDefault="00440396" w:rsidP="00B76636">
            <w:pPr>
              <w:jc w:val="center"/>
              <w:rPr>
                <w:sz w:val="24"/>
                <w:szCs w:val="24"/>
                <w:lang w:val="id-ID"/>
              </w:rPr>
            </w:pPr>
            <w:r>
              <w:rPr>
                <w:sz w:val="24"/>
                <w:szCs w:val="24"/>
                <w:lang w:val="id-ID"/>
              </w:rPr>
              <w:t>1</w:t>
            </w:r>
          </w:p>
        </w:tc>
        <w:tc>
          <w:tcPr>
            <w:tcW w:w="850" w:type="dxa"/>
            <w:vAlign w:val="center"/>
          </w:tcPr>
          <w:p w14:paraId="65226412" w14:textId="445D0AB6" w:rsidR="00440396" w:rsidRDefault="00440396" w:rsidP="00B76636">
            <w:pPr>
              <w:jc w:val="center"/>
              <w:rPr>
                <w:sz w:val="24"/>
                <w:szCs w:val="24"/>
                <w:lang w:val="id-ID"/>
              </w:rPr>
            </w:pPr>
          </w:p>
        </w:tc>
        <w:tc>
          <w:tcPr>
            <w:tcW w:w="851" w:type="dxa"/>
            <w:vAlign w:val="center"/>
          </w:tcPr>
          <w:p w14:paraId="7365FC79" w14:textId="77777777" w:rsidR="00440396" w:rsidRDefault="00440396" w:rsidP="00B76636">
            <w:pPr>
              <w:jc w:val="center"/>
              <w:rPr>
                <w:sz w:val="24"/>
                <w:szCs w:val="24"/>
                <w:lang w:val="id-ID"/>
              </w:rPr>
            </w:pPr>
          </w:p>
        </w:tc>
        <w:tc>
          <w:tcPr>
            <w:tcW w:w="850" w:type="dxa"/>
            <w:vAlign w:val="center"/>
          </w:tcPr>
          <w:p w14:paraId="2A93AA6A" w14:textId="77777777" w:rsidR="00440396" w:rsidRDefault="00440396" w:rsidP="00B76636">
            <w:pPr>
              <w:jc w:val="center"/>
              <w:rPr>
                <w:sz w:val="24"/>
                <w:szCs w:val="24"/>
                <w:lang w:val="id-ID"/>
              </w:rPr>
            </w:pPr>
          </w:p>
        </w:tc>
        <w:tc>
          <w:tcPr>
            <w:tcW w:w="895" w:type="dxa"/>
            <w:vAlign w:val="center"/>
          </w:tcPr>
          <w:p w14:paraId="7DFD731B" w14:textId="77777777" w:rsidR="00440396" w:rsidRDefault="00440396" w:rsidP="00B76636">
            <w:pPr>
              <w:jc w:val="center"/>
              <w:rPr>
                <w:sz w:val="24"/>
                <w:szCs w:val="24"/>
                <w:lang w:val="id-ID"/>
              </w:rPr>
            </w:pPr>
          </w:p>
        </w:tc>
      </w:tr>
      <w:tr w:rsidR="00440396" w14:paraId="2FC7CEFA" w14:textId="77777777" w:rsidTr="00B76636">
        <w:trPr>
          <w:trHeight w:val="567"/>
        </w:trPr>
        <w:tc>
          <w:tcPr>
            <w:tcW w:w="510" w:type="dxa"/>
            <w:vAlign w:val="center"/>
          </w:tcPr>
          <w:p w14:paraId="4C496A27" w14:textId="77777777" w:rsidR="00440396" w:rsidRDefault="00440396" w:rsidP="00B76636">
            <w:pPr>
              <w:jc w:val="center"/>
              <w:rPr>
                <w:sz w:val="24"/>
                <w:szCs w:val="24"/>
                <w:lang w:val="id-ID"/>
              </w:rPr>
            </w:pPr>
            <w:r>
              <w:rPr>
                <w:sz w:val="24"/>
                <w:szCs w:val="24"/>
                <w:lang w:val="id-ID"/>
              </w:rPr>
              <w:t>4</w:t>
            </w:r>
          </w:p>
        </w:tc>
        <w:tc>
          <w:tcPr>
            <w:tcW w:w="3454" w:type="dxa"/>
            <w:vAlign w:val="center"/>
          </w:tcPr>
          <w:p w14:paraId="377A3D00" w14:textId="77777777" w:rsidR="00440396" w:rsidRDefault="00440396" w:rsidP="00B76636">
            <w:pPr>
              <w:rPr>
                <w:sz w:val="24"/>
                <w:szCs w:val="24"/>
                <w:lang w:val="id-ID"/>
              </w:rPr>
            </w:pPr>
            <w:r>
              <w:rPr>
                <w:sz w:val="24"/>
                <w:szCs w:val="24"/>
                <w:lang w:val="id-ID"/>
              </w:rPr>
              <w:t>Kenyamanan menggunakan aplikasi secara keseluruhan</w:t>
            </w:r>
          </w:p>
        </w:tc>
        <w:tc>
          <w:tcPr>
            <w:tcW w:w="851" w:type="dxa"/>
            <w:vAlign w:val="center"/>
          </w:tcPr>
          <w:p w14:paraId="6782F2E1" w14:textId="41ADDB97" w:rsidR="00440396" w:rsidRDefault="00440396" w:rsidP="00B76636">
            <w:pPr>
              <w:jc w:val="center"/>
              <w:rPr>
                <w:sz w:val="24"/>
                <w:szCs w:val="24"/>
                <w:lang w:val="id-ID"/>
              </w:rPr>
            </w:pPr>
            <w:r>
              <w:rPr>
                <w:sz w:val="24"/>
                <w:szCs w:val="24"/>
                <w:lang w:val="id-ID"/>
              </w:rPr>
              <w:t>1</w:t>
            </w:r>
          </w:p>
        </w:tc>
        <w:tc>
          <w:tcPr>
            <w:tcW w:w="850" w:type="dxa"/>
            <w:vAlign w:val="center"/>
          </w:tcPr>
          <w:p w14:paraId="25AC7F53" w14:textId="508DD980" w:rsidR="00440396" w:rsidRDefault="00440396" w:rsidP="00B76636">
            <w:pPr>
              <w:jc w:val="center"/>
              <w:rPr>
                <w:sz w:val="24"/>
                <w:szCs w:val="24"/>
                <w:lang w:val="id-ID"/>
              </w:rPr>
            </w:pPr>
          </w:p>
        </w:tc>
        <w:tc>
          <w:tcPr>
            <w:tcW w:w="851" w:type="dxa"/>
            <w:vAlign w:val="center"/>
          </w:tcPr>
          <w:p w14:paraId="659D67F8" w14:textId="77777777" w:rsidR="00440396" w:rsidRDefault="00440396" w:rsidP="00B76636">
            <w:pPr>
              <w:jc w:val="center"/>
              <w:rPr>
                <w:sz w:val="24"/>
                <w:szCs w:val="24"/>
                <w:lang w:val="id-ID"/>
              </w:rPr>
            </w:pPr>
          </w:p>
        </w:tc>
        <w:tc>
          <w:tcPr>
            <w:tcW w:w="850" w:type="dxa"/>
            <w:vAlign w:val="center"/>
          </w:tcPr>
          <w:p w14:paraId="62AA869C" w14:textId="77777777" w:rsidR="00440396" w:rsidRDefault="00440396" w:rsidP="00B76636">
            <w:pPr>
              <w:jc w:val="center"/>
              <w:rPr>
                <w:sz w:val="24"/>
                <w:szCs w:val="24"/>
                <w:lang w:val="id-ID"/>
              </w:rPr>
            </w:pPr>
          </w:p>
        </w:tc>
        <w:tc>
          <w:tcPr>
            <w:tcW w:w="895" w:type="dxa"/>
            <w:vAlign w:val="center"/>
          </w:tcPr>
          <w:p w14:paraId="42FAEFA1" w14:textId="77777777" w:rsidR="00440396" w:rsidRDefault="00440396" w:rsidP="00B76636">
            <w:pPr>
              <w:jc w:val="center"/>
              <w:rPr>
                <w:sz w:val="24"/>
                <w:szCs w:val="24"/>
                <w:lang w:val="id-ID"/>
              </w:rPr>
            </w:pPr>
          </w:p>
        </w:tc>
      </w:tr>
      <w:tr w:rsidR="00440396" w14:paraId="7F09CDAD" w14:textId="77777777" w:rsidTr="00B76636">
        <w:trPr>
          <w:trHeight w:val="567"/>
        </w:trPr>
        <w:tc>
          <w:tcPr>
            <w:tcW w:w="3964" w:type="dxa"/>
            <w:gridSpan w:val="2"/>
            <w:vAlign w:val="center"/>
          </w:tcPr>
          <w:p w14:paraId="1F5C1E58" w14:textId="77777777" w:rsidR="00440396" w:rsidRDefault="00440396" w:rsidP="00B76636">
            <w:pPr>
              <w:rPr>
                <w:sz w:val="24"/>
                <w:szCs w:val="24"/>
                <w:lang w:val="id-ID"/>
              </w:rPr>
            </w:pPr>
            <w:r>
              <w:rPr>
                <w:sz w:val="24"/>
                <w:szCs w:val="24"/>
                <w:lang w:val="id-ID"/>
              </w:rPr>
              <w:t>Jumlah</w:t>
            </w:r>
          </w:p>
        </w:tc>
        <w:tc>
          <w:tcPr>
            <w:tcW w:w="851" w:type="dxa"/>
            <w:vAlign w:val="center"/>
          </w:tcPr>
          <w:p w14:paraId="2C04E16C" w14:textId="63086DC2" w:rsidR="00440396" w:rsidRDefault="00440396" w:rsidP="00B76636">
            <w:pPr>
              <w:jc w:val="center"/>
              <w:rPr>
                <w:sz w:val="24"/>
                <w:szCs w:val="24"/>
                <w:lang w:val="id-ID"/>
              </w:rPr>
            </w:pPr>
            <w:r>
              <w:rPr>
                <w:sz w:val="24"/>
                <w:szCs w:val="24"/>
                <w:lang w:val="id-ID"/>
              </w:rPr>
              <w:t>3</w:t>
            </w:r>
          </w:p>
        </w:tc>
        <w:tc>
          <w:tcPr>
            <w:tcW w:w="850" w:type="dxa"/>
            <w:vAlign w:val="center"/>
          </w:tcPr>
          <w:p w14:paraId="5248C2B3" w14:textId="02AB40FC" w:rsidR="00440396" w:rsidRDefault="00440396" w:rsidP="00B76636">
            <w:pPr>
              <w:jc w:val="center"/>
              <w:rPr>
                <w:sz w:val="24"/>
                <w:szCs w:val="24"/>
                <w:lang w:val="id-ID"/>
              </w:rPr>
            </w:pPr>
            <w:r>
              <w:rPr>
                <w:sz w:val="24"/>
                <w:szCs w:val="24"/>
                <w:lang w:val="id-ID"/>
              </w:rPr>
              <w:t>1</w:t>
            </w:r>
          </w:p>
        </w:tc>
        <w:tc>
          <w:tcPr>
            <w:tcW w:w="851" w:type="dxa"/>
            <w:vAlign w:val="center"/>
          </w:tcPr>
          <w:p w14:paraId="4C623E65" w14:textId="77777777" w:rsidR="00440396" w:rsidRDefault="00440396" w:rsidP="00B76636">
            <w:pPr>
              <w:jc w:val="center"/>
              <w:rPr>
                <w:sz w:val="24"/>
                <w:szCs w:val="24"/>
                <w:lang w:val="id-ID"/>
              </w:rPr>
            </w:pPr>
          </w:p>
        </w:tc>
        <w:tc>
          <w:tcPr>
            <w:tcW w:w="850" w:type="dxa"/>
            <w:vAlign w:val="center"/>
          </w:tcPr>
          <w:p w14:paraId="70007BB6" w14:textId="77777777" w:rsidR="00440396" w:rsidRDefault="00440396" w:rsidP="00B76636">
            <w:pPr>
              <w:jc w:val="center"/>
              <w:rPr>
                <w:sz w:val="24"/>
                <w:szCs w:val="24"/>
                <w:lang w:val="id-ID"/>
              </w:rPr>
            </w:pPr>
          </w:p>
        </w:tc>
        <w:tc>
          <w:tcPr>
            <w:tcW w:w="895" w:type="dxa"/>
            <w:vAlign w:val="center"/>
          </w:tcPr>
          <w:p w14:paraId="5D96D8D8" w14:textId="77777777" w:rsidR="00440396" w:rsidRDefault="00440396" w:rsidP="00B76636">
            <w:pPr>
              <w:jc w:val="center"/>
              <w:rPr>
                <w:sz w:val="24"/>
                <w:szCs w:val="24"/>
                <w:lang w:val="id-ID"/>
              </w:rPr>
            </w:pPr>
          </w:p>
        </w:tc>
      </w:tr>
      <w:tr w:rsidR="00440396" w14:paraId="00B7BE73" w14:textId="77777777" w:rsidTr="00B76636">
        <w:trPr>
          <w:trHeight w:val="567"/>
        </w:trPr>
        <w:tc>
          <w:tcPr>
            <w:tcW w:w="3964" w:type="dxa"/>
            <w:gridSpan w:val="2"/>
            <w:vAlign w:val="center"/>
          </w:tcPr>
          <w:p w14:paraId="362465AD" w14:textId="77777777" w:rsidR="00440396" w:rsidRDefault="00440396" w:rsidP="00B76636">
            <w:pPr>
              <w:rPr>
                <w:sz w:val="24"/>
                <w:szCs w:val="24"/>
                <w:lang w:val="id-ID"/>
              </w:rPr>
            </w:pPr>
            <w:r>
              <w:rPr>
                <w:sz w:val="24"/>
                <w:szCs w:val="24"/>
                <w:lang w:val="id-ID"/>
              </w:rPr>
              <w:t>Persentase (%)</w:t>
            </w:r>
          </w:p>
        </w:tc>
        <w:tc>
          <w:tcPr>
            <w:tcW w:w="851" w:type="dxa"/>
            <w:vAlign w:val="center"/>
          </w:tcPr>
          <w:p w14:paraId="2D5D7331" w14:textId="41AB0861" w:rsidR="00440396" w:rsidRDefault="00440396" w:rsidP="00B76636">
            <w:pPr>
              <w:jc w:val="center"/>
              <w:rPr>
                <w:sz w:val="24"/>
                <w:szCs w:val="24"/>
                <w:lang w:val="id-ID"/>
              </w:rPr>
            </w:pPr>
            <w:r>
              <w:rPr>
                <w:sz w:val="24"/>
                <w:szCs w:val="24"/>
                <w:lang w:val="id-ID"/>
              </w:rPr>
              <w:t>75</w:t>
            </w:r>
          </w:p>
        </w:tc>
        <w:tc>
          <w:tcPr>
            <w:tcW w:w="850" w:type="dxa"/>
            <w:vAlign w:val="center"/>
          </w:tcPr>
          <w:p w14:paraId="7518F45E" w14:textId="503F5770" w:rsidR="00440396" w:rsidRDefault="00440396" w:rsidP="00B76636">
            <w:pPr>
              <w:jc w:val="center"/>
              <w:rPr>
                <w:sz w:val="24"/>
                <w:szCs w:val="24"/>
                <w:lang w:val="id-ID"/>
              </w:rPr>
            </w:pPr>
            <w:r>
              <w:rPr>
                <w:sz w:val="24"/>
                <w:szCs w:val="24"/>
                <w:lang w:val="id-ID"/>
              </w:rPr>
              <w:t>25</w:t>
            </w:r>
          </w:p>
        </w:tc>
        <w:tc>
          <w:tcPr>
            <w:tcW w:w="851" w:type="dxa"/>
            <w:vAlign w:val="center"/>
          </w:tcPr>
          <w:p w14:paraId="5963A49F" w14:textId="77777777" w:rsidR="00440396" w:rsidRDefault="00440396" w:rsidP="00B76636">
            <w:pPr>
              <w:jc w:val="center"/>
              <w:rPr>
                <w:sz w:val="24"/>
                <w:szCs w:val="24"/>
                <w:lang w:val="id-ID"/>
              </w:rPr>
            </w:pPr>
          </w:p>
        </w:tc>
        <w:tc>
          <w:tcPr>
            <w:tcW w:w="850" w:type="dxa"/>
            <w:vAlign w:val="center"/>
          </w:tcPr>
          <w:p w14:paraId="5EAF45F2" w14:textId="77777777" w:rsidR="00440396" w:rsidRDefault="00440396" w:rsidP="00B76636">
            <w:pPr>
              <w:jc w:val="center"/>
              <w:rPr>
                <w:sz w:val="24"/>
                <w:szCs w:val="24"/>
                <w:lang w:val="id-ID"/>
              </w:rPr>
            </w:pPr>
          </w:p>
        </w:tc>
        <w:tc>
          <w:tcPr>
            <w:tcW w:w="895" w:type="dxa"/>
            <w:vAlign w:val="center"/>
          </w:tcPr>
          <w:p w14:paraId="051B3B1F" w14:textId="77777777" w:rsidR="00440396" w:rsidRDefault="00440396" w:rsidP="00B76636">
            <w:pPr>
              <w:jc w:val="center"/>
              <w:rPr>
                <w:sz w:val="24"/>
                <w:szCs w:val="24"/>
                <w:lang w:val="id-ID"/>
              </w:rPr>
            </w:pPr>
          </w:p>
        </w:tc>
      </w:tr>
      <w:tr w:rsidR="00440396" w14:paraId="617E9ED3" w14:textId="77777777" w:rsidTr="00B76636">
        <w:trPr>
          <w:trHeight w:val="567"/>
        </w:trPr>
        <w:tc>
          <w:tcPr>
            <w:tcW w:w="8261" w:type="dxa"/>
            <w:gridSpan w:val="7"/>
            <w:vAlign w:val="center"/>
          </w:tcPr>
          <w:p w14:paraId="2411FF5F" w14:textId="77777777" w:rsidR="00440396" w:rsidRPr="007E392A" w:rsidRDefault="00440396" w:rsidP="00B76636">
            <w:pPr>
              <w:jc w:val="center"/>
              <w:rPr>
                <w:b/>
                <w:sz w:val="24"/>
                <w:szCs w:val="24"/>
                <w:lang w:val="id-ID"/>
              </w:rPr>
            </w:pPr>
            <w:r w:rsidRPr="007E392A">
              <w:rPr>
                <w:b/>
                <w:sz w:val="24"/>
                <w:szCs w:val="24"/>
                <w:lang w:val="id-ID"/>
              </w:rPr>
              <w:t>Aspek Fungsional</w:t>
            </w:r>
          </w:p>
        </w:tc>
      </w:tr>
      <w:tr w:rsidR="00440396" w14:paraId="49D57F76" w14:textId="77777777" w:rsidTr="00B76636">
        <w:trPr>
          <w:trHeight w:val="567"/>
        </w:trPr>
        <w:tc>
          <w:tcPr>
            <w:tcW w:w="510" w:type="dxa"/>
            <w:vAlign w:val="center"/>
          </w:tcPr>
          <w:p w14:paraId="519FFCA6" w14:textId="77777777" w:rsidR="00440396" w:rsidRDefault="00440396" w:rsidP="00B76636">
            <w:pPr>
              <w:jc w:val="center"/>
              <w:rPr>
                <w:sz w:val="24"/>
                <w:szCs w:val="24"/>
                <w:lang w:val="id-ID"/>
              </w:rPr>
            </w:pPr>
            <w:r>
              <w:rPr>
                <w:sz w:val="24"/>
                <w:szCs w:val="24"/>
                <w:lang w:val="id-ID"/>
              </w:rPr>
              <w:t>1</w:t>
            </w:r>
          </w:p>
        </w:tc>
        <w:tc>
          <w:tcPr>
            <w:tcW w:w="3454" w:type="dxa"/>
            <w:vAlign w:val="center"/>
          </w:tcPr>
          <w:p w14:paraId="01AC555C" w14:textId="77777777" w:rsidR="00440396" w:rsidRDefault="00440396" w:rsidP="00B76636">
            <w:pPr>
              <w:rPr>
                <w:sz w:val="24"/>
                <w:szCs w:val="24"/>
                <w:lang w:val="id-ID"/>
              </w:rPr>
            </w:pPr>
            <w:r>
              <w:rPr>
                <w:sz w:val="24"/>
                <w:szCs w:val="24"/>
                <w:lang w:val="id-ID"/>
              </w:rPr>
              <w:t xml:space="preserve">Sistem dapat melakukan manajemen data transaksi  </w:t>
            </w:r>
          </w:p>
        </w:tc>
        <w:tc>
          <w:tcPr>
            <w:tcW w:w="851" w:type="dxa"/>
            <w:vAlign w:val="center"/>
          </w:tcPr>
          <w:p w14:paraId="4B5350DC" w14:textId="290A45EC" w:rsidR="00440396" w:rsidRDefault="00440396" w:rsidP="00B76636">
            <w:pPr>
              <w:jc w:val="center"/>
              <w:rPr>
                <w:sz w:val="24"/>
                <w:szCs w:val="24"/>
                <w:lang w:val="id-ID"/>
              </w:rPr>
            </w:pPr>
            <w:r>
              <w:rPr>
                <w:sz w:val="24"/>
                <w:szCs w:val="24"/>
                <w:lang w:val="id-ID"/>
              </w:rPr>
              <w:t>1</w:t>
            </w:r>
          </w:p>
        </w:tc>
        <w:tc>
          <w:tcPr>
            <w:tcW w:w="850" w:type="dxa"/>
            <w:vAlign w:val="center"/>
          </w:tcPr>
          <w:p w14:paraId="5651E8BB" w14:textId="1F19FDF3" w:rsidR="00440396" w:rsidRDefault="00440396" w:rsidP="00B76636">
            <w:pPr>
              <w:jc w:val="center"/>
              <w:rPr>
                <w:sz w:val="24"/>
                <w:szCs w:val="24"/>
                <w:lang w:val="id-ID"/>
              </w:rPr>
            </w:pPr>
          </w:p>
        </w:tc>
        <w:tc>
          <w:tcPr>
            <w:tcW w:w="851" w:type="dxa"/>
            <w:vAlign w:val="center"/>
          </w:tcPr>
          <w:p w14:paraId="1F5A327D" w14:textId="77777777" w:rsidR="00440396" w:rsidRDefault="00440396" w:rsidP="00B76636">
            <w:pPr>
              <w:jc w:val="center"/>
              <w:rPr>
                <w:sz w:val="24"/>
                <w:szCs w:val="24"/>
                <w:lang w:val="id-ID"/>
              </w:rPr>
            </w:pPr>
          </w:p>
        </w:tc>
        <w:tc>
          <w:tcPr>
            <w:tcW w:w="850" w:type="dxa"/>
            <w:vAlign w:val="center"/>
          </w:tcPr>
          <w:p w14:paraId="624FB61B" w14:textId="77777777" w:rsidR="00440396" w:rsidRDefault="00440396" w:rsidP="00B76636">
            <w:pPr>
              <w:jc w:val="center"/>
              <w:rPr>
                <w:sz w:val="24"/>
                <w:szCs w:val="24"/>
                <w:lang w:val="id-ID"/>
              </w:rPr>
            </w:pPr>
          </w:p>
        </w:tc>
        <w:tc>
          <w:tcPr>
            <w:tcW w:w="895" w:type="dxa"/>
            <w:vAlign w:val="center"/>
          </w:tcPr>
          <w:p w14:paraId="270A1BB4" w14:textId="77777777" w:rsidR="00440396" w:rsidRDefault="00440396" w:rsidP="00B76636">
            <w:pPr>
              <w:jc w:val="center"/>
              <w:rPr>
                <w:sz w:val="24"/>
                <w:szCs w:val="24"/>
                <w:lang w:val="id-ID"/>
              </w:rPr>
            </w:pPr>
          </w:p>
        </w:tc>
      </w:tr>
      <w:tr w:rsidR="00440396" w14:paraId="016A1157" w14:textId="77777777" w:rsidTr="00B76636">
        <w:trPr>
          <w:trHeight w:val="567"/>
        </w:trPr>
        <w:tc>
          <w:tcPr>
            <w:tcW w:w="510" w:type="dxa"/>
            <w:vAlign w:val="center"/>
          </w:tcPr>
          <w:p w14:paraId="1E87BF1D" w14:textId="77777777" w:rsidR="00440396" w:rsidRDefault="00440396" w:rsidP="00B76636">
            <w:pPr>
              <w:jc w:val="center"/>
              <w:rPr>
                <w:sz w:val="24"/>
                <w:szCs w:val="24"/>
                <w:lang w:val="id-ID"/>
              </w:rPr>
            </w:pPr>
            <w:r>
              <w:rPr>
                <w:sz w:val="24"/>
                <w:szCs w:val="24"/>
                <w:lang w:val="id-ID"/>
              </w:rPr>
              <w:t>2</w:t>
            </w:r>
          </w:p>
        </w:tc>
        <w:tc>
          <w:tcPr>
            <w:tcW w:w="3454" w:type="dxa"/>
            <w:vAlign w:val="center"/>
          </w:tcPr>
          <w:p w14:paraId="58BB8EEE" w14:textId="77777777" w:rsidR="00440396" w:rsidRDefault="00440396" w:rsidP="00B76636">
            <w:pPr>
              <w:rPr>
                <w:sz w:val="24"/>
                <w:szCs w:val="24"/>
                <w:lang w:val="id-ID"/>
              </w:rPr>
            </w:pPr>
            <w:r>
              <w:rPr>
                <w:sz w:val="24"/>
                <w:szCs w:val="24"/>
                <w:lang w:val="id-ID"/>
              </w:rPr>
              <w:t>Sistem dapat melakukan pencatatan transaksi jual beli</w:t>
            </w:r>
          </w:p>
        </w:tc>
        <w:tc>
          <w:tcPr>
            <w:tcW w:w="851" w:type="dxa"/>
            <w:vAlign w:val="center"/>
          </w:tcPr>
          <w:p w14:paraId="2E6720AC" w14:textId="0A29273C" w:rsidR="00440396" w:rsidRDefault="00440396" w:rsidP="00B76636">
            <w:pPr>
              <w:jc w:val="center"/>
              <w:rPr>
                <w:sz w:val="24"/>
                <w:szCs w:val="24"/>
                <w:lang w:val="id-ID"/>
              </w:rPr>
            </w:pPr>
            <w:r>
              <w:rPr>
                <w:sz w:val="24"/>
                <w:szCs w:val="24"/>
                <w:lang w:val="id-ID"/>
              </w:rPr>
              <w:t>1</w:t>
            </w:r>
          </w:p>
        </w:tc>
        <w:tc>
          <w:tcPr>
            <w:tcW w:w="850" w:type="dxa"/>
            <w:vAlign w:val="center"/>
          </w:tcPr>
          <w:p w14:paraId="455D22A7" w14:textId="4330143E" w:rsidR="00440396" w:rsidRDefault="00440396" w:rsidP="00B76636">
            <w:pPr>
              <w:jc w:val="center"/>
              <w:rPr>
                <w:sz w:val="24"/>
                <w:szCs w:val="24"/>
                <w:lang w:val="id-ID"/>
              </w:rPr>
            </w:pPr>
          </w:p>
        </w:tc>
        <w:tc>
          <w:tcPr>
            <w:tcW w:w="851" w:type="dxa"/>
            <w:vAlign w:val="center"/>
          </w:tcPr>
          <w:p w14:paraId="2107350A" w14:textId="77777777" w:rsidR="00440396" w:rsidRDefault="00440396" w:rsidP="00B76636">
            <w:pPr>
              <w:jc w:val="center"/>
              <w:rPr>
                <w:sz w:val="24"/>
                <w:szCs w:val="24"/>
                <w:lang w:val="id-ID"/>
              </w:rPr>
            </w:pPr>
          </w:p>
        </w:tc>
        <w:tc>
          <w:tcPr>
            <w:tcW w:w="850" w:type="dxa"/>
            <w:vAlign w:val="center"/>
          </w:tcPr>
          <w:p w14:paraId="2C8A8857" w14:textId="77777777" w:rsidR="00440396" w:rsidRDefault="00440396" w:rsidP="00B76636">
            <w:pPr>
              <w:jc w:val="center"/>
              <w:rPr>
                <w:sz w:val="24"/>
                <w:szCs w:val="24"/>
                <w:lang w:val="id-ID"/>
              </w:rPr>
            </w:pPr>
          </w:p>
        </w:tc>
        <w:tc>
          <w:tcPr>
            <w:tcW w:w="895" w:type="dxa"/>
            <w:vAlign w:val="center"/>
          </w:tcPr>
          <w:p w14:paraId="599D44ED" w14:textId="77777777" w:rsidR="00440396" w:rsidRDefault="00440396" w:rsidP="00B76636">
            <w:pPr>
              <w:jc w:val="center"/>
              <w:rPr>
                <w:sz w:val="24"/>
                <w:szCs w:val="24"/>
                <w:lang w:val="id-ID"/>
              </w:rPr>
            </w:pPr>
          </w:p>
        </w:tc>
      </w:tr>
      <w:tr w:rsidR="00440396" w14:paraId="0DCFC48F" w14:textId="77777777" w:rsidTr="00B76636">
        <w:trPr>
          <w:trHeight w:val="567"/>
        </w:trPr>
        <w:tc>
          <w:tcPr>
            <w:tcW w:w="510" w:type="dxa"/>
            <w:vAlign w:val="center"/>
          </w:tcPr>
          <w:p w14:paraId="5D27F6E4" w14:textId="77777777" w:rsidR="00440396" w:rsidRDefault="00440396" w:rsidP="00B76636">
            <w:pPr>
              <w:jc w:val="center"/>
              <w:rPr>
                <w:sz w:val="24"/>
                <w:szCs w:val="24"/>
                <w:lang w:val="id-ID"/>
              </w:rPr>
            </w:pPr>
            <w:r>
              <w:rPr>
                <w:sz w:val="24"/>
                <w:szCs w:val="24"/>
                <w:lang w:val="id-ID"/>
              </w:rPr>
              <w:t>3</w:t>
            </w:r>
          </w:p>
        </w:tc>
        <w:tc>
          <w:tcPr>
            <w:tcW w:w="3454" w:type="dxa"/>
            <w:vAlign w:val="center"/>
          </w:tcPr>
          <w:p w14:paraId="6137832F" w14:textId="77777777" w:rsidR="00440396" w:rsidRDefault="00440396" w:rsidP="00B76636">
            <w:pPr>
              <w:rPr>
                <w:sz w:val="24"/>
                <w:szCs w:val="24"/>
                <w:lang w:val="id-ID"/>
              </w:rPr>
            </w:pPr>
            <w:r>
              <w:rPr>
                <w:sz w:val="24"/>
                <w:szCs w:val="24"/>
                <w:lang w:val="id-ID"/>
              </w:rPr>
              <w:t xml:space="preserve">Sistem dapat membuat laporan keuangan berdasarkan transaksi yang telah dicatat menggunakan prinsip-prinsip akuntansi </w:t>
            </w:r>
          </w:p>
        </w:tc>
        <w:tc>
          <w:tcPr>
            <w:tcW w:w="851" w:type="dxa"/>
            <w:vAlign w:val="center"/>
          </w:tcPr>
          <w:p w14:paraId="29B09F22" w14:textId="67D2DA9F" w:rsidR="00440396" w:rsidRDefault="00440396" w:rsidP="00B76636">
            <w:pPr>
              <w:jc w:val="center"/>
              <w:rPr>
                <w:sz w:val="24"/>
                <w:szCs w:val="24"/>
                <w:lang w:val="id-ID"/>
              </w:rPr>
            </w:pPr>
            <w:r>
              <w:rPr>
                <w:sz w:val="24"/>
                <w:szCs w:val="24"/>
                <w:lang w:val="id-ID"/>
              </w:rPr>
              <w:t>1</w:t>
            </w:r>
          </w:p>
        </w:tc>
        <w:tc>
          <w:tcPr>
            <w:tcW w:w="850" w:type="dxa"/>
            <w:vAlign w:val="center"/>
          </w:tcPr>
          <w:p w14:paraId="77D594E5" w14:textId="26855482" w:rsidR="00440396" w:rsidRDefault="00440396" w:rsidP="00B76636">
            <w:pPr>
              <w:jc w:val="center"/>
              <w:rPr>
                <w:sz w:val="24"/>
                <w:szCs w:val="24"/>
                <w:lang w:val="id-ID"/>
              </w:rPr>
            </w:pPr>
          </w:p>
        </w:tc>
        <w:tc>
          <w:tcPr>
            <w:tcW w:w="851" w:type="dxa"/>
            <w:vAlign w:val="center"/>
          </w:tcPr>
          <w:p w14:paraId="57BE0236" w14:textId="77777777" w:rsidR="00440396" w:rsidRDefault="00440396" w:rsidP="00B76636">
            <w:pPr>
              <w:jc w:val="center"/>
              <w:rPr>
                <w:sz w:val="24"/>
                <w:szCs w:val="24"/>
                <w:lang w:val="id-ID"/>
              </w:rPr>
            </w:pPr>
          </w:p>
        </w:tc>
        <w:tc>
          <w:tcPr>
            <w:tcW w:w="850" w:type="dxa"/>
            <w:vAlign w:val="center"/>
          </w:tcPr>
          <w:p w14:paraId="2F67B68C" w14:textId="77777777" w:rsidR="00440396" w:rsidRDefault="00440396" w:rsidP="00B76636">
            <w:pPr>
              <w:jc w:val="center"/>
              <w:rPr>
                <w:sz w:val="24"/>
                <w:szCs w:val="24"/>
                <w:lang w:val="id-ID"/>
              </w:rPr>
            </w:pPr>
          </w:p>
        </w:tc>
        <w:tc>
          <w:tcPr>
            <w:tcW w:w="895" w:type="dxa"/>
            <w:vAlign w:val="center"/>
          </w:tcPr>
          <w:p w14:paraId="38D2E609" w14:textId="77777777" w:rsidR="00440396" w:rsidRDefault="00440396" w:rsidP="00B76636">
            <w:pPr>
              <w:jc w:val="center"/>
              <w:rPr>
                <w:sz w:val="24"/>
                <w:szCs w:val="24"/>
                <w:lang w:val="id-ID"/>
              </w:rPr>
            </w:pPr>
          </w:p>
        </w:tc>
      </w:tr>
      <w:tr w:rsidR="00440396" w14:paraId="68A0BC12" w14:textId="77777777" w:rsidTr="00B76636">
        <w:trPr>
          <w:trHeight w:val="567"/>
        </w:trPr>
        <w:tc>
          <w:tcPr>
            <w:tcW w:w="3964" w:type="dxa"/>
            <w:gridSpan w:val="2"/>
            <w:vAlign w:val="center"/>
          </w:tcPr>
          <w:p w14:paraId="76B45AE4" w14:textId="77777777" w:rsidR="00440396" w:rsidRDefault="00440396" w:rsidP="00B76636">
            <w:pPr>
              <w:rPr>
                <w:sz w:val="24"/>
                <w:szCs w:val="24"/>
                <w:lang w:val="id-ID"/>
              </w:rPr>
            </w:pPr>
            <w:r>
              <w:rPr>
                <w:sz w:val="24"/>
                <w:szCs w:val="24"/>
                <w:lang w:val="id-ID"/>
              </w:rPr>
              <w:t>Jumlah</w:t>
            </w:r>
          </w:p>
        </w:tc>
        <w:tc>
          <w:tcPr>
            <w:tcW w:w="851" w:type="dxa"/>
            <w:vAlign w:val="center"/>
          </w:tcPr>
          <w:p w14:paraId="000FDED5" w14:textId="1A1F89DF" w:rsidR="00440396" w:rsidRDefault="00440396" w:rsidP="00B76636">
            <w:pPr>
              <w:jc w:val="center"/>
              <w:rPr>
                <w:sz w:val="24"/>
                <w:szCs w:val="24"/>
                <w:lang w:val="id-ID"/>
              </w:rPr>
            </w:pPr>
            <w:r>
              <w:rPr>
                <w:sz w:val="24"/>
                <w:szCs w:val="24"/>
                <w:lang w:val="id-ID"/>
              </w:rPr>
              <w:t>3</w:t>
            </w:r>
          </w:p>
        </w:tc>
        <w:tc>
          <w:tcPr>
            <w:tcW w:w="850" w:type="dxa"/>
            <w:vAlign w:val="center"/>
          </w:tcPr>
          <w:p w14:paraId="7BE44A8C" w14:textId="55DCFCD7" w:rsidR="00440396" w:rsidRDefault="00440396" w:rsidP="00B76636">
            <w:pPr>
              <w:jc w:val="center"/>
              <w:rPr>
                <w:sz w:val="24"/>
                <w:szCs w:val="24"/>
                <w:lang w:val="id-ID"/>
              </w:rPr>
            </w:pPr>
            <w:r>
              <w:rPr>
                <w:sz w:val="24"/>
                <w:szCs w:val="24"/>
                <w:lang w:val="id-ID"/>
              </w:rPr>
              <w:t>0</w:t>
            </w:r>
          </w:p>
        </w:tc>
        <w:tc>
          <w:tcPr>
            <w:tcW w:w="851" w:type="dxa"/>
            <w:vAlign w:val="center"/>
          </w:tcPr>
          <w:p w14:paraId="000CCD68" w14:textId="77777777" w:rsidR="00440396" w:rsidRDefault="00440396" w:rsidP="00B76636">
            <w:pPr>
              <w:jc w:val="center"/>
              <w:rPr>
                <w:sz w:val="24"/>
                <w:szCs w:val="24"/>
                <w:lang w:val="id-ID"/>
              </w:rPr>
            </w:pPr>
          </w:p>
        </w:tc>
        <w:tc>
          <w:tcPr>
            <w:tcW w:w="850" w:type="dxa"/>
            <w:vAlign w:val="center"/>
          </w:tcPr>
          <w:p w14:paraId="0630C94E" w14:textId="77777777" w:rsidR="00440396" w:rsidRDefault="00440396" w:rsidP="00B76636">
            <w:pPr>
              <w:jc w:val="center"/>
              <w:rPr>
                <w:sz w:val="24"/>
                <w:szCs w:val="24"/>
                <w:lang w:val="id-ID"/>
              </w:rPr>
            </w:pPr>
          </w:p>
        </w:tc>
        <w:tc>
          <w:tcPr>
            <w:tcW w:w="895" w:type="dxa"/>
            <w:vAlign w:val="center"/>
          </w:tcPr>
          <w:p w14:paraId="18A7637F" w14:textId="77777777" w:rsidR="00440396" w:rsidRDefault="00440396" w:rsidP="00B76636">
            <w:pPr>
              <w:jc w:val="center"/>
              <w:rPr>
                <w:sz w:val="24"/>
                <w:szCs w:val="24"/>
                <w:lang w:val="id-ID"/>
              </w:rPr>
            </w:pPr>
          </w:p>
        </w:tc>
      </w:tr>
      <w:tr w:rsidR="00440396" w14:paraId="12C27558" w14:textId="77777777" w:rsidTr="00B76636">
        <w:trPr>
          <w:trHeight w:val="567"/>
        </w:trPr>
        <w:tc>
          <w:tcPr>
            <w:tcW w:w="3964" w:type="dxa"/>
            <w:gridSpan w:val="2"/>
            <w:vAlign w:val="center"/>
          </w:tcPr>
          <w:p w14:paraId="795BEA60" w14:textId="77777777" w:rsidR="00440396" w:rsidRDefault="00440396" w:rsidP="00B76636">
            <w:pPr>
              <w:rPr>
                <w:sz w:val="24"/>
                <w:szCs w:val="24"/>
                <w:lang w:val="id-ID"/>
              </w:rPr>
            </w:pPr>
            <w:r>
              <w:rPr>
                <w:sz w:val="24"/>
                <w:szCs w:val="24"/>
                <w:lang w:val="id-ID"/>
              </w:rPr>
              <w:t>Persentase (%)</w:t>
            </w:r>
          </w:p>
        </w:tc>
        <w:tc>
          <w:tcPr>
            <w:tcW w:w="851" w:type="dxa"/>
            <w:vAlign w:val="center"/>
          </w:tcPr>
          <w:p w14:paraId="563B6BD2" w14:textId="3F7BE066" w:rsidR="00440396" w:rsidRDefault="00440396" w:rsidP="00B76636">
            <w:pPr>
              <w:jc w:val="center"/>
              <w:rPr>
                <w:sz w:val="24"/>
                <w:szCs w:val="24"/>
                <w:lang w:val="id-ID"/>
              </w:rPr>
            </w:pPr>
            <w:r>
              <w:rPr>
                <w:sz w:val="24"/>
                <w:szCs w:val="24"/>
                <w:lang w:val="id-ID"/>
              </w:rPr>
              <w:t>100</w:t>
            </w:r>
          </w:p>
        </w:tc>
        <w:tc>
          <w:tcPr>
            <w:tcW w:w="850" w:type="dxa"/>
            <w:vAlign w:val="center"/>
          </w:tcPr>
          <w:p w14:paraId="40A43660" w14:textId="0B2AFE7E" w:rsidR="00440396" w:rsidRDefault="00440396" w:rsidP="00B76636">
            <w:pPr>
              <w:jc w:val="center"/>
              <w:rPr>
                <w:sz w:val="24"/>
                <w:szCs w:val="24"/>
                <w:lang w:val="id-ID"/>
              </w:rPr>
            </w:pPr>
            <w:r>
              <w:rPr>
                <w:sz w:val="24"/>
                <w:szCs w:val="24"/>
                <w:lang w:val="id-ID"/>
              </w:rPr>
              <w:t>0</w:t>
            </w:r>
          </w:p>
        </w:tc>
        <w:tc>
          <w:tcPr>
            <w:tcW w:w="851" w:type="dxa"/>
            <w:vAlign w:val="center"/>
          </w:tcPr>
          <w:p w14:paraId="76C6C79B" w14:textId="77777777" w:rsidR="00440396" w:rsidRDefault="00440396" w:rsidP="00B76636">
            <w:pPr>
              <w:jc w:val="center"/>
              <w:rPr>
                <w:sz w:val="24"/>
                <w:szCs w:val="24"/>
                <w:lang w:val="id-ID"/>
              </w:rPr>
            </w:pPr>
          </w:p>
        </w:tc>
        <w:tc>
          <w:tcPr>
            <w:tcW w:w="850" w:type="dxa"/>
            <w:vAlign w:val="center"/>
          </w:tcPr>
          <w:p w14:paraId="42E47121" w14:textId="77777777" w:rsidR="00440396" w:rsidRDefault="00440396" w:rsidP="00B76636">
            <w:pPr>
              <w:jc w:val="center"/>
              <w:rPr>
                <w:sz w:val="24"/>
                <w:szCs w:val="24"/>
                <w:lang w:val="id-ID"/>
              </w:rPr>
            </w:pPr>
          </w:p>
        </w:tc>
        <w:tc>
          <w:tcPr>
            <w:tcW w:w="895" w:type="dxa"/>
            <w:vAlign w:val="center"/>
          </w:tcPr>
          <w:p w14:paraId="50D4E783" w14:textId="77777777" w:rsidR="00440396" w:rsidRDefault="00440396" w:rsidP="00B76636">
            <w:pPr>
              <w:jc w:val="center"/>
              <w:rPr>
                <w:sz w:val="24"/>
                <w:szCs w:val="24"/>
                <w:lang w:val="id-ID"/>
              </w:rPr>
            </w:pPr>
          </w:p>
        </w:tc>
      </w:tr>
      <w:tr w:rsidR="00440396" w14:paraId="60E47F7B" w14:textId="77777777" w:rsidTr="00B76636">
        <w:trPr>
          <w:trHeight w:val="567"/>
        </w:trPr>
        <w:tc>
          <w:tcPr>
            <w:tcW w:w="8261" w:type="dxa"/>
            <w:gridSpan w:val="7"/>
            <w:vAlign w:val="center"/>
          </w:tcPr>
          <w:p w14:paraId="491C61E6" w14:textId="77777777" w:rsidR="00440396" w:rsidRPr="007E392A" w:rsidRDefault="00440396" w:rsidP="00B76636">
            <w:pPr>
              <w:jc w:val="center"/>
              <w:rPr>
                <w:b/>
                <w:sz w:val="24"/>
                <w:szCs w:val="24"/>
                <w:lang w:val="id-ID"/>
              </w:rPr>
            </w:pPr>
            <w:r w:rsidRPr="007E392A">
              <w:rPr>
                <w:b/>
                <w:sz w:val="24"/>
                <w:szCs w:val="24"/>
                <w:lang w:val="id-ID"/>
              </w:rPr>
              <w:t>Aspek Antarmuka</w:t>
            </w:r>
          </w:p>
        </w:tc>
      </w:tr>
      <w:tr w:rsidR="00440396" w14:paraId="03FB1767" w14:textId="77777777" w:rsidTr="00B76636">
        <w:trPr>
          <w:trHeight w:val="567"/>
        </w:trPr>
        <w:tc>
          <w:tcPr>
            <w:tcW w:w="510" w:type="dxa"/>
            <w:vAlign w:val="center"/>
          </w:tcPr>
          <w:p w14:paraId="38FB841A" w14:textId="77777777" w:rsidR="00440396" w:rsidRDefault="00440396" w:rsidP="00B76636">
            <w:pPr>
              <w:jc w:val="center"/>
              <w:rPr>
                <w:sz w:val="24"/>
                <w:szCs w:val="24"/>
                <w:lang w:val="id-ID"/>
              </w:rPr>
            </w:pPr>
            <w:r>
              <w:rPr>
                <w:sz w:val="24"/>
                <w:szCs w:val="24"/>
                <w:lang w:val="id-ID"/>
              </w:rPr>
              <w:t>1</w:t>
            </w:r>
          </w:p>
        </w:tc>
        <w:tc>
          <w:tcPr>
            <w:tcW w:w="3454" w:type="dxa"/>
            <w:vAlign w:val="center"/>
          </w:tcPr>
          <w:p w14:paraId="24079AEF" w14:textId="77777777" w:rsidR="00440396" w:rsidRDefault="00440396" w:rsidP="00B76636">
            <w:pPr>
              <w:rPr>
                <w:sz w:val="24"/>
                <w:szCs w:val="24"/>
                <w:lang w:val="id-ID"/>
              </w:rPr>
            </w:pPr>
            <w:r>
              <w:rPr>
                <w:sz w:val="24"/>
                <w:szCs w:val="24"/>
                <w:lang w:val="id-ID"/>
              </w:rPr>
              <w:t>Jenis, warna, dan ukuran font (tulisan) sistem</w:t>
            </w:r>
          </w:p>
        </w:tc>
        <w:tc>
          <w:tcPr>
            <w:tcW w:w="851" w:type="dxa"/>
            <w:vAlign w:val="center"/>
          </w:tcPr>
          <w:p w14:paraId="52CF9339" w14:textId="297C3D5B" w:rsidR="00440396" w:rsidRDefault="00440396" w:rsidP="00B76636">
            <w:pPr>
              <w:jc w:val="center"/>
              <w:rPr>
                <w:sz w:val="24"/>
                <w:szCs w:val="24"/>
                <w:lang w:val="id-ID"/>
              </w:rPr>
            </w:pPr>
            <w:r>
              <w:rPr>
                <w:sz w:val="24"/>
                <w:szCs w:val="24"/>
                <w:lang w:val="id-ID"/>
              </w:rPr>
              <w:t>1</w:t>
            </w:r>
          </w:p>
        </w:tc>
        <w:tc>
          <w:tcPr>
            <w:tcW w:w="850" w:type="dxa"/>
            <w:vAlign w:val="center"/>
          </w:tcPr>
          <w:p w14:paraId="004FC7BB" w14:textId="1E4A92B8" w:rsidR="00440396" w:rsidRDefault="00440396" w:rsidP="00B76636">
            <w:pPr>
              <w:jc w:val="center"/>
              <w:rPr>
                <w:sz w:val="24"/>
                <w:szCs w:val="24"/>
                <w:lang w:val="id-ID"/>
              </w:rPr>
            </w:pPr>
          </w:p>
        </w:tc>
        <w:tc>
          <w:tcPr>
            <w:tcW w:w="851" w:type="dxa"/>
            <w:vAlign w:val="center"/>
          </w:tcPr>
          <w:p w14:paraId="0FADF221" w14:textId="77777777" w:rsidR="00440396" w:rsidRDefault="00440396" w:rsidP="00B76636">
            <w:pPr>
              <w:jc w:val="center"/>
              <w:rPr>
                <w:sz w:val="24"/>
                <w:szCs w:val="24"/>
                <w:lang w:val="id-ID"/>
              </w:rPr>
            </w:pPr>
          </w:p>
        </w:tc>
        <w:tc>
          <w:tcPr>
            <w:tcW w:w="850" w:type="dxa"/>
            <w:vAlign w:val="center"/>
          </w:tcPr>
          <w:p w14:paraId="1F2EA160" w14:textId="77777777" w:rsidR="00440396" w:rsidRDefault="00440396" w:rsidP="00B76636">
            <w:pPr>
              <w:jc w:val="center"/>
              <w:rPr>
                <w:sz w:val="24"/>
                <w:szCs w:val="24"/>
                <w:lang w:val="id-ID"/>
              </w:rPr>
            </w:pPr>
          </w:p>
        </w:tc>
        <w:tc>
          <w:tcPr>
            <w:tcW w:w="895" w:type="dxa"/>
            <w:vAlign w:val="center"/>
          </w:tcPr>
          <w:p w14:paraId="5AF1A95C" w14:textId="77777777" w:rsidR="00440396" w:rsidRDefault="00440396" w:rsidP="00B76636">
            <w:pPr>
              <w:jc w:val="center"/>
              <w:rPr>
                <w:sz w:val="24"/>
                <w:szCs w:val="24"/>
                <w:lang w:val="id-ID"/>
              </w:rPr>
            </w:pPr>
          </w:p>
        </w:tc>
      </w:tr>
      <w:tr w:rsidR="00440396" w14:paraId="737BD1B8" w14:textId="77777777" w:rsidTr="00B76636">
        <w:trPr>
          <w:trHeight w:val="567"/>
        </w:trPr>
        <w:tc>
          <w:tcPr>
            <w:tcW w:w="510" w:type="dxa"/>
            <w:vAlign w:val="center"/>
          </w:tcPr>
          <w:p w14:paraId="52BD69E3" w14:textId="77777777" w:rsidR="00440396" w:rsidRDefault="00440396" w:rsidP="00B76636">
            <w:pPr>
              <w:jc w:val="center"/>
              <w:rPr>
                <w:sz w:val="24"/>
                <w:szCs w:val="24"/>
                <w:lang w:val="id-ID"/>
              </w:rPr>
            </w:pPr>
            <w:r>
              <w:rPr>
                <w:sz w:val="24"/>
                <w:szCs w:val="24"/>
                <w:lang w:val="id-ID"/>
              </w:rPr>
              <w:t>2</w:t>
            </w:r>
          </w:p>
        </w:tc>
        <w:tc>
          <w:tcPr>
            <w:tcW w:w="3454" w:type="dxa"/>
            <w:vAlign w:val="center"/>
          </w:tcPr>
          <w:p w14:paraId="47940E65" w14:textId="77777777" w:rsidR="00440396" w:rsidRDefault="00440396" w:rsidP="00B76636">
            <w:pPr>
              <w:rPr>
                <w:sz w:val="24"/>
                <w:szCs w:val="24"/>
                <w:lang w:val="id-ID"/>
              </w:rPr>
            </w:pPr>
            <w:r>
              <w:rPr>
                <w:sz w:val="24"/>
                <w:szCs w:val="24"/>
                <w:lang w:val="id-ID"/>
              </w:rPr>
              <w:t>Kombinasi warna pada tampilan sistem</w:t>
            </w:r>
          </w:p>
        </w:tc>
        <w:tc>
          <w:tcPr>
            <w:tcW w:w="851" w:type="dxa"/>
            <w:vAlign w:val="center"/>
          </w:tcPr>
          <w:p w14:paraId="15F905DF" w14:textId="77777777" w:rsidR="00440396" w:rsidRDefault="00440396" w:rsidP="00B76636">
            <w:pPr>
              <w:jc w:val="center"/>
              <w:rPr>
                <w:sz w:val="24"/>
                <w:szCs w:val="24"/>
                <w:lang w:val="id-ID"/>
              </w:rPr>
            </w:pPr>
            <w:r>
              <w:rPr>
                <w:sz w:val="24"/>
                <w:szCs w:val="24"/>
                <w:lang w:val="id-ID"/>
              </w:rPr>
              <w:t>1</w:t>
            </w:r>
          </w:p>
        </w:tc>
        <w:tc>
          <w:tcPr>
            <w:tcW w:w="850" w:type="dxa"/>
            <w:vAlign w:val="center"/>
          </w:tcPr>
          <w:p w14:paraId="0D62F2F0" w14:textId="77777777" w:rsidR="00440396" w:rsidRDefault="00440396" w:rsidP="00B76636">
            <w:pPr>
              <w:jc w:val="center"/>
              <w:rPr>
                <w:sz w:val="24"/>
                <w:szCs w:val="24"/>
                <w:lang w:val="id-ID"/>
              </w:rPr>
            </w:pPr>
          </w:p>
        </w:tc>
        <w:tc>
          <w:tcPr>
            <w:tcW w:w="851" w:type="dxa"/>
            <w:vAlign w:val="center"/>
          </w:tcPr>
          <w:p w14:paraId="280E9A23" w14:textId="77777777" w:rsidR="00440396" w:rsidRDefault="00440396" w:rsidP="00B76636">
            <w:pPr>
              <w:jc w:val="center"/>
              <w:rPr>
                <w:sz w:val="24"/>
                <w:szCs w:val="24"/>
                <w:lang w:val="id-ID"/>
              </w:rPr>
            </w:pPr>
          </w:p>
        </w:tc>
        <w:tc>
          <w:tcPr>
            <w:tcW w:w="850" w:type="dxa"/>
            <w:vAlign w:val="center"/>
          </w:tcPr>
          <w:p w14:paraId="533BE5FD" w14:textId="77777777" w:rsidR="00440396" w:rsidRDefault="00440396" w:rsidP="00B76636">
            <w:pPr>
              <w:jc w:val="center"/>
              <w:rPr>
                <w:sz w:val="24"/>
                <w:szCs w:val="24"/>
                <w:lang w:val="id-ID"/>
              </w:rPr>
            </w:pPr>
          </w:p>
        </w:tc>
        <w:tc>
          <w:tcPr>
            <w:tcW w:w="895" w:type="dxa"/>
            <w:vAlign w:val="center"/>
          </w:tcPr>
          <w:p w14:paraId="3BF2FA5F" w14:textId="77777777" w:rsidR="00440396" w:rsidRDefault="00440396" w:rsidP="00B76636">
            <w:pPr>
              <w:jc w:val="center"/>
              <w:rPr>
                <w:sz w:val="24"/>
                <w:szCs w:val="24"/>
                <w:lang w:val="id-ID"/>
              </w:rPr>
            </w:pPr>
          </w:p>
        </w:tc>
      </w:tr>
      <w:tr w:rsidR="00440396" w14:paraId="47A12F3D" w14:textId="77777777" w:rsidTr="00B76636">
        <w:trPr>
          <w:trHeight w:val="567"/>
        </w:trPr>
        <w:tc>
          <w:tcPr>
            <w:tcW w:w="510" w:type="dxa"/>
            <w:vAlign w:val="center"/>
          </w:tcPr>
          <w:p w14:paraId="70297D6C" w14:textId="77777777" w:rsidR="00440396" w:rsidRDefault="00440396" w:rsidP="00B76636">
            <w:pPr>
              <w:jc w:val="center"/>
              <w:rPr>
                <w:sz w:val="24"/>
                <w:szCs w:val="24"/>
                <w:lang w:val="id-ID"/>
              </w:rPr>
            </w:pPr>
            <w:r>
              <w:rPr>
                <w:sz w:val="24"/>
                <w:szCs w:val="24"/>
                <w:lang w:val="id-ID"/>
              </w:rPr>
              <w:t>3</w:t>
            </w:r>
          </w:p>
        </w:tc>
        <w:tc>
          <w:tcPr>
            <w:tcW w:w="3454" w:type="dxa"/>
            <w:vAlign w:val="center"/>
          </w:tcPr>
          <w:p w14:paraId="02BD8290" w14:textId="77777777" w:rsidR="00440396" w:rsidRDefault="00440396" w:rsidP="00B76636">
            <w:pPr>
              <w:rPr>
                <w:sz w:val="24"/>
                <w:szCs w:val="24"/>
                <w:lang w:val="id-ID"/>
              </w:rPr>
            </w:pPr>
            <w:r>
              <w:rPr>
                <w:sz w:val="24"/>
                <w:szCs w:val="24"/>
                <w:lang w:val="id-ID"/>
              </w:rPr>
              <w:t>Respon sistem terhadap input yang diberikan</w:t>
            </w:r>
          </w:p>
        </w:tc>
        <w:tc>
          <w:tcPr>
            <w:tcW w:w="851" w:type="dxa"/>
            <w:vAlign w:val="center"/>
          </w:tcPr>
          <w:p w14:paraId="3B467833" w14:textId="777FF52E" w:rsidR="00440396" w:rsidRDefault="00440396" w:rsidP="00B76636">
            <w:pPr>
              <w:jc w:val="center"/>
              <w:rPr>
                <w:sz w:val="24"/>
                <w:szCs w:val="24"/>
                <w:lang w:val="id-ID"/>
              </w:rPr>
            </w:pPr>
          </w:p>
        </w:tc>
        <w:tc>
          <w:tcPr>
            <w:tcW w:w="850" w:type="dxa"/>
            <w:vAlign w:val="center"/>
          </w:tcPr>
          <w:p w14:paraId="197E049D" w14:textId="391BB873" w:rsidR="00440396" w:rsidRDefault="00440396" w:rsidP="00B76636">
            <w:pPr>
              <w:jc w:val="center"/>
              <w:rPr>
                <w:sz w:val="24"/>
                <w:szCs w:val="24"/>
                <w:lang w:val="id-ID"/>
              </w:rPr>
            </w:pPr>
            <w:r>
              <w:rPr>
                <w:sz w:val="24"/>
                <w:szCs w:val="24"/>
                <w:lang w:val="id-ID"/>
              </w:rPr>
              <w:t>1</w:t>
            </w:r>
          </w:p>
        </w:tc>
        <w:tc>
          <w:tcPr>
            <w:tcW w:w="851" w:type="dxa"/>
            <w:vAlign w:val="center"/>
          </w:tcPr>
          <w:p w14:paraId="1283BB7A" w14:textId="77777777" w:rsidR="00440396" w:rsidRDefault="00440396" w:rsidP="00B76636">
            <w:pPr>
              <w:jc w:val="center"/>
              <w:rPr>
                <w:sz w:val="24"/>
                <w:szCs w:val="24"/>
                <w:lang w:val="id-ID"/>
              </w:rPr>
            </w:pPr>
          </w:p>
        </w:tc>
        <w:tc>
          <w:tcPr>
            <w:tcW w:w="850" w:type="dxa"/>
            <w:vAlign w:val="center"/>
          </w:tcPr>
          <w:p w14:paraId="62BBF2E3" w14:textId="77777777" w:rsidR="00440396" w:rsidRDefault="00440396" w:rsidP="00B76636">
            <w:pPr>
              <w:jc w:val="center"/>
              <w:rPr>
                <w:sz w:val="24"/>
                <w:szCs w:val="24"/>
                <w:lang w:val="id-ID"/>
              </w:rPr>
            </w:pPr>
          </w:p>
        </w:tc>
        <w:tc>
          <w:tcPr>
            <w:tcW w:w="895" w:type="dxa"/>
            <w:vAlign w:val="center"/>
          </w:tcPr>
          <w:p w14:paraId="5F61D7D0" w14:textId="77777777" w:rsidR="00440396" w:rsidRDefault="00440396" w:rsidP="00B76636">
            <w:pPr>
              <w:jc w:val="center"/>
              <w:rPr>
                <w:sz w:val="24"/>
                <w:szCs w:val="24"/>
                <w:lang w:val="id-ID"/>
              </w:rPr>
            </w:pPr>
          </w:p>
        </w:tc>
      </w:tr>
      <w:tr w:rsidR="00440396" w14:paraId="652A614F" w14:textId="77777777" w:rsidTr="00B76636">
        <w:trPr>
          <w:trHeight w:val="567"/>
        </w:trPr>
        <w:tc>
          <w:tcPr>
            <w:tcW w:w="510" w:type="dxa"/>
            <w:vAlign w:val="center"/>
          </w:tcPr>
          <w:p w14:paraId="0D9E077D" w14:textId="77777777" w:rsidR="00440396" w:rsidRDefault="00440396" w:rsidP="00B76636">
            <w:pPr>
              <w:jc w:val="center"/>
              <w:rPr>
                <w:sz w:val="24"/>
                <w:szCs w:val="24"/>
                <w:lang w:val="id-ID"/>
              </w:rPr>
            </w:pPr>
            <w:r>
              <w:rPr>
                <w:sz w:val="24"/>
                <w:szCs w:val="24"/>
                <w:lang w:val="id-ID"/>
              </w:rPr>
              <w:t>4</w:t>
            </w:r>
          </w:p>
        </w:tc>
        <w:tc>
          <w:tcPr>
            <w:tcW w:w="3454" w:type="dxa"/>
            <w:vAlign w:val="center"/>
          </w:tcPr>
          <w:p w14:paraId="0291EF1A" w14:textId="77777777" w:rsidR="00440396" w:rsidRDefault="00440396" w:rsidP="00B76636">
            <w:pPr>
              <w:rPr>
                <w:sz w:val="24"/>
                <w:szCs w:val="24"/>
                <w:lang w:val="id-ID"/>
              </w:rPr>
            </w:pPr>
            <w:r>
              <w:rPr>
                <w:sz w:val="24"/>
                <w:szCs w:val="24"/>
                <w:lang w:val="id-ID"/>
              </w:rPr>
              <w:t>Antarmuka sistem secara keseluruhan</w:t>
            </w:r>
          </w:p>
        </w:tc>
        <w:tc>
          <w:tcPr>
            <w:tcW w:w="851" w:type="dxa"/>
            <w:vAlign w:val="center"/>
          </w:tcPr>
          <w:p w14:paraId="338E5DC3" w14:textId="0B71D81B" w:rsidR="00440396" w:rsidRDefault="00440396" w:rsidP="00B76636">
            <w:pPr>
              <w:jc w:val="center"/>
              <w:rPr>
                <w:sz w:val="24"/>
                <w:szCs w:val="24"/>
                <w:lang w:val="id-ID"/>
              </w:rPr>
            </w:pPr>
            <w:r>
              <w:rPr>
                <w:sz w:val="24"/>
                <w:szCs w:val="24"/>
                <w:lang w:val="id-ID"/>
              </w:rPr>
              <w:t>1</w:t>
            </w:r>
          </w:p>
        </w:tc>
        <w:tc>
          <w:tcPr>
            <w:tcW w:w="850" w:type="dxa"/>
            <w:vAlign w:val="center"/>
          </w:tcPr>
          <w:p w14:paraId="77AFC6D9" w14:textId="2DEB5B56" w:rsidR="00440396" w:rsidRDefault="00440396" w:rsidP="00B76636">
            <w:pPr>
              <w:jc w:val="center"/>
              <w:rPr>
                <w:sz w:val="24"/>
                <w:szCs w:val="24"/>
                <w:lang w:val="id-ID"/>
              </w:rPr>
            </w:pPr>
          </w:p>
        </w:tc>
        <w:tc>
          <w:tcPr>
            <w:tcW w:w="851" w:type="dxa"/>
            <w:vAlign w:val="center"/>
          </w:tcPr>
          <w:p w14:paraId="2D6C6ED7" w14:textId="77777777" w:rsidR="00440396" w:rsidRDefault="00440396" w:rsidP="00B76636">
            <w:pPr>
              <w:jc w:val="center"/>
              <w:rPr>
                <w:sz w:val="24"/>
                <w:szCs w:val="24"/>
                <w:lang w:val="id-ID"/>
              </w:rPr>
            </w:pPr>
          </w:p>
        </w:tc>
        <w:tc>
          <w:tcPr>
            <w:tcW w:w="850" w:type="dxa"/>
            <w:vAlign w:val="center"/>
          </w:tcPr>
          <w:p w14:paraId="33E4F942" w14:textId="77777777" w:rsidR="00440396" w:rsidRDefault="00440396" w:rsidP="00B76636">
            <w:pPr>
              <w:jc w:val="center"/>
              <w:rPr>
                <w:sz w:val="24"/>
                <w:szCs w:val="24"/>
                <w:lang w:val="id-ID"/>
              </w:rPr>
            </w:pPr>
          </w:p>
        </w:tc>
        <w:tc>
          <w:tcPr>
            <w:tcW w:w="895" w:type="dxa"/>
            <w:vAlign w:val="center"/>
          </w:tcPr>
          <w:p w14:paraId="723B39EE" w14:textId="77777777" w:rsidR="00440396" w:rsidRDefault="00440396" w:rsidP="00B76636">
            <w:pPr>
              <w:jc w:val="center"/>
              <w:rPr>
                <w:sz w:val="24"/>
                <w:szCs w:val="24"/>
                <w:lang w:val="id-ID"/>
              </w:rPr>
            </w:pPr>
          </w:p>
        </w:tc>
      </w:tr>
      <w:tr w:rsidR="00440396" w14:paraId="13E9EC99" w14:textId="77777777" w:rsidTr="00B76636">
        <w:trPr>
          <w:trHeight w:val="567"/>
        </w:trPr>
        <w:tc>
          <w:tcPr>
            <w:tcW w:w="3964" w:type="dxa"/>
            <w:gridSpan w:val="2"/>
            <w:vAlign w:val="center"/>
          </w:tcPr>
          <w:p w14:paraId="25E40BA9" w14:textId="77777777" w:rsidR="00440396" w:rsidRDefault="00440396" w:rsidP="00B76636">
            <w:pPr>
              <w:rPr>
                <w:sz w:val="24"/>
                <w:szCs w:val="24"/>
                <w:lang w:val="id-ID"/>
              </w:rPr>
            </w:pPr>
            <w:r>
              <w:rPr>
                <w:sz w:val="24"/>
                <w:szCs w:val="24"/>
                <w:lang w:val="id-ID"/>
              </w:rPr>
              <w:t>Jumlah</w:t>
            </w:r>
          </w:p>
        </w:tc>
        <w:tc>
          <w:tcPr>
            <w:tcW w:w="851" w:type="dxa"/>
            <w:vAlign w:val="center"/>
          </w:tcPr>
          <w:p w14:paraId="38A024D1" w14:textId="7C5D8AF5" w:rsidR="00440396" w:rsidRDefault="00440396" w:rsidP="00B76636">
            <w:pPr>
              <w:jc w:val="center"/>
              <w:rPr>
                <w:sz w:val="24"/>
                <w:szCs w:val="24"/>
                <w:lang w:val="id-ID"/>
              </w:rPr>
            </w:pPr>
            <w:r>
              <w:rPr>
                <w:sz w:val="24"/>
                <w:szCs w:val="24"/>
                <w:lang w:val="id-ID"/>
              </w:rPr>
              <w:t>3</w:t>
            </w:r>
          </w:p>
        </w:tc>
        <w:tc>
          <w:tcPr>
            <w:tcW w:w="850" w:type="dxa"/>
            <w:vAlign w:val="center"/>
          </w:tcPr>
          <w:p w14:paraId="72B13845" w14:textId="55290C2D" w:rsidR="00440396" w:rsidRDefault="00440396" w:rsidP="00B76636">
            <w:pPr>
              <w:jc w:val="center"/>
              <w:rPr>
                <w:sz w:val="24"/>
                <w:szCs w:val="24"/>
                <w:lang w:val="id-ID"/>
              </w:rPr>
            </w:pPr>
            <w:r>
              <w:rPr>
                <w:sz w:val="24"/>
                <w:szCs w:val="24"/>
                <w:lang w:val="id-ID"/>
              </w:rPr>
              <w:t>1</w:t>
            </w:r>
          </w:p>
        </w:tc>
        <w:tc>
          <w:tcPr>
            <w:tcW w:w="851" w:type="dxa"/>
            <w:vAlign w:val="center"/>
          </w:tcPr>
          <w:p w14:paraId="13C8A0D0" w14:textId="77777777" w:rsidR="00440396" w:rsidRDefault="00440396" w:rsidP="00B76636">
            <w:pPr>
              <w:jc w:val="center"/>
              <w:rPr>
                <w:sz w:val="24"/>
                <w:szCs w:val="24"/>
                <w:lang w:val="id-ID"/>
              </w:rPr>
            </w:pPr>
          </w:p>
        </w:tc>
        <w:tc>
          <w:tcPr>
            <w:tcW w:w="850" w:type="dxa"/>
            <w:vAlign w:val="center"/>
          </w:tcPr>
          <w:p w14:paraId="12CDF4DA" w14:textId="77777777" w:rsidR="00440396" w:rsidRDefault="00440396" w:rsidP="00B76636">
            <w:pPr>
              <w:jc w:val="center"/>
              <w:rPr>
                <w:sz w:val="24"/>
                <w:szCs w:val="24"/>
                <w:lang w:val="id-ID"/>
              </w:rPr>
            </w:pPr>
          </w:p>
        </w:tc>
        <w:tc>
          <w:tcPr>
            <w:tcW w:w="895" w:type="dxa"/>
            <w:vAlign w:val="center"/>
          </w:tcPr>
          <w:p w14:paraId="023705E6" w14:textId="77777777" w:rsidR="00440396" w:rsidRDefault="00440396" w:rsidP="00B76636">
            <w:pPr>
              <w:jc w:val="center"/>
              <w:rPr>
                <w:sz w:val="24"/>
                <w:szCs w:val="24"/>
                <w:lang w:val="id-ID"/>
              </w:rPr>
            </w:pPr>
          </w:p>
        </w:tc>
      </w:tr>
      <w:tr w:rsidR="00440396" w14:paraId="68ED682E" w14:textId="77777777" w:rsidTr="00B76636">
        <w:trPr>
          <w:trHeight w:val="567"/>
        </w:trPr>
        <w:tc>
          <w:tcPr>
            <w:tcW w:w="3964" w:type="dxa"/>
            <w:gridSpan w:val="2"/>
            <w:vAlign w:val="center"/>
          </w:tcPr>
          <w:p w14:paraId="10266B3A" w14:textId="77777777" w:rsidR="00440396" w:rsidRDefault="00440396" w:rsidP="00B76636">
            <w:pPr>
              <w:rPr>
                <w:sz w:val="24"/>
                <w:szCs w:val="24"/>
                <w:lang w:val="id-ID"/>
              </w:rPr>
            </w:pPr>
            <w:r>
              <w:rPr>
                <w:sz w:val="24"/>
                <w:szCs w:val="24"/>
                <w:lang w:val="id-ID"/>
              </w:rPr>
              <w:t>Persentase (%)</w:t>
            </w:r>
          </w:p>
        </w:tc>
        <w:tc>
          <w:tcPr>
            <w:tcW w:w="851" w:type="dxa"/>
            <w:vAlign w:val="center"/>
          </w:tcPr>
          <w:p w14:paraId="2CEC38AF" w14:textId="06DB57EE" w:rsidR="00440396" w:rsidRDefault="00440396" w:rsidP="00B76636">
            <w:pPr>
              <w:jc w:val="center"/>
              <w:rPr>
                <w:sz w:val="24"/>
                <w:szCs w:val="24"/>
                <w:lang w:val="id-ID"/>
              </w:rPr>
            </w:pPr>
            <w:r>
              <w:rPr>
                <w:sz w:val="24"/>
                <w:szCs w:val="24"/>
                <w:lang w:val="id-ID"/>
              </w:rPr>
              <w:t>75</w:t>
            </w:r>
          </w:p>
        </w:tc>
        <w:tc>
          <w:tcPr>
            <w:tcW w:w="850" w:type="dxa"/>
            <w:vAlign w:val="center"/>
          </w:tcPr>
          <w:p w14:paraId="7D475648" w14:textId="65FFA9F7" w:rsidR="00440396" w:rsidRDefault="00440396" w:rsidP="00B76636">
            <w:pPr>
              <w:jc w:val="center"/>
              <w:rPr>
                <w:sz w:val="24"/>
                <w:szCs w:val="24"/>
                <w:lang w:val="id-ID"/>
              </w:rPr>
            </w:pPr>
            <w:r>
              <w:rPr>
                <w:sz w:val="24"/>
                <w:szCs w:val="24"/>
                <w:lang w:val="id-ID"/>
              </w:rPr>
              <w:t>25</w:t>
            </w:r>
          </w:p>
        </w:tc>
        <w:tc>
          <w:tcPr>
            <w:tcW w:w="851" w:type="dxa"/>
            <w:vAlign w:val="center"/>
          </w:tcPr>
          <w:p w14:paraId="34C5F7A7" w14:textId="77777777" w:rsidR="00440396" w:rsidRDefault="00440396" w:rsidP="00B76636">
            <w:pPr>
              <w:jc w:val="center"/>
              <w:rPr>
                <w:sz w:val="24"/>
                <w:szCs w:val="24"/>
                <w:lang w:val="id-ID"/>
              </w:rPr>
            </w:pPr>
          </w:p>
        </w:tc>
        <w:tc>
          <w:tcPr>
            <w:tcW w:w="850" w:type="dxa"/>
            <w:vAlign w:val="center"/>
          </w:tcPr>
          <w:p w14:paraId="29BA7FEF" w14:textId="77777777" w:rsidR="00440396" w:rsidRDefault="00440396" w:rsidP="00B76636">
            <w:pPr>
              <w:jc w:val="center"/>
              <w:rPr>
                <w:sz w:val="24"/>
                <w:szCs w:val="24"/>
                <w:lang w:val="id-ID"/>
              </w:rPr>
            </w:pPr>
          </w:p>
        </w:tc>
        <w:tc>
          <w:tcPr>
            <w:tcW w:w="895" w:type="dxa"/>
            <w:vAlign w:val="center"/>
          </w:tcPr>
          <w:p w14:paraId="72CACB7D" w14:textId="77777777" w:rsidR="00440396" w:rsidRDefault="00440396" w:rsidP="00B76636">
            <w:pPr>
              <w:jc w:val="center"/>
              <w:rPr>
                <w:sz w:val="24"/>
                <w:szCs w:val="24"/>
                <w:lang w:val="id-ID"/>
              </w:rPr>
            </w:pPr>
          </w:p>
        </w:tc>
      </w:tr>
    </w:tbl>
    <w:p w14:paraId="17600F48" w14:textId="7E7B40EA" w:rsidR="00EA3AA0" w:rsidRDefault="00EA3AA0" w:rsidP="00C51465">
      <w:pPr>
        <w:pStyle w:val="Caption"/>
        <w:keepNext/>
        <w:spacing w:before="240"/>
        <w:jc w:val="left"/>
      </w:pPr>
      <w:bookmarkStart w:id="398" w:name="_Toc105002661"/>
      <w:r w:rsidRPr="00EA3AA0">
        <w:rPr>
          <w:b/>
        </w:rPr>
        <w:lastRenderedPageBreak/>
        <w:t xml:space="preserve">Tabel 4. </w:t>
      </w:r>
      <w:r w:rsidRPr="00EA3AA0">
        <w:rPr>
          <w:b/>
        </w:rPr>
        <w:fldChar w:fldCharType="begin"/>
      </w:r>
      <w:r w:rsidRPr="00EA3AA0">
        <w:rPr>
          <w:b/>
        </w:rPr>
        <w:instrText xml:space="preserve"> SEQ Tabel_4. \* ARABIC </w:instrText>
      </w:r>
      <w:r w:rsidRPr="00EA3AA0">
        <w:rPr>
          <w:b/>
        </w:rPr>
        <w:fldChar w:fldCharType="separate"/>
      </w:r>
      <w:r w:rsidR="00C072AF">
        <w:rPr>
          <w:b/>
          <w:noProof/>
        </w:rPr>
        <w:t>7</w:t>
      </w:r>
      <w:r w:rsidRPr="00EA3AA0">
        <w:rPr>
          <w:b/>
        </w:rPr>
        <w:fldChar w:fldCharType="end"/>
      </w:r>
      <w:r w:rsidRPr="00EA3AA0">
        <w:rPr>
          <w:szCs w:val="24"/>
        </w:rPr>
        <w:t xml:space="preserve"> </w:t>
      </w:r>
      <w:r w:rsidRPr="00EA3AA0">
        <w:t xml:space="preserve">Total keseluruhan pengujian pengguna </w:t>
      </w:r>
      <w:r w:rsidRPr="00EA3AA0">
        <w:rPr>
          <w:lang w:val="id-ID"/>
        </w:rPr>
        <w:t>ahli</w:t>
      </w:r>
      <w:bookmarkEnd w:id="398"/>
    </w:p>
    <w:tbl>
      <w:tblPr>
        <w:tblStyle w:val="TableGrid"/>
        <w:tblW w:w="0" w:type="auto"/>
        <w:jc w:val="center"/>
        <w:tblLook w:val="04A0" w:firstRow="1" w:lastRow="0" w:firstColumn="1" w:lastColumn="0" w:noHBand="0" w:noVBand="1"/>
      </w:tblPr>
      <w:tblGrid>
        <w:gridCol w:w="3681"/>
        <w:gridCol w:w="850"/>
        <w:gridCol w:w="851"/>
        <w:gridCol w:w="850"/>
        <w:gridCol w:w="851"/>
        <w:gridCol w:w="847"/>
      </w:tblGrid>
      <w:tr w:rsidR="00EA3AA0" w:rsidRPr="00EA3AA0" w14:paraId="7722BB1A" w14:textId="77777777" w:rsidTr="00B76636">
        <w:trPr>
          <w:jc w:val="center"/>
        </w:trPr>
        <w:tc>
          <w:tcPr>
            <w:tcW w:w="7930" w:type="dxa"/>
            <w:gridSpan w:val="6"/>
          </w:tcPr>
          <w:p w14:paraId="603F4ABA" w14:textId="77777777" w:rsidR="00EA3AA0" w:rsidRPr="00EA3AA0" w:rsidRDefault="00EA3AA0" w:rsidP="00EA3AA0">
            <w:pPr>
              <w:pStyle w:val="ParagrifIsi"/>
              <w:rPr>
                <w:rFonts w:eastAsia="MS Mincho"/>
                <w:b/>
                <w:i/>
                <w:iCs/>
                <w:lang w:val="de-DE"/>
              </w:rPr>
            </w:pPr>
            <w:r w:rsidRPr="00EA3AA0">
              <w:rPr>
                <w:rFonts w:eastAsia="MS Mincho"/>
                <w:b/>
                <w:iCs/>
                <w:lang w:val="id-ID"/>
              </w:rPr>
              <w:t>Total Keseluruhan</w:t>
            </w:r>
          </w:p>
        </w:tc>
      </w:tr>
      <w:tr w:rsidR="00EA3AA0" w:rsidRPr="00EA3AA0" w14:paraId="22895167" w14:textId="77777777" w:rsidTr="00B76636">
        <w:trPr>
          <w:trHeight w:val="335"/>
          <w:jc w:val="center"/>
        </w:trPr>
        <w:tc>
          <w:tcPr>
            <w:tcW w:w="3681" w:type="dxa"/>
          </w:tcPr>
          <w:p w14:paraId="0A70C61D" w14:textId="77777777" w:rsidR="00EA3AA0" w:rsidRPr="00EA3AA0" w:rsidRDefault="00EA3AA0" w:rsidP="00EA3AA0">
            <w:pPr>
              <w:pStyle w:val="ParagrifIsi"/>
              <w:rPr>
                <w:rFonts w:eastAsia="MS Mincho"/>
                <w:iCs/>
                <w:lang w:val="id-ID"/>
              </w:rPr>
            </w:pPr>
            <w:r w:rsidRPr="00EA3AA0">
              <w:rPr>
                <w:rFonts w:eastAsia="MS Mincho"/>
                <w:iCs/>
                <w:lang w:val="id-ID"/>
              </w:rPr>
              <w:t>Nilai</w:t>
            </w:r>
          </w:p>
        </w:tc>
        <w:tc>
          <w:tcPr>
            <w:tcW w:w="850" w:type="dxa"/>
            <w:vAlign w:val="center"/>
          </w:tcPr>
          <w:p w14:paraId="236D0F25" w14:textId="77777777" w:rsidR="00EA3AA0" w:rsidRPr="00EA3AA0" w:rsidRDefault="00EA3AA0" w:rsidP="00EA3AA0">
            <w:pPr>
              <w:pStyle w:val="ParagrifIsi"/>
              <w:rPr>
                <w:rFonts w:eastAsia="MS Mincho"/>
                <w:iCs/>
                <w:lang w:val="id-ID"/>
              </w:rPr>
            </w:pPr>
            <w:r w:rsidRPr="00EA3AA0">
              <w:rPr>
                <w:rFonts w:eastAsia="MS Mincho"/>
                <w:iCs/>
                <w:lang w:val="id-ID"/>
              </w:rPr>
              <w:t>5</w:t>
            </w:r>
          </w:p>
        </w:tc>
        <w:tc>
          <w:tcPr>
            <w:tcW w:w="851" w:type="dxa"/>
            <w:vAlign w:val="center"/>
          </w:tcPr>
          <w:p w14:paraId="29EAB24B" w14:textId="77777777" w:rsidR="00EA3AA0" w:rsidRPr="00EA3AA0" w:rsidRDefault="00EA3AA0" w:rsidP="00EA3AA0">
            <w:pPr>
              <w:pStyle w:val="ParagrifIsi"/>
              <w:rPr>
                <w:rFonts w:eastAsia="MS Mincho"/>
                <w:iCs/>
                <w:lang w:val="id-ID"/>
              </w:rPr>
            </w:pPr>
            <w:r w:rsidRPr="00EA3AA0">
              <w:rPr>
                <w:rFonts w:eastAsia="MS Mincho"/>
                <w:iCs/>
                <w:lang w:val="id-ID"/>
              </w:rPr>
              <w:t>4</w:t>
            </w:r>
          </w:p>
        </w:tc>
        <w:tc>
          <w:tcPr>
            <w:tcW w:w="850" w:type="dxa"/>
            <w:vAlign w:val="center"/>
          </w:tcPr>
          <w:p w14:paraId="2BC6B566" w14:textId="77777777" w:rsidR="00EA3AA0" w:rsidRPr="00EA3AA0" w:rsidRDefault="00EA3AA0" w:rsidP="00EA3AA0">
            <w:pPr>
              <w:pStyle w:val="ParagrifIsi"/>
              <w:rPr>
                <w:rFonts w:eastAsia="MS Mincho"/>
                <w:iCs/>
                <w:lang w:val="id-ID"/>
              </w:rPr>
            </w:pPr>
            <w:r w:rsidRPr="00EA3AA0">
              <w:rPr>
                <w:rFonts w:eastAsia="MS Mincho"/>
                <w:iCs/>
                <w:lang w:val="id-ID"/>
              </w:rPr>
              <w:t>3</w:t>
            </w:r>
          </w:p>
        </w:tc>
        <w:tc>
          <w:tcPr>
            <w:tcW w:w="851" w:type="dxa"/>
            <w:vAlign w:val="center"/>
          </w:tcPr>
          <w:p w14:paraId="0129CED8" w14:textId="77777777" w:rsidR="00EA3AA0" w:rsidRPr="00EA3AA0" w:rsidRDefault="00EA3AA0" w:rsidP="00EA3AA0">
            <w:pPr>
              <w:pStyle w:val="ParagrifIsi"/>
              <w:rPr>
                <w:rFonts w:eastAsia="MS Mincho"/>
                <w:iCs/>
                <w:lang w:val="id-ID"/>
              </w:rPr>
            </w:pPr>
            <w:r w:rsidRPr="00EA3AA0">
              <w:rPr>
                <w:rFonts w:eastAsia="MS Mincho"/>
                <w:iCs/>
                <w:lang w:val="id-ID"/>
              </w:rPr>
              <w:t>2</w:t>
            </w:r>
          </w:p>
        </w:tc>
        <w:tc>
          <w:tcPr>
            <w:tcW w:w="847" w:type="dxa"/>
            <w:vAlign w:val="center"/>
          </w:tcPr>
          <w:p w14:paraId="3BF0DE34" w14:textId="77777777" w:rsidR="00EA3AA0" w:rsidRPr="00EA3AA0" w:rsidRDefault="00EA3AA0" w:rsidP="00EA3AA0">
            <w:pPr>
              <w:pStyle w:val="ParagrifIsi"/>
              <w:rPr>
                <w:rFonts w:eastAsia="MS Mincho"/>
                <w:iCs/>
                <w:lang w:val="id-ID"/>
              </w:rPr>
            </w:pPr>
            <w:r w:rsidRPr="00EA3AA0">
              <w:rPr>
                <w:rFonts w:eastAsia="MS Mincho"/>
                <w:iCs/>
                <w:lang w:val="id-ID"/>
              </w:rPr>
              <w:t>1</w:t>
            </w:r>
          </w:p>
        </w:tc>
      </w:tr>
      <w:tr w:rsidR="00EA3AA0" w:rsidRPr="00EA3AA0" w14:paraId="059CF98A" w14:textId="77777777" w:rsidTr="00B76636">
        <w:trPr>
          <w:jc w:val="center"/>
        </w:trPr>
        <w:tc>
          <w:tcPr>
            <w:tcW w:w="3681" w:type="dxa"/>
            <w:vAlign w:val="center"/>
          </w:tcPr>
          <w:p w14:paraId="09049990" w14:textId="77777777" w:rsidR="00EA3AA0" w:rsidRPr="00EA3AA0" w:rsidRDefault="00EA3AA0" w:rsidP="00EA3AA0">
            <w:pPr>
              <w:pStyle w:val="ParagrifIsi"/>
              <w:rPr>
                <w:rFonts w:eastAsia="MS Mincho"/>
                <w:iCs/>
                <w:lang w:val="id-ID"/>
              </w:rPr>
            </w:pPr>
            <w:r w:rsidRPr="00EA3AA0">
              <w:rPr>
                <w:rFonts w:eastAsia="MS Mincho"/>
                <w:iCs/>
                <w:lang w:val="id-ID"/>
              </w:rPr>
              <w:t>Jumlah Keseluruhan</w:t>
            </w:r>
          </w:p>
        </w:tc>
        <w:tc>
          <w:tcPr>
            <w:tcW w:w="850" w:type="dxa"/>
            <w:vAlign w:val="center"/>
          </w:tcPr>
          <w:p w14:paraId="1083E52F" w14:textId="2E16B9B4" w:rsidR="00EA3AA0" w:rsidRPr="00EA3AA0" w:rsidRDefault="00EA3AA0" w:rsidP="00EA3AA0">
            <w:pPr>
              <w:pStyle w:val="ParagrifIsi"/>
              <w:rPr>
                <w:rFonts w:eastAsia="MS Mincho"/>
                <w:iCs/>
                <w:lang w:val="id-ID"/>
              </w:rPr>
            </w:pPr>
            <w:r>
              <w:rPr>
                <w:rFonts w:eastAsia="MS Mincho"/>
                <w:iCs/>
                <w:lang w:val="id-ID"/>
              </w:rPr>
              <w:t>9</w:t>
            </w:r>
          </w:p>
        </w:tc>
        <w:tc>
          <w:tcPr>
            <w:tcW w:w="851" w:type="dxa"/>
            <w:vAlign w:val="center"/>
          </w:tcPr>
          <w:p w14:paraId="2EFBF492" w14:textId="5F992D9D" w:rsidR="00EA3AA0" w:rsidRPr="00EA3AA0" w:rsidRDefault="00EA3AA0" w:rsidP="00EA3AA0">
            <w:pPr>
              <w:pStyle w:val="ParagrifIsi"/>
              <w:rPr>
                <w:rFonts w:eastAsia="MS Mincho"/>
                <w:iCs/>
                <w:lang w:val="id-ID"/>
              </w:rPr>
            </w:pPr>
            <w:r>
              <w:rPr>
                <w:rFonts w:eastAsia="MS Mincho"/>
                <w:iCs/>
                <w:lang w:val="id-ID"/>
              </w:rPr>
              <w:t>2</w:t>
            </w:r>
          </w:p>
        </w:tc>
        <w:tc>
          <w:tcPr>
            <w:tcW w:w="850" w:type="dxa"/>
            <w:vAlign w:val="center"/>
          </w:tcPr>
          <w:p w14:paraId="12E25D3C" w14:textId="77777777" w:rsidR="00EA3AA0" w:rsidRPr="00EA3AA0" w:rsidRDefault="00EA3AA0" w:rsidP="00EA3AA0">
            <w:pPr>
              <w:pStyle w:val="ParagrifIsi"/>
              <w:rPr>
                <w:rFonts w:eastAsia="MS Mincho"/>
                <w:iCs/>
                <w:lang w:val="de-DE"/>
              </w:rPr>
            </w:pPr>
          </w:p>
        </w:tc>
        <w:tc>
          <w:tcPr>
            <w:tcW w:w="851" w:type="dxa"/>
            <w:vAlign w:val="center"/>
          </w:tcPr>
          <w:p w14:paraId="111F7242" w14:textId="77777777" w:rsidR="00EA3AA0" w:rsidRPr="00EA3AA0" w:rsidRDefault="00EA3AA0" w:rsidP="00EA3AA0">
            <w:pPr>
              <w:pStyle w:val="ParagrifIsi"/>
              <w:rPr>
                <w:rFonts w:eastAsia="MS Mincho"/>
                <w:iCs/>
                <w:lang w:val="de-DE"/>
              </w:rPr>
            </w:pPr>
          </w:p>
        </w:tc>
        <w:tc>
          <w:tcPr>
            <w:tcW w:w="847" w:type="dxa"/>
            <w:vAlign w:val="center"/>
          </w:tcPr>
          <w:p w14:paraId="7E6F0EF0" w14:textId="77777777" w:rsidR="00EA3AA0" w:rsidRPr="00EA3AA0" w:rsidRDefault="00EA3AA0" w:rsidP="00EA3AA0">
            <w:pPr>
              <w:pStyle w:val="ParagrifIsi"/>
              <w:rPr>
                <w:rFonts w:eastAsia="MS Mincho"/>
                <w:iCs/>
                <w:lang w:val="de-DE"/>
              </w:rPr>
            </w:pPr>
          </w:p>
        </w:tc>
      </w:tr>
      <w:tr w:rsidR="00EA3AA0" w:rsidRPr="00EA3AA0" w14:paraId="5071A13C" w14:textId="77777777" w:rsidTr="00B76636">
        <w:trPr>
          <w:jc w:val="center"/>
        </w:trPr>
        <w:tc>
          <w:tcPr>
            <w:tcW w:w="3681" w:type="dxa"/>
            <w:vAlign w:val="center"/>
          </w:tcPr>
          <w:p w14:paraId="721DC96B" w14:textId="77777777" w:rsidR="00EA3AA0" w:rsidRPr="00EA3AA0" w:rsidRDefault="00EA3AA0" w:rsidP="00EA3AA0">
            <w:pPr>
              <w:pStyle w:val="ParagrifIsi"/>
              <w:rPr>
                <w:rFonts w:eastAsia="MS Mincho"/>
                <w:iCs/>
                <w:lang w:val="id-ID"/>
              </w:rPr>
            </w:pPr>
            <w:r w:rsidRPr="00EA3AA0">
              <w:rPr>
                <w:rFonts w:eastAsia="MS Mincho"/>
                <w:iCs/>
                <w:lang w:val="id-ID"/>
              </w:rPr>
              <w:t>Persentase Keseluruhan</w:t>
            </w:r>
          </w:p>
        </w:tc>
        <w:tc>
          <w:tcPr>
            <w:tcW w:w="850" w:type="dxa"/>
            <w:vAlign w:val="center"/>
          </w:tcPr>
          <w:p w14:paraId="7BC5071A" w14:textId="16A3F23B" w:rsidR="00EA3AA0" w:rsidRPr="00EA3AA0" w:rsidRDefault="00EA3AA0" w:rsidP="00EA3AA0">
            <w:pPr>
              <w:pStyle w:val="ParagrifIsi"/>
              <w:rPr>
                <w:rFonts w:eastAsia="MS Mincho"/>
                <w:iCs/>
                <w:lang w:val="id-ID"/>
              </w:rPr>
            </w:pPr>
            <w:r>
              <w:rPr>
                <w:rFonts w:eastAsia="MS Mincho"/>
                <w:iCs/>
                <w:lang w:val="id-ID"/>
              </w:rPr>
              <w:t>81,81</w:t>
            </w:r>
          </w:p>
        </w:tc>
        <w:tc>
          <w:tcPr>
            <w:tcW w:w="851" w:type="dxa"/>
            <w:vAlign w:val="center"/>
          </w:tcPr>
          <w:p w14:paraId="50AE6CC0" w14:textId="03C4F61B" w:rsidR="00EA3AA0" w:rsidRPr="00EA3AA0" w:rsidRDefault="00EA3AA0" w:rsidP="00EA3AA0">
            <w:pPr>
              <w:pStyle w:val="ParagrifIsi"/>
              <w:rPr>
                <w:rFonts w:eastAsia="MS Mincho"/>
                <w:iCs/>
                <w:lang w:val="id-ID"/>
              </w:rPr>
            </w:pPr>
            <w:r>
              <w:rPr>
                <w:rFonts w:eastAsia="MS Mincho"/>
                <w:iCs/>
                <w:lang w:val="id-ID"/>
              </w:rPr>
              <w:t>18,18</w:t>
            </w:r>
          </w:p>
        </w:tc>
        <w:tc>
          <w:tcPr>
            <w:tcW w:w="850" w:type="dxa"/>
            <w:vAlign w:val="center"/>
          </w:tcPr>
          <w:p w14:paraId="4E8EE8C7" w14:textId="77777777" w:rsidR="00EA3AA0" w:rsidRPr="00EA3AA0" w:rsidRDefault="00EA3AA0" w:rsidP="00EA3AA0">
            <w:pPr>
              <w:pStyle w:val="ParagrifIsi"/>
              <w:rPr>
                <w:rFonts w:eastAsia="MS Mincho"/>
                <w:iCs/>
                <w:lang w:val="de-DE"/>
              </w:rPr>
            </w:pPr>
          </w:p>
        </w:tc>
        <w:tc>
          <w:tcPr>
            <w:tcW w:w="851" w:type="dxa"/>
            <w:vAlign w:val="center"/>
          </w:tcPr>
          <w:p w14:paraId="5B84EAC4" w14:textId="77777777" w:rsidR="00EA3AA0" w:rsidRPr="00EA3AA0" w:rsidRDefault="00EA3AA0" w:rsidP="00EA3AA0">
            <w:pPr>
              <w:pStyle w:val="ParagrifIsi"/>
              <w:rPr>
                <w:rFonts w:eastAsia="MS Mincho"/>
                <w:iCs/>
                <w:lang w:val="de-DE"/>
              </w:rPr>
            </w:pPr>
          </w:p>
        </w:tc>
        <w:tc>
          <w:tcPr>
            <w:tcW w:w="847" w:type="dxa"/>
            <w:vAlign w:val="center"/>
          </w:tcPr>
          <w:p w14:paraId="152F3E31" w14:textId="77777777" w:rsidR="00EA3AA0" w:rsidRPr="00EA3AA0" w:rsidRDefault="00EA3AA0" w:rsidP="00EA3AA0">
            <w:pPr>
              <w:pStyle w:val="ParagrifIsi"/>
              <w:rPr>
                <w:rFonts w:eastAsia="MS Mincho"/>
                <w:iCs/>
                <w:lang w:val="de-DE"/>
              </w:rPr>
            </w:pPr>
          </w:p>
        </w:tc>
      </w:tr>
    </w:tbl>
    <w:p w14:paraId="204BD9EA" w14:textId="77777777" w:rsidR="00440396" w:rsidRPr="009C2C75" w:rsidRDefault="00440396" w:rsidP="00440396">
      <w:pPr>
        <w:pStyle w:val="ParagrifIsi"/>
      </w:pPr>
      <w:r w:rsidRPr="009C2C75">
        <w:t>Keterangan :</w:t>
      </w:r>
    </w:p>
    <w:p w14:paraId="18F3A0AE" w14:textId="77777777" w:rsidR="00440396" w:rsidRPr="009C2C75" w:rsidRDefault="00440396" w:rsidP="00312CBB">
      <w:pPr>
        <w:pStyle w:val="ParagrifIsi"/>
        <w:numPr>
          <w:ilvl w:val="0"/>
          <w:numId w:val="35"/>
        </w:numPr>
      </w:pPr>
      <w:r w:rsidRPr="009C2C75">
        <w:t>Jumlah responden sebanyak 1 oran</w:t>
      </w:r>
      <w:r w:rsidRPr="009C2C75">
        <w:rPr>
          <w:lang w:val="id-ID"/>
        </w:rPr>
        <w:t>g.</w:t>
      </w:r>
    </w:p>
    <w:p w14:paraId="5567EF4D" w14:textId="22C502F3" w:rsidR="00440396" w:rsidRPr="009C2C75" w:rsidRDefault="00440396" w:rsidP="00312CBB">
      <w:pPr>
        <w:pStyle w:val="ParagrifIsi"/>
        <w:numPr>
          <w:ilvl w:val="0"/>
          <w:numId w:val="35"/>
        </w:numPr>
      </w:pPr>
      <w:r w:rsidRPr="009C2C75">
        <w:t>Aspek rekayasa perangkat lunak tanggapan dengan persentase terbesar berada pada tanggapan “</w:t>
      </w:r>
      <w:r>
        <w:rPr>
          <w:lang w:val="id-ID"/>
        </w:rPr>
        <w:t xml:space="preserve">Sangat </w:t>
      </w:r>
      <w:r w:rsidRPr="009C2C75">
        <w:rPr>
          <w:lang w:val="id-ID"/>
        </w:rPr>
        <w:t>Baik</w:t>
      </w:r>
      <w:r w:rsidRPr="009C2C75">
        <w:t>” dengan nilai persentase 75</w:t>
      </w:r>
      <w:r w:rsidRPr="009C2C75">
        <w:rPr>
          <w:lang w:val="id-ID"/>
        </w:rPr>
        <w:t>%.</w:t>
      </w:r>
    </w:p>
    <w:p w14:paraId="0F5450BD" w14:textId="7B0EEDA1" w:rsidR="00440396" w:rsidRPr="009C2C75" w:rsidRDefault="00440396" w:rsidP="00312CBB">
      <w:pPr>
        <w:pStyle w:val="ParagrifIsi"/>
        <w:numPr>
          <w:ilvl w:val="0"/>
          <w:numId w:val="35"/>
        </w:numPr>
      </w:pPr>
      <w:r w:rsidRPr="009C2C75">
        <w:t>Aspek fungsional tanggapan dengan persentase terbesar berada pada tanggapan “</w:t>
      </w:r>
      <w:r>
        <w:rPr>
          <w:lang w:val="id-ID"/>
        </w:rPr>
        <w:t xml:space="preserve">Sangat </w:t>
      </w:r>
      <w:r w:rsidRPr="009C2C75">
        <w:rPr>
          <w:lang w:val="id-ID"/>
        </w:rPr>
        <w:t>Baik</w:t>
      </w:r>
      <w:r>
        <w:t>” dengan nilai persentase 100</w:t>
      </w:r>
      <w:r w:rsidRPr="009C2C75">
        <w:t>%</w:t>
      </w:r>
      <w:r w:rsidRPr="009C2C75">
        <w:rPr>
          <w:lang w:val="id-ID"/>
        </w:rPr>
        <w:t>.</w:t>
      </w:r>
    </w:p>
    <w:p w14:paraId="30AA2E7D" w14:textId="039F4051" w:rsidR="00440396" w:rsidRPr="009C2C75" w:rsidRDefault="00440396" w:rsidP="00312CBB">
      <w:pPr>
        <w:pStyle w:val="ParagrifIsi"/>
        <w:numPr>
          <w:ilvl w:val="0"/>
          <w:numId w:val="35"/>
        </w:numPr>
      </w:pPr>
      <w:r w:rsidRPr="00F43DA8">
        <w:rPr>
          <w:lang w:val="en-US"/>
        </w:rPr>
        <w:t xml:space="preserve">Aspek antarmuka tanggapan dengan persentase </w:t>
      </w:r>
      <w:r>
        <w:rPr>
          <w:lang w:val="id-ID"/>
        </w:rPr>
        <w:t xml:space="preserve">terbesar berada pada </w:t>
      </w:r>
      <w:r w:rsidRPr="00440396">
        <w:rPr>
          <w:lang w:val="en-US"/>
        </w:rPr>
        <w:t>tanggapan “</w:t>
      </w:r>
      <w:r w:rsidRPr="00440396">
        <w:rPr>
          <w:lang w:val="id-ID"/>
        </w:rPr>
        <w:t>Sangat Baik</w:t>
      </w:r>
      <w:r w:rsidRPr="00440396">
        <w:rPr>
          <w:lang w:val="en-US"/>
        </w:rPr>
        <w:t xml:space="preserve">” dengan nilai persentase </w:t>
      </w:r>
      <w:r>
        <w:rPr>
          <w:lang w:val="id-ID"/>
        </w:rPr>
        <w:t>75</w:t>
      </w:r>
      <w:r w:rsidRPr="00440396">
        <w:rPr>
          <w:lang w:val="en-US"/>
        </w:rPr>
        <w:t>%</w:t>
      </w:r>
      <w:r w:rsidRPr="00440396">
        <w:rPr>
          <w:lang w:val="id-ID"/>
        </w:rPr>
        <w:t>.</w:t>
      </w:r>
    </w:p>
    <w:p w14:paraId="0BC6445C" w14:textId="5189F0B0" w:rsidR="00440396" w:rsidRPr="009C2C75" w:rsidRDefault="00440396" w:rsidP="00440396">
      <w:pPr>
        <w:pStyle w:val="ParagrifIsi"/>
      </w:pPr>
      <w:r w:rsidRPr="009C2C75">
        <w:t xml:space="preserve">Berikut </w:t>
      </w:r>
      <w:r w:rsidRPr="009C2C75">
        <w:rPr>
          <w:lang w:val="id-ID"/>
        </w:rPr>
        <w:t xml:space="preserve">ini </w:t>
      </w:r>
      <w:r w:rsidRPr="009C2C75">
        <w:t xml:space="preserve">adalah perhitungan untuk mengukur tingkat keberhasilan </w:t>
      </w:r>
      <w:r w:rsidRPr="009C2C75">
        <w:rPr>
          <w:lang w:val="id-ID"/>
        </w:rPr>
        <w:t>sistem yang dibangun</w:t>
      </w:r>
      <w:r w:rsidRPr="009C2C75">
        <w:t xml:space="preserve"> menggunakan teknik penskalaan </w:t>
      </w:r>
      <w:r w:rsidRPr="009C2C75">
        <w:rPr>
          <w:i/>
          <w:iCs/>
        </w:rPr>
        <w:t>Likert’s Summated Rating</w:t>
      </w:r>
      <w:r w:rsidRPr="009C2C75">
        <w:t xml:space="preserve"> (LSR) terhadap kuesioner pada Tabel 4.</w:t>
      </w:r>
      <w:r w:rsidRPr="009C2C75">
        <w:rPr>
          <w:lang w:val="id-ID"/>
        </w:rPr>
        <w:t xml:space="preserve"> </w:t>
      </w:r>
      <w:r w:rsidR="00947251">
        <w:t>6</w:t>
      </w:r>
      <w:r w:rsidRPr="009C2C75">
        <w:t>.</w:t>
      </w:r>
    </w:p>
    <w:p w14:paraId="503933D2" w14:textId="77777777" w:rsidR="00440396" w:rsidRPr="009C2C75" w:rsidRDefault="00440396" w:rsidP="00312CBB">
      <w:pPr>
        <w:pStyle w:val="ParagrifIsi"/>
        <w:numPr>
          <w:ilvl w:val="0"/>
          <w:numId w:val="36"/>
        </w:numPr>
      </w:pPr>
      <w:r w:rsidRPr="009C2C75">
        <w:rPr>
          <w:lang w:val="en-US"/>
        </w:rPr>
        <w:t>Total tanggapan pada hasil kuesioner (penjumlahan total dari 3 aspek)</w:t>
      </w:r>
    </w:p>
    <w:p w14:paraId="3D85D42F" w14:textId="77777777" w:rsidR="00440396" w:rsidRPr="009C2C75" w:rsidRDefault="00440396" w:rsidP="008325CC">
      <w:pPr>
        <w:pStyle w:val="ParagrifIsi"/>
        <w:numPr>
          <w:ilvl w:val="5"/>
          <w:numId w:val="37"/>
        </w:numPr>
        <w:ind w:left="567"/>
      </w:pPr>
      <w:r w:rsidRPr="009C2C75">
        <w:rPr>
          <w:lang w:val="id-ID"/>
        </w:rPr>
        <w:t>Total tanggapan 1 = 0+0+0 = 0</w:t>
      </w:r>
    </w:p>
    <w:p w14:paraId="5229E132" w14:textId="77777777" w:rsidR="00440396" w:rsidRPr="009C2C75" w:rsidRDefault="00440396" w:rsidP="00440396">
      <w:pPr>
        <w:pStyle w:val="ParagrifIsi"/>
        <w:numPr>
          <w:ilvl w:val="5"/>
          <w:numId w:val="2"/>
        </w:numPr>
        <w:ind w:left="567"/>
      </w:pPr>
      <w:r w:rsidRPr="009C2C75">
        <w:rPr>
          <w:lang w:val="id-ID"/>
        </w:rPr>
        <w:t>Total tanggapan 2 = 0+0+0 = 0</w:t>
      </w:r>
    </w:p>
    <w:p w14:paraId="2BB11800" w14:textId="77777777" w:rsidR="00440396" w:rsidRPr="009C2C75" w:rsidRDefault="00440396" w:rsidP="00440396">
      <w:pPr>
        <w:pStyle w:val="ParagrifIsi"/>
        <w:numPr>
          <w:ilvl w:val="5"/>
          <w:numId w:val="2"/>
        </w:numPr>
        <w:ind w:left="567"/>
      </w:pPr>
      <w:r w:rsidRPr="009C2C75">
        <w:rPr>
          <w:lang w:val="id-ID"/>
        </w:rPr>
        <w:t>Total tanggapan 3 = 0+0+0 = 0</w:t>
      </w:r>
    </w:p>
    <w:p w14:paraId="43F293DD" w14:textId="7C45D982" w:rsidR="00440396" w:rsidRPr="009C2C75" w:rsidRDefault="00440396" w:rsidP="00440396">
      <w:pPr>
        <w:pStyle w:val="ParagrifIsi"/>
        <w:numPr>
          <w:ilvl w:val="5"/>
          <w:numId w:val="2"/>
        </w:numPr>
        <w:ind w:left="839" w:hanging="272"/>
      </w:pPr>
      <w:r w:rsidRPr="009C2C75">
        <w:rPr>
          <w:lang w:val="id-ID"/>
        </w:rPr>
        <w:t>Tot</w:t>
      </w:r>
      <w:r>
        <w:rPr>
          <w:lang w:val="id-ID"/>
        </w:rPr>
        <w:t>al tanggapan 4 = 1+0+1 = 2</w:t>
      </w:r>
    </w:p>
    <w:p w14:paraId="4C1F5349" w14:textId="0B40D1F7" w:rsidR="00440396" w:rsidRPr="009C2C75" w:rsidRDefault="00440396" w:rsidP="00440396">
      <w:pPr>
        <w:pStyle w:val="ParagrifIsi"/>
        <w:numPr>
          <w:ilvl w:val="5"/>
          <w:numId w:val="2"/>
        </w:numPr>
        <w:ind w:left="567"/>
      </w:pPr>
      <w:r>
        <w:rPr>
          <w:lang w:val="id-ID"/>
        </w:rPr>
        <w:lastRenderedPageBreak/>
        <w:t>Total tanggapan 5 = 3+3+3 = 9</w:t>
      </w:r>
    </w:p>
    <w:p w14:paraId="68CAF4BA" w14:textId="77777777" w:rsidR="00440396" w:rsidRPr="009C2C75" w:rsidRDefault="00440396" w:rsidP="00312CBB">
      <w:pPr>
        <w:pStyle w:val="ParagrifIsi"/>
        <w:numPr>
          <w:ilvl w:val="0"/>
          <w:numId w:val="36"/>
        </w:numPr>
      </w:pPr>
      <w:r w:rsidRPr="009C2C75">
        <w:rPr>
          <w:lang w:val="en-US"/>
        </w:rPr>
        <w:t>Total tanggapan pada hasil kuesioner</w:t>
      </w:r>
    </w:p>
    <w:p w14:paraId="4D1B8246" w14:textId="77777777" w:rsidR="00440396" w:rsidRPr="009C2C75" w:rsidRDefault="00440396" w:rsidP="008325CC">
      <w:pPr>
        <w:pStyle w:val="ParagrifIsi"/>
        <w:numPr>
          <w:ilvl w:val="5"/>
          <w:numId w:val="38"/>
        </w:numPr>
        <w:ind w:left="567"/>
      </w:pPr>
      <w:r w:rsidRPr="009C2C75">
        <w:rPr>
          <w:lang w:val="id-ID"/>
        </w:rPr>
        <w:t>Total tanggapan 1 = 0x1 = 0</w:t>
      </w:r>
    </w:p>
    <w:p w14:paraId="33619730" w14:textId="77777777" w:rsidR="00440396" w:rsidRPr="009C2C75" w:rsidRDefault="00440396" w:rsidP="00440396">
      <w:pPr>
        <w:pStyle w:val="ParagrifIsi"/>
        <w:numPr>
          <w:ilvl w:val="5"/>
          <w:numId w:val="2"/>
        </w:numPr>
        <w:ind w:left="567"/>
      </w:pPr>
      <w:r w:rsidRPr="009C2C75">
        <w:rPr>
          <w:lang w:val="id-ID"/>
        </w:rPr>
        <w:t>Total tanggapan 2 = 0x2 = 0</w:t>
      </w:r>
    </w:p>
    <w:p w14:paraId="41F1EB86" w14:textId="77777777" w:rsidR="00440396" w:rsidRPr="009C2C75" w:rsidRDefault="00440396" w:rsidP="00440396">
      <w:pPr>
        <w:pStyle w:val="ParagrifIsi"/>
        <w:numPr>
          <w:ilvl w:val="5"/>
          <w:numId w:val="2"/>
        </w:numPr>
        <w:ind w:left="567"/>
      </w:pPr>
      <w:r w:rsidRPr="009C2C75">
        <w:rPr>
          <w:lang w:val="id-ID"/>
        </w:rPr>
        <w:t>Total tanggapan 3 = 0x3 = 0</w:t>
      </w:r>
    </w:p>
    <w:p w14:paraId="78E53A69" w14:textId="3B9A018F" w:rsidR="00440396" w:rsidRPr="009C2C75" w:rsidRDefault="00440396" w:rsidP="00440396">
      <w:pPr>
        <w:pStyle w:val="ParagrifIsi"/>
        <w:numPr>
          <w:ilvl w:val="5"/>
          <w:numId w:val="2"/>
        </w:numPr>
        <w:ind w:left="567"/>
      </w:pPr>
      <w:r>
        <w:rPr>
          <w:lang w:val="id-ID"/>
        </w:rPr>
        <w:t>Total tanggapan 4 = 2x4 = 8</w:t>
      </w:r>
    </w:p>
    <w:p w14:paraId="0CFEB9F8" w14:textId="4BC22031" w:rsidR="00440396" w:rsidRPr="009C2C75" w:rsidRDefault="00440396" w:rsidP="00440396">
      <w:pPr>
        <w:pStyle w:val="ParagrifIsi"/>
        <w:numPr>
          <w:ilvl w:val="5"/>
          <w:numId w:val="2"/>
        </w:numPr>
        <w:ind w:left="567"/>
      </w:pPr>
      <w:r>
        <w:rPr>
          <w:lang w:val="id-ID"/>
        </w:rPr>
        <w:t>Total tanggapan 5 = 9x5 = 45</w:t>
      </w:r>
    </w:p>
    <w:p w14:paraId="23312142" w14:textId="4DBED121" w:rsidR="00440396" w:rsidRPr="009C2C75" w:rsidRDefault="00440396" w:rsidP="00440396">
      <w:pPr>
        <w:pStyle w:val="ParagrifIsi"/>
        <w:numPr>
          <w:ilvl w:val="5"/>
          <w:numId w:val="2"/>
        </w:numPr>
        <w:ind w:left="567"/>
      </w:pPr>
      <w:r w:rsidRPr="009C2C75">
        <w:rPr>
          <w:lang w:val="en-US"/>
        </w:rPr>
        <w:t xml:space="preserve">Total keseluruhan = </w:t>
      </w:r>
      <w:r>
        <w:rPr>
          <w:lang w:val="en-US"/>
        </w:rPr>
        <w:t>0+0+0+</w:t>
      </w:r>
      <w:r>
        <w:rPr>
          <w:lang w:val="id-ID"/>
        </w:rPr>
        <w:t>8</w:t>
      </w:r>
      <w:r>
        <w:rPr>
          <w:lang w:val="en-US"/>
        </w:rPr>
        <w:t>+</w:t>
      </w:r>
      <w:r>
        <w:rPr>
          <w:lang w:val="id-ID"/>
        </w:rPr>
        <w:t xml:space="preserve">45 </w:t>
      </w:r>
      <w:r>
        <w:rPr>
          <w:lang w:val="en-US"/>
        </w:rPr>
        <w:t>= 53</w:t>
      </w:r>
    </w:p>
    <w:p w14:paraId="2ED5A35D" w14:textId="77777777" w:rsidR="00440396" w:rsidRPr="009C2C75" w:rsidRDefault="00440396" w:rsidP="00312CBB">
      <w:pPr>
        <w:pStyle w:val="ParagrifIsi"/>
        <w:numPr>
          <w:ilvl w:val="0"/>
          <w:numId w:val="36"/>
        </w:numPr>
      </w:pPr>
      <w:r w:rsidRPr="009C2C75">
        <w:rPr>
          <w:lang w:val="en-US"/>
        </w:rPr>
        <w:t>Jumlah skor untuk setiap responden</w:t>
      </w:r>
    </w:p>
    <w:p w14:paraId="54E8FE13" w14:textId="7187F04B" w:rsidR="00440396" w:rsidRPr="009C2C75" w:rsidRDefault="00440396" w:rsidP="008325CC">
      <w:pPr>
        <w:pStyle w:val="ParagrifIsi"/>
        <w:numPr>
          <w:ilvl w:val="5"/>
          <w:numId w:val="39"/>
        </w:numPr>
        <w:ind w:left="567"/>
      </w:pPr>
      <w:r>
        <w:rPr>
          <w:lang w:val="en-US"/>
        </w:rPr>
        <w:t>Skor maksimal = 5x11 item = 55</w:t>
      </w:r>
    </w:p>
    <w:p w14:paraId="09681033" w14:textId="77777777" w:rsidR="00440396" w:rsidRPr="009C2C75" w:rsidRDefault="00440396" w:rsidP="00440396">
      <w:pPr>
        <w:pStyle w:val="ParagrifIsi"/>
        <w:numPr>
          <w:ilvl w:val="5"/>
          <w:numId w:val="21"/>
        </w:numPr>
        <w:ind w:left="567"/>
      </w:pPr>
      <w:r w:rsidRPr="009C2C75">
        <w:rPr>
          <w:lang w:val="id-ID"/>
        </w:rPr>
        <w:t>Skor minimal = 1x11 item = 11</w:t>
      </w:r>
    </w:p>
    <w:p w14:paraId="78421A37" w14:textId="77777777" w:rsidR="00440396" w:rsidRPr="009C2C75" w:rsidRDefault="00440396" w:rsidP="00440396">
      <w:pPr>
        <w:pStyle w:val="ParagrifIsi"/>
        <w:numPr>
          <w:ilvl w:val="5"/>
          <w:numId w:val="21"/>
        </w:numPr>
        <w:ind w:left="567"/>
      </w:pPr>
      <w:r w:rsidRPr="009C2C75">
        <w:rPr>
          <w:lang w:val="id-ID"/>
        </w:rPr>
        <w:t>Skor median = 3x11 item = 33</w:t>
      </w:r>
    </w:p>
    <w:p w14:paraId="1AF497D5" w14:textId="77777777" w:rsidR="00440396" w:rsidRPr="009C2C75" w:rsidRDefault="00440396" w:rsidP="00440396">
      <w:pPr>
        <w:pStyle w:val="ParagrifIsi"/>
        <w:numPr>
          <w:ilvl w:val="5"/>
          <w:numId w:val="21"/>
        </w:numPr>
        <w:ind w:left="567"/>
      </w:pPr>
      <w:r w:rsidRPr="009C2C75">
        <w:rPr>
          <w:lang w:val="id-ID"/>
        </w:rPr>
        <w:t>Skor kuartil 1 = 2x11 item = 22</w:t>
      </w:r>
    </w:p>
    <w:p w14:paraId="347196EE" w14:textId="77777777" w:rsidR="00440396" w:rsidRPr="009C2C75" w:rsidRDefault="00440396" w:rsidP="00440396">
      <w:pPr>
        <w:pStyle w:val="ParagrifIsi"/>
        <w:numPr>
          <w:ilvl w:val="5"/>
          <w:numId w:val="21"/>
        </w:numPr>
        <w:ind w:left="567"/>
      </w:pPr>
      <w:r w:rsidRPr="009C2C75">
        <w:rPr>
          <w:lang w:val="id-ID"/>
        </w:rPr>
        <w:t>Skor kuartil 2 = 4x11 item = 44</w:t>
      </w:r>
    </w:p>
    <w:p w14:paraId="04B7E60E" w14:textId="77777777" w:rsidR="00440396" w:rsidRPr="009C2C75" w:rsidRDefault="00440396" w:rsidP="00312CBB">
      <w:pPr>
        <w:pStyle w:val="ParagrifIsi"/>
        <w:numPr>
          <w:ilvl w:val="0"/>
          <w:numId w:val="36"/>
        </w:numPr>
      </w:pPr>
      <w:r w:rsidRPr="009C2C75">
        <w:rPr>
          <w:lang w:val="en-US"/>
        </w:rPr>
        <w:t xml:space="preserve">Jumlah skor untuk </w:t>
      </w:r>
      <w:r w:rsidRPr="009C2C75">
        <w:rPr>
          <w:lang w:val="id-ID"/>
        </w:rPr>
        <w:t>seluruh</w:t>
      </w:r>
      <w:r w:rsidRPr="009C2C75">
        <w:rPr>
          <w:lang w:val="en-US"/>
        </w:rPr>
        <w:t xml:space="preserve"> responden</w:t>
      </w:r>
    </w:p>
    <w:p w14:paraId="1E016667" w14:textId="77777777" w:rsidR="00440396" w:rsidRPr="009C2C75" w:rsidRDefault="00440396" w:rsidP="008325CC">
      <w:pPr>
        <w:pStyle w:val="ParagrifIsi"/>
        <w:numPr>
          <w:ilvl w:val="5"/>
          <w:numId w:val="40"/>
        </w:numPr>
        <w:ind w:left="567"/>
      </w:pPr>
      <w:r w:rsidRPr="009C2C75">
        <w:rPr>
          <w:lang w:val="en-US"/>
        </w:rPr>
        <w:t>Maksimal = 5</w:t>
      </w:r>
      <w:r w:rsidRPr="009C2C75">
        <w:rPr>
          <w:lang w:val="id-ID"/>
        </w:rPr>
        <w:t>5</w:t>
      </w:r>
      <w:r w:rsidRPr="009C2C75">
        <w:rPr>
          <w:lang w:val="en-US"/>
        </w:rPr>
        <w:t>x1 item = 55</w:t>
      </w:r>
    </w:p>
    <w:p w14:paraId="36C2438D" w14:textId="77777777" w:rsidR="00440396" w:rsidRPr="009C2C75" w:rsidRDefault="00440396" w:rsidP="00440396">
      <w:pPr>
        <w:pStyle w:val="ParagrifIsi"/>
        <w:numPr>
          <w:ilvl w:val="5"/>
          <w:numId w:val="21"/>
        </w:numPr>
        <w:ind w:left="567"/>
      </w:pPr>
      <w:r w:rsidRPr="009C2C75">
        <w:rPr>
          <w:lang w:val="id-ID"/>
        </w:rPr>
        <w:t>Minimal = 11x1 item = 11</w:t>
      </w:r>
    </w:p>
    <w:p w14:paraId="55A652A9" w14:textId="77777777" w:rsidR="00440396" w:rsidRPr="009C2C75" w:rsidRDefault="00440396" w:rsidP="00440396">
      <w:pPr>
        <w:pStyle w:val="ParagrifIsi"/>
        <w:numPr>
          <w:ilvl w:val="5"/>
          <w:numId w:val="21"/>
        </w:numPr>
        <w:ind w:left="567"/>
      </w:pPr>
      <w:r w:rsidRPr="009C2C75">
        <w:rPr>
          <w:lang w:val="id-ID"/>
        </w:rPr>
        <w:t>Median = 33x1 item = 33</w:t>
      </w:r>
    </w:p>
    <w:p w14:paraId="68BE0073" w14:textId="77777777" w:rsidR="00440396" w:rsidRPr="009C2C75" w:rsidRDefault="00440396" w:rsidP="00440396">
      <w:pPr>
        <w:pStyle w:val="ParagrifIsi"/>
        <w:numPr>
          <w:ilvl w:val="5"/>
          <w:numId w:val="21"/>
        </w:numPr>
        <w:ind w:left="567"/>
      </w:pPr>
      <w:r w:rsidRPr="009C2C75">
        <w:rPr>
          <w:lang w:val="id-ID"/>
        </w:rPr>
        <w:t>Kuartil 1 = 22x1 item = 22</w:t>
      </w:r>
    </w:p>
    <w:p w14:paraId="5C241A8F" w14:textId="77777777" w:rsidR="00440396" w:rsidRPr="009C2C75" w:rsidRDefault="00440396" w:rsidP="00440396">
      <w:pPr>
        <w:pStyle w:val="ParagrifIsi"/>
        <w:numPr>
          <w:ilvl w:val="5"/>
          <w:numId w:val="21"/>
        </w:numPr>
        <w:ind w:left="567"/>
      </w:pPr>
      <w:r w:rsidRPr="009C2C75">
        <w:rPr>
          <w:lang w:val="id-ID"/>
        </w:rPr>
        <w:t>Kuartil 2 = 44x1 item = 44</w:t>
      </w:r>
    </w:p>
    <w:p w14:paraId="701BD788" w14:textId="77777777" w:rsidR="00440396" w:rsidRPr="009C2C75" w:rsidRDefault="00440396" w:rsidP="00312CBB">
      <w:pPr>
        <w:pStyle w:val="ParagrifIsi"/>
        <w:numPr>
          <w:ilvl w:val="0"/>
          <w:numId w:val="36"/>
        </w:numPr>
      </w:pPr>
      <w:r w:rsidRPr="009C2C75">
        <w:rPr>
          <w:lang w:val="id-ID"/>
        </w:rPr>
        <w:t>Interpretasi jumlah skor tersebut adalah</w:t>
      </w:r>
    </w:p>
    <w:p w14:paraId="772878B6" w14:textId="77777777" w:rsidR="00440396" w:rsidRPr="009C2C75" w:rsidRDefault="00440396" w:rsidP="008325CC">
      <w:pPr>
        <w:pStyle w:val="ParagrifIsi"/>
        <w:numPr>
          <w:ilvl w:val="5"/>
          <w:numId w:val="41"/>
        </w:numPr>
        <w:ind w:left="567"/>
      </w:pPr>
      <w:r w:rsidRPr="009C2C75">
        <w:rPr>
          <w:lang w:val="id-ID"/>
        </w:rPr>
        <w:lastRenderedPageBreak/>
        <w:t>44 &lt; skor &lt; 55, artinya sangat positif (sistem dinilai berhasil)</w:t>
      </w:r>
    </w:p>
    <w:p w14:paraId="66ABC524" w14:textId="77777777" w:rsidR="00440396" w:rsidRPr="009C2C75" w:rsidRDefault="00440396" w:rsidP="00440396">
      <w:pPr>
        <w:pStyle w:val="ParagrifIsi"/>
        <w:numPr>
          <w:ilvl w:val="5"/>
          <w:numId w:val="21"/>
        </w:numPr>
        <w:ind w:left="567"/>
      </w:pPr>
      <w:r w:rsidRPr="009C2C75">
        <w:rPr>
          <w:lang w:val="id-ID"/>
        </w:rPr>
        <w:t>33 &lt; skor &lt; 44, artinya positif (sistem dinilai cukup berhasil)</w:t>
      </w:r>
    </w:p>
    <w:p w14:paraId="66B6ECFD" w14:textId="77777777" w:rsidR="00440396" w:rsidRPr="009C2C75" w:rsidRDefault="00440396" w:rsidP="00440396">
      <w:pPr>
        <w:pStyle w:val="ParagrifIsi"/>
        <w:numPr>
          <w:ilvl w:val="5"/>
          <w:numId w:val="21"/>
        </w:numPr>
        <w:ind w:left="567"/>
      </w:pPr>
      <w:r w:rsidRPr="009C2C75">
        <w:rPr>
          <w:lang w:val="id-ID"/>
        </w:rPr>
        <w:t>22 &lt; skor &lt; 33, artinya negatif (sistem dinilai kurang berhasil)</w:t>
      </w:r>
    </w:p>
    <w:p w14:paraId="12AE89DE" w14:textId="77777777" w:rsidR="00440396" w:rsidRPr="009C2C75" w:rsidRDefault="00440396" w:rsidP="00440396">
      <w:pPr>
        <w:pStyle w:val="ParagrifIsi"/>
        <w:numPr>
          <w:ilvl w:val="5"/>
          <w:numId w:val="21"/>
        </w:numPr>
        <w:ind w:left="567"/>
      </w:pPr>
      <w:r w:rsidRPr="009C2C75">
        <w:rPr>
          <w:lang w:val="id-ID"/>
        </w:rPr>
        <w:t>11 &lt; skor &lt; 22, artinya sangat negatif (sistem dinilai tidak berhasil)</w:t>
      </w:r>
    </w:p>
    <w:p w14:paraId="7A6B3381" w14:textId="5B75D43E" w:rsidR="00440396" w:rsidRPr="009C2C75" w:rsidRDefault="00440396" w:rsidP="00440396">
      <w:pPr>
        <w:pStyle w:val="ParagrifIsi"/>
        <w:ind w:firstLine="839"/>
        <w:rPr>
          <w:lang w:val="id-ID"/>
        </w:rPr>
      </w:pPr>
      <w:r w:rsidRPr="009C2C75">
        <w:rPr>
          <w:lang w:val="en-US"/>
        </w:rPr>
        <w:t xml:space="preserve">Berdasarkan nilai hasil pengujian </w:t>
      </w:r>
      <w:r w:rsidRPr="009C2C75">
        <w:rPr>
          <w:lang w:val="id-ID"/>
        </w:rPr>
        <w:t>telah dilakukan, didapatkan total keseluruhan skor sebesar</w:t>
      </w:r>
      <w:r>
        <w:rPr>
          <w:lang w:val="id-ID"/>
        </w:rPr>
        <w:t xml:space="preserve"> 53</w:t>
      </w:r>
      <w:r w:rsidRPr="009C2C75">
        <w:rPr>
          <w:lang w:val="id-ID"/>
        </w:rPr>
        <w:t xml:space="preserve"> atau dalam persentase sebesar </w:t>
      </w:r>
      <w:r>
        <w:rPr>
          <w:lang w:val="id-ID"/>
        </w:rPr>
        <w:t>96,36</w:t>
      </w:r>
      <w:r w:rsidRPr="009C2C75">
        <w:rPr>
          <w:lang w:val="id-ID"/>
        </w:rPr>
        <w:t xml:space="preserve">%. Dapat disimpulkan bahwa sistem </w:t>
      </w:r>
      <w:r>
        <w:rPr>
          <w:lang w:val="id-ID"/>
        </w:rPr>
        <w:t>yang diuji untuk pengguna ahli</w:t>
      </w:r>
      <w:r w:rsidRPr="009C2C75">
        <w:rPr>
          <w:lang w:val="id-ID"/>
        </w:rPr>
        <w:t xml:space="preserve"> dinilai berhasil</w:t>
      </w:r>
      <w:r>
        <w:rPr>
          <w:lang w:val="id-ID"/>
        </w:rPr>
        <w:t>.</w:t>
      </w:r>
    </w:p>
    <w:p w14:paraId="41FAF8BC" w14:textId="1980B1B0" w:rsidR="00434268" w:rsidRPr="00434268" w:rsidRDefault="0094384C" w:rsidP="004C4AA9">
      <w:pPr>
        <w:pStyle w:val="Heading2"/>
        <w:tabs>
          <w:tab w:val="clear" w:pos="567"/>
        </w:tabs>
        <w:rPr>
          <w:lang w:val="id-ID"/>
        </w:rPr>
      </w:pPr>
      <w:bookmarkStart w:id="399" w:name="_Toc88051713"/>
      <w:bookmarkStart w:id="400" w:name="_Toc105052179"/>
      <w:r>
        <w:rPr>
          <w:lang w:val="id-ID"/>
        </w:rPr>
        <w:t>Analisis Hasil Perancangan dan Pengujian</w:t>
      </w:r>
      <w:bookmarkEnd w:id="399"/>
      <w:bookmarkEnd w:id="400"/>
    </w:p>
    <w:p w14:paraId="7E022B32" w14:textId="54B9E666" w:rsidR="00434268" w:rsidRDefault="00434268" w:rsidP="00434268">
      <w:pPr>
        <w:pStyle w:val="ParagrifIsi"/>
        <w:ind w:firstLine="839"/>
        <w:rPr>
          <w:lang w:val="id-ID"/>
        </w:rPr>
      </w:pPr>
      <w:r w:rsidRPr="00434268">
        <w:rPr>
          <w:lang w:val="en-US"/>
        </w:rPr>
        <w:t xml:space="preserve">Dari hasil pengujian sistem yang di bangun dalam penelitian ini dengan pengujian </w:t>
      </w:r>
      <w:r w:rsidR="00E9341B" w:rsidRPr="00E9341B">
        <w:rPr>
          <w:i/>
          <w:lang w:val="id-ID"/>
        </w:rPr>
        <w:t>black box testing</w:t>
      </w:r>
      <w:r w:rsidRPr="00434268">
        <w:rPr>
          <w:lang w:val="en-US"/>
        </w:rPr>
        <w:t xml:space="preserve"> dan </w:t>
      </w:r>
      <w:r w:rsidR="00E9341B" w:rsidRPr="00E9341B">
        <w:rPr>
          <w:i/>
          <w:lang w:val="id-ID"/>
        </w:rPr>
        <w:t>user acceptance test</w:t>
      </w:r>
      <w:r w:rsidRPr="00434268">
        <w:rPr>
          <w:lang w:val="en-US"/>
        </w:rPr>
        <w:t xml:space="preserve">, maka analisis terhadap hasil pengujian </w:t>
      </w:r>
      <w:r w:rsidR="00E9341B">
        <w:rPr>
          <w:lang w:val="id-ID"/>
        </w:rPr>
        <w:t xml:space="preserve">sistem </w:t>
      </w:r>
      <w:r w:rsidRPr="00434268">
        <w:rPr>
          <w:lang w:val="en-US"/>
        </w:rPr>
        <w:t>adalah sebagai berikut</w:t>
      </w:r>
      <w:r>
        <w:rPr>
          <w:lang w:val="id-ID"/>
        </w:rPr>
        <w:t>.</w:t>
      </w:r>
    </w:p>
    <w:p w14:paraId="450439EA" w14:textId="6FCE7E53" w:rsidR="00EC0618" w:rsidRDefault="00EC0618" w:rsidP="00EC0618">
      <w:pPr>
        <w:pStyle w:val="ParagrifIsi"/>
        <w:numPr>
          <w:ilvl w:val="0"/>
          <w:numId w:val="16"/>
        </w:numPr>
      </w:pPr>
      <w:r>
        <w:rPr>
          <w:lang w:val="id-ID"/>
        </w:rPr>
        <w:t xml:space="preserve">Pada pengujian </w:t>
      </w:r>
      <w:r>
        <w:rPr>
          <w:i/>
          <w:lang w:val="id-ID"/>
        </w:rPr>
        <w:t xml:space="preserve">black box testing </w:t>
      </w:r>
      <w:r>
        <w:rPr>
          <w:lang w:val="id-ID"/>
        </w:rPr>
        <w:t xml:space="preserve">yang melakukan pengujian </w:t>
      </w:r>
      <w:r w:rsidR="0001382E">
        <w:rPr>
          <w:lang w:val="id-ID"/>
        </w:rPr>
        <w:t>pada setiap skenario sistem yang dibangun sudah berjalan sesuai hasil yang diharapkan. Berdasarkan pengujian tersebut, sistem dapat melakukan manajemen data transaksi, pencatatan data transaksi jual beli, dan membuat laporan keuangan sesuai dengan rancangan sistem pada awalnya</w:t>
      </w:r>
      <w:r w:rsidRPr="00EC0618">
        <w:t>.</w:t>
      </w:r>
    </w:p>
    <w:p w14:paraId="492D8BB9" w14:textId="61946C7C" w:rsidR="00E9341B" w:rsidRPr="0001382E" w:rsidRDefault="0001382E" w:rsidP="00EC0618">
      <w:pPr>
        <w:pStyle w:val="ParagrifIsi"/>
        <w:numPr>
          <w:ilvl w:val="0"/>
          <w:numId w:val="16"/>
        </w:numPr>
      </w:pPr>
      <w:r>
        <w:rPr>
          <w:lang w:val="id-ID"/>
        </w:rPr>
        <w:t xml:space="preserve">Pada pengujian </w:t>
      </w:r>
      <w:r w:rsidRPr="0001382E">
        <w:rPr>
          <w:i/>
          <w:lang w:val="id-ID"/>
        </w:rPr>
        <w:t>user acceptance test</w:t>
      </w:r>
      <w:r>
        <w:rPr>
          <w:lang w:val="id-ID"/>
        </w:rPr>
        <w:t xml:space="preserve"> yang bertujuan untuk mengetahui tingkat kepuasan pengguna terhadap sistem yang dibangun, dilakukan pada dua aktor, yaitu pegawai keuangan dan kasir. Berdasarkan pengujian yang dilakukan, dapat diketahui informasi sebagai berikut.</w:t>
      </w:r>
    </w:p>
    <w:p w14:paraId="7ABA8BDC" w14:textId="60F69115" w:rsidR="0001382E" w:rsidRPr="0001382E" w:rsidRDefault="0001382E" w:rsidP="0001382E">
      <w:pPr>
        <w:pStyle w:val="ParagrifIsi"/>
        <w:numPr>
          <w:ilvl w:val="1"/>
          <w:numId w:val="16"/>
        </w:numPr>
      </w:pPr>
      <w:r>
        <w:rPr>
          <w:lang w:val="id-ID"/>
        </w:rPr>
        <w:t>Pada pengguna pegawai keuangan, didapatkan hasil bobot nilai persentase sebesar 94,54% dengan kesimpulan bahwa sistem yang dibangun dinilai berhasil.</w:t>
      </w:r>
    </w:p>
    <w:p w14:paraId="08800E39" w14:textId="7D41E077" w:rsidR="0001382E" w:rsidRPr="008325CC" w:rsidRDefault="0001382E" w:rsidP="0001382E">
      <w:pPr>
        <w:pStyle w:val="ParagrifIsi"/>
        <w:numPr>
          <w:ilvl w:val="1"/>
          <w:numId w:val="16"/>
        </w:numPr>
      </w:pPr>
      <w:r>
        <w:rPr>
          <w:lang w:val="id-ID"/>
        </w:rPr>
        <w:t>Pada pengguna kasir</w:t>
      </w:r>
      <w:r w:rsidRPr="0001382E">
        <w:rPr>
          <w:lang w:val="id-ID"/>
        </w:rPr>
        <w:t xml:space="preserve">, didapatkan hasil bobot nilai persentase sebesar </w:t>
      </w:r>
      <w:r>
        <w:rPr>
          <w:lang w:val="id-ID"/>
        </w:rPr>
        <w:t xml:space="preserve">85,45% dengan kesimpulan bahwa </w:t>
      </w:r>
      <w:r w:rsidRPr="0001382E">
        <w:rPr>
          <w:lang w:val="id-ID"/>
        </w:rPr>
        <w:t>sistem yang dibangun dinilai berhasil</w:t>
      </w:r>
      <w:r>
        <w:rPr>
          <w:lang w:val="id-ID"/>
        </w:rPr>
        <w:t>.</w:t>
      </w:r>
    </w:p>
    <w:p w14:paraId="68A9AEB6" w14:textId="7A5DFE9C" w:rsidR="008325CC" w:rsidRDefault="008325CC" w:rsidP="0001382E">
      <w:pPr>
        <w:pStyle w:val="ParagrifIsi"/>
        <w:numPr>
          <w:ilvl w:val="1"/>
          <w:numId w:val="16"/>
        </w:numPr>
      </w:pPr>
      <w:r w:rsidRPr="008325CC">
        <w:rPr>
          <w:lang w:val="id-ID"/>
        </w:rPr>
        <w:lastRenderedPageBreak/>
        <w:t xml:space="preserve">Pada pengguna </w:t>
      </w:r>
      <w:r>
        <w:rPr>
          <w:lang w:val="id-ID"/>
        </w:rPr>
        <w:t>ahli</w:t>
      </w:r>
      <w:r w:rsidRPr="008325CC">
        <w:rPr>
          <w:lang w:val="id-ID"/>
        </w:rPr>
        <w:t xml:space="preserve">, didapatkan hasil bobot nilai persentase sebesar </w:t>
      </w:r>
      <w:r>
        <w:rPr>
          <w:lang w:val="id-ID"/>
        </w:rPr>
        <w:t>96,36</w:t>
      </w:r>
      <w:r w:rsidRPr="008325CC">
        <w:rPr>
          <w:lang w:val="id-ID"/>
        </w:rPr>
        <w:t>% dengan kesimpulan bahwa sistem yang dibangun dinilai berhasil</w:t>
      </w:r>
      <w:r>
        <w:rPr>
          <w:lang w:val="id-ID"/>
        </w:rPr>
        <w:t>.</w:t>
      </w:r>
    </w:p>
    <w:p w14:paraId="65507212" w14:textId="6B839D9D" w:rsidR="0001382E" w:rsidRPr="0001382E" w:rsidRDefault="00CC66A2" w:rsidP="00022A98">
      <w:pPr>
        <w:pStyle w:val="ParagrifIsi"/>
        <w:ind w:firstLine="839"/>
        <w:rPr>
          <w:lang w:val="id-ID"/>
        </w:rPr>
      </w:pPr>
      <w:r>
        <w:rPr>
          <w:lang w:val="id-ID"/>
        </w:rPr>
        <w:t xml:space="preserve">Berdasarkan uraian diatas yang didapatkan dari hasil pengujian </w:t>
      </w:r>
      <w:r w:rsidRPr="00CC66A2">
        <w:rPr>
          <w:i/>
          <w:lang w:val="id-ID"/>
        </w:rPr>
        <w:t>user acceptance test</w:t>
      </w:r>
      <w:r>
        <w:rPr>
          <w:lang w:val="id-ID"/>
        </w:rPr>
        <w:t xml:space="preserve"> kepada setiap pengguna sistem</w:t>
      </w:r>
      <w:r w:rsidR="008325CC">
        <w:rPr>
          <w:lang w:val="id-ID"/>
        </w:rPr>
        <w:t xml:space="preserve"> ditambah pengguna ahli</w:t>
      </w:r>
      <w:r>
        <w:rPr>
          <w:lang w:val="id-ID"/>
        </w:rPr>
        <w:t xml:space="preserve">, didapatkan nilai rata-rata kepuasan sistem sebesar </w:t>
      </w:r>
      <w:r w:rsidR="008325CC">
        <w:rPr>
          <w:lang w:val="id-ID"/>
        </w:rPr>
        <w:t>92,11</w:t>
      </w:r>
      <w:r>
        <w:rPr>
          <w:lang w:val="id-ID"/>
        </w:rPr>
        <w:t xml:space="preserve">%. Hasil ini membuktikan bahwa sistem informasi akuntansi pencatatan transaksi dan pembuat laporan keuangan berbasis web untuk klinik pratama UNTAN ini </w:t>
      </w:r>
      <w:r w:rsidR="00022A98">
        <w:rPr>
          <w:lang w:val="id-ID"/>
        </w:rPr>
        <w:t>memuaskan</w:t>
      </w:r>
      <w:r w:rsidR="008325CC">
        <w:rPr>
          <w:lang w:val="id-ID"/>
        </w:rPr>
        <w:t>, sesuai dengan kaidah akuntansi,</w:t>
      </w:r>
      <w:r w:rsidR="00022A98">
        <w:rPr>
          <w:lang w:val="id-ID"/>
        </w:rPr>
        <w:t xml:space="preserve"> dan sesuai dengan harapan pihak klinik.</w:t>
      </w:r>
    </w:p>
    <w:p w14:paraId="489D40EB" w14:textId="77777777" w:rsidR="00E9341B" w:rsidRDefault="00E9341B" w:rsidP="00E9341B">
      <w:pPr>
        <w:pStyle w:val="ParagrifIsi"/>
        <w:rPr>
          <w:lang w:val="id-ID"/>
        </w:rPr>
      </w:pPr>
    </w:p>
    <w:p w14:paraId="53D0545B" w14:textId="77777777" w:rsidR="00E9341B" w:rsidRDefault="00E9341B" w:rsidP="00E9341B">
      <w:pPr>
        <w:pStyle w:val="ParagrifIsi"/>
        <w:rPr>
          <w:lang w:val="id-ID"/>
        </w:rPr>
      </w:pPr>
    </w:p>
    <w:p w14:paraId="7A4110DB" w14:textId="77777777" w:rsidR="00E9341B" w:rsidRDefault="00E9341B" w:rsidP="00E9341B">
      <w:pPr>
        <w:pStyle w:val="ParagrifIsi"/>
        <w:rPr>
          <w:lang w:val="id-ID"/>
        </w:rPr>
      </w:pPr>
    </w:p>
    <w:p w14:paraId="46398B27" w14:textId="77777777" w:rsidR="00E9341B" w:rsidRDefault="00E9341B" w:rsidP="00E9341B">
      <w:pPr>
        <w:pStyle w:val="ParagrifIsi"/>
        <w:rPr>
          <w:lang w:val="id-ID"/>
        </w:rPr>
      </w:pPr>
    </w:p>
    <w:p w14:paraId="15E81C43" w14:textId="77777777" w:rsidR="00022A98" w:rsidRDefault="00022A98" w:rsidP="00E9341B">
      <w:pPr>
        <w:pStyle w:val="ParagrifIsi"/>
        <w:rPr>
          <w:lang w:val="id-ID"/>
        </w:rPr>
      </w:pPr>
    </w:p>
    <w:p w14:paraId="0490F908" w14:textId="77777777" w:rsidR="00022A98" w:rsidRDefault="00022A98" w:rsidP="00E9341B">
      <w:pPr>
        <w:pStyle w:val="ParagrifIsi"/>
        <w:rPr>
          <w:lang w:val="id-ID"/>
        </w:rPr>
      </w:pPr>
    </w:p>
    <w:p w14:paraId="48AE4E58" w14:textId="77777777" w:rsidR="00022A98" w:rsidRDefault="00022A98" w:rsidP="00E9341B">
      <w:pPr>
        <w:pStyle w:val="ParagrifIsi"/>
        <w:rPr>
          <w:lang w:val="id-ID"/>
        </w:rPr>
      </w:pPr>
    </w:p>
    <w:p w14:paraId="620066C6" w14:textId="77777777" w:rsidR="00022A98" w:rsidRDefault="00022A98" w:rsidP="00E9341B">
      <w:pPr>
        <w:pStyle w:val="ParagrifIsi"/>
        <w:rPr>
          <w:lang w:val="id-ID"/>
        </w:rPr>
      </w:pPr>
    </w:p>
    <w:p w14:paraId="4473ADD8" w14:textId="77777777" w:rsidR="00022A98" w:rsidRDefault="00022A98" w:rsidP="00E9341B">
      <w:pPr>
        <w:pStyle w:val="ParagrifIsi"/>
        <w:rPr>
          <w:lang w:val="id-ID"/>
        </w:rPr>
      </w:pPr>
    </w:p>
    <w:p w14:paraId="4C862311" w14:textId="77777777" w:rsidR="00630E1D" w:rsidRDefault="00630E1D" w:rsidP="00E9341B">
      <w:pPr>
        <w:pStyle w:val="ParagrifIsi"/>
        <w:rPr>
          <w:lang w:val="id-ID"/>
        </w:rPr>
      </w:pPr>
    </w:p>
    <w:p w14:paraId="51A87ABD" w14:textId="77777777" w:rsidR="00C51465" w:rsidRDefault="00C51465" w:rsidP="00E9341B">
      <w:pPr>
        <w:pStyle w:val="ParagrifIsi"/>
        <w:rPr>
          <w:lang w:val="id-ID"/>
        </w:rPr>
      </w:pPr>
    </w:p>
    <w:p w14:paraId="47798D09" w14:textId="77777777" w:rsidR="00C51465" w:rsidRDefault="00C51465" w:rsidP="00E9341B">
      <w:pPr>
        <w:pStyle w:val="ParagrifIsi"/>
        <w:rPr>
          <w:lang w:val="id-ID"/>
        </w:rPr>
      </w:pPr>
    </w:p>
    <w:p w14:paraId="4C09CBC7" w14:textId="2A9FD007" w:rsidR="008F591E" w:rsidRPr="00EB42C3" w:rsidRDefault="00EB42C3" w:rsidP="003C2D20">
      <w:pPr>
        <w:pStyle w:val="Heading1"/>
        <w:rPr>
          <w:lang w:val="de-DE"/>
        </w:rPr>
      </w:pPr>
      <w:r w:rsidRPr="00EB42C3">
        <w:rPr>
          <w:lang w:val="de-DE"/>
        </w:rPr>
        <w:lastRenderedPageBreak/>
        <w:br/>
      </w:r>
      <w:bookmarkStart w:id="401" w:name="_Toc105052180"/>
      <w:r w:rsidR="007E6B5D">
        <w:rPr>
          <w:lang w:val="id-ID"/>
        </w:rPr>
        <w:t>PENUTUP</w:t>
      </w:r>
      <w:bookmarkEnd w:id="401"/>
    </w:p>
    <w:p w14:paraId="2EDB692F" w14:textId="6A8D2839" w:rsidR="00110521" w:rsidRDefault="00EB42C3" w:rsidP="002F2A4C">
      <w:pPr>
        <w:pStyle w:val="Heading2"/>
        <w:rPr>
          <w:lang w:val="de-DE"/>
        </w:rPr>
      </w:pPr>
      <w:bookmarkStart w:id="402" w:name="_Toc354687560"/>
      <w:bookmarkStart w:id="403" w:name="_Toc105052181"/>
      <w:r>
        <w:rPr>
          <w:lang w:val="de-DE"/>
        </w:rPr>
        <w:t>Kesimpulan</w:t>
      </w:r>
      <w:bookmarkEnd w:id="402"/>
      <w:bookmarkEnd w:id="403"/>
    </w:p>
    <w:p w14:paraId="6FF8D6FE" w14:textId="5868DA92" w:rsidR="006714D0" w:rsidRDefault="006714D0" w:rsidP="004C4AA9">
      <w:pPr>
        <w:pStyle w:val="ParagrifIsi"/>
      </w:pPr>
      <w:r>
        <w:t>Berdasarkan uraian mengenai penelitian yang telah dipaparkan sebelumnya, dapat diambil kesimpulan sebagai berikut</w:t>
      </w:r>
      <w:r w:rsidR="00EB42C3" w:rsidRPr="00EB42C3">
        <w:t>.</w:t>
      </w:r>
    </w:p>
    <w:p w14:paraId="1773C800" w14:textId="374DF1B9" w:rsidR="006714D0" w:rsidRPr="00F56D46" w:rsidRDefault="006714D0" w:rsidP="00565487">
      <w:pPr>
        <w:pStyle w:val="ParagrifIsi"/>
        <w:numPr>
          <w:ilvl w:val="0"/>
          <w:numId w:val="31"/>
        </w:numPr>
      </w:pPr>
      <w:r>
        <w:t>Sistem informasi akuntansi pencatatan transaksi dan pembuat laporan keuangan berbasis web ini dapat membantu proses bisnis</w:t>
      </w:r>
      <w:r w:rsidR="0089273B">
        <w:t xml:space="preserve"> dari Klinik Pratama UNTAN.</w:t>
      </w:r>
      <w:r w:rsidR="000B1EC0">
        <w:t xml:space="preserve"> Sistem dapat melakukan manajemen data transaksi, dapat melakukan </w:t>
      </w:r>
      <w:r w:rsidR="000B1EC0" w:rsidRPr="000B1EC0">
        <w:rPr>
          <w:i/>
        </w:rPr>
        <w:t>input</w:t>
      </w:r>
      <w:r w:rsidR="000B1EC0">
        <w:t xml:space="preserve"> data transaksi jual beli, dan dapat membuat laporan keuangan berdasarkan prinsip-prinsip akuntansi.</w:t>
      </w:r>
    </w:p>
    <w:p w14:paraId="4518ED2F" w14:textId="51FC6E70" w:rsidR="006714D0" w:rsidRDefault="0089273B" w:rsidP="00565487">
      <w:pPr>
        <w:pStyle w:val="ParagrifIsi"/>
        <w:numPr>
          <w:ilvl w:val="0"/>
          <w:numId w:val="31"/>
        </w:numPr>
      </w:pPr>
      <w:r>
        <w:t xml:space="preserve">Untuk melihat keberhasilan sistem dalam menjalankan fungsi yang tersedia dan berjalan sesuai rancangan yang telah ditentukan, digunakan pengujian </w:t>
      </w:r>
      <w:r w:rsidRPr="0089273B">
        <w:rPr>
          <w:i/>
        </w:rPr>
        <w:t>black box</w:t>
      </w:r>
      <w:r>
        <w:t xml:space="preserve"> dan </w:t>
      </w:r>
      <w:r w:rsidRPr="0089273B">
        <w:rPr>
          <w:i/>
        </w:rPr>
        <w:t>user acceptance test</w:t>
      </w:r>
      <w:r>
        <w:t xml:space="preserve"> dalam proses pengujian sistem. Berdasarkan pengujian </w:t>
      </w:r>
      <w:r w:rsidR="00A86EE3">
        <w:rPr>
          <w:i/>
          <w:lang w:val="id-ID"/>
        </w:rPr>
        <w:t xml:space="preserve">black box </w:t>
      </w:r>
      <w:r>
        <w:t xml:space="preserve">yang dilakukan, seluruh operasi yang terdapat dalam sistem dapat berjalan sesuai </w:t>
      </w:r>
      <w:r w:rsidR="00A86EE3">
        <w:rPr>
          <w:lang w:val="id-ID"/>
        </w:rPr>
        <w:t>hasil yang diharapkan</w:t>
      </w:r>
      <w:r>
        <w:t>.</w:t>
      </w:r>
      <w:r w:rsidR="00A86EE3">
        <w:rPr>
          <w:lang w:val="id-ID"/>
        </w:rPr>
        <w:t xml:space="preserve"> Sedangkan berdasarkan </w:t>
      </w:r>
      <w:r w:rsidR="00A86EE3">
        <w:rPr>
          <w:i/>
          <w:lang w:val="id-ID"/>
        </w:rPr>
        <w:t xml:space="preserve">user acceptance test, </w:t>
      </w:r>
      <w:r w:rsidR="00A86EE3">
        <w:rPr>
          <w:lang w:val="id-ID"/>
        </w:rPr>
        <w:t xml:space="preserve">sistem memperoleh nilai rata-rata kepuasan sistem sebesar 92,11% </w:t>
      </w:r>
      <w:r w:rsidR="00EE47AC">
        <w:rPr>
          <w:lang w:val="id-ID"/>
        </w:rPr>
        <w:t xml:space="preserve">yang didapatkan dari perhitungan </w:t>
      </w:r>
      <w:r w:rsidR="00EE47AC" w:rsidRPr="00EE47AC">
        <w:rPr>
          <w:lang w:val="en-US"/>
        </w:rPr>
        <w:t xml:space="preserve">penskalaan </w:t>
      </w:r>
      <w:r w:rsidR="00EE47AC" w:rsidRPr="00EE47AC">
        <w:rPr>
          <w:i/>
          <w:iCs/>
          <w:lang w:val="en-US"/>
        </w:rPr>
        <w:t>Likert’s Summated Rating</w:t>
      </w:r>
      <w:r w:rsidR="00EE47AC">
        <w:rPr>
          <w:lang w:val="en-US"/>
        </w:rPr>
        <w:t xml:space="preserve"> (LSR)</w:t>
      </w:r>
      <w:r w:rsidR="00EE47AC">
        <w:rPr>
          <w:lang w:val="id-ID"/>
        </w:rPr>
        <w:t>. S</w:t>
      </w:r>
      <w:r w:rsidR="00EE47AC" w:rsidRPr="00EE47AC">
        <w:rPr>
          <w:lang w:val="id-ID"/>
        </w:rPr>
        <w:t xml:space="preserve">istem </w:t>
      </w:r>
      <w:r w:rsidR="00EE47AC">
        <w:rPr>
          <w:lang w:val="id-ID"/>
        </w:rPr>
        <w:t>dinilai telah berhasil dan sesuai dengan kebutuhan pengguna</w:t>
      </w:r>
      <w:r w:rsidR="00EE47AC">
        <w:rPr>
          <w:lang w:val="en-US"/>
        </w:rPr>
        <w:t>.</w:t>
      </w:r>
    </w:p>
    <w:p w14:paraId="46DA9A8D" w14:textId="0394A13D" w:rsidR="00EB42C3" w:rsidRDefault="00EB42C3" w:rsidP="002F2A4C">
      <w:pPr>
        <w:pStyle w:val="Heading2"/>
        <w:rPr>
          <w:lang w:val="de-DE"/>
        </w:rPr>
      </w:pPr>
      <w:bookmarkStart w:id="404" w:name="_Toc354687561"/>
      <w:bookmarkStart w:id="405" w:name="_Toc105052182"/>
      <w:r>
        <w:rPr>
          <w:lang w:val="de-DE"/>
        </w:rPr>
        <w:t>Saran</w:t>
      </w:r>
      <w:bookmarkEnd w:id="404"/>
      <w:bookmarkEnd w:id="405"/>
    </w:p>
    <w:p w14:paraId="4B67E545" w14:textId="5C756BB3" w:rsidR="00EB42C3" w:rsidRPr="00AE56A7" w:rsidRDefault="000B1EC0" w:rsidP="00565487">
      <w:pPr>
        <w:pStyle w:val="ParagrifIsi"/>
        <w:ind w:firstLine="839"/>
        <w:rPr>
          <w:lang w:val="sv-SE"/>
        </w:rPr>
      </w:pPr>
      <w:r>
        <w:t xml:space="preserve">Saran yang dapat digunakan untuk pengembangan sistem </w:t>
      </w:r>
      <w:r w:rsidRPr="000B1EC0">
        <w:t>informasi akuntansi pencatatan transaksi dan pembuat laporan keuangan berbasis web ini</w:t>
      </w:r>
      <w:r>
        <w:t xml:space="preserve"> diantaranya dapat mengaplikasikan </w:t>
      </w:r>
      <w:r w:rsidRPr="002E550C">
        <w:rPr>
          <w:i/>
        </w:rPr>
        <w:t>scan</w:t>
      </w:r>
      <w:r>
        <w:t xml:space="preserve"> </w:t>
      </w:r>
      <w:r w:rsidRPr="000B1EC0">
        <w:rPr>
          <w:i/>
        </w:rPr>
        <w:t xml:space="preserve">barcode </w:t>
      </w:r>
      <w:r w:rsidRPr="000B1EC0">
        <w:t xml:space="preserve">barang </w:t>
      </w:r>
      <w:r>
        <w:t>pada bagian pencatatan transaksi, agar sistem dapat digunakan</w:t>
      </w:r>
      <w:r w:rsidR="0000079C">
        <w:rPr>
          <w:lang w:val="id-ID"/>
        </w:rPr>
        <w:t xml:space="preserve"> oleh pengguna</w:t>
      </w:r>
      <w:r>
        <w:t xml:space="preserve"> kasir dengan lebih efisien</w:t>
      </w:r>
      <w:r w:rsidR="00A71EE0" w:rsidRPr="00A71EE0">
        <w:t>.</w:t>
      </w:r>
    </w:p>
    <w:p w14:paraId="6BD35DEF" w14:textId="77777777" w:rsidR="00EB42C3" w:rsidRDefault="00EB42C3" w:rsidP="004C4AA9">
      <w:pPr>
        <w:pStyle w:val="ParagrifIsi"/>
      </w:pPr>
    </w:p>
    <w:p w14:paraId="2B41EEBB" w14:textId="77777777" w:rsidR="00EE47AC" w:rsidRDefault="00EE47AC" w:rsidP="004C4AA9">
      <w:pPr>
        <w:pStyle w:val="ParagrifIsi"/>
      </w:pPr>
    </w:p>
    <w:p w14:paraId="50FC1C7D" w14:textId="77777777" w:rsidR="00630E1D" w:rsidRDefault="00630E1D" w:rsidP="004C4AA9">
      <w:pPr>
        <w:pStyle w:val="ParagrifIsi"/>
      </w:pPr>
    </w:p>
    <w:p w14:paraId="4D98C7E6" w14:textId="77777777" w:rsidR="00D34D9A" w:rsidRPr="0018674F" w:rsidRDefault="00D34D9A" w:rsidP="004E5067">
      <w:pPr>
        <w:rPr>
          <w:lang w:val="de-DE"/>
        </w:rPr>
        <w:sectPr w:rsidR="00D34D9A" w:rsidRPr="0018674F" w:rsidSect="00736A37">
          <w:headerReference w:type="default" r:id="rId202"/>
          <w:footerReference w:type="default" r:id="rId203"/>
          <w:headerReference w:type="first" r:id="rId204"/>
          <w:footerReference w:type="first" r:id="rId205"/>
          <w:pgSz w:w="11909" w:h="16834" w:code="9"/>
          <w:pgMar w:top="1701" w:right="1701" w:bottom="1701" w:left="2268" w:header="1134" w:footer="1134" w:gutter="0"/>
          <w:cols w:space="720"/>
          <w:titlePg/>
        </w:sectPr>
      </w:pPr>
    </w:p>
    <w:p w14:paraId="7939AA41" w14:textId="77777777" w:rsidR="00C44888" w:rsidRDefault="0070503B" w:rsidP="0070503B">
      <w:pPr>
        <w:pStyle w:val="JudulDepan"/>
      </w:pPr>
      <w:bookmarkStart w:id="406" w:name="_Toc354687562"/>
      <w:bookmarkStart w:id="407" w:name="_Toc105052183"/>
      <w:r>
        <w:lastRenderedPageBreak/>
        <w:t>Daftar Pus</w:t>
      </w:r>
      <w:r w:rsidR="004328E2">
        <w:t>t</w:t>
      </w:r>
      <w:r>
        <w:t>aka</w:t>
      </w:r>
      <w:bookmarkEnd w:id="406"/>
      <w:bookmarkEnd w:id="407"/>
    </w:p>
    <w:p w14:paraId="65C46F05" w14:textId="77777777" w:rsidR="00960ACF" w:rsidRPr="00322C89" w:rsidRDefault="00960ACF" w:rsidP="004E5067">
      <w:pPr>
        <w:rPr>
          <w:lang w:val="sv-SE"/>
        </w:rPr>
      </w:pPr>
    </w:p>
    <w:p w14:paraId="3BE406F5" w14:textId="77777777" w:rsidR="00736A37" w:rsidRPr="00322C89" w:rsidRDefault="00736A37" w:rsidP="004E5067">
      <w:pPr>
        <w:rPr>
          <w:lang w:val="sv-SE"/>
        </w:rPr>
      </w:pPr>
    </w:p>
    <w:p w14:paraId="7927665E" w14:textId="77777777" w:rsidR="00F5022E" w:rsidRPr="004E5067" w:rsidRDefault="00F5022E" w:rsidP="00A86EE3"/>
    <w:p w14:paraId="0F3B648E" w14:textId="77777777" w:rsidR="000F56D6" w:rsidRDefault="00854FCD" w:rsidP="00B02DE1">
      <w:pPr>
        <w:pStyle w:val="Bibliography"/>
        <w:ind w:left="851" w:hanging="851"/>
        <w:jc w:val="both"/>
        <w:rPr>
          <w:noProof/>
          <w:sz w:val="24"/>
          <w:szCs w:val="24"/>
          <w:lang w:val="id-ID"/>
        </w:rPr>
      </w:pPr>
      <w:r w:rsidRPr="00B02DE1">
        <w:rPr>
          <w:sz w:val="24"/>
          <w:szCs w:val="24"/>
        </w:rPr>
        <w:fldChar w:fldCharType="begin"/>
      </w:r>
      <w:r w:rsidRPr="00B02DE1">
        <w:rPr>
          <w:sz w:val="24"/>
          <w:szCs w:val="24"/>
          <w:lang w:val="id-ID"/>
        </w:rPr>
        <w:instrText xml:space="preserve"> BIBLIOGRAPHY  \l 1057 </w:instrText>
      </w:r>
      <w:r w:rsidRPr="00B02DE1">
        <w:rPr>
          <w:sz w:val="24"/>
          <w:szCs w:val="24"/>
        </w:rPr>
        <w:fldChar w:fldCharType="separate"/>
      </w:r>
      <w:r w:rsidR="000F56D6" w:rsidRPr="00B02DE1">
        <w:rPr>
          <w:noProof/>
          <w:sz w:val="24"/>
          <w:szCs w:val="24"/>
          <w:lang w:val="id-ID"/>
        </w:rPr>
        <w:t xml:space="preserve">Adang, F., Tanujaya, C. &amp; May, F., 2021. PELATIHAN POSTING BUKU BESAR, PERANCANGAN NERACA SALDO, DAN PENYUSUNAN KERTAS KERJA BAGI SISWA/I SMA ST. KRISTOFORUS 1. </w:t>
      </w:r>
      <w:r w:rsidR="000F56D6" w:rsidRPr="00B02DE1">
        <w:rPr>
          <w:i/>
          <w:iCs/>
          <w:noProof/>
          <w:sz w:val="24"/>
          <w:szCs w:val="24"/>
          <w:lang w:val="id-ID"/>
        </w:rPr>
        <w:t xml:space="preserve">PROSIDING SERINA, </w:t>
      </w:r>
      <w:r w:rsidR="000F56D6" w:rsidRPr="00B02DE1">
        <w:rPr>
          <w:noProof/>
          <w:sz w:val="24"/>
          <w:szCs w:val="24"/>
          <w:lang w:val="id-ID"/>
        </w:rPr>
        <w:t>1(1), pp. 1053-1060.</w:t>
      </w:r>
    </w:p>
    <w:p w14:paraId="6676A7B6" w14:textId="77777777" w:rsidR="00B02DE1" w:rsidRPr="00B02DE1" w:rsidRDefault="00B02DE1" w:rsidP="00B02DE1">
      <w:pPr>
        <w:rPr>
          <w:lang w:val="id-ID"/>
        </w:rPr>
      </w:pPr>
    </w:p>
    <w:p w14:paraId="748D4C49"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Agusti, E., 2022. PERANCANGAN APLIKASI INVOICE BERBASIS MOBILE STUDI KASUS UMKM. </w:t>
      </w:r>
      <w:r w:rsidRPr="00B02DE1">
        <w:rPr>
          <w:i/>
          <w:iCs/>
          <w:noProof/>
          <w:sz w:val="24"/>
          <w:szCs w:val="24"/>
          <w:lang w:val="id-ID"/>
        </w:rPr>
        <w:t xml:space="preserve">Hexatech: Jurnal Ilmiah Teknik, </w:t>
      </w:r>
      <w:r w:rsidRPr="00B02DE1">
        <w:rPr>
          <w:noProof/>
          <w:sz w:val="24"/>
          <w:szCs w:val="24"/>
          <w:lang w:val="id-ID"/>
        </w:rPr>
        <w:t>1(1), pp. 19-33.</w:t>
      </w:r>
    </w:p>
    <w:p w14:paraId="3EB1590F" w14:textId="77777777" w:rsidR="00B02DE1" w:rsidRPr="00B02DE1" w:rsidRDefault="00B02DE1" w:rsidP="00B02DE1">
      <w:pPr>
        <w:rPr>
          <w:lang w:val="id-ID"/>
        </w:rPr>
      </w:pPr>
    </w:p>
    <w:p w14:paraId="6BB48F44"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Anggraeni, I. &amp; Priatna, H., 2019. Pentingnya Double Entry System Dalam Akuntansi Perusahaan. </w:t>
      </w:r>
      <w:r w:rsidRPr="00B02DE1">
        <w:rPr>
          <w:i/>
          <w:iCs/>
          <w:noProof/>
          <w:sz w:val="24"/>
          <w:szCs w:val="24"/>
          <w:lang w:val="id-ID"/>
        </w:rPr>
        <w:t xml:space="preserve">AKURAT Jurnal Ilmiah Akuntansi FE UNIBBA, </w:t>
      </w:r>
      <w:r w:rsidRPr="00B02DE1">
        <w:rPr>
          <w:noProof/>
          <w:sz w:val="24"/>
          <w:szCs w:val="24"/>
          <w:lang w:val="id-ID"/>
        </w:rPr>
        <w:t>10(1), pp. 90-98.</w:t>
      </w:r>
    </w:p>
    <w:p w14:paraId="34B2678C" w14:textId="77777777" w:rsidR="00B02DE1" w:rsidRPr="00B02DE1" w:rsidRDefault="00B02DE1" w:rsidP="00B02DE1">
      <w:pPr>
        <w:rPr>
          <w:lang w:val="id-ID"/>
        </w:rPr>
      </w:pPr>
    </w:p>
    <w:p w14:paraId="08E9228F"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Arif, A. &amp; Mukti, Y., 2017. Rancang Bangun Website Sekolah Menengah Pertama (SMP) Negeri 8 Kota Pagar Alam. </w:t>
      </w:r>
      <w:r w:rsidRPr="00B02DE1">
        <w:rPr>
          <w:i/>
          <w:iCs/>
          <w:noProof/>
          <w:sz w:val="24"/>
          <w:szCs w:val="24"/>
          <w:lang w:val="id-ID"/>
        </w:rPr>
        <w:t xml:space="preserve">JURNAL ILMIAH BETRIK: Besemah Teknologi Informasi dan Komputer, </w:t>
      </w:r>
      <w:r w:rsidRPr="00B02DE1">
        <w:rPr>
          <w:noProof/>
          <w:sz w:val="24"/>
          <w:szCs w:val="24"/>
          <w:lang w:val="id-ID"/>
        </w:rPr>
        <w:t>8(3), pp. 156-165.</w:t>
      </w:r>
    </w:p>
    <w:p w14:paraId="3B3B2A32" w14:textId="77777777" w:rsidR="00B02DE1" w:rsidRPr="00B02DE1" w:rsidRDefault="00B02DE1" w:rsidP="00B02DE1">
      <w:pPr>
        <w:rPr>
          <w:lang w:val="id-ID"/>
        </w:rPr>
      </w:pPr>
    </w:p>
    <w:p w14:paraId="72DF8F5A"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Ariyanto, S., 2020. PENGARUH PENERAPAN STANDAR AKUNTANSI PEMERINTAHAN, DAN KOMPETENSI SUMBER DAYA MANUSIA TERHADAP KUALITAS LAPORAN KEUANGAN PEMERINTAH KABUPATEN PELALAWAN TAHUN 2018. </w:t>
      </w:r>
      <w:r w:rsidRPr="00B02DE1">
        <w:rPr>
          <w:i/>
          <w:iCs/>
          <w:noProof/>
          <w:sz w:val="24"/>
          <w:szCs w:val="24"/>
          <w:lang w:val="id-ID"/>
        </w:rPr>
        <w:t xml:space="preserve">VALUTA, </w:t>
      </w:r>
      <w:r w:rsidRPr="00B02DE1">
        <w:rPr>
          <w:noProof/>
          <w:sz w:val="24"/>
          <w:szCs w:val="24"/>
          <w:lang w:val="id-ID"/>
        </w:rPr>
        <w:t>6(1), pp. 41-54.</w:t>
      </w:r>
    </w:p>
    <w:p w14:paraId="67CE8CD0" w14:textId="77777777" w:rsidR="00B02DE1" w:rsidRPr="00B02DE1" w:rsidRDefault="00B02DE1" w:rsidP="00B02DE1">
      <w:pPr>
        <w:rPr>
          <w:lang w:val="id-ID"/>
        </w:rPr>
      </w:pPr>
    </w:p>
    <w:p w14:paraId="058B73DF"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Astuti, P., 2018. Penggunaan Metode Black Box Testing (Boundary Value Analysis) Pada Sistem Akademik (Sma/Smk). </w:t>
      </w:r>
      <w:r w:rsidRPr="00B02DE1">
        <w:rPr>
          <w:i/>
          <w:iCs/>
          <w:noProof/>
          <w:sz w:val="24"/>
          <w:szCs w:val="24"/>
          <w:lang w:val="id-ID"/>
        </w:rPr>
        <w:t xml:space="preserve">Faktor exacta, </w:t>
      </w:r>
      <w:r w:rsidRPr="00B02DE1">
        <w:rPr>
          <w:noProof/>
          <w:sz w:val="24"/>
          <w:szCs w:val="24"/>
          <w:lang w:val="id-ID"/>
        </w:rPr>
        <w:t>11(2), pp. 186-195.</w:t>
      </w:r>
    </w:p>
    <w:p w14:paraId="79FD00CB" w14:textId="77777777" w:rsidR="00B02DE1" w:rsidRPr="00B02DE1" w:rsidRDefault="00B02DE1" w:rsidP="00B02DE1">
      <w:pPr>
        <w:rPr>
          <w:lang w:val="id-ID"/>
        </w:rPr>
      </w:pPr>
    </w:p>
    <w:p w14:paraId="51E8F55F"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Astuti, R. &amp; Febriaty, H., 2017. Faktor-faktor yang Mempengaruhi Keputusan Pembelian Konsumen di Pasar Modern: Studi Kasus Pada Indomaret di Kecamatan Medan Denai Kota Medan. </w:t>
      </w:r>
      <w:r w:rsidRPr="00B02DE1">
        <w:rPr>
          <w:i/>
          <w:iCs/>
          <w:noProof/>
          <w:sz w:val="24"/>
          <w:szCs w:val="24"/>
          <w:lang w:val="id-ID"/>
        </w:rPr>
        <w:t xml:space="preserve">Jurnal Riset Sains Manajemen, </w:t>
      </w:r>
      <w:r w:rsidRPr="00B02DE1">
        <w:rPr>
          <w:noProof/>
          <w:sz w:val="24"/>
          <w:szCs w:val="24"/>
          <w:lang w:val="id-ID"/>
        </w:rPr>
        <w:t>1(1), pp. 35-42.</w:t>
      </w:r>
    </w:p>
    <w:p w14:paraId="7A1467E6" w14:textId="77777777" w:rsidR="00B02DE1" w:rsidRPr="00B02DE1" w:rsidRDefault="00B02DE1" w:rsidP="00B02DE1">
      <w:pPr>
        <w:rPr>
          <w:lang w:val="id-ID"/>
        </w:rPr>
      </w:pPr>
    </w:p>
    <w:p w14:paraId="711A22AA"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Cahyono, F., 2019. RANCANG BANGUN SISTEM INFORMASI TRANSAKSI DAN PENGOLAHAN STOK BARANG MENGGUNAKAN DATABASE SERVER (Studi Kasus: CV. KENANA MAJU BERSAMA). </w:t>
      </w:r>
      <w:r w:rsidRPr="00B02DE1">
        <w:rPr>
          <w:i/>
          <w:iCs/>
          <w:noProof/>
          <w:sz w:val="24"/>
          <w:szCs w:val="24"/>
          <w:lang w:val="id-ID"/>
        </w:rPr>
        <w:t>(Doctoral dissertation, University of Technology Yogyakarta).</w:t>
      </w:r>
    </w:p>
    <w:p w14:paraId="7BE2E201" w14:textId="77777777" w:rsidR="00B02DE1" w:rsidRPr="00B02DE1" w:rsidRDefault="00B02DE1" w:rsidP="00B02DE1">
      <w:pPr>
        <w:rPr>
          <w:lang w:val="id-ID"/>
        </w:rPr>
      </w:pPr>
    </w:p>
    <w:p w14:paraId="12B0B5D8"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Chano, K., 2020. Perancangan Sistem Informasi Penjualan Pada Toko Matahari Tani Berbasis Web. </w:t>
      </w:r>
      <w:r w:rsidRPr="00B02DE1">
        <w:rPr>
          <w:i/>
          <w:iCs/>
          <w:noProof/>
          <w:sz w:val="24"/>
          <w:szCs w:val="24"/>
          <w:lang w:val="id-ID"/>
        </w:rPr>
        <w:t>(Doctoral dissertation, Universitas Komputer Indonesia).</w:t>
      </w:r>
    </w:p>
    <w:p w14:paraId="4A053F84" w14:textId="77777777" w:rsidR="00B02DE1" w:rsidRPr="00B02DE1" w:rsidRDefault="00B02DE1" w:rsidP="00B02DE1">
      <w:pPr>
        <w:rPr>
          <w:lang w:val="id-ID"/>
        </w:rPr>
      </w:pPr>
    </w:p>
    <w:p w14:paraId="203CCA1B"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Dareho, H., 2016. Analisis Laporan Arus Kas untuk Menilai Kinerja Keuangan pada PT. Ace Hardware Indonesia Tbk. </w:t>
      </w:r>
      <w:r w:rsidRPr="00B02DE1">
        <w:rPr>
          <w:i/>
          <w:iCs/>
          <w:noProof/>
          <w:sz w:val="24"/>
          <w:szCs w:val="24"/>
          <w:lang w:val="id-ID"/>
        </w:rPr>
        <w:t xml:space="preserve">Jurnal EMBA: Jurnal Riset Ekonomi, Manajemen, Bisnis dan Akuntansi, </w:t>
      </w:r>
      <w:r w:rsidRPr="00B02DE1">
        <w:rPr>
          <w:noProof/>
          <w:sz w:val="24"/>
          <w:szCs w:val="24"/>
          <w:lang w:val="id-ID"/>
        </w:rPr>
        <w:t>4(2).</w:t>
      </w:r>
    </w:p>
    <w:p w14:paraId="46628E3C" w14:textId="77777777" w:rsidR="00B02DE1" w:rsidRPr="00B02DE1" w:rsidRDefault="00B02DE1" w:rsidP="00B02DE1">
      <w:pPr>
        <w:rPr>
          <w:lang w:val="id-ID"/>
        </w:rPr>
      </w:pPr>
    </w:p>
    <w:p w14:paraId="57222ED8"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Destiningrum, M. &amp; Adrian, Q., 2017. Sistem Informasi Penjadwalan Dokter Berbassis Web Dengan Menggunakan Framework Codeigniter (Studi Kasus: Rumah Sakit Yukum Medical Centre). </w:t>
      </w:r>
      <w:r w:rsidRPr="00B02DE1">
        <w:rPr>
          <w:i/>
          <w:iCs/>
          <w:noProof/>
          <w:sz w:val="24"/>
          <w:szCs w:val="24"/>
          <w:lang w:val="id-ID"/>
        </w:rPr>
        <w:t xml:space="preserve">Jurnal Teknoinfo, </w:t>
      </w:r>
      <w:r w:rsidRPr="00B02DE1">
        <w:rPr>
          <w:noProof/>
          <w:sz w:val="24"/>
          <w:szCs w:val="24"/>
          <w:lang w:val="id-ID"/>
        </w:rPr>
        <w:t xml:space="preserve">11(2), pp. </w:t>
      </w:r>
      <w:r w:rsidRPr="00B02DE1">
        <w:rPr>
          <w:noProof/>
          <w:sz w:val="24"/>
          <w:szCs w:val="24"/>
          <w:lang w:val="id-ID"/>
        </w:rPr>
        <w:lastRenderedPageBreak/>
        <w:t>30-37.</w:t>
      </w:r>
    </w:p>
    <w:p w14:paraId="4DF7611F" w14:textId="77777777" w:rsidR="00B02DE1" w:rsidRPr="00B02DE1" w:rsidRDefault="00B02DE1" w:rsidP="00B02DE1">
      <w:pPr>
        <w:rPr>
          <w:lang w:val="id-ID"/>
        </w:rPr>
      </w:pPr>
    </w:p>
    <w:p w14:paraId="556C07C8"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Erakipia, A. &amp; Gamaliel, H., 2017. Analisis laporan keuangan sebagai dasar penilaian kinerja keuangan pada UMKM Amungme dan Kamoro. </w:t>
      </w:r>
      <w:r w:rsidRPr="00B02DE1">
        <w:rPr>
          <w:i/>
          <w:iCs/>
          <w:noProof/>
          <w:sz w:val="24"/>
          <w:szCs w:val="24"/>
          <w:lang w:val="id-ID"/>
        </w:rPr>
        <w:t xml:space="preserve">Jurnal EMBA: Jurnal Riset Ekonomi, Manajemen, Bisnis Dan Akuntansi, </w:t>
      </w:r>
      <w:r w:rsidRPr="00B02DE1">
        <w:rPr>
          <w:noProof/>
          <w:sz w:val="24"/>
          <w:szCs w:val="24"/>
          <w:lang w:val="id-ID"/>
        </w:rPr>
        <w:t>5(1).</w:t>
      </w:r>
    </w:p>
    <w:p w14:paraId="2655CD7C" w14:textId="77777777" w:rsidR="00B02DE1" w:rsidRPr="00B02DE1" w:rsidRDefault="00B02DE1" w:rsidP="00B02DE1">
      <w:pPr>
        <w:rPr>
          <w:lang w:val="id-ID"/>
        </w:rPr>
      </w:pPr>
    </w:p>
    <w:p w14:paraId="2C737267"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Fadillah, A., 2015. Sistem Informasi Pencatatan Transaksi Pada Pt. Surya Citra Kaliki Indonesia. </w:t>
      </w:r>
      <w:r w:rsidRPr="00B02DE1">
        <w:rPr>
          <w:i/>
          <w:iCs/>
          <w:noProof/>
          <w:sz w:val="24"/>
          <w:szCs w:val="24"/>
          <w:lang w:val="id-ID"/>
        </w:rPr>
        <w:t xml:space="preserve">Jurnal Teknologi dan Informasi, </w:t>
      </w:r>
      <w:r w:rsidRPr="00B02DE1">
        <w:rPr>
          <w:noProof/>
          <w:sz w:val="24"/>
          <w:szCs w:val="24"/>
          <w:lang w:val="id-ID"/>
        </w:rPr>
        <w:t>5(1), pp. 25-34.</w:t>
      </w:r>
    </w:p>
    <w:p w14:paraId="44B8E51D" w14:textId="77777777" w:rsidR="00B02DE1" w:rsidRPr="00B02DE1" w:rsidRDefault="00B02DE1" w:rsidP="00B02DE1">
      <w:pPr>
        <w:rPr>
          <w:lang w:val="id-ID"/>
        </w:rPr>
      </w:pPr>
    </w:p>
    <w:p w14:paraId="63F89EBA"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Harahap, F., 2017. Perancangan Sistem Informasi Keuangan Pada Cv. Sinar Jaya. </w:t>
      </w:r>
      <w:r w:rsidRPr="00B02DE1">
        <w:rPr>
          <w:i/>
          <w:iCs/>
          <w:noProof/>
          <w:sz w:val="24"/>
          <w:szCs w:val="24"/>
          <w:lang w:val="id-ID"/>
        </w:rPr>
        <w:t xml:space="preserve">In Seminar Nasional Informatika (SNIf), </w:t>
      </w:r>
      <w:r w:rsidRPr="00B02DE1">
        <w:rPr>
          <w:noProof/>
          <w:sz w:val="24"/>
          <w:szCs w:val="24"/>
          <w:lang w:val="id-ID"/>
        </w:rPr>
        <w:t>1(1), pp. 140-146.</w:t>
      </w:r>
    </w:p>
    <w:p w14:paraId="043A65ED" w14:textId="77777777" w:rsidR="00B02DE1" w:rsidRPr="00B02DE1" w:rsidRDefault="00B02DE1" w:rsidP="00B02DE1">
      <w:pPr>
        <w:rPr>
          <w:lang w:val="id-ID"/>
        </w:rPr>
      </w:pPr>
    </w:p>
    <w:p w14:paraId="53EE2015"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Hendini, A., 2016. Pemodelan UML sistem informasi monitoring penjualan dan stok barang (studi kasus: distro zhezha pontianak). </w:t>
      </w:r>
      <w:r w:rsidRPr="00B02DE1">
        <w:rPr>
          <w:i/>
          <w:iCs/>
          <w:noProof/>
          <w:sz w:val="24"/>
          <w:szCs w:val="24"/>
          <w:lang w:val="id-ID"/>
        </w:rPr>
        <w:t xml:space="preserve">Jurnal Khatulistiwa Informatika, </w:t>
      </w:r>
      <w:r w:rsidRPr="00B02DE1">
        <w:rPr>
          <w:noProof/>
          <w:sz w:val="24"/>
          <w:szCs w:val="24"/>
          <w:lang w:val="id-ID"/>
        </w:rPr>
        <w:t>4(2).</w:t>
      </w:r>
    </w:p>
    <w:p w14:paraId="4F64E726" w14:textId="77777777" w:rsidR="00B02DE1" w:rsidRPr="00B02DE1" w:rsidRDefault="00B02DE1" w:rsidP="00B02DE1">
      <w:pPr>
        <w:rPr>
          <w:lang w:val="id-ID"/>
        </w:rPr>
      </w:pPr>
    </w:p>
    <w:p w14:paraId="7151AFA6"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Heriyanto, Y., 2018. Perancangan Sistem Informasi Rental Mobil Berbasis Web Pada PT. APM Rent Car. </w:t>
      </w:r>
      <w:r w:rsidRPr="00B02DE1">
        <w:rPr>
          <w:i/>
          <w:iCs/>
          <w:noProof/>
          <w:sz w:val="24"/>
          <w:szCs w:val="24"/>
          <w:lang w:val="id-ID"/>
        </w:rPr>
        <w:t xml:space="preserve">Jurnal Intra Tech, </w:t>
      </w:r>
      <w:r w:rsidRPr="00B02DE1">
        <w:rPr>
          <w:noProof/>
          <w:sz w:val="24"/>
          <w:szCs w:val="24"/>
          <w:lang w:val="id-ID"/>
        </w:rPr>
        <w:t>2(2), pp. 64-77.</w:t>
      </w:r>
    </w:p>
    <w:p w14:paraId="6D048387" w14:textId="77777777" w:rsidR="00B02DE1" w:rsidRPr="00B02DE1" w:rsidRDefault="00B02DE1" w:rsidP="00B02DE1">
      <w:pPr>
        <w:rPr>
          <w:lang w:val="id-ID"/>
        </w:rPr>
      </w:pPr>
    </w:p>
    <w:p w14:paraId="65CC7454"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Hutagalung, T. &amp; Utomo, D., 2017. Meta-analisis variasi penelitian dari peneliti akuntansi di indonesia. </w:t>
      </w:r>
      <w:r w:rsidRPr="00B02DE1">
        <w:rPr>
          <w:i/>
          <w:iCs/>
          <w:noProof/>
          <w:sz w:val="24"/>
          <w:szCs w:val="24"/>
          <w:lang w:val="id-ID"/>
        </w:rPr>
        <w:t xml:space="preserve">Diponegoro Journal of Accounting, </w:t>
      </w:r>
      <w:r w:rsidRPr="00B02DE1">
        <w:rPr>
          <w:noProof/>
          <w:sz w:val="24"/>
          <w:szCs w:val="24"/>
          <w:lang w:val="id-ID"/>
        </w:rPr>
        <w:t>6(4), pp. 352-362.</w:t>
      </w:r>
    </w:p>
    <w:p w14:paraId="6136D35E" w14:textId="77777777" w:rsidR="00B02DE1" w:rsidRPr="00B02DE1" w:rsidRDefault="00B02DE1" w:rsidP="00B02DE1">
      <w:pPr>
        <w:rPr>
          <w:lang w:val="id-ID"/>
        </w:rPr>
      </w:pPr>
    </w:p>
    <w:p w14:paraId="6F97B2A0"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Jayanti, D. &amp; Iriani, S., 2014. Sistem Informasi Penggajian Pada CV. Blumbang Sejati Pacitan. </w:t>
      </w:r>
      <w:r w:rsidRPr="00B02DE1">
        <w:rPr>
          <w:i/>
          <w:iCs/>
          <w:noProof/>
          <w:sz w:val="24"/>
          <w:szCs w:val="24"/>
          <w:lang w:val="id-ID"/>
        </w:rPr>
        <w:t xml:space="preserve">Speed-Sentra Penelitian Engineering dan Edukasi, </w:t>
      </w:r>
      <w:r w:rsidRPr="00B02DE1">
        <w:rPr>
          <w:noProof/>
          <w:sz w:val="24"/>
          <w:szCs w:val="24"/>
          <w:lang w:val="id-ID"/>
        </w:rPr>
        <w:t>6(3).</w:t>
      </w:r>
    </w:p>
    <w:p w14:paraId="0F57AAC6" w14:textId="77777777" w:rsidR="00B02DE1" w:rsidRPr="00B02DE1" w:rsidRDefault="00B02DE1" w:rsidP="00B02DE1">
      <w:pPr>
        <w:rPr>
          <w:lang w:val="id-ID"/>
        </w:rPr>
      </w:pPr>
    </w:p>
    <w:p w14:paraId="29AC847C"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Kabuhung, M., 2013. Sistem informasi akuntansi penerimaan dan pengeluaran kas untuk perencanaan dan pengendalian keuangan pada Organisasi nirlaba keagamaan. </w:t>
      </w:r>
      <w:r w:rsidRPr="00B02DE1">
        <w:rPr>
          <w:i/>
          <w:iCs/>
          <w:noProof/>
          <w:sz w:val="24"/>
          <w:szCs w:val="24"/>
          <w:lang w:val="id-ID"/>
        </w:rPr>
        <w:t xml:space="preserve">Jurnal EMBA: Jurnal Riset Ekonomi, Manajemen, Bisnis dan Akuntansi, </w:t>
      </w:r>
      <w:r w:rsidRPr="00B02DE1">
        <w:rPr>
          <w:noProof/>
          <w:sz w:val="24"/>
          <w:szCs w:val="24"/>
          <w:lang w:val="id-ID"/>
        </w:rPr>
        <w:t>1(3).</w:t>
      </w:r>
    </w:p>
    <w:p w14:paraId="313F1771" w14:textId="77777777" w:rsidR="00B02DE1" w:rsidRPr="00B02DE1" w:rsidRDefault="00B02DE1" w:rsidP="00B02DE1">
      <w:pPr>
        <w:rPr>
          <w:lang w:val="id-ID"/>
        </w:rPr>
      </w:pPr>
    </w:p>
    <w:p w14:paraId="5A63534D"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Kalangi, L., Karamoy, H. &amp; Pasodung, O., 2015. Evaluasi Pengendalian Internal Atas Prosedur Pendapatan Pada PT. Mitra Duta Optimal Distributor Semen Tiga Roda Manado. </w:t>
      </w:r>
      <w:r w:rsidRPr="00B02DE1">
        <w:rPr>
          <w:i/>
          <w:iCs/>
          <w:noProof/>
          <w:sz w:val="24"/>
          <w:szCs w:val="24"/>
          <w:lang w:val="id-ID"/>
        </w:rPr>
        <w:t xml:space="preserve">Jurnal Riset Ekonomi, Manajemen, Bisnis dan Akuntansi, </w:t>
      </w:r>
      <w:r w:rsidRPr="00B02DE1">
        <w:rPr>
          <w:noProof/>
          <w:sz w:val="24"/>
          <w:szCs w:val="24"/>
          <w:lang w:val="id-ID"/>
        </w:rPr>
        <w:t>3(1), p. 2474.</w:t>
      </w:r>
    </w:p>
    <w:p w14:paraId="5C7315A7" w14:textId="77777777" w:rsidR="00B02DE1" w:rsidRPr="00B02DE1" w:rsidRDefault="00B02DE1" w:rsidP="00B02DE1">
      <w:pPr>
        <w:rPr>
          <w:lang w:val="id-ID"/>
        </w:rPr>
      </w:pPr>
    </w:p>
    <w:p w14:paraId="2F7F8B0A"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Kartikawati, H. &amp; Wibawa, S., 2020. Pengaruh Pembelajaran Daring Dengan Metode Q&amp;A Menggunakan Aplikasi Crossword Puzzle Game Terhadap Penerimaan Pembelajaran Mahasiswa Dengan User Acceptance Test. </w:t>
      </w:r>
      <w:r w:rsidRPr="00B02DE1">
        <w:rPr>
          <w:i/>
          <w:iCs/>
          <w:noProof/>
          <w:sz w:val="24"/>
          <w:szCs w:val="24"/>
          <w:lang w:val="id-ID"/>
        </w:rPr>
        <w:t xml:space="preserve">IT-Edu: Jurnal Information Technology and Education, </w:t>
      </w:r>
      <w:r w:rsidRPr="00B02DE1">
        <w:rPr>
          <w:noProof/>
          <w:sz w:val="24"/>
          <w:szCs w:val="24"/>
          <w:lang w:val="id-ID"/>
        </w:rPr>
        <w:t>5(1), pp. 307-316.</w:t>
      </w:r>
    </w:p>
    <w:p w14:paraId="46128C12" w14:textId="77777777" w:rsidR="00B02DE1" w:rsidRPr="00B02DE1" w:rsidRDefault="00B02DE1" w:rsidP="00B02DE1">
      <w:pPr>
        <w:rPr>
          <w:lang w:val="id-ID"/>
        </w:rPr>
      </w:pPr>
    </w:p>
    <w:p w14:paraId="4B05BED9"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Khasbi, I., Nugraha, F. &amp; Muzid, S., 2016. Sistem Informasi Peminjaman Ruang Dan Barang Di Universitas Muria Kudus Berbasis Web Menggunakan Fitur Sms Notification. </w:t>
      </w:r>
      <w:r w:rsidRPr="00B02DE1">
        <w:rPr>
          <w:i/>
          <w:iCs/>
          <w:noProof/>
          <w:sz w:val="24"/>
          <w:szCs w:val="24"/>
          <w:lang w:val="id-ID"/>
        </w:rPr>
        <w:t xml:space="preserve">Simetris: Jurnal Teknik Mesin, Elektro Dan Ilmu Komputer, </w:t>
      </w:r>
      <w:r w:rsidRPr="00B02DE1">
        <w:rPr>
          <w:noProof/>
          <w:sz w:val="24"/>
          <w:szCs w:val="24"/>
          <w:lang w:val="id-ID"/>
        </w:rPr>
        <w:t>7(2), pp. 513-520.</w:t>
      </w:r>
    </w:p>
    <w:p w14:paraId="509477AA" w14:textId="77777777" w:rsidR="00B02DE1" w:rsidRPr="00B02DE1" w:rsidRDefault="00B02DE1" w:rsidP="00B02DE1">
      <w:pPr>
        <w:rPr>
          <w:lang w:val="id-ID"/>
        </w:rPr>
      </w:pPr>
    </w:p>
    <w:p w14:paraId="367757DC"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Larambu, J., 2016. SISTEM APLIKASI RECRUITMENT PEGAWAI TVRI SULUT BERBASIS ONLINE. </w:t>
      </w:r>
      <w:r w:rsidRPr="00B02DE1">
        <w:rPr>
          <w:i/>
          <w:iCs/>
          <w:noProof/>
          <w:sz w:val="24"/>
          <w:szCs w:val="24"/>
          <w:lang w:val="id-ID"/>
        </w:rPr>
        <w:t>(Doctoral dissertation, Politeknik Negeri Manado).</w:t>
      </w:r>
    </w:p>
    <w:p w14:paraId="6ABF8886" w14:textId="77777777" w:rsidR="00B02DE1" w:rsidRPr="00B02DE1" w:rsidRDefault="00B02DE1" w:rsidP="00B02DE1">
      <w:pPr>
        <w:rPr>
          <w:lang w:val="id-ID"/>
        </w:rPr>
      </w:pPr>
    </w:p>
    <w:p w14:paraId="1B726246"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lastRenderedPageBreak/>
        <w:t xml:space="preserve">Maharani, D., 2017. Perancangan Sistem Informasi Akademik Berbasis Web Pada Sekolah Islam Modern Amanah. </w:t>
      </w:r>
      <w:r w:rsidRPr="00B02DE1">
        <w:rPr>
          <w:i/>
          <w:iCs/>
          <w:noProof/>
          <w:sz w:val="24"/>
          <w:szCs w:val="24"/>
          <w:lang w:val="id-ID"/>
        </w:rPr>
        <w:t xml:space="preserve">Jurnal Manajemen Informatika Dan Teknik Komputer, </w:t>
      </w:r>
      <w:r w:rsidRPr="00B02DE1">
        <w:rPr>
          <w:noProof/>
          <w:sz w:val="24"/>
          <w:szCs w:val="24"/>
          <w:lang w:val="id-ID"/>
        </w:rPr>
        <w:t>2(1), pp. 27-32.</w:t>
      </w:r>
    </w:p>
    <w:p w14:paraId="50E57FBB" w14:textId="77777777" w:rsidR="00B02DE1" w:rsidRPr="00B02DE1" w:rsidRDefault="00B02DE1" w:rsidP="00B02DE1">
      <w:pPr>
        <w:rPr>
          <w:lang w:val="id-ID"/>
        </w:rPr>
      </w:pPr>
    </w:p>
    <w:p w14:paraId="0E30D89F"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Mahwiyah, M. &amp; Wahyudi, E., 2021. Analisis pencatatan dan penyusunan laporan keuangan Pada Usaha Mikro Kecil Dan Menengah (UMKM)(Studi Kasus Pada Umkm Bakso Tip-Top Tahun 2020). </w:t>
      </w:r>
      <w:r w:rsidRPr="00B02DE1">
        <w:rPr>
          <w:i/>
          <w:iCs/>
          <w:noProof/>
          <w:sz w:val="24"/>
          <w:szCs w:val="24"/>
          <w:lang w:val="id-ID"/>
        </w:rPr>
        <w:t xml:space="preserve">In PROSEDING SEMINAR NASIONAL AKUNTANSI, </w:t>
      </w:r>
      <w:r w:rsidRPr="00B02DE1">
        <w:rPr>
          <w:noProof/>
          <w:sz w:val="24"/>
          <w:szCs w:val="24"/>
          <w:lang w:val="id-ID"/>
        </w:rPr>
        <w:t>4(1).</w:t>
      </w:r>
    </w:p>
    <w:p w14:paraId="0F61F6DD" w14:textId="77777777" w:rsidR="00B02DE1" w:rsidRPr="00B02DE1" w:rsidRDefault="00B02DE1" w:rsidP="00B02DE1">
      <w:pPr>
        <w:rPr>
          <w:lang w:val="id-ID"/>
        </w:rPr>
      </w:pPr>
    </w:p>
    <w:p w14:paraId="02F3004A"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Maisaroh, T., 2019. PENYUSUNAN PEDOMAN COA (Chart of Account) KAS KECIL PADA APLIKASI WOMS DI PT ROYAL INTI MANDIRI ABADI SURABAYA. </w:t>
      </w:r>
      <w:r w:rsidRPr="00B02DE1">
        <w:rPr>
          <w:i/>
          <w:iCs/>
          <w:noProof/>
          <w:sz w:val="24"/>
          <w:szCs w:val="24"/>
          <w:lang w:val="id-ID"/>
        </w:rPr>
        <w:t>(Doctoral dissertation, Politeknik NSC Surabaya).</w:t>
      </w:r>
    </w:p>
    <w:p w14:paraId="3C482C2A" w14:textId="77777777" w:rsidR="00B02DE1" w:rsidRPr="00B02DE1" w:rsidRDefault="00B02DE1" w:rsidP="00B02DE1">
      <w:pPr>
        <w:rPr>
          <w:lang w:val="id-ID"/>
        </w:rPr>
      </w:pPr>
    </w:p>
    <w:p w14:paraId="3F5ED706"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Maulana, K., 2015. Rancang Bangun Sistem Informasi Penjualan dan Stok Barang Di Toko Widari Garut. </w:t>
      </w:r>
      <w:r w:rsidRPr="00B02DE1">
        <w:rPr>
          <w:i/>
          <w:iCs/>
          <w:noProof/>
          <w:sz w:val="24"/>
          <w:szCs w:val="24"/>
          <w:lang w:val="id-ID"/>
        </w:rPr>
        <w:t xml:space="preserve">Jurnal Algoritma, </w:t>
      </w:r>
      <w:r w:rsidRPr="00B02DE1">
        <w:rPr>
          <w:noProof/>
          <w:sz w:val="24"/>
          <w:szCs w:val="24"/>
          <w:lang w:val="id-ID"/>
        </w:rPr>
        <w:t>12(1), pp. 119-124.</w:t>
      </w:r>
    </w:p>
    <w:p w14:paraId="37D323B8" w14:textId="77777777" w:rsidR="00B02DE1" w:rsidRPr="00B02DE1" w:rsidRDefault="00B02DE1" w:rsidP="00B02DE1">
      <w:pPr>
        <w:rPr>
          <w:lang w:val="id-ID"/>
        </w:rPr>
      </w:pPr>
    </w:p>
    <w:p w14:paraId="346BC73E"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Mulyani, A., 2018. Manfaat Informasi Akuntansi Dalam Perkembangan Usaha Mikro Kecil dan Menengah. </w:t>
      </w:r>
      <w:r w:rsidRPr="00B02DE1">
        <w:rPr>
          <w:i/>
          <w:iCs/>
          <w:noProof/>
          <w:sz w:val="24"/>
          <w:szCs w:val="24"/>
          <w:lang w:val="id-ID"/>
        </w:rPr>
        <w:t xml:space="preserve">Jurnal Ecodemica, </w:t>
      </w:r>
      <w:r w:rsidRPr="00B02DE1">
        <w:rPr>
          <w:noProof/>
          <w:sz w:val="24"/>
          <w:szCs w:val="24"/>
          <w:lang w:val="id-ID"/>
        </w:rPr>
        <w:t>2(1), pp. 102-108.</w:t>
      </w:r>
    </w:p>
    <w:p w14:paraId="3A0E293A" w14:textId="77777777" w:rsidR="00B02DE1" w:rsidRPr="00B02DE1" w:rsidRDefault="00B02DE1" w:rsidP="00B02DE1">
      <w:pPr>
        <w:rPr>
          <w:lang w:val="id-ID"/>
        </w:rPr>
      </w:pPr>
    </w:p>
    <w:p w14:paraId="25C759A3"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Mutiara, A., Awaludin, R., Muslim, A. &amp; Oswari, A., 2014. Testing implementasi website rekam medis elektronik opeltgunasys dengan metode acceptance testing. </w:t>
      </w:r>
      <w:r w:rsidRPr="00B02DE1">
        <w:rPr>
          <w:i/>
          <w:iCs/>
          <w:noProof/>
          <w:sz w:val="24"/>
          <w:szCs w:val="24"/>
          <w:lang w:val="id-ID"/>
        </w:rPr>
        <w:t>Prosiding KOMMIT.</w:t>
      </w:r>
    </w:p>
    <w:p w14:paraId="4C5078AD" w14:textId="77777777" w:rsidR="00B02DE1" w:rsidRPr="00B02DE1" w:rsidRDefault="00B02DE1" w:rsidP="00B02DE1">
      <w:pPr>
        <w:rPr>
          <w:lang w:val="id-ID"/>
        </w:rPr>
      </w:pPr>
    </w:p>
    <w:p w14:paraId="6BC679F6"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Novendri, M., Saputra, A. &amp; Firman, C., 2019. Aplikasi Inventaris Barang Pada Mts Nurul Islam Dumai Menggunakan Php Dan Mysql. </w:t>
      </w:r>
      <w:r w:rsidRPr="00B02DE1">
        <w:rPr>
          <w:i/>
          <w:iCs/>
          <w:noProof/>
          <w:sz w:val="24"/>
          <w:szCs w:val="24"/>
          <w:lang w:val="id-ID"/>
        </w:rPr>
        <w:t xml:space="preserve">lentera dumai, </w:t>
      </w:r>
      <w:r w:rsidRPr="00B02DE1">
        <w:rPr>
          <w:noProof/>
          <w:sz w:val="24"/>
          <w:szCs w:val="24"/>
          <w:lang w:val="id-ID"/>
        </w:rPr>
        <w:t>10(2).</w:t>
      </w:r>
    </w:p>
    <w:p w14:paraId="4632602F" w14:textId="77777777" w:rsidR="00B02DE1" w:rsidRPr="00B02DE1" w:rsidRDefault="00B02DE1" w:rsidP="00B02DE1">
      <w:pPr>
        <w:rPr>
          <w:lang w:val="id-ID"/>
        </w:rPr>
      </w:pPr>
    </w:p>
    <w:p w14:paraId="3841B19A" w14:textId="77777777" w:rsidR="000F56D6" w:rsidRDefault="000F56D6" w:rsidP="00B02DE1">
      <w:pPr>
        <w:pStyle w:val="Bibliography"/>
        <w:ind w:left="851" w:hanging="851"/>
        <w:jc w:val="both"/>
        <w:rPr>
          <w:i/>
          <w:iCs/>
          <w:noProof/>
          <w:sz w:val="24"/>
          <w:szCs w:val="24"/>
          <w:lang w:val="id-ID"/>
        </w:rPr>
      </w:pPr>
      <w:r w:rsidRPr="00B02DE1">
        <w:rPr>
          <w:noProof/>
          <w:sz w:val="24"/>
          <w:szCs w:val="24"/>
          <w:lang w:val="id-ID"/>
        </w:rPr>
        <w:t xml:space="preserve">Pranata, R., 2018. Analisis Penerapan Akuntansi Pada Ued-Sp Jaya Usaha Desa Mayang Pongkai Kecamatan Kampar Kiri Tengah Kabupaten Kampar. </w:t>
      </w:r>
      <w:r w:rsidRPr="00B02DE1">
        <w:rPr>
          <w:i/>
          <w:iCs/>
          <w:noProof/>
          <w:sz w:val="24"/>
          <w:szCs w:val="24"/>
          <w:lang w:val="id-ID"/>
        </w:rPr>
        <w:t>(Doctoral dissertation, Universitas Islam Riau).</w:t>
      </w:r>
    </w:p>
    <w:p w14:paraId="15A0D507" w14:textId="77777777" w:rsidR="00B02DE1" w:rsidRPr="00B02DE1" w:rsidRDefault="00B02DE1" w:rsidP="00B02DE1">
      <w:pPr>
        <w:rPr>
          <w:lang w:val="id-ID"/>
        </w:rPr>
      </w:pPr>
    </w:p>
    <w:p w14:paraId="4B4735B0"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Robinson, R., 2014. DEKONSTRUKSI MAKNA TRANSAKSI DALAM AKUNTANSI: SUATU PENDEKATAN IDEALISME SYARIAH ISLAM. </w:t>
      </w:r>
      <w:r w:rsidRPr="00B02DE1">
        <w:rPr>
          <w:i/>
          <w:iCs/>
          <w:noProof/>
          <w:sz w:val="24"/>
          <w:szCs w:val="24"/>
          <w:lang w:val="id-ID"/>
        </w:rPr>
        <w:t xml:space="preserve">BISNIS: Jurnal Bisnis dan Manajemen Islam, </w:t>
      </w:r>
      <w:r w:rsidRPr="00B02DE1">
        <w:rPr>
          <w:noProof/>
          <w:sz w:val="24"/>
          <w:szCs w:val="24"/>
          <w:lang w:val="id-ID"/>
        </w:rPr>
        <w:t>2(2), pp. 27-39.</w:t>
      </w:r>
    </w:p>
    <w:p w14:paraId="56191AE0" w14:textId="77777777" w:rsidR="00B02DE1" w:rsidRPr="00B02DE1" w:rsidRDefault="00B02DE1" w:rsidP="00B02DE1">
      <w:pPr>
        <w:rPr>
          <w:lang w:val="id-ID"/>
        </w:rPr>
      </w:pPr>
    </w:p>
    <w:p w14:paraId="05E38B7D"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Samsudin, S., 2014. PENERAPAN MODEL UML PADA PERPUSTAKAAN PADA SMK NEGERI 01 TEMBILAHAN. </w:t>
      </w:r>
      <w:r w:rsidRPr="00B02DE1">
        <w:rPr>
          <w:i/>
          <w:iCs/>
          <w:noProof/>
          <w:sz w:val="24"/>
          <w:szCs w:val="24"/>
          <w:lang w:val="id-ID"/>
        </w:rPr>
        <w:t xml:space="preserve">Sistemasi: Jurnal Sistem Informasi, </w:t>
      </w:r>
      <w:r w:rsidRPr="00B02DE1">
        <w:rPr>
          <w:noProof/>
          <w:sz w:val="24"/>
          <w:szCs w:val="24"/>
          <w:lang w:val="id-ID"/>
        </w:rPr>
        <w:t>3(2), pp. 43-48.</w:t>
      </w:r>
    </w:p>
    <w:p w14:paraId="1C28D918" w14:textId="77777777" w:rsidR="00B02DE1" w:rsidRPr="00B02DE1" w:rsidRDefault="00B02DE1" w:rsidP="00B02DE1">
      <w:pPr>
        <w:rPr>
          <w:lang w:val="id-ID"/>
        </w:rPr>
      </w:pPr>
    </w:p>
    <w:p w14:paraId="056AF921"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Samudra, Z. &amp; Husein, I., 2015. Aplikasi Delivery Makanan Berbasis Web Di Area Telkom University. </w:t>
      </w:r>
      <w:r w:rsidRPr="00B02DE1">
        <w:rPr>
          <w:i/>
          <w:iCs/>
          <w:noProof/>
          <w:sz w:val="24"/>
          <w:szCs w:val="24"/>
          <w:lang w:val="id-ID"/>
        </w:rPr>
        <w:t xml:space="preserve">eProceedings of Applied Science, </w:t>
      </w:r>
      <w:r w:rsidRPr="00B02DE1">
        <w:rPr>
          <w:noProof/>
          <w:sz w:val="24"/>
          <w:szCs w:val="24"/>
          <w:lang w:val="id-ID"/>
        </w:rPr>
        <w:t>1(1).</w:t>
      </w:r>
    </w:p>
    <w:p w14:paraId="661D3FC3" w14:textId="77777777" w:rsidR="00B02DE1" w:rsidRPr="00B02DE1" w:rsidRDefault="00B02DE1" w:rsidP="00B02DE1">
      <w:pPr>
        <w:rPr>
          <w:lang w:val="id-ID"/>
        </w:rPr>
      </w:pPr>
    </w:p>
    <w:p w14:paraId="73E41BBC"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Saputra, A., 2012. Kajian Kebutuhan Perangkat Lunak Untuk Pengembangan Sistem Informasi dan Aplikasi Perangkat Lunak Buatan Lapan Bandung. </w:t>
      </w:r>
      <w:r w:rsidRPr="00B02DE1">
        <w:rPr>
          <w:i/>
          <w:iCs/>
          <w:noProof/>
          <w:sz w:val="24"/>
          <w:szCs w:val="24"/>
          <w:lang w:val="id-ID"/>
        </w:rPr>
        <w:t xml:space="preserve">Berita Dirgantara, </w:t>
      </w:r>
      <w:r w:rsidRPr="00B02DE1">
        <w:rPr>
          <w:noProof/>
          <w:sz w:val="24"/>
          <w:szCs w:val="24"/>
          <w:lang w:val="id-ID"/>
        </w:rPr>
        <w:t>13(2).</w:t>
      </w:r>
    </w:p>
    <w:p w14:paraId="0B241813" w14:textId="77777777" w:rsidR="00B02DE1" w:rsidRPr="00B02DE1" w:rsidRDefault="00B02DE1" w:rsidP="00B02DE1">
      <w:pPr>
        <w:rPr>
          <w:lang w:val="id-ID"/>
        </w:rPr>
      </w:pPr>
    </w:p>
    <w:p w14:paraId="1108F6B5"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Sasmito, G., 2017. Penerapan metode Waterfall pada desain sistem informasi geografis industri kabupaten Tegal. </w:t>
      </w:r>
      <w:r w:rsidRPr="00B02DE1">
        <w:rPr>
          <w:i/>
          <w:iCs/>
          <w:noProof/>
          <w:sz w:val="24"/>
          <w:szCs w:val="24"/>
          <w:lang w:val="id-ID"/>
        </w:rPr>
        <w:t xml:space="preserve">Jurnal Informatika: Jurnal Pengembangan IT, </w:t>
      </w:r>
      <w:r w:rsidRPr="00B02DE1">
        <w:rPr>
          <w:noProof/>
          <w:sz w:val="24"/>
          <w:szCs w:val="24"/>
          <w:lang w:val="id-ID"/>
        </w:rPr>
        <w:t>2(1), pp. 6-12.</w:t>
      </w:r>
    </w:p>
    <w:p w14:paraId="02BC4A87" w14:textId="77777777" w:rsidR="00B02DE1" w:rsidRPr="00B02DE1" w:rsidRDefault="00B02DE1" w:rsidP="00B02DE1">
      <w:pPr>
        <w:rPr>
          <w:lang w:val="id-ID"/>
        </w:rPr>
      </w:pPr>
    </w:p>
    <w:p w14:paraId="1FED3787"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lastRenderedPageBreak/>
        <w:t xml:space="preserve">Sauri, S. et al., 2015. Sistem Informasi Unit Kegiatan Mahasiswa (UKM) Sepakbola Universitas Mulawarman Berbasis Web. </w:t>
      </w:r>
      <w:r w:rsidRPr="00B02DE1">
        <w:rPr>
          <w:i/>
          <w:iCs/>
          <w:noProof/>
          <w:sz w:val="24"/>
          <w:szCs w:val="24"/>
          <w:lang w:val="id-ID"/>
        </w:rPr>
        <w:t xml:space="preserve">J. Inform. Mulawarman, </w:t>
      </w:r>
      <w:r w:rsidRPr="00B02DE1">
        <w:rPr>
          <w:noProof/>
          <w:sz w:val="24"/>
          <w:szCs w:val="24"/>
          <w:lang w:val="id-ID"/>
        </w:rPr>
        <w:t>10(2), pp. 46-50.</w:t>
      </w:r>
    </w:p>
    <w:p w14:paraId="0C83C44F" w14:textId="77777777" w:rsidR="00B02DE1" w:rsidRPr="00B02DE1" w:rsidRDefault="00B02DE1" w:rsidP="00B02DE1">
      <w:pPr>
        <w:rPr>
          <w:lang w:val="id-ID"/>
        </w:rPr>
      </w:pPr>
    </w:p>
    <w:p w14:paraId="6A77EB3D"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Septiadi, A., 2010. Rancang Bangun Sistem Informasi Penjualan (Studi Kasus: Kita Market Tegal). </w:t>
      </w:r>
      <w:r w:rsidRPr="00B02DE1">
        <w:rPr>
          <w:i/>
          <w:iCs/>
          <w:noProof/>
          <w:sz w:val="24"/>
          <w:szCs w:val="24"/>
          <w:lang w:val="id-ID"/>
        </w:rPr>
        <w:t xml:space="preserve">Probisnis (e-Journal), </w:t>
      </w:r>
      <w:r w:rsidRPr="00B02DE1">
        <w:rPr>
          <w:noProof/>
          <w:sz w:val="24"/>
          <w:szCs w:val="24"/>
          <w:lang w:val="id-ID"/>
        </w:rPr>
        <w:t>3(2).</w:t>
      </w:r>
    </w:p>
    <w:p w14:paraId="360EC512" w14:textId="77777777" w:rsidR="00B02DE1" w:rsidRPr="00B02DE1" w:rsidRDefault="00B02DE1" w:rsidP="00B02DE1">
      <w:pPr>
        <w:rPr>
          <w:lang w:val="id-ID"/>
        </w:rPr>
      </w:pPr>
    </w:p>
    <w:p w14:paraId="15888204"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Setiawan, D., 2017. </w:t>
      </w:r>
      <w:r w:rsidRPr="00B02DE1">
        <w:rPr>
          <w:i/>
          <w:iCs/>
          <w:noProof/>
          <w:sz w:val="24"/>
          <w:szCs w:val="24"/>
          <w:lang w:val="id-ID"/>
        </w:rPr>
        <w:t xml:space="preserve">Buku Sakti Pemrograman Web: HTML, CSS, PHP, MySQL &amp; Javascript. </w:t>
      </w:r>
      <w:r w:rsidRPr="00B02DE1">
        <w:rPr>
          <w:noProof/>
          <w:sz w:val="24"/>
          <w:szCs w:val="24"/>
          <w:lang w:val="id-ID"/>
        </w:rPr>
        <w:t>s.l.:Anak Hebat Indonesia.</w:t>
      </w:r>
    </w:p>
    <w:p w14:paraId="6FAB211D" w14:textId="77777777" w:rsidR="00B02DE1" w:rsidRPr="00B02DE1" w:rsidRDefault="00B02DE1" w:rsidP="00B02DE1">
      <w:pPr>
        <w:rPr>
          <w:lang w:val="id-ID"/>
        </w:rPr>
      </w:pPr>
    </w:p>
    <w:p w14:paraId="30F09AC9"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Sholikhah, I., Sairan, M. &amp; Syamsiah, N., 2017. Aplikasi Pembelian Dan Penjualan Barang Dagang Pada Cv Gemilang Muliatama Cikarang. </w:t>
      </w:r>
      <w:r w:rsidRPr="00B02DE1">
        <w:rPr>
          <w:i/>
          <w:iCs/>
          <w:noProof/>
          <w:sz w:val="24"/>
          <w:szCs w:val="24"/>
          <w:lang w:val="id-ID"/>
        </w:rPr>
        <w:t xml:space="preserve">Jurnal Teknik Komputer, </w:t>
      </w:r>
      <w:r w:rsidRPr="00B02DE1">
        <w:rPr>
          <w:noProof/>
          <w:sz w:val="24"/>
          <w:szCs w:val="24"/>
          <w:lang w:val="id-ID"/>
        </w:rPr>
        <w:t>3(1), pp. 16-23.</w:t>
      </w:r>
    </w:p>
    <w:p w14:paraId="1322416F" w14:textId="77777777" w:rsidR="00B02DE1" w:rsidRPr="00B02DE1" w:rsidRDefault="00B02DE1" w:rsidP="00B02DE1">
      <w:pPr>
        <w:rPr>
          <w:lang w:val="id-ID"/>
        </w:rPr>
      </w:pPr>
    </w:p>
    <w:p w14:paraId="196EE7DD"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Simatupang, J. &amp; Sianturi, S., 2019. Perancangan Sistem Informasi Pemesanan Tiket Bus Pada Po. Handoyo Berbasis Online. </w:t>
      </w:r>
      <w:r w:rsidRPr="00B02DE1">
        <w:rPr>
          <w:i/>
          <w:iCs/>
          <w:noProof/>
          <w:sz w:val="24"/>
          <w:szCs w:val="24"/>
          <w:lang w:val="id-ID"/>
        </w:rPr>
        <w:t xml:space="preserve">Jurnal Intra Tech, </w:t>
      </w:r>
      <w:r w:rsidRPr="00B02DE1">
        <w:rPr>
          <w:noProof/>
          <w:sz w:val="24"/>
          <w:szCs w:val="24"/>
          <w:lang w:val="id-ID"/>
        </w:rPr>
        <w:t>3(2), pp. 11-25.</w:t>
      </w:r>
    </w:p>
    <w:p w14:paraId="24350862" w14:textId="77777777" w:rsidR="00B02DE1" w:rsidRPr="00B02DE1" w:rsidRDefault="00B02DE1" w:rsidP="00B02DE1">
      <w:pPr>
        <w:rPr>
          <w:lang w:val="id-ID"/>
        </w:rPr>
      </w:pPr>
    </w:p>
    <w:p w14:paraId="4EC1D0C4"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Siswanto, A. &amp; Sadjiarto, R., 2014. Penyusunan Laporan Keuangan dan Penghitungan Pajak Penghasilan pada UMKM Industri Kulit di Surabaya. </w:t>
      </w:r>
      <w:r w:rsidRPr="00B02DE1">
        <w:rPr>
          <w:i/>
          <w:iCs/>
          <w:noProof/>
          <w:sz w:val="24"/>
          <w:szCs w:val="24"/>
          <w:lang w:val="id-ID"/>
        </w:rPr>
        <w:t xml:space="preserve">Tax &amp; Accounting Review, </w:t>
      </w:r>
      <w:r w:rsidRPr="00B02DE1">
        <w:rPr>
          <w:noProof/>
          <w:sz w:val="24"/>
          <w:szCs w:val="24"/>
          <w:lang w:val="id-ID"/>
        </w:rPr>
        <w:t>4(2).</w:t>
      </w:r>
    </w:p>
    <w:p w14:paraId="218F4EE7" w14:textId="77777777" w:rsidR="00B02DE1" w:rsidRPr="00B02DE1" w:rsidRDefault="00B02DE1" w:rsidP="00B02DE1">
      <w:pPr>
        <w:rPr>
          <w:lang w:val="id-ID"/>
        </w:rPr>
      </w:pPr>
    </w:p>
    <w:p w14:paraId="7C72D3FA"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Solikhin, I., Sobri, M. &amp; Saputra, R., 2018. Sistem Informasi Pendataan Pengunjung Perpustakaan (Studi kasus: SMKN 1 Palembang). </w:t>
      </w:r>
      <w:r w:rsidRPr="00B02DE1">
        <w:rPr>
          <w:i/>
          <w:iCs/>
          <w:noProof/>
          <w:sz w:val="24"/>
          <w:szCs w:val="24"/>
          <w:lang w:val="id-ID"/>
        </w:rPr>
        <w:t xml:space="preserve">JURNAL ILMIAH BETRIK: Besemah Teknologi Informasi dan Komputer, </w:t>
      </w:r>
      <w:r w:rsidRPr="00B02DE1">
        <w:rPr>
          <w:noProof/>
          <w:sz w:val="24"/>
          <w:szCs w:val="24"/>
          <w:lang w:val="id-ID"/>
        </w:rPr>
        <w:t>9(3), pp. 140-151.</w:t>
      </w:r>
    </w:p>
    <w:p w14:paraId="11D2A958" w14:textId="77777777" w:rsidR="00B02DE1" w:rsidRPr="00B02DE1" w:rsidRDefault="00B02DE1" w:rsidP="00B02DE1">
      <w:pPr>
        <w:rPr>
          <w:lang w:val="id-ID"/>
        </w:rPr>
      </w:pPr>
    </w:p>
    <w:p w14:paraId="5C3B29C9"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Sucipto, A. &amp; Hermawan, I., 2017. Sistem Layanan Kesehatan Puskesmas menggunakan Framework Yii. </w:t>
      </w:r>
      <w:r w:rsidRPr="00B02DE1">
        <w:rPr>
          <w:i/>
          <w:iCs/>
          <w:noProof/>
          <w:sz w:val="24"/>
          <w:szCs w:val="24"/>
          <w:lang w:val="id-ID"/>
        </w:rPr>
        <w:t xml:space="preserve">Jurnal Tekno Kompak, </w:t>
      </w:r>
      <w:r w:rsidRPr="00B02DE1">
        <w:rPr>
          <w:noProof/>
          <w:sz w:val="24"/>
          <w:szCs w:val="24"/>
          <w:lang w:val="id-ID"/>
        </w:rPr>
        <w:t>11(2), pp. 61-65.</w:t>
      </w:r>
    </w:p>
    <w:p w14:paraId="59B75C00" w14:textId="77777777" w:rsidR="00B02DE1" w:rsidRPr="00B02DE1" w:rsidRDefault="00B02DE1" w:rsidP="00B02DE1">
      <w:pPr>
        <w:rPr>
          <w:lang w:val="id-ID"/>
        </w:rPr>
      </w:pPr>
    </w:p>
    <w:p w14:paraId="64BEE98C"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Suwandi, E., 2019. Analisis Tingkat Kepuasan Menggunakan Skala Likert pada Layanan Speedy yang Bermigrasi ke Indihome. </w:t>
      </w:r>
      <w:r w:rsidRPr="00B02DE1">
        <w:rPr>
          <w:i/>
          <w:iCs/>
          <w:noProof/>
          <w:sz w:val="24"/>
          <w:szCs w:val="24"/>
          <w:lang w:val="id-ID"/>
        </w:rPr>
        <w:t xml:space="preserve">Jurnal Teknik Elektro Universitas Tanjungpura, </w:t>
      </w:r>
      <w:r w:rsidRPr="00B02DE1">
        <w:rPr>
          <w:noProof/>
          <w:sz w:val="24"/>
          <w:szCs w:val="24"/>
          <w:lang w:val="id-ID"/>
        </w:rPr>
        <w:t>1(1).</w:t>
      </w:r>
    </w:p>
    <w:p w14:paraId="6A514D54" w14:textId="77777777" w:rsidR="00B02DE1" w:rsidRPr="00B02DE1" w:rsidRDefault="00B02DE1" w:rsidP="00B02DE1">
      <w:pPr>
        <w:rPr>
          <w:lang w:val="id-ID"/>
        </w:rPr>
      </w:pPr>
    </w:p>
    <w:p w14:paraId="0B127E6C"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Trianto, A., 2018. Analisis laporan keuangan sebagai alat untuk menilai kinerja keuangan perusahaan pada PT. Bukit Asam (Persero) Tbk Tanjung Enim. </w:t>
      </w:r>
      <w:r w:rsidRPr="00B02DE1">
        <w:rPr>
          <w:i/>
          <w:iCs/>
          <w:noProof/>
          <w:sz w:val="24"/>
          <w:szCs w:val="24"/>
          <w:lang w:val="id-ID"/>
        </w:rPr>
        <w:t xml:space="preserve">Jurnal Ilmiah Ekonomi Global Masa Kini, </w:t>
      </w:r>
      <w:r w:rsidRPr="00B02DE1">
        <w:rPr>
          <w:noProof/>
          <w:sz w:val="24"/>
          <w:szCs w:val="24"/>
          <w:lang w:val="id-ID"/>
        </w:rPr>
        <w:t>8(3), pp. 1-10.</w:t>
      </w:r>
    </w:p>
    <w:p w14:paraId="4C108DD8" w14:textId="77777777" w:rsidR="00B02DE1" w:rsidRPr="00B02DE1" w:rsidRDefault="00B02DE1" w:rsidP="00B02DE1">
      <w:pPr>
        <w:rPr>
          <w:lang w:val="id-ID"/>
        </w:rPr>
      </w:pPr>
    </w:p>
    <w:p w14:paraId="5F88B18D"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Tristianto, C., 2022. Penggunaan metode waterfall untuk pengembangan sistem monitoring dan evaluasi pembangunan pedesaan. </w:t>
      </w:r>
      <w:r w:rsidRPr="00B02DE1">
        <w:rPr>
          <w:i/>
          <w:iCs/>
          <w:noProof/>
          <w:sz w:val="24"/>
          <w:szCs w:val="24"/>
          <w:lang w:val="id-ID"/>
        </w:rPr>
        <w:t xml:space="preserve">Jurnal ESIT (E-Bisnis, Sistem Informasi, Teknologi Informasi), </w:t>
      </w:r>
      <w:r w:rsidRPr="00B02DE1">
        <w:rPr>
          <w:noProof/>
          <w:sz w:val="24"/>
          <w:szCs w:val="24"/>
          <w:lang w:val="id-ID"/>
        </w:rPr>
        <w:t>12(1).</w:t>
      </w:r>
    </w:p>
    <w:p w14:paraId="321E7AC0" w14:textId="77777777" w:rsidR="00B02DE1" w:rsidRPr="00B02DE1" w:rsidRDefault="00B02DE1" w:rsidP="00B02DE1">
      <w:pPr>
        <w:rPr>
          <w:lang w:val="id-ID"/>
        </w:rPr>
      </w:pPr>
    </w:p>
    <w:p w14:paraId="1A105088"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Wahid, A., 2020. Analisis Metode Waterfall Untuk Pengembangan Sistem Informasi. </w:t>
      </w:r>
      <w:r w:rsidRPr="00B02DE1">
        <w:rPr>
          <w:i/>
          <w:iCs/>
          <w:noProof/>
          <w:sz w:val="24"/>
          <w:szCs w:val="24"/>
          <w:lang w:val="id-ID"/>
        </w:rPr>
        <w:t xml:space="preserve">Jurnal Ilmu-Ilmu Informatika Dan Manajemen STMIK, </w:t>
      </w:r>
      <w:r w:rsidRPr="00B02DE1">
        <w:rPr>
          <w:noProof/>
          <w:sz w:val="24"/>
          <w:szCs w:val="24"/>
          <w:lang w:val="id-ID"/>
        </w:rPr>
        <w:t>pp. 1-5.</w:t>
      </w:r>
    </w:p>
    <w:p w14:paraId="5657E513" w14:textId="77777777" w:rsidR="00B02DE1" w:rsidRPr="00B02DE1" w:rsidRDefault="00B02DE1" w:rsidP="00B02DE1">
      <w:pPr>
        <w:rPr>
          <w:lang w:val="id-ID"/>
        </w:rPr>
      </w:pPr>
    </w:p>
    <w:p w14:paraId="7EEE30DE" w14:textId="77777777" w:rsidR="000F56D6" w:rsidRDefault="000F56D6" w:rsidP="00B02DE1">
      <w:pPr>
        <w:pStyle w:val="Bibliography"/>
        <w:ind w:left="851" w:hanging="851"/>
        <w:jc w:val="both"/>
        <w:rPr>
          <w:noProof/>
          <w:sz w:val="24"/>
          <w:szCs w:val="24"/>
          <w:lang w:val="id-ID"/>
        </w:rPr>
      </w:pPr>
      <w:r w:rsidRPr="00B02DE1">
        <w:rPr>
          <w:noProof/>
          <w:sz w:val="24"/>
          <w:szCs w:val="24"/>
          <w:lang w:val="id-ID"/>
        </w:rPr>
        <w:t xml:space="preserve">Waikabo, A. &amp; Rosyadi, H., 2019. Desain Sistem Informasi Materi Perkuliahan Berbasis Web Pada Fakultas Teknologi Informasi Unmer Malang. </w:t>
      </w:r>
      <w:r w:rsidRPr="00B02DE1">
        <w:rPr>
          <w:i/>
          <w:iCs/>
          <w:noProof/>
          <w:sz w:val="24"/>
          <w:szCs w:val="24"/>
          <w:lang w:val="id-ID"/>
        </w:rPr>
        <w:t xml:space="preserve">In Seminar Nasional Sistem Informasi (SENASIF), </w:t>
      </w:r>
      <w:r w:rsidRPr="00B02DE1">
        <w:rPr>
          <w:noProof/>
          <w:sz w:val="24"/>
          <w:szCs w:val="24"/>
          <w:lang w:val="id-ID"/>
        </w:rPr>
        <w:t>Volume 3, pp. 2108-2114.</w:t>
      </w:r>
    </w:p>
    <w:p w14:paraId="04FBF521" w14:textId="77777777" w:rsidR="00B02DE1" w:rsidRPr="00B02DE1" w:rsidRDefault="00B02DE1" w:rsidP="00B02DE1">
      <w:pPr>
        <w:rPr>
          <w:lang w:val="id-ID"/>
        </w:rPr>
      </w:pPr>
    </w:p>
    <w:p w14:paraId="12D5AF16" w14:textId="77777777" w:rsidR="000F56D6" w:rsidRPr="00B02DE1" w:rsidRDefault="000F56D6" w:rsidP="00B02DE1">
      <w:pPr>
        <w:pStyle w:val="Bibliography"/>
        <w:ind w:left="851" w:hanging="851"/>
        <w:jc w:val="both"/>
        <w:rPr>
          <w:noProof/>
          <w:sz w:val="24"/>
          <w:szCs w:val="24"/>
          <w:lang w:val="id-ID"/>
        </w:rPr>
      </w:pPr>
      <w:r w:rsidRPr="00B02DE1">
        <w:rPr>
          <w:noProof/>
          <w:sz w:val="24"/>
          <w:szCs w:val="24"/>
          <w:lang w:val="id-ID"/>
        </w:rPr>
        <w:lastRenderedPageBreak/>
        <w:t xml:space="preserve">Yuliana, R., 2018. Analisis Penerapan Akuntansi Pada Usaha Tahu Di Kecamatan Tambusai Utara Rokan Hulu. </w:t>
      </w:r>
      <w:r w:rsidRPr="00B02DE1">
        <w:rPr>
          <w:i/>
          <w:iCs/>
          <w:noProof/>
          <w:sz w:val="24"/>
          <w:szCs w:val="24"/>
          <w:lang w:val="id-ID"/>
        </w:rPr>
        <w:t>(Doctoral dissertation, Universitas Islam Riau).</w:t>
      </w:r>
    </w:p>
    <w:p w14:paraId="778F28B2" w14:textId="32171B7B" w:rsidR="00D34D9A" w:rsidRPr="00897FC5" w:rsidRDefault="00854FCD" w:rsidP="00B02DE1">
      <w:pPr>
        <w:ind w:left="851" w:hanging="851"/>
        <w:jc w:val="both"/>
        <w:rPr>
          <w:sz w:val="24"/>
          <w:szCs w:val="24"/>
        </w:rPr>
        <w:sectPr w:rsidR="00D34D9A" w:rsidRPr="00897FC5" w:rsidSect="00736A37">
          <w:headerReference w:type="default" r:id="rId206"/>
          <w:footerReference w:type="default" r:id="rId207"/>
          <w:headerReference w:type="first" r:id="rId208"/>
          <w:footerReference w:type="first" r:id="rId209"/>
          <w:pgSz w:w="11909" w:h="16834" w:code="9"/>
          <w:pgMar w:top="1701" w:right="1701" w:bottom="1701" w:left="2268" w:header="1134" w:footer="1134" w:gutter="0"/>
          <w:cols w:space="720"/>
          <w:titlePg/>
        </w:sectPr>
      </w:pPr>
      <w:r w:rsidRPr="00B02DE1">
        <w:rPr>
          <w:sz w:val="24"/>
          <w:szCs w:val="24"/>
        </w:rPr>
        <w:fldChar w:fldCharType="end"/>
      </w:r>
    </w:p>
    <w:p w14:paraId="4A191AF1" w14:textId="511E15FF" w:rsidR="00D34D9A" w:rsidRDefault="0089661E" w:rsidP="00076B9E">
      <w:pPr>
        <w:pStyle w:val="Heading9"/>
      </w:pPr>
      <w:r>
        <w:lastRenderedPageBreak/>
        <w:br/>
      </w:r>
      <w:bookmarkStart w:id="408" w:name="_Toc105483336"/>
      <w:r w:rsidR="0047093F">
        <w:rPr>
          <w:lang w:val="id-ID"/>
        </w:rPr>
        <w:t>KUITANSI</w:t>
      </w:r>
      <w:r w:rsidR="005952D9">
        <w:rPr>
          <w:lang w:val="id-ID"/>
        </w:rPr>
        <w:t xml:space="preserve"> PENDAFTARAN</w:t>
      </w:r>
      <w:bookmarkEnd w:id="408"/>
    </w:p>
    <w:p w14:paraId="402B6724" w14:textId="77777777" w:rsidR="00D34D9A" w:rsidRDefault="00D34D9A" w:rsidP="004E5067"/>
    <w:p w14:paraId="5C20B6E1" w14:textId="77777777" w:rsidR="00CD6489" w:rsidRDefault="00CD6489" w:rsidP="004E5067"/>
    <w:p w14:paraId="6E14B7AB" w14:textId="2CAF0C61" w:rsidR="00736A37" w:rsidRDefault="00B60811" w:rsidP="005952D9">
      <w:pPr>
        <w:jc w:val="center"/>
      </w:pPr>
      <w:r w:rsidRPr="005952D9">
        <w:rPr>
          <w:noProof/>
          <w:lang w:eastAsia="en-US"/>
        </w:rPr>
        <w:drawing>
          <wp:inline distT="0" distB="0" distL="0" distR="0" wp14:anchorId="527ABEA0" wp14:editId="7E264DCF">
            <wp:extent cx="5041900" cy="6719570"/>
            <wp:effectExtent l="0" t="0" r="6350" b="5080"/>
            <wp:docPr id="30" name="Picture 30" descr="C:\Users\User\Downloads\WhatsApp Image 2022-05-12 at 09.1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5-12 at 09.19.25.jpe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41900" cy="6719570"/>
                    </a:xfrm>
                    <a:prstGeom prst="rect">
                      <a:avLst/>
                    </a:prstGeom>
                    <a:noFill/>
                    <a:ln>
                      <a:noFill/>
                    </a:ln>
                  </pic:spPr>
                </pic:pic>
              </a:graphicData>
            </a:graphic>
          </wp:inline>
        </w:drawing>
      </w:r>
    </w:p>
    <w:p w14:paraId="2BD70479" w14:textId="77777777" w:rsidR="00736A37" w:rsidRDefault="00736A37" w:rsidP="004E5067"/>
    <w:p w14:paraId="72D3586A" w14:textId="77777777" w:rsidR="00736A37" w:rsidRDefault="00736A37" w:rsidP="004E5067"/>
    <w:p w14:paraId="30F3DF22" w14:textId="77777777" w:rsidR="00736A37" w:rsidRDefault="00736A37" w:rsidP="004E5067"/>
    <w:p w14:paraId="03D35A8A" w14:textId="77777777" w:rsidR="0089661E" w:rsidRDefault="0089661E" w:rsidP="0089661E">
      <w:pPr>
        <w:sectPr w:rsidR="0089661E" w:rsidSect="000B3079">
          <w:headerReference w:type="default" r:id="rId211"/>
          <w:footerReference w:type="default" r:id="rId212"/>
          <w:headerReference w:type="first" r:id="rId213"/>
          <w:footerReference w:type="first" r:id="rId214"/>
          <w:pgSz w:w="11909" w:h="16834" w:code="9"/>
          <w:pgMar w:top="1701" w:right="1701" w:bottom="1701" w:left="2268" w:header="1134" w:footer="1134" w:gutter="0"/>
          <w:pgNumType w:start="1" w:chapStyle="9"/>
          <w:cols w:space="720"/>
          <w:titlePg/>
        </w:sectPr>
      </w:pPr>
    </w:p>
    <w:p w14:paraId="07EDA65D" w14:textId="3541FDE7" w:rsidR="00B60811" w:rsidRDefault="00B60811" w:rsidP="00B60811">
      <w:pPr>
        <w:pStyle w:val="Heading9"/>
      </w:pPr>
      <w:r>
        <w:lastRenderedPageBreak/>
        <w:br/>
      </w:r>
      <w:bookmarkStart w:id="409" w:name="_Toc105483337"/>
      <w:r w:rsidR="0047093F">
        <w:rPr>
          <w:lang w:val="id-ID"/>
        </w:rPr>
        <w:t>KUITANSI</w:t>
      </w:r>
      <w:r w:rsidRPr="00B60811">
        <w:rPr>
          <w:lang w:val="id-ID"/>
        </w:rPr>
        <w:t xml:space="preserve"> TINDAKAN</w:t>
      </w:r>
      <w:bookmarkEnd w:id="409"/>
    </w:p>
    <w:p w14:paraId="4313F48F" w14:textId="77777777" w:rsidR="00B60811" w:rsidRDefault="00B60811" w:rsidP="00B60811"/>
    <w:p w14:paraId="6F99E352" w14:textId="77777777" w:rsidR="00B60811" w:rsidRDefault="00B60811" w:rsidP="00B60811"/>
    <w:p w14:paraId="7DB2A4AA" w14:textId="7736B6A9" w:rsidR="00B60811" w:rsidRDefault="00B60811" w:rsidP="00B60811">
      <w:pPr>
        <w:jc w:val="center"/>
      </w:pPr>
      <w:r w:rsidRPr="005952D9">
        <w:rPr>
          <w:noProof/>
          <w:lang w:eastAsia="en-US"/>
        </w:rPr>
        <w:drawing>
          <wp:inline distT="0" distB="0" distL="0" distR="0" wp14:anchorId="090A6FE1" wp14:editId="74C201EF">
            <wp:extent cx="5041900" cy="6719570"/>
            <wp:effectExtent l="0" t="0" r="6350" b="5080"/>
            <wp:docPr id="319" name="Picture 319" descr="C:\Users\User\Downloads\WhatsApp Image 2022-05-12 at 09.19.2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5-12 at 09.19.25 (1).jpe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1900" cy="6719570"/>
                    </a:xfrm>
                    <a:prstGeom prst="rect">
                      <a:avLst/>
                    </a:prstGeom>
                    <a:noFill/>
                    <a:ln>
                      <a:noFill/>
                    </a:ln>
                  </pic:spPr>
                </pic:pic>
              </a:graphicData>
            </a:graphic>
          </wp:inline>
        </w:drawing>
      </w:r>
    </w:p>
    <w:p w14:paraId="496412E8" w14:textId="77777777" w:rsidR="00B60811" w:rsidRDefault="00B60811" w:rsidP="00B60811"/>
    <w:p w14:paraId="1F361F95" w14:textId="77777777" w:rsidR="00B60811" w:rsidRDefault="00B60811" w:rsidP="00B60811"/>
    <w:p w14:paraId="7A664DAC" w14:textId="77777777" w:rsidR="00B60811" w:rsidRDefault="00B60811" w:rsidP="00B60811"/>
    <w:p w14:paraId="41BEC8AE" w14:textId="77777777" w:rsidR="00B60811" w:rsidRDefault="00B60811" w:rsidP="00B60811"/>
    <w:p w14:paraId="4F25852A" w14:textId="77777777" w:rsidR="00B60811" w:rsidRDefault="00B60811" w:rsidP="00B60811"/>
    <w:p w14:paraId="6D7280CF" w14:textId="77777777" w:rsidR="00B60811" w:rsidRDefault="00B60811" w:rsidP="00B60811"/>
    <w:p w14:paraId="5CC47C42" w14:textId="77777777" w:rsidR="00B60811" w:rsidRDefault="00B60811" w:rsidP="00B60811">
      <w:pPr>
        <w:sectPr w:rsidR="00B60811" w:rsidSect="000B3079">
          <w:headerReference w:type="default" r:id="rId216"/>
          <w:footerReference w:type="default" r:id="rId217"/>
          <w:headerReference w:type="first" r:id="rId218"/>
          <w:footerReference w:type="first" r:id="rId219"/>
          <w:pgSz w:w="11909" w:h="16834" w:code="9"/>
          <w:pgMar w:top="1701" w:right="1701" w:bottom="1701" w:left="2268" w:header="1134" w:footer="1134" w:gutter="0"/>
          <w:pgNumType w:start="1" w:chapStyle="9"/>
          <w:cols w:space="720"/>
          <w:titlePg/>
        </w:sectPr>
      </w:pPr>
    </w:p>
    <w:p w14:paraId="783CFB4C" w14:textId="0140A7B9" w:rsidR="00D43CD6" w:rsidRPr="0081480A" w:rsidRDefault="0081480A" w:rsidP="0081480A">
      <w:pPr>
        <w:pStyle w:val="Heading9"/>
      </w:pPr>
      <w:r w:rsidRPr="0081480A">
        <w:lastRenderedPageBreak/>
        <w:br/>
      </w:r>
      <w:bookmarkStart w:id="410" w:name="_Toc105483338"/>
      <w:r>
        <w:rPr>
          <w:lang w:val="id-ID"/>
        </w:rPr>
        <w:t xml:space="preserve">HASIL PENGUJIAN </w:t>
      </w:r>
      <w:r w:rsidRPr="0081480A">
        <w:rPr>
          <w:i/>
          <w:lang w:val="id-ID"/>
        </w:rPr>
        <w:t>BLACK BOX</w:t>
      </w:r>
      <w:bookmarkEnd w:id="410"/>
      <w:r w:rsidR="00D43CD6" w:rsidRPr="0081480A">
        <w:rPr>
          <w:lang w:val="id-ID"/>
        </w:rPr>
        <w:t xml:space="preserve"> </w:t>
      </w:r>
    </w:p>
    <w:p w14:paraId="675B882E" w14:textId="77777777" w:rsidR="00D43CD6" w:rsidRPr="00D43CD6" w:rsidRDefault="00D43CD6" w:rsidP="00D43CD6">
      <w:pPr>
        <w:jc w:val="center"/>
        <w:rPr>
          <w:b/>
          <w:sz w:val="28"/>
        </w:rPr>
      </w:pPr>
    </w:p>
    <w:p w14:paraId="3D8436E3" w14:textId="77777777" w:rsidR="00D43CD6" w:rsidRPr="00D43CD6" w:rsidRDefault="00D43CD6" w:rsidP="00D43CD6">
      <w:pPr>
        <w:jc w:val="center"/>
        <w:rPr>
          <w:b/>
          <w:sz w:val="28"/>
          <w:lang w:val="id-ID"/>
        </w:rPr>
      </w:pPr>
    </w:p>
    <w:p w14:paraId="143A64B4"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26885AE" wp14:editId="5EDD4265">
            <wp:extent cx="5041900" cy="2441252"/>
            <wp:effectExtent l="0" t="0" r="6350" b="0"/>
            <wp:docPr id="31" name="Picture 31" descr="D:\F\Kuliah\TUGAS AKHIR\TA2\PUNYA FARIS\SS SISTEM\BLACKBOX\WINDOWS\PineTools.com_files\WhatsApp Image 2022-04-24 at 10.32.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Kuliah\TUGAS AKHIR\TA2\PUNYA FARIS\SS SISTEM\BLACKBOX\WINDOWS\PineTools.com_files\WhatsApp Image 2022-04-24 at 10.32.35 AM.jpe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1F3616BF" w14:textId="77777777" w:rsidR="00D43CD6" w:rsidRPr="00D43CD6" w:rsidRDefault="00D43CD6" w:rsidP="00D43CD6">
      <w:pPr>
        <w:jc w:val="center"/>
        <w:rPr>
          <w:b/>
          <w:sz w:val="28"/>
          <w:lang w:val="id-ID"/>
        </w:rPr>
      </w:pPr>
    </w:p>
    <w:p w14:paraId="7913708E"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94902E4" wp14:editId="3100DBBE">
            <wp:extent cx="5041900" cy="2441252"/>
            <wp:effectExtent l="0" t="0" r="6350" b="0"/>
            <wp:docPr id="33" name="Picture 33" descr="D:\F\Kuliah\TUGAS AKHIR\TA2\PUNYA FARIS\SS SISTEM\BLACKBOX\WINDOWS\PineTools.com_files\WhatsApp Image 2022-04-24 at 10.32.5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Kuliah\TUGAS AKHIR\TA2\PUNYA FARIS\SS SISTEM\BLACKBOX\WINDOWS\PineTools.com_files\WhatsApp Image 2022-04-24 at 10.32.51 AM (1).jpe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79D1E940" w14:textId="77777777" w:rsidR="00D43CD6" w:rsidRDefault="00D43CD6" w:rsidP="00D43CD6">
      <w:pPr>
        <w:jc w:val="center"/>
        <w:rPr>
          <w:b/>
          <w:sz w:val="28"/>
          <w:lang w:val="id-ID"/>
        </w:rPr>
      </w:pPr>
    </w:p>
    <w:p w14:paraId="3BE86814" w14:textId="77777777" w:rsidR="0081480A" w:rsidRDefault="0081480A" w:rsidP="00D43CD6">
      <w:pPr>
        <w:jc w:val="center"/>
        <w:rPr>
          <w:b/>
          <w:sz w:val="28"/>
          <w:lang w:val="id-ID"/>
        </w:rPr>
      </w:pPr>
    </w:p>
    <w:p w14:paraId="5DED99AF" w14:textId="77777777" w:rsidR="0081480A" w:rsidRDefault="0081480A" w:rsidP="00D43CD6">
      <w:pPr>
        <w:jc w:val="center"/>
        <w:rPr>
          <w:b/>
          <w:sz w:val="28"/>
          <w:lang w:val="id-ID"/>
        </w:rPr>
      </w:pPr>
    </w:p>
    <w:p w14:paraId="7F2DC748" w14:textId="77777777" w:rsidR="0081480A" w:rsidRDefault="0081480A" w:rsidP="00D43CD6">
      <w:pPr>
        <w:jc w:val="center"/>
        <w:rPr>
          <w:b/>
          <w:sz w:val="28"/>
          <w:lang w:val="id-ID"/>
        </w:rPr>
      </w:pPr>
    </w:p>
    <w:p w14:paraId="1A4306E6" w14:textId="77777777" w:rsidR="0081480A" w:rsidRDefault="0081480A" w:rsidP="00D43CD6">
      <w:pPr>
        <w:jc w:val="center"/>
        <w:rPr>
          <w:b/>
          <w:sz w:val="28"/>
          <w:lang w:val="id-ID"/>
        </w:rPr>
      </w:pPr>
    </w:p>
    <w:p w14:paraId="186C7535" w14:textId="77777777" w:rsidR="0081480A" w:rsidRDefault="0081480A" w:rsidP="00D43CD6">
      <w:pPr>
        <w:jc w:val="center"/>
        <w:rPr>
          <w:b/>
          <w:sz w:val="28"/>
          <w:lang w:val="id-ID"/>
        </w:rPr>
      </w:pPr>
    </w:p>
    <w:p w14:paraId="13D928F4" w14:textId="77777777" w:rsidR="0081480A" w:rsidRDefault="0081480A" w:rsidP="00D43CD6">
      <w:pPr>
        <w:jc w:val="center"/>
        <w:rPr>
          <w:b/>
          <w:sz w:val="28"/>
          <w:lang w:val="id-ID"/>
        </w:rPr>
      </w:pPr>
    </w:p>
    <w:p w14:paraId="0D04E30C" w14:textId="77777777" w:rsidR="0081480A" w:rsidRDefault="0081480A" w:rsidP="00D43CD6">
      <w:pPr>
        <w:jc w:val="center"/>
        <w:rPr>
          <w:b/>
          <w:sz w:val="28"/>
          <w:lang w:val="id-ID"/>
        </w:rPr>
      </w:pPr>
    </w:p>
    <w:p w14:paraId="0F870500" w14:textId="77777777" w:rsidR="0081480A" w:rsidRDefault="0081480A" w:rsidP="00D43CD6">
      <w:pPr>
        <w:jc w:val="center"/>
        <w:rPr>
          <w:b/>
          <w:sz w:val="28"/>
          <w:lang w:val="id-ID"/>
        </w:rPr>
      </w:pPr>
    </w:p>
    <w:p w14:paraId="49D788F9" w14:textId="77777777" w:rsidR="0081480A" w:rsidRDefault="0081480A" w:rsidP="00D43CD6">
      <w:pPr>
        <w:jc w:val="center"/>
        <w:rPr>
          <w:b/>
          <w:sz w:val="28"/>
          <w:lang w:val="id-ID"/>
        </w:rPr>
      </w:pPr>
    </w:p>
    <w:p w14:paraId="6CAE863B" w14:textId="77777777" w:rsidR="0081480A" w:rsidRDefault="0081480A" w:rsidP="00D43CD6">
      <w:pPr>
        <w:jc w:val="center"/>
        <w:rPr>
          <w:b/>
          <w:sz w:val="28"/>
          <w:lang w:val="id-ID"/>
        </w:rPr>
      </w:pPr>
    </w:p>
    <w:p w14:paraId="5552EE39" w14:textId="77777777" w:rsidR="0081480A" w:rsidRPr="00D43CD6" w:rsidRDefault="0081480A" w:rsidP="00D43CD6">
      <w:pPr>
        <w:jc w:val="center"/>
        <w:rPr>
          <w:b/>
          <w:sz w:val="28"/>
          <w:lang w:val="id-ID"/>
        </w:rPr>
      </w:pPr>
    </w:p>
    <w:p w14:paraId="04EE2B39"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08FAC59E" wp14:editId="177BFDB7">
            <wp:extent cx="5041900" cy="2441252"/>
            <wp:effectExtent l="0" t="0" r="6350" b="0"/>
            <wp:docPr id="34" name="Picture 34" descr="D:\F\Kuliah\TUGAS AKHIR\TA2\PUNYA FARIS\SS SISTEM\BLACKBOX\WINDOWS\PineTools.com_files\WhatsApp Image 2022-04-24 at 10.35.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Kuliah\TUGAS AKHIR\TA2\PUNYA FARIS\SS SISTEM\BLACKBOX\WINDOWS\PineTools.com_files\WhatsApp Image 2022-04-24 at 10.35.27 AM.jpe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3FFCDDA2" w14:textId="77777777" w:rsidR="00D43CD6" w:rsidRPr="00D43CD6" w:rsidRDefault="00D43CD6" w:rsidP="00D43CD6">
      <w:pPr>
        <w:jc w:val="center"/>
        <w:rPr>
          <w:b/>
          <w:sz w:val="28"/>
          <w:lang w:val="id-ID"/>
        </w:rPr>
      </w:pPr>
    </w:p>
    <w:p w14:paraId="62CF64F8"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0AC11B9E" wp14:editId="2D4D307A">
            <wp:extent cx="5041900" cy="2441252"/>
            <wp:effectExtent l="0" t="0" r="6350" b="0"/>
            <wp:docPr id="36" name="Picture 36" descr="D:\F\Kuliah\TUGAS AKHIR\TA2\PUNYA FARIS\SS SISTEM\BLACKBOX\WINDOWS\PineTools.com_files\WhatsApp Image 2022-04-24 at 10.35.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Kuliah\TUGAS AKHIR\TA2\PUNYA FARIS\SS SISTEM\BLACKBOX\WINDOWS\PineTools.com_files\WhatsApp Image 2022-04-24 at 10.35.36 AM.jpe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4961651F" w14:textId="77777777" w:rsidR="00D43CD6" w:rsidRPr="00D43CD6" w:rsidRDefault="00D43CD6" w:rsidP="00D43CD6">
      <w:pPr>
        <w:jc w:val="center"/>
        <w:rPr>
          <w:b/>
          <w:sz w:val="28"/>
          <w:lang w:val="id-ID"/>
        </w:rPr>
      </w:pPr>
    </w:p>
    <w:p w14:paraId="387126BC"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05497504" wp14:editId="6E1AD2DF">
            <wp:extent cx="5041900" cy="2441252"/>
            <wp:effectExtent l="0" t="0" r="6350" b="0"/>
            <wp:docPr id="55" name="Picture 55" descr="D:\F\Kuliah\TUGAS AKHIR\TA2\PUNYA FARIS\SS SISTEM\BLACKBOX\WINDOWS\PineTools.com_files\WhatsApp Image 2022-04-24 at 10.36.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Kuliah\TUGAS AKHIR\TA2\PUNYA FARIS\SS SISTEM\BLACKBOX\WINDOWS\PineTools.com_files\WhatsApp Image 2022-04-24 at 10.36.20 AM.jpe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67E7D748" w14:textId="77777777" w:rsidR="00D43CD6" w:rsidRPr="00D43CD6" w:rsidRDefault="00D43CD6" w:rsidP="00D43CD6">
      <w:pPr>
        <w:jc w:val="center"/>
        <w:rPr>
          <w:b/>
          <w:sz w:val="28"/>
          <w:lang w:val="id-ID"/>
        </w:rPr>
      </w:pPr>
    </w:p>
    <w:p w14:paraId="443ACEF4"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1618AC9A" wp14:editId="4BA23F86">
            <wp:extent cx="5041900" cy="2441252"/>
            <wp:effectExtent l="0" t="0" r="6350" b="0"/>
            <wp:docPr id="278" name="Picture 278" descr="D:\F\Kuliah\TUGAS AKHIR\TA2\PUNYA FARIS\SS SISTEM\BLACKBOX\WINDOWS\PineTools.com_files\WhatsApp Image 2022-04-24 at 10.36.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Kuliah\TUGAS AKHIR\TA2\PUNYA FARIS\SS SISTEM\BLACKBOX\WINDOWS\PineTools.com_files\WhatsApp Image 2022-04-24 at 10.36.31 AM.jpe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1F2252C4" w14:textId="77777777" w:rsidR="00D43CD6" w:rsidRPr="00D43CD6" w:rsidRDefault="00D43CD6" w:rsidP="00D43CD6">
      <w:pPr>
        <w:jc w:val="center"/>
        <w:rPr>
          <w:b/>
          <w:sz w:val="28"/>
          <w:lang w:val="id-ID"/>
        </w:rPr>
      </w:pPr>
    </w:p>
    <w:p w14:paraId="02CDE0CE"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2A6BDEA2" wp14:editId="0748B65C">
            <wp:extent cx="5041900" cy="2441252"/>
            <wp:effectExtent l="0" t="0" r="6350" b="0"/>
            <wp:docPr id="424" name="Picture 424" descr="D:\F\Kuliah\TUGAS AKHIR\TA2\PUNYA FARIS\SS SISTEM\BLACKBOX\WINDOWS\PineTools.com_files\WhatsApp Image 2022-04-24 at 10.36.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Kuliah\TUGAS AKHIR\TA2\PUNYA FARIS\SS SISTEM\BLACKBOX\WINDOWS\PineTools.com_files\WhatsApp Image 2022-04-24 at 10.36.44 AM.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2F35E9C5" w14:textId="77777777" w:rsidR="00D43CD6" w:rsidRPr="00D43CD6" w:rsidRDefault="00D43CD6" w:rsidP="00D43CD6">
      <w:pPr>
        <w:jc w:val="center"/>
        <w:rPr>
          <w:b/>
          <w:sz w:val="28"/>
          <w:lang w:val="id-ID"/>
        </w:rPr>
      </w:pPr>
    </w:p>
    <w:p w14:paraId="4256077B"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0B88A22B" wp14:editId="13C20EAF">
            <wp:extent cx="5041900" cy="2441252"/>
            <wp:effectExtent l="0" t="0" r="6350" b="0"/>
            <wp:docPr id="429" name="Picture 429" descr="D:\F\Kuliah\TUGAS AKHIR\TA2\PUNYA FARIS\SS SISTEM\BLACKBOX\WINDOWS\PineTools.com_files\WhatsApp Image 2022-04-24 at 10.38.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Kuliah\TUGAS AKHIR\TA2\PUNYA FARIS\SS SISTEM\BLACKBOX\WINDOWS\PineTools.com_files\WhatsApp Image 2022-04-24 at 10.38.59 AM.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7969CD27" w14:textId="77777777" w:rsidR="00D43CD6" w:rsidRPr="00D43CD6" w:rsidRDefault="00D43CD6" w:rsidP="00D43CD6">
      <w:pPr>
        <w:jc w:val="center"/>
        <w:rPr>
          <w:b/>
          <w:sz w:val="28"/>
          <w:lang w:val="id-ID"/>
        </w:rPr>
      </w:pPr>
    </w:p>
    <w:p w14:paraId="6AF03858"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16BA18DB" wp14:editId="7C5855C2">
            <wp:extent cx="5041900" cy="2441252"/>
            <wp:effectExtent l="0" t="0" r="6350" b="0"/>
            <wp:docPr id="428" name="Picture 428" descr="D:\F\Kuliah\TUGAS AKHIR\TA2\PUNYA FARIS\SS SISTEM\BLACKBOX\WINDOWS\PineTools.com_files\WhatsApp Image 2022-04-24 at 10.36.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Kuliah\TUGAS AKHIR\TA2\PUNYA FARIS\SS SISTEM\BLACKBOX\WINDOWS\PineTools.com_files\WhatsApp Image 2022-04-24 at 10.36.57 AM.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1CAE6675"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3DEE943" wp14:editId="79A79DDB">
            <wp:extent cx="5041900" cy="2441252"/>
            <wp:effectExtent l="0" t="0" r="6350" b="0"/>
            <wp:docPr id="431" name="Picture 431" descr="D:\F\Kuliah\TUGAS AKHIR\TA2\PUNYA FARIS\SS SISTEM\BLACKBOX\WINDOWS\PineTools.com_files\WhatsApp Image 2022-04-24 at 10.42.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Kuliah\TUGAS AKHIR\TA2\PUNYA FARIS\SS SISTEM\BLACKBOX\WINDOWS\PineTools.com_files\WhatsApp Image 2022-04-24 at 10.42.44 AM.jpe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699D4BED" w14:textId="77777777" w:rsidR="00D43CD6" w:rsidRPr="00D43CD6" w:rsidRDefault="00D43CD6" w:rsidP="00D43CD6">
      <w:pPr>
        <w:jc w:val="center"/>
        <w:rPr>
          <w:b/>
          <w:sz w:val="28"/>
          <w:lang w:val="id-ID"/>
        </w:rPr>
      </w:pPr>
    </w:p>
    <w:p w14:paraId="5276B07E"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2E5FD7B1" wp14:editId="2DE261F7">
            <wp:extent cx="5041900" cy="2443122"/>
            <wp:effectExtent l="0" t="0" r="6350" b="0"/>
            <wp:docPr id="433" name="Picture 433" descr="D:\F\Kuliah\TUGAS AKHIR\TA2\PUNYA FARIS\SS SISTEM\BLACKBOX\WINDOWS\PineTools.com_files\WhatsApp Image 2022-04-24 at 10.49.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Kuliah\TUGAS AKHIR\TA2\PUNYA FARIS\SS SISTEM\BLACKBOX\WINDOWS\PineTools.com_files\WhatsApp Image 2022-04-24 at 10.49.27 AM.jpe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41900" cy="2443122"/>
                    </a:xfrm>
                    <a:prstGeom prst="rect">
                      <a:avLst/>
                    </a:prstGeom>
                    <a:noFill/>
                    <a:ln>
                      <a:noFill/>
                    </a:ln>
                  </pic:spPr>
                </pic:pic>
              </a:graphicData>
            </a:graphic>
          </wp:inline>
        </w:drawing>
      </w:r>
    </w:p>
    <w:p w14:paraId="2E5DB31B" w14:textId="77777777" w:rsidR="00D43CD6" w:rsidRPr="00D43CD6" w:rsidRDefault="00D43CD6" w:rsidP="00D43CD6">
      <w:pPr>
        <w:jc w:val="center"/>
        <w:rPr>
          <w:b/>
          <w:sz w:val="28"/>
          <w:lang w:val="id-ID"/>
        </w:rPr>
      </w:pPr>
    </w:p>
    <w:p w14:paraId="5BACEAC6"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60D51134" wp14:editId="6901D4E0">
            <wp:extent cx="5041900" cy="2443122"/>
            <wp:effectExtent l="0" t="0" r="6350" b="0"/>
            <wp:docPr id="434" name="Picture 434" descr="D:\F\Kuliah\TUGAS AKHIR\TA2\PUNYA FARIS\SS SISTEM\BLACKBOX\WINDOWS\PineTools.com_files\WhatsApp Image 2022-04-24 at 10.50.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Kuliah\TUGAS AKHIR\TA2\PUNYA FARIS\SS SISTEM\BLACKBOX\WINDOWS\PineTools.com_files\WhatsApp Image 2022-04-24 at 10.50.05 AM.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41900" cy="2443122"/>
                    </a:xfrm>
                    <a:prstGeom prst="rect">
                      <a:avLst/>
                    </a:prstGeom>
                    <a:noFill/>
                    <a:ln>
                      <a:noFill/>
                    </a:ln>
                  </pic:spPr>
                </pic:pic>
              </a:graphicData>
            </a:graphic>
          </wp:inline>
        </w:drawing>
      </w:r>
    </w:p>
    <w:p w14:paraId="13B79136" w14:textId="77777777" w:rsidR="00D43CD6" w:rsidRPr="00D43CD6" w:rsidRDefault="00D43CD6" w:rsidP="00D43CD6">
      <w:pPr>
        <w:jc w:val="center"/>
        <w:rPr>
          <w:b/>
          <w:sz w:val="28"/>
          <w:lang w:val="id-ID"/>
        </w:rPr>
      </w:pPr>
    </w:p>
    <w:p w14:paraId="044A91F2"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06507F2D" wp14:editId="592BA71B">
            <wp:extent cx="5041900" cy="2443122"/>
            <wp:effectExtent l="0" t="0" r="6350" b="0"/>
            <wp:docPr id="435" name="Picture 435" descr="D:\F\Kuliah\TUGAS AKHIR\TA2\PUNYA FARIS\SS SISTEM\BLACKBOX\WINDOWS\PineTools.com_files\WhatsApp Image 2022-04-24 at 10.50.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Kuliah\TUGAS AKHIR\TA2\PUNYA FARIS\SS SISTEM\BLACKBOX\WINDOWS\PineTools.com_files\WhatsApp Image 2022-04-24 at 10.50.14 AM.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41900" cy="2443122"/>
                    </a:xfrm>
                    <a:prstGeom prst="rect">
                      <a:avLst/>
                    </a:prstGeom>
                    <a:noFill/>
                    <a:ln>
                      <a:noFill/>
                    </a:ln>
                  </pic:spPr>
                </pic:pic>
              </a:graphicData>
            </a:graphic>
          </wp:inline>
        </w:drawing>
      </w:r>
    </w:p>
    <w:p w14:paraId="3BCDB5C6" w14:textId="77777777" w:rsidR="00D43CD6" w:rsidRPr="00D43CD6" w:rsidRDefault="00D43CD6" w:rsidP="00D43CD6">
      <w:pPr>
        <w:jc w:val="center"/>
        <w:rPr>
          <w:b/>
          <w:sz w:val="28"/>
          <w:lang w:val="id-ID"/>
        </w:rPr>
      </w:pPr>
    </w:p>
    <w:p w14:paraId="5DC343FF"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7AB694C4" wp14:editId="49761ADD">
            <wp:extent cx="5041900" cy="2443122"/>
            <wp:effectExtent l="0" t="0" r="6350" b="0"/>
            <wp:docPr id="436" name="Picture 436" descr="D:\F\Kuliah\TUGAS AKHIR\TA2\PUNYA FARIS\SS SISTEM\BLACKBOX\WINDOWS\PineTools.com_files\WhatsApp Image 2022-04-24 at 10.49.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Kuliah\TUGAS AKHIR\TA2\PUNYA FARIS\SS SISTEM\BLACKBOX\WINDOWS\PineTools.com_files\WhatsApp Image 2022-04-24 at 10.49.38 AM.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41900" cy="2443122"/>
                    </a:xfrm>
                    <a:prstGeom prst="rect">
                      <a:avLst/>
                    </a:prstGeom>
                    <a:noFill/>
                    <a:ln>
                      <a:noFill/>
                    </a:ln>
                  </pic:spPr>
                </pic:pic>
              </a:graphicData>
            </a:graphic>
          </wp:inline>
        </w:drawing>
      </w:r>
    </w:p>
    <w:p w14:paraId="27146A06" w14:textId="77777777" w:rsidR="00D43CD6" w:rsidRPr="00D43CD6" w:rsidRDefault="00D43CD6" w:rsidP="00D43CD6">
      <w:pPr>
        <w:jc w:val="center"/>
        <w:rPr>
          <w:b/>
          <w:sz w:val="28"/>
          <w:lang w:val="id-ID"/>
        </w:rPr>
      </w:pPr>
    </w:p>
    <w:p w14:paraId="55344098"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52F16D45" wp14:editId="12F9D9DE">
            <wp:extent cx="5041900" cy="2441174"/>
            <wp:effectExtent l="0" t="0" r="6350" b="0"/>
            <wp:docPr id="439" name="Picture 439" descr="D:\F\Kuliah\TUGAS AKHIR\TA2\PUNYA FARIS\SS SISTEM\BLACKBOX\WINDOWS\PineTools.com_files\WhatsApp Image 2022-04-24 at 10.48.2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Kuliah\TUGAS AKHIR\TA2\PUNYA FARIS\SS SISTEM\BLACKBOX\WINDOWS\PineTools.com_files\WhatsApp Image 2022-04-24 at 10.48.24 AM.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509EEDF2" w14:textId="77777777" w:rsidR="00D43CD6" w:rsidRPr="00D43CD6" w:rsidRDefault="00D43CD6" w:rsidP="00D43CD6">
      <w:pPr>
        <w:jc w:val="center"/>
        <w:rPr>
          <w:b/>
          <w:sz w:val="28"/>
          <w:lang w:val="id-ID"/>
        </w:rPr>
      </w:pPr>
    </w:p>
    <w:p w14:paraId="7C1B37E0"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627DF69" wp14:editId="12B276BF">
            <wp:extent cx="5041900" cy="2441174"/>
            <wp:effectExtent l="0" t="0" r="6350" b="0"/>
            <wp:docPr id="440" name="Picture 440" descr="D:\F\Kuliah\TUGAS AKHIR\TA2\PUNYA FARIS\SS SISTEM\BLACKBOX\WINDOWS\PineTools.com_files\WhatsApp Image 2022-04-24 at 11.14.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Kuliah\TUGAS AKHIR\TA2\PUNYA FARIS\SS SISTEM\BLACKBOX\WINDOWS\PineTools.com_files\WhatsApp Image 2022-04-24 at 11.14.06 AM.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3B3B79D9" w14:textId="77777777" w:rsidR="00D43CD6" w:rsidRPr="00D43CD6" w:rsidRDefault="00D43CD6" w:rsidP="00D43CD6">
      <w:pPr>
        <w:jc w:val="center"/>
        <w:rPr>
          <w:b/>
          <w:sz w:val="28"/>
          <w:lang w:val="id-ID"/>
        </w:rPr>
      </w:pPr>
    </w:p>
    <w:p w14:paraId="73BE3BD7"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3822852" wp14:editId="1351AEB4">
            <wp:extent cx="5041900" cy="2441174"/>
            <wp:effectExtent l="0" t="0" r="6350" b="0"/>
            <wp:docPr id="441" name="Picture 441" descr="D:\F\Kuliah\TUGAS AKHIR\TA2\PUNYA FARIS\SS SISTEM\BLACKBOX\WINDOWS\PineTools.com_files\WhatsApp Image 2022-04-24 at 11.15.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Kuliah\TUGAS AKHIR\TA2\PUNYA FARIS\SS SISTEM\BLACKBOX\WINDOWS\PineTools.com_files\WhatsApp Image 2022-04-24 at 11.15.26 AM.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640AA848" w14:textId="77777777" w:rsidR="00D43CD6" w:rsidRPr="00D43CD6" w:rsidRDefault="00D43CD6" w:rsidP="00D43CD6">
      <w:pPr>
        <w:jc w:val="center"/>
        <w:rPr>
          <w:b/>
          <w:sz w:val="28"/>
          <w:lang w:val="id-ID"/>
        </w:rPr>
      </w:pPr>
    </w:p>
    <w:p w14:paraId="07E6B1B2"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FA7EBDC" wp14:editId="281020CE">
            <wp:extent cx="5041900" cy="2441174"/>
            <wp:effectExtent l="0" t="0" r="6350" b="0"/>
            <wp:docPr id="442" name="Picture 442" descr="D:\F\Kuliah\TUGAS AKHIR\TA2\PUNYA FARIS\SS SISTEM\BLACKBOX\WINDOWS\PineTools.com_files\WhatsApp Image 2022-04-24 at 11.18.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Kuliah\TUGAS AKHIR\TA2\PUNYA FARIS\SS SISTEM\BLACKBOX\WINDOWS\PineTools.com_files\WhatsApp Image 2022-04-24 at 11.18.42 AM.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383B9D7B"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0DC73610" wp14:editId="2E71B245">
            <wp:extent cx="5041900" cy="2441174"/>
            <wp:effectExtent l="0" t="0" r="6350" b="0"/>
            <wp:docPr id="443" name="Picture 443" descr="D:\F\Kuliah\TUGAS AKHIR\TA2\PUNYA FARIS\SS SISTEM\BLACKBOX\WINDOWS\PineTools.com_files\WhatsApp Image 2022-04-24 at 11.18.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Kuliah\TUGAS AKHIR\TA2\PUNYA FARIS\SS SISTEM\BLACKBOX\WINDOWS\PineTools.com_files\WhatsApp Image 2022-04-24 at 11.18.55 AM.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62154AC7" w14:textId="77777777" w:rsidR="00D43CD6" w:rsidRPr="00D43CD6" w:rsidRDefault="00D43CD6" w:rsidP="00D43CD6">
      <w:pPr>
        <w:jc w:val="center"/>
        <w:rPr>
          <w:b/>
          <w:sz w:val="28"/>
          <w:lang w:val="id-ID"/>
        </w:rPr>
      </w:pPr>
    </w:p>
    <w:p w14:paraId="65E29EFD"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5AD0CC38" wp14:editId="1737614E">
            <wp:extent cx="5041900" cy="2441174"/>
            <wp:effectExtent l="0" t="0" r="6350" b="0"/>
            <wp:docPr id="445" name="Picture 445" descr="D:\F\Kuliah\TUGAS AKHIR\TA2\PUNYA FARIS\SS SISTEM\BLACKBOX\WINDOWS\PineTools.com_files\WhatsApp Image 2022-04-24 at 11.26.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Kuliah\TUGAS AKHIR\TA2\PUNYA FARIS\SS SISTEM\BLACKBOX\WINDOWS\PineTools.com_files\WhatsApp Image 2022-04-24 at 11.26.38 AM.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41FA42ED" w14:textId="77777777" w:rsidR="00D43CD6" w:rsidRPr="00D43CD6" w:rsidRDefault="00D43CD6" w:rsidP="00D43CD6">
      <w:pPr>
        <w:jc w:val="center"/>
        <w:rPr>
          <w:b/>
          <w:sz w:val="28"/>
          <w:lang w:val="id-ID"/>
        </w:rPr>
      </w:pPr>
    </w:p>
    <w:p w14:paraId="38E650F8"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429CA276" wp14:editId="0E115A64">
            <wp:extent cx="5041900" cy="2441174"/>
            <wp:effectExtent l="0" t="0" r="6350" b="0"/>
            <wp:docPr id="448" name="Picture 448" descr="D:\F\Kuliah\TUGAS AKHIR\TA2\PUNYA FARIS\SS SISTEM\BLACKBOX\WINDOWS\PineTools.com_files\WhatsApp Image 2022-04-24 at 11.26.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F\Kuliah\TUGAS AKHIR\TA2\PUNYA FARIS\SS SISTEM\BLACKBOX\WINDOWS\PineTools.com_files\WhatsApp Image 2022-04-24 at 11.26.50 AM.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76BD0FE2" w14:textId="77777777" w:rsidR="00D43CD6" w:rsidRPr="00D43CD6" w:rsidRDefault="00D43CD6" w:rsidP="00D43CD6">
      <w:pPr>
        <w:jc w:val="center"/>
        <w:rPr>
          <w:b/>
          <w:sz w:val="28"/>
          <w:lang w:val="id-ID"/>
        </w:rPr>
      </w:pPr>
    </w:p>
    <w:p w14:paraId="4E17507B"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AC579C8" wp14:editId="14DDC420">
            <wp:extent cx="5041900" cy="2441174"/>
            <wp:effectExtent l="0" t="0" r="6350" b="0"/>
            <wp:docPr id="444" name="Picture 444" descr="D:\F\Kuliah\TUGAS AKHIR\TA2\PUNYA FARIS\SS SISTEM\BLACKBOX\WINDOWS\PineTools.com_files\WhatsApp Image 2022-04-24 at 11.20.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Kuliah\TUGAS AKHIR\TA2\PUNYA FARIS\SS SISTEM\BLACKBOX\WINDOWS\PineTools.com_files\WhatsApp Image 2022-04-24 at 11.20.17 AM.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p>
    <w:p w14:paraId="6F77506E" w14:textId="77777777" w:rsidR="00D43CD6" w:rsidRPr="00D43CD6" w:rsidRDefault="00D43CD6" w:rsidP="00D43CD6">
      <w:pPr>
        <w:jc w:val="center"/>
        <w:rPr>
          <w:b/>
          <w:sz w:val="28"/>
          <w:lang w:val="id-ID"/>
        </w:rPr>
      </w:pPr>
    </w:p>
    <w:p w14:paraId="4F556C5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AB9CAA1" wp14:editId="649F5582">
            <wp:extent cx="5041900" cy="2440940"/>
            <wp:effectExtent l="0" t="0" r="6350" b="0"/>
            <wp:docPr id="446" name="Picture 446" descr="D:\F\Kuliah\TUGAS AKHIR\TA2\PUNYA FARIS\SS SISTEM\BLACKBOX\WINDOWS\PineTools.com_files\WhatsApp Image 2022-04-24 at 11.20.2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Kuliah\TUGAS AKHIR\TA2\PUNYA FARIS\SS SISTEM\BLACKBOX\WINDOWS\PineTools.com_files\WhatsApp Image 2022-04-24 at 11.20.28 AM.jpe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41900" cy="2440940"/>
                    </a:xfrm>
                    <a:prstGeom prst="rect">
                      <a:avLst/>
                    </a:prstGeom>
                    <a:noFill/>
                    <a:ln>
                      <a:noFill/>
                    </a:ln>
                  </pic:spPr>
                </pic:pic>
              </a:graphicData>
            </a:graphic>
          </wp:inline>
        </w:drawing>
      </w:r>
    </w:p>
    <w:p w14:paraId="1B29500C" w14:textId="77777777" w:rsidR="00D43CD6" w:rsidRPr="00D43CD6" w:rsidRDefault="00D43CD6" w:rsidP="00D43CD6">
      <w:pPr>
        <w:jc w:val="center"/>
        <w:rPr>
          <w:b/>
          <w:sz w:val="28"/>
          <w:lang w:val="id-ID"/>
        </w:rPr>
      </w:pPr>
    </w:p>
    <w:p w14:paraId="1AF09010"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4FA03FF5" wp14:editId="51C26AC7">
            <wp:extent cx="5041900" cy="2441174"/>
            <wp:effectExtent l="0" t="0" r="6350" b="0"/>
            <wp:docPr id="449" name="Picture 449" descr="D:\F\Kuliah\TUGAS AKHIR\TA2\PUNYA FARIS\SS SISTEM\BLACKBOX\WINDOWS\PineTools.com_files\WhatsApp Image 2022-04-24 at 11.25.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F\Kuliah\TUGAS AKHIR\TA2\PUNYA FARIS\SS SISTEM\BLACKBOX\WINDOWS\PineTools.com_files\WhatsApp Image 2022-04-24 at 11.25.50 AM.jpe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41900" cy="2441174"/>
                    </a:xfrm>
                    <a:prstGeom prst="rect">
                      <a:avLst/>
                    </a:prstGeom>
                    <a:noFill/>
                    <a:ln>
                      <a:noFill/>
                    </a:ln>
                  </pic:spPr>
                </pic:pic>
              </a:graphicData>
            </a:graphic>
          </wp:inline>
        </w:drawing>
      </w:r>
      <w:r w:rsidRPr="00D43CD6">
        <w:rPr>
          <w:b/>
          <w:noProof/>
          <w:sz w:val="28"/>
          <w:lang w:eastAsia="en-US"/>
        </w:rPr>
        <w:drawing>
          <wp:inline distT="0" distB="0" distL="0" distR="0" wp14:anchorId="2A8726CA" wp14:editId="1DE7ECB3">
            <wp:extent cx="5041900" cy="2440940"/>
            <wp:effectExtent l="0" t="0" r="6350" b="0"/>
            <wp:docPr id="447" name="Picture 447" descr="D:\F\Kuliah\TUGAS AKHIR\TA2\PUNYA FARIS\SS SISTEM\BLACKBOX\WINDOWS\PineTools.com_files\WhatsApp Image 2022-04-24 at 11.26.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F\Kuliah\TUGAS AKHIR\TA2\PUNYA FARIS\SS SISTEM\BLACKBOX\WINDOWS\PineTools.com_files\WhatsApp Image 2022-04-24 at 11.26.03 AM.jpe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41900" cy="2440940"/>
                    </a:xfrm>
                    <a:prstGeom prst="rect">
                      <a:avLst/>
                    </a:prstGeom>
                    <a:noFill/>
                    <a:ln>
                      <a:noFill/>
                    </a:ln>
                  </pic:spPr>
                </pic:pic>
              </a:graphicData>
            </a:graphic>
          </wp:inline>
        </w:drawing>
      </w:r>
    </w:p>
    <w:p w14:paraId="19D37607" w14:textId="77777777" w:rsidR="00D43CD6" w:rsidRPr="00D43CD6" w:rsidRDefault="00D43CD6" w:rsidP="00D43CD6">
      <w:pPr>
        <w:jc w:val="center"/>
        <w:rPr>
          <w:b/>
          <w:sz w:val="28"/>
          <w:lang w:val="id-ID"/>
        </w:rPr>
      </w:pPr>
    </w:p>
    <w:p w14:paraId="6063B79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5705648" wp14:editId="21AAFE65">
            <wp:extent cx="5041900" cy="2441550"/>
            <wp:effectExtent l="0" t="0" r="6350" b="0"/>
            <wp:docPr id="450" name="Picture 450" descr="D:\F\Kuliah\TUGAS AKHIR\TA2\PUNYA FARIS\SS SISTEM\BLACKBOX\WINDOWS\PineTools.com_files\WhatsApp Image 2022-04-24 at 11.29.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F\Kuliah\TUGAS AKHIR\TA2\PUNYA FARIS\SS SISTEM\BLACKBOX\WINDOWS\PineTools.com_files\WhatsApp Image 2022-04-24 at 11.29.08 AM.jpe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p>
    <w:p w14:paraId="6C862B63" w14:textId="77777777" w:rsidR="00D43CD6" w:rsidRPr="00D43CD6" w:rsidRDefault="00D43CD6" w:rsidP="00D43CD6">
      <w:pPr>
        <w:jc w:val="center"/>
        <w:rPr>
          <w:b/>
          <w:sz w:val="28"/>
          <w:lang w:val="id-ID"/>
        </w:rPr>
      </w:pPr>
    </w:p>
    <w:p w14:paraId="723B5C83"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7EE344B" wp14:editId="485905A6">
            <wp:extent cx="5041900" cy="2441550"/>
            <wp:effectExtent l="0" t="0" r="6350" b="0"/>
            <wp:docPr id="451" name="Picture 451" descr="D:\F\Kuliah\TUGAS AKHIR\TA2\PUNYA FARIS\SS SISTEM\BLACKBOX\WINDOWS\PineTools.com_files\WhatsApp Image 2022-04-24 at 11.29.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Kuliah\TUGAS AKHIR\TA2\PUNYA FARIS\SS SISTEM\BLACKBOX\WINDOWS\PineTools.com_files\WhatsApp Image 2022-04-24 at 11.29.20 AM.jpe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r w:rsidRPr="00D43CD6">
        <w:rPr>
          <w:b/>
          <w:noProof/>
          <w:sz w:val="28"/>
          <w:lang w:eastAsia="en-US"/>
        </w:rPr>
        <w:drawing>
          <wp:inline distT="0" distB="0" distL="0" distR="0" wp14:anchorId="1A3A9A6F" wp14:editId="554341BB">
            <wp:extent cx="5041900" cy="2441550"/>
            <wp:effectExtent l="0" t="0" r="6350" b="0"/>
            <wp:docPr id="452" name="Picture 452" descr="D:\F\Kuliah\TUGAS AKHIR\TA2\PUNYA FARIS\SS SISTEM\BLACKBOX\WINDOWS\PineTools.com_files\WhatsApp Image 2022-04-24 at 11.27.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Kuliah\TUGAS AKHIR\TA2\PUNYA FARIS\SS SISTEM\BLACKBOX\WINDOWS\PineTools.com_files\WhatsApp Image 2022-04-24 at 11.27.57 AM.jpe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p>
    <w:p w14:paraId="6A590EFD" w14:textId="77777777" w:rsidR="00D43CD6" w:rsidRPr="00D43CD6" w:rsidRDefault="00D43CD6" w:rsidP="00D43CD6">
      <w:pPr>
        <w:jc w:val="center"/>
        <w:rPr>
          <w:b/>
          <w:sz w:val="28"/>
          <w:lang w:val="id-ID"/>
        </w:rPr>
      </w:pPr>
    </w:p>
    <w:p w14:paraId="75A0F46C"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03D7FA0" wp14:editId="2255C4B0">
            <wp:extent cx="5041900" cy="2441550"/>
            <wp:effectExtent l="0" t="0" r="6350" b="0"/>
            <wp:docPr id="453" name="Picture 453" descr="D:\F\Kuliah\TUGAS AKHIR\TA2\PUNYA FARIS\SS SISTEM\BLACKBOX\WINDOWS\PineTools.com_files\WhatsApp Image 2022-04-24 at 11.28.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F\Kuliah\TUGAS AKHIR\TA2\PUNYA FARIS\SS SISTEM\BLACKBOX\WINDOWS\PineTools.com_files\WhatsApp Image 2022-04-24 at 11.28.09 AM.jpe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p>
    <w:p w14:paraId="3ACDBE62" w14:textId="77777777" w:rsidR="00D43CD6" w:rsidRPr="00D43CD6" w:rsidRDefault="00D43CD6" w:rsidP="00D43CD6">
      <w:pPr>
        <w:jc w:val="center"/>
        <w:rPr>
          <w:b/>
          <w:sz w:val="28"/>
          <w:lang w:val="id-ID"/>
        </w:rPr>
      </w:pPr>
    </w:p>
    <w:p w14:paraId="020D85DB"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4F676A2E" wp14:editId="4D61432C">
            <wp:extent cx="5041900" cy="2441550"/>
            <wp:effectExtent l="0" t="0" r="6350" b="0"/>
            <wp:docPr id="454" name="Picture 454" descr="D:\F\Kuliah\TUGAS AKHIR\TA2\PUNYA FARIS\SS SISTEM\BLACKBOX\WINDOWS\PineTools.com_files\WhatsApp Image 2022-04-24 at 11.28.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Kuliah\TUGAS AKHIR\TA2\PUNYA FARIS\SS SISTEM\BLACKBOX\WINDOWS\PineTools.com_files\WhatsApp Image 2022-04-24 at 11.28.18 AM.jpe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r w:rsidRPr="00D43CD6">
        <w:rPr>
          <w:b/>
          <w:noProof/>
          <w:sz w:val="28"/>
          <w:lang w:eastAsia="en-US"/>
        </w:rPr>
        <w:drawing>
          <wp:inline distT="0" distB="0" distL="0" distR="0" wp14:anchorId="275ACE5F" wp14:editId="61ABCEC1">
            <wp:extent cx="5041900" cy="2441550"/>
            <wp:effectExtent l="0" t="0" r="6350" b="0"/>
            <wp:docPr id="455" name="Picture 455" descr="D:\F\Kuliah\TUGAS AKHIR\TA2\PUNYA FARIS\SS SISTEM\BLACKBOX\WINDOWS\PineTools.com_files\WhatsApp Image 2022-04-24 at 11.28.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F\Kuliah\TUGAS AKHIR\TA2\PUNYA FARIS\SS SISTEM\BLACKBOX\WINDOWS\PineTools.com_files\WhatsApp Image 2022-04-24 at 11.28.31 AM.jpe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41900" cy="2441550"/>
                    </a:xfrm>
                    <a:prstGeom prst="rect">
                      <a:avLst/>
                    </a:prstGeom>
                    <a:noFill/>
                    <a:ln>
                      <a:noFill/>
                    </a:ln>
                  </pic:spPr>
                </pic:pic>
              </a:graphicData>
            </a:graphic>
          </wp:inline>
        </w:drawing>
      </w:r>
    </w:p>
    <w:p w14:paraId="5BD4C446" w14:textId="77777777" w:rsidR="00D43CD6" w:rsidRPr="00D43CD6" w:rsidRDefault="00D43CD6" w:rsidP="00D43CD6">
      <w:pPr>
        <w:jc w:val="center"/>
        <w:rPr>
          <w:b/>
          <w:sz w:val="28"/>
          <w:lang w:val="id-ID"/>
        </w:rPr>
      </w:pPr>
    </w:p>
    <w:p w14:paraId="0C7AA799"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7279D74" wp14:editId="65D02EB9">
            <wp:extent cx="5041900" cy="2441252"/>
            <wp:effectExtent l="0" t="0" r="6350" b="0"/>
            <wp:docPr id="456" name="Picture 456" descr="D:\F\Kuliah\TUGAS AKHIR\TA2\PUNYA FARIS\SS SISTEM\BLACKBOX\WINDOWS\PineTools.com_files\WhatsApp Image 2022-04-24 at 11.34.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F\Kuliah\TUGAS AKHIR\TA2\PUNYA FARIS\SS SISTEM\BLACKBOX\WINDOWS\PineTools.com_files\WhatsApp Image 2022-04-24 at 11.34.07 AM.jpe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587C4DDB" w14:textId="77777777" w:rsidR="00D43CD6" w:rsidRPr="00D43CD6" w:rsidRDefault="00D43CD6" w:rsidP="00D43CD6">
      <w:pPr>
        <w:jc w:val="center"/>
        <w:rPr>
          <w:b/>
          <w:sz w:val="28"/>
          <w:lang w:val="id-ID"/>
        </w:rPr>
      </w:pPr>
    </w:p>
    <w:p w14:paraId="33C3AA05"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7E9D6943" wp14:editId="77DC2B6B">
            <wp:extent cx="5041900" cy="2441252"/>
            <wp:effectExtent l="0" t="0" r="6350" b="0"/>
            <wp:docPr id="457" name="Picture 457" descr="D:\F\Kuliah\TUGAS AKHIR\TA2\PUNYA FARIS\SS SISTEM\BLACKBOX\WINDOWS\PineTools.com_files\WhatsApp Image 2022-04-24 at 11.34.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F\Kuliah\TUGAS AKHIR\TA2\PUNYA FARIS\SS SISTEM\BLACKBOX\WINDOWS\PineTools.com_files\WhatsApp Image 2022-04-24 at 11.34.15 AM.jpe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745E4506" w14:textId="77777777" w:rsidR="00D43CD6" w:rsidRPr="00D43CD6" w:rsidRDefault="00D43CD6" w:rsidP="00D43CD6">
      <w:pPr>
        <w:jc w:val="center"/>
        <w:rPr>
          <w:b/>
          <w:sz w:val="28"/>
          <w:lang w:val="id-ID"/>
        </w:rPr>
      </w:pPr>
    </w:p>
    <w:p w14:paraId="5F8AF4C2"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547AA048" wp14:editId="7F63C018">
            <wp:extent cx="5041900" cy="2441252"/>
            <wp:effectExtent l="0" t="0" r="6350" b="0"/>
            <wp:docPr id="458" name="Picture 458" descr="D:\F\Kuliah\TUGAS AKHIR\TA2\PUNYA FARIS\SS SISTEM\BLACKBOX\WINDOWS\PineTools.com_files\WhatsApp Image 2022-04-24 at 11.34.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F\Kuliah\TUGAS AKHIR\TA2\PUNYA FARIS\SS SISTEM\BLACKBOX\WINDOWS\PineTools.com_files\WhatsApp Image 2022-04-24 at 11.34.27 AM.jpe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70DCA0CC" w14:textId="77777777" w:rsidR="00D43CD6" w:rsidRPr="00D43CD6" w:rsidRDefault="00D43CD6" w:rsidP="00D43CD6">
      <w:pPr>
        <w:jc w:val="center"/>
        <w:rPr>
          <w:b/>
          <w:sz w:val="28"/>
          <w:lang w:val="id-ID"/>
        </w:rPr>
      </w:pPr>
    </w:p>
    <w:p w14:paraId="5B11A8A5"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0CD6609" wp14:editId="52D030EC">
            <wp:extent cx="5041900" cy="2441252"/>
            <wp:effectExtent l="0" t="0" r="6350" b="0"/>
            <wp:docPr id="459" name="Picture 459" descr="D:\F\Kuliah\TUGAS AKHIR\TA2\PUNYA FARIS\SS SISTEM\BLACKBOX\WINDOWS\PineTools.com_files\WhatsApp Image 2022-04-24 at 11.34.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F\Kuliah\TUGAS AKHIR\TA2\PUNYA FARIS\SS SISTEM\BLACKBOX\WINDOWS\PineTools.com_files\WhatsApp Image 2022-04-24 at 11.34.55 AM.jpe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4F7FA991" w14:textId="77777777" w:rsidR="00D43CD6" w:rsidRPr="00D43CD6" w:rsidRDefault="00D43CD6" w:rsidP="00D43CD6">
      <w:pPr>
        <w:jc w:val="center"/>
        <w:rPr>
          <w:b/>
          <w:sz w:val="28"/>
          <w:lang w:val="id-ID"/>
        </w:rPr>
      </w:pPr>
    </w:p>
    <w:p w14:paraId="6F990188" w14:textId="77777777" w:rsidR="00D43CD6" w:rsidRPr="00D43CD6" w:rsidRDefault="00D43CD6" w:rsidP="00D43CD6">
      <w:pPr>
        <w:jc w:val="center"/>
        <w:rPr>
          <w:b/>
          <w:sz w:val="28"/>
        </w:rPr>
      </w:pPr>
      <w:r w:rsidRPr="00D43CD6">
        <w:rPr>
          <w:b/>
          <w:noProof/>
          <w:sz w:val="28"/>
          <w:lang w:eastAsia="en-US"/>
        </w:rPr>
        <w:lastRenderedPageBreak/>
        <w:drawing>
          <wp:inline distT="0" distB="0" distL="0" distR="0" wp14:anchorId="17F1BCC8" wp14:editId="2FE3FF7A">
            <wp:extent cx="5041900" cy="2441252"/>
            <wp:effectExtent l="0" t="0" r="6350" b="0"/>
            <wp:docPr id="460" name="Picture 460" descr="D:\F\Kuliah\TUGAS AKHIR\TA2\PUNYA FARIS\SS SISTEM\BLACKBOX\WINDOWS\PineTools.com_files\WhatsApp Image 2022-04-24 at 11.35.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F\Kuliah\TUGAS AKHIR\TA2\PUNYA FARIS\SS SISTEM\BLACKBOX\WINDOWS\PineTools.com_files\WhatsApp Image 2022-04-24 at 11.35.06 AM.jpe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5BDCA0C9" w14:textId="77777777" w:rsidR="00D43CD6" w:rsidRPr="00D43CD6" w:rsidRDefault="00D43CD6" w:rsidP="00D43CD6">
      <w:pPr>
        <w:jc w:val="center"/>
        <w:rPr>
          <w:b/>
          <w:sz w:val="28"/>
        </w:rPr>
      </w:pPr>
      <w:r w:rsidRPr="00D43CD6">
        <w:rPr>
          <w:b/>
          <w:noProof/>
          <w:sz w:val="28"/>
          <w:lang w:eastAsia="en-US"/>
        </w:rPr>
        <w:drawing>
          <wp:inline distT="0" distB="0" distL="0" distR="0" wp14:anchorId="58CCB559" wp14:editId="405602DB">
            <wp:extent cx="5041900" cy="2441798"/>
            <wp:effectExtent l="0" t="0" r="6350" b="0"/>
            <wp:docPr id="466" name="Picture 466" descr="D:\F\Kuliah\TUGAS AKHIR\TA2\PUNYA FARIS\SS SISTEM\BLACKBOX\WINDOWS\PineTools.com_files\WhatsApp Image 2022-04-24 at 2.06.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F\Kuliah\TUGAS AKHIR\TA2\PUNYA FARIS\SS SISTEM\BLACKBOX\WINDOWS\PineTools.com_files\WhatsApp Image 2022-04-24 at 2.06.10 PM.jpe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3A112BE4" w14:textId="77777777" w:rsidR="00D43CD6" w:rsidRPr="00D43CD6" w:rsidRDefault="00D43CD6" w:rsidP="00D43CD6">
      <w:pPr>
        <w:jc w:val="center"/>
        <w:rPr>
          <w:b/>
          <w:sz w:val="28"/>
        </w:rPr>
      </w:pPr>
    </w:p>
    <w:p w14:paraId="3FCDA0BF" w14:textId="77777777" w:rsidR="00D43CD6" w:rsidRPr="00D43CD6" w:rsidRDefault="00D43CD6" w:rsidP="00D43CD6">
      <w:pPr>
        <w:jc w:val="center"/>
        <w:rPr>
          <w:b/>
          <w:sz w:val="28"/>
        </w:rPr>
      </w:pPr>
      <w:r w:rsidRPr="00D43CD6">
        <w:rPr>
          <w:b/>
          <w:noProof/>
          <w:sz w:val="28"/>
          <w:lang w:eastAsia="en-US"/>
        </w:rPr>
        <w:drawing>
          <wp:inline distT="0" distB="0" distL="0" distR="0" wp14:anchorId="3EB85823" wp14:editId="411A029E">
            <wp:extent cx="5041900" cy="2441798"/>
            <wp:effectExtent l="0" t="0" r="6350" b="0"/>
            <wp:docPr id="468" name="Picture 468" descr="D:\F\Kuliah\TUGAS AKHIR\TA2\PUNYA FARIS\SS SISTEM\BLACKBOX\WINDOWS\PineTools.com_files\WhatsApp Image 2022-04-24 at 2.05.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F\Kuliah\TUGAS AKHIR\TA2\PUNYA FARIS\SS SISTEM\BLACKBOX\WINDOWS\PineTools.com_files\WhatsApp Image 2022-04-24 at 2.05.57 PM.jpe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E9C8DD6" w14:textId="77777777" w:rsidR="00D43CD6" w:rsidRPr="00D43CD6" w:rsidRDefault="00D43CD6" w:rsidP="00D43CD6">
      <w:pPr>
        <w:jc w:val="center"/>
        <w:rPr>
          <w:b/>
          <w:sz w:val="28"/>
        </w:rPr>
      </w:pPr>
    </w:p>
    <w:p w14:paraId="66FA2B66" w14:textId="77777777" w:rsidR="00D43CD6" w:rsidRPr="00D43CD6" w:rsidRDefault="00D43CD6" w:rsidP="00D43CD6">
      <w:pPr>
        <w:jc w:val="center"/>
        <w:rPr>
          <w:b/>
          <w:sz w:val="28"/>
        </w:rPr>
      </w:pPr>
      <w:r w:rsidRPr="00D43CD6">
        <w:rPr>
          <w:b/>
          <w:noProof/>
          <w:sz w:val="28"/>
          <w:lang w:eastAsia="en-US"/>
        </w:rPr>
        <w:lastRenderedPageBreak/>
        <w:drawing>
          <wp:inline distT="0" distB="0" distL="0" distR="0" wp14:anchorId="1DE34151" wp14:editId="324D72B4">
            <wp:extent cx="5041900" cy="2441798"/>
            <wp:effectExtent l="0" t="0" r="6350" b="0"/>
            <wp:docPr id="467" name="Picture 467" descr="D:\F\Kuliah\TUGAS AKHIR\TA2\PUNYA FARIS\SS SISTEM\BLACKBOX\WINDOWS\PineTools.com_files\WhatsApp Image 2022-04-24 at 2.12.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F\Kuliah\TUGAS AKHIR\TA2\PUNYA FARIS\SS SISTEM\BLACKBOX\WINDOWS\PineTools.com_files\WhatsApp Image 2022-04-24 at 2.12.30 PM.jpe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65FCE09" w14:textId="77777777" w:rsidR="00D43CD6" w:rsidRPr="00D43CD6" w:rsidRDefault="00D43CD6" w:rsidP="00D43CD6">
      <w:pPr>
        <w:jc w:val="center"/>
        <w:rPr>
          <w:b/>
          <w:sz w:val="28"/>
        </w:rPr>
      </w:pPr>
    </w:p>
    <w:p w14:paraId="446FEAEA" w14:textId="77777777" w:rsidR="00D43CD6" w:rsidRPr="00D43CD6" w:rsidRDefault="00D43CD6" w:rsidP="00D43CD6">
      <w:pPr>
        <w:jc w:val="center"/>
        <w:rPr>
          <w:b/>
          <w:sz w:val="28"/>
        </w:rPr>
      </w:pPr>
      <w:r w:rsidRPr="00D43CD6">
        <w:rPr>
          <w:b/>
          <w:noProof/>
          <w:sz w:val="28"/>
          <w:lang w:eastAsia="en-US"/>
        </w:rPr>
        <w:drawing>
          <wp:inline distT="0" distB="0" distL="0" distR="0" wp14:anchorId="603638A8" wp14:editId="1B2879FF">
            <wp:extent cx="5041900" cy="2441798"/>
            <wp:effectExtent l="0" t="0" r="6350" b="0"/>
            <wp:docPr id="465" name="Picture 465" descr="D:\F\Kuliah\TUGAS AKHIR\TA2\PUNYA FARIS\SS SISTEM\BLACKBOX\WINDOWS\PineTools.com_files\WhatsApp Image 2022-04-24 at 2.16.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F\Kuliah\TUGAS AKHIR\TA2\PUNYA FARIS\SS SISTEM\BLACKBOX\WINDOWS\PineTools.com_files\WhatsApp Image 2022-04-24 at 2.16.13 PM.jpe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1493DCF7" w14:textId="77777777" w:rsidR="00D43CD6" w:rsidRPr="00D43CD6" w:rsidRDefault="00D43CD6" w:rsidP="00D43CD6">
      <w:pPr>
        <w:jc w:val="center"/>
        <w:rPr>
          <w:b/>
          <w:sz w:val="28"/>
          <w:lang w:val="id-ID"/>
        </w:rPr>
      </w:pPr>
    </w:p>
    <w:p w14:paraId="0790ADED"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7ADCF3DD" wp14:editId="09846963">
            <wp:extent cx="5041900" cy="2441252"/>
            <wp:effectExtent l="0" t="0" r="6350" b="0"/>
            <wp:docPr id="462" name="Picture 462" descr="D:\F\Kuliah\TUGAS AKHIR\TA2\PUNYA FARIS\SS SISTEM\BLACKBOX\WINDOWS\PineTools.com_files\WhatsApp Image 2022-04-24 at 4.30.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Kuliah\TUGAS AKHIR\TA2\PUNYA FARIS\SS SISTEM\BLACKBOX\WINDOWS\PineTools.com_files\WhatsApp Image 2022-04-24 at 4.30.46 PM.jpe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546D076E" w14:textId="77777777" w:rsidR="00D43CD6" w:rsidRPr="00D43CD6" w:rsidRDefault="00D43CD6" w:rsidP="00D43CD6">
      <w:pPr>
        <w:jc w:val="center"/>
        <w:rPr>
          <w:b/>
          <w:sz w:val="28"/>
          <w:lang w:val="id-ID"/>
        </w:rPr>
      </w:pPr>
    </w:p>
    <w:p w14:paraId="75C2F8D9"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7CBB76F" wp14:editId="1D48E735">
            <wp:extent cx="5041900" cy="2441252"/>
            <wp:effectExtent l="0" t="0" r="6350" b="0"/>
            <wp:docPr id="461" name="Picture 461" descr="D:\F\Kuliah\TUGAS AKHIR\TA2\PUNYA FARIS\SS SISTEM\BLACKBOX\WINDOWS\PineTools.com_files\WhatsApp Image 2022-04-24 at 1.53.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Kuliah\TUGAS AKHIR\TA2\PUNYA FARIS\SS SISTEM\BLACKBOX\WINDOWS\PineTools.com_files\WhatsApp Image 2022-04-24 at 1.53.08 PM.jpe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041900" cy="2441252"/>
                    </a:xfrm>
                    <a:prstGeom prst="rect">
                      <a:avLst/>
                    </a:prstGeom>
                    <a:noFill/>
                    <a:ln>
                      <a:noFill/>
                    </a:ln>
                  </pic:spPr>
                </pic:pic>
              </a:graphicData>
            </a:graphic>
          </wp:inline>
        </w:drawing>
      </w:r>
    </w:p>
    <w:p w14:paraId="53D1A0A1" w14:textId="77777777" w:rsidR="00D43CD6" w:rsidRPr="00D43CD6" w:rsidRDefault="00D43CD6" w:rsidP="00D43CD6">
      <w:pPr>
        <w:jc w:val="center"/>
        <w:rPr>
          <w:b/>
          <w:sz w:val="28"/>
          <w:lang w:val="id-ID"/>
        </w:rPr>
      </w:pPr>
    </w:p>
    <w:p w14:paraId="2C0C2DCF"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0DA937B" wp14:editId="2C588424">
            <wp:extent cx="5041900" cy="2441798"/>
            <wp:effectExtent l="0" t="0" r="6350" b="0"/>
            <wp:docPr id="469" name="Picture 469" descr="D:\F\Kuliah\TUGAS AKHIR\TA2\PUNYA FARIS\SS SISTEM\BLACKBOX\pdf\PineTools.com_files\WhatsApp Image 2022-04-24 at 4.31.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F\Kuliah\TUGAS AKHIR\TA2\PUNYA FARIS\SS SISTEM\BLACKBOX\pdf\PineTools.com_files\WhatsApp Image 2022-04-24 at 4.31.14 PM.jpe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6A46388F" w14:textId="77777777" w:rsidR="00D43CD6" w:rsidRPr="00D43CD6" w:rsidRDefault="00D43CD6" w:rsidP="00D43CD6">
      <w:pPr>
        <w:jc w:val="center"/>
        <w:rPr>
          <w:b/>
          <w:sz w:val="28"/>
          <w:lang w:val="id-ID"/>
        </w:rPr>
      </w:pPr>
    </w:p>
    <w:p w14:paraId="22F4C867"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5AD2243B" wp14:editId="4AC4CC64">
            <wp:extent cx="5041900" cy="2441798"/>
            <wp:effectExtent l="0" t="0" r="6350" b="0"/>
            <wp:docPr id="470" name="Picture 470" descr="D:\F\Kuliah\TUGAS AKHIR\TA2\PUNYA FARIS\SS SISTEM\BLACKBOX\WINDOWS\PineTools.com_files\WhatsApp Image 2022-04-24 at 4.36.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F\Kuliah\TUGAS AKHIR\TA2\PUNYA FARIS\SS SISTEM\BLACKBOX\WINDOWS\PineTools.com_files\WhatsApp Image 2022-04-24 at 4.36.16 PM.jpe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3B8D3F6" w14:textId="77777777" w:rsidR="00D43CD6" w:rsidRPr="00D43CD6" w:rsidRDefault="00D43CD6" w:rsidP="00D43CD6">
      <w:pPr>
        <w:jc w:val="center"/>
        <w:rPr>
          <w:b/>
          <w:sz w:val="28"/>
          <w:lang w:val="id-ID"/>
        </w:rPr>
      </w:pPr>
    </w:p>
    <w:p w14:paraId="04A85538"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7AE1F3D0" wp14:editId="49536A73">
            <wp:extent cx="5041900" cy="2441798"/>
            <wp:effectExtent l="0" t="0" r="6350" b="0"/>
            <wp:docPr id="471" name="Picture 471" descr="D:\F\Kuliah\TUGAS AKHIR\TA2\PUNYA FARIS\SS SISTEM\BLACKBOX\WINDOWS\PineTools.com_files\WhatsApp Image 2022-04-24 at 4.37.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F\Kuliah\TUGAS AKHIR\TA2\PUNYA FARIS\SS SISTEM\BLACKBOX\WINDOWS\PineTools.com_files\WhatsApp Image 2022-04-24 at 4.37.23 PM.jpe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8D9F872" w14:textId="77777777" w:rsidR="00D43CD6" w:rsidRPr="00D43CD6" w:rsidRDefault="00D43CD6" w:rsidP="00D43CD6">
      <w:pPr>
        <w:jc w:val="center"/>
        <w:rPr>
          <w:b/>
          <w:sz w:val="28"/>
          <w:lang w:val="id-ID"/>
        </w:rPr>
      </w:pPr>
    </w:p>
    <w:p w14:paraId="6D1D029B"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2027893B" wp14:editId="27C872E7">
            <wp:extent cx="5041900" cy="2441798"/>
            <wp:effectExtent l="0" t="0" r="6350" b="0"/>
            <wp:docPr id="472" name="Picture 472" descr="D:\F\Kuliah\TUGAS AKHIR\TA2\PUNYA FARIS\SS SISTEM\BLACKBOX\WINDOWS\PineTools.com_files\WhatsApp Image 2022-04-24 at 4.39.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F\Kuliah\TUGAS AKHIR\TA2\PUNYA FARIS\SS SISTEM\BLACKBOX\WINDOWS\PineTools.com_files\WhatsApp Image 2022-04-24 at 4.39.46 PM.jpe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0CF9E24F" w14:textId="77777777" w:rsidR="00D43CD6" w:rsidRPr="00D43CD6" w:rsidRDefault="00D43CD6" w:rsidP="00D43CD6">
      <w:pPr>
        <w:jc w:val="center"/>
        <w:rPr>
          <w:b/>
          <w:sz w:val="28"/>
          <w:lang w:val="id-ID"/>
        </w:rPr>
      </w:pPr>
    </w:p>
    <w:p w14:paraId="696B96B0"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FECD2EC" wp14:editId="4B647AC1">
            <wp:extent cx="5041900" cy="2441798"/>
            <wp:effectExtent l="0" t="0" r="6350" b="0"/>
            <wp:docPr id="473" name="Picture 473" descr="D:\F\Kuliah\TUGAS AKHIR\TA2\PUNYA FARIS\SS SISTEM\BLACKBOX\WINDOWS\PineTools.com_files\WhatsApp Image 2022-04-24 at 4.40.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F\Kuliah\TUGAS AKHIR\TA2\PUNYA FARIS\SS SISTEM\BLACKBOX\WINDOWS\PineTools.com_files\WhatsApp Image 2022-04-24 at 4.40.04 PM.jpe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r w:rsidRPr="00D43CD6">
        <w:rPr>
          <w:b/>
          <w:noProof/>
          <w:sz w:val="28"/>
          <w:lang w:eastAsia="en-US"/>
        </w:rPr>
        <w:lastRenderedPageBreak/>
        <w:drawing>
          <wp:inline distT="0" distB="0" distL="0" distR="0" wp14:anchorId="68C621D7" wp14:editId="140D2C3F">
            <wp:extent cx="5041900" cy="2441798"/>
            <wp:effectExtent l="0" t="0" r="6350" b="0"/>
            <wp:docPr id="474" name="Picture 474" descr="D:\F\Kuliah\TUGAS AKHIR\TA2\PUNYA FARIS\SS SISTEM\BLACKBOX\WINDOWS\PineTools.com_files\WhatsApp Image 2022-04-24 at 4.41.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F\Kuliah\TUGAS AKHIR\TA2\PUNYA FARIS\SS SISTEM\BLACKBOX\WINDOWS\PineTools.com_files\WhatsApp Image 2022-04-24 at 4.41.33 PM.jpe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5F80BB4C" w14:textId="77777777" w:rsidR="00D43CD6" w:rsidRPr="00D43CD6" w:rsidRDefault="00D43CD6" w:rsidP="00D43CD6">
      <w:pPr>
        <w:jc w:val="center"/>
        <w:rPr>
          <w:b/>
          <w:sz w:val="28"/>
          <w:lang w:val="id-ID"/>
        </w:rPr>
      </w:pPr>
    </w:p>
    <w:p w14:paraId="689E38E2"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58671905" wp14:editId="0637AE23">
            <wp:extent cx="5041900" cy="2441798"/>
            <wp:effectExtent l="0" t="0" r="6350" b="0"/>
            <wp:docPr id="475" name="Picture 475" descr="D:\F\Kuliah\TUGAS AKHIR\TA2\PUNYA FARIS\SS SISTEM\BLACKBOX\WINDOWS\PineTools.com_files\WhatsApp Image 2022-04-24 at 4.41.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F\Kuliah\TUGAS AKHIR\TA2\PUNYA FARIS\SS SISTEM\BLACKBOX\WINDOWS\PineTools.com_files\WhatsApp Image 2022-04-24 at 4.41.44 PM.jpe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18F933FC" w14:textId="77777777" w:rsidR="00D43CD6" w:rsidRPr="00D43CD6" w:rsidRDefault="00D43CD6" w:rsidP="00D43CD6">
      <w:pPr>
        <w:jc w:val="center"/>
        <w:rPr>
          <w:b/>
          <w:sz w:val="28"/>
          <w:lang w:val="id-ID"/>
        </w:rPr>
      </w:pPr>
    </w:p>
    <w:p w14:paraId="2B4C0405"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2120159C" wp14:editId="66E9D18B">
            <wp:extent cx="5041900" cy="2441575"/>
            <wp:effectExtent l="0" t="0" r="6350" b="0"/>
            <wp:docPr id="476" name="Picture 476" descr="D:\F\Kuliah\TUGAS AKHIR\TA2\PUNYA FARIS\SS SISTEM\BLACKBOX\WINDOWS\PineTools.com_files\WhatsApp Image 2022-04-24 at 4.41.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F\Kuliah\TUGAS AKHIR\TA2\PUNYA FARIS\SS SISTEM\BLACKBOX\WINDOWS\PineTools.com_files\WhatsApp Image 2022-04-24 at 4.41.54 PM.jpe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41900" cy="2441575"/>
                    </a:xfrm>
                    <a:prstGeom prst="rect">
                      <a:avLst/>
                    </a:prstGeom>
                    <a:noFill/>
                    <a:ln>
                      <a:noFill/>
                    </a:ln>
                  </pic:spPr>
                </pic:pic>
              </a:graphicData>
            </a:graphic>
          </wp:inline>
        </w:drawing>
      </w:r>
    </w:p>
    <w:p w14:paraId="1E42F382" w14:textId="77777777" w:rsidR="00D43CD6" w:rsidRPr="00D43CD6" w:rsidRDefault="00D43CD6" w:rsidP="00D43CD6">
      <w:pPr>
        <w:jc w:val="center"/>
        <w:rPr>
          <w:b/>
          <w:sz w:val="28"/>
          <w:lang w:val="id-ID"/>
        </w:rPr>
      </w:pPr>
    </w:p>
    <w:p w14:paraId="098484D7"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318B377" wp14:editId="55A99A45">
            <wp:extent cx="5041900" cy="2441798"/>
            <wp:effectExtent l="0" t="0" r="6350" b="0"/>
            <wp:docPr id="477" name="Picture 477" descr="D:\F\Kuliah\TUGAS AKHIR\TA2\PUNYA FARIS\SS SISTEM\BLACKBOX\WINDOWS\PineTools.com_files\WhatsApp Image 2022-04-24 at 4.43.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F\Kuliah\TUGAS AKHIR\TA2\PUNYA FARIS\SS SISTEM\BLACKBOX\WINDOWS\PineTools.com_files\WhatsApp Image 2022-04-24 at 4.43.13 PM.jpe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3BE8F1F0"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6903230" wp14:editId="44E25592">
            <wp:extent cx="5041900" cy="2441798"/>
            <wp:effectExtent l="0" t="0" r="6350" b="0"/>
            <wp:docPr id="478" name="Picture 478" descr="D:\F\Kuliah\TUGAS AKHIR\TA2\PUNYA FARIS\SS SISTEM\BLACKBOX\WINDOWS\PineTools.com_files\WhatsApp Image 2022-04-24 at 4.43.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F\Kuliah\TUGAS AKHIR\TA2\PUNYA FARIS\SS SISTEM\BLACKBOX\WINDOWS\PineTools.com_files\WhatsApp Image 2022-04-24 at 4.43.25 PM.jpe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7296691D" w14:textId="77777777" w:rsidR="00D43CD6" w:rsidRPr="00D43CD6" w:rsidRDefault="00D43CD6" w:rsidP="00D43CD6">
      <w:pPr>
        <w:jc w:val="center"/>
        <w:rPr>
          <w:b/>
          <w:sz w:val="28"/>
          <w:lang w:val="id-ID"/>
        </w:rPr>
      </w:pPr>
    </w:p>
    <w:p w14:paraId="0F4B7114"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9F99EBA" wp14:editId="384B137F">
            <wp:extent cx="5041900" cy="2441798"/>
            <wp:effectExtent l="0" t="0" r="6350" b="0"/>
            <wp:docPr id="480" name="Picture 480" descr="D:\F\Kuliah\TUGAS AKHIR\TA2\PUNYA FARIS\SS SISTEM\BLACKBOX\WINDOWS\PineTools.com_files\WhatsApp Image 2022-04-24 at 4.43.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F\Kuliah\TUGAS AKHIR\TA2\PUNYA FARIS\SS SISTEM\BLACKBOX\WINDOWS\PineTools.com_files\WhatsApp Image 2022-04-24 at 4.43.55 PM.jpe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5C3DC356" w14:textId="77777777" w:rsidR="00D43CD6" w:rsidRPr="00D43CD6" w:rsidRDefault="00D43CD6" w:rsidP="00D43CD6">
      <w:pPr>
        <w:jc w:val="center"/>
        <w:rPr>
          <w:b/>
          <w:sz w:val="28"/>
          <w:lang w:val="id-ID"/>
        </w:rPr>
      </w:pPr>
    </w:p>
    <w:p w14:paraId="487BA77D"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337C561" wp14:editId="7D9BF6B2">
            <wp:extent cx="5041900" cy="2441798"/>
            <wp:effectExtent l="0" t="0" r="6350" b="0"/>
            <wp:docPr id="479" name="Picture 479" descr="D:\F\Kuliah\TUGAS AKHIR\TA2\PUNYA FARIS\SS SISTEM\BLACKBOX\WINDOWS\PineTools.com_files\WhatsApp Image 2022-04-24 at 4.43.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F\Kuliah\TUGAS AKHIR\TA2\PUNYA FARIS\SS SISTEM\BLACKBOX\WINDOWS\PineTools.com_files\WhatsApp Image 2022-04-24 at 4.43.44 PM.jpe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AD539CE"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3541069" wp14:editId="2B066ED4">
            <wp:extent cx="5041900" cy="2441798"/>
            <wp:effectExtent l="0" t="0" r="6350" b="0"/>
            <wp:docPr id="481" name="Picture 481" descr="D:\F\Kuliah\TUGAS AKHIR\TA2\PUNYA FARIS\SS SISTEM\BLACKBOX\WINDOWS\PineTools.com_files\WhatsApp Image 2022-04-24 at 4.48.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F\Kuliah\TUGAS AKHIR\TA2\PUNYA FARIS\SS SISTEM\BLACKBOX\WINDOWS\PineTools.com_files\WhatsApp Image 2022-04-24 at 4.48.55 PM.jpe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7117740B" w14:textId="77777777" w:rsidR="00D43CD6" w:rsidRPr="00D43CD6" w:rsidRDefault="00D43CD6" w:rsidP="00D43CD6">
      <w:pPr>
        <w:jc w:val="center"/>
        <w:rPr>
          <w:b/>
          <w:sz w:val="28"/>
          <w:lang w:val="id-ID"/>
        </w:rPr>
      </w:pPr>
    </w:p>
    <w:p w14:paraId="2BCBAC87"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0D676F6" wp14:editId="2E9E7AD5">
            <wp:extent cx="5041900" cy="2441798"/>
            <wp:effectExtent l="0" t="0" r="6350" b="0"/>
            <wp:docPr id="482" name="Picture 482" descr="D:\F\Kuliah\TUGAS AKHIR\TA2\PUNYA FARIS\SS SISTEM\BLACKBOX\WINDOWS\PineTools.com_files\WhatsApp Image 2022-04-24 at 4.49.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F\Kuliah\TUGAS AKHIR\TA2\PUNYA FARIS\SS SISTEM\BLACKBOX\WINDOWS\PineTools.com_files\WhatsApp Image 2022-04-24 at 4.49.48 PM.jpe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3FA68B7D" w14:textId="77777777" w:rsidR="00D43CD6" w:rsidRPr="00D43CD6" w:rsidRDefault="00D43CD6" w:rsidP="00D43CD6">
      <w:pPr>
        <w:jc w:val="center"/>
        <w:rPr>
          <w:b/>
          <w:sz w:val="28"/>
          <w:lang w:val="id-ID"/>
        </w:rPr>
      </w:pPr>
    </w:p>
    <w:p w14:paraId="73420915"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10DB1174" wp14:editId="3F393AF9">
            <wp:extent cx="5041900" cy="2441798"/>
            <wp:effectExtent l="0" t="0" r="6350" b="0"/>
            <wp:docPr id="483" name="Picture 483" descr="D:\F\Kuliah\TUGAS AKHIR\TA2\PUNYA FARIS\SS SISTEM\BLACKBOX\WINDOWS\PineTools.com_files\WhatsApp Image 2022-04-24 at 4.50.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F\Kuliah\TUGAS AKHIR\TA2\PUNYA FARIS\SS SISTEM\BLACKBOX\WINDOWS\PineTools.com_files\WhatsApp Image 2022-04-24 at 4.50.10 PM.jpe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763603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11984644" wp14:editId="19CC5015">
            <wp:extent cx="5041900" cy="2441798"/>
            <wp:effectExtent l="0" t="0" r="6350" b="0"/>
            <wp:docPr id="484" name="Picture 484" descr="D:\F\Kuliah\TUGAS AKHIR\TA2\PUNYA FARIS\SS SISTEM\BLACKBOX\WINDOWS\PineTools.com_files\WhatsApp Image 2022-04-24 at 4.50.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F\Kuliah\TUGAS AKHIR\TA2\PUNYA FARIS\SS SISTEM\BLACKBOX\WINDOWS\PineTools.com_files\WhatsApp Image 2022-04-24 at 4.50.19 PM.jpe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A6E117D" w14:textId="77777777" w:rsidR="00D43CD6" w:rsidRPr="00D43CD6" w:rsidRDefault="00D43CD6" w:rsidP="00D43CD6">
      <w:pPr>
        <w:jc w:val="center"/>
        <w:rPr>
          <w:b/>
          <w:sz w:val="28"/>
          <w:lang w:val="id-ID"/>
        </w:rPr>
      </w:pPr>
    </w:p>
    <w:p w14:paraId="7BA1D28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E290401" wp14:editId="168B740E">
            <wp:extent cx="5041900" cy="2441798"/>
            <wp:effectExtent l="0" t="0" r="6350" b="0"/>
            <wp:docPr id="485" name="Picture 485" descr="D:\F\Kuliah\TUGAS AKHIR\TA2\PUNYA FARIS\SS SISTEM\BLACKBOX\WINDOWS\PineTools.com_files\WhatsApp Image 2022-04-24 at 4.50.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F\Kuliah\TUGAS AKHIR\TA2\PUNYA FARIS\SS SISTEM\BLACKBOX\WINDOWS\PineTools.com_files\WhatsApp Image 2022-04-24 at 4.50.45 PM.jpe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0A15A6DD" w14:textId="77777777" w:rsidR="00D43CD6" w:rsidRPr="00D43CD6" w:rsidRDefault="00D43CD6" w:rsidP="00D43CD6">
      <w:pPr>
        <w:jc w:val="center"/>
        <w:rPr>
          <w:b/>
          <w:sz w:val="28"/>
          <w:lang w:val="id-ID"/>
        </w:rPr>
      </w:pPr>
    </w:p>
    <w:p w14:paraId="7BAF1378"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7EF000D1" wp14:editId="585C59EB">
            <wp:extent cx="5041900" cy="2441798"/>
            <wp:effectExtent l="0" t="0" r="6350" b="0"/>
            <wp:docPr id="498" name="Picture 498" descr="D:\F\Kuliah\TUGAS AKHIR\TA2\PUNYA FARIS\SS SISTEM\BLACKBOX\pdf\PineTools.com_files\WhatsApp Image 2022-04-24 at 4.58.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F\Kuliah\TUGAS AKHIR\TA2\PUNYA FARIS\SS SISTEM\BLACKBOX\pdf\PineTools.com_files\WhatsApp Image 2022-04-24 at 4.58.44 PM.jpe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068AE2BA" w14:textId="77777777" w:rsidR="00D43CD6" w:rsidRPr="00D43CD6" w:rsidRDefault="00D43CD6" w:rsidP="00D43CD6">
      <w:pPr>
        <w:jc w:val="center"/>
        <w:rPr>
          <w:b/>
          <w:sz w:val="28"/>
          <w:lang w:val="id-ID"/>
        </w:rPr>
      </w:pPr>
    </w:p>
    <w:p w14:paraId="19289E10"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9F28048" wp14:editId="17304A49">
            <wp:extent cx="5041900" cy="2441798"/>
            <wp:effectExtent l="0" t="0" r="6350" b="0"/>
            <wp:docPr id="486" name="Picture 486" descr="D:\F\Kuliah\TUGAS AKHIR\TA2\PUNYA FARIS\SS SISTEM\BLACKBOX\WINDOWS\PineTools.com_files\WhatsApp Image 2022-04-24 at 4.50.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F\Kuliah\TUGAS AKHIR\TA2\PUNYA FARIS\SS SISTEM\BLACKBOX\WINDOWS\PineTools.com_files\WhatsApp Image 2022-04-24 at 4.50.59 PM.jpe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64490E5" w14:textId="77777777" w:rsidR="00D43CD6" w:rsidRPr="00D43CD6" w:rsidRDefault="00D43CD6" w:rsidP="00D43CD6">
      <w:pPr>
        <w:jc w:val="center"/>
        <w:rPr>
          <w:b/>
          <w:sz w:val="28"/>
          <w:lang w:val="id-ID"/>
        </w:rPr>
      </w:pPr>
    </w:p>
    <w:p w14:paraId="4F778D2A"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29E9D39" wp14:editId="0A027139">
            <wp:extent cx="5041900" cy="2441798"/>
            <wp:effectExtent l="0" t="0" r="6350" b="0"/>
            <wp:docPr id="499" name="Picture 499" descr="D:\F\Kuliah\TUGAS AKHIR\TA2\PUNYA FARIS\SS SISTEM\BLACKBOX\pdf\PineTools.com_files\WhatsApp Image 2022-04-24 at 5.00.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F\Kuliah\TUGAS AKHIR\TA2\PUNYA FARIS\SS SISTEM\BLACKBOX\pdf\PineTools.com_files\WhatsApp Image 2022-04-24 at 5.00.39 PM.jpe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386F5448" w14:textId="77777777" w:rsidR="00D43CD6" w:rsidRPr="00D43CD6" w:rsidRDefault="00D43CD6" w:rsidP="00D43CD6">
      <w:pPr>
        <w:jc w:val="center"/>
        <w:rPr>
          <w:b/>
          <w:sz w:val="28"/>
          <w:lang w:val="id-ID"/>
        </w:rPr>
      </w:pPr>
    </w:p>
    <w:p w14:paraId="220127B3"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1ABE3F32" wp14:editId="0F8B3071">
            <wp:extent cx="5041900" cy="2441798"/>
            <wp:effectExtent l="0" t="0" r="6350" b="0"/>
            <wp:docPr id="488" name="Picture 488" descr="D:\F\Kuliah\TUGAS AKHIR\TA2\PUNYA FARIS\SS SISTEM\BLACKBOX\WINDOWS\PineTools.com_files\WhatsApp Image 2022-04-24 at 4.51.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F\Kuliah\TUGAS AKHIR\TA2\PUNYA FARIS\SS SISTEM\BLACKBOX\WINDOWS\PineTools.com_files\WhatsApp Image 2022-04-24 at 4.51.39 PM.jpe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15CB3D4" w14:textId="77777777" w:rsidR="00D43CD6" w:rsidRPr="00D43CD6" w:rsidRDefault="00D43CD6" w:rsidP="00D43CD6">
      <w:pPr>
        <w:jc w:val="center"/>
        <w:rPr>
          <w:b/>
          <w:sz w:val="28"/>
          <w:lang w:val="id-ID"/>
        </w:rPr>
      </w:pPr>
    </w:p>
    <w:p w14:paraId="7C6B8F86"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9CE1945" wp14:editId="22AC4B14">
            <wp:extent cx="5041900" cy="2441798"/>
            <wp:effectExtent l="0" t="0" r="6350" b="0"/>
            <wp:docPr id="487" name="Picture 487" descr="D:\F\Kuliah\TUGAS AKHIR\TA2\PUNYA FARIS\SS SISTEM\BLACKBOX\WINDOWS\PineTools.com_files\WhatsApp Image 2022-04-24 at 4.51.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F\Kuliah\TUGAS AKHIR\TA2\PUNYA FARIS\SS SISTEM\BLACKBOX\WINDOWS\PineTools.com_files\WhatsApp Image 2022-04-24 at 4.51.28 PM.jpe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56DFAC5" w14:textId="77777777" w:rsidR="00D43CD6" w:rsidRPr="00D43CD6" w:rsidRDefault="00D43CD6" w:rsidP="00D43CD6">
      <w:pPr>
        <w:jc w:val="center"/>
        <w:rPr>
          <w:b/>
          <w:sz w:val="28"/>
          <w:lang w:val="id-ID"/>
        </w:rPr>
      </w:pPr>
    </w:p>
    <w:p w14:paraId="273A3168"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6C8FE08" wp14:editId="27C6427D">
            <wp:extent cx="5041900" cy="2441798"/>
            <wp:effectExtent l="0" t="0" r="6350" b="0"/>
            <wp:docPr id="500" name="Picture 500" descr="D:\F\Kuliah\TUGAS AKHIR\TA2\PUNYA FARIS\SS SISTEM\BLACKBOX\pdf\PineTools.com_files\WhatsApp Image 2022-04-24 at 6.52.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F\Kuliah\TUGAS AKHIR\TA2\PUNYA FARIS\SS SISTEM\BLACKBOX\pdf\PineTools.com_files\WhatsApp Image 2022-04-24 at 6.52.09 PM.jpe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7E863473" w14:textId="77777777" w:rsidR="00D43CD6" w:rsidRPr="00D43CD6" w:rsidRDefault="00D43CD6" w:rsidP="00D43CD6">
      <w:pPr>
        <w:jc w:val="center"/>
        <w:rPr>
          <w:b/>
          <w:sz w:val="28"/>
          <w:lang w:val="id-ID"/>
        </w:rPr>
      </w:pPr>
    </w:p>
    <w:p w14:paraId="7D971F87"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7BF1771E" wp14:editId="7973C590">
            <wp:extent cx="5041900" cy="2441798"/>
            <wp:effectExtent l="0" t="0" r="6350" b="0"/>
            <wp:docPr id="489" name="Picture 489" descr="D:\F\Kuliah\TUGAS AKHIR\TA2\PUNYA FARIS\SS SISTEM\BLACKBOX\WINDOWS\PineTools.com_files\WhatsApp Image 2022-04-24 at 4.52.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F\Kuliah\TUGAS AKHIR\TA2\PUNYA FARIS\SS SISTEM\BLACKBOX\WINDOWS\PineTools.com_files\WhatsApp Image 2022-04-24 at 4.52.06 PM.jpe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9A172B5"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96F1554" wp14:editId="659226A2">
            <wp:extent cx="5041900" cy="2700696"/>
            <wp:effectExtent l="0" t="0" r="6350" b="4445"/>
            <wp:docPr id="501" name="Picture 501" descr="D:\F\Kuliah\TUGAS AKHIR\TA2\PUNYA FARIS\SS SISTEM\BLACKBOX\pdf\PineTools.com_files\WhatsApp Image 2022-04-24 at 6.52.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F\Kuliah\TUGAS AKHIR\TA2\PUNYA FARIS\SS SISTEM\BLACKBOX\pdf\PineTools.com_files\WhatsApp Image 2022-04-24 at 6.52.55 PM.jpe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041900" cy="2700696"/>
                    </a:xfrm>
                    <a:prstGeom prst="rect">
                      <a:avLst/>
                    </a:prstGeom>
                    <a:noFill/>
                    <a:ln>
                      <a:noFill/>
                    </a:ln>
                  </pic:spPr>
                </pic:pic>
              </a:graphicData>
            </a:graphic>
          </wp:inline>
        </w:drawing>
      </w:r>
    </w:p>
    <w:p w14:paraId="31BA5C8D" w14:textId="77777777" w:rsidR="00D43CD6" w:rsidRPr="00D43CD6" w:rsidRDefault="00D43CD6" w:rsidP="00D43CD6">
      <w:pPr>
        <w:jc w:val="center"/>
        <w:rPr>
          <w:b/>
          <w:sz w:val="28"/>
          <w:lang w:val="id-ID"/>
        </w:rPr>
      </w:pPr>
    </w:p>
    <w:p w14:paraId="557D5C0C"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2E0FD01" wp14:editId="7C56D545">
            <wp:extent cx="5041900" cy="2441798"/>
            <wp:effectExtent l="0" t="0" r="6350" b="0"/>
            <wp:docPr id="490" name="Picture 490" descr="D:\F\Kuliah\TUGAS AKHIR\TA2\PUNYA FARIS\SS SISTEM\BLACKBOX\WINDOWS\PineTools.com_files\WhatsApp Image 2022-04-24 at 4.52.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F\Kuliah\TUGAS AKHIR\TA2\PUNYA FARIS\SS SISTEM\BLACKBOX\WINDOWS\PineTools.com_files\WhatsApp Image 2022-04-24 at 4.52.28 PM.jpe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4541157F" w14:textId="77777777" w:rsidR="00D43CD6" w:rsidRPr="00D43CD6" w:rsidRDefault="00D43CD6" w:rsidP="00D43CD6">
      <w:pPr>
        <w:jc w:val="center"/>
        <w:rPr>
          <w:b/>
          <w:sz w:val="28"/>
          <w:lang w:val="id-ID"/>
        </w:rPr>
      </w:pPr>
    </w:p>
    <w:p w14:paraId="6CE27A82"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2A40A3F7" wp14:editId="0CDF03CA">
            <wp:extent cx="5041900" cy="2700696"/>
            <wp:effectExtent l="0" t="0" r="6350" b="4445"/>
            <wp:docPr id="502" name="Picture 502" descr="D:\F\Kuliah\TUGAS AKHIR\TA2\PUNYA FARIS\SS SISTEM\BLACKBOX\pdf\PineTools.com_files\WhatsApp Image 2022-04-24 at 6.5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F\Kuliah\TUGAS AKHIR\TA2\PUNYA FARIS\SS SISTEM\BLACKBOX\pdf\PineTools.com_files\WhatsApp Image 2022-04-24 at 6.54.45 PM.jpe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41900" cy="2700696"/>
                    </a:xfrm>
                    <a:prstGeom prst="rect">
                      <a:avLst/>
                    </a:prstGeom>
                    <a:noFill/>
                    <a:ln>
                      <a:noFill/>
                    </a:ln>
                  </pic:spPr>
                </pic:pic>
              </a:graphicData>
            </a:graphic>
          </wp:inline>
        </w:drawing>
      </w:r>
    </w:p>
    <w:p w14:paraId="4782B11B" w14:textId="77777777" w:rsidR="00D43CD6" w:rsidRPr="00D43CD6" w:rsidRDefault="00D43CD6" w:rsidP="00D43CD6">
      <w:pPr>
        <w:jc w:val="center"/>
        <w:rPr>
          <w:b/>
          <w:sz w:val="28"/>
          <w:lang w:val="id-ID"/>
        </w:rPr>
      </w:pPr>
    </w:p>
    <w:p w14:paraId="7BD13797"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62A113AE" wp14:editId="587CD5FF">
            <wp:extent cx="5041900" cy="2441798"/>
            <wp:effectExtent l="0" t="0" r="6350" b="0"/>
            <wp:docPr id="491" name="Picture 491" descr="D:\F\Kuliah\TUGAS AKHIR\TA2\PUNYA FARIS\SS SISTEM\BLACKBOX\WINDOWS\PineTools.com_files\WhatsApp Image 2022-04-24 at 4.52.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F\Kuliah\TUGAS AKHIR\TA2\PUNYA FARIS\SS SISTEM\BLACKBOX\WINDOWS\PineTools.com_files\WhatsApp Image 2022-04-24 at 4.52.48 PM.jpe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44E9371" w14:textId="77777777" w:rsidR="00D43CD6" w:rsidRPr="00D43CD6" w:rsidRDefault="00D43CD6" w:rsidP="00D43CD6">
      <w:pPr>
        <w:jc w:val="center"/>
        <w:rPr>
          <w:b/>
          <w:sz w:val="28"/>
          <w:lang w:val="id-ID"/>
        </w:rPr>
      </w:pPr>
    </w:p>
    <w:p w14:paraId="757B2BFE"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82A8508" wp14:editId="223E653E">
            <wp:extent cx="5041900" cy="2441798"/>
            <wp:effectExtent l="0" t="0" r="6350" b="0"/>
            <wp:docPr id="503" name="Picture 503" descr="D:\F\Kuliah\TUGAS AKHIR\TA2\PUNYA FARIS\SS SISTEM\BLACKBOX\pdf\PineTools.com_files\WhatsApp Image 2022-04-24 at 6.57.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F\Kuliah\TUGAS AKHIR\TA2\PUNYA FARIS\SS SISTEM\BLACKBOX\pdf\PineTools.com_files\WhatsApp Image 2022-04-24 at 6.57.11 PM.jpe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1153963A" w14:textId="77777777" w:rsidR="00D43CD6" w:rsidRPr="00D43CD6" w:rsidRDefault="00D43CD6" w:rsidP="00D43CD6">
      <w:pPr>
        <w:jc w:val="center"/>
        <w:rPr>
          <w:b/>
          <w:sz w:val="28"/>
          <w:lang w:val="id-ID"/>
        </w:rPr>
      </w:pPr>
    </w:p>
    <w:p w14:paraId="4EB6F8B9"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4EBEAD20" wp14:editId="040487E9">
            <wp:extent cx="5041900" cy="2441798"/>
            <wp:effectExtent l="0" t="0" r="6350" b="0"/>
            <wp:docPr id="492" name="Picture 492" descr="D:\F\Kuliah\TUGAS AKHIR\TA2\PUNYA FARIS\SS SISTEM\BLACKBOX\WINDOWS\PineTools.com_files\WhatsApp Image 2022-04-24 at 4.53.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F\Kuliah\TUGAS AKHIR\TA2\PUNYA FARIS\SS SISTEM\BLACKBOX\WINDOWS\PineTools.com_files\WhatsApp Image 2022-04-24 at 4.53.03 PM.jpe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5C70C040"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CDE9C9C" wp14:editId="432AD188">
            <wp:extent cx="5041900" cy="2441798"/>
            <wp:effectExtent l="0" t="0" r="6350" b="0"/>
            <wp:docPr id="504" name="Picture 504" descr="D:\F\Kuliah\TUGAS AKHIR\TA2\PUNYA FARIS\SS SISTEM\BLACKBOX\pdf\PineTools.com_files\WhatsApp Image 2022-04-24 at 7.00.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F\Kuliah\TUGAS AKHIR\TA2\PUNYA FARIS\SS SISTEM\BLACKBOX\pdf\PineTools.com_files\WhatsApp Image 2022-04-24 at 7.00.04 PM.jpe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6C8C386E" w14:textId="77777777" w:rsidR="00D43CD6" w:rsidRPr="00D43CD6" w:rsidRDefault="00D43CD6" w:rsidP="00D43CD6">
      <w:pPr>
        <w:jc w:val="center"/>
        <w:rPr>
          <w:b/>
          <w:sz w:val="28"/>
          <w:lang w:val="id-ID"/>
        </w:rPr>
      </w:pPr>
    </w:p>
    <w:p w14:paraId="5A5DC45A"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5CB52579" wp14:editId="2C6B6F58">
            <wp:extent cx="5041900" cy="2441798"/>
            <wp:effectExtent l="0" t="0" r="6350" b="0"/>
            <wp:docPr id="493" name="Picture 493" descr="D:\F\Kuliah\TUGAS AKHIR\TA2\PUNYA FARIS\SS SISTEM\BLACKBOX\WINDOWS\PineTools.com_files\WhatsApp Image 2022-04-24 at 4.53.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F\Kuliah\TUGAS AKHIR\TA2\PUNYA FARIS\SS SISTEM\BLACKBOX\WINDOWS\PineTools.com_files\WhatsApp Image 2022-04-24 at 4.53.26 PM.jpe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5A429C37" w14:textId="77777777" w:rsidR="00D43CD6" w:rsidRPr="00D43CD6" w:rsidRDefault="00D43CD6" w:rsidP="00D43CD6">
      <w:pPr>
        <w:jc w:val="center"/>
        <w:rPr>
          <w:b/>
          <w:sz w:val="28"/>
          <w:lang w:val="id-ID"/>
        </w:rPr>
      </w:pPr>
    </w:p>
    <w:p w14:paraId="486FDCEC"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309B5B63" wp14:editId="530DA554">
            <wp:extent cx="5041900" cy="2441798"/>
            <wp:effectExtent l="0" t="0" r="6350" b="0"/>
            <wp:docPr id="505" name="Picture 505" descr="D:\F\Kuliah\TUGAS AKHIR\TA2\PUNYA FARIS\SS SISTEM\BLACKBOX\pdf\PineTools.com_files\WhatsApp Image 2022-04-24 at 7.00.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F\Kuliah\TUGAS AKHIR\TA2\PUNYA FARIS\SS SISTEM\BLACKBOX\pdf\PineTools.com_files\WhatsApp Image 2022-04-24 at 7.00.56 PM.jpe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067B15A4" w14:textId="77777777" w:rsidR="00D43CD6" w:rsidRPr="00D43CD6" w:rsidRDefault="00D43CD6" w:rsidP="00D43CD6">
      <w:pPr>
        <w:jc w:val="center"/>
        <w:rPr>
          <w:b/>
          <w:sz w:val="28"/>
          <w:lang w:val="id-ID"/>
        </w:rPr>
      </w:pPr>
    </w:p>
    <w:p w14:paraId="3AF9E82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4D8C627A" wp14:editId="1DAACFCB">
            <wp:extent cx="5041900" cy="2441798"/>
            <wp:effectExtent l="0" t="0" r="6350" b="0"/>
            <wp:docPr id="494" name="Picture 494" descr="D:\F\Kuliah\TUGAS AKHIR\TA2\PUNYA FARIS\SS SISTEM\BLACKBOX\WINDOWS\PineTools.com_files\WhatsApp Image 2022-04-24 at 4.53.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F\Kuliah\TUGAS AKHIR\TA2\PUNYA FARIS\SS SISTEM\BLACKBOX\WINDOWS\PineTools.com_files\WhatsApp Image 2022-04-24 at 4.53.39 PM.jpe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04B12A1" w14:textId="77777777" w:rsidR="00D43CD6" w:rsidRPr="00D43CD6" w:rsidRDefault="00D43CD6" w:rsidP="00D43CD6">
      <w:pPr>
        <w:jc w:val="center"/>
        <w:rPr>
          <w:b/>
          <w:sz w:val="28"/>
          <w:lang w:val="id-ID"/>
        </w:rPr>
      </w:pPr>
    </w:p>
    <w:p w14:paraId="7B167FC1" w14:textId="77777777" w:rsidR="00D43CD6" w:rsidRPr="00D43CD6" w:rsidRDefault="00D43CD6" w:rsidP="00D43CD6">
      <w:pPr>
        <w:jc w:val="center"/>
        <w:rPr>
          <w:b/>
          <w:sz w:val="28"/>
          <w:lang w:val="id-ID"/>
        </w:rPr>
      </w:pPr>
      <w:r w:rsidRPr="00D43CD6">
        <w:rPr>
          <w:b/>
          <w:noProof/>
          <w:sz w:val="28"/>
          <w:lang w:eastAsia="en-US"/>
        </w:rPr>
        <w:drawing>
          <wp:inline distT="0" distB="0" distL="0" distR="0" wp14:anchorId="3CF260AF" wp14:editId="3973ED6B">
            <wp:extent cx="5041900" cy="2441798"/>
            <wp:effectExtent l="0" t="0" r="6350" b="0"/>
            <wp:docPr id="495" name="Picture 495" descr="D:\F\Kuliah\TUGAS AKHIR\TA2\PUNYA FARIS\SS SISTEM\BLACKBOX\WINDOWS\PineTools.com_files\WhatsApp Image 2022-04-24 at 4.53.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F\Kuliah\TUGAS AKHIR\TA2\PUNYA FARIS\SS SISTEM\BLACKBOX\WINDOWS\PineTools.com_files\WhatsApp Image 2022-04-24 at 4.53.50 PM.jpe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29300414" w14:textId="77777777" w:rsidR="00D43CD6" w:rsidRPr="00D43CD6" w:rsidRDefault="00D43CD6" w:rsidP="00D43CD6">
      <w:pPr>
        <w:jc w:val="center"/>
        <w:rPr>
          <w:b/>
          <w:sz w:val="28"/>
          <w:lang w:val="id-ID"/>
        </w:rPr>
      </w:pPr>
    </w:p>
    <w:p w14:paraId="32193B93" w14:textId="77777777" w:rsidR="00D43CD6" w:rsidRPr="00D43CD6" w:rsidRDefault="00D43CD6" w:rsidP="00D43CD6">
      <w:pPr>
        <w:jc w:val="center"/>
        <w:rPr>
          <w:b/>
          <w:sz w:val="28"/>
          <w:lang w:val="id-ID"/>
        </w:rPr>
      </w:pPr>
      <w:r w:rsidRPr="00D43CD6">
        <w:rPr>
          <w:b/>
          <w:noProof/>
          <w:sz w:val="28"/>
          <w:lang w:eastAsia="en-US"/>
        </w:rPr>
        <w:lastRenderedPageBreak/>
        <w:drawing>
          <wp:inline distT="0" distB="0" distL="0" distR="0" wp14:anchorId="2F680587" wp14:editId="44A8D5D9">
            <wp:extent cx="5041900" cy="2441798"/>
            <wp:effectExtent l="0" t="0" r="6350" b="0"/>
            <wp:docPr id="496" name="Picture 496" descr="D:\F\Kuliah\TUGAS AKHIR\TA2\PUNYA FARIS\SS SISTEM\BLACKBOX\WINDOWS\PineTools.com_files\WhatsApp Image 2022-04-24 at 4.54.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F\Kuliah\TUGAS AKHIR\TA2\PUNYA FARIS\SS SISTEM\BLACKBOX\WINDOWS\PineTools.com_files\WhatsApp Image 2022-04-24 at 4.54.06 PM.jpe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0D0F34BF" w14:textId="77777777" w:rsidR="00D43CD6" w:rsidRPr="00D43CD6" w:rsidRDefault="00D43CD6" w:rsidP="00D43CD6">
      <w:pPr>
        <w:jc w:val="center"/>
        <w:rPr>
          <w:b/>
          <w:sz w:val="28"/>
          <w:lang w:val="id-ID"/>
        </w:rPr>
      </w:pPr>
    </w:p>
    <w:p w14:paraId="1B673BA9" w14:textId="77777777" w:rsidR="00D43CD6" w:rsidRDefault="00D43CD6" w:rsidP="00D43CD6">
      <w:pPr>
        <w:jc w:val="center"/>
        <w:rPr>
          <w:b/>
          <w:sz w:val="28"/>
          <w:lang w:val="id-ID"/>
        </w:rPr>
      </w:pPr>
      <w:r w:rsidRPr="00D43CD6">
        <w:rPr>
          <w:b/>
          <w:noProof/>
          <w:sz w:val="28"/>
          <w:lang w:eastAsia="en-US"/>
        </w:rPr>
        <w:drawing>
          <wp:inline distT="0" distB="0" distL="0" distR="0" wp14:anchorId="1C20BC74" wp14:editId="2EEA60B8">
            <wp:extent cx="5041900" cy="2441798"/>
            <wp:effectExtent l="0" t="0" r="6350" b="0"/>
            <wp:docPr id="497" name="Picture 497" descr="D:\F\Kuliah\TUGAS AKHIR\TA2\PUNYA FARIS\SS SISTEM\BLACKBOX\WINDOWS\PineTools.com_files\WhatsApp Image 2022-04-24 at 4.54.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F\Kuliah\TUGAS AKHIR\TA2\PUNYA FARIS\SS SISTEM\BLACKBOX\WINDOWS\PineTools.com_files\WhatsApp Image 2022-04-24 at 4.54.30 PM.jpe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041900" cy="2441798"/>
                    </a:xfrm>
                    <a:prstGeom prst="rect">
                      <a:avLst/>
                    </a:prstGeom>
                    <a:noFill/>
                    <a:ln>
                      <a:noFill/>
                    </a:ln>
                  </pic:spPr>
                </pic:pic>
              </a:graphicData>
            </a:graphic>
          </wp:inline>
        </w:drawing>
      </w:r>
    </w:p>
    <w:p w14:paraId="1CC4EF32" w14:textId="77777777" w:rsidR="00D43CD6" w:rsidRDefault="00D43CD6" w:rsidP="00D43CD6">
      <w:pPr>
        <w:jc w:val="center"/>
        <w:rPr>
          <w:b/>
          <w:sz w:val="28"/>
          <w:lang w:val="id-ID"/>
        </w:rPr>
      </w:pPr>
    </w:p>
    <w:p w14:paraId="3ADCD822" w14:textId="77777777" w:rsidR="00D43CD6" w:rsidRDefault="00D43CD6" w:rsidP="00D43CD6">
      <w:pPr>
        <w:jc w:val="center"/>
        <w:rPr>
          <w:b/>
          <w:sz w:val="28"/>
          <w:lang w:val="id-ID"/>
        </w:rPr>
      </w:pPr>
    </w:p>
    <w:p w14:paraId="455C56B6" w14:textId="77777777" w:rsidR="00D43CD6" w:rsidRDefault="00D43CD6" w:rsidP="00D43CD6">
      <w:pPr>
        <w:jc w:val="center"/>
        <w:rPr>
          <w:b/>
          <w:sz w:val="28"/>
          <w:lang w:val="id-ID"/>
        </w:rPr>
      </w:pPr>
    </w:p>
    <w:p w14:paraId="02774D1A" w14:textId="77777777" w:rsidR="00D43CD6" w:rsidRDefault="00D43CD6" w:rsidP="00D43CD6">
      <w:pPr>
        <w:jc w:val="center"/>
        <w:rPr>
          <w:b/>
          <w:sz w:val="28"/>
          <w:lang w:val="id-ID"/>
        </w:rPr>
      </w:pPr>
    </w:p>
    <w:p w14:paraId="35D58EC6" w14:textId="77777777" w:rsidR="00D43CD6" w:rsidRDefault="00D43CD6" w:rsidP="00D43CD6">
      <w:pPr>
        <w:jc w:val="center"/>
        <w:rPr>
          <w:b/>
          <w:sz w:val="28"/>
          <w:lang w:val="id-ID"/>
        </w:rPr>
      </w:pPr>
    </w:p>
    <w:p w14:paraId="5CD321D7" w14:textId="77777777" w:rsidR="00D43CD6" w:rsidRDefault="00D43CD6" w:rsidP="00D43CD6">
      <w:pPr>
        <w:jc w:val="center"/>
        <w:rPr>
          <w:b/>
          <w:sz w:val="28"/>
          <w:lang w:val="id-ID"/>
        </w:rPr>
      </w:pPr>
    </w:p>
    <w:p w14:paraId="2AC612C4" w14:textId="77777777" w:rsidR="00D43CD6" w:rsidRDefault="00D43CD6" w:rsidP="00D43CD6">
      <w:pPr>
        <w:jc w:val="center"/>
        <w:rPr>
          <w:b/>
          <w:sz w:val="28"/>
          <w:lang w:val="id-ID"/>
        </w:rPr>
      </w:pPr>
    </w:p>
    <w:p w14:paraId="0BCAC4FE" w14:textId="77777777" w:rsidR="00D43CD6" w:rsidRDefault="00D43CD6" w:rsidP="00D43CD6">
      <w:pPr>
        <w:jc w:val="center"/>
        <w:rPr>
          <w:b/>
          <w:sz w:val="28"/>
          <w:lang w:val="id-ID"/>
        </w:rPr>
      </w:pPr>
    </w:p>
    <w:p w14:paraId="7CF40B4D" w14:textId="77777777" w:rsidR="00D43CD6" w:rsidRDefault="00D43CD6" w:rsidP="00D43CD6">
      <w:pPr>
        <w:jc w:val="center"/>
        <w:rPr>
          <w:b/>
          <w:sz w:val="28"/>
          <w:lang w:val="id-ID"/>
        </w:rPr>
      </w:pPr>
    </w:p>
    <w:p w14:paraId="396290AB" w14:textId="77777777" w:rsidR="00D43CD6" w:rsidRDefault="00D43CD6" w:rsidP="00D43CD6">
      <w:pPr>
        <w:jc w:val="center"/>
        <w:rPr>
          <w:b/>
          <w:sz w:val="28"/>
          <w:lang w:val="id-ID"/>
        </w:rPr>
      </w:pPr>
    </w:p>
    <w:p w14:paraId="1554C82A" w14:textId="77777777" w:rsidR="00D43CD6" w:rsidRDefault="00D43CD6" w:rsidP="00D43CD6">
      <w:pPr>
        <w:jc w:val="center"/>
        <w:rPr>
          <w:b/>
          <w:sz w:val="28"/>
          <w:lang w:val="id-ID"/>
        </w:rPr>
      </w:pPr>
    </w:p>
    <w:p w14:paraId="708FB724" w14:textId="77777777" w:rsidR="00D43CD6" w:rsidRDefault="00D43CD6" w:rsidP="00D43CD6">
      <w:pPr>
        <w:jc w:val="center"/>
        <w:rPr>
          <w:b/>
          <w:sz w:val="28"/>
          <w:lang w:val="id-ID"/>
        </w:rPr>
      </w:pPr>
    </w:p>
    <w:p w14:paraId="5471CFA5" w14:textId="77777777" w:rsidR="00D43CD6" w:rsidRDefault="00D43CD6" w:rsidP="00D43CD6">
      <w:pPr>
        <w:jc w:val="center"/>
        <w:rPr>
          <w:b/>
          <w:sz w:val="28"/>
          <w:lang w:val="id-ID"/>
        </w:rPr>
      </w:pPr>
    </w:p>
    <w:p w14:paraId="5BE00A23" w14:textId="77777777" w:rsidR="008C6DA9" w:rsidRDefault="008C6DA9" w:rsidP="008C6DA9"/>
    <w:p w14:paraId="3CF1D11C" w14:textId="77777777" w:rsidR="008C6DA9" w:rsidRDefault="008C6DA9" w:rsidP="008C6DA9"/>
    <w:p w14:paraId="23EFE455" w14:textId="77777777" w:rsidR="008C6DA9" w:rsidRDefault="008C6DA9" w:rsidP="008C6DA9">
      <w:pPr>
        <w:sectPr w:rsidR="008C6DA9" w:rsidSect="000B3079">
          <w:headerReference w:type="default" r:id="rId299"/>
          <w:footerReference w:type="default" r:id="rId300"/>
          <w:headerReference w:type="first" r:id="rId301"/>
          <w:footerReference w:type="first" r:id="rId302"/>
          <w:pgSz w:w="11909" w:h="16834" w:code="9"/>
          <w:pgMar w:top="1701" w:right="1701" w:bottom="1701" w:left="2268" w:header="1134" w:footer="1134" w:gutter="0"/>
          <w:pgNumType w:start="1" w:chapStyle="9"/>
          <w:cols w:space="720"/>
          <w:titlePg/>
        </w:sectPr>
      </w:pPr>
    </w:p>
    <w:p w14:paraId="78DFE1F0" w14:textId="596FAC9E" w:rsidR="00B60811" w:rsidRDefault="00B60811" w:rsidP="00B60811">
      <w:pPr>
        <w:pStyle w:val="Heading9"/>
        <w:rPr>
          <w:lang w:val="id-ID"/>
        </w:rPr>
      </w:pPr>
      <w:r>
        <w:lastRenderedPageBreak/>
        <w:br/>
      </w:r>
      <w:bookmarkStart w:id="411" w:name="_Toc105483339"/>
      <w:r w:rsidR="00D43CD6">
        <w:rPr>
          <w:lang w:val="id-ID"/>
        </w:rPr>
        <w:t>WAWANCARA PEGAWAI KEUANGAN KLINIK</w:t>
      </w:r>
      <w:bookmarkEnd w:id="411"/>
    </w:p>
    <w:p w14:paraId="527DD98C" w14:textId="77777777" w:rsidR="00D43CD6" w:rsidRDefault="00D43CD6" w:rsidP="00D43CD6">
      <w:pPr>
        <w:rPr>
          <w:lang w:val="id-ID"/>
        </w:rPr>
      </w:pPr>
    </w:p>
    <w:p w14:paraId="135AEDC5" w14:textId="77777777" w:rsidR="00D43CD6" w:rsidRDefault="00D43CD6" w:rsidP="00D43CD6">
      <w:pPr>
        <w:rPr>
          <w:lang w:val="id-ID"/>
        </w:rPr>
      </w:pPr>
    </w:p>
    <w:p w14:paraId="0987891C" w14:textId="6D1386E8" w:rsidR="00B30456" w:rsidRDefault="00B30456" w:rsidP="007A2FAE">
      <w:pPr>
        <w:jc w:val="both"/>
        <w:rPr>
          <w:sz w:val="24"/>
          <w:lang w:val="id-ID"/>
        </w:rPr>
      </w:pPr>
      <w:r w:rsidRPr="00B30456">
        <w:rPr>
          <w:sz w:val="24"/>
          <w:lang w:val="id-ID"/>
        </w:rPr>
        <w:t>Pertanyaan 1 :</w:t>
      </w:r>
    </w:p>
    <w:p w14:paraId="52E841C8" w14:textId="65A7DBFF" w:rsidR="007A2FAE" w:rsidRDefault="007A2FAE" w:rsidP="007A2FAE">
      <w:pPr>
        <w:jc w:val="both"/>
        <w:rPr>
          <w:sz w:val="24"/>
          <w:lang w:val="id-ID"/>
        </w:rPr>
      </w:pPr>
      <w:r>
        <w:rPr>
          <w:sz w:val="24"/>
          <w:lang w:val="id-ID"/>
        </w:rPr>
        <w:t>Apa saja transaksi yang dilakukan Klinik Pratama UNTAN?</w:t>
      </w:r>
    </w:p>
    <w:p w14:paraId="3330793D" w14:textId="77777777" w:rsidR="007A2FAE" w:rsidRDefault="007A2FAE" w:rsidP="007A2FAE">
      <w:pPr>
        <w:jc w:val="both"/>
        <w:rPr>
          <w:sz w:val="24"/>
          <w:lang w:val="id-ID"/>
        </w:rPr>
      </w:pPr>
    </w:p>
    <w:p w14:paraId="33A85B71" w14:textId="212B69DE" w:rsidR="007A2FAE" w:rsidRDefault="007A2FAE" w:rsidP="007A2FAE">
      <w:pPr>
        <w:jc w:val="both"/>
        <w:rPr>
          <w:sz w:val="24"/>
          <w:lang w:val="id-ID"/>
        </w:rPr>
      </w:pPr>
      <w:r>
        <w:rPr>
          <w:sz w:val="24"/>
          <w:lang w:val="id-ID"/>
        </w:rPr>
        <w:t>Jawaban 1 :</w:t>
      </w:r>
    </w:p>
    <w:p w14:paraId="1E5A2B29" w14:textId="67A9B6BD" w:rsidR="007A2FAE" w:rsidRDefault="007A2FAE" w:rsidP="007A2FAE">
      <w:pPr>
        <w:jc w:val="both"/>
        <w:rPr>
          <w:sz w:val="24"/>
          <w:lang w:val="id-ID"/>
        </w:rPr>
      </w:pPr>
      <w:r>
        <w:rPr>
          <w:sz w:val="24"/>
          <w:lang w:val="id-ID"/>
        </w:rPr>
        <w:t xml:space="preserve">Seperti klinik pada umumnya, Klinik Pratama UNTAN melakukan pelayanan kesehatan masyarakat, mahasiswa, civitas Universitas Tanjungpura. Transaksi yang dilakukan seperti pelayanan kesehatan, tes darah, tes buta warna, dan sebagainya. Untuk obat-obatan dan alat penunjang lainnya kami membeli dari sejumlah </w:t>
      </w:r>
      <w:r w:rsidRPr="007A2FAE">
        <w:rPr>
          <w:i/>
          <w:sz w:val="24"/>
          <w:lang w:val="id-ID"/>
        </w:rPr>
        <w:t>supplier</w:t>
      </w:r>
      <w:r>
        <w:rPr>
          <w:sz w:val="24"/>
          <w:lang w:val="id-ID"/>
        </w:rPr>
        <w:t xml:space="preserve"> tertentu yang bekerja sama dengan pihak klinik.</w:t>
      </w:r>
    </w:p>
    <w:p w14:paraId="631BEA7F" w14:textId="77777777" w:rsidR="007A2FAE" w:rsidRDefault="007A2FAE" w:rsidP="007A2FAE">
      <w:pPr>
        <w:jc w:val="both"/>
        <w:rPr>
          <w:sz w:val="24"/>
          <w:lang w:val="id-ID"/>
        </w:rPr>
      </w:pPr>
    </w:p>
    <w:p w14:paraId="4673C554" w14:textId="2C4831A5" w:rsidR="007A2FAE" w:rsidRPr="007A2FAE" w:rsidRDefault="007A2FAE" w:rsidP="007A2FAE">
      <w:pPr>
        <w:jc w:val="both"/>
        <w:rPr>
          <w:sz w:val="24"/>
          <w:lang w:val="id-ID"/>
        </w:rPr>
      </w:pPr>
      <w:r>
        <w:rPr>
          <w:sz w:val="24"/>
          <w:lang w:val="id-ID"/>
        </w:rPr>
        <w:t>Pertanyaan 2</w:t>
      </w:r>
      <w:r w:rsidRPr="007A2FAE">
        <w:rPr>
          <w:sz w:val="24"/>
          <w:lang w:val="id-ID"/>
        </w:rPr>
        <w:t xml:space="preserve"> :</w:t>
      </w:r>
    </w:p>
    <w:p w14:paraId="626606D3" w14:textId="561B3B7C" w:rsidR="007A2FAE" w:rsidRPr="007A2FAE" w:rsidRDefault="007A2FAE" w:rsidP="007A2FAE">
      <w:pPr>
        <w:jc w:val="both"/>
        <w:rPr>
          <w:sz w:val="24"/>
          <w:lang w:val="id-ID"/>
        </w:rPr>
      </w:pPr>
      <w:r>
        <w:rPr>
          <w:sz w:val="24"/>
          <w:lang w:val="id-ID"/>
        </w:rPr>
        <w:t>Saat ini bagaimana</w:t>
      </w:r>
      <w:r w:rsidRPr="007A2FAE">
        <w:rPr>
          <w:sz w:val="24"/>
          <w:lang w:val="id-ID"/>
        </w:rPr>
        <w:t xml:space="preserve"> Klinik Pratama </w:t>
      </w:r>
      <w:r>
        <w:rPr>
          <w:sz w:val="24"/>
          <w:lang w:val="id-ID"/>
        </w:rPr>
        <w:t>melakukan pencatatan transaksi tersebut</w:t>
      </w:r>
      <w:r w:rsidRPr="007A2FAE">
        <w:rPr>
          <w:sz w:val="24"/>
          <w:lang w:val="id-ID"/>
        </w:rPr>
        <w:t>?</w:t>
      </w:r>
      <w:r>
        <w:rPr>
          <w:sz w:val="24"/>
          <w:lang w:val="id-ID"/>
        </w:rPr>
        <w:t xml:space="preserve"> Jika menggunakan perangkat lunak tertentu, apa perangkat lunak tersebut.</w:t>
      </w:r>
    </w:p>
    <w:p w14:paraId="7F20A849" w14:textId="77777777" w:rsidR="007A2FAE" w:rsidRPr="007A2FAE" w:rsidRDefault="007A2FAE" w:rsidP="007A2FAE">
      <w:pPr>
        <w:jc w:val="both"/>
        <w:rPr>
          <w:sz w:val="24"/>
          <w:lang w:val="id-ID"/>
        </w:rPr>
      </w:pPr>
    </w:p>
    <w:p w14:paraId="22E4FE58" w14:textId="26A4E233" w:rsidR="007A2FAE" w:rsidRPr="007A2FAE" w:rsidRDefault="007A2FAE" w:rsidP="007A2FAE">
      <w:pPr>
        <w:jc w:val="both"/>
        <w:rPr>
          <w:sz w:val="24"/>
          <w:lang w:val="id-ID"/>
        </w:rPr>
      </w:pPr>
      <w:r>
        <w:rPr>
          <w:sz w:val="24"/>
          <w:lang w:val="id-ID"/>
        </w:rPr>
        <w:t>Jawaban 2</w:t>
      </w:r>
      <w:r w:rsidRPr="007A2FAE">
        <w:rPr>
          <w:sz w:val="24"/>
          <w:lang w:val="id-ID"/>
        </w:rPr>
        <w:t xml:space="preserve"> :</w:t>
      </w:r>
    </w:p>
    <w:p w14:paraId="5FD4BE4E" w14:textId="77777777" w:rsidR="005D28A9" w:rsidRDefault="005D28A9" w:rsidP="007A2FAE">
      <w:pPr>
        <w:jc w:val="both"/>
        <w:rPr>
          <w:sz w:val="24"/>
          <w:lang w:val="id-ID"/>
        </w:rPr>
      </w:pPr>
      <w:r>
        <w:rPr>
          <w:sz w:val="24"/>
          <w:lang w:val="id-ID"/>
        </w:rPr>
        <w:t>Pada saat ini, kami melakukan pencatatan transaksi pelayanan kesehatan menggunakan aplikasi kasir yang terinstall pada komputer kasir, sedangkan untuk pembelian obat dan alat-alat penunjang kami menggunakan sejumlah nota yang akan disimpan sebagai arsip klinik. Belum ada perangkat lunak tertentu yang dikhususkan untuk mencatat transaksi jual beli yang dilakukan klinik.</w:t>
      </w:r>
    </w:p>
    <w:p w14:paraId="2BD69156" w14:textId="77777777" w:rsidR="005D28A9" w:rsidRDefault="005D28A9" w:rsidP="007A2FAE">
      <w:pPr>
        <w:jc w:val="both"/>
        <w:rPr>
          <w:sz w:val="24"/>
          <w:lang w:val="id-ID"/>
        </w:rPr>
      </w:pPr>
    </w:p>
    <w:p w14:paraId="2868C366" w14:textId="7D23FAF6" w:rsidR="005D28A9" w:rsidRPr="005D28A9" w:rsidRDefault="005D28A9" w:rsidP="005D28A9">
      <w:pPr>
        <w:jc w:val="both"/>
        <w:rPr>
          <w:sz w:val="24"/>
          <w:lang w:val="id-ID"/>
        </w:rPr>
      </w:pPr>
      <w:r w:rsidRPr="005D28A9">
        <w:rPr>
          <w:sz w:val="24"/>
          <w:lang w:val="id-ID"/>
        </w:rPr>
        <w:t xml:space="preserve">Pertanyaan </w:t>
      </w:r>
      <w:r>
        <w:rPr>
          <w:sz w:val="24"/>
          <w:lang w:val="id-ID"/>
        </w:rPr>
        <w:t>3</w:t>
      </w:r>
      <w:r w:rsidRPr="005D28A9">
        <w:rPr>
          <w:sz w:val="24"/>
          <w:lang w:val="id-ID"/>
        </w:rPr>
        <w:t xml:space="preserve"> :</w:t>
      </w:r>
    </w:p>
    <w:p w14:paraId="561CDEC5" w14:textId="3DBEF1FD" w:rsidR="005D28A9" w:rsidRPr="005D28A9" w:rsidRDefault="005D28A9" w:rsidP="005D28A9">
      <w:pPr>
        <w:jc w:val="both"/>
        <w:rPr>
          <w:sz w:val="24"/>
          <w:lang w:val="id-ID"/>
        </w:rPr>
      </w:pPr>
      <w:r>
        <w:rPr>
          <w:sz w:val="24"/>
          <w:lang w:val="id-ID"/>
        </w:rPr>
        <w:t>Setelah melakukan proses pencatatan transaksi tersebut, apakah klinik juga membuat laporan keuangan berdasarkan prinsip-prinsip akuntansi? Jika menggunakan perangkat lunak tertentu dalam membuat laporan keuangan, apa perangkat lunak tersebut</w:t>
      </w:r>
      <w:r w:rsidRPr="005D28A9">
        <w:rPr>
          <w:sz w:val="24"/>
          <w:lang w:val="id-ID"/>
        </w:rPr>
        <w:t>.</w:t>
      </w:r>
    </w:p>
    <w:p w14:paraId="2C9B06AE" w14:textId="77777777" w:rsidR="005D28A9" w:rsidRPr="005D28A9" w:rsidRDefault="005D28A9" w:rsidP="005D28A9">
      <w:pPr>
        <w:jc w:val="both"/>
        <w:rPr>
          <w:sz w:val="24"/>
          <w:lang w:val="id-ID"/>
        </w:rPr>
      </w:pPr>
    </w:p>
    <w:p w14:paraId="525C1641" w14:textId="3BD64F3B" w:rsidR="005D28A9" w:rsidRPr="005D28A9" w:rsidRDefault="005D28A9" w:rsidP="005D28A9">
      <w:pPr>
        <w:jc w:val="both"/>
        <w:rPr>
          <w:sz w:val="24"/>
          <w:lang w:val="id-ID"/>
        </w:rPr>
      </w:pPr>
      <w:r>
        <w:rPr>
          <w:sz w:val="24"/>
          <w:lang w:val="id-ID"/>
        </w:rPr>
        <w:t>Jawaban 3</w:t>
      </w:r>
      <w:r w:rsidRPr="005D28A9">
        <w:rPr>
          <w:sz w:val="24"/>
          <w:lang w:val="id-ID"/>
        </w:rPr>
        <w:t xml:space="preserve"> :</w:t>
      </w:r>
    </w:p>
    <w:p w14:paraId="19893F98" w14:textId="5BA9055D" w:rsidR="007A2FAE" w:rsidRDefault="005D28A9" w:rsidP="005D28A9">
      <w:pPr>
        <w:jc w:val="both"/>
        <w:rPr>
          <w:sz w:val="24"/>
          <w:lang w:val="id-ID"/>
        </w:rPr>
      </w:pPr>
      <w:r>
        <w:rPr>
          <w:sz w:val="24"/>
          <w:lang w:val="id-ID"/>
        </w:rPr>
        <w:t xml:space="preserve">Benar, klinik membuat laporan keuangan akuntansi menggunakan perangkat lunak </w:t>
      </w:r>
      <w:r w:rsidR="00DC4E4C">
        <w:rPr>
          <w:sz w:val="24"/>
          <w:lang w:val="id-ID"/>
        </w:rPr>
        <w:t>Microsoft Excel</w:t>
      </w:r>
      <w:r>
        <w:rPr>
          <w:sz w:val="24"/>
          <w:lang w:val="id-ID"/>
        </w:rPr>
        <w:t>. Laporan keuangan dibuat oleh bagian keuangan klinik.</w:t>
      </w:r>
    </w:p>
    <w:p w14:paraId="6EEE9AAF" w14:textId="77777777" w:rsidR="005D28A9" w:rsidRDefault="005D28A9" w:rsidP="005D28A9">
      <w:pPr>
        <w:jc w:val="both"/>
        <w:rPr>
          <w:sz w:val="24"/>
          <w:lang w:val="id-ID"/>
        </w:rPr>
      </w:pPr>
    </w:p>
    <w:p w14:paraId="327D074A" w14:textId="42BCDEEB" w:rsidR="005D28A9" w:rsidRPr="005D28A9" w:rsidRDefault="005D28A9" w:rsidP="005D28A9">
      <w:pPr>
        <w:jc w:val="both"/>
        <w:rPr>
          <w:sz w:val="24"/>
          <w:lang w:val="id-ID"/>
        </w:rPr>
      </w:pPr>
      <w:r>
        <w:rPr>
          <w:sz w:val="24"/>
          <w:lang w:val="id-ID"/>
        </w:rPr>
        <w:t>Pertanyaan 4</w:t>
      </w:r>
      <w:r w:rsidRPr="005D28A9">
        <w:rPr>
          <w:sz w:val="24"/>
          <w:lang w:val="id-ID"/>
        </w:rPr>
        <w:t xml:space="preserve"> :</w:t>
      </w:r>
    </w:p>
    <w:p w14:paraId="018D74C2" w14:textId="1B87FE38" w:rsidR="005D28A9" w:rsidRPr="005D28A9" w:rsidRDefault="005D28A9" w:rsidP="005D28A9">
      <w:pPr>
        <w:jc w:val="both"/>
        <w:rPr>
          <w:sz w:val="24"/>
          <w:lang w:val="id-ID"/>
        </w:rPr>
      </w:pPr>
      <w:r>
        <w:rPr>
          <w:sz w:val="24"/>
          <w:lang w:val="id-ID"/>
        </w:rPr>
        <w:t>Apakah pencatatan transaksi dan pembuatan laporan keuangan terintegrasi dalam satu aplikasi yang sama?</w:t>
      </w:r>
    </w:p>
    <w:p w14:paraId="2AC4E5E8" w14:textId="77777777" w:rsidR="005D28A9" w:rsidRPr="005D28A9" w:rsidRDefault="005D28A9" w:rsidP="005D28A9">
      <w:pPr>
        <w:jc w:val="both"/>
        <w:rPr>
          <w:sz w:val="24"/>
          <w:lang w:val="id-ID"/>
        </w:rPr>
      </w:pPr>
    </w:p>
    <w:p w14:paraId="5EB4CE4C" w14:textId="1613665C" w:rsidR="005D28A9" w:rsidRPr="005D28A9" w:rsidRDefault="005D28A9" w:rsidP="005D28A9">
      <w:pPr>
        <w:jc w:val="both"/>
        <w:rPr>
          <w:sz w:val="24"/>
          <w:lang w:val="id-ID"/>
        </w:rPr>
      </w:pPr>
      <w:r>
        <w:rPr>
          <w:sz w:val="24"/>
          <w:lang w:val="id-ID"/>
        </w:rPr>
        <w:t>Jawaban 4</w:t>
      </w:r>
      <w:r w:rsidRPr="005D28A9">
        <w:rPr>
          <w:sz w:val="24"/>
          <w:lang w:val="id-ID"/>
        </w:rPr>
        <w:t xml:space="preserve"> :</w:t>
      </w:r>
    </w:p>
    <w:p w14:paraId="52B10EB4" w14:textId="0C3A7900" w:rsidR="005D28A9" w:rsidRDefault="005D28A9" w:rsidP="005D28A9">
      <w:pPr>
        <w:jc w:val="both"/>
        <w:rPr>
          <w:sz w:val="24"/>
          <w:lang w:val="id-ID"/>
        </w:rPr>
      </w:pPr>
      <w:r>
        <w:rPr>
          <w:sz w:val="24"/>
          <w:lang w:val="id-ID"/>
        </w:rPr>
        <w:t>Tidak, belum terintegrasi secara langsung dalam suatu sistem atau aplikasi. Namun tentunya data laporan keuangan dibuat berdasarkan transaksi yang dilakukan.</w:t>
      </w:r>
    </w:p>
    <w:p w14:paraId="3BAD8E57" w14:textId="77777777" w:rsidR="005D28A9" w:rsidRDefault="005D28A9" w:rsidP="005D28A9">
      <w:pPr>
        <w:jc w:val="both"/>
        <w:rPr>
          <w:sz w:val="24"/>
          <w:lang w:val="id-ID"/>
        </w:rPr>
      </w:pPr>
    </w:p>
    <w:p w14:paraId="19B4BED3" w14:textId="066F4416" w:rsidR="002C1B54" w:rsidRPr="002C1B54" w:rsidRDefault="002C1B54" w:rsidP="002C1B54">
      <w:pPr>
        <w:jc w:val="both"/>
        <w:rPr>
          <w:sz w:val="24"/>
          <w:lang w:val="id-ID"/>
        </w:rPr>
      </w:pPr>
      <w:r>
        <w:rPr>
          <w:sz w:val="24"/>
          <w:lang w:val="id-ID"/>
        </w:rPr>
        <w:t>Pertanyaan 5</w:t>
      </w:r>
      <w:r w:rsidRPr="002C1B54">
        <w:rPr>
          <w:sz w:val="24"/>
          <w:lang w:val="id-ID"/>
        </w:rPr>
        <w:t xml:space="preserve"> :</w:t>
      </w:r>
    </w:p>
    <w:p w14:paraId="73F348B4" w14:textId="1D50DAFC" w:rsidR="002C1B54" w:rsidRPr="002C1B54" w:rsidRDefault="002C1B54" w:rsidP="002C1B54">
      <w:pPr>
        <w:jc w:val="both"/>
        <w:rPr>
          <w:sz w:val="24"/>
          <w:lang w:val="id-ID"/>
        </w:rPr>
      </w:pPr>
      <w:r>
        <w:rPr>
          <w:sz w:val="24"/>
          <w:lang w:val="id-ID"/>
        </w:rPr>
        <w:t>Seperti apa perangkat lunak yang diinginkan oleh Klinik Pratama UNTAN untuk mendukung proses bisnis klinik, khususnya pada pencatatan transaksi dan membuat laporan keuangan</w:t>
      </w:r>
      <w:r w:rsidRPr="002C1B54">
        <w:rPr>
          <w:sz w:val="24"/>
          <w:lang w:val="id-ID"/>
        </w:rPr>
        <w:t>?</w:t>
      </w:r>
    </w:p>
    <w:p w14:paraId="573914B4" w14:textId="58EF7505" w:rsidR="002C1B54" w:rsidRPr="002C1B54" w:rsidRDefault="002C1B54" w:rsidP="002C1B54">
      <w:pPr>
        <w:jc w:val="both"/>
        <w:rPr>
          <w:sz w:val="24"/>
          <w:lang w:val="id-ID"/>
        </w:rPr>
      </w:pPr>
      <w:r>
        <w:rPr>
          <w:sz w:val="24"/>
          <w:lang w:val="id-ID"/>
        </w:rPr>
        <w:t>Jawaban 5</w:t>
      </w:r>
      <w:r w:rsidRPr="002C1B54">
        <w:rPr>
          <w:sz w:val="24"/>
          <w:lang w:val="id-ID"/>
        </w:rPr>
        <w:t xml:space="preserve"> :</w:t>
      </w:r>
    </w:p>
    <w:p w14:paraId="3A409CDD" w14:textId="545DBF19" w:rsidR="005D28A9" w:rsidRPr="002C1B54" w:rsidRDefault="002C1B54" w:rsidP="002C1B54">
      <w:pPr>
        <w:jc w:val="both"/>
        <w:rPr>
          <w:sz w:val="24"/>
          <w:lang w:val="id-ID"/>
        </w:rPr>
      </w:pPr>
      <w:r>
        <w:rPr>
          <w:sz w:val="24"/>
          <w:lang w:val="id-ID"/>
        </w:rPr>
        <w:lastRenderedPageBreak/>
        <w:t xml:space="preserve">Kami menginginkan perangkat lunak yang dapat melakukan pencatatan </w:t>
      </w:r>
      <w:r w:rsidRPr="00901A21">
        <w:rPr>
          <w:i/>
          <w:sz w:val="24"/>
          <w:lang w:val="id-ID"/>
        </w:rPr>
        <w:t>supplier</w:t>
      </w:r>
      <w:r>
        <w:rPr>
          <w:sz w:val="24"/>
          <w:lang w:val="id-ID"/>
        </w:rPr>
        <w:t xml:space="preserve">, </w:t>
      </w:r>
      <w:r w:rsidRPr="00901A21">
        <w:rPr>
          <w:i/>
          <w:sz w:val="24"/>
          <w:lang w:val="id-ID"/>
        </w:rPr>
        <w:t>customer</w:t>
      </w:r>
      <w:r>
        <w:rPr>
          <w:sz w:val="24"/>
          <w:lang w:val="id-ID"/>
        </w:rPr>
        <w:t xml:space="preserve">, inventori barang, pencatatan transaksi jual beli, serta dapat membuat laporan keuangan yang terintegrasi dalam sebuah sistem perangkat lunak. Untuk transaksi jual beli kami ingin selain mencatat transaksi juga dapat membuat </w:t>
      </w:r>
      <w:r>
        <w:rPr>
          <w:i/>
          <w:sz w:val="24"/>
          <w:lang w:val="id-ID"/>
        </w:rPr>
        <w:t xml:space="preserve">invoice </w:t>
      </w:r>
      <w:r>
        <w:rPr>
          <w:sz w:val="24"/>
          <w:lang w:val="id-ID"/>
        </w:rPr>
        <w:t>transaksi. Untuk laporan keuangan kami ingin perangkat lunak tersebut dapat membuat laporan jual beli, laporan inventori barang, laporan jurnal, laporan laba rugi, laporan neraca saldo, laporan neraca, dan sebagainya.</w:t>
      </w:r>
    </w:p>
    <w:p w14:paraId="5BCE9609" w14:textId="77777777" w:rsidR="005D28A9" w:rsidRDefault="005D28A9" w:rsidP="005D28A9">
      <w:pPr>
        <w:jc w:val="both"/>
        <w:rPr>
          <w:sz w:val="24"/>
          <w:lang w:val="id-ID"/>
        </w:rPr>
      </w:pPr>
    </w:p>
    <w:p w14:paraId="1F5EC99D" w14:textId="77777777" w:rsidR="005D28A9" w:rsidRDefault="005D28A9" w:rsidP="005D28A9">
      <w:pPr>
        <w:jc w:val="both"/>
        <w:rPr>
          <w:sz w:val="24"/>
          <w:lang w:val="id-ID"/>
        </w:rPr>
      </w:pPr>
    </w:p>
    <w:p w14:paraId="1269468F" w14:textId="77777777" w:rsidR="005D28A9" w:rsidRDefault="005D28A9" w:rsidP="005D28A9">
      <w:pPr>
        <w:jc w:val="both"/>
        <w:rPr>
          <w:sz w:val="24"/>
          <w:lang w:val="id-ID"/>
        </w:rPr>
      </w:pPr>
    </w:p>
    <w:p w14:paraId="6BC48A1A" w14:textId="77777777" w:rsidR="005D28A9" w:rsidRDefault="005D28A9" w:rsidP="005D28A9">
      <w:pPr>
        <w:jc w:val="both"/>
        <w:rPr>
          <w:sz w:val="24"/>
          <w:lang w:val="id-ID"/>
        </w:rPr>
      </w:pPr>
    </w:p>
    <w:p w14:paraId="41596ACF" w14:textId="77777777" w:rsidR="007A2FAE" w:rsidRDefault="007A2FAE" w:rsidP="007A2FAE">
      <w:pPr>
        <w:jc w:val="both"/>
        <w:rPr>
          <w:sz w:val="24"/>
          <w:lang w:val="id-ID"/>
        </w:rPr>
      </w:pPr>
    </w:p>
    <w:p w14:paraId="719E798B" w14:textId="77777777" w:rsidR="007A2FAE" w:rsidRDefault="007A2FAE" w:rsidP="00D43CD6">
      <w:pPr>
        <w:rPr>
          <w:sz w:val="24"/>
          <w:lang w:val="id-ID"/>
        </w:rPr>
      </w:pPr>
    </w:p>
    <w:p w14:paraId="74D46A91" w14:textId="18B1DF02" w:rsidR="008C6DA9" w:rsidRDefault="008C6DA9" w:rsidP="00D43CD6">
      <w:pPr>
        <w:rPr>
          <w:sz w:val="24"/>
          <w:lang w:val="id-ID"/>
        </w:rPr>
      </w:pPr>
    </w:p>
    <w:p w14:paraId="67DE087D" w14:textId="77777777" w:rsidR="008C6DA9" w:rsidRPr="008C6DA9" w:rsidRDefault="008C6DA9" w:rsidP="008C6DA9">
      <w:pPr>
        <w:rPr>
          <w:sz w:val="24"/>
          <w:lang w:val="id-ID"/>
        </w:rPr>
      </w:pPr>
    </w:p>
    <w:p w14:paraId="1A482B20" w14:textId="77777777" w:rsidR="008C6DA9" w:rsidRPr="008C6DA9" w:rsidRDefault="008C6DA9" w:rsidP="008C6DA9">
      <w:pPr>
        <w:rPr>
          <w:sz w:val="24"/>
          <w:lang w:val="id-ID"/>
        </w:rPr>
      </w:pPr>
    </w:p>
    <w:p w14:paraId="0D0FAAAF" w14:textId="77777777" w:rsidR="008C6DA9" w:rsidRPr="008C6DA9" w:rsidRDefault="008C6DA9" w:rsidP="008C6DA9">
      <w:pPr>
        <w:rPr>
          <w:sz w:val="24"/>
          <w:lang w:val="id-ID"/>
        </w:rPr>
      </w:pPr>
    </w:p>
    <w:p w14:paraId="67B9512F" w14:textId="77777777" w:rsidR="008C6DA9" w:rsidRPr="008C6DA9" w:rsidRDefault="008C6DA9" w:rsidP="008C6DA9">
      <w:pPr>
        <w:rPr>
          <w:sz w:val="24"/>
          <w:lang w:val="id-ID"/>
        </w:rPr>
      </w:pPr>
    </w:p>
    <w:p w14:paraId="1A57D897" w14:textId="77777777" w:rsidR="008C6DA9" w:rsidRPr="008C6DA9" w:rsidRDefault="008C6DA9" w:rsidP="008C6DA9">
      <w:pPr>
        <w:rPr>
          <w:sz w:val="24"/>
          <w:lang w:val="id-ID"/>
        </w:rPr>
      </w:pPr>
    </w:p>
    <w:p w14:paraId="68251B8C" w14:textId="77777777" w:rsidR="008C6DA9" w:rsidRPr="008C6DA9" w:rsidRDefault="008C6DA9" w:rsidP="008C6DA9">
      <w:pPr>
        <w:rPr>
          <w:sz w:val="24"/>
          <w:lang w:val="id-ID"/>
        </w:rPr>
      </w:pPr>
    </w:p>
    <w:p w14:paraId="4E02F8C8" w14:textId="77777777" w:rsidR="008C6DA9" w:rsidRPr="008C6DA9" w:rsidRDefault="008C6DA9" w:rsidP="008C6DA9">
      <w:pPr>
        <w:rPr>
          <w:sz w:val="24"/>
          <w:lang w:val="id-ID"/>
        </w:rPr>
      </w:pPr>
    </w:p>
    <w:p w14:paraId="4E2FDCD8" w14:textId="77777777" w:rsidR="008C6DA9" w:rsidRPr="008C6DA9" w:rsidRDefault="008C6DA9" w:rsidP="008C6DA9">
      <w:pPr>
        <w:rPr>
          <w:sz w:val="24"/>
          <w:lang w:val="id-ID"/>
        </w:rPr>
      </w:pPr>
    </w:p>
    <w:p w14:paraId="0CF58676" w14:textId="77777777" w:rsidR="008C6DA9" w:rsidRPr="008C6DA9" w:rsidRDefault="008C6DA9" w:rsidP="008C6DA9">
      <w:pPr>
        <w:rPr>
          <w:sz w:val="24"/>
          <w:lang w:val="id-ID"/>
        </w:rPr>
      </w:pPr>
    </w:p>
    <w:p w14:paraId="64803953" w14:textId="77777777" w:rsidR="008C6DA9" w:rsidRPr="008C6DA9" w:rsidRDefault="008C6DA9" w:rsidP="008C6DA9">
      <w:pPr>
        <w:rPr>
          <w:sz w:val="24"/>
          <w:lang w:val="id-ID"/>
        </w:rPr>
      </w:pPr>
    </w:p>
    <w:p w14:paraId="52893370" w14:textId="77777777" w:rsidR="008C6DA9" w:rsidRPr="008C6DA9" w:rsidRDefault="008C6DA9" w:rsidP="008C6DA9">
      <w:pPr>
        <w:rPr>
          <w:sz w:val="24"/>
          <w:lang w:val="id-ID"/>
        </w:rPr>
      </w:pPr>
    </w:p>
    <w:p w14:paraId="0278D8E3" w14:textId="77777777" w:rsidR="008C6DA9" w:rsidRPr="008C6DA9" w:rsidRDefault="008C6DA9" w:rsidP="008C6DA9">
      <w:pPr>
        <w:rPr>
          <w:sz w:val="24"/>
          <w:lang w:val="id-ID"/>
        </w:rPr>
      </w:pPr>
    </w:p>
    <w:p w14:paraId="3CC969EA" w14:textId="77777777" w:rsidR="008C6DA9" w:rsidRPr="008C6DA9" w:rsidRDefault="008C6DA9" w:rsidP="008C6DA9">
      <w:pPr>
        <w:rPr>
          <w:sz w:val="24"/>
          <w:lang w:val="id-ID"/>
        </w:rPr>
      </w:pPr>
    </w:p>
    <w:p w14:paraId="587EB198" w14:textId="77777777" w:rsidR="008C6DA9" w:rsidRPr="008C6DA9" w:rsidRDefault="008C6DA9" w:rsidP="008C6DA9">
      <w:pPr>
        <w:rPr>
          <w:sz w:val="24"/>
          <w:lang w:val="id-ID"/>
        </w:rPr>
      </w:pPr>
    </w:p>
    <w:p w14:paraId="55B5F3FB" w14:textId="77777777" w:rsidR="008C6DA9" w:rsidRPr="008C6DA9" w:rsidRDefault="008C6DA9" w:rsidP="008C6DA9">
      <w:pPr>
        <w:rPr>
          <w:sz w:val="24"/>
          <w:lang w:val="id-ID"/>
        </w:rPr>
      </w:pPr>
    </w:p>
    <w:p w14:paraId="67D3F7E7" w14:textId="77777777" w:rsidR="008C6DA9" w:rsidRPr="008C6DA9" w:rsidRDefault="008C6DA9" w:rsidP="008C6DA9">
      <w:pPr>
        <w:rPr>
          <w:sz w:val="24"/>
          <w:lang w:val="id-ID"/>
        </w:rPr>
      </w:pPr>
    </w:p>
    <w:p w14:paraId="531F0B0B" w14:textId="77777777" w:rsidR="008C6DA9" w:rsidRPr="008C6DA9" w:rsidRDefault="008C6DA9" w:rsidP="008C6DA9">
      <w:pPr>
        <w:rPr>
          <w:sz w:val="24"/>
          <w:lang w:val="id-ID"/>
        </w:rPr>
      </w:pPr>
    </w:p>
    <w:p w14:paraId="7AC517F4" w14:textId="68F78E91" w:rsidR="008C6DA9" w:rsidRDefault="008C6DA9" w:rsidP="008C6DA9">
      <w:pPr>
        <w:rPr>
          <w:sz w:val="24"/>
          <w:lang w:val="id-ID"/>
        </w:rPr>
      </w:pPr>
    </w:p>
    <w:p w14:paraId="7C254E41" w14:textId="3E37FDF0" w:rsidR="008C6DA9" w:rsidRDefault="008C6DA9" w:rsidP="008C6DA9">
      <w:pPr>
        <w:rPr>
          <w:sz w:val="24"/>
          <w:lang w:val="id-ID"/>
        </w:rPr>
      </w:pPr>
    </w:p>
    <w:p w14:paraId="0515B071" w14:textId="77777777" w:rsidR="007A2FAE" w:rsidRDefault="007A2FAE" w:rsidP="008C6DA9">
      <w:pPr>
        <w:rPr>
          <w:sz w:val="24"/>
          <w:lang w:val="id-ID"/>
        </w:rPr>
      </w:pPr>
    </w:p>
    <w:p w14:paraId="2D8D3FEE" w14:textId="77777777" w:rsidR="008C6DA9" w:rsidRDefault="008C6DA9" w:rsidP="008C6DA9">
      <w:pPr>
        <w:rPr>
          <w:sz w:val="24"/>
          <w:lang w:val="id-ID"/>
        </w:rPr>
      </w:pPr>
    </w:p>
    <w:p w14:paraId="1EDA5060" w14:textId="77777777" w:rsidR="008C6DA9" w:rsidRDefault="008C6DA9" w:rsidP="008C6DA9">
      <w:pPr>
        <w:rPr>
          <w:sz w:val="24"/>
          <w:lang w:val="id-ID"/>
        </w:rPr>
      </w:pPr>
    </w:p>
    <w:p w14:paraId="384A2E38" w14:textId="77777777" w:rsidR="008C6DA9" w:rsidRDefault="008C6DA9" w:rsidP="008C6DA9">
      <w:pPr>
        <w:rPr>
          <w:sz w:val="24"/>
          <w:lang w:val="id-ID"/>
        </w:rPr>
      </w:pPr>
    </w:p>
    <w:p w14:paraId="10DBEECB" w14:textId="77777777" w:rsidR="008C6DA9" w:rsidRDefault="008C6DA9" w:rsidP="008C6DA9">
      <w:pPr>
        <w:rPr>
          <w:sz w:val="24"/>
          <w:lang w:val="id-ID"/>
        </w:rPr>
      </w:pPr>
    </w:p>
    <w:p w14:paraId="60648A0E" w14:textId="77777777" w:rsidR="008C6DA9" w:rsidRDefault="008C6DA9" w:rsidP="008C6DA9">
      <w:pPr>
        <w:rPr>
          <w:sz w:val="24"/>
          <w:lang w:val="id-ID"/>
        </w:rPr>
      </w:pPr>
    </w:p>
    <w:p w14:paraId="0C1130A7" w14:textId="77777777" w:rsidR="008C6DA9" w:rsidRDefault="008C6DA9" w:rsidP="008C6DA9">
      <w:pPr>
        <w:rPr>
          <w:sz w:val="24"/>
          <w:lang w:val="id-ID"/>
        </w:rPr>
      </w:pPr>
    </w:p>
    <w:p w14:paraId="0A8429EC" w14:textId="77777777" w:rsidR="008C6DA9" w:rsidRDefault="008C6DA9" w:rsidP="008C6DA9">
      <w:pPr>
        <w:rPr>
          <w:sz w:val="24"/>
          <w:lang w:val="id-ID"/>
        </w:rPr>
      </w:pPr>
    </w:p>
    <w:p w14:paraId="0B48FF81" w14:textId="77777777" w:rsidR="008C6DA9" w:rsidRDefault="008C6DA9" w:rsidP="008C6DA9">
      <w:pPr>
        <w:rPr>
          <w:sz w:val="24"/>
          <w:lang w:val="id-ID"/>
        </w:rPr>
      </w:pPr>
    </w:p>
    <w:p w14:paraId="0A7EB742" w14:textId="77777777" w:rsidR="008C6DA9" w:rsidRDefault="008C6DA9" w:rsidP="008C6DA9">
      <w:pPr>
        <w:rPr>
          <w:sz w:val="24"/>
          <w:lang w:val="id-ID"/>
        </w:rPr>
      </w:pPr>
    </w:p>
    <w:p w14:paraId="3A4905B7" w14:textId="77777777" w:rsidR="008C6DA9" w:rsidRDefault="008C6DA9" w:rsidP="008C6DA9">
      <w:pPr>
        <w:rPr>
          <w:sz w:val="24"/>
          <w:lang w:val="id-ID"/>
        </w:rPr>
      </w:pPr>
    </w:p>
    <w:p w14:paraId="1E6D13CD" w14:textId="77777777" w:rsidR="008C6DA9" w:rsidRDefault="008C6DA9" w:rsidP="008C6DA9">
      <w:pPr>
        <w:rPr>
          <w:sz w:val="24"/>
          <w:lang w:val="id-ID"/>
        </w:rPr>
      </w:pPr>
    </w:p>
    <w:p w14:paraId="599D5C8A" w14:textId="77777777" w:rsidR="008C6DA9" w:rsidRDefault="008C6DA9" w:rsidP="008C6DA9">
      <w:pPr>
        <w:rPr>
          <w:sz w:val="24"/>
          <w:lang w:val="id-ID"/>
        </w:rPr>
      </w:pPr>
    </w:p>
    <w:p w14:paraId="677ECC4C" w14:textId="77777777" w:rsidR="008C6DA9" w:rsidRPr="008C6DA9" w:rsidRDefault="008C6DA9" w:rsidP="008C6DA9">
      <w:pPr>
        <w:rPr>
          <w:sz w:val="24"/>
          <w:lang w:val="id-ID"/>
        </w:rPr>
      </w:pPr>
    </w:p>
    <w:sectPr w:rsidR="008C6DA9" w:rsidRPr="008C6DA9" w:rsidSect="008C6DA9">
      <w:headerReference w:type="default" r:id="rId303"/>
      <w:footerReference w:type="default" r:id="rId304"/>
      <w:headerReference w:type="first" r:id="rId305"/>
      <w:footerReference w:type="first" r:id="rId306"/>
      <w:pgSz w:w="11909" w:h="16834" w:code="9"/>
      <w:pgMar w:top="1701" w:right="1701" w:bottom="1701" w:left="2268" w:header="1134" w:footer="1134" w:gutter="0"/>
      <w:pgNumType w:start="1" w:chapStyle="9"/>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DBFA4D" w14:textId="77777777" w:rsidR="004B79E3" w:rsidRDefault="004B79E3">
      <w:r>
        <w:separator/>
      </w:r>
    </w:p>
  </w:endnote>
  <w:endnote w:type="continuationSeparator" w:id="0">
    <w:p w14:paraId="32F56169" w14:textId="77777777" w:rsidR="004B79E3" w:rsidRDefault="004B7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Arial Unicode MS"/>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A3817" w14:textId="77777777" w:rsidR="008D612A" w:rsidRDefault="008D612A" w:rsidP="0097098C">
    <w:pPr>
      <w:framePr w:wrap="around" w:vAnchor="text" w:hAnchor="margin" w:xAlign="center" w:y="1"/>
    </w:pPr>
    <w:r>
      <w:fldChar w:fldCharType="begin"/>
    </w:r>
    <w:r>
      <w:instrText xml:space="preserve">PAGE  </w:instrText>
    </w:r>
    <w:r>
      <w:fldChar w:fldCharType="end"/>
    </w:r>
  </w:p>
  <w:p w14:paraId="69F6A371" w14:textId="77777777" w:rsidR="008D612A" w:rsidRDefault="008D612A" w:rsidP="009049B2">
    <w:pP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BF831" w14:textId="77777777" w:rsidR="008D612A" w:rsidRPr="00102772" w:rsidRDefault="008D612A" w:rsidP="0010277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31394" w14:textId="77777777" w:rsidR="008D612A" w:rsidRPr="002154EE" w:rsidRDefault="008D612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81480A">
      <w:rPr>
        <w:rStyle w:val="PageNumber"/>
        <w:noProof/>
        <w:sz w:val="24"/>
        <w:szCs w:val="24"/>
      </w:rPr>
      <w:t>vi</w:t>
    </w:r>
    <w:r w:rsidRPr="002154EE">
      <w:rPr>
        <w:rStyle w:val="PageNumber"/>
        <w:sz w:val="24"/>
        <w:szCs w:val="24"/>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5492B" w14:textId="77777777" w:rsidR="008D612A" w:rsidRDefault="008D612A" w:rsidP="009049B2">
    <w:pPr>
      <w:ind w:right="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9869D" w14:textId="77777777" w:rsidR="008D612A" w:rsidRPr="00DD0A00" w:rsidRDefault="008D612A"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81480A">
      <w:rPr>
        <w:rStyle w:val="PageNumber"/>
        <w:noProof/>
        <w:sz w:val="24"/>
        <w:szCs w:val="24"/>
      </w:rPr>
      <w:t>vii</w:t>
    </w:r>
    <w:r w:rsidRPr="00DD0A00">
      <w:rPr>
        <w:rStyle w:val="PageNumber"/>
        <w:sz w:val="24"/>
        <w:szCs w:val="24"/>
      </w:rPr>
      <w:fldChar w:fldCharType="end"/>
    </w:r>
  </w:p>
  <w:p w14:paraId="125E2967" w14:textId="77777777" w:rsidR="008D612A" w:rsidRDefault="008D612A" w:rsidP="008848F6">
    <w:pPr>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4BF57" w14:textId="77777777" w:rsidR="008D612A" w:rsidRDefault="008D612A" w:rsidP="009049B2">
    <w:pP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E7FFE" w14:textId="77777777" w:rsidR="008D612A" w:rsidRPr="00DD0A00" w:rsidRDefault="008D612A"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81480A">
      <w:rPr>
        <w:rStyle w:val="PageNumber"/>
        <w:noProof/>
        <w:sz w:val="24"/>
        <w:szCs w:val="24"/>
      </w:rPr>
      <w:t>xii</w:t>
    </w:r>
    <w:r w:rsidRPr="00DD0A00">
      <w:rPr>
        <w:rStyle w:val="PageNumber"/>
        <w:sz w:val="24"/>
        <w:szCs w:val="24"/>
      </w:rPr>
      <w:fldChar w:fldCharType="end"/>
    </w:r>
  </w:p>
  <w:p w14:paraId="26611309" w14:textId="77777777" w:rsidR="008D612A" w:rsidRDefault="008D612A" w:rsidP="008848F6">
    <w:pPr>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F7FA5" w14:textId="77777777" w:rsidR="008D612A" w:rsidRPr="00DD0A00" w:rsidRDefault="008D612A" w:rsidP="003A3FB9">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81480A">
      <w:rPr>
        <w:rStyle w:val="PageNumber"/>
        <w:noProof/>
        <w:sz w:val="24"/>
        <w:szCs w:val="24"/>
      </w:rPr>
      <w:t>xv</w:t>
    </w:r>
    <w:r w:rsidRPr="00DD0A00">
      <w:rPr>
        <w:rStyle w:val="PageNumber"/>
        <w:sz w:val="24"/>
        <w:szCs w:val="24"/>
      </w:rPr>
      <w:fldChar w:fldCharType="end"/>
    </w:r>
  </w:p>
  <w:p w14:paraId="0DB0E9BC" w14:textId="77777777" w:rsidR="008D612A" w:rsidRDefault="008D612A" w:rsidP="009049B2">
    <w:pP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29BE9" w14:textId="77777777" w:rsidR="008D612A" w:rsidRDefault="008D612A" w:rsidP="009049B2">
    <w:pPr>
      <w:ind w:right="36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B59D7" w14:textId="77777777" w:rsidR="008D612A" w:rsidRPr="00736A37" w:rsidRDefault="008D612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81480A">
      <w:rPr>
        <w:noProof/>
        <w:sz w:val="24"/>
        <w:szCs w:val="24"/>
      </w:rPr>
      <w:t>1</w:t>
    </w:r>
    <w:r w:rsidRPr="00736A37">
      <w:rPr>
        <w:noProof/>
        <w:sz w:val="24"/>
        <w:szCs w:val="24"/>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FF0E" w14:textId="77777777" w:rsidR="008D612A" w:rsidRPr="00EB42C3" w:rsidRDefault="008D612A" w:rsidP="00EB42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23F39" w14:textId="77777777" w:rsidR="008D612A" w:rsidRDefault="008D612A" w:rsidP="00C61D66">
    <w:pPr>
      <w:framePr w:wrap="around" w:vAnchor="text" w:hAnchor="margin" w:xAlign="center" w:y="1"/>
    </w:pPr>
    <w:r>
      <w:fldChar w:fldCharType="begin"/>
    </w:r>
    <w:r>
      <w:instrText xml:space="preserve">PAGE  </w:instrText>
    </w:r>
    <w:r>
      <w:fldChar w:fldCharType="separate"/>
    </w:r>
    <w:r>
      <w:rPr>
        <w:noProof/>
      </w:rPr>
      <w:t>iv</w:t>
    </w:r>
    <w:r>
      <w:fldChar w:fldCharType="end"/>
    </w:r>
  </w:p>
  <w:p w14:paraId="24805E8D" w14:textId="77777777" w:rsidR="008D612A" w:rsidRDefault="008D612A" w:rsidP="009049B2">
    <w:pP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A77599" w14:textId="77777777" w:rsidR="008D612A" w:rsidRPr="00736A37" w:rsidRDefault="008D612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81480A">
      <w:rPr>
        <w:noProof/>
        <w:sz w:val="24"/>
        <w:szCs w:val="24"/>
      </w:rPr>
      <w:t>6</w:t>
    </w:r>
    <w:r w:rsidRPr="00736A37">
      <w:rPr>
        <w:noProof/>
        <w:sz w:val="24"/>
        <w:szCs w:val="24"/>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A887" w14:textId="77777777" w:rsidR="008D612A" w:rsidRPr="00C44888" w:rsidRDefault="008D612A" w:rsidP="00C44888">
    <w:pPr>
      <w:ind w:right="2"/>
      <w:jc w:val="center"/>
      <w:rPr>
        <w:sz w:val="24"/>
        <w:szCs w:val="24"/>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78A43" w14:textId="77777777" w:rsidR="008D612A" w:rsidRPr="00736A37" w:rsidRDefault="008D612A">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sidR="0081480A">
      <w:rPr>
        <w:noProof/>
        <w:sz w:val="24"/>
        <w:szCs w:val="24"/>
      </w:rPr>
      <w:t>241</w:t>
    </w:r>
    <w:r w:rsidRPr="00736A37">
      <w:rPr>
        <w:noProof/>
        <w:sz w:val="24"/>
        <w:szCs w:val="24"/>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7A957" w14:textId="77777777" w:rsidR="008D612A" w:rsidRPr="00C44888" w:rsidRDefault="008D612A" w:rsidP="00C44888">
    <w:pPr>
      <w:ind w:right="2"/>
      <w:jc w:val="center"/>
      <w:rPr>
        <w:sz w:val="24"/>
        <w:szCs w:val="24"/>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DEA6B" w14:textId="77777777" w:rsidR="008D612A" w:rsidRPr="00AC11EA" w:rsidRDefault="008D612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1480A">
      <w:rPr>
        <w:rStyle w:val="PageNumber"/>
        <w:noProof/>
        <w:sz w:val="24"/>
        <w:szCs w:val="24"/>
      </w:rPr>
      <w:t>A-1</w:t>
    </w:r>
    <w:r w:rsidRPr="00AC11EA">
      <w:rPr>
        <w:rStyle w:val="PageNumber"/>
        <w:sz w:val="24"/>
        <w:szCs w:val="24"/>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5EB54" w14:textId="77777777" w:rsidR="008D612A" w:rsidRPr="00C44888" w:rsidRDefault="008D612A" w:rsidP="00C44888">
    <w:pPr>
      <w:ind w:right="2"/>
      <w:jc w:val="center"/>
      <w:rPr>
        <w:sz w:val="24"/>
        <w:szCs w:val="24"/>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54CD7" w14:textId="77777777" w:rsidR="008D612A" w:rsidRPr="00AC11EA" w:rsidRDefault="008D612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1480A">
      <w:rPr>
        <w:rStyle w:val="PageNumber"/>
        <w:noProof/>
        <w:sz w:val="24"/>
        <w:szCs w:val="24"/>
      </w:rPr>
      <w:t>B-1</w:t>
    </w:r>
    <w:r w:rsidRPr="00AC11EA">
      <w:rPr>
        <w:rStyle w:val="PageNumber"/>
        <w:sz w:val="24"/>
        <w:szCs w:val="24"/>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9F8B2" w14:textId="77777777" w:rsidR="008C6DA9" w:rsidRPr="00C44888" w:rsidRDefault="008C6DA9" w:rsidP="00C44888">
    <w:pPr>
      <w:ind w:right="2"/>
      <w:jc w:val="center"/>
      <w:rPr>
        <w:sz w:val="24"/>
        <w:szCs w:val="24"/>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118E0" w14:textId="77777777" w:rsidR="008C6DA9" w:rsidRPr="00AC11EA" w:rsidRDefault="008C6DA9"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1480A">
      <w:rPr>
        <w:rStyle w:val="PageNumber"/>
        <w:noProof/>
        <w:sz w:val="24"/>
        <w:szCs w:val="24"/>
      </w:rPr>
      <w:t>C-1</w:t>
    </w:r>
    <w:r w:rsidRPr="00AC11EA">
      <w:rPr>
        <w:rStyle w:val="PageNumber"/>
        <w:sz w:val="24"/>
        <w:szCs w:val="24"/>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6342676"/>
      <w:docPartObj>
        <w:docPartGallery w:val="Page Numbers (Bottom of Page)"/>
        <w:docPartUnique/>
      </w:docPartObj>
    </w:sdtPr>
    <w:sdtEndPr>
      <w:rPr>
        <w:noProof/>
        <w:sz w:val="24"/>
      </w:rPr>
    </w:sdtEndPr>
    <w:sdtContent>
      <w:p w14:paraId="2937A9BF" w14:textId="2BAC5338" w:rsidR="008D612A" w:rsidRPr="00A36D22" w:rsidRDefault="008D612A">
        <w:pPr>
          <w:pStyle w:val="Footer"/>
          <w:jc w:val="center"/>
          <w:rPr>
            <w:sz w:val="24"/>
          </w:rPr>
        </w:pPr>
        <w:r w:rsidRPr="00A36D22">
          <w:rPr>
            <w:sz w:val="24"/>
          </w:rPr>
          <w:fldChar w:fldCharType="begin"/>
        </w:r>
        <w:r w:rsidRPr="00A36D22">
          <w:rPr>
            <w:sz w:val="24"/>
          </w:rPr>
          <w:instrText xml:space="preserve"> PAGE   \* MERGEFORMAT </w:instrText>
        </w:r>
        <w:r w:rsidRPr="00A36D22">
          <w:rPr>
            <w:sz w:val="24"/>
          </w:rPr>
          <w:fldChar w:fldCharType="separate"/>
        </w:r>
        <w:r w:rsidR="0081480A">
          <w:rPr>
            <w:noProof/>
            <w:sz w:val="24"/>
          </w:rPr>
          <w:t>D-2</w:t>
        </w:r>
        <w:r w:rsidRPr="00A36D22">
          <w:rPr>
            <w:noProof/>
            <w:sz w:val="24"/>
          </w:rPr>
          <w:fldChar w:fldCharType="end"/>
        </w:r>
      </w:p>
    </w:sdtContent>
  </w:sdt>
  <w:p w14:paraId="3DF8CB2E" w14:textId="2F2CC571" w:rsidR="008D612A" w:rsidRPr="00A36D22" w:rsidRDefault="008D612A" w:rsidP="00C44888">
    <w:pPr>
      <w:ind w:right="2"/>
      <w:jc w:val="center"/>
      <w:rPr>
        <w:sz w:val="24"/>
        <w:szCs w:val="24"/>
        <w:lang w:val="id-ID"/>
      </w:rPr>
    </w:pPr>
  </w:p>
  <w:p w14:paraId="26514B82" w14:textId="77777777" w:rsidR="008D612A" w:rsidRDefault="008D612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4123C" w14:textId="77777777" w:rsidR="008D612A" w:rsidRPr="002154EE" w:rsidRDefault="008D612A" w:rsidP="00EB42C3">
    <w:pPr>
      <w:ind w:right="2"/>
      <w:jc w:val="center"/>
      <w:rPr>
        <w:sz w:val="24"/>
        <w:szCs w:val="24"/>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DC58C" w14:textId="77777777" w:rsidR="008D612A" w:rsidRPr="00AC11EA" w:rsidRDefault="008D612A"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sidR="0081480A">
      <w:rPr>
        <w:rStyle w:val="PageNumber"/>
        <w:noProof/>
        <w:sz w:val="24"/>
        <w:szCs w:val="24"/>
      </w:rPr>
      <w:t>D-1</w:t>
    </w:r>
    <w:r w:rsidRPr="00AC11EA">
      <w:rPr>
        <w:rStyle w:val="PageNumber"/>
        <w:sz w:val="24"/>
        <w:szCs w:val="24"/>
      </w:rPr>
      <w:fldChar w:fldCharType="end"/>
    </w:r>
  </w:p>
  <w:p w14:paraId="0131F67F" w14:textId="77777777" w:rsidR="008D612A" w:rsidRDefault="008D612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1A3456" w14:textId="77777777" w:rsidR="008D612A" w:rsidRPr="002154EE" w:rsidRDefault="008D612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81480A">
      <w:rPr>
        <w:rStyle w:val="PageNumber"/>
        <w:noProof/>
        <w:sz w:val="24"/>
        <w:szCs w:val="24"/>
      </w:rPr>
      <w:t>ii</w:t>
    </w:r>
    <w:r w:rsidRPr="002154EE">
      <w:rPr>
        <w:rStyle w:val="PageNumber"/>
        <w:sz w:val="24"/>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8A8F9" w14:textId="77777777" w:rsidR="008D612A" w:rsidRPr="002154EE" w:rsidRDefault="008D612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81480A">
      <w:rPr>
        <w:rStyle w:val="PageNumber"/>
        <w:noProof/>
        <w:sz w:val="24"/>
        <w:szCs w:val="24"/>
      </w:rPr>
      <w:t>iii</w:t>
    </w:r>
    <w:r w:rsidRPr="002154EE">
      <w:rPr>
        <w:rStyle w:val="PageNumber"/>
        <w:sz w:val="24"/>
        <w:szCs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FE24A9" w14:textId="77777777" w:rsidR="008D612A" w:rsidRDefault="008D612A" w:rsidP="00102772">
    <w:pP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4B476" w14:textId="77777777" w:rsidR="008D612A" w:rsidRPr="002154EE" w:rsidRDefault="008D612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81480A">
      <w:rPr>
        <w:rStyle w:val="PageNumber"/>
        <w:noProof/>
        <w:sz w:val="24"/>
        <w:szCs w:val="24"/>
      </w:rPr>
      <w:t>iv</w:t>
    </w:r>
    <w:r w:rsidRPr="002154EE">
      <w:rPr>
        <w:rStyle w:val="PageNumber"/>
        <w:sz w:val="24"/>
        <w:szCs w:val="24"/>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38A83" w14:textId="77777777" w:rsidR="008D612A" w:rsidRPr="002154EE" w:rsidRDefault="008D612A" w:rsidP="002154EE">
    <w:pPr>
      <w:ind w:right="2"/>
      <w:jc w:val="center"/>
      <w:rPr>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B43830" w14:textId="77777777" w:rsidR="008D612A" w:rsidRPr="002154EE" w:rsidRDefault="008D612A"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sidR="0081480A">
      <w:rPr>
        <w:rStyle w:val="PageNumber"/>
        <w:noProof/>
        <w:sz w:val="24"/>
        <w:szCs w:val="24"/>
      </w:rPr>
      <w:t>v</w:t>
    </w:r>
    <w:r w:rsidRPr="002154EE">
      <w:rPr>
        <w:rStyle w:val="PageNumber"/>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5822E" w14:textId="77777777" w:rsidR="004B79E3" w:rsidRDefault="004B79E3">
      <w:r>
        <w:separator/>
      </w:r>
    </w:p>
  </w:footnote>
  <w:footnote w:type="continuationSeparator" w:id="0">
    <w:p w14:paraId="4BF58D7B" w14:textId="77777777" w:rsidR="004B79E3" w:rsidRDefault="004B79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5C184" w14:textId="77777777" w:rsidR="008D612A" w:rsidRDefault="008D612A"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8DC0F8" w14:textId="77777777" w:rsidR="008D612A" w:rsidRDefault="008D612A" w:rsidP="00BB773D">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A8DCD" w14:textId="77777777" w:rsidR="008D612A" w:rsidRPr="00DD0A00" w:rsidRDefault="008D612A"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81480A">
      <w:rPr>
        <w:rStyle w:val="PageNumber"/>
        <w:noProof/>
        <w:sz w:val="24"/>
        <w:szCs w:val="24"/>
      </w:rPr>
      <w:t>xi</w:t>
    </w:r>
    <w:r w:rsidRPr="00DD0A00">
      <w:rPr>
        <w:rStyle w:val="PageNumber"/>
        <w:sz w:val="24"/>
        <w:szCs w:val="24"/>
      </w:rPr>
      <w:fldChar w:fldCharType="end"/>
    </w:r>
  </w:p>
  <w:p w14:paraId="19FEC83E" w14:textId="77777777" w:rsidR="008D612A" w:rsidRDefault="008D612A" w:rsidP="00C25AF3">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2FCF4" w14:textId="77777777" w:rsidR="008D612A" w:rsidRDefault="008D612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8080C" w14:textId="77777777" w:rsidR="008D612A" w:rsidRPr="00DD0A00" w:rsidRDefault="008D612A"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sidR="0081480A">
      <w:rPr>
        <w:rStyle w:val="PageNumber"/>
        <w:noProof/>
        <w:sz w:val="24"/>
        <w:szCs w:val="24"/>
      </w:rPr>
      <w:t>xiv</w:t>
    </w:r>
    <w:r w:rsidRPr="00DD0A00">
      <w:rPr>
        <w:rStyle w:val="PageNumber"/>
        <w:sz w:val="24"/>
        <w:szCs w:val="24"/>
      </w:rPr>
      <w:fldChar w:fldCharType="end"/>
    </w:r>
  </w:p>
  <w:p w14:paraId="7FC96DC0" w14:textId="77777777" w:rsidR="008D612A" w:rsidRDefault="008D612A" w:rsidP="00C25AF3">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4EE52" w14:textId="77777777" w:rsidR="008D612A" w:rsidRDefault="008D612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BA8D7" w14:textId="77777777" w:rsidR="008D612A" w:rsidRDefault="008D612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9DD6D" w14:textId="77777777" w:rsidR="008D612A" w:rsidRPr="00E836A2" w:rsidRDefault="008D612A"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sidR="0081480A">
      <w:rPr>
        <w:rStyle w:val="PageNumber"/>
        <w:noProof/>
        <w:sz w:val="24"/>
        <w:szCs w:val="24"/>
      </w:rPr>
      <w:t>5</w:t>
    </w:r>
    <w:r w:rsidRPr="00E836A2">
      <w:rPr>
        <w:rStyle w:val="PageNumber"/>
        <w:sz w:val="24"/>
        <w:szCs w:val="24"/>
      </w:rPr>
      <w:fldChar w:fldCharType="end"/>
    </w:r>
  </w:p>
  <w:p w14:paraId="61408147" w14:textId="77777777" w:rsidR="008D612A" w:rsidRDefault="008D612A" w:rsidP="00284E3A">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F0EAE" w14:textId="77777777" w:rsidR="008D612A" w:rsidRDefault="008D612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19048" w14:textId="77777777" w:rsidR="008D612A" w:rsidRPr="00C44888" w:rsidRDefault="008D612A" w:rsidP="00EB42C3">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sidR="0081480A">
      <w:rPr>
        <w:rStyle w:val="PageNumber"/>
        <w:noProof/>
        <w:sz w:val="24"/>
        <w:szCs w:val="24"/>
      </w:rPr>
      <w:t>9</w:t>
    </w:r>
    <w:r w:rsidRPr="00C44888">
      <w:rPr>
        <w:rStyle w:val="PageNumber"/>
        <w:sz w:val="24"/>
        <w:szCs w:val="24"/>
      </w:rPr>
      <w:fldChar w:fldCharType="end"/>
    </w:r>
  </w:p>
  <w:p w14:paraId="1F98E90F" w14:textId="77777777" w:rsidR="008D612A" w:rsidRDefault="008D612A" w:rsidP="00EB42C3">
    <w:pPr>
      <w:pStyle w:val="Header"/>
      <w:ind w:right="36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44703" w14:textId="77777777" w:rsidR="008D612A" w:rsidRDefault="008D612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75150" w14:textId="77777777" w:rsidR="008D612A" w:rsidRPr="00C44888" w:rsidRDefault="008D612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81480A">
      <w:rPr>
        <w:rStyle w:val="PageNumber"/>
        <w:noProof/>
        <w:sz w:val="24"/>
        <w:szCs w:val="24"/>
      </w:rPr>
      <w:t>245</w:t>
    </w:r>
    <w:r w:rsidRPr="00C44888">
      <w:rPr>
        <w:rStyle w:val="PageNumber"/>
        <w:sz w:val="24"/>
        <w:szCs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A5247" w14:textId="77777777" w:rsidR="008D612A" w:rsidRDefault="008D612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5412" w14:textId="77777777" w:rsidR="008D612A" w:rsidRDefault="008D612A">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1E683" w14:textId="77777777" w:rsidR="008D612A" w:rsidRPr="00C44888" w:rsidRDefault="008D612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8C6DA9">
      <w:rPr>
        <w:rStyle w:val="PageNumber"/>
        <w:noProof/>
        <w:sz w:val="24"/>
        <w:szCs w:val="24"/>
      </w:rPr>
      <w:t>A-2</w:t>
    </w:r>
    <w:r w:rsidRPr="00C44888">
      <w:rPr>
        <w:rStyle w:val="PageNumber"/>
        <w:sz w:val="24"/>
        <w:szCs w:val="24"/>
      </w:rPr>
      <w:fldChar w:fldCharType="end"/>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5D4FA" w14:textId="77777777" w:rsidR="008D612A" w:rsidRDefault="008D612A">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F9121" w14:textId="77777777" w:rsidR="008D612A" w:rsidRPr="00C44888" w:rsidRDefault="008D612A"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B-2</w:t>
    </w:r>
    <w:r w:rsidRPr="00C44888">
      <w:rPr>
        <w:rStyle w:val="PageNumber"/>
        <w:sz w:val="24"/>
        <w:szCs w:val="24"/>
      </w:rP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5D03" w14:textId="77777777" w:rsidR="008D612A" w:rsidRDefault="008D612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75D75" w14:textId="77777777" w:rsidR="008C6DA9" w:rsidRPr="00C44888" w:rsidRDefault="008C6DA9"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sidR="0081480A">
      <w:rPr>
        <w:rStyle w:val="PageNumber"/>
        <w:noProof/>
        <w:sz w:val="24"/>
        <w:szCs w:val="24"/>
      </w:rPr>
      <w:t>C-27</w:t>
    </w:r>
    <w:r w:rsidRPr="00C44888">
      <w:rPr>
        <w:rStyle w:val="PageNumber"/>
        <w:sz w:val="24"/>
        <w:szCs w:val="24"/>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D8E9B" w14:textId="77777777" w:rsidR="008C6DA9" w:rsidRDefault="008C6DA9">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CAFCA" w14:textId="7FEE272E" w:rsidR="008D612A" w:rsidRPr="00A36D22" w:rsidRDefault="008D612A" w:rsidP="00C44888">
    <w:pPr>
      <w:pStyle w:val="Header"/>
      <w:tabs>
        <w:tab w:val="clear" w:pos="4320"/>
        <w:tab w:val="clear" w:pos="8640"/>
      </w:tabs>
      <w:ind w:right="2"/>
      <w:jc w:val="right"/>
      <w:rPr>
        <w:sz w:val="24"/>
        <w:szCs w:val="24"/>
        <w:lang w:val="id-ID"/>
      </w:rPr>
    </w:pPr>
  </w:p>
  <w:p w14:paraId="5B2DAF07" w14:textId="77777777" w:rsidR="008D612A" w:rsidRDefault="008D612A"/>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192D8" w14:textId="77777777" w:rsidR="008D612A" w:rsidRDefault="008D612A">
    <w:pPr>
      <w:pStyle w:val="Header"/>
    </w:pPr>
  </w:p>
  <w:p w14:paraId="6CF1F62C" w14:textId="77777777" w:rsidR="008D612A" w:rsidRDefault="008D612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97768" w14:textId="77777777" w:rsidR="008D612A" w:rsidRPr="00D80B09" w:rsidRDefault="008D612A" w:rsidP="00D80B09">
    <w:pPr>
      <w:pStyle w:val="Header"/>
      <w:tabs>
        <w:tab w:val="clear" w:pos="8640"/>
      </w:tabs>
      <w:ind w:left="142" w:right="-707"/>
      <w:jc w:val="center"/>
      <w:rPr>
        <w:spacing w:val="10"/>
        <w:w w:val="90"/>
        <w:sz w:val="28"/>
        <w:szCs w:val="28"/>
      </w:rPr>
    </w:pPr>
    <w:r>
      <w:rPr>
        <w:noProof/>
        <w:spacing w:val="10"/>
        <w:sz w:val="28"/>
        <w:szCs w:val="28"/>
        <w:lang w:eastAsia="en-US"/>
      </w:rPr>
      <w:drawing>
        <wp:anchor distT="0" distB="0" distL="114300" distR="114300" simplePos="0" relativeHeight="251657728" behindDoc="0" locked="0" layoutInCell="1" allowOverlap="1" wp14:anchorId="3A9145B3" wp14:editId="722BAF7A">
          <wp:simplePos x="0" y="0"/>
          <wp:positionH relativeFrom="column">
            <wp:posOffset>-742950</wp:posOffset>
          </wp:positionH>
          <wp:positionV relativeFrom="paragraph">
            <wp:posOffset>13335</wp:posOffset>
          </wp:positionV>
          <wp:extent cx="1078865" cy="1013460"/>
          <wp:effectExtent l="0" t="0" r="6985"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8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0B09">
      <w:rPr>
        <w:spacing w:val="10"/>
        <w:w w:val="90"/>
        <w:sz w:val="28"/>
        <w:szCs w:val="28"/>
      </w:rPr>
      <w:t>KEMENTERIAN RISET, TEKNOLOGI DAN PENDIDIKAN TINGGI</w:t>
    </w:r>
  </w:p>
  <w:p w14:paraId="13D699FD" w14:textId="77777777" w:rsidR="008D612A" w:rsidRPr="00E915C8" w:rsidRDefault="008D612A" w:rsidP="00D80B09">
    <w:pPr>
      <w:pStyle w:val="Header"/>
      <w:tabs>
        <w:tab w:val="clear" w:pos="8640"/>
      </w:tabs>
      <w:ind w:left="142" w:right="-707"/>
      <w:jc w:val="center"/>
      <w:rPr>
        <w:b/>
        <w:bCs/>
        <w:sz w:val="36"/>
        <w:szCs w:val="28"/>
      </w:rPr>
    </w:pPr>
    <w:r w:rsidRPr="00E915C8">
      <w:rPr>
        <w:b/>
        <w:bCs/>
        <w:sz w:val="36"/>
        <w:szCs w:val="28"/>
      </w:rPr>
      <w:t>UNIVERSITAS TANJUNGPURA</w:t>
    </w:r>
  </w:p>
  <w:p w14:paraId="2ADE4425" w14:textId="77777777" w:rsidR="008D612A" w:rsidRPr="00E915C8" w:rsidRDefault="008D612A" w:rsidP="00D80B09">
    <w:pPr>
      <w:pStyle w:val="Header"/>
      <w:tabs>
        <w:tab w:val="clear" w:pos="8640"/>
      </w:tabs>
      <w:ind w:left="142" w:right="-707"/>
      <w:jc w:val="center"/>
      <w:rPr>
        <w:rFonts w:ascii="Rockwell" w:hAnsi="Rockwell"/>
        <w:b/>
        <w:bCs/>
        <w:sz w:val="48"/>
        <w:szCs w:val="48"/>
      </w:rPr>
    </w:pPr>
    <w:r w:rsidRPr="00E915C8">
      <w:rPr>
        <w:rFonts w:ascii="Rockwell" w:hAnsi="Rockwell"/>
        <w:b/>
        <w:bCs/>
        <w:sz w:val="48"/>
        <w:szCs w:val="48"/>
      </w:rPr>
      <w:t>FAKULTAS TEKNIK</w:t>
    </w:r>
  </w:p>
  <w:p w14:paraId="2BE912FD" w14:textId="77777777" w:rsidR="008D612A" w:rsidRPr="00D80B09" w:rsidRDefault="008D612A" w:rsidP="00D80B09">
    <w:pPr>
      <w:pStyle w:val="Header"/>
      <w:spacing w:after="60"/>
      <w:ind w:left="142" w:right="-707"/>
      <w:jc w:val="center"/>
      <w:rPr>
        <w:sz w:val="24"/>
        <w:szCs w:val="24"/>
      </w:rPr>
    </w:pPr>
    <w:r w:rsidRPr="00D80B09">
      <w:rPr>
        <w:sz w:val="24"/>
        <w:szCs w:val="24"/>
      </w:rPr>
      <w:t>Jl. Prof. Dr. H. Hadari Nawawi Pontianak 78124 Telp./Fax. 0561 740186</w:t>
    </w:r>
  </w:p>
  <w:p w14:paraId="278A3BB1" w14:textId="77777777" w:rsidR="008D612A" w:rsidRDefault="008D612A" w:rsidP="00D80B09">
    <w:pPr>
      <w:pStyle w:val="Header"/>
      <w:pBdr>
        <w:top w:val="single" w:sz="24" w:space="1" w:color="000000"/>
      </w:pBdr>
      <w:ind w:left="-1134" w:right="-425"/>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1B4898" w14:textId="77777777" w:rsidR="008D612A" w:rsidRPr="00BE230E" w:rsidRDefault="008D612A"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w:t>
    </w:r>
    <w:r w:rsidRPr="00BE230E">
      <w:rPr>
        <w:rStyle w:val="PageNumber"/>
        <w:sz w:val="24"/>
        <w:szCs w:val="24"/>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F0C23" w14:textId="77777777" w:rsidR="008D612A" w:rsidRDefault="008D612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87FE7" w14:textId="77777777" w:rsidR="008D612A" w:rsidRPr="00BE230E" w:rsidRDefault="008D612A" w:rsidP="002154EE">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vii</w:t>
    </w:r>
    <w:r w:rsidRPr="00BE230E">
      <w:rPr>
        <w:rStyle w:val="PageNumber"/>
        <w:sz w:val="24"/>
        <w:szCs w:val="24"/>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0D03A3" w14:textId="77777777" w:rsidR="008D612A" w:rsidRDefault="008D612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C8867" w14:textId="77777777" w:rsidR="008D612A" w:rsidRPr="00BE230E" w:rsidRDefault="008D612A"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ix</w:t>
    </w:r>
    <w:r w:rsidRPr="00BE230E">
      <w:rPr>
        <w:rStyle w:val="PageNumber"/>
        <w:sz w:val="24"/>
        <w:szCs w:val="24"/>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58DF2" w14:textId="77777777" w:rsidR="008D612A" w:rsidRDefault="008D61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F77BA"/>
    <w:multiLevelType w:val="multilevel"/>
    <w:tmpl w:val="6B9CD570"/>
    <w:lvl w:ilvl="0">
      <w:start w:val="1"/>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331C04"/>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241254"/>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F16A8D"/>
    <w:multiLevelType w:val="multilevel"/>
    <w:tmpl w:val="CD98FDB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910B6A"/>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85B1E08"/>
    <w:multiLevelType w:val="multilevel"/>
    <w:tmpl w:val="97F07D6C"/>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DC7220"/>
    <w:multiLevelType w:val="multilevel"/>
    <w:tmpl w:val="1EECC99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EA5733"/>
    <w:multiLevelType w:val="hybridMultilevel"/>
    <w:tmpl w:val="13BEDE24"/>
    <w:lvl w:ilvl="0" w:tplc="6D861AD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8C71296"/>
    <w:multiLevelType w:val="hybridMultilevel"/>
    <w:tmpl w:val="C47A05D2"/>
    <w:lvl w:ilvl="0" w:tplc="B27E1EF4">
      <w:start w:val="1"/>
      <w:numFmt w:val="upperLetter"/>
      <w:pStyle w:val="Heading9"/>
      <w:lvlText w:val="Lampiran %1"/>
      <w:lvlJc w:val="center"/>
      <w:pPr>
        <w:tabs>
          <w:tab w:val="num" w:pos="0"/>
        </w:tabs>
        <w:ind w:left="0" w:firstLine="1701"/>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E746429"/>
    <w:multiLevelType w:val="multilevel"/>
    <w:tmpl w:val="7C2633D2"/>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i w:val="0"/>
      </w:rPr>
    </w:lvl>
    <w:lvl w:ilvl="2">
      <w:start w:val="1"/>
      <w:numFmt w:val="decimal"/>
      <w:pStyle w:val="Heading3"/>
      <w:isLgl/>
      <w:lvlText w:val="%1.%2.%3"/>
      <w:lvlJc w:val="left"/>
      <w:pPr>
        <w:tabs>
          <w:tab w:val="num" w:pos="709"/>
        </w:tabs>
        <w:ind w:left="709" w:hanging="709"/>
      </w:pPr>
      <w:rPr>
        <w:rFonts w:hint="default"/>
      </w:rPr>
    </w:lvl>
    <w:lvl w:ilvl="3">
      <w:start w:val="1"/>
      <w:numFmt w:val="decimal"/>
      <w:pStyle w:val="Heading4"/>
      <w:isLgl/>
      <w:lvlText w:val="%1.%2.%3.%4"/>
      <w:lvlJc w:val="left"/>
      <w:pPr>
        <w:tabs>
          <w:tab w:val="num" w:pos="720"/>
        </w:tabs>
        <w:ind w:left="0" w:firstLine="0"/>
      </w:pPr>
      <w:rPr>
        <w:rFonts w:hint="default"/>
      </w:rPr>
    </w:lvl>
    <w:lvl w:ilvl="4">
      <w:start w:val="1"/>
      <w:numFmt w:val="decimal"/>
      <w:pStyle w:val="Heading5"/>
      <w:isLgl/>
      <w:lvlText w:val="%1.%2.%3.%4.%5"/>
      <w:lvlJc w:val="left"/>
      <w:pPr>
        <w:tabs>
          <w:tab w:val="num" w:pos="1080"/>
        </w:tabs>
        <w:ind w:left="0" w:firstLine="0"/>
      </w:pPr>
      <w:rPr>
        <w:rFonts w:hint="default"/>
        <w:b/>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2FF45FB8"/>
    <w:multiLevelType w:val="multilevel"/>
    <w:tmpl w:val="6B9CD570"/>
    <w:lvl w:ilvl="0">
      <w:start w:val="1"/>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0D1D63"/>
    <w:multiLevelType w:val="multilevel"/>
    <w:tmpl w:val="6B9CD570"/>
    <w:lvl w:ilvl="0">
      <w:start w:val="1"/>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B254E1"/>
    <w:multiLevelType w:val="multilevel"/>
    <w:tmpl w:val="1EBA139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1922BC"/>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1C82869"/>
    <w:multiLevelType w:val="multilevel"/>
    <w:tmpl w:val="03BEECF4"/>
    <w:lvl w:ilvl="0">
      <w:start w:val="1"/>
      <w:numFmt w:val="decimal"/>
      <w:lvlText w:val="%1."/>
      <w:lvlJc w:val="left"/>
      <w:pPr>
        <w:ind w:left="720" w:hanging="360"/>
      </w:pPr>
      <w:rPr>
        <w:rFonts w:ascii="Times New Roman" w:hAnsi="Times New Roman" w:cs="Times New Roman" w:hint="default"/>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540773"/>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EE8319C"/>
    <w:multiLevelType w:val="hybridMultilevel"/>
    <w:tmpl w:val="FA2404C0"/>
    <w:lvl w:ilvl="0" w:tplc="36108BA0">
      <w:start w:val="1"/>
      <w:numFmt w:val="low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0A90C94"/>
    <w:multiLevelType w:val="multilevel"/>
    <w:tmpl w:val="5C6AB53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63C97452"/>
    <w:multiLevelType w:val="hybridMultilevel"/>
    <w:tmpl w:val="5206069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4C35FD7"/>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E92B38"/>
    <w:multiLevelType w:val="multilevel"/>
    <w:tmpl w:val="93A2256A"/>
    <w:lvl w:ilvl="0">
      <w:start w:val="1"/>
      <w:numFmt w:val="lowerLetter"/>
      <w:lvlText w:val="%1."/>
      <w:lvlJc w:val="left"/>
      <w:pPr>
        <w:ind w:left="1080" w:hanging="360"/>
      </w:pPr>
      <w:rPr>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72D5B98"/>
    <w:multiLevelType w:val="multilevel"/>
    <w:tmpl w:val="03BEECF4"/>
    <w:lvl w:ilvl="0">
      <w:start w:val="1"/>
      <w:numFmt w:val="decimal"/>
      <w:lvlText w:val="%1."/>
      <w:lvlJc w:val="left"/>
      <w:pPr>
        <w:ind w:left="720" w:hanging="360"/>
      </w:pPr>
      <w:rPr>
        <w:rFonts w:ascii="Times New Roman" w:hAnsi="Times New Roman" w:cs="Times New Roman" w:hint="default"/>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B6F2274"/>
    <w:multiLevelType w:val="multilevel"/>
    <w:tmpl w:val="6B9CD570"/>
    <w:lvl w:ilvl="0">
      <w:start w:val="1"/>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D3C3F9F"/>
    <w:multiLevelType w:val="multilevel"/>
    <w:tmpl w:val="6B9CD570"/>
    <w:lvl w:ilvl="0">
      <w:start w:val="1"/>
      <w:numFmt w:val="decimal"/>
      <w:lvlText w:val="%1."/>
      <w:lvlJc w:val="left"/>
      <w:pPr>
        <w:ind w:left="720" w:hanging="360"/>
      </w:pPr>
      <w:rPr>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0"/>
  </w:num>
  <w:num w:numId="3">
    <w:abstractNumId w:val="9"/>
  </w:num>
  <w:num w:numId="4">
    <w:abstractNumId w:val="7"/>
  </w:num>
  <w:num w:numId="5">
    <w:abstractNumId w:val="5"/>
  </w:num>
  <w:num w:numId="6">
    <w:abstractNumId w:val="3"/>
  </w:num>
  <w:num w:numId="7">
    <w:abstractNumId w:val="21"/>
  </w:num>
  <w:num w:numId="8">
    <w:abstractNumId w:val="18"/>
  </w:num>
  <w:num w:numId="9">
    <w:abstractNumId w:val="6"/>
  </w:num>
  <w:num w:numId="10">
    <w:abstractNumId w:val="13"/>
  </w:num>
  <w:num w:numId="11">
    <w:abstractNumId w:val="11"/>
  </w:num>
  <w:num w:numId="12">
    <w:abstractNumId w:val="24"/>
  </w:num>
  <w:num w:numId="13">
    <w:abstractNumId w:val="22"/>
  </w:num>
  <w:num w:numId="14">
    <w:abstractNumId w:val="20"/>
  </w:num>
  <w:num w:numId="15">
    <w:abstractNumId w:val="1"/>
  </w:num>
  <w:num w:numId="16">
    <w:abstractNumId w:val="23"/>
  </w:num>
  <w:num w:numId="17">
    <w:abstractNumId w:val="15"/>
  </w:num>
  <w:num w:numId="18">
    <w:abstractNumId w:val="12"/>
  </w:num>
  <w:num w:numId="19">
    <w:abstractNumId w:val="14"/>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9"/>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17"/>
  </w:num>
  <w:num w:numId="33">
    <w:abstractNumId w:val="9"/>
    <w:lvlOverride w:ilvl="0">
      <w:startOverride w:val="1"/>
    </w:lvlOverride>
  </w:num>
  <w:num w:numId="34">
    <w:abstractNumId w:val="9"/>
    <w:lvlOverride w:ilvl="0">
      <w:startOverride w:val="1"/>
    </w:lvlOverride>
  </w:num>
  <w:num w:numId="35">
    <w:abstractNumId w:val="16"/>
  </w:num>
  <w:num w:numId="36">
    <w:abstractNumId w:val="2"/>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es-ES" w:vendorID="64" w:dllVersion="131078" w:nlCheck="1" w:checkStyle="1"/>
  <w:activeWritingStyle w:appName="MSWord" w:lang="en-GB"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B09"/>
    <w:rsid w:val="0000079C"/>
    <w:rsid w:val="00000BC5"/>
    <w:rsid w:val="00001F50"/>
    <w:rsid w:val="00002881"/>
    <w:rsid w:val="00003592"/>
    <w:rsid w:val="000050AC"/>
    <w:rsid w:val="000075E1"/>
    <w:rsid w:val="000079F8"/>
    <w:rsid w:val="00007C2E"/>
    <w:rsid w:val="000109CC"/>
    <w:rsid w:val="00011EB7"/>
    <w:rsid w:val="0001382E"/>
    <w:rsid w:val="0001648E"/>
    <w:rsid w:val="00016F41"/>
    <w:rsid w:val="000178DB"/>
    <w:rsid w:val="00017CB5"/>
    <w:rsid w:val="00021D10"/>
    <w:rsid w:val="00022A98"/>
    <w:rsid w:val="00022FE6"/>
    <w:rsid w:val="000233F4"/>
    <w:rsid w:val="0002749D"/>
    <w:rsid w:val="00031041"/>
    <w:rsid w:val="000329CB"/>
    <w:rsid w:val="0003337D"/>
    <w:rsid w:val="00033DA1"/>
    <w:rsid w:val="00033EE5"/>
    <w:rsid w:val="0003536D"/>
    <w:rsid w:val="00037D3A"/>
    <w:rsid w:val="000422DD"/>
    <w:rsid w:val="000435D7"/>
    <w:rsid w:val="000460D5"/>
    <w:rsid w:val="00047252"/>
    <w:rsid w:val="00050124"/>
    <w:rsid w:val="000523F0"/>
    <w:rsid w:val="00052937"/>
    <w:rsid w:val="000534E8"/>
    <w:rsid w:val="0005448D"/>
    <w:rsid w:val="000547B1"/>
    <w:rsid w:val="00054C79"/>
    <w:rsid w:val="00057180"/>
    <w:rsid w:val="00057FB6"/>
    <w:rsid w:val="000619A3"/>
    <w:rsid w:val="0006243E"/>
    <w:rsid w:val="000627D2"/>
    <w:rsid w:val="000640DC"/>
    <w:rsid w:val="000650AF"/>
    <w:rsid w:val="00071C62"/>
    <w:rsid w:val="00072E15"/>
    <w:rsid w:val="000740EA"/>
    <w:rsid w:val="00075A71"/>
    <w:rsid w:val="00076B9E"/>
    <w:rsid w:val="0008051B"/>
    <w:rsid w:val="00081210"/>
    <w:rsid w:val="00090808"/>
    <w:rsid w:val="00092060"/>
    <w:rsid w:val="00092861"/>
    <w:rsid w:val="000931AC"/>
    <w:rsid w:val="0009780D"/>
    <w:rsid w:val="000A22C1"/>
    <w:rsid w:val="000A4E84"/>
    <w:rsid w:val="000B1EC0"/>
    <w:rsid w:val="000B2BA9"/>
    <w:rsid w:val="000B3079"/>
    <w:rsid w:val="000B399F"/>
    <w:rsid w:val="000B4389"/>
    <w:rsid w:val="000B69A7"/>
    <w:rsid w:val="000B6DAB"/>
    <w:rsid w:val="000C048D"/>
    <w:rsid w:val="000C0C50"/>
    <w:rsid w:val="000C1E55"/>
    <w:rsid w:val="000C2CE6"/>
    <w:rsid w:val="000C31A3"/>
    <w:rsid w:val="000D0401"/>
    <w:rsid w:val="000D0B83"/>
    <w:rsid w:val="000D285D"/>
    <w:rsid w:val="000D2D8D"/>
    <w:rsid w:val="000D2D98"/>
    <w:rsid w:val="000D36D6"/>
    <w:rsid w:val="000D46F8"/>
    <w:rsid w:val="000D7AB1"/>
    <w:rsid w:val="000E07CB"/>
    <w:rsid w:val="000E12F2"/>
    <w:rsid w:val="000E136A"/>
    <w:rsid w:val="000E3A04"/>
    <w:rsid w:val="000E62DC"/>
    <w:rsid w:val="000E6F08"/>
    <w:rsid w:val="000E7B79"/>
    <w:rsid w:val="000F35E5"/>
    <w:rsid w:val="000F3A6C"/>
    <w:rsid w:val="000F456A"/>
    <w:rsid w:val="000F50F2"/>
    <w:rsid w:val="000F56D6"/>
    <w:rsid w:val="000F5DCB"/>
    <w:rsid w:val="000F73BB"/>
    <w:rsid w:val="0010029D"/>
    <w:rsid w:val="00102772"/>
    <w:rsid w:val="001034FF"/>
    <w:rsid w:val="00103976"/>
    <w:rsid w:val="00104A9D"/>
    <w:rsid w:val="00110521"/>
    <w:rsid w:val="001176D9"/>
    <w:rsid w:val="00117ED1"/>
    <w:rsid w:val="001200C6"/>
    <w:rsid w:val="001216E3"/>
    <w:rsid w:val="001217CA"/>
    <w:rsid w:val="00122569"/>
    <w:rsid w:val="00123059"/>
    <w:rsid w:val="00123457"/>
    <w:rsid w:val="00123FAB"/>
    <w:rsid w:val="0012621B"/>
    <w:rsid w:val="00126D19"/>
    <w:rsid w:val="00127021"/>
    <w:rsid w:val="00130CB8"/>
    <w:rsid w:val="00133B64"/>
    <w:rsid w:val="00135B22"/>
    <w:rsid w:val="0013674B"/>
    <w:rsid w:val="00142BA7"/>
    <w:rsid w:val="0014380F"/>
    <w:rsid w:val="00144B64"/>
    <w:rsid w:val="00151E75"/>
    <w:rsid w:val="00152A66"/>
    <w:rsid w:val="001553DE"/>
    <w:rsid w:val="00155EE8"/>
    <w:rsid w:val="001563A8"/>
    <w:rsid w:val="001566FE"/>
    <w:rsid w:val="00156834"/>
    <w:rsid w:val="001577E9"/>
    <w:rsid w:val="001644B8"/>
    <w:rsid w:val="00167685"/>
    <w:rsid w:val="001700BC"/>
    <w:rsid w:val="0017152D"/>
    <w:rsid w:val="0017357F"/>
    <w:rsid w:val="00173FF0"/>
    <w:rsid w:val="00174BE6"/>
    <w:rsid w:val="0017693F"/>
    <w:rsid w:val="001827A2"/>
    <w:rsid w:val="001851C5"/>
    <w:rsid w:val="0018539D"/>
    <w:rsid w:val="00185A02"/>
    <w:rsid w:val="0018674F"/>
    <w:rsid w:val="00187957"/>
    <w:rsid w:val="00190373"/>
    <w:rsid w:val="00196BC7"/>
    <w:rsid w:val="00196E01"/>
    <w:rsid w:val="00196ED0"/>
    <w:rsid w:val="001A1F6A"/>
    <w:rsid w:val="001A2140"/>
    <w:rsid w:val="001A240C"/>
    <w:rsid w:val="001A3A48"/>
    <w:rsid w:val="001A3C00"/>
    <w:rsid w:val="001A4B12"/>
    <w:rsid w:val="001A4E93"/>
    <w:rsid w:val="001A55F1"/>
    <w:rsid w:val="001A59F9"/>
    <w:rsid w:val="001A6068"/>
    <w:rsid w:val="001A75F8"/>
    <w:rsid w:val="001B02D1"/>
    <w:rsid w:val="001B364A"/>
    <w:rsid w:val="001C0DE1"/>
    <w:rsid w:val="001C2910"/>
    <w:rsid w:val="001C6256"/>
    <w:rsid w:val="001C6977"/>
    <w:rsid w:val="001D047C"/>
    <w:rsid w:val="001D0C58"/>
    <w:rsid w:val="001D1AE6"/>
    <w:rsid w:val="001D2ACB"/>
    <w:rsid w:val="001D2CC8"/>
    <w:rsid w:val="001D58D3"/>
    <w:rsid w:val="001D5DA3"/>
    <w:rsid w:val="001E0266"/>
    <w:rsid w:val="001E171E"/>
    <w:rsid w:val="001E25E6"/>
    <w:rsid w:val="001E329B"/>
    <w:rsid w:val="001E3FB2"/>
    <w:rsid w:val="001E6680"/>
    <w:rsid w:val="001E7FAD"/>
    <w:rsid w:val="001F0A41"/>
    <w:rsid w:val="001F2A79"/>
    <w:rsid w:val="001F3821"/>
    <w:rsid w:val="001F7165"/>
    <w:rsid w:val="002007D1"/>
    <w:rsid w:val="00200E8C"/>
    <w:rsid w:val="00203AE0"/>
    <w:rsid w:val="00203F7D"/>
    <w:rsid w:val="00204CAE"/>
    <w:rsid w:val="00206A76"/>
    <w:rsid w:val="00206B76"/>
    <w:rsid w:val="00210EE1"/>
    <w:rsid w:val="00212C6A"/>
    <w:rsid w:val="00212CF8"/>
    <w:rsid w:val="0021451E"/>
    <w:rsid w:val="0021500F"/>
    <w:rsid w:val="002154EE"/>
    <w:rsid w:val="00216C87"/>
    <w:rsid w:val="002178F6"/>
    <w:rsid w:val="00221979"/>
    <w:rsid w:val="00225D8D"/>
    <w:rsid w:val="00227FDC"/>
    <w:rsid w:val="0023014E"/>
    <w:rsid w:val="00231044"/>
    <w:rsid w:val="002310C1"/>
    <w:rsid w:val="00231CE4"/>
    <w:rsid w:val="00235110"/>
    <w:rsid w:val="00240AB0"/>
    <w:rsid w:val="00243DA3"/>
    <w:rsid w:val="00244136"/>
    <w:rsid w:val="00246CE7"/>
    <w:rsid w:val="002476BD"/>
    <w:rsid w:val="00252D10"/>
    <w:rsid w:val="002532B5"/>
    <w:rsid w:val="002616FD"/>
    <w:rsid w:val="00262388"/>
    <w:rsid w:val="00270BE7"/>
    <w:rsid w:val="0027589E"/>
    <w:rsid w:val="00281A39"/>
    <w:rsid w:val="002831EC"/>
    <w:rsid w:val="00283E9D"/>
    <w:rsid w:val="00284E3A"/>
    <w:rsid w:val="00291AE9"/>
    <w:rsid w:val="00293657"/>
    <w:rsid w:val="00295055"/>
    <w:rsid w:val="00295D6A"/>
    <w:rsid w:val="002A06E2"/>
    <w:rsid w:val="002A0FDE"/>
    <w:rsid w:val="002A527B"/>
    <w:rsid w:val="002A79D5"/>
    <w:rsid w:val="002B1075"/>
    <w:rsid w:val="002B1A27"/>
    <w:rsid w:val="002B4E62"/>
    <w:rsid w:val="002B6D4D"/>
    <w:rsid w:val="002B7B12"/>
    <w:rsid w:val="002C04F7"/>
    <w:rsid w:val="002C1B54"/>
    <w:rsid w:val="002C36D4"/>
    <w:rsid w:val="002C643B"/>
    <w:rsid w:val="002D131E"/>
    <w:rsid w:val="002D34C7"/>
    <w:rsid w:val="002D3970"/>
    <w:rsid w:val="002D6C08"/>
    <w:rsid w:val="002E0F30"/>
    <w:rsid w:val="002E296C"/>
    <w:rsid w:val="002E34FB"/>
    <w:rsid w:val="002E550C"/>
    <w:rsid w:val="002E5BC9"/>
    <w:rsid w:val="002E6A0A"/>
    <w:rsid w:val="002E6B49"/>
    <w:rsid w:val="002E6C4A"/>
    <w:rsid w:val="002F2380"/>
    <w:rsid w:val="002F2A4C"/>
    <w:rsid w:val="002F39CD"/>
    <w:rsid w:val="002F4650"/>
    <w:rsid w:val="002F4B22"/>
    <w:rsid w:val="003019EE"/>
    <w:rsid w:val="00301C1D"/>
    <w:rsid w:val="00303BD8"/>
    <w:rsid w:val="00306C7A"/>
    <w:rsid w:val="003071BF"/>
    <w:rsid w:val="003108D1"/>
    <w:rsid w:val="00311164"/>
    <w:rsid w:val="00312CBB"/>
    <w:rsid w:val="003139C5"/>
    <w:rsid w:val="00317BF0"/>
    <w:rsid w:val="0032111D"/>
    <w:rsid w:val="00321D06"/>
    <w:rsid w:val="003225D7"/>
    <w:rsid w:val="00322C89"/>
    <w:rsid w:val="0032304B"/>
    <w:rsid w:val="0032367E"/>
    <w:rsid w:val="00323DC9"/>
    <w:rsid w:val="00324E42"/>
    <w:rsid w:val="0032750B"/>
    <w:rsid w:val="00333D9C"/>
    <w:rsid w:val="00334064"/>
    <w:rsid w:val="003369B1"/>
    <w:rsid w:val="0034216C"/>
    <w:rsid w:val="00344BA4"/>
    <w:rsid w:val="003458CC"/>
    <w:rsid w:val="00345B2D"/>
    <w:rsid w:val="0035013C"/>
    <w:rsid w:val="00355DBF"/>
    <w:rsid w:val="00357A2B"/>
    <w:rsid w:val="003610CE"/>
    <w:rsid w:val="003610FA"/>
    <w:rsid w:val="003614D2"/>
    <w:rsid w:val="003615BA"/>
    <w:rsid w:val="003625BC"/>
    <w:rsid w:val="0036305D"/>
    <w:rsid w:val="00365C1C"/>
    <w:rsid w:val="003666EB"/>
    <w:rsid w:val="00370003"/>
    <w:rsid w:val="0037123A"/>
    <w:rsid w:val="0037216D"/>
    <w:rsid w:val="00373F58"/>
    <w:rsid w:val="00375671"/>
    <w:rsid w:val="00376C89"/>
    <w:rsid w:val="00380845"/>
    <w:rsid w:val="00383155"/>
    <w:rsid w:val="00386424"/>
    <w:rsid w:val="003901B9"/>
    <w:rsid w:val="00390C6F"/>
    <w:rsid w:val="00393653"/>
    <w:rsid w:val="003940CE"/>
    <w:rsid w:val="00396072"/>
    <w:rsid w:val="003962F4"/>
    <w:rsid w:val="00396C94"/>
    <w:rsid w:val="003A12E0"/>
    <w:rsid w:val="003A1553"/>
    <w:rsid w:val="003A1B64"/>
    <w:rsid w:val="003A1EF0"/>
    <w:rsid w:val="003A3898"/>
    <w:rsid w:val="003A3FB9"/>
    <w:rsid w:val="003A48C3"/>
    <w:rsid w:val="003A5BB1"/>
    <w:rsid w:val="003A5D66"/>
    <w:rsid w:val="003A7DC4"/>
    <w:rsid w:val="003B105F"/>
    <w:rsid w:val="003B4CD6"/>
    <w:rsid w:val="003C2D20"/>
    <w:rsid w:val="003D3C3B"/>
    <w:rsid w:val="003D67F5"/>
    <w:rsid w:val="003D6D69"/>
    <w:rsid w:val="003E0355"/>
    <w:rsid w:val="003E2130"/>
    <w:rsid w:val="003E214C"/>
    <w:rsid w:val="003E27F6"/>
    <w:rsid w:val="003E4569"/>
    <w:rsid w:val="003E45E2"/>
    <w:rsid w:val="003E70FF"/>
    <w:rsid w:val="003F073A"/>
    <w:rsid w:val="003F2804"/>
    <w:rsid w:val="003F5691"/>
    <w:rsid w:val="003F5FB5"/>
    <w:rsid w:val="003F7F95"/>
    <w:rsid w:val="00400847"/>
    <w:rsid w:val="004024DD"/>
    <w:rsid w:val="00402E9F"/>
    <w:rsid w:val="004070B1"/>
    <w:rsid w:val="00407CBE"/>
    <w:rsid w:val="00407F42"/>
    <w:rsid w:val="004107AF"/>
    <w:rsid w:val="00410CF4"/>
    <w:rsid w:val="0041494D"/>
    <w:rsid w:val="00421406"/>
    <w:rsid w:val="004219FF"/>
    <w:rsid w:val="00421BB3"/>
    <w:rsid w:val="00423C39"/>
    <w:rsid w:val="00424788"/>
    <w:rsid w:val="00430DA1"/>
    <w:rsid w:val="004318B0"/>
    <w:rsid w:val="004328E2"/>
    <w:rsid w:val="004340C5"/>
    <w:rsid w:val="00434268"/>
    <w:rsid w:val="004355CB"/>
    <w:rsid w:val="0043711A"/>
    <w:rsid w:val="0043713A"/>
    <w:rsid w:val="00440396"/>
    <w:rsid w:val="004421F5"/>
    <w:rsid w:val="00442AFE"/>
    <w:rsid w:val="00442FFB"/>
    <w:rsid w:val="00447B4D"/>
    <w:rsid w:val="0045037D"/>
    <w:rsid w:val="00452D7C"/>
    <w:rsid w:val="00452E57"/>
    <w:rsid w:val="00453463"/>
    <w:rsid w:val="00461A50"/>
    <w:rsid w:val="0046444B"/>
    <w:rsid w:val="00466787"/>
    <w:rsid w:val="0047093F"/>
    <w:rsid w:val="00470E1D"/>
    <w:rsid w:val="004724A7"/>
    <w:rsid w:val="00475805"/>
    <w:rsid w:val="004830D7"/>
    <w:rsid w:val="00483678"/>
    <w:rsid w:val="004841B7"/>
    <w:rsid w:val="00484399"/>
    <w:rsid w:val="004845BA"/>
    <w:rsid w:val="0048561B"/>
    <w:rsid w:val="004869B1"/>
    <w:rsid w:val="004869EA"/>
    <w:rsid w:val="0048747F"/>
    <w:rsid w:val="004877AD"/>
    <w:rsid w:val="00491B1D"/>
    <w:rsid w:val="0049467D"/>
    <w:rsid w:val="00494C7B"/>
    <w:rsid w:val="00494DD2"/>
    <w:rsid w:val="00495925"/>
    <w:rsid w:val="004969E4"/>
    <w:rsid w:val="004A04AB"/>
    <w:rsid w:val="004A0C97"/>
    <w:rsid w:val="004A103D"/>
    <w:rsid w:val="004A1522"/>
    <w:rsid w:val="004A4F45"/>
    <w:rsid w:val="004B4059"/>
    <w:rsid w:val="004B534F"/>
    <w:rsid w:val="004B79E3"/>
    <w:rsid w:val="004C2801"/>
    <w:rsid w:val="004C4AA9"/>
    <w:rsid w:val="004C58BF"/>
    <w:rsid w:val="004C72DB"/>
    <w:rsid w:val="004D0612"/>
    <w:rsid w:val="004D2771"/>
    <w:rsid w:val="004D5BF7"/>
    <w:rsid w:val="004D64C5"/>
    <w:rsid w:val="004D74F6"/>
    <w:rsid w:val="004D7756"/>
    <w:rsid w:val="004E0394"/>
    <w:rsid w:val="004E07CA"/>
    <w:rsid w:val="004E2C99"/>
    <w:rsid w:val="004E5067"/>
    <w:rsid w:val="004E7BFC"/>
    <w:rsid w:val="004F0017"/>
    <w:rsid w:val="004F7449"/>
    <w:rsid w:val="00501D4E"/>
    <w:rsid w:val="005030CF"/>
    <w:rsid w:val="0051155C"/>
    <w:rsid w:val="00513F63"/>
    <w:rsid w:val="005156FE"/>
    <w:rsid w:val="0051760A"/>
    <w:rsid w:val="005178E7"/>
    <w:rsid w:val="005209C1"/>
    <w:rsid w:val="00525268"/>
    <w:rsid w:val="00525834"/>
    <w:rsid w:val="00527E5B"/>
    <w:rsid w:val="00533F63"/>
    <w:rsid w:val="00534A93"/>
    <w:rsid w:val="00540618"/>
    <w:rsid w:val="00541630"/>
    <w:rsid w:val="00541909"/>
    <w:rsid w:val="0054206D"/>
    <w:rsid w:val="005422F0"/>
    <w:rsid w:val="0054366D"/>
    <w:rsid w:val="0054494D"/>
    <w:rsid w:val="005454BD"/>
    <w:rsid w:val="00545896"/>
    <w:rsid w:val="00554758"/>
    <w:rsid w:val="00556797"/>
    <w:rsid w:val="00557CE6"/>
    <w:rsid w:val="005629D5"/>
    <w:rsid w:val="00565487"/>
    <w:rsid w:val="0057224D"/>
    <w:rsid w:val="00573293"/>
    <w:rsid w:val="00574B2C"/>
    <w:rsid w:val="00574FA3"/>
    <w:rsid w:val="00582F42"/>
    <w:rsid w:val="0058415F"/>
    <w:rsid w:val="00584DE8"/>
    <w:rsid w:val="005952D9"/>
    <w:rsid w:val="00596792"/>
    <w:rsid w:val="00597A79"/>
    <w:rsid w:val="005A6495"/>
    <w:rsid w:val="005A6F3B"/>
    <w:rsid w:val="005B2201"/>
    <w:rsid w:val="005B2999"/>
    <w:rsid w:val="005B29E1"/>
    <w:rsid w:val="005B2CB7"/>
    <w:rsid w:val="005B3F57"/>
    <w:rsid w:val="005B44CE"/>
    <w:rsid w:val="005B6406"/>
    <w:rsid w:val="005C0901"/>
    <w:rsid w:val="005C5944"/>
    <w:rsid w:val="005D28A9"/>
    <w:rsid w:val="005D4D54"/>
    <w:rsid w:val="005D6467"/>
    <w:rsid w:val="005D77F8"/>
    <w:rsid w:val="005D7D4C"/>
    <w:rsid w:val="005E0509"/>
    <w:rsid w:val="005E3750"/>
    <w:rsid w:val="005E548C"/>
    <w:rsid w:val="005E633D"/>
    <w:rsid w:val="005E6C5B"/>
    <w:rsid w:val="005E7C34"/>
    <w:rsid w:val="005F4018"/>
    <w:rsid w:val="005F40CD"/>
    <w:rsid w:val="005F54DB"/>
    <w:rsid w:val="005F6CE8"/>
    <w:rsid w:val="006003EA"/>
    <w:rsid w:val="006009FA"/>
    <w:rsid w:val="00600AF2"/>
    <w:rsid w:val="0060190B"/>
    <w:rsid w:val="00602A73"/>
    <w:rsid w:val="00603A7D"/>
    <w:rsid w:val="006046C1"/>
    <w:rsid w:val="006052A3"/>
    <w:rsid w:val="0060585C"/>
    <w:rsid w:val="00605C98"/>
    <w:rsid w:val="00606AA6"/>
    <w:rsid w:val="00611DD7"/>
    <w:rsid w:val="00611EE8"/>
    <w:rsid w:val="00612892"/>
    <w:rsid w:val="0062175D"/>
    <w:rsid w:val="00621854"/>
    <w:rsid w:val="00621964"/>
    <w:rsid w:val="00625C48"/>
    <w:rsid w:val="00626A56"/>
    <w:rsid w:val="0062793D"/>
    <w:rsid w:val="006303D1"/>
    <w:rsid w:val="00630E1D"/>
    <w:rsid w:val="006370DF"/>
    <w:rsid w:val="0064145E"/>
    <w:rsid w:val="006433EB"/>
    <w:rsid w:val="00643F12"/>
    <w:rsid w:val="00645CC3"/>
    <w:rsid w:val="00646CBA"/>
    <w:rsid w:val="006508FB"/>
    <w:rsid w:val="006516B5"/>
    <w:rsid w:val="0065233C"/>
    <w:rsid w:val="00652E4B"/>
    <w:rsid w:val="00656D10"/>
    <w:rsid w:val="0065768E"/>
    <w:rsid w:val="00662718"/>
    <w:rsid w:val="0066605A"/>
    <w:rsid w:val="00666EA7"/>
    <w:rsid w:val="006677F1"/>
    <w:rsid w:val="006702E5"/>
    <w:rsid w:val="00670D1A"/>
    <w:rsid w:val="006714D0"/>
    <w:rsid w:val="006739EB"/>
    <w:rsid w:val="00676E48"/>
    <w:rsid w:val="00677AF1"/>
    <w:rsid w:val="006810B3"/>
    <w:rsid w:val="006821CC"/>
    <w:rsid w:val="006821FF"/>
    <w:rsid w:val="00684A32"/>
    <w:rsid w:val="00684CE5"/>
    <w:rsid w:val="00685FDA"/>
    <w:rsid w:val="006879B3"/>
    <w:rsid w:val="00692774"/>
    <w:rsid w:val="00693398"/>
    <w:rsid w:val="00693909"/>
    <w:rsid w:val="00694606"/>
    <w:rsid w:val="006952E7"/>
    <w:rsid w:val="006965BF"/>
    <w:rsid w:val="0069719D"/>
    <w:rsid w:val="006977F4"/>
    <w:rsid w:val="006A04A0"/>
    <w:rsid w:val="006A231D"/>
    <w:rsid w:val="006A2C86"/>
    <w:rsid w:val="006A39A9"/>
    <w:rsid w:val="006A5EA3"/>
    <w:rsid w:val="006A7714"/>
    <w:rsid w:val="006A7CC4"/>
    <w:rsid w:val="006B01D8"/>
    <w:rsid w:val="006B3FE5"/>
    <w:rsid w:val="006B4F1D"/>
    <w:rsid w:val="006B5594"/>
    <w:rsid w:val="006B6EED"/>
    <w:rsid w:val="006B7FE0"/>
    <w:rsid w:val="006C0948"/>
    <w:rsid w:val="006C14E3"/>
    <w:rsid w:val="006C2964"/>
    <w:rsid w:val="006C2B18"/>
    <w:rsid w:val="006C6155"/>
    <w:rsid w:val="006C6AA4"/>
    <w:rsid w:val="006C6AF7"/>
    <w:rsid w:val="006C70A9"/>
    <w:rsid w:val="006D1482"/>
    <w:rsid w:val="006D1B2B"/>
    <w:rsid w:val="006D5AD0"/>
    <w:rsid w:val="006D5BAA"/>
    <w:rsid w:val="006E071E"/>
    <w:rsid w:val="006E0BA0"/>
    <w:rsid w:val="006E17FC"/>
    <w:rsid w:val="006E298B"/>
    <w:rsid w:val="006E31E7"/>
    <w:rsid w:val="006E6A95"/>
    <w:rsid w:val="006F33D5"/>
    <w:rsid w:val="006F3C58"/>
    <w:rsid w:val="006F7059"/>
    <w:rsid w:val="006F76E6"/>
    <w:rsid w:val="0070031B"/>
    <w:rsid w:val="0070106D"/>
    <w:rsid w:val="00702AD6"/>
    <w:rsid w:val="00702B79"/>
    <w:rsid w:val="00702E95"/>
    <w:rsid w:val="0070503B"/>
    <w:rsid w:val="007075DA"/>
    <w:rsid w:val="00710964"/>
    <w:rsid w:val="00712D63"/>
    <w:rsid w:val="00713647"/>
    <w:rsid w:val="0071438D"/>
    <w:rsid w:val="0071543F"/>
    <w:rsid w:val="007169BB"/>
    <w:rsid w:val="007209EA"/>
    <w:rsid w:val="00722551"/>
    <w:rsid w:val="00724042"/>
    <w:rsid w:val="00724156"/>
    <w:rsid w:val="007302A4"/>
    <w:rsid w:val="00730358"/>
    <w:rsid w:val="00730D1B"/>
    <w:rsid w:val="007323B1"/>
    <w:rsid w:val="0073358F"/>
    <w:rsid w:val="00734741"/>
    <w:rsid w:val="007348DC"/>
    <w:rsid w:val="0073500A"/>
    <w:rsid w:val="00736A37"/>
    <w:rsid w:val="007373AC"/>
    <w:rsid w:val="007401DF"/>
    <w:rsid w:val="007422E6"/>
    <w:rsid w:val="00743B2C"/>
    <w:rsid w:val="00747BEB"/>
    <w:rsid w:val="0075128F"/>
    <w:rsid w:val="00752B90"/>
    <w:rsid w:val="007611EB"/>
    <w:rsid w:val="00761472"/>
    <w:rsid w:val="0077062B"/>
    <w:rsid w:val="00772B03"/>
    <w:rsid w:val="007734AB"/>
    <w:rsid w:val="007774DE"/>
    <w:rsid w:val="00777520"/>
    <w:rsid w:val="00777B5C"/>
    <w:rsid w:val="0078058D"/>
    <w:rsid w:val="00782EBB"/>
    <w:rsid w:val="00783DB4"/>
    <w:rsid w:val="0078503A"/>
    <w:rsid w:val="00786FCB"/>
    <w:rsid w:val="007912ED"/>
    <w:rsid w:val="007913F8"/>
    <w:rsid w:val="00792CB0"/>
    <w:rsid w:val="00792FBD"/>
    <w:rsid w:val="007955B8"/>
    <w:rsid w:val="00795876"/>
    <w:rsid w:val="007959E1"/>
    <w:rsid w:val="0079670B"/>
    <w:rsid w:val="00796E9F"/>
    <w:rsid w:val="00797C40"/>
    <w:rsid w:val="007A0153"/>
    <w:rsid w:val="007A2FAE"/>
    <w:rsid w:val="007A3E2C"/>
    <w:rsid w:val="007A6467"/>
    <w:rsid w:val="007B198B"/>
    <w:rsid w:val="007B236C"/>
    <w:rsid w:val="007B5027"/>
    <w:rsid w:val="007C19AC"/>
    <w:rsid w:val="007C20A7"/>
    <w:rsid w:val="007C507F"/>
    <w:rsid w:val="007C596D"/>
    <w:rsid w:val="007C61E0"/>
    <w:rsid w:val="007C6235"/>
    <w:rsid w:val="007C6E5C"/>
    <w:rsid w:val="007C6F6C"/>
    <w:rsid w:val="007D13AD"/>
    <w:rsid w:val="007D21FC"/>
    <w:rsid w:val="007D25D9"/>
    <w:rsid w:val="007D4AEC"/>
    <w:rsid w:val="007D5BAE"/>
    <w:rsid w:val="007D5D04"/>
    <w:rsid w:val="007E0C6F"/>
    <w:rsid w:val="007E15C1"/>
    <w:rsid w:val="007E163D"/>
    <w:rsid w:val="007E19CD"/>
    <w:rsid w:val="007E1CF5"/>
    <w:rsid w:val="007E1DBC"/>
    <w:rsid w:val="007E6B5D"/>
    <w:rsid w:val="007E79D6"/>
    <w:rsid w:val="007F0FE6"/>
    <w:rsid w:val="007F33E8"/>
    <w:rsid w:val="007F433A"/>
    <w:rsid w:val="007F4BA2"/>
    <w:rsid w:val="007F77A4"/>
    <w:rsid w:val="008026BB"/>
    <w:rsid w:val="00803E82"/>
    <w:rsid w:val="00805B9F"/>
    <w:rsid w:val="00806E98"/>
    <w:rsid w:val="008104E1"/>
    <w:rsid w:val="0081183B"/>
    <w:rsid w:val="00812B97"/>
    <w:rsid w:val="0081480A"/>
    <w:rsid w:val="0081658C"/>
    <w:rsid w:val="0081685A"/>
    <w:rsid w:val="00820F6E"/>
    <w:rsid w:val="0082396B"/>
    <w:rsid w:val="008245A0"/>
    <w:rsid w:val="008259AF"/>
    <w:rsid w:val="00826996"/>
    <w:rsid w:val="00827114"/>
    <w:rsid w:val="00827328"/>
    <w:rsid w:val="008276AF"/>
    <w:rsid w:val="00831329"/>
    <w:rsid w:val="008325CC"/>
    <w:rsid w:val="00833EC3"/>
    <w:rsid w:val="00833EF1"/>
    <w:rsid w:val="00834D65"/>
    <w:rsid w:val="008367F0"/>
    <w:rsid w:val="00841278"/>
    <w:rsid w:val="0084488F"/>
    <w:rsid w:val="008468B0"/>
    <w:rsid w:val="00847D81"/>
    <w:rsid w:val="0085101E"/>
    <w:rsid w:val="00851A77"/>
    <w:rsid w:val="008528F3"/>
    <w:rsid w:val="00854FCD"/>
    <w:rsid w:val="00855AC5"/>
    <w:rsid w:val="00857689"/>
    <w:rsid w:val="00865882"/>
    <w:rsid w:val="00870013"/>
    <w:rsid w:val="00871F14"/>
    <w:rsid w:val="00873375"/>
    <w:rsid w:val="00875C12"/>
    <w:rsid w:val="008763CB"/>
    <w:rsid w:val="0087701A"/>
    <w:rsid w:val="00877B43"/>
    <w:rsid w:val="00880E9F"/>
    <w:rsid w:val="00881FF8"/>
    <w:rsid w:val="00882BB8"/>
    <w:rsid w:val="008848F6"/>
    <w:rsid w:val="00885517"/>
    <w:rsid w:val="00887F59"/>
    <w:rsid w:val="00891446"/>
    <w:rsid w:val="008926E8"/>
    <w:rsid w:val="0089273B"/>
    <w:rsid w:val="0089593A"/>
    <w:rsid w:val="0089661E"/>
    <w:rsid w:val="00897FC5"/>
    <w:rsid w:val="008A09C1"/>
    <w:rsid w:val="008A1DFC"/>
    <w:rsid w:val="008A281D"/>
    <w:rsid w:val="008A38E7"/>
    <w:rsid w:val="008A5A18"/>
    <w:rsid w:val="008A5FB5"/>
    <w:rsid w:val="008A617E"/>
    <w:rsid w:val="008A7C05"/>
    <w:rsid w:val="008B06A5"/>
    <w:rsid w:val="008B38C5"/>
    <w:rsid w:val="008B40A8"/>
    <w:rsid w:val="008B476C"/>
    <w:rsid w:val="008B55FE"/>
    <w:rsid w:val="008B6F65"/>
    <w:rsid w:val="008C0D99"/>
    <w:rsid w:val="008C1B70"/>
    <w:rsid w:val="008C202C"/>
    <w:rsid w:val="008C2223"/>
    <w:rsid w:val="008C6DA9"/>
    <w:rsid w:val="008D3189"/>
    <w:rsid w:val="008D3517"/>
    <w:rsid w:val="008D4B93"/>
    <w:rsid w:val="008D4DD8"/>
    <w:rsid w:val="008D612A"/>
    <w:rsid w:val="008D6C57"/>
    <w:rsid w:val="008E7CBC"/>
    <w:rsid w:val="008E7DC8"/>
    <w:rsid w:val="008F0489"/>
    <w:rsid w:val="008F2E9B"/>
    <w:rsid w:val="008F4871"/>
    <w:rsid w:val="008F591E"/>
    <w:rsid w:val="008F59A9"/>
    <w:rsid w:val="008F6E51"/>
    <w:rsid w:val="00900735"/>
    <w:rsid w:val="009011E5"/>
    <w:rsid w:val="00901A21"/>
    <w:rsid w:val="00902309"/>
    <w:rsid w:val="009049B2"/>
    <w:rsid w:val="00906140"/>
    <w:rsid w:val="00906BE3"/>
    <w:rsid w:val="00910290"/>
    <w:rsid w:val="00911B97"/>
    <w:rsid w:val="0091271E"/>
    <w:rsid w:val="00912D4C"/>
    <w:rsid w:val="00912E98"/>
    <w:rsid w:val="00913047"/>
    <w:rsid w:val="009144D3"/>
    <w:rsid w:val="00917549"/>
    <w:rsid w:val="009234BC"/>
    <w:rsid w:val="00924DE6"/>
    <w:rsid w:val="009256ED"/>
    <w:rsid w:val="0092654C"/>
    <w:rsid w:val="00926D6C"/>
    <w:rsid w:val="00927F57"/>
    <w:rsid w:val="00932CF4"/>
    <w:rsid w:val="009330E8"/>
    <w:rsid w:val="009367AF"/>
    <w:rsid w:val="009400BC"/>
    <w:rsid w:val="009404E0"/>
    <w:rsid w:val="009406BD"/>
    <w:rsid w:val="0094384C"/>
    <w:rsid w:val="00943D32"/>
    <w:rsid w:val="00944E1E"/>
    <w:rsid w:val="00947251"/>
    <w:rsid w:val="00950C23"/>
    <w:rsid w:val="0095141D"/>
    <w:rsid w:val="00951E8D"/>
    <w:rsid w:val="00953DBE"/>
    <w:rsid w:val="00953FDE"/>
    <w:rsid w:val="0095414F"/>
    <w:rsid w:val="00956CE8"/>
    <w:rsid w:val="00956F7F"/>
    <w:rsid w:val="00960ACF"/>
    <w:rsid w:val="0096146B"/>
    <w:rsid w:val="00962460"/>
    <w:rsid w:val="00965332"/>
    <w:rsid w:val="00966192"/>
    <w:rsid w:val="00966D1B"/>
    <w:rsid w:val="0097098C"/>
    <w:rsid w:val="00970CF6"/>
    <w:rsid w:val="00972D5A"/>
    <w:rsid w:val="00974B95"/>
    <w:rsid w:val="00976217"/>
    <w:rsid w:val="00976805"/>
    <w:rsid w:val="00980A78"/>
    <w:rsid w:val="00986A69"/>
    <w:rsid w:val="00995C63"/>
    <w:rsid w:val="009963AC"/>
    <w:rsid w:val="009A0394"/>
    <w:rsid w:val="009A1290"/>
    <w:rsid w:val="009A450A"/>
    <w:rsid w:val="009A617C"/>
    <w:rsid w:val="009A6FA0"/>
    <w:rsid w:val="009A746D"/>
    <w:rsid w:val="009B00AE"/>
    <w:rsid w:val="009B1226"/>
    <w:rsid w:val="009B1F4E"/>
    <w:rsid w:val="009B4210"/>
    <w:rsid w:val="009B43AC"/>
    <w:rsid w:val="009B71C1"/>
    <w:rsid w:val="009C1339"/>
    <w:rsid w:val="009C1347"/>
    <w:rsid w:val="009C2C75"/>
    <w:rsid w:val="009C3BE9"/>
    <w:rsid w:val="009C6553"/>
    <w:rsid w:val="009C65BA"/>
    <w:rsid w:val="009D35CE"/>
    <w:rsid w:val="009D654C"/>
    <w:rsid w:val="009D720D"/>
    <w:rsid w:val="009E0E7B"/>
    <w:rsid w:val="009E16F0"/>
    <w:rsid w:val="009E2EC3"/>
    <w:rsid w:val="009E526B"/>
    <w:rsid w:val="009E6ECF"/>
    <w:rsid w:val="009F246C"/>
    <w:rsid w:val="009F2736"/>
    <w:rsid w:val="009F3ED2"/>
    <w:rsid w:val="00A0137B"/>
    <w:rsid w:val="00A04441"/>
    <w:rsid w:val="00A054B3"/>
    <w:rsid w:val="00A0645A"/>
    <w:rsid w:val="00A071F9"/>
    <w:rsid w:val="00A12795"/>
    <w:rsid w:val="00A13350"/>
    <w:rsid w:val="00A15233"/>
    <w:rsid w:val="00A15C96"/>
    <w:rsid w:val="00A1724F"/>
    <w:rsid w:val="00A24749"/>
    <w:rsid w:val="00A24CC1"/>
    <w:rsid w:val="00A24F20"/>
    <w:rsid w:val="00A275CA"/>
    <w:rsid w:val="00A31004"/>
    <w:rsid w:val="00A32190"/>
    <w:rsid w:val="00A321B4"/>
    <w:rsid w:val="00A32653"/>
    <w:rsid w:val="00A3293F"/>
    <w:rsid w:val="00A32EDC"/>
    <w:rsid w:val="00A33E8A"/>
    <w:rsid w:val="00A344E9"/>
    <w:rsid w:val="00A34EA0"/>
    <w:rsid w:val="00A36D22"/>
    <w:rsid w:val="00A400FD"/>
    <w:rsid w:val="00A41429"/>
    <w:rsid w:val="00A4443D"/>
    <w:rsid w:val="00A445EE"/>
    <w:rsid w:val="00A51598"/>
    <w:rsid w:val="00A5237D"/>
    <w:rsid w:val="00A5544C"/>
    <w:rsid w:val="00A55F6A"/>
    <w:rsid w:val="00A60074"/>
    <w:rsid w:val="00A63E11"/>
    <w:rsid w:val="00A65DB6"/>
    <w:rsid w:val="00A66B7E"/>
    <w:rsid w:val="00A677A9"/>
    <w:rsid w:val="00A70AD1"/>
    <w:rsid w:val="00A71EE0"/>
    <w:rsid w:val="00A7306F"/>
    <w:rsid w:val="00A735A8"/>
    <w:rsid w:val="00A73AE6"/>
    <w:rsid w:val="00A7675C"/>
    <w:rsid w:val="00A80F17"/>
    <w:rsid w:val="00A85A1A"/>
    <w:rsid w:val="00A86EE3"/>
    <w:rsid w:val="00A91EF5"/>
    <w:rsid w:val="00A92609"/>
    <w:rsid w:val="00A96915"/>
    <w:rsid w:val="00AA4ED6"/>
    <w:rsid w:val="00AA5B9A"/>
    <w:rsid w:val="00AB0C4E"/>
    <w:rsid w:val="00AB2976"/>
    <w:rsid w:val="00AB4BED"/>
    <w:rsid w:val="00AB50D9"/>
    <w:rsid w:val="00AB6FE4"/>
    <w:rsid w:val="00AC0693"/>
    <w:rsid w:val="00AC11EA"/>
    <w:rsid w:val="00AC31B2"/>
    <w:rsid w:val="00AC4024"/>
    <w:rsid w:val="00AC4469"/>
    <w:rsid w:val="00AC4FCB"/>
    <w:rsid w:val="00AC5EA8"/>
    <w:rsid w:val="00AC6AC0"/>
    <w:rsid w:val="00AC756D"/>
    <w:rsid w:val="00AC7E27"/>
    <w:rsid w:val="00AD300F"/>
    <w:rsid w:val="00AD53A4"/>
    <w:rsid w:val="00AD5B9A"/>
    <w:rsid w:val="00AD7888"/>
    <w:rsid w:val="00AD7CB8"/>
    <w:rsid w:val="00AE0598"/>
    <w:rsid w:val="00AE14A2"/>
    <w:rsid w:val="00AE1833"/>
    <w:rsid w:val="00AE2A8D"/>
    <w:rsid w:val="00AE3677"/>
    <w:rsid w:val="00AE5648"/>
    <w:rsid w:val="00AE56A7"/>
    <w:rsid w:val="00AF2AAB"/>
    <w:rsid w:val="00AF31E9"/>
    <w:rsid w:val="00AF4E91"/>
    <w:rsid w:val="00B02045"/>
    <w:rsid w:val="00B02DE1"/>
    <w:rsid w:val="00B04A3E"/>
    <w:rsid w:val="00B06E86"/>
    <w:rsid w:val="00B078B7"/>
    <w:rsid w:val="00B07B61"/>
    <w:rsid w:val="00B1217E"/>
    <w:rsid w:val="00B1477C"/>
    <w:rsid w:val="00B17BAE"/>
    <w:rsid w:val="00B20015"/>
    <w:rsid w:val="00B20518"/>
    <w:rsid w:val="00B20654"/>
    <w:rsid w:val="00B20B20"/>
    <w:rsid w:val="00B21811"/>
    <w:rsid w:val="00B222A7"/>
    <w:rsid w:val="00B22FA6"/>
    <w:rsid w:val="00B25AF2"/>
    <w:rsid w:val="00B26CBA"/>
    <w:rsid w:val="00B27EE5"/>
    <w:rsid w:val="00B30456"/>
    <w:rsid w:val="00B3171C"/>
    <w:rsid w:val="00B31A66"/>
    <w:rsid w:val="00B329BA"/>
    <w:rsid w:val="00B3426D"/>
    <w:rsid w:val="00B37891"/>
    <w:rsid w:val="00B44175"/>
    <w:rsid w:val="00B4487B"/>
    <w:rsid w:val="00B451B0"/>
    <w:rsid w:val="00B453FC"/>
    <w:rsid w:val="00B52DCB"/>
    <w:rsid w:val="00B53D2F"/>
    <w:rsid w:val="00B55AE3"/>
    <w:rsid w:val="00B56B3A"/>
    <w:rsid w:val="00B60192"/>
    <w:rsid w:val="00B60811"/>
    <w:rsid w:val="00B60B5C"/>
    <w:rsid w:val="00B60BDC"/>
    <w:rsid w:val="00B627C1"/>
    <w:rsid w:val="00B62EC6"/>
    <w:rsid w:val="00B6452E"/>
    <w:rsid w:val="00B6464D"/>
    <w:rsid w:val="00B64E51"/>
    <w:rsid w:val="00B67AA9"/>
    <w:rsid w:val="00B72065"/>
    <w:rsid w:val="00B72DE5"/>
    <w:rsid w:val="00B732BE"/>
    <w:rsid w:val="00B73CD4"/>
    <w:rsid w:val="00B75AA4"/>
    <w:rsid w:val="00B75C01"/>
    <w:rsid w:val="00B76636"/>
    <w:rsid w:val="00B77A61"/>
    <w:rsid w:val="00B77C3C"/>
    <w:rsid w:val="00B80010"/>
    <w:rsid w:val="00B82F62"/>
    <w:rsid w:val="00B833ED"/>
    <w:rsid w:val="00B834F9"/>
    <w:rsid w:val="00B846E1"/>
    <w:rsid w:val="00B852EF"/>
    <w:rsid w:val="00B92F11"/>
    <w:rsid w:val="00B94BD8"/>
    <w:rsid w:val="00B96E21"/>
    <w:rsid w:val="00BA1025"/>
    <w:rsid w:val="00BA2BED"/>
    <w:rsid w:val="00BB1CD3"/>
    <w:rsid w:val="00BB2CF7"/>
    <w:rsid w:val="00BB43B0"/>
    <w:rsid w:val="00BB773D"/>
    <w:rsid w:val="00BC32FA"/>
    <w:rsid w:val="00BC4347"/>
    <w:rsid w:val="00BC6E87"/>
    <w:rsid w:val="00BC779D"/>
    <w:rsid w:val="00BD001A"/>
    <w:rsid w:val="00BD0668"/>
    <w:rsid w:val="00BD139F"/>
    <w:rsid w:val="00BD1631"/>
    <w:rsid w:val="00BD3D8F"/>
    <w:rsid w:val="00BD4E7A"/>
    <w:rsid w:val="00BE21D0"/>
    <w:rsid w:val="00BE230E"/>
    <w:rsid w:val="00BE2D2C"/>
    <w:rsid w:val="00BE4C5C"/>
    <w:rsid w:val="00BE5396"/>
    <w:rsid w:val="00BE7679"/>
    <w:rsid w:val="00BF125C"/>
    <w:rsid w:val="00BF1C31"/>
    <w:rsid w:val="00BF2172"/>
    <w:rsid w:val="00BF27E7"/>
    <w:rsid w:val="00BF4112"/>
    <w:rsid w:val="00C01D07"/>
    <w:rsid w:val="00C02902"/>
    <w:rsid w:val="00C031D7"/>
    <w:rsid w:val="00C03AAA"/>
    <w:rsid w:val="00C047A0"/>
    <w:rsid w:val="00C052A2"/>
    <w:rsid w:val="00C06F8A"/>
    <w:rsid w:val="00C071EB"/>
    <w:rsid w:val="00C072AF"/>
    <w:rsid w:val="00C075B5"/>
    <w:rsid w:val="00C10E99"/>
    <w:rsid w:val="00C117BE"/>
    <w:rsid w:val="00C146D6"/>
    <w:rsid w:val="00C16141"/>
    <w:rsid w:val="00C16A8A"/>
    <w:rsid w:val="00C20B79"/>
    <w:rsid w:val="00C22560"/>
    <w:rsid w:val="00C236AC"/>
    <w:rsid w:val="00C23B01"/>
    <w:rsid w:val="00C25AF3"/>
    <w:rsid w:val="00C2636B"/>
    <w:rsid w:val="00C374BD"/>
    <w:rsid w:val="00C41240"/>
    <w:rsid w:val="00C41473"/>
    <w:rsid w:val="00C41676"/>
    <w:rsid w:val="00C42CFB"/>
    <w:rsid w:val="00C43226"/>
    <w:rsid w:val="00C44888"/>
    <w:rsid w:val="00C51465"/>
    <w:rsid w:val="00C53933"/>
    <w:rsid w:val="00C53BFB"/>
    <w:rsid w:val="00C55014"/>
    <w:rsid w:val="00C56CA5"/>
    <w:rsid w:val="00C57E0B"/>
    <w:rsid w:val="00C613BE"/>
    <w:rsid w:val="00C61955"/>
    <w:rsid w:val="00C61D66"/>
    <w:rsid w:val="00C666EF"/>
    <w:rsid w:val="00C73F53"/>
    <w:rsid w:val="00C7411D"/>
    <w:rsid w:val="00C76C7A"/>
    <w:rsid w:val="00C773EF"/>
    <w:rsid w:val="00C77D76"/>
    <w:rsid w:val="00C80EAD"/>
    <w:rsid w:val="00C86A6A"/>
    <w:rsid w:val="00C87615"/>
    <w:rsid w:val="00C90F27"/>
    <w:rsid w:val="00C93DB6"/>
    <w:rsid w:val="00C9469E"/>
    <w:rsid w:val="00C94D44"/>
    <w:rsid w:val="00C957BD"/>
    <w:rsid w:val="00C95B31"/>
    <w:rsid w:val="00C95DAA"/>
    <w:rsid w:val="00C960B2"/>
    <w:rsid w:val="00CA215E"/>
    <w:rsid w:val="00CA241E"/>
    <w:rsid w:val="00CA25CC"/>
    <w:rsid w:val="00CA371D"/>
    <w:rsid w:val="00CA3C17"/>
    <w:rsid w:val="00CA679B"/>
    <w:rsid w:val="00CA689C"/>
    <w:rsid w:val="00CB1A2B"/>
    <w:rsid w:val="00CB3BF2"/>
    <w:rsid w:val="00CB3F51"/>
    <w:rsid w:val="00CB63A3"/>
    <w:rsid w:val="00CB6C1D"/>
    <w:rsid w:val="00CC05CD"/>
    <w:rsid w:val="00CC089B"/>
    <w:rsid w:val="00CC15A8"/>
    <w:rsid w:val="00CC194B"/>
    <w:rsid w:val="00CC22D3"/>
    <w:rsid w:val="00CC4B3A"/>
    <w:rsid w:val="00CC4D22"/>
    <w:rsid w:val="00CC5AE2"/>
    <w:rsid w:val="00CC5CA6"/>
    <w:rsid w:val="00CC66A2"/>
    <w:rsid w:val="00CD1040"/>
    <w:rsid w:val="00CD17D6"/>
    <w:rsid w:val="00CD5F4C"/>
    <w:rsid w:val="00CD6489"/>
    <w:rsid w:val="00CE082C"/>
    <w:rsid w:val="00CE147B"/>
    <w:rsid w:val="00CE5E12"/>
    <w:rsid w:val="00CE6B43"/>
    <w:rsid w:val="00CF17DB"/>
    <w:rsid w:val="00CF3190"/>
    <w:rsid w:val="00CF5F12"/>
    <w:rsid w:val="00CF60BB"/>
    <w:rsid w:val="00CF637F"/>
    <w:rsid w:val="00CF6549"/>
    <w:rsid w:val="00CF6C7C"/>
    <w:rsid w:val="00CF6FA5"/>
    <w:rsid w:val="00D01DF7"/>
    <w:rsid w:val="00D026A4"/>
    <w:rsid w:val="00D02A15"/>
    <w:rsid w:val="00D065F3"/>
    <w:rsid w:val="00D06AE5"/>
    <w:rsid w:val="00D10E80"/>
    <w:rsid w:val="00D1252E"/>
    <w:rsid w:val="00D125A3"/>
    <w:rsid w:val="00D13787"/>
    <w:rsid w:val="00D13864"/>
    <w:rsid w:val="00D15699"/>
    <w:rsid w:val="00D16B94"/>
    <w:rsid w:val="00D1738C"/>
    <w:rsid w:val="00D20A1E"/>
    <w:rsid w:val="00D21AD1"/>
    <w:rsid w:val="00D237CA"/>
    <w:rsid w:val="00D25A50"/>
    <w:rsid w:val="00D2736B"/>
    <w:rsid w:val="00D3183D"/>
    <w:rsid w:val="00D31FCF"/>
    <w:rsid w:val="00D34D9A"/>
    <w:rsid w:val="00D420CC"/>
    <w:rsid w:val="00D42400"/>
    <w:rsid w:val="00D43624"/>
    <w:rsid w:val="00D43CD6"/>
    <w:rsid w:val="00D474E0"/>
    <w:rsid w:val="00D50549"/>
    <w:rsid w:val="00D53D67"/>
    <w:rsid w:val="00D563A2"/>
    <w:rsid w:val="00D565E3"/>
    <w:rsid w:val="00D57131"/>
    <w:rsid w:val="00D64AC9"/>
    <w:rsid w:val="00D7085B"/>
    <w:rsid w:val="00D72D5C"/>
    <w:rsid w:val="00D73AF6"/>
    <w:rsid w:val="00D73DBF"/>
    <w:rsid w:val="00D74BC9"/>
    <w:rsid w:val="00D75C08"/>
    <w:rsid w:val="00D75C31"/>
    <w:rsid w:val="00D80B09"/>
    <w:rsid w:val="00D8176A"/>
    <w:rsid w:val="00D823B2"/>
    <w:rsid w:val="00D834BE"/>
    <w:rsid w:val="00D839E9"/>
    <w:rsid w:val="00D870FE"/>
    <w:rsid w:val="00D9367C"/>
    <w:rsid w:val="00D94726"/>
    <w:rsid w:val="00D959AD"/>
    <w:rsid w:val="00D96290"/>
    <w:rsid w:val="00D969CA"/>
    <w:rsid w:val="00D96D49"/>
    <w:rsid w:val="00D97C29"/>
    <w:rsid w:val="00DA39AC"/>
    <w:rsid w:val="00DA3EEC"/>
    <w:rsid w:val="00DA4434"/>
    <w:rsid w:val="00DA45D3"/>
    <w:rsid w:val="00DA4A46"/>
    <w:rsid w:val="00DA602C"/>
    <w:rsid w:val="00DA6610"/>
    <w:rsid w:val="00DA718B"/>
    <w:rsid w:val="00DB1502"/>
    <w:rsid w:val="00DB1BB1"/>
    <w:rsid w:val="00DB1C9C"/>
    <w:rsid w:val="00DB66F1"/>
    <w:rsid w:val="00DB7CBD"/>
    <w:rsid w:val="00DC1714"/>
    <w:rsid w:val="00DC302F"/>
    <w:rsid w:val="00DC4E4C"/>
    <w:rsid w:val="00DC55FE"/>
    <w:rsid w:val="00DC594E"/>
    <w:rsid w:val="00DD0823"/>
    <w:rsid w:val="00DD0A00"/>
    <w:rsid w:val="00DD2EC0"/>
    <w:rsid w:val="00DD6024"/>
    <w:rsid w:val="00DD65C6"/>
    <w:rsid w:val="00DE2B61"/>
    <w:rsid w:val="00DE2C69"/>
    <w:rsid w:val="00DE2E2A"/>
    <w:rsid w:val="00DE327F"/>
    <w:rsid w:val="00DE3DDA"/>
    <w:rsid w:val="00DE50C3"/>
    <w:rsid w:val="00DE528A"/>
    <w:rsid w:val="00DF33EE"/>
    <w:rsid w:val="00DF5CEA"/>
    <w:rsid w:val="00DF68E1"/>
    <w:rsid w:val="00DF6B5C"/>
    <w:rsid w:val="00E00CAD"/>
    <w:rsid w:val="00E032CE"/>
    <w:rsid w:val="00E04C2E"/>
    <w:rsid w:val="00E0688B"/>
    <w:rsid w:val="00E07183"/>
    <w:rsid w:val="00E10CFB"/>
    <w:rsid w:val="00E11154"/>
    <w:rsid w:val="00E11A64"/>
    <w:rsid w:val="00E13F61"/>
    <w:rsid w:val="00E1472C"/>
    <w:rsid w:val="00E149C7"/>
    <w:rsid w:val="00E14BCD"/>
    <w:rsid w:val="00E14D76"/>
    <w:rsid w:val="00E15A64"/>
    <w:rsid w:val="00E1694E"/>
    <w:rsid w:val="00E1748B"/>
    <w:rsid w:val="00E237E5"/>
    <w:rsid w:val="00E2533A"/>
    <w:rsid w:val="00E25D06"/>
    <w:rsid w:val="00E32805"/>
    <w:rsid w:val="00E32E09"/>
    <w:rsid w:val="00E33A3E"/>
    <w:rsid w:val="00E346C5"/>
    <w:rsid w:val="00E37F3C"/>
    <w:rsid w:val="00E37F71"/>
    <w:rsid w:val="00E4360E"/>
    <w:rsid w:val="00E4748D"/>
    <w:rsid w:val="00E508A0"/>
    <w:rsid w:val="00E5148F"/>
    <w:rsid w:val="00E519F4"/>
    <w:rsid w:val="00E52F64"/>
    <w:rsid w:val="00E57D67"/>
    <w:rsid w:val="00E611C2"/>
    <w:rsid w:val="00E66B8F"/>
    <w:rsid w:val="00E719C5"/>
    <w:rsid w:val="00E73A50"/>
    <w:rsid w:val="00E740AB"/>
    <w:rsid w:val="00E76D8E"/>
    <w:rsid w:val="00E81371"/>
    <w:rsid w:val="00E81C56"/>
    <w:rsid w:val="00E823E7"/>
    <w:rsid w:val="00E836A2"/>
    <w:rsid w:val="00E86B01"/>
    <w:rsid w:val="00E90182"/>
    <w:rsid w:val="00E908E7"/>
    <w:rsid w:val="00E912A5"/>
    <w:rsid w:val="00E915C8"/>
    <w:rsid w:val="00E91608"/>
    <w:rsid w:val="00E9280D"/>
    <w:rsid w:val="00E9341B"/>
    <w:rsid w:val="00E93C60"/>
    <w:rsid w:val="00EA278C"/>
    <w:rsid w:val="00EA3988"/>
    <w:rsid w:val="00EA3AA0"/>
    <w:rsid w:val="00EA414C"/>
    <w:rsid w:val="00EA5765"/>
    <w:rsid w:val="00EA7148"/>
    <w:rsid w:val="00EA7E88"/>
    <w:rsid w:val="00EB0A65"/>
    <w:rsid w:val="00EB157B"/>
    <w:rsid w:val="00EB1B3A"/>
    <w:rsid w:val="00EB1B56"/>
    <w:rsid w:val="00EB1BD2"/>
    <w:rsid w:val="00EB1C52"/>
    <w:rsid w:val="00EB42C3"/>
    <w:rsid w:val="00EB7ACB"/>
    <w:rsid w:val="00EC0618"/>
    <w:rsid w:val="00EC0909"/>
    <w:rsid w:val="00EC59F6"/>
    <w:rsid w:val="00EC5E5F"/>
    <w:rsid w:val="00EC68B0"/>
    <w:rsid w:val="00ED5052"/>
    <w:rsid w:val="00ED7C74"/>
    <w:rsid w:val="00EE050F"/>
    <w:rsid w:val="00EE0A43"/>
    <w:rsid w:val="00EE1F59"/>
    <w:rsid w:val="00EE36D4"/>
    <w:rsid w:val="00EE47AC"/>
    <w:rsid w:val="00EE5146"/>
    <w:rsid w:val="00EF2450"/>
    <w:rsid w:val="00EF285B"/>
    <w:rsid w:val="00EF7293"/>
    <w:rsid w:val="00F04280"/>
    <w:rsid w:val="00F04E98"/>
    <w:rsid w:val="00F076B7"/>
    <w:rsid w:val="00F10C6D"/>
    <w:rsid w:val="00F113E3"/>
    <w:rsid w:val="00F119BB"/>
    <w:rsid w:val="00F12B8B"/>
    <w:rsid w:val="00F13442"/>
    <w:rsid w:val="00F135CF"/>
    <w:rsid w:val="00F14925"/>
    <w:rsid w:val="00F16151"/>
    <w:rsid w:val="00F1646B"/>
    <w:rsid w:val="00F16909"/>
    <w:rsid w:val="00F20BB3"/>
    <w:rsid w:val="00F23D8D"/>
    <w:rsid w:val="00F2459E"/>
    <w:rsid w:val="00F24AD5"/>
    <w:rsid w:val="00F2623B"/>
    <w:rsid w:val="00F269EA"/>
    <w:rsid w:val="00F27D21"/>
    <w:rsid w:val="00F27D6C"/>
    <w:rsid w:val="00F31085"/>
    <w:rsid w:val="00F3128B"/>
    <w:rsid w:val="00F32891"/>
    <w:rsid w:val="00F33B2C"/>
    <w:rsid w:val="00F35F03"/>
    <w:rsid w:val="00F36F61"/>
    <w:rsid w:val="00F37B41"/>
    <w:rsid w:val="00F37CFC"/>
    <w:rsid w:val="00F43007"/>
    <w:rsid w:val="00F43B5F"/>
    <w:rsid w:val="00F43DA8"/>
    <w:rsid w:val="00F476F4"/>
    <w:rsid w:val="00F5022E"/>
    <w:rsid w:val="00F50839"/>
    <w:rsid w:val="00F50B7D"/>
    <w:rsid w:val="00F51E08"/>
    <w:rsid w:val="00F53728"/>
    <w:rsid w:val="00F53904"/>
    <w:rsid w:val="00F56D46"/>
    <w:rsid w:val="00F602B2"/>
    <w:rsid w:val="00F610DA"/>
    <w:rsid w:val="00F65567"/>
    <w:rsid w:val="00F677CA"/>
    <w:rsid w:val="00F67A9A"/>
    <w:rsid w:val="00F714E9"/>
    <w:rsid w:val="00F7324C"/>
    <w:rsid w:val="00F7393A"/>
    <w:rsid w:val="00F739BB"/>
    <w:rsid w:val="00F745B7"/>
    <w:rsid w:val="00F76D14"/>
    <w:rsid w:val="00F82F41"/>
    <w:rsid w:val="00F842A1"/>
    <w:rsid w:val="00F8446F"/>
    <w:rsid w:val="00F84AC2"/>
    <w:rsid w:val="00F876FC"/>
    <w:rsid w:val="00FA1B88"/>
    <w:rsid w:val="00FA2745"/>
    <w:rsid w:val="00FA4442"/>
    <w:rsid w:val="00FA772F"/>
    <w:rsid w:val="00FB68A1"/>
    <w:rsid w:val="00FB729C"/>
    <w:rsid w:val="00FB7B44"/>
    <w:rsid w:val="00FB7F21"/>
    <w:rsid w:val="00FC19E5"/>
    <w:rsid w:val="00FC550E"/>
    <w:rsid w:val="00FC701B"/>
    <w:rsid w:val="00FD3BEB"/>
    <w:rsid w:val="00FD5F82"/>
    <w:rsid w:val="00FE01F2"/>
    <w:rsid w:val="00FE4631"/>
    <w:rsid w:val="00FE4EAA"/>
    <w:rsid w:val="00FF74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86BA42B"/>
  <w15:docId w15:val="{D4BD8E56-A5B6-4859-B875-D77A82118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MS Mincho" w:hAnsi="Century"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02D1"/>
    <w:pPr>
      <w:widowControl w:val="0"/>
      <w:autoSpaceDE w:val="0"/>
      <w:autoSpaceDN w:val="0"/>
      <w:adjustRightInd w:val="0"/>
    </w:pPr>
    <w:rPr>
      <w:rFonts w:ascii="Times New Roman" w:hAnsi="Times New Roman"/>
      <w:lang w:eastAsia="ja-JP"/>
    </w:rPr>
  </w:style>
  <w:style w:type="paragraph" w:styleId="Heading1">
    <w:name w:val="heading 1"/>
    <w:next w:val="Heading2"/>
    <w:link w:val="Heading1Char"/>
    <w:autoRedefine/>
    <w:uiPriority w:val="9"/>
    <w:qFormat/>
    <w:rsid w:val="00556797"/>
    <w:pPr>
      <w:keepNext/>
      <w:numPr>
        <w:numId w:val="2"/>
      </w:numPr>
      <w:spacing w:after="480"/>
      <w:jc w:val="center"/>
      <w:outlineLvl w:val="0"/>
    </w:pPr>
    <w:rPr>
      <w:rFonts w:ascii="Times New Roman" w:hAnsi="Times New Roman" w:cs="Arial"/>
      <w:b/>
      <w:bCs/>
      <w:caps/>
      <w:sz w:val="24"/>
      <w:szCs w:val="22"/>
      <w:lang w:eastAsia="ja-JP"/>
    </w:rPr>
  </w:style>
  <w:style w:type="paragraph" w:styleId="Heading2">
    <w:name w:val="heading 2"/>
    <w:next w:val="ParagrifIsi"/>
    <w:autoRedefine/>
    <w:qFormat/>
    <w:rsid w:val="002F2A4C"/>
    <w:pPr>
      <w:keepNext/>
      <w:numPr>
        <w:ilvl w:val="1"/>
        <w:numId w:val="2"/>
      </w:numPr>
      <w:shd w:val="clear" w:color="auto" w:fill="FFFFFF"/>
      <w:spacing w:before="240" w:after="240"/>
      <w:outlineLvl w:val="1"/>
    </w:pPr>
    <w:rPr>
      <w:rFonts w:ascii="Times New Roman" w:hAnsi="Times New Roman"/>
      <w:b/>
      <w:iCs/>
      <w:color w:val="000000"/>
      <w:spacing w:val="-6"/>
      <w:sz w:val="24"/>
      <w:szCs w:val="24"/>
      <w:lang w:eastAsia="ja-JP"/>
    </w:rPr>
  </w:style>
  <w:style w:type="paragraph" w:styleId="Heading3">
    <w:name w:val="heading 3"/>
    <w:next w:val="ParagrifIsi"/>
    <w:autoRedefine/>
    <w:qFormat/>
    <w:rsid w:val="006C0948"/>
    <w:pPr>
      <w:keepNext/>
      <w:numPr>
        <w:ilvl w:val="2"/>
        <w:numId w:val="2"/>
      </w:numPr>
      <w:shd w:val="clear" w:color="auto" w:fill="FFFFFF"/>
      <w:spacing w:before="240" w:after="240"/>
      <w:outlineLvl w:val="2"/>
    </w:pPr>
    <w:rPr>
      <w:rFonts w:ascii="Times New Roman" w:hAnsi="Times New Roman"/>
      <w:b/>
      <w:color w:val="000000"/>
      <w:w w:val="103"/>
      <w:sz w:val="24"/>
      <w:szCs w:val="22"/>
      <w:lang w:val="de-DE" w:eastAsia="ja-JP"/>
    </w:rPr>
  </w:style>
  <w:style w:type="paragraph" w:styleId="Heading4">
    <w:name w:val="heading 4"/>
    <w:next w:val="ParagrifIsi"/>
    <w:autoRedefine/>
    <w:qFormat/>
    <w:rsid w:val="002F2A4C"/>
    <w:pPr>
      <w:keepNext/>
      <w:numPr>
        <w:ilvl w:val="3"/>
        <w:numId w:val="2"/>
      </w:numPr>
      <w:shd w:val="clear" w:color="auto" w:fill="FFFFFF"/>
      <w:spacing w:before="240" w:after="240"/>
      <w:jc w:val="both"/>
      <w:outlineLvl w:val="3"/>
    </w:pPr>
    <w:rPr>
      <w:rFonts w:ascii="Times New Roman" w:hAnsi="Times New Roman"/>
      <w:b/>
      <w:bCs/>
      <w:color w:val="000000"/>
      <w:spacing w:val="-7"/>
      <w:w w:val="110"/>
      <w:sz w:val="24"/>
      <w:szCs w:val="24"/>
      <w:lang w:val="de-DE" w:eastAsia="ja-JP"/>
    </w:rPr>
  </w:style>
  <w:style w:type="paragraph" w:styleId="Heading5">
    <w:name w:val="heading 5"/>
    <w:next w:val="ParagrifIsi"/>
    <w:autoRedefine/>
    <w:qFormat/>
    <w:rsid w:val="002F2A4C"/>
    <w:pPr>
      <w:keepNext/>
      <w:numPr>
        <w:ilvl w:val="4"/>
        <w:numId w:val="2"/>
      </w:numPr>
      <w:spacing w:before="240" w:after="240"/>
      <w:outlineLvl w:val="4"/>
    </w:pPr>
    <w:rPr>
      <w:rFonts w:ascii="Times New Roman" w:hAnsi="Times New Roman"/>
      <w:b/>
      <w:sz w:val="24"/>
      <w:szCs w:val="24"/>
      <w:lang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AC11EA"/>
    <w:pPr>
      <w:keepNext/>
      <w:numPr>
        <w:numId w:val="3"/>
      </w:numPr>
      <w:jc w:val="center"/>
      <w:outlineLvl w:val="8"/>
    </w:pPr>
    <w:rPr>
      <w:rFonts w:ascii="Times New Roman" w:hAnsi="Times New Roman"/>
      <w:b/>
      <w:caps/>
      <w:sz w:val="28"/>
      <w:szCs w:val="24"/>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B02D1"/>
    <w:pPr>
      <w:jc w:val="both"/>
    </w:pPr>
    <w:rPr>
      <w:sz w:val="24"/>
      <w:szCs w:val="22"/>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customStyle="1" w:styleId="JudulDepan">
    <w:name w:val="Judul Depan"/>
    <w:next w:val="Normal"/>
    <w:autoRedefine/>
    <w:rsid w:val="001B02D1"/>
    <w:pPr>
      <w:jc w:val="center"/>
      <w:outlineLvl w:val="0"/>
    </w:pPr>
    <w:rPr>
      <w:rFonts w:ascii="Times New Roman" w:hAnsi="Times New Roman"/>
      <w:b/>
      <w:caps/>
      <w:sz w:val="24"/>
      <w:szCs w:val="32"/>
      <w:lang w:val="sv-SE" w:eastAsia="ja-JP"/>
    </w:rPr>
  </w:style>
  <w:style w:type="character" w:styleId="PageNumber">
    <w:name w:val="page number"/>
    <w:basedOn w:val="DefaultParagraphFont"/>
    <w:rsid w:val="001B02D1"/>
  </w:style>
  <w:style w:type="paragraph" w:customStyle="1" w:styleId="ParagrifIsi">
    <w:name w:val="Paragrif Isi"/>
    <w:autoRedefine/>
    <w:rsid w:val="004C4AA9"/>
    <w:pPr>
      <w:widowControl w:val="0"/>
      <w:autoSpaceDE w:val="0"/>
      <w:autoSpaceDN w:val="0"/>
      <w:adjustRightInd w:val="0"/>
      <w:spacing w:before="240" w:after="240" w:line="360" w:lineRule="auto"/>
      <w:jc w:val="both"/>
    </w:pPr>
    <w:rPr>
      <w:rFonts w:ascii="Times New Roman" w:hAnsi="Times New Roman"/>
      <w:sz w:val="24"/>
      <w:szCs w:val="24"/>
      <w:lang w:val="fi-FI" w:eastAsia="ja-JP"/>
    </w:rPr>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afIsilanjutan"/>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6C0948"/>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uiPriority w:val="39"/>
    <w:rsid w:val="00966D1B"/>
    <w:pPr>
      <w:ind w:left="1000"/>
    </w:pPr>
    <w:rPr>
      <w:sz w:val="18"/>
      <w:szCs w:val="21"/>
    </w:rPr>
  </w:style>
  <w:style w:type="paragraph" w:styleId="TOC7">
    <w:name w:val="toc 7"/>
    <w:basedOn w:val="Normal"/>
    <w:next w:val="Normal"/>
    <w:autoRedefine/>
    <w:uiPriority w:val="39"/>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semiHidden/>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paragraph" w:styleId="Header">
    <w:name w:val="header"/>
    <w:basedOn w:val="Normal"/>
    <w:link w:val="HeaderChar"/>
    <w:rsid w:val="008A09C1"/>
    <w:pPr>
      <w:tabs>
        <w:tab w:val="center" w:pos="4320"/>
        <w:tab w:val="right" w:pos="8640"/>
      </w:tabs>
    </w:p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character" w:customStyle="1" w:styleId="BodyTextChar">
    <w:name w:val="Body Text Char"/>
    <w:link w:val="BodyText"/>
    <w:rsid w:val="004328E2"/>
    <w:rPr>
      <w:rFonts w:ascii="Times New Roman" w:hAnsi="Times New Roman"/>
      <w:sz w:val="24"/>
      <w:szCs w:val="22"/>
      <w:lang w:eastAsia="ja-JP"/>
    </w:rPr>
  </w:style>
  <w:style w:type="character" w:customStyle="1" w:styleId="CommentTextChar">
    <w:name w:val="Comment Text Char"/>
    <w:link w:val="CommentText"/>
    <w:semiHidden/>
    <w:rsid w:val="004328E2"/>
    <w:rPr>
      <w:rFonts w:ascii="Times New Roman" w:hAnsi="Times New Roman"/>
      <w:lang w:eastAsia="ja-JP"/>
    </w:rPr>
  </w:style>
  <w:style w:type="paragraph" w:customStyle="1" w:styleId="Gambar">
    <w:name w:val="Gambar"/>
    <w:next w:val="NormalIndent"/>
    <w:qFormat/>
    <w:rsid w:val="008848F6"/>
    <w:rPr>
      <w:rFonts w:ascii="Times New Roman" w:hAnsi="Times New Roman"/>
      <w:sz w:val="24"/>
      <w:szCs w:val="24"/>
      <w:lang w:val="sv-SE" w:eastAsia="ja-JP"/>
    </w:rPr>
  </w:style>
  <w:style w:type="paragraph" w:styleId="NormalIndent">
    <w:name w:val="Normal Indent"/>
    <w:basedOn w:val="Normal"/>
    <w:uiPriority w:val="99"/>
    <w:unhideWhenUsed/>
    <w:rsid w:val="008848F6"/>
    <w:pPr>
      <w:ind w:left="720"/>
    </w:pPr>
  </w:style>
  <w:style w:type="character" w:customStyle="1" w:styleId="FooterChar">
    <w:name w:val="Footer Char"/>
    <w:link w:val="Footer"/>
    <w:uiPriority w:val="99"/>
    <w:rsid w:val="00736A37"/>
    <w:rPr>
      <w:rFonts w:ascii="Times New Roman" w:hAnsi="Times New Roman"/>
      <w:lang w:eastAsia="ja-JP"/>
    </w:rPr>
  </w:style>
  <w:style w:type="paragraph" w:customStyle="1" w:styleId="ParagrafIsilanjutan">
    <w:name w:val="Paragraf Isi lanjutan"/>
    <w:next w:val="ParagrifIsi"/>
    <w:autoRedefine/>
    <w:qFormat/>
    <w:rsid w:val="00FC19E5"/>
    <w:pPr>
      <w:spacing w:before="360" w:after="120" w:line="360" w:lineRule="auto"/>
      <w:jc w:val="both"/>
    </w:pPr>
    <w:rPr>
      <w:rFonts w:ascii="Times New Roman" w:hAnsi="Times New Roman"/>
      <w:sz w:val="24"/>
      <w:szCs w:val="24"/>
      <w:lang w:val="fi-FI" w:eastAsia="ja-JP"/>
    </w:rPr>
  </w:style>
  <w:style w:type="paragraph" w:styleId="Caption">
    <w:name w:val="caption"/>
    <w:basedOn w:val="Normal"/>
    <w:next w:val="Normal"/>
    <w:uiPriority w:val="35"/>
    <w:unhideWhenUsed/>
    <w:qFormat/>
    <w:rsid w:val="000422DD"/>
    <w:pPr>
      <w:spacing w:after="200" w:line="360" w:lineRule="auto"/>
      <w:jc w:val="center"/>
    </w:pPr>
    <w:rPr>
      <w:iCs/>
      <w:sz w:val="24"/>
      <w:szCs w:val="18"/>
    </w:rPr>
  </w:style>
  <w:style w:type="paragraph" w:styleId="TableofFigures">
    <w:name w:val="table of figures"/>
    <w:basedOn w:val="Normal"/>
    <w:next w:val="Normal"/>
    <w:uiPriority w:val="99"/>
    <w:unhideWhenUsed/>
    <w:rsid w:val="000422DD"/>
    <w:rPr>
      <w:sz w:val="24"/>
    </w:rPr>
  </w:style>
  <w:style w:type="paragraph" w:styleId="ListParagraph">
    <w:name w:val="List Paragraph"/>
    <w:aliases w:val="Body of text,point-point,kepala,Recommendation,List Paragraph11,Body Text Char1,Char Char2,coba1,List Paragraph untuk Tabel,List Paragraph untuk tabel,Box,Dot pt,F5 List Paragraph,No Spacing1,List Paragraph Char Char Char,Bulet1"/>
    <w:basedOn w:val="Normal"/>
    <w:link w:val="ListParagraphChar"/>
    <w:uiPriority w:val="34"/>
    <w:qFormat/>
    <w:rsid w:val="00E25D06"/>
    <w:pPr>
      <w:widowControl/>
      <w:autoSpaceDE/>
      <w:autoSpaceDN/>
      <w:adjustRightInd/>
      <w:spacing w:after="200" w:line="276" w:lineRule="auto"/>
      <w:ind w:left="720"/>
      <w:contextualSpacing/>
    </w:pPr>
    <w:rPr>
      <w:rFonts w:ascii="Calibri" w:eastAsia="Times New Roman" w:hAnsi="Calibri"/>
      <w:sz w:val="22"/>
      <w:szCs w:val="22"/>
      <w:lang w:val="de-DE" w:eastAsia="en-US"/>
    </w:rPr>
  </w:style>
  <w:style w:type="character" w:customStyle="1" w:styleId="ListParagraphChar">
    <w:name w:val="List Paragraph Char"/>
    <w:aliases w:val="Body of text Char,point-point Char,kepala Char,Recommendation Char,List Paragraph11 Char,Body Text Char1 Char,Char Char2 Char,coba1 Char,List Paragraph untuk Tabel Char,List Paragraph untuk tabel Char,Box Char,Dot pt Char,Bulet1 Char"/>
    <w:link w:val="ListParagraph"/>
    <w:uiPriority w:val="34"/>
    <w:rsid w:val="00E25D06"/>
    <w:rPr>
      <w:rFonts w:ascii="Calibri" w:eastAsia="Times New Roman" w:hAnsi="Calibri"/>
      <w:sz w:val="22"/>
      <w:szCs w:val="22"/>
      <w:lang w:val="de-DE" w:eastAsia="en-US"/>
    </w:rPr>
  </w:style>
  <w:style w:type="table" w:styleId="TableGrid">
    <w:name w:val="Table Grid"/>
    <w:basedOn w:val="TableNormal"/>
    <w:uiPriority w:val="39"/>
    <w:rsid w:val="00E25D06"/>
    <w:pPr>
      <w:widowControl w:val="0"/>
      <w:autoSpaceDE w:val="0"/>
      <w:autoSpaceDN w:val="0"/>
      <w:adjustRightInd w:val="0"/>
    </w:pPr>
    <w:rPr>
      <w:rFonts w:ascii="Times New Roman" w:eastAsia="Times New Roman" w:hAnsi="Times New Roman"/>
      <w:lang w:val="de-DE"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48"/>
    <w:basedOn w:val="TableNormal"/>
    <w:rsid w:val="00C41676"/>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7">
    <w:name w:val="47"/>
    <w:basedOn w:val="TableNormal"/>
    <w:rsid w:val="003458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6">
    <w:name w:val="46"/>
    <w:basedOn w:val="TableNormal"/>
    <w:rsid w:val="00126D19"/>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5">
    <w:name w:val="45"/>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4">
    <w:name w:val="4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paragraph" w:styleId="Title">
    <w:name w:val="Title"/>
    <w:basedOn w:val="Normal"/>
    <w:next w:val="Normal"/>
    <w:link w:val="TitleChar"/>
    <w:rsid w:val="000109CC"/>
    <w:pPr>
      <w:keepNext/>
      <w:keepLines/>
      <w:spacing w:before="480" w:after="120"/>
    </w:pPr>
    <w:rPr>
      <w:rFonts w:eastAsia="Times New Roman"/>
      <w:b/>
      <w:sz w:val="72"/>
      <w:szCs w:val="72"/>
      <w:lang w:val="de-DE"/>
    </w:rPr>
  </w:style>
  <w:style w:type="character" w:customStyle="1" w:styleId="TitleChar">
    <w:name w:val="Title Char"/>
    <w:basedOn w:val="DefaultParagraphFont"/>
    <w:link w:val="Title"/>
    <w:rsid w:val="000109CC"/>
    <w:rPr>
      <w:rFonts w:ascii="Times New Roman" w:eastAsia="Times New Roman" w:hAnsi="Times New Roman"/>
      <w:b/>
      <w:sz w:val="72"/>
      <w:szCs w:val="72"/>
      <w:lang w:val="de-DE" w:eastAsia="ja-JP"/>
    </w:rPr>
  </w:style>
  <w:style w:type="character" w:styleId="PlaceholderText">
    <w:name w:val="Placeholder Text"/>
    <w:basedOn w:val="DefaultParagraphFont"/>
    <w:uiPriority w:val="99"/>
    <w:semiHidden/>
    <w:rsid w:val="000109CC"/>
    <w:rPr>
      <w:color w:val="808080"/>
    </w:rPr>
  </w:style>
  <w:style w:type="paragraph" w:styleId="Subtitle">
    <w:name w:val="Subtitle"/>
    <w:basedOn w:val="Normal"/>
    <w:next w:val="Normal"/>
    <w:link w:val="SubtitleChar"/>
    <w:rsid w:val="000109CC"/>
    <w:pPr>
      <w:keepNext/>
      <w:keepLines/>
      <w:spacing w:before="360" w:after="80"/>
    </w:pPr>
    <w:rPr>
      <w:rFonts w:ascii="Georgia" w:eastAsia="Georgia" w:hAnsi="Georgia" w:cs="Georgia"/>
      <w:i/>
      <w:color w:val="666666"/>
      <w:sz w:val="48"/>
      <w:szCs w:val="48"/>
      <w:lang w:val="de-DE"/>
    </w:rPr>
  </w:style>
  <w:style w:type="character" w:customStyle="1" w:styleId="SubtitleChar">
    <w:name w:val="Subtitle Char"/>
    <w:basedOn w:val="DefaultParagraphFont"/>
    <w:link w:val="Subtitle"/>
    <w:rsid w:val="000109CC"/>
    <w:rPr>
      <w:rFonts w:ascii="Georgia" w:eastAsia="Georgia" w:hAnsi="Georgia" w:cs="Georgia"/>
      <w:i/>
      <w:color w:val="666666"/>
      <w:sz w:val="48"/>
      <w:szCs w:val="48"/>
      <w:lang w:val="de-DE" w:eastAsia="ja-JP"/>
    </w:rPr>
  </w:style>
  <w:style w:type="table" w:customStyle="1" w:styleId="55">
    <w:name w:val="55"/>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54">
    <w:name w:val="5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53">
    <w:name w:val="53"/>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52">
    <w:name w:val="52"/>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51">
    <w:name w:val="51"/>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50">
    <w:name w:val="50"/>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49">
    <w:name w:val="49"/>
    <w:basedOn w:val="TableNormal"/>
    <w:rsid w:val="000109CC"/>
    <w:pPr>
      <w:widowControl w:val="0"/>
    </w:pPr>
    <w:rPr>
      <w:rFonts w:ascii="Times New Roman" w:eastAsia="Times New Roman" w:hAnsi="Times New Roman"/>
      <w:lang w:val="de-DE" w:eastAsia="id-ID"/>
    </w:rPr>
    <w:tblPr>
      <w:tblStyleRowBandSize w:val="1"/>
      <w:tblStyleColBandSize w:val="1"/>
    </w:tblPr>
  </w:style>
  <w:style w:type="table" w:customStyle="1" w:styleId="43">
    <w:name w:val="43"/>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2">
    <w:name w:val="42"/>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1">
    <w:name w:val="41"/>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0">
    <w:name w:val="40"/>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9">
    <w:name w:val="39"/>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8">
    <w:name w:val="38"/>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7">
    <w:name w:val="37"/>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6">
    <w:name w:val="36"/>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5">
    <w:name w:val="35"/>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4">
    <w:name w:val="3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3">
    <w:name w:val="33"/>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2">
    <w:name w:val="32"/>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1">
    <w:name w:val="31"/>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0">
    <w:name w:val="30"/>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9">
    <w:name w:val="29"/>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8">
    <w:name w:val="28"/>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7">
    <w:name w:val="27"/>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6">
    <w:name w:val="26"/>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5">
    <w:name w:val="25"/>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4">
    <w:name w:val="2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3">
    <w:name w:val="23"/>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2">
    <w:name w:val="22"/>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1">
    <w:name w:val="21"/>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0">
    <w:name w:val="20"/>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9">
    <w:name w:val="19"/>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8">
    <w:name w:val="18"/>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7">
    <w:name w:val="17"/>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6">
    <w:name w:val="16"/>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5">
    <w:name w:val="15"/>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4">
    <w:name w:val="1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3">
    <w:name w:val="13"/>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2">
    <w:name w:val="12"/>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1">
    <w:name w:val="11"/>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0">
    <w:name w:val="10"/>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9">
    <w:name w:val="9"/>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8">
    <w:name w:val="8"/>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7">
    <w:name w:val="7"/>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6">
    <w:name w:val="6"/>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5">
    <w:name w:val="5"/>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4">
    <w:name w:val="4"/>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3">
    <w:name w:val="3"/>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2">
    <w:name w:val="2"/>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table" w:customStyle="1" w:styleId="1">
    <w:name w:val="1"/>
    <w:basedOn w:val="TableNormal"/>
    <w:rsid w:val="000109CC"/>
    <w:pPr>
      <w:widowControl w:val="0"/>
    </w:pPr>
    <w:rPr>
      <w:rFonts w:ascii="Times New Roman" w:eastAsia="Times New Roman" w:hAnsi="Times New Roman"/>
      <w:lang w:val="de-DE" w:eastAsia="id-ID"/>
    </w:rPr>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7B236C"/>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lang w:eastAsia="en-US"/>
    </w:rPr>
  </w:style>
  <w:style w:type="paragraph" w:styleId="NormalWeb">
    <w:name w:val="Normal (Web)"/>
    <w:basedOn w:val="Normal"/>
    <w:uiPriority w:val="99"/>
    <w:unhideWhenUsed/>
    <w:rsid w:val="0094384C"/>
    <w:pPr>
      <w:widowControl/>
      <w:autoSpaceDE/>
      <w:autoSpaceDN/>
      <w:adjustRightInd/>
      <w:spacing w:before="100" w:beforeAutospacing="1" w:after="100" w:afterAutospacing="1"/>
    </w:pPr>
    <w:rPr>
      <w:rFonts w:eastAsia="Times New Roman"/>
      <w:sz w:val="24"/>
      <w:szCs w:val="24"/>
      <w:lang w:eastAsia="en-US"/>
    </w:rPr>
  </w:style>
  <w:style w:type="character" w:customStyle="1" w:styleId="HeaderChar">
    <w:name w:val="Header Char"/>
    <w:basedOn w:val="DefaultParagraphFont"/>
    <w:link w:val="Header"/>
    <w:uiPriority w:val="99"/>
    <w:rsid w:val="0094384C"/>
    <w:rPr>
      <w:rFonts w:ascii="Times New Roman" w:hAnsi="Times New Roman"/>
      <w:lang w:eastAsia="ja-JP"/>
    </w:rPr>
  </w:style>
  <w:style w:type="character" w:styleId="Strong">
    <w:name w:val="Strong"/>
    <w:basedOn w:val="DefaultParagraphFont"/>
    <w:uiPriority w:val="22"/>
    <w:qFormat/>
    <w:rsid w:val="0094384C"/>
    <w:rPr>
      <w:b/>
      <w:bCs/>
    </w:rPr>
  </w:style>
  <w:style w:type="paragraph" w:customStyle="1" w:styleId="TableParagraph">
    <w:name w:val="Table Paragraph"/>
    <w:basedOn w:val="Normal"/>
    <w:uiPriority w:val="1"/>
    <w:qFormat/>
    <w:rsid w:val="0094384C"/>
    <w:pPr>
      <w:adjustRightInd/>
      <w:spacing w:line="275" w:lineRule="exact"/>
      <w:ind w:left="107"/>
    </w:pPr>
    <w:rPr>
      <w:rFonts w:eastAsia="Times New Roman"/>
      <w:sz w:val="22"/>
      <w:szCs w:val="22"/>
      <w:lang w:val="id" w:eastAsia="en-US"/>
    </w:rPr>
  </w:style>
  <w:style w:type="table" w:customStyle="1" w:styleId="TableGrid7">
    <w:name w:val="Table Grid7"/>
    <w:basedOn w:val="TableNormal"/>
    <w:next w:val="TableGrid"/>
    <w:rsid w:val="0094384C"/>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821"/>
    <w:rPr>
      <w:rFonts w:ascii="Times New Roman" w:hAnsi="Times New Roman" w:cs="Arial"/>
      <w:b/>
      <w:bCs/>
      <w:caps/>
      <w:sz w:val="24"/>
      <w:szCs w:val="22"/>
      <w:lang w:eastAsia="ja-JP"/>
    </w:rPr>
  </w:style>
  <w:style w:type="paragraph" w:styleId="Bibliography">
    <w:name w:val="Bibliography"/>
    <w:basedOn w:val="Normal"/>
    <w:next w:val="Normal"/>
    <w:uiPriority w:val="37"/>
    <w:unhideWhenUsed/>
    <w:rsid w:val="001F3821"/>
  </w:style>
  <w:style w:type="paragraph" w:styleId="FootnoteText">
    <w:name w:val="footnote text"/>
    <w:basedOn w:val="Normal"/>
    <w:link w:val="FootnoteTextChar"/>
    <w:uiPriority w:val="99"/>
    <w:semiHidden/>
    <w:unhideWhenUsed/>
    <w:rsid w:val="00CF637F"/>
  </w:style>
  <w:style w:type="character" w:customStyle="1" w:styleId="FootnoteTextChar">
    <w:name w:val="Footnote Text Char"/>
    <w:basedOn w:val="DefaultParagraphFont"/>
    <w:link w:val="FootnoteText"/>
    <w:uiPriority w:val="99"/>
    <w:semiHidden/>
    <w:rsid w:val="00CF637F"/>
    <w:rPr>
      <w:rFonts w:ascii="Times New Roman" w:hAnsi="Times New Roman"/>
      <w:lang w:eastAsia="ja-JP"/>
    </w:rPr>
  </w:style>
  <w:style w:type="character" w:styleId="FootnoteReference">
    <w:name w:val="footnote reference"/>
    <w:basedOn w:val="DefaultParagraphFont"/>
    <w:uiPriority w:val="99"/>
    <w:semiHidden/>
    <w:unhideWhenUsed/>
    <w:rsid w:val="00CF63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7918">
      <w:bodyDiv w:val="1"/>
      <w:marLeft w:val="0"/>
      <w:marRight w:val="0"/>
      <w:marTop w:val="0"/>
      <w:marBottom w:val="0"/>
      <w:divBdr>
        <w:top w:val="none" w:sz="0" w:space="0" w:color="auto"/>
        <w:left w:val="none" w:sz="0" w:space="0" w:color="auto"/>
        <w:bottom w:val="none" w:sz="0" w:space="0" w:color="auto"/>
        <w:right w:val="none" w:sz="0" w:space="0" w:color="auto"/>
      </w:divBdr>
    </w:div>
    <w:div w:id="23017455">
      <w:bodyDiv w:val="1"/>
      <w:marLeft w:val="0"/>
      <w:marRight w:val="0"/>
      <w:marTop w:val="0"/>
      <w:marBottom w:val="0"/>
      <w:divBdr>
        <w:top w:val="none" w:sz="0" w:space="0" w:color="auto"/>
        <w:left w:val="none" w:sz="0" w:space="0" w:color="auto"/>
        <w:bottom w:val="none" w:sz="0" w:space="0" w:color="auto"/>
        <w:right w:val="none" w:sz="0" w:space="0" w:color="auto"/>
      </w:divBdr>
    </w:div>
    <w:div w:id="44572483">
      <w:bodyDiv w:val="1"/>
      <w:marLeft w:val="0"/>
      <w:marRight w:val="0"/>
      <w:marTop w:val="0"/>
      <w:marBottom w:val="0"/>
      <w:divBdr>
        <w:top w:val="none" w:sz="0" w:space="0" w:color="auto"/>
        <w:left w:val="none" w:sz="0" w:space="0" w:color="auto"/>
        <w:bottom w:val="none" w:sz="0" w:space="0" w:color="auto"/>
        <w:right w:val="none" w:sz="0" w:space="0" w:color="auto"/>
      </w:divBdr>
    </w:div>
    <w:div w:id="59639620">
      <w:bodyDiv w:val="1"/>
      <w:marLeft w:val="0"/>
      <w:marRight w:val="0"/>
      <w:marTop w:val="0"/>
      <w:marBottom w:val="0"/>
      <w:divBdr>
        <w:top w:val="none" w:sz="0" w:space="0" w:color="auto"/>
        <w:left w:val="none" w:sz="0" w:space="0" w:color="auto"/>
        <w:bottom w:val="none" w:sz="0" w:space="0" w:color="auto"/>
        <w:right w:val="none" w:sz="0" w:space="0" w:color="auto"/>
      </w:divBdr>
    </w:div>
    <w:div w:id="71120269">
      <w:bodyDiv w:val="1"/>
      <w:marLeft w:val="0"/>
      <w:marRight w:val="0"/>
      <w:marTop w:val="0"/>
      <w:marBottom w:val="0"/>
      <w:divBdr>
        <w:top w:val="none" w:sz="0" w:space="0" w:color="auto"/>
        <w:left w:val="none" w:sz="0" w:space="0" w:color="auto"/>
        <w:bottom w:val="none" w:sz="0" w:space="0" w:color="auto"/>
        <w:right w:val="none" w:sz="0" w:space="0" w:color="auto"/>
      </w:divBdr>
    </w:div>
    <w:div w:id="76099620">
      <w:bodyDiv w:val="1"/>
      <w:marLeft w:val="0"/>
      <w:marRight w:val="0"/>
      <w:marTop w:val="0"/>
      <w:marBottom w:val="0"/>
      <w:divBdr>
        <w:top w:val="none" w:sz="0" w:space="0" w:color="auto"/>
        <w:left w:val="none" w:sz="0" w:space="0" w:color="auto"/>
        <w:bottom w:val="none" w:sz="0" w:space="0" w:color="auto"/>
        <w:right w:val="none" w:sz="0" w:space="0" w:color="auto"/>
      </w:divBdr>
    </w:div>
    <w:div w:id="76905152">
      <w:bodyDiv w:val="1"/>
      <w:marLeft w:val="0"/>
      <w:marRight w:val="0"/>
      <w:marTop w:val="0"/>
      <w:marBottom w:val="0"/>
      <w:divBdr>
        <w:top w:val="none" w:sz="0" w:space="0" w:color="auto"/>
        <w:left w:val="none" w:sz="0" w:space="0" w:color="auto"/>
        <w:bottom w:val="none" w:sz="0" w:space="0" w:color="auto"/>
        <w:right w:val="none" w:sz="0" w:space="0" w:color="auto"/>
      </w:divBdr>
    </w:div>
    <w:div w:id="109516771">
      <w:bodyDiv w:val="1"/>
      <w:marLeft w:val="0"/>
      <w:marRight w:val="0"/>
      <w:marTop w:val="0"/>
      <w:marBottom w:val="0"/>
      <w:divBdr>
        <w:top w:val="none" w:sz="0" w:space="0" w:color="auto"/>
        <w:left w:val="none" w:sz="0" w:space="0" w:color="auto"/>
        <w:bottom w:val="none" w:sz="0" w:space="0" w:color="auto"/>
        <w:right w:val="none" w:sz="0" w:space="0" w:color="auto"/>
      </w:divBdr>
    </w:div>
    <w:div w:id="121458061">
      <w:bodyDiv w:val="1"/>
      <w:marLeft w:val="0"/>
      <w:marRight w:val="0"/>
      <w:marTop w:val="0"/>
      <w:marBottom w:val="0"/>
      <w:divBdr>
        <w:top w:val="none" w:sz="0" w:space="0" w:color="auto"/>
        <w:left w:val="none" w:sz="0" w:space="0" w:color="auto"/>
        <w:bottom w:val="none" w:sz="0" w:space="0" w:color="auto"/>
        <w:right w:val="none" w:sz="0" w:space="0" w:color="auto"/>
      </w:divBdr>
    </w:div>
    <w:div w:id="122773857">
      <w:bodyDiv w:val="1"/>
      <w:marLeft w:val="0"/>
      <w:marRight w:val="0"/>
      <w:marTop w:val="0"/>
      <w:marBottom w:val="0"/>
      <w:divBdr>
        <w:top w:val="none" w:sz="0" w:space="0" w:color="auto"/>
        <w:left w:val="none" w:sz="0" w:space="0" w:color="auto"/>
        <w:bottom w:val="none" w:sz="0" w:space="0" w:color="auto"/>
        <w:right w:val="none" w:sz="0" w:space="0" w:color="auto"/>
      </w:divBdr>
    </w:div>
    <w:div w:id="122888186">
      <w:bodyDiv w:val="1"/>
      <w:marLeft w:val="0"/>
      <w:marRight w:val="0"/>
      <w:marTop w:val="0"/>
      <w:marBottom w:val="0"/>
      <w:divBdr>
        <w:top w:val="none" w:sz="0" w:space="0" w:color="auto"/>
        <w:left w:val="none" w:sz="0" w:space="0" w:color="auto"/>
        <w:bottom w:val="none" w:sz="0" w:space="0" w:color="auto"/>
        <w:right w:val="none" w:sz="0" w:space="0" w:color="auto"/>
      </w:divBdr>
    </w:div>
    <w:div w:id="124323904">
      <w:bodyDiv w:val="1"/>
      <w:marLeft w:val="0"/>
      <w:marRight w:val="0"/>
      <w:marTop w:val="0"/>
      <w:marBottom w:val="0"/>
      <w:divBdr>
        <w:top w:val="none" w:sz="0" w:space="0" w:color="auto"/>
        <w:left w:val="none" w:sz="0" w:space="0" w:color="auto"/>
        <w:bottom w:val="none" w:sz="0" w:space="0" w:color="auto"/>
        <w:right w:val="none" w:sz="0" w:space="0" w:color="auto"/>
      </w:divBdr>
    </w:div>
    <w:div w:id="124586881">
      <w:bodyDiv w:val="1"/>
      <w:marLeft w:val="0"/>
      <w:marRight w:val="0"/>
      <w:marTop w:val="0"/>
      <w:marBottom w:val="0"/>
      <w:divBdr>
        <w:top w:val="none" w:sz="0" w:space="0" w:color="auto"/>
        <w:left w:val="none" w:sz="0" w:space="0" w:color="auto"/>
        <w:bottom w:val="none" w:sz="0" w:space="0" w:color="auto"/>
        <w:right w:val="none" w:sz="0" w:space="0" w:color="auto"/>
      </w:divBdr>
    </w:div>
    <w:div w:id="137261225">
      <w:bodyDiv w:val="1"/>
      <w:marLeft w:val="0"/>
      <w:marRight w:val="0"/>
      <w:marTop w:val="0"/>
      <w:marBottom w:val="0"/>
      <w:divBdr>
        <w:top w:val="none" w:sz="0" w:space="0" w:color="auto"/>
        <w:left w:val="none" w:sz="0" w:space="0" w:color="auto"/>
        <w:bottom w:val="none" w:sz="0" w:space="0" w:color="auto"/>
        <w:right w:val="none" w:sz="0" w:space="0" w:color="auto"/>
      </w:divBdr>
    </w:div>
    <w:div w:id="145166906">
      <w:bodyDiv w:val="1"/>
      <w:marLeft w:val="0"/>
      <w:marRight w:val="0"/>
      <w:marTop w:val="0"/>
      <w:marBottom w:val="0"/>
      <w:divBdr>
        <w:top w:val="none" w:sz="0" w:space="0" w:color="auto"/>
        <w:left w:val="none" w:sz="0" w:space="0" w:color="auto"/>
        <w:bottom w:val="none" w:sz="0" w:space="0" w:color="auto"/>
        <w:right w:val="none" w:sz="0" w:space="0" w:color="auto"/>
      </w:divBdr>
    </w:div>
    <w:div w:id="149758915">
      <w:bodyDiv w:val="1"/>
      <w:marLeft w:val="0"/>
      <w:marRight w:val="0"/>
      <w:marTop w:val="0"/>
      <w:marBottom w:val="0"/>
      <w:divBdr>
        <w:top w:val="none" w:sz="0" w:space="0" w:color="auto"/>
        <w:left w:val="none" w:sz="0" w:space="0" w:color="auto"/>
        <w:bottom w:val="none" w:sz="0" w:space="0" w:color="auto"/>
        <w:right w:val="none" w:sz="0" w:space="0" w:color="auto"/>
      </w:divBdr>
    </w:div>
    <w:div w:id="157696922">
      <w:bodyDiv w:val="1"/>
      <w:marLeft w:val="0"/>
      <w:marRight w:val="0"/>
      <w:marTop w:val="0"/>
      <w:marBottom w:val="0"/>
      <w:divBdr>
        <w:top w:val="none" w:sz="0" w:space="0" w:color="auto"/>
        <w:left w:val="none" w:sz="0" w:space="0" w:color="auto"/>
        <w:bottom w:val="none" w:sz="0" w:space="0" w:color="auto"/>
        <w:right w:val="none" w:sz="0" w:space="0" w:color="auto"/>
      </w:divBdr>
    </w:div>
    <w:div w:id="175006011">
      <w:bodyDiv w:val="1"/>
      <w:marLeft w:val="0"/>
      <w:marRight w:val="0"/>
      <w:marTop w:val="0"/>
      <w:marBottom w:val="0"/>
      <w:divBdr>
        <w:top w:val="none" w:sz="0" w:space="0" w:color="auto"/>
        <w:left w:val="none" w:sz="0" w:space="0" w:color="auto"/>
        <w:bottom w:val="none" w:sz="0" w:space="0" w:color="auto"/>
        <w:right w:val="none" w:sz="0" w:space="0" w:color="auto"/>
      </w:divBdr>
    </w:div>
    <w:div w:id="179977566">
      <w:bodyDiv w:val="1"/>
      <w:marLeft w:val="0"/>
      <w:marRight w:val="0"/>
      <w:marTop w:val="0"/>
      <w:marBottom w:val="0"/>
      <w:divBdr>
        <w:top w:val="none" w:sz="0" w:space="0" w:color="auto"/>
        <w:left w:val="none" w:sz="0" w:space="0" w:color="auto"/>
        <w:bottom w:val="none" w:sz="0" w:space="0" w:color="auto"/>
        <w:right w:val="none" w:sz="0" w:space="0" w:color="auto"/>
      </w:divBdr>
    </w:div>
    <w:div w:id="219944872">
      <w:bodyDiv w:val="1"/>
      <w:marLeft w:val="0"/>
      <w:marRight w:val="0"/>
      <w:marTop w:val="0"/>
      <w:marBottom w:val="0"/>
      <w:divBdr>
        <w:top w:val="none" w:sz="0" w:space="0" w:color="auto"/>
        <w:left w:val="none" w:sz="0" w:space="0" w:color="auto"/>
        <w:bottom w:val="none" w:sz="0" w:space="0" w:color="auto"/>
        <w:right w:val="none" w:sz="0" w:space="0" w:color="auto"/>
      </w:divBdr>
    </w:div>
    <w:div w:id="227620020">
      <w:bodyDiv w:val="1"/>
      <w:marLeft w:val="0"/>
      <w:marRight w:val="0"/>
      <w:marTop w:val="0"/>
      <w:marBottom w:val="0"/>
      <w:divBdr>
        <w:top w:val="none" w:sz="0" w:space="0" w:color="auto"/>
        <w:left w:val="none" w:sz="0" w:space="0" w:color="auto"/>
        <w:bottom w:val="none" w:sz="0" w:space="0" w:color="auto"/>
        <w:right w:val="none" w:sz="0" w:space="0" w:color="auto"/>
      </w:divBdr>
    </w:div>
    <w:div w:id="232280452">
      <w:bodyDiv w:val="1"/>
      <w:marLeft w:val="0"/>
      <w:marRight w:val="0"/>
      <w:marTop w:val="0"/>
      <w:marBottom w:val="0"/>
      <w:divBdr>
        <w:top w:val="none" w:sz="0" w:space="0" w:color="auto"/>
        <w:left w:val="none" w:sz="0" w:space="0" w:color="auto"/>
        <w:bottom w:val="none" w:sz="0" w:space="0" w:color="auto"/>
        <w:right w:val="none" w:sz="0" w:space="0" w:color="auto"/>
      </w:divBdr>
    </w:div>
    <w:div w:id="249698804">
      <w:bodyDiv w:val="1"/>
      <w:marLeft w:val="0"/>
      <w:marRight w:val="0"/>
      <w:marTop w:val="0"/>
      <w:marBottom w:val="0"/>
      <w:divBdr>
        <w:top w:val="none" w:sz="0" w:space="0" w:color="auto"/>
        <w:left w:val="none" w:sz="0" w:space="0" w:color="auto"/>
        <w:bottom w:val="none" w:sz="0" w:space="0" w:color="auto"/>
        <w:right w:val="none" w:sz="0" w:space="0" w:color="auto"/>
      </w:divBdr>
    </w:div>
    <w:div w:id="250354364">
      <w:bodyDiv w:val="1"/>
      <w:marLeft w:val="0"/>
      <w:marRight w:val="0"/>
      <w:marTop w:val="0"/>
      <w:marBottom w:val="0"/>
      <w:divBdr>
        <w:top w:val="none" w:sz="0" w:space="0" w:color="auto"/>
        <w:left w:val="none" w:sz="0" w:space="0" w:color="auto"/>
        <w:bottom w:val="none" w:sz="0" w:space="0" w:color="auto"/>
        <w:right w:val="none" w:sz="0" w:space="0" w:color="auto"/>
      </w:divBdr>
    </w:div>
    <w:div w:id="254755726">
      <w:bodyDiv w:val="1"/>
      <w:marLeft w:val="0"/>
      <w:marRight w:val="0"/>
      <w:marTop w:val="0"/>
      <w:marBottom w:val="0"/>
      <w:divBdr>
        <w:top w:val="none" w:sz="0" w:space="0" w:color="auto"/>
        <w:left w:val="none" w:sz="0" w:space="0" w:color="auto"/>
        <w:bottom w:val="none" w:sz="0" w:space="0" w:color="auto"/>
        <w:right w:val="none" w:sz="0" w:space="0" w:color="auto"/>
      </w:divBdr>
    </w:div>
    <w:div w:id="262760522">
      <w:bodyDiv w:val="1"/>
      <w:marLeft w:val="0"/>
      <w:marRight w:val="0"/>
      <w:marTop w:val="0"/>
      <w:marBottom w:val="0"/>
      <w:divBdr>
        <w:top w:val="none" w:sz="0" w:space="0" w:color="auto"/>
        <w:left w:val="none" w:sz="0" w:space="0" w:color="auto"/>
        <w:bottom w:val="none" w:sz="0" w:space="0" w:color="auto"/>
        <w:right w:val="none" w:sz="0" w:space="0" w:color="auto"/>
      </w:divBdr>
    </w:div>
    <w:div w:id="263078135">
      <w:bodyDiv w:val="1"/>
      <w:marLeft w:val="0"/>
      <w:marRight w:val="0"/>
      <w:marTop w:val="0"/>
      <w:marBottom w:val="0"/>
      <w:divBdr>
        <w:top w:val="none" w:sz="0" w:space="0" w:color="auto"/>
        <w:left w:val="none" w:sz="0" w:space="0" w:color="auto"/>
        <w:bottom w:val="none" w:sz="0" w:space="0" w:color="auto"/>
        <w:right w:val="none" w:sz="0" w:space="0" w:color="auto"/>
      </w:divBdr>
    </w:div>
    <w:div w:id="283077546">
      <w:bodyDiv w:val="1"/>
      <w:marLeft w:val="0"/>
      <w:marRight w:val="0"/>
      <w:marTop w:val="0"/>
      <w:marBottom w:val="0"/>
      <w:divBdr>
        <w:top w:val="none" w:sz="0" w:space="0" w:color="auto"/>
        <w:left w:val="none" w:sz="0" w:space="0" w:color="auto"/>
        <w:bottom w:val="none" w:sz="0" w:space="0" w:color="auto"/>
        <w:right w:val="none" w:sz="0" w:space="0" w:color="auto"/>
      </w:divBdr>
    </w:div>
    <w:div w:id="283389452">
      <w:bodyDiv w:val="1"/>
      <w:marLeft w:val="0"/>
      <w:marRight w:val="0"/>
      <w:marTop w:val="0"/>
      <w:marBottom w:val="0"/>
      <w:divBdr>
        <w:top w:val="none" w:sz="0" w:space="0" w:color="auto"/>
        <w:left w:val="none" w:sz="0" w:space="0" w:color="auto"/>
        <w:bottom w:val="none" w:sz="0" w:space="0" w:color="auto"/>
        <w:right w:val="none" w:sz="0" w:space="0" w:color="auto"/>
      </w:divBdr>
    </w:div>
    <w:div w:id="300623156">
      <w:bodyDiv w:val="1"/>
      <w:marLeft w:val="0"/>
      <w:marRight w:val="0"/>
      <w:marTop w:val="0"/>
      <w:marBottom w:val="0"/>
      <w:divBdr>
        <w:top w:val="none" w:sz="0" w:space="0" w:color="auto"/>
        <w:left w:val="none" w:sz="0" w:space="0" w:color="auto"/>
        <w:bottom w:val="none" w:sz="0" w:space="0" w:color="auto"/>
        <w:right w:val="none" w:sz="0" w:space="0" w:color="auto"/>
      </w:divBdr>
    </w:div>
    <w:div w:id="304241624">
      <w:bodyDiv w:val="1"/>
      <w:marLeft w:val="0"/>
      <w:marRight w:val="0"/>
      <w:marTop w:val="0"/>
      <w:marBottom w:val="0"/>
      <w:divBdr>
        <w:top w:val="none" w:sz="0" w:space="0" w:color="auto"/>
        <w:left w:val="none" w:sz="0" w:space="0" w:color="auto"/>
        <w:bottom w:val="none" w:sz="0" w:space="0" w:color="auto"/>
        <w:right w:val="none" w:sz="0" w:space="0" w:color="auto"/>
      </w:divBdr>
    </w:div>
    <w:div w:id="312031956">
      <w:bodyDiv w:val="1"/>
      <w:marLeft w:val="0"/>
      <w:marRight w:val="0"/>
      <w:marTop w:val="0"/>
      <w:marBottom w:val="0"/>
      <w:divBdr>
        <w:top w:val="none" w:sz="0" w:space="0" w:color="auto"/>
        <w:left w:val="none" w:sz="0" w:space="0" w:color="auto"/>
        <w:bottom w:val="none" w:sz="0" w:space="0" w:color="auto"/>
        <w:right w:val="none" w:sz="0" w:space="0" w:color="auto"/>
      </w:divBdr>
    </w:div>
    <w:div w:id="326716797">
      <w:bodyDiv w:val="1"/>
      <w:marLeft w:val="0"/>
      <w:marRight w:val="0"/>
      <w:marTop w:val="0"/>
      <w:marBottom w:val="0"/>
      <w:divBdr>
        <w:top w:val="none" w:sz="0" w:space="0" w:color="auto"/>
        <w:left w:val="none" w:sz="0" w:space="0" w:color="auto"/>
        <w:bottom w:val="none" w:sz="0" w:space="0" w:color="auto"/>
        <w:right w:val="none" w:sz="0" w:space="0" w:color="auto"/>
      </w:divBdr>
    </w:div>
    <w:div w:id="349643053">
      <w:bodyDiv w:val="1"/>
      <w:marLeft w:val="0"/>
      <w:marRight w:val="0"/>
      <w:marTop w:val="0"/>
      <w:marBottom w:val="0"/>
      <w:divBdr>
        <w:top w:val="none" w:sz="0" w:space="0" w:color="auto"/>
        <w:left w:val="none" w:sz="0" w:space="0" w:color="auto"/>
        <w:bottom w:val="none" w:sz="0" w:space="0" w:color="auto"/>
        <w:right w:val="none" w:sz="0" w:space="0" w:color="auto"/>
      </w:divBdr>
    </w:div>
    <w:div w:id="406079980">
      <w:bodyDiv w:val="1"/>
      <w:marLeft w:val="0"/>
      <w:marRight w:val="0"/>
      <w:marTop w:val="0"/>
      <w:marBottom w:val="0"/>
      <w:divBdr>
        <w:top w:val="none" w:sz="0" w:space="0" w:color="auto"/>
        <w:left w:val="none" w:sz="0" w:space="0" w:color="auto"/>
        <w:bottom w:val="none" w:sz="0" w:space="0" w:color="auto"/>
        <w:right w:val="none" w:sz="0" w:space="0" w:color="auto"/>
      </w:divBdr>
    </w:div>
    <w:div w:id="418016643">
      <w:bodyDiv w:val="1"/>
      <w:marLeft w:val="0"/>
      <w:marRight w:val="0"/>
      <w:marTop w:val="0"/>
      <w:marBottom w:val="0"/>
      <w:divBdr>
        <w:top w:val="none" w:sz="0" w:space="0" w:color="auto"/>
        <w:left w:val="none" w:sz="0" w:space="0" w:color="auto"/>
        <w:bottom w:val="none" w:sz="0" w:space="0" w:color="auto"/>
        <w:right w:val="none" w:sz="0" w:space="0" w:color="auto"/>
      </w:divBdr>
    </w:div>
    <w:div w:id="419523047">
      <w:bodyDiv w:val="1"/>
      <w:marLeft w:val="0"/>
      <w:marRight w:val="0"/>
      <w:marTop w:val="0"/>
      <w:marBottom w:val="0"/>
      <w:divBdr>
        <w:top w:val="none" w:sz="0" w:space="0" w:color="auto"/>
        <w:left w:val="none" w:sz="0" w:space="0" w:color="auto"/>
        <w:bottom w:val="none" w:sz="0" w:space="0" w:color="auto"/>
        <w:right w:val="none" w:sz="0" w:space="0" w:color="auto"/>
      </w:divBdr>
    </w:div>
    <w:div w:id="420563418">
      <w:bodyDiv w:val="1"/>
      <w:marLeft w:val="0"/>
      <w:marRight w:val="0"/>
      <w:marTop w:val="0"/>
      <w:marBottom w:val="0"/>
      <w:divBdr>
        <w:top w:val="none" w:sz="0" w:space="0" w:color="auto"/>
        <w:left w:val="none" w:sz="0" w:space="0" w:color="auto"/>
        <w:bottom w:val="none" w:sz="0" w:space="0" w:color="auto"/>
        <w:right w:val="none" w:sz="0" w:space="0" w:color="auto"/>
      </w:divBdr>
    </w:div>
    <w:div w:id="431438587">
      <w:bodyDiv w:val="1"/>
      <w:marLeft w:val="0"/>
      <w:marRight w:val="0"/>
      <w:marTop w:val="0"/>
      <w:marBottom w:val="0"/>
      <w:divBdr>
        <w:top w:val="none" w:sz="0" w:space="0" w:color="auto"/>
        <w:left w:val="none" w:sz="0" w:space="0" w:color="auto"/>
        <w:bottom w:val="none" w:sz="0" w:space="0" w:color="auto"/>
        <w:right w:val="none" w:sz="0" w:space="0" w:color="auto"/>
      </w:divBdr>
    </w:div>
    <w:div w:id="434324307">
      <w:bodyDiv w:val="1"/>
      <w:marLeft w:val="0"/>
      <w:marRight w:val="0"/>
      <w:marTop w:val="0"/>
      <w:marBottom w:val="0"/>
      <w:divBdr>
        <w:top w:val="none" w:sz="0" w:space="0" w:color="auto"/>
        <w:left w:val="none" w:sz="0" w:space="0" w:color="auto"/>
        <w:bottom w:val="none" w:sz="0" w:space="0" w:color="auto"/>
        <w:right w:val="none" w:sz="0" w:space="0" w:color="auto"/>
      </w:divBdr>
    </w:div>
    <w:div w:id="459148055">
      <w:bodyDiv w:val="1"/>
      <w:marLeft w:val="0"/>
      <w:marRight w:val="0"/>
      <w:marTop w:val="0"/>
      <w:marBottom w:val="0"/>
      <w:divBdr>
        <w:top w:val="none" w:sz="0" w:space="0" w:color="auto"/>
        <w:left w:val="none" w:sz="0" w:space="0" w:color="auto"/>
        <w:bottom w:val="none" w:sz="0" w:space="0" w:color="auto"/>
        <w:right w:val="none" w:sz="0" w:space="0" w:color="auto"/>
      </w:divBdr>
    </w:div>
    <w:div w:id="470489311">
      <w:bodyDiv w:val="1"/>
      <w:marLeft w:val="0"/>
      <w:marRight w:val="0"/>
      <w:marTop w:val="0"/>
      <w:marBottom w:val="0"/>
      <w:divBdr>
        <w:top w:val="none" w:sz="0" w:space="0" w:color="auto"/>
        <w:left w:val="none" w:sz="0" w:space="0" w:color="auto"/>
        <w:bottom w:val="none" w:sz="0" w:space="0" w:color="auto"/>
        <w:right w:val="none" w:sz="0" w:space="0" w:color="auto"/>
      </w:divBdr>
    </w:div>
    <w:div w:id="487745798">
      <w:bodyDiv w:val="1"/>
      <w:marLeft w:val="0"/>
      <w:marRight w:val="0"/>
      <w:marTop w:val="0"/>
      <w:marBottom w:val="0"/>
      <w:divBdr>
        <w:top w:val="none" w:sz="0" w:space="0" w:color="auto"/>
        <w:left w:val="none" w:sz="0" w:space="0" w:color="auto"/>
        <w:bottom w:val="none" w:sz="0" w:space="0" w:color="auto"/>
        <w:right w:val="none" w:sz="0" w:space="0" w:color="auto"/>
      </w:divBdr>
    </w:div>
    <w:div w:id="489906419">
      <w:bodyDiv w:val="1"/>
      <w:marLeft w:val="0"/>
      <w:marRight w:val="0"/>
      <w:marTop w:val="0"/>
      <w:marBottom w:val="0"/>
      <w:divBdr>
        <w:top w:val="none" w:sz="0" w:space="0" w:color="auto"/>
        <w:left w:val="none" w:sz="0" w:space="0" w:color="auto"/>
        <w:bottom w:val="none" w:sz="0" w:space="0" w:color="auto"/>
        <w:right w:val="none" w:sz="0" w:space="0" w:color="auto"/>
      </w:divBdr>
    </w:div>
    <w:div w:id="533809431">
      <w:bodyDiv w:val="1"/>
      <w:marLeft w:val="0"/>
      <w:marRight w:val="0"/>
      <w:marTop w:val="0"/>
      <w:marBottom w:val="0"/>
      <w:divBdr>
        <w:top w:val="none" w:sz="0" w:space="0" w:color="auto"/>
        <w:left w:val="none" w:sz="0" w:space="0" w:color="auto"/>
        <w:bottom w:val="none" w:sz="0" w:space="0" w:color="auto"/>
        <w:right w:val="none" w:sz="0" w:space="0" w:color="auto"/>
      </w:divBdr>
    </w:div>
    <w:div w:id="533809760">
      <w:bodyDiv w:val="1"/>
      <w:marLeft w:val="0"/>
      <w:marRight w:val="0"/>
      <w:marTop w:val="0"/>
      <w:marBottom w:val="0"/>
      <w:divBdr>
        <w:top w:val="none" w:sz="0" w:space="0" w:color="auto"/>
        <w:left w:val="none" w:sz="0" w:space="0" w:color="auto"/>
        <w:bottom w:val="none" w:sz="0" w:space="0" w:color="auto"/>
        <w:right w:val="none" w:sz="0" w:space="0" w:color="auto"/>
      </w:divBdr>
    </w:div>
    <w:div w:id="588850593">
      <w:bodyDiv w:val="1"/>
      <w:marLeft w:val="0"/>
      <w:marRight w:val="0"/>
      <w:marTop w:val="0"/>
      <w:marBottom w:val="0"/>
      <w:divBdr>
        <w:top w:val="none" w:sz="0" w:space="0" w:color="auto"/>
        <w:left w:val="none" w:sz="0" w:space="0" w:color="auto"/>
        <w:bottom w:val="none" w:sz="0" w:space="0" w:color="auto"/>
        <w:right w:val="none" w:sz="0" w:space="0" w:color="auto"/>
      </w:divBdr>
    </w:div>
    <w:div w:id="602809942">
      <w:bodyDiv w:val="1"/>
      <w:marLeft w:val="0"/>
      <w:marRight w:val="0"/>
      <w:marTop w:val="0"/>
      <w:marBottom w:val="0"/>
      <w:divBdr>
        <w:top w:val="none" w:sz="0" w:space="0" w:color="auto"/>
        <w:left w:val="none" w:sz="0" w:space="0" w:color="auto"/>
        <w:bottom w:val="none" w:sz="0" w:space="0" w:color="auto"/>
        <w:right w:val="none" w:sz="0" w:space="0" w:color="auto"/>
      </w:divBdr>
    </w:div>
    <w:div w:id="606624569">
      <w:bodyDiv w:val="1"/>
      <w:marLeft w:val="0"/>
      <w:marRight w:val="0"/>
      <w:marTop w:val="0"/>
      <w:marBottom w:val="0"/>
      <w:divBdr>
        <w:top w:val="none" w:sz="0" w:space="0" w:color="auto"/>
        <w:left w:val="none" w:sz="0" w:space="0" w:color="auto"/>
        <w:bottom w:val="none" w:sz="0" w:space="0" w:color="auto"/>
        <w:right w:val="none" w:sz="0" w:space="0" w:color="auto"/>
      </w:divBdr>
    </w:div>
    <w:div w:id="607933729">
      <w:bodyDiv w:val="1"/>
      <w:marLeft w:val="0"/>
      <w:marRight w:val="0"/>
      <w:marTop w:val="0"/>
      <w:marBottom w:val="0"/>
      <w:divBdr>
        <w:top w:val="none" w:sz="0" w:space="0" w:color="auto"/>
        <w:left w:val="none" w:sz="0" w:space="0" w:color="auto"/>
        <w:bottom w:val="none" w:sz="0" w:space="0" w:color="auto"/>
        <w:right w:val="none" w:sz="0" w:space="0" w:color="auto"/>
      </w:divBdr>
    </w:div>
    <w:div w:id="623199854">
      <w:bodyDiv w:val="1"/>
      <w:marLeft w:val="0"/>
      <w:marRight w:val="0"/>
      <w:marTop w:val="0"/>
      <w:marBottom w:val="0"/>
      <w:divBdr>
        <w:top w:val="none" w:sz="0" w:space="0" w:color="auto"/>
        <w:left w:val="none" w:sz="0" w:space="0" w:color="auto"/>
        <w:bottom w:val="none" w:sz="0" w:space="0" w:color="auto"/>
        <w:right w:val="none" w:sz="0" w:space="0" w:color="auto"/>
      </w:divBdr>
    </w:div>
    <w:div w:id="653265628">
      <w:bodyDiv w:val="1"/>
      <w:marLeft w:val="0"/>
      <w:marRight w:val="0"/>
      <w:marTop w:val="0"/>
      <w:marBottom w:val="0"/>
      <w:divBdr>
        <w:top w:val="none" w:sz="0" w:space="0" w:color="auto"/>
        <w:left w:val="none" w:sz="0" w:space="0" w:color="auto"/>
        <w:bottom w:val="none" w:sz="0" w:space="0" w:color="auto"/>
        <w:right w:val="none" w:sz="0" w:space="0" w:color="auto"/>
      </w:divBdr>
    </w:div>
    <w:div w:id="657923881">
      <w:bodyDiv w:val="1"/>
      <w:marLeft w:val="0"/>
      <w:marRight w:val="0"/>
      <w:marTop w:val="0"/>
      <w:marBottom w:val="0"/>
      <w:divBdr>
        <w:top w:val="none" w:sz="0" w:space="0" w:color="auto"/>
        <w:left w:val="none" w:sz="0" w:space="0" w:color="auto"/>
        <w:bottom w:val="none" w:sz="0" w:space="0" w:color="auto"/>
        <w:right w:val="none" w:sz="0" w:space="0" w:color="auto"/>
      </w:divBdr>
    </w:div>
    <w:div w:id="670529871">
      <w:bodyDiv w:val="1"/>
      <w:marLeft w:val="0"/>
      <w:marRight w:val="0"/>
      <w:marTop w:val="0"/>
      <w:marBottom w:val="0"/>
      <w:divBdr>
        <w:top w:val="none" w:sz="0" w:space="0" w:color="auto"/>
        <w:left w:val="none" w:sz="0" w:space="0" w:color="auto"/>
        <w:bottom w:val="none" w:sz="0" w:space="0" w:color="auto"/>
        <w:right w:val="none" w:sz="0" w:space="0" w:color="auto"/>
      </w:divBdr>
    </w:div>
    <w:div w:id="693917374">
      <w:bodyDiv w:val="1"/>
      <w:marLeft w:val="0"/>
      <w:marRight w:val="0"/>
      <w:marTop w:val="0"/>
      <w:marBottom w:val="0"/>
      <w:divBdr>
        <w:top w:val="none" w:sz="0" w:space="0" w:color="auto"/>
        <w:left w:val="none" w:sz="0" w:space="0" w:color="auto"/>
        <w:bottom w:val="none" w:sz="0" w:space="0" w:color="auto"/>
        <w:right w:val="none" w:sz="0" w:space="0" w:color="auto"/>
      </w:divBdr>
    </w:div>
    <w:div w:id="715811746">
      <w:bodyDiv w:val="1"/>
      <w:marLeft w:val="0"/>
      <w:marRight w:val="0"/>
      <w:marTop w:val="0"/>
      <w:marBottom w:val="0"/>
      <w:divBdr>
        <w:top w:val="none" w:sz="0" w:space="0" w:color="auto"/>
        <w:left w:val="none" w:sz="0" w:space="0" w:color="auto"/>
        <w:bottom w:val="none" w:sz="0" w:space="0" w:color="auto"/>
        <w:right w:val="none" w:sz="0" w:space="0" w:color="auto"/>
      </w:divBdr>
    </w:div>
    <w:div w:id="722483297">
      <w:bodyDiv w:val="1"/>
      <w:marLeft w:val="0"/>
      <w:marRight w:val="0"/>
      <w:marTop w:val="0"/>
      <w:marBottom w:val="0"/>
      <w:divBdr>
        <w:top w:val="none" w:sz="0" w:space="0" w:color="auto"/>
        <w:left w:val="none" w:sz="0" w:space="0" w:color="auto"/>
        <w:bottom w:val="none" w:sz="0" w:space="0" w:color="auto"/>
        <w:right w:val="none" w:sz="0" w:space="0" w:color="auto"/>
      </w:divBdr>
    </w:div>
    <w:div w:id="729421000">
      <w:bodyDiv w:val="1"/>
      <w:marLeft w:val="0"/>
      <w:marRight w:val="0"/>
      <w:marTop w:val="0"/>
      <w:marBottom w:val="0"/>
      <w:divBdr>
        <w:top w:val="none" w:sz="0" w:space="0" w:color="auto"/>
        <w:left w:val="none" w:sz="0" w:space="0" w:color="auto"/>
        <w:bottom w:val="none" w:sz="0" w:space="0" w:color="auto"/>
        <w:right w:val="none" w:sz="0" w:space="0" w:color="auto"/>
      </w:divBdr>
    </w:div>
    <w:div w:id="765081269">
      <w:bodyDiv w:val="1"/>
      <w:marLeft w:val="0"/>
      <w:marRight w:val="0"/>
      <w:marTop w:val="0"/>
      <w:marBottom w:val="0"/>
      <w:divBdr>
        <w:top w:val="none" w:sz="0" w:space="0" w:color="auto"/>
        <w:left w:val="none" w:sz="0" w:space="0" w:color="auto"/>
        <w:bottom w:val="none" w:sz="0" w:space="0" w:color="auto"/>
        <w:right w:val="none" w:sz="0" w:space="0" w:color="auto"/>
      </w:divBdr>
    </w:div>
    <w:div w:id="771557594">
      <w:bodyDiv w:val="1"/>
      <w:marLeft w:val="0"/>
      <w:marRight w:val="0"/>
      <w:marTop w:val="0"/>
      <w:marBottom w:val="0"/>
      <w:divBdr>
        <w:top w:val="none" w:sz="0" w:space="0" w:color="auto"/>
        <w:left w:val="none" w:sz="0" w:space="0" w:color="auto"/>
        <w:bottom w:val="none" w:sz="0" w:space="0" w:color="auto"/>
        <w:right w:val="none" w:sz="0" w:space="0" w:color="auto"/>
      </w:divBdr>
    </w:div>
    <w:div w:id="783160701">
      <w:bodyDiv w:val="1"/>
      <w:marLeft w:val="0"/>
      <w:marRight w:val="0"/>
      <w:marTop w:val="0"/>
      <w:marBottom w:val="0"/>
      <w:divBdr>
        <w:top w:val="none" w:sz="0" w:space="0" w:color="auto"/>
        <w:left w:val="none" w:sz="0" w:space="0" w:color="auto"/>
        <w:bottom w:val="none" w:sz="0" w:space="0" w:color="auto"/>
        <w:right w:val="none" w:sz="0" w:space="0" w:color="auto"/>
      </w:divBdr>
    </w:div>
    <w:div w:id="787899063">
      <w:bodyDiv w:val="1"/>
      <w:marLeft w:val="0"/>
      <w:marRight w:val="0"/>
      <w:marTop w:val="0"/>
      <w:marBottom w:val="0"/>
      <w:divBdr>
        <w:top w:val="none" w:sz="0" w:space="0" w:color="auto"/>
        <w:left w:val="none" w:sz="0" w:space="0" w:color="auto"/>
        <w:bottom w:val="none" w:sz="0" w:space="0" w:color="auto"/>
        <w:right w:val="none" w:sz="0" w:space="0" w:color="auto"/>
      </w:divBdr>
    </w:div>
    <w:div w:id="792209963">
      <w:bodyDiv w:val="1"/>
      <w:marLeft w:val="0"/>
      <w:marRight w:val="0"/>
      <w:marTop w:val="0"/>
      <w:marBottom w:val="0"/>
      <w:divBdr>
        <w:top w:val="none" w:sz="0" w:space="0" w:color="auto"/>
        <w:left w:val="none" w:sz="0" w:space="0" w:color="auto"/>
        <w:bottom w:val="none" w:sz="0" w:space="0" w:color="auto"/>
        <w:right w:val="none" w:sz="0" w:space="0" w:color="auto"/>
      </w:divBdr>
    </w:div>
    <w:div w:id="794833491">
      <w:bodyDiv w:val="1"/>
      <w:marLeft w:val="0"/>
      <w:marRight w:val="0"/>
      <w:marTop w:val="0"/>
      <w:marBottom w:val="0"/>
      <w:divBdr>
        <w:top w:val="none" w:sz="0" w:space="0" w:color="auto"/>
        <w:left w:val="none" w:sz="0" w:space="0" w:color="auto"/>
        <w:bottom w:val="none" w:sz="0" w:space="0" w:color="auto"/>
        <w:right w:val="none" w:sz="0" w:space="0" w:color="auto"/>
      </w:divBdr>
    </w:div>
    <w:div w:id="801465841">
      <w:bodyDiv w:val="1"/>
      <w:marLeft w:val="0"/>
      <w:marRight w:val="0"/>
      <w:marTop w:val="0"/>
      <w:marBottom w:val="0"/>
      <w:divBdr>
        <w:top w:val="none" w:sz="0" w:space="0" w:color="auto"/>
        <w:left w:val="none" w:sz="0" w:space="0" w:color="auto"/>
        <w:bottom w:val="none" w:sz="0" w:space="0" w:color="auto"/>
        <w:right w:val="none" w:sz="0" w:space="0" w:color="auto"/>
      </w:divBdr>
    </w:div>
    <w:div w:id="807554951">
      <w:bodyDiv w:val="1"/>
      <w:marLeft w:val="0"/>
      <w:marRight w:val="0"/>
      <w:marTop w:val="0"/>
      <w:marBottom w:val="0"/>
      <w:divBdr>
        <w:top w:val="none" w:sz="0" w:space="0" w:color="auto"/>
        <w:left w:val="none" w:sz="0" w:space="0" w:color="auto"/>
        <w:bottom w:val="none" w:sz="0" w:space="0" w:color="auto"/>
        <w:right w:val="none" w:sz="0" w:space="0" w:color="auto"/>
      </w:divBdr>
    </w:div>
    <w:div w:id="809513487">
      <w:bodyDiv w:val="1"/>
      <w:marLeft w:val="0"/>
      <w:marRight w:val="0"/>
      <w:marTop w:val="0"/>
      <w:marBottom w:val="0"/>
      <w:divBdr>
        <w:top w:val="none" w:sz="0" w:space="0" w:color="auto"/>
        <w:left w:val="none" w:sz="0" w:space="0" w:color="auto"/>
        <w:bottom w:val="none" w:sz="0" w:space="0" w:color="auto"/>
        <w:right w:val="none" w:sz="0" w:space="0" w:color="auto"/>
      </w:divBdr>
    </w:div>
    <w:div w:id="816997935">
      <w:bodyDiv w:val="1"/>
      <w:marLeft w:val="0"/>
      <w:marRight w:val="0"/>
      <w:marTop w:val="0"/>
      <w:marBottom w:val="0"/>
      <w:divBdr>
        <w:top w:val="none" w:sz="0" w:space="0" w:color="auto"/>
        <w:left w:val="none" w:sz="0" w:space="0" w:color="auto"/>
        <w:bottom w:val="none" w:sz="0" w:space="0" w:color="auto"/>
        <w:right w:val="none" w:sz="0" w:space="0" w:color="auto"/>
      </w:divBdr>
    </w:div>
    <w:div w:id="827015471">
      <w:bodyDiv w:val="1"/>
      <w:marLeft w:val="0"/>
      <w:marRight w:val="0"/>
      <w:marTop w:val="0"/>
      <w:marBottom w:val="0"/>
      <w:divBdr>
        <w:top w:val="none" w:sz="0" w:space="0" w:color="auto"/>
        <w:left w:val="none" w:sz="0" w:space="0" w:color="auto"/>
        <w:bottom w:val="none" w:sz="0" w:space="0" w:color="auto"/>
        <w:right w:val="none" w:sz="0" w:space="0" w:color="auto"/>
      </w:divBdr>
    </w:div>
    <w:div w:id="848837922">
      <w:bodyDiv w:val="1"/>
      <w:marLeft w:val="0"/>
      <w:marRight w:val="0"/>
      <w:marTop w:val="0"/>
      <w:marBottom w:val="0"/>
      <w:divBdr>
        <w:top w:val="none" w:sz="0" w:space="0" w:color="auto"/>
        <w:left w:val="none" w:sz="0" w:space="0" w:color="auto"/>
        <w:bottom w:val="none" w:sz="0" w:space="0" w:color="auto"/>
        <w:right w:val="none" w:sz="0" w:space="0" w:color="auto"/>
      </w:divBdr>
    </w:div>
    <w:div w:id="866025193">
      <w:bodyDiv w:val="1"/>
      <w:marLeft w:val="0"/>
      <w:marRight w:val="0"/>
      <w:marTop w:val="0"/>
      <w:marBottom w:val="0"/>
      <w:divBdr>
        <w:top w:val="none" w:sz="0" w:space="0" w:color="auto"/>
        <w:left w:val="none" w:sz="0" w:space="0" w:color="auto"/>
        <w:bottom w:val="none" w:sz="0" w:space="0" w:color="auto"/>
        <w:right w:val="none" w:sz="0" w:space="0" w:color="auto"/>
      </w:divBdr>
    </w:div>
    <w:div w:id="888147213">
      <w:bodyDiv w:val="1"/>
      <w:marLeft w:val="0"/>
      <w:marRight w:val="0"/>
      <w:marTop w:val="0"/>
      <w:marBottom w:val="0"/>
      <w:divBdr>
        <w:top w:val="none" w:sz="0" w:space="0" w:color="auto"/>
        <w:left w:val="none" w:sz="0" w:space="0" w:color="auto"/>
        <w:bottom w:val="none" w:sz="0" w:space="0" w:color="auto"/>
        <w:right w:val="none" w:sz="0" w:space="0" w:color="auto"/>
      </w:divBdr>
    </w:div>
    <w:div w:id="890383994">
      <w:bodyDiv w:val="1"/>
      <w:marLeft w:val="0"/>
      <w:marRight w:val="0"/>
      <w:marTop w:val="0"/>
      <w:marBottom w:val="0"/>
      <w:divBdr>
        <w:top w:val="none" w:sz="0" w:space="0" w:color="auto"/>
        <w:left w:val="none" w:sz="0" w:space="0" w:color="auto"/>
        <w:bottom w:val="none" w:sz="0" w:space="0" w:color="auto"/>
        <w:right w:val="none" w:sz="0" w:space="0" w:color="auto"/>
      </w:divBdr>
    </w:div>
    <w:div w:id="892810988">
      <w:bodyDiv w:val="1"/>
      <w:marLeft w:val="0"/>
      <w:marRight w:val="0"/>
      <w:marTop w:val="0"/>
      <w:marBottom w:val="0"/>
      <w:divBdr>
        <w:top w:val="none" w:sz="0" w:space="0" w:color="auto"/>
        <w:left w:val="none" w:sz="0" w:space="0" w:color="auto"/>
        <w:bottom w:val="none" w:sz="0" w:space="0" w:color="auto"/>
        <w:right w:val="none" w:sz="0" w:space="0" w:color="auto"/>
      </w:divBdr>
    </w:div>
    <w:div w:id="938030562">
      <w:bodyDiv w:val="1"/>
      <w:marLeft w:val="0"/>
      <w:marRight w:val="0"/>
      <w:marTop w:val="0"/>
      <w:marBottom w:val="0"/>
      <w:divBdr>
        <w:top w:val="none" w:sz="0" w:space="0" w:color="auto"/>
        <w:left w:val="none" w:sz="0" w:space="0" w:color="auto"/>
        <w:bottom w:val="none" w:sz="0" w:space="0" w:color="auto"/>
        <w:right w:val="none" w:sz="0" w:space="0" w:color="auto"/>
      </w:divBdr>
    </w:div>
    <w:div w:id="943221451">
      <w:bodyDiv w:val="1"/>
      <w:marLeft w:val="0"/>
      <w:marRight w:val="0"/>
      <w:marTop w:val="0"/>
      <w:marBottom w:val="0"/>
      <w:divBdr>
        <w:top w:val="none" w:sz="0" w:space="0" w:color="auto"/>
        <w:left w:val="none" w:sz="0" w:space="0" w:color="auto"/>
        <w:bottom w:val="none" w:sz="0" w:space="0" w:color="auto"/>
        <w:right w:val="none" w:sz="0" w:space="0" w:color="auto"/>
      </w:divBdr>
    </w:div>
    <w:div w:id="959384139">
      <w:bodyDiv w:val="1"/>
      <w:marLeft w:val="0"/>
      <w:marRight w:val="0"/>
      <w:marTop w:val="0"/>
      <w:marBottom w:val="0"/>
      <w:divBdr>
        <w:top w:val="none" w:sz="0" w:space="0" w:color="auto"/>
        <w:left w:val="none" w:sz="0" w:space="0" w:color="auto"/>
        <w:bottom w:val="none" w:sz="0" w:space="0" w:color="auto"/>
        <w:right w:val="none" w:sz="0" w:space="0" w:color="auto"/>
      </w:divBdr>
    </w:div>
    <w:div w:id="967781627">
      <w:bodyDiv w:val="1"/>
      <w:marLeft w:val="0"/>
      <w:marRight w:val="0"/>
      <w:marTop w:val="0"/>
      <w:marBottom w:val="0"/>
      <w:divBdr>
        <w:top w:val="none" w:sz="0" w:space="0" w:color="auto"/>
        <w:left w:val="none" w:sz="0" w:space="0" w:color="auto"/>
        <w:bottom w:val="none" w:sz="0" w:space="0" w:color="auto"/>
        <w:right w:val="none" w:sz="0" w:space="0" w:color="auto"/>
      </w:divBdr>
    </w:div>
    <w:div w:id="976573473">
      <w:bodyDiv w:val="1"/>
      <w:marLeft w:val="0"/>
      <w:marRight w:val="0"/>
      <w:marTop w:val="0"/>
      <w:marBottom w:val="0"/>
      <w:divBdr>
        <w:top w:val="none" w:sz="0" w:space="0" w:color="auto"/>
        <w:left w:val="none" w:sz="0" w:space="0" w:color="auto"/>
        <w:bottom w:val="none" w:sz="0" w:space="0" w:color="auto"/>
        <w:right w:val="none" w:sz="0" w:space="0" w:color="auto"/>
      </w:divBdr>
    </w:div>
    <w:div w:id="998580457">
      <w:bodyDiv w:val="1"/>
      <w:marLeft w:val="0"/>
      <w:marRight w:val="0"/>
      <w:marTop w:val="0"/>
      <w:marBottom w:val="0"/>
      <w:divBdr>
        <w:top w:val="none" w:sz="0" w:space="0" w:color="auto"/>
        <w:left w:val="none" w:sz="0" w:space="0" w:color="auto"/>
        <w:bottom w:val="none" w:sz="0" w:space="0" w:color="auto"/>
        <w:right w:val="none" w:sz="0" w:space="0" w:color="auto"/>
      </w:divBdr>
    </w:div>
    <w:div w:id="1044332869">
      <w:bodyDiv w:val="1"/>
      <w:marLeft w:val="0"/>
      <w:marRight w:val="0"/>
      <w:marTop w:val="0"/>
      <w:marBottom w:val="0"/>
      <w:divBdr>
        <w:top w:val="none" w:sz="0" w:space="0" w:color="auto"/>
        <w:left w:val="none" w:sz="0" w:space="0" w:color="auto"/>
        <w:bottom w:val="none" w:sz="0" w:space="0" w:color="auto"/>
        <w:right w:val="none" w:sz="0" w:space="0" w:color="auto"/>
      </w:divBdr>
    </w:div>
    <w:div w:id="1077442804">
      <w:bodyDiv w:val="1"/>
      <w:marLeft w:val="0"/>
      <w:marRight w:val="0"/>
      <w:marTop w:val="0"/>
      <w:marBottom w:val="0"/>
      <w:divBdr>
        <w:top w:val="none" w:sz="0" w:space="0" w:color="auto"/>
        <w:left w:val="none" w:sz="0" w:space="0" w:color="auto"/>
        <w:bottom w:val="none" w:sz="0" w:space="0" w:color="auto"/>
        <w:right w:val="none" w:sz="0" w:space="0" w:color="auto"/>
      </w:divBdr>
    </w:div>
    <w:div w:id="1079474543">
      <w:bodyDiv w:val="1"/>
      <w:marLeft w:val="0"/>
      <w:marRight w:val="0"/>
      <w:marTop w:val="0"/>
      <w:marBottom w:val="0"/>
      <w:divBdr>
        <w:top w:val="none" w:sz="0" w:space="0" w:color="auto"/>
        <w:left w:val="none" w:sz="0" w:space="0" w:color="auto"/>
        <w:bottom w:val="none" w:sz="0" w:space="0" w:color="auto"/>
        <w:right w:val="none" w:sz="0" w:space="0" w:color="auto"/>
      </w:divBdr>
    </w:div>
    <w:div w:id="1087963778">
      <w:bodyDiv w:val="1"/>
      <w:marLeft w:val="0"/>
      <w:marRight w:val="0"/>
      <w:marTop w:val="0"/>
      <w:marBottom w:val="0"/>
      <w:divBdr>
        <w:top w:val="none" w:sz="0" w:space="0" w:color="auto"/>
        <w:left w:val="none" w:sz="0" w:space="0" w:color="auto"/>
        <w:bottom w:val="none" w:sz="0" w:space="0" w:color="auto"/>
        <w:right w:val="none" w:sz="0" w:space="0" w:color="auto"/>
      </w:divBdr>
    </w:div>
    <w:div w:id="1094518924">
      <w:bodyDiv w:val="1"/>
      <w:marLeft w:val="0"/>
      <w:marRight w:val="0"/>
      <w:marTop w:val="0"/>
      <w:marBottom w:val="0"/>
      <w:divBdr>
        <w:top w:val="none" w:sz="0" w:space="0" w:color="auto"/>
        <w:left w:val="none" w:sz="0" w:space="0" w:color="auto"/>
        <w:bottom w:val="none" w:sz="0" w:space="0" w:color="auto"/>
        <w:right w:val="none" w:sz="0" w:space="0" w:color="auto"/>
      </w:divBdr>
    </w:div>
    <w:div w:id="1132479640">
      <w:bodyDiv w:val="1"/>
      <w:marLeft w:val="0"/>
      <w:marRight w:val="0"/>
      <w:marTop w:val="0"/>
      <w:marBottom w:val="0"/>
      <w:divBdr>
        <w:top w:val="none" w:sz="0" w:space="0" w:color="auto"/>
        <w:left w:val="none" w:sz="0" w:space="0" w:color="auto"/>
        <w:bottom w:val="none" w:sz="0" w:space="0" w:color="auto"/>
        <w:right w:val="none" w:sz="0" w:space="0" w:color="auto"/>
      </w:divBdr>
    </w:div>
    <w:div w:id="1135565036">
      <w:bodyDiv w:val="1"/>
      <w:marLeft w:val="0"/>
      <w:marRight w:val="0"/>
      <w:marTop w:val="0"/>
      <w:marBottom w:val="0"/>
      <w:divBdr>
        <w:top w:val="none" w:sz="0" w:space="0" w:color="auto"/>
        <w:left w:val="none" w:sz="0" w:space="0" w:color="auto"/>
        <w:bottom w:val="none" w:sz="0" w:space="0" w:color="auto"/>
        <w:right w:val="none" w:sz="0" w:space="0" w:color="auto"/>
      </w:divBdr>
    </w:div>
    <w:div w:id="1145702121">
      <w:bodyDiv w:val="1"/>
      <w:marLeft w:val="0"/>
      <w:marRight w:val="0"/>
      <w:marTop w:val="0"/>
      <w:marBottom w:val="0"/>
      <w:divBdr>
        <w:top w:val="none" w:sz="0" w:space="0" w:color="auto"/>
        <w:left w:val="none" w:sz="0" w:space="0" w:color="auto"/>
        <w:bottom w:val="none" w:sz="0" w:space="0" w:color="auto"/>
        <w:right w:val="none" w:sz="0" w:space="0" w:color="auto"/>
      </w:divBdr>
    </w:div>
    <w:div w:id="1171794814">
      <w:bodyDiv w:val="1"/>
      <w:marLeft w:val="0"/>
      <w:marRight w:val="0"/>
      <w:marTop w:val="0"/>
      <w:marBottom w:val="0"/>
      <w:divBdr>
        <w:top w:val="none" w:sz="0" w:space="0" w:color="auto"/>
        <w:left w:val="none" w:sz="0" w:space="0" w:color="auto"/>
        <w:bottom w:val="none" w:sz="0" w:space="0" w:color="auto"/>
        <w:right w:val="none" w:sz="0" w:space="0" w:color="auto"/>
      </w:divBdr>
    </w:div>
    <w:div w:id="1187867230">
      <w:bodyDiv w:val="1"/>
      <w:marLeft w:val="0"/>
      <w:marRight w:val="0"/>
      <w:marTop w:val="0"/>
      <w:marBottom w:val="0"/>
      <w:divBdr>
        <w:top w:val="none" w:sz="0" w:space="0" w:color="auto"/>
        <w:left w:val="none" w:sz="0" w:space="0" w:color="auto"/>
        <w:bottom w:val="none" w:sz="0" w:space="0" w:color="auto"/>
        <w:right w:val="none" w:sz="0" w:space="0" w:color="auto"/>
      </w:divBdr>
    </w:div>
    <w:div w:id="1229850652">
      <w:bodyDiv w:val="1"/>
      <w:marLeft w:val="0"/>
      <w:marRight w:val="0"/>
      <w:marTop w:val="0"/>
      <w:marBottom w:val="0"/>
      <w:divBdr>
        <w:top w:val="none" w:sz="0" w:space="0" w:color="auto"/>
        <w:left w:val="none" w:sz="0" w:space="0" w:color="auto"/>
        <w:bottom w:val="none" w:sz="0" w:space="0" w:color="auto"/>
        <w:right w:val="none" w:sz="0" w:space="0" w:color="auto"/>
      </w:divBdr>
    </w:div>
    <w:div w:id="1243182336">
      <w:bodyDiv w:val="1"/>
      <w:marLeft w:val="0"/>
      <w:marRight w:val="0"/>
      <w:marTop w:val="0"/>
      <w:marBottom w:val="0"/>
      <w:divBdr>
        <w:top w:val="none" w:sz="0" w:space="0" w:color="auto"/>
        <w:left w:val="none" w:sz="0" w:space="0" w:color="auto"/>
        <w:bottom w:val="none" w:sz="0" w:space="0" w:color="auto"/>
        <w:right w:val="none" w:sz="0" w:space="0" w:color="auto"/>
      </w:divBdr>
    </w:div>
    <w:div w:id="1257398964">
      <w:bodyDiv w:val="1"/>
      <w:marLeft w:val="0"/>
      <w:marRight w:val="0"/>
      <w:marTop w:val="0"/>
      <w:marBottom w:val="0"/>
      <w:divBdr>
        <w:top w:val="none" w:sz="0" w:space="0" w:color="auto"/>
        <w:left w:val="none" w:sz="0" w:space="0" w:color="auto"/>
        <w:bottom w:val="none" w:sz="0" w:space="0" w:color="auto"/>
        <w:right w:val="none" w:sz="0" w:space="0" w:color="auto"/>
      </w:divBdr>
    </w:div>
    <w:div w:id="1260335764">
      <w:bodyDiv w:val="1"/>
      <w:marLeft w:val="0"/>
      <w:marRight w:val="0"/>
      <w:marTop w:val="0"/>
      <w:marBottom w:val="0"/>
      <w:divBdr>
        <w:top w:val="none" w:sz="0" w:space="0" w:color="auto"/>
        <w:left w:val="none" w:sz="0" w:space="0" w:color="auto"/>
        <w:bottom w:val="none" w:sz="0" w:space="0" w:color="auto"/>
        <w:right w:val="none" w:sz="0" w:space="0" w:color="auto"/>
      </w:divBdr>
    </w:div>
    <w:div w:id="1263566449">
      <w:bodyDiv w:val="1"/>
      <w:marLeft w:val="0"/>
      <w:marRight w:val="0"/>
      <w:marTop w:val="0"/>
      <w:marBottom w:val="0"/>
      <w:divBdr>
        <w:top w:val="none" w:sz="0" w:space="0" w:color="auto"/>
        <w:left w:val="none" w:sz="0" w:space="0" w:color="auto"/>
        <w:bottom w:val="none" w:sz="0" w:space="0" w:color="auto"/>
        <w:right w:val="none" w:sz="0" w:space="0" w:color="auto"/>
      </w:divBdr>
    </w:div>
    <w:div w:id="1270356887">
      <w:bodyDiv w:val="1"/>
      <w:marLeft w:val="0"/>
      <w:marRight w:val="0"/>
      <w:marTop w:val="0"/>
      <w:marBottom w:val="0"/>
      <w:divBdr>
        <w:top w:val="none" w:sz="0" w:space="0" w:color="auto"/>
        <w:left w:val="none" w:sz="0" w:space="0" w:color="auto"/>
        <w:bottom w:val="none" w:sz="0" w:space="0" w:color="auto"/>
        <w:right w:val="none" w:sz="0" w:space="0" w:color="auto"/>
      </w:divBdr>
    </w:div>
    <w:div w:id="1273853277">
      <w:bodyDiv w:val="1"/>
      <w:marLeft w:val="0"/>
      <w:marRight w:val="0"/>
      <w:marTop w:val="0"/>
      <w:marBottom w:val="0"/>
      <w:divBdr>
        <w:top w:val="none" w:sz="0" w:space="0" w:color="auto"/>
        <w:left w:val="none" w:sz="0" w:space="0" w:color="auto"/>
        <w:bottom w:val="none" w:sz="0" w:space="0" w:color="auto"/>
        <w:right w:val="none" w:sz="0" w:space="0" w:color="auto"/>
      </w:divBdr>
    </w:div>
    <w:div w:id="1279528202">
      <w:bodyDiv w:val="1"/>
      <w:marLeft w:val="0"/>
      <w:marRight w:val="0"/>
      <w:marTop w:val="0"/>
      <w:marBottom w:val="0"/>
      <w:divBdr>
        <w:top w:val="none" w:sz="0" w:space="0" w:color="auto"/>
        <w:left w:val="none" w:sz="0" w:space="0" w:color="auto"/>
        <w:bottom w:val="none" w:sz="0" w:space="0" w:color="auto"/>
        <w:right w:val="none" w:sz="0" w:space="0" w:color="auto"/>
      </w:divBdr>
    </w:div>
    <w:div w:id="1280456195">
      <w:bodyDiv w:val="1"/>
      <w:marLeft w:val="0"/>
      <w:marRight w:val="0"/>
      <w:marTop w:val="0"/>
      <w:marBottom w:val="0"/>
      <w:divBdr>
        <w:top w:val="none" w:sz="0" w:space="0" w:color="auto"/>
        <w:left w:val="none" w:sz="0" w:space="0" w:color="auto"/>
        <w:bottom w:val="none" w:sz="0" w:space="0" w:color="auto"/>
        <w:right w:val="none" w:sz="0" w:space="0" w:color="auto"/>
      </w:divBdr>
    </w:div>
    <w:div w:id="1287197958">
      <w:bodyDiv w:val="1"/>
      <w:marLeft w:val="0"/>
      <w:marRight w:val="0"/>
      <w:marTop w:val="0"/>
      <w:marBottom w:val="0"/>
      <w:divBdr>
        <w:top w:val="none" w:sz="0" w:space="0" w:color="auto"/>
        <w:left w:val="none" w:sz="0" w:space="0" w:color="auto"/>
        <w:bottom w:val="none" w:sz="0" w:space="0" w:color="auto"/>
        <w:right w:val="none" w:sz="0" w:space="0" w:color="auto"/>
      </w:divBdr>
    </w:div>
    <w:div w:id="1291594658">
      <w:bodyDiv w:val="1"/>
      <w:marLeft w:val="0"/>
      <w:marRight w:val="0"/>
      <w:marTop w:val="0"/>
      <w:marBottom w:val="0"/>
      <w:divBdr>
        <w:top w:val="none" w:sz="0" w:space="0" w:color="auto"/>
        <w:left w:val="none" w:sz="0" w:space="0" w:color="auto"/>
        <w:bottom w:val="none" w:sz="0" w:space="0" w:color="auto"/>
        <w:right w:val="none" w:sz="0" w:space="0" w:color="auto"/>
      </w:divBdr>
    </w:div>
    <w:div w:id="1300450749">
      <w:bodyDiv w:val="1"/>
      <w:marLeft w:val="0"/>
      <w:marRight w:val="0"/>
      <w:marTop w:val="0"/>
      <w:marBottom w:val="0"/>
      <w:divBdr>
        <w:top w:val="none" w:sz="0" w:space="0" w:color="auto"/>
        <w:left w:val="none" w:sz="0" w:space="0" w:color="auto"/>
        <w:bottom w:val="none" w:sz="0" w:space="0" w:color="auto"/>
        <w:right w:val="none" w:sz="0" w:space="0" w:color="auto"/>
      </w:divBdr>
    </w:div>
    <w:div w:id="1306469684">
      <w:bodyDiv w:val="1"/>
      <w:marLeft w:val="0"/>
      <w:marRight w:val="0"/>
      <w:marTop w:val="0"/>
      <w:marBottom w:val="0"/>
      <w:divBdr>
        <w:top w:val="none" w:sz="0" w:space="0" w:color="auto"/>
        <w:left w:val="none" w:sz="0" w:space="0" w:color="auto"/>
        <w:bottom w:val="none" w:sz="0" w:space="0" w:color="auto"/>
        <w:right w:val="none" w:sz="0" w:space="0" w:color="auto"/>
      </w:divBdr>
    </w:div>
    <w:div w:id="1328705081">
      <w:bodyDiv w:val="1"/>
      <w:marLeft w:val="0"/>
      <w:marRight w:val="0"/>
      <w:marTop w:val="0"/>
      <w:marBottom w:val="0"/>
      <w:divBdr>
        <w:top w:val="none" w:sz="0" w:space="0" w:color="auto"/>
        <w:left w:val="none" w:sz="0" w:space="0" w:color="auto"/>
        <w:bottom w:val="none" w:sz="0" w:space="0" w:color="auto"/>
        <w:right w:val="none" w:sz="0" w:space="0" w:color="auto"/>
      </w:divBdr>
    </w:div>
    <w:div w:id="1337416234">
      <w:bodyDiv w:val="1"/>
      <w:marLeft w:val="0"/>
      <w:marRight w:val="0"/>
      <w:marTop w:val="0"/>
      <w:marBottom w:val="0"/>
      <w:divBdr>
        <w:top w:val="none" w:sz="0" w:space="0" w:color="auto"/>
        <w:left w:val="none" w:sz="0" w:space="0" w:color="auto"/>
        <w:bottom w:val="none" w:sz="0" w:space="0" w:color="auto"/>
        <w:right w:val="none" w:sz="0" w:space="0" w:color="auto"/>
      </w:divBdr>
    </w:div>
    <w:div w:id="1345403124">
      <w:bodyDiv w:val="1"/>
      <w:marLeft w:val="0"/>
      <w:marRight w:val="0"/>
      <w:marTop w:val="0"/>
      <w:marBottom w:val="0"/>
      <w:divBdr>
        <w:top w:val="none" w:sz="0" w:space="0" w:color="auto"/>
        <w:left w:val="none" w:sz="0" w:space="0" w:color="auto"/>
        <w:bottom w:val="none" w:sz="0" w:space="0" w:color="auto"/>
        <w:right w:val="none" w:sz="0" w:space="0" w:color="auto"/>
      </w:divBdr>
    </w:div>
    <w:div w:id="1360081377">
      <w:bodyDiv w:val="1"/>
      <w:marLeft w:val="0"/>
      <w:marRight w:val="0"/>
      <w:marTop w:val="0"/>
      <w:marBottom w:val="0"/>
      <w:divBdr>
        <w:top w:val="none" w:sz="0" w:space="0" w:color="auto"/>
        <w:left w:val="none" w:sz="0" w:space="0" w:color="auto"/>
        <w:bottom w:val="none" w:sz="0" w:space="0" w:color="auto"/>
        <w:right w:val="none" w:sz="0" w:space="0" w:color="auto"/>
      </w:divBdr>
    </w:div>
    <w:div w:id="1368750587">
      <w:bodyDiv w:val="1"/>
      <w:marLeft w:val="0"/>
      <w:marRight w:val="0"/>
      <w:marTop w:val="0"/>
      <w:marBottom w:val="0"/>
      <w:divBdr>
        <w:top w:val="none" w:sz="0" w:space="0" w:color="auto"/>
        <w:left w:val="none" w:sz="0" w:space="0" w:color="auto"/>
        <w:bottom w:val="none" w:sz="0" w:space="0" w:color="auto"/>
        <w:right w:val="none" w:sz="0" w:space="0" w:color="auto"/>
      </w:divBdr>
    </w:div>
    <w:div w:id="1370912901">
      <w:bodyDiv w:val="1"/>
      <w:marLeft w:val="0"/>
      <w:marRight w:val="0"/>
      <w:marTop w:val="0"/>
      <w:marBottom w:val="0"/>
      <w:divBdr>
        <w:top w:val="none" w:sz="0" w:space="0" w:color="auto"/>
        <w:left w:val="none" w:sz="0" w:space="0" w:color="auto"/>
        <w:bottom w:val="none" w:sz="0" w:space="0" w:color="auto"/>
        <w:right w:val="none" w:sz="0" w:space="0" w:color="auto"/>
      </w:divBdr>
    </w:div>
    <w:div w:id="1379479197">
      <w:bodyDiv w:val="1"/>
      <w:marLeft w:val="0"/>
      <w:marRight w:val="0"/>
      <w:marTop w:val="0"/>
      <w:marBottom w:val="0"/>
      <w:divBdr>
        <w:top w:val="none" w:sz="0" w:space="0" w:color="auto"/>
        <w:left w:val="none" w:sz="0" w:space="0" w:color="auto"/>
        <w:bottom w:val="none" w:sz="0" w:space="0" w:color="auto"/>
        <w:right w:val="none" w:sz="0" w:space="0" w:color="auto"/>
      </w:divBdr>
    </w:div>
    <w:div w:id="1389307311">
      <w:bodyDiv w:val="1"/>
      <w:marLeft w:val="0"/>
      <w:marRight w:val="0"/>
      <w:marTop w:val="0"/>
      <w:marBottom w:val="0"/>
      <w:divBdr>
        <w:top w:val="none" w:sz="0" w:space="0" w:color="auto"/>
        <w:left w:val="none" w:sz="0" w:space="0" w:color="auto"/>
        <w:bottom w:val="none" w:sz="0" w:space="0" w:color="auto"/>
        <w:right w:val="none" w:sz="0" w:space="0" w:color="auto"/>
      </w:divBdr>
    </w:div>
    <w:div w:id="1389766073">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09422553">
      <w:bodyDiv w:val="1"/>
      <w:marLeft w:val="0"/>
      <w:marRight w:val="0"/>
      <w:marTop w:val="0"/>
      <w:marBottom w:val="0"/>
      <w:divBdr>
        <w:top w:val="none" w:sz="0" w:space="0" w:color="auto"/>
        <w:left w:val="none" w:sz="0" w:space="0" w:color="auto"/>
        <w:bottom w:val="none" w:sz="0" w:space="0" w:color="auto"/>
        <w:right w:val="none" w:sz="0" w:space="0" w:color="auto"/>
      </w:divBdr>
    </w:div>
    <w:div w:id="1410422644">
      <w:bodyDiv w:val="1"/>
      <w:marLeft w:val="0"/>
      <w:marRight w:val="0"/>
      <w:marTop w:val="0"/>
      <w:marBottom w:val="0"/>
      <w:divBdr>
        <w:top w:val="none" w:sz="0" w:space="0" w:color="auto"/>
        <w:left w:val="none" w:sz="0" w:space="0" w:color="auto"/>
        <w:bottom w:val="none" w:sz="0" w:space="0" w:color="auto"/>
        <w:right w:val="none" w:sz="0" w:space="0" w:color="auto"/>
      </w:divBdr>
    </w:div>
    <w:div w:id="1425951790">
      <w:bodyDiv w:val="1"/>
      <w:marLeft w:val="0"/>
      <w:marRight w:val="0"/>
      <w:marTop w:val="0"/>
      <w:marBottom w:val="0"/>
      <w:divBdr>
        <w:top w:val="none" w:sz="0" w:space="0" w:color="auto"/>
        <w:left w:val="none" w:sz="0" w:space="0" w:color="auto"/>
        <w:bottom w:val="none" w:sz="0" w:space="0" w:color="auto"/>
        <w:right w:val="none" w:sz="0" w:space="0" w:color="auto"/>
      </w:divBdr>
    </w:div>
    <w:div w:id="1428771753">
      <w:bodyDiv w:val="1"/>
      <w:marLeft w:val="0"/>
      <w:marRight w:val="0"/>
      <w:marTop w:val="0"/>
      <w:marBottom w:val="0"/>
      <w:divBdr>
        <w:top w:val="none" w:sz="0" w:space="0" w:color="auto"/>
        <w:left w:val="none" w:sz="0" w:space="0" w:color="auto"/>
        <w:bottom w:val="none" w:sz="0" w:space="0" w:color="auto"/>
        <w:right w:val="none" w:sz="0" w:space="0" w:color="auto"/>
      </w:divBdr>
    </w:div>
    <w:div w:id="1431731378">
      <w:bodyDiv w:val="1"/>
      <w:marLeft w:val="0"/>
      <w:marRight w:val="0"/>
      <w:marTop w:val="0"/>
      <w:marBottom w:val="0"/>
      <w:divBdr>
        <w:top w:val="none" w:sz="0" w:space="0" w:color="auto"/>
        <w:left w:val="none" w:sz="0" w:space="0" w:color="auto"/>
        <w:bottom w:val="none" w:sz="0" w:space="0" w:color="auto"/>
        <w:right w:val="none" w:sz="0" w:space="0" w:color="auto"/>
      </w:divBdr>
    </w:div>
    <w:div w:id="1437673130">
      <w:bodyDiv w:val="1"/>
      <w:marLeft w:val="0"/>
      <w:marRight w:val="0"/>
      <w:marTop w:val="0"/>
      <w:marBottom w:val="0"/>
      <w:divBdr>
        <w:top w:val="none" w:sz="0" w:space="0" w:color="auto"/>
        <w:left w:val="none" w:sz="0" w:space="0" w:color="auto"/>
        <w:bottom w:val="none" w:sz="0" w:space="0" w:color="auto"/>
        <w:right w:val="none" w:sz="0" w:space="0" w:color="auto"/>
      </w:divBdr>
    </w:div>
    <w:div w:id="1443961873">
      <w:bodyDiv w:val="1"/>
      <w:marLeft w:val="0"/>
      <w:marRight w:val="0"/>
      <w:marTop w:val="0"/>
      <w:marBottom w:val="0"/>
      <w:divBdr>
        <w:top w:val="none" w:sz="0" w:space="0" w:color="auto"/>
        <w:left w:val="none" w:sz="0" w:space="0" w:color="auto"/>
        <w:bottom w:val="none" w:sz="0" w:space="0" w:color="auto"/>
        <w:right w:val="none" w:sz="0" w:space="0" w:color="auto"/>
      </w:divBdr>
    </w:div>
    <w:div w:id="1448964407">
      <w:bodyDiv w:val="1"/>
      <w:marLeft w:val="0"/>
      <w:marRight w:val="0"/>
      <w:marTop w:val="0"/>
      <w:marBottom w:val="0"/>
      <w:divBdr>
        <w:top w:val="none" w:sz="0" w:space="0" w:color="auto"/>
        <w:left w:val="none" w:sz="0" w:space="0" w:color="auto"/>
        <w:bottom w:val="none" w:sz="0" w:space="0" w:color="auto"/>
        <w:right w:val="none" w:sz="0" w:space="0" w:color="auto"/>
      </w:divBdr>
    </w:div>
    <w:div w:id="1451241503">
      <w:bodyDiv w:val="1"/>
      <w:marLeft w:val="0"/>
      <w:marRight w:val="0"/>
      <w:marTop w:val="0"/>
      <w:marBottom w:val="0"/>
      <w:divBdr>
        <w:top w:val="none" w:sz="0" w:space="0" w:color="auto"/>
        <w:left w:val="none" w:sz="0" w:space="0" w:color="auto"/>
        <w:bottom w:val="none" w:sz="0" w:space="0" w:color="auto"/>
        <w:right w:val="none" w:sz="0" w:space="0" w:color="auto"/>
      </w:divBdr>
    </w:div>
    <w:div w:id="1470243320">
      <w:bodyDiv w:val="1"/>
      <w:marLeft w:val="0"/>
      <w:marRight w:val="0"/>
      <w:marTop w:val="0"/>
      <w:marBottom w:val="0"/>
      <w:divBdr>
        <w:top w:val="none" w:sz="0" w:space="0" w:color="auto"/>
        <w:left w:val="none" w:sz="0" w:space="0" w:color="auto"/>
        <w:bottom w:val="none" w:sz="0" w:space="0" w:color="auto"/>
        <w:right w:val="none" w:sz="0" w:space="0" w:color="auto"/>
      </w:divBdr>
    </w:div>
    <w:div w:id="1471559025">
      <w:bodyDiv w:val="1"/>
      <w:marLeft w:val="0"/>
      <w:marRight w:val="0"/>
      <w:marTop w:val="0"/>
      <w:marBottom w:val="0"/>
      <w:divBdr>
        <w:top w:val="none" w:sz="0" w:space="0" w:color="auto"/>
        <w:left w:val="none" w:sz="0" w:space="0" w:color="auto"/>
        <w:bottom w:val="none" w:sz="0" w:space="0" w:color="auto"/>
        <w:right w:val="none" w:sz="0" w:space="0" w:color="auto"/>
      </w:divBdr>
    </w:div>
    <w:div w:id="1485975633">
      <w:bodyDiv w:val="1"/>
      <w:marLeft w:val="0"/>
      <w:marRight w:val="0"/>
      <w:marTop w:val="0"/>
      <w:marBottom w:val="0"/>
      <w:divBdr>
        <w:top w:val="none" w:sz="0" w:space="0" w:color="auto"/>
        <w:left w:val="none" w:sz="0" w:space="0" w:color="auto"/>
        <w:bottom w:val="none" w:sz="0" w:space="0" w:color="auto"/>
        <w:right w:val="none" w:sz="0" w:space="0" w:color="auto"/>
      </w:divBdr>
    </w:div>
    <w:div w:id="1514414309">
      <w:bodyDiv w:val="1"/>
      <w:marLeft w:val="0"/>
      <w:marRight w:val="0"/>
      <w:marTop w:val="0"/>
      <w:marBottom w:val="0"/>
      <w:divBdr>
        <w:top w:val="none" w:sz="0" w:space="0" w:color="auto"/>
        <w:left w:val="none" w:sz="0" w:space="0" w:color="auto"/>
        <w:bottom w:val="none" w:sz="0" w:space="0" w:color="auto"/>
        <w:right w:val="none" w:sz="0" w:space="0" w:color="auto"/>
      </w:divBdr>
    </w:div>
    <w:div w:id="1517500627">
      <w:bodyDiv w:val="1"/>
      <w:marLeft w:val="0"/>
      <w:marRight w:val="0"/>
      <w:marTop w:val="0"/>
      <w:marBottom w:val="0"/>
      <w:divBdr>
        <w:top w:val="none" w:sz="0" w:space="0" w:color="auto"/>
        <w:left w:val="none" w:sz="0" w:space="0" w:color="auto"/>
        <w:bottom w:val="none" w:sz="0" w:space="0" w:color="auto"/>
        <w:right w:val="none" w:sz="0" w:space="0" w:color="auto"/>
      </w:divBdr>
    </w:div>
    <w:div w:id="1530680671">
      <w:bodyDiv w:val="1"/>
      <w:marLeft w:val="0"/>
      <w:marRight w:val="0"/>
      <w:marTop w:val="0"/>
      <w:marBottom w:val="0"/>
      <w:divBdr>
        <w:top w:val="none" w:sz="0" w:space="0" w:color="auto"/>
        <w:left w:val="none" w:sz="0" w:space="0" w:color="auto"/>
        <w:bottom w:val="none" w:sz="0" w:space="0" w:color="auto"/>
        <w:right w:val="none" w:sz="0" w:space="0" w:color="auto"/>
      </w:divBdr>
      <w:divsChild>
        <w:div w:id="1667780032">
          <w:marLeft w:val="0"/>
          <w:marRight w:val="0"/>
          <w:marTop w:val="0"/>
          <w:marBottom w:val="0"/>
          <w:divBdr>
            <w:top w:val="none" w:sz="0" w:space="0" w:color="auto"/>
            <w:left w:val="none" w:sz="0" w:space="0" w:color="auto"/>
            <w:bottom w:val="none" w:sz="0" w:space="0" w:color="auto"/>
            <w:right w:val="none" w:sz="0" w:space="0" w:color="auto"/>
          </w:divBdr>
          <w:divsChild>
            <w:div w:id="429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897">
      <w:bodyDiv w:val="1"/>
      <w:marLeft w:val="0"/>
      <w:marRight w:val="0"/>
      <w:marTop w:val="0"/>
      <w:marBottom w:val="0"/>
      <w:divBdr>
        <w:top w:val="none" w:sz="0" w:space="0" w:color="auto"/>
        <w:left w:val="none" w:sz="0" w:space="0" w:color="auto"/>
        <w:bottom w:val="none" w:sz="0" w:space="0" w:color="auto"/>
        <w:right w:val="none" w:sz="0" w:space="0" w:color="auto"/>
      </w:divBdr>
    </w:div>
    <w:div w:id="1543134982">
      <w:bodyDiv w:val="1"/>
      <w:marLeft w:val="0"/>
      <w:marRight w:val="0"/>
      <w:marTop w:val="0"/>
      <w:marBottom w:val="0"/>
      <w:divBdr>
        <w:top w:val="none" w:sz="0" w:space="0" w:color="auto"/>
        <w:left w:val="none" w:sz="0" w:space="0" w:color="auto"/>
        <w:bottom w:val="none" w:sz="0" w:space="0" w:color="auto"/>
        <w:right w:val="none" w:sz="0" w:space="0" w:color="auto"/>
      </w:divBdr>
    </w:div>
    <w:div w:id="1559634778">
      <w:bodyDiv w:val="1"/>
      <w:marLeft w:val="0"/>
      <w:marRight w:val="0"/>
      <w:marTop w:val="0"/>
      <w:marBottom w:val="0"/>
      <w:divBdr>
        <w:top w:val="none" w:sz="0" w:space="0" w:color="auto"/>
        <w:left w:val="none" w:sz="0" w:space="0" w:color="auto"/>
        <w:bottom w:val="none" w:sz="0" w:space="0" w:color="auto"/>
        <w:right w:val="none" w:sz="0" w:space="0" w:color="auto"/>
      </w:divBdr>
    </w:div>
    <w:div w:id="1563297717">
      <w:bodyDiv w:val="1"/>
      <w:marLeft w:val="0"/>
      <w:marRight w:val="0"/>
      <w:marTop w:val="0"/>
      <w:marBottom w:val="0"/>
      <w:divBdr>
        <w:top w:val="none" w:sz="0" w:space="0" w:color="auto"/>
        <w:left w:val="none" w:sz="0" w:space="0" w:color="auto"/>
        <w:bottom w:val="none" w:sz="0" w:space="0" w:color="auto"/>
        <w:right w:val="none" w:sz="0" w:space="0" w:color="auto"/>
      </w:divBdr>
    </w:div>
    <w:div w:id="1564178333">
      <w:bodyDiv w:val="1"/>
      <w:marLeft w:val="0"/>
      <w:marRight w:val="0"/>
      <w:marTop w:val="0"/>
      <w:marBottom w:val="0"/>
      <w:divBdr>
        <w:top w:val="none" w:sz="0" w:space="0" w:color="auto"/>
        <w:left w:val="none" w:sz="0" w:space="0" w:color="auto"/>
        <w:bottom w:val="none" w:sz="0" w:space="0" w:color="auto"/>
        <w:right w:val="none" w:sz="0" w:space="0" w:color="auto"/>
      </w:divBdr>
    </w:div>
    <w:div w:id="1565094729">
      <w:bodyDiv w:val="1"/>
      <w:marLeft w:val="0"/>
      <w:marRight w:val="0"/>
      <w:marTop w:val="0"/>
      <w:marBottom w:val="0"/>
      <w:divBdr>
        <w:top w:val="none" w:sz="0" w:space="0" w:color="auto"/>
        <w:left w:val="none" w:sz="0" w:space="0" w:color="auto"/>
        <w:bottom w:val="none" w:sz="0" w:space="0" w:color="auto"/>
        <w:right w:val="none" w:sz="0" w:space="0" w:color="auto"/>
      </w:divBdr>
    </w:div>
    <w:div w:id="1585214797">
      <w:bodyDiv w:val="1"/>
      <w:marLeft w:val="0"/>
      <w:marRight w:val="0"/>
      <w:marTop w:val="0"/>
      <w:marBottom w:val="0"/>
      <w:divBdr>
        <w:top w:val="none" w:sz="0" w:space="0" w:color="auto"/>
        <w:left w:val="none" w:sz="0" w:space="0" w:color="auto"/>
        <w:bottom w:val="none" w:sz="0" w:space="0" w:color="auto"/>
        <w:right w:val="none" w:sz="0" w:space="0" w:color="auto"/>
      </w:divBdr>
    </w:div>
    <w:div w:id="1593201343">
      <w:bodyDiv w:val="1"/>
      <w:marLeft w:val="0"/>
      <w:marRight w:val="0"/>
      <w:marTop w:val="0"/>
      <w:marBottom w:val="0"/>
      <w:divBdr>
        <w:top w:val="none" w:sz="0" w:space="0" w:color="auto"/>
        <w:left w:val="none" w:sz="0" w:space="0" w:color="auto"/>
        <w:bottom w:val="none" w:sz="0" w:space="0" w:color="auto"/>
        <w:right w:val="none" w:sz="0" w:space="0" w:color="auto"/>
      </w:divBdr>
    </w:div>
    <w:div w:id="1643001681">
      <w:bodyDiv w:val="1"/>
      <w:marLeft w:val="0"/>
      <w:marRight w:val="0"/>
      <w:marTop w:val="0"/>
      <w:marBottom w:val="0"/>
      <w:divBdr>
        <w:top w:val="none" w:sz="0" w:space="0" w:color="auto"/>
        <w:left w:val="none" w:sz="0" w:space="0" w:color="auto"/>
        <w:bottom w:val="none" w:sz="0" w:space="0" w:color="auto"/>
        <w:right w:val="none" w:sz="0" w:space="0" w:color="auto"/>
      </w:divBdr>
    </w:div>
    <w:div w:id="1645501371">
      <w:bodyDiv w:val="1"/>
      <w:marLeft w:val="0"/>
      <w:marRight w:val="0"/>
      <w:marTop w:val="0"/>
      <w:marBottom w:val="0"/>
      <w:divBdr>
        <w:top w:val="none" w:sz="0" w:space="0" w:color="auto"/>
        <w:left w:val="none" w:sz="0" w:space="0" w:color="auto"/>
        <w:bottom w:val="none" w:sz="0" w:space="0" w:color="auto"/>
        <w:right w:val="none" w:sz="0" w:space="0" w:color="auto"/>
      </w:divBdr>
    </w:div>
    <w:div w:id="1649165231">
      <w:bodyDiv w:val="1"/>
      <w:marLeft w:val="0"/>
      <w:marRight w:val="0"/>
      <w:marTop w:val="0"/>
      <w:marBottom w:val="0"/>
      <w:divBdr>
        <w:top w:val="none" w:sz="0" w:space="0" w:color="auto"/>
        <w:left w:val="none" w:sz="0" w:space="0" w:color="auto"/>
        <w:bottom w:val="none" w:sz="0" w:space="0" w:color="auto"/>
        <w:right w:val="none" w:sz="0" w:space="0" w:color="auto"/>
      </w:divBdr>
    </w:div>
    <w:div w:id="1657563854">
      <w:bodyDiv w:val="1"/>
      <w:marLeft w:val="0"/>
      <w:marRight w:val="0"/>
      <w:marTop w:val="0"/>
      <w:marBottom w:val="0"/>
      <w:divBdr>
        <w:top w:val="none" w:sz="0" w:space="0" w:color="auto"/>
        <w:left w:val="none" w:sz="0" w:space="0" w:color="auto"/>
        <w:bottom w:val="none" w:sz="0" w:space="0" w:color="auto"/>
        <w:right w:val="none" w:sz="0" w:space="0" w:color="auto"/>
      </w:divBdr>
    </w:div>
    <w:div w:id="1663435171">
      <w:bodyDiv w:val="1"/>
      <w:marLeft w:val="0"/>
      <w:marRight w:val="0"/>
      <w:marTop w:val="0"/>
      <w:marBottom w:val="0"/>
      <w:divBdr>
        <w:top w:val="none" w:sz="0" w:space="0" w:color="auto"/>
        <w:left w:val="none" w:sz="0" w:space="0" w:color="auto"/>
        <w:bottom w:val="none" w:sz="0" w:space="0" w:color="auto"/>
        <w:right w:val="none" w:sz="0" w:space="0" w:color="auto"/>
      </w:divBdr>
    </w:div>
    <w:div w:id="1671519388">
      <w:bodyDiv w:val="1"/>
      <w:marLeft w:val="0"/>
      <w:marRight w:val="0"/>
      <w:marTop w:val="0"/>
      <w:marBottom w:val="0"/>
      <w:divBdr>
        <w:top w:val="none" w:sz="0" w:space="0" w:color="auto"/>
        <w:left w:val="none" w:sz="0" w:space="0" w:color="auto"/>
        <w:bottom w:val="none" w:sz="0" w:space="0" w:color="auto"/>
        <w:right w:val="none" w:sz="0" w:space="0" w:color="auto"/>
      </w:divBdr>
    </w:div>
    <w:div w:id="1673874388">
      <w:bodyDiv w:val="1"/>
      <w:marLeft w:val="0"/>
      <w:marRight w:val="0"/>
      <w:marTop w:val="0"/>
      <w:marBottom w:val="0"/>
      <w:divBdr>
        <w:top w:val="none" w:sz="0" w:space="0" w:color="auto"/>
        <w:left w:val="none" w:sz="0" w:space="0" w:color="auto"/>
        <w:bottom w:val="none" w:sz="0" w:space="0" w:color="auto"/>
        <w:right w:val="none" w:sz="0" w:space="0" w:color="auto"/>
      </w:divBdr>
    </w:div>
    <w:div w:id="1681658263">
      <w:bodyDiv w:val="1"/>
      <w:marLeft w:val="0"/>
      <w:marRight w:val="0"/>
      <w:marTop w:val="0"/>
      <w:marBottom w:val="0"/>
      <w:divBdr>
        <w:top w:val="none" w:sz="0" w:space="0" w:color="auto"/>
        <w:left w:val="none" w:sz="0" w:space="0" w:color="auto"/>
        <w:bottom w:val="none" w:sz="0" w:space="0" w:color="auto"/>
        <w:right w:val="none" w:sz="0" w:space="0" w:color="auto"/>
      </w:divBdr>
    </w:div>
    <w:div w:id="1685479746">
      <w:bodyDiv w:val="1"/>
      <w:marLeft w:val="0"/>
      <w:marRight w:val="0"/>
      <w:marTop w:val="0"/>
      <w:marBottom w:val="0"/>
      <w:divBdr>
        <w:top w:val="none" w:sz="0" w:space="0" w:color="auto"/>
        <w:left w:val="none" w:sz="0" w:space="0" w:color="auto"/>
        <w:bottom w:val="none" w:sz="0" w:space="0" w:color="auto"/>
        <w:right w:val="none" w:sz="0" w:space="0" w:color="auto"/>
      </w:divBdr>
    </w:div>
    <w:div w:id="1689939348">
      <w:bodyDiv w:val="1"/>
      <w:marLeft w:val="0"/>
      <w:marRight w:val="0"/>
      <w:marTop w:val="0"/>
      <w:marBottom w:val="0"/>
      <w:divBdr>
        <w:top w:val="none" w:sz="0" w:space="0" w:color="auto"/>
        <w:left w:val="none" w:sz="0" w:space="0" w:color="auto"/>
        <w:bottom w:val="none" w:sz="0" w:space="0" w:color="auto"/>
        <w:right w:val="none" w:sz="0" w:space="0" w:color="auto"/>
      </w:divBdr>
    </w:div>
    <w:div w:id="1692219584">
      <w:bodyDiv w:val="1"/>
      <w:marLeft w:val="0"/>
      <w:marRight w:val="0"/>
      <w:marTop w:val="0"/>
      <w:marBottom w:val="0"/>
      <w:divBdr>
        <w:top w:val="none" w:sz="0" w:space="0" w:color="auto"/>
        <w:left w:val="none" w:sz="0" w:space="0" w:color="auto"/>
        <w:bottom w:val="none" w:sz="0" w:space="0" w:color="auto"/>
        <w:right w:val="none" w:sz="0" w:space="0" w:color="auto"/>
      </w:divBdr>
    </w:div>
    <w:div w:id="1702583224">
      <w:bodyDiv w:val="1"/>
      <w:marLeft w:val="0"/>
      <w:marRight w:val="0"/>
      <w:marTop w:val="0"/>
      <w:marBottom w:val="0"/>
      <w:divBdr>
        <w:top w:val="none" w:sz="0" w:space="0" w:color="auto"/>
        <w:left w:val="none" w:sz="0" w:space="0" w:color="auto"/>
        <w:bottom w:val="none" w:sz="0" w:space="0" w:color="auto"/>
        <w:right w:val="none" w:sz="0" w:space="0" w:color="auto"/>
      </w:divBdr>
    </w:div>
    <w:div w:id="1705444649">
      <w:bodyDiv w:val="1"/>
      <w:marLeft w:val="0"/>
      <w:marRight w:val="0"/>
      <w:marTop w:val="0"/>
      <w:marBottom w:val="0"/>
      <w:divBdr>
        <w:top w:val="none" w:sz="0" w:space="0" w:color="auto"/>
        <w:left w:val="none" w:sz="0" w:space="0" w:color="auto"/>
        <w:bottom w:val="none" w:sz="0" w:space="0" w:color="auto"/>
        <w:right w:val="none" w:sz="0" w:space="0" w:color="auto"/>
      </w:divBdr>
    </w:div>
    <w:div w:id="1711565259">
      <w:bodyDiv w:val="1"/>
      <w:marLeft w:val="0"/>
      <w:marRight w:val="0"/>
      <w:marTop w:val="0"/>
      <w:marBottom w:val="0"/>
      <w:divBdr>
        <w:top w:val="none" w:sz="0" w:space="0" w:color="auto"/>
        <w:left w:val="none" w:sz="0" w:space="0" w:color="auto"/>
        <w:bottom w:val="none" w:sz="0" w:space="0" w:color="auto"/>
        <w:right w:val="none" w:sz="0" w:space="0" w:color="auto"/>
      </w:divBdr>
    </w:div>
    <w:div w:id="1721903371">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7127">
      <w:bodyDiv w:val="1"/>
      <w:marLeft w:val="0"/>
      <w:marRight w:val="0"/>
      <w:marTop w:val="0"/>
      <w:marBottom w:val="0"/>
      <w:divBdr>
        <w:top w:val="none" w:sz="0" w:space="0" w:color="auto"/>
        <w:left w:val="none" w:sz="0" w:space="0" w:color="auto"/>
        <w:bottom w:val="none" w:sz="0" w:space="0" w:color="auto"/>
        <w:right w:val="none" w:sz="0" w:space="0" w:color="auto"/>
      </w:divBdr>
    </w:div>
    <w:div w:id="1774132486">
      <w:bodyDiv w:val="1"/>
      <w:marLeft w:val="0"/>
      <w:marRight w:val="0"/>
      <w:marTop w:val="0"/>
      <w:marBottom w:val="0"/>
      <w:divBdr>
        <w:top w:val="none" w:sz="0" w:space="0" w:color="auto"/>
        <w:left w:val="none" w:sz="0" w:space="0" w:color="auto"/>
        <w:bottom w:val="none" w:sz="0" w:space="0" w:color="auto"/>
        <w:right w:val="none" w:sz="0" w:space="0" w:color="auto"/>
      </w:divBdr>
    </w:div>
    <w:div w:id="1786466492">
      <w:bodyDiv w:val="1"/>
      <w:marLeft w:val="0"/>
      <w:marRight w:val="0"/>
      <w:marTop w:val="0"/>
      <w:marBottom w:val="0"/>
      <w:divBdr>
        <w:top w:val="none" w:sz="0" w:space="0" w:color="auto"/>
        <w:left w:val="none" w:sz="0" w:space="0" w:color="auto"/>
        <w:bottom w:val="none" w:sz="0" w:space="0" w:color="auto"/>
        <w:right w:val="none" w:sz="0" w:space="0" w:color="auto"/>
      </w:divBdr>
    </w:div>
    <w:div w:id="1791241646">
      <w:bodyDiv w:val="1"/>
      <w:marLeft w:val="0"/>
      <w:marRight w:val="0"/>
      <w:marTop w:val="0"/>
      <w:marBottom w:val="0"/>
      <w:divBdr>
        <w:top w:val="none" w:sz="0" w:space="0" w:color="auto"/>
        <w:left w:val="none" w:sz="0" w:space="0" w:color="auto"/>
        <w:bottom w:val="none" w:sz="0" w:space="0" w:color="auto"/>
        <w:right w:val="none" w:sz="0" w:space="0" w:color="auto"/>
      </w:divBdr>
    </w:div>
    <w:div w:id="1797289026">
      <w:bodyDiv w:val="1"/>
      <w:marLeft w:val="0"/>
      <w:marRight w:val="0"/>
      <w:marTop w:val="0"/>
      <w:marBottom w:val="0"/>
      <w:divBdr>
        <w:top w:val="none" w:sz="0" w:space="0" w:color="auto"/>
        <w:left w:val="none" w:sz="0" w:space="0" w:color="auto"/>
        <w:bottom w:val="none" w:sz="0" w:space="0" w:color="auto"/>
        <w:right w:val="none" w:sz="0" w:space="0" w:color="auto"/>
      </w:divBdr>
    </w:div>
    <w:div w:id="1798721285">
      <w:bodyDiv w:val="1"/>
      <w:marLeft w:val="0"/>
      <w:marRight w:val="0"/>
      <w:marTop w:val="0"/>
      <w:marBottom w:val="0"/>
      <w:divBdr>
        <w:top w:val="none" w:sz="0" w:space="0" w:color="auto"/>
        <w:left w:val="none" w:sz="0" w:space="0" w:color="auto"/>
        <w:bottom w:val="none" w:sz="0" w:space="0" w:color="auto"/>
        <w:right w:val="none" w:sz="0" w:space="0" w:color="auto"/>
      </w:divBdr>
    </w:div>
    <w:div w:id="1803116248">
      <w:bodyDiv w:val="1"/>
      <w:marLeft w:val="0"/>
      <w:marRight w:val="0"/>
      <w:marTop w:val="0"/>
      <w:marBottom w:val="0"/>
      <w:divBdr>
        <w:top w:val="none" w:sz="0" w:space="0" w:color="auto"/>
        <w:left w:val="none" w:sz="0" w:space="0" w:color="auto"/>
        <w:bottom w:val="none" w:sz="0" w:space="0" w:color="auto"/>
        <w:right w:val="none" w:sz="0" w:space="0" w:color="auto"/>
      </w:divBdr>
    </w:div>
    <w:div w:id="1809008853">
      <w:bodyDiv w:val="1"/>
      <w:marLeft w:val="0"/>
      <w:marRight w:val="0"/>
      <w:marTop w:val="0"/>
      <w:marBottom w:val="0"/>
      <w:divBdr>
        <w:top w:val="none" w:sz="0" w:space="0" w:color="auto"/>
        <w:left w:val="none" w:sz="0" w:space="0" w:color="auto"/>
        <w:bottom w:val="none" w:sz="0" w:space="0" w:color="auto"/>
        <w:right w:val="none" w:sz="0" w:space="0" w:color="auto"/>
      </w:divBdr>
    </w:div>
    <w:div w:id="1826697869">
      <w:bodyDiv w:val="1"/>
      <w:marLeft w:val="0"/>
      <w:marRight w:val="0"/>
      <w:marTop w:val="0"/>
      <w:marBottom w:val="0"/>
      <w:divBdr>
        <w:top w:val="none" w:sz="0" w:space="0" w:color="auto"/>
        <w:left w:val="none" w:sz="0" w:space="0" w:color="auto"/>
        <w:bottom w:val="none" w:sz="0" w:space="0" w:color="auto"/>
        <w:right w:val="none" w:sz="0" w:space="0" w:color="auto"/>
      </w:divBdr>
    </w:div>
    <w:div w:id="1830512223">
      <w:bodyDiv w:val="1"/>
      <w:marLeft w:val="0"/>
      <w:marRight w:val="0"/>
      <w:marTop w:val="0"/>
      <w:marBottom w:val="0"/>
      <w:divBdr>
        <w:top w:val="none" w:sz="0" w:space="0" w:color="auto"/>
        <w:left w:val="none" w:sz="0" w:space="0" w:color="auto"/>
        <w:bottom w:val="none" w:sz="0" w:space="0" w:color="auto"/>
        <w:right w:val="none" w:sz="0" w:space="0" w:color="auto"/>
      </w:divBdr>
    </w:div>
    <w:div w:id="1836145059">
      <w:bodyDiv w:val="1"/>
      <w:marLeft w:val="0"/>
      <w:marRight w:val="0"/>
      <w:marTop w:val="0"/>
      <w:marBottom w:val="0"/>
      <w:divBdr>
        <w:top w:val="none" w:sz="0" w:space="0" w:color="auto"/>
        <w:left w:val="none" w:sz="0" w:space="0" w:color="auto"/>
        <w:bottom w:val="none" w:sz="0" w:space="0" w:color="auto"/>
        <w:right w:val="none" w:sz="0" w:space="0" w:color="auto"/>
      </w:divBdr>
    </w:div>
    <w:div w:id="1858039280">
      <w:bodyDiv w:val="1"/>
      <w:marLeft w:val="0"/>
      <w:marRight w:val="0"/>
      <w:marTop w:val="0"/>
      <w:marBottom w:val="0"/>
      <w:divBdr>
        <w:top w:val="none" w:sz="0" w:space="0" w:color="auto"/>
        <w:left w:val="none" w:sz="0" w:space="0" w:color="auto"/>
        <w:bottom w:val="none" w:sz="0" w:space="0" w:color="auto"/>
        <w:right w:val="none" w:sz="0" w:space="0" w:color="auto"/>
      </w:divBdr>
    </w:div>
    <w:div w:id="1867912656">
      <w:bodyDiv w:val="1"/>
      <w:marLeft w:val="0"/>
      <w:marRight w:val="0"/>
      <w:marTop w:val="0"/>
      <w:marBottom w:val="0"/>
      <w:divBdr>
        <w:top w:val="none" w:sz="0" w:space="0" w:color="auto"/>
        <w:left w:val="none" w:sz="0" w:space="0" w:color="auto"/>
        <w:bottom w:val="none" w:sz="0" w:space="0" w:color="auto"/>
        <w:right w:val="none" w:sz="0" w:space="0" w:color="auto"/>
      </w:divBdr>
    </w:div>
    <w:div w:id="1879780659">
      <w:bodyDiv w:val="1"/>
      <w:marLeft w:val="0"/>
      <w:marRight w:val="0"/>
      <w:marTop w:val="0"/>
      <w:marBottom w:val="0"/>
      <w:divBdr>
        <w:top w:val="none" w:sz="0" w:space="0" w:color="auto"/>
        <w:left w:val="none" w:sz="0" w:space="0" w:color="auto"/>
        <w:bottom w:val="none" w:sz="0" w:space="0" w:color="auto"/>
        <w:right w:val="none" w:sz="0" w:space="0" w:color="auto"/>
      </w:divBdr>
    </w:div>
    <w:div w:id="1889030436">
      <w:bodyDiv w:val="1"/>
      <w:marLeft w:val="0"/>
      <w:marRight w:val="0"/>
      <w:marTop w:val="0"/>
      <w:marBottom w:val="0"/>
      <w:divBdr>
        <w:top w:val="none" w:sz="0" w:space="0" w:color="auto"/>
        <w:left w:val="none" w:sz="0" w:space="0" w:color="auto"/>
        <w:bottom w:val="none" w:sz="0" w:space="0" w:color="auto"/>
        <w:right w:val="none" w:sz="0" w:space="0" w:color="auto"/>
      </w:divBdr>
    </w:div>
    <w:div w:id="1916697285">
      <w:bodyDiv w:val="1"/>
      <w:marLeft w:val="0"/>
      <w:marRight w:val="0"/>
      <w:marTop w:val="0"/>
      <w:marBottom w:val="0"/>
      <w:divBdr>
        <w:top w:val="none" w:sz="0" w:space="0" w:color="auto"/>
        <w:left w:val="none" w:sz="0" w:space="0" w:color="auto"/>
        <w:bottom w:val="none" w:sz="0" w:space="0" w:color="auto"/>
        <w:right w:val="none" w:sz="0" w:space="0" w:color="auto"/>
      </w:divBdr>
      <w:divsChild>
        <w:div w:id="1186554623">
          <w:marLeft w:val="0"/>
          <w:marRight w:val="0"/>
          <w:marTop w:val="0"/>
          <w:marBottom w:val="0"/>
          <w:divBdr>
            <w:top w:val="none" w:sz="0" w:space="0" w:color="auto"/>
            <w:left w:val="none" w:sz="0" w:space="0" w:color="auto"/>
            <w:bottom w:val="none" w:sz="0" w:space="0" w:color="auto"/>
            <w:right w:val="none" w:sz="0" w:space="0" w:color="auto"/>
          </w:divBdr>
          <w:divsChild>
            <w:div w:id="477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4010">
      <w:bodyDiv w:val="1"/>
      <w:marLeft w:val="0"/>
      <w:marRight w:val="0"/>
      <w:marTop w:val="0"/>
      <w:marBottom w:val="0"/>
      <w:divBdr>
        <w:top w:val="none" w:sz="0" w:space="0" w:color="auto"/>
        <w:left w:val="none" w:sz="0" w:space="0" w:color="auto"/>
        <w:bottom w:val="none" w:sz="0" w:space="0" w:color="auto"/>
        <w:right w:val="none" w:sz="0" w:space="0" w:color="auto"/>
      </w:divBdr>
    </w:div>
    <w:div w:id="1937328163">
      <w:bodyDiv w:val="1"/>
      <w:marLeft w:val="0"/>
      <w:marRight w:val="0"/>
      <w:marTop w:val="0"/>
      <w:marBottom w:val="0"/>
      <w:divBdr>
        <w:top w:val="none" w:sz="0" w:space="0" w:color="auto"/>
        <w:left w:val="none" w:sz="0" w:space="0" w:color="auto"/>
        <w:bottom w:val="none" w:sz="0" w:space="0" w:color="auto"/>
        <w:right w:val="none" w:sz="0" w:space="0" w:color="auto"/>
      </w:divBdr>
    </w:div>
    <w:div w:id="1937403734">
      <w:bodyDiv w:val="1"/>
      <w:marLeft w:val="0"/>
      <w:marRight w:val="0"/>
      <w:marTop w:val="0"/>
      <w:marBottom w:val="0"/>
      <w:divBdr>
        <w:top w:val="none" w:sz="0" w:space="0" w:color="auto"/>
        <w:left w:val="none" w:sz="0" w:space="0" w:color="auto"/>
        <w:bottom w:val="none" w:sz="0" w:space="0" w:color="auto"/>
        <w:right w:val="none" w:sz="0" w:space="0" w:color="auto"/>
      </w:divBdr>
    </w:div>
    <w:div w:id="1938751806">
      <w:bodyDiv w:val="1"/>
      <w:marLeft w:val="0"/>
      <w:marRight w:val="0"/>
      <w:marTop w:val="0"/>
      <w:marBottom w:val="0"/>
      <w:divBdr>
        <w:top w:val="none" w:sz="0" w:space="0" w:color="auto"/>
        <w:left w:val="none" w:sz="0" w:space="0" w:color="auto"/>
        <w:bottom w:val="none" w:sz="0" w:space="0" w:color="auto"/>
        <w:right w:val="none" w:sz="0" w:space="0" w:color="auto"/>
      </w:divBdr>
    </w:div>
    <w:div w:id="1981184136">
      <w:bodyDiv w:val="1"/>
      <w:marLeft w:val="0"/>
      <w:marRight w:val="0"/>
      <w:marTop w:val="0"/>
      <w:marBottom w:val="0"/>
      <w:divBdr>
        <w:top w:val="none" w:sz="0" w:space="0" w:color="auto"/>
        <w:left w:val="none" w:sz="0" w:space="0" w:color="auto"/>
        <w:bottom w:val="none" w:sz="0" w:space="0" w:color="auto"/>
        <w:right w:val="none" w:sz="0" w:space="0" w:color="auto"/>
      </w:divBdr>
    </w:div>
    <w:div w:id="1995523865">
      <w:bodyDiv w:val="1"/>
      <w:marLeft w:val="0"/>
      <w:marRight w:val="0"/>
      <w:marTop w:val="0"/>
      <w:marBottom w:val="0"/>
      <w:divBdr>
        <w:top w:val="none" w:sz="0" w:space="0" w:color="auto"/>
        <w:left w:val="none" w:sz="0" w:space="0" w:color="auto"/>
        <w:bottom w:val="none" w:sz="0" w:space="0" w:color="auto"/>
        <w:right w:val="none" w:sz="0" w:space="0" w:color="auto"/>
      </w:divBdr>
    </w:div>
    <w:div w:id="2006587547">
      <w:bodyDiv w:val="1"/>
      <w:marLeft w:val="0"/>
      <w:marRight w:val="0"/>
      <w:marTop w:val="0"/>
      <w:marBottom w:val="0"/>
      <w:divBdr>
        <w:top w:val="none" w:sz="0" w:space="0" w:color="auto"/>
        <w:left w:val="none" w:sz="0" w:space="0" w:color="auto"/>
        <w:bottom w:val="none" w:sz="0" w:space="0" w:color="auto"/>
        <w:right w:val="none" w:sz="0" w:space="0" w:color="auto"/>
      </w:divBdr>
    </w:div>
    <w:div w:id="2030913521">
      <w:bodyDiv w:val="1"/>
      <w:marLeft w:val="0"/>
      <w:marRight w:val="0"/>
      <w:marTop w:val="0"/>
      <w:marBottom w:val="0"/>
      <w:divBdr>
        <w:top w:val="none" w:sz="0" w:space="0" w:color="auto"/>
        <w:left w:val="none" w:sz="0" w:space="0" w:color="auto"/>
        <w:bottom w:val="none" w:sz="0" w:space="0" w:color="auto"/>
        <w:right w:val="none" w:sz="0" w:space="0" w:color="auto"/>
      </w:divBdr>
    </w:div>
    <w:div w:id="2033528727">
      <w:bodyDiv w:val="1"/>
      <w:marLeft w:val="0"/>
      <w:marRight w:val="0"/>
      <w:marTop w:val="0"/>
      <w:marBottom w:val="0"/>
      <w:divBdr>
        <w:top w:val="none" w:sz="0" w:space="0" w:color="auto"/>
        <w:left w:val="none" w:sz="0" w:space="0" w:color="auto"/>
        <w:bottom w:val="none" w:sz="0" w:space="0" w:color="auto"/>
        <w:right w:val="none" w:sz="0" w:space="0" w:color="auto"/>
      </w:divBdr>
    </w:div>
    <w:div w:id="2037728942">
      <w:bodyDiv w:val="1"/>
      <w:marLeft w:val="0"/>
      <w:marRight w:val="0"/>
      <w:marTop w:val="0"/>
      <w:marBottom w:val="0"/>
      <w:divBdr>
        <w:top w:val="none" w:sz="0" w:space="0" w:color="auto"/>
        <w:left w:val="none" w:sz="0" w:space="0" w:color="auto"/>
        <w:bottom w:val="none" w:sz="0" w:space="0" w:color="auto"/>
        <w:right w:val="none" w:sz="0" w:space="0" w:color="auto"/>
      </w:divBdr>
    </w:div>
    <w:div w:id="2046320396">
      <w:bodyDiv w:val="1"/>
      <w:marLeft w:val="0"/>
      <w:marRight w:val="0"/>
      <w:marTop w:val="0"/>
      <w:marBottom w:val="0"/>
      <w:divBdr>
        <w:top w:val="none" w:sz="0" w:space="0" w:color="auto"/>
        <w:left w:val="none" w:sz="0" w:space="0" w:color="auto"/>
        <w:bottom w:val="none" w:sz="0" w:space="0" w:color="auto"/>
        <w:right w:val="none" w:sz="0" w:space="0" w:color="auto"/>
      </w:divBdr>
    </w:div>
    <w:div w:id="2056076529">
      <w:bodyDiv w:val="1"/>
      <w:marLeft w:val="0"/>
      <w:marRight w:val="0"/>
      <w:marTop w:val="0"/>
      <w:marBottom w:val="0"/>
      <w:divBdr>
        <w:top w:val="none" w:sz="0" w:space="0" w:color="auto"/>
        <w:left w:val="none" w:sz="0" w:space="0" w:color="auto"/>
        <w:bottom w:val="none" w:sz="0" w:space="0" w:color="auto"/>
        <w:right w:val="none" w:sz="0" w:space="0" w:color="auto"/>
      </w:divBdr>
    </w:div>
    <w:div w:id="2079941597">
      <w:bodyDiv w:val="1"/>
      <w:marLeft w:val="0"/>
      <w:marRight w:val="0"/>
      <w:marTop w:val="0"/>
      <w:marBottom w:val="0"/>
      <w:divBdr>
        <w:top w:val="none" w:sz="0" w:space="0" w:color="auto"/>
        <w:left w:val="none" w:sz="0" w:space="0" w:color="auto"/>
        <w:bottom w:val="none" w:sz="0" w:space="0" w:color="auto"/>
        <w:right w:val="none" w:sz="0" w:space="0" w:color="auto"/>
      </w:divBdr>
    </w:div>
    <w:div w:id="2082292618">
      <w:bodyDiv w:val="1"/>
      <w:marLeft w:val="0"/>
      <w:marRight w:val="0"/>
      <w:marTop w:val="0"/>
      <w:marBottom w:val="0"/>
      <w:divBdr>
        <w:top w:val="none" w:sz="0" w:space="0" w:color="auto"/>
        <w:left w:val="none" w:sz="0" w:space="0" w:color="auto"/>
        <w:bottom w:val="none" w:sz="0" w:space="0" w:color="auto"/>
        <w:right w:val="none" w:sz="0" w:space="0" w:color="auto"/>
      </w:divBdr>
    </w:div>
    <w:div w:id="2132553185">
      <w:bodyDiv w:val="1"/>
      <w:marLeft w:val="0"/>
      <w:marRight w:val="0"/>
      <w:marTop w:val="0"/>
      <w:marBottom w:val="0"/>
      <w:divBdr>
        <w:top w:val="none" w:sz="0" w:space="0" w:color="auto"/>
        <w:left w:val="none" w:sz="0" w:space="0" w:color="auto"/>
        <w:bottom w:val="none" w:sz="0" w:space="0" w:color="auto"/>
        <w:right w:val="none" w:sz="0" w:space="0" w:color="auto"/>
      </w:divBdr>
    </w:div>
    <w:div w:id="213667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header" Target="header25.xml"/><Relationship Id="rId21" Type="http://schemas.openxmlformats.org/officeDocument/2006/relationships/header" Target="header6.xml"/><Relationship Id="rId63" Type="http://schemas.openxmlformats.org/officeDocument/2006/relationships/image" Target="media/image15.png"/><Relationship Id="rId159" Type="http://schemas.openxmlformats.org/officeDocument/2006/relationships/image" Target="media/image110.png"/><Relationship Id="rId170" Type="http://schemas.openxmlformats.org/officeDocument/2006/relationships/image" Target="media/image121.png"/><Relationship Id="rId226" Type="http://schemas.openxmlformats.org/officeDocument/2006/relationships/image" Target="media/image161.jpeg"/><Relationship Id="rId268" Type="http://schemas.openxmlformats.org/officeDocument/2006/relationships/image" Target="media/image203.jpeg"/><Relationship Id="rId32" Type="http://schemas.openxmlformats.org/officeDocument/2006/relationships/footer" Target="footer13.xml"/><Relationship Id="rId74" Type="http://schemas.openxmlformats.org/officeDocument/2006/relationships/image" Target="media/image25.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image" Target="media/image132.jpeg"/><Relationship Id="rId237" Type="http://schemas.openxmlformats.org/officeDocument/2006/relationships/image" Target="media/image172.jpeg"/><Relationship Id="rId279" Type="http://schemas.openxmlformats.org/officeDocument/2006/relationships/image" Target="media/image214.jpeg"/><Relationship Id="rId43" Type="http://schemas.openxmlformats.org/officeDocument/2006/relationships/image" Target="media/image2.jpeg"/><Relationship Id="rId139" Type="http://schemas.openxmlformats.org/officeDocument/2006/relationships/image" Target="media/image90.png"/><Relationship Id="rId290" Type="http://schemas.openxmlformats.org/officeDocument/2006/relationships/image" Target="media/image225.jpeg"/><Relationship Id="rId304" Type="http://schemas.openxmlformats.org/officeDocument/2006/relationships/footer" Target="footer29.xml"/><Relationship Id="rId85" Type="http://schemas.openxmlformats.org/officeDocument/2006/relationships/image" Target="media/image36.png"/><Relationship Id="rId150" Type="http://schemas.openxmlformats.org/officeDocument/2006/relationships/image" Target="media/image101.png"/><Relationship Id="rId192" Type="http://schemas.openxmlformats.org/officeDocument/2006/relationships/image" Target="media/image143.jpeg"/><Relationship Id="rId206" Type="http://schemas.openxmlformats.org/officeDocument/2006/relationships/header" Target="header19.xml"/><Relationship Id="rId248" Type="http://schemas.openxmlformats.org/officeDocument/2006/relationships/image" Target="media/image183.jpeg"/><Relationship Id="rId12" Type="http://schemas.openxmlformats.org/officeDocument/2006/relationships/footer" Target="footer3.xml"/><Relationship Id="rId108" Type="http://schemas.openxmlformats.org/officeDocument/2006/relationships/image" Target="media/image59.png"/><Relationship Id="rId54" Type="http://schemas.openxmlformats.org/officeDocument/2006/relationships/package" Target="embeddings/Microsoft_Visio_Drawing56666666666666664444444444444444444444444444444444444444444444444444444444444444444444.vsdx"/><Relationship Id="rId96" Type="http://schemas.openxmlformats.org/officeDocument/2006/relationships/image" Target="media/image47.png"/><Relationship Id="rId161" Type="http://schemas.openxmlformats.org/officeDocument/2006/relationships/image" Target="media/image112.png"/><Relationship Id="rId217" Type="http://schemas.openxmlformats.org/officeDocument/2006/relationships/footer" Target="footer25.xml"/><Relationship Id="rId259" Type="http://schemas.openxmlformats.org/officeDocument/2006/relationships/image" Target="media/image194.jpeg"/><Relationship Id="rId23" Type="http://schemas.openxmlformats.org/officeDocument/2006/relationships/header" Target="header7.xml"/><Relationship Id="rId119" Type="http://schemas.openxmlformats.org/officeDocument/2006/relationships/image" Target="media/image70.png"/><Relationship Id="rId270" Type="http://schemas.openxmlformats.org/officeDocument/2006/relationships/image" Target="media/image205.jpeg"/><Relationship Id="rId291" Type="http://schemas.openxmlformats.org/officeDocument/2006/relationships/image" Target="media/image226.jpeg"/><Relationship Id="rId305" Type="http://schemas.openxmlformats.org/officeDocument/2006/relationships/header" Target="header28.xml"/><Relationship Id="rId44" Type="http://schemas.openxmlformats.org/officeDocument/2006/relationships/image" Target="media/image3.png"/><Relationship Id="rId65" Type="http://schemas.openxmlformats.org/officeDocument/2006/relationships/image" Target="media/image16.png"/><Relationship Id="rId86" Type="http://schemas.openxmlformats.org/officeDocument/2006/relationships/image" Target="media/image37.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3.png"/><Relationship Id="rId193" Type="http://schemas.openxmlformats.org/officeDocument/2006/relationships/image" Target="media/image144.jpeg"/><Relationship Id="rId207" Type="http://schemas.openxmlformats.org/officeDocument/2006/relationships/footer" Target="footer21.xml"/><Relationship Id="rId228" Type="http://schemas.openxmlformats.org/officeDocument/2006/relationships/image" Target="media/image163.jpeg"/><Relationship Id="rId249" Type="http://schemas.openxmlformats.org/officeDocument/2006/relationships/image" Target="media/image184.jpeg"/><Relationship Id="rId13" Type="http://schemas.openxmlformats.org/officeDocument/2006/relationships/header" Target="header2.xml"/><Relationship Id="rId109" Type="http://schemas.openxmlformats.org/officeDocument/2006/relationships/image" Target="media/image60.png"/><Relationship Id="rId260" Type="http://schemas.openxmlformats.org/officeDocument/2006/relationships/image" Target="media/image195.jpeg"/><Relationship Id="rId281" Type="http://schemas.openxmlformats.org/officeDocument/2006/relationships/image" Target="media/image216.jpeg"/><Relationship Id="rId34" Type="http://schemas.openxmlformats.org/officeDocument/2006/relationships/footer" Target="footer14.xml"/><Relationship Id="rId55" Type="http://schemas.openxmlformats.org/officeDocument/2006/relationships/image" Target="media/image10.emf"/><Relationship Id="rId76"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4.jpeg"/><Relationship Id="rId218" Type="http://schemas.openxmlformats.org/officeDocument/2006/relationships/header" Target="header24.xml"/><Relationship Id="rId239" Type="http://schemas.openxmlformats.org/officeDocument/2006/relationships/image" Target="media/image174.jpeg"/><Relationship Id="rId250" Type="http://schemas.openxmlformats.org/officeDocument/2006/relationships/image" Target="media/image185.jpeg"/><Relationship Id="rId271" Type="http://schemas.openxmlformats.org/officeDocument/2006/relationships/image" Target="media/image206.jpeg"/><Relationship Id="rId292" Type="http://schemas.openxmlformats.org/officeDocument/2006/relationships/image" Target="media/image227.jpeg"/><Relationship Id="rId306" Type="http://schemas.openxmlformats.org/officeDocument/2006/relationships/footer" Target="footer30.xml"/><Relationship Id="rId24" Type="http://schemas.openxmlformats.org/officeDocument/2006/relationships/footer" Target="footer9.xml"/><Relationship Id="rId45" Type="http://schemas.openxmlformats.org/officeDocument/2006/relationships/image" Target="media/image4.emf"/><Relationship Id="rId66" Type="http://schemas.openxmlformats.org/officeDocument/2006/relationships/image" Target="media/image17.png"/><Relationship Id="rId87" Type="http://schemas.openxmlformats.org/officeDocument/2006/relationships/image" Target="media/image38.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4.png"/><Relationship Id="rId194" Type="http://schemas.openxmlformats.org/officeDocument/2006/relationships/image" Target="media/image145.jpeg"/><Relationship Id="rId208" Type="http://schemas.openxmlformats.org/officeDocument/2006/relationships/header" Target="header20.xml"/><Relationship Id="rId229" Type="http://schemas.openxmlformats.org/officeDocument/2006/relationships/image" Target="media/image164.jpeg"/><Relationship Id="rId240" Type="http://schemas.openxmlformats.org/officeDocument/2006/relationships/image" Target="media/image175.jpeg"/><Relationship Id="rId261" Type="http://schemas.openxmlformats.org/officeDocument/2006/relationships/image" Target="media/image196.jpeg"/><Relationship Id="rId14" Type="http://schemas.openxmlformats.org/officeDocument/2006/relationships/footer" Target="footer4.xml"/><Relationship Id="rId35" Type="http://schemas.openxmlformats.org/officeDocument/2006/relationships/header" Target="header13.xml"/><Relationship Id="rId56" Type="http://schemas.openxmlformats.org/officeDocument/2006/relationships/package" Target="embeddings/Microsoft_Visio_Drawing67777777777777775555555555555555555555555555555555555555555555555555555555555555555555.vsdx"/><Relationship Id="rId77" Type="http://schemas.openxmlformats.org/officeDocument/2006/relationships/image" Target="media/image28.png"/><Relationship Id="rId100" Type="http://schemas.openxmlformats.org/officeDocument/2006/relationships/image" Target="media/image51.png"/><Relationship Id="rId282" Type="http://schemas.openxmlformats.org/officeDocument/2006/relationships/image" Target="media/image217.jpeg"/><Relationship Id="rId8" Type="http://schemas.openxmlformats.org/officeDocument/2006/relationships/image" Target="media/image1.emf"/><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5.jpeg"/><Relationship Id="rId219" Type="http://schemas.openxmlformats.org/officeDocument/2006/relationships/footer" Target="footer26.xml"/><Relationship Id="rId230" Type="http://schemas.openxmlformats.org/officeDocument/2006/relationships/image" Target="media/image165.jpeg"/><Relationship Id="rId251" Type="http://schemas.openxmlformats.org/officeDocument/2006/relationships/image" Target="media/image186.jpeg"/><Relationship Id="rId25" Type="http://schemas.openxmlformats.org/officeDocument/2006/relationships/header" Target="header8.xml"/><Relationship Id="rId46" Type="http://schemas.openxmlformats.org/officeDocument/2006/relationships/package" Target="embeddings/Microsoft_Visio_Drawing12222222222222221111111111111111111111111111111111111111111111111111111111111111111111111111111111111.vsdx"/><Relationship Id="rId67" Type="http://schemas.openxmlformats.org/officeDocument/2006/relationships/image" Target="media/image18.png"/><Relationship Id="rId272" Type="http://schemas.openxmlformats.org/officeDocument/2006/relationships/image" Target="media/image207.jpeg"/><Relationship Id="rId293" Type="http://schemas.openxmlformats.org/officeDocument/2006/relationships/image" Target="media/image228.jpeg"/><Relationship Id="rId307" Type="http://schemas.openxmlformats.org/officeDocument/2006/relationships/fontTable" Target="fontTable.xml"/><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5.jpeg"/><Relationship Id="rId195" Type="http://schemas.openxmlformats.org/officeDocument/2006/relationships/image" Target="media/image146.jpeg"/><Relationship Id="rId209" Type="http://schemas.openxmlformats.org/officeDocument/2006/relationships/footer" Target="footer22.xml"/><Relationship Id="rId220" Type="http://schemas.openxmlformats.org/officeDocument/2006/relationships/image" Target="media/image155.jpeg"/><Relationship Id="rId241" Type="http://schemas.openxmlformats.org/officeDocument/2006/relationships/image" Target="media/image176.jpeg"/><Relationship Id="rId15" Type="http://schemas.openxmlformats.org/officeDocument/2006/relationships/header" Target="header3.xml"/><Relationship Id="rId36" Type="http://schemas.openxmlformats.org/officeDocument/2006/relationships/footer" Target="footer15.xml"/><Relationship Id="rId57" Type="http://schemas.openxmlformats.org/officeDocument/2006/relationships/image" Target="media/image11.emf"/><Relationship Id="rId262" Type="http://schemas.openxmlformats.org/officeDocument/2006/relationships/image" Target="media/image197.jpeg"/><Relationship Id="rId283" Type="http://schemas.openxmlformats.org/officeDocument/2006/relationships/image" Target="media/image218.jpeg"/><Relationship Id="rId78" Type="http://schemas.openxmlformats.org/officeDocument/2006/relationships/image" Target="media/image29.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5.png"/><Relationship Id="rId185" Type="http://schemas.openxmlformats.org/officeDocument/2006/relationships/image" Target="media/image136.jpeg"/><Relationship Id="rId9" Type="http://schemas.openxmlformats.org/officeDocument/2006/relationships/header" Target="header1.xml"/><Relationship Id="rId210" Type="http://schemas.openxmlformats.org/officeDocument/2006/relationships/image" Target="media/image153.jpeg"/><Relationship Id="rId26" Type="http://schemas.openxmlformats.org/officeDocument/2006/relationships/footer" Target="footer10.xml"/><Relationship Id="rId231" Type="http://schemas.openxmlformats.org/officeDocument/2006/relationships/image" Target="media/image166.jpeg"/><Relationship Id="rId252" Type="http://schemas.openxmlformats.org/officeDocument/2006/relationships/image" Target="media/image187.jpeg"/><Relationship Id="rId273" Type="http://schemas.openxmlformats.org/officeDocument/2006/relationships/image" Target="media/image208.jpeg"/><Relationship Id="rId294" Type="http://schemas.openxmlformats.org/officeDocument/2006/relationships/image" Target="media/image229.jpeg"/><Relationship Id="rId308" Type="http://schemas.openxmlformats.org/officeDocument/2006/relationships/theme" Target="theme/theme1.xml"/><Relationship Id="rId47" Type="http://schemas.openxmlformats.org/officeDocument/2006/relationships/image" Target="media/image5.emf"/><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6.jpeg"/><Relationship Id="rId196" Type="http://schemas.openxmlformats.org/officeDocument/2006/relationships/image" Target="media/image147.jpeg"/><Relationship Id="rId200" Type="http://schemas.openxmlformats.org/officeDocument/2006/relationships/image" Target="media/image151.jpeg"/><Relationship Id="rId16" Type="http://schemas.openxmlformats.org/officeDocument/2006/relationships/footer" Target="footer5.xml"/><Relationship Id="rId221" Type="http://schemas.openxmlformats.org/officeDocument/2006/relationships/image" Target="media/image156.jpeg"/><Relationship Id="rId242" Type="http://schemas.openxmlformats.org/officeDocument/2006/relationships/image" Target="media/image177.jpeg"/><Relationship Id="rId263" Type="http://schemas.openxmlformats.org/officeDocument/2006/relationships/image" Target="media/image198.jpeg"/><Relationship Id="rId284" Type="http://schemas.openxmlformats.org/officeDocument/2006/relationships/image" Target="media/image219.jpeg"/><Relationship Id="rId37" Type="http://schemas.openxmlformats.org/officeDocument/2006/relationships/header" Target="header14.xml"/><Relationship Id="rId58" Type="http://schemas.openxmlformats.org/officeDocument/2006/relationships/package" Target="embeddings/Microsoft_Visio_Drawing78888888888888886666666666666666666666666666666666666666666666666666666666666666666666.vsdx"/><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png"/><Relationship Id="rId165" Type="http://schemas.openxmlformats.org/officeDocument/2006/relationships/image" Target="media/image116.png"/><Relationship Id="rId186" Type="http://schemas.openxmlformats.org/officeDocument/2006/relationships/image" Target="media/image137.jpeg"/><Relationship Id="rId211" Type="http://schemas.openxmlformats.org/officeDocument/2006/relationships/header" Target="header21.xml"/><Relationship Id="rId232" Type="http://schemas.openxmlformats.org/officeDocument/2006/relationships/image" Target="media/image167.jpeg"/><Relationship Id="rId253" Type="http://schemas.openxmlformats.org/officeDocument/2006/relationships/image" Target="media/image188.jpeg"/><Relationship Id="rId274" Type="http://schemas.openxmlformats.org/officeDocument/2006/relationships/image" Target="media/image209.jpeg"/><Relationship Id="rId295" Type="http://schemas.openxmlformats.org/officeDocument/2006/relationships/image" Target="media/image230.jpeg"/><Relationship Id="rId27" Type="http://schemas.openxmlformats.org/officeDocument/2006/relationships/header" Target="header9.xml"/><Relationship Id="rId48" Type="http://schemas.openxmlformats.org/officeDocument/2006/relationships/package" Target="embeddings/Microsoft_Visio_Drawing23333333333333332222222222222222222222222222222222222222222222222222222222222222222222222222222222222.vsdx"/><Relationship Id="rId69" Type="http://schemas.openxmlformats.org/officeDocument/2006/relationships/image" Target="media/image20.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image" Target="media/image106.png"/><Relationship Id="rId176" Type="http://schemas.openxmlformats.org/officeDocument/2006/relationships/image" Target="media/image127.jpeg"/><Relationship Id="rId197" Type="http://schemas.openxmlformats.org/officeDocument/2006/relationships/image" Target="media/image148.jpeg"/><Relationship Id="rId201" Type="http://schemas.openxmlformats.org/officeDocument/2006/relationships/image" Target="media/image152.jpeg"/><Relationship Id="rId222" Type="http://schemas.openxmlformats.org/officeDocument/2006/relationships/image" Target="media/image157.jpeg"/><Relationship Id="rId243" Type="http://schemas.openxmlformats.org/officeDocument/2006/relationships/image" Target="media/image178.jpeg"/><Relationship Id="rId264" Type="http://schemas.openxmlformats.org/officeDocument/2006/relationships/image" Target="media/image199.jpeg"/><Relationship Id="rId285" Type="http://schemas.openxmlformats.org/officeDocument/2006/relationships/image" Target="media/image220.jpeg"/><Relationship Id="rId17" Type="http://schemas.openxmlformats.org/officeDocument/2006/relationships/header" Target="header4.xml"/><Relationship Id="rId38" Type="http://schemas.openxmlformats.org/officeDocument/2006/relationships/footer" Target="footer16.xml"/><Relationship Id="rId59" Type="http://schemas.openxmlformats.org/officeDocument/2006/relationships/image" Target="media/image12.emf"/><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21.png"/><Relationship Id="rId91" Type="http://schemas.openxmlformats.org/officeDocument/2006/relationships/image" Target="media/image42.png"/><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8.jpeg"/><Relationship Id="rId1" Type="http://schemas.openxmlformats.org/officeDocument/2006/relationships/customXml" Target="../customXml/item1.xml"/><Relationship Id="rId212" Type="http://schemas.openxmlformats.org/officeDocument/2006/relationships/footer" Target="footer23.xml"/><Relationship Id="rId233" Type="http://schemas.openxmlformats.org/officeDocument/2006/relationships/image" Target="media/image168.jpeg"/><Relationship Id="rId254" Type="http://schemas.openxmlformats.org/officeDocument/2006/relationships/image" Target="media/image189.jpeg"/><Relationship Id="rId28" Type="http://schemas.openxmlformats.org/officeDocument/2006/relationships/footer" Target="footer11.xml"/><Relationship Id="rId49" Type="http://schemas.openxmlformats.org/officeDocument/2006/relationships/image" Target="media/image6.emf"/><Relationship Id="rId114" Type="http://schemas.openxmlformats.org/officeDocument/2006/relationships/image" Target="media/image65.png"/><Relationship Id="rId275" Type="http://schemas.openxmlformats.org/officeDocument/2006/relationships/image" Target="media/image210.jpeg"/><Relationship Id="rId296" Type="http://schemas.openxmlformats.org/officeDocument/2006/relationships/image" Target="media/image231.jpeg"/><Relationship Id="rId300" Type="http://schemas.openxmlformats.org/officeDocument/2006/relationships/footer" Target="footer27.xml"/><Relationship Id="rId60" Type="http://schemas.openxmlformats.org/officeDocument/2006/relationships/package" Target="embeddings/Microsoft_Visio_Drawing89999999999999997777777777777777777777777777777777777777777777777777777777777777777777.vsdx"/><Relationship Id="rId81" Type="http://schemas.openxmlformats.org/officeDocument/2006/relationships/image" Target="media/image32.pn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8.jpeg"/><Relationship Id="rId198" Type="http://schemas.openxmlformats.org/officeDocument/2006/relationships/image" Target="media/image149.jpeg"/><Relationship Id="rId202" Type="http://schemas.openxmlformats.org/officeDocument/2006/relationships/header" Target="header17.xml"/><Relationship Id="rId223" Type="http://schemas.openxmlformats.org/officeDocument/2006/relationships/image" Target="media/image158.jpeg"/><Relationship Id="rId244" Type="http://schemas.openxmlformats.org/officeDocument/2006/relationships/image" Target="media/image179.jpeg"/><Relationship Id="rId18" Type="http://schemas.openxmlformats.org/officeDocument/2006/relationships/footer" Target="footer6.xml"/><Relationship Id="rId39" Type="http://schemas.openxmlformats.org/officeDocument/2006/relationships/header" Target="header15.xml"/><Relationship Id="rId265" Type="http://schemas.openxmlformats.org/officeDocument/2006/relationships/image" Target="media/image200.jpeg"/><Relationship Id="rId286" Type="http://schemas.openxmlformats.org/officeDocument/2006/relationships/image" Target="media/image221.jpeg"/><Relationship Id="rId50" Type="http://schemas.openxmlformats.org/officeDocument/2006/relationships/package" Target="embeddings/Microsoft_Visio_Drawing34444444444444443333333333333333333333333333333333333333333333333333333333333333333333333333333333333.vsdx"/><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image" Target="media/image139.jpeg"/><Relationship Id="rId71" Type="http://schemas.openxmlformats.org/officeDocument/2006/relationships/image" Target="media/image22.png"/><Relationship Id="rId92" Type="http://schemas.openxmlformats.org/officeDocument/2006/relationships/image" Target="media/image43.png"/><Relationship Id="rId213" Type="http://schemas.openxmlformats.org/officeDocument/2006/relationships/header" Target="header22.xml"/><Relationship Id="rId234" Type="http://schemas.openxmlformats.org/officeDocument/2006/relationships/image" Target="media/image169.jpeg"/><Relationship Id="rId2" Type="http://schemas.openxmlformats.org/officeDocument/2006/relationships/numbering" Target="numbering.xml"/><Relationship Id="rId29" Type="http://schemas.openxmlformats.org/officeDocument/2006/relationships/header" Target="header10.xml"/><Relationship Id="rId255" Type="http://schemas.openxmlformats.org/officeDocument/2006/relationships/image" Target="media/image190.jpeg"/><Relationship Id="rId276" Type="http://schemas.openxmlformats.org/officeDocument/2006/relationships/image" Target="media/image211.jpeg"/><Relationship Id="rId297" Type="http://schemas.openxmlformats.org/officeDocument/2006/relationships/image" Target="media/image232.jpeg"/><Relationship Id="rId40" Type="http://schemas.openxmlformats.org/officeDocument/2006/relationships/footer" Target="footer17.xm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jpeg"/><Relationship Id="rId301" Type="http://schemas.openxmlformats.org/officeDocument/2006/relationships/header" Target="header26.xml"/><Relationship Id="rId61" Type="http://schemas.openxmlformats.org/officeDocument/2006/relationships/image" Target="media/image13.png"/><Relationship Id="rId82" Type="http://schemas.openxmlformats.org/officeDocument/2006/relationships/image" Target="media/image33.png"/><Relationship Id="rId199" Type="http://schemas.openxmlformats.org/officeDocument/2006/relationships/image" Target="media/image150.jpeg"/><Relationship Id="rId203" Type="http://schemas.openxmlformats.org/officeDocument/2006/relationships/footer" Target="footer19.xml"/><Relationship Id="rId19" Type="http://schemas.openxmlformats.org/officeDocument/2006/relationships/header" Target="header5.xml"/><Relationship Id="rId224" Type="http://schemas.openxmlformats.org/officeDocument/2006/relationships/image" Target="media/image159.jpeg"/><Relationship Id="rId245" Type="http://schemas.openxmlformats.org/officeDocument/2006/relationships/image" Target="media/image180.jpeg"/><Relationship Id="rId266" Type="http://schemas.openxmlformats.org/officeDocument/2006/relationships/image" Target="media/image201.jpeg"/><Relationship Id="rId287" Type="http://schemas.openxmlformats.org/officeDocument/2006/relationships/image" Target="media/image222.jpeg"/><Relationship Id="rId30" Type="http://schemas.openxmlformats.org/officeDocument/2006/relationships/footer" Target="footer12.xm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png"/><Relationship Id="rId51" Type="http://schemas.openxmlformats.org/officeDocument/2006/relationships/image" Target="media/image7.png"/><Relationship Id="rId72"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140.jpeg"/><Relationship Id="rId3" Type="http://schemas.openxmlformats.org/officeDocument/2006/relationships/styles" Target="styles.xml"/><Relationship Id="rId214" Type="http://schemas.openxmlformats.org/officeDocument/2006/relationships/footer" Target="footer24.xml"/><Relationship Id="rId235" Type="http://schemas.openxmlformats.org/officeDocument/2006/relationships/image" Target="media/image170.jpeg"/><Relationship Id="rId256" Type="http://schemas.openxmlformats.org/officeDocument/2006/relationships/image" Target="media/image191.jpeg"/><Relationship Id="rId277" Type="http://schemas.openxmlformats.org/officeDocument/2006/relationships/image" Target="media/image212.jpeg"/><Relationship Id="rId298" Type="http://schemas.openxmlformats.org/officeDocument/2006/relationships/image" Target="media/image233.jpe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png"/><Relationship Id="rId302" Type="http://schemas.openxmlformats.org/officeDocument/2006/relationships/footer" Target="footer28.xml"/><Relationship Id="rId20" Type="http://schemas.openxmlformats.org/officeDocument/2006/relationships/footer" Target="footer7.xml"/><Relationship Id="rId41" Type="http://schemas.openxmlformats.org/officeDocument/2006/relationships/header" Target="header16.xml"/><Relationship Id="rId62" Type="http://schemas.openxmlformats.org/officeDocument/2006/relationships/image" Target="media/image14.png"/><Relationship Id="rId83" Type="http://schemas.openxmlformats.org/officeDocument/2006/relationships/image" Target="media/image34.png"/><Relationship Id="rId179" Type="http://schemas.openxmlformats.org/officeDocument/2006/relationships/image" Target="media/image130.jpeg"/><Relationship Id="rId190" Type="http://schemas.openxmlformats.org/officeDocument/2006/relationships/image" Target="media/image141.jpeg"/><Relationship Id="rId204" Type="http://schemas.openxmlformats.org/officeDocument/2006/relationships/header" Target="header18.xml"/><Relationship Id="rId225" Type="http://schemas.openxmlformats.org/officeDocument/2006/relationships/image" Target="media/image160.jpeg"/><Relationship Id="rId246" Type="http://schemas.openxmlformats.org/officeDocument/2006/relationships/image" Target="media/image181.jpeg"/><Relationship Id="rId267" Type="http://schemas.openxmlformats.org/officeDocument/2006/relationships/image" Target="media/image202.jpeg"/><Relationship Id="rId288" Type="http://schemas.openxmlformats.org/officeDocument/2006/relationships/image" Target="media/image223.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8.png"/><Relationship Id="rId73" Type="http://schemas.openxmlformats.org/officeDocument/2006/relationships/image" Target="media/image24.png"/><Relationship Id="rId94" Type="http://schemas.openxmlformats.org/officeDocument/2006/relationships/image" Target="media/image45.png"/><Relationship Id="rId148" Type="http://schemas.openxmlformats.org/officeDocument/2006/relationships/image" Target="media/image99.png"/><Relationship Id="rId169" Type="http://schemas.openxmlformats.org/officeDocument/2006/relationships/image" Target="media/image120.png"/><Relationship Id="rId4" Type="http://schemas.openxmlformats.org/officeDocument/2006/relationships/settings" Target="settings.xml"/><Relationship Id="rId180" Type="http://schemas.openxmlformats.org/officeDocument/2006/relationships/image" Target="media/image131.jpeg"/><Relationship Id="rId215" Type="http://schemas.openxmlformats.org/officeDocument/2006/relationships/image" Target="media/image154.jpeg"/><Relationship Id="rId236" Type="http://schemas.openxmlformats.org/officeDocument/2006/relationships/image" Target="media/image171.jpeg"/><Relationship Id="rId257" Type="http://schemas.openxmlformats.org/officeDocument/2006/relationships/image" Target="media/image192.jpeg"/><Relationship Id="rId278" Type="http://schemas.openxmlformats.org/officeDocument/2006/relationships/image" Target="media/image213.jpeg"/><Relationship Id="rId303" Type="http://schemas.openxmlformats.org/officeDocument/2006/relationships/header" Target="header27.xml"/><Relationship Id="rId42" Type="http://schemas.openxmlformats.org/officeDocument/2006/relationships/footer" Target="footer18.xml"/><Relationship Id="rId84" Type="http://schemas.openxmlformats.org/officeDocument/2006/relationships/image" Target="media/image35.png"/><Relationship Id="rId138" Type="http://schemas.openxmlformats.org/officeDocument/2006/relationships/image" Target="media/image89.png"/><Relationship Id="rId191" Type="http://schemas.openxmlformats.org/officeDocument/2006/relationships/image" Target="media/image142.jpeg"/><Relationship Id="rId205" Type="http://schemas.openxmlformats.org/officeDocument/2006/relationships/footer" Target="footer20.xml"/><Relationship Id="rId247" Type="http://schemas.openxmlformats.org/officeDocument/2006/relationships/image" Target="media/image182.jpeg"/><Relationship Id="rId107" Type="http://schemas.openxmlformats.org/officeDocument/2006/relationships/image" Target="media/image58.png"/><Relationship Id="rId289" Type="http://schemas.openxmlformats.org/officeDocument/2006/relationships/image" Target="media/image224.jpeg"/><Relationship Id="rId11" Type="http://schemas.openxmlformats.org/officeDocument/2006/relationships/footer" Target="footer2.xml"/><Relationship Id="rId53" Type="http://schemas.openxmlformats.org/officeDocument/2006/relationships/image" Target="media/image9.emf"/><Relationship Id="rId149" Type="http://schemas.openxmlformats.org/officeDocument/2006/relationships/image" Target="media/image100.png"/><Relationship Id="rId95" Type="http://schemas.openxmlformats.org/officeDocument/2006/relationships/image" Target="media/image46.png"/><Relationship Id="rId160" Type="http://schemas.openxmlformats.org/officeDocument/2006/relationships/image" Target="media/image111.png"/><Relationship Id="rId216" Type="http://schemas.openxmlformats.org/officeDocument/2006/relationships/header" Target="header23.xml"/><Relationship Id="rId258" Type="http://schemas.openxmlformats.org/officeDocument/2006/relationships/image" Target="media/image193.jpeg"/><Relationship Id="rId22" Type="http://schemas.openxmlformats.org/officeDocument/2006/relationships/footer" Target="footer8.xml"/><Relationship Id="rId64" Type="http://schemas.microsoft.com/office/2007/relationships/hdphoto" Target="media/hdphoto1.wdp"/><Relationship Id="rId118" Type="http://schemas.openxmlformats.org/officeDocument/2006/relationships/image" Target="media/image69.png"/><Relationship Id="rId171" Type="http://schemas.openxmlformats.org/officeDocument/2006/relationships/image" Target="media/image122.png"/><Relationship Id="rId227" Type="http://schemas.openxmlformats.org/officeDocument/2006/relationships/image" Target="media/image162.jpeg"/><Relationship Id="rId269" Type="http://schemas.openxmlformats.org/officeDocument/2006/relationships/image" Target="media/image204.jpeg"/><Relationship Id="rId33" Type="http://schemas.openxmlformats.org/officeDocument/2006/relationships/header" Target="header12.xml"/><Relationship Id="rId129" Type="http://schemas.openxmlformats.org/officeDocument/2006/relationships/image" Target="media/image80.png"/><Relationship Id="rId280" Type="http://schemas.openxmlformats.org/officeDocument/2006/relationships/image" Target="media/image215.jpeg"/><Relationship Id="rId75" Type="http://schemas.openxmlformats.org/officeDocument/2006/relationships/image" Target="media/image26.png"/><Relationship Id="rId140" Type="http://schemas.openxmlformats.org/officeDocument/2006/relationships/image" Target="media/image91.png"/><Relationship Id="rId182" Type="http://schemas.openxmlformats.org/officeDocument/2006/relationships/image" Target="media/image133.jpeg"/><Relationship Id="rId6" Type="http://schemas.openxmlformats.org/officeDocument/2006/relationships/footnotes" Target="footnotes.xml"/><Relationship Id="rId238" Type="http://schemas.openxmlformats.org/officeDocument/2006/relationships/image" Target="media/image173.jpeg"/></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Rob14</b:Tag>
    <b:SourceType>JournalArticle</b:SourceType>
    <b:Guid>{68FD73E4-DF5F-44A2-A3C8-6E65476CAFA5}</b:Guid>
    <b:Author>
      <b:Author>
        <b:NameList>
          <b:Person>
            <b:Last>Robinson</b:Last>
            <b:First>R</b:First>
          </b:Person>
        </b:NameList>
      </b:Author>
    </b:Author>
    <b:Title>DEKONSTRUKSI MAKNA TRANSAKSI DALAM AKUNTANSI: SUATU PENDEKATAN IDEALISME SYARIAH ISLAM</b:Title>
    <b:JournalName>BISNIS: Jurnal Bisnis dan Manajemen Islam</b:JournalName>
    <b:Year>2014</b:Year>
    <b:Pages>27-39</b:Pages>
    <b:Volume>2</b:Volume>
    <b:Issue>2</b:Issue>
    <b:RefOrder>15</b:RefOrder>
  </b:Source>
  <b:Source>
    <b:Tag>Cah19</b:Tag>
    <b:SourceType>JournalArticle</b:SourceType>
    <b:Guid>{A3C2BBE7-A9B7-43C7-892B-DADCB588228A}</b:Guid>
    <b:Author>
      <b:Author>
        <b:NameList>
          <b:Person>
            <b:Last>Cahyono</b:Last>
            <b:First>F</b:First>
          </b:Person>
        </b:NameList>
      </b:Author>
    </b:Author>
    <b:Title>RANCANG BANGUN SISTEM INFORMASI TRANSAKSI DAN PENGOLAHAN STOK BARANG MENGGUNAKAN DATABASE SERVER (Studi Kasus: CV. KENANA MAJU BERSAMA)</b:Title>
    <b:JournalName>(Doctoral dissertation, University of Technology Yogyakarta)</b:JournalName>
    <b:Year>2019</b:Year>
    <b:RefOrder>16</b:RefOrder>
  </b:Source>
  <b:Source>
    <b:Tag>Tri18</b:Tag>
    <b:SourceType>JournalArticle</b:SourceType>
    <b:Guid>{0177B0DF-216F-4B5C-983B-612487EDA51C}</b:Guid>
    <b:Author>
      <b:Author>
        <b:NameList>
          <b:Person>
            <b:Last>Trianto</b:Last>
            <b:First>A</b:First>
          </b:Person>
        </b:NameList>
      </b:Author>
    </b:Author>
    <b:Title>Analisis laporan keuangan sebagai alat untuk menilai kinerja keuangan perusahaan pada PT. Bukit Asam (Persero) Tbk Tanjung Enim</b:Title>
    <b:JournalName>Jurnal Ilmiah Ekonomi Global Masa Kini</b:JournalName>
    <b:Year>2018</b:Year>
    <b:Pages>1-10</b:Pages>
    <b:Volume>8</b:Volume>
    <b:Issue>3</b:Issue>
    <b:RefOrder>6</b:RefOrder>
  </b:Source>
  <b:Source>
    <b:Tag>Suw19</b:Tag>
    <b:SourceType>JournalArticle</b:SourceType>
    <b:Guid>{58A06609-BDEC-4D26-9BBB-C690555F5501}</b:Guid>
    <b:Author>
      <b:Author>
        <b:NameList>
          <b:Person>
            <b:Last>Suwandi</b:Last>
            <b:First>E.</b:First>
          </b:Person>
        </b:NameList>
      </b:Author>
    </b:Author>
    <b:Title>Analisis Tingkat Kepuasan Menggunakan Skala Likert pada Layanan Speedy yang Bermigrasi ke Indihome</b:Title>
    <b:JournalName>Jurnal Teknik Elektro Universitas Tanjungpura</b:JournalName>
    <b:Year>2019</b:Year>
    <b:Volume>1</b:Volume>
    <b:Issue>1</b:Issue>
    <b:RefOrder>17</b:RefOrder>
  </b:Source>
  <b:Source>
    <b:Tag>Dar16</b:Tag>
    <b:SourceType>JournalArticle</b:SourceType>
    <b:Guid>{6C9F9227-8DAD-46F2-B7E5-18A7A91E0388}</b:Guid>
    <b:Author>
      <b:Author>
        <b:NameList>
          <b:Person>
            <b:Last>Dareho</b:Last>
            <b:First>H.T</b:First>
          </b:Person>
        </b:NameList>
      </b:Author>
    </b:Author>
    <b:Title>Analisis Laporan Arus Kas untuk Menilai Kinerja Keuangan pada PT. Ace Hardware Indonesia Tbk</b:Title>
    <b:JournalName>Jurnal EMBA: Jurnal Riset Ekonomi, Manajemen, Bisnis dan Akuntansi</b:JournalName>
    <b:Year>2016</b:Year>
    <b:Volume>4</b:Volume>
    <b:Issue>2</b:Issue>
    <b:RefOrder>18</b:RefOrder>
  </b:Source>
  <b:Source>
    <b:Tag>Hut17</b:Tag>
    <b:SourceType>JournalArticle</b:SourceType>
    <b:Guid>{4FA9B935-5D77-4FCC-95BD-A6238DE7887D}</b:Guid>
    <b:Author>
      <b:Author>
        <b:NameList>
          <b:Person>
            <b:Last>Hutagalung</b:Last>
            <b:First>T.B</b:First>
          </b:Person>
          <b:Person>
            <b:Last>Utomo</b:Last>
            <b:First>D.C</b:First>
          </b:Person>
        </b:NameList>
      </b:Author>
    </b:Author>
    <b:Title>Meta-analisis variasi penelitian dari peneliti akuntansi di indonesia</b:Title>
    <b:JournalName>Diponegoro Journal of Accounting</b:JournalName>
    <b:Year>2017</b:Year>
    <b:Pages>352-362</b:Pages>
    <b:Volume>6</b:Volume>
    <b:Issue>4</b:Issue>
    <b:RefOrder>19</b:RefOrder>
  </b:Source>
  <b:Source>
    <b:Tag>Des17</b:Tag>
    <b:SourceType>JournalArticle</b:SourceType>
    <b:Guid>{59677230-A911-4393-948A-4AF05C0A3E07}</b:Guid>
    <b:Title>Sistem Informasi Penjadwalan Dokter Berbassis Web Dengan Menggunakan Framework Codeigniter (Studi Kasus: Rumah Sakit Yukum Medical Centre)</b:Title>
    <b:JournalName>Jurnal Teknoinfo</b:JournalName>
    <b:Year>2017</b:Year>
    <b:Pages>30-37</b:Pages>
    <b:Volume>11</b:Volume>
    <b:Issue>2</b:Issue>
    <b:Author>
      <b:Author>
        <b:NameList>
          <b:Person>
            <b:Last>Destiningrum</b:Last>
            <b:First>M</b:First>
          </b:Person>
          <b:Person>
            <b:Last>Adrian</b:Last>
            <b:First>Q.J</b:First>
          </b:Person>
        </b:NameList>
      </b:Author>
    </b:Author>
    <b:RefOrder>20</b:RefOrder>
  </b:Source>
  <b:Source>
    <b:Tag>Har17</b:Tag>
    <b:SourceType>JournalArticle</b:SourceType>
    <b:Guid>{47275238-BAFD-484F-A78E-FBE27C345F1C}</b:Guid>
    <b:Author>
      <b:Author>
        <b:NameList>
          <b:Person>
            <b:Last>Harahap</b:Last>
            <b:First>F</b:First>
          </b:Person>
        </b:NameList>
      </b:Author>
    </b:Author>
    <b:Title>Perancangan Sistem Informasi Keuangan Pada Cv. Sinar Jaya</b:Title>
    <b:Year>2017</b:Year>
    <b:Publisher>Seminar Nasional Informatika (SNIf)</b:Publisher>
    <b:JournalName>In Seminar Nasional Informatika (SNIf)</b:JournalName>
    <b:Pages>140-146</b:Pages>
    <b:Volume>1</b:Volume>
    <b:Issue>1</b:Issue>
    <b:RefOrder>21</b:RefOrder>
  </b:Source>
  <b:Source>
    <b:Tag>Fad15</b:Tag>
    <b:SourceType>JournalArticle</b:SourceType>
    <b:Guid>{F982DF87-61A4-46BF-A03C-BB4219ADB537}</b:Guid>
    <b:Author>
      <b:Author>
        <b:NameList>
          <b:Person>
            <b:Last>Fadillah</b:Last>
            <b:First>A.P</b:First>
          </b:Person>
        </b:NameList>
      </b:Author>
    </b:Author>
    <b:Title>Sistem Informasi Pencatatan Transaksi Pada Pt. Surya Citra Kaliki Indonesia</b:Title>
    <b:JournalName>Jurnal Teknologi dan Informasi</b:JournalName>
    <b:Year>2015</b:Year>
    <b:Pages>25-34</b:Pages>
    <b:Volume>5</b:Volume>
    <b:Issue>1</b:Issue>
    <b:RefOrder>22</b:RefOrder>
  </b:Source>
  <b:Source>
    <b:Tag>Mau15</b:Tag>
    <b:SourceType>JournalArticle</b:SourceType>
    <b:Guid>{9772CF78-C807-42B4-AF8E-50B52B5BEE93}</b:Guid>
    <b:Author>
      <b:Author>
        <b:NameList>
          <b:Person>
            <b:Last>Maulana</b:Last>
            <b:First>K.R</b:First>
          </b:Person>
        </b:NameList>
      </b:Author>
    </b:Author>
    <b:Title>Rancang Bangun Sistem Informasi Penjualan dan Stok Barang Di Toko Widari Garut</b:Title>
    <b:JournalName>Jurnal Algoritma</b:JournalName>
    <b:Year>2015</b:Year>
    <b:Pages>119-124</b:Pages>
    <b:Volume>12</b:Volume>
    <b:Issue>1</b:Issue>
    <b:RefOrder>23</b:RefOrder>
  </b:Source>
  <b:Source>
    <b:Tag>Sam14</b:Tag>
    <b:SourceType>JournalArticle</b:SourceType>
    <b:Guid>{33370FFA-8008-485A-83DF-07C2383B7BB7}</b:Guid>
    <b:Author>
      <b:Author>
        <b:NameList>
          <b:Person>
            <b:Last>Samsudin</b:Last>
            <b:First>S</b:First>
          </b:Person>
        </b:NameList>
      </b:Author>
    </b:Author>
    <b:Title>PENERAPAN MODEL UML PADA PERPUSTAKAAN PADA SMK NEGERI 01 TEMBILAHAN</b:Title>
    <b:JournalName>Sistemasi: Jurnal Sistem Informasi</b:JournalName>
    <b:Year>2014</b:Year>
    <b:Pages>43-48</b:Pages>
    <b:Volume>3</b:Volume>
    <b:Issue>2</b:Issue>
    <b:RefOrder>24</b:RefOrder>
  </b:Source>
  <b:Source>
    <b:Tag>Her18</b:Tag>
    <b:SourceType>JournalArticle</b:SourceType>
    <b:Guid>{7E3B7425-4D90-45EA-86E1-D69827CFF52F}</b:Guid>
    <b:Author>
      <b:Author>
        <b:NameList>
          <b:Person>
            <b:Last>Heriyanto</b:Last>
            <b:First>Y</b:First>
          </b:Person>
        </b:NameList>
      </b:Author>
    </b:Author>
    <b:Title>Perancangan Sistem Informasi Rental Mobil Berbasis Web Pada PT. APM Rent Car</b:Title>
    <b:JournalName>Jurnal Intra Tech</b:JournalName>
    <b:Year>2018</b:Year>
    <b:Pages>64-77</b:Pages>
    <b:Volume>2</b:Volume>
    <b:Issue>2</b:Issue>
    <b:RefOrder>25</b:RefOrder>
  </b:Source>
  <b:Source>
    <b:Tag>Mul18</b:Tag>
    <b:SourceType>JournalArticle</b:SourceType>
    <b:Guid>{BBF60E74-1A35-425A-A748-714E7CE2E9D4}</b:Guid>
    <b:Author>
      <b:Author>
        <b:NameList>
          <b:Person>
            <b:Last>Mulyani</b:Last>
            <b:First>A.S</b:First>
          </b:Person>
        </b:NameList>
      </b:Author>
    </b:Author>
    <b:Title>Manfaat Informasi Akuntansi Dalam Perkembangan Usaha Mikro Kecil dan Menengah</b:Title>
    <b:JournalName>Jurnal Ecodemica</b:JournalName>
    <b:Year>2018</b:Year>
    <b:Pages>102-108</b:Pages>
    <b:Volume>2</b:Volume>
    <b:Issue>1</b:Issue>
    <b:RefOrder>26</b:RefOrder>
  </b:Source>
  <b:Source>
    <b:Tag>Ari20</b:Tag>
    <b:SourceType>JournalArticle</b:SourceType>
    <b:Guid>{A282A107-D14D-4FB7-862E-1D42EE2E5ECD}</b:Guid>
    <b:Author>
      <b:Author>
        <b:NameList>
          <b:Person>
            <b:Last>Ariyanto</b:Last>
            <b:First>S</b:First>
          </b:Person>
        </b:NameList>
      </b:Author>
    </b:Author>
    <b:Title>PENGARUH PENERAPAN STANDAR AKUNTANSI PEMERINTAHAN, DAN KOMPETENSI SUMBER DAYA MANUSIA TERHADAP KUALITAS LAPORAN KEUANGAN PEMERINTAH KABUPATEN PELALAWAN TAHUN 2018</b:Title>
    <b:JournalName>VALUTA</b:JournalName>
    <b:Year>2020</b:Year>
    <b:Pages>41-54</b:Pages>
    <b:Volume>6</b:Volume>
    <b:Issue>1</b:Issue>
    <b:RefOrder>27</b:RefOrder>
  </b:Source>
  <b:Source>
    <b:Tag>Ast17</b:Tag>
    <b:SourceType>JournalArticle</b:SourceType>
    <b:Guid>{9976CE59-6315-418C-A44F-AEB2968F48AB}</b:Guid>
    <b:Title>Faktor-faktor yang Mempengaruhi Keputusan Pembelian Konsumen di Pasar Modern: Studi Kasus Pada Indomaret di Kecamatan Medan Denai Kota Medan</b:Title>
    <b:JournalName>Jurnal Riset Sains Manajemen</b:JournalName>
    <b:Year>2017</b:Year>
    <b:Pages>35-42</b:Pages>
    <b:Volume>1</b:Volume>
    <b:Issue>1</b:Issue>
    <b:Author>
      <b:Author>
        <b:NameList>
          <b:Person>
            <b:Last>Astuti</b:Last>
            <b:First>R</b:First>
          </b:Person>
          <b:Person>
            <b:Last>Febriaty</b:Last>
            <b:First>H</b:First>
          </b:Person>
        </b:NameList>
      </b:Author>
    </b:Author>
    <b:RefOrder>28</b:RefOrder>
  </b:Source>
  <b:Source>
    <b:Tag>Sho17</b:Tag>
    <b:SourceType>JournalArticle</b:SourceType>
    <b:Guid>{AD7C33B8-F002-4B47-8A3D-350AF652B559}</b:Guid>
    <b:Title>Aplikasi Pembelian Dan Penjualan Barang Dagang Pada Cv Gemilang Muliatama Cikarang</b:Title>
    <b:JournalName>Jurnal Teknik Komputer</b:JournalName>
    <b:Year>2017</b:Year>
    <b:Pages>16-23</b:Pages>
    <b:Volume>3</b:Volume>
    <b:Issue>1</b:Issue>
    <b:Author>
      <b:Author>
        <b:NameList>
          <b:Person>
            <b:Last>Sholikhah</b:Last>
            <b:First>I</b:First>
          </b:Person>
          <b:Person>
            <b:Last>Sairan</b:Last>
            <b:First>M</b:First>
          </b:Person>
          <b:Person>
            <b:Last>Syamsiah</b:Last>
            <b:First>N.O</b:First>
          </b:Person>
        </b:NameList>
      </b:Author>
    </b:Author>
    <b:RefOrder>29</b:RefOrder>
  </b:Source>
  <b:Source>
    <b:Tag>Era17</b:Tag>
    <b:SourceType>JournalArticle</b:SourceType>
    <b:Guid>{181DBE4F-0509-4688-AC50-8616B11CB8D2}</b:Guid>
    <b:Title>Analisis laporan keuangan sebagai dasar penilaian kinerja keuangan pada UMKM Amungme dan Kamoro</b:Title>
    <b:JournalName>Jurnal EMBA: Jurnal Riset Ekonomi, Manajemen, Bisnis Dan Akuntansi</b:JournalName>
    <b:Year>2017</b:Year>
    <b:Volume>5</b:Volume>
    <b:Issue>1</b:Issue>
    <b:Author>
      <b:Author>
        <b:NameList>
          <b:Person>
            <b:Last>Erakipia</b:Last>
            <b:First>A.F</b:First>
          </b:Person>
          <b:Person>
            <b:Last>Gamaliel</b:Last>
            <b:First>H</b:First>
          </b:Person>
        </b:NameList>
      </b:Author>
    </b:Author>
    <b:RefOrder>30</b:RefOrder>
  </b:Source>
  <b:Source>
    <b:Tag>Sis14</b:Tag>
    <b:SourceType>JournalArticle</b:SourceType>
    <b:Guid>{F92B14B4-A044-404A-BAEF-20DFE35DE365}</b:Guid>
    <b:Title>Penyusunan Laporan Keuangan dan Penghitungan Pajak Penghasilan pada UMKM Industri Kulit di Surabaya</b:Title>
    <b:JournalName>Tax &amp; Accounting Review</b:JournalName>
    <b:Year>2014</b:Year>
    <b:Volume>4</b:Volume>
    <b:Issue>2</b:Issue>
    <b:Author>
      <b:Author>
        <b:NameList>
          <b:Person>
            <b:Last>Siswanto</b:Last>
            <b:First>A</b:First>
          </b:Person>
          <b:Person>
            <b:Last>Sadjiarto</b:Last>
            <b:First>R.A</b:First>
          </b:Person>
        </b:NameList>
      </b:Author>
    </b:Author>
    <b:RefOrder>31</b:RefOrder>
  </b:Source>
  <b:Source>
    <b:Tag>Kab13</b:Tag>
    <b:SourceType>JournalArticle</b:SourceType>
    <b:Guid>{434411FF-8EBC-423B-8074-04F897FA930E}</b:Guid>
    <b:Author>
      <b:Author>
        <b:NameList>
          <b:Person>
            <b:Last>Kabuhung</b:Last>
            <b:First>M</b:First>
          </b:Person>
        </b:NameList>
      </b:Author>
    </b:Author>
    <b:Title>Sistem informasi akuntansi penerimaan dan pengeluaran kas untuk perencanaan dan pengendalian keuangan pada Organisasi nirlaba keagamaan</b:Title>
    <b:JournalName>Jurnal EMBA: Jurnal Riset Ekonomi, Manajemen, Bisnis dan Akuntansi</b:JournalName>
    <b:Year>2013</b:Year>
    <b:Volume>1</b:Volume>
    <b:Issue>3</b:Issue>
    <b:RefOrder>3</b:RefOrder>
  </b:Source>
  <b:Source>
    <b:Tag>Ada21</b:Tag>
    <b:SourceType>JournalArticle</b:SourceType>
    <b:Guid>{F1C0F49F-08FD-48E6-A24D-4D30F5F20EC6}</b:Guid>
    <b:Title>PELATIHAN POSTING BUKU BESAR, PERANCANGAN NERACA SALDO, DAN PENYUSUNAN KERTAS KERJA BAGI SISWA/I SMA ST. KRISTOFORUS 1</b:Title>
    <b:JournalName>PROSIDING SERINA</b:JournalName>
    <b:Year>2021</b:Year>
    <b:Pages>1053-1060</b:Pages>
    <b:Volume>1</b:Volume>
    <b:Issue>1</b:Issue>
    <b:Author>
      <b:Author>
        <b:NameList>
          <b:Person>
            <b:Last>Adang</b:Last>
            <b:First>F</b:First>
          </b:Person>
          <b:Person>
            <b:Last>Tanujaya</b:Last>
            <b:First>C</b:First>
          </b:Person>
          <b:Person>
            <b:Last>May</b:Last>
            <b:First>F</b:First>
          </b:Person>
        </b:NameList>
      </b:Author>
    </b:Author>
    <b:RefOrder>4</b:RefOrder>
  </b:Source>
  <b:Source>
    <b:Tag>Yul18</b:Tag>
    <b:SourceType>JournalArticle</b:SourceType>
    <b:Guid>{51D05779-650E-4AA3-9A8F-0C392A53E122}</b:Guid>
    <b:Author>
      <b:Author>
        <b:NameList>
          <b:Person>
            <b:Last>Yuliana</b:Last>
            <b:First>R</b:First>
          </b:Person>
        </b:NameList>
      </b:Author>
    </b:Author>
    <b:Title>Analisis Penerapan Akuntansi Pada Usaha Tahu Di Kecamatan Tambusai Utara Rokan Hulu</b:Title>
    <b:JournalName>(Doctoral dissertation, Universitas Islam Riau)</b:JournalName>
    <b:Year>2018</b:Year>
    <b:RefOrder>32</b:RefOrder>
  </b:Source>
  <b:Source>
    <b:Tag>Cha20</b:Tag>
    <b:SourceType>JournalArticle</b:SourceType>
    <b:Guid>{2AE22211-B236-47FD-9D62-DD469C9883F5}</b:Guid>
    <b:Author>
      <b:Author>
        <b:NameList>
          <b:Person>
            <b:Last>Chano</b:Last>
            <b:First>K.R</b:First>
          </b:Person>
        </b:NameList>
      </b:Author>
    </b:Author>
    <b:Title>Perancangan Sistem Informasi Penjualan Pada Toko Matahari Tani Berbasis Web</b:Title>
    <b:JournalName>(Doctoral dissertation, Universitas Komputer Indonesia)</b:JournalName>
    <b:Year>2020</b:Year>
    <b:RefOrder>33</b:RefOrder>
  </b:Source>
  <b:Source>
    <b:Tag>Mai19</b:Tag>
    <b:SourceType>JournalArticle</b:SourceType>
    <b:Guid>{785FCE00-E5F3-4FCC-8A44-0EC51182FC5D}</b:Guid>
    <b:Author>
      <b:Author>
        <b:NameList>
          <b:Person>
            <b:Last>Maisaroh</b:Last>
            <b:First>T</b:First>
          </b:Person>
        </b:NameList>
      </b:Author>
    </b:Author>
    <b:Title>PENYUSUNAN PEDOMAN COA (Chart of Account) KAS KECIL PADA APLIKASI WOMS DI PT ROYAL INTI MANDIRI ABADI SURABAYA</b:Title>
    <b:JournalName>(Doctoral dissertation, Politeknik NSC Surabaya)</b:JournalName>
    <b:Year>2019</b:Year>
    <b:RefOrder>2</b:RefOrder>
  </b:Source>
  <b:Source>
    <b:Tag>Mah21</b:Tag>
    <b:SourceType>JournalArticle</b:SourceType>
    <b:Guid>{22AF8AE9-8914-4D2E-8B2A-A65B9041FA83}</b:Guid>
    <b:Title>Analisis pencatatan dan penyusunan laporan keuangan Pada Usaha Mikro Kecil Dan Menengah (UMKM)(Studi Kasus Pada Umkm Bakso Tip-Top Tahun 2020)</b:Title>
    <b:JournalName>In PROSEDING SEMINAR NASIONAL AKUNTANSI</b:JournalName>
    <b:Year>2021</b:Year>
    <b:Volume>4</b:Volume>
    <b:Issue>1</b:Issue>
    <b:Author>
      <b:Author>
        <b:NameList>
          <b:Person>
            <b:Last>Mahwiyah</b:Last>
            <b:First>M</b:First>
          </b:Person>
          <b:Person>
            <b:Last>Wahyudi</b:Last>
            <b:First>E.R</b:First>
          </b:Person>
        </b:NameList>
      </b:Author>
    </b:Author>
    <b:RefOrder>34</b:RefOrder>
  </b:Source>
  <b:Source>
    <b:Tag>Ang19</b:Tag>
    <b:SourceType>JournalArticle</b:SourceType>
    <b:Guid>{5F19FFB6-C4A8-4B9A-93BF-DD508BB81376}</b:Guid>
    <b:Title>Pentingnya Double Entry System Dalam Akuntansi Perusahaan</b:Title>
    <b:JournalName>AKURAT Jurnal Ilmiah Akuntansi FE UNIBBA</b:JournalName>
    <b:Year>2019</b:Year>
    <b:Pages>90-98</b:Pages>
    <b:Volume>10</b:Volume>
    <b:Issue>1</b:Issue>
    <b:Author>
      <b:Author>
        <b:NameList>
          <b:Person>
            <b:Last>Anggraeni</b:Last>
            <b:First>I</b:First>
          </b:Person>
          <b:Person>
            <b:Last>Priatna</b:Last>
            <b:First>H</b:First>
          </b:Person>
        </b:NameList>
      </b:Author>
    </b:Author>
    <b:RefOrder>35</b:RefOrder>
  </b:Source>
  <b:Source>
    <b:Tag>Wai19</b:Tag>
    <b:SourceType>JournalArticle</b:SourceType>
    <b:Guid>{934F7876-B49F-45CD-AA36-B03FA86950D2}</b:Guid>
    <b:Title>Desain Sistem Informasi Materi Perkuliahan Berbasis Web Pada Fakultas Teknologi Informasi Unmer Malang</b:Title>
    <b:JournalName>In Seminar Nasional Sistem Informasi (SENASIF)</b:JournalName>
    <b:Year>2019</b:Year>
    <b:Pages>2108-2114</b:Pages>
    <b:Volume>3</b:Volume>
    <b:Author>
      <b:Author>
        <b:NameList>
          <b:Person>
            <b:Last>Waikabo</b:Last>
            <b:First>A.R</b:First>
          </b:Person>
          <b:Person>
            <b:Last>Rosyadi</b:Last>
            <b:First>H.E</b:First>
          </b:Person>
        </b:NameList>
      </b:Author>
    </b:Author>
    <b:RefOrder>36</b:RefOrder>
  </b:Source>
  <b:Source>
    <b:Tag>Sap12</b:Tag>
    <b:SourceType>JournalArticle</b:SourceType>
    <b:Guid>{D10255EA-448B-4CCD-B70E-8E9DB5AD140C}</b:Guid>
    <b:Author>
      <b:Author>
        <b:NameList>
          <b:Person>
            <b:Last>Saputra</b:Last>
            <b:First>A</b:First>
          </b:Person>
        </b:NameList>
      </b:Author>
    </b:Author>
    <b:Title>Kajian Kebutuhan Perangkat Lunak Untuk Pengembangan Sistem Informasi dan Aplikasi Perangkat Lunak Buatan Lapan Bandung</b:Title>
    <b:JournalName>Berita Dirgantara</b:JournalName>
    <b:Year>2012</b:Year>
    <b:Volume>13</b:Volume>
    <b:Issue>2</b:Issue>
    <b:RefOrder>8</b:RefOrder>
  </b:Source>
  <b:Source>
    <b:Tag>Sol18</b:Tag>
    <b:SourceType>JournalArticle</b:SourceType>
    <b:Guid>{F6C6A2D4-E44E-47B6-939F-1574AD8D8927}</b:Guid>
    <b:Title>Sistem Informasi Pendataan Pengunjung Perpustakaan (Studi kasus: SMKN 1 Palembang)</b:Title>
    <b:JournalName>JURNAL ILMIAH BETRIK: Besemah Teknologi Informasi dan Komputer</b:JournalName>
    <b:Year>2018</b:Year>
    <b:Pages>140-151</b:Pages>
    <b:Volume>9</b:Volume>
    <b:Issue>3</b:Issue>
    <b:Author>
      <b:Author>
        <b:NameList>
          <b:Person>
            <b:Last>Solikhin</b:Last>
            <b:First>I</b:First>
          </b:Person>
          <b:Person>
            <b:Last>Sobri</b:Last>
            <b:First>M</b:First>
          </b:Person>
          <b:Person>
            <b:Last>Saputra</b:Last>
            <b:First>R</b:First>
          </b:Person>
        </b:NameList>
      </b:Author>
    </b:Author>
    <b:RefOrder>37</b:RefOrder>
  </b:Source>
  <b:Source>
    <b:Tag>Wah20</b:Tag>
    <b:SourceType>JournalArticle</b:SourceType>
    <b:Guid>{3CBD8F44-E4E9-43B5-B43E-CA129E01CF02}</b:Guid>
    <b:Author>
      <b:Author>
        <b:NameList>
          <b:Person>
            <b:Last>Wahid</b:Last>
            <b:First>A.A</b:First>
          </b:Person>
        </b:NameList>
      </b:Author>
    </b:Author>
    <b:Title>Analisis Metode Waterfall Untuk Pengembangan Sistem Informasi</b:Title>
    <b:JournalName>Jurnal Ilmu-Ilmu Informatika Dan Manajemen STMIK</b:JournalName>
    <b:Year>2020</b:Year>
    <b:Pages>1-5</b:Pages>
    <b:RefOrder>9</b:RefOrder>
  </b:Source>
  <b:Source>
    <b:Tag>Sas17</b:Tag>
    <b:SourceType>JournalArticle</b:SourceType>
    <b:Guid>{FD306A14-D654-4459-A882-AAE39DEDE14D}</b:Guid>
    <b:Author>
      <b:Author>
        <b:NameList>
          <b:Person>
            <b:Last>Sasmito</b:Last>
            <b:First>G.W</b:First>
          </b:Person>
        </b:NameList>
      </b:Author>
    </b:Author>
    <b:Title>Penerapan metode Waterfall pada desain sistem informasi geografis industri kabupaten Tegal</b:Title>
    <b:JournalName>Jurnal Informatika: Jurnal Pengembangan IT</b:JournalName>
    <b:Year>2017</b:Year>
    <b:Pages>6-12</b:Pages>
    <b:Volume>2</b:Volume>
    <b:Issue>1</b:Issue>
    <b:RefOrder>38</b:RefOrder>
  </b:Source>
  <b:Source>
    <b:Tag>Kha16</b:Tag>
    <b:SourceType>JournalArticle</b:SourceType>
    <b:Guid>{5AB1CC62-26A3-4764-8356-4D39C0FCF9F6}</b:Guid>
    <b:Title>Sistem Informasi Peminjaman Ruang Dan Barang Di Universitas Muria Kudus Berbasis Web Menggunakan Fitur Sms Notification</b:Title>
    <b:JournalName>Simetris: Jurnal Teknik Mesin, Elektro Dan Ilmu Komputer</b:JournalName>
    <b:Year>2016</b:Year>
    <b:Pages>513-520</b:Pages>
    <b:Volume>7</b:Volume>
    <b:Issue>2</b:Issue>
    <b:Author>
      <b:Author>
        <b:NameList>
          <b:Person>
            <b:Last>Khasbi</b:Last>
            <b:First>I</b:First>
          </b:Person>
          <b:Person>
            <b:Last>Nugraha</b:Last>
            <b:First>F</b:First>
          </b:Person>
          <b:Person>
            <b:Last>Muzid</b:Last>
            <b:First>S</b:First>
          </b:Person>
        </b:NameList>
      </b:Author>
    </b:Author>
    <b:RefOrder>39</b:RefOrder>
  </b:Source>
  <b:Source>
    <b:Tag>Sim19</b:Tag>
    <b:SourceType>JournalArticle</b:SourceType>
    <b:Guid>{EBA258C3-6B01-44C4-81B1-0B4BDB521D60}</b:Guid>
    <b:Title>Perancangan Sistem Informasi Pemesanan Tiket Bus Pada Po. Handoyo Berbasis Online</b:Title>
    <b:JournalName>Jurnal Intra Tech</b:JournalName>
    <b:Year>2019</b:Year>
    <b:Pages>11-25</b:Pages>
    <b:Volume>3</b:Volume>
    <b:Issue>2</b:Issue>
    <b:Author>
      <b:Author>
        <b:NameList>
          <b:Person>
            <b:Last>Simatupang</b:Last>
            <b:First>J</b:First>
          </b:Person>
          <b:Person>
            <b:Last>Sianturi</b:Last>
            <b:First>S</b:First>
          </b:Person>
        </b:NameList>
      </b:Author>
    </b:Author>
    <b:RefOrder>40</b:RefOrder>
  </b:Source>
  <b:Source>
    <b:Tag>Hen16</b:Tag>
    <b:SourceType>JournalArticle</b:SourceType>
    <b:Guid>{1BB27FBC-4339-4792-A736-314DD05F2FBF}</b:Guid>
    <b:Author>
      <b:Author>
        <b:NameList>
          <b:Person>
            <b:Last>Hendini</b:Last>
            <b:First>A</b:First>
          </b:Person>
        </b:NameList>
      </b:Author>
    </b:Author>
    <b:Title>Pemodelan UML sistem informasi monitoring penjualan dan stok barang (studi kasus: distro zhezha pontianak)</b:Title>
    <b:JournalName>Jurnal Khatulistiwa Informatika</b:JournalName>
    <b:Year>2016</b:Year>
    <b:Volume>4</b:Volume>
    <b:Issue>2</b:Issue>
    <b:RefOrder>11</b:RefOrder>
  </b:Source>
  <b:Source>
    <b:Tag>Set17</b:Tag>
    <b:SourceType>Book</b:SourceType>
    <b:Guid>{E7CC07E3-2D11-42B5-856C-B2D2EAE13668}</b:Guid>
    <b:Author>
      <b:Author>
        <b:NameList>
          <b:Person>
            <b:Last>Setiawan</b:Last>
            <b:First>D</b:First>
          </b:Person>
        </b:NameList>
      </b:Author>
    </b:Author>
    <b:Title>Buku Sakti Pemrograman Web: HTML, CSS, PHP, MySQL &amp; Javascript</b:Title>
    <b:Year>2017</b:Year>
    <b:Publisher>Anak Hebat Indonesia</b:Publisher>
    <b:RefOrder>12</b:RefOrder>
  </b:Source>
  <b:Source>
    <b:Tag>Jay14</b:Tag>
    <b:SourceType>JournalArticle</b:SourceType>
    <b:Guid>{A1FA0E37-583A-4C53-AC9A-C14ECC68E06E}</b:Guid>
    <b:Author>
      <b:Author>
        <b:NameList>
          <b:Person>
            <b:Last>Jayanti</b:Last>
            <b:First>D</b:First>
          </b:Person>
          <b:Person>
            <b:Last>Iriani</b:Last>
            <b:First>S</b:First>
          </b:Person>
        </b:NameList>
      </b:Author>
    </b:Author>
    <b:Title>Sistem Informasi Penggajian Pada CV. Blumbang Sejati Pacitan</b:Title>
    <b:JournalName>Speed-Sentra Penelitian Engineering dan Edukasi</b:JournalName>
    <b:Year>2014</b:Year>
    <b:Volume>6</b:Volume>
    <b:Issue>3</b:Issue>
    <b:RefOrder>41</b:RefOrder>
  </b:Source>
  <b:Source>
    <b:Tag>Suc17</b:Tag>
    <b:SourceType>JournalArticle</b:SourceType>
    <b:Guid>{038174C5-0012-4652-B237-1A531EAA97BE}</b:Guid>
    <b:Title>Sistem Layanan Kesehatan Puskesmas menggunakan Framework Yii</b:Title>
    <b:JournalName>Jurnal Tekno Kompak</b:JournalName>
    <b:Year>2017</b:Year>
    <b:Pages>61-65</b:Pages>
    <b:Volume>11</b:Volume>
    <b:Issue>2</b:Issue>
    <b:Author>
      <b:Author>
        <b:NameList>
          <b:Person>
            <b:Last>Sucipto</b:Last>
            <b:First>A</b:First>
          </b:Person>
          <b:Person>
            <b:Last>Hermawan</b:Last>
            <b:First>I.D</b:First>
          </b:Person>
        </b:NameList>
      </b:Author>
    </b:Author>
    <b:RefOrder>42</b:RefOrder>
  </b:Source>
  <b:Source>
    <b:Tag>Nov19</b:Tag>
    <b:SourceType>JournalArticle</b:SourceType>
    <b:Guid>{89EB4026-7C62-4970-9AE3-C5F34DB08E8A}</b:Guid>
    <b:Title>Aplikasi Inventaris Barang Pada Mts Nurul Islam Dumai Menggunakan Php Dan Mysql</b:Title>
    <b:JournalName>lentera dumai</b:JournalName>
    <b:Year>2019</b:Year>
    <b:Volume>10</b:Volume>
    <b:Issue>2</b:Issue>
    <b:Author>
      <b:Author>
        <b:NameList>
          <b:Person>
            <b:Last>Novendri</b:Last>
            <b:First>M.S</b:First>
          </b:Person>
          <b:Person>
            <b:Last>Saputra</b:Last>
            <b:First>A</b:First>
          </b:Person>
          <b:Person>
            <b:Last>Firman</b:Last>
            <b:First>C.E</b:First>
          </b:Person>
        </b:NameList>
      </b:Author>
    </b:Author>
    <b:RefOrder>43</b:RefOrder>
  </b:Source>
  <b:Source>
    <b:Tag>Tri22</b:Tag>
    <b:SourceType>JournalArticle</b:SourceType>
    <b:Guid>{756EFEE0-AAD9-4F87-8289-CA93A04CD668}</b:Guid>
    <b:Author>
      <b:Author>
        <b:NameList>
          <b:Person>
            <b:Last>Tristianto</b:Last>
            <b:First>C</b:First>
          </b:Person>
        </b:NameList>
      </b:Author>
    </b:Author>
    <b:Title>Penggunaan metode waterfall untuk pengembangan sistem monitoring dan evaluasi pembangunan pedesaan</b:Title>
    <b:JournalName>Jurnal ESIT (E-Bisnis, Sistem Informasi, Teknologi Informasi)</b:JournalName>
    <b:Year>2022</b:Year>
    <b:Volume>12</b:Volume>
    <b:Issue>1</b:Issue>
    <b:RefOrder>44</b:RefOrder>
  </b:Source>
  <b:Source>
    <b:Tag>Mah17</b:Tag>
    <b:SourceType>JournalArticle</b:SourceType>
    <b:Guid>{750ED204-AFBE-4BEE-8792-D8F67A159E84}</b:Guid>
    <b:Author>
      <b:Author>
        <b:NameList>
          <b:Person>
            <b:Last>Maharani</b:Last>
            <b:First>D</b:First>
          </b:Person>
        </b:NameList>
      </b:Author>
    </b:Author>
    <b:Title>Perancangan Sistem Informasi Akademik Berbasis Web Pada Sekolah Islam Modern Amanah</b:Title>
    <b:JournalName>Jurnal Manajemen Informatika Dan Teknik Komputer</b:JournalName>
    <b:Year>2017</b:Year>
    <b:Pages>27-32</b:Pages>
    <b:Volume>2</b:Volume>
    <b:Issue>1</b:Issue>
    <b:RefOrder>45</b:RefOrder>
  </b:Source>
  <b:Source>
    <b:Tag>Sam15</b:Tag>
    <b:SourceType>JournalArticle</b:SourceType>
    <b:Guid>{48460641-AFDF-4680-B2CD-C95861E34B52}</b:Guid>
    <b:Title>Aplikasi Delivery Makanan Berbasis Web Di Area Telkom University</b:Title>
    <b:JournalName>eProceedings of Applied Science</b:JournalName>
    <b:Year>2015</b:Year>
    <b:Volume>1</b:Volume>
    <b:Issue>1</b:Issue>
    <b:Author>
      <b:Author>
        <b:NameList>
          <b:Person>
            <b:Last>Samudra</b:Last>
            <b:First>Z</b:First>
          </b:Person>
          <b:Person>
            <b:Last>Husein</b:Last>
            <b:First>I.G</b:First>
          </b:Person>
        </b:NameList>
      </b:Author>
    </b:Author>
    <b:RefOrder>46</b:RefOrder>
  </b:Source>
  <b:Source>
    <b:Tag>Ari17</b:Tag>
    <b:SourceType>JournalArticle</b:SourceType>
    <b:Guid>{398C3D78-1929-47FF-94F7-065D8CB94754}</b:Guid>
    <b:Title>Rancang Bangun Website Sekolah Menengah Pertama (SMP) Negeri 8 Kota Pagar Alam</b:Title>
    <b:JournalName>JURNAL ILMIAH BETRIK: Besemah Teknologi Informasi dan Komputer</b:JournalName>
    <b:Year>2017</b:Year>
    <b:Pages>156-165</b:Pages>
    <b:Volume>8</b:Volume>
    <b:Issue>3</b:Issue>
    <b:Author>
      <b:Author>
        <b:NameList>
          <b:Person>
            <b:Last>Arif</b:Last>
            <b:First>A</b:First>
          </b:Person>
          <b:Person>
            <b:Last>Mukti</b:Last>
            <b:First>Y</b:First>
          </b:Person>
        </b:NameList>
      </b:Author>
    </b:Author>
    <b:RefOrder>47</b:RefOrder>
  </b:Source>
  <b:Source>
    <b:Tag>Lar16</b:Tag>
    <b:SourceType>JournalArticle</b:SourceType>
    <b:Guid>{D51B8016-3232-4DEC-BA88-1083ADEE54D9}</b:Guid>
    <b:Author>
      <b:Author>
        <b:NameList>
          <b:Person>
            <b:Last>Larambu</b:Last>
            <b:First>J.C</b:First>
          </b:Person>
        </b:NameList>
      </b:Author>
    </b:Author>
    <b:Title>SISTEM APLIKASI RECRUITMENT PEGAWAI TVRI SULUT BERBASIS ONLINE</b:Title>
    <b:JournalName>(Doctoral dissertation, Politeknik Negeri Manado)</b:JournalName>
    <b:Year>2016</b:Year>
    <b:RefOrder>14</b:RefOrder>
  </b:Source>
  <b:Source>
    <b:Tag>Ast18</b:Tag>
    <b:SourceType>JournalArticle</b:SourceType>
    <b:Guid>{2B5CC597-5BCC-4603-B419-2215A3B99AA7}</b:Guid>
    <b:Author>
      <b:Author>
        <b:NameList>
          <b:Person>
            <b:Last>Astuti</b:Last>
            <b:First>P</b:First>
          </b:Person>
        </b:NameList>
      </b:Author>
    </b:Author>
    <b:Title>Penggunaan Metode Black Box Testing (Boundary Value Analysis) Pada Sistem Akademik (Sma/Smk)</b:Title>
    <b:JournalName>Faktor exacta</b:JournalName>
    <b:Year>2018</b:Year>
    <b:Pages>186-195</b:Pages>
    <b:Volume>11</b:Volume>
    <b:Issue>2</b:Issue>
    <b:RefOrder>48</b:RefOrder>
  </b:Source>
  <b:Source>
    <b:Tag>Kar20</b:Tag>
    <b:SourceType>JournalArticle</b:SourceType>
    <b:Guid>{4F1D4378-32CD-428F-9D70-940A4BACB1DF}</b:Guid>
    <b:Title>Pengaruh Pembelajaran Daring Dengan Metode Q&amp;A Menggunakan Aplikasi Crossword Puzzle Game Terhadap Penerimaan Pembelajaran Mahasiswa Dengan User Acceptance Test</b:Title>
    <b:JournalName> IT-Edu: Jurnal Information Technology and Education</b:JournalName>
    <b:Year>2020</b:Year>
    <b:Pages>307-316</b:Pages>
    <b:Volume>5</b:Volume>
    <b:Issue>1</b:Issue>
    <b:Author>
      <b:Author>
        <b:NameList>
          <b:Person>
            <b:Last>Kartikawati</b:Last>
            <b:First>H.E</b:First>
          </b:Person>
          <b:Person>
            <b:Last>Wibawa</b:Last>
            <b:First>S.C</b:First>
          </b:Person>
        </b:NameList>
      </b:Author>
    </b:Author>
    <b:RefOrder>49</b:RefOrder>
  </b:Source>
  <b:Source>
    <b:Tag>Mut14</b:Tag>
    <b:SourceType>JournalArticle</b:SourceType>
    <b:Guid>{CD3CCAB8-80F8-4AE2-AFA1-B0653C2BD120}</b:Guid>
    <b:Title>Testing implementasi website rekam medis elektronik opeltgunasys dengan metode acceptance testing</b:Title>
    <b:JournalName>Prosiding KOMMIT</b:JournalName>
    <b:Year>2014</b:Year>
    <b:Author>
      <b:Author>
        <b:NameList>
          <b:Person>
            <b:Last>Mutiara</b:Last>
            <b:First>A.B</b:First>
          </b:Person>
          <b:Person>
            <b:Last>Awaludin</b:Last>
            <b:First>R</b:First>
          </b:Person>
          <b:Person>
            <b:Last>Muslim</b:Last>
            <b:First>A</b:First>
          </b:Person>
          <b:Person>
            <b:Last>Oswari</b:Last>
            <b:First>A</b:First>
          </b:Person>
        </b:NameList>
      </b:Author>
    </b:Author>
    <b:RefOrder>50</b:RefOrder>
  </b:Source>
  <b:Source>
    <b:Tag>Kal15</b:Tag>
    <b:SourceType>JournalArticle</b:SourceType>
    <b:Guid>{F6A9C563-70C0-4593-AF21-E155C732B7BE}</b:Guid>
    <b:Title>Evaluasi Pengendalian Internal Atas Prosedur Pendapatan Pada PT. Mitra Duta Optimal Distributor Semen Tiga Roda Manado</b:Title>
    <b:JournalName>Jurnal Riset Ekonomi, Manajemen, Bisnis dan Akuntansi</b:JournalName>
    <b:Year>2015</b:Year>
    <b:Pages>2474</b:Pages>
    <b:Volume>3</b:Volume>
    <b:Issue>1</b:Issue>
    <b:Author>
      <b:Author>
        <b:NameList>
          <b:Person>
            <b:Last>Kalangi</b:Last>
            <b:First>L</b:First>
          </b:Person>
          <b:Person>
            <b:Last>Karamoy</b:Last>
            <b:First>H</b:First>
          </b:Person>
          <b:Person>
            <b:Last>Pasodung</b:Last>
            <b:First>O.C</b:First>
          </b:Person>
        </b:NameList>
      </b:Author>
    </b:Author>
    <b:RefOrder>1</b:RefOrder>
  </b:Source>
  <b:Source>
    <b:Tag>Agu22</b:Tag>
    <b:SourceType>JournalArticle</b:SourceType>
    <b:Guid>{272EEC19-0E74-4830-B266-B2837DB8E15C}</b:Guid>
    <b:Author>
      <b:Author>
        <b:NameList>
          <b:Person>
            <b:Last>Agusti</b:Last>
            <b:First>E</b:First>
          </b:Person>
        </b:NameList>
      </b:Author>
    </b:Author>
    <b:Title>PERANCANGAN APLIKASI INVOICE BERBASIS MOBILE STUDI KASUS UMKM</b:Title>
    <b:JournalName>Hexatech: Jurnal Ilmiah Teknik</b:JournalName>
    <b:Year>2022</b:Year>
    <b:Pages>19-33</b:Pages>
    <b:Volume>1</b:Volume>
    <b:Issue>1</b:Issue>
    <b:RefOrder>51</b:RefOrder>
  </b:Source>
  <b:Source>
    <b:Tag>Pra18</b:Tag>
    <b:SourceType>JournalArticle</b:SourceType>
    <b:Guid>{67524842-C9D8-4674-A6CB-069E12AE6A06}</b:Guid>
    <b:Author>
      <b:Author>
        <b:NameList>
          <b:Person>
            <b:Last>Pranata</b:Last>
            <b:First>R</b:First>
          </b:Person>
        </b:NameList>
      </b:Author>
    </b:Author>
    <b:Title>Analisis Penerapan Akuntansi Pada Ued-Sp Jaya Usaha Desa Mayang Pongkai Kecamatan Kampar Kiri Tengah Kabupaten Kampar</b:Title>
    <b:JournalName>(Doctoral dissertation, Universitas Islam Riau)</b:JournalName>
    <b:Year>2018</b:Year>
    <b:RefOrder>5</b:RefOrder>
  </b:Source>
  <b:Source>
    <b:Tag>Sep10</b:Tag>
    <b:SourceType>JournalArticle</b:SourceType>
    <b:Guid>{6C8F3C3C-95F5-4B8E-8954-9DBFACBAC4AF}</b:Guid>
    <b:Author>
      <b:Author>
        <b:NameList>
          <b:Person>
            <b:Last>Septiadi</b:Last>
            <b:First>A.D</b:First>
          </b:Person>
        </b:NameList>
      </b:Author>
    </b:Author>
    <b:Title>Rancang Bangun Sistem Informasi Penjualan (Studi Kasus: Kita Market Tegal)</b:Title>
    <b:JournalName>Probisnis (e-Journal)</b:JournalName>
    <b:Year>2010</b:Year>
    <b:Volume>3</b:Volume>
    <b:Issue>2</b:Issue>
    <b:RefOrder>7</b:RefOrder>
  </b:Source>
  <b:Source>
    <b:Tag>Sau15</b:Tag>
    <b:SourceType>JournalArticle</b:SourceType>
    <b:Guid>{F85956C2-D0E2-4160-9AD3-3D2DC7FBD6D8}</b:Guid>
    <b:Title>Sistem Informasi Unit Kegiatan Mahasiswa (UKM) Sepakbola Universitas Mulawarman Berbasis Web</b:Title>
    <b:JournalName>J. Inform. Mulawarman</b:JournalName>
    <b:Year>2015</b:Year>
    <b:Pages>46-50</b:Pages>
    <b:Volume>10</b:Volume>
    <b:Issue>2</b:Issue>
    <b:Author>
      <b:Author>
        <b:NameList>
          <b:Person>
            <b:Last>Sauri</b:Last>
            <b:First>S</b:First>
          </b:Person>
          <b:Person>
            <b:Last>Haryono</b:Last>
            <b:First>A.T</b:First>
          </b:Person>
          <b:Person>
            <b:Last>Astuti</b:Last>
            <b:First>I.F</b:First>
          </b:Person>
          <b:Person>
            <b:Last>Khairina</b:Last>
            <b:First>D.M</b:First>
          </b:Person>
          <b:Person>
            <b:Last>Cahyadi</b:Last>
            <b:First>D</b:First>
          </b:Person>
        </b:NameList>
      </b:Author>
    </b:Author>
    <b:RefOrder>10</b:RefOrder>
  </b:Source>
  <b:Source>
    <b:Tag>Erm17</b:Tag>
    <b:SourceType>JournalArticle</b:SourceType>
    <b:Guid>{59EB7218-82C9-49CD-BD13-4D6EBE32AEA7}</b:Guid>
    <b:Title>Implementasi phpmyadmin pada rancangan sistem pengadministrasian</b:Title>
    <b:JournalName>Unisda Journal of Mathematics and Computer</b:JournalName>
    <b:Year>2017</b:Year>
    <b:Pages>39-44</b:Pages>
    <b:Volume>3</b:Volume>
    <b:Issue>2</b:Issue>
    <b:Author>
      <b:Author>
        <b:NameList>
          <b:Person>
            <b:Last>Erma</b:Last>
            <b:First>S. R</b:First>
          </b:Person>
          <b:Person>
            <b:Last>Restu</b:Last>
            <b:First>I.S</b:First>
          </b:Person>
        </b:NameList>
      </b:Author>
    </b:Author>
    <b:RefOrder>52</b:RefOrder>
  </b:Source>
  <b:Source>
    <b:Tag>Sur17</b:Tag>
    <b:SourceType>JournalArticle</b:SourceType>
    <b:Guid>{2A502EB9-958F-4067-8127-599A5F3C3006}</b:Guid>
    <b:Title>Aplikasi Penilaian Kompetensi Offshore Instalation Manager (OIM) Bidang Industri Minyak dan Gas dengan Metode AHP dan Rating Scale Menggunakan Java Netbeans dan MySQL (Studi Kasus: PT. Benchmark Training)</b:Title>
    <b:JournalName>Jurnal Ilmiah KOMPUTASI</b:JournalName>
    <b:Year>2017</b:Year>
    <b:Pages>235-248</b:Pages>
    <b:Volume>16</b:Volume>
    <b:Issue>3</b:Issue>
    <b:Author>
      <b:Author>
        <b:NameList>
          <b:Person>
            <b:Last>Suryono</b:Last>
            <b:First>A</b:First>
          </b:Person>
          <b:Person>
            <b:Last>Kardian</b:Last>
            <b:First>A.R</b:First>
          </b:Person>
        </b:NameList>
      </b:Author>
    </b:Author>
    <b:RefOrder>13</b:RefOrder>
  </b:Source>
</b:Sources>
</file>

<file path=customXml/itemProps1.xml><?xml version="1.0" encoding="utf-8"?>
<ds:datastoreItem xmlns:ds="http://schemas.openxmlformats.org/officeDocument/2006/customXml" ds:itemID="{B76A5D82-882C-47C2-8D79-5764AA50D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I.dot</Template>
  <TotalTime>2646</TotalTime>
  <Pages>291</Pages>
  <Words>37576</Words>
  <Characters>214189</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PETUNJUK PENULISAN</vt:lpstr>
    </vt:vector>
  </TitlesOfParts>
  <Company>abc</Company>
  <LinksUpToDate>false</LinksUpToDate>
  <CharactersWithSpaces>251263</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User</cp:lastModifiedBy>
  <cp:revision>127</cp:revision>
  <cp:lastPrinted>2022-06-06T12:15:00Z</cp:lastPrinted>
  <dcterms:created xsi:type="dcterms:W3CDTF">2022-05-22T10:38:00Z</dcterms:created>
  <dcterms:modified xsi:type="dcterms:W3CDTF">2022-06-07T01:35:00Z</dcterms:modified>
</cp:coreProperties>
</file>